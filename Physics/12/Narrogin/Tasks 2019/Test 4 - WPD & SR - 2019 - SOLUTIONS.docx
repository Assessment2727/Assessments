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B45C5" w14:textId="77777777" w:rsidR="007A67C0" w:rsidRPr="00591929" w:rsidRDefault="00342AA6">
      <w:pPr>
        <w:rPr>
          <w:b/>
          <w:sz w:val="36"/>
          <w:lang w:val="en-AU"/>
        </w:rPr>
      </w:pPr>
      <w:r w:rsidRPr="00591929">
        <w:rPr>
          <w:b/>
          <w:sz w:val="36"/>
          <w:lang w:val="en-AU"/>
        </w:rPr>
        <w:t>Test 4 Suggested Answers</w:t>
      </w:r>
    </w:p>
    <w:p w14:paraId="25305E5A" w14:textId="77777777" w:rsidR="00342AA6" w:rsidRDefault="00342AA6">
      <w:pPr>
        <w:rPr>
          <w:lang w:val="en-AU"/>
        </w:rPr>
      </w:pPr>
    </w:p>
    <w:p w14:paraId="08A56ACE" w14:textId="77777777" w:rsidR="00D20F8F" w:rsidRDefault="00D20F8F" w:rsidP="00342AA6">
      <w:pPr>
        <w:rPr>
          <w:b/>
        </w:rPr>
      </w:pPr>
      <w:r>
        <w:rPr>
          <w:b/>
        </w:rPr>
        <w:t>Short answer</w:t>
      </w:r>
    </w:p>
    <w:p w14:paraId="4BA0569F" w14:textId="4CFF1895" w:rsidR="00342AA6" w:rsidRPr="00591929" w:rsidRDefault="00342AA6" w:rsidP="00342AA6">
      <w:pPr>
        <w:rPr>
          <w:b/>
        </w:rPr>
      </w:pPr>
      <w:r w:rsidRPr="00591929">
        <w:rPr>
          <w:b/>
        </w:rPr>
        <w:t>Question 1 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342AA6" w:rsidRPr="007C09A8" w14:paraId="3DAF2BAD" w14:textId="77777777" w:rsidTr="00591929">
        <w:tc>
          <w:tcPr>
            <w:tcW w:w="6805" w:type="dxa"/>
          </w:tcPr>
          <w:p w14:paraId="6127E6E1" w14:textId="77777777" w:rsidR="00342AA6" w:rsidRPr="007C09A8" w:rsidRDefault="00342AA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52D12CC4" w14:textId="77777777" w:rsidR="00342AA6" w:rsidRPr="007C09A8" w:rsidRDefault="00342AA6" w:rsidP="00591929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342AA6" w14:paraId="0BD7B379" w14:textId="77777777" w:rsidTr="00591929">
        <w:tc>
          <w:tcPr>
            <w:tcW w:w="6805" w:type="dxa"/>
          </w:tcPr>
          <w:p w14:paraId="042B68D6" w14:textId="77777777" w:rsidR="00342AA6" w:rsidRDefault="00342AA6" w:rsidP="007A67C0">
            <w:r>
              <w:t xml:space="preserve">20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oMath>
          </w:p>
        </w:tc>
        <w:tc>
          <w:tcPr>
            <w:tcW w:w="2029" w:type="dxa"/>
            <w:vAlign w:val="center"/>
          </w:tcPr>
          <w:p w14:paraId="10619D2E" w14:textId="77777777" w:rsidR="00342AA6" w:rsidRPr="007C09A8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2AA6" w14:paraId="469D5316" w14:textId="77777777" w:rsidTr="00591929">
        <w:tc>
          <w:tcPr>
            <w:tcW w:w="6805" w:type="dxa"/>
          </w:tcPr>
          <w:p w14:paraId="6D0CE08D" w14:textId="77777777" w:rsidR="00342AA6" w:rsidRPr="00925DD6" w:rsidRDefault="00342AA6" w:rsidP="007A67C0">
            <w:r>
              <w:t>t</w:t>
            </w:r>
            <w:r>
              <w:rPr>
                <w:vertAlign w:val="subscript"/>
              </w:rPr>
              <w:t>o</w:t>
            </w:r>
            <w:r>
              <w:t xml:space="preserve"> = 20 x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0.82c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oMath>
            <w:r>
              <w:t xml:space="preserve"> = 11.45 minutes</w:t>
            </w:r>
          </w:p>
        </w:tc>
        <w:tc>
          <w:tcPr>
            <w:tcW w:w="2029" w:type="dxa"/>
            <w:vAlign w:val="center"/>
          </w:tcPr>
          <w:p w14:paraId="220F78E3" w14:textId="77777777" w:rsidR="00342AA6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2AA6" w14:paraId="57DC3BD2" w14:textId="77777777" w:rsidTr="00591929">
        <w:tc>
          <w:tcPr>
            <w:tcW w:w="6805" w:type="dxa"/>
          </w:tcPr>
          <w:p w14:paraId="1C895CCB" w14:textId="77777777" w:rsidR="00342AA6" w:rsidRDefault="00342AA6" w:rsidP="007A67C0">
            <w:r>
              <w:t>Time on clock = 6:41:27 am</w:t>
            </w:r>
          </w:p>
        </w:tc>
        <w:tc>
          <w:tcPr>
            <w:tcW w:w="2029" w:type="dxa"/>
            <w:vAlign w:val="center"/>
          </w:tcPr>
          <w:p w14:paraId="5CB99D81" w14:textId="77777777" w:rsidR="00342AA6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6EFDEF3" w14:textId="77777777" w:rsidR="00342AA6" w:rsidRDefault="00342AA6" w:rsidP="00342AA6"/>
    <w:p w14:paraId="2B48ED31" w14:textId="77777777" w:rsidR="00342AA6" w:rsidRPr="00591929" w:rsidRDefault="00342AA6" w:rsidP="00342AA6">
      <w:pPr>
        <w:rPr>
          <w:b/>
        </w:rPr>
      </w:pPr>
      <w:r w:rsidRPr="00591929">
        <w:rPr>
          <w:b/>
        </w:rPr>
        <w:t>b)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342AA6" w:rsidRPr="007C09A8" w14:paraId="0B741681" w14:textId="77777777" w:rsidTr="00591929">
        <w:tc>
          <w:tcPr>
            <w:tcW w:w="6805" w:type="dxa"/>
          </w:tcPr>
          <w:p w14:paraId="27C02D45" w14:textId="77777777" w:rsidR="00342AA6" w:rsidRPr="007C09A8" w:rsidRDefault="00342AA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29579F3" w14:textId="77777777" w:rsidR="00342AA6" w:rsidRPr="007C09A8" w:rsidRDefault="00342AA6" w:rsidP="00591929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342AA6" w14:paraId="64130B95" w14:textId="77777777" w:rsidTr="00591929">
        <w:tc>
          <w:tcPr>
            <w:tcW w:w="6805" w:type="dxa"/>
          </w:tcPr>
          <w:p w14:paraId="7F900151" w14:textId="77777777" w:rsidR="00342AA6" w:rsidRDefault="00342AA6" w:rsidP="007A67C0">
            <w:r>
              <w:t>6:41:27 am</w:t>
            </w:r>
          </w:p>
        </w:tc>
        <w:tc>
          <w:tcPr>
            <w:tcW w:w="2029" w:type="dxa"/>
            <w:vAlign w:val="center"/>
          </w:tcPr>
          <w:p w14:paraId="528F71F1" w14:textId="77777777" w:rsidR="00342AA6" w:rsidRPr="007C09A8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2AA6" w14:paraId="31048505" w14:textId="77777777" w:rsidTr="00591929">
        <w:tc>
          <w:tcPr>
            <w:tcW w:w="6805" w:type="dxa"/>
          </w:tcPr>
          <w:p w14:paraId="49B03596" w14:textId="77777777" w:rsidR="00342AA6" w:rsidRDefault="00342AA6" w:rsidP="007A67C0">
            <w:r>
              <w:t>All movement is relative in each inertial frame</w:t>
            </w:r>
          </w:p>
        </w:tc>
        <w:tc>
          <w:tcPr>
            <w:tcW w:w="2029" w:type="dxa"/>
            <w:vAlign w:val="center"/>
          </w:tcPr>
          <w:p w14:paraId="080488E6" w14:textId="77777777" w:rsidR="00342AA6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56FE3C4" w14:textId="77777777" w:rsidR="00342AA6" w:rsidRDefault="00342AA6">
      <w:pPr>
        <w:rPr>
          <w:lang w:val="en-AU"/>
        </w:rPr>
      </w:pPr>
    </w:p>
    <w:p w14:paraId="00818C9B" w14:textId="53778F1E" w:rsidR="00342AA6" w:rsidRPr="00591929" w:rsidRDefault="00926735">
      <w:pPr>
        <w:rPr>
          <w:b/>
          <w:lang w:val="en-AU"/>
        </w:rPr>
      </w:pPr>
      <w:r w:rsidRPr="00591929">
        <w:rPr>
          <w:b/>
          <w:lang w:val="en-AU"/>
        </w:rPr>
        <w:t>Question 2 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926735" w:rsidRPr="007C09A8" w14:paraId="7B03A105" w14:textId="77777777" w:rsidTr="00591929">
        <w:tc>
          <w:tcPr>
            <w:tcW w:w="6805" w:type="dxa"/>
          </w:tcPr>
          <w:p w14:paraId="654BE520" w14:textId="77777777" w:rsidR="00926735" w:rsidRPr="007C09A8" w:rsidRDefault="00926735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2BA1D8B7" w14:textId="77777777" w:rsidR="00926735" w:rsidRPr="007C09A8" w:rsidRDefault="00926735" w:rsidP="00591929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926735" w14:paraId="55FA63CA" w14:textId="77777777" w:rsidTr="00591929">
        <w:trPr>
          <w:trHeight w:val="241"/>
        </w:trPr>
        <w:tc>
          <w:tcPr>
            <w:tcW w:w="6805" w:type="dxa"/>
          </w:tcPr>
          <w:p w14:paraId="55453407" w14:textId="77777777" w:rsidR="00926735" w:rsidRDefault="00926735" w:rsidP="007A67C0">
            <w:r>
              <w:t>0.99c</w:t>
            </w:r>
          </w:p>
        </w:tc>
        <w:tc>
          <w:tcPr>
            <w:tcW w:w="2029" w:type="dxa"/>
            <w:vAlign w:val="center"/>
          </w:tcPr>
          <w:p w14:paraId="5AE9CA15" w14:textId="77777777" w:rsidR="00926735" w:rsidRPr="007C09A8" w:rsidRDefault="00926735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902A39F" w14:textId="77777777" w:rsidR="00926735" w:rsidRDefault="00926735">
      <w:pPr>
        <w:rPr>
          <w:lang w:val="en-AU"/>
        </w:rPr>
      </w:pPr>
    </w:p>
    <w:p w14:paraId="09906F58" w14:textId="77777777" w:rsidR="00926735" w:rsidRPr="00591929" w:rsidRDefault="00926735" w:rsidP="00926735">
      <w:pPr>
        <w:rPr>
          <w:b/>
        </w:rPr>
      </w:pPr>
      <w:r w:rsidRPr="00591929">
        <w:rPr>
          <w:b/>
        </w:rPr>
        <w:t>b)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926735" w:rsidRPr="007C09A8" w14:paraId="1BA08B4C" w14:textId="77777777" w:rsidTr="00591929">
        <w:tc>
          <w:tcPr>
            <w:tcW w:w="6805" w:type="dxa"/>
          </w:tcPr>
          <w:p w14:paraId="050C40CA" w14:textId="77777777" w:rsidR="00926735" w:rsidRPr="007C09A8" w:rsidRDefault="00926735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421E333D" w14:textId="77777777" w:rsidR="00926735" w:rsidRPr="007C09A8" w:rsidRDefault="00926735" w:rsidP="00591929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926735" w14:paraId="7C4225B4" w14:textId="77777777" w:rsidTr="00591929">
        <w:trPr>
          <w:trHeight w:val="828"/>
        </w:trPr>
        <w:tc>
          <w:tcPr>
            <w:tcW w:w="6805" w:type="dxa"/>
          </w:tcPr>
          <w:p w14:paraId="790C97CE" w14:textId="77777777" w:rsidR="00926735" w:rsidRPr="00C17C90" w:rsidRDefault="00926735" w:rsidP="007A67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0.75c+0.99c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0.75c x 0.99c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</w:tc>
        <w:tc>
          <w:tcPr>
            <w:tcW w:w="2029" w:type="dxa"/>
            <w:vAlign w:val="center"/>
          </w:tcPr>
          <w:p w14:paraId="7328B8B0" w14:textId="77777777" w:rsidR="00926735" w:rsidRPr="007C09A8" w:rsidRDefault="00926735" w:rsidP="00591929">
            <w:pPr>
              <w:jc w:val="center"/>
              <w:rPr>
                <w:b/>
              </w:rPr>
            </w:pPr>
            <w:r>
              <w:rPr>
                <w:b/>
              </w:rPr>
              <w:t>1 – 2</w:t>
            </w:r>
          </w:p>
        </w:tc>
      </w:tr>
      <w:tr w:rsidR="00926735" w14:paraId="37F4AC2F" w14:textId="77777777" w:rsidTr="00591929">
        <w:trPr>
          <w:trHeight w:val="255"/>
        </w:trPr>
        <w:tc>
          <w:tcPr>
            <w:tcW w:w="6805" w:type="dxa"/>
          </w:tcPr>
          <w:p w14:paraId="10AD6EA4" w14:textId="17115AD4" w:rsidR="00926735" w:rsidRPr="00591929" w:rsidRDefault="00926735" w:rsidP="007A67C0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0.999c</w:t>
            </w:r>
          </w:p>
        </w:tc>
        <w:tc>
          <w:tcPr>
            <w:tcW w:w="2029" w:type="dxa"/>
            <w:vAlign w:val="center"/>
          </w:tcPr>
          <w:p w14:paraId="687A53FB" w14:textId="77777777" w:rsidR="00926735" w:rsidRPr="007C09A8" w:rsidRDefault="00926735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EF50A14" w14:textId="77777777" w:rsidR="00926735" w:rsidRDefault="00926735">
      <w:pPr>
        <w:rPr>
          <w:lang w:val="en-AU"/>
        </w:rPr>
      </w:pPr>
    </w:p>
    <w:p w14:paraId="407E6569" w14:textId="01AA2827" w:rsidR="00926735" w:rsidRPr="00591929" w:rsidRDefault="00591929">
      <w:pPr>
        <w:rPr>
          <w:b/>
          <w:lang w:val="en-AU"/>
        </w:rPr>
      </w:pPr>
      <w:r w:rsidRPr="00591929">
        <w:rPr>
          <w:b/>
          <w:lang w:val="en-AU"/>
        </w:rPr>
        <w:t>Question 3</w:t>
      </w:r>
    </w:p>
    <w:tbl>
      <w:tblPr>
        <w:tblStyle w:val="TableGrid"/>
        <w:tblpPr w:leftFromText="180" w:rightFromText="180" w:vertAnchor="page" w:horzAnchor="page" w:tblpX="1129" w:tblpY="8645"/>
        <w:tblW w:w="0" w:type="auto"/>
        <w:tblLook w:val="04A0" w:firstRow="1" w:lastRow="0" w:firstColumn="1" w:lastColumn="0" w:noHBand="0" w:noVBand="1"/>
      </w:tblPr>
      <w:tblGrid>
        <w:gridCol w:w="6805"/>
        <w:gridCol w:w="1984"/>
      </w:tblGrid>
      <w:tr w:rsidR="00591929" w:rsidRPr="0088382C" w14:paraId="6C5F37CF" w14:textId="77777777" w:rsidTr="00591929">
        <w:tc>
          <w:tcPr>
            <w:tcW w:w="6805" w:type="dxa"/>
          </w:tcPr>
          <w:p w14:paraId="3DF227B5" w14:textId="77777777" w:rsidR="00591929" w:rsidRPr="0088382C" w:rsidRDefault="00591929" w:rsidP="00591929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0DEA30CF" w14:textId="77777777" w:rsidR="00591929" w:rsidRPr="0088382C" w:rsidRDefault="00591929" w:rsidP="00591929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591929" w:rsidRPr="0088382C" w14:paraId="426C0FA0" w14:textId="77777777" w:rsidTr="00591929">
        <w:tc>
          <w:tcPr>
            <w:tcW w:w="6805" w:type="dxa"/>
          </w:tcPr>
          <w:p w14:paraId="1BECEC66" w14:textId="77777777" w:rsidR="00591929" w:rsidRDefault="00591929" w:rsidP="00591929">
            <w:r>
              <w:t>Photoelectric effect – particle</w:t>
            </w:r>
          </w:p>
          <w:p w14:paraId="6B35C39E" w14:textId="77777777" w:rsidR="00591929" w:rsidRPr="00A61FA9" w:rsidRDefault="00591929" w:rsidP="00591929">
            <w:r>
              <w:t>Young’s double slit – wave</w:t>
            </w:r>
          </w:p>
        </w:tc>
        <w:tc>
          <w:tcPr>
            <w:tcW w:w="1984" w:type="dxa"/>
            <w:vAlign w:val="center"/>
          </w:tcPr>
          <w:p w14:paraId="089E77F1" w14:textId="77777777" w:rsidR="00591929" w:rsidRPr="0088382C" w:rsidRDefault="00591929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91929" w:rsidRPr="0088382C" w14:paraId="67C2F978" w14:textId="77777777" w:rsidTr="00591929">
        <w:tc>
          <w:tcPr>
            <w:tcW w:w="6805" w:type="dxa"/>
          </w:tcPr>
          <w:p w14:paraId="46A03402" w14:textId="77777777" w:rsidR="00591929" w:rsidRDefault="00591929" w:rsidP="00591929">
            <w:r>
              <w:t xml:space="preserve">Light collides with the metal knocking electrons from the atom in </w:t>
            </w:r>
            <w:proofErr w:type="spellStart"/>
            <w:r>
              <w:t>ionisation</w:t>
            </w:r>
            <w:proofErr w:type="spellEnd"/>
          </w:p>
        </w:tc>
        <w:tc>
          <w:tcPr>
            <w:tcW w:w="1984" w:type="dxa"/>
            <w:vAlign w:val="center"/>
          </w:tcPr>
          <w:p w14:paraId="0AF80420" w14:textId="77777777" w:rsidR="00591929" w:rsidRDefault="00591929" w:rsidP="00591929">
            <w:pPr>
              <w:ind w:right="-1158"/>
              <w:rPr>
                <w:b/>
              </w:rPr>
            </w:pPr>
            <w:r>
              <w:rPr>
                <w:b/>
              </w:rPr>
              <w:t xml:space="preserve">               1</w:t>
            </w:r>
          </w:p>
        </w:tc>
      </w:tr>
      <w:tr w:rsidR="00591929" w:rsidRPr="0088382C" w14:paraId="59ACEC58" w14:textId="77777777" w:rsidTr="00591929">
        <w:tc>
          <w:tcPr>
            <w:tcW w:w="6805" w:type="dxa"/>
          </w:tcPr>
          <w:p w14:paraId="3DE95320" w14:textId="77777777" w:rsidR="00591929" w:rsidRDefault="00591929" w:rsidP="00591929">
            <w:r>
              <w:t>Light as a wave is diffracted through each slit</w:t>
            </w:r>
          </w:p>
        </w:tc>
        <w:tc>
          <w:tcPr>
            <w:tcW w:w="1984" w:type="dxa"/>
            <w:vAlign w:val="center"/>
          </w:tcPr>
          <w:p w14:paraId="3B26C6FF" w14:textId="77777777" w:rsidR="00591929" w:rsidRDefault="00591929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91929" w:rsidRPr="0088382C" w14:paraId="15C7B2EB" w14:textId="77777777" w:rsidTr="00591929">
        <w:tc>
          <w:tcPr>
            <w:tcW w:w="6805" w:type="dxa"/>
          </w:tcPr>
          <w:p w14:paraId="59F3BF4A" w14:textId="77777777" w:rsidR="00591929" w:rsidRDefault="00591929" w:rsidP="00591929">
            <w:r>
              <w:t xml:space="preserve">The </w:t>
            </w:r>
            <w:proofErr w:type="spellStart"/>
            <w:r>
              <w:t>wavefront</w:t>
            </w:r>
            <w:proofErr w:type="spellEnd"/>
            <w:r>
              <w:t xml:space="preserve"> interfere (construction/</w:t>
            </w:r>
            <w:proofErr w:type="spellStart"/>
            <w:r>
              <w:t>distruction</w:t>
            </w:r>
            <w:proofErr w:type="spellEnd"/>
            <w:r>
              <w:t>) forming an interference pattern</w:t>
            </w:r>
          </w:p>
        </w:tc>
        <w:tc>
          <w:tcPr>
            <w:tcW w:w="1984" w:type="dxa"/>
            <w:vAlign w:val="center"/>
          </w:tcPr>
          <w:p w14:paraId="76FE531F" w14:textId="77777777" w:rsidR="00591929" w:rsidRDefault="00591929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FAED83B" w14:textId="77777777" w:rsidR="00591929" w:rsidRDefault="00591929">
      <w:pPr>
        <w:rPr>
          <w:lang w:val="en-AU"/>
        </w:rPr>
      </w:pPr>
    </w:p>
    <w:p w14:paraId="2CBA5B2D" w14:textId="77777777" w:rsidR="00926735" w:rsidRDefault="00926735">
      <w:pPr>
        <w:rPr>
          <w:lang w:val="en-AU"/>
        </w:rPr>
      </w:pPr>
    </w:p>
    <w:p w14:paraId="17A5152A" w14:textId="52B6AABE" w:rsidR="00591929" w:rsidRDefault="00591929">
      <w:pPr>
        <w:rPr>
          <w:lang w:val="en-AU"/>
        </w:rPr>
      </w:pPr>
      <w:r>
        <w:rPr>
          <w:lang w:val="en-AU"/>
        </w:rPr>
        <w:t>Question 4 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591929" w:rsidRPr="007C09A8" w14:paraId="5164145F" w14:textId="77777777" w:rsidTr="007A67C0">
        <w:tc>
          <w:tcPr>
            <w:tcW w:w="6805" w:type="dxa"/>
          </w:tcPr>
          <w:p w14:paraId="730A0422" w14:textId="77777777" w:rsidR="00591929" w:rsidRPr="007C09A8" w:rsidRDefault="00591929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24D7A92" w14:textId="77777777" w:rsidR="00591929" w:rsidRPr="007C09A8" w:rsidRDefault="00591929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591929" w14:paraId="0A739846" w14:textId="77777777" w:rsidTr="007A67C0">
        <w:trPr>
          <w:trHeight w:val="241"/>
        </w:trPr>
        <w:tc>
          <w:tcPr>
            <w:tcW w:w="6805" w:type="dxa"/>
          </w:tcPr>
          <w:p w14:paraId="076E587B" w14:textId="4644E1AF" w:rsidR="00591929" w:rsidRPr="009B16F7" w:rsidRDefault="00FE7B86" w:rsidP="007A67C0">
            <w:r>
              <w:t>s</w:t>
            </w:r>
            <w:r w:rsidR="00591929">
              <w:t>=</w:t>
            </w:r>
            <w:r>
              <w:t xml:space="preserve"> </w:t>
            </w:r>
            <w:proofErr w:type="spellStart"/>
            <w:r>
              <w:t>v</w:t>
            </w:r>
            <w:r w:rsidR="00591929">
              <w:t>t</w:t>
            </w:r>
            <w:proofErr w:type="spellEnd"/>
            <w:r w:rsidR="00591929">
              <w:t xml:space="preserve"> = 3x10</w:t>
            </w:r>
            <w:r w:rsidR="00591929">
              <w:rPr>
                <w:vertAlign w:val="superscript"/>
              </w:rPr>
              <w:t>8</w:t>
            </w:r>
            <w:r w:rsidR="00591929">
              <w:t xml:space="preserve"> </w:t>
            </w:r>
            <w:r>
              <w:t>x</w:t>
            </w:r>
            <w:r w:rsidR="009B16F7">
              <w:t xml:space="preserve"> 2.2x10</w:t>
            </w:r>
            <w:r w:rsidR="009B16F7">
              <w:rPr>
                <w:vertAlign w:val="superscript"/>
              </w:rPr>
              <w:t>-6</w:t>
            </w:r>
          </w:p>
        </w:tc>
        <w:tc>
          <w:tcPr>
            <w:tcW w:w="2029" w:type="dxa"/>
            <w:vAlign w:val="center"/>
          </w:tcPr>
          <w:p w14:paraId="2F45239A" w14:textId="77777777" w:rsidR="00591929" w:rsidRPr="007C09A8" w:rsidRDefault="0059192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91929" w14:paraId="0E6B12C3" w14:textId="77777777" w:rsidTr="007A67C0">
        <w:trPr>
          <w:trHeight w:val="241"/>
        </w:trPr>
        <w:tc>
          <w:tcPr>
            <w:tcW w:w="6805" w:type="dxa"/>
          </w:tcPr>
          <w:p w14:paraId="6CCC308F" w14:textId="5B92D01D" w:rsidR="00591929" w:rsidRDefault="00FE7B86" w:rsidP="007A67C0">
            <w:r>
              <w:t>660m</w:t>
            </w:r>
          </w:p>
        </w:tc>
        <w:tc>
          <w:tcPr>
            <w:tcW w:w="2029" w:type="dxa"/>
            <w:vAlign w:val="center"/>
          </w:tcPr>
          <w:p w14:paraId="706FDC80" w14:textId="3CBB8AD9" w:rsidR="00591929" w:rsidRDefault="0059192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329A401" w14:textId="77777777" w:rsidR="00591929" w:rsidRDefault="00591929">
      <w:pPr>
        <w:rPr>
          <w:lang w:val="en-AU"/>
        </w:rPr>
      </w:pPr>
    </w:p>
    <w:p w14:paraId="44C117EF" w14:textId="0E19D256" w:rsidR="00591929" w:rsidRDefault="00591929">
      <w:pPr>
        <w:rPr>
          <w:lang w:val="en-AU"/>
        </w:rPr>
      </w:pPr>
      <w:r>
        <w:rPr>
          <w:lang w:val="en-AU"/>
        </w:rPr>
        <w:t xml:space="preserve"> b)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591929" w:rsidRPr="007C09A8" w14:paraId="1759B797" w14:textId="77777777" w:rsidTr="007A67C0">
        <w:tc>
          <w:tcPr>
            <w:tcW w:w="6805" w:type="dxa"/>
          </w:tcPr>
          <w:p w14:paraId="467635B7" w14:textId="77777777" w:rsidR="00591929" w:rsidRPr="007C09A8" w:rsidRDefault="00591929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3FF78FF0" w14:textId="77777777" w:rsidR="00591929" w:rsidRPr="007C09A8" w:rsidRDefault="00591929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591929" w14:paraId="2E5C8614" w14:textId="77777777" w:rsidTr="007A67C0">
        <w:trPr>
          <w:trHeight w:val="241"/>
        </w:trPr>
        <w:tc>
          <w:tcPr>
            <w:tcW w:w="6805" w:type="dxa"/>
          </w:tcPr>
          <w:p w14:paraId="67E4E7AE" w14:textId="7C99D281" w:rsidR="00591929" w:rsidRDefault="00FE7B86" w:rsidP="007A67C0">
            <w:r>
              <w:t>As the speed increased the time dilation increases</w:t>
            </w:r>
            <w:r>
              <w:br/>
              <w:t>(may discuss either muon or Earth frame of reference)</w:t>
            </w:r>
          </w:p>
        </w:tc>
        <w:tc>
          <w:tcPr>
            <w:tcW w:w="2029" w:type="dxa"/>
            <w:vAlign w:val="center"/>
          </w:tcPr>
          <w:p w14:paraId="5398F785" w14:textId="77777777" w:rsidR="00591929" w:rsidRPr="007C09A8" w:rsidRDefault="0059192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91929" w14:paraId="7F0B4349" w14:textId="77777777" w:rsidTr="007A67C0">
        <w:trPr>
          <w:trHeight w:val="241"/>
        </w:trPr>
        <w:tc>
          <w:tcPr>
            <w:tcW w:w="6805" w:type="dxa"/>
          </w:tcPr>
          <w:p w14:paraId="2E908229" w14:textId="342D9CE5" w:rsidR="00591929" w:rsidRDefault="00FE7B86" w:rsidP="007A67C0">
            <w:r>
              <w:t>The muons last longer as they travel so fast</w:t>
            </w:r>
          </w:p>
        </w:tc>
        <w:tc>
          <w:tcPr>
            <w:tcW w:w="2029" w:type="dxa"/>
            <w:vAlign w:val="center"/>
          </w:tcPr>
          <w:p w14:paraId="78DE3103" w14:textId="77777777" w:rsidR="00591929" w:rsidRDefault="0059192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EC00EA8" w14:textId="77777777" w:rsidR="00591929" w:rsidRDefault="00591929">
      <w:pPr>
        <w:rPr>
          <w:lang w:val="en-AU"/>
        </w:rPr>
      </w:pPr>
    </w:p>
    <w:p w14:paraId="54E8C4BF" w14:textId="77777777" w:rsidR="00FE7B86" w:rsidRDefault="00FE7B86">
      <w:pPr>
        <w:rPr>
          <w:lang w:val="en-AU"/>
        </w:rPr>
      </w:pPr>
    </w:p>
    <w:p w14:paraId="5D933D48" w14:textId="77777777" w:rsidR="00FE7B86" w:rsidRDefault="00FE7B86">
      <w:pPr>
        <w:rPr>
          <w:lang w:val="en-AU"/>
        </w:rPr>
      </w:pPr>
    </w:p>
    <w:p w14:paraId="74A2D9A8" w14:textId="54BCABAF" w:rsidR="00FE7B86" w:rsidRPr="00D20F8F" w:rsidRDefault="00FE7B86">
      <w:pPr>
        <w:rPr>
          <w:b/>
          <w:lang w:val="en-AU"/>
        </w:rPr>
      </w:pPr>
      <w:r w:rsidRPr="00D20F8F">
        <w:rPr>
          <w:b/>
          <w:lang w:val="en-AU"/>
        </w:rPr>
        <w:t>Extended Answer</w:t>
      </w:r>
    </w:p>
    <w:p w14:paraId="2684EE74" w14:textId="77777777" w:rsidR="00FE7B86" w:rsidRDefault="00FE7B86">
      <w:pPr>
        <w:rPr>
          <w:lang w:val="en-AU"/>
        </w:rPr>
      </w:pPr>
    </w:p>
    <w:p w14:paraId="78285744" w14:textId="6AB542AE" w:rsidR="00FE7B86" w:rsidRPr="00FE7B86" w:rsidRDefault="00FE7B86" w:rsidP="00FE7B86">
      <w:pPr>
        <w:rPr>
          <w:b/>
          <w:lang w:val="en-AU"/>
        </w:rPr>
      </w:pPr>
      <w:r w:rsidRPr="00FE7B86">
        <w:rPr>
          <w:b/>
          <w:lang w:val="en-AU"/>
        </w:rPr>
        <w:t>Question 1 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7A45E38B" w14:textId="77777777" w:rsidTr="007A67C0">
        <w:tc>
          <w:tcPr>
            <w:tcW w:w="6805" w:type="dxa"/>
          </w:tcPr>
          <w:p w14:paraId="3EA8CEFA" w14:textId="77777777" w:rsidR="00FE7B86" w:rsidRPr="007C09A8" w:rsidRDefault="00FE7B8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D192FA6" w14:textId="77777777" w:rsidR="00FE7B86" w:rsidRPr="007C09A8" w:rsidRDefault="00FE7B86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49FF859A" w14:textId="77777777" w:rsidTr="007A67C0">
        <w:trPr>
          <w:trHeight w:val="241"/>
        </w:trPr>
        <w:tc>
          <w:tcPr>
            <w:tcW w:w="6805" w:type="dxa"/>
          </w:tcPr>
          <w:p w14:paraId="66374F98" w14:textId="0C9C3552" w:rsidR="00FE7B86" w:rsidRDefault="00FE7B86" w:rsidP="007A67C0">
            <w:r>
              <w:t>1 s</w:t>
            </w:r>
          </w:p>
        </w:tc>
        <w:tc>
          <w:tcPr>
            <w:tcW w:w="2029" w:type="dxa"/>
            <w:vAlign w:val="center"/>
          </w:tcPr>
          <w:p w14:paraId="72F55D0C" w14:textId="77777777" w:rsidR="00FE7B86" w:rsidRPr="007C09A8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651346B8" w14:textId="2F8CDB22" w:rsidR="00FE7B86" w:rsidRDefault="00FE7B86">
      <w:pPr>
        <w:rPr>
          <w:lang w:val="en-AU"/>
        </w:rPr>
      </w:pPr>
    </w:p>
    <w:p w14:paraId="18C1C002" w14:textId="2EF071C9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b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2BA64839" w14:textId="77777777" w:rsidTr="007A67C0">
        <w:tc>
          <w:tcPr>
            <w:tcW w:w="6805" w:type="dxa"/>
          </w:tcPr>
          <w:p w14:paraId="5BEFC812" w14:textId="77777777" w:rsidR="00FE7B86" w:rsidRPr="007C09A8" w:rsidRDefault="00FE7B8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8DB2EFC" w14:textId="77777777" w:rsidR="00FE7B86" w:rsidRPr="007C09A8" w:rsidRDefault="00FE7B86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14C08653" w14:textId="77777777" w:rsidTr="007A67C0">
        <w:trPr>
          <w:trHeight w:val="241"/>
        </w:trPr>
        <w:tc>
          <w:tcPr>
            <w:tcW w:w="6805" w:type="dxa"/>
          </w:tcPr>
          <w:p w14:paraId="252D81E8" w14:textId="280C74F0" w:rsidR="00FE7B86" w:rsidRDefault="00FE7B86" w:rsidP="00FE7B86">
            <w:r>
              <w:t xml:space="preserve">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oMath>
          </w:p>
        </w:tc>
        <w:tc>
          <w:tcPr>
            <w:tcW w:w="2029" w:type="dxa"/>
            <w:vAlign w:val="center"/>
          </w:tcPr>
          <w:p w14:paraId="5DDD7AE5" w14:textId="77777777" w:rsidR="00FE7B86" w:rsidRPr="007C09A8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E7B86" w14:paraId="0FA55824" w14:textId="77777777" w:rsidTr="007A67C0">
        <w:trPr>
          <w:trHeight w:val="241"/>
        </w:trPr>
        <w:tc>
          <w:tcPr>
            <w:tcW w:w="6805" w:type="dxa"/>
          </w:tcPr>
          <w:p w14:paraId="58988BD7" w14:textId="553309A9" w:rsidR="00FE7B86" w:rsidRDefault="00FE7B86" w:rsidP="007A67C0">
            <w:r>
              <w:t>1.90 s</w:t>
            </w:r>
          </w:p>
        </w:tc>
        <w:tc>
          <w:tcPr>
            <w:tcW w:w="2029" w:type="dxa"/>
            <w:vAlign w:val="center"/>
          </w:tcPr>
          <w:p w14:paraId="6F3998BC" w14:textId="6871C6F0" w:rsidR="00FE7B86" w:rsidRDefault="007A67C0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6CBEFF7" w14:textId="77777777" w:rsidR="00FE7B86" w:rsidRDefault="00FE7B86">
      <w:pPr>
        <w:rPr>
          <w:lang w:val="en-AU"/>
        </w:rPr>
      </w:pPr>
    </w:p>
    <w:p w14:paraId="1858EA9A" w14:textId="04770123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c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0459FDD0" w14:textId="77777777" w:rsidTr="007A67C0">
        <w:tc>
          <w:tcPr>
            <w:tcW w:w="6805" w:type="dxa"/>
          </w:tcPr>
          <w:p w14:paraId="262CC5E7" w14:textId="77777777" w:rsidR="00FE7B86" w:rsidRPr="007C09A8" w:rsidRDefault="00FE7B8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EB0EBFD" w14:textId="77777777" w:rsidR="00FE7B86" w:rsidRPr="007C09A8" w:rsidRDefault="00FE7B86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215F7563" w14:textId="77777777" w:rsidTr="007A67C0">
        <w:trPr>
          <w:trHeight w:val="241"/>
        </w:trPr>
        <w:tc>
          <w:tcPr>
            <w:tcW w:w="6805" w:type="dxa"/>
          </w:tcPr>
          <w:p w14:paraId="0B6AD12F" w14:textId="5A1BC1C5" w:rsidR="00FE7B86" w:rsidRDefault="00FE7B86" w:rsidP="007A67C0">
            <w:r>
              <w:t>The observer in the spacecraft is not moving relative to the clock so is measuring a proper time</w:t>
            </w:r>
          </w:p>
        </w:tc>
        <w:tc>
          <w:tcPr>
            <w:tcW w:w="2029" w:type="dxa"/>
            <w:vAlign w:val="center"/>
          </w:tcPr>
          <w:p w14:paraId="1BE7A988" w14:textId="77777777" w:rsidR="00FE7B86" w:rsidRPr="007C09A8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E7B86" w14:paraId="5E84A3B0" w14:textId="77777777" w:rsidTr="007A67C0">
        <w:trPr>
          <w:trHeight w:val="241"/>
        </w:trPr>
        <w:tc>
          <w:tcPr>
            <w:tcW w:w="6805" w:type="dxa"/>
          </w:tcPr>
          <w:p w14:paraId="431A7DE0" w14:textId="21887C9E" w:rsidR="00FE7B86" w:rsidRDefault="00FE7B86" w:rsidP="007A67C0">
            <w:r>
              <w:t>There is a relative motion between the observer on Earth and the spacecraft</w:t>
            </w:r>
          </w:p>
        </w:tc>
        <w:tc>
          <w:tcPr>
            <w:tcW w:w="2029" w:type="dxa"/>
            <w:vAlign w:val="center"/>
          </w:tcPr>
          <w:p w14:paraId="6A5BCAEC" w14:textId="0C217F89" w:rsidR="00FE7B86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E7B86" w14:paraId="4C8627DD" w14:textId="77777777" w:rsidTr="007A67C0">
        <w:trPr>
          <w:trHeight w:val="241"/>
        </w:trPr>
        <w:tc>
          <w:tcPr>
            <w:tcW w:w="6805" w:type="dxa"/>
          </w:tcPr>
          <w:p w14:paraId="21BD5E9E" w14:textId="02F530F2" w:rsidR="00FE7B86" w:rsidRDefault="00FE7B86" w:rsidP="007A67C0">
            <w:r>
              <w:t>To maintain the ratio of distance to time to keep the speed of light constant, there must be a dilation in time for the observer in the Earth’s reference frame</w:t>
            </w:r>
          </w:p>
        </w:tc>
        <w:tc>
          <w:tcPr>
            <w:tcW w:w="2029" w:type="dxa"/>
            <w:vAlign w:val="center"/>
          </w:tcPr>
          <w:p w14:paraId="78E38C31" w14:textId="1363569C" w:rsidR="00FE7B86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8EDDD8B" w14:textId="77777777" w:rsidR="00FE7B86" w:rsidRDefault="00FE7B86">
      <w:pPr>
        <w:rPr>
          <w:lang w:val="en-AU"/>
        </w:rPr>
      </w:pPr>
    </w:p>
    <w:p w14:paraId="07E447E2" w14:textId="36B1DC79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d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21E614D9" w14:textId="77777777" w:rsidTr="007A67C0">
        <w:tc>
          <w:tcPr>
            <w:tcW w:w="6805" w:type="dxa"/>
          </w:tcPr>
          <w:p w14:paraId="5BA660D9" w14:textId="77777777" w:rsidR="00FE7B86" w:rsidRPr="007C09A8" w:rsidRDefault="00FE7B8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8DE4412" w14:textId="77777777" w:rsidR="00FE7B86" w:rsidRPr="007C09A8" w:rsidRDefault="00FE7B86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01B93FB1" w14:textId="77777777" w:rsidTr="007A67C0">
        <w:trPr>
          <w:trHeight w:val="241"/>
        </w:trPr>
        <w:tc>
          <w:tcPr>
            <w:tcW w:w="6805" w:type="dxa"/>
          </w:tcPr>
          <w:p w14:paraId="12BA860D" w14:textId="27332DF7" w:rsidR="00FE7B86" w:rsidRDefault="00E95527" w:rsidP="00E95527">
            <w:r w:rsidRPr="00E95527">
              <w:rPr>
                <w:rFonts w:ascii="Snell Roundhand" w:hAnsi="Snell Roundhand"/>
              </w:rPr>
              <w:t>l</w:t>
            </w:r>
            <w:r>
              <w:t xml:space="preserve"> = 119 x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oMath>
          </w:p>
        </w:tc>
        <w:tc>
          <w:tcPr>
            <w:tcW w:w="2029" w:type="dxa"/>
            <w:vAlign w:val="center"/>
          </w:tcPr>
          <w:p w14:paraId="18B56390" w14:textId="77777777" w:rsidR="00FE7B86" w:rsidRPr="007C09A8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95527" w14:paraId="01E6DB38" w14:textId="77777777" w:rsidTr="007A67C0">
        <w:trPr>
          <w:trHeight w:val="241"/>
        </w:trPr>
        <w:tc>
          <w:tcPr>
            <w:tcW w:w="6805" w:type="dxa"/>
          </w:tcPr>
          <w:p w14:paraId="771964A8" w14:textId="10749E35" w:rsidR="00E95527" w:rsidRDefault="00E95527" w:rsidP="007A67C0">
            <w:r>
              <w:t>62.7 m</w:t>
            </w:r>
          </w:p>
        </w:tc>
        <w:tc>
          <w:tcPr>
            <w:tcW w:w="2029" w:type="dxa"/>
            <w:vAlign w:val="center"/>
          </w:tcPr>
          <w:p w14:paraId="24378B47" w14:textId="6FE9E22A" w:rsidR="00E95527" w:rsidRDefault="007A67C0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66272C88" w14:textId="77777777" w:rsidR="00FE7B86" w:rsidRDefault="00FE7B86">
      <w:pPr>
        <w:rPr>
          <w:lang w:val="en-AU"/>
        </w:rPr>
      </w:pPr>
    </w:p>
    <w:p w14:paraId="69A4F22A" w14:textId="73AF0F8E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e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1A7F8D7A" w14:textId="77777777" w:rsidTr="007A67C0">
        <w:tc>
          <w:tcPr>
            <w:tcW w:w="6805" w:type="dxa"/>
          </w:tcPr>
          <w:p w14:paraId="77EB1EFB" w14:textId="77777777" w:rsidR="00FE7B86" w:rsidRPr="007C09A8" w:rsidRDefault="00FE7B8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2106857" w14:textId="77777777" w:rsidR="00FE7B86" w:rsidRPr="007C09A8" w:rsidRDefault="00FE7B86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185553B9" w14:textId="77777777" w:rsidTr="007A67C0">
        <w:trPr>
          <w:trHeight w:val="241"/>
        </w:trPr>
        <w:tc>
          <w:tcPr>
            <w:tcW w:w="6805" w:type="dxa"/>
          </w:tcPr>
          <w:p w14:paraId="2A6339D1" w14:textId="67A11755" w:rsidR="00FE7B86" w:rsidRDefault="00E95527" w:rsidP="007A67C0">
            <w:r>
              <w:t>No change</w:t>
            </w:r>
          </w:p>
        </w:tc>
        <w:tc>
          <w:tcPr>
            <w:tcW w:w="2029" w:type="dxa"/>
            <w:vAlign w:val="center"/>
          </w:tcPr>
          <w:p w14:paraId="3BADDF1E" w14:textId="77777777" w:rsidR="00FE7B86" w:rsidRPr="007C09A8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95527" w14:paraId="589438C0" w14:textId="77777777" w:rsidTr="007A67C0">
        <w:trPr>
          <w:trHeight w:val="241"/>
        </w:trPr>
        <w:tc>
          <w:tcPr>
            <w:tcW w:w="6805" w:type="dxa"/>
          </w:tcPr>
          <w:p w14:paraId="672CBD6D" w14:textId="315D543E" w:rsidR="00E95527" w:rsidRDefault="00E95527" w:rsidP="007A67C0">
            <w:r>
              <w:t>Length contraction only occurs in the direction of motion</w:t>
            </w:r>
          </w:p>
        </w:tc>
        <w:tc>
          <w:tcPr>
            <w:tcW w:w="2029" w:type="dxa"/>
            <w:vAlign w:val="center"/>
          </w:tcPr>
          <w:p w14:paraId="3A6BE746" w14:textId="6475A9A2" w:rsidR="00E95527" w:rsidRDefault="00E95527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ACD1B81" w14:textId="77777777" w:rsidR="00FE7B86" w:rsidRDefault="00FE7B86">
      <w:pPr>
        <w:rPr>
          <w:lang w:val="en-AU"/>
        </w:rPr>
      </w:pPr>
    </w:p>
    <w:p w14:paraId="0128DAF9" w14:textId="4E924171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f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2878C37E" w14:textId="77777777" w:rsidTr="007A67C0">
        <w:tc>
          <w:tcPr>
            <w:tcW w:w="6805" w:type="dxa"/>
          </w:tcPr>
          <w:p w14:paraId="17652899" w14:textId="77777777" w:rsidR="00FE7B86" w:rsidRPr="007C09A8" w:rsidRDefault="00FE7B86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ED33A85" w14:textId="77777777" w:rsidR="00FE7B86" w:rsidRPr="007C09A8" w:rsidRDefault="00FE7B86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1443F916" w14:textId="77777777" w:rsidTr="007A67C0">
        <w:trPr>
          <w:trHeight w:val="241"/>
        </w:trPr>
        <w:tc>
          <w:tcPr>
            <w:tcW w:w="6805" w:type="dxa"/>
          </w:tcPr>
          <w:p w14:paraId="3BF07953" w14:textId="445882AA" w:rsidR="00FE7B86" w:rsidRPr="00E95527" w:rsidRDefault="00E95527" w:rsidP="007A67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0.850c+0.500c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0.850c x 0.500c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</w:tc>
        <w:tc>
          <w:tcPr>
            <w:tcW w:w="2029" w:type="dxa"/>
            <w:vAlign w:val="center"/>
          </w:tcPr>
          <w:p w14:paraId="136B3E5C" w14:textId="77777777" w:rsidR="00FE7B86" w:rsidRPr="007C09A8" w:rsidRDefault="00FE7B86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74258" w14:paraId="668CD8D5" w14:textId="77777777" w:rsidTr="007A67C0">
        <w:trPr>
          <w:trHeight w:val="241"/>
        </w:trPr>
        <w:tc>
          <w:tcPr>
            <w:tcW w:w="6805" w:type="dxa"/>
          </w:tcPr>
          <w:p w14:paraId="051F7C93" w14:textId="19475AA2" w:rsidR="00074258" w:rsidRPr="00CB081C" w:rsidRDefault="00CB081C" w:rsidP="007A67C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2.84x10</w:t>
            </w:r>
            <w:r>
              <w:rPr>
                <w:rFonts w:ascii="Calibri" w:eastAsia="Calibri" w:hAnsi="Calibri" w:cs="Times New Roman"/>
                <w:vertAlign w:val="superscript"/>
              </w:rPr>
              <w:t>8</w:t>
            </w:r>
            <w:r>
              <w:rPr>
                <w:rFonts w:ascii="Calibri" w:eastAsia="Calibri" w:hAnsi="Calibri" w:cs="Times New Roman"/>
              </w:rPr>
              <w:t xml:space="preserve"> m s</w:t>
            </w:r>
            <w:r>
              <w:rPr>
                <w:rFonts w:ascii="Calibri" w:eastAsia="Calibri" w:hAnsi="Calibri" w:cs="Times New Roman"/>
                <w:vertAlign w:val="superscript"/>
              </w:rPr>
              <w:t>-1</w:t>
            </w:r>
          </w:p>
        </w:tc>
        <w:tc>
          <w:tcPr>
            <w:tcW w:w="2029" w:type="dxa"/>
            <w:vAlign w:val="center"/>
          </w:tcPr>
          <w:p w14:paraId="23FAC60E" w14:textId="616CB970" w:rsidR="00074258" w:rsidRDefault="00CB081C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C79A12C" w14:textId="77777777" w:rsidR="00FE7B86" w:rsidRDefault="00FE7B86">
      <w:pPr>
        <w:rPr>
          <w:lang w:val="en-AU"/>
        </w:rPr>
      </w:pPr>
    </w:p>
    <w:p w14:paraId="18E02EC1" w14:textId="77777777" w:rsidR="001140AC" w:rsidRDefault="001140AC" w:rsidP="00D20F8F">
      <w:pPr>
        <w:rPr>
          <w:lang w:val="en-AU"/>
        </w:rPr>
      </w:pPr>
    </w:p>
    <w:p w14:paraId="6B6E6B51" w14:textId="77777777" w:rsidR="001140AC" w:rsidRDefault="001140AC" w:rsidP="00D20F8F">
      <w:pPr>
        <w:rPr>
          <w:lang w:val="en-AU"/>
        </w:rPr>
      </w:pPr>
    </w:p>
    <w:p w14:paraId="0617EE07" w14:textId="77777777" w:rsidR="001140AC" w:rsidRDefault="001140AC" w:rsidP="00D20F8F">
      <w:pPr>
        <w:rPr>
          <w:lang w:val="en-AU"/>
        </w:rPr>
      </w:pPr>
    </w:p>
    <w:p w14:paraId="5F132FB9" w14:textId="77777777" w:rsidR="001140AC" w:rsidRDefault="001140AC" w:rsidP="00D20F8F">
      <w:pPr>
        <w:rPr>
          <w:lang w:val="en-AU"/>
        </w:rPr>
      </w:pPr>
    </w:p>
    <w:p w14:paraId="7E1ABA59" w14:textId="77777777" w:rsidR="001140AC" w:rsidRDefault="001140AC" w:rsidP="00D20F8F">
      <w:pPr>
        <w:rPr>
          <w:lang w:val="en-AU"/>
        </w:rPr>
      </w:pPr>
    </w:p>
    <w:p w14:paraId="626BE8FB" w14:textId="77777777" w:rsidR="001140AC" w:rsidRDefault="001140AC" w:rsidP="00D20F8F">
      <w:pPr>
        <w:rPr>
          <w:lang w:val="en-AU"/>
        </w:rPr>
      </w:pPr>
    </w:p>
    <w:p w14:paraId="60D5E0BD" w14:textId="77777777" w:rsidR="001140AC" w:rsidRDefault="001140AC" w:rsidP="00D20F8F">
      <w:pPr>
        <w:rPr>
          <w:lang w:val="en-AU"/>
        </w:rPr>
      </w:pPr>
    </w:p>
    <w:p w14:paraId="081BA0A9" w14:textId="77777777" w:rsidR="001140AC" w:rsidRDefault="001140AC" w:rsidP="00D20F8F">
      <w:pPr>
        <w:rPr>
          <w:lang w:val="en-AU"/>
        </w:rPr>
      </w:pPr>
    </w:p>
    <w:p w14:paraId="1844C726" w14:textId="77777777" w:rsidR="00D20F8F" w:rsidRPr="00FE7B86" w:rsidRDefault="00413045" w:rsidP="00D20F8F">
      <w:pPr>
        <w:rPr>
          <w:b/>
          <w:lang w:val="en-AU"/>
        </w:rPr>
      </w:pPr>
      <w:r>
        <w:rPr>
          <w:lang w:val="en-AU"/>
        </w:rPr>
        <w:lastRenderedPageBreak/>
        <w:t xml:space="preserve">Question 2 </w:t>
      </w:r>
      <w:r w:rsidR="00D20F8F" w:rsidRPr="00FE7B86">
        <w:rPr>
          <w:b/>
          <w:lang w:val="en-AU"/>
        </w:rPr>
        <w:t>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D20F8F" w:rsidRPr="007C09A8" w14:paraId="1B5C6FFE" w14:textId="77777777" w:rsidTr="007A67C0">
        <w:tc>
          <w:tcPr>
            <w:tcW w:w="6805" w:type="dxa"/>
          </w:tcPr>
          <w:p w14:paraId="2198BAD9" w14:textId="77777777" w:rsidR="00D20F8F" w:rsidRPr="007C09A8" w:rsidRDefault="00D20F8F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7B44D997" w14:textId="77777777" w:rsidR="00D20F8F" w:rsidRPr="007C09A8" w:rsidRDefault="00D20F8F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D20F8F" w14:paraId="6EFBB53F" w14:textId="77777777" w:rsidTr="007A67C0">
        <w:trPr>
          <w:trHeight w:val="241"/>
        </w:trPr>
        <w:tc>
          <w:tcPr>
            <w:tcW w:w="6805" w:type="dxa"/>
          </w:tcPr>
          <w:p w14:paraId="11F5D18E" w14:textId="36D1511F" w:rsidR="00D20F8F" w:rsidRDefault="005F1BA4" w:rsidP="007A67C0">
            <w:r>
              <w:rPr>
                <w:rFonts w:ascii="Symbol" w:hAnsi="Symbol"/>
              </w:rPr>
              <w:t></w:t>
            </w:r>
            <w:r w:rsidRPr="005F1BA4">
              <w:rPr>
                <w:rFonts w:ascii="Symbol" w:hAnsi="Symbol"/>
              </w:rPr>
              <w:t></w:t>
            </w:r>
            <w:r>
              <w:t xml:space="preserve">= </w:t>
            </w:r>
            <w:r w:rsidRPr="005F1BA4">
              <w:rPr>
                <w:i/>
              </w:rPr>
              <w:t>h</w:t>
            </w:r>
            <w:r>
              <w:t>/</w:t>
            </w:r>
            <w:r>
              <w:rPr>
                <w:i/>
              </w:rPr>
              <w:t>p</w:t>
            </w:r>
            <w:r>
              <w:t xml:space="preserve"> </w:t>
            </w:r>
          </w:p>
          <w:p w14:paraId="552BF367" w14:textId="77777777" w:rsidR="005F1BA4" w:rsidRDefault="005F1BA4" w:rsidP="007A67C0">
            <w:r w:rsidRPr="005F1BA4">
              <w:rPr>
                <w:rFonts w:ascii="Symbol" w:hAnsi="Symbol"/>
              </w:rPr>
              <w:t></w:t>
            </w:r>
            <w:r>
              <w:t xml:space="preserve"> = </w:t>
            </w:r>
            <w:r>
              <w:rPr>
                <w:i/>
              </w:rPr>
              <w:t>h</w:t>
            </w:r>
            <w:r>
              <w:t>/mv</w:t>
            </w:r>
          </w:p>
          <w:p w14:paraId="444119BF" w14:textId="50E2CA90" w:rsidR="005F1BA4" w:rsidRPr="00515CC9" w:rsidRDefault="005F1BA4" w:rsidP="007A67C0">
            <w:r>
              <w:t>6.63x10</w:t>
            </w:r>
            <w:r>
              <w:rPr>
                <w:vertAlign w:val="superscript"/>
              </w:rPr>
              <w:t>-34</w:t>
            </w:r>
            <w:r>
              <w:t xml:space="preserve"> / </w:t>
            </w:r>
            <w:r w:rsidR="00835B41">
              <w:t>(9.1</w:t>
            </w:r>
            <w:r w:rsidR="00515CC9">
              <w:t>1x10</w:t>
            </w:r>
            <w:r w:rsidR="00515CC9">
              <w:rPr>
                <w:vertAlign w:val="superscript"/>
              </w:rPr>
              <w:t>-3</w:t>
            </w:r>
            <w:r w:rsidR="00515CC9">
              <w:t xml:space="preserve"> x 2.00x10</w:t>
            </w:r>
            <w:r w:rsidR="00515CC9">
              <w:rPr>
                <w:vertAlign w:val="superscript"/>
              </w:rPr>
              <w:t>6</w:t>
            </w:r>
            <w:r w:rsidR="00515CC9">
              <w:t>)</w:t>
            </w:r>
          </w:p>
        </w:tc>
        <w:tc>
          <w:tcPr>
            <w:tcW w:w="2029" w:type="dxa"/>
            <w:vAlign w:val="center"/>
          </w:tcPr>
          <w:p w14:paraId="10859041" w14:textId="77777777" w:rsidR="00D20F8F" w:rsidRPr="007C09A8" w:rsidRDefault="00D20F8F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F1BA4" w14:paraId="637A9B63" w14:textId="77777777" w:rsidTr="001140AC">
        <w:trPr>
          <w:trHeight w:val="243"/>
        </w:trPr>
        <w:tc>
          <w:tcPr>
            <w:tcW w:w="6805" w:type="dxa"/>
          </w:tcPr>
          <w:p w14:paraId="64C78997" w14:textId="08F7EF60" w:rsidR="005F1BA4" w:rsidRPr="001140AC" w:rsidRDefault="00515CC9" w:rsidP="007A67C0">
            <w:pPr>
              <w:rPr>
                <w:rFonts w:ascii="Symbol" w:hAnsi="Symbol"/>
              </w:rPr>
            </w:pPr>
            <w:r>
              <w:rPr>
                <w:rFonts w:ascii="Symbol" w:hAnsi="Symbol"/>
              </w:rPr>
              <w:t>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</w:t>
            </w:r>
            <w:r>
              <w:rPr>
                <w:rFonts w:ascii="Symbol" w:hAnsi="Symbol"/>
              </w:rPr>
              <w:t></w:t>
            </w:r>
            <w:r w:rsidR="007A67C0">
              <w:rPr>
                <w:rFonts w:ascii="Symbol" w:hAnsi="Symbol"/>
              </w:rPr>
              <w:t></w:t>
            </w:r>
            <w:r w:rsidR="007A67C0">
              <w:rPr>
                <w:rFonts w:ascii="Symbol" w:hAnsi="Symbol"/>
              </w:rPr>
              <w:t></w:t>
            </w:r>
            <w:r w:rsidR="001140AC">
              <w:rPr>
                <w:rFonts w:ascii="Symbol" w:hAnsi="Symbol"/>
              </w:rPr>
              <w:t></w:t>
            </w:r>
            <w:r w:rsidR="001140AC">
              <w:rPr>
                <w:rFonts w:ascii="Symbol" w:hAnsi="Symbol"/>
              </w:rPr>
              <w:t></w:t>
            </w:r>
            <w:r w:rsidR="001140AC">
              <w:rPr>
                <w:rFonts w:ascii="Symbol" w:hAnsi="Symbol"/>
                <w:vertAlign w:val="superscript"/>
              </w:rPr>
              <w:t></w:t>
            </w:r>
            <w:r w:rsidR="001140AC">
              <w:rPr>
                <w:rFonts w:ascii="Symbol" w:hAnsi="Symbol"/>
                <w:vertAlign w:val="superscript"/>
              </w:rPr>
              <w:t></w:t>
            </w:r>
            <w:r w:rsidR="001140AC">
              <w:rPr>
                <w:rFonts w:ascii="Symbol" w:hAnsi="Symbol"/>
                <w:vertAlign w:val="superscript"/>
              </w:rPr>
              <w:t></w:t>
            </w:r>
            <w:r w:rsidR="001140AC">
              <w:rPr>
                <w:rFonts w:ascii="Symbol" w:hAnsi="Symbol"/>
              </w:rPr>
              <w:t></w:t>
            </w:r>
            <w:r w:rsidR="001140AC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29" w:type="dxa"/>
            <w:vAlign w:val="center"/>
          </w:tcPr>
          <w:p w14:paraId="55F64324" w14:textId="55B4EC75" w:rsidR="005F1BA4" w:rsidRDefault="001140AC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0169081F" w14:textId="35693C18" w:rsidR="00413045" w:rsidRDefault="00413045">
      <w:pPr>
        <w:rPr>
          <w:lang w:val="en-AU"/>
        </w:rPr>
      </w:pPr>
    </w:p>
    <w:p w14:paraId="4AC0C835" w14:textId="3DADA1F6" w:rsidR="00D20F8F" w:rsidRPr="00FE7B86" w:rsidRDefault="001140AC" w:rsidP="00D20F8F">
      <w:pPr>
        <w:rPr>
          <w:b/>
          <w:lang w:val="en-AU"/>
        </w:rPr>
      </w:pPr>
      <w:r>
        <w:rPr>
          <w:b/>
          <w:lang w:val="en-AU"/>
        </w:rPr>
        <w:t>b</w:t>
      </w:r>
      <w:r w:rsidR="00D20F8F" w:rsidRPr="00FE7B86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D20F8F" w:rsidRPr="007C09A8" w14:paraId="63BF5014" w14:textId="77777777" w:rsidTr="007A67C0">
        <w:tc>
          <w:tcPr>
            <w:tcW w:w="6805" w:type="dxa"/>
          </w:tcPr>
          <w:p w14:paraId="60CD7903" w14:textId="77777777" w:rsidR="00D20F8F" w:rsidRPr="007C09A8" w:rsidRDefault="00D20F8F" w:rsidP="007A67C0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45A8472C" w14:textId="77777777" w:rsidR="00D20F8F" w:rsidRPr="007C09A8" w:rsidRDefault="00D20F8F" w:rsidP="007A67C0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D20F8F" w14:paraId="05F3C7D6" w14:textId="77777777" w:rsidTr="007A67C0">
        <w:trPr>
          <w:trHeight w:val="241"/>
        </w:trPr>
        <w:tc>
          <w:tcPr>
            <w:tcW w:w="6805" w:type="dxa"/>
          </w:tcPr>
          <w:p w14:paraId="3D6FFB17" w14:textId="3807988A" w:rsidR="00D20F8F" w:rsidRDefault="007E2BF9" w:rsidP="007A67C0">
            <w:r>
              <w:t>Electrons act as a wave</w:t>
            </w:r>
          </w:p>
        </w:tc>
        <w:tc>
          <w:tcPr>
            <w:tcW w:w="2029" w:type="dxa"/>
            <w:vAlign w:val="center"/>
          </w:tcPr>
          <w:p w14:paraId="0C006372" w14:textId="77777777" w:rsidR="00D20F8F" w:rsidRPr="007C09A8" w:rsidRDefault="00D20F8F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14:paraId="2FB09A77" w14:textId="77777777" w:rsidTr="007A67C0">
        <w:trPr>
          <w:trHeight w:val="241"/>
        </w:trPr>
        <w:tc>
          <w:tcPr>
            <w:tcW w:w="6805" w:type="dxa"/>
          </w:tcPr>
          <w:p w14:paraId="43ED5432" w14:textId="080A5B0A" w:rsidR="007E2BF9" w:rsidRDefault="007E2BF9" w:rsidP="007A67C0">
            <w:r>
              <w:t>Orbitals are standing waves around the nucleus based on factors of wavelengths</w:t>
            </w:r>
          </w:p>
        </w:tc>
        <w:tc>
          <w:tcPr>
            <w:tcW w:w="2029" w:type="dxa"/>
            <w:vAlign w:val="center"/>
          </w:tcPr>
          <w:p w14:paraId="02C3E18D" w14:textId="3CC395A1" w:rsidR="007E2BF9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14:paraId="65AEA25E" w14:textId="77777777" w:rsidTr="007A67C0">
        <w:trPr>
          <w:trHeight w:val="241"/>
        </w:trPr>
        <w:tc>
          <w:tcPr>
            <w:tcW w:w="6805" w:type="dxa"/>
          </w:tcPr>
          <w:p w14:paraId="34BD0E06" w14:textId="7797E3C2" w:rsidR="007E2BF9" w:rsidRDefault="007E2BF9" w:rsidP="007A67C0">
            <w:r>
              <w:t>Energy levels of orbitals are discrete quanta as a result</w:t>
            </w:r>
          </w:p>
        </w:tc>
        <w:tc>
          <w:tcPr>
            <w:tcW w:w="2029" w:type="dxa"/>
            <w:vAlign w:val="center"/>
          </w:tcPr>
          <w:p w14:paraId="53CFCB14" w14:textId="19099419" w:rsidR="007E2BF9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9653576" w14:textId="77777777" w:rsidR="00D20F8F" w:rsidRDefault="00D20F8F">
      <w:pPr>
        <w:rPr>
          <w:lang w:val="en-AU"/>
        </w:rPr>
      </w:pPr>
    </w:p>
    <w:p w14:paraId="07521712" w14:textId="2B3AE455" w:rsidR="007E2BF9" w:rsidRPr="00EE24C9" w:rsidRDefault="007E2BF9" w:rsidP="007E2BF9">
      <w:pPr>
        <w:rPr>
          <w:b/>
        </w:rPr>
      </w:pPr>
      <w:r>
        <w:rPr>
          <w:b/>
        </w:rPr>
        <w:t>c</w:t>
      </w:r>
      <w:r w:rsidRPr="00EE24C9">
        <w:rPr>
          <w:b/>
        </w:rPr>
        <w:t>)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6763"/>
        <w:gridCol w:w="2026"/>
      </w:tblGrid>
      <w:tr w:rsidR="007E2BF9" w:rsidRPr="0088382C" w14:paraId="75AFC2B8" w14:textId="77777777" w:rsidTr="007E2BF9">
        <w:tc>
          <w:tcPr>
            <w:tcW w:w="6763" w:type="dxa"/>
          </w:tcPr>
          <w:p w14:paraId="734BB7B9" w14:textId="77777777" w:rsidR="007E2BF9" w:rsidRPr="0088382C" w:rsidRDefault="007E2BF9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2026" w:type="dxa"/>
            <w:vAlign w:val="center"/>
          </w:tcPr>
          <w:p w14:paraId="3AD41829" w14:textId="77777777" w:rsidR="007E2BF9" w:rsidRPr="0088382C" w:rsidRDefault="007E2BF9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660A8D87" w14:textId="77777777" w:rsidTr="007E2BF9">
        <w:tc>
          <w:tcPr>
            <w:tcW w:w="6763" w:type="dxa"/>
          </w:tcPr>
          <w:p w14:paraId="72CE0746" w14:textId="77777777" w:rsidR="007E2BF9" w:rsidRPr="00E32FC6" w:rsidRDefault="007E2BF9" w:rsidP="007A67C0">
            <w:r>
              <w:t>As electrons drop to lower energy levels</w:t>
            </w:r>
          </w:p>
        </w:tc>
        <w:tc>
          <w:tcPr>
            <w:tcW w:w="2026" w:type="dxa"/>
            <w:vAlign w:val="center"/>
          </w:tcPr>
          <w:p w14:paraId="64FA0123" w14:textId="77777777" w:rsidR="007E2BF9" w:rsidRPr="0088382C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:rsidRPr="0088382C" w14:paraId="2BA6B843" w14:textId="77777777" w:rsidTr="007E2BF9">
        <w:tc>
          <w:tcPr>
            <w:tcW w:w="6763" w:type="dxa"/>
          </w:tcPr>
          <w:p w14:paraId="3DE470E0" w14:textId="77777777" w:rsidR="007E2BF9" w:rsidRDefault="007E2BF9" w:rsidP="007A67C0">
            <w:r>
              <w:t>they release the amount of energy associated with the loss of energy</w:t>
            </w:r>
          </w:p>
        </w:tc>
        <w:tc>
          <w:tcPr>
            <w:tcW w:w="2026" w:type="dxa"/>
            <w:vAlign w:val="center"/>
          </w:tcPr>
          <w:p w14:paraId="7FCB0C60" w14:textId="77777777" w:rsidR="007E2BF9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5F79FB5" w14:textId="77777777" w:rsidR="007E2BF9" w:rsidRDefault="007E2BF9" w:rsidP="007E2BF9"/>
    <w:p w14:paraId="77B6B386" w14:textId="45BC385D" w:rsidR="007E2BF9" w:rsidRPr="0088382C" w:rsidRDefault="007E2BF9" w:rsidP="007E2BF9">
      <w:pPr>
        <w:rPr>
          <w:b/>
        </w:rPr>
      </w:pPr>
      <w:r>
        <w:rPr>
          <w:b/>
        </w:rPr>
        <w:t>d)</w:t>
      </w:r>
    </w:p>
    <w:p w14:paraId="3712148A" w14:textId="77777777" w:rsidR="007E2BF9" w:rsidRDefault="007E2BF9" w:rsidP="007E2BF9"/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6805"/>
        <w:gridCol w:w="1984"/>
      </w:tblGrid>
      <w:tr w:rsidR="007E2BF9" w:rsidRPr="0088382C" w14:paraId="4DA60D09" w14:textId="77777777" w:rsidTr="007E2BF9">
        <w:tc>
          <w:tcPr>
            <w:tcW w:w="6805" w:type="dxa"/>
          </w:tcPr>
          <w:p w14:paraId="4BAACB86" w14:textId="77777777" w:rsidR="007E2BF9" w:rsidRPr="0088382C" w:rsidRDefault="007E2BF9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724EA1E7" w14:textId="77777777" w:rsidR="007E2BF9" w:rsidRPr="0088382C" w:rsidRDefault="007E2BF9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70647F20" w14:textId="77777777" w:rsidTr="007E2BF9">
        <w:tc>
          <w:tcPr>
            <w:tcW w:w="6805" w:type="dxa"/>
          </w:tcPr>
          <w:p w14:paraId="764EDE52" w14:textId="77777777" w:rsidR="007E2BF9" w:rsidRPr="00E32FC6" w:rsidRDefault="007E2BF9" w:rsidP="007A67C0">
            <w:r>
              <w:t>18.6 eV</w:t>
            </w:r>
          </w:p>
        </w:tc>
        <w:tc>
          <w:tcPr>
            <w:tcW w:w="1984" w:type="dxa"/>
            <w:vAlign w:val="center"/>
          </w:tcPr>
          <w:p w14:paraId="4AB3D7A4" w14:textId="77777777" w:rsidR="007E2BF9" w:rsidRPr="0088382C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A6DD294" w14:textId="77777777" w:rsidR="007E2BF9" w:rsidRDefault="007E2BF9" w:rsidP="007E2BF9"/>
    <w:p w14:paraId="42345D98" w14:textId="6AC1D536" w:rsidR="007E2BF9" w:rsidRPr="0088382C" w:rsidRDefault="007E2BF9" w:rsidP="007E2BF9">
      <w:pPr>
        <w:rPr>
          <w:b/>
        </w:rPr>
      </w:pPr>
      <w:r>
        <w:rPr>
          <w:b/>
        </w:rPr>
        <w:t xml:space="preserve">e) 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</w:p>
    <w:p w14:paraId="6DF76449" w14:textId="77777777" w:rsidR="007E2BF9" w:rsidRDefault="007E2BF9" w:rsidP="007E2BF9"/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6692"/>
        <w:gridCol w:w="1984"/>
      </w:tblGrid>
      <w:tr w:rsidR="007E2BF9" w:rsidRPr="0088382C" w14:paraId="6749C626" w14:textId="77777777" w:rsidTr="007E2BF9">
        <w:tc>
          <w:tcPr>
            <w:tcW w:w="6692" w:type="dxa"/>
          </w:tcPr>
          <w:p w14:paraId="46CF3D14" w14:textId="77777777" w:rsidR="007E2BF9" w:rsidRPr="0088382C" w:rsidRDefault="007E2BF9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17670C26" w14:textId="77777777" w:rsidR="007E2BF9" w:rsidRPr="0088382C" w:rsidRDefault="007E2BF9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5C25C18A" w14:textId="77777777" w:rsidTr="007E2BF9">
        <w:tc>
          <w:tcPr>
            <w:tcW w:w="6692" w:type="dxa"/>
          </w:tcPr>
          <w:p w14:paraId="1443906D" w14:textId="77777777" w:rsidR="007E2BF9" w:rsidRDefault="007E2BF9" w:rsidP="007A67C0">
            <w:pPr>
              <w:rPr>
                <w:sz w:val="22"/>
              </w:rPr>
            </w:pPr>
            <w:r>
              <w:rPr>
                <w:sz w:val="22"/>
              </w:rPr>
              <w:t>9.92 x 10</w:t>
            </w:r>
            <w:r>
              <w:rPr>
                <w:sz w:val="22"/>
                <w:vertAlign w:val="superscript"/>
              </w:rPr>
              <w:noBreakHyphen/>
              <w:t>19</w:t>
            </w:r>
            <w:proofErr w:type="gramStart"/>
            <w:r>
              <w:rPr>
                <w:sz w:val="22"/>
              </w:rPr>
              <w:t>J  =</w:t>
            </w:r>
            <w:proofErr w:type="gramEnd"/>
            <w:r>
              <w:rPr>
                <w:sz w:val="22"/>
              </w:rPr>
              <w:t xml:space="preserve">  6.2 eV, this corresponds to transition from  </w:t>
            </w:r>
          </w:p>
          <w:p w14:paraId="7F08594B" w14:textId="77777777" w:rsidR="007E2BF9" w:rsidRPr="00E32FC6" w:rsidRDefault="007E2BF9" w:rsidP="007A67C0">
            <w:r>
              <w:rPr>
                <w:sz w:val="22"/>
              </w:rPr>
              <w:t>2  to  1</w:t>
            </w:r>
          </w:p>
        </w:tc>
        <w:tc>
          <w:tcPr>
            <w:tcW w:w="1984" w:type="dxa"/>
            <w:vAlign w:val="center"/>
          </w:tcPr>
          <w:p w14:paraId="7E569F2F" w14:textId="77777777" w:rsidR="007E2BF9" w:rsidRPr="0088382C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F7EA187" w14:textId="77777777" w:rsidR="007E2BF9" w:rsidRDefault="007E2BF9" w:rsidP="007E2BF9"/>
    <w:p w14:paraId="28077C14" w14:textId="77777777" w:rsidR="007E2BF9" w:rsidRPr="0088382C" w:rsidRDefault="007E2BF9" w:rsidP="007E2BF9">
      <w:pPr>
        <w:rPr>
          <w:b/>
        </w:rPr>
      </w:pPr>
      <w:r>
        <w:rPr>
          <w:b/>
        </w:rPr>
        <w:t>(ii)</w:t>
      </w:r>
    </w:p>
    <w:p w14:paraId="422FE268" w14:textId="77777777" w:rsidR="007E2BF9" w:rsidRDefault="007E2BF9" w:rsidP="007E2BF9"/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6692"/>
        <w:gridCol w:w="1984"/>
      </w:tblGrid>
      <w:tr w:rsidR="007E2BF9" w:rsidRPr="0088382C" w14:paraId="2E9F85D4" w14:textId="77777777" w:rsidTr="007E2BF9">
        <w:tc>
          <w:tcPr>
            <w:tcW w:w="6692" w:type="dxa"/>
          </w:tcPr>
          <w:p w14:paraId="420D9323" w14:textId="77777777" w:rsidR="007E2BF9" w:rsidRPr="0088382C" w:rsidRDefault="007E2BF9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1DD27A03" w14:textId="77777777" w:rsidR="007E2BF9" w:rsidRPr="0088382C" w:rsidRDefault="007E2BF9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48C25252" w14:textId="77777777" w:rsidTr="007E2BF9">
        <w:tc>
          <w:tcPr>
            <w:tcW w:w="6692" w:type="dxa"/>
          </w:tcPr>
          <w:p w14:paraId="38DDED75" w14:textId="77777777" w:rsidR="007E2BF9" w:rsidRPr="00E32FC6" w:rsidRDefault="007E2BF9" w:rsidP="007A67C0">
            <w:r>
              <w:t xml:space="preserve">4 </w:t>
            </w:r>
            <w:r>
              <w:sym w:font="Wingdings" w:char="F0E0"/>
            </w:r>
            <w:r>
              <w:t xml:space="preserve"> 3</w:t>
            </w:r>
          </w:p>
        </w:tc>
        <w:tc>
          <w:tcPr>
            <w:tcW w:w="1984" w:type="dxa"/>
            <w:vAlign w:val="center"/>
          </w:tcPr>
          <w:p w14:paraId="34EB7A5F" w14:textId="77777777" w:rsidR="007E2BF9" w:rsidRPr="0088382C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40979BF" w14:textId="77777777" w:rsidR="007E2BF9" w:rsidRDefault="007E2BF9" w:rsidP="007E2BF9"/>
    <w:p w14:paraId="4A905FD7" w14:textId="66ABD042" w:rsidR="007E2BF9" w:rsidRPr="0088382C" w:rsidRDefault="007E2BF9" w:rsidP="007E2BF9">
      <w:pPr>
        <w:rPr>
          <w:b/>
        </w:rPr>
      </w:pPr>
      <w:r>
        <w:rPr>
          <w:b/>
        </w:rPr>
        <w:t>f)</w:t>
      </w:r>
    </w:p>
    <w:p w14:paraId="1FB99193" w14:textId="77777777" w:rsidR="007E2BF9" w:rsidRDefault="007E2BF9" w:rsidP="007E2BF9"/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6692"/>
        <w:gridCol w:w="1984"/>
      </w:tblGrid>
      <w:tr w:rsidR="007E2BF9" w:rsidRPr="0088382C" w14:paraId="78361B33" w14:textId="77777777" w:rsidTr="007E2BF9">
        <w:tc>
          <w:tcPr>
            <w:tcW w:w="6692" w:type="dxa"/>
          </w:tcPr>
          <w:p w14:paraId="2D127F68" w14:textId="77777777" w:rsidR="007E2BF9" w:rsidRPr="0088382C" w:rsidRDefault="007E2BF9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39AE8BCD" w14:textId="77777777" w:rsidR="007E2BF9" w:rsidRPr="0088382C" w:rsidRDefault="007E2BF9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25112CAC" w14:textId="77777777" w:rsidTr="007E2BF9">
        <w:tc>
          <w:tcPr>
            <w:tcW w:w="6692" w:type="dxa"/>
          </w:tcPr>
          <w:p w14:paraId="4EBE6AAA" w14:textId="77777777" w:rsidR="007E2BF9" w:rsidRPr="00E32FC6" w:rsidRDefault="007E2BF9" w:rsidP="007A67C0">
            <w:r>
              <w:t>Energy of e’s = 2.1 x 10</w:t>
            </w:r>
            <w:r>
              <w:rPr>
                <w:vertAlign w:val="superscript"/>
              </w:rPr>
              <w:noBreakHyphen/>
              <w:t xml:space="preserve">19  </w:t>
            </w:r>
            <w:r>
              <w:t>/  1.6 x 10</w:t>
            </w:r>
            <w:r>
              <w:rPr>
                <w:vertAlign w:val="superscript"/>
              </w:rPr>
              <w:t>-19</w:t>
            </w:r>
            <w:r>
              <w:t xml:space="preserve">  = 13.1eV</w:t>
            </w:r>
          </w:p>
        </w:tc>
        <w:tc>
          <w:tcPr>
            <w:tcW w:w="1984" w:type="dxa"/>
            <w:vAlign w:val="center"/>
          </w:tcPr>
          <w:p w14:paraId="7A0ECE67" w14:textId="77777777" w:rsidR="007E2BF9" w:rsidRPr="0088382C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:rsidRPr="0088382C" w14:paraId="763D4FF6" w14:textId="77777777" w:rsidTr="007E2BF9">
        <w:tc>
          <w:tcPr>
            <w:tcW w:w="6692" w:type="dxa"/>
          </w:tcPr>
          <w:p w14:paraId="1EEB81A7" w14:textId="77777777" w:rsidR="007E2BF9" w:rsidRDefault="007E2BF9" w:rsidP="007A67C0">
            <w:r>
              <w:t>13.1 – 0  =  13.1eV  (No transition)</w:t>
            </w:r>
          </w:p>
        </w:tc>
        <w:tc>
          <w:tcPr>
            <w:tcW w:w="1984" w:type="dxa"/>
            <w:vAlign w:val="center"/>
          </w:tcPr>
          <w:p w14:paraId="4BD99BDD" w14:textId="77777777" w:rsidR="007E2BF9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:rsidRPr="0088382C" w14:paraId="297D9727" w14:textId="77777777" w:rsidTr="007E2BF9">
        <w:tc>
          <w:tcPr>
            <w:tcW w:w="6692" w:type="dxa"/>
          </w:tcPr>
          <w:p w14:paraId="2931990A" w14:textId="77777777" w:rsidR="007E2BF9" w:rsidRDefault="007E2BF9" w:rsidP="007A67C0">
            <w:r>
              <w:t>13.1 – 6.2  =  6.9eV  (Level 1 to 2)</w:t>
            </w:r>
          </w:p>
        </w:tc>
        <w:tc>
          <w:tcPr>
            <w:tcW w:w="1984" w:type="dxa"/>
            <w:vAlign w:val="center"/>
          </w:tcPr>
          <w:p w14:paraId="6EC8D418" w14:textId="77777777" w:rsidR="007E2BF9" w:rsidRDefault="007E2BF9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0533BF8" w14:textId="72A38C81" w:rsidR="007E2BF9" w:rsidRDefault="007E2BF9" w:rsidP="007E2BF9">
      <w:pPr>
        <w:rPr>
          <w:lang w:val="en-AU"/>
        </w:rPr>
      </w:pPr>
    </w:p>
    <w:p w14:paraId="68615EE6" w14:textId="77777777" w:rsidR="007E2BF9" w:rsidRDefault="007E2BF9" w:rsidP="007E2BF9">
      <w:pPr>
        <w:rPr>
          <w:lang w:val="en-AU"/>
        </w:rPr>
      </w:pPr>
    </w:p>
    <w:p w14:paraId="7A827F1C" w14:textId="77777777" w:rsidR="007E2BF9" w:rsidRDefault="007E2BF9" w:rsidP="007E2BF9">
      <w:pPr>
        <w:rPr>
          <w:lang w:val="en-AU"/>
        </w:rPr>
      </w:pPr>
    </w:p>
    <w:p w14:paraId="7B53420A" w14:textId="77777777" w:rsidR="007E2BF9" w:rsidRDefault="007E2BF9" w:rsidP="007E2BF9">
      <w:pPr>
        <w:rPr>
          <w:lang w:val="en-AU"/>
        </w:rPr>
      </w:pPr>
    </w:p>
    <w:p w14:paraId="441976FD" w14:textId="77777777" w:rsidR="007E2BF9" w:rsidRDefault="007E2BF9" w:rsidP="007E2BF9">
      <w:pPr>
        <w:rPr>
          <w:lang w:val="en-AU"/>
        </w:rPr>
      </w:pPr>
    </w:p>
    <w:p w14:paraId="1FF69D68" w14:textId="77777777" w:rsidR="007E2BF9" w:rsidRDefault="007E2BF9" w:rsidP="007E2BF9">
      <w:pPr>
        <w:rPr>
          <w:lang w:val="en-AU"/>
        </w:rPr>
      </w:pPr>
    </w:p>
    <w:p w14:paraId="53015BEC" w14:textId="77777777" w:rsidR="007E2BF9" w:rsidRDefault="007E2BF9" w:rsidP="007E2BF9">
      <w:pPr>
        <w:rPr>
          <w:lang w:val="en-AU"/>
        </w:rPr>
      </w:pPr>
    </w:p>
    <w:p w14:paraId="76304EF6" w14:textId="77777777" w:rsidR="007E2BF9" w:rsidRDefault="007E2BF9" w:rsidP="007E2BF9">
      <w:pPr>
        <w:rPr>
          <w:lang w:val="en-AU"/>
        </w:rPr>
      </w:pPr>
    </w:p>
    <w:p w14:paraId="36523897" w14:textId="500C4025" w:rsidR="007E2BF9" w:rsidRPr="003474AD" w:rsidRDefault="003474AD" w:rsidP="007E2BF9">
      <w:pPr>
        <w:rPr>
          <w:b/>
          <w:lang w:val="en-AU"/>
        </w:rPr>
      </w:pPr>
      <w:r w:rsidRPr="003474AD">
        <w:rPr>
          <w:b/>
          <w:lang w:val="en-AU"/>
        </w:rPr>
        <w:lastRenderedPageBreak/>
        <w:t>Question 3</w:t>
      </w:r>
    </w:p>
    <w:p w14:paraId="2601EF27" w14:textId="77777777" w:rsidR="003474AD" w:rsidRDefault="003474AD" w:rsidP="007E2BF9">
      <w:pPr>
        <w:rPr>
          <w:lang w:val="en-AU"/>
        </w:rPr>
      </w:pPr>
    </w:p>
    <w:p w14:paraId="48E30173" w14:textId="77777777" w:rsidR="003474AD" w:rsidRPr="00150EF7" w:rsidRDefault="003474AD" w:rsidP="003474AD">
      <w:pPr>
        <w:rPr>
          <w:b/>
        </w:rPr>
      </w:pPr>
      <w:r>
        <w:rPr>
          <w:b/>
        </w:rPr>
        <w:t>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399F1F88" w14:textId="77777777" w:rsidTr="007A67C0">
        <w:trPr>
          <w:jc w:val="center"/>
        </w:trPr>
        <w:tc>
          <w:tcPr>
            <w:tcW w:w="6098" w:type="dxa"/>
          </w:tcPr>
          <w:p w14:paraId="47BB61C2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7AA2262A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51944B54" w14:textId="77777777" w:rsidTr="007A67C0">
        <w:trPr>
          <w:jc w:val="center"/>
        </w:trPr>
        <w:tc>
          <w:tcPr>
            <w:tcW w:w="6098" w:type="dxa"/>
          </w:tcPr>
          <w:p w14:paraId="28896B11" w14:textId="77777777" w:rsidR="003474AD" w:rsidRPr="00E32FC6" w:rsidRDefault="003474AD" w:rsidP="007A67C0">
            <w:r>
              <w:t>Line absorption spectrum</w:t>
            </w:r>
          </w:p>
        </w:tc>
        <w:tc>
          <w:tcPr>
            <w:tcW w:w="1381" w:type="dxa"/>
            <w:vAlign w:val="center"/>
          </w:tcPr>
          <w:p w14:paraId="3ADD29AB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11AB6EC" w14:textId="77777777" w:rsidR="003474AD" w:rsidRDefault="003474AD" w:rsidP="003474AD"/>
    <w:p w14:paraId="38E85AAB" w14:textId="77777777" w:rsidR="003474AD" w:rsidRPr="0088382C" w:rsidRDefault="003474AD" w:rsidP="003474AD">
      <w:pPr>
        <w:rPr>
          <w:b/>
        </w:rPr>
      </w:pPr>
      <w:r>
        <w:rPr>
          <w:b/>
        </w:rPr>
        <w:t>b)</w:t>
      </w:r>
    </w:p>
    <w:p w14:paraId="44EB3148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170985CE" w14:textId="77777777" w:rsidTr="007A67C0">
        <w:trPr>
          <w:jc w:val="center"/>
        </w:trPr>
        <w:tc>
          <w:tcPr>
            <w:tcW w:w="6098" w:type="dxa"/>
          </w:tcPr>
          <w:p w14:paraId="0DCE64DC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42000D42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7C117E3B" w14:textId="77777777" w:rsidTr="007A67C0">
        <w:trPr>
          <w:jc w:val="center"/>
        </w:trPr>
        <w:tc>
          <w:tcPr>
            <w:tcW w:w="6098" w:type="dxa"/>
          </w:tcPr>
          <w:p w14:paraId="635EE7BB" w14:textId="77777777" w:rsidR="003474AD" w:rsidRPr="00E32FC6" w:rsidRDefault="003474AD" w:rsidP="007A67C0">
            <w:r>
              <w:t>Elements in the Sun’s atmosphere absorb specific frequencies</w:t>
            </w:r>
          </w:p>
        </w:tc>
        <w:tc>
          <w:tcPr>
            <w:tcW w:w="1381" w:type="dxa"/>
            <w:vAlign w:val="center"/>
          </w:tcPr>
          <w:p w14:paraId="4AECDE1B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0B17716C" w14:textId="77777777" w:rsidTr="007A67C0">
        <w:trPr>
          <w:jc w:val="center"/>
        </w:trPr>
        <w:tc>
          <w:tcPr>
            <w:tcW w:w="6098" w:type="dxa"/>
          </w:tcPr>
          <w:p w14:paraId="4624A820" w14:textId="77777777" w:rsidR="003474AD" w:rsidRDefault="003474AD" w:rsidP="007A67C0">
            <w:r>
              <w:t>Causing electrons to jump to higher energies – thus specific frequencies are removed from the spectrum</w:t>
            </w:r>
          </w:p>
        </w:tc>
        <w:tc>
          <w:tcPr>
            <w:tcW w:w="1381" w:type="dxa"/>
            <w:vAlign w:val="center"/>
          </w:tcPr>
          <w:p w14:paraId="0752B5DC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D66EE10" w14:textId="77777777" w:rsidR="003474AD" w:rsidRDefault="003474AD" w:rsidP="003474AD"/>
    <w:p w14:paraId="10C7ADA3" w14:textId="77777777" w:rsidR="003474AD" w:rsidRPr="0088382C" w:rsidRDefault="003474AD" w:rsidP="003474AD">
      <w:pPr>
        <w:rPr>
          <w:b/>
        </w:rPr>
      </w:pPr>
      <w:r>
        <w:rPr>
          <w:b/>
        </w:rPr>
        <w:t>c)</w:t>
      </w:r>
    </w:p>
    <w:p w14:paraId="575D072D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189BC88F" w14:textId="77777777" w:rsidTr="007A67C0">
        <w:trPr>
          <w:jc w:val="center"/>
        </w:trPr>
        <w:tc>
          <w:tcPr>
            <w:tcW w:w="6098" w:type="dxa"/>
          </w:tcPr>
          <w:p w14:paraId="26E935B2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5BBDBA2A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0E535656" w14:textId="77777777" w:rsidTr="007A67C0">
        <w:trPr>
          <w:jc w:val="center"/>
        </w:trPr>
        <w:tc>
          <w:tcPr>
            <w:tcW w:w="6098" w:type="dxa"/>
          </w:tcPr>
          <w:p w14:paraId="2B69CD9F" w14:textId="77777777" w:rsidR="003474AD" w:rsidRPr="00E32FC6" w:rsidRDefault="003474AD" w:rsidP="007A67C0">
            <w:r>
              <w:t>A, C</w:t>
            </w:r>
          </w:p>
        </w:tc>
        <w:tc>
          <w:tcPr>
            <w:tcW w:w="1381" w:type="dxa"/>
            <w:vAlign w:val="center"/>
          </w:tcPr>
          <w:p w14:paraId="15022508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1 - 2</w:t>
            </w:r>
          </w:p>
        </w:tc>
      </w:tr>
    </w:tbl>
    <w:p w14:paraId="33406803" w14:textId="77777777" w:rsidR="003474AD" w:rsidRDefault="003474AD" w:rsidP="007E2BF9">
      <w:pPr>
        <w:rPr>
          <w:lang w:val="en-AU"/>
        </w:rPr>
      </w:pPr>
    </w:p>
    <w:p w14:paraId="2E23DE16" w14:textId="77777777" w:rsidR="003474AD" w:rsidRDefault="003474AD" w:rsidP="007E2BF9">
      <w:pPr>
        <w:rPr>
          <w:lang w:val="en-AU"/>
        </w:rPr>
      </w:pPr>
    </w:p>
    <w:p w14:paraId="310BB85A" w14:textId="7855F68F" w:rsidR="003474AD" w:rsidRPr="003474AD" w:rsidRDefault="003474AD" w:rsidP="007E2BF9">
      <w:pPr>
        <w:rPr>
          <w:b/>
          <w:sz w:val="28"/>
          <w:lang w:val="en-AU"/>
        </w:rPr>
      </w:pPr>
      <w:r w:rsidRPr="003474AD">
        <w:rPr>
          <w:b/>
          <w:sz w:val="28"/>
          <w:lang w:val="en-AU"/>
        </w:rPr>
        <w:t xml:space="preserve">Comprehension/Data analysis </w:t>
      </w:r>
    </w:p>
    <w:p w14:paraId="29AC1DAD" w14:textId="77777777" w:rsidR="003474AD" w:rsidRDefault="003474AD" w:rsidP="007E2BF9">
      <w:pPr>
        <w:rPr>
          <w:lang w:val="en-AU"/>
        </w:rPr>
      </w:pPr>
    </w:p>
    <w:p w14:paraId="0B10F371" w14:textId="77777777" w:rsidR="003474AD" w:rsidRPr="0048278E" w:rsidRDefault="003474AD" w:rsidP="003474AD">
      <w:pPr>
        <w:rPr>
          <w:b/>
        </w:rPr>
      </w:pPr>
      <w:r w:rsidRPr="0048278E">
        <w:rPr>
          <w:b/>
        </w:rPr>
        <w:t>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6"/>
        <w:gridCol w:w="1381"/>
      </w:tblGrid>
      <w:tr w:rsidR="003474AD" w:rsidRPr="0088382C" w14:paraId="4482D9DB" w14:textId="77777777" w:rsidTr="007A67C0">
        <w:trPr>
          <w:jc w:val="center"/>
        </w:trPr>
        <w:tc>
          <w:tcPr>
            <w:tcW w:w="6098" w:type="dxa"/>
          </w:tcPr>
          <w:p w14:paraId="2457E8DB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5B8CD2E1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2748020E" w14:textId="77777777" w:rsidTr="007A67C0">
        <w:trPr>
          <w:jc w:val="center"/>
        </w:trPr>
        <w:tc>
          <w:tcPr>
            <w:tcW w:w="6098" w:type="dxa"/>
          </w:tcPr>
          <w:p w14:paraId="6AEC7169" w14:textId="77777777" w:rsidR="003474AD" w:rsidRPr="00E32FC6" w:rsidRDefault="003474AD" w:rsidP="007A67C0">
            <w:r>
              <w:rPr>
                <w:noProof/>
                <w:lang w:val="en-AU" w:eastAsia="en-AU"/>
              </w:rPr>
              <w:drawing>
                <wp:inline distT="0" distB="0" distL="0" distR="0" wp14:anchorId="5B056CDF" wp14:editId="7A2E80B3">
                  <wp:extent cx="3771900" cy="2402840"/>
                  <wp:effectExtent l="0" t="0" r="12700" b="3556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1381" w:type="dxa"/>
            <w:vAlign w:val="center"/>
          </w:tcPr>
          <w:p w14:paraId="0BC7B498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Axis</w:t>
            </w:r>
          </w:p>
          <w:p w14:paraId="0767F0FB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Labels</w:t>
            </w:r>
          </w:p>
          <w:p w14:paraId="399484C8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  <w:p w14:paraId="11B6BDF5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LOBF</w:t>
            </w:r>
          </w:p>
          <w:p w14:paraId="2AA2168E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</w:tr>
    </w:tbl>
    <w:p w14:paraId="10839CF8" w14:textId="77777777" w:rsidR="003474AD" w:rsidRDefault="003474AD" w:rsidP="003474AD"/>
    <w:p w14:paraId="24298D51" w14:textId="77777777" w:rsidR="003474AD" w:rsidRPr="0088382C" w:rsidRDefault="003474AD" w:rsidP="003474AD">
      <w:pPr>
        <w:rPr>
          <w:b/>
        </w:rPr>
      </w:pPr>
      <w:r>
        <w:rPr>
          <w:b/>
        </w:rPr>
        <w:t>b)</w:t>
      </w:r>
    </w:p>
    <w:p w14:paraId="691F313E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53416D7E" w14:textId="77777777" w:rsidTr="007A67C0">
        <w:trPr>
          <w:jc w:val="center"/>
        </w:trPr>
        <w:tc>
          <w:tcPr>
            <w:tcW w:w="6098" w:type="dxa"/>
          </w:tcPr>
          <w:p w14:paraId="6CB1090A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5EB4A597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7D74EAF1" w14:textId="77777777" w:rsidTr="007A67C0">
        <w:trPr>
          <w:jc w:val="center"/>
        </w:trPr>
        <w:tc>
          <w:tcPr>
            <w:tcW w:w="6098" w:type="dxa"/>
          </w:tcPr>
          <w:p w14:paraId="10125A3C" w14:textId="7A9DB8D3" w:rsidR="003474AD" w:rsidRPr="00E32FC6" w:rsidRDefault="00A65E91" w:rsidP="007A67C0">
            <w:r>
              <w:t>Uses line at y –</w:t>
            </w:r>
            <w:r w:rsidR="003474AD">
              <w:t xml:space="preserve"> intercept</w:t>
            </w:r>
            <w:r>
              <w:t xml:space="preserve"> (negative value)</w:t>
            </w:r>
          </w:p>
        </w:tc>
        <w:tc>
          <w:tcPr>
            <w:tcW w:w="1381" w:type="dxa"/>
            <w:vAlign w:val="center"/>
          </w:tcPr>
          <w:p w14:paraId="2B1C7302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3148910E" w14:textId="77777777" w:rsidTr="007A67C0">
        <w:trPr>
          <w:jc w:val="center"/>
        </w:trPr>
        <w:tc>
          <w:tcPr>
            <w:tcW w:w="6098" w:type="dxa"/>
          </w:tcPr>
          <w:p w14:paraId="2A95A6A0" w14:textId="34B46D98" w:rsidR="003474AD" w:rsidRPr="00A65E91" w:rsidRDefault="005A3D68" w:rsidP="00A65E91">
            <w:pPr>
              <w:pStyle w:val="ListParagraph"/>
              <w:ind w:left="1500"/>
            </w:pPr>
            <w:r>
              <w:t>2.25 - 2.45</w:t>
            </w:r>
            <w:r w:rsidR="00A65E91">
              <w:t xml:space="preserve"> eV</w:t>
            </w:r>
            <w:r>
              <w:t xml:space="preserve"> (actual value = 2.34 from </w:t>
            </w:r>
            <w:proofErr w:type="spellStart"/>
            <w:r>
              <w:t>classpad</w:t>
            </w:r>
            <w:proofErr w:type="spellEnd"/>
            <w:r>
              <w:t xml:space="preserve"> calculation)</w:t>
            </w:r>
          </w:p>
        </w:tc>
        <w:tc>
          <w:tcPr>
            <w:tcW w:w="1381" w:type="dxa"/>
            <w:vAlign w:val="center"/>
          </w:tcPr>
          <w:p w14:paraId="4A261035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7F18AB8" w14:textId="77777777" w:rsidR="003474AD" w:rsidRDefault="003474AD" w:rsidP="003474AD"/>
    <w:p w14:paraId="7E68D115" w14:textId="77777777" w:rsidR="003474AD" w:rsidRDefault="003474AD" w:rsidP="003474AD">
      <w:pPr>
        <w:rPr>
          <w:b/>
        </w:rPr>
      </w:pPr>
    </w:p>
    <w:p w14:paraId="162A1D1A" w14:textId="77777777" w:rsidR="003474AD" w:rsidRDefault="003474AD" w:rsidP="003474AD">
      <w:pPr>
        <w:rPr>
          <w:b/>
        </w:rPr>
      </w:pPr>
    </w:p>
    <w:p w14:paraId="68AB20DF" w14:textId="77777777" w:rsidR="003474AD" w:rsidRDefault="003474AD" w:rsidP="003474AD">
      <w:pPr>
        <w:rPr>
          <w:b/>
        </w:rPr>
      </w:pPr>
    </w:p>
    <w:p w14:paraId="0818EE38" w14:textId="77777777" w:rsidR="003474AD" w:rsidRDefault="003474AD" w:rsidP="003474AD">
      <w:pPr>
        <w:rPr>
          <w:b/>
        </w:rPr>
      </w:pPr>
    </w:p>
    <w:p w14:paraId="3F77A0B4" w14:textId="77777777" w:rsidR="003474AD" w:rsidRDefault="003474AD" w:rsidP="003474AD">
      <w:pPr>
        <w:rPr>
          <w:b/>
        </w:rPr>
      </w:pPr>
    </w:p>
    <w:p w14:paraId="18639D5F" w14:textId="77777777" w:rsidR="003474AD" w:rsidRPr="0088382C" w:rsidRDefault="003474AD" w:rsidP="003474AD">
      <w:pPr>
        <w:rPr>
          <w:b/>
        </w:rPr>
      </w:pPr>
      <w:r>
        <w:rPr>
          <w:b/>
        </w:rPr>
        <w:lastRenderedPageBreak/>
        <w:t>c)</w:t>
      </w:r>
    </w:p>
    <w:p w14:paraId="409907E6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408918E4" w14:textId="77777777" w:rsidTr="007A67C0">
        <w:trPr>
          <w:jc w:val="center"/>
        </w:trPr>
        <w:tc>
          <w:tcPr>
            <w:tcW w:w="6098" w:type="dxa"/>
          </w:tcPr>
          <w:p w14:paraId="49D0D9D9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6C4224C2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57E9B194" w14:textId="77777777" w:rsidTr="007A67C0">
        <w:trPr>
          <w:jc w:val="center"/>
        </w:trPr>
        <w:tc>
          <w:tcPr>
            <w:tcW w:w="6098" w:type="dxa"/>
          </w:tcPr>
          <w:p w14:paraId="668CCAC0" w14:textId="77777777" w:rsidR="003474AD" w:rsidRPr="00E32FC6" w:rsidRDefault="003474AD" w:rsidP="007A67C0">
            <w:r>
              <w:rPr>
                <w:rFonts w:ascii="Symbol" w:hAnsi="Symbol"/>
              </w:rPr>
              <w:t></w:t>
            </w:r>
            <w:r>
              <w:t>=c/f</w:t>
            </w:r>
          </w:p>
        </w:tc>
        <w:tc>
          <w:tcPr>
            <w:tcW w:w="1381" w:type="dxa"/>
            <w:vAlign w:val="center"/>
          </w:tcPr>
          <w:p w14:paraId="424B257B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7A8755B9" w14:textId="77777777" w:rsidTr="007A67C0">
        <w:trPr>
          <w:jc w:val="center"/>
        </w:trPr>
        <w:tc>
          <w:tcPr>
            <w:tcW w:w="6098" w:type="dxa"/>
          </w:tcPr>
          <w:p w14:paraId="3B4E6910" w14:textId="77777777" w:rsidR="003474AD" w:rsidRPr="00A67AD7" w:rsidRDefault="003474AD" w:rsidP="007A67C0">
            <w:r>
              <w:t>3x10</w:t>
            </w:r>
            <w:r>
              <w:rPr>
                <w:vertAlign w:val="superscript"/>
              </w:rPr>
              <w:t>8</w:t>
            </w:r>
            <w:r>
              <w:t xml:space="preserve"> / 0.578x10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381" w:type="dxa"/>
            <w:vAlign w:val="center"/>
          </w:tcPr>
          <w:p w14:paraId="4A214CAD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5C6C55D4" w14:textId="77777777" w:rsidTr="007A67C0">
        <w:trPr>
          <w:jc w:val="center"/>
        </w:trPr>
        <w:tc>
          <w:tcPr>
            <w:tcW w:w="6098" w:type="dxa"/>
          </w:tcPr>
          <w:p w14:paraId="34F081FC" w14:textId="77777777" w:rsidR="003474AD" w:rsidRPr="00A67AD7" w:rsidRDefault="003474AD" w:rsidP="007A67C0">
            <w:r>
              <w:t>5.19x10</w:t>
            </w:r>
            <w:r>
              <w:rPr>
                <w:vertAlign w:val="superscript"/>
              </w:rPr>
              <w:t>-7</w:t>
            </w:r>
            <w:r>
              <w:t xml:space="preserve"> m  (</w:t>
            </w:r>
            <w:bookmarkStart w:id="0" w:name="_GoBack"/>
            <w:r>
              <w:t>range 508nm – 545nm</w:t>
            </w:r>
            <w:bookmarkEnd w:id="0"/>
            <w:r>
              <w:t>)</w:t>
            </w:r>
          </w:p>
        </w:tc>
        <w:tc>
          <w:tcPr>
            <w:tcW w:w="1381" w:type="dxa"/>
            <w:vAlign w:val="center"/>
          </w:tcPr>
          <w:p w14:paraId="09B76A0E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0245A816" w14:textId="77777777" w:rsidTr="007A67C0">
        <w:trPr>
          <w:jc w:val="center"/>
        </w:trPr>
        <w:tc>
          <w:tcPr>
            <w:tcW w:w="6098" w:type="dxa"/>
          </w:tcPr>
          <w:p w14:paraId="43258F71" w14:textId="379F7E26" w:rsidR="003474AD" w:rsidRDefault="003474AD" w:rsidP="007A67C0">
            <w:r>
              <w:t>Green</w:t>
            </w:r>
            <w:r w:rsidR="005A3D68">
              <w:t xml:space="preserve"> (n/a as students do not have this info)</w:t>
            </w:r>
          </w:p>
        </w:tc>
        <w:tc>
          <w:tcPr>
            <w:tcW w:w="1381" w:type="dxa"/>
            <w:vAlign w:val="center"/>
          </w:tcPr>
          <w:p w14:paraId="12FCAB55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54DFD0E" w14:textId="77777777" w:rsidR="003474AD" w:rsidRDefault="003474AD" w:rsidP="003474AD"/>
    <w:p w14:paraId="5BF1CA3E" w14:textId="77777777" w:rsidR="003474AD" w:rsidRPr="0088382C" w:rsidRDefault="003474AD" w:rsidP="003474AD">
      <w:pPr>
        <w:rPr>
          <w:b/>
        </w:rPr>
      </w:pPr>
      <w:r>
        <w:rPr>
          <w:b/>
        </w:rPr>
        <w:t>d)</w:t>
      </w:r>
    </w:p>
    <w:p w14:paraId="65E89A4B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04A2D95B" w14:textId="77777777" w:rsidTr="007A67C0">
        <w:trPr>
          <w:jc w:val="center"/>
        </w:trPr>
        <w:tc>
          <w:tcPr>
            <w:tcW w:w="6098" w:type="dxa"/>
          </w:tcPr>
          <w:p w14:paraId="27740D0F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2A25BBD0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5A946069" w14:textId="77777777" w:rsidTr="007A67C0">
        <w:trPr>
          <w:jc w:val="center"/>
        </w:trPr>
        <w:tc>
          <w:tcPr>
            <w:tcW w:w="6098" w:type="dxa"/>
          </w:tcPr>
          <w:p w14:paraId="767933C6" w14:textId="77777777" w:rsidR="003474AD" w:rsidRPr="00E32FC6" w:rsidRDefault="003474AD" w:rsidP="007A67C0">
            <w:r>
              <w:t xml:space="preserve">Red light does not have sufficient energy to cause emission of electrons </w:t>
            </w:r>
          </w:p>
        </w:tc>
        <w:tc>
          <w:tcPr>
            <w:tcW w:w="1381" w:type="dxa"/>
            <w:vAlign w:val="center"/>
          </w:tcPr>
          <w:p w14:paraId="22C42A38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03909E8D" w14:textId="77777777" w:rsidTr="007A67C0">
        <w:trPr>
          <w:jc w:val="center"/>
        </w:trPr>
        <w:tc>
          <w:tcPr>
            <w:tcW w:w="6098" w:type="dxa"/>
          </w:tcPr>
          <w:p w14:paraId="09439395" w14:textId="77777777" w:rsidR="003474AD" w:rsidRDefault="003474AD" w:rsidP="007A67C0">
            <w:r>
              <w:t>Energy is not built up over time (intensity) so the energy of the light photon must be higher than the work function</w:t>
            </w:r>
          </w:p>
        </w:tc>
        <w:tc>
          <w:tcPr>
            <w:tcW w:w="1381" w:type="dxa"/>
            <w:vAlign w:val="center"/>
          </w:tcPr>
          <w:p w14:paraId="00818324" w14:textId="77777777" w:rsidR="003474AD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E1F299D" w14:textId="77777777" w:rsidR="003474AD" w:rsidRDefault="003474AD" w:rsidP="003474AD"/>
    <w:p w14:paraId="6C8C5FAE" w14:textId="77777777" w:rsidR="003474AD" w:rsidRPr="0088382C" w:rsidRDefault="003474AD" w:rsidP="003474AD">
      <w:pPr>
        <w:rPr>
          <w:b/>
        </w:rPr>
      </w:pPr>
      <w:r>
        <w:rPr>
          <w:b/>
        </w:rPr>
        <w:t>e)</w:t>
      </w:r>
    </w:p>
    <w:p w14:paraId="603F8986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0D4C82B1" w14:textId="77777777" w:rsidTr="007A67C0">
        <w:trPr>
          <w:jc w:val="center"/>
        </w:trPr>
        <w:tc>
          <w:tcPr>
            <w:tcW w:w="6098" w:type="dxa"/>
          </w:tcPr>
          <w:p w14:paraId="008BC881" w14:textId="77777777" w:rsidR="003474AD" w:rsidRPr="0088382C" w:rsidRDefault="003474AD" w:rsidP="007A67C0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0D97A2C8" w14:textId="77777777" w:rsidR="003474AD" w:rsidRPr="0088382C" w:rsidRDefault="003474AD" w:rsidP="007A67C0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0EFE7F32" w14:textId="77777777" w:rsidTr="007A67C0">
        <w:trPr>
          <w:jc w:val="center"/>
        </w:trPr>
        <w:tc>
          <w:tcPr>
            <w:tcW w:w="6098" w:type="dxa"/>
          </w:tcPr>
          <w:p w14:paraId="4B3E6979" w14:textId="77777777" w:rsidR="003474AD" w:rsidRPr="00E32FC6" w:rsidRDefault="003474AD" w:rsidP="007A67C0">
            <w:r>
              <w:t>Sodium</w:t>
            </w:r>
          </w:p>
        </w:tc>
        <w:tc>
          <w:tcPr>
            <w:tcW w:w="1381" w:type="dxa"/>
            <w:vAlign w:val="center"/>
          </w:tcPr>
          <w:p w14:paraId="34612CC0" w14:textId="77777777" w:rsidR="003474AD" w:rsidRPr="0088382C" w:rsidRDefault="003474AD" w:rsidP="007A67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462528A" w14:textId="77777777" w:rsidR="003474AD" w:rsidRDefault="003474AD" w:rsidP="003474AD"/>
    <w:p w14:paraId="14E0B1C8" w14:textId="77777777" w:rsidR="003474AD" w:rsidRDefault="003474AD" w:rsidP="007E2BF9">
      <w:pPr>
        <w:rPr>
          <w:lang w:val="en-AU"/>
        </w:rPr>
      </w:pPr>
    </w:p>
    <w:p w14:paraId="25B42A0B" w14:textId="77777777" w:rsidR="003474AD" w:rsidRPr="00342AA6" w:rsidRDefault="003474AD" w:rsidP="007E2BF9">
      <w:pPr>
        <w:rPr>
          <w:lang w:val="en-AU"/>
        </w:rPr>
      </w:pPr>
    </w:p>
    <w:sectPr w:rsidR="003474AD" w:rsidRPr="00342AA6" w:rsidSect="00591929">
      <w:pgSz w:w="11900" w:h="16840"/>
      <w:pgMar w:top="39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nell Roundhand">
    <w:altName w:val="Times New Roman"/>
    <w:charset w:val="00"/>
    <w:family w:val="auto"/>
    <w:pitch w:val="variable"/>
    <w:sig w:usb0="00000001" w:usb1="00000000" w:usb2="00000000" w:usb3="00000000" w:csb0="0000011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9C7"/>
    <w:multiLevelType w:val="hybridMultilevel"/>
    <w:tmpl w:val="C5C821B2"/>
    <w:lvl w:ilvl="0" w:tplc="64C2C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A7813"/>
    <w:multiLevelType w:val="multilevel"/>
    <w:tmpl w:val="85B6F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4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BAE09C7"/>
    <w:multiLevelType w:val="hybridMultilevel"/>
    <w:tmpl w:val="47608572"/>
    <w:lvl w:ilvl="0" w:tplc="EB92046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A6"/>
    <w:rsid w:val="0007148D"/>
    <w:rsid w:val="00074258"/>
    <w:rsid w:val="001140AC"/>
    <w:rsid w:val="001F5D88"/>
    <w:rsid w:val="00342AA6"/>
    <w:rsid w:val="003474AD"/>
    <w:rsid w:val="00413045"/>
    <w:rsid w:val="00515CC9"/>
    <w:rsid w:val="00591929"/>
    <w:rsid w:val="005A3D68"/>
    <w:rsid w:val="005F1BA4"/>
    <w:rsid w:val="007A67C0"/>
    <w:rsid w:val="007E2BF9"/>
    <w:rsid w:val="00835B41"/>
    <w:rsid w:val="008F1D52"/>
    <w:rsid w:val="00926735"/>
    <w:rsid w:val="009B16F7"/>
    <w:rsid w:val="00A65E91"/>
    <w:rsid w:val="00B61ECC"/>
    <w:rsid w:val="00BA5B2F"/>
    <w:rsid w:val="00CB081C"/>
    <w:rsid w:val="00D20F8F"/>
    <w:rsid w:val="00E95527"/>
    <w:rsid w:val="00FB6348"/>
    <w:rsid w:val="00F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4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AA6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0.6</c:v>
                </c:pt>
                <c:pt idx="1">
                  <c:v>0.8</c:v>
                </c:pt>
                <c:pt idx="2">
                  <c:v>1</c:v>
                </c:pt>
                <c:pt idx="3">
                  <c:v>1.2</c:v>
                </c:pt>
                <c:pt idx="4">
                  <c:v>1.4</c:v>
                </c:pt>
                <c:pt idx="5">
                  <c:v>1.6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0.15</c:v>
                </c:pt>
                <c:pt idx="1">
                  <c:v>0.99</c:v>
                </c:pt>
                <c:pt idx="2">
                  <c:v>1.81</c:v>
                </c:pt>
                <c:pt idx="3">
                  <c:v>2.63</c:v>
                </c:pt>
                <c:pt idx="4">
                  <c:v>3.47</c:v>
                </c:pt>
                <c:pt idx="5">
                  <c:v>4.3099999999999996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D1-404A-A2C7-E8D1C8F7DD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950960"/>
        <c:axId val="501905728"/>
      </c:scatterChart>
      <c:valAx>
        <c:axId val="554950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 (x10^15 Hz)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501905728"/>
        <c:crosses val="autoZero"/>
        <c:crossBetween val="midCat"/>
      </c:valAx>
      <c:valAx>
        <c:axId val="5019057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Ek (eV)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5549509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BED606AE</Template>
  <TotalTime>75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Eric [Warnbro Community High School]</dc:creator>
  <cp:keywords/>
  <dc:description/>
  <cp:lastModifiedBy>BUZAN Susan [Cape Naturaliste College]</cp:lastModifiedBy>
  <cp:revision>5</cp:revision>
  <dcterms:created xsi:type="dcterms:W3CDTF">2018-07-27T02:26:00Z</dcterms:created>
  <dcterms:modified xsi:type="dcterms:W3CDTF">2019-08-07T02:35:00Z</dcterms:modified>
</cp:coreProperties>
</file>