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3E275" w14:textId="77777777" w:rsidR="00C3517F" w:rsidRDefault="00C3517F" w:rsidP="00C3517F">
      <w:pPr>
        <w:rPr>
          <w:rFonts w:asciiTheme="minorHAnsi" w:hAnsiTheme="minorHAnsi" w:cstheme="minorHAnsi"/>
          <w:noProof/>
        </w:rPr>
      </w:pPr>
    </w:p>
    <w:p w14:paraId="3CA39119" w14:textId="5D621F8E" w:rsidR="00612AE2" w:rsidRDefault="00A450A0" w:rsidP="00612AE2">
      <w:pPr>
        <w:jc w:val="center"/>
        <w:rPr>
          <w:rFonts w:asciiTheme="minorHAnsi" w:hAnsiTheme="minorHAnsi" w:cstheme="minorHAnsi"/>
          <w:noProof/>
        </w:rPr>
      </w:pPr>
      <w:r w:rsidRPr="00A450A0">
        <w:rPr>
          <w:rFonts w:asciiTheme="minorHAnsi" w:hAnsiTheme="minorHAnsi" w:cstheme="minorHAnsi"/>
          <w:noProof/>
        </w:rPr>
        <w:object w:dxaOrig="16528" w:dyaOrig="14173" w14:anchorId="04FC4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53.05pt" o:ole="">
            <v:imagedata r:id="rId7" o:title=""/>
          </v:shape>
          <o:OLEObject Type="Embed" ProgID="MSPhotoEd.3" ShapeID="_x0000_i1025" DrawAspect="Content" ObjectID="_1618659448" r:id="rId8"/>
        </w:object>
      </w:r>
    </w:p>
    <w:p w14:paraId="6A0249D1" w14:textId="77777777" w:rsidR="00612AE2" w:rsidRDefault="00612AE2" w:rsidP="00C3517F">
      <w:pPr>
        <w:rPr>
          <w:rFonts w:asciiTheme="minorHAnsi" w:hAnsiTheme="minorHAnsi" w:cstheme="minorHAnsi"/>
          <w:noProof/>
        </w:rPr>
      </w:pPr>
    </w:p>
    <w:p w14:paraId="74D6B9AE" w14:textId="77777777"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09"/>
        <w:gridCol w:w="1990"/>
        <w:gridCol w:w="1312"/>
        <w:gridCol w:w="1978"/>
        <w:gridCol w:w="1975"/>
      </w:tblGrid>
      <w:tr w:rsidR="00426CFC" w:rsidRPr="00D31426" w14:paraId="427FF781"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C9E317C" w14:textId="16C68B23"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612AE2">
              <w:rPr>
                <w:rFonts w:asciiTheme="minorHAnsi" w:hAnsiTheme="minorHAnsi" w:cstheme="minorHAnsi"/>
                <w:sz w:val="36"/>
              </w:rPr>
              <w:t xml:space="preserve">Test </w:t>
            </w:r>
            <w:r w:rsidR="00FF31DB">
              <w:rPr>
                <w:rFonts w:asciiTheme="minorHAnsi" w:hAnsiTheme="minorHAnsi" w:cstheme="minorHAnsi"/>
                <w:sz w:val="36"/>
              </w:rPr>
              <w:t>3 (Task 7</w:t>
            </w:r>
            <w:r w:rsidR="00612AE2">
              <w:rPr>
                <w:rFonts w:asciiTheme="minorHAnsi" w:hAnsiTheme="minorHAnsi" w:cstheme="minorHAnsi"/>
                <w:sz w:val="36"/>
              </w:rPr>
              <w:t>)</w:t>
            </w:r>
          </w:p>
          <w:p w14:paraId="0BDD43D5" w14:textId="48CA56A9" w:rsidR="00426CFC" w:rsidRPr="00D31426" w:rsidRDefault="00FF31DB"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Electromagnetism</w:t>
            </w:r>
          </w:p>
        </w:tc>
      </w:tr>
      <w:tr w:rsidR="00426CFC" w:rsidRPr="00D31426" w14:paraId="34415E6B" w14:textId="77777777" w:rsidTr="00D31426">
        <w:trPr>
          <w:trHeight w:val="110"/>
        </w:trPr>
        <w:tc>
          <w:tcPr>
            <w:tcW w:w="5000" w:type="pct"/>
            <w:gridSpan w:val="5"/>
            <w:tcBorders>
              <w:top w:val="single" w:sz="4" w:space="0" w:color="auto"/>
              <w:left w:val="nil"/>
              <w:bottom w:val="single" w:sz="4" w:space="0" w:color="auto"/>
              <w:right w:val="nil"/>
            </w:tcBorders>
            <w:vAlign w:val="center"/>
          </w:tcPr>
          <w:p w14:paraId="4246E163" w14:textId="77777777"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14:paraId="2969A59C"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AD00557" w14:textId="77777777" w:rsidR="00D31426" w:rsidRPr="00D31426" w:rsidRDefault="00D31426" w:rsidP="00D31426">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426CFC" w:rsidRPr="00D31426" w14:paraId="74A37E07" w14:textId="77777777" w:rsidTr="00D31426">
        <w:trPr>
          <w:trHeight w:val="829"/>
        </w:trPr>
        <w:tc>
          <w:tcPr>
            <w:tcW w:w="5000" w:type="pct"/>
            <w:gridSpan w:val="5"/>
            <w:tcBorders>
              <w:top w:val="single" w:sz="6" w:space="0" w:color="auto"/>
              <w:bottom w:val="single" w:sz="4" w:space="0" w:color="auto"/>
            </w:tcBorders>
            <w:vAlign w:val="center"/>
          </w:tcPr>
          <w:p w14:paraId="550324B1" w14:textId="77777777" w:rsidR="00426CFC" w:rsidRPr="00D31426" w:rsidRDefault="00426CFC" w:rsidP="004801C8">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4801C8">
              <w:rPr>
                <w:rFonts w:asciiTheme="minorHAnsi" w:hAnsiTheme="minorHAnsi" w:cstheme="minorHAnsi"/>
                <w:lang w:eastAsia="en-US"/>
              </w:rPr>
              <w:t>50</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w:t>
            </w:r>
            <w:r w:rsidR="004801C8">
              <w:rPr>
                <w:rFonts w:asciiTheme="minorHAnsi" w:hAnsiTheme="minorHAnsi" w:cstheme="minorHAnsi"/>
                <w:lang w:eastAsia="en-US"/>
              </w:rPr>
              <w:t xml:space="preserve"> (at discretion of teacher)</w:t>
            </w:r>
            <w:r w:rsidR="00521D1E" w:rsidRPr="00D31426">
              <w:rPr>
                <w:rFonts w:asciiTheme="minorHAnsi" w:hAnsiTheme="minorHAnsi" w:cstheme="minorHAnsi"/>
                <w:lang w:eastAsia="en-US"/>
              </w:rPr>
              <w:t xml:space="preserve"> </w:t>
            </w:r>
          </w:p>
        </w:tc>
      </w:tr>
      <w:tr w:rsidR="00426CFC" w:rsidRPr="00D31426" w14:paraId="68D242C2" w14:textId="77777777" w:rsidTr="00D31426">
        <w:trPr>
          <w:trHeight w:val="829"/>
        </w:trPr>
        <w:tc>
          <w:tcPr>
            <w:tcW w:w="1566" w:type="pct"/>
            <w:tcBorders>
              <w:top w:val="single" w:sz="6" w:space="0" w:color="auto"/>
              <w:bottom w:val="single" w:sz="4" w:space="0" w:color="auto"/>
              <w:right w:val="single" w:sz="4" w:space="0" w:color="auto"/>
            </w:tcBorders>
            <w:vAlign w:val="center"/>
          </w:tcPr>
          <w:p w14:paraId="3F26C9AE" w14:textId="77777777"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14:paraId="4E13EADB" w14:textId="77777777"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14:paraId="6D25BACF" w14:textId="77777777"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14:paraId="5B7C7C93" w14:textId="77777777"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14:paraId="51C40A76" w14:textId="77777777"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14:paraId="47CFADC6" w14:textId="77777777"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14:paraId="6557E9E9" w14:textId="77777777"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14:paraId="78B57CE3"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5850A39" w14:textId="43727226" w:rsidR="00426CFC" w:rsidRPr="00D31426" w:rsidRDefault="00AF04F7"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5</w:t>
            </w:r>
          </w:p>
        </w:tc>
        <w:tc>
          <w:tcPr>
            <w:tcW w:w="621" w:type="pct"/>
            <w:tcBorders>
              <w:top w:val="single" w:sz="4" w:space="0" w:color="auto"/>
              <w:left w:val="single" w:sz="4" w:space="0" w:color="auto"/>
              <w:bottom w:val="single" w:sz="4" w:space="0" w:color="auto"/>
              <w:right w:val="single" w:sz="4" w:space="0" w:color="auto"/>
            </w:tcBorders>
            <w:vAlign w:val="center"/>
          </w:tcPr>
          <w:p w14:paraId="3BE60CFE"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038D2F6A" w14:textId="16BE09D2" w:rsidR="00426CFC" w:rsidRPr="00D31426" w:rsidRDefault="00135C35" w:rsidP="00E953B0">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AA62B8">
              <w:rPr>
                <w:rFonts w:asciiTheme="minorHAnsi" w:eastAsia="MS Mincho" w:hAnsiTheme="minorHAnsi" w:cstheme="minorHAnsi"/>
                <w:spacing w:val="-2"/>
                <w:sz w:val="22"/>
              </w:rPr>
              <w:t>3</w:t>
            </w:r>
          </w:p>
        </w:tc>
        <w:tc>
          <w:tcPr>
            <w:tcW w:w="935" w:type="pct"/>
            <w:tcBorders>
              <w:top w:val="single" w:sz="4" w:space="0" w:color="auto"/>
              <w:left w:val="single" w:sz="4" w:space="0" w:color="auto"/>
              <w:bottom w:val="single" w:sz="4" w:space="0" w:color="auto"/>
              <w:right w:val="single" w:sz="4" w:space="0" w:color="auto"/>
            </w:tcBorders>
            <w:vAlign w:val="center"/>
          </w:tcPr>
          <w:p w14:paraId="5A609F64" w14:textId="77777777"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30</w:t>
            </w:r>
          </w:p>
        </w:tc>
      </w:tr>
      <w:tr w:rsidR="00426CFC" w:rsidRPr="00D31426" w14:paraId="6892C4C9" w14:textId="77777777"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14:paraId="054A54BB"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14:paraId="0FA14E92"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A4FF934" w14:textId="77777777"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14:paraId="29180247"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191C3516" w14:textId="14B9DC22" w:rsidR="00426CFC" w:rsidRPr="00D31426" w:rsidRDefault="00CA3CED"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w:t>
            </w:r>
            <w:r w:rsidR="00AA62B8">
              <w:rPr>
                <w:rFonts w:asciiTheme="minorHAnsi" w:eastAsia="MS Mincho" w:hAnsiTheme="minorHAnsi" w:cstheme="minorHAnsi"/>
                <w:spacing w:val="-2"/>
                <w:sz w:val="22"/>
              </w:rPr>
              <w:t>5</w:t>
            </w:r>
          </w:p>
        </w:tc>
        <w:tc>
          <w:tcPr>
            <w:tcW w:w="935" w:type="pct"/>
            <w:tcBorders>
              <w:top w:val="single" w:sz="4" w:space="0" w:color="auto"/>
              <w:left w:val="single" w:sz="4" w:space="0" w:color="auto"/>
              <w:bottom w:val="single" w:sz="4" w:space="0" w:color="auto"/>
              <w:right w:val="single" w:sz="4" w:space="0" w:color="auto"/>
            </w:tcBorders>
            <w:vAlign w:val="center"/>
          </w:tcPr>
          <w:p w14:paraId="6A2D57EB" w14:textId="77777777"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426CFC" w:rsidRPr="00D31426" w14:paraId="13631013" w14:textId="77777777"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14:paraId="61943ADE" w14:textId="77777777"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14:paraId="0EA34D6A"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14:paraId="29DD8B2A"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33091D1" w14:textId="77777777"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14:paraId="6956C44F"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40B5EC2E" w14:textId="5613FFF5" w:rsidR="00426CFC" w:rsidRPr="00D31426" w:rsidRDefault="0077249A"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391562">
              <w:rPr>
                <w:rFonts w:asciiTheme="minorHAnsi" w:eastAsia="MS Mincho" w:hAnsiTheme="minorHAnsi" w:cstheme="minorHAnsi"/>
                <w:spacing w:val="-2"/>
                <w:sz w:val="22"/>
              </w:rPr>
              <w:t>1</w:t>
            </w:r>
          </w:p>
        </w:tc>
        <w:tc>
          <w:tcPr>
            <w:tcW w:w="935" w:type="pct"/>
            <w:tcBorders>
              <w:top w:val="single" w:sz="4" w:space="0" w:color="auto"/>
              <w:left w:val="single" w:sz="4" w:space="0" w:color="auto"/>
              <w:bottom w:val="single" w:sz="4" w:space="0" w:color="auto"/>
              <w:right w:val="single" w:sz="4" w:space="0" w:color="auto"/>
            </w:tcBorders>
            <w:vAlign w:val="center"/>
          </w:tcPr>
          <w:p w14:paraId="1E32869E" w14:textId="77777777" w:rsidR="00426CFC" w:rsidRPr="00D31426" w:rsidRDefault="00AF0CDD"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20</w:t>
            </w:r>
          </w:p>
        </w:tc>
      </w:tr>
      <w:tr w:rsidR="00426CFC" w:rsidRPr="00D31426" w14:paraId="78417E97" w14:textId="77777777" w:rsidTr="00D31426">
        <w:trPr>
          <w:trHeight w:val="676"/>
        </w:trPr>
        <w:tc>
          <w:tcPr>
            <w:tcW w:w="1566" w:type="pct"/>
            <w:tcBorders>
              <w:top w:val="single" w:sz="4" w:space="0" w:color="auto"/>
              <w:left w:val="nil"/>
              <w:bottom w:val="nil"/>
              <w:right w:val="nil"/>
            </w:tcBorders>
            <w:vAlign w:val="center"/>
          </w:tcPr>
          <w:p w14:paraId="5A6C76FA" w14:textId="77777777"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14:paraId="0E1D3901"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14:paraId="12208939" w14:textId="77777777"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053D097B" w14:textId="66030373" w:rsidR="00426CFC" w:rsidRPr="00D31426" w:rsidRDefault="00943DB8" w:rsidP="004801C8">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49</w:t>
            </w:r>
          </w:p>
        </w:tc>
        <w:tc>
          <w:tcPr>
            <w:tcW w:w="935" w:type="pct"/>
            <w:tcBorders>
              <w:top w:val="single" w:sz="4" w:space="0" w:color="auto"/>
              <w:left w:val="single" w:sz="4" w:space="0" w:color="auto"/>
              <w:bottom w:val="single" w:sz="4" w:space="0" w:color="auto"/>
            </w:tcBorders>
            <w:vAlign w:val="center"/>
          </w:tcPr>
          <w:p w14:paraId="11A168E3"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14:paraId="03A2548E" w14:textId="77777777" w:rsidR="00D64AE6" w:rsidRPr="00D31426" w:rsidRDefault="00D64AE6" w:rsidP="00C3517F">
      <w:pPr>
        <w:rPr>
          <w:rFonts w:asciiTheme="minorHAnsi" w:hAnsiTheme="minorHAnsi" w:cstheme="minorHAnsi"/>
        </w:rPr>
      </w:pPr>
      <w:bookmarkStart w:id="0" w:name="_GoBack"/>
      <w:bookmarkEnd w:id="0"/>
    </w:p>
    <w:p w14:paraId="05927C12" w14:textId="77777777" w:rsidR="00D31426" w:rsidRDefault="00D31426">
      <w:pPr>
        <w:rPr>
          <w:rFonts w:asciiTheme="minorHAnsi" w:hAnsiTheme="minorHAnsi" w:cstheme="minorHAnsi"/>
          <w:b/>
          <w:sz w:val="22"/>
          <w:szCs w:val="22"/>
        </w:rPr>
      </w:pPr>
    </w:p>
    <w:p w14:paraId="5FAE5FA8" w14:textId="77777777"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14:paraId="3F9894CF" w14:textId="77777777"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14:paraId="5B91AECD" w14:textId="77777777"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14:paraId="7EEBD3FF" w14:textId="77777777" w:rsidR="00D31426" w:rsidRP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14:paraId="3830E28F" w14:textId="77777777" w:rsidR="00D31426" w:rsidRDefault="00D31426">
      <w:pPr>
        <w:rPr>
          <w:rFonts w:asciiTheme="minorHAnsi" w:hAnsiTheme="minorHAnsi" w:cstheme="minorHAnsi"/>
          <w:b/>
          <w:sz w:val="22"/>
          <w:szCs w:val="22"/>
        </w:rPr>
      </w:pPr>
    </w:p>
    <w:p w14:paraId="46706AC8" w14:textId="77777777"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14:paraId="61BD4489" w14:textId="4891AD59" w:rsidR="00426CFC" w:rsidRPr="00F83262" w:rsidRDefault="00426CFC" w:rsidP="00C3517F">
      <w:pPr>
        <w:rPr>
          <w:rFonts w:ascii="Times" w:hAnsi="Times" w:cstheme="minorHAnsi"/>
          <w:sz w:val="28"/>
          <w:szCs w:val="22"/>
        </w:rPr>
      </w:pPr>
      <w:r w:rsidRPr="00F83262">
        <w:rPr>
          <w:rFonts w:ascii="Times" w:hAnsi="Times" w:cstheme="minorHAnsi"/>
          <w:b/>
          <w:sz w:val="28"/>
          <w:szCs w:val="22"/>
        </w:rPr>
        <w:lastRenderedPageBreak/>
        <w:t>Section One:</w:t>
      </w:r>
      <w:r w:rsidRPr="00F83262">
        <w:rPr>
          <w:rFonts w:ascii="Times" w:hAnsi="Times" w:cstheme="minorHAnsi"/>
          <w:sz w:val="28"/>
          <w:szCs w:val="22"/>
        </w:rPr>
        <w:tab/>
      </w:r>
      <w:r w:rsidRPr="00F83262">
        <w:rPr>
          <w:rFonts w:ascii="Times" w:eastAsia="MS Mincho" w:hAnsi="Times" w:cstheme="minorHAnsi"/>
          <w:spacing w:val="-2"/>
          <w:sz w:val="28"/>
          <w:szCs w:val="22"/>
        </w:rPr>
        <w:t>Short answer</w:t>
      </w:r>
    </w:p>
    <w:p w14:paraId="34FB195B" w14:textId="0CA5C26B" w:rsidR="00D31426" w:rsidRDefault="00D31426">
      <w:pPr>
        <w:rPr>
          <w:rFonts w:asciiTheme="minorHAnsi" w:hAnsiTheme="minorHAnsi" w:cstheme="minorHAnsi"/>
          <w:b/>
          <w:sz w:val="22"/>
          <w:szCs w:val="22"/>
        </w:rPr>
      </w:pPr>
      <w:bookmarkStart w:id="1" w:name="h.gjdgxs" w:colFirst="0" w:colLast="0"/>
      <w:bookmarkEnd w:id="1"/>
    </w:p>
    <w:p w14:paraId="29D3BE47" w14:textId="50AE1FE0" w:rsidR="00FF31DB" w:rsidRPr="00FF31DB" w:rsidRDefault="00FF31DB" w:rsidP="00FF31DB">
      <w:pPr>
        <w:spacing w:after="160" w:line="259" w:lineRule="auto"/>
        <w:contextualSpacing/>
        <w:rPr>
          <w:rFonts w:ascii="Times" w:eastAsia="Calibri" w:hAnsi="Times"/>
          <w:b/>
          <w:szCs w:val="22"/>
          <w:lang w:val="en-US" w:eastAsia="en-US"/>
        </w:rPr>
      </w:pPr>
      <w:r w:rsidRPr="00FF31DB">
        <w:rPr>
          <w:rFonts w:ascii="Times" w:eastAsia="Calibri" w:hAnsi="Times"/>
          <w:b/>
          <w:szCs w:val="22"/>
          <w:lang w:val="en-US" w:eastAsia="en-US"/>
        </w:rPr>
        <w:t xml:space="preserve">Question 1 </w:t>
      </w:r>
      <w:r w:rsidRPr="00FF31DB">
        <w:rPr>
          <w:rFonts w:ascii="Times" w:eastAsia="Calibri" w:hAnsi="Times"/>
          <w:b/>
          <w:szCs w:val="22"/>
          <w:lang w:val="en-US" w:eastAsia="en-US"/>
        </w:rPr>
        <w:tab/>
        <w:t>(2 mark)</w:t>
      </w:r>
    </w:p>
    <w:p w14:paraId="07CA3858" w14:textId="4309A6B9" w:rsidR="00FF31DB" w:rsidRDefault="00D65391" w:rsidP="00FF31DB">
      <w:pPr>
        <w:spacing w:after="160" w:line="259" w:lineRule="auto"/>
        <w:contextualSpacing/>
        <w:rPr>
          <w:lang w:val="en-US"/>
        </w:rPr>
      </w:pPr>
      <w:r w:rsidRPr="00FF31DB">
        <w:rPr>
          <w:rFonts w:ascii="Times" w:hAnsi="Times"/>
          <w:noProof/>
          <w:sz w:val="28"/>
        </w:rPr>
        <w:drawing>
          <wp:anchor distT="0" distB="0" distL="114300" distR="114300" simplePos="0" relativeHeight="251659264" behindDoc="0" locked="0" layoutInCell="1" allowOverlap="1" wp14:anchorId="362D3169" wp14:editId="74FCDC16">
            <wp:simplePos x="0" y="0"/>
            <wp:positionH relativeFrom="column">
              <wp:posOffset>5257800</wp:posOffset>
            </wp:positionH>
            <wp:positionV relativeFrom="paragraph">
              <wp:posOffset>154940</wp:posOffset>
            </wp:positionV>
            <wp:extent cx="1333500" cy="1257300"/>
            <wp:effectExtent l="0" t="0" r="12700" b="1270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6667" b="20000"/>
                    <a:stretch>
                      <a:fillRect/>
                    </a:stretch>
                  </pic:blipFill>
                  <pic:spPr bwMode="auto">
                    <a:xfrm>
                      <a:off x="0" y="0"/>
                      <a:ext cx="1333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F31DB">
        <w:rPr>
          <w:rFonts w:ascii="Calibri" w:eastAsia="Calibri" w:hAnsi="Calibri"/>
          <w:sz w:val="22"/>
          <w:szCs w:val="22"/>
          <w:lang w:val="en-US" w:eastAsia="en-US"/>
        </w:rPr>
        <w:br/>
      </w:r>
      <w:r w:rsidR="00FF31DB">
        <w:rPr>
          <w:lang w:val="en-US"/>
        </w:rPr>
        <w:t xml:space="preserve">Two current carrying wires are set up as shown.  </w:t>
      </w:r>
    </w:p>
    <w:p w14:paraId="2F9DB1E1" w14:textId="77777777" w:rsidR="00D65391" w:rsidRPr="00E114CE" w:rsidRDefault="00D65391" w:rsidP="00FF31DB">
      <w:pPr>
        <w:spacing w:after="160" w:line="259" w:lineRule="auto"/>
        <w:contextualSpacing/>
      </w:pPr>
    </w:p>
    <w:p w14:paraId="73E03872" w14:textId="77777777" w:rsidR="00FF31DB" w:rsidRPr="00D65391" w:rsidRDefault="00FF31DB" w:rsidP="00FF31DB">
      <w:pPr>
        <w:numPr>
          <w:ilvl w:val="1"/>
          <w:numId w:val="7"/>
        </w:numPr>
        <w:tabs>
          <w:tab w:val="clear" w:pos="1080"/>
          <w:tab w:val="num" w:pos="770"/>
        </w:tabs>
        <w:spacing w:line="360" w:lineRule="auto"/>
        <w:ind w:left="770" w:hanging="330"/>
      </w:pPr>
      <w:r>
        <w:rPr>
          <w:lang w:val="en-US"/>
        </w:rPr>
        <w:t>Draw in the field around each wire using ‘x’ or ‘</w:t>
      </w:r>
      <w:r>
        <w:rPr>
          <w:lang w:val="en-US"/>
        </w:rPr>
        <w:sym w:font="Symbol" w:char="F0B7"/>
      </w:r>
      <w:r>
        <w:rPr>
          <w:lang w:val="en-US"/>
        </w:rPr>
        <w:t>’.       (1 mark)</w:t>
      </w:r>
    </w:p>
    <w:p w14:paraId="4FBDDF67" w14:textId="77777777" w:rsidR="00D65391" w:rsidRPr="00C36844" w:rsidRDefault="00D65391" w:rsidP="00D65391">
      <w:pPr>
        <w:spacing w:line="360" w:lineRule="auto"/>
        <w:ind w:left="770"/>
      </w:pPr>
    </w:p>
    <w:p w14:paraId="7BE25B41" w14:textId="77777777" w:rsidR="00FF31DB" w:rsidRDefault="00FF31DB" w:rsidP="00FF31DB">
      <w:pPr>
        <w:numPr>
          <w:ilvl w:val="1"/>
          <w:numId w:val="7"/>
        </w:numPr>
        <w:tabs>
          <w:tab w:val="clear" w:pos="1080"/>
          <w:tab w:val="num" w:pos="770"/>
        </w:tabs>
        <w:ind w:left="770" w:hanging="330"/>
      </w:pPr>
      <w:r>
        <w:t>What will happen to the wires when direct current flows in each wire as shown?  (No explanation required.)    (1 mark)</w:t>
      </w:r>
    </w:p>
    <w:p w14:paraId="35D3D7E8" w14:textId="77777777" w:rsidR="00FF31DB" w:rsidRPr="00C36844" w:rsidRDefault="00FF31DB" w:rsidP="00FF31DB">
      <w:pPr>
        <w:ind w:left="440"/>
        <w:rPr>
          <w:sz w:val="10"/>
          <w:szCs w:val="10"/>
        </w:rPr>
      </w:pPr>
    </w:p>
    <w:p w14:paraId="1B0EAC89" w14:textId="77777777" w:rsidR="00FF31DB" w:rsidRDefault="00FF31DB" w:rsidP="00FF31DB">
      <w:pPr>
        <w:spacing w:line="360" w:lineRule="auto"/>
        <w:ind w:left="440"/>
      </w:pPr>
      <w:r>
        <w:t xml:space="preserve">      _________________________________________________</w:t>
      </w:r>
    </w:p>
    <w:p w14:paraId="1CFDC1AA" w14:textId="77777777" w:rsidR="00FF31DB" w:rsidRDefault="00FF31DB" w:rsidP="00FF31DB">
      <w:pPr>
        <w:spacing w:line="360" w:lineRule="auto"/>
        <w:ind w:left="440"/>
      </w:pPr>
      <w:r>
        <w:t xml:space="preserve">      _________________________________________________</w:t>
      </w:r>
    </w:p>
    <w:p w14:paraId="189493FE" w14:textId="77777777" w:rsidR="00D65391" w:rsidRDefault="00D65391" w:rsidP="00FF31DB">
      <w:pPr>
        <w:spacing w:line="360" w:lineRule="auto"/>
        <w:rPr>
          <w:b/>
        </w:rPr>
      </w:pPr>
    </w:p>
    <w:p w14:paraId="16FE4667" w14:textId="77777777" w:rsidR="00D65391" w:rsidRDefault="00D65391" w:rsidP="00FF31DB">
      <w:pPr>
        <w:spacing w:line="360" w:lineRule="auto"/>
        <w:rPr>
          <w:b/>
        </w:rPr>
      </w:pPr>
    </w:p>
    <w:p w14:paraId="5F4B251D" w14:textId="0B23FCA2" w:rsidR="00FF31DB" w:rsidRPr="00FF31DB" w:rsidRDefault="00F840D9" w:rsidP="00FF31DB">
      <w:pPr>
        <w:spacing w:line="360" w:lineRule="auto"/>
        <w:rPr>
          <w:b/>
        </w:rPr>
      </w:pPr>
      <w:r>
        <w:rPr>
          <w:b/>
        </w:rPr>
        <w:t xml:space="preserve">Question 2 </w:t>
      </w:r>
      <w:r>
        <w:rPr>
          <w:b/>
        </w:rPr>
        <w:tab/>
        <w:t>(3</w:t>
      </w:r>
      <w:r w:rsidR="00FF31DB" w:rsidRPr="00FF31DB">
        <w:rPr>
          <w:b/>
        </w:rPr>
        <w:t xml:space="preserve"> marks)</w:t>
      </w:r>
    </w:p>
    <w:p w14:paraId="7F556939" w14:textId="4A30D5BF" w:rsidR="00FF31DB" w:rsidRDefault="00FF31DB" w:rsidP="00FF31DB">
      <w:pPr>
        <w:spacing w:line="360" w:lineRule="auto"/>
      </w:pPr>
      <w:r>
        <w:t xml:space="preserve">Draw the field around the following magnets.     </w:t>
      </w:r>
      <w:r w:rsidR="00F840D9">
        <w:tab/>
      </w:r>
      <w:r w:rsidR="00F840D9">
        <w:tab/>
      </w:r>
      <w:r w:rsidR="00F840D9">
        <w:tab/>
      </w:r>
      <w:r w:rsidR="00F840D9">
        <w:tab/>
      </w:r>
      <w:r w:rsidR="00F840D9">
        <w:tab/>
      </w:r>
      <w:r w:rsidR="00F840D9">
        <w:tab/>
      </w:r>
      <w:r w:rsidR="00F840D9">
        <w:tab/>
        <w:t>(3</w:t>
      </w:r>
      <w:r w:rsidR="006C0D29">
        <w:t xml:space="preserve"> marks)</w:t>
      </w:r>
    </w:p>
    <w:p w14:paraId="0563A030" w14:textId="77777777" w:rsidR="00FF31DB" w:rsidRDefault="00FF31DB" w:rsidP="00FF31DB">
      <w:pPr>
        <w:spacing w:line="360" w:lineRule="auto"/>
      </w:pPr>
    </w:p>
    <w:p w14:paraId="33DF89B4" w14:textId="77777777" w:rsidR="00D65391" w:rsidRDefault="00D65391" w:rsidP="00FF31DB">
      <w:pPr>
        <w:spacing w:line="360" w:lineRule="auto"/>
      </w:pPr>
    </w:p>
    <w:p w14:paraId="57C9AC2B" w14:textId="77777777" w:rsidR="00D65391" w:rsidRDefault="00D65391" w:rsidP="00FF31DB">
      <w:pPr>
        <w:spacing w:line="360" w:lineRule="auto"/>
      </w:pPr>
    </w:p>
    <w:p w14:paraId="77F4F93A" w14:textId="77777777" w:rsidR="00D65391" w:rsidRDefault="00D65391" w:rsidP="00FF31DB">
      <w:pPr>
        <w:spacing w:line="360" w:lineRule="auto"/>
      </w:pPr>
    </w:p>
    <w:p w14:paraId="65792726" w14:textId="0AB2B8AE" w:rsidR="00FF31DB" w:rsidRDefault="00FF31DB" w:rsidP="00FF31DB">
      <w:pPr>
        <w:spacing w:line="360" w:lineRule="auto"/>
      </w:pPr>
      <w:r>
        <w:t xml:space="preserve">                                                        </w:t>
      </w:r>
    </w:p>
    <w:p w14:paraId="6A5D135E" w14:textId="567036DC" w:rsidR="00FF31DB" w:rsidRDefault="00FF31DB" w:rsidP="00FF31DB">
      <w:pPr>
        <w:spacing w:line="360" w:lineRule="auto"/>
        <w:jc w:val="center"/>
      </w:pPr>
      <w:r>
        <w:rPr>
          <w:noProof/>
        </w:rPr>
        <w:drawing>
          <wp:inline distT="0" distB="0" distL="0" distR="0" wp14:anchorId="29F56C2A" wp14:editId="474363B8">
            <wp:extent cx="3251200" cy="3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3556000"/>
                    </a:xfrm>
                    <a:prstGeom prst="rect">
                      <a:avLst/>
                    </a:prstGeom>
                    <a:noFill/>
                    <a:ln>
                      <a:noFill/>
                    </a:ln>
                  </pic:spPr>
                </pic:pic>
              </a:graphicData>
            </a:graphic>
          </wp:inline>
        </w:drawing>
      </w:r>
    </w:p>
    <w:p w14:paraId="60DBA5EC" w14:textId="77777777" w:rsidR="00FF31DB" w:rsidRDefault="00FF31DB" w:rsidP="00FF31DB">
      <w:pPr>
        <w:spacing w:line="360" w:lineRule="auto"/>
      </w:pPr>
    </w:p>
    <w:p w14:paraId="0004DD2B" w14:textId="77777777" w:rsidR="00FF31DB" w:rsidRDefault="00FF31DB" w:rsidP="00E953B0">
      <w:pPr>
        <w:spacing w:after="160" w:line="259" w:lineRule="auto"/>
        <w:contextualSpacing/>
        <w:rPr>
          <w:rFonts w:ascii="Calibri" w:eastAsia="Calibri" w:hAnsi="Calibri"/>
          <w:sz w:val="22"/>
          <w:szCs w:val="22"/>
          <w:lang w:val="en-US" w:eastAsia="en-US"/>
        </w:rPr>
      </w:pPr>
    </w:p>
    <w:p w14:paraId="0C0A2E12" w14:textId="77777777" w:rsidR="00D65391" w:rsidRDefault="00D65391" w:rsidP="00E953B0">
      <w:pPr>
        <w:spacing w:after="160" w:line="259" w:lineRule="auto"/>
        <w:contextualSpacing/>
        <w:rPr>
          <w:rFonts w:ascii="Calibri" w:eastAsia="Calibri" w:hAnsi="Calibri"/>
          <w:sz w:val="22"/>
          <w:szCs w:val="22"/>
          <w:lang w:val="en-US" w:eastAsia="en-US"/>
        </w:rPr>
      </w:pPr>
    </w:p>
    <w:p w14:paraId="779A16D1" w14:textId="77777777" w:rsidR="00F83262" w:rsidRDefault="00F83262" w:rsidP="00E953B0">
      <w:pPr>
        <w:spacing w:after="160" w:line="259" w:lineRule="auto"/>
        <w:contextualSpacing/>
        <w:rPr>
          <w:rFonts w:ascii="Times" w:eastAsia="Calibri" w:hAnsi="Times"/>
          <w:b/>
          <w:szCs w:val="22"/>
          <w:lang w:val="en-US" w:eastAsia="en-US"/>
        </w:rPr>
      </w:pPr>
    </w:p>
    <w:p w14:paraId="70E7A8CC" w14:textId="77777777" w:rsidR="002019E7" w:rsidRDefault="002019E7" w:rsidP="00E953B0">
      <w:pPr>
        <w:spacing w:after="160" w:line="259" w:lineRule="auto"/>
        <w:contextualSpacing/>
        <w:rPr>
          <w:rFonts w:ascii="Times" w:eastAsia="Calibri" w:hAnsi="Times"/>
          <w:b/>
          <w:szCs w:val="22"/>
          <w:lang w:val="en-US" w:eastAsia="en-US"/>
        </w:rPr>
      </w:pPr>
    </w:p>
    <w:p w14:paraId="6D6A560C" w14:textId="77777777" w:rsidR="00F83262" w:rsidRDefault="00F83262" w:rsidP="00E953B0">
      <w:pPr>
        <w:spacing w:after="160" w:line="259" w:lineRule="auto"/>
        <w:contextualSpacing/>
        <w:rPr>
          <w:rFonts w:ascii="Times" w:eastAsia="Calibri" w:hAnsi="Times"/>
          <w:b/>
          <w:szCs w:val="22"/>
          <w:lang w:val="en-US" w:eastAsia="en-US"/>
        </w:rPr>
      </w:pPr>
    </w:p>
    <w:p w14:paraId="4CDFD4D8" w14:textId="77777777" w:rsidR="008311E3" w:rsidRDefault="008311E3" w:rsidP="00E953B0">
      <w:pPr>
        <w:spacing w:after="160" w:line="259" w:lineRule="auto"/>
        <w:contextualSpacing/>
        <w:rPr>
          <w:rFonts w:ascii="Times" w:eastAsia="Calibri" w:hAnsi="Times"/>
          <w:b/>
          <w:szCs w:val="22"/>
          <w:lang w:val="en-US" w:eastAsia="en-US"/>
        </w:rPr>
      </w:pPr>
    </w:p>
    <w:p w14:paraId="7D960FB9" w14:textId="271C2B5F" w:rsidR="00D65391" w:rsidRPr="006C0D29" w:rsidRDefault="00D65391" w:rsidP="00E953B0">
      <w:pPr>
        <w:spacing w:after="160" w:line="259" w:lineRule="auto"/>
        <w:contextualSpacing/>
        <w:rPr>
          <w:rFonts w:ascii="Times" w:eastAsia="Calibri" w:hAnsi="Times"/>
          <w:b/>
          <w:szCs w:val="22"/>
          <w:lang w:val="en-US" w:eastAsia="en-US"/>
        </w:rPr>
      </w:pPr>
      <w:r w:rsidRPr="006C0D29">
        <w:rPr>
          <w:rFonts w:ascii="Times" w:eastAsia="Calibri" w:hAnsi="Times"/>
          <w:b/>
          <w:szCs w:val="22"/>
          <w:lang w:val="en-US" w:eastAsia="en-US"/>
        </w:rPr>
        <w:lastRenderedPageBreak/>
        <w:t>Question 3</w:t>
      </w:r>
      <w:r w:rsidRPr="006C0D29">
        <w:rPr>
          <w:rFonts w:ascii="Times" w:eastAsia="Calibri" w:hAnsi="Times"/>
          <w:b/>
          <w:szCs w:val="22"/>
          <w:lang w:val="en-US" w:eastAsia="en-US"/>
        </w:rPr>
        <w:tab/>
      </w:r>
      <w:r w:rsidR="00F840D9">
        <w:rPr>
          <w:rFonts w:ascii="Times" w:eastAsia="Calibri" w:hAnsi="Times"/>
          <w:b/>
          <w:szCs w:val="22"/>
          <w:lang w:val="en-US" w:eastAsia="en-US"/>
        </w:rPr>
        <w:t>(4</w:t>
      </w:r>
      <w:r w:rsidR="006C0D29" w:rsidRPr="006C0D29">
        <w:rPr>
          <w:rFonts w:ascii="Times" w:eastAsia="Calibri" w:hAnsi="Times"/>
          <w:b/>
          <w:szCs w:val="22"/>
          <w:lang w:val="en-US" w:eastAsia="en-US"/>
        </w:rPr>
        <w:t xml:space="preserve"> marks)</w:t>
      </w:r>
    </w:p>
    <w:p w14:paraId="136DD4A5" w14:textId="77777777" w:rsidR="006C0D29" w:rsidRDefault="006C0D29" w:rsidP="00E953B0">
      <w:pPr>
        <w:spacing w:after="160" w:line="259" w:lineRule="auto"/>
        <w:contextualSpacing/>
        <w:rPr>
          <w:rFonts w:ascii="Calibri" w:eastAsia="Calibri" w:hAnsi="Calibri"/>
          <w:sz w:val="22"/>
          <w:szCs w:val="22"/>
          <w:lang w:val="en-US" w:eastAsia="en-US"/>
        </w:rPr>
      </w:pPr>
    </w:p>
    <w:p w14:paraId="46300813" w14:textId="63A1279B" w:rsidR="006C0D29" w:rsidRDefault="006C0D29" w:rsidP="006C0D29">
      <w:pPr>
        <w:jc w:val="center"/>
      </w:pPr>
      <w:r>
        <w:rPr>
          <w:noProof/>
        </w:rPr>
        <w:drawing>
          <wp:inline distT="0" distB="0" distL="0" distR="0" wp14:anchorId="603757CC" wp14:editId="576F4B1B">
            <wp:extent cx="2560320" cy="1673860"/>
            <wp:effectExtent l="0" t="0" r="508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673860"/>
                    </a:xfrm>
                    <a:prstGeom prst="rect">
                      <a:avLst/>
                    </a:prstGeom>
                    <a:noFill/>
                    <a:ln>
                      <a:noFill/>
                    </a:ln>
                  </pic:spPr>
                </pic:pic>
              </a:graphicData>
            </a:graphic>
          </wp:inline>
        </w:drawing>
      </w:r>
    </w:p>
    <w:p w14:paraId="3BB28803" w14:textId="77777777" w:rsidR="006C0D29" w:rsidRDefault="006C0D29" w:rsidP="006C0D29">
      <w:r>
        <w:t xml:space="preserve">Two metallic spheres are mounted as shown above on insulated rods. The spheres carry charges of 20.0 </w:t>
      </w:r>
      <w:r w:rsidRPr="00EA1894">
        <w:rPr>
          <w:rFonts w:ascii="Symbol" w:hAnsi="Symbol"/>
        </w:rPr>
        <w:t></w:t>
      </w:r>
      <w:r>
        <w:t xml:space="preserve">C and -160.0 </w:t>
      </w:r>
      <w:r w:rsidRPr="00EA1894">
        <w:rPr>
          <w:rFonts w:ascii="Symbol" w:hAnsi="Symbol"/>
        </w:rPr>
        <w:t></w:t>
      </w:r>
      <w:r>
        <w:t>C. Their centres of charge are 110.0 mm apart.</w:t>
      </w:r>
    </w:p>
    <w:p w14:paraId="4B189D07" w14:textId="5C441741" w:rsidR="006C0D29" w:rsidRDefault="00FD52F0" w:rsidP="006C0D29">
      <w:r>
        <w:t>a)</w:t>
      </w:r>
      <w:r w:rsidR="006C0D29">
        <w:t>Calculate the electrostatic force between these spheres including a</w:t>
      </w:r>
      <w:r w:rsidR="00F840D9">
        <w:t xml:space="preserve"> direction. </w:t>
      </w:r>
      <w:r w:rsidR="00F840D9">
        <w:tab/>
      </w:r>
      <w:r w:rsidR="00F840D9">
        <w:tab/>
      </w:r>
      <w:r w:rsidR="00F840D9">
        <w:tab/>
        <w:t>(2</w:t>
      </w:r>
      <w:r w:rsidR="006C0D29">
        <w:t xml:space="preserve"> marks)</w:t>
      </w:r>
    </w:p>
    <w:p w14:paraId="0A4CE964" w14:textId="77777777" w:rsidR="006C0D29" w:rsidRDefault="006C0D29" w:rsidP="006C0D29"/>
    <w:p w14:paraId="43A25E9F" w14:textId="77777777" w:rsidR="006C0D29" w:rsidRDefault="006C0D29" w:rsidP="006C0D29"/>
    <w:p w14:paraId="4714C391" w14:textId="77777777" w:rsidR="006C0D29" w:rsidRDefault="006C0D29" w:rsidP="006C0D29"/>
    <w:p w14:paraId="00A72C7A" w14:textId="77777777" w:rsidR="00F83262" w:rsidRDefault="00F83262" w:rsidP="006C0D29"/>
    <w:p w14:paraId="2861E4EA" w14:textId="77777777" w:rsidR="00F83262" w:rsidRDefault="00F83262" w:rsidP="006C0D29"/>
    <w:p w14:paraId="4E97BF5F" w14:textId="77777777" w:rsidR="00F83262" w:rsidRDefault="00F83262" w:rsidP="006C0D29"/>
    <w:p w14:paraId="2E95871A" w14:textId="77777777" w:rsidR="00F83262" w:rsidRDefault="00F83262" w:rsidP="006C0D29"/>
    <w:p w14:paraId="396CBBAD" w14:textId="77777777" w:rsidR="00F83262" w:rsidRDefault="00F83262" w:rsidP="006C0D29"/>
    <w:p w14:paraId="1B689D6A" w14:textId="77777777" w:rsidR="00F83262" w:rsidRDefault="00F83262" w:rsidP="006C0D29"/>
    <w:p w14:paraId="176B9C84" w14:textId="77777777" w:rsidR="00F83262" w:rsidRDefault="00F83262" w:rsidP="006C0D29"/>
    <w:p w14:paraId="029F684C" w14:textId="77777777" w:rsidR="006C0D29" w:rsidRDefault="006C0D29" w:rsidP="006C0D29"/>
    <w:p w14:paraId="3870DE30" w14:textId="77777777" w:rsidR="006C0D29" w:rsidRDefault="006C0D29" w:rsidP="006C0D29"/>
    <w:p w14:paraId="5D08A238" w14:textId="77777777" w:rsidR="006C0D29" w:rsidRDefault="006C0D29" w:rsidP="006C0D29"/>
    <w:p w14:paraId="2F441377" w14:textId="77FB598B" w:rsidR="006C0D29" w:rsidRDefault="00F83262" w:rsidP="006C0D29">
      <w:r>
        <w:tab/>
      </w:r>
      <w:r>
        <w:tab/>
      </w:r>
      <w:r>
        <w:tab/>
      </w:r>
      <w:r>
        <w:tab/>
      </w:r>
      <w:r>
        <w:tab/>
      </w:r>
      <w:r>
        <w:tab/>
      </w:r>
      <w:r>
        <w:tab/>
      </w:r>
      <w:r>
        <w:tab/>
      </w:r>
      <w:r>
        <w:tab/>
      </w:r>
      <w:r>
        <w:tab/>
      </w:r>
      <w:r>
        <w:tab/>
        <w:t>_______________</w:t>
      </w:r>
      <w:r w:rsidRPr="00F83262">
        <w:rPr>
          <w:b/>
        </w:rPr>
        <w:t xml:space="preserve">N </w:t>
      </w:r>
      <w:r>
        <w:br/>
      </w:r>
      <w:r>
        <w:br/>
      </w:r>
      <w:r>
        <w:tab/>
      </w:r>
      <w:r>
        <w:tab/>
      </w:r>
      <w:r>
        <w:tab/>
      </w:r>
      <w:r>
        <w:tab/>
      </w:r>
      <w:r>
        <w:tab/>
      </w:r>
      <w:r>
        <w:tab/>
      </w:r>
      <w:r>
        <w:tab/>
      </w:r>
      <w:r>
        <w:tab/>
      </w:r>
      <w:r w:rsidRPr="00F83262">
        <w:rPr>
          <w:b/>
        </w:rPr>
        <w:tab/>
        <w:t>Direction</w:t>
      </w:r>
      <w:r>
        <w:tab/>
        <w:t>___________________</w:t>
      </w:r>
    </w:p>
    <w:p w14:paraId="61AB7CE4" w14:textId="77777777" w:rsidR="006C0D29" w:rsidRDefault="006C0D29" w:rsidP="006C0D29"/>
    <w:p w14:paraId="7345C42C" w14:textId="77777777" w:rsidR="00F83262" w:rsidRDefault="00F83262" w:rsidP="006C0D29"/>
    <w:p w14:paraId="0AE32DAB" w14:textId="2F083CF7" w:rsidR="006C0D29" w:rsidRDefault="006C0D29" w:rsidP="006C0D29">
      <w:r>
        <w:t>b) The spheres are now touched together and returned to their former positions. Calculate the electrostatic force between them now i</w:t>
      </w:r>
      <w:r w:rsidR="00F840D9">
        <w:t xml:space="preserve">ncluding a direction.  </w:t>
      </w:r>
      <w:r w:rsidR="00F840D9">
        <w:tab/>
      </w:r>
      <w:r w:rsidR="00F840D9">
        <w:tab/>
      </w:r>
      <w:r w:rsidR="00F840D9">
        <w:tab/>
      </w:r>
      <w:r w:rsidR="00F840D9">
        <w:tab/>
      </w:r>
      <w:r w:rsidR="00F840D9">
        <w:tab/>
      </w:r>
      <w:r w:rsidR="00F840D9">
        <w:tab/>
      </w:r>
      <w:r w:rsidR="00F840D9">
        <w:tab/>
        <w:t>(2</w:t>
      </w:r>
      <w:r>
        <w:t xml:space="preserve"> marks)</w:t>
      </w:r>
    </w:p>
    <w:p w14:paraId="5683C31F" w14:textId="77777777" w:rsidR="00F83262" w:rsidRDefault="00F83262" w:rsidP="006C0D29"/>
    <w:p w14:paraId="17E14EE9" w14:textId="77777777" w:rsidR="00F83262" w:rsidRDefault="00F83262" w:rsidP="006C0D29"/>
    <w:p w14:paraId="399D0188" w14:textId="77777777" w:rsidR="00F83262" w:rsidRDefault="00F83262" w:rsidP="006C0D29"/>
    <w:p w14:paraId="5750A3C8" w14:textId="77777777" w:rsidR="00F83262" w:rsidRDefault="00F83262" w:rsidP="006C0D29"/>
    <w:p w14:paraId="4BA826A4" w14:textId="77777777" w:rsidR="00F83262" w:rsidRDefault="00F83262" w:rsidP="006C0D29"/>
    <w:p w14:paraId="0C0CC03B" w14:textId="77777777" w:rsidR="006C0D29" w:rsidRPr="00FF31DB" w:rsidRDefault="006C0D29" w:rsidP="00E953B0">
      <w:pPr>
        <w:spacing w:after="160" w:line="259" w:lineRule="auto"/>
        <w:contextualSpacing/>
        <w:rPr>
          <w:rFonts w:ascii="Calibri" w:eastAsia="Calibri" w:hAnsi="Calibri"/>
          <w:sz w:val="22"/>
          <w:szCs w:val="22"/>
          <w:lang w:val="en-US" w:eastAsia="en-US"/>
        </w:rPr>
      </w:pPr>
    </w:p>
    <w:p w14:paraId="059E8E0F" w14:textId="77777777" w:rsidR="00F83262" w:rsidRDefault="00F83262">
      <w:pPr>
        <w:rPr>
          <w:rFonts w:asciiTheme="minorHAnsi" w:hAnsiTheme="minorHAnsi" w:cstheme="minorHAnsi"/>
          <w:b/>
          <w:sz w:val="22"/>
          <w:szCs w:val="22"/>
        </w:rPr>
      </w:pPr>
    </w:p>
    <w:p w14:paraId="2EBC8BA0" w14:textId="77777777" w:rsidR="00F83262" w:rsidRDefault="00F83262">
      <w:pPr>
        <w:rPr>
          <w:rFonts w:asciiTheme="minorHAnsi" w:hAnsiTheme="minorHAnsi" w:cstheme="minorHAnsi"/>
          <w:b/>
          <w:sz w:val="22"/>
          <w:szCs w:val="22"/>
        </w:rPr>
      </w:pPr>
    </w:p>
    <w:p w14:paraId="1245391E" w14:textId="77777777" w:rsidR="00F83262" w:rsidRDefault="00F83262">
      <w:pPr>
        <w:rPr>
          <w:rFonts w:asciiTheme="minorHAnsi" w:hAnsiTheme="minorHAnsi" w:cstheme="minorHAnsi"/>
          <w:b/>
          <w:sz w:val="22"/>
          <w:szCs w:val="22"/>
        </w:rPr>
      </w:pPr>
    </w:p>
    <w:p w14:paraId="04ACEC06" w14:textId="77777777" w:rsidR="00F83262" w:rsidRDefault="00F83262">
      <w:pPr>
        <w:rPr>
          <w:rFonts w:asciiTheme="minorHAnsi" w:hAnsiTheme="minorHAnsi" w:cstheme="minorHAnsi"/>
          <w:b/>
          <w:sz w:val="22"/>
          <w:szCs w:val="22"/>
        </w:rPr>
      </w:pPr>
    </w:p>
    <w:p w14:paraId="78E75787" w14:textId="77777777" w:rsidR="00F83262" w:rsidRDefault="00F83262">
      <w:pPr>
        <w:rPr>
          <w:rFonts w:asciiTheme="minorHAnsi" w:hAnsiTheme="minorHAnsi" w:cstheme="minorHAnsi"/>
          <w:b/>
          <w:sz w:val="22"/>
          <w:szCs w:val="22"/>
        </w:rPr>
      </w:pPr>
    </w:p>
    <w:p w14:paraId="5E15BC78" w14:textId="77777777" w:rsidR="00F83262" w:rsidRDefault="00F83262">
      <w:pPr>
        <w:rPr>
          <w:rFonts w:asciiTheme="minorHAnsi" w:hAnsiTheme="minorHAnsi" w:cstheme="minorHAnsi"/>
          <w:b/>
          <w:sz w:val="22"/>
          <w:szCs w:val="22"/>
        </w:rPr>
      </w:pPr>
    </w:p>
    <w:p w14:paraId="02EC2D20" w14:textId="77777777" w:rsidR="00F83262" w:rsidRDefault="00F83262">
      <w:pPr>
        <w:rPr>
          <w:rFonts w:asciiTheme="minorHAnsi" w:hAnsiTheme="minorHAnsi" w:cstheme="minorHAnsi"/>
          <w:b/>
          <w:sz w:val="22"/>
          <w:szCs w:val="22"/>
        </w:rPr>
      </w:pPr>
    </w:p>
    <w:p w14:paraId="398BDCD2" w14:textId="77777777" w:rsidR="00F83262" w:rsidRDefault="00F83262">
      <w:pPr>
        <w:rPr>
          <w:rFonts w:asciiTheme="minorHAnsi" w:hAnsiTheme="minorHAnsi" w:cstheme="minorHAnsi"/>
          <w:b/>
          <w:sz w:val="22"/>
          <w:szCs w:val="22"/>
        </w:rPr>
      </w:pPr>
    </w:p>
    <w:p w14:paraId="45A346F9" w14:textId="77777777" w:rsidR="00F83262" w:rsidRDefault="00F83262">
      <w:pPr>
        <w:rPr>
          <w:rFonts w:asciiTheme="minorHAnsi" w:hAnsiTheme="minorHAnsi" w:cstheme="minorHAnsi"/>
          <w:b/>
          <w:sz w:val="22"/>
          <w:szCs w:val="22"/>
        </w:rPr>
      </w:pPr>
    </w:p>
    <w:p w14:paraId="23E69168" w14:textId="77777777" w:rsidR="00F83262" w:rsidRDefault="00F83262">
      <w:pPr>
        <w:rPr>
          <w:rFonts w:asciiTheme="minorHAnsi" w:hAnsiTheme="minorHAnsi" w:cstheme="minorHAnsi"/>
          <w:b/>
          <w:sz w:val="22"/>
          <w:szCs w:val="22"/>
        </w:rPr>
      </w:pPr>
    </w:p>
    <w:p w14:paraId="5F64F92D" w14:textId="77777777" w:rsidR="00F83262" w:rsidRDefault="00F83262">
      <w:pPr>
        <w:rPr>
          <w:rFonts w:asciiTheme="minorHAnsi" w:hAnsiTheme="minorHAnsi" w:cstheme="minorHAnsi"/>
          <w:b/>
          <w:sz w:val="22"/>
          <w:szCs w:val="22"/>
        </w:rPr>
      </w:pPr>
    </w:p>
    <w:p w14:paraId="248FD2CD" w14:textId="77777777" w:rsidR="00F83262" w:rsidRDefault="00F83262">
      <w:pPr>
        <w:rPr>
          <w:rFonts w:asciiTheme="minorHAnsi" w:hAnsiTheme="minorHAnsi" w:cstheme="minorHAnsi"/>
          <w:b/>
          <w:sz w:val="22"/>
          <w:szCs w:val="22"/>
        </w:rPr>
      </w:pPr>
    </w:p>
    <w:p w14:paraId="6D86AC0E" w14:textId="4D37FAB7" w:rsidR="00F83262" w:rsidRDefault="00F83262">
      <w:pPr>
        <w:rPr>
          <w:rFonts w:asciiTheme="minorHAnsi" w:hAnsiTheme="minorHAnsi" w:cstheme="minorHAnsi"/>
          <w:b/>
          <w:sz w:val="22"/>
          <w:szCs w:val="22"/>
        </w:rPr>
      </w:pPr>
      <w:r>
        <w:tab/>
      </w:r>
      <w:r>
        <w:tab/>
      </w:r>
      <w:r>
        <w:tab/>
      </w:r>
      <w:r>
        <w:tab/>
      </w:r>
      <w:r>
        <w:tab/>
      </w:r>
      <w:r>
        <w:tab/>
      </w:r>
      <w:r>
        <w:tab/>
      </w:r>
      <w:r>
        <w:tab/>
      </w:r>
      <w:r>
        <w:tab/>
      </w:r>
      <w:r>
        <w:tab/>
      </w:r>
      <w:r>
        <w:tab/>
        <w:t>_______________</w:t>
      </w:r>
      <w:r w:rsidRPr="00F83262">
        <w:rPr>
          <w:b/>
        </w:rPr>
        <w:t xml:space="preserve">N </w:t>
      </w:r>
      <w:r>
        <w:br/>
      </w:r>
      <w:r>
        <w:br/>
      </w:r>
      <w:r>
        <w:tab/>
      </w:r>
      <w:r>
        <w:tab/>
      </w:r>
      <w:r>
        <w:tab/>
      </w:r>
      <w:r>
        <w:tab/>
      </w:r>
      <w:r>
        <w:tab/>
      </w:r>
      <w:r>
        <w:tab/>
      </w:r>
      <w:r>
        <w:tab/>
      </w:r>
      <w:r>
        <w:tab/>
      </w:r>
      <w:r w:rsidRPr="00F83262">
        <w:rPr>
          <w:b/>
        </w:rPr>
        <w:tab/>
        <w:t>Direction</w:t>
      </w:r>
      <w:r>
        <w:tab/>
        <w:t>___________________</w:t>
      </w:r>
      <w:r>
        <w:rPr>
          <w:rFonts w:asciiTheme="minorHAnsi" w:hAnsiTheme="minorHAnsi" w:cstheme="minorHAnsi"/>
          <w:b/>
          <w:sz w:val="22"/>
          <w:szCs w:val="22"/>
        </w:rPr>
        <w:br w:type="page"/>
      </w:r>
    </w:p>
    <w:p w14:paraId="499AA6DC" w14:textId="3E667FCE" w:rsidR="00867CFD" w:rsidRPr="002019E7" w:rsidRDefault="00867CFD">
      <w:pPr>
        <w:rPr>
          <w:rFonts w:ascii="Times" w:hAnsi="Times" w:cstheme="minorHAnsi"/>
          <w:b/>
        </w:rPr>
      </w:pPr>
      <w:r w:rsidRPr="002019E7">
        <w:rPr>
          <w:rFonts w:ascii="Times" w:hAnsi="Times" w:cstheme="minorHAnsi"/>
          <w:b/>
        </w:rPr>
        <w:lastRenderedPageBreak/>
        <w:t>Question 4 (</w:t>
      </w:r>
      <w:r w:rsidR="00AF04F7">
        <w:rPr>
          <w:rFonts w:ascii="Times" w:hAnsi="Times" w:cstheme="minorHAnsi"/>
          <w:b/>
        </w:rPr>
        <w:t>2</w:t>
      </w:r>
      <w:r w:rsidRPr="002019E7">
        <w:rPr>
          <w:rFonts w:ascii="Times" w:hAnsi="Times" w:cstheme="minorHAnsi"/>
          <w:b/>
        </w:rPr>
        <w:t xml:space="preserve"> marks)</w:t>
      </w:r>
    </w:p>
    <w:p w14:paraId="1795FB9C" w14:textId="77777777" w:rsidR="00867CFD" w:rsidRPr="002019E7" w:rsidRDefault="00867CFD">
      <w:pPr>
        <w:rPr>
          <w:rFonts w:ascii="Times" w:hAnsi="Times" w:cstheme="minorHAnsi"/>
          <w:b/>
        </w:rPr>
      </w:pPr>
    </w:p>
    <w:p w14:paraId="2443CE81" w14:textId="77777777" w:rsidR="00F31CDA" w:rsidRPr="002019E7" w:rsidRDefault="002E2726" w:rsidP="00F31CDA">
      <w:pPr>
        <w:rPr>
          <w:rFonts w:ascii="Times" w:hAnsi="Times" w:cstheme="minorHAnsi"/>
        </w:rPr>
      </w:pPr>
      <w:r w:rsidRPr="002019E7">
        <w:rPr>
          <w:rFonts w:ascii="Times" w:hAnsi="Times" w:cstheme="minorHAnsi"/>
        </w:rPr>
        <w:t xml:space="preserve">A wire carrying a current of 2.25A is placed 15.0cm away from a magnetic field detector.  The detector </w:t>
      </w:r>
      <w:r w:rsidR="00F31CDA" w:rsidRPr="002019E7">
        <w:rPr>
          <w:rFonts w:ascii="Times" w:hAnsi="Times" w:cstheme="minorHAnsi"/>
        </w:rPr>
        <w:t xml:space="preserve">measures the field strength. </w:t>
      </w:r>
    </w:p>
    <w:p w14:paraId="733F4142" w14:textId="77777777" w:rsidR="00F31CDA" w:rsidRPr="002019E7" w:rsidRDefault="00F31CDA" w:rsidP="00F31CDA">
      <w:pPr>
        <w:rPr>
          <w:rFonts w:ascii="Times" w:hAnsi="Times" w:cstheme="minorHAnsi"/>
        </w:rPr>
      </w:pPr>
    </w:p>
    <w:p w14:paraId="0AEFD371" w14:textId="48E4B3CC" w:rsidR="00816DA1" w:rsidRPr="00AF04F7" w:rsidRDefault="00F31CDA" w:rsidP="00AF04F7">
      <w:pPr>
        <w:rPr>
          <w:rFonts w:asciiTheme="minorHAnsi" w:hAnsiTheme="minorHAnsi" w:cstheme="minorHAnsi"/>
          <w:b/>
          <w:sz w:val="28"/>
          <w:szCs w:val="22"/>
        </w:rPr>
      </w:pPr>
      <w:r w:rsidRPr="00AF04F7">
        <w:rPr>
          <w:rFonts w:ascii="Times" w:hAnsi="Times" w:cstheme="minorHAnsi"/>
        </w:rPr>
        <w:t>Calculate the field strength and therefore the reading on the detector.</w:t>
      </w:r>
      <w:r w:rsidRPr="00AF04F7">
        <w:rPr>
          <w:rFonts w:ascii="Times" w:hAnsi="Times" w:cstheme="minorHAnsi"/>
        </w:rPr>
        <w:br/>
        <w:t xml:space="preserve"> </w:t>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00AF04F7">
        <w:rPr>
          <w:rFonts w:ascii="Times" w:hAnsi="Times" w:cstheme="minorHAnsi"/>
        </w:rPr>
        <w:tab/>
      </w:r>
      <w:r w:rsidR="00AF04F7">
        <w:rPr>
          <w:rFonts w:ascii="Times" w:hAnsi="Times" w:cstheme="minorHAnsi"/>
        </w:rPr>
        <w:tab/>
      </w:r>
      <w:r w:rsidRPr="00AF04F7">
        <w:rPr>
          <w:rFonts w:ascii="Times" w:hAnsi="Times" w:cstheme="minorHAnsi"/>
        </w:rPr>
        <w:t>(2 marks)</w:t>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p>
    <w:p w14:paraId="24574C42" w14:textId="77777777" w:rsidR="00816DA1" w:rsidRDefault="00816DA1" w:rsidP="00816DA1">
      <w:pPr>
        <w:rPr>
          <w:rFonts w:ascii="Times" w:hAnsi="Times" w:cstheme="minorHAnsi"/>
        </w:rPr>
      </w:pPr>
    </w:p>
    <w:p w14:paraId="687A1AF1" w14:textId="2D8F5405" w:rsidR="002019E7" w:rsidRPr="00816DA1" w:rsidRDefault="002019E7" w:rsidP="00816DA1">
      <w:pPr>
        <w:rPr>
          <w:rFonts w:asciiTheme="minorHAnsi" w:hAnsiTheme="minorHAnsi" w:cstheme="minorHAnsi"/>
          <w:b/>
          <w:sz w:val="28"/>
          <w:szCs w:val="22"/>
        </w:rPr>
      </w:pPr>
      <w:r w:rsidRPr="00816DA1">
        <w:rPr>
          <w:rFonts w:ascii="Times" w:hAnsi="Times" w:cstheme="minorHAnsi"/>
        </w:rPr>
        <w:br/>
      </w:r>
      <w:r w:rsidRPr="00816DA1">
        <w:rPr>
          <w:rFonts w:ascii="Times" w:hAnsi="Times" w:cstheme="minorHAnsi"/>
        </w:rPr>
        <w:br/>
      </w:r>
    </w:p>
    <w:p w14:paraId="00E817A6" w14:textId="77777777" w:rsidR="002019E7" w:rsidRDefault="002019E7" w:rsidP="002019E7">
      <w:pPr>
        <w:rPr>
          <w:rFonts w:ascii="Times" w:hAnsi="Times" w:cstheme="minorHAnsi"/>
        </w:rPr>
      </w:pPr>
    </w:p>
    <w:p w14:paraId="62DFDC32" w14:textId="77777777" w:rsidR="002019E7" w:rsidRDefault="002019E7" w:rsidP="002019E7">
      <w:pPr>
        <w:rPr>
          <w:rFonts w:ascii="Times" w:hAnsi="Times" w:cstheme="minorHAnsi"/>
        </w:rPr>
      </w:pPr>
    </w:p>
    <w:p w14:paraId="685E15AC" w14:textId="05F2267D" w:rsidR="002019E7" w:rsidRPr="002019E7" w:rsidRDefault="002019E7" w:rsidP="002019E7">
      <w:pPr>
        <w:ind w:left="7200"/>
        <w:rPr>
          <w:rFonts w:asciiTheme="minorHAnsi" w:hAnsiTheme="minorHAnsi" w:cstheme="minorHAnsi"/>
          <w:b/>
          <w:sz w:val="28"/>
          <w:szCs w:val="22"/>
        </w:rPr>
      </w:pPr>
      <w:r>
        <w:rPr>
          <w:rFonts w:ascii="Times" w:hAnsi="Times" w:cstheme="minorHAnsi"/>
        </w:rPr>
        <w:t>_________________ T</w:t>
      </w:r>
      <w:r w:rsidRPr="002019E7">
        <w:rPr>
          <w:rFonts w:ascii="Times" w:hAnsi="Times" w:cstheme="minorHAnsi"/>
        </w:rPr>
        <w:br/>
      </w:r>
      <w:r w:rsidRPr="002019E7">
        <w:rPr>
          <w:rFonts w:ascii="Times" w:hAnsi="Times" w:cstheme="minorHAnsi"/>
        </w:rPr>
        <w:br/>
      </w:r>
    </w:p>
    <w:p w14:paraId="7D41DB72" w14:textId="77777777" w:rsidR="00AF04F7" w:rsidRPr="00AF04F7" w:rsidRDefault="00AF04F7" w:rsidP="00AF04F7">
      <w:pPr>
        <w:rPr>
          <w:rFonts w:ascii="Times" w:hAnsi="Times" w:cstheme="minorHAnsi"/>
          <w:b/>
        </w:rPr>
      </w:pPr>
      <w:r w:rsidRPr="00AF04F7">
        <w:rPr>
          <w:rFonts w:ascii="Times" w:hAnsi="Times" w:cstheme="minorHAnsi"/>
          <w:b/>
        </w:rPr>
        <w:t>Question 5</w:t>
      </w:r>
      <w:r w:rsidRPr="00AF04F7">
        <w:rPr>
          <w:rFonts w:ascii="Times" w:hAnsi="Times" w:cstheme="minorHAnsi"/>
          <w:b/>
        </w:rPr>
        <w:tab/>
        <w:t>(2 marks)</w:t>
      </w:r>
    </w:p>
    <w:p w14:paraId="49F8831C" w14:textId="77777777" w:rsidR="00AF04F7" w:rsidRDefault="00AF04F7" w:rsidP="00AF04F7">
      <w:pPr>
        <w:rPr>
          <w:rFonts w:ascii="Times" w:hAnsi="Times" w:cstheme="minorHAnsi"/>
        </w:rPr>
      </w:pPr>
    </w:p>
    <w:p w14:paraId="6DFA929C" w14:textId="00B9B3F7" w:rsidR="002019E7" w:rsidRDefault="00AF04F7" w:rsidP="00AF04F7">
      <w:pPr>
        <w:rPr>
          <w:rFonts w:ascii="Times" w:hAnsi="Times" w:cstheme="minorHAnsi"/>
          <w:b/>
        </w:rPr>
      </w:pPr>
      <w:r w:rsidRPr="00AF04F7">
        <w:t xml:space="preserve">A mass spectrometer is being used to determine the mass of a doubly ionized argon atom. The argon </w:t>
      </w:r>
      <w:r w:rsidR="00533B8A" w:rsidRPr="00AF04F7">
        <w:t>ions enter the magnetic fie</w:t>
      </w:r>
      <w:r w:rsidR="006B3D57">
        <w:t>ld with a velocity of 1.71 x 10</w:t>
      </w:r>
      <w:r w:rsidR="006B3D57">
        <w:rPr>
          <w:vertAlign w:val="superscript"/>
        </w:rPr>
        <w:t>4</w:t>
      </w:r>
      <w:r w:rsidR="00533B8A" w:rsidRPr="00AF04F7">
        <w:t xml:space="preserve"> m</w:t>
      </w:r>
      <w:r w:rsidR="00533B8A">
        <w:t xml:space="preserve"> </w:t>
      </w:r>
      <w:r w:rsidR="00533B8A" w:rsidRPr="00AF04F7">
        <w:t>s</w:t>
      </w:r>
      <w:r w:rsidR="00AD3260">
        <w:rPr>
          <w:vertAlign w:val="superscript"/>
        </w:rPr>
        <w:t>-1</w:t>
      </w:r>
      <w:r w:rsidR="00533B8A">
        <w:t xml:space="preserve"> and follow</w:t>
      </w:r>
      <w:r w:rsidRPr="00AF04F7">
        <w:t xml:space="preserve"> a path </w:t>
      </w:r>
      <w:r w:rsidR="00533B8A">
        <w:t xml:space="preserve">with a </w:t>
      </w:r>
      <w:r w:rsidRPr="00AF04F7">
        <w:t>9.40 cm radius. If the magnet</w:t>
      </w:r>
      <w:r w:rsidR="00AD3260">
        <w:t>ic field strength is 5.50 x 10</w:t>
      </w:r>
      <w:r w:rsidR="00AD3260">
        <w:rPr>
          <w:vertAlign w:val="superscript"/>
        </w:rPr>
        <w:t>-2</w:t>
      </w:r>
      <w:r w:rsidRPr="00AF04F7">
        <w:t xml:space="preserve"> </w:t>
      </w:r>
      <w:r w:rsidR="00533B8A">
        <w:t>T calculate the mass of an argon ion.</w:t>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p>
    <w:p w14:paraId="3AFB3A2C" w14:textId="77777777" w:rsidR="00AF04F7" w:rsidRDefault="00AF04F7" w:rsidP="00AF04F7">
      <w:pPr>
        <w:rPr>
          <w:rFonts w:ascii="Times" w:hAnsi="Times" w:cstheme="minorHAnsi"/>
          <w:b/>
        </w:rPr>
      </w:pPr>
    </w:p>
    <w:p w14:paraId="52F378F5" w14:textId="77777777" w:rsidR="00AF04F7" w:rsidRDefault="00AF04F7" w:rsidP="00AF04F7">
      <w:pPr>
        <w:rPr>
          <w:rFonts w:ascii="Times" w:hAnsi="Times" w:cstheme="minorHAnsi"/>
          <w:b/>
        </w:rPr>
      </w:pPr>
    </w:p>
    <w:p w14:paraId="61743A13" w14:textId="77777777" w:rsidR="00AF04F7" w:rsidRDefault="00AF04F7" w:rsidP="00AF04F7">
      <w:pPr>
        <w:rPr>
          <w:rFonts w:ascii="Times" w:hAnsi="Times" w:cstheme="minorHAnsi"/>
          <w:b/>
        </w:rPr>
      </w:pPr>
    </w:p>
    <w:p w14:paraId="42E4DA65" w14:textId="77777777" w:rsidR="00AF04F7" w:rsidRDefault="00AF04F7" w:rsidP="00AF04F7">
      <w:pPr>
        <w:rPr>
          <w:rFonts w:ascii="Times" w:hAnsi="Times" w:cstheme="minorHAnsi"/>
          <w:b/>
        </w:rPr>
      </w:pPr>
    </w:p>
    <w:p w14:paraId="609B3952" w14:textId="77777777" w:rsidR="00AF04F7" w:rsidRDefault="00AF04F7" w:rsidP="00AF04F7">
      <w:pPr>
        <w:rPr>
          <w:rFonts w:ascii="Times" w:hAnsi="Times" w:cstheme="minorHAnsi"/>
          <w:b/>
        </w:rPr>
      </w:pPr>
    </w:p>
    <w:p w14:paraId="3DF2D675" w14:textId="77777777" w:rsidR="00AF04F7" w:rsidRDefault="00AF04F7" w:rsidP="00AF04F7">
      <w:pPr>
        <w:rPr>
          <w:rFonts w:ascii="Times" w:hAnsi="Times" w:cstheme="minorHAnsi"/>
          <w:b/>
        </w:rPr>
      </w:pPr>
    </w:p>
    <w:p w14:paraId="281A0DEA" w14:textId="77777777" w:rsidR="00AF04F7" w:rsidRDefault="00AF04F7" w:rsidP="00AF04F7">
      <w:pPr>
        <w:rPr>
          <w:rFonts w:ascii="Times" w:hAnsi="Times" w:cstheme="minorHAnsi"/>
          <w:b/>
        </w:rPr>
      </w:pPr>
    </w:p>
    <w:p w14:paraId="0A948175" w14:textId="77777777" w:rsidR="00AF04F7" w:rsidRDefault="00AF04F7" w:rsidP="00AF04F7">
      <w:pPr>
        <w:rPr>
          <w:rFonts w:ascii="Times" w:hAnsi="Times" w:cstheme="minorHAnsi"/>
          <w:b/>
        </w:rPr>
      </w:pPr>
    </w:p>
    <w:p w14:paraId="7E3728DC" w14:textId="77777777" w:rsidR="00AF04F7" w:rsidRDefault="00AF04F7" w:rsidP="00AF04F7">
      <w:pPr>
        <w:rPr>
          <w:rFonts w:ascii="Times" w:hAnsi="Times" w:cstheme="minorHAnsi"/>
          <w:b/>
        </w:rPr>
      </w:pPr>
    </w:p>
    <w:p w14:paraId="25278B71" w14:textId="77777777" w:rsidR="00AF04F7" w:rsidRDefault="00AF04F7" w:rsidP="00AF04F7">
      <w:pPr>
        <w:rPr>
          <w:rFonts w:ascii="Times" w:hAnsi="Times" w:cstheme="minorHAnsi"/>
          <w:b/>
        </w:rPr>
      </w:pPr>
    </w:p>
    <w:p w14:paraId="791D29EA" w14:textId="77777777" w:rsidR="00AF04F7" w:rsidRDefault="00AF04F7" w:rsidP="00AF04F7">
      <w:pPr>
        <w:rPr>
          <w:rFonts w:ascii="Times" w:hAnsi="Times" w:cstheme="minorHAnsi"/>
          <w:b/>
        </w:rPr>
      </w:pPr>
    </w:p>
    <w:p w14:paraId="6EDDFB3A" w14:textId="77777777" w:rsidR="00AF04F7" w:rsidRDefault="00AF04F7" w:rsidP="00AF04F7">
      <w:pPr>
        <w:rPr>
          <w:rFonts w:ascii="Times" w:hAnsi="Times" w:cstheme="minorHAnsi"/>
          <w:b/>
        </w:rPr>
      </w:pPr>
    </w:p>
    <w:p w14:paraId="54FBDEC6" w14:textId="77777777" w:rsidR="00AF04F7" w:rsidRDefault="00AF04F7" w:rsidP="00AF04F7">
      <w:pPr>
        <w:rPr>
          <w:rFonts w:ascii="Times" w:hAnsi="Times" w:cstheme="minorHAnsi"/>
          <w:b/>
        </w:rPr>
      </w:pPr>
    </w:p>
    <w:p w14:paraId="5D9E31C3" w14:textId="77777777" w:rsidR="00AF04F7" w:rsidRDefault="00AF04F7" w:rsidP="00AF04F7">
      <w:pPr>
        <w:rPr>
          <w:rFonts w:ascii="Times" w:hAnsi="Times" w:cstheme="minorHAnsi"/>
          <w:b/>
        </w:rPr>
      </w:pPr>
    </w:p>
    <w:p w14:paraId="18E7EBE5" w14:textId="77777777" w:rsidR="00AF04F7" w:rsidRDefault="00AF04F7" w:rsidP="00AF04F7">
      <w:pPr>
        <w:rPr>
          <w:rFonts w:ascii="Times" w:hAnsi="Times" w:cstheme="minorHAnsi"/>
          <w:b/>
        </w:rPr>
      </w:pPr>
    </w:p>
    <w:p w14:paraId="145172CE" w14:textId="77777777" w:rsidR="00AF04F7" w:rsidRDefault="00AF04F7" w:rsidP="00AF04F7">
      <w:pPr>
        <w:rPr>
          <w:rFonts w:ascii="Times" w:hAnsi="Times" w:cstheme="minorHAnsi"/>
          <w:b/>
        </w:rPr>
      </w:pPr>
    </w:p>
    <w:p w14:paraId="13AE0EAC" w14:textId="17759B0D" w:rsidR="00AF04F7" w:rsidRPr="00AF04F7" w:rsidRDefault="00AF04F7" w:rsidP="00AF04F7">
      <w:pPr>
        <w:rPr>
          <w:rFonts w:ascii="Times" w:hAnsi="Times" w:cstheme="minorHAnsi"/>
          <w:b/>
        </w:rPr>
      </w:pP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t>___________________ kg</w:t>
      </w:r>
    </w:p>
    <w:p w14:paraId="2249058F" w14:textId="77777777" w:rsidR="002019E7" w:rsidRDefault="002019E7" w:rsidP="002019E7">
      <w:pPr>
        <w:rPr>
          <w:rFonts w:asciiTheme="minorHAnsi" w:hAnsiTheme="minorHAnsi" w:cstheme="minorHAnsi"/>
          <w:sz w:val="28"/>
          <w:szCs w:val="22"/>
        </w:rPr>
      </w:pPr>
    </w:p>
    <w:p w14:paraId="03E471B7" w14:textId="77777777" w:rsidR="00533B8A" w:rsidRDefault="00533B8A" w:rsidP="00B94F51">
      <w:pPr>
        <w:rPr>
          <w:rFonts w:asciiTheme="minorHAnsi" w:hAnsiTheme="minorHAnsi" w:cstheme="minorHAnsi"/>
          <w:sz w:val="28"/>
          <w:szCs w:val="22"/>
        </w:rPr>
      </w:pPr>
    </w:p>
    <w:p w14:paraId="0E6C4404" w14:textId="6800DB28" w:rsidR="0061266C" w:rsidRPr="00533B8A" w:rsidRDefault="0061266C" w:rsidP="00B94F51">
      <w:pPr>
        <w:rPr>
          <w:rFonts w:asciiTheme="minorHAnsi" w:hAnsiTheme="minorHAnsi" w:cstheme="minorHAnsi"/>
          <w:b/>
          <w:sz w:val="28"/>
          <w:szCs w:val="22"/>
        </w:rPr>
      </w:pPr>
      <w:r w:rsidRPr="00A64A19">
        <w:rPr>
          <w:rFonts w:asciiTheme="minorHAnsi" w:hAnsiTheme="minorHAnsi" w:cstheme="minorHAnsi"/>
          <w:b/>
          <w:sz w:val="28"/>
          <w:szCs w:val="22"/>
        </w:rPr>
        <w:lastRenderedPageBreak/>
        <w:t>Section Two</w:t>
      </w:r>
      <w:r w:rsidR="009D5438" w:rsidRPr="00A64A19">
        <w:rPr>
          <w:rFonts w:asciiTheme="minorHAnsi" w:hAnsiTheme="minorHAnsi" w:cstheme="minorHAnsi"/>
          <w:b/>
          <w:sz w:val="28"/>
          <w:szCs w:val="22"/>
        </w:rPr>
        <w:t>:</w:t>
      </w:r>
      <w:r w:rsidRPr="00A64A19">
        <w:rPr>
          <w:rFonts w:asciiTheme="minorHAnsi" w:hAnsiTheme="minorHAnsi" w:cstheme="minorHAnsi"/>
          <w:b/>
          <w:sz w:val="28"/>
          <w:szCs w:val="22"/>
        </w:rPr>
        <w:t xml:space="preserve"> </w:t>
      </w:r>
      <w:r w:rsidR="009D5438" w:rsidRPr="00A64A19">
        <w:rPr>
          <w:rFonts w:asciiTheme="minorHAnsi" w:hAnsiTheme="minorHAnsi" w:cstheme="minorHAnsi"/>
          <w:b/>
          <w:sz w:val="28"/>
          <w:szCs w:val="22"/>
        </w:rPr>
        <w:tab/>
      </w:r>
      <w:r w:rsidRPr="00A64A19">
        <w:rPr>
          <w:rFonts w:asciiTheme="minorHAnsi" w:eastAsia="MS Mincho" w:hAnsiTheme="minorHAnsi" w:cstheme="minorHAnsi"/>
          <w:spacing w:val="-2"/>
          <w:sz w:val="28"/>
          <w:szCs w:val="22"/>
        </w:rPr>
        <w:t>Extended answer</w:t>
      </w:r>
    </w:p>
    <w:p w14:paraId="6A7A0007" w14:textId="77777777" w:rsidR="007C1D73" w:rsidRPr="00B94F51" w:rsidRDefault="007C1D73" w:rsidP="00B94F51">
      <w:pPr>
        <w:rPr>
          <w:rFonts w:asciiTheme="minorHAnsi" w:hAnsiTheme="minorHAnsi" w:cstheme="minorHAnsi"/>
          <w:b/>
          <w:sz w:val="22"/>
          <w:szCs w:val="22"/>
        </w:rPr>
      </w:pPr>
    </w:p>
    <w:p w14:paraId="677F999E" w14:textId="1F784A04" w:rsidR="006D01E8" w:rsidRDefault="00F83262">
      <w:pPr>
        <w:rPr>
          <w:rFonts w:ascii="Calibri" w:eastAsia="Calibri" w:hAnsi="Calibri"/>
          <w:sz w:val="22"/>
          <w:szCs w:val="22"/>
          <w:lang w:eastAsia="en-US"/>
        </w:rPr>
      </w:pPr>
      <w:r>
        <w:rPr>
          <w:rFonts w:ascii="Calibri" w:eastAsia="Calibri" w:hAnsi="Calibri"/>
          <w:b/>
          <w:sz w:val="22"/>
          <w:szCs w:val="22"/>
          <w:lang w:eastAsia="en-US"/>
        </w:rPr>
        <w:t xml:space="preserve">Question 1 </w:t>
      </w:r>
      <w:r>
        <w:rPr>
          <w:rFonts w:ascii="Calibri" w:eastAsia="Calibri" w:hAnsi="Calibri"/>
          <w:b/>
          <w:sz w:val="22"/>
          <w:szCs w:val="22"/>
          <w:lang w:eastAsia="en-US"/>
        </w:rPr>
        <w:tab/>
        <w:t>(9 marks)</w:t>
      </w:r>
    </w:p>
    <w:p w14:paraId="64BC2C87" w14:textId="77777777" w:rsidR="00F83262" w:rsidRDefault="00F83262">
      <w:pPr>
        <w:rPr>
          <w:rFonts w:ascii="Calibri" w:eastAsia="Calibri" w:hAnsi="Calibri"/>
          <w:sz w:val="22"/>
          <w:szCs w:val="22"/>
          <w:lang w:eastAsia="en-US"/>
        </w:rPr>
      </w:pPr>
    </w:p>
    <w:p w14:paraId="0FCAFFA6" w14:textId="1AD6454E" w:rsidR="00F83262" w:rsidRDefault="00F83262" w:rsidP="00F83262">
      <w:pPr>
        <w:tabs>
          <w:tab w:val="left" w:pos="1418"/>
        </w:tabs>
      </w:pPr>
      <w:r>
        <w:t>An uncharged drop of oil is given 5 excess electrons.  It is then introduced into the space between two horizontal plates 40.0 mm apart with a pote</w:t>
      </w:r>
      <w:r w:rsidR="00E15A38">
        <w:t>ntial difference between them of</w:t>
      </w:r>
      <w:r>
        <w:t xml:space="preserve"> 1.75 kV.  The</w:t>
      </w:r>
      <w:r w:rsidR="00E15A38">
        <w:t xml:space="preserve"> drop of oil remains stationary within the Earth’s gravitational field.</w:t>
      </w:r>
      <w:r>
        <w:br/>
      </w:r>
      <w:r>
        <w:br/>
      </w:r>
    </w:p>
    <w:p w14:paraId="134DD10D" w14:textId="730E7CAA" w:rsidR="00F83262" w:rsidRDefault="00F83262" w:rsidP="007E5231">
      <w:pPr>
        <w:pStyle w:val="ListParagraph"/>
        <w:numPr>
          <w:ilvl w:val="1"/>
          <w:numId w:val="8"/>
        </w:numPr>
        <w:ind w:left="709" w:hanging="425"/>
      </w:pPr>
      <w:r>
        <w:t>Calculate the magnitude of the electrical field strength betw</w:t>
      </w:r>
      <w:r w:rsidR="007E5231">
        <w:t>een the plates</w:t>
      </w:r>
      <w:r w:rsidR="007E5231">
        <w:tab/>
      </w:r>
      <w:r w:rsidR="007E5231">
        <w:tab/>
      </w:r>
      <w:r w:rsidR="007E5231">
        <w:tab/>
        <w:t>(2 marks)</w:t>
      </w:r>
      <w:r w:rsidR="007E5231">
        <w:br/>
      </w:r>
      <w:r w:rsidR="007E5231">
        <w:br/>
      </w:r>
      <w:r w:rsidR="007E5231">
        <w:br/>
      </w:r>
      <w:r w:rsidR="007E5231">
        <w:br/>
      </w:r>
      <w:r w:rsidR="007E5231">
        <w:br/>
      </w:r>
    </w:p>
    <w:p w14:paraId="2B59AC60" w14:textId="77777777" w:rsidR="00F83262" w:rsidRDefault="00F83262" w:rsidP="00F83262">
      <w:pPr>
        <w:ind w:left="709" w:hanging="425"/>
      </w:pPr>
    </w:p>
    <w:p w14:paraId="2A36B1BF" w14:textId="7E7B592C" w:rsidR="00F83262" w:rsidRDefault="00A94D7E" w:rsidP="00A94D7E">
      <w:pPr>
        <w:ind w:left="7920"/>
      </w:pPr>
      <w:r>
        <w:t>_______________</w:t>
      </w:r>
      <w:r>
        <w:rPr>
          <w:b/>
        </w:rPr>
        <w:t>V m</w:t>
      </w:r>
      <w:r>
        <w:rPr>
          <w:b/>
          <w:vertAlign w:val="superscript"/>
        </w:rPr>
        <w:t>-1</w:t>
      </w:r>
      <w:r w:rsidR="00F83262">
        <w:br/>
      </w:r>
    </w:p>
    <w:p w14:paraId="0F4DC22F" w14:textId="0321410D" w:rsidR="00F83262" w:rsidRDefault="00F83262" w:rsidP="00F83262">
      <w:pPr>
        <w:pStyle w:val="ListParagraph"/>
        <w:numPr>
          <w:ilvl w:val="1"/>
          <w:numId w:val="8"/>
        </w:numPr>
        <w:spacing w:line="480" w:lineRule="auto"/>
        <w:ind w:left="709" w:hanging="425"/>
      </w:pPr>
      <w:r>
        <w:t>Is the top plate positive or negative?  Explain your reasoning.</w:t>
      </w:r>
      <w:r>
        <w:tab/>
      </w:r>
      <w:r>
        <w:tab/>
      </w:r>
      <w:r>
        <w:tab/>
      </w:r>
      <w:r>
        <w:tab/>
        <w:t>(2 marks)</w:t>
      </w:r>
      <w:r>
        <w:br/>
      </w:r>
      <w:r>
        <w:br/>
        <w:t>________________________________________________________________________________</w:t>
      </w:r>
      <w:r>
        <w:br/>
        <w:t>________________________________________________________________________________</w:t>
      </w:r>
      <w:r>
        <w:br/>
        <w:t>________________________________________________________________________________</w:t>
      </w:r>
      <w:r>
        <w:br/>
        <w:t>________________________________________________________________________________</w:t>
      </w:r>
      <w:r>
        <w:br/>
        <w:t>__________________________________________________________________________</w:t>
      </w:r>
      <w:r w:rsidR="007E5231">
        <w:t>______</w:t>
      </w:r>
      <w:r w:rsidR="007E5231">
        <w:br/>
      </w:r>
    </w:p>
    <w:p w14:paraId="2D2EDC51" w14:textId="59D65D3E" w:rsidR="00F83262" w:rsidRDefault="00F83262" w:rsidP="007E5231">
      <w:pPr>
        <w:pStyle w:val="ListParagraph"/>
        <w:numPr>
          <w:ilvl w:val="1"/>
          <w:numId w:val="8"/>
        </w:numPr>
        <w:ind w:left="709" w:hanging="425"/>
      </w:pPr>
      <w:r>
        <w:t>Calculate the magnitude of the electric force acting on</w:t>
      </w:r>
      <w:r w:rsidR="00A94D7E">
        <w:t xml:space="preserve"> the oil drop.</w:t>
      </w:r>
      <w:r w:rsidR="00A94D7E">
        <w:tab/>
      </w:r>
      <w:r w:rsidR="00A94D7E">
        <w:tab/>
      </w:r>
      <w:r w:rsidR="00A94D7E">
        <w:tab/>
      </w:r>
      <w:r w:rsidR="00A94D7E">
        <w:tab/>
        <w:t>(3 marks)</w:t>
      </w:r>
      <w:r w:rsidR="00A94D7E">
        <w:br/>
      </w:r>
      <w:r w:rsidR="00A94D7E">
        <w:br/>
      </w:r>
      <w:r w:rsidR="00A94D7E">
        <w:br/>
      </w:r>
      <w:r w:rsidR="007E5231">
        <w:br/>
      </w:r>
    </w:p>
    <w:p w14:paraId="79C6E5D1" w14:textId="5D18EEAF" w:rsidR="00F83262" w:rsidRDefault="00F83262" w:rsidP="00624499">
      <w:pPr>
        <w:ind w:left="7920" w:hanging="425"/>
        <w:rPr>
          <w:b/>
        </w:rPr>
      </w:pPr>
      <w:r>
        <w:br/>
      </w:r>
      <w:r>
        <w:br/>
      </w:r>
      <w:r>
        <w:br/>
      </w:r>
      <w:r w:rsidR="00A94D7E">
        <w:t>_______________</w:t>
      </w:r>
      <w:r w:rsidR="00A94D7E" w:rsidRPr="00F83262">
        <w:rPr>
          <w:b/>
        </w:rPr>
        <w:t>N</w:t>
      </w:r>
    </w:p>
    <w:p w14:paraId="0FC40B7D" w14:textId="77777777" w:rsidR="00A94D7E" w:rsidRDefault="00A94D7E" w:rsidP="00A94D7E">
      <w:pPr>
        <w:ind w:left="7920" w:hanging="425"/>
      </w:pPr>
    </w:p>
    <w:p w14:paraId="5E6B6D53" w14:textId="77777777" w:rsidR="00F83262" w:rsidRDefault="00F83262" w:rsidP="00F83262">
      <w:pPr>
        <w:pStyle w:val="ListParagraph"/>
        <w:numPr>
          <w:ilvl w:val="1"/>
          <w:numId w:val="8"/>
        </w:numPr>
        <w:ind w:left="709" w:hanging="425"/>
      </w:pPr>
      <w:r>
        <w:t>Calculate the mass of the oil drop.</w:t>
      </w:r>
      <w:r>
        <w:tab/>
      </w:r>
      <w:r>
        <w:tab/>
      </w:r>
      <w:r>
        <w:tab/>
      </w:r>
      <w:r>
        <w:tab/>
      </w:r>
      <w:r>
        <w:tab/>
      </w:r>
      <w:r>
        <w:tab/>
      </w:r>
      <w:r>
        <w:tab/>
      </w:r>
      <w:r>
        <w:tab/>
        <w:t>(2 marks)</w:t>
      </w:r>
    </w:p>
    <w:p w14:paraId="5A4DE04B" w14:textId="77777777" w:rsidR="00F83262" w:rsidRDefault="00F83262" w:rsidP="00F83262"/>
    <w:p w14:paraId="22053646" w14:textId="77777777" w:rsidR="00F83262" w:rsidRPr="00F83262" w:rsidRDefault="00F83262">
      <w:pPr>
        <w:rPr>
          <w:rFonts w:ascii="Calibri" w:eastAsia="Calibri" w:hAnsi="Calibri"/>
          <w:sz w:val="22"/>
          <w:szCs w:val="22"/>
          <w:lang w:eastAsia="en-US"/>
        </w:rPr>
      </w:pPr>
    </w:p>
    <w:p w14:paraId="5475A8C0" w14:textId="77777777" w:rsidR="007E5231" w:rsidRDefault="007E5231" w:rsidP="00521D1E">
      <w:pPr>
        <w:rPr>
          <w:rFonts w:asciiTheme="minorHAnsi" w:eastAsia="MS Mincho" w:hAnsiTheme="minorHAnsi" w:cstheme="minorHAnsi"/>
          <w:b/>
          <w:spacing w:val="-2"/>
          <w:sz w:val="22"/>
        </w:rPr>
      </w:pPr>
    </w:p>
    <w:p w14:paraId="40D7AE42" w14:textId="77777777" w:rsidR="007E5231" w:rsidRDefault="007E5231" w:rsidP="00521D1E">
      <w:pPr>
        <w:rPr>
          <w:rFonts w:asciiTheme="minorHAnsi" w:eastAsia="MS Mincho" w:hAnsiTheme="minorHAnsi" w:cstheme="minorHAnsi"/>
          <w:b/>
          <w:spacing w:val="-2"/>
          <w:sz w:val="22"/>
        </w:rPr>
      </w:pPr>
    </w:p>
    <w:p w14:paraId="2D44F205" w14:textId="77777777" w:rsidR="007E5231" w:rsidRDefault="007E5231" w:rsidP="00521D1E">
      <w:pPr>
        <w:rPr>
          <w:rFonts w:asciiTheme="minorHAnsi" w:eastAsia="MS Mincho" w:hAnsiTheme="minorHAnsi" w:cstheme="minorHAnsi"/>
          <w:b/>
          <w:spacing w:val="-2"/>
          <w:sz w:val="22"/>
        </w:rPr>
      </w:pPr>
    </w:p>
    <w:p w14:paraId="49056DB4" w14:textId="77777777" w:rsidR="007E5231" w:rsidRDefault="007E5231" w:rsidP="00521D1E">
      <w:pPr>
        <w:rPr>
          <w:rFonts w:asciiTheme="minorHAnsi" w:eastAsia="MS Mincho" w:hAnsiTheme="minorHAnsi" w:cstheme="minorHAnsi"/>
          <w:b/>
          <w:spacing w:val="-2"/>
          <w:sz w:val="22"/>
        </w:rPr>
      </w:pPr>
    </w:p>
    <w:p w14:paraId="704E5B98" w14:textId="77777777" w:rsidR="007E5231" w:rsidRDefault="007E5231" w:rsidP="00521D1E">
      <w:pPr>
        <w:rPr>
          <w:rFonts w:asciiTheme="minorHAnsi" w:eastAsia="MS Mincho" w:hAnsiTheme="minorHAnsi" w:cstheme="minorHAnsi"/>
          <w:b/>
          <w:spacing w:val="-2"/>
          <w:sz w:val="22"/>
        </w:rPr>
      </w:pPr>
    </w:p>
    <w:p w14:paraId="091CC1D2" w14:textId="77777777" w:rsidR="007E5231" w:rsidRDefault="007E5231" w:rsidP="00521D1E">
      <w:pPr>
        <w:rPr>
          <w:rFonts w:asciiTheme="minorHAnsi" w:eastAsia="MS Mincho" w:hAnsiTheme="minorHAnsi" w:cstheme="minorHAnsi"/>
          <w:b/>
          <w:spacing w:val="-2"/>
          <w:sz w:val="22"/>
        </w:rPr>
      </w:pPr>
    </w:p>
    <w:p w14:paraId="2F444279" w14:textId="77777777" w:rsidR="007E5231" w:rsidRDefault="007E5231" w:rsidP="00521D1E">
      <w:pPr>
        <w:rPr>
          <w:rFonts w:asciiTheme="minorHAnsi" w:eastAsia="MS Mincho" w:hAnsiTheme="minorHAnsi" w:cstheme="minorHAnsi"/>
          <w:b/>
          <w:spacing w:val="-2"/>
          <w:sz w:val="22"/>
        </w:rPr>
      </w:pPr>
    </w:p>
    <w:p w14:paraId="68B6E3BC" w14:textId="77777777" w:rsidR="007E5231" w:rsidRDefault="007E5231" w:rsidP="00521D1E">
      <w:pPr>
        <w:rPr>
          <w:rFonts w:asciiTheme="minorHAnsi" w:eastAsia="MS Mincho" w:hAnsiTheme="minorHAnsi" w:cstheme="minorHAnsi"/>
          <w:b/>
          <w:spacing w:val="-2"/>
          <w:sz w:val="22"/>
        </w:rPr>
      </w:pPr>
    </w:p>
    <w:p w14:paraId="6EF96677" w14:textId="4E7E94E8" w:rsidR="00A94D7E" w:rsidRDefault="00A94D7E" w:rsidP="00A94D7E">
      <w:pPr>
        <w:ind w:left="7200" w:firstLine="720"/>
        <w:rPr>
          <w:rFonts w:asciiTheme="minorHAnsi" w:eastAsia="MS Mincho" w:hAnsiTheme="minorHAnsi" w:cstheme="minorHAnsi"/>
          <w:b/>
          <w:spacing w:val="-2"/>
          <w:sz w:val="22"/>
        </w:rPr>
      </w:pPr>
      <w:r>
        <w:t>_______________</w:t>
      </w:r>
      <w:r>
        <w:rPr>
          <w:b/>
        </w:rPr>
        <w:t>kg</w:t>
      </w:r>
    </w:p>
    <w:p w14:paraId="4B4BA3F3" w14:textId="77777777" w:rsidR="007E5231" w:rsidRDefault="007E5231" w:rsidP="00521D1E">
      <w:pPr>
        <w:rPr>
          <w:rFonts w:asciiTheme="minorHAnsi" w:eastAsia="MS Mincho" w:hAnsiTheme="minorHAnsi" w:cstheme="minorHAnsi"/>
          <w:b/>
          <w:spacing w:val="-2"/>
          <w:sz w:val="22"/>
        </w:rPr>
      </w:pPr>
    </w:p>
    <w:p w14:paraId="2FDD7666" w14:textId="77777777" w:rsidR="007E5231" w:rsidRDefault="007E5231" w:rsidP="00521D1E">
      <w:pPr>
        <w:rPr>
          <w:rFonts w:asciiTheme="minorHAnsi" w:eastAsia="MS Mincho" w:hAnsiTheme="minorHAnsi" w:cstheme="minorHAnsi"/>
          <w:b/>
          <w:spacing w:val="-2"/>
          <w:sz w:val="22"/>
        </w:rPr>
      </w:pPr>
    </w:p>
    <w:p w14:paraId="5E13E7B7" w14:textId="77777777" w:rsidR="007E5231" w:rsidRDefault="007E5231" w:rsidP="00521D1E">
      <w:pPr>
        <w:rPr>
          <w:rFonts w:asciiTheme="minorHAnsi" w:eastAsia="MS Mincho" w:hAnsiTheme="minorHAnsi" w:cstheme="minorHAnsi"/>
          <w:b/>
          <w:spacing w:val="-2"/>
          <w:sz w:val="22"/>
        </w:rPr>
      </w:pPr>
    </w:p>
    <w:p w14:paraId="71CD7204" w14:textId="157F7994" w:rsidR="007E5231" w:rsidRDefault="00AA62B8" w:rsidP="007E5231">
      <w:pPr>
        <w:rPr>
          <w:lang w:val="en-US"/>
        </w:rPr>
      </w:pPr>
      <w:r>
        <w:rPr>
          <w:rFonts w:ascii="Times" w:eastAsia="MS Mincho" w:hAnsi="Times" w:cstheme="minorHAnsi"/>
          <w:b/>
          <w:spacing w:val="-2"/>
        </w:rPr>
        <w:t>Question 2</w:t>
      </w:r>
      <w:r>
        <w:rPr>
          <w:rFonts w:ascii="Times" w:eastAsia="MS Mincho" w:hAnsi="Times" w:cstheme="minorHAnsi"/>
          <w:b/>
          <w:spacing w:val="-2"/>
        </w:rPr>
        <w:tab/>
        <w:t>(8</w:t>
      </w:r>
      <w:r w:rsidR="007E5231" w:rsidRPr="007E5231">
        <w:rPr>
          <w:rFonts w:ascii="Times" w:eastAsia="MS Mincho" w:hAnsi="Times" w:cstheme="minorHAnsi"/>
          <w:b/>
          <w:spacing w:val="-2"/>
        </w:rPr>
        <w:t xml:space="preserve"> marks)</w:t>
      </w:r>
      <w:r w:rsidR="007E5231" w:rsidRPr="007E5231">
        <w:rPr>
          <w:rFonts w:ascii="Times" w:eastAsia="MS Mincho" w:hAnsi="Times" w:cstheme="minorHAnsi"/>
          <w:b/>
          <w:spacing w:val="-2"/>
        </w:rPr>
        <w:br/>
      </w:r>
      <w:r w:rsidR="007E5231" w:rsidRPr="007E5231">
        <w:rPr>
          <w:rFonts w:ascii="Times" w:eastAsia="MS Mincho" w:hAnsi="Times" w:cstheme="minorHAnsi"/>
          <w:b/>
          <w:spacing w:val="-2"/>
          <w:sz w:val="22"/>
        </w:rPr>
        <w:br/>
      </w:r>
      <w:r w:rsidR="007E5231">
        <w:rPr>
          <w:lang w:val="en-US"/>
        </w:rPr>
        <w:t xml:space="preserve">The coil ABCD, which is free to rotate about the axis XY, is placed in a magnetic field </w:t>
      </w:r>
      <w:r w:rsidR="00F64776">
        <w:rPr>
          <w:lang w:val="en-US"/>
        </w:rPr>
        <w:t>of 9.08 mT</w:t>
      </w:r>
      <w:r w:rsidR="007E5231">
        <w:rPr>
          <w:lang w:val="en-US"/>
        </w:rPr>
        <w:t>.  The coil consists of 25 turns and a current of 2.20 A is passing through it.  The coil is rectangular, with AB = 55.0 mm and BC = 35.0 mm.</w:t>
      </w:r>
    </w:p>
    <w:p w14:paraId="36899601" w14:textId="67B4178D" w:rsidR="00A94D7E" w:rsidRDefault="00A94D7E" w:rsidP="007E5231">
      <w:pPr>
        <w:rPr>
          <w:lang w:val="en-US"/>
        </w:rPr>
      </w:pPr>
      <w:r>
        <w:rPr>
          <w:noProof/>
        </w:rPr>
        <w:drawing>
          <wp:anchor distT="0" distB="0" distL="114300" distR="114300" simplePos="0" relativeHeight="251661312" behindDoc="0" locked="0" layoutInCell="1" allowOverlap="1" wp14:anchorId="3CCAF248" wp14:editId="02F868F3">
            <wp:simplePos x="0" y="0"/>
            <wp:positionH relativeFrom="column">
              <wp:posOffset>2514600</wp:posOffset>
            </wp:positionH>
            <wp:positionV relativeFrom="paragraph">
              <wp:posOffset>-5080</wp:posOffset>
            </wp:positionV>
            <wp:extent cx="1885950" cy="1743075"/>
            <wp:effectExtent l="0" t="0" r="0" b="952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C8073" w14:textId="77777777" w:rsidR="00A94D7E" w:rsidRDefault="00A94D7E" w:rsidP="007E5231">
      <w:pPr>
        <w:rPr>
          <w:lang w:val="en-US"/>
        </w:rPr>
      </w:pPr>
    </w:p>
    <w:p w14:paraId="2CE89EAF" w14:textId="77777777" w:rsidR="00A94D7E" w:rsidRDefault="00A94D7E" w:rsidP="007E5231">
      <w:pPr>
        <w:rPr>
          <w:lang w:val="en-US"/>
        </w:rPr>
      </w:pPr>
    </w:p>
    <w:p w14:paraId="731C706B" w14:textId="77777777" w:rsidR="00A94D7E" w:rsidRDefault="00A94D7E" w:rsidP="007E5231">
      <w:pPr>
        <w:rPr>
          <w:lang w:val="en-US"/>
        </w:rPr>
      </w:pPr>
    </w:p>
    <w:p w14:paraId="2511B8B3" w14:textId="77777777" w:rsidR="00A94D7E" w:rsidRDefault="00A94D7E" w:rsidP="007E5231">
      <w:pPr>
        <w:rPr>
          <w:lang w:val="en-US"/>
        </w:rPr>
      </w:pPr>
    </w:p>
    <w:p w14:paraId="395009EA" w14:textId="77777777" w:rsidR="00A94D7E" w:rsidRDefault="00A94D7E" w:rsidP="007E5231">
      <w:pPr>
        <w:rPr>
          <w:lang w:val="en-US"/>
        </w:rPr>
      </w:pPr>
    </w:p>
    <w:p w14:paraId="4E992282" w14:textId="77777777" w:rsidR="00A94D7E" w:rsidRDefault="00A94D7E" w:rsidP="007E5231">
      <w:pPr>
        <w:rPr>
          <w:lang w:val="en-US"/>
        </w:rPr>
      </w:pPr>
    </w:p>
    <w:p w14:paraId="63CDC086" w14:textId="77777777" w:rsidR="00A94D7E" w:rsidRDefault="00A94D7E" w:rsidP="007E5231">
      <w:pPr>
        <w:rPr>
          <w:lang w:val="en-US"/>
        </w:rPr>
      </w:pPr>
    </w:p>
    <w:p w14:paraId="33E7805F" w14:textId="77777777" w:rsidR="00A94D7E" w:rsidRDefault="00A94D7E" w:rsidP="007E5231">
      <w:pPr>
        <w:rPr>
          <w:lang w:val="en-US"/>
        </w:rPr>
      </w:pPr>
    </w:p>
    <w:p w14:paraId="53349214" w14:textId="77777777" w:rsidR="00A94D7E" w:rsidRDefault="00A94D7E" w:rsidP="007E5231">
      <w:pPr>
        <w:rPr>
          <w:lang w:val="en-US"/>
        </w:rPr>
      </w:pPr>
    </w:p>
    <w:p w14:paraId="719C0573" w14:textId="7347CDF8" w:rsidR="007E5231" w:rsidRDefault="007E5231" w:rsidP="007E5231">
      <w:pPr>
        <w:rPr>
          <w:lang w:val="en-US"/>
        </w:rPr>
      </w:pPr>
    </w:p>
    <w:p w14:paraId="098A12AE" w14:textId="4DC646AB" w:rsidR="007E5231" w:rsidRPr="00A94D7E" w:rsidRDefault="007E5231" w:rsidP="00A94D7E">
      <w:pPr>
        <w:pStyle w:val="ListParagraph"/>
        <w:numPr>
          <w:ilvl w:val="0"/>
          <w:numId w:val="12"/>
        </w:numPr>
        <w:rPr>
          <w:lang w:val="en-US"/>
        </w:rPr>
      </w:pPr>
      <w:r w:rsidRPr="00A94D7E">
        <w:rPr>
          <w:lang w:val="en-US"/>
        </w:rPr>
        <w:t xml:space="preserve">Calculate the maximum torque on the motor. </w:t>
      </w:r>
      <w:r w:rsidRPr="00A94D7E">
        <w:rPr>
          <w:lang w:val="en-US"/>
        </w:rPr>
        <w:tab/>
      </w:r>
      <w:r w:rsidRPr="00A94D7E">
        <w:rPr>
          <w:lang w:val="en-US"/>
        </w:rPr>
        <w:tab/>
        <w:t xml:space="preserve">   </w:t>
      </w:r>
      <w:r w:rsidR="00A94D7E" w:rsidRPr="00A94D7E">
        <w:rPr>
          <w:lang w:val="en-US"/>
        </w:rPr>
        <w:t xml:space="preserve">  </w:t>
      </w:r>
      <w:r w:rsidR="00A94D7E">
        <w:rPr>
          <w:lang w:val="en-US"/>
        </w:rPr>
        <w:tab/>
      </w:r>
      <w:r w:rsidR="00A94D7E">
        <w:rPr>
          <w:lang w:val="en-US"/>
        </w:rPr>
        <w:tab/>
      </w:r>
      <w:r w:rsidR="00A94D7E">
        <w:rPr>
          <w:lang w:val="en-US"/>
        </w:rPr>
        <w:tab/>
      </w:r>
      <w:r w:rsidR="00A94D7E">
        <w:rPr>
          <w:lang w:val="en-US"/>
        </w:rPr>
        <w:tab/>
      </w:r>
      <w:r w:rsidR="00A94D7E" w:rsidRPr="00A94D7E">
        <w:rPr>
          <w:lang w:val="en-US"/>
        </w:rPr>
        <w:t xml:space="preserve"> </w:t>
      </w:r>
      <w:r w:rsidRPr="00A94D7E">
        <w:rPr>
          <w:lang w:val="en-US"/>
        </w:rPr>
        <w:t>(3 marks)</w:t>
      </w:r>
    </w:p>
    <w:p w14:paraId="10FB411B" w14:textId="77777777" w:rsidR="007E5231" w:rsidRDefault="007E5231" w:rsidP="007E5231">
      <w:pPr>
        <w:rPr>
          <w:lang w:val="en-US"/>
        </w:rPr>
      </w:pPr>
    </w:p>
    <w:p w14:paraId="11FD5C83" w14:textId="77777777" w:rsidR="007E5231" w:rsidRDefault="007E5231" w:rsidP="007E5231">
      <w:pPr>
        <w:rPr>
          <w:lang w:val="en-US"/>
        </w:rPr>
      </w:pPr>
      <w:r>
        <w:rPr>
          <w:lang w:val="en-US"/>
        </w:rPr>
        <w:t xml:space="preserve">              </w:t>
      </w:r>
    </w:p>
    <w:p w14:paraId="3FD2CDCE" w14:textId="77777777" w:rsidR="007E5231" w:rsidRDefault="007E5231" w:rsidP="007E5231">
      <w:pPr>
        <w:rPr>
          <w:lang w:val="en-US"/>
        </w:rPr>
      </w:pPr>
    </w:p>
    <w:p w14:paraId="152E24DD" w14:textId="77777777" w:rsidR="007E5231" w:rsidRPr="00007066" w:rsidRDefault="007E5231" w:rsidP="007E5231">
      <w:pPr>
        <w:rPr>
          <w:b/>
          <w:lang w:val="en-US"/>
        </w:rPr>
      </w:pPr>
    </w:p>
    <w:p w14:paraId="264901A3" w14:textId="77777777" w:rsidR="007E5231" w:rsidRPr="00007066" w:rsidRDefault="007E5231" w:rsidP="007E5231">
      <w:pPr>
        <w:rPr>
          <w:b/>
          <w:lang w:val="en-US"/>
        </w:rPr>
      </w:pPr>
    </w:p>
    <w:p w14:paraId="59D08B67" w14:textId="77777777" w:rsidR="007E5231" w:rsidRPr="00007066" w:rsidRDefault="007E5231" w:rsidP="007E5231">
      <w:pPr>
        <w:rPr>
          <w:b/>
          <w:lang w:val="en-US"/>
        </w:rPr>
      </w:pPr>
    </w:p>
    <w:p w14:paraId="3080C94F" w14:textId="77777777" w:rsidR="007E5231" w:rsidRDefault="007E5231" w:rsidP="007E5231">
      <w:pPr>
        <w:rPr>
          <w:b/>
          <w:lang w:val="en-US"/>
        </w:rPr>
      </w:pPr>
    </w:p>
    <w:p w14:paraId="57B79BD6" w14:textId="77777777" w:rsidR="007E5231" w:rsidRPr="00007066" w:rsidRDefault="007E5231" w:rsidP="007E5231">
      <w:pPr>
        <w:rPr>
          <w:b/>
          <w:lang w:val="en-US"/>
        </w:rPr>
      </w:pPr>
    </w:p>
    <w:p w14:paraId="39E24D2A" w14:textId="0C4A3E84" w:rsidR="007E5231" w:rsidRPr="00007066" w:rsidRDefault="00A94D7E" w:rsidP="00A94D7E">
      <w:pPr>
        <w:ind w:left="7920"/>
        <w:rPr>
          <w:b/>
          <w:lang w:val="en-US"/>
        </w:rPr>
      </w:pPr>
      <w:r>
        <w:t>_______________</w:t>
      </w:r>
      <w:r w:rsidRPr="00F83262">
        <w:rPr>
          <w:b/>
        </w:rPr>
        <w:t>N</w:t>
      </w:r>
      <w:r>
        <w:rPr>
          <w:b/>
        </w:rPr>
        <w:t xml:space="preserve"> m</w:t>
      </w:r>
    </w:p>
    <w:p w14:paraId="39B717BB" w14:textId="77777777" w:rsidR="007E5231" w:rsidRPr="00007066" w:rsidRDefault="007E5231" w:rsidP="007E5231">
      <w:pPr>
        <w:rPr>
          <w:b/>
          <w:lang w:val="en-US"/>
        </w:rPr>
      </w:pPr>
    </w:p>
    <w:p w14:paraId="401621BF" w14:textId="7F650EE5" w:rsidR="007E5231" w:rsidRDefault="007E5231" w:rsidP="007E5231">
      <w:pPr>
        <w:numPr>
          <w:ilvl w:val="0"/>
          <w:numId w:val="9"/>
        </w:numPr>
        <w:spacing w:line="360" w:lineRule="auto"/>
        <w:rPr>
          <w:lang w:val="en-US"/>
        </w:rPr>
      </w:pPr>
      <w:r>
        <w:rPr>
          <w:lang w:val="en-US"/>
        </w:rPr>
        <w:t xml:space="preserve">Give three ways in which the torque could be increased.                                   </w:t>
      </w:r>
      <w:r>
        <w:rPr>
          <w:lang w:val="en-US"/>
        </w:rPr>
        <w:tab/>
      </w:r>
      <w:r>
        <w:rPr>
          <w:lang w:val="en-US"/>
        </w:rPr>
        <w:tab/>
        <w:t>(3 marks)</w:t>
      </w:r>
    </w:p>
    <w:p w14:paraId="2C197ACC" w14:textId="77777777" w:rsidR="007E5231" w:rsidRDefault="007E5231" w:rsidP="007E5231">
      <w:pPr>
        <w:spacing w:line="360" w:lineRule="auto"/>
        <w:ind w:left="360"/>
        <w:rPr>
          <w:lang w:val="en-US"/>
        </w:rPr>
      </w:pPr>
      <w:r>
        <w:rPr>
          <w:lang w:val="en-US"/>
        </w:rPr>
        <w:tab/>
        <w:t>________________________________________________________________________</w:t>
      </w:r>
    </w:p>
    <w:p w14:paraId="6888B8DA" w14:textId="77777777" w:rsidR="007E5231" w:rsidRDefault="007E5231" w:rsidP="007E5231">
      <w:pPr>
        <w:spacing w:line="360" w:lineRule="auto"/>
        <w:ind w:left="360"/>
        <w:rPr>
          <w:lang w:val="en-US"/>
        </w:rPr>
      </w:pPr>
      <w:r>
        <w:rPr>
          <w:lang w:val="en-US"/>
        </w:rPr>
        <w:t xml:space="preserve">      ________________________________________________________________________</w:t>
      </w:r>
    </w:p>
    <w:p w14:paraId="60286DBE" w14:textId="77777777" w:rsidR="007E5231" w:rsidRDefault="007E5231" w:rsidP="007E5231">
      <w:pPr>
        <w:spacing w:line="360" w:lineRule="auto"/>
        <w:ind w:left="360"/>
        <w:rPr>
          <w:lang w:val="en-US"/>
        </w:rPr>
      </w:pPr>
      <w:r>
        <w:rPr>
          <w:lang w:val="en-US"/>
        </w:rPr>
        <w:t xml:space="preserve">      ________________________________________________________________________</w:t>
      </w:r>
    </w:p>
    <w:p w14:paraId="0A06F71B" w14:textId="77777777" w:rsidR="007E5231" w:rsidRDefault="007E5231" w:rsidP="007E5231">
      <w:pPr>
        <w:spacing w:line="360" w:lineRule="auto"/>
        <w:ind w:left="360"/>
        <w:rPr>
          <w:lang w:val="en-US"/>
        </w:rPr>
      </w:pPr>
    </w:p>
    <w:p w14:paraId="48427B8F" w14:textId="77777777" w:rsidR="007E5231" w:rsidRPr="004B43C7" w:rsidRDefault="007E5231" w:rsidP="007E5231">
      <w:pPr>
        <w:spacing w:line="360" w:lineRule="auto"/>
        <w:ind w:left="360"/>
        <w:rPr>
          <w:lang w:val="en-US"/>
        </w:rPr>
      </w:pPr>
    </w:p>
    <w:p w14:paraId="398AF1FE" w14:textId="2A3A6F5F" w:rsidR="007E5231" w:rsidRDefault="007E5231" w:rsidP="007E5231">
      <w:pPr>
        <w:numPr>
          <w:ilvl w:val="0"/>
          <w:numId w:val="9"/>
        </w:numPr>
        <w:rPr>
          <w:lang w:val="en-US"/>
        </w:rPr>
      </w:pPr>
      <w:r>
        <w:rPr>
          <w:lang w:val="en-US"/>
        </w:rPr>
        <w:t>On the graph below, sketch the torque on the coil as it is rotated through 360</w:t>
      </w:r>
      <w:r>
        <w:rPr>
          <w:vertAlign w:val="superscript"/>
          <w:lang w:val="en-US"/>
        </w:rPr>
        <w:t xml:space="preserve">0 </w:t>
      </w:r>
      <w:r>
        <w:rPr>
          <w:lang w:val="en-US"/>
        </w:rPr>
        <w:t xml:space="preserve">from being initially horizontal.                                                                                              </w:t>
      </w:r>
      <w:r w:rsidR="00AA62B8">
        <w:rPr>
          <w:lang w:val="en-US"/>
        </w:rPr>
        <w:t xml:space="preserve">      </w:t>
      </w:r>
      <w:r w:rsidR="00AA62B8">
        <w:rPr>
          <w:lang w:val="en-US"/>
        </w:rPr>
        <w:tab/>
      </w:r>
      <w:r w:rsidR="00AA62B8">
        <w:rPr>
          <w:lang w:val="en-US"/>
        </w:rPr>
        <w:tab/>
      </w:r>
      <w:r w:rsidR="00AA62B8">
        <w:rPr>
          <w:lang w:val="en-US"/>
        </w:rPr>
        <w:tab/>
      </w:r>
      <w:r w:rsidR="00AA62B8">
        <w:rPr>
          <w:lang w:val="en-US"/>
        </w:rPr>
        <w:tab/>
      </w:r>
      <w:r w:rsidR="00AA62B8">
        <w:rPr>
          <w:lang w:val="en-US"/>
        </w:rPr>
        <w:tab/>
        <w:t xml:space="preserve"> </w:t>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t>(2</w:t>
      </w:r>
      <w:r>
        <w:rPr>
          <w:lang w:val="en-US"/>
        </w:rPr>
        <w:t xml:space="preserve"> marks)</w:t>
      </w:r>
    </w:p>
    <w:p w14:paraId="22727D55" w14:textId="77777777" w:rsidR="007E5231" w:rsidRDefault="007E5231" w:rsidP="007E5231">
      <w:pPr>
        <w:ind w:left="360"/>
        <w:rPr>
          <w:lang w:val="en-US"/>
        </w:rPr>
      </w:pPr>
    </w:p>
    <w:p w14:paraId="1D3EFA7A" w14:textId="77777777" w:rsidR="007E5231" w:rsidRDefault="007E5231" w:rsidP="007E5231">
      <w:pPr>
        <w:ind w:left="360"/>
        <w:rPr>
          <w:lang w:val="en-US"/>
        </w:rPr>
      </w:pPr>
    </w:p>
    <w:p w14:paraId="141BD092" w14:textId="77777777" w:rsidR="007E5231" w:rsidRDefault="007E5231" w:rsidP="007E5231">
      <w:pPr>
        <w:ind w:left="360"/>
        <w:rPr>
          <w:lang w:val="en-US"/>
        </w:rPr>
      </w:pPr>
    </w:p>
    <w:p w14:paraId="0A1D3800" w14:textId="77777777" w:rsidR="007E5231" w:rsidRDefault="007E5231" w:rsidP="007E5231">
      <w:pPr>
        <w:spacing w:line="360" w:lineRule="auto"/>
        <w:rPr>
          <w:sz w:val="36"/>
          <w:lang w:val="en-US"/>
        </w:rPr>
      </w:pPr>
      <w:r>
        <w:rPr>
          <w:noProof/>
          <w:sz w:val="36"/>
        </w:rPr>
        <mc:AlternateContent>
          <mc:Choice Requires="wps">
            <w:drawing>
              <wp:anchor distT="0" distB="0" distL="114300" distR="114300" simplePos="0" relativeHeight="251662336" behindDoc="0" locked="0" layoutInCell="0" allowOverlap="1" wp14:anchorId="131CEDAD" wp14:editId="57D6C217">
                <wp:simplePos x="0" y="0"/>
                <wp:positionH relativeFrom="column">
                  <wp:posOffset>560070</wp:posOffset>
                </wp:positionH>
                <wp:positionV relativeFrom="paragraph">
                  <wp:posOffset>57785</wp:posOffset>
                </wp:positionV>
                <wp:extent cx="0" cy="1645920"/>
                <wp:effectExtent l="10160" t="11430" r="2794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D9BB9"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5pt" to="44.1pt,1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" o:allowincell="f"/>
            </w:pict>
          </mc:Fallback>
        </mc:AlternateContent>
      </w:r>
      <w:r>
        <w:rPr>
          <w:sz w:val="36"/>
          <w:lang w:val="en-US"/>
        </w:rPr>
        <w:t xml:space="preserve">      </w:t>
      </w:r>
      <w:r>
        <w:rPr>
          <w:sz w:val="36"/>
          <w:lang w:val="en-US"/>
        </w:rPr>
        <w:sym w:font="Symbol" w:char="F074"/>
      </w:r>
    </w:p>
    <w:p w14:paraId="1DFA0C01" w14:textId="77777777" w:rsidR="007E5231" w:rsidRDefault="007E5231" w:rsidP="007E5231">
      <w:pPr>
        <w:spacing w:line="360" w:lineRule="auto"/>
        <w:rPr>
          <w:lang w:val="en-US"/>
        </w:rPr>
      </w:pPr>
    </w:p>
    <w:p w14:paraId="1CAB3817" w14:textId="77777777" w:rsidR="007E5231" w:rsidRDefault="007E5231" w:rsidP="007E5231">
      <w:pPr>
        <w:spacing w:line="360" w:lineRule="auto"/>
        <w:rPr>
          <w:lang w:val="en-US"/>
        </w:rPr>
      </w:pPr>
      <w:r>
        <w:rPr>
          <w:noProof/>
        </w:rPr>
        <mc:AlternateContent>
          <mc:Choice Requires="wps">
            <w:drawing>
              <wp:anchor distT="0" distB="0" distL="114300" distR="114300" simplePos="0" relativeHeight="251663360" behindDoc="0" locked="0" layoutInCell="0" allowOverlap="1" wp14:anchorId="64E0C7B1" wp14:editId="1E59BB40">
                <wp:simplePos x="0" y="0"/>
                <wp:positionH relativeFrom="column">
                  <wp:posOffset>560070</wp:posOffset>
                </wp:positionH>
                <wp:positionV relativeFrom="paragraph">
                  <wp:posOffset>197485</wp:posOffset>
                </wp:positionV>
                <wp:extent cx="4114800" cy="0"/>
                <wp:effectExtent l="10160" t="12065" r="27940" b="2603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0E9BD"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5.55pt" to="368.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" o:allowincell="f"/>
            </w:pict>
          </mc:Fallback>
        </mc:AlternateContent>
      </w:r>
    </w:p>
    <w:p w14:paraId="6F9386E5" w14:textId="77777777" w:rsidR="007E5231" w:rsidRDefault="007E5231" w:rsidP="007E5231">
      <w:pPr>
        <w:spacing w:line="360" w:lineRule="auto"/>
        <w:rPr>
          <w:sz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sz w:val="36"/>
          <w:lang w:val="en-US"/>
        </w:rPr>
        <w:sym w:font="Symbol" w:char="F071"/>
      </w:r>
    </w:p>
    <w:p w14:paraId="09AAF668" w14:textId="77777777" w:rsidR="007E5231" w:rsidRDefault="007E5231" w:rsidP="007E5231">
      <w:pPr>
        <w:spacing w:line="360" w:lineRule="auto"/>
        <w:rPr>
          <w:lang w:val="en-US"/>
        </w:rPr>
      </w:pPr>
    </w:p>
    <w:p w14:paraId="7EBBA6F4" w14:textId="77777777" w:rsidR="007E5231" w:rsidRDefault="007E5231" w:rsidP="007E5231">
      <w:pPr>
        <w:spacing w:line="360" w:lineRule="auto"/>
        <w:rPr>
          <w:lang w:val="en-US"/>
        </w:rPr>
      </w:pPr>
    </w:p>
    <w:p w14:paraId="0000E12C" w14:textId="77777777" w:rsidR="007E5231" w:rsidRDefault="007E5231" w:rsidP="007E5231">
      <w:pPr>
        <w:spacing w:line="360" w:lineRule="auto"/>
        <w:rPr>
          <w:lang w:val="en-US"/>
        </w:rPr>
      </w:pPr>
    </w:p>
    <w:p w14:paraId="41F53125" w14:textId="77777777" w:rsidR="008311E3" w:rsidRDefault="008311E3">
      <w:pPr>
        <w:rPr>
          <w:rFonts w:ascii="Times" w:eastAsia="MS Mincho" w:hAnsi="Times" w:cstheme="minorHAnsi"/>
          <w:b/>
          <w:spacing w:val="-2"/>
        </w:rPr>
      </w:pPr>
    </w:p>
    <w:p w14:paraId="766B27A3" w14:textId="77777777" w:rsidR="008311E3" w:rsidRDefault="008311E3">
      <w:pPr>
        <w:rPr>
          <w:rFonts w:ascii="Times" w:eastAsia="MS Mincho" w:hAnsi="Times" w:cstheme="minorHAnsi"/>
          <w:b/>
          <w:spacing w:val="-2"/>
        </w:rPr>
      </w:pPr>
    </w:p>
    <w:p w14:paraId="6B2BEB0A" w14:textId="3B19DECD" w:rsidR="00F47D27" w:rsidRDefault="007E5231">
      <w:pPr>
        <w:rPr>
          <w:rFonts w:ascii="Times" w:eastAsia="MS Mincho" w:hAnsi="Times" w:cstheme="minorHAnsi"/>
          <w:spacing w:val="-2"/>
        </w:rPr>
      </w:pPr>
      <w:r w:rsidRPr="00F47D27">
        <w:rPr>
          <w:rFonts w:ascii="Times" w:eastAsia="MS Mincho" w:hAnsi="Times" w:cstheme="minorHAnsi"/>
          <w:b/>
          <w:spacing w:val="-2"/>
        </w:rPr>
        <w:lastRenderedPageBreak/>
        <w:t>Question 3</w:t>
      </w:r>
      <w:r w:rsidRPr="00F47D27">
        <w:rPr>
          <w:rFonts w:ascii="Times" w:eastAsia="MS Mincho" w:hAnsi="Times" w:cstheme="minorHAnsi"/>
          <w:b/>
          <w:spacing w:val="-2"/>
        </w:rPr>
        <w:tab/>
      </w:r>
      <w:r w:rsidR="00AA62B8">
        <w:rPr>
          <w:rFonts w:ascii="Times" w:eastAsia="MS Mincho" w:hAnsi="Times" w:cstheme="minorHAnsi"/>
          <w:b/>
          <w:spacing w:val="-2"/>
        </w:rPr>
        <w:t>(8</w:t>
      </w:r>
      <w:r w:rsidR="00F47D27" w:rsidRPr="00F47D27">
        <w:rPr>
          <w:rFonts w:ascii="Times" w:eastAsia="MS Mincho" w:hAnsi="Times" w:cstheme="minorHAnsi"/>
          <w:b/>
          <w:spacing w:val="-2"/>
        </w:rPr>
        <w:t xml:space="preserve"> marks)</w:t>
      </w:r>
    </w:p>
    <w:p w14:paraId="5BDC255B" w14:textId="77777777" w:rsidR="00624499" w:rsidRDefault="00624499" w:rsidP="00624499"/>
    <w:p w14:paraId="72CA744A" w14:textId="77777777" w:rsidR="00624499" w:rsidRDefault="00624499" w:rsidP="00624499">
      <w:r>
        <w:t>A transformer is being tested.  The primary coil is connected to a battery and a switch.  The switch is closed allowing current to flow to the primary coil.  An ammeter is connected to the secondary coil and initially deflects to the right then returns to its normal position.</w:t>
      </w:r>
    </w:p>
    <w:p w14:paraId="3318212C" w14:textId="6BDFD8D0" w:rsidR="00F47D27" w:rsidRPr="00F47D27" w:rsidRDefault="00F47D27" w:rsidP="00A64A19">
      <w:pPr>
        <w:jc w:val="center"/>
        <w:rPr>
          <w:rFonts w:ascii="Times" w:eastAsia="MS Mincho" w:hAnsi="Times" w:cstheme="minorHAnsi"/>
          <w:spacing w:val="-2"/>
        </w:rPr>
      </w:pPr>
      <w:r w:rsidRPr="00F47D27">
        <w:rPr>
          <w:rFonts w:ascii="Times" w:eastAsia="MS Mincho" w:hAnsi="Times" w:cstheme="minorHAnsi"/>
          <w:spacing w:val="-2"/>
        </w:rPr>
        <w:br/>
      </w:r>
      <w:r w:rsidR="00624499">
        <w:rPr>
          <w:noProof/>
        </w:rPr>
        <w:drawing>
          <wp:inline distT="0" distB="0" distL="0" distR="0" wp14:anchorId="29A94382" wp14:editId="5D8FACAA">
            <wp:extent cx="4126230" cy="1031875"/>
            <wp:effectExtent l="0" t="0" r="0" b="9525"/>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6230" cy="1031875"/>
                    </a:xfrm>
                    <a:prstGeom prst="rect">
                      <a:avLst/>
                    </a:prstGeom>
                    <a:noFill/>
                    <a:ln>
                      <a:noFill/>
                    </a:ln>
                  </pic:spPr>
                </pic:pic>
              </a:graphicData>
            </a:graphic>
          </wp:inline>
        </w:drawing>
      </w:r>
      <w:r w:rsidRPr="00F47D27">
        <w:rPr>
          <w:rFonts w:ascii="Times" w:eastAsia="MS Mincho" w:hAnsi="Times" w:cstheme="minorHAnsi"/>
          <w:spacing w:val="-2"/>
        </w:rPr>
        <w:br/>
      </w:r>
      <w:r w:rsidRPr="00F47D27">
        <w:rPr>
          <w:rFonts w:ascii="Times" w:eastAsia="MS Mincho" w:hAnsi="Times" w:cstheme="minorHAnsi"/>
          <w:spacing w:val="-2"/>
        </w:rPr>
        <w:br/>
      </w:r>
      <w:r w:rsidRPr="00F47D27">
        <w:rPr>
          <w:rFonts w:ascii="Times" w:eastAsia="MS Mincho" w:hAnsi="Times" w:cstheme="minorHAnsi"/>
          <w:spacing w:val="-2"/>
        </w:rPr>
        <w:br/>
      </w:r>
    </w:p>
    <w:p w14:paraId="1694DF36" w14:textId="66862B7A" w:rsidR="00CC6702" w:rsidRPr="00CC6702" w:rsidRDefault="00CC6702" w:rsidP="00A64A19">
      <w:pPr>
        <w:pStyle w:val="ListParagraph"/>
        <w:numPr>
          <w:ilvl w:val="1"/>
          <w:numId w:val="10"/>
        </w:numPr>
        <w:ind w:left="567"/>
        <w:rPr>
          <w:rFonts w:ascii="Times" w:eastAsia="MS Mincho" w:hAnsi="Times" w:cstheme="minorHAnsi"/>
          <w:spacing w:val="-2"/>
        </w:rPr>
      </w:pPr>
      <w:r>
        <w:t>Explain</w:t>
      </w:r>
      <w:r w:rsidR="00624499">
        <w:t xml:space="preserve"> why the meter needle deflected when the switch is initially closed.</w:t>
      </w:r>
      <w:r w:rsidR="00F47D27" w:rsidRP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A64A19">
        <w:rPr>
          <w:rFonts w:ascii="Times" w:eastAsia="MS Mincho" w:hAnsi="Times" w:cstheme="minorHAnsi"/>
          <w:spacing w:val="-2"/>
        </w:rPr>
        <w:tab/>
      </w:r>
      <w:r w:rsidR="00A64A19">
        <w:rPr>
          <w:rFonts w:ascii="Times" w:eastAsia="MS Mincho" w:hAnsi="Times" w:cstheme="minorHAnsi"/>
          <w:spacing w:val="-2"/>
        </w:rPr>
        <w:tab/>
      </w:r>
      <w:r w:rsidR="00A64A19">
        <w:rPr>
          <w:rFonts w:ascii="Times" w:eastAsia="MS Mincho" w:hAnsi="Times" w:cstheme="minorHAnsi"/>
          <w:spacing w:val="-2"/>
        </w:rPr>
        <w:tab/>
      </w:r>
      <w:r w:rsidR="00A64A19">
        <w:rPr>
          <w:rFonts w:ascii="Times" w:eastAsia="MS Mincho" w:hAnsi="Times" w:cstheme="minorHAnsi"/>
          <w:spacing w:val="-2"/>
        </w:rPr>
        <w:tab/>
      </w:r>
      <w:r>
        <w:rPr>
          <w:rFonts w:ascii="Times" w:eastAsia="MS Mincho" w:hAnsi="Times" w:cstheme="minorHAnsi"/>
          <w:spacing w:val="-2"/>
        </w:rPr>
        <w:tab/>
      </w:r>
      <w:r>
        <w:rPr>
          <w:rFonts w:ascii="Times" w:eastAsia="MS Mincho" w:hAnsi="Times" w:cstheme="minorHAnsi"/>
          <w:spacing w:val="-2"/>
        </w:rPr>
        <w:tab/>
      </w:r>
      <w:r>
        <w:rPr>
          <w:rFonts w:ascii="Times" w:eastAsia="MS Mincho" w:hAnsi="Times" w:cstheme="minorHAnsi"/>
          <w:spacing w:val="-2"/>
        </w:rPr>
        <w:tab/>
      </w:r>
      <w:r w:rsidR="00F47D27">
        <w:rPr>
          <w:rFonts w:ascii="Times" w:eastAsia="MS Mincho" w:hAnsi="Times" w:cstheme="minorHAnsi"/>
          <w:spacing w:val="-2"/>
        </w:rPr>
        <w:t>(</w:t>
      </w:r>
      <w:r w:rsidR="00AA62B8">
        <w:rPr>
          <w:rFonts w:ascii="Times" w:eastAsia="MS Mincho" w:hAnsi="Times" w:cstheme="minorHAnsi"/>
          <w:spacing w:val="-2"/>
        </w:rPr>
        <w:t>2</w:t>
      </w:r>
      <w:r w:rsidR="00A64A19">
        <w:rPr>
          <w:rFonts w:ascii="Times" w:eastAsia="MS Mincho" w:hAnsi="Times" w:cstheme="minorHAnsi"/>
          <w:spacing w:val="-2"/>
        </w:rPr>
        <w:t xml:space="preserve"> marks)</w:t>
      </w:r>
      <w:r w:rsidR="00A64A19">
        <w:rPr>
          <w:rFonts w:ascii="Times" w:eastAsia="MS Mincho" w:hAnsi="Times" w:cstheme="minorHAnsi"/>
          <w:spacing w:val="-2"/>
        </w:rPr>
        <w:br/>
      </w:r>
      <w:r w:rsidR="00624499">
        <w:rPr>
          <w:rFonts w:ascii="Times" w:eastAsia="MS Mincho" w:hAnsi="Times" w:cstheme="minorHAnsi"/>
          <w:spacing w:val="-2"/>
        </w:rPr>
        <w:br/>
      </w:r>
      <w:r>
        <w:t>__________________________________________________________________________</w:t>
      </w:r>
    </w:p>
    <w:p w14:paraId="578AF927" w14:textId="6843C9E5" w:rsidR="00A94D7E" w:rsidRPr="00A94D7E" w:rsidRDefault="00A94D7E" w:rsidP="00CC6702">
      <w:pPr>
        <w:pStyle w:val="ListParagraph"/>
        <w:ind w:left="567"/>
        <w:rPr>
          <w:rFonts w:ascii="Times" w:eastAsia="MS Mincho" w:hAnsi="Times" w:cstheme="minorHAnsi"/>
          <w:spacing w:val="-2"/>
        </w:rPr>
      </w:pPr>
      <w:r>
        <w:rPr>
          <w:rFonts w:ascii="Times" w:eastAsia="MS Mincho" w:hAnsi="Times" w:cstheme="minorHAnsi"/>
          <w:spacing w:val="-2"/>
        </w:rPr>
        <w:br/>
      </w:r>
      <w:r>
        <w:t>__________________________________________________________________________</w:t>
      </w:r>
      <w:r>
        <w:br/>
      </w:r>
      <w:r>
        <w:br/>
        <w:t>__________________________________________________________________________</w:t>
      </w:r>
      <w:r>
        <w:br/>
      </w:r>
      <w:r>
        <w:br/>
        <w:t>__________________________________________________________________________</w:t>
      </w:r>
      <w:r>
        <w:br/>
      </w:r>
      <w:r>
        <w:br/>
      </w:r>
    </w:p>
    <w:p w14:paraId="5AC02434" w14:textId="77777777" w:rsidR="00624499" w:rsidRPr="00624499" w:rsidRDefault="00624499" w:rsidP="00A64A19">
      <w:pPr>
        <w:pStyle w:val="ListParagraph"/>
        <w:numPr>
          <w:ilvl w:val="1"/>
          <w:numId w:val="10"/>
        </w:numPr>
        <w:ind w:left="567"/>
        <w:rPr>
          <w:rFonts w:ascii="Times" w:eastAsia="MS Mincho" w:hAnsi="Times" w:cstheme="minorHAnsi"/>
          <w:spacing w:val="-2"/>
        </w:rPr>
      </w:pPr>
      <w:r>
        <w:t>Explain why the needle returns to the original position even though the switch remains closed.</w:t>
      </w:r>
      <w:r w:rsidR="00A94D7E">
        <w:rPr>
          <w:rFonts w:ascii="Times" w:eastAsia="MS Mincho" w:hAnsi="Times" w:cstheme="minorHAnsi"/>
          <w:spacing w:val="-2"/>
        </w:rPr>
        <w:t xml:space="preserve"> </w:t>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64A19">
        <w:rPr>
          <w:rFonts w:ascii="Times" w:eastAsia="MS Mincho" w:hAnsi="Times" w:cstheme="minorHAnsi"/>
          <w:spacing w:val="-2"/>
        </w:rPr>
        <w:tab/>
      </w:r>
      <w:r w:rsidR="00A64A19">
        <w:rPr>
          <w:rFonts w:ascii="Times" w:eastAsia="MS Mincho" w:hAnsi="Times" w:cstheme="minorHAnsi"/>
          <w:spacing w:val="-2"/>
        </w:rPr>
        <w:tab/>
      </w:r>
      <w:r>
        <w:rPr>
          <w:rFonts w:ascii="Times" w:eastAsia="MS Mincho" w:hAnsi="Times" w:cstheme="minorHAnsi"/>
          <w:spacing w:val="-2"/>
        </w:rPr>
        <w:tab/>
        <w:t>(2</w:t>
      </w:r>
      <w:r w:rsidR="00A64A19">
        <w:rPr>
          <w:rFonts w:ascii="Times" w:eastAsia="MS Mincho" w:hAnsi="Times" w:cstheme="minorHAnsi"/>
          <w:spacing w:val="-2"/>
        </w:rPr>
        <w:t xml:space="preserve"> marks)</w:t>
      </w:r>
      <w:r w:rsidR="00A64A19">
        <w:rPr>
          <w:rFonts w:ascii="Times" w:eastAsia="MS Mincho" w:hAnsi="Times" w:cstheme="minorHAnsi"/>
          <w:spacing w:val="-2"/>
        </w:rPr>
        <w:br/>
      </w:r>
      <w:r>
        <w:t>__________________________________________________________________________</w:t>
      </w:r>
      <w:r>
        <w:br/>
      </w:r>
      <w:r>
        <w:br/>
        <w:t>__________________________________________________________________________</w:t>
      </w:r>
      <w:r>
        <w:br/>
      </w:r>
      <w:r>
        <w:br/>
        <w:t>__________________________________________________________________________</w:t>
      </w:r>
    </w:p>
    <w:p w14:paraId="25A35652" w14:textId="3346675D" w:rsidR="00A94D7E" w:rsidRPr="00624499" w:rsidRDefault="00624499" w:rsidP="00624499">
      <w:pPr>
        <w:pStyle w:val="ListParagraph"/>
        <w:ind w:left="567"/>
        <w:rPr>
          <w:rFonts w:ascii="Times" w:eastAsia="MS Mincho" w:hAnsi="Times" w:cstheme="minorHAnsi"/>
          <w:spacing w:val="-2"/>
        </w:rPr>
      </w:pPr>
      <w:r>
        <w:br/>
        <w:t>__________________________________________________________________________</w:t>
      </w:r>
      <w:r>
        <w:br/>
      </w:r>
    </w:p>
    <w:p w14:paraId="07B8A7A4" w14:textId="77777777" w:rsidR="00A64A19" w:rsidRPr="00A64A19" w:rsidRDefault="00A64A19" w:rsidP="00A64A19">
      <w:pPr>
        <w:pStyle w:val="ListParagraph"/>
        <w:ind w:left="567"/>
        <w:rPr>
          <w:rFonts w:ascii="Times" w:eastAsia="MS Mincho" w:hAnsi="Times" w:cstheme="minorHAnsi"/>
          <w:spacing w:val="-2"/>
        </w:rPr>
      </w:pPr>
    </w:p>
    <w:p w14:paraId="2EF819A7" w14:textId="14D8E6A3" w:rsidR="00624499" w:rsidRDefault="00624499" w:rsidP="00A64A19">
      <w:pPr>
        <w:pStyle w:val="ListParagraph"/>
        <w:numPr>
          <w:ilvl w:val="1"/>
          <w:numId w:val="10"/>
        </w:numPr>
        <w:ind w:left="567"/>
        <w:rPr>
          <w:rFonts w:ascii="Times" w:eastAsia="MS Mincho" w:hAnsi="Times" w:cstheme="minorHAnsi"/>
          <w:spacing w:val="-2"/>
        </w:rPr>
      </w:pPr>
      <w:r>
        <w:t>A coil has 400 turns with each of the coils having an area of 15.0 cm</w:t>
      </w:r>
      <w:r>
        <w:rPr>
          <w:vertAlign w:val="superscript"/>
        </w:rPr>
        <w:t>2</w:t>
      </w:r>
      <w:r>
        <w:t xml:space="preserve">.  The coil is placed in a magnetic field of flux density 0.800 T.  What emf will be induced in the coil if the direction of the magnetic field is reversed in 2.45 s?  </w:t>
      </w:r>
      <w:r w:rsidR="00CC7987">
        <w:br/>
        <w:t xml:space="preserve"> </w:t>
      </w:r>
      <w:r w:rsidR="00CC7987">
        <w:tab/>
      </w:r>
      <w:r w:rsidR="00CC7987">
        <w:tab/>
      </w:r>
      <w:r w:rsidR="00CC7987">
        <w:tab/>
      </w:r>
      <w:r w:rsidR="00CC7987">
        <w:tab/>
      </w:r>
      <w:r w:rsidR="00CC7987">
        <w:tab/>
      </w:r>
      <w:r w:rsidR="00CC7987">
        <w:tab/>
      </w:r>
      <w:r w:rsidR="00CC7987">
        <w:tab/>
      </w:r>
      <w:r w:rsidR="00CC7987">
        <w:tab/>
      </w:r>
      <w:r w:rsidR="00CC7987">
        <w:tab/>
      </w:r>
      <w:r w:rsidR="00CC7987">
        <w:tab/>
      </w:r>
      <w:r w:rsidR="00CC7987">
        <w:tab/>
      </w:r>
      <w:r w:rsidR="00CC7987">
        <w:tab/>
      </w:r>
      <w:r w:rsidR="00CC7987">
        <w:tab/>
      </w:r>
      <w:r w:rsidR="00391562">
        <w:t>(4 marks)</w:t>
      </w:r>
      <w:r>
        <w:t xml:space="preserve"> </w:t>
      </w:r>
      <w:r>
        <w:br/>
        <w:t xml:space="preserve">                                                                           </w:t>
      </w:r>
      <w:r w:rsidR="00A64A19">
        <w:rPr>
          <w:rFonts w:ascii="Times" w:eastAsia="MS Mincho" w:hAnsi="Times" w:cstheme="minorHAnsi"/>
          <w:spacing w:val="-2"/>
        </w:rPr>
        <w:br/>
      </w:r>
      <w:r w:rsidR="00A64A19">
        <w:rPr>
          <w:rFonts w:ascii="Times" w:eastAsia="MS Mincho" w:hAnsi="Times" w:cstheme="minorHAnsi"/>
          <w:spacing w:val="-2"/>
        </w:rPr>
        <w:br/>
      </w:r>
    </w:p>
    <w:p w14:paraId="351F8995" w14:textId="77777777" w:rsidR="00624499" w:rsidRDefault="00624499" w:rsidP="00624499">
      <w:pPr>
        <w:rPr>
          <w:rFonts w:ascii="Times" w:eastAsia="MS Mincho" w:hAnsi="Times" w:cstheme="minorHAnsi"/>
          <w:spacing w:val="-2"/>
        </w:rPr>
      </w:pPr>
    </w:p>
    <w:p w14:paraId="15EDF8BE" w14:textId="77777777" w:rsidR="00624499" w:rsidRDefault="00624499" w:rsidP="00624499">
      <w:pPr>
        <w:rPr>
          <w:rFonts w:ascii="Times" w:eastAsia="MS Mincho" w:hAnsi="Times" w:cstheme="minorHAnsi"/>
          <w:spacing w:val="-2"/>
        </w:rPr>
      </w:pPr>
    </w:p>
    <w:p w14:paraId="656C3BCE" w14:textId="77777777" w:rsidR="00624499" w:rsidRDefault="00624499" w:rsidP="00624499">
      <w:pPr>
        <w:rPr>
          <w:rFonts w:ascii="Times" w:eastAsia="MS Mincho" w:hAnsi="Times" w:cstheme="minorHAnsi"/>
          <w:spacing w:val="-2"/>
        </w:rPr>
      </w:pPr>
    </w:p>
    <w:p w14:paraId="043F432D" w14:textId="77777777" w:rsidR="00624499" w:rsidRDefault="00624499" w:rsidP="00624499">
      <w:pPr>
        <w:rPr>
          <w:rFonts w:ascii="Times" w:eastAsia="MS Mincho" w:hAnsi="Times" w:cstheme="minorHAnsi"/>
          <w:spacing w:val="-2"/>
        </w:rPr>
      </w:pPr>
    </w:p>
    <w:p w14:paraId="0A00DA0F" w14:textId="77777777" w:rsidR="00624499" w:rsidRDefault="00624499" w:rsidP="00624499">
      <w:pPr>
        <w:rPr>
          <w:rFonts w:ascii="Times" w:eastAsia="MS Mincho" w:hAnsi="Times" w:cstheme="minorHAnsi"/>
          <w:spacing w:val="-2"/>
        </w:rPr>
      </w:pPr>
    </w:p>
    <w:p w14:paraId="5DBA3A94" w14:textId="77777777" w:rsidR="00624499" w:rsidRDefault="00624499" w:rsidP="00624499">
      <w:pPr>
        <w:rPr>
          <w:rFonts w:ascii="Times" w:eastAsia="MS Mincho" w:hAnsi="Times" w:cstheme="minorHAnsi"/>
          <w:spacing w:val="-2"/>
        </w:rPr>
      </w:pPr>
    </w:p>
    <w:p w14:paraId="058F0E5D" w14:textId="77777777" w:rsidR="00624499" w:rsidRDefault="00624499" w:rsidP="00624499">
      <w:pPr>
        <w:rPr>
          <w:rFonts w:ascii="Times" w:eastAsia="MS Mincho" w:hAnsi="Times" w:cstheme="minorHAnsi"/>
          <w:spacing w:val="-2"/>
        </w:rPr>
      </w:pPr>
    </w:p>
    <w:p w14:paraId="187EBECF" w14:textId="17B8E1E5" w:rsidR="00A64A19" w:rsidRPr="00624499" w:rsidRDefault="00CC7987" w:rsidP="00624499">
      <w:pPr>
        <w:rPr>
          <w:rFonts w:ascii="Times" w:eastAsia="MS Mincho" w:hAnsi="Times" w:cstheme="minorHAnsi"/>
          <w:spacing w:val="-2"/>
        </w:rPr>
      </w:pPr>
      <w:r>
        <w:rPr>
          <w:rFonts w:ascii="Times" w:eastAsia="MS Mincho" w:hAnsi="Times" w:cstheme="minorHAnsi"/>
          <w:spacing w:val="-2"/>
        </w:rPr>
        <w:br/>
      </w:r>
    </w:p>
    <w:p w14:paraId="55DEBF3D" w14:textId="5755B860" w:rsidR="00A64A19" w:rsidRPr="00A64A19" w:rsidRDefault="00A64A19" w:rsidP="00A64A19">
      <w:pPr>
        <w:ind w:left="7920"/>
        <w:rPr>
          <w:rFonts w:ascii="Times" w:eastAsia="MS Mincho" w:hAnsi="Times" w:cstheme="minorHAnsi"/>
          <w:spacing w:val="-2"/>
        </w:rPr>
      </w:pPr>
      <w:r w:rsidRPr="00A64A19">
        <w:rPr>
          <w:rFonts w:ascii="Times" w:eastAsia="MS Mincho" w:hAnsi="Times" w:cstheme="minorHAnsi"/>
          <w:spacing w:val="-2"/>
        </w:rPr>
        <w:br/>
      </w:r>
      <w:r>
        <w:t>_______________</w:t>
      </w:r>
      <w:r w:rsidR="00624499">
        <w:rPr>
          <w:b/>
        </w:rPr>
        <w:t>V</w:t>
      </w:r>
      <w:r w:rsidR="00A94D7E" w:rsidRPr="00A64A19">
        <w:rPr>
          <w:rFonts w:ascii="Times" w:eastAsia="MS Mincho" w:hAnsi="Times" w:cstheme="minorHAnsi"/>
          <w:spacing w:val="-2"/>
        </w:rPr>
        <w:br/>
      </w:r>
    </w:p>
    <w:p w14:paraId="07DC9832" w14:textId="77777777" w:rsidR="008311E3" w:rsidRDefault="008311E3" w:rsidP="00521D1E">
      <w:pPr>
        <w:rPr>
          <w:rFonts w:ascii="Times" w:eastAsia="MS Mincho" w:hAnsi="Times" w:cstheme="minorHAnsi"/>
          <w:b/>
          <w:spacing w:val="-2"/>
          <w:sz w:val="28"/>
        </w:rPr>
      </w:pPr>
    </w:p>
    <w:p w14:paraId="25353364" w14:textId="79C5FDE9" w:rsidR="009840E7" w:rsidRPr="00377239" w:rsidRDefault="009840E7" w:rsidP="00521D1E">
      <w:pPr>
        <w:rPr>
          <w:rFonts w:ascii="Times" w:eastAsia="MS Mincho" w:hAnsi="Times" w:cstheme="minorHAnsi"/>
          <w:b/>
          <w:spacing w:val="-2"/>
          <w:sz w:val="32"/>
        </w:rPr>
      </w:pPr>
      <w:r w:rsidRPr="00377239">
        <w:rPr>
          <w:rFonts w:ascii="Times" w:eastAsia="MS Mincho" w:hAnsi="Times" w:cstheme="minorHAnsi"/>
          <w:b/>
          <w:spacing w:val="-2"/>
          <w:sz w:val="28"/>
        </w:rPr>
        <w:t xml:space="preserve">Section Three: </w:t>
      </w:r>
      <w:r w:rsidRPr="00377239">
        <w:rPr>
          <w:rFonts w:ascii="Times" w:eastAsia="MS Mincho" w:hAnsi="Times" w:cstheme="minorHAnsi"/>
          <w:b/>
          <w:spacing w:val="-2"/>
          <w:sz w:val="28"/>
        </w:rPr>
        <w:tab/>
      </w:r>
      <w:r w:rsidRPr="00377239">
        <w:rPr>
          <w:rFonts w:ascii="Times" w:eastAsia="MS Mincho" w:hAnsi="Times" w:cstheme="minorHAnsi"/>
          <w:spacing w:val="-2"/>
          <w:sz w:val="28"/>
        </w:rPr>
        <w:t>Comprehension and data analysis</w:t>
      </w:r>
      <w:r w:rsidRPr="00377239">
        <w:rPr>
          <w:rFonts w:ascii="Times" w:hAnsi="Times" w:cstheme="minorHAnsi"/>
          <w:bCs/>
          <w:sz w:val="32"/>
        </w:rPr>
        <w:t xml:space="preserve"> </w:t>
      </w:r>
      <w:r w:rsidR="00D055E5" w:rsidRPr="00377239">
        <w:rPr>
          <w:rFonts w:ascii="Times" w:hAnsi="Times" w:cstheme="minorHAnsi"/>
          <w:bCs/>
          <w:sz w:val="32"/>
        </w:rPr>
        <w:tab/>
      </w:r>
      <w:r w:rsidR="00D055E5" w:rsidRPr="00377239">
        <w:rPr>
          <w:rFonts w:ascii="Times" w:hAnsi="Times" w:cstheme="minorHAnsi"/>
          <w:bCs/>
          <w:sz w:val="32"/>
        </w:rPr>
        <w:tab/>
      </w:r>
      <w:r w:rsidR="00D055E5" w:rsidRPr="00377239">
        <w:rPr>
          <w:rFonts w:ascii="Times" w:hAnsi="Times" w:cstheme="minorHAnsi"/>
          <w:bCs/>
          <w:sz w:val="32"/>
        </w:rPr>
        <w:tab/>
      </w:r>
      <w:r w:rsidR="00D055E5" w:rsidRPr="00377239">
        <w:rPr>
          <w:rFonts w:ascii="Times" w:hAnsi="Times" w:cstheme="minorHAnsi"/>
          <w:bCs/>
          <w:sz w:val="32"/>
        </w:rPr>
        <w:tab/>
      </w:r>
      <w:r w:rsidR="00D055E5" w:rsidRPr="00377239">
        <w:rPr>
          <w:rFonts w:ascii="Times" w:hAnsi="Times" w:cstheme="minorHAnsi"/>
          <w:bCs/>
          <w:sz w:val="32"/>
        </w:rPr>
        <w:tab/>
      </w:r>
    </w:p>
    <w:p w14:paraId="050159E0" w14:textId="77777777" w:rsidR="00D31426" w:rsidRDefault="00D31426" w:rsidP="00D31426">
      <w:pPr>
        <w:spacing w:line="259" w:lineRule="auto"/>
        <w:rPr>
          <w:rFonts w:ascii="Calibri" w:eastAsia="Calibri" w:hAnsi="Calibri"/>
          <w:b/>
          <w:sz w:val="22"/>
          <w:szCs w:val="22"/>
          <w:lang w:eastAsia="en-US"/>
        </w:rPr>
      </w:pPr>
    </w:p>
    <w:p w14:paraId="25AE2E80" w14:textId="4A57AC8E" w:rsidR="00377239" w:rsidRPr="00377239" w:rsidRDefault="00377239" w:rsidP="00D31426">
      <w:pPr>
        <w:spacing w:line="259" w:lineRule="auto"/>
        <w:rPr>
          <w:rFonts w:ascii="Times" w:eastAsia="Calibri" w:hAnsi="Times"/>
          <w:b/>
          <w:szCs w:val="22"/>
          <w:lang w:eastAsia="en-US"/>
        </w:rPr>
      </w:pPr>
      <w:r w:rsidRPr="00377239">
        <w:rPr>
          <w:rFonts w:ascii="Times" w:eastAsia="Calibri" w:hAnsi="Times"/>
          <w:b/>
          <w:szCs w:val="22"/>
          <w:lang w:eastAsia="en-US"/>
        </w:rPr>
        <w:t>Alternating Current and RMS values</w:t>
      </w:r>
      <w:r>
        <w:rPr>
          <w:rFonts w:ascii="Times" w:eastAsia="Calibri" w:hAnsi="Times"/>
          <w:b/>
          <w:szCs w:val="22"/>
          <w:lang w:eastAsia="en-US"/>
        </w:rPr>
        <w:t xml:space="preserve"> </w:t>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sidR="00565C03">
        <w:rPr>
          <w:rFonts w:ascii="Times" w:eastAsia="Calibri" w:hAnsi="Times"/>
          <w:b/>
          <w:szCs w:val="22"/>
          <w:lang w:eastAsia="en-US"/>
        </w:rPr>
        <w:t>(11</w:t>
      </w:r>
      <w:r w:rsidRPr="00377239">
        <w:rPr>
          <w:rFonts w:ascii="Times" w:eastAsia="Calibri" w:hAnsi="Times"/>
          <w:b/>
          <w:szCs w:val="22"/>
          <w:lang w:eastAsia="en-US"/>
        </w:rPr>
        <w:t xml:space="preserve"> marks)</w:t>
      </w:r>
    </w:p>
    <w:p w14:paraId="2244A9FC" w14:textId="77777777" w:rsidR="00377239" w:rsidRDefault="00377239" w:rsidP="00D31426">
      <w:pPr>
        <w:spacing w:line="259" w:lineRule="auto"/>
        <w:rPr>
          <w:rFonts w:ascii="Calibri" w:eastAsia="Calibri" w:hAnsi="Calibri"/>
          <w:b/>
          <w:sz w:val="22"/>
          <w:szCs w:val="22"/>
          <w:lang w:eastAsia="en-US"/>
        </w:rPr>
      </w:pPr>
    </w:p>
    <w:p w14:paraId="7C562BE2" w14:textId="6129A38B" w:rsidR="00377239" w:rsidRDefault="00377239" w:rsidP="00377239">
      <w:pPr>
        <w:rPr>
          <w:rFonts w:cs="Arial"/>
          <w:bCs/>
          <w:szCs w:val="22"/>
        </w:rPr>
      </w:pPr>
      <w:r>
        <w:rPr>
          <w:rFonts w:cs="Arial"/>
          <w:bCs/>
          <w:szCs w:val="22"/>
        </w:rPr>
        <w:t xml:space="preserve">A light globe that is plugged into the mains electricity supply of an Australian house is actually switching on and off 100 times per second. This is because the mains electricity is powered by Alternating Current (AC). If current is plotted against time it is a sinusoidal </w:t>
      </w:r>
      <w:r w:rsidR="00391562">
        <w:rPr>
          <w:rFonts w:cs="Arial"/>
          <w:bCs/>
          <w:szCs w:val="22"/>
        </w:rPr>
        <w:t>waveform</w:t>
      </w:r>
      <w:r>
        <w:rPr>
          <w:rFonts w:cs="Arial"/>
          <w:bCs/>
          <w:szCs w:val="22"/>
        </w:rPr>
        <w:t xml:space="preserve"> with a frequency of 50 Hz. The light globe will glow at its brightest when current has a maximum magnitude and will momentarily be switched off as the current changes direction.</w:t>
      </w:r>
    </w:p>
    <w:p w14:paraId="10DE894C" w14:textId="77777777" w:rsidR="00377239" w:rsidRDefault="00377239" w:rsidP="00377239">
      <w:pPr>
        <w:rPr>
          <w:rFonts w:cs="Arial"/>
          <w:bCs/>
          <w:szCs w:val="22"/>
        </w:rPr>
      </w:pPr>
    </w:p>
    <w:p w14:paraId="4445D664" w14:textId="77777777" w:rsidR="00377239" w:rsidRDefault="00377239" w:rsidP="00377239">
      <w:pPr>
        <w:rPr>
          <w:rFonts w:cs="Arial"/>
          <w:bCs/>
          <w:szCs w:val="22"/>
        </w:rPr>
      </w:pPr>
      <w:r>
        <w:rPr>
          <w:rFonts w:cs="Arial"/>
          <w:bCs/>
          <w:szCs w:val="22"/>
        </w:rPr>
        <w:t xml:space="preserve">Alternating current is driven by an alternating emf. For a simple resistance circuit, if emf is plotted against time it also has a sinusoidal form of the same frequency and is in phase with the current. Alternating emf drives charge carriers back and forth along the same piece of conducting wire. </w:t>
      </w:r>
    </w:p>
    <w:p w14:paraId="463E937E" w14:textId="77777777" w:rsidR="00377239" w:rsidRDefault="00377239" w:rsidP="00377239">
      <w:pPr>
        <w:rPr>
          <w:rFonts w:cs="Arial"/>
          <w:bCs/>
          <w:szCs w:val="22"/>
        </w:rPr>
      </w:pPr>
    </w:p>
    <w:p w14:paraId="69AD2874" w14:textId="77777777" w:rsidR="00377239" w:rsidRDefault="00377239" w:rsidP="00377239">
      <w:pPr>
        <w:rPr>
          <w:rFonts w:cs="Arial"/>
          <w:bCs/>
          <w:szCs w:val="22"/>
        </w:rPr>
      </w:pPr>
      <w:r>
        <w:rPr>
          <w:noProof/>
        </w:rPr>
        <mc:AlternateContent>
          <mc:Choice Requires="wps">
            <w:drawing>
              <wp:anchor distT="0" distB="0" distL="114300" distR="114300" simplePos="0" relativeHeight="251667456" behindDoc="0" locked="0" layoutInCell="1" allowOverlap="1" wp14:anchorId="612096FE" wp14:editId="3A4D7500">
                <wp:simplePos x="0" y="0"/>
                <wp:positionH relativeFrom="column">
                  <wp:posOffset>1240383</wp:posOffset>
                </wp:positionH>
                <wp:positionV relativeFrom="paragraph">
                  <wp:posOffset>42284</wp:posOffset>
                </wp:positionV>
                <wp:extent cx="3932449" cy="359300"/>
                <wp:effectExtent l="0" t="0" r="11430" b="22225"/>
                <wp:wrapNone/>
                <wp:docPr id="18" name="Text Box 18"/>
                <wp:cNvGraphicFramePr/>
                <a:graphic xmlns:a="http://schemas.openxmlformats.org/drawingml/2006/main">
                  <a:graphicData uri="http://schemas.microsoft.com/office/word/2010/wordprocessingShape">
                    <wps:wsp>
                      <wps:cNvSpPr txBox="1"/>
                      <wps:spPr>
                        <a:xfrm>
                          <a:off x="0" y="0"/>
                          <a:ext cx="3932449" cy="35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1D7B38" w14:textId="77777777" w:rsidR="00AD3260" w:rsidRPr="00831568" w:rsidRDefault="00AD3260" w:rsidP="00377239">
                            <w:pPr>
                              <w:rPr>
                                <w:lang w:val="en-US"/>
                              </w:rPr>
                            </w:pPr>
                            <w:r>
                              <w:rPr>
                                <w:lang w:val="en-US"/>
                              </w:rPr>
                              <w:t xml:space="preserve">Emf maximum = 340 V          </w:t>
                            </w:r>
                            <m:oMath>
                              <m:sSub>
                                <m:sSubPr>
                                  <m:ctrlPr>
                                    <w:rPr>
                                      <w:rFonts w:ascii="Cambria Math" w:hAnsi="Cambria Math" w:cs="Arial"/>
                                      <w:i/>
                                    </w:rPr>
                                  </m:ctrlPr>
                                </m:sSubPr>
                                <m:e>
                                  <m:r>
                                    <w:rPr>
                                      <w:rFonts w:ascii="Cambria Math" w:hAnsi="Cambria Math" w:cs="Arial"/>
                                    </w:rPr>
                                    <m:t>V</m:t>
                                  </m:r>
                                </m:e>
                                <m:sub>
                                  <m:r>
                                    <w:rPr>
                                      <w:rFonts w:ascii="Cambria Math" w:hAnsi="Cambria Math" w:cs="Arial"/>
                                    </w:rPr>
                                    <m:t>RMS</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num>
                                <m:den>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m:t>
                              </m:r>
                              <m:f>
                                <m:fPr>
                                  <m:ctrlPr>
                                    <w:rPr>
                                      <w:rFonts w:ascii="Cambria Math" w:hAnsi="Cambria Math" w:cs="Arial"/>
                                      <w:i/>
                                    </w:rPr>
                                  </m:ctrlPr>
                                </m:fPr>
                                <m:num>
                                  <m:r>
                                    <w:rPr>
                                      <w:rFonts w:ascii="Cambria Math" w:hAnsi="Cambria Math" w:cs="Arial"/>
                                    </w:rPr>
                                    <m:t>340</m:t>
                                  </m:r>
                                </m:num>
                                <m:den>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=240 V</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096FE" id="_x0000_t202" coordsize="21600,21600" o:spt="202" path="m,l,21600r21600,l21600,xe">
                <v:stroke joinstyle="miter"/>
                <v:path gradientshapeok="t" o:connecttype="rect"/>
              </v:shapetype>
              <v:shape id="Text Box 18" o:spid="_x0000_s1026" type="#_x0000_t202" style="position:absolute;margin-left:97.65pt;margin-top:3.35pt;width:309.65pt;height:2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" fillcolor="white [3201]" strokeweight=".5pt">
                <v:textbox>
                  <w:txbxContent>
                    <w:p w14:paraId="4C1D7B38" w14:textId="77777777" w:rsidR="00AD3260" w:rsidRPr="00831568" w:rsidRDefault="00AD3260" w:rsidP="00377239">
                      <w:pPr>
                        <w:rPr>
                          <w:lang w:val="en-US"/>
                        </w:rPr>
                      </w:pPr>
                      <w:r>
                        <w:rPr>
                          <w:lang w:val="en-US"/>
                        </w:rPr>
                        <w:t xml:space="preserve">Emf maximum = 340 V          </w:t>
                      </w:r>
                      <m:oMath>
                        <m:sSub>
                          <m:sSubPr>
                            <m:ctrlPr>
                              <w:rPr>
                                <w:rFonts w:ascii="Cambria Math" w:hAnsi="Cambria Math" w:cs="Arial"/>
                                <w:i/>
                              </w:rPr>
                            </m:ctrlPr>
                          </m:sSubPr>
                          <m:e>
                            <m:r>
                              <w:rPr>
                                <w:rFonts w:ascii="Cambria Math" w:hAnsi="Cambria Math" w:cs="Arial"/>
                              </w:rPr>
                              <m:t>V</m:t>
                            </m:r>
                          </m:e>
                          <m:sub>
                            <m:r>
                              <w:rPr>
                                <w:rFonts w:ascii="Cambria Math" w:hAnsi="Cambria Math" w:cs="Arial"/>
                              </w:rPr>
                              <m:t>RMS</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num>
                          <m:den>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m:t>
                        </m:r>
                        <m:f>
                          <m:fPr>
                            <m:ctrlPr>
                              <w:rPr>
                                <w:rFonts w:ascii="Cambria Math" w:hAnsi="Cambria Math" w:cs="Arial"/>
                                <w:i/>
                              </w:rPr>
                            </m:ctrlPr>
                          </m:fPr>
                          <m:num>
                            <m:r>
                              <w:rPr>
                                <w:rFonts w:ascii="Cambria Math" w:hAnsi="Cambria Math" w:cs="Arial"/>
                              </w:rPr>
                              <m:t>340</m:t>
                            </m:r>
                          </m:num>
                          <m:den>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=240 V</m:t>
                        </m:r>
                      </m:oMath>
                    </w:p>
                  </w:txbxContent>
                </v:textbox>
              </v:shape>
            </w:pict>
          </mc:Fallback>
        </mc:AlternateContent>
      </w:r>
      <w:r>
        <w:rPr>
          <w:noProof/>
        </w:rPr>
        <w:drawing>
          <wp:inline distT="0" distB="0" distL="0" distR="0" wp14:anchorId="488E5BF6" wp14:editId="186AD9D7">
            <wp:extent cx="5943600" cy="286067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p>
    <w:p w14:paraId="32F5E89F" w14:textId="77777777" w:rsidR="00377239" w:rsidRDefault="00377239" w:rsidP="00377239">
      <w:pPr>
        <w:rPr>
          <w:rFonts w:cs="Arial"/>
          <w:bCs/>
          <w:szCs w:val="22"/>
        </w:rPr>
      </w:pPr>
    </w:p>
    <w:p w14:paraId="1EE9E69E" w14:textId="77777777" w:rsidR="00377239" w:rsidRPr="00831568" w:rsidRDefault="00377239" w:rsidP="00377239">
      <w:pPr>
        <w:rPr>
          <w:rFonts w:ascii="Cambria" w:hAnsi="Cambria" w:cs="Arial"/>
          <w:bCs/>
          <w:szCs w:val="22"/>
        </w:rPr>
      </w:pPr>
      <w:r>
        <w:rPr>
          <w:rFonts w:ascii="Cambria" w:hAnsi="Cambria" w:cs="Arial"/>
          <w:bCs/>
          <w:szCs w:val="22"/>
        </w:rPr>
        <w:t xml:space="preserve">Graph 1 showing alternating emf </w:t>
      </w:r>
      <w:r w:rsidRPr="00831568">
        <w:rPr>
          <w:rFonts w:ascii="Cambria" w:hAnsi="Cambria" w:cs="Arial"/>
          <w:bCs/>
          <w:szCs w:val="22"/>
        </w:rPr>
        <w:t>in an Australian household mains supply</w:t>
      </w:r>
    </w:p>
    <w:p w14:paraId="0E41007C" w14:textId="77777777" w:rsidR="00377239" w:rsidRDefault="00377239" w:rsidP="00377239">
      <w:pPr>
        <w:rPr>
          <w:rFonts w:cs="Arial"/>
          <w:bCs/>
          <w:szCs w:val="22"/>
        </w:rPr>
      </w:pPr>
    </w:p>
    <w:p w14:paraId="6EBC5AA7" w14:textId="77777777" w:rsidR="00377239" w:rsidRDefault="00377239" w:rsidP="00377239">
      <w:pPr>
        <w:rPr>
          <w:rFonts w:cs="Arial"/>
          <w:bCs/>
          <w:szCs w:val="22"/>
        </w:rPr>
      </w:pPr>
      <w:r>
        <w:rPr>
          <w:rFonts w:cs="Arial"/>
          <w:bCs/>
          <w:szCs w:val="22"/>
        </w:rPr>
        <w:t>It is difficult to analyse the instantaneous power characteristics of an AC resistance circuit as the values of emf and current are constantly changing. It is more convenient to consider the average power produced over one cycle. This is done by using the Root Mean Square (RMS) values of current and emf.</w:t>
      </w:r>
    </w:p>
    <w:p w14:paraId="4AEEAF0E" w14:textId="77777777" w:rsidR="00377239" w:rsidRDefault="00377239" w:rsidP="00377239">
      <w:pPr>
        <w:rPr>
          <w:rFonts w:cs="Arial"/>
          <w:bCs/>
          <w:szCs w:val="22"/>
        </w:rPr>
      </w:pPr>
    </w:p>
    <w:p w14:paraId="41BE85A0" w14:textId="77777777" w:rsidR="00377239" w:rsidRDefault="00377239" w:rsidP="00377239">
      <w:pPr>
        <w:rPr>
          <w:rFonts w:cs="Arial"/>
          <w:bCs/>
          <w:szCs w:val="22"/>
        </w:rPr>
      </w:pPr>
      <w:r>
        <w:rPr>
          <w:rFonts w:cs="Arial"/>
          <w:bCs/>
          <w:szCs w:val="22"/>
        </w:rPr>
        <w:t>The RMS equivalent current is defined as the direct current (DC) that will provide the same power in a resistor as AC does on average. The same logic applies for RMS voltages.</w:t>
      </w:r>
    </w:p>
    <w:p w14:paraId="45192749" w14:textId="77777777" w:rsidR="00377239" w:rsidRDefault="00377239" w:rsidP="00377239">
      <w:pPr>
        <w:rPr>
          <w:rFonts w:cs="Arial"/>
          <w:bCs/>
          <w:szCs w:val="22"/>
        </w:rPr>
      </w:pPr>
    </w:p>
    <w:p w14:paraId="71050564" w14:textId="77777777" w:rsidR="00377239" w:rsidRDefault="00377239" w:rsidP="00377239">
      <w:pPr>
        <w:rPr>
          <w:rFonts w:cs="Arial"/>
          <w:bCs/>
          <w:szCs w:val="22"/>
        </w:rPr>
      </w:pPr>
      <w:r>
        <w:rPr>
          <w:rFonts w:cs="Arial"/>
          <w:bCs/>
          <w:szCs w:val="22"/>
        </w:rPr>
        <w:t xml:space="preserve">The equations to calculate RMS values are: </w:t>
      </w:r>
      <m:oMath>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RMS</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max</m:t>
                </m:r>
              </m:sub>
            </m:sSub>
          </m:num>
          <m:den>
            <m:rad>
              <m:radPr>
                <m:degHide m:val="1"/>
                <m:ctrlPr>
                  <w:rPr>
                    <w:rFonts w:ascii="Cambria Math" w:hAnsi="Cambria Math" w:cs="Arial"/>
                    <w:i/>
                    <w:sz w:val="32"/>
                    <w:szCs w:val="32"/>
                  </w:rPr>
                </m:ctrlPr>
              </m:radPr>
              <m:deg/>
              <m:e>
                <m:r>
                  <w:rPr>
                    <w:rFonts w:ascii="Cambria Math" w:hAnsi="Cambria Math" w:cs="Arial"/>
                    <w:sz w:val="32"/>
                    <w:szCs w:val="32"/>
                  </w:rPr>
                  <m:t>2</m:t>
                </m:r>
              </m:e>
            </m:rad>
          </m:den>
        </m:f>
      </m:oMath>
      <w:r>
        <w:rPr>
          <w:rFonts w:cs="Arial"/>
          <w:sz w:val="32"/>
          <w:szCs w:val="32"/>
        </w:rPr>
        <w:tab/>
      </w:r>
      <w:r>
        <w:rPr>
          <w:rFonts w:cs="Arial"/>
          <w:sz w:val="32"/>
          <w:szCs w:val="32"/>
        </w:rPr>
        <w:tab/>
      </w:r>
      <m:oMath>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RMS</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max</m:t>
                </m:r>
              </m:sub>
            </m:sSub>
          </m:num>
          <m:den>
            <m:rad>
              <m:radPr>
                <m:degHide m:val="1"/>
                <m:ctrlPr>
                  <w:rPr>
                    <w:rFonts w:ascii="Cambria Math" w:hAnsi="Cambria Math" w:cs="Arial"/>
                    <w:i/>
                    <w:sz w:val="32"/>
                    <w:szCs w:val="32"/>
                  </w:rPr>
                </m:ctrlPr>
              </m:radPr>
              <m:deg/>
              <m:e>
                <m:r>
                  <w:rPr>
                    <w:rFonts w:ascii="Cambria Math" w:hAnsi="Cambria Math" w:cs="Arial"/>
                    <w:sz w:val="32"/>
                    <w:szCs w:val="32"/>
                  </w:rPr>
                  <m:t>2</m:t>
                </m:r>
              </m:e>
            </m:rad>
          </m:den>
        </m:f>
      </m:oMath>
    </w:p>
    <w:p w14:paraId="68ACC06A" w14:textId="77777777" w:rsidR="00377239" w:rsidRDefault="00377239" w:rsidP="00377239">
      <w:pPr>
        <w:rPr>
          <w:rFonts w:cs="Arial"/>
          <w:bCs/>
          <w:szCs w:val="22"/>
        </w:rPr>
      </w:pPr>
    </w:p>
    <w:p w14:paraId="465EA2B6" w14:textId="77777777" w:rsidR="00377239" w:rsidRDefault="00377239" w:rsidP="00377239">
      <w:pPr>
        <w:rPr>
          <w:rFonts w:cs="Arial"/>
          <w:bCs/>
          <w:szCs w:val="22"/>
        </w:rPr>
      </w:pPr>
      <w:r>
        <w:rPr>
          <w:rFonts w:cs="Arial"/>
          <w:bCs/>
          <w:szCs w:val="22"/>
        </w:rPr>
        <w:t xml:space="preserve">Use of the RMS values allows an AC circuit containing only resistors, to be analysed in the same way as a DC circuit. </w:t>
      </w:r>
    </w:p>
    <w:p w14:paraId="3794F1CA" w14:textId="77777777" w:rsidR="00377239" w:rsidRDefault="00377239" w:rsidP="00377239">
      <w:pPr>
        <w:rPr>
          <w:rFonts w:cs="Arial"/>
          <w:bCs/>
          <w:szCs w:val="22"/>
        </w:rPr>
      </w:pPr>
    </w:p>
    <w:p w14:paraId="680CABC5" w14:textId="77777777" w:rsidR="00377239" w:rsidRDefault="00377239" w:rsidP="00377239">
      <w:pPr>
        <w:rPr>
          <w:rFonts w:cs="Arial"/>
          <w:bCs/>
          <w:szCs w:val="22"/>
        </w:rPr>
      </w:pPr>
      <w:r>
        <w:rPr>
          <w:rFonts w:cs="Arial"/>
          <w:bCs/>
          <w:szCs w:val="22"/>
        </w:rPr>
        <w:t>An AC generator is a source of alternating emf. It can be shown that the maximum emf on the alternating cycle can be calculated using the following equation:</w:t>
      </w:r>
    </w:p>
    <w:p w14:paraId="49269928" w14:textId="77777777" w:rsidR="00377239" w:rsidRDefault="00377239" w:rsidP="00377239">
      <w:pPr>
        <w:rPr>
          <w:rFonts w:cs="Arial"/>
          <w:bCs/>
          <w:szCs w:val="22"/>
        </w:rPr>
      </w:pPr>
      <w:r>
        <w:rPr>
          <w:rFonts w:cs="Arial"/>
          <w:bCs/>
          <w:noProof/>
          <w:szCs w:val="22"/>
        </w:rPr>
        <mc:AlternateContent>
          <mc:Choice Requires="wps">
            <w:drawing>
              <wp:anchor distT="0" distB="0" distL="114300" distR="114300" simplePos="0" relativeHeight="251666432" behindDoc="0" locked="0" layoutInCell="1" allowOverlap="1" wp14:anchorId="5633CF0B" wp14:editId="1C9AACD8">
                <wp:simplePos x="0" y="0"/>
                <wp:positionH relativeFrom="column">
                  <wp:posOffset>1877255</wp:posOffset>
                </wp:positionH>
                <wp:positionV relativeFrom="paragraph">
                  <wp:posOffset>94775</wp:posOffset>
                </wp:positionV>
                <wp:extent cx="3948305" cy="622689"/>
                <wp:effectExtent l="0" t="0" r="0" b="6350"/>
                <wp:wrapNone/>
                <wp:docPr id="309" name="Text Box 309"/>
                <wp:cNvGraphicFramePr/>
                <a:graphic xmlns:a="http://schemas.openxmlformats.org/drawingml/2006/main">
                  <a:graphicData uri="http://schemas.microsoft.com/office/word/2010/wordprocessingShape">
                    <wps:wsp>
                      <wps:cNvSpPr txBox="1"/>
                      <wps:spPr>
                        <a:xfrm>
                          <a:off x="0" y="0"/>
                          <a:ext cx="3948305" cy="6226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CF773" w14:textId="77777777" w:rsidR="00AD3260" w:rsidRDefault="00AD3260" w:rsidP="00377239">
                            <w:pPr>
                              <w:rPr>
                                <w:rFonts w:ascii="Cambria" w:hAnsi="Cambria"/>
                                <w:lang w:val="en-US"/>
                              </w:rPr>
                            </w:pPr>
                            <w:r>
                              <w:rPr>
                                <w:rFonts w:ascii="Cambria" w:hAnsi="Cambria"/>
                                <w:lang w:val="en-US"/>
                              </w:rPr>
                              <w:t>V</w:t>
                            </w:r>
                            <w:r>
                              <w:rPr>
                                <w:rFonts w:ascii="Cambria" w:hAnsi="Cambria"/>
                                <w:vertAlign w:val="subscript"/>
                                <w:lang w:val="en-US"/>
                              </w:rPr>
                              <w:t>max</w:t>
                            </w:r>
                            <w:r>
                              <w:rPr>
                                <w:rFonts w:ascii="Cambria" w:hAnsi="Cambria"/>
                                <w:lang w:val="en-US"/>
                              </w:rPr>
                              <w:t xml:space="preserve"> = maximum emf (V)</w:t>
                            </w:r>
                            <w:r w:rsidRPr="0089633E">
                              <w:rPr>
                                <w:rFonts w:ascii="Cambria" w:hAnsi="Cambria"/>
                                <w:lang w:val="en-US"/>
                              </w:rPr>
                              <w:t xml:space="preserve"> </w:t>
                            </w:r>
                            <w:r>
                              <w:rPr>
                                <w:rFonts w:ascii="Cambria" w:hAnsi="Cambria"/>
                                <w:lang w:val="en-US"/>
                              </w:rPr>
                              <w:tab/>
                              <w:t>N = number of turns on coil</w:t>
                            </w:r>
                          </w:p>
                          <w:p w14:paraId="667DC407" w14:textId="77777777" w:rsidR="00AD3260" w:rsidRPr="0089633E" w:rsidRDefault="00AD3260" w:rsidP="00377239">
                            <w:pPr>
                              <w:rPr>
                                <w:rFonts w:ascii="Cambria" w:hAnsi="Cambria"/>
                                <w:lang w:val="en-US"/>
                              </w:rPr>
                            </w:pPr>
                            <w:r>
                              <w:rPr>
                                <w:rFonts w:ascii="Cambria" w:hAnsi="Cambria"/>
                                <w:lang w:val="en-US"/>
                              </w:rPr>
                              <w:t>A = area of coil (m</w:t>
                            </w:r>
                            <w:r>
                              <w:rPr>
                                <w:rFonts w:ascii="Cambria" w:hAnsi="Cambria"/>
                                <w:vertAlign w:val="superscript"/>
                                <w:lang w:val="en-US"/>
                              </w:rPr>
                              <w:t>2</w:t>
                            </w:r>
                            <w:r>
                              <w:rPr>
                                <w:rFonts w:ascii="Cambria" w:hAnsi="Cambria"/>
                                <w:lang w:val="en-US"/>
                              </w:rPr>
                              <w:t>)</w:t>
                            </w:r>
                            <w:r w:rsidRPr="0089633E">
                              <w:rPr>
                                <w:rFonts w:ascii="Cambria" w:hAnsi="Cambria"/>
                                <w:lang w:val="en-US"/>
                              </w:rPr>
                              <w:t xml:space="preserve"> </w:t>
                            </w:r>
                            <w:r>
                              <w:rPr>
                                <w:rFonts w:ascii="Cambria" w:hAnsi="Cambria"/>
                                <w:lang w:val="en-US"/>
                              </w:rPr>
                              <w:tab/>
                            </w:r>
                            <w:r>
                              <w:rPr>
                                <w:rFonts w:ascii="Cambria" w:hAnsi="Cambria"/>
                                <w:lang w:val="en-US"/>
                              </w:rPr>
                              <w:tab/>
                              <w:t>f = frequency of rotation (Hz)</w:t>
                            </w:r>
                          </w:p>
                          <w:p w14:paraId="01D624CD" w14:textId="77777777" w:rsidR="00AD3260" w:rsidRDefault="00AD3260" w:rsidP="00377239">
                            <w:pPr>
                              <w:rPr>
                                <w:rFonts w:ascii="Cambria" w:hAnsi="Cambria"/>
                                <w:lang w:val="en-US"/>
                              </w:rPr>
                            </w:pPr>
                            <w:r>
                              <w:rPr>
                                <w:rFonts w:ascii="Cambria" w:hAnsi="Cambria"/>
                                <w:lang w:val="en-US"/>
                              </w:rPr>
                              <w:t>B = magnetic flux density (T)</w:t>
                            </w:r>
                          </w:p>
                          <w:p w14:paraId="0F4E814D" w14:textId="77777777" w:rsidR="00AD3260" w:rsidRDefault="00AD3260" w:rsidP="003772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3CF0B" id="Text Box 309" o:spid="_x0000_s1027" type="#_x0000_t202" style="position:absolute;margin-left:147.8pt;margin-top:7.45pt;width:310.9pt;height:4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" fillcolor="white [3201]" stroked="f" strokeweight=".5pt">
                <v:textbox>
                  <w:txbxContent>
                    <w:p w14:paraId="220CF773" w14:textId="77777777" w:rsidR="00AD3260" w:rsidRDefault="00AD3260" w:rsidP="00377239">
                      <w:pPr>
                        <w:rPr>
                          <w:rFonts w:ascii="Cambria" w:hAnsi="Cambria"/>
                          <w:lang w:val="en-US"/>
                        </w:rPr>
                      </w:pPr>
                      <w:r>
                        <w:rPr>
                          <w:rFonts w:ascii="Cambria" w:hAnsi="Cambria"/>
                          <w:lang w:val="en-US"/>
                        </w:rPr>
                        <w:t>V</w:t>
                      </w:r>
                      <w:r>
                        <w:rPr>
                          <w:rFonts w:ascii="Cambria" w:hAnsi="Cambria"/>
                          <w:vertAlign w:val="subscript"/>
                          <w:lang w:val="en-US"/>
                        </w:rPr>
                        <w:t>max</w:t>
                      </w:r>
                      <w:r>
                        <w:rPr>
                          <w:rFonts w:ascii="Cambria" w:hAnsi="Cambria"/>
                          <w:lang w:val="en-US"/>
                        </w:rPr>
                        <w:t xml:space="preserve"> = maximum emf (V)</w:t>
                      </w:r>
                      <w:r w:rsidRPr="0089633E">
                        <w:rPr>
                          <w:rFonts w:ascii="Cambria" w:hAnsi="Cambria"/>
                          <w:lang w:val="en-US"/>
                        </w:rPr>
                        <w:t xml:space="preserve"> </w:t>
                      </w:r>
                      <w:r>
                        <w:rPr>
                          <w:rFonts w:ascii="Cambria" w:hAnsi="Cambria"/>
                          <w:lang w:val="en-US"/>
                        </w:rPr>
                        <w:tab/>
                        <w:t>N = number of turns on coil</w:t>
                      </w:r>
                    </w:p>
                    <w:p w14:paraId="667DC407" w14:textId="77777777" w:rsidR="00AD3260" w:rsidRPr="0089633E" w:rsidRDefault="00AD3260" w:rsidP="00377239">
                      <w:pPr>
                        <w:rPr>
                          <w:rFonts w:ascii="Cambria" w:hAnsi="Cambria"/>
                          <w:lang w:val="en-US"/>
                        </w:rPr>
                      </w:pPr>
                      <w:r>
                        <w:rPr>
                          <w:rFonts w:ascii="Cambria" w:hAnsi="Cambria"/>
                          <w:lang w:val="en-US"/>
                        </w:rPr>
                        <w:t>A = area of coil (m</w:t>
                      </w:r>
                      <w:r>
                        <w:rPr>
                          <w:rFonts w:ascii="Cambria" w:hAnsi="Cambria"/>
                          <w:vertAlign w:val="superscript"/>
                          <w:lang w:val="en-US"/>
                        </w:rPr>
                        <w:t>2</w:t>
                      </w:r>
                      <w:r>
                        <w:rPr>
                          <w:rFonts w:ascii="Cambria" w:hAnsi="Cambria"/>
                          <w:lang w:val="en-US"/>
                        </w:rPr>
                        <w:t>)</w:t>
                      </w:r>
                      <w:r w:rsidRPr="0089633E">
                        <w:rPr>
                          <w:rFonts w:ascii="Cambria" w:hAnsi="Cambria"/>
                          <w:lang w:val="en-US"/>
                        </w:rPr>
                        <w:t xml:space="preserve"> </w:t>
                      </w:r>
                      <w:r>
                        <w:rPr>
                          <w:rFonts w:ascii="Cambria" w:hAnsi="Cambria"/>
                          <w:lang w:val="en-US"/>
                        </w:rPr>
                        <w:tab/>
                      </w:r>
                      <w:r>
                        <w:rPr>
                          <w:rFonts w:ascii="Cambria" w:hAnsi="Cambria"/>
                          <w:lang w:val="en-US"/>
                        </w:rPr>
                        <w:tab/>
                        <w:t>f = frequency of rotation (Hz)</w:t>
                      </w:r>
                    </w:p>
                    <w:p w14:paraId="01D624CD" w14:textId="77777777" w:rsidR="00AD3260" w:rsidRDefault="00AD3260" w:rsidP="00377239">
                      <w:pPr>
                        <w:rPr>
                          <w:rFonts w:ascii="Cambria" w:hAnsi="Cambria"/>
                          <w:lang w:val="en-US"/>
                        </w:rPr>
                      </w:pPr>
                      <w:r>
                        <w:rPr>
                          <w:rFonts w:ascii="Cambria" w:hAnsi="Cambria"/>
                          <w:lang w:val="en-US"/>
                        </w:rPr>
                        <w:t>B = magnetic flux density (T)</w:t>
                      </w:r>
                    </w:p>
                    <w:p w14:paraId="0F4E814D" w14:textId="77777777" w:rsidR="00AD3260" w:rsidRDefault="00AD3260" w:rsidP="00377239"/>
                  </w:txbxContent>
                </v:textbox>
              </v:shape>
            </w:pict>
          </mc:Fallback>
        </mc:AlternateContent>
      </w:r>
    </w:p>
    <w:p w14:paraId="68CE5F48" w14:textId="77777777" w:rsidR="00377239" w:rsidRPr="0089633E" w:rsidRDefault="00943DB8" w:rsidP="00377239">
      <w:pPr>
        <w:rPr>
          <w:rFonts w:cs="Arial"/>
          <w:bCs/>
          <w:szCs w:val="22"/>
        </w:rPr>
      </w:pPr>
      <m:oMathPara>
        <m:oMathParaPr>
          <m:jc m:val="left"/>
        </m:oMathParaPr>
        <m:oMath>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max</m:t>
              </m:r>
            </m:sub>
          </m:sSub>
          <m:r>
            <w:rPr>
              <w:rFonts w:ascii="Cambria Math" w:hAnsi="Cambria Math" w:cs="Arial"/>
              <w:sz w:val="32"/>
              <w:szCs w:val="32"/>
            </w:rPr>
            <m:t>=NAB2πf</m:t>
          </m:r>
        </m:oMath>
      </m:oMathPara>
    </w:p>
    <w:p w14:paraId="502A3F7F" w14:textId="77777777" w:rsidR="00377239" w:rsidRDefault="00377239" w:rsidP="00377239">
      <w:pPr>
        <w:jc w:val="right"/>
        <w:rPr>
          <w:rFonts w:cs="Arial"/>
          <w:bCs/>
          <w:szCs w:val="22"/>
        </w:rPr>
      </w:pPr>
    </w:p>
    <w:p w14:paraId="7FD2CC04" w14:textId="77777777" w:rsidR="00377239" w:rsidRDefault="00377239" w:rsidP="00377239">
      <w:pPr>
        <w:tabs>
          <w:tab w:val="right" w:leader="underscore" w:pos="9360"/>
        </w:tabs>
        <w:rPr>
          <w:rFonts w:cs="Arial"/>
          <w:bCs/>
          <w:szCs w:val="22"/>
        </w:rPr>
      </w:pPr>
    </w:p>
    <w:p w14:paraId="54E9B056" w14:textId="77777777" w:rsidR="00377239" w:rsidRDefault="00377239" w:rsidP="00377239">
      <w:pPr>
        <w:spacing w:after="160" w:line="259" w:lineRule="auto"/>
        <w:rPr>
          <w:rFonts w:cs="Arial"/>
          <w:bCs/>
          <w:szCs w:val="22"/>
        </w:rPr>
      </w:pPr>
      <w:r>
        <w:rPr>
          <w:rFonts w:cs="Arial"/>
          <w:bCs/>
          <w:szCs w:val="22"/>
        </w:rPr>
        <w:br w:type="page"/>
      </w:r>
    </w:p>
    <w:p w14:paraId="241EA8E3" w14:textId="77777777" w:rsidR="00377239" w:rsidRDefault="00377239" w:rsidP="00377239">
      <w:pPr>
        <w:tabs>
          <w:tab w:val="right" w:leader="underscore" w:pos="9360"/>
        </w:tabs>
        <w:rPr>
          <w:rFonts w:cs="Arial"/>
          <w:bCs/>
          <w:szCs w:val="22"/>
        </w:rPr>
      </w:pPr>
      <w:r>
        <w:rPr>
          <w:rFonts w:cs="Arial"/>
          <w:bCs/>
          <w:szCs w:val="22"/>
        </w:rPr>
        <w:lastRenderedPageBreak/>
        <w:t xml:space="preserve">Diagram 1 shows the coil PQRS of an </w:t>
      </w:r>
      <w:r w:rsidRPr="00F855A7">
        <w:rPr>
          <w:rFonts w:cs="Arial"/>
          <w:bCs/>
          <w:szCs w:val="22"/>
        </w:rPr>
        <w:t>AC gen</w:t>
      </w:r>
      <w:r>
        <w:rPr>
          <w:rFonts w:cs="Arial"/>
          <w:bCs/>
          <w:szCs w:val="22"/>
        </w:rPr>
        <w:t xml:space="preserve">erator placed between magnetic poles. </w:t>
      </w:r>
    </w:p>
    <w:p w14:paraId="4741D78B" w14:textId="77777777" w:rsidR="00377239" w:rsidRPr="00CA07EB" w:rsidRDefault="00377239" w:rsidP="00377239">
      <w:pPr>
        <w:pStyle w:val="ListParagraph"/>
        <w:numPr>
          <w:ilvl w:val="0"/>
          <w:numId w:val="13"/>
        </w:numPr>
        <w:tabs>
          <w:tab w:val="right" w:leader="underscore" w:pos="9360"/>
        </w:tabs>
        <w:contextualSpacing w:val="0"/>
        <w:rPr>
          <w:bCs/>
        </w:rPr>
      </w:pPr>
      <w:r>
        <w:rPr>
          <w:bCs/>
        </w:rPr>
        <w:t>A</w:t>
      </w:r>
      <w:r w:rsidRPr="00CA07EB">
        <w:rPr>
          <w:bCs/>
        </w:rPr>
        <w:t xml:space="preserve"> uniform magn</w:t>
      </w:r>
      <w:r>
        <w:rPr>
          <w:bCs/>
        </w:rPr>
        <w:t>etic field of flux density 0.12</w:t>
      </w:r>
      <w:r w:rsidRPr="00CA07EB">
        <w:rPr>
          <w:bCs/>
        </w:rPr>
        <w:t xml:space="preserve">6 T </w:t>
      </w:r>
      <w:r>
        <w:rPr>
          <w:bCs/>
        </w:rPr>
        <w:t>exists between the magnetic poles</w:t>
      </w:r>
      <w:r w:rsidRPr="00CA07EB">
        <w:rPr>
          <w:bCs/>
        </w:rPr>
        <w:t xml:space="preserve">. </w:t>
      </w:r>
    </w:p>
    <w:p w14:paraId="43F6C97C" w14:textId="77777777" w:rsidR="00377239" w:rsidRPr="00CA07EB" w:rsidRDefault="00377239" w:rsidP="00377239">
      <w:pPr>
        <w:pStyle w:val="ListParagraph"/>
        <w:numPr>
          <w:ilvl w:val="0"/>
          <w:numId w:val="13"/>
        </w:numPr>
        <w:tabs>
          <w:tab w:val="right" w:leader="underscore" w:pos="9360"/>
        </w:tabs>
        <w:contextualSpacing w:val="0"/>
        <w:rPr>
          <w:bCs/>
        </w:rPr>
      </w:pPr>
      <w:r w:rsidRPr="00CA07EB">
        <w:rPr>
          <w:bCs/>
        </w:rPr>
        <w:t>The dimensions</w:t>
      </w:r>
      <w:r>
        <w:rPr>
          <w:bCs/>
        </w:rPr>
        <w:t xml:space="preserve"> of the coil are:  PQ = SR = 17.</w:t>
      </w:r>
      <w:r w:rsidRPr="00CA07EB">
        <w:rPr>
          <w:bCs/>
        </w:rPr>
        <w:t xml:space="preserve">0 </w:t>
      </w:r>
      <w:r>
        <w:rPr>
          <w:bCs/>
        </w:rPr>
        <w:t>cm and PS = QR = 9</w:t>
      </w:r>
      <w:r w:rsidRPr="00CA07EB">
        <w:rPr>
          <w:bCs/>
        </w:rPr>
        <w:t>.00 cm</w:t>
      </w:r>
    </w:p>
    <w:p w14:paraId="6D9C79A7" w14:textId="77777777" w:rsidR="00377239" w:rsidRPr="00CA07EB" w:rsidRDefault="00377239" w:rsidP="00377239">
      <w:pPr>
        <w:pStyle w:val="ListParagraph"/>
        <w:numPr>
          <w:ilvl w:val="0"/>
          <w:numId w:val="13"/>
        </w:numPr>
        <w:tabs>
          <w:tab w:val="right" w:leader="underscore" w:pos="9360"/>
        </w:tabs>
        <w:contextualSpacing w:val="0"/>
        <w:rPr>
          <w:bCs/>
        </w:rPr>
      </w:pPr>
      <w:r w:rsidRPr="00CA07EB">
        <w:rPr>
          <w:bCs/>
        </w:rPr>
        <w:t xml:space="preserve">The coil rotates about the axle as </w:t>
      </w:r>
      <w:r>
        <w:rPr>
          <w:bCs/>
        </w:rPr>
        <w:t xml:space="preserve">indicated as </w:t>
      </w:r>
      <w:r w:rsidRPr="00CA07EB">
        <w:rPr>
          <w:bCs/>
        </w:rPr>
        <w:t>a torque is applied to the pulley.</w:t>
      </w:r>
    </w:p>
    <w:p w14:paraId="26F3F32E" w14:textId="77777777" w:rsidR="00377239" w:rsidRDefault="00377239" w:rsidP="00377239">
      <w:pPr>
        <w:pStyle w:val="ListParagraph"/>
        <w:numPr>
          <w:ilvl w:val="0"/>
          <w:numId w:val="13"/>
        </w:numPr>
        <w:tabs>
          <w:tab w:val="right" w:leader="underscore" w:pos="9360"/>
        </w:tabs>
        <w:contextualSpacing w:val="0"/>
        <w:rPr>
          <w:bCs/>
        </w:rPr>
      </w:pPr>
      <w:r>
        <w:rPr>
          <w:bCs/>
        </w:rPr>
        <w:t>The coil has 6</w:t>
      </w:r>
      <w:r w:rsidRPr="00CA07EB">
        <w:rPr>
          <w:bCs/>
        </w:rPr>
        <w:t>00 tu</w:t>
      </w:r>
      <w:r>
        <w:rPr>
          <w:bCs/>
        </w:rPr>
        <w:t>rns of wire and is rotated uniformly at 84</w:t>
      </w:r>
      <w:r w:rsidRPr="00CA07EB">
        <w:rPr>
          <w:bCs/>
        </w:rPr>
        <w:t>0 rpm.</w:t>
      </w:r>
    </w:p>
    <w:p w14:paraId="77C4FAC2" w14:textId="77777777" w:rsidR="00377239" w:rsidRDefault="00377239" w:rsidP="00377239">
      <w:pPr>
        <w:pStyle w:val="ListParagraph"/>
        <w:tabs>
          <w:tab w:val="right" w:leader="underscore" w:pos="9360"/>
        </w:tabs>
        <w:rPr>
          <w:bCs/>
        </w:rPr>
      </w:pPr>
    </w:p>
    <w:p w14:paraId="5AD4D684" w14:textId="77777777" w:rsidR="00377239" w:rsidRPr="00831568" w:rsidRDefault="00377239" w:rsidP="00377239">
      <w:pPr>
        <w:pStyle w:val="ListParagraph"/>
        <w:tabs>
          <w:tab w:val="right" w:leader="underscore" w:pos="9360"/>
        </w:tabs>
        <w:rPr>
          <w:bCs/>
        </w:rPr>
      </w:pPr>
    </w:p>
    <w:p w14:paraId="3236717A" w14:textId="77777777" w:rsidR="00377239" w:rsidRDefault="00377239" w:rsidP="00377239">
      <w:pPr>
        <w:rPr>
          <w:rFonts w:cs="Arial"/>
          <w:szCs w:val="22"/>
        </w:rPr>
      </w:pPr>
      <w:r>
        <w:rPr>
          <w:rFonts w:cs="Arial"/>
          <w:noProof/>
          <w:szCs w:val="22"/>
        </w:rPr>
        <mc:AlternateContent>
          <mc:Choice Requires="wpc">
            <w:drawing>
              <wp:inline distT="0" distB="0" distL="0" distR="0" wp14:anchorId="74E597C2" wp14:editId="26FBDDA5">
                <wp:extent cx="5433544" cy="3187187"/>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92" name="Group 192"/>
                        <wpg:cNvGrpSpPr/>
                        <wpg:grpSpPr>
                          <a:xfrm>
                            <a:off x="42120" y="77498"/>
                            <a:ext cx="5250139" cy="2670602"/>
                            <a:chOff x="58406" y="-306203"/>
                            <a:chExt cx="5250139" cy="2670602"/>
                          </a:xfrm>
                        </wpg:grpSpPr>
                        <wps:wsp>
                          <wps:cNvPr id="193" name="Straight Connector 193"/>
                          <wps:cNvCnPr/>
                          <wps:spPr>
                            <a:xfrm flipV="1">
                              <a:off x="1327922" y="577460"/>
                              <a:ext cx="2483250" cy="2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V="1">
                              <a:off x="1327922" y="2175636"/>
                              <a:ext cx="2483265" cy="984"/>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3811203" y="577547"/>
                              <a:ext cx="0" cy="15984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1327922" y="577721"/>
                              <a:ext cx="0" cy="6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1327912" y="1451686"/>
                              <a:ext cx="11" cy="72482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760780" y="1272077"/>
                              <a:ext cx="5671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387705" y="1451248"/>
                              <a:ext cx="940212" cy="219"/>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a:off x="1145704" y="1367324"/>
                              <a:ext cx="33134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1" name="Rectangle 221"/>
                          <wps:cNvSpPr/>
                          <wps:spPr>
                            <a:xfrm>
                              <a:off x="734069" y="1188949"/>
                              <a:ext cx="160934" cy="339697"/>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321952" y="1189318"/>
                              <a:ext cx="160655" cy="339559"/>
                            </a:xfrm>
                            <a:prstGeom prst="rect">
                              <a:avLst/>
                            </a:prstGeom>
                            <a:ln/>
                          </wps:spPr>
                          <wps:style>
                            <a:lnRef idx="1">
                              <a:schemeClr val="dk1"/>
                            </a:lnRef>
                            <a:fillRef idx="2">
                              <a:schemeClr val="dk1"/>
                            </a:fillRef>
                            <a:effectRef idx="1">
                              <a:schemeClr val="dk1"/>
                            </a:effectRef>
                            <a:fontRef idx="minor">
                              <a:schemeClr val="dk1"/>
                            </a:fontRef>
                          </wps:style>
                          <wps:txbx>
                            <w:txbxContent>
                              <w:p w14:paraId="51C31C9F" w14:textId="77777777" w:rsidR="00AD3260" w:rsidRDefault="00AD3260" w:rsidP="0037723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Flowchart: Delay 227"/>
                          <wps:cNvSpPr/>
                          <wps:spPr>
                            <a:xfrm rot="5400000">
                              <a:off x="309709" y="975453"/>
                              <a:ext cx="141083" cy="277963"/>
                            </a:xfrm>
                            <a:prstGeom prst="flowChartDelay">
                              <a:avLst/>
                            </a:prstGeom>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Flowchart: Delay 229"/>
                          <wps:cNvSpPr/>
                          <wps:spPr>
                            <a:xfrm rot="5400000">
                              <a:off x="736997" y="975626"/>
                              <a:ext cx="140970" cy="277495"/>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txbx>
                            <w:txbxContent>
                              <w:p w14:paraId="0EC4AF4C" w14:textId="77777777" w:rsidR="00AD3260" w:rsidRDefault="00AD3260" w:rsidP="0037723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flipV="1">
                              <a:off x="387706" y="680211"/>
                              <a:ext cx="0" cy="363668"/>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flipV="1">
                              <a:off x="803734" y="680049"/>
                              <a:ext cx="0" cy="363830"/>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2" name="Text Box 252"/>
                          <wps:cNvSpPr txBox="1"/>
                          <wps:spPr>
                            <a:xfrm>
                              <a:off x="58406" y="343925"/>
                              <a:ext cx="1038874" cy="42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BF88" w14:textId="77777777" w:rsidR="00AD3260" w:rsidRPr="004D388C" w:rsidRDefault="00AD3260" w:rsidP="00377239">
                                <w:pPr>
                                  <w:rPr>
                                    <w:sz w:val="20"/>
                                  </w:rPr>
                                </w:pPr>
                                <w:r w:rsidRPr="004D388C">
                                  <w:rPr>
                                    <w:sz w:val="20"/>
                                  </w:rPr>
                                  <w:t>Contacts to 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74"/>
                          <wps:cNvSpPr txBox="1"/>
                          <wps:spPr>
                            <a:xfrm>
                              <a:off x="106840" y="1882140"/>
                              <a:ext cx="1038860" cy="2806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90E3B" w14:textId="77777777" w:rsidR="00AD3260" w:rsidRPr="004E6A3A" w:rsidRDefault="00AD3260" w:rsidP="00377239">
                                <w:pPr>
                                  <w:pStyle w:val="NormalWeb"/>
                                  <w:spacing w:before="0" w:beforeAutospacing="0" w:after="0" w:afterAutospacing="0"/>
                                  <w:rPr>
                                    <w:lang w:val="en-US"/>
                                  </w:rPr>
                                </w:pPr>
                                <w:r>
                                  <w:rPr>
                                    <w:rFonts w:ascii="Arial" w:eastAsia="MS Mincho" w:hAnsi="Arial" w:cs="Goudy Old Style"/>
                                    <w:sz w:val="20"/>
                                    <w:szCs w:val="20"/>
                                    <w:lang w:val="en-US"/>
                                  </w:rPr>
                                  <w:t>Slip rings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wps:spPr>
                            <a:xfrm flipH="1" flipV="1">
                              <a:off x="387706" y="1659598"/>
                              <a:ext cx="94901" cy="22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flipV="1">
                              <a:off x="690584" y="1659598"/>
                              <a:ext cx="120462" cy="222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74"/>
                          <wps:cNvSpPr txBox="1"/>
                          <wps:spPr>
                            <a:xfrm>
                              <a:off x="4209800" y="336938"/>
                              <a:ext cx="103886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CD647" w14:textId="77777777" w:rsidR="00AD3260" w:rsidRDefault="00AD3260" w:rsidP="00377239">
                                <w:pPr>
                                  <w:pStyle w:val="NormalWeb"/>
                                  <w:spacing w:before="0" w:beforeAutospacing="0" w:after="0" w:afterAutospacing="0"/>
                                </w:pPr>
                                <w:r>
                                  <w:rPr>
                                    <w:rFonts w:ascii="Arial" w:eastAsia="MS Mincho" w:hAnsi="Arial" w:cs="Goudy Old Style"/>
                                    <w:sz w:val="20"/>
                                    <w:szCs w:val="20"/>
                                  </w:rPr>
                                  <w:t>Pulley that turns coil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1" name="Text Box 74"/>
                          <wps:cNvSpPr txBox="1"/>
                          <wps:spPr>
                            <a:xfrm>
                              <a:off x="4064198" y="1914306"/>
                              <a:ext cx="471072"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3AF22" w14:textId="77777777" w:rsidR="00AD3260" w:rsidRDefault="00AD3260" w:rsidP="00377239">
                                <w:pPr>
                                  <w:pStyle w:val="NormalWeb"/>
                                  <w:spacing w:before="0" w:beforeAutospacing="0" w:after="0" w:afterAutospacing="0"/>
                                </w:pPr>
                                <w:r>
                                  <w:rPr>
                                    <w:rFonts w:ascii="Arial" w:eastAsia="MS Mincho" w:hAnsi="Arial" w:cs="Goudy Old Style"/>
                                    <w:sz w:val="20"/>
                                    <w:szCs w:val="20"/>
                                  </w:rPr>
                                  <w:t>Axle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Straight Arrow Connector 292"/>
                          <wps:cNvCnPr/>
                          <wps:spPr>
                            <a:xfrm flipH="1" flipV="1">
                              <a:off x="4000519" y="1402989"/>
                              <a:ext cx="151420" cy="511027"/>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96" name="Flowchart: Predefined Process 296"/>
                          <wps:cNvSpPr/>
                          <wps:spPr>
                            <a:xfrm>
                              <a:off x="4151959" y="1123938"/>
                              <a:ext cx="307238" cy="474658"/>
                            </a:xfrm>
                            <a:prstGeom prst="flowChartPredefinedProcess">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traight Arrow Connector 297"/>
                          <wps:cNvCnPr/>
                          <wps:spPr>
                            <a:xfrm flipH="1">
                              <a:off x="4307999" y="760368"/>
                              <a:ext cx="88436" cy="29791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99" name="Text Box 74"/>
                          <wps:cNvSpPr txBox="1"/>
                          <wps:spPr>
                            <a:xfrm>
                              <a:off x="1097281" y="503525"/>
                              <a:ext cx="37606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E3A66" w14:textId="77777777" w:rsidR="00AD3260" w:rsidRPr="00E70BA7" w:rsidRDefault="00AD3260" w:rsidP="00377239">
                                <w:pPr>
                                  <w:pStyle w:val="NormalWeb"/>
                                  <w:spacing w:before="0" w:beforeAutospacing="0" w:after="0" w:afterAutospacing="0"/>
                                  <w:rPr>
                                    <w:b/>
                                    <w:szCs w:val="22"/>
                                  </w:rPr>
                                </w:pPr>
                                <w:r w:rsidRPr="00E70BA7">
                                  <w:rPr>
                                    <w:rFonts w:ascii="Arial" w:eastAsia="MS Mincho" w:hAnsi="Arial" w:cs="Goudy Old Style"/>
                                    <w:b/>
                                    <w:szCs w:val="22"/>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Text Box 74"/>
                          <wps:cNvSpPr txBox="1"/>
                          <wps:spPr>
                            <a:xfrm>
                              <a:off x="3753928" y="2095748"/>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CEC2B" w14:textId="77777777" w:rsidR="00AD3260" w:rsidRDefault="00AD3260" w:rsidP="00377239">
                                <w:pPr>
                                  <w:pStyle w:val="NormalWeb"/>
                                  <w:spacing w:before="0" w:beforeAutospacing="0" w:after="0" w:afterAutospacing="0"/>
                                </w:pPr>
                                <w:r>
                                  <w:rPr>
                                    <w:rFonts w:ascii="Arial" w:eastAsia="MS Mincho" w:hAnsi="Arial" w:cs="Goudy Old Style"/>
                                    <w:b/>
                                    <w:bCs/>
                                    <w:szCs w:val="22"/>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Text Box 74"/>
                          <wps:cNvSpPr txBox="1"/>
                          <wps:spPr>
                            <a:xfrm>
                              <a:off x="3778092" y="503530"/>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E97A6" w14:textId="77777777" w:rsidR="00AD3260" w:rsidRDefault="00AD3260" w:rsidP="00377239">
                                <w:pPr>
                                  <w:pStyle w:val="NormalWeb"/>
                                  <w:spacing w:before="0" w:beforeAutospacing="0" w:after="0" w:afterAutospacing="0"/>
                                </w:pPr>
                                <w:r>
                                  <w:rPr>
                                    <w:rFonts w:ascii="Arial" w:eastAsia="MS Mincho" w:hAnsi="Arial" w:cs="Goudy Old Style"/>
                                    <w:b/>
                                    <w:bCs/>
                                    <w:szCs w:val="22"/>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3" name="Text Box 74"/>
                          <wps:cNvSpPr txBox="1"/>
                          <wps:spPr>
                            <a:xfrm>
                              <a:off x="1097272" y="2095794"/>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06557" w14:textId="77777777" w:rsidR="00AD3260" w:rsidRDefault="00AD3260" w:rsidP="00377239">
                                <w:pPr>
                                  <w:pStyle w:val="NormalWeb"/>
                                  <w:spacing w:before="0" w:beforeAutospacing="0" w:after="0" w:afterAutospacing="0"/>
                                </w:pPr>
                                <w:r>
                                  <w:rPr>
                                    <w:rFonts w:ascii="Arial" w:eastAsia="MS Mincho" w:hAnsi="Arial" w:cs="Goudy Old Style"/>
                                    <w:b/>
                                    <w:bCs/>
                                    <w:szCs w:val="22"/>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74"/>
                          <wps:cNvSpPr txBox="1"/>
                          <wps:spPr>
                            <a:xfrm>
                              <a:off x="1853417" y="577697"/>
                              <a:ext cx="1597620" cy="285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D9657" w14:textId="77777777" w:rsidR="00AD3260" w:rsidRDefault="00AD3260" w:rsidP="00377239">
                                <w:pPr>
                                  <w:pStyle w:val="NormalWeb"/>
                                  <w:spacing w:before="0" w:beforeAutospacing="0" w:after="0" w:afterAutospacing="0"/>
                                </w:pPr>
                                <w:r>
                                  <w:rPr>
                                    <w:rFonts w:ascii="Arial" w:eastAsia="MS Mincho" w:hAnsi="Arial" w:cs="Goudy Old Style"/>
                                    <w:sz w:val="20"/>
                                    <w:szCs w:val="20"/>
                                  </w:rPr>
                                  <w:t>PQ rotates out of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Text Box 74"/>
                          <wps:cNvSpPr txBox="1"/>
                          <wps:spPr>
                            <a:xfrm>
                              <a:off x="1850011" y="1878453"/>
                              <a:ext cx="159702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BF02F" w14:textId="77777777" w:rsidR="00AD3260" w:rsidRDefault="00AD3260" w:rsidP="00377239">
                                <w:pPr>
                                  <w:pStyle w:val="NormalWeb"/>
                                  <w:spacing w:before="0" w:beforeAutospacing="0" w:after="0" w:afterAutospacing="0"/>
                                </w:pPr>
                                <w:r>
                                  <w:rPr>
                                    <w:rFonts w:ascii="Arial" w:eastAsia="MS Mincho" w:hAnsi="Arial" w:cs="Goudy Old Style"/>
                                    <w:sz w:val="20"/>
                                    <w:szCs w:val="20"/>
                                  </w:rPr>
                                  <w:t>SR rotates into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6" name="Text Box 346"/>
                          <wps:cNvSpPr txBox="1"/>
                          <wps:spPr>
                            <a:xfrm>
                              <a:off x="91674" y="-306203"/>
                              <a:ext cx="5216871" cy="387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05DAF" w14:textId="77777777" w:rsidR="00AD3260" w:rsidRPr="00A934A5" w:rsidRDefault="00AD3260" w:rsidP="00377239">
                                <w:pPr>
                                  <w:rPr>
                                    <w:sz w:val="20"/>
                                    <w:lang w:val="en-US"/>
                                  </w:rPr>
                                </w:pPr>
                                <w:r>
                                  <w:rPr>
                                    <w:sz w:val="20"/>
                                    <w:lang w:val="en-US"/>
                                  </w:rPr>
                                  <w:t>Diagram 1 – AC generator viewed from the top. Coil PQRS sits flat in the magnetic field between the North and South magnetic poles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347" name="Text Box 274"/>
                        <wps:cNvSpPr txBox="1"/>
                        <wps:spPr>
                          <a:xfrm>
                            <a:off x="1311695" y="496341"/>
                            <a:ext cx="2483222" cy="390879"/>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86A451" w14:textId="77777777" w:rsidR="00AD3260" w:rsidRDefault="00AD3260" w:rsidP="00377239">
                              <w:pPr>
                                <w:pStyle w:val="NormalWeb"/>
                                <w:spacing w:before="0" w:beforeAutospacing="0" w:after="0" w:afterAutospacing="0"/>
                                <w:jc w:val="center"/>
                              </w:pPr>
                              <w:r>
                                <w:rPr>
                                  <w:rFonts w:ascii="Arial" w:eastAsia="MS Mincho" w:hAnsi="Arial" w:cs="Goudy Old Style"/>
                                  <w:b/>
                                  <w:bCs/>
                                  <w:sz w:val="44"/>
                                  <w:szCs w:val="44"/>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8" name="Text Box 274"/>
                        <wps:cNvSpPr txBox="1"/>
                        <wps:spPr>
                          <a:xfrm>
                            <a:off x="1311617" y="2647559"/>
                            <a:ext cx="2483222" cy="390879"/>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FC12ED" w14:textId="77777777" w:rsidR="00AD3260" w:rsidRPr="004E6A3A" w:rsidRDefault="00AD3260" w:rsidP="00377239">
                              <w:pPr>
                                <w:pStyle w:val="NormalWeb"/>
                                <w:spacing w:before="0" w:beforeAutospacing="0" w:after="0" w:afterAutospacing="0"/>
                                <w:jc w:val="center"/>
                                <w:rPr>
                                  <w:lang w:val="en-US"/>
                                </w:rPr>
                              </w:pPr>
                              <w:r>
                                <w:rPr>
                                  <w:rFonts w:ascii="Arial" w:eastAsia="MS Mincho" w:hAnsi="Arial" w:cs="Goudy Old Style"/>
                                  <w:b/>
                                  <w:bCs/>
                                  <w:sz w:val="44"/>
                                  <w:szCs w:val="44"/>
                                  <w:lang w:val="en-US"/>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E597C2" id="Canvas 306" o:spid="_x0000_s1028" editas="canvas" style="width:427.85pt;height:250.95pt;mso-position-horizontal-relative:char;mso-position-vertical-relative:line" coordsize="54330,31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">
                <v:shape id="_x0000_s1029" type="#_x0000_t75" style="position:absolute;width:54330;height:31870;visibility:visible;mso-wrap-style:square">
                  <v:fill o:detectmouseclick="t"/>
                  <v:path o:connecttype="none"/>
                </v:shape>
                <v:group id="Group 192" o:spid="_x0000_s1030" style="position:absolute;left:421;top:774;width:52501;height:26707" coordorigin="584,-3062" coordsize="52501,2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line id="Straight Connector 193" o:spid="_x0000_s1031" style="position:absolute;flip:y;visibility:visible;mso-wrap-style:square" from="13279,5774" to="3811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" strokecolor="black [3213]" strokeweight="1.5pt"/>
                  <v:line id="Straight Connector 194" o:spid="_x0000_s1032" style="position:absolute;flip:y;visibility:visible;mso-wrap-style:square" from="13279,21756" to="38111,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" strokecolor="windowText" strokeweight="1.5pt"/>
                  <v:line id="Straight Connector 215" o:spid="_x0000_s1033" style="position:absolute;visibility:visible;mso-wrap-style:square" from="38112,5775" to="38112,2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KtZwwAAANwAAAAPAAAAZHJzL2Rvd25yZXYueG1sRI9Ba8JA&#10;FITvhf6H5Qne6sZApa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PJSrWcMAAADcAAAADwAA&#10;AAAAAAAAAAAAAAAHAgAAZHJzL2Rvd25yZXYueG1sUEsFBgAAAAADAAMAtwAAAPcCAAAAAA==&#10;" strokecolor="black [3213]" strokeweight="1.5pt"/>
                  <v:line id="Straight Connector 216" o:spid="_x0000_s1034" style="position:absolute;visibility:visible;mso-wrap-style:square" from="13279,5777" to="13279,12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" strokecolor="black [3213]" strokeweight="1.5pt"/>
                  <v:line id="Straight Connector 217" o:spid="_x0000_s1035" style="position:absolute;visibility:visible;mso-wrap-style:square" from="13279,14516" to="13279,2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" strokecolor="windowText" strokeweight="1.5pt"/>
                  <v:line id="Straight Connector 218" o:spid="_x0000_s1036" style="position:absolute;visibility:visible;mso-wrap-style:square" from="7607,12720" to="13279,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" strokecolor="black [3213]" strokeweight="1.5pt"/>
                  <v:line id="Straight Connector 219" o:spid="_x0000_s1037" style="position:absolute;visibility:visible;mso-wrap-style:square" from="3877,14512" to="1327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" strokecolor="windowText" strokeweight="1.5pt"/>
                  <v:line id="Straight Connector 220" o:spid="_x0000_s1038" style="position:absolute;visibility:visible;mso-wrap-style:square" from="11457,13673" to="44591,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" strokecolor="black [3213]" strokeweight="1.5pt">
                    <v:stroke dashstyle="dash"/>
                  </v:line>
                  <v:rect id="Rectangle 221" o:spid="_x0000_s1039" style="position:absolute;left:7340;top:11889;width:161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" fillcolor="gray [1616]" strokecolor="black [3040]">
                    <v:fill color2="#d9d9d9 [496]" rotate="t" angle="180" colors="0 #bcbcbc;22938f #d0d0d0;1 #ededed" focus="100%" type="gradient"/>
                    <v:shadow on="t" color="black" opacity="24903f" origin=",.5" offset="0,.55556mm"/>
                  </v:rect>
                  <v:rect id="Rectangle 222" o:spid="_x0000_s1040" style="position:absolute;left:3219;top:11893;width:160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" fillcolor="gray [1616]" strokecolor="black [3040]">
                    <v:fill color2="#d9d9d9 [496]" rotate="t" angle="180" colors="0 #bcbcbc;22938f #d0d0d0;1 #ededed" focus="100%" type="gradient"/>
                    <v:shadow on="t" color="black" opacity="24903f" origin=",.5" offset="0,.55556mm"/>
                    <v:textbox>
                      <w:txbxContent>
                        <w:p w14:paraId="51C31C9F" w14:textId="77777777" w:rsidR="00AD3260" w:rsidRDefault="00AD3260" w:rsidP="00377239"/>
                      </w:txbxContent>
                    </v:textbox>
                  </v:rect>
                  <v:shapetype id="_x0000_t135" coordsize="21600,21600" o:spt="135" path="m10800,qx21600,10800,10800,21600l,21600,,xe">
                    <v:stroke joinstyle="miter"/>
                    <v:path gradientshapeok="t" o:connecttype="rect" textboxrect="0,3163,18437,18437"/>
                  </v:shapetype>
                  <v:shape id="Flowchart: Delay 227" o:spid="_x0000_s1041" type="#_x0000_t135" style="position:absolute;left:3096;top:9754;width:1411;height:27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shape>
                  <v:shape id="Flowchart: Delay 229" o:spid="_x0000_s1042" type="#_x0000_t135" style="position:absolute;left:7370;top:9755;width:1410;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" fillcolor="#bcbcbc">
                    <v:fill color2="#ededed" rotate="t" angle="180" colors="0 #bcbcbc;22938f #d0d0d0;1 #ededed" focus="100%" type="gradient"/>
                    <v:shadow on="t" color="black" opacity="24903f" origin=",.5" offset="0,.55556mm"/>
                    <v:textbox>
                      <w:txbxContent>
                        <w:p w14:paraId="0EC4AF4C" w14:textId="77777777" w:rsidR="00AD3260" w:rsidRDefault="00AD3260" w:rsidP="00377239"/>
                      </w:txbxContent>
                    </v:textbox>
                  </v:shape>
                  <v:line id="Straight Connector 235" o:spid="_x0000_s1043" style="position:absolute;flip:y;visibility:visible;mso-wrap-style:square" from="3877,6802" to="387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" strokecolor="windowText" strokeweight="1.5pt"/>
                  <v:line id="Straight Connector 237" o:spid="_x0000_s1044" style="position:absolute;flip:y;visibility:visible;mso-wrap-style:square" from="8037,6800" to="803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" strokecolor="windowText" strokeweight="1.5pt"/>
                  <v:shape id="Text Box 252" o:spid="_x0000_s1045" type="#_x0000_t202" style="position:absolute;left:584;top:3439;width:10388;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64DDBF88" w14:textId="77777777" w:rsidR="00AD3260" w:rsidRPr="004D388C" w:rsidRDefault="00AD3260" w:rsidP="00377239">
                          <w:pPr>
                            <w:rPr>
                              <w:sz w:val="20"/>
                            </w:rPr>
                          </w:pPr>
                          <w:r w:rsidRPr="004D388C">
                            <w:rPr>
                              <w:sz w:val="20"/>
                            </w:rPr>
                            <w:t>Contacts to external circuit</w:t>
                          </w:r>
                        </w:p>
                      </w:txbxContent>
                    </v:textbox>
                  </v:shape>
                  <v:shape id="Text Box 74" o:spid="_x0000_s1046" type="#_x0000_t202" style="position:absolute;left:1068;top:18821;width:1038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53190E3B" w14:textId="77777777" w:rsidR="00AD3260" w:rsidRPr="004E6A3A" w:rsidRDefault="00AD3260" w:rsidP="00377239">
                          <w:pPr>
                            <w:pStyle w:val="NormalWeb"/>
                            <w:spacing w:before="0" w:beforeAutospacing="0" w:after="0" w:afterAutospacing="0"/>
                            <w:rPr>
                              <w:lang w:val="en-US"/>
                            </w:rPr>
                          </w:pPr>
                          <w:r>
                            <w:rPr>
                              <w:rFonts w:ascii="Arial" w:eastAsia="MS Mincho" w:hAnsi="Arial" w:cs="Goudy Old Style"/>
                              <w:sz w:val="20"/>
                              <w:szCs w:val="20"/>
                              <w:lang w:val="en-US"/>
                            </w:rPr>
                            <w:t>Slip rings</w:t>
                          </w:r>
                        </w:p>
                      </w:txbxContent>
                    </v:textbox>
                  </v:shape>
                  <v:shapetype id="_x0000_t32" coordsize="21600,21600" o:spt="32" o:oned="t" path="m,l21600,21600e" filled="f">
                    <v:path arrowok="t" fillok="f" o:connecttype="none"/>
                    <o:lock v:ext="edit" shapetype="t"/>
                  </v:shapetype>
                  <v:shape id="Straight Arrow Connector 288" o:spid="_x0000_s1047" type="#_x0000_t32" style="position:absolute;left:3877;top:16595;width:949;height:2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" strokecolor="#4579b8 [3044]">
                    <v:stroke endarrow="open"/>
                  </v:shape>
                  <v:shape id="Straight Arrow Connector 289" o:spid="_x0000_s1048" type="#_x0000_t32" style="position:absolute;left:6905;top:16595;width:1205;height:2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" strokecolor="#4579b8 [3044]">
                    <v:stroke endarrow="open"/>
                  </v:shape>
                  <v:shape id="Text Box 74" o:spid="_x0000_s1049" type="#_x0000_t202" style="position:absolute;left:42098;top:3369;width:10388;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14:paraId="5D5CD647" w14:textId="77777777" w:rsidR="00AD3260" w:rsidRDefault="00AD3260" w:rsidP="00377239">
                          <w:pPr>
                            <w:pStyle w:val="NormalWeb"/>
                            <w:spacing w:before="0" w:beforeAutospacing="0" w:after="0" w:afterAutospacing="0"/>
                          </w:pPr>
                          <w:r>
                            <w:rPr>
                              <w:rFonts w:ascii="Arial" w:eastAsia="MS Mincho" w:hAnsi="Arial" w:cs="Goudy Old Style"/>
                              <w:sz w:val="20"/>
                              <w:szCs w:val="20"/>
                            </w:rPr>
                            <w:t>Pulley that turns coil</w:t>
                          </w:r>
                        </w:p>
                      </w:txbxContent>
                    </v:textbox>
                  </v:shape>
                  <v:shape id="Text Box 74" o:spid="_x0000_s1050" type="#_x0000_t202" style="position:absolute;left:40641;top:19143;width:471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" filled="f" stroked="f" strokeweight=".5pt">
                    <v:textbox>
                      <w:txbxContent>
                        <w:p w14:paraId="7273AF22" w14:textId="77777777" w:rsidR="00AD3260" w:rsidRDefault="00AD3260" w:rsidP="00377239">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292" o:spid="_x0000_s1051" type="#_x0000_t32" style="position:absolute;left:40005;top:14029;width:1514;height:5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" strokecolor="#4a7ebb">
                    <v:stroke endarrow="open"/>
                  </v:shape>
                  <v:shapetype id="_x0000_t112" coordsize="21600,21600" o:spt="112" path="m,l,21600r21600,l21600,xem2610,nfl2610,21600em18990,nfl18990,21600e">
                    <v:stroke joinstyle="miter"/>
                    <v:path o:extrusionok="f" gradientshapeok="t" o:connecttype="rect" textboxrect="2610,0,18990,21600"/>
                  </v:shapetype>
                  <v:shape id="Flowchart: Predefined Process 296" o:spid="_x0000_s1052" type="#_x0000_t112" style="position:absolute;left:41519;top:11239;width:3072;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" fillcolor="gray [1616]" strokecolor="black [3040]" strokeweight="1.5pt">
                    <v:fill color2="#d9d9d9 [496]" rotate="t" angle="180" colors="0 #bcbcbc;22938f #d0d0d0;1 #ededed" focus="100%" type="gradient"/>
                    <v:shadow on="t" color="black" opacity="24903f" origin=",.5" offset="0,.55556mm"/>
                  </v:shape>
                  <v:shape id="Straight Arrow Connector 297" o:spid="_x0000_s1053" type="#_x0000_t32" style="position:absolute;left:43079;top:7603;width:885;height:29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" strokecolor="#4a7ebb">
                    <v:stroke endarrow="open"/>
                  </v:shape>
                  <v:shape id="Text Box 74" o:spid="_x0000_s1054" type="#_x0000_t202" style="position:absolute;left:10972;top:5035;width:376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" filled="f" stroked="f" strokeweight=".5pt">
                    <v:textbox>
                      <w:txbxContent>
                        <w:p w14:paraId="761E3A66" w14:textId="77777777" w:rsidR="00AD3260" w:rsidRPr="00E70BA7" w:rsidRDefault="00AD3260" w:rsidP="00377239">
                          <w:pPr>
                            <w:pStyle w:val="NormalWeb"/>
                            <w:spacing w:before="0" w:beforeAutospacing="0" w:after="0" w:afterAutospacing="0"/>
                            <w:rPr>
                              <w:b/>
                              <w:szCs w:val="22"/>
                            </w:rPr>
                          </w:pPr>
                          <w:r w:rsidRPr="00E70BA7">
                            <w:rPr>
                              <w:rFonts w:ascii="Arial" w:eastAsia="MS Mincho" w:hAnsi="Arial" w:cs="Goudy Old Style"/>
                              <w:b/>
                              <w:szCs w:val="22"/>
                            </w:rPr>
                            <w:t>P</w:t>
                          </w:r>
                        </w:p>
                      </w:txbxContent>
                    </v:textbox>
                  </v:shape>
                  <v:shape id="Text Box 74" o:spid="_x0000_s1055" type="#_x0000_t202" style="position:absolute;left:37539;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14:paraId="7B1CEC2B" w14:textId="77777777" w:rsidR="00AD3260" w:rsidRDefault="00AD3260" w:rsidP="00377239">
                          <w:pPr>
                            <w:pStyle w:val="NormalWeb"/>
                            <w:spacing w:before="0" w:beforeAutospacing="0" w:after="0" w:afterAutospacing="0"/>
                          </w:pPr>
                          <w:r>
                            <w:rPr>
                              <w:rFonts w:ascii="Arial" w:eastAsia="MS Mincho" w:hAnsi="Arial" w:cs="Goudy Old Style"/>
                              <w:b/>
                              <w:bCs/>
                              <w:szCs w:val="22"/>
                            </w:rPr>
                            <w:t>R</w:t>
                          </w:r>
                        </w:p>
                      </w:txbxContent>
                    </v:textbox>
                  </v:shape>
                  <v:shape id="Text Box 74" o:spid="_x0000_s1056" type="#_x0000_t202" style="position:absolute;left:37780;top:5035;width:37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68EE97A6" w14:textId="77777777" w:rsidR="00AD3260" w:rsidRDefault="00AD3260" w:rsidP="00377239">
                          <w:pPr>
                            <w:pStyle w:val="NormalWeb"/>
                            <w:spacing w:before="0" w:beforeAutospacing="0" w:after="0" w:afterAutospacing="0"/>
                          </w:pPr>
                          <w:r>
                            <w:rPr>
                              <w:rFonts w:ascii="Arial" w:eastAsia="MS Mincho" w:hAnsi="Arial" w:cs="Goudy Old Style"/>
                              <w:b/>
                              <w:bCs/>
                              <w:szCs w:val="22"/>
                            </w:rPr>
                            <w:t>Q</w:t>
                          </w:r>
                        </w:p>
                      </w:txbxContent>
                    </v:textbox>
                  </v:shape>
                  <v:shape id="Text Box 74" o:spid="_x0000_s1057" type="#_x0000_t202" style="position:absolute;left:10972;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48206557" w14:textId="77777777" w:rsidR="00AD3260" w:rsidRDefault="00AD3260" w:rsidP="00377239">
                          <w:pPr>
                            <w:pStyle w:val="NormalWeb"/>
                            <w:spacing w:before="0" w:beforeAutospacing="0" w:after="0" w:afterAutospacing="0"/>
                          </w:pPr>
                          <w:r>
                            <w:rPr>
                              <w:rFonts w:ascii="Arial" w:eastAsia="MS Mincho" w:hAnsi="Arial" w:cs="Goudy Old Style"/>
                              <w:b/>
                              <w:bCs/>
                              <w:szCs w:val="22"/>
                            </w:rPr>
                            <w:t>S</w:t>
                          </w:r>
                        </w:p>
                      </w:txbxContent>
                    </v:textbox>
                  </v:shape>
                  <v:shape id="Text Box 74" o:spid="_x0000_s1058" type="#_x0000_t202" style="position:absolute;left:18534;top:5776;width:1597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14:paraId="313D9657" w14:textId="77777777" w:rsidR="00AD3260" w:rsidRDefault="00AD3260" w:rsidP="00377239">
                          <w:pPr>
                            <w:pStyle w:val="NormalWeb"/>
                            <w:spacing w:before="0" w:beforeAutospacing="0" w:after="0" w:afterAutospacing="0"/>
                          </w:pPr>
                          <w:r>
                            <w:rPr>
                              <w:rFonts w:ascii="Arial" w:eastAsia="MS Mincho" w:hAnsi="Arial" w:cs="Goudy Old Style"/>
                              <w:sz w:val="20"/>
                              <w:szCs w:val="20"/>
                            </w:rPr>
                            <w:t>PQ rotates out of page</w:t>
                          </w:r>
                        </w:p>
                      </w:txbxContent>
                    </v:textbox>
                  </v:shape>
                  <v:shape id="Text Box 74" o:spid="_x0000_s1059" type="#_x0000_t202" style="position:absolute;left:18500;top:18784;width:1597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d6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1CfHesYAAADcAAAA&#10;DwAAAAAAAAAAAAAAAAAHAgAAZHJzL2Rvd25yZXYueG1sUEsFBgAAAAADAAMAtwAAAPoCAAAAAA==&#10;" filled="f" stroked="f" strokeweight=".5pt">
                    <v:textbox>
                      <w:txbxContent>
                        <w:p w14:paraId="527BF02F" w14:textId="77777777" w:rsidR="00AD3260" w:rsidRDefault="00AD3260" w:rsidP="00377239">
                          <w:pPr>
                            <w:pStyle w:val="NormalWeb"/>
                            <w:spacing w:before="0" w:beforeAutospacing="0" w:after="0" w:afterAutospacing="0"/>
                          </w:pPr>
                          <w:r>
                            <w:rPr>
                              <w:rFonts w:ascii="Arial" w:eastAsia="MS Mincho" w:hAnsi="Arial" w:cs="Goudy Old Style"/>
                              <w:sz w:val="20"/>
                              <w:szCs w:val="20"/>
                            </w:rPr>
                            <w:t>SR rotates into page</w:t>
                          </w:r>
                        </w:p>
                      </w:txbxContent>
                    </v:textbox>
                  </v:shape>
                  <v:shape id="Text Box 346" o:spid="_x0000_s1060" type="#_x0000_t202" style="position:absolute;left:916;top:-3062;width:52169;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" filled="f" stroked="f" strokeweight=".5pt">
                    <v:textbox>
                      <w:txbxContent>
                        <w:p w14:paraId="3C505DAF" w14:textId="77777777" w:rsidR="00AD3260" w:rsidRPr="00A934A5" w:rsidRDefault="00AD3260" w:rsidP="00377239">
                          <w:pPr>
                            <w:rPr>
                              <w:sz w:val="20"/>
                              <w:lang w:val="en-US"/>
                            </w:rPr>
                          </w:pPr>
                          <w:r>
                            <w:rPr>
                              <w:sz w:val="20"/>
                              <w:lang w:val="en-US"/>
                            </w:rPr>
                            <w:t>Diagram 1 – AC generator viewed from the top. Coil PQRS sits flat in the magnetic field between the North and South magnetic poles shown.</w:t>
                          </w:r>
                        </w:p>
                      </w:txbxContent>
                    </v:textbox>
                  </v:shape>
                </v:group>
                <v:shape id="Text Box 274" o:spid="_x0000_s1061" type="#_x0000_t202" style="position:absolute;left:13116;top:4963;width:24833;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" fillcolor="window" strokeweight=".5pt">
                  <v:textbox>
                    <w:txbxContent>
                      <w:p w14:paraId="5786A451" w14:textId="77777777" w:rsidR="00AD3260" w:rsidRDefault="00AD3260" w:rsidP="00377239">
                        <w:pPr>
                          <w:pStyle w:val="NormalWeb"/>
                          <w:spacing w:before="0" w:beforeAutospacing="0" w:after="0" w:afterAutospacing="0"/>
                          <w:jc w:val="center"/>
                        </w:pPr>
                        <w:r>
                          <w:rPr>
                            <w:rFonts w:ascii="Arial" w:eastAsia="MS Mincho" w:hAnsi="Arial" w:cs="Goudy Old Style"/>
                            <w:b/>
                            <w:bCs/>
                            <w:sz w:val="44"/>
                            <w:szCs w:val="44"/>
                          </w:rPr>
                          <w:t>S</w:t>
                        </w:r>
                      </w:p>
                    </w:txbxContent>
                  </v:textbox>
                </v:shape>
                <v:shape id="Text Box 274" o:spid="_x0000_s1062" type="#_x0000_t202" style="position:absolute;left:13116;top:26475;width:24832;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" fillcolor="window" strokeweight=".5pt">
                  <v:textbox>
                    <w:txbxContent>
                      <w:p w14:paraId="26FC12ED" w14:textId="77777777" w:rsidR="00AD3260" w:rsidRPr="004E6A3A" w:rsidRDefault="00AD3260" w:rsidP="00377239">
                        <w:pPr>
                          <w:pStyle w:val="NormalWeb"/>
                          <w:spacing w:before="0" w:beforeAutospacing="0" w:after="0" w:afterAutospacing="0"/>
                          <w:jc w:val="center"/>
                          <w:rPr>
                            <w:lang w:val="en-US"/>
                          </w:rPr>
                        </w:pPr>
                        <w:r>
                          <w:rPr>
                            <w:rFonts w:ascii="Arial" w:eastAsia="MS Mincho" w:hAnsi="Arial" w:cs="Goudy Old Style"/>
                            <w:b/>
                            <w:bCs/>
                            <w:sz w:val="44"/>
                            <w:szCs w:val="44"/>
                            <w:lang w:val="en-US"/>
                          </w:rPr>
                          <w:t>N</w:t>
                        </w:r>
                      </w:p>
                    </w:txbxContent>
                  </v:textbox>
                </v:shape>
                <w10:anchorlock/>
              </v:group>
            </w:pict>
          </mc:Fallback>
        </mc:AlternateContent>
      </w:r>
    </w:p>
    <w:p w14:paraId="6DAC21E5" w14:textId="77777777" w:rsidR="00377239" w:rsidRDefault="00377239" w:rsidP="00377239">
      <w:pPr>
        <w:rPr>
          <w:rFonts w:cs="Arial"/>
          <w:bCs/>
          <w:szCs w:val="22"/>
        </w:rPr>
      </w:pPr>
    </w:p>
    <w:p w14:paraId="7F9D4074" w14:textId="77777777" w:rsidR="00377239" w:rsidRDefault="00377239" w:rsidP="00377239">
      <w:pPr>
        <w:rPr>
          <w:rFonts w:cs="Arial"/>
          <w:bCs/>
          <w:szCs w:val="22"/>
        </w:rPr>
      </w:pPr>
    </w:p>
    <w:p w14:paraId="4EBEA27E" w14:textId="77777777" w:rsidR="00377239" w:rsidRPr="00EE40C8" w:rsidRDefault="00377239" w:rsidP="00377239">
      <w:pPr>
        <w:ind w:left="284"/>
        <w:rPr>
          <w:rFonts w:cs="Arial"/>
          <w:bCs/>
          <w:sz w:val="20"/>
          <w:szCs w:val="20"/>
        </w:rPr>
      </w:pPr>
      <w:r w:rsidRPr="00EE40C8">
        <w:rPr>
          <w:rFonts w:cs="Arial"/>
          <w:bCs/>
          <w:sz w:val="20"/>
          <w:szCs w:val="20"/>
        </w:rPr>
        <w:t>Diagram 2 – The AC generator viewed from the front (location of the slip rings) after coil PQRS has rotated by 20° from the position shown in Diagram 1.</w:t>
      </w:r>
    </w:p>
    <w:p w14:paraId="026C9B76" w14:textId="77777777" w:rsidR="00377239" w:rsidRDefault="00377239" w:rsidP="00377239">
      <w:pPr>
        <w:rPr>
          <w:rFonts w:cs="Arial"/>
          <w:bCs/>
          <w:szCs w:val="22"/>
        </w:rPr>
      </w:pPr>
      <w:r>
        <w:rPr>
          <w:rFonts w:cs="Arial"/>
          <w:noProof/>
          <w:szCs w:val="22"/>
        </w:rPr>
        <mc:AlternateContent>
          <mc:Choice Requires="wpc">
            <w:drawing>
              <wp:anchor distT="0" distB="0" distL="114300" distR="114300" simplePos="0" relativeHeight="251665408" behindDoc="1" locked="0" layoutInCell="1" allowOverlap="1" wp14:anchorId="2772D9A3" wp14:editId="7C13FBC2">
                <wp:simplePos x="0" y="0"/>
                <wp:positionH relativeFrom="column">
                  <wp:posOffset>127635</wp:posOffset>
                </wp:positionH>
                <wp:positionV relativeFrom="paragraph">
                  <wp:posOffset>59055</wp:posOffset>
                </wp:positionV>
                <wp:extent cx="3561715" cy="1414780"/>
                <wp:effectExtent l="0" t="0" r="0" b="0"/>
                <wp:wrapSquare wrapText="bothSides"/>
                <wp:docPr id="282" name="Canvas 2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1" name="Group 271"/>
                        <wpg:cNvGrpSpPr/>
                        <wpg:grpSpPr>
                          <a:xfrm>
                            <a:off x="111319" y="95441"/>
                            <a:ext cx="3079704" cy="1256306"/>
                            <a:chOff x="492980" y="516835"/>
                            <a:chExt cx="3079704" cy="1256306"/>
                          </a:xfrm>
                        </wpg:grpSpPr>
                        <wps:wsp>
                          <wps:cNvPr id="272" name="Straight Connector 272"/>
                          <wps:cNvCnPr/>
                          <wps:spPr>
                            <a:xfrm>
                              <a:off x="1447137" y="715617"/>
                              <a:ext cx="1256306" cy="42141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74" name="Text Box 274"/>
                          <wps:cNvSpPr txBox="1"/>
                          <wps:spPr>
                            <a:xfrm>
                              <a:off x="492980" y="516835"/>
                              <a:ext cx="659959" cy="1057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101E89" w14:textId="77777777" w:rsidR="00AD3260" w:rsidRDefault="00AD3260" w:rsidP="00624499"/>
                              <w:p w14:paraId="0A705865" w14:textId="77777777" w:rsidR="00AD3260" w:rsidRDefault="00AD3260" w:rsidP="00624499"/>
                              <w:p w14:paraId="12FBE061" w14:textId="77777777" w:rsidR="00AD3260" w:rsidRPr="0024732A" w:rsidRDefault="00AD3260" w:rsidP="00624499">
                                <w:pPr>
                                  <w:jc w:val="center"/>
                                  <w:rPr>
                                    <w:b/>
                                    <w:sz w:val="44"/>
                                    <w:szCs w:val="44"/>
                                  </w:rPr>
                                </w:pPr>
                                <w:r w:rsidRPr="0024732A">
                                  <w:rPr>
                                    <w:b/>
                                    <w:sz w:val="44"/>
                                    <w:szCs w:val="4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2912725" y="516835"/>
                              <a:ext cx="659959" cy="1057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AAAF10" w14:textId="77777777" w:rsidR="00AD3260" w:rsidRDefault="00AD3260" w:rsidP="00624499"/>
                              <w:p w14:paraId="010AFBB7" w14:textId="77777777" w:rsidR="00AD3260" w:rsidRDefault="00AD3260" w:rsidP="00624499"/>
                              <w:p w14:paraId="1D675B8C" w14:textId="77777777" w:rsidR="00AD3260" w:rsidRPr="0024732A" w:rsidRDefault="00AD3260" w:rsidP="00624499">
                                <w:pPr>
                                  <w:jc w:val="center"/>
                                  <w:rPr>
                                    <w:b/>
                                    <w:sz w:val="44"/>
                                    <w:szCs w:val="44"/>
                                  </w:rPr>
                                </w:pPr>
                                <w:r>
                                  <w:rPr>
                                    <w:b/>
                                    <w:sz w:val="44"/>
                                    <w:szCs w:val="4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Connector 278"/>
                          <wps:cNvCnPr/>
                          <wps:spPr>
                            <a:xfrm>
                              <a:off x="1351721" y="890546"/>
                              <a:ext cx="1302726" cy="43876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79" name="Oval 279"/>
                          <wps:cNvSpPr/>
                          <wps:spPr>
                            <a:xfrm>
                              <a:off x="2011680" y="978011"/>
                              <a:ext cx="45719" cy="477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Arrow Connector 280"/>
                          <wps:cNvCnPr/>
                          <wps:spPr>
                            <a:xfrm flipV="1">
                              <a:off x="1812897" y="1025718"/>
                              <a:ext cx="198783" cy="5009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1" name="Text Box 281"/>
                          <wps:cNvSpPr txBox="1"/>
                          <wps:spPr>
                            <a:xfrm>
                              <a:off x="1524187" y="1478943"/>
                              <a:ext cx="610262" cy="294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CF55F" w14:textId="77777777" w:rsidR="00AD3260" w:rsidRDefault="00AD3260" w:rsidP="00624499">
                                <w: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307" name="Oval 307"/>
                        <wps:cNvSpPr/>
                        <wps:spPr>
                          <a:xfrm>
                            <a:off x="914399" y="281885"/>
                            <a:ext cx="185213" cy="1922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2210785" y="715641"/>
                            <a:ext cx="185213" cy="1922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772D9A3" id="Canvas 282" o:spid="_x0000_s1063" editas="canvas" style="position:absolute;margin-left:10.05pt;margin-top:4.65pt;width:280.45pt;height:111.4pt;z-index:-251651072;mso-position-horizontal-relative:text;mso-position-vertical-relative:text" coordsize="35617,1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">
                <v:shape id="_x0000_s1064" type="#_x0000_t75" style="position:absolute;width:35617;height:14147;visibility:visible;mso-wrap-style:square">
                  <v:fill o:detectmouseclick="t"/>
                  <v:path o:connecttype="none"/>
                </v:shape>
                <v:group id="Group 271" o:spid="_x0000_s1065" style="position:absolute;left:1113;top:954;width:30797;height:12563" coordorigin="4929,5168" coordsize="30797,1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line id="Straight Connector 272" o:spid="_x0000_s1066" style="position:absolute;visibility:visible;mso-wrap-style:square" from="14471,7156" to="27034,1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" strokecolor="#4579b8 [3044]">
                    <v:stroke dashstyle="dash"/>
                  </v:line>
                  <v:shape id="Text Box 274" o:spid="_x0000_s1067" type="#_x0000_t202" style="position:absolute;left:4929;top:5168;width:6600;height:1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14:paraId="49101E89" w14:textId="77777777" w:rsidR="00AD3260" w:rsidRDefault="00AD3260" w:rsidP="00624499"/>
                        <w:p w14:paraId="0A705865" w14:textId="77777777" w:rsidR="00AD3260" w:rsidRDefault="00AD3260" w:rsidP="00624499"/>
                        <w:p w14:paraId="12FBE061" w14:textId="77777777" w:rsidR="00AD3260" w:rsidRPr="0024732A" w:rsidRDefault="00AD3260" w:rsidP="00624499">
                          <w:pPr>
                            <w:jc w:val="center"/>
                            <w:rPr>
                              <w:b/>
                              <w:sz w:val="44"/>
                              <w:szCs w:val="44"/>
                            </w:rPr>
                          </w:pPr>
                          <w:r w:rsidRPr="0024732A">
                            <w:rPr>
                              <w:b/>
                              <w:sz w:val="44"/>
                              <w:szCs w:val="44"/>
                            </w:rPr>
                            <w:t>S</w:t>
                          </w:r>
                        </w:p>
                      </w:txbxContent>
                    </v:textbox>
                  </v:shape>
                  <v:shape id="Text Box 275" o:spid="_x0000_s1068" type="#_x0000_t202" style="position:absolute;left:29127;top:5168;width:6599;height:1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7IwwAAANwAAAAPAAAAZHJzL2Rvd25yZXYueG1sRI9BSwMx&#10;FITvgv8hPMGbzVqo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jFM+yMMAAADcAAAADwAA&#10;AAAAAAAAAAAAAAAHAgAAZHJzL2Rvd25yZXYueG1sUEsFBgAAAAADAAMAtwAAAPcCAAAAAA==&#10;" fillcolor="white [3201]" strokeweight=".5pt">
                    <v:textbox>
                      <w:txbxContent>
                        <w:p w14:paraId="7AAAAF10" w14:textId="77777777" w:rsidR="00AD3260" w:rsidRDefault="00AD3260" w:rsidP="00624499"/>
                        <w:p w14:paraId="010AFBB7" w14:textId="77777777" w:rsidR="00AD3260" w:rsidRDefault="00AD3260" w:rsidP="00624499"/>
                        <w:p w14:paraId="1D675B8C" w14:textId="77777777" w:rsidR="00AD3260" w:rsidRPr="0024732A" w:rsidRDefault="00AD3260" w:rsidP="00624499">
                          <w:pPr>
                            <w:jc w:val="center"/>
                            <w:rPr>
                              <w:b/>
                              <w:sz w:val="44"/>
                              <w:szCs w:val="44"/>
                            </w:rPr>
                          </w:pPr>
                          <w:r>
                            <w:rPr>
                              <w:b/>
                              <w:sz w:val="44"/>
                              <w:szCs w:val="44"/>
                            </w:rPr>
                            <w:t>N</w:t>
                          </w:r>
                        </w:p>
                      </w:txbxContent>
                    </v:textbox>
                  </v:shape>
                  <v:line id="Straight Connector 278" o:spid="_x0000_s1069" style="position:absolute;visibility:visible;mso-wrap-style:square" from="13517,8905" to="26544,13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" strokecolor="#4579b8 [3044]">
                    <v:stroke dashstyle="dash"/>
                  </v:line>
                  <v:oval id="Oval 279" o:spid="_x0000_s1070" style="position:absolute;left:20116;top:9780;width:45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" fillcolor="#4f81bd [3204]" strokecolor="#243f60 [1604]" strokeweight="2pt"/>
                  <v:shape id="Straight Arrow Connector 280" o:spid="_x0000_s1071" type="#_x0000_t32" style="position:absolute;left:18128;top:10257;width:1988;height:5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" strokecolor="#4579b8 [3044]">
                    <v:stroke endarrow="open"/>
                  </v:shape>
                  <v:shape id="Text Box 281" o:spid="_x0000_s1072" type="#_x0000_t202" style="position:absolute;left:15241;top:14789;width:6103;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" filled="f" stroked="f" strokeweight=".5pt">
                    <v:textbox>
                      <w:txbxContent>
                        <w:p w14:paraId="413CF55F" w14:textId="77777777" w:rsidR="00AD3260" w:rsidRDefault="00AD3260" w:rsidP="00624499">
                          <w:r>
                            <w:t>Axle</w:t>
                          </w:r>
                        </w:p>
                      </w:txbxContent>
                    </v:textbox>
                  </v:shape>
                </v:group>
                <v:oval id="Oval 307" o:spid="_x0000_s1073" style="position:absolute;left:9143;top:2818;width:1853;height:1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" fillcolor="#4f81bd [3204]" strokecolor="#243f60 [1604]" strokeweight="2pt"/>
                <v:oval id="Oval 350" o:spid="_x0000_s1074" style="position:absolute;left:22107;top:7156;width:1852;height:1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" fillcolor="#4f81bd [3204]" strokecolor="#243f60 [1604]" strokeweight="2pt"/>
                <w10:wrap type="square"/>
              </v:group>
            </w:pict>
          </mc:Fallback>
        </mc:AlternateContent>
      </w:r>
    </w:p>
    <w:p w14:paraId="1B94AF9F" w14:textId="77777777" w:rsidR="00377239" w:rsidRDefault="00377239" w:rsidP="00377239">
      <w:pPr>
        <w:rPr>
          <w:rFonts w:cs="Arial"/>
          <w:bCs/>
          <w:szCs w:val="22"/>
        </w:rPr>
      </w:pPr>
    </w:p>
    <w:p w14:paraId="3222319E" w14:textId="77777777" w:rsidR="00377239" w:rsidRDefault="00377239" w:rsidP="00377239">
      <w:pPr>
        <w:pStyle w:val="BodyTextIndent"/>
        <w:ind w:left="0"/>
      </w:pPr>
    </w:p>
    <w:p w14:paraId="64D6567C" w14:textId="77777777" w:rsidR="00377239" w:rsidRDefault="00377239" w:rsidP="00377239">
      <w:pPr>
        <w:pStyle w:val="BodyTextIndent"/>
        <w:ind w:left="0"/>
      </w:pPr>
    </w:p>
    <w:p w14:paraId="0DC0B5F5" w14:textId="77777777" w:rsidR="00377239" w:rsidRDefault="00377239" w:rsidP="00377239">
      <w:pPr>
        <w:pStyle w:val="BodyTextIndent"/>
        <w:ind w:left="0"/>
      </w:pPr>
    </w:p>
    <w:p w14:paraId="3511227D" w14:textId="77777777" w:rsidR="00377239" w:rsidRDefault="00377239" w:rsidP="00377239">
      <w:pPr>
        <w:pStyle w:val="BodyTextIndent"/>
        <w:ind w:left="0"/>
      </w:pPr>
    </w:p>
    <w:p w14:paraId="6D64EEDF" w14:textId="77777777" w:rsidR="00377239" w:rsidRDefault="00377239" w:rsidP="00377239">
      <w:pPr>
        <w:pStyle w:val="BodyTextIndent"/>
        <w:ind w:left="0"/>
      </w:pPr>
    </w:p>
    <w:p w14:paraId="542CDC91" w14:textId="77777777" w:rsidR="00377239" w:rsidRDefault="00377239" w:rsidP="00377239">
      <w:pPr>
        <w:pStyle w:val="BodyTextIndent"/>
        <w:ind w:left="0"/>
      </w:pPr>
    </w:p>
    <w:p w14:paraId="581694BF" w14:textId="75CEC5BC" w:rsidR="00377239" w:rsidRPr="00391562" w:rsidRDefault="00391562" w:rsidP="00377239">
      <w:pPr>
        <w:pStyle w:val="BodyTextIndent"/>
        <w:ind w:left="0"/>
        <w:rPr>
          <w:b/>
        </w:rPr>
      </w:pPr>
      <w:r w:rsidRPr="00391562">
        <w:rPr>
          <w:b/>
        </w:rPr>
        <w:t>Questions</w:t>
      </w:r>
    </w:p>
    <w:p w14:paraId="62B06D80" w14:textId="22B414DA" w:rsidR="00C8583D" w:rsidRDefault="00C8583D" w:rsidP="00C8583D">
      <w:pPr>
        <w:pStyle w:val="BodyTextIndent"/>
        <w:numPr>
          <w:ilvl w:val="0"/>
          <w:numId w:val="14"/>
        </w:numPr>
        <w:ind w:left="567"/>
      </w:pPr>
      <w:r>
        <w:t xml:space="preserve">Why does the passage state that a light globe switches on and off 100 times per second when the AC frequency is 50 Hz? </w:t>
      </w:r>
      <w:r>
        <w:tab/>
      </w:r>
      <w:r>
        <w:tab/>
      </w:r>
      <w:r>
        <w:tab/>
      </w:r>
      <w:r>
        <w:tab/>
      </w:r>
      <w:r>
        <w:tab/>
      </w:r>
      <w:r>
        <w:tab/>
      </w:r>
      <w:r>
        <w:tab/>
      </w:r>
      <w:r>
        <w:tab/>
      </w:r>
      <w:r>
        <w:tab/>
      </w:r>
      <w:r>
        <w:tab/>
        <w:t>(1 mark)</w:t>
      </w:r>
      <w:r>
        <w:br/>
      </w:r>
      <w:r>
        <w:br/>
        <w:t>__________________________________________________________________________</w:t>
      </w:r>
      <w:r>
        <w:br/>
      </w:r>
      <w:r>
        <w:br/>
        <w:t>__________________________________________________________________________</w:t>
      </w:r>
      <w:r>
        <w:br/>
      </w:r>
      <w:r>
        <w:br/>
        <w:t>__________________________________________________________________________</w:t>
      </w:r>
      <w:r>
        <w:br/>
      </w:r>
      <w:r>
        <w:br/>
        <w:t>__________________________________________________________________________</w:t>
      </w:r>
      <w:r>
        <w:br/>
      </w:r>
    </w:p>
    <w:p w14:paraId="693FD6EE" w14:textId="77777777" w:rsidR="00C8583D" w:rsidRDefault="00C8583D" w:rsidP="00C8583D">
      <w:pPr>
        <w:pStyle w:val="BodyTextIndent"/>
        <w:ind w:left="567"/>
      </w:pPr>
      <w:r>
        <w:t>__________________________________________________________________________</w:t>
      </w:r>
    </w:p>
    <w:p w14:paraId="1884BBB4" w14:textId="6CEC8C83" w:rsidR="00391562" w:rsidRDefault="00C8583D" w:rsidP="00C8583D">
      <w:pPr>
        <w:pStyle w:val="BodyTextIndent"/>
        <w:ind w:left="567"/>
      </w:pPr>
      <w:r>
        <w:br/>
      </w:r>
    </w:p>
    <w:p w14:paraId="49D761D8" w14:textId="77777777" w:rsidR="00C8583D" w:rsidRDefault="00C8583D" w:rsidP="00C8583D">
      <w:pPr>
        <w:pStyle w:val="BodyTextIndent"/>
        <w:ind w:left="567"/>
      </w:pPr>
    </w:p>
    <w:p w14:paraId="426E827D" w14:textId="07A7A437" w:rsidR="00C8583D" w:rsidRDefault="00C8583D" w:rsidP="00C8583D">
      <w:pPr>
        <w:pStyle w:val="BodyTextIndent"/>
        <w:numPr>
          <w:ilvl w:val="0"/>
          <w:numId w:val="14"/>
        </w:numPr>
        <w:ind w:left="567"/>
      </w:pPr>
      <w:r>
        <w:lastRenderedPageBreak/>
        <w:t xml:space="preserve">A simple circuit has a resistance of 4.00 </w:t>
      </w:r>
      <w:r w:rsidRPr="00F64776">
        <w:rPr>
          <w:rFonts w:ascii="Symbol" w:hAnsi="Symbol"/>
        </w:rPr>
        <w:t></w:t>
      </w:r>
      <w:r>
        <w:t xml:space="preserve"> and is driven by an RMS voltage of 120 V.  Determine the maximum current that will flow through the resistor as part of the AC cycle.</w:t>
      </w:r>
      <w:r>
        <w:br/>
        <w:t xml:space="preserve"> </w:t>
      </w:r>
      <w:r>
        <w:tab/>
      </w:r>
      <w:r w:rsidR="008311E3">
        <w:tab/>
      </w:r>
      <w:r w:rsidR="008311E3">
        <w:tab/>
      </w:r>
      <w:r w:rsidR="008311E3">
        <w:tab/>
      </w:r>
      <w:r w:rsidR="008311E3">
        <w:tab/>
      </w:r>
      <w:r w:rsidR="008311E3">
        <w:tab/>
      </w:r>
      <w:r w:rsidR="008311E3">
        <w:tab/>
      </w:r>
      <w:r w:rsidR="008311E3">
        <w:tab/>
      </w:r>
      <w:r w:rsidR="008311E3">
        <w:tab/>
      </w:r>
      <w:r w:rsidR="008311E3">
        <w:tab/>
      </w:r>
      <w:r w:rsidR="008311E3">
        <w:tab/>
      </w:r>
      <w:r w:rsidR="008311E3">
        <w:tab/>
      </w:r>
      <w:r w:rsidR="008311E3">
        <w:tab/>
        <w:t>(2 marks)</w:t>
      </w:r>
      <w:r w:rsidR="008311E3">
        <w:br/>
      </w:r>
      <w:r w:rsidR="008311E3">
        <w:br/>
      </w:r>
      <w:r w:rsidR="008311E3">
        <w:br/>
      </w:r>
      <w:r w:rsidR="008311E3">
        <w:br/>
      </w:r>
      <w:r w:rsidR="004064F2">
        <w:br/>
      </w:r>
      <w:r w:rsidR="004064F2">
        <w:br/>
      </w:r>
      <w:r w:rsidR="004064F2">
        <w:br/>
      </w:r>
      <w:r>
        <w:br/>
      </w:r>
    </w:p>
    <w:p w14:paraId="58788327" w14:textId="7658D2E8" w:rsidR="00C8583D" w:rsidRDefault="00C8583D" w:rsidP="00C8583D">
      <w:pPr>
        <w:pStyle w:val="BodyTextIndent"/>
        <w:numPr>
          <w:ilvl w:val="0"/>
          <w:numId w:val="14"/>
        </w:numPr>
        <w:ind w:left="567"/>
      </w:pPr>
      <w:r>
        <w:t>Indicate on the Diagram 1, the direction of</w:t>
      </w:r>
      <w:r w:rsidR="00CC6702">
        <w:t xml:space="preserve"> </w:t>
      </w:r>
      <w:r w:rsidR="005856E6">
        <w:rPr>
          <w:b/>
        </w:rPr>
        <w:t>conventional</w:t>
      </w:r>
      <w:r>
        <w:t xml:space="preserve"> current along PQ and SR as the coil rotates from the position shown.  Use arrows and label them ‘current’.</w:t>
      </w:r>
      <w:r>
        <w:br/>
        <w:t xml:space="preserve"> </w:t>
      </w:r>
      <w:r>
        <w:tab/>
      </w:r>
      <w:r>
        <w:tab/>
      </w:r>
      <w:r>
        <w:tab/>
      </w:r>
      <w:r>
        <w:tab/>
      </w:r>
      <w:r>
        <w:tab/>
      </w:r>
      <w:r>
        <w:tab/>
      </w:r>
      <w:r>
        <w:tab/>
      </w:r>
      <w:r>
        <w:tab/>
      </w:r>
      <w:r>
        <w:tab/>
      </w:r>
      <w:r>
        <w:tab/>
      </w:r>
      <w:r>
        <w:tab/>
      </w:r>
      <w:r>
        <w:tab/>
      </w:r>
      <w:r>
        <w:tab/>
        <w:t>(1 mark)</w:t>
      </w:r>
      <w:r>
        <w:br/>
      </w:r>
      <w:r>
        <w:br/>
      </w:r>
    </w:p>
    <w:p w14:paraId="64C86575" w14:textId="00FCC793" w:rsidR="004064F2" w:rsidRDefault="00C8583D" w:rsidP="008311E3">
      <w:pPr>
        <w:pStyle w:val="BodyTextIndent"/>
        <w:numPr>
          <w:ilvl w:val="0"/>
          <w:numId w:val="14"/>
        </w:numPr>
        <w:ind w:left="567"/>
      </w:pPr>
      <w:r>
        <w:t xml:space="preserve">Briefly describe how you arrived at your answer for the previous question c. </w:t>
      </w:r>
      <w:r>
        <w:tab/>
      </w:r>
      <w:r>
        <w:tab/>
        <w:t>(1 mark)</w:t>
      </w:r>
      <w:r w:rsidR="004064F2">
        <w:br/>
      </w:r>
      <w:r w:rsidR="004064F2">
        <w:br/>
        <w:t>__________________________________________________________________________</w:t>
      </w:r>
      <w:r w:rsidR="004064F2">
        <w:br/>
      </w:r>
      <w:r w:rsidR="004064F2">
        <w:br/>
        <w:t>__________________________________________________________________________</w:t>
      </w:r>
      <w:r w:rsidR="004064F2">
        <w:br/>
      </w:r>
      <w:r w:rsidR="004064F2">
        <w:br/>
        <w:t>__________________________________________________________________________</w:t>
      </w:r>
      <w:r w:rsidR="004064F2">
        <w:br/>
      </w:r>
      <w:r w:rsidR="004064F2">
        <w:br/>
        <w:t>__________________________________________________________________________</w:t>
      </w:r>
      <w:r w:rsidR="004064F2">
        <w:br/>
      </w:r>
      <w:r w:rsidR="004064F2">
        <w:br/>
      </w:r>
    </w:p>
    <w:p w14:paraId="5432F4FD" w14:textId="49A09A2A" w:rsidR="008311E3" w:rsidRDefault="004064F2" w:rsidP="008311E3">
      <w:pPr>
        <w:pStyle w:val="BodyTextIndent"/>
        <w:numPr>
          <w:ilvl w:val="0"/>
          <w:numId w:val="14"/>
        </w:numPr>
        <w:ind w:left="567"/>
      </w:pPr>
      <w:r>
        <w:t>Consider the lengths PQ and RS in the AC generator in Diagram 1.  They can each be considered as long straight conductors and the emf generated across them is a maximum when th</w:t>
      </w:r>
      <w:r w:rsidR="00F64776">
        <w:t>e</w:t>
      </w:r>
      <w:r>
        <w:t xml:space="preserve">y move in a direction perpendicular to the magnetic field lines.  From the starting point of emf = </w:t>
      </w:r>
      <m:oMath>
        <m:r>
          <m:rPr>
            <m:scr m:val="script"/>
          </m:rPr>
          <w:rPr>
            <w:rFonts w:ascii="Cambria Math" w:hAnsi="Cambria Math"/>
          </w:rPr>
          <m:t>l</m:t>
        </m:r>
      </m:oMath>
      <w:r>
        <w:t xml:space="preserve">vB derive the equation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=NAB2πf</m:t>
        </m:r>
      </m:oMath>
      <w:r>
        <w:t xml:space="preserve"> showing clear logical steps.</w:t>
      </w:r>
      <w:r>
        <w:br/>
        <w:t xml:space="preserve"> </w:t>
      </w:r>
      <w:r>
        <w:tab/>
      </w:r>
      <w:r>
        <w:tab/>
      </w:r>
      <w:r>
        <w:tab/>
      </w:r>
      <w:r>
        <w:tab/>
      </w:r>
      <w:r>
        <w:tab/>
      </w:r>
      <w:r>
        <w:tab/>
      </w:r>
      <w:r>
        <w:tab/>
      </w:r>
      <w:r>
        <w:tab/>
      </w:r>
      <w:r>
        <w:tab/>
      </w:r>
      <w:r>
        <w:tab/>
      </w:r>
      <w:r>
        <w:tab/>
      </w:r>
      <w:r>
        <w:tab/>
      </w:r>
      <w:r>
        <w:tab/>
        <w:t>(3 marks)</w:t>
      </w:r>
      <w:r>
        <w:br/>
      </w:r>
      <w:r>
        <w:br/>
      </w:r>
      <w:r>
        <w:br/>
      </w:r>
      <w:r>
        <w:br/>
      </w:r>
      <w:r>
        <w:br/>
      </w:r>
    </w:p>
    <w:p w14:paraId="47CF76CD" w14:textId="41ED6F9E" w:rsidR="004064F2" w:rsidRDefault="004064F2" w:rsidP="008311E3">
      <w:pPr>
        <w:pStyle w:val="BodyTextIndent"/>
        <w:ind w:left="567"/>
      </w:pPr>
      <w:r>
        <w:br/>
      </w:r>
      <w:r>
        <w:br/>
      </w:r>
      <w:r>
        <w:br/>
      </w:r>
      <w:r>
        <w:br/>
      </w:r>
      <w:r>
        <w:br/>
      </w:r>
    </w:p>
    <w:p w14:paraId="624455DB" w14:textId="7B95F58F" w:rsidR="00C8583D" w:rsidRDefault="004064F2" w:rsidP="00C8583D">
      <w:pPr>
        <w:pStyle w:val="BodyTextIndent"/>
        <w:numPr>
          <w:ilvl w:val="0"/>
          <w:numId w:val="14"/>
        </w:numPr>
        <w:ind w:left="567"/>
      </w:pPr>
      <w:r>
        <w:t>Calculate the maximum</w:t>
      </w:r>
      <w:r w:rsidR="008311E3">
        <w:t xml:space="preserve"> emf</w:t>
      </w:r>
      <w:r>
        <w:t xml:space="preserve"> (V</w:t>
      </w:r>
      <w:r>
        <w:rPr>
          <w:vertAlign w:val="subscript"/>
        </w:rPr>
        <w:t>max</w:t>
      </w:r>
      <w:r w:rsidR="008311E3">
        <w:t>) for the AC generator shown in Diagrams 1 and 2.</w:t>
      </w:r>
      <w:r w:rsidR="008311E3">
        <w:tab/>
        <w:t>(3 marks)</w:t>
      </w:r>
      <w:r w:rsidR="00C8583D">
        <w:br/>
      </w:r>
    </w:p>
    <w:p w14:paraId="1433E367" w14:textId="77777777" w:rsidR="008311E3" w:rsidRDefault="008311E3" w:rsidP="008311E3">
      <w:pPr>
        <w:pStyle w:val="BodyTextIndent"/>
        <w:ind w:left="567"/>
      </w:pPr>
    </w:p>
    <w:p w14:paraId="2A5D3124" w14:textId="77777777" w:rsidR="008311E3" w:rsidRDefault="008311E3" w:rsidP="008311E3">
      <w:pPr>
        <w:pStyle w:val="BodyTextIndent"/>
        <w:ind w:left="567"/>
      </w:pPr>
    </w:p>
    <w:p w14:paraId="4A1E6A52" w14:textId="546F3560" w:rsidR="00AD45C9" w:rsidRPr="008311E3" w:rsidRDefault="008311E3" w:rsidP="008311E3">
      <w:pPr>
        <w:pStyle w:val="BodyTextIndent"/>
        <w:ind w:left="0"/>
        <w:jc w:val="center"/>
      </w:pPr>
      <w:r>
        <w:br/>
      </w:r>
      <w:r>
        <w:br/>
      </w:r>
      <w:r>
        <w:br/>
      </w:r>
      <w:r>
        <w:br/>
      </w:r>
      <w:r>
        <w:br/>
      </w:r>
      <w:r>
        <w:br/>
      </w:r>
      <w:r w:rsidR="004801C8">
        <w:rPr>
          <w:rFonts w:ascii="Calibri" w:eastAsia="Calibri" w:hAnsi="Calibri" w:cs="Calibri"/>
          <w:sz w:val="22"/>
          <w:szCs w:val="22"/>
          <w:lang w:eastAsia="en-US"/>
        </w:rPr>
        <w:t>E</w:t>
      </w:r>
      <w:r w:rsidR="00AD45C9" w:rsidRPr="00D31426">
        <w:rPr>
          <w:rFonts w:asciiTheme="minorHAnsi" w:hAnsiTheme="minorHAnsi" w:cstheme="minorHAnsi"/>
          <w:b/>
          <w:sz w:val="22"/>
          <w:szCs w:val="22"/>
        </w:rPr>
        <w:t>nd of Test</w:t>
      </w:r>
    </w:p>
    <w:sectPr w:rsidR="00AD45C9" w:rsidRPr="008311E3" w:rsidSect="008311E3">
      <w:pgSz w:w="11906" w:h="16838"/>
      <w:pgMar w:top="568" w:right="707" w:bottom="28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4D4FB" w14:textId="77777777" w:rsidR="00AD3260" w:rsidRDefault="00AD3260" w:rsidP="00624499">
      <w:r>
        <w:separator/>
      </w:r>
    </w:p>
  </w:endnote>
  <w:endnote w:type="continuationSeparator" w:id="0">
    <w:p w14:paraId="232E484E" w14:textId="77777777" w:rsidR="00AD3260" w:rsidRDefault="00AD3260" w:rsidP="0062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10D7F" w14:textId="77777777" w:rsidR="00AD3260" w:rsidRDefault="00AD3260" w:rsidP="00624499">
      <w:r>
        <w:separator/>
      </w:r>
    </w:p>
  </w:footnote>
  <w:footnote w:type="continuationSeparator" w:id="0">
    <w:p w14:paraId="64DE7061" w14:textId="77777777" w:rsidR="00AD3260" w:rsidRDefault="00AD3260" w:rsidP="0062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671"/>
    <w:multiLevelType w:val="hybridMultilevel"/>
    <w:tmpl w:val="7AFA50B2"/>
    <w:lvl w:ilvl="0" w:tplc="2E82798A">
      <w:start w:val="10"/>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DE159A"/>
    <w:multiLevelType w:val="hybridMultilevel"/>
    <w:tmpl w:val="AD22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D2D9A"/>
    <w:multiLevelType w:val="hybridMultilevel"/>
    <w:tmpl w:val="8FD204CC"/>
    <w:lvl w:ilvl="0" w:tplc="55FCFE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5" w15:restartNumberingAfterBreak="0">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E563AF"/>
    <w:multiLevelType w:val="hybridMultilevel"/>
    <w:tmpl w:val="0AF47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AC1C6D"/>
    <w:multiLevelType w:val="hybridMultilevel"/>
    <w:tmpl w:val="82E4D81C"/>
    <w:lvl w:ilvl="0" w:tplc="F7840E0E">
      <w:start w:val="1"/>
      <w:numFmt w:val="decimal"/>
      <w:lvlText w:val="%1."/>
      <w:lvlJc w:val="left"/>
      <w:pPr>
        <w:tabs>
          <w:tab w:val="num" w:pos="360"/>
        </w:tabs>
        <w:ind w:left="360" w:hanging="360"/>
      </w:pPr>
      <w:rPr>
        <w:rFonts w:hint="default"/>
      </w:rPr>
    </w:lvl>
    <w:lvl w:ilvl="1" w:tplc="EA901694">
      <w:start w:val="1"/>
      <w:numFmt w:val="lowerLetter"/>
      <w:lvlText w:val="%2."/>
      <w:lvlJc w:val="left"/>
      <w:pPr>
        <w:tabs>
          <w:tab w:val="num" w:pos="1080"/>
        </w:tabs>
        <w:ind w:left="1080" w:hanging="360"/>
      </w:pPr>
      <w:rPr>
        <w:rFonts w:hint="default"/>
      </w:rPr>
    </w:lvl>
    <w:lvl w:ilvl="2" w:tplc="F7840E0E">
      <w:start w:val="1"/>
      <w:numFmt w:val="decimal"/>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5FA2196B"/>
    <w:multiLevelType w:val="hybridMultilevel"/>
    <w:tmpl w:val="A564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574CB2"/>
    <w:multiLevelType w:val="hybridMultilevel"/>
    <w:tmpl w:val="1882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E7805"/>
    <w:multiLevelType w:val="hybridMultilevel"/>
    <w:tmpl w:val="89C6E062"/>
    <w:lvl w:ilvl="0" w:tplc="111A903A">
      <w:start w:val="2"/>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1"/>
  </w:num>
  <w:num w:numId="2">
    <w:abstractNumId w:val="4"/>
  </w:num>
  <w:num w:numId="3">
    <w:abstractNumId w:val="7"/>
  </w:num>
  <w:num w:numId="4">
    <w:abstractNumId w:val="5"/>
  </w:num>
  <w:num w:numId="5">
    <w:abstractNumId w:val="3"/>
  </w:num>
  <w:num w:numId="6">
    <w:abstractNumId w:val="12"/>
  </w:num>
  <w:num w:numId="7">
    <w:abstractNumId w:val="8"/>
  </w:num>
  <w:num w:numId="8">
    <w:abstractNumId w:val="0"/>
  </w:num>
  <w:num w:numId="9">
    <w:abstractNumId w:val="14"/>
  </w:num>
  <w:num w:numId="10">
    <w:abstractNumId w:val="6"/>
  </w:num>
  <w:num w:numId="11">
    <w:abstractNumId w:val="1"/>
  </w:num>
  <w:num w:numId="12">
    <w:abstractNumId w:val="10"/>
  </w:num>
  <w:num w:numId="13">
    <w:abstractNumId w:val="13"/>
  </w:num>
  <w:num w:numId="14">
    <w:abstractNumId w:val="9"/>
  </w:num>
  <w:num w:numId="1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2478A"/>
    <w:rsid w:val="0004041E"/>
    <w:rsid w:val="00065350"/>
    <w:rsid w:val="0008222F"/>
    <w:rsid w:val="00085FAD"/>
    <w:rsid w:val="000B357F"/>
    <w:rsid w:val="000C0493"/>
    <w:rsid w:val="000C7D07"/>
    <w:rsid w:val="000F247E"/>
    <w:rsid w:val="00115CBC"/>
    <w:rsid w:val="00120CC9"/>
    <w:rsid w:val="00135C35"/>
    <w:rsid w:val="00145234"/>
    <w:rsid w:val="0015116E"/>
    <w:rsid w:val="00154D4A"/>
    <w:rsid w:val="001860BD"/>
    <w:rsid w:val="00190E26"/>
    <w:rsid w:val="001B4488"/>
    <w:rsid w:val="001E299E"/>
    <w:rsid w:val="001E33D6"/>
    <w:rsid w:val="001F243A"/>
    <w:rsid w:val="002019E7"/>
    <w:rsid w:val="00205D07"/>
    <w:rsid w:val="002166C5"/>
    <w:rsid w:val="002469EA"/>
    <w:rsid w:val="002A61C0"/>
    <w:rsid w:val="002C6CA3"/>
    <w:rsid w:val="002D5C83"/>
    <w:rsid w:val="002E0AB8"/>
    <w:rsid w:val="002E2726"/>
    <w:rsid w:val="002F6A71"/>
    <w:rsid w:val="0032531E"/>
    <w:rsid w:val="00345AF4"/>
    <w:rsid w:val="00355E77"/>
    <w:rsid w:val="003566B1"/>
    <w:rsid w:val="00356F90"/>
    <w:rsid w:val="0037636D"/>
    <w:rsid w:val="00377239"/>
    <w:rsid w:val="00391562"/>
    <w:rsid w:val="003D2D29"/>
    <w:rsid w:val="004064F2"/>
    <w:rsid w:val="0042140F"/>
    <w:rsid w:val="00426CFC"/>
    <w:rsid w:val="00434FE8"/>
    <w:rsid w:val="004426F5"/>
    <w:rsid w:val="00442F19"/>
    <w:rsid w:val="00444768"/>
    <w:rsid w:val="0044669D"/>
    <w:rsid w:val="004801C8"/>
    <w:rsid w:val="0048723D"/>
    <w:rsid w:val="004B3438"/>
    <w:rsid w:val="004E501C"/>
    <w:rsid w:val="00521D1E"/>
    <w:rsid w:val="00523744"/>
    <w:rsid w:val="00533B8A"/>
    <w:rsid w:val="00565C03"/>
    <w:rsid w:val="00566A50"/>
    <w:rsid w:val="005731C6"/>
    <w:rsid w:val="00580371"/>
    <w:rsid w:val="005856E6"/>
    <w:rsid w:val="00587EA4"/>
    <w:rsid w:val="005A340B"/>
    <w:rsid w:val="005C0AFE"/>
    <w:rsid w:val="005F2E2B"/>
    <w:rsid w:val="0061266C"/>
    <w:rsid w:val="00612AE2"/>
    <w:rsid w:val="00612B93"/>
    <w:rsid w:val="00624499"/>
    <w:rsid w:val="00640A62"/>
    <w:rsid w:val="006655CA"/>
    <w:rsid w:val="006B3D57"/>
    <w:rsid w:val="006C0D29"/>
    <w:rsid w:val="006C2298"/>
    <w:rsid w:val="006C7D42"/>
    <w:rsid w:val="006D01E8"/>
    <w:rsid w:val="006F1E29"/>
    <w:rsid w:val="00703C75"/>
    <w:rsid w:val="007128DB"/>
    <w:rsid w:val="00713B91"/>
    <w:rsid w:val="0077249A"/>
    <w:rsid w:val="00776FE4"/>
    <w:rsid w:val="0078130D"/>
    <w:rsid w:val="007814F3"/>
    <w:rsid w:val="007A343D"/>
    <w:rsid w:val="007C1D73"/>
    <w:rsid w:val="007C3267"/>
    <w:rsid w:val="007C452F"/>
    <w:rsid w:val="007D496A"/>
    <w:rsid w:val="007E5231"/>
    <w:rsid w:val="007F0EBC"/>
    <w:rsid w:val="007F237A"/>
    <w:rsid w:val="007F5393"/>
    <w:rsid w:val="00816DA1"/>
    <w:rsid w:val="008251CE"/>
    <w:rsid w:val="00827CF3"/>
    <w:rsid w:val="008311E3"/>
    <w:rsid w:val="00844E9B"/>
    <w:rsid w:val="00846B0D"/>
    <w:rsid w:val="0084784D"/>
    <w:rsid w:val="00864B19"/>
    <w:rsid w:val="008665BA"/>
    <w:rsid w:val="00867A1C"/>
    <w:rsid w:val="00867CFD"/>
    <w:rsid w:val="008853F6"/>
    <w:rsid w:val="00891912"/>
    <w:rsid w:val="008B1FC6"/>
    <w:rsid w:val="008B4824"/>
    <w:rsid w:val="008C22ED"/>
    <w:rsid w:val="008C5E8B"/>
    <w:rsid w:val="008E75F5"/>
    <w:rsid w:val="008F0AB5"/>
    <w:rsid w:val="00904AE9"/>
    <w:rsid w:val="00915908"/>
    <w:rsid w:val="009232DF"/>
    <w:rsid w:val="00923DDE"/>
    <w:rsid w:val="00930AA8"/>
    <w:rsid w:val="00943DB8"/>
    <w:rsid w:val="00945C04"/>
    <w:rsid w:val="00947472"/>
    <w:rsid w:val="00947601"/>
    <w:rsid w:val="00956DBE"/>
    <w:rsid w:val="009840E7"/>
    <w:rsid w:val="00993740"/>
    <w:rsid w:val="009D5438"/>
    <w:rsid w:val="009D64AF"/>
    <w:rsid w:val="009E30F8"/>
    <w:rsid w:val="009F580A"/>
    <w:rsid w:val="00A317A7"/>
    <w:rsid w:val="00A31F55"/>
    <w:rsid w:val="00A450A0"/>
    <w:rsid w:val="00A64A19"/>
    <w:rsid w:val="00A67D85"/>
    <w:rsid w:val="00A94D7E"/>
    <w:rsid w:val="00AA44FC"/>
    <w:rsid w:val="00AA62B8"/>
    <w:rsid w:val="00AB55E2"/>
    <w:rsid w:val="00AC6318"/>
    <w:rsid w:val="00AD2ED3"/>
    <w:rsid w:val="00AD3260"/>
    <w:rsid w:val="00AD45C9"/>
    <w:rsid w:val="00AF04F7"/>
    <w:rsid w:val="00AF0CDD"/>
    <w:rsid w:val="00AF270A"/>
    <w:rsid w:val="00B05BC4"/>
    <w:rsid w:val="00B11BF6"/>
    <w:rsid w:val="00B212AC"/>
    <w:rsid w:val="00B33449"/>
    <w:rsid w:val="00B4280C"/>
    <w:rsid w:val="00B6292B"/>
    <w:rsid w:val="00B66528"/>
    <w:rsid w:val="00B718A1"/>
    <w:rsid w:val="00B772DE"/>
    <w:rsid w:val="00B94F51"/>
    <w:rsid w:val="00BA0A2C"/>
    <w:rsid w:val="00BB5F42"/>
    <w:rsid w:val="00BF0BDA"/>
    <w:rsid w:val="00C22086"/>
    <w:rsid w:val="00C23A68"/>
    <w:rsid w:val="00C3517F"/>
    <w:rsid w:val="00C563B9"/>
    <w:rsid w:val="00C63843"/>
    <w:rsid w:val="00C8583D"/>
    <w:rsid w:val="00C85BCE"/>
    <w:rsid w:val="00C86886"/>
    <w:rsid w:val="00CA3CED"/>
    <w:rsid w:val="00CA5042"/>
    <w:rsid w:val="00CA6A4F"/>
    <w:rsid w:val="00CC228D"/>
    <w:rsid w:val="00CC2E3A"/>
    <w:rsid w:val="00CC6702"/>
    <w:rsid w:val="00CC7987"/>
    <w:rsid w:val="00CE27A9"/>
    <w:rsid w:val="00D055E5"/>
    <w:rsid w:val="00D16820"/>
    <w:rsid w:val="00D30D16"/>
    <w:rsid w:val="00D31426"/>
    <w:rsid w:val="00D34257"/>
    <w:rsid w:val="00D42623"/>
    <w:rsid w:val="00D53AEC"/>
    <w:rsid w:val="00D64AE6"/>
    <w:rsid w:val="00D65391"/>
    <w:rsid w:val="00D666CC"/>
    <w:rsid w:val="00D726F2"/>
    <w:rsid w:val="00D906C6"/>
    <w:rsid w:val="00D91A48"/>
    <w:rsid w:val="00D92E69"/>
    <w:rsid w:val="00DE4DF0"/>
    <w:rsid w:val="00DF2108"/>
    <w:rsid w:val="00E01735"/>
    <w:rsid w:val="00E07050"/>
    <w:rsid w:val="00E15A38"/>
    <w:rsid w:val="00E3204B"/>
    <w:rsid w:val="00E3281E"/>
    <w:rsid w:val="00E953B0"/>
    <w:rsid w:val="00EA4810"/>
    <w:rsid w:val="00EB576F"/>
    <w:rsid w:val="00EC6A66"/>
    <w:rsid w:val="00EE7056"/>
    <w:rsid w:val="00F07168"/>
    <w:rsid w:val="00F141A8"/>
    <w:rsid w:val="00F31CDA"/>
    <w:rsid w:val="00F3259B"/>
    <w:rsid w:val="00F33C35"/>
    <w:rsid w:val="00F352EF"/>
    <w:rsid w:val="00F360F3"/>
    <w:rsid w:val="00F44F66"/>
    <w:rsid w:val="00F47D27"/>
    <w:rsid w:val="00F57950"/>
    <w:rsid w:val="00F64776"/>
    <w:rsid w:val="00F83262"/>
    <w:rsid w:val="00F840D9"/>
    <w:rsid w:val="00F94482"/>
    <w:rsid w:val="00F95518"/>
    <w:rsid w:val="00FA6300"/>
    <w:rsid w:val="00FB3954"/>
    <w:rsid w:val="00FB3D8C"/>
    <w:rsid w:val="00FB7DEA"/>
    <w:rsid w:val="00FD52F0"/>
    <w:rsid w:val="00FD5355"/>
    <w:rsid w:val="00FF31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8724DE"/>
  <w15:docId w15:val="{66506BB2-99B2-4618-B3D4-DF2F5172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 w:type="paragraph" w:styleId="NormalWeb">
    <w:name w:val="Normal (Web)"/>
    <w:basedOn w:val="Normal"/>
    <w:uiPriority w:val="99"/>
    <w:rsid w:val="00377239"/>
    <w:pPr>
      <w:spacing w:before="100" w:beforeAutospacing="1" w:after="100" w:afterAutospacing="1"/>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D2EEB727</Template>
  <TotalTime>158</TotalTime>
  <Pages>10</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BUZAN Susan [Cape Naturaliste College]</cp:lastModifiedBy>
  <cp:revision>23</cp:revision>
  <cp:lastPrinted>2018-02-22T05:35:00Z</cp:lastPrinted>
  <dcterms:created xsi:type="dcterms:W3CDTF">2018-04-11T00:53:00Z</dcterms:created>
  <dcterms:modified xsi:type="dcterms:W3CDTF">2019-05-06T06:51:00Z</dcterms:modified>
</cp:coreProperties>
</file>