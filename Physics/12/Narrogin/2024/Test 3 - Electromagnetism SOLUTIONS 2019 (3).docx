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9C205" w14:textId="346197D4" w:rsidR="00BF3E58" w:rsidRPr="00D31426" w:rsidRDefault="00AE7C68" w:rsidP="00BF3E58">
      <w:pPr>
        <w:shd w:val="clear" w:color="auto" w:fill="BFBFBF" w:themeFill="background1" w:themeFillShade="BF"/>
        <w:jc w:val="center"/>
        <w:rPr>
          <w:rFonts w:asciiTheme="minorHAnsi" w:hAnsiTheme="minorHAnsi" w:cstheme="minorHAnsi"/>
          <w:sz w:val="36"/>
        </w:rPr>
      </w:pPr>
      <w:r>
        <w:rPr>
          <w:rFonts w:asciiTheme="minorHAnsi" w:hAnsiTheme="minorHAnsi" w:cstheme="minorHAnsi"/>
          <w:sz w:val="36"/>
        </w:rPr>
        <w:t>Year 12 Physics</w:t>
      </w:r>
      <w:r w:rsidR="00BF3E58" w:rsidRPr="00D31426">
        <w:rPr>
          <w:rFonts w:asciiTheme="minorHAnsi" w:hAnsiTheme="minorHAnsi" w:cstheme="minorHAnsi"/>
          <w:sz w:val="36"/>
        </w:rPr>
        <w:t xml:space="preserve"> – </w:t>
      </w:r>
      <w:r w:rsidR="00BF3E58">
        <w:rPr>
          <w:rFonts w:asciiTheme="minorHAnsi" w:hAnsiTheme="minorHAnsi" w:cstheme="minorHAnsi"/>
          <w:sz w:val="36"/>
        </w:rPr>
        <w:t>Test 3 (Task 7)</w:t>
      </w:r>
    </w:p>
    <w:p w14:paraId="01C52531" w14:textId="77777777" w:rsidR="004E15A4" w:rsidRDefault="00BF3E58" w:rsidP="00BF3E58">
      <w:pPr>
        <w:jc w:val="center"/>
        <w:rPr>
          <w:rFonts w:asciiTheme="minorHAnsi" w:hAnsiTheme="minorHAnsi" w:cstheme="minorHAnsi"/>
          <w:b/>
        </w:rPr>
      </w:pPr>
      <w:r>
        <w:rPr>
          <w:rFonts w:asciiTheme="minorHAnsi" w:hAnsiTheme="minorHAnsi" w:cstheme="minorHAnsi"/>
          <w:b/>
        </w:rPr>
        <w:t>Electromagnetism</w:t>
      </w:r>
      <w:r>
        <w:rPr>
          <w:rFonts w:asciiTheme="minorHAnsi" w:hAnsiTheme="minorHAnsi" w:cstheme="minorHAnsi"/>
          <w:b/>
        </w:rPr>
        <w:br/>
        <w:t>Suggested Answers</w:t>
      </w:r>
      <w:r>
        <w:rPr>
          <w:rFonts w:asciiTheme="minorHAnsi" w:hAnsiTheme="minorHAnsi" w:cstheme="minorHAnsi"/>
          <w:b/>
        </w:rPr>
        <w:br/>
      </w:r>
    </w:p>
    <w:p w14:paraId="03308785" w14:textId="77777777" w:rsidR="00BF3E58" w:rsidRDefault="00BF3E58" w:rsidP="00BF3E58">
      <w:r>
        <w:rPr>
          <w:rFonts w:asciiTheme="minorHAnsi" w:hAnsiTheme="minorHAnsi" w:cstheme="minorHAnsi"/>
          <w:b/>
        </w:rPr>
        <w:t>Question 1</w:t>
      </w:r>
      <w:r>
        <w:rPr>
          <w:rFonts w:asciiTheme="minorHAnsi" w:hAnsiTheme="minorHAnsi" w:cstheme="minorHAnsi"/>
          <w:b/>
        </w:rPr>
        <w:br/>
      </w:r>
      <w:r w:rsidR="008B6CE2">
        <w:t>a</w:t>
      </w:r>
      <w:r>
        <w:t>.</w:t>
      </w:r>
    </w:p>
    <w:tbl>
      <w:tblPr>
        <w:tblStyle w:val="TableGrid"/>
        <w:tblW w:w="0" w:type="auto"/>
        <w:tblLook w:val="04A0" w:firstRow="1" w:lastRow="0" w:firstColumn="1" w:lastColumn="0" w:noHBand="0" w:noVBand="1"/>
      </w:tblPr>
      <w:tblGrid>
        <w:gridCol w:w="6771"/>
        <w:gridCol w:w="1275"/>
      </w:tblGrid>
      <w:tr w:rsidR="00BF3E58" w:rsidRPr="00BF3E58" w14:paraId="7BE569D7" w14:textId="77777777" w:rsidTr="00BF3E58">
        <w:tc>
          <w:tcPr>
            <w:tcW w:w="6771" w:type="dxa"/>
            <w:vAlign w:val="center"/>
          </w:tcPr>
          <w:p w14:paraId="77CBAE11" w14:textId="77777777" w:rsidR="00BF3E58" w:rsidRPr="00BF3E58" w:rsidRDefault="00BF3E58" w:rsidP="00BF3E58">
            <w:pPr>
              <w:jc w:val="center"/>
              <w:rPr>
                <w:b/>
              </w:rPr>
            </w:pPr>
            <w:r w:rsidRPr="00BF3E58">
              <w:rPr>
                <w:b/>
              </w:rPr>
              <w:t>Description</w:t>
            </w:r>
          </w:p>
        </w:tc>
        <w:tc>
          <w:tcPr>
            <w:tcW w:w="1275" w:type="dxa"/>
            <w:vAlign w:val="center"/>
          </w:tcPr>
          <w:p w14:paraId="5BE1AE37" w14:textId="77777777" w:rsidR="00BF3E58" w:rsidRPr="00BF3E58" w:rsidRDefault="00BF3E58" w:rsidP="00BF3E58">
            <w:pPr>
              <w:jc w:val="center"/>
              <w:rPr>
                <w:b/>
              </w:rPr>
            </w:pPr>
            <w:r w:rsidRPr="00BF3E58">
              <w:rPr>
                <w:b/>
              </w:rPr>
              <w:t>Marks</w:t>
            </w:r>
          </w:p>
        </w:tc>
      </w:tr>
      <w:tr w:rsidR="00BF3E58" w14:paraId="3406FC8A" w14:textId="77777777" w:rsidTr="00BF3E58">
        <w:trPr>
          <w:trHeight w:val="2563"/>
        </w:trPr>
        <w:tc>
          <w:tcPr>
            <w:tcW w:w="6771" w:type="dxa"/>
            <w:vAlign w:val="center"/>
          </w:tcPr>
          <w:p w14:paraId="2B1A5298" w14:textId="77777777" w:rsidR="00BF3E58" w:rsidRDefault="00BF3E58" w:rsidP="00BF3E58">
            <w:r>
              <w:rPr>
                <w:noProof/>
              </w:rPr>
              <w:drawing>
                <wp:anchor distT="0" distB="0" distL="114300" distR="114300" simplePos="0" relativeHeight="251658240" behindDoc="0" locked="0" layoutInCell="1" allowOverlap="1" wp14:anchorId="0EEFA6B7" wp14:editId="1ADB8017">
                  <wp:simplePos x="0" y="0"/>
                  <wp:positionH relativeFrom="column">
                    <wp:posOffset>462280</wp:posOffset>
                  </wp:positionH>
                  <wp:positionV relativeFrom="paragraph">
                    <wp:posOffset>74295</wp:posOffset>
                  </wp:positionV>
                  <wp:extent cx="1079500" cy="1460500"/>
                  <wp:effectExtent l="0" t="0" r="12700" b="12700"/>
                  <wp:wrapThrough wrapText="bothSides">
                    <wp:wrapPolygon edited="0">
                      <wp:start x="0" y="0"/>
                      <wp:lineTo x="0" y="21412"/>
                      <wp:lineTo x="21346" y="21412"/>
                      <wp:lineTo x="213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1460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75" w:type="dxa"/>
            <w:vAlign w:val="center"/>
          </w:tcPr>
          <w:p w14:paraId="2BDF63DE" w14:textId="77777777" w:rsidR="00BF3E58" w:rsidRDefault="00BF3E58" w:rsidP="00BF3E58">
            <w:pPr>
              <w:jc w:val="center"/>
            </w:pPr>
            <w:r>
              <w:t>1</w:t>
            </w:r>
          </w:p>
        </w:tc>
      </w:tr>
    </w:tbl>
    <w:p w14:paraId="0B12F927" w14:textId="77777777" w:rsidR="00BF3E58" w:rsidRDefault="00BF3E58" w:rsidP="00BF3E58"/>
    <w:p w14:paraId="71ECF76D" w14:textId="77777777" w:rsidR="00BF3E58" w:rsidRDefault="00BF3E58" w:rsidP="00BF3E58">
      <w:r>
        <w:rPr>
          <w:rFonts w:asciiTheme="minorHAnsi" w:hAnsiTheme="minorHAnsi" w:cstheme="minorHAnsi"/>
          <w:b/>
        </w:rPr>
        <w:t>b.</w:t>
      </w:r>
      <w:r>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66A67DC0" w14:textId="77777777" w:rsidTr="00BF3E58">
        <w:tc>
          <w:tcPr>
            <w:tcW w:w="6771" w:type="dxa"/>
            <w:vAlign w:val="center"/>
          </w:tcPr>
          <w:p w14:paraId="2ADCFB86" w14:textId="77777777" w:rsidR="00BF3E58" w:rsidRPr="00BF3E58" w:rsidRDefault="00BF3E58" w:rsidP="00BF3E58">
            <w:pPr>
              <w:jc w:val="center"/>
              <w:rPr>
                <w:b/>
              </w:rPr>
            </w:pPr>
            <w:r w:rsidRPr="00BF3E58">
              <w:rPr>
                <w:b/>
              </w:rPr>
              <w:t>Description</w:t>
            </w:r>
          </w:p>
        </w:tc>
        <w:tc>
          <w:tcPr>
            <w:tcW w:w="1275" w:type="dxa"/>
            <w:vAlign w:val="center"/>
          </w:tcPr>
          <w:p w14:paraId="7AA9FEF2" w14:textId="77777777" w:rsidR="00BF3E58" w:rsidRPr="00BF3E58" w:rsidRDefault="00BF3E58" w:rsidP="00BF3E58">
            <w:pPr>
              <w:jc w:val="center"/>
              <w:rPr>
                <w:b/>
              </w:rPr>
            </w:pPr>
            <w:r w:rsidRPr="00BF3E58">
              <w:rPr>
                <w:b/>
              </w:rPr>
              <w:t>Marks</w:t>
            </w:r>
          </w:p>
        </w:tc>
      </w:tr>
      <w:tr w:rsidR="00BF3E58" w14:paraId="6E6C8082" w14:textId="77777777" w:rsidTr="00BF3E58">
        <w:tc>
          <w:tcPr>
            <w:tcW w:w="6771" w:type="dxa"/>
            <w:vAlign w:val="center"/>
          </w:tcPr>
          <w:p w14:paraId="1C332810" w14:textId="77777777" w:rsidR="00BF3E58" w:rsidRDefault="00BF3E58" w:rsidP="00BF3E58">
            <w:r>
              <w:t>Wires move apart (repel)</w:t>
            </w:r>
          </w:p>
        </w:tc>
        <w:tc>
          <w:tcPr>
            <w:tcW w:w="1275" w:type="dxa"/>
            <w:vAlign w:val="center"/>
          </w:tcPr>
          <w:p w14:paraId="7194A435" w14:textId="77777777" w:rsidR="00BF3E58" w:rsidRDefault="00BF3E58" w:rsidP="00BF3E58">
            <w:pPr>
              <w:jc w:val="center"/>
            </w:pPr>
            <w:r>
              <w:t>1</w:t>
            </w:r>
          </w:p>
        </w:tc>
      </w:tr>
    </w:tbl>
    <w:p w14:paraId="538AF3C9" w14:textId="77777777" w:rsidR="00BF3E58" w:rsidRDefault="00BF3E58" w:rsidP="00BF3E58"/>
    <w:p w14:paraId="14B749E7" w14:textId="77777777" w:rsidR="00BF3E58" w:rsidRDefault="00BF3E58" w:rsidP="00BF3E58">
      <w:r>
        <w:rPr>
          <w:rFonts w:asciiTheme="minorHAnsi" w:hAnsiTheme="minorHAnsi" w:cstheme="minorHAnsi"/>
          <w:b/>
        </w:rPr>
        <w:t>Question 2</w:t>
      </w:r>
      <w:r>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13EB5612" w14:textId="77777777" w:rsidTr="00BF3E58">
        <w:tc>
          <w:tcPr>
            <w:tcW w:w="6771" w:type="dxa"/>
            <w:vAlign w:val="center"/>
          </w:tcPr>
          <w:p w14:paraId="569ADB43" w14:textId="77777777" w:rsidR="00BF3E58" w:rsidRPr="00BF3E58" w:rsidRDefault="00BF3E58" w:rsidP="00BF3E58">
            <w:pPr>
              <w:jc w:val="center"/>
              <w:rPr>
                <w:b/>
              </w:rPr>
            </w:pPr>
            <w:r w:rsidRPr="00BF3E58">
              <w:rPr>
                <w:b/>
              </w:rPr>
              <w:t>Description</w:t>
            </w:r>
          </w:p>
        </w:tc>
        <w:tc>
          <w:tcPr>
            <w:tcW w:w="1275" w:type="dxa"/>
            <w:vAlign w:val="center"/>
          </w:tcPr>
          <w:p w14:paraId="0DDA89F6" w14:textId="77777777" w:rsidR="00BF3E58" w:rsidRPr="00BF3E58" w:rsidRDefault="00BF3E58" w:rsidP="00BF3E58">
            <w:pPr>
              <w:jc w:val="center"/>
              <w:rPr>
                <w:b/>
              </w:rPr>
            </w:pPr>
            <w:r w:rsidRPr="00BF3E58">
              <w:rPr>
                <w:b/>
              </w:rPr>
              <w:t>Marks</w:t>
            </w:r>
          </w:p>
        </w:tc>
      </w:tr>
      <w:tr w:rsidR="00BF3E58" w14:paraId="0AB0707A" w14:textId="77777777" w:rsidTr="00BF3E58">
        <w:tc>
          <w:tcPr>
            <w:tcW w:w="6771" w:type="dxa"/>
            <w:vAlign w:val="center"/>
          </w:tcPr>
          <w:p w14:paraId="4651B0C1" w14:textId="77777777" w:rsidR="00BF3E58" w:rsidRDefault="00BF3E58" w:rsidP="00BF3E58">
            <w:r>
              <w:rPr>
                <w:noProof/>
              </w:rPr>
              <w:drawing>
                <wp:anchor distT="0" distB="0" distL="114300" distR="114300" simplePos="0" relativeHeight="251659264" behindDoc="0" locked="0" layoutInCell="1" allowOverlap="1" wp14:anchorId="71CDC260" wp14:editId="7DA6DCC6">
                  <wp:simplePos x="0" y="0"/>
                  <wp:positionH relativeFrom="column">
                    <wp:posOffset>1308100</wp:posOffset>
                  </wp:positionH>
                  <wp:positionV relativeFrom="paragraph">
                    <wp:posOffset>-2274570</wp:posOffset>
                  </wp:positionV>
                  <wp:extent cx="3505200" cy="3911600"/>
                  <wp:effectExtent l="0" t="0" r="0" b="0"/>
                  <wp:wrapThrough wrapText="right">
                    <wp:wrapPolygon edited="0">
                      <wp:start x="0" y="0"/>
                      <wp:lineTo x="0" y="21460"/>
                      <wp:lineTo x="21443" y="21460"/>
                      <wp:lineTo x="2144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3911600"/>
                          </a:xfrm>
                          <a:prstGeom prst="rect">
                            <a:avLst/>
                          </a:prstGeom>
                          <a:noFill/>
                          <a:ln>
                            <a:noFill/>
                          </a:ln>
                        </pic:spPr>
                      </pic:pic>
                    </a:graphicData>
                  </a:graphic>
                  <wp14:sizeRelH relativeFrom="page">
                    <wp14:pctWidth>0</wp14:pctWidth>
                  </wp14:sizeRelH>
                  <wp14:sizeRelV relativeFrom="page">
                    <wp14:pctHeight>0</wp14:pctHeight>
                  </wp14:sizeRelV>
                </wp:anchor>
              </w:drawing>
            </w:r>
            <w:r>
              <w:t>Field lines N</w:t>
            </w:r>
            <w:r>
              <w:sym w:font="Wingdings" w:char="F0E0"/>
            </w:r>
            <w:r>
              <w:t xml:space="preserve"> S</w:t>
            </w:r>
            <w:r w:rsidR="00323AAC">
              <w:t xml:space="preserve"> and do not cross</w:t>
            </w:r>
          </w:p>
          <w:p w14:paraId="46F6A924" w14:textId="77777777" w:rsidR="00BF3E58" w:rsidRDefault="00BF3E58" w:rsidP="00BF3E58">
            <w:r>
              <w:t>Repulsion &amp; attraction shown correctly</w:t>
            </w:r>
          </w:p>
          <w:p w14:paraId="7FC3996C" w14:textId="77777777" w:rsidR="00BF3E58" w:rsidRDefault="00BF3E58" w:rsidP="00BF3E58">
            <w:r>
              <w:t>Field lines leave and enter magnets perpendicular</w:t>
            </w:r>
          </w:p>
        </w:tc>
        <w:tc>
          <w:tcPr>
            <w:tcW w:w="1275" w:type="dxa"/>
            <w:vAlign w:val="center"/>
          </w:tcPr>
          <w:p w14:paraId="0DE1D227" w14:textId="77777777" w:rsidR="00BF3E58" w:rsidRDefault="00BF3E58" w:rsidP="00BF3E58">
            <w:pPr>
              <w:jc w:val="center"/>
            </w:pPr>
          </w:p>
          <w:p w14:paraId="2B47D6D8" w14:textId="77777777" w:rsidR="00BF3E58" w:rsidRDefault="00BF3E58" w:rsidP="00BF3E58">
            <w:pPr>
              <w:jc w:val="center"/>
            </w:pPr>
          </w:p>
          <w:p w14:paraId="7E09EA8A" w14:textId="77777777" w:rsidR="00BF3E58" w:rsidRDefault="00BF3E58" w:rsidP="00BF3E58">
            <w:pPr>
              <w:jc w:val="center"/>
            </w:pPr>
          </w:p>
          <w:p w14:paraId="5D77BAAC" w14:textId="77777777" w:rsidR="00BF3E58" w:rsidRDefault="00BF3E58" w:rsidP="00BF3E58">
            <w:pPr>
              <w:jc w:val="center"/>
            </w:pPr>
          </w:p>
          <w:p w14:paraId="55415324" w14:textId="77777777" w:rsidR="00BF3E58" w:rsidRDefault="00BF3E58" w:rsidP="00BF3E58">
            <w:pPr>
              <w:jc w:val="center"/>
            </w:pPr>
          </w:p>
          <w:p w14:paraId="461F732E" w14:textId="77777777" w:rsidR="00BF3E58" w:rsidRDefault="00BF3E58" w:rsidP="00BF3E58">
            <w:pPr>
              <w:jc w:val="center"/>
            </w:pPr>
          </w:p>
          <w:p w14:paraId="3F928327" w14:textId="77777777" w:rsidR="00BF3E58" w:rsidRDefault="00BF3E58" w:rsidP="00BF3E58">
            <w:pPr>
              <w:jc w:val="center"/>
            </w:pPr>
          </w:p>
          <w:p w14:paraId="72BE4808" w14:textId="77777777" w:rsidR="00BF3E58" w:rsidRDefault="00BF3E58" w:rsidP="00BF3E58">
            <w:pPr>
              <w:jc w:val="center"/>
            </w:pPr>
          </w:p>
          <w:p w14:paraId="08DE4515" w14:textId="77777777" w:rsidR="00BF3E58" w:rsidRDefault="00BF3E58" w:rsidP="00BF3E58">
            <w:pPr>
              <w:jc w:val="center"/>
            </w:pPr>
          </w:p>
          <w:p w14:paraId="520CF8F1" w14:textId="77777777" w:rsidR="00BF3E58" w:rsidRDefault="00BF3E58" w:rsidP="00BF3E58">
            <w:pPr>
              <w:jc w:val="center"/>
            </w:pPr>
          </w:p>
          <w:p w14:paraId="56B705DF" w14:textId="77777777" w:rsidR="00BF3E58" w:rsidRDefault="00BF3E58" w:rsidP="00BF3E58">
            <w:pPr>
              <w:jc w:val="center"/>
            </w:pPr>
          </w:p>
          <w:p w14:paraId="4669316D" w14:textId="77777777" w:rsidR="00BF3E58" w:rsidRDefault="00BF3E58" w:rsidP="00BF3E58">
            <w:pPr>
              <w:jc w:val="center"/>
            </w:pPr>
          </w:p>
          <w:p w14:paraId="4C99EE46" w14:textId="77777777" w:rsidR="00BF3E58" w:rsidRDefault="00BF3E58" w:rsidP="00BF3E58">
            <w:pPr>
              <w:jc w:val="center"/>
            </w:pPr>
          </w:p>
          <w:p w14:paraId="4856DECD" w14:textId="77777777" w:rsidR="00BF3E58" w:rsidRDefault="00BF3E58" w:rsidP="00BF3E58">
            <w:pPr>
              <w:jc w:val="center"/>
            </w:pPr>
          </w:p>
          <w:p w14:paraId="47AE437A" w14:textId="77777777" w:rsidR="00BF3E58" w:rsidRDefault="00BF3E58" w:rsidP="00BF3E58">
            <w:pPr>
              <w:jc w:val="center"/>
            </w:pPr>
          </w:p>
          <w:p w14:paraId="035F7378" w14:textId="77777777" w:rsidR="00BF3E58" w:rsidRDefault="00BF3E58" w:rsidP="00BF3E58">
            <w:pPr>
              <w:jc w:val="center"/>
            </w:pPr>
          </w:p>
          <w:p w14:paraId="7FDD7564" w14:textId="77777777" w:rsidR="00BF3E58" w:rsidRDefault="00BF3E58" w:rsidP="00BF3E58">
            <w:pPr>
              <w:jc w:val="center"/>
            </w:pPr>
          </w:p>
          <w:p w14:paraId="6DED835F" w14:textId="77777777" w:rsidR="00BF3E58" w:rsidRDefault="00BF3E58" w:rsidP="00BF3E58">
            <w:pPr>
              <w:jc w:val="center"/>
            </w:pPr>
          </w:p>
          <w:p w14:paraId="4BD5D211" w14:textId="77777777" w:rsidR="00BF3E58" w:rsidRDefault="00BF3E58" w:rsidP="00BF3E58">
            <w:pPr>
              <w:jc w:val="center"/>
            </w:pPr>
          </w:p>
          <w:p w14:paraId="64E8A812" w14:textId="77777777" w:rsidR="00BF3E58" w:rsidRDefault="00BF3E58" w:rsidP="00BF3E58">
            <w:pPr>
              <w:jc w:val="center"/>
            </w:pPr>
          </w:p>
          <w:p w14:paraId="4C84A8D5" w14:textId="77777777" w:rsidR="00BF3E58" w:rsidRDefault="00BF3E58" w:rsidP="00BF3E58">
            <w:pPr>
              <w:jc w:val="center"/>
            </w:pPr>
          </w:p>
          <w:p w14:paraId="184DDB9B" w14:textId="77777777" w:rsidR="00323AAC" w:rsidRDefault="00323AAC" w:rsidP="00323AAC"/>
          <w:p w14:paraId="7DEE962E" w14:textId="77777777" w:rsidR="00BF3E58" w:rsidRDefault="00BF3E58" w:rsidP="00BF3E58">
            <w:pPr>
              <w:jc w:val="center"/>
            </w:pPr>
          </w:p>
          <w:p w14:paraId="450470DA" w14:textId="77777777" w:rsidR="00BF3E58" w:rsidRDefault="00BF3E58" w:rsidP="00BF3E58">
            <w:pPr>
              <w:jc w:val="center"/>
            </w:pPr>
          </w:p>
          <w:p w14:paraId="566A24B3" w14:textId="77777777" w:rsidR="00BF3E58" w:rsidRDefault="00BF3E58" w:rsidP="00BF3E58">
            <w:pPr>
              <w:jc w:val="center"/>
            </w:pPr>
            <w:r>
              <w:t>1</w:t>
            </w:r>
          </w:p>
          <w:p w14:paraId="410EC822" w14:textId="77777777" w:rsidR="00BF3E58" w:rsidRDefault="00BF3E58" w:rsidP="00BF3E58">
            <w:pPr>
              <w:jc w:val="center"/>
            </w:pPr>
            <w:r>
              <w:t>1</w:t>
            </w:r>
          </w:p>
          <w:p w14:paraId="6F20A9C6" w14:textId="77777777" w:rsidR="00BF3E58" w:rsidRDefault="00BF3E58" w:rsidP="00BF3E58">
            <w:pPr>
              <w:jc w:val="center"/>
            </w:pPr>
            <w:r>
              <w:t>1</w:t>
            </w:r>
          </w:p>
          <w:p w14:paraId="531E0092" w14:textId="77777777" w:rsidR="00BF3E58" w:rsidRDefault="00BF3E58" w:rsidP="00323AAC"/>
          <w:p w14:paraId="4108D3C1" w14:textId="77777777" w:rsidR="00BF3E58" w:rsidRDefault="00BF3E58" w:rsidP="00BF3E58"/>
        </w:tc>
      </w:tr>
    </w:tbl>
    <w:p w14:paraId="2DD7B83C" w14:textId="77777777" w:rsidR="00BF3E58" w:rsidRDefault="00BF3E58" w:rsidP="00BF3E58"/>
    <w:p w14:paraId="47C3AD50" w14:textId="77777777" w:rsidR="00BF3E58" w:rsidRDefault="00BF3E58" w:rsidP="00BF3E58">
      <w:r>
        <w:rPr>
          <w:rFonts w:asciiTheme="minorHAnsi" w:hAnsiTheme="minorHAnsi" w:cstheme="minorHAnsi"/>
          <w:b/>
        </w:rPr>
        <w:lastRenderedPageBreak/>
        <w:t>Question 3</w:t>
      </w:r>
      <w:r>
        <w:rPr>
          <w:rFonts w:asciiTheme="minorHAnsi" w:hAnsiTheme="minorHAnsi" w:cstheme="minorHAnsi"/>
          <w:b/>
        </w:rPr>
        <w:br/>
      </w:r>
      <w:r>
        <w:t>a.</w:t>
      </w:r>
    </w:p>
    <w:tbl>
      <w:tblPr>
        <w:tblStyle w:val="TableGrid"/>
        <w:tblW w:w="0" w:type="auto"/>
        <w:tblLook w:val="04A0" w:firstRow="1" w:lastRow="0" w:firstColumn="1" w:lastColumn="0" w:noHBand="0" w:noVBand="1"/>
      </w:tblPr>
      <w:tblGrid>
        <w:gridCol w:w="6771"/>
        <w:gridCol w:w="1275"/>
      </w:tblGrid>
      <w:tr w:rsidR="00BF3E58" w:rsidRPr="00BF3E58" w14:paraId="1F524B80" w14:textId="77777777" w:rsidTr="00BF3E58">
        <w:tc>
          <w:tcPr>
            <w:tcW w:w="6771" w:type="dxa"/>
            <w:vAlign w:val="center"/>
          </w:tcPr>
          <w:p w14:paraId="38DCB5E6" w14:textId="77777777" w:rsidR="00BF3E58" w:rsidRPr="00BF3E58" w:rsidRDefault="00BF3E58" w:rsidP="00BF3E58">
            <w:pPr>
              <w:jc w:val="center"/>
              <w:rPr>
                <w:b/>
              </w:rPr>
            </w:pPr>
            <w:r w:rsidRPr="00BF3E58">
              <w:rPr>
                <w:b/>
              </w:rPr>
              <w:t>Description</w:t>
            </w:r>
          </w:p>
        </w:tc>
        <w:tc>
          <w:tcPr>
            <w:tcW w:w="1275" w:type="dxa"/>
            <w:vAlign w:val="center"/>
          </w:tcPr>
          <w:p w14:paraId="063AF83F" w14:textId="77777777" w:rsidR="00BF3E58" w:rsidRPr="00BF3E58" w:rsidRDefault="00BF3E58" w:rsidP="00BF3E58">
            <w:pPr>
              <w:jc w:val="center"/>
              <w:rPr>
                <w:b/>
              </w:rPr>
            </w:pPr>
            <w:r w:rsidRPr="00BF3E58">
              <w:rPr>
                <w:b/>
              </w:rPr>
              <w:t>Marks</w:t>
            </w:r>
          </w:p>
        </w:tc>
      </w:tr>
      <w:tr w:rsidR="00BF3E58" w14:paraId="75CAF229" w14:textId="77777777" w:rsidTr="00BF3E58">
        <w:tc>
          <w:tcPr>
            <w:tcW w:w="6771" w:type="dxa"/>
            <w:vAlign w:val="center"/>
          </w:tcPr>
          <w:p w14:paraId="33273356" w14:textId="77777777" w:rsidR="00323AAC" w:rsidRPr="00002C70" w:rsidRDefault="00323AAC" w:rsidP="00323AAC">
            <w:r w:rsidRPr="00002C70">
              <w:t>F = 1/4</w:t>
            </w:r>
            <w:r w:rsidRPr="00002C70">
              <w:rPr>
                <w:rFonts w:ascii="Symbol" w:hAnsi="Symbol"/>
              </w:rPr>
              <w:t></w:t>
            </w:r>
            <w:r w:rsidRPr="00002C70">
              <w:rPr>
                <w:rFonts w:ascii="Symbol" w:hAnsi="Symbol"/>
              </w:rPr>
              <w:t></w:t>
            </w:r>
            <w:r w:rsidRPr="00002C70">
              <w:rPr>
                <w:vertAlign w:val="subscript"/>
              </w:rPr>
              <w:t>o</w:t>
            </w:r>
            <w:r w:rsidRPr="00002C70">
              <w:t xml:space="preserve"> q</w:t>
            </w:r>
            <w:r w:rsidRPr="00002C70">
              <w:rPr>
                <w:vertAlign w:val="subscript"/>
              </w:rPr>
              <w:t>1</w:t>
            </w:r>
            <w:r w:rsidRPr="00002C70">
              <w:t>q</w:t>
            </w:r>
            <w:r w:rsidRPr="00002C70">
              <w:rPr>
                <w:vertAlign w:val="subscript"/>
              </w:rPr>
              <w:t>2</w:t>
            </w:r>
            <w:r w:rsidRPr="00002C70">
              <w:t>/r</w:t>
            </w:r>
            <w:r w:rsidRPr="00002C70">
              <w:rPr>
                <w:vertAlign w:val="superscript"/>
              </w:rPr>
              <w:t xml:space="preserve">2 </w:t>
            </w:r>
          </w:p>
          <w:p w14:paraId="01E928D0" w14:textId="77777777" w:rsidR="00BF3E58" w:rsidRPr="00002C70" w:rsidRDefault="00002C70" w:rsidP="00BF3E58">
            <w:r w:rsidRPr="00002C70">
              <w:t>9.00 x 10</w:t>
            </w:r>
            <w:r w:rsidRPr="00002C70">
              <w:rPr>
                <w:vertAlign w:val="superscript"/>
              </w:rPr>
              <w:t xml:space="preserve">9 </w:t>
            </w:r>
            <w:r w:rsidRPr="00002C70">
              <w:t>x 2.00 x 10</w:t>
            </w:r>
            <w:r w:rsidRPr="00002C70">
              <w:rPr>
                <w:vertAlign w:val="superscript"/>
              </w:rPr>
              <w:t>-5</w:t>
            </w:r>
            <w:r w:rsidRPr="00002C70">
              <w:t xml:space="preserve"> x 1.60 x 10</w:t>
            </w:r>
            <w:r w:rsidRPr="00002C70">
              <w:rPr>
                <w:vertAlign w:val="superscript"/>
              </w:rPr>
              <w:t>-4</w:t>
            </w:r>
            <w:r w:rsidRPr="00002C70">
              <w:t>/ 0.110</w:t>
            </w:r>
            <w:r w:rsidRPr="00002C70">
              <w:rPr>
                <w:vertAlign w:val="superscript"/>
              </w:rPr>
              <w:t xml:space="preserve">2    </w:t>
            </w:r>
          </w:p>
        </w:tc>
        <w:tc>
          <w:tcPr>
            <w:tcW w:w="1275" w:type="dxa"/>
            <w:vAlign w:val="center"/>
          </w:tcPr>
          <w:p w14:paraId="68CF5A60" w14:textId="77777777" w:rsidR="00BF3E58" w:rsidRDefault="00002C70" w:rsidP="00BF3E58">
            <w:pPr>
              <w:jc w:val="center"/>
            </w:pPr>
            <w:r>
              <w:t xml:space="preserve">1 </w:t>
            </w:r>
          </w:p>
        </w:tc>
      </w:tr>
      <w:tr w:rsidR="00BF3E58" w14:paraId="58A222CE" w14:textId="77777777" w:rsidTr="00BF3E58">
        <w:tc>
          <w:tcPr>
            <w:tcW w:w="6771" w:type="dxa"/>
            <w:vAlign w:val="center"/>
          </w:tcPr>
          <w:p w14:paraId="05B90536" w14:textId="77777777" w:rsidR="00BF3E58" w:rsidRPr="00002C70" w:rsidRDefault="00002C70" w:rsidP="00BF3E58">
            <w:r w:rsidRPr="00002C70">
              <w:t>2.38 x 10</w:t>
            </w:r>
            <w:r w:rsidRPr="00002C70">
              <w:rPr>
                <w:vertAlign w:val="superscript"/>
              </w:rPr>
              <w:t>3</w:t>
            </w:r>
            <w:r w:rsidRPr="00002C70">
              <w:t xml:space="preserve"> N</w:t>
            </w:r>
            <w:r w:rsidR="00323AAC">
              <w:t xml:space="preserve"> Attraction (towards each other)</w:t>
            </w:r>
          </w:p>
        </w:tc>
        <w:tc>
          <w:tcPr>
            <w:tcW w:w="1275" w:type="dxa"/>
            <w:vAlign w:val="center"/>
          </w:tcPr>
          <w:p w14:paraId="260994E7" w14:textId="77777777" w:rsidR="00BF3E58" w:rsidRDefault="00002C70" w:rsidP="00BF3E58">
            <w:pPr>
              <w:jc w:val="center"/>
            </w:pPr>
            <w:r>
              <w:t>1</w:t>
            </w:r>
          </w:p>
        </w:tc>
      </w:tr>
    </w:tbl>
    <w:p w14:paraId="5F1E1E36" w14:textId="77777777" w:rsidR="00BF3E58" w:rsidRDefault="00BF3E58" w:rsidP="00BF3E58"/>
    <w:p w14:paraId="2179F49B" w14:textId="77777777" w:rsidR="00BF3E58" w:rsidRDefault="00BF3E58" w:rsidP="00BF3E58">
      <w:r>
        <w:rPr>
          <w:rFonts w:asciiTheme="minorHAnsi" w:hAnsiTheme="minorHAnsi" w:cstheme="minorHAnsi"/>
          <w:b/>
        </w:rPr>
        <w:t>b.</w:t>
      </w:r>
      <w:r>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4246B7C3" w14:textId="77777777" w:rsidTr="00BF3E58">
        <w:tc>
          <w:tcPr>
            <w:tcW w:w="6771" w:type="dxa"/>
            <w:vAlign w:val="center"/>
          </w:tcPr>
          <w:p w14:paraId="5EA9A2DE" w14:textId="77777777" w:rsidR="00BF3E58" w:rsidRPr="00BF3E58" w:rsidRDefault="00BF3E58" w:rsidP="00BF3E58">
            <w:pPr>
              <w:jc w:val="center"/>
              <w:rPr>
                <w:b/>
              </w:rPr>
            </w:pPr>
            <w:r w:rsidRPr="00BF3E58">
              <w:rPr>
                <w:b/>
              </w:rPr>
              <w:t>Description</w:t>
            </w:r>
          </w:p>
        </w:tc>
        <w:tc>
          <w:tcPr>
            <w:tcW w:w="1275" w:type="dxa"/>
            <w:vAlign w:val="center"/>
          </w:tcPr>
          <w:p w14:paraId="2CDA0035" w14:textId="77777777" w:rsidR="00BF3E58" w:rsidRPr="00BF3E58" w:rsidRDefault="00BF3E58" w:rsidP="00BF3E58">
            <w:pPr>
              <w:jc w:val="center"/>
              <w:rPr>
                <w:b/>
              </w:rPr>
            </w:pPr>
            <w:r w:rsidRPr="00BF3E58">
              <w:rPr>
                <w:b/>
              </w:rPr>
              <w:t>Marks</w:t>
            </w:r>
          </w:p>
        </w:tc>
      </w:tr>
      <w:tr w:rsidR="00BF3E58" w14:paraId="6151EC1A" w14:textId="77777777" w:rsidTr="00BF3E58">
        <w:tc>
          <w:tcPr>
            <w:tcW w:w="6771" w:type="dxa"/>
            <w:vAlign w:val="center"/>
          </w:tcPr>
          <w:p w14:paraId="2E048AC2" w14:textId="77777777" w:rsidR="00002C70" w:rsidRPr="00002C70" w:rsidRDefault="00002C70" w:rsidP="00002C70">
            <w:r w:rsidRPr="00002C70">
              <w:t xml:space="preserve">Total charge = 20.0 </w:t>
            </w:r>
            <w:r w:rsidRPr="00002C70">
              <w:rPr>
                <w:rFonts w:ascii="Symbol" w:hAnsi="Symbol"/>
              </w:rPr>
              <w:t></w:t>
            </w:r>
            <w:r w:rsidRPr="00002C70">
              <w:t xml:space="preserve">C +  (-160.0 </w:t>
            </w:r>
            <w:r w:rsidRPr="00002C70">
              <w:rPr>
                <w:rFonts w:ascii="Symbol" w:hAnsi="Symbol"/>
              </w:rPr>
              <w:t></w:t>
            </w:r>
            <w:r w:rsidRPr="00002C70">
              <w:t xml:space="preserve">C) = -140.0 </w:t>
            </w:r>
            <w:r w:rsidRPr="00002C70">
              <w:rPr>
                <w:rFonts w:ascii="Symbol" w:hAnsi="Symbol"/>
              </w:rPr>
              <w:t></w:t>
            </w:r>
            <w:r w:rsidRPr="00002C70">
              <w:t>C (1)</w:t>
            </w:r>
          </w:p>
          <w:p w14:paraId="7F4C02EC" w14:textId="77777777" w:rsidR="00323AAC" w:rsidRDefault="00002C70" w:rsidP="00002C70">
            <w:r w:rsidRPr="00002C70">
              <w:t xml:space="preserve">Net charge on each = 70.0 </w:t>
            </w:r>
            <w:r w:rsidRPr="00002C70">
              <w:rPr>
                <w:rFonts w:ascii="Symbol" w:hAnsi="Symbol"/>
              </w:rPr>
              <w:t></w:t>
            </w:r>
            <w:r w:rsidRPr="00002C70">
              <w:t>C</w:t>
            </w:r>
          </w:p>
          <w:p w14:paraId="22191EC2" w14:textId="77777777" w:rsidR="00BF3E58" w:rsidRDefault="00323AAC" w:rsidP="00002C70">
            <w:r w:rsidRPr="00002C70">
              <w:t>9.00 x 10</w:t>
            </w:r>
            <w:r w:rsidRPr="00002C70">
              <w:rPr>
                <w:vertAlign w:val="superscript"/>
              </w:rPr>
              <w:t xml:space="preserve">9 </w:t>
            </w:r>
            <w:r w:rsidRPr="00002C70">
              <w:t>x 7.00 x 10</w:t>
            </w:r>
            <w:r w:rsidRPr="00002C70">
              <w:rPr>
                <w:vertAlign w:val="superscript"/>
              </w:rPr>
              <w:t>-5</w:t>
            </w:r>
            <w:r w:rsidRPr="00002C70">
              <w:t xml:space="preserve"> x 7.00 x 10</w:t>
            </w:r>
            <w:r w:rsidRPr="00002C70">
              <w:rPr>
                <w:vertAlign w:val="superscript"/>
              </w:rPr>
              <w:t>-5</w:t>
            </w:r>
            <w:r w:rsidRPr="00002C70">
              <w:t>/ 0.110</w:t>
            </w:r>
            <w:r w:rsidRPr="00002C70">
              <w:rPr>
                <w:vertAlign w:val="superscript"/>
              </w:rPr>
              <w:t xml:space="preserve">2    </w:t>
            </w:r>
          </w:p>
        </w:tc>
        <w:tc>
          <w:tcPr>
            <w:tcW w:w="1275" w:type="dxa"/>
            <w:vAlign w:val="center"/>
          </w:tcPr>
          <w:p w14:paraId="38BDB83E" w14:textId="77777777" w:rsidR="00BF3E58" w:rsidRDefault="00002C70" w:rsidP="00BF3E58">
            <w:pPr>
              <w:jc w:val="center"/>
            </w:pPr>
            <w:r>
              <w:t>1</w:t>
            </w:r>
          </w:p>
        </w:tc>
      </w:tr>
      <w:tr w:rsidR="00002C70" w14:paraId="5AE6D56A" w14:textId="77777777" w:rsidTr="00BF3E58">
        <w:tc>
          <w:tcPr>
            <w:tcW w:w="6771" w:type="dxa"/>
            <w:vAlign w:val="center"/>
          </w:tcPr>
          <w:p w14:paraId="1EDB8986" w14:textId="77777777" w:rsidR="00002C70" w:rsidRPr="00002C70" w:rsidRDefault="00002C70" w:rsidP="00BF3E58">
            <w:r w:rsidRPr="00002C70">
              <w:t>3.64 x 10</w:t>
            </w:r>
            <w:r w:rsidRPr="00002C70">
              <w:rPr>
                <w:vertAlign w:val="superscript"/>
              </w:rPr>
              <w:t>3</w:t>
            </w:r>
            <w:r w:rsidRPr="00002C70">
              <w:t xml:space="preserve"> N</w:t>
            </w:r>
            <w:r w:rsidR="00323AAC">
              <w:t xml:space="preserve"> Repulsion</w:t>
            </w:r>
          </w:p>
        </w:tc>
        <w:tc>
          <w:tcPr>
            <w:tcW w:w="1275" w:type="dxa"/>
            <w:vAlign w:val="center"/>
          </w:tcPr>
          <w:p w14:paraId="6737989E" w14:textId="77777777" w:rsidR="00002C70" w:rsidRDefault="00002C70" w:rsidP="00BF3E58">
            <w:pPr>
              <w:jc w:val="center"/>
            </w:pPr>
            <w:r>
              <w:t>1</w:t>
            </w:r>
          </w:p>
        </w:tc>
      </w:tr>
    </w:tbl>
    <w:p w14:paraId="6496328D" w14:textId="77777777" w:rsidR="00BF3E58" w:rsidRDefault="00BF3E58" w:rsidP="00BF3E58"/>
    <w:p w14:paraId="711E2C67" w14:textId="77777777" w:rsidR="002D51B8" w:rsidRDefault="00AE669B" w:rsidP="002D51B8">
      <w:r>
        <w:rPr>
          <w:rFonts w:asciiTheme="minorHAnsi" w:hAnsiTheme="minorHAnsi" w:cstheme="minorHAnsi"/>
          <w:b/>
        </w:rPr>
        <w:t>Question 4</w:t>
      </w:r>
      <w:r w:rsidR="002D51B8">
        <w:rPr>
          <w:rFonts w:asciiTheme="minorHAnsi" w:hAnsiTheme="minorHAnsi" w:cstheme="minorHAnsi"/>
          <w:b/>
        </w:rPr>
        <w:br/>
      </w:r>
      <w:r w:rsidR="00495F0B" w:rsidRPr="0043737A">
        <w:rPr>
          <w:b/>
        </w:rPr>
        <w:t>a</w:t>
      </w:r>
    </w:p>
    <w:tbl>
      <w:tblPr>
        <w:tblStyle w:val="TableGrid"/>
        <w:tblW w:w="0" w:type="auto"/>
        <w:tblLook w:val="04A0" w:firstRow="1" w:lastRow="0" w:firstColumn="1" w:lastColumn="0" w:noHBand="0" w:noVBand="1"/>
      </w:tblPr>
      <w:tblGrid>
        <w:gridCol w:w="6771"/>
        <w:gridCol w:w="1275"/>
      </w:tblGrid>
      <w:tr w:rsidR="002D51B8" w:rsidRPr="00BF3E58" w14:paraId="281F28C9" w14:textId="77777777" w:rsidTr="002D51B8">
        <w:tc>
          <w:tcPr>
            <w:tcW w:w="6771" w:type="dxa"/>
            <w:vAlign w:val="center"/>
          </w:tcPr>
          <w:p w14:paraId="2D9A5BD0" w14:textId="77777777" w:rsidR="002D51B8" w:rsidRPr="00BF3E58" w:rsidRDefault="002D51B8" w:rsidP="002D51B8">
            <w:pPr>
              <w:jc w:val="center"/>
              <w:rPr>
                <w:b/>
              </w:rPr>
            </w:pPr>
            <w:r w:rsidRPr="00BF3E58">
              <w:rPr>
                <w:b/>
              </w:rPr>
              <w:t>Description</w:t>
            </w:r>
          </w:p>
        </w:tc>
        <w:tc>
          <w:tcPr>
            <w:tcW w:w="1275" w:type="dxa"/>
            <w:vAlign w:val="center"/>
          </w:tcPr>
          <w:p w14:paraId="15C0FFB9" w14:textId="77777777" w:rsidR="002D51B8" w:rsidRPr="00BF3E58" w:rsidRDefault="002D51B8" w:rsidP="002D51B8">
            <w:pPr>
              <w:jc w:val="center"/>
              <w:rPr>
                <w:b/>
              </w:rPr>
            </w:pPr>
            <w:r w:rsidRPr="00BF3E58">
              <w:rPr>
                <w:b/>
              </w:rPr>
              <w:t>Marks</w:t>
            </w:r>
          </w:p>
        </w:tc>
      </w:tr>
      <w:tr w:rsidR="002D51B8" w14:paraId="7DAC3413" w14:textId="77777777" w:rsidTr="002D51B8">
        <w:tc>
          <w:tcPr>
            <w:tcW w:w="6771" w:type="dxa"/>
            <w:vAlign w:val="center"/>
          </w:tcPr>
          <w:p w14:paraId="4E6C72EC" w14:textId="77777777" w:rsidR="002D51B8" w:rsidRPr="0043737A" w:rsidRDefault="0043737A" w:rsidP="0043737A">
            <m:oMathPara>
              <m:oMathParaPr>
                <m:jc m:val="left"/>
              </m:oMathParaPr>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o</m:t>
                        </m:r>
                      </m:sub>
                    </m:sSub>
                  </m:num>
                  <m:den>
                    <m:r>
                      <w:rPr>
                        <w:rFonts w:ascii="Cambria Math" w:hAnsi="Cambria Math"/>
                      </w:rPr>
                      <m:t>2π</m:t>
                    </m:r>
                  </m:den>
                </m:f>
                <m:r>
                  <w:rPr>
                    <w:rFonts w:ascii="Cambria Math" w:hAnsi="Cambria Math"/>
                  </w:rPr>
                  <m:t xml:space="preserve"> </m:t>
                </m:r>
                <m:f>
                  <m:fPr>
                    <m:ctrlPr>
                      <w:rPr>
                        <w:rFonts w:ascii="Cambria Math" w:hAnsi="Cambria Math"/>
                        <w:i/>
                      </w:rPr>
                    </m:ctrlPr>
                  </m:fPr>
                  <m:num>
                    <m:r>
                      <w:rPr>
                        <w:rFonts w:ascii="Cambria Math" w:hAnsi="Cambria Math"/>
                      </w:rPr>
                      <m:t>I</m:t>
                    </m:r>
                  </m:num>
                  <m:den>
                    <m:r>
                      <w:rPr>
                        <w:rFonts w:ascii="Cambria Math" w:hAnsi="Cambria Math"/>
                      </w:rPr>
                      <m:t>r</m:t>
                    </m:r>
                  </m:den>
                </m:f>
              </m:oMath>
            </m:oMathPara>
          </w:p>
          <w:p w14:paraId="3181A1A6" w14:textId="77777777" w:rsidR="0043737A" w:rsidRPr="0043737A" w:rsidRDefault="0043737A" w:rsidP="0043737A"/>
          <w:p w14:paraId="552335F2" w14:textId="77777777" w:rsidR="0043737A" w:rsidRPr="0043737A" w:rsidRDefault="0043737A" w:rsidP="0043737A">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1.26x10-6</m:t>
                    </m:r>
                  </m:num>
                  <m:den>
                    <m:r>
                      <w:rPr>
                        <w:rFonts w:ascii="Cambria Math" w:hAnsi="Cambria Math"/>
                      </w:rPr>
                      <m:t>2π</m:t>
                    </m:r>
                  </m:den>
                </m:f>
                <m:r>
                  <w:rPr>
                    <w:rFonts w:ascii="Cambria Math" w:hAnsi="Cambria Math"/>
                  </w:rPr>
                  <m:t xml:space="preserve"> . </m:t>
                </m:r>
                <m:f>
                  <m:fPr>
                    <m:ctrlPr>
                      <w:rPr>
                        <w:rFonts w:ascii="Cambria Math" w:hAnsi="Cambria Math"/>
                        <w:i/>
                      </w:rPr>
                    </m:ctrlPr>
                  </m:fPr>
                  <m:num>
                    <m:r>
                      <w:rPr>
                        <w:rFonts w:ascii="Cambria Math" w:hAnsi="Cambria Math"/>
                      </w:rPr>
                      <m:t>2.25</m:t>
                    </m:r>
                  </m:num>
                  <m:den>
                    <m:r>
                      <w:rPr>
                        <w:rFonts w:ascii="Cambria Math" w:hAnsi="Cambria Math"/>
                      </w:rPr>
                      <m:t>0.15</m:t>
                    </m:r>
                  </m:den>
                </m:f>
              </m:oMath>
            </m:oMathPara>
          </w:p>
          <w:p w14:paraId="42D95A2F" w14:textId="77777777" w:rsidR="0043737A" w:rsidRDefault="0043737A" w:rsidP="0043737A"/>
        </w:tc>
        <w:tc>
          <w:tcPr>
            <w:tcW w:w="1275" w:type="dxa"/>
            <w:vAlign w:val="center"/>
          </w:tcPr>
          <w:p w14:paraId="27658BAD" w14:textId="77777777" w:rsidR="002D51B8" w:rsidRDefault="0043737A" w:rsidP="002D51B8">
            <w:pPr>
              <w:jc w:val="center"/>
            </w:pPr>
            <w:r>
              <w:t>1</w:t>
            </w:r>
          </w:p>
        </w:tc>
      </w:tr>
      <w:tr w:rsidR="00832DBF" w14:paraId="0A015843" w14:textId="77777777" w:rsidTr="002D51B8">
        <w:tc>
          <w:tcPr>
            <w:tcW w:w="6771" w:type="dxa"/>
            <w:vAlign w:val="center"/>
          </w:tcPr>
          <w:p w14:paraId="5256C100" w14:textId="77777777" w:rsidR="00832DBF" w:rsidRPr="00832DBF" w:rsidRDefault="00832DBF" w:rsidP="0043737A">
            <w:r>
              <w:t>3.01x10</w:t>
            </w:r>
            <w:r>
              <w:rPr>
                <w:vertAlign w:val="superscript"/>
              </w:rPr>
              <w:t xml:space="preserve">-6 </w:t>
            </w:r>
            <w:r>
              <w:t>T</w:t>
            </w:r>
          </w:p>
        </w:tc>
        <w:tc>
          <w:tcPr>
            <w:tcW w:w="1275" w:type="dxa"/>
            <w:vAlign w:val="center"/>
          </w:tcPr>
          <w:p w14:paraId="6536FFD4" w14:textId="77777777" w:rsidR="00832DBF" w:rsidRDefault="00832DBF" w:rsidP="002D51B8">
            <w:pPr>
              <w:jc w:val="center"/>
            </w:pPr>
            <w:r>
              <w:t>1</w:t>
            </w:r>
          </w:p>
        </w:tc>
      </w:tr>
    </w:tbl>
    <w:p w14:paraId="70A3B98F" w14:textId="77777777" w:rsidR="00495F0B" w:rsidRDefault="00495F0B" w:rsidP="002D51B8">
      <w:pPr>
        <w:rPr>
          <w:rFonts w:asciiTheme="minorHAnsi" w:hAnsiTheme="minorHAnsi" w:cstheme="minorHAnsi"/>
          <w:b/>
        </w:rPr>
      </w:pPr>
    </w:p>
    <w:p w14:paraId="54129E21" w14:textId="77777777" w:rsidR="002D51B8" w:rsidRDefault="00495F0B" w:rsidP="002D51B8">
      <w:r>
        <w:rPr>
          <w:rFonts w:asciiTheme="minorHAnsi" w:hAnsiTheme="minorHAnsi" w:cstheme="minorHAnsi"/>
          <w:b/>
        </w:rPr>
        <w:t>b</w:t>
      </w:r>
    </w:p>
    <w:tbl>
      <w:tblPr>
        <w:tblStyle w:val="TableGrid"/>
        <w:tblW w:w="0" w:type="auto"/>
        <w:tblLook w:val="04A0" w:firstRow="1" w:lastRow="0" w:firstColumn="1" w:lastColumn="0" w:noHBand="0" w:noVBand="1"/>
      </w:tblPr>
      <w:tblGrid>
        <w:gridCol w:w="6771"/>
        <w:gridCol w:w="1275"/>
      </w:tblGrid>
      <w:tr w:rsidR="002D51B8" w:rsidRPr="00BF3E58" w14:paraId="7A2CE5C6" w14:textId="77777777" w:rsidTr="002D51B8">
        <w:tc>
          <w:tcPr>
            <w:tcW w:w="6771" w:type="dxa"/>
            <w:vAlign w:val="center"/>
          </w:tcPr>
          <w:p w14:paraId="69494981" w14:textId="77777777" w:rsidR="002D51B8" w:rsidRPr="00BF3E58" w:rsidRDefault="002D51B8" w:rsidP="002D51B8">
            <w:pPr>
              <w:jc w:val="center"/>
              <w:rPr>
                <w:b/>
              </w:rPr>
            </w:pPr>
            <w:r w:rsidRPr="00BF3E58">
              <w:rPr>
                <w:b/>
              </w:rPr>
              <w:t>Description</w:t>
            </w:r>
          </w:p>
        </w:tc>
        <w:tc>
          <w:tcPr>
            <w:tcW w:w="1275" w:type="dxa"/>
            <w:vAlign w:val="center"/>
          </w:tcPr>
          <w:p w14:paraId="3B95BAD2" w14:textId="77777777" w:rsidR="002D51B8" w:rsidRPr="00BF3E58" w:rsidRDefault="002D51B8" w:rsidP="002D51B8">
            <w:pPr>
              <w:jc w:val="center"/>
              <w:rPr>
                <w:b/>
              </w:rPr>
            </w:pPr>
            <w:r w:rsidRPr="00BF3E58">
              <w:rPr>
                <w:b/>
              </w:rPr>
              <w:t>Marks</w:t>
            </w:r>
          </w:p>
        </w:tc>
      </w:tr>
      <w:tr w:rsidR="002D51B8" w14:paraId="2D3656C2" w14:textId="77777777" w:rsidTr="002D51B8">
        <w:tc>
          <w:tcPr>
            <w:tcW w:w="6771" w:type="dxa"/>
            <w:vAlign w:val="center"/>
          </w:tcPr>
          <w:p w14:paraId="2777D4D1" w14:textId="77777777" w:rsidR="002D51B8" w:rsidRPr="00A5201A" w:rsidRDefault="00A5201A" w:rsidP="002D51B8">
            <w:pPr>
              <w:rPr>
                <w:vertAlign w:val="subscript"/>
              </w:rPr>
            </w:pPr>
            <w:r w:rsidRPr="00A5201A">
              <w:t>Fc = Fe</w:t>
            </w:r>
          </w:p>
          <w:p w14:paraId="3B2C2161" w14:textId="77777777" w:rsidR="00A5201A" w:rsidRPr="00A5201A" w:rsidRDefault="00A5201A" w:rsidP="00A5201A">
            <w:pPr>
              <w:pStyle w:val="Default"/>
            </w:pPr>
            <w:r w:rsidRPr="00A5201A">
              <w:t>m = Bqr/v</w:t>
            </w:r>
            <w:r w:rsidRPr="00A5201A">
              <w:br/>
              <w:t>m = 5.5x10</w:t>
            </w:r>
            <w:r w:rsidRPr="00A5201A">
              <w:rPr>
                <w:vertAlign w:val="superscript"/>
              </w:rPr>
              <w:t>-2</w:t>
            </w:r>
            <w:r w:rsidRPr="00A5201A">
              <w:t xml:space="preserve"> x 3.2x10</w:t>
            </w:r>
            <w:r w:rsidRPr="00A5201A">
              <w:rPr>
                <w:vertAlign w:val="superscript"/>
              </w:rPr>
              <w:t>-19</w:t>
            </w:r>
            <w:r w:rsidRPr="00A5201A">
              <w:t xml:space="preserve"> x 0.094 / 1.71x10</w:t>
            </w:r>
            <w:r w:rsidRPr="00A5201A">
              <w:rPr>
                <w:vertAlign w:val="superscript"/>
              </w:rPr>
              <w:t>4</w:t>
            </w:r>
          </w:p>
        </w:tc>
        <w:tc>
          <w:tcPr>
            <w:tcW w:w="1275" w:type="dxa"/>
            <w:vAlign w:val="center"/>
          </w:tcPr>
          <w:p w14:paraId="27095CB5" w14:textId="77777777" w:rsidR="002D51B8" w:rsidRDefault="00A5201A" w:rsidP="002D51B8">
            <w:pPr>
              <w:jc w:val="center"/>
            </w:pPr>
            <w:r>
              <w:t>1</w:t>
            </w:r>
          </w:p>
        </w:tc>
      </w:tr>
      <w:tr w:rsidR="00A5201A" w14:paraId="06DDEF6D" w14:textId="77777777" w:rsidTr="002D51B8">
        <w:tc>
          <w:tcPr>
            <w:tcW w:w="6771" w:type="dxa"/>
            <w:vAlign w:val="center"/>
          </w:tcPr>
          <w:p w14:paraId="18AB2380" w14:textId="77777777" w:rsidR="00A5201A" w:rsidRPr="00A5201A" w:rsidRDefault="00A5201A" w:rsidP="002D51B8">
            <w:r w:rsidRPr="00A5201A">
              <w:t>9.67x10</w:t>
            </w:r>
            <w:r w:rsidRPr="00A5201A">
              <w:rPr>
                <w:vertAlign w:val="superscript"/>
              </w:rPr>
              <w:t>-26</w:t>
            </w:r>
            <w:r w:rsidRPr="00A5201A">
              <w:t>kg</w:t>
            </w:r>
          </w:p>
        </w:tc>
        <w:tc>
          <w:tcPr>
            <w:tcW w:w="1275" w:type="dxa"/>
            <w:vAlign w:val="center"/>
          </w:tcPr>
          <w:p w14:paraId="787DA2DD" w14:textId="77777777" w:rsidR="00A5201A" w:rsidRDefault="00A5201A" w:rsidP="002D51B8">
            <w:pPr>
              <w:jc w:val="center"/>
            </w:pPr>
            <w:r>
              <w:t>1</w:t>
            </w:r>
          </w:p>
        </w:tc>
      </w:tr>
    </w:tbl>
    <w:p w14:paraId="0B36D4E2" w14:textId="77777777" w:rsidR="00495F0B" w:rsidRDefault="00495F0B" w:rsidP="002D51B8">
      <w:pPr>
        <w:rPr>
          <w:rFonts w:asciiTheme="minorHAnsi" w:hAnsiTheme="minorHAnsi" w:cstheme="minorHAnsi"/>
          <w:b/>
        </w:rPr>
      </w:pPr>
    </w:p>
    <w:p w14:paraId="5191A2FD" w14:textId="77777777" w:rsidR="002D51B8" w:rsidRDefault="002D51B8" w:rsidP="00BF3E58"/>
    <w:p w14:paraId="5B26A949" w14:textId="77777777" w:rsidR="00002C70" w:rsidRPr="00002C70" w:rsidRDefault="00002C70" w:rsidP="00BF3E58">
      <w:pPr>
        <w:rPr>
          <w:b/>
          <w:sz w:val="28"/>
          <w:szCs w:val="28"/>
        </w:rPr>
      </w:pPr>
      <w:r w:rsidRPr="00002C70">
        <w:rPr>
          <w:b/>
          <w:sz w:val="28"/>
          <w:szCs w:val="28"/>
        </w:rPr>
        <w:t>Section 2</w:t>
      </w:r>
    </w:p>
    <w:p w14:paraId="75394C81" w14:textId="77777777" w:rsidR="00BF3E58" w:rsidRDefault="00BF3E58" w:rsidP="00BF3E58">
      <w:r>
        <w:rPr>
          <w:rFonts w:asciiTheme="minorHAnsi" w:hAnsiTheme="minorHAnsi" w:cstheme="minorHAnsi"/>
          <w:b/>
        </w:rPr>
        <w:t>Question 1</w:t>
      </w:r>
      <w:r>
        <w:rPr>
          <w:rFonts w:asciiTheme="minorHAnsi" w:hAnsiTheme="minorHAnsi" w:cstheme="minorHAnsi"/>
          <w:b/>
        </w:rPr>
        <w:br/>
      </w:r>
      <w:r w:rsidR="00002C70">
        <w:t>a</w:t>
      </w:r>
    </w:p>
    <w:tbl>
      <w:tblPr>
        <w:tblStyle w:val="TableGrid"/>
        <w:tblW w:w="0" w:type="auto"/>
        <w:tblLook w:val="04A0" w:firstRow="1" w:lastRow="0" w:firstColumn="1" w:lastColumn="0" w:noHBand="0" w:noVBand="1"/>
      </w:tblPr>
      <w:tblGrid>
        <w:gridCol w:w="6771"/>
        <w:gridCol w:w="1275"/>
      </w:tblGrid>
      <w:tr w:rsidR="00BF3E58" w:rsidRPr="00BF3E58" w14:paraId="2917C725" w14:textId="77777777" w:rsidTr="00BF3E58">
        <w:tc>
          <w:tcPr>
            <w:tcW w:w="6771" w:type="dxa"/>
            <w:vAlign w:val="center"/>
          </w:tcPr>
          <w:p w14:paraId="3238DBCA" w14:textId="77777777" w:rsidR="00BF3E58" w:rsidRPr="00BF3E58" w:rsidRDefault="00BF3E58" w:rsidP="00BF3E58">
            <w:pPr>
              <w:jc w:val="center"/>
              <w:rPr>
                <w:b/>
              </w:rPr>
            </w:pPr>
            <w:r w:rsidRPr="00BF3E58">
              <w:rPr>
                <w:b/>
              </w:rPr>
              <w:t>Description</w:t>
            </w:r>
          </w:p>
        </w:tc>
        <w:tc>
          <w:tcPr>
            <w:tcW w:w="1275" w:type="dxa"/>
            <w:vAlign w:val="center"/>
          </w:tcPr>
          <w:p w14:paraId="4A548FA7" w14:textId="77777777" w:rsidR="00BF3E58" w:rsidRPr="00BF3E58" w:rsidRDefault="00BF3E58" w:rsidP="00BF3E58">
            <w:pPr>
              <w:jc w:val="center"/>
              <w:rPr>
                <w:b/>
              </w:rPr>
            </w:pPr>
            <w:r w:rsidRPr="00BF3E58">
              <w:rPr>
                <w:b/>
              </w:rPr>
              <w:t>Marks</w:t>
            </w:r>
          </w:p>
        </w:tc>
      </w:tr>
      <w:tr w:rsidR="00BF3E58" w14:paraId="5E767A05" w14:textId="77777777" w:rsidTr="00BF3E58">
        <w:tc>
          <w:tcPr>
            <w:tcW w:w="6771" w:type="dxa"/>
            <w:vAlign w:val="center"/>
          </w:tcPr>
          <w:p w14:paraId="103FA93E" w14:textId="77777777" w:rsidR="00BF3E58" w:rsidRDefault="00AE669B" w:rsidP="00BF3E58">
            <w:r>
              <w:t xml:space="preserve">E=V/d </w:t>
            </w:r>
          </w:p>
          <w:p w14:paraId="754C57FB" w14:textId="77777777" w:rsidR="00AE669B" w:rsidRPr="00AE669B" w:rsidRDefault="00AE669B" w:rsidP="00BF3E58">
            <w:r>
              <w:t>1.75x10</w:t>
            </w:r>
            <w:r>
              <w:rPr>
                <w:vertAlign w:val="superscript"/>
              </w:rPr>
              <w:t>3</w:t>
            </w:r>
            <w:r>
              <w:t xml:space="preserve"> / 0.04</w:t>
            </w:r>
          </w:p>
        </w:tc>
        <w:tc>
          <w:tcPr>
            <w:tcW w:w="1275" w:type="dxa"/>
            <w:vAlign w:val="center"/>
          </w:tcPr>
          <w:p w14:paraId="0CD83BB0" w14:textId="77777777" w:rsidR="00BF3E58" w:rsidRDefault="00AE669B" w:rsidP="00BF3E58">
            <w:pPr>
              <w:jc w:val="center"/>
            </w:pPr>
            <w:r>
              <w:t>1</w:t>
            </w:r>
          </w:p>
        </w:tc>
      </w:tr>
      <w:tr w:rsidR="00002C70" w14:paraId="485B80F6" w14:textId="77777777" w:rsidTr="00BF3E58">
        <w:tc>
          <w:tcPr>
            <w:tcW w:w="6771" w:type="dxa"/>
            <w:vAlign w:val="center"/>
          </w:tcPr>
          <w:p w14:paraId="0233FCAB" w14:textId="77777777" w:rsidR="00002C70" w:rsidRPr="00AE669B" w:rsidRDefault="00AE669B" w:rsidP="00BF3E58">
            <w:r>
              <w:t>4.38x10</w:t>
            </w:r>
            <w:r>
              <w:rPr>
                <w:vertAlign w:val="superscript"/>
              </w:rPr>
              <w:t>4</w:t>
            </w:r>
            <w:r>
              <w:t xml:space="preserve"> V m</w:t>
            </w:r>
            <w:r>
              <w:rPr>
                <w:vertAlign w:val="superscript"/>
              </w:rPr>
              <w:t>-1</w:t>
            </w:r>
          </w:p>
        </w:tc>
        <w:tc>
          <w:tcPr>
            <w:tcW w:w="1275" w:type="dxa"/>
            <w:vAlign w:val="center"/>
          </w:tcPr>
          <w:p w14:paraId="1F70E059" w14:textId="77777777" w:rsidR="00002C70" w:rsidRDefault="00AE669B" w:rsidP="00BF3E58">
            <w:pPr>
              <w:jc w:val="center"/>
            </w:pPr>
            <w:r>
              <w:t>1</w:t>
            </w:r>
          </w:p>
        </w:tc>
      </w:tr>
    </w:tbl>
    <w:p w14:paraId="796F4AE9" w14:textId="77777777" w:rsidR="00BF3E58" w:rsidRDefault="00BF3E58" w:rsidP="00BF3E58"/>
    <w:p w14:paraId="3D99BBEA" w14:textId="77777777" w:rsidR="00BF3E58" w:rsidRDefault="00002C70" w:rsidP="00BF3E58">
      <w:r>
        <w:rPr>
          <w:rFonts w:asciiTheme="minorHAnsi" w:hAnsiTheme="minorHAnsi" w:cstheme="minorHAnsi"/>
          <w:b/>
        </w:rPr>
        <w:t>b</w:t>
      </w:r>
      <w:r w:rsidR="00BF3E58">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39FA5FE8" w14:textId="77777777" w:rsidTr="00BF3E58">
        <w:tc>
          <w:tcPr>
            <w:tcW w:w="6771" w:type="dxa"/>
            <w:vAlign w:val="center"/>
          </w:tcPr>
          <w:p w14:paraId="4DCACFCE" w14:textId="77777777" w:rsidR="00BF3E58" w:rsidRPr="00BF3E58" w:rsidRDefault="00BF3E58" w:rsidP="00BF3E58">
            <w:pPr>
              <w:jc w:val="center"/>
              <w:rPr>
                <w:b/>
              </w:rPr>
            </w:pPr>
            <w:r w:rsidRPr="00BF3E58">
              <w:rPr>
                <w:b/>
              </w:rPr>
              <w:t>Description</w:t>
            </w:r>
          </w:p>
        </w:tc>
        <w:tc>
          <w:tcPr>
            <w:tcW w:w="1275" w:type="dxa"/>
            <w:vAlign w:val="center"/>
          </w:tcPr>
          <w:p w14:paraId="7892FCD5" w14:textId="77777777" w:rsidR="00BF3E58" w:rsidRPr="00BF3E58" w:rsidRDefault="00BF3E58" w:rsidP="00BF3E58">
            <w:pPr>
              <w:jc w:val="center"/>
              <w:rPr>
                <w:b/>
              </w:rPr>
            </w:pPr>
            <w:r w:rsidRPr="00BF3E58">
              <w:rPr>
                <w:b/>
              </w:rPr>
              <w:t>Marks</w:t>
            </w:r>
          </w:p>
        </w:tc>
      </w:tr>
      <w:tr w:rsidR="00BF3E58" w14:paraId="0D606355" w14:textId="77777777" w:rsidTr="00BF3E58">
        <w:tc>
          <w:tcPr>
            <w:tcW w:w="6771" w:type="dxa"/>
            <w:vAlign w:val="center"/>
          </w:tcPr>
          <w:p w14:paraId="553E09BE" w14:textId="77777777" w:rsidR="00BF3E58" w:rsidRDefault="008B6CE2" w:rsidP="00BF3E58">
            <w:r>
              <w:t>Positive</w:t>
            </w:r>
          </w:p>
        </w:tc>
        <w:tc>
          <w:tcPr>
            <w:tcW w:w="1275" w:type="dxa"/>
            <w:vAlign w:val="center"/>
          </w:tcPr>
          <w:p w14:paraId="48089C48" w14:textId="77777777" w:rsidR="00BF3E58" w:rsidRDefault="008B6CE2" w:rsidP="00BF3E58">
            <w:pPr>
              <w:jc w:val="center"/>
            </w:pPr>
            <w:r>
              <w:t>1</w:t>
            </w:r>
          </w:p>
        </w:tc>
      </w:tr>
      <w:tr w:rsidR="00002C70" w14:paraId="0DA3D7E6" w14:textId="77777777" w:rsidTr="00BF3E58">
        <w:tc>
          <w:tcPr>
            <w:tcW w:w="6771" w:type="dxa"/>
            <w:vAlign w:val="center"/>
          </w:tcPr>
          <w:p w14:paraId="45CF59F1" w14:textId="77777777" w:rsidR="00002C70" w:rsidRDefault="008B6CE2" w:rsidP="008B6CE2">
            <w:r>
              <w:t>Gravity is providing the downward weight force on the drop, the drop is stationary so the electric force must be upwards</w:t>
            </w:r>
          </w:p>
        </w:tc>
        <w:tc>
          <w:tcPr>
            <w:tcW w:w="1275" w:type="dxa"/>
            <w:vAlign w:val="center"/>
          </w:tcPr>
          <w:p w14:paraId="3EBA56E1" w14:textId="77777777" w:rsidR="00002C70" w:rsidRDefault="008B6CE2" w:rsidP="00BF3E58">
            <w:pPr>
              <w:jc w:val="center"/>
            </w:pPr>
            <w:r>
              <w:t>1</w:t>
            </w:r>
          </w:p>
        </w:tc>
      </w:tr>
    </w:tbl>
    <w:p w14:paraId="619E4415" w14:textId="77777777" w:rsidR="00BF3E58" w:rsidRDefault="00BF3E58" w:rsidP="00BF3E58"/>
    <w:p w14:paraId="0FA6B5F2" w14:textId="77777777" w:rsidR="00A5201A" w:rsidRDefault="00A5201A" w:rsidP="00BF3E58"/>
    <w:p w14:paraId="099EB000" w14:textId="77777777" w:rsidR="00A5201A" w:rsidRDefault="00A5201A" w:rsidP="00BF3E58"/>
    <w:p w14:paraId="27D2B47C" w14:textId="77777777" w:rsidR="00A5201A" w:rsidRDefault="00A5201A" w:rsidP="00BF3E58"/>
    <w:p w14:paraId="5962D3A2" w14:textId="77777777" w:rsidR="00A5201A" w:rsidRDefault="00A5201A" w:rsidP="00BF3E58"/>
    <w:p w14:paraId="3F5DDED8" w14:textId="77777777" w:rsidR="00A5201A" w:rsidRDefault="00A5201A" w:rsidP="00BF3E58"/>
    <w:p w14:paraId="0F3ADB04" w14:textId="77777777" w:rsidR="00A5201A" w:rsidRDefault="00A5201A" w:rsidP="00BF3E58"/>
    <w:p w14:paraId="5FF0D40F" w14:textId="77777777" w:rsidR="00BF3E58" w:rsidRDefault="00002C70" w:rsidP="00BF3E58">
      <w:r>
        <w:rPr>
          <w:rFonts w:asciiTheme="minorHAnsi" w:hAnsiTheme="minorHAnsi" w:cstheme="minorHAnsi"/>
          <w:b/>
        </w:rPr>
        <w:lastRenderedPageBreak/>
        <w:t>c</w:t>
      </w:r>
      <w:r w:rsidR="00BF3E58">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749091F5" w14:textId="77777777" w:rsidTr="00BF3E58">
        <w:tc>
          <w:tcPr>
            <w:tcW w:w="6771" w:type="dxa"/>
            <w:vAlign w:val="center"/>
          </w:tcPr>
          <w:p w14:paraId="350438B7" w14:textId="77777777" w:rsidR="00BF3E58" w:rsidRPr="00BF3E58" w:rsidRDefault="00BF3E58" w:rsidP="00BF3E58">
            <w:pPr>
              <w:jc w:val="center"/>
              <w:rPr>
                <w:b/>
              </w:rPr>
            </w:pPr>
            <w:r w:rsidRPr="00BF3E58">
              <w:rPr>
                <w:b/>
              </w:rPr>
              <w:t>Description</w:t>
            </w:r>
          </w:p>
        </w:tc>
        <w:tc>
          <w:tcPr>
            <w:tcW w:w="1275" w:type="dxa"/>
            <w:vAlign w:val="center"/>
          </w:tcPr>
          <w:p w14:paraId="7E008238" w14:textId="77777777" w:rsidR="00BF3E58" w:rsidRPr="00BF3E58" w:rsidRDefault="00BF3E58" w:rsidP="00BF3E58">
            <w:pPr>
              <w:jc w:val="center"/>
              <w:rPr>
                <w:b/>
              </w:rPr>
            </w:pPr>
            <w:r w:rsidRPr="00BF3E58">
              <w:rPr>
                <w:b/>
              </w:rPr>
              <w:t>Marks</w:t>
            </w:r>
          </w:p>
        </w:tc>
      </w:tr>
      <w:tr w:rsidR="008D38FF" w14:paraId="49B57719" w14:textId="77777777" w:rsidTr="00BF3E58">
        <w:tc>
          <w:tcPr>
            <w:tcW w:w="6771" w:type="dxa"/>
            <w:vAlign w:val="center"/>
          </w:tcPr>
          <w:p w14:paraId="0C0A3314" w14:textId="474BE5BA" w:rsidR="008D38FF" w:rsidRDefault="007E06C4" w:rsidP="007E06C4">
            <w:r>
              <w:t>F=E</w:t>
            </w:r>
            <w:r w:rsidR="008D38FF">
              <w:t>q</w:t>
            </w:r>
            <w:r w:rsidR="008D38FF">
              <w:br/>
              <w:t>q = 5 x 1.6x10</w:t>
            </w:r>
            <w:r w:rsidR="008D38FF">
              <w:rPr>
                <w:vertAlign w:val="superscript"/>
              </w:rPr>
              <w:t>-19</w:t>
            </w:r>
            <w:r w:rsidR="008D38FF">
              <w:t xml:space="preserve"> </w:t>
            </w:r>
          </w:p>
          <w:p w14:paraId="48AFC71C" w14:textId="7E562AFA" w:rsidR="008D38FF" w:rsidRPr="008B6CE2" w:rsidRDefault="008D38FF" w:rsidP="00BF3E58">
            <w:pPr>
              <w:rPr>
                <w:vertAlign w:val="superscript"/>
              </w:rPr>
            </w:pPr>
            <w:r>
              <w:t>8.00x10</w:t>
            </w:r>
            <w:r>
              <w:rPr>
                <w:vertAlign w:val="superscript"/>
              </w:rPr>
              <w:t>-19</w:t>
            </w:r>
          </w:p>
        </w:tc>
        <w:tc>
          <w:tcPr>
            <w:tcW w:w="1275" w:type="dxa"/>
            <w:vAlign w:val="center"/>
          </w:tcPr>
          <w:p w14:paraId="1A765C09" w14:textId="77777777" w:rsidR="008D38FF" w:rsidRDefault="008D38FF" w:rsidP="00BF3E58">
            <w:pPr>
              <w:jc w:val="center"/>
            </w:pPr>
            <w:r>
              <w:t>1</w:t>
            </w:r>
          </w:p>
        </w:tc>
      </w:tr>
      <w:tr w:rsidR="008D38FF" w14:paraId="3DEBEADF" w14:textId="77777777" w:rsidTr="00BF3E58">
        <w:tc>
          <w:tcPr>
            <w:tcW w:w="6771" w:type="dxa"/>
            <w:vAlign w:val="center"/>
          </w:tcPr>
          <w:p w14:paraId="51A6CBE7" w14:textId="1EBBACAC" w:rsidR="008D38FF" w:rsidRPr="008B6CE2" w:rsidRDefault="008D38FF" w:rsidP="00BF3E58">
            <w:r>
              <w:t>F = 4.375x10</w:t>
            </w:r>
            <w:r>
              <w:rPr>
                <w:vertAlign w:val="superscript"/>
              </w:rPr>
              <w:t>4</w:t>
            </w:r>
            <w:r>
              <w:t xml:space="preserve"> x 8.00x10</w:t>
            </w:r>
            <w:r>
              <w:rPr>
                <w:vertAlign w:val="superscript"/>
              </w:rPr>
              <w:t>-19</w:t>
            </w:r>
          </w:p>
        </w:tc>
        <w:tc>
          <w:tcPr>
            <w:tcW w:w="1275" w:type="dxa"/>
            <w:vAlign w:val="center"/>
          </w:tcPr>
          <w:p w14:paraId="06E9443F" w14:textId="77777777" w:rsidR="008D38FF" w:rsidRDefault="008D38FF" w:rsidP="00BF3E58">
            <w:pPr>
              <w:jc w:val="center"/>
            </w:pPr>
            <w:r>
              <w:t>1</w:t>
            </w:r>
          </w:p>
        </w:tc>
      </w:tr>
      <w:tr w:rsidR="008D38FF" w14:paraId="2C197F80" w14:textId="77777777" w:rsidTr="00BF3E58">
        <w:tc>
          <w:tcPr>
            <w:tcW w:w="6771" w:type="dxa"/>
            <w:vAlign w:val="center"/>
          </w:tcPr>
          <w:p w14:paraId="1E9E3984" w14:textId="31359304" w:rsidR="008D38FF" w:rsidRPr="008B6CE2" w:rsidRDefault="008D38FF" w:rsidP="00BF3E58">
            <w:r>
              <w:t>3.50x10</w:t>
            </w:r>
            <w:r>
              <w:rPr>
                <w:vertAlign w:val="superscript"/>
              </w:rPr>
              <w:t>-14</w:t>
            </w:r>
            <w:r>
              <w:t xml:space="preserve"> N</w:t>
            </w:r>
          </w:p>
        </w:tc>
        <w:tc>
          <w:tcPr>
            <w:tcW w:w="1275" w:type="dxa"/>
            <w:vAlign w:val="center"/>
          </w:tcPr>
          <w:p w14:paraId="371141E3" w14:textId="77777777" w:rsidR="008D38FF" w:rsidRDefault="008D38FF" w:rsidP="00BF3E58">
            <w:pPr>
              <w:jc w:val="center"/>
            </w:pPr>
            <w:r>
              <w:t>1</w:t>
            </w:r>
          </w:p>
        </w:tc>
      </w:tr>
    </w:tbl>
    <w:p w14:paraId="693D29C3" w14:textId="77777777" w:rsidR="00495F0B" w:rsidRDefault="00495F0B" w:rsidP="00BF3E58">
      <w:pPr>
        <w:rPr>
          <w:rFonts w:asciiTheme="minorHAnsi" w:hAnsiTheme="minorHAnsi" w:cstheme="minorHAnsi"/>
          <w:b/>
        </w:rPr>
      </w:pPr>
    </w:p>
    <w:p w14:paraId="6A781CFE" w14:textId="77777777" w:rsidR="00BF3E58" w:rsidRDefault="00002C70" w:rsidP="00BF3E58">
      <w:r>
        <w:rPr>
          <w:rFonts w:asciiTheme="minorHAnsi" w:hAnsiTheme="minorHAnsi" w:cstheme="minorHAnsi"/>
          <w:b/>
        </w:rPr>
        <w:t>d</w:t>
      </w:r>
      <w:r w:rsidR="00BF3E58">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5AE306FA" w14:textId="77777777" w:rsidTr="00BF3E58">
        <w:tc>
          <w:tcPr>
            <w:tcW w:w="6771" w:type="dxa"/>
            <w:vAlign w:val="center"/>
          </w:tcPr>
          <w:p w14:paraId="1CFD1F7B" w14:textId="77777777" w:rsidR="00BF3E58" w:rsidRPr="00BF3E58" w:rsidRDefault="00BF3E58" w:rsidP="00BF3E58">
            <w:pPr>
              <w:jc w:val="center"/>
              <w:rPr>
                <w:b/>
              </w:rPr>
            </w:pPr>
            <w:r w:rsidRPr="00BF3E58">
              <w:rPr>
                <w:b/>
              </w:rPr>
              <w:t>Description</w:t>
            </w:r>
          </w:p>
        </w:tc>
        <w:tc>
          <w:tcPr>
            <w:tcW w:w="1275" w:type="dxa"/>
            <w:vAlign w:val="center"/>
          </w:tcPr>
          <w:p w14:paraId="35AD780B" w14:textId="77777777" w:rsidR="00BF3E58" w:rsidRPr="00BF3E58" w:rsidRDefault="00BF3E58" w:rsidP="00BF3E58">
            <w:pPr>
              <w:jc w:val="center"/>
              <w:rPr>
                <w:b/>
              </w:rPr>
            </w:pPr>
            <w:r w:rsidRPr="00BF3E58">
              <w:rPr>
                <w:b/>
              </w:rPr>
              <w:t>Marks</w:t>
            </w:r>
          </w:p>
        </w:tc>
      </w:tr>
      <w:tr w:rsidR="00BF3E58" w14:paraId="54B49462" w14:textId="77777777" w:rsidTr="00BF3E58">
        <w:tc>
          <w:tcPr>
            <w:tcW w:w="6771" w:type="dxa"/>
            <w:vAlign w:val="center"/>
          </w:tcPr>
          <w:p w14:paraId="528F7B83" w14:textId="77777777" w:rsidR="00BF3E58" w:rsidRDefault="008B6CE2" w:rsidP="00BF3E58">
            <w:r>
              <w:t>F</w:t>
            </w:r>
            <w:r>
              <w:rPr>
                <w:vertAlign w:val="subscript"/>
              </w:rPr>
              <w:t>e</w:t>
            </w:r>
            <w:r>
              <w:t xml:space="preserve"> = mg</w:t>
            </w:r>
          </w:p>
          <w:p w14:paraId="6582307F" w14:textId="488804BE" w:rsidR="008B6CE2" w:rsidRPr="008B6CE2" w:rsidRDefault="008D38FF" w:rsidP="00BF3E58">
            <w:r>
              <w:t>m= 3.5</w:t>
            </w:r>
            <w:r w:rsidR="008B6CE2">
              <w:t>0x10</w:t>
            </w:r>
            <w:r w:rsidR="008B6CE2">
              <w:rPr>
                <w:vertAlign w:val="superscript"/>
              </w:rPr>
              <w:t>-14</w:t>
            </w:r>
            <w:r w:rsidR="008B6CE2">
              <w:t xml:space="preserve"> / 9.8</w:t>
            </w:r>
          </w:p>
        </w:tc>
        <w:tc>
          <w:tcPr>
            <w:tcW w:w="1275" w:type="dxa"/>
            <w:vAlign w:val="center"/>
          </w:tcPr>
          <w:p w14:paraId="4E8B6528" w14:textId="77777777" w:rsidR="00BF3E58" w:rsidRDefault="008B6CE2" w:rsidP="00BF3E58">
            <w:pPr>
              <w:jc w:val="center"/>
            </w:pPr>
            <w:r>
              <w:t>1</w:t>
            </w:r>
          </w:p>
        </w:tc>
      </w:tr>
      <w:tr w:rsidR="00002C70" w14:paraId="1B253044" w14:textId="77777777" w:rsidTr="00BF3E58">
        <w:tc>
          <w:tcPr>
            <w:tcW w:w="6771" w:type="dxa"/>
            <w:vAlign w:val="center"/>
          </w:tcPr>
          <w:p w14:paraId="2EAD602D" w14:textId="73A62EC4" w:rsidR="00002C70" w:rsidRPr="008B6CE2" w:rsidRDefault="008D38FF" w:rsidP="00BF3E58">
            <w:r>
              <w:t>3.57</w:t>
            </w:r>
            <w:r w:rsidR="008B6CE2">
              <w:t>x10</w:t>
            </w:r>
            <w:r w:rsidR="008B6CE2">
              <w:rPr>
                <w:vertAlign w:val="superscript"/>
              </w:rPr>
              <w:t>-15</w:t>
            </w:r>
            <w:r w:rsidR="008B6CE2">
              <w:t xml:space="preserve"> kg</w:t>
            </w:r>
          </w:p>
        </w:tc>
        <w:tc>
          <w:tcPr>
            <w:tcW w:w="1275" w:type="dxa"/>
            <w:vAlign w:val="center"/>
          </w:tcPr>
          <w:p w14:paraId="4C4F5964" w14:textId="77777777" w:rsidR="00002C70" w:rsidRDefault="00002C70" w:rsidP="00BF3E58">
            <w:pPr>
              <w:jc w:val="center"/>
            </w:pPr>
          </w:p>
        </w:tc>
      </w:tr>
    </w:tbl>
    <w:p w14:paraId="7CB9597F" w14:textId="77777777" w:rsidR="00BF3E58" w:rsidRDefault="00BF3E58" w:rsidP="00BF3E58"/>
    <w:p w14:paraId="6DAB5133" w14:textId="77777777" w:rsidR="00BF3E58" w:rsidRDefault="00002C70" w:rsidP="00BF3E58">
      <w:r>
        <w:rPr>
          <w:rFonts w:asciiTheme="minorHAnsi" w:hAnsiTheme="minorHAnsi" w:cstheme="minorHAnsi"/>
          <w:b/>
        </w:rPr>
        <w:t>Question 2</w:t>
      </w:r>
      <w:r w:rsidR="00BF3E58">
        <w:rPr>
          <w:rFonts w:asciiTheme="minorHAnsi" w:hAnsiTheme="minorHAnsi" w:cstheme="minorHAnsi"/>
          <w:b/>
        </w:rPr>
        <w:br/>
      </w:r>
      <w:r>
        <w:t>a</w:t>
      </w:r>
    </w:p>
    <w:tbl>
      <w:tblPr>
        <w:tblStyle w:val="TableGrid"/>
        <w:tblW w:w="0" w:type="auto"/>
        <w:tblLook w:val="04A0" w:firstRow="1" w:lastRow="0" w:firstColumn="1" w:lastColumn="0" w:noHBand="0" w:noVBand="1"/>
      </w:tblPr>
      <w:tblGrid>
        <w:gridCol w:w="6771"/>
        <w:gridCol w:w="1275"/>
      </w:tblGrid>
      <w:tr w:rsidR="00BF3E58" w:rsidRPr="00BF3E58" w14:paraId="36258F37" w14:textId="77777777" w:rsidTr="00BF3E58">
        <w:tc>
          <w:tcPr>
            <w:tcW w:w="6771" w:type="dxa"/>
            <w:vAlign w:val="center"/>
          </w:tcPr>
          <w:p w14:paraId="6056F94D" w14:textId="77777777" w:rsidR="00BF3E58" w:rsidRPr="00BF3E58" w:rsidRDefault="00BF3E58" w:rsidP="00BF3E58">
            <w:pPr>
              <w:jc w:val="center"/>
              <w:rPr>
                <w:b/>
              </w:rPr>
            </w:pPr>
            <w:r w:rsidRPr="00BF3E58">
              <w:rPr>
                <w:b/>
              </w:rPr>
              <w:t>Description</w:t>
            </w:r>
          </w:p>
        </w:tc>
        <w:tc>
          <w:tcPr>
            <w:tcW w:w="1275" w:type="dxa"/>
            <w:vAlign w:val="center"/>
          </w:tcPr>
          <w:p w14:paraId="03A6EED8" w14:textId="77777777" w:rsidR="00BF3E58" w:rsidRPr="00BF3E58" w:rsidRDefault="00BF3E58" w:rsidP="00BF3E58">
            <w:pPr>
              <w:jc w:val="center"/>
              <w:rPr>
                <w:b/>
              </w:rPr>
            </w:pPr>
            <w:r w:rsidRPr="00BF3E58">
              <w:rPr>
                <w:b/>
              </w:rPr>
              <w:t>Marks</w:t>
            </w:r>
          </w:p>
        </w:tc>
      </w:tr>
      <w:tr w:rsidR="00BF3E58" w14:paraId="18DC4423" w14:textId="77777777" w:rsidTr="00BF3E58">
        <w:tc>
          <w:tcPr>
            <w:tcW w:w="6771" w:type="dxa"/>
            <w:vAlign w:val="center"/>
          </w:tcPr>
          <w:p w14:paraId="59F3F40A" w14:textId="77777777" w:rsidR="006C052C" w:rsidRPr="006C052C" w:rsidRDefault="006C052C" w:rsidP="006C052C">
            <w:pPr>
              <w:rPr>
                <w:vertAlign w:val="subscript"/>
                <w:lang w:val="en-US"/>
              </w:rPr>
            </w:pPr>
            <w:r w:rsidRPr="006C052C">
              <w:rPr>
                <w:lang w:val="en-US"/>
              </w:rPr>
              <w:sym w:font="Symbol" w:char="F074"/>
            </w:r>
            <w:r w:rsidRPr="006C052C">
              <w:rPr>
                <w:lang w:val="en-US"/>
              </w:rPr>
              <w:t xml:space="preserve"> = nFr</w:t>
            </w:r>
            <w:r w:rsidRPr="006C052C">
              <w:rPr>
                <w:vertAlign w:val="subscript"/>
                <w:lang w:val="en-US"/>
              </w:rPr>
              <w:sym w:font="Symbol" w:char="F05E"/>
            </w:r>
          </w:p>
          <w:p w14:paraId="7EE61346" w14:textId="77777777" w:rsidR="00BF3E58" w:rsidRPr="006C052C" w:rsidRDefault="006C052C" w:rsidP="00BF3E58">
            <w:pPr>
              <w:rPr>
                <w:vertAlign w:val="subscript"/>
                <w:lang w:val="en-US"/>
              </w:rPr>
            </w:pPr>
            <w:r w:rsidRPr="006C052C">
              <w:rPr>
                <w:lang w:val="en-US"/>
              </w:rPr>
              <w:sym w:font="Symbol" w:char="F074"/>
            </w:r>
            <w:r w:rsidRPr="006C052C">
              <w:rPr>
                <w:lang w:val="en-US"/>
              </w:rPr>
              <w:t>= n (BI</w:t>
            </w:r>
            <w:r w:rsidR="00AE7C68">
              <w:rPr>
                <w:position w:val="-6"/>
                <w:lang w:val="en-US"/>
              </w:rPr>
              <w:pict w14:anchorId="05709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3.15pt">
                  <v:imagedata r:id="rId7" o:title=""/>
                </v:shape>
              </w:pict>
            </w:r>
            <w:r w:rsidRPr="006C052C">
              <w:rPr>
                <w:lang w:val="en-US"/>
              </w:rPr>
              <w:t>)r</w:t>
            </w:r>
            <w:r w:rsidRPr="006C052C">
              <w:rPr>
                <w:vertAlign w:val="subscript"/>
                <w:lang w:val="en-US"/>
              </w:rPr>
              <w:sym w:font="Symbol" w:char="F05E"/>
            </w:r>
          </w:p>
        </w:tc>
        <w:tc>
          <w:tcPr>
            <w:tcW w:w="1275" w:type="dxa"/>
            <w:vAlign w:val="center"/>
          </w:tcPr>
          <w:p w14:paraId="5B7E56FE" w14:textId="77777777" w:rsidR="00BF3E58" w:rsidRDefault="006C052C" w:rsidP="00BF3E58">
            <w:pPr>
              <w:jc w:val="center"/>
            </w:pPr>
            <w:r>
              <w:t>1</w:t>
            </w:r>
          </w:p>
        </w:tc>
      </w:tr>
      <w:tr w:rsidR="00002C70" w14:paraId="0F34D801" w14:textId="77777777" w:rsidTr="00BF3E58">
        <w:tc>
          <w:tcPr>
            <w:tcW w:w="6771" w:type="dxa"/>
            <w:vAlign w:val="center"/>
          </w:tcPr>
          <w:p w14:paraId="552EC1D7" w14:textId="77777777" w:rsidR="00002C70" w:rsidRPr="006C052C" w:rsidRDefault="006C052C" w:rsidP="00BF3E58">
            <w:pPr>
              <w:rPr>
                <w:lang w:val="en-US"/>
              </w:rPr>
            </w:pPr>
            <w:r w:rsidRPr="006C052C">
              <w:rPr>
                <w:lang w:val="en-US"/>
              </w:rPr>
              <w:t>25 x 9.08 x 10</w:t>
            </w:r>
            <w:r w:rsidRPr="006C052C">
              <w:rPr>
                <w:vertAlign w:val="superscript"/>
                <w:lang w:val="en-US"/>
              </w:rPr>
              <w:t>-3</w:t>
            </w:r>
            <w:r w:rsidRPr="006C052C">
              <w:rPr>
                <w:lang w:val="en-US"/>
              </w:rPr>
              <w:t xml:space="preserve"> x 2.2 x (2 x 0.055) x (0.5 x 0.035)</w:t>
            </w:r>
          </w:p>
        </w:tc>
        <w:tc>
          <w:tcPr>
            <w:tcW w:w="1275" w:type="dxa"/>
            <w:vAlign w:val="center"/>
          </w:tcPr>
          <w:p w14:paraId="7DCF27BF" w14:textId="77777777" w:rsidR="00002C70" w:rsidRDefault="006C052C" w:rsidP="00BF3E58">
            <w:pPr>
              <w:jc w:val="center"/>
            </w:pPr>
            <w:r>
              <w:t>1</w:t>
            </w:r>
          </w:p>
        </w:tc>
      </w:tr>
      <w:tr w:rsidR="00002C70" w14:paraId="19D910C7" w14:textId="77777777" w:rsidTr="00BF3E58">
        <w:tc>
          <w:tcPr>
            <w:tcW w:w="6771" w:type="dxa"/>
            <w:vAlign w:val="center"/>
          </w:tcPr>
          <w:p w14:paraId="794F5D86" w14:textId="77777777" w:rsidR="00002C70" w:rsidRPr="006C052C" w:rsidRDefault="006C052C" w:rsidP="00BF3E58">
            <w:r w:rsidRPr="006C052C">
              <w:rPr>
                <w:lang w:val="en-US"/>
              </w:rPr>
              <w:t>9.61 x 10</w:t>
            </w:r>
            <w:r w:rsidRPr="006C052C">
              <w:rPr>
                <w:vertAlign w:val="superscript"/>
                <w:lang w:val="en-US"/>
              </w:rPr>
              <w:t>-4</w:t>
            </w:r>
            <w:r w:rsidRPr="006C052C">
              <w:rPr>
                <w:lang w:val="en-US"/>
              </w:rPr>
              <w:t xml:space="preserve"> N m</w:t>
            </w:r>
          </w:p>
        </w:tc>
        <w:tc>
          <w:tcPr>
            <w:tcW w:w="1275" w:type="dxa"/>
            <w:vAlign w:val="center"/>
          </w:tcPr>
          <w:p w14:paraId="74C3E299" w14:textId="77777777" w:rsidR="00002C70" w:rsidRDefault="006C052C" w:rsidP="00BF3E58">
            <w:pPr>
              <w:jc w:val="center"/>
            </w:pPr>
            <w:r>
              <w:t>1</w:t>
            </w:r>
          </w:p>
        </w:tc>
      </w:tr>
    </w:tbl>
    <w:p w14:paraId="37656C3F" w14:textId="77777777" w:rsidR="00BF3E58" w:rsidRDefault="00002C70" w:rsidP="00BF3E58">
      <w:r>
        <w:t>NB if diameter is used and torque not doubled correct answer can be obtained. Max 1 mark</w:t>
      </w:r>
    </w:p>
    <w:p w14:paraId="48F69171" w14:textId="77777777" w:rsidR="00002C70" w:rsidRDefault="00002C70" w:rsidP="00BF3E58"/>
    <w:p w14:paraId="36366CC0" w14:textId="77777777" w:rsidR="00BF3E58" w:rsidRDefault="00002C70" w:rsidP="00BF3E58">
      <w:r>
        <w:rPr>
          <w:rFonts w:asciiTheme="minorHAnsi" w:hAnsiTheme="minorHAnsi" w:cstheme="minorHAnsi"/>
          <w:b/>
        </w:rPr>
        <w:t>b</w:t>
      </w:r>
      <w:r w:rsidR="00BF3E58">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39E57051" w14:textId="77777777" w:rsidTr="00BF3E58">
        <w:tc>
          <w:tcPr>
            <w:tcW w:w="6771" w:type="dxa"/>
            <w:vAlign w:val="center"/>
          </w:tcPr>
          <w:p w14:paraId="60F6CD47" w14:textId="77777777" w:rsidR="00BF3E58" w:rsidRPr="00BF3E58" w:rsidRDefault="00BF3E58" w:rsidP="00BF3E58">
            <w:pPr>
              <w:jc w:val="center"/>
              <w:rPr>
                <w:b/>
              </w:rPr>
            </w:pPr>
            <w:r w:rsidRPr="00BF3E58">
              <w:rPr>
                <w:b/>
              </w:rPr>
              <w:t>Description</w:t>
            </w:r>
          </w:p>
        </w:tc>
        <w:tc>
          <w:tcPr>
            <w:tcW w:w="1275" w:type="dxa"/>
            <w:vAlign w:val="center"/>
          </w:tcPr>
          <w:p w14:paraId="772DFA3A" w14:textId="77777777" w:rsidR="00BF3E58" w:rsidRPr="00BF3E58" w:rsidRDefault="00BF3E58" w:rsidP="00BF3E58">
            <w:pPr>
              <w:jc w:val="center"/>
              <w:rPr>
                <w:b/>
              </w:rPr>
            </w:pPr>
            <w:r w:rsidRPr="00BF3E58">
              <w:rPr>
                <w:b/>
              </w:rPr>
              <w:t>Marks</w:t>
            </w:r>
          </w:p>
        </w:tc>
      </w:tr>
      <w:tr w:rsidR="00BF3E58" w14:paraId="5B0B0C73" w14:textId="77777777" w:rsidTr="00BF3E58">
        <w:tc>
          <w:tcPr>
            <w:tcW w:w="6771" w:type="dxa"/>
            <w:vAlign w:val="center"/>
          </w:tcPr>
          <w:p w14:paraId="3212A6F9" w14:textId="77777777" w:rsidR="00BF3E58" w:rsidRPr="004359FB" w:rsidRDefault="004359FB" w:rsidP="004359FB">
            <w:pPr>
              <w:spacing w:line="360" w:lineRule="auto"/>
              <w:rPr>
                <w:lang w:val="en-US"/>
              </w:rPr>
            </w:pPr>
            <w:r w:rsidRPr="004359FB">
              <w:rPr>
                <w:lang w:val="en-US"/>
              </w:rPr>
              <w:t>Increasing the number of coils</w:t>
            </w:r>
          </w:p>
        </w:tc>
        <w:tc>
          <w:tcPr>
            <w:tcW w:w="1275" w:type="dxa"/>
            <w:vAlign w:val="center"/>
          </w:tcPr>
          <w:p w14:paraId="109C663E" w14:textId="77777777" w:rsidR="00BF3E58" w:rsidRDefault="004359FB" w:rsidP="00BF3E58">
            <w:pPr>
              <w:jc w:val="center"/>
            </w:pPr>
            <w:r>
              <w:t>1</w:t>
            </w:r>
          </w:p>
        </w:tc>
      </w:tr>
      <w:tr w:rsidR="00002C70" w14:paraId="368E58D1" w14:textId="77777777" w:rsidTr="00BF3E58">
        <w:tc>
          <w:tcPr>
            <w:tcW w:w="6771" w:type="dxa"/>
            <w:vAlign w:val="center"/>
          </w:tcPr>
          <w:p w14:paraId="51E96CE5" w14:textId="77777777" w:rsidR="00002C70" w:rsidRPr="004359FB" w:rsidRDefault="004359FB" w:rsidP="00BF3E58">
            <w:r w:rsidRPr="004359FB">
              <w:rPr>
                <w:lang w:val="en-US"/>
              </w:rPr>
              <w:t>Increasing the strength of the permanent magnets.</w:t>
            </w:r>
          </w:p>
        </w:tc>
        <w:tc>
          <w:tcPr>
            <w:tcW w:w="1275" w:type="dxa"/>
            <w:vAlign w:val="center"/>
          </w:tcPr>
          <w:p w14:paraId="03037439" w14:textId="77777777" w:rsidR="00002C70" w:rsidRDefault="004359FB" w:rsidP="00BF3E58">
            <w:pPr>
              <w:jc w:val="center"/>
            </w:pPr>
            <w:r>
              <w:t>1</w:t>
            </w:r>
          </w:p>
        </w:tc>
      </w:tr>
      <w:tr w:rsidR="00002C70" w14:paraId="2B962D79" w14:textId="77777777" w:rsidTr="004359FB">
        <w:trPr>
          <w:trHeight w:val="400"/>
        </w:trPr>
        <w:tc>
          <w:tcPr>
            <w:tcW w:w="6771" w:type="dxa"/>
            <w:vAlign w:val="center"/>
          </w:tcPr>
          <w:p w14:paraId="0DF226EB" w14:textId="77777777" w:rsidR="00002C70" w:rsidRPr="004359FB" w:rsidRDefault="004359FB" w:rsidP="00BF3E58">
            <w:r w:rsidRPr="004359FB">
              <w:rPr>
                <w:lang w:val="en-US"/>
              </w:rPr>
              <w:t>Increasing the current flowing through the coil</w:t>
            </w:r>
          </w:p>
        </w:tc>
        <w:tc>
          <w:tcPr>
            <w:tcW w:w="1275" w:type="dxa"/>
            <w:vAlign w:val="center"/>
          </w:tcPr>
          <w:p w14:paraId="1DCBB973" w14:textId="77777777" w:rsidR="00002C70" w:rsidRDefault="004359FB" w:rsidP="00BF3E58">
            <w:pPr>
              <w:jc w:val="center"/>
            </w:pPr>
            <w:r>
              <w:t>1</w:t>
            </w:r>
          </w:p>
        </w:tc>
      </w:tr>
    </w:tbl>
    <w:p w14:paraId="3B5B3361" w14:textId="77777777" w:rsidR="00BF3E58" w:rsidRDefault="00BF3E58" w:rsidP="00BF3E58"/>
    <w:p w14:paraId="34CEE176" w14:textId="77777777" w:rsidR="00BF3E58" w:rsidRDefault="00002C70" w:rsidP="00BF3E58">
      <w:r>
        <w:rPr>
          <w:rFonts w:asciiTheme="minorHAnsi" w:hAnsiTheme="minorHAnsi" w:cstheme="minorHAnsi"/>
          <w:b/>
        </w:rPr>
        <w:t>c</w:t>
      </w:r>
      <w:r w:rsidR="00BF3E58">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684B66D2" w14:textId="77777777" w:rsidTr="00BF3E58">
        <w:tc>
          <w:tcPr>
            <w:tcW w:w="6771" w:type="dxa"/>
            <w:vAlign w:val="center"/>
          </w:tcPr>
          <w:p w14:paraId="7FAC41CE" w14:textId="77777777" w:rsidR="00BF3E58" w:rsidRPr="00BF3E58" w:rsidRDefault="00BF3E58" w:rsidP="00BF3E58">
            <w:pPr>
              <w:jc w:val="center"/>
              <w:rPr>
                <w:b/>
              </w:rPr>
            </w:pPr>
            <w:r w:rsidRPr="00BF3E58">
              <w:rPr>
                <w:b/>
              </w:rPr>
              <w:t>Description</w:t>
            </w:r>
          </w:p>
        </w:tc>
        <w:tc>
          <w:tcPr>
            <w:tcW w:w="1275" w:type="dxa"/>
            <w:vAlign w:val="center"/>
          </w:tcPr>
          <w:p w14:paraId="0E658927" w14:textId="77777777" w:rsidR="00BF3E58" w:rsidRPr="00BF3E58" w:rsidRDefault="00BF3E58" w:rsidP="00BF3E58">
            <w:pPr>
              <w:jc w:val="center"/>
              <w:rPr>
                <w:b/>
              </w:rPr>
            </w:pPr>
            <w:r w:rsidRPr="00BF3E58">
              <w:rPr>
                <w:b/>
              </w:rPr>
              <w:t>Marks</w:t>
            </w:r>
          </w:p>
        </w:tc>
      </w:tr>
      <w:tr w:rsidR="00BF3E58" w14:paraId="048B34C0" w14:textId="77777777" w:rsidTr="00BF3E58">
        <w:tc>
          <w:tcPr>
            <w:tcW w:w="6771" w:type="dxa"/>
            <w:vAlign w:val="center"/>
          </w:tcPr>
          <w:p w14:paraId="2FB47556" w14:textId="77777777" w:rsidR="00BF3E58" w:rsidRDefault="00D1393F" w:rsidP="00BF3E58">
            <w:r w:rsidRPr="00D1393F">
              <w:rPr>
                <w:noProof/>
              </w:rPr>
              <w:drawing>
                <wp:inline distT="0" distB="0" distL="0" distR="0" wp14:anchorId="4BE51DF6" wp14:editId="2FBB35F1">
                  <wp:extent cx="3660238" cy="1238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040" cy="1240172"/>
                          </a:xfrm>
                          <a:prstGeom prst="rect">
                            <a:avLst/>
                          </a:prstGeom>
                          <a:noFill/>
                          <a:ln>
                            <a:noFill/>
                          </a:ln>
                        </pic:spPr>
                      </pic:pic>
                    </a:graphicData>
                  </a:graphic>
                </wp:inline>
              </w:drawing>
            </w:r>
          </w:p>
          <w:p w14:paraId="39061F10" w14:textId="77777777" w:rsidR="00D1393F" w:rsidRDefault="00D1393F" w:rsidP="00BF3E58"/>
          <w:p w14:paraId="3AE272D8" w14:textId="77777777" w:rsidR="00D1393F" w:rsidRPr="00175241" w:rsidRDefault="00D1393F" w:rsidP="00BF3E58">
            <w:r>
              <w:t>Torque shown correctly</w:t>
            </w:r>
            <w:r w:rsidR="00175241">
              <w:t xml:space="preserve"> (i.e. positive and max every 180</w:t>
            </w:r>
            <w:r w:rsidR="00175241">
              <w:rPr>
                <w:vertAlign w:val="superscript"/>
              </w:rPr>
              <w:t>o</w:t>
            </w:r>
            <w:r w:rsidR="00175241">
              <w:t>)</w:t>
            </w:r>
          </w:p>
          <w:p w14:paraId="1C5C8DA1" w14:textId="77777777" w:rsidR="00175241" w:rsidRDefault="00175241" w:rsidP="00BF3E58">
            <w:r>
              <w:t>Maximum torque at 0, 180, 360</w:t>
            </w:r>
          </w:p>
        </w:tc>
        <w:tc>
          <w:tcPr>
            <w:tcW w:w="1275" w:type="dxa"/>
            <w:vAlign w:val="center"/>
          </w:tcPr>
          <w:p w14:paraId="25B22611" w14:textId="77777777" w:rsidR="00175241" w:rsidRDefault="00175241" w:rsidP="00BF3E58">
            <w:pPr>
              <w:jc w:val="center"/>
            </w:pPr>
          </w:p>
          <w:p w14:paraId="3E6B2614" w14:textId="77777777" w:rsidR="00175241" w:rsidRDefault="00175241" w:rsidP="00BF3E58">
            <w:pPr>
              <w:jc w:val="center"/>
            </w:pPr>
          </w:p>
          <w:p w14:paraId="2FA0A72E" w14:textId="77777777" w:rsidR="00175241" w:rsidRDefault="00175241" w:rsidP="00BF3E58">
            <w:pPr>
              <w:jc w:val="center"/>
            </w:pPr>
          </w:p>
          <w:p w14:paraId="413A685A" w14:textId="77777777" w:rsidR="00175241" w:rsidRDefault="00175241" w:rsidP="00BF3E58">
            <w:pPr>
              <w:jc w:val="center"/>
            </w:pPr>
          </w:p>
          <w:p w14:paraId="78C219F6" w14:textId="77777777" w:rsidR="00175241" w:rsidRDefault="00175241" w:rsidP="00BF3E58">
            <w:pPr>
              <w:jc w:val="center"/>
            </w:pPr>
          </w:p>
          <w:p w14:paraId="496AE754" w14:textId="77777777" w:rsidR="00175241" w:rsidRDefault="00175241" w:rsidP="00BF3E58">
            <w:pPr>
              <w:jc w:val="center"/>
            </w:pPr>
          </w:p>
          <w:p w14:paraId="25397030" w14:textId="77777777" w:rsidR="00175241" w:rsidRDefault="00175241" w:rsidP="00BF3E58">
            <w:pPr>
              <w:jc w:val="center"/>
            </w:pPr>
          </w:p>
          <w:p w14:paraId="27919FC8" w14:textId="77777777" w:rsidR="00BF3E58" w:rsidRDefault="00D1393F" w:rsidP="00BF3E58">
            <w:pPr>
              <w:jc w:val="center"/>
            </w:pPr>
            <w:r>
              <w:t>1</w:t>
            </w:r>
          </w:p>
          <w:p w14:paraId="18AB73EE" w14:textId="77777777" w:rsidR="00175241" w:rsidRDefault="00175241" w:rsidP="00BF3E58">
            <w:pPr>
              <w:jc w:val="center"/>
            </w:pPr>
            <w:r>
              <w:t>1</w:t>
            </w:r>
          </w:p>
        </w:tc>
      </w:tr>
    </w:tbl>
    <w:p w14:paraId="6B736192" w14:textId="77777777" w:rsidR="00BF3E58" w:rsidRDefault="00BF3E58" w:rsidP="00BF3E58"/>
    <w:p w14:paraId="4473043E" w14:textId="77777777" w:rsidR="00BF3E58" w:rsidRDefault="00002C70" w:rsidP="00BF3E58">
      <w:r>
        <w:rPr>
          <w:rFonts w:asciiTheme="minorHAnsi" w:hAnsiTheme="minorHAnsi" w:cstheme="minorHAnsi"/>
          <w:b/>
        </w:rPr>
        <w:t>Question 3</w:t>
      </w:r>
      <w:r w:rsidR="00BF3E58">
        <w:rPr>
          <w:rFonts w:asciiTheme="minorHAnsi" w:hAnsiTheme="minorHAnsi" w:cstheme="minorHAnsi"/>
          <w:b/>
        </w:rPr>
        <w:br/>
      </w:r>
      <w:r>
        <w:t>a</w:t>
      </w:r>
    </w:p>
    <w:tbl>
      <w:tblPr>
        <w:tblStyle w:val="TableGrid"/>
        <w:tblW w:w="0" w:type="auto"/>
        <w:tblLook w:val="04A0" w:firstRow="1" w:lastRow="0" w:firstColumn="1" w:lastColumn="0" w:noHBand="0" w:noVBand="1"/>
      </w:tblPr>
      <w:tblGrid>
        <w:gridCol w:w="6771"/>
        <w:gridCol w:w="1275"/>
      </w:tblGrid>
      <w:tr w:rsidR="00BF3E58" w:rsidRPr="00BF3E58" w14:paraId="78B68C73" w14:textId="77777777" w:rsidTr="00BF3E58">
        <w:tc>
          <w:tcPr>
            <w:tcW w:w="6771" w:type="dxa"/>
            <w:vAlign w:val="center"/>
          </w:tcPr>
          <w:p w14:paraId="0B768F13" w14:textId="77777777" w:rsidR="00BF3E58" w:rsidRPr="00BF3E58" w:rsidRDefault="00BF3E58" w:rsidP="00BF3E58">
            <w:pPr>
              <w:jc w:val="center"/>
              <w:rPr>
                <w:b/>
              </w:rPr>
            </w:pPr>
            <w:r w:rsidRPr="00BF3E58">
              <w:rPr>
                <w:b/>
              </w:rPr>
              <w:t>Description</w:t>
            </w:r>
          </w:p>
        </w:tc>
        <w:tc>
          <w:tcPr>
            <w:tcW w:w="1275" w:type="dxa"/>
            <w:vAlign w:val="center"/>
          </w:tcPr>
          <w:p w14:paraId="5E5B897E" w14:textId="77777777" w:rsidR="00BF3E58" w:rsidRPr="00BF3E58" w:rsidRDefault="00BF3E58" w:rsidP="00BF3E58">
            <w:pPr>
              <w:jc w:val="center"/>
              <w:rPr>
                <w:b/>
              </w:rPr>
            </w:pPr>
            <w:r w:rsidRPr="00BF3E58">
              <w:rPr>
                <w:b/>
              </w:rPr>
              <w:t>Marks</w:t>
            </w:r>
          </w:p>
        </w:tc>
      </w:tr>
      <w:tr w:rsidR="00BF3E58" w14:paraId="2CB8E6B5" w14:textId="77777777" w:rsidTr="00BF3E58">
        <w:tc>
          <w:tcPr>
            <w:tcW w:w="6771" w:type="dxa"/>
            <w:vAlign w:val="center"/>
          </w:tcPr>
          <w:p w14:paraId="0E370447" w14:textId="77777777" w:rsidR="00BF3E58" w:rsidRDefault="00175241" w:rsidP="00BF3E58">
            <w:r>
              <w:t>Switch closed, current flows, magnetic flux from primary coil cuts the secondary coil</w:t>
            </w:r>
          </w:p>
        </w:tc>
        <w:tc>
          <w:tcPr>
            <w:tcW w:w="1275" w:type="dxa"/>
            <w:vAlign w:val="center"/>
          </w:tcPr>
          <w:p w14:paraId="6FABCBDE" w14:textId="77777777" w:rsidR="00BF3E58" w:rsidRDefault="00175241" w:rsidP="00BF3E58">
            <w:pPr>
              <w:jc w:val="center"/>
            </w:pPr>
            <w:r>
              <w:t>1</w:t>
            </w:r>
          </w:p>
        </w:tc>
      </w:tr>
      <w:tr w:rsidR="00175241" w14:paraId="7F1193C2" w14:textId="77777777" w:rsidTr="00BF3E58">
        <w:tc>
          <w:tcPr>
            <w:tcW w:w="6771" w:type="dxa"/>
            <w:vAlign w:val="center"/>
          </w:tcPr>
          <w:p w14:paraId="4C776653" w14:textId="77777777" w:rsidR="00175241" w:rsidRDefault="00175241" w:rsidP="00BF3E58">
            <w:r>
              <w:t>Current is induced in the secondary coil according to Lenz’s Law and the needle deflects</w:t>
            </w:r>
          </w:p>
        </w:tc>
        <w:tc>
          <w:tcPr>
            <w:tcW w:w="1275" w:type="dxa"/>
            <w:vAlign w:val="center"/>
          </w:tcPr>
          <w:p w14:paraId="1B9D5D50" w14:textId="77777777" w:rsidR="00175241" w:rsidRDefault="00175241" w:rsidP="00BF3E58">
            <w:pPr>
              <w:jc w:val="center"/>
            </w:pPr>
            <w:r>
              <w:t>1</w:t>
            </w:r>
          </w:p>
        </w:tc>
      </w:tr>
    </w:tbl>
    <w:p w14:paraId="605E878A" w14:textId="77777777" w:rsidR="00BF3E58" w:rsidRDefault="00BF3E58" w:rsidP="00BF3E58"/>
    <w:p w14:paraId="2582A1F6" w14:textId="77777777" w:rsidR="00BF3E58" w:rsidRDefault="00002C70" w:rsidP="00BF3E58">
      <w:r>
        <w:rPr>
          <w:rFonts w:asciiTheme="minorHAnsi" w:hAnsiTheme="minorHAnsi" w:cstheme="minorHAnsi"/>
          <w:b/>
        </w:rPr>
        <w:lastRenderedPageBreak/>
        <w:t>b</w:t>
      </w:r>
      <w:r w:rsidR="00BF3E58">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77664B03" w14:textId="77777777" w:rsidTr="00BF3E58">
        <w:tc>
          <w:tcPr>
            <w:tcW w:w="6771" w:type="dxa"/>
            <w:vAlign w:val="center"/>
          </w:tcPr>
          <w:p w14:paraId="1F8C1244" w14:textId="77777777" w:rsidR="00BF3E58" w:rsidRPr="00BF3E58" w:rsidRDefault="00BF3E58" w:rsidP="00BF3E58">
            <w:pPr>
              <w:jc w:val="center"/>
              <w:rPr>
                <w:b/>
              </w:rPr>
            </w:pPr>
            <w:r w:rsidRPr="00BF3E58">
              <w:rPr>
                <w:b/>
              </w:rPr>
              <w:t>Description</w:t>
            </w:r>
          </w:p>
        </w:tc>
        <w:tc>
          <w:tcPr>
            <w:tcW w:w="1275" w:type="dxa"/>
            <w:vAlign w:val="center"/>
          </w:tcPr>
          <w:p w14:paraId="5BA58182" w14:textId="77777777" w:rsidR="00BF3E58" w:rsidRPr="00BF3E58" w:rsidRDefault="00BF3E58" w:rsidP="00BF3E58">
            <w:pPr>
              <w:jc w:val="center"/>
              <w:rPr>
                <w:b/>
              </w:rPr>
            </w:pPr>
            <w:r w:rsidRPr="00BF3E58">
              <w:rPr>
                <w:b/>
              </w:rPr>
              <w:t>Marks</w:t>
            </w:r>
          </w:p>
        </w:tc>
      </w:tr>
      <w:tr w:rsidR="00BF3E58" w14:paraId="5C93B153" w14:textId="77777777" w:rsidTr="00BF3E58">
        <w:tc>
          <w:tcPr>
            <w:tcW w:w="6771" w:type="dxa"/>
            <w:vAlign w:val="center"/>
          </w:tcPr>
          <w:p w14:paraId="2A58BCC9" w14:textId="77777777" w:rsidR="00BF3E58" w:rsidRDefault="00175241" w:rsidP="00BF3E58">
            <w:r>
              <w:t>As current is DC the magnetic flux cuts the coil once deflecting the needle</w:t>
            </w:r>
          </w:p>
        </w:tc>
        <w:tc>
          <w:tcPr>
            <w:tcW w:w="1275" w:type="dxa"/>
            <w:vAlign w:val="center"/>
          </w:tcPr>
          <w:p w14:paraId="294F26E4" w14:textId="77777777" w:rsidR="00BF3E58" w:rsidRDefault="00175241" w:rsidP="00BF3E58">
            <w:pPr>
              <w:jc w:val="center"/>
            </w:pPr>
            <w:r>
              <w:t>1</w:t>
            </w:r>
          </w:p>
        </w:tc>
      </w:tr>
      <w:tr w:rsidR="00175241" w14:paraId="0CEF86B6" w14:textId="77777777" w:rsidTr="00BF3E58">
        <w:tc>
          <w:tcPr>
            <w:tcW w:w="6771" w:type="dxa"/>
            <w:vAlign w:val="center"/>
          </w:tcPr>
          <w:p w14:paraId="29069558" w14:textId="77777777" w:rsidR="00175241" w:rsidRDefault="00175241" w:rsidP="00BF3E58">
            <w:r>
              <w:t>As there is no further flux change current is no longer induced in the secondary coil</w:t>
            </w:r>
          </w:p>
        </w:tc>
        <w:tc>
          <w:tcPr>
            <w:tcW w:w="1275" w:type="dxa"/>
            <w:vAlign w:val="center"/>
          </w:tcPr>
          <w:p w14:paraId="7C9C22C9" w14:textId="77777777" w:rsidR="00175241" w:rsidRDefault="00175241" w:rsidP="00BF3E58">
            <w:pPr>
              <w:jc w:val="center"/>
            </w:pPr>
            <w:r>
              <w:t>1</w:t>
            </w:r>
          </w:p>
        </w:tc>
      </w:tr>
    </w:tbl>
    <w:p w14:paraId="5C0FBA2C" w14:textId="77777777" w:rsidR="00BF3E58" w:rsidRDefault="00BF3E58" w:rsidP="00BF3E58"/>
    <w:p w14:paraId="626623D1" w14:textId="77777777" w:rsidR="00BF3E58" w:rsidRDefault="00002C70" w:rsidP="00BF3E58">
      <w:r>
        <w:rPr>
          <w:rFonts w:asciiTheme="minorHAnsi" w:hAnsiTheme="minorHAnsi" w:cstheme="minorHAnsi"/>
          <w:b/>
        </w:rPr>
        <w:t>c</w:t>
      </w:r>
      <w:r w:rsidR="00BF3E58">
        <w:rPr>
          <w:rFonts w:asciiTheme="minorHAnsi" w:hAnsiTheme="minorHAnsi" w:cstheme="minorHAnsi"/>
          <w:b/>
        </w:rPr>
        <w:br/>
      </w:r>
    </w:p>
    <w:tbl>
      <w:tblPr>
        <w:tblStyle w:val="TableGrid"/>
        <w:tblW w:w="0" w:type="auto"/>
        <w:tblLook w:val="04A0" w:firstRow="1" w:lastRow="0" w:firstColumn="1" w:lastColumn="0" w:noHBand="0" w:noVBand="1"/>
      </w:tblPr>
      <w:tblGrid>
        <w:gridCol w:w="6771"/>
        <w:gridCol w:w="1275"/>
      </w:tblGrid>
      <w:tr w:rsidR="00BF3E58" w:rsidRPr="00BF3E58" w14:paraId="005AED4F" w14:textId="77777777" w:rsidTr="00BF3E58">
        <w:tc>
          <w:tcPr>
            <w:tcW w:w="6771" w:type="dxa"/>
            <w:vAlign w:val="center"/>
          </w:tcPr>
          <w:p w14:paraId="0378F01B" w14:textId="77777777" w:rsidR="00BF3E58" w:rsidRPr="00BF3E58" w:rsidRDefault="00BF3E58" w:rsidP="00BF3E58">
            <w:pPr>
              <w:jc w:val="center"/>
              <w:rPr>
                <w:b/>
              </w:rPr>
            </w:pPr>
            <w:r w:rsidRPr="00BF3E58">
              <w:rPr>
                <w:b/>
              </w:rPr>
              <w:t>Description</w:t>
            </w:r>
          </w:p>
        </w:tc>
        <w:tc>
          <w:tcPr>
            <w:tcW w:w="1275" w:type="dxa"/>
            <w:vAlign w:val="center"/>
          </w:tcPr>
          <w:p w14:paraId="519FF3DB" w14:textId="77777777" w:rsidR="00BF3E58" w:rsidRPr="00BF3E58" w:rsidRDefault="00BF3E58" w:rsidP="00BF3E58">
            <w:pPr>
              <w:jc w:val="center"/>
              <w:rPr>
                <w:b/>
              </w:rPr>
            </w:pPr>
            <w:r w:rsidRPr="00BF3E58">
              <w:rPr>
                <w:b/>
              </w:rPr>
              <w:t>Marks</w:t>
            </w:r>
          </w:p>
        </w:tc>
      </w:tr>
      <w:tr w:rsidR="00BF3E58" w14:paraId="17206831" w14:textId="77777777" w:rsidTr="00BF3E58">
        <w:tc>
          <w:tcPr>
            <w:tcW w:w="6771" w:type="dxa"/>
            <w:vAlign w:val="center"/>
          </w:tcPr>
          <w:p w14:paraId="3B4E8D85" w14:textId="77777777" w:rsidR="00BF3E58" w:rsidRDefault="00AE7C68" w:rsidP="00BF3E58">
            <w:r>
              <w:rPr>
                <w:noProof/>
                <w:lang w:val="en-US" w:eastAsia="en-US"/>
              </w:rPr>
              <w:pict w14:anchorId="3C1134A5">
                <v:shape id="_x0000_s1026" type="#_x0000_t75" style="position:absolute;margin-left:-95.35pt;margin-top:2.4pt;width:177.95pt;height:98pt;z-index:251660288;mso-wrap-edited:f;mso-position-horizontal-relative:text;mso-position-vertical-relative:text" wrapcoords="5922 870 0 2961 0 4354 5661 6270 8448 6445 7577 7664 7054 8709 348 10103 0 10800 12803 12019 10887 14632 0 17593 174 19335 9754 20380 9667 20903 12367 20903 12454 20380 14370 18290 14196 18116 6880 17593 14109 16200 14022 14980 13848 14632 15590 13761 15590 12019 19770 11845 21425 11148 21338 7838 19770 7490 9058 6270 10800 3658 10451 870 5922 870">
                  <v:imagedata r:id="rId9" o:title=""/>
                  <w10:wrap type="through"/>
                </v:shape>
              </w:pict>
            </w:r>
          </w:p>
        </w:tc>
        <w:tc>
          <w:tcPr>
            <w:tcW w:w="1275" w:type="dxa"/>
            <w:vAlign w:val="center"/>
          </w:tcPr>
          <w:p w14:paraId="4F980C65" w14:textId="77777777" w:rsidR="00BF3E58" w:rsidRDefault="00175241" w:rsidP="00BF3E58">
            <w:pPr>
              <w:jc w:val="center"/>
            </w:pPr>
            <w:r>
              <w:t>1-2</w:t>
            </w:r>
          </w:p>
        </w:tc>
      </w:tr>
      <w:tr w:rsidR="00175241" w14:paraId="185EB0A3" w14:textId="77777777" w:rsidTr="00BF3E58">
        <w:tc>
          <w:tcPr>
            <w:tcW w:w="6771" w:type="dxa"/>
            <w:vAlign w:val="center"/>
          </w:tcPr>
          <w:p w14:paraId="5149F00C" w14:textId="77777777" w:rsidR="00175241" w:rsidRDefault="00175241" w:rsidP="00BF3E58">
            <w:r>
              <w:t>emf = 0.392V</w:t>
            </w:r>
          </w:p>
        </w:tc>
        <w:tc>
          <w:tcPr>
            <w:tcW w:w="1275" w:type="dxa"/>
            <w:vAlign w:val="center"/>
          </w:tcPr>
          <w:p w14:paraId="1C8AEACE" w14:textId="77777777" w:rsidR="00175241" w:rsidRDefault="00175241" w:rsidP="00BF3E58">
            <w:pPr>
              <w:jc w:val="center"/>
            </w:pPr>
            <w:r>
              <w:t>1</w:t>
            </w:r>
          </w:p>
        </w:tc>
      </w:tr>
    </w:tbl>
    <w:p w14:paraId="03AB21DA" w14:textId="77777777" w:rsidR="00BF3E58" w:rsidRDefault="00BF3E58" w:rsidP="00BF3E58"/>
    <w:p w14:paraId="573E6A5B" w14:textId="77777777" w:rsidR="00E66505" w:rsidRDefault="00E66505" w:rsidP="00BF3E58">
      <w:pPr>
        <w:rPr>
          <w:rFonts w:asciiTheme="minorHAnsi" w:hAnsiTheme="minorHAnsi" w:cstheme="minorHAnsi"/>
          <w:b/>
        </w:rPr>
      </w:pPr>
      <w:r>
        <w:rPr>
          <w:rFonts w:asciiTheme="minorHAnsi" w:hAnsiTheme="minorHAnsi" w:cstheme="minorHAnsi"/>
          <w:b/>
        </w:rPr>
        <w:t>Section 3</w:t>
      </w:r>
    </w:p>
    <w:p w14:paraId="10830DD0" w14:textId="77777777" w:rsidR="00BF3E58" w:rsidRDefault="00BF3E58" w:rsidP="00BF3E58">
      <w:r>
        <w:rPr>
          <w:rFonts w:asciiTheme="minorHAnsi" w:hAnsiTheme="minorHAnsi" w:cstheme="minorHAnsi"/>
          <w:b/>
        </w:rPr>
        <w:t>Question 1</w:t>
      </w:r>
      <w:r>
        <w:rPr>
          <w:rFonts w:asciiTheme="minorHAnsi" w:hAnsiTheme="minorHAnsi" w:cstheme="minorHAnsi"/>
          <w:b/>
        </w:rPr>
        <w:br/>
      </w:r>
      <w:r w:rsidR="00E66505">
        <w:t>a.</w:t>
      </w:r>
    </w:p>
    <w:tbl>
      <w:tblPr>
        <w:tblStyle w:val="TableGrid"/>
        <w:tblW w:w="0" w:type="auto"/>
        <w:tblLook w:val="04A0" w:firstRow="1" w:lastRow="0" w:firstColumn="1" w:lastColumn="0" w:noHBand="0" w:noVBand="1"/>
      </w:tblPr>
      <w:tblGrid>
        <w:gridCol w:w="6771"/>
        <w:gridCol w:w="1275"/>
      </w:tblGrid>
      <w:tr w:rsidR="00BF3E58" w:rsidRPr="00BF3E58" w14:paraId="6FC43E71" w14:textId="77777777" w:rsidTr="00BF3E58">
        <w:tc>
          <w:tcPr>
            <w:tcW w:w="6771" w:type="dxa"/>
            <w:vAlign w:val="center"/>
          </w:tcPr>
          <w:p w14:paraId="0EB5957E" w14:textId="77777777" w:rsidR="00BF3E58" w:rsidRPr="00BF3E58" w:rsidRDefault="00BF3E58" w:rsidP="00BF3E58">
            <w:pPr>
              <w:jc w:val="center"/>
              <w:rPr>
                <w:b/>
              </w:rPr>
            </w:pPr>
            <w:r w:rsidRPr="00BF3E58">
              <w:rPr>
                <w:b/>
              </w:rPr>
              <w:t>Description</w:t>
            </w:r>
          </w:p>
        </w:tc>
        <w:tc>
          <w:tcPr>
            <w:tcW w:w="1275" w:type="dxa"/>
            <w:vAlign w:val="center"/>
          </w:tcPr>
          <w:p w14:paraId="6734CDB3" w14:textId="77777777" w:rsidR="00BF3E58" w:rsidRPr="00BF3E58" w:rsidRDefault="00BF3E58" w:rsidP="00BF3E58">
            <w:pPr>
              <w:jc w:val="center"/>
              <w:rPr>
                <w:b/>
              </w:rPr>
            </w:pPr>
            <w:r w:rsidRPr="00BF3E58">
              <w:rPr>
                <w:b/>
              </w:rPr>
              <w:t>Marks</w:t>
            </w:r>
          </w:p>
        </w:tc>
      </w:tr>
      <w:tr w:rsidR="00BF3E58" w14:paraId="1A5DEB30" w14:textId="77777777" w:rsidTr="00BF3E58">
        <w:tc>
          <w:tcPr>
            <w:tcW w:w="6771" w:type="dxa"/>
            <w:vAlign w:val="center"/>
          </w:tcPr>
          <w:p w14:paraId="569C5CE6" w14:textId="77777777" w:rsidR="00BF3E58" w:rsidRDefault="00E66505" w:rsidP="00BF3E58">
            <w:r>
              <w:t xml:space="preserve">Within a cycle the current flows back and to </w:t>
            </w:r>
            <w:r>
              <w:br/>
              <w:t>2 x 50 Hz = 100 cycles per second1</w:t>
            </w:r>
          </w:p>
        </w:tc>
        <w:tc>
          <w:tcPr>
            <w:tcW w:w="1275" w:type="dxa"/>
            <w:vAlign w:val="center"/>
          </w:tcPr>
          <w:p w14:paraId="47A4DA77" w14:textId="77777777" w:rsidR="00BF3E58" w:rsidRDefault="00E66505" w:rsidP="00BF3E58">
            <w:pPr>
              <w:jc w:val="center"/>
            </w:pPr>
            <w:r>
              <w:t>1</w:t>
            </w:r>
          </w:p>
        </w:tc>
      </w:tr>
    </w:tbl>
    <w:p w14:paraId="20144FC1" w14:textId="77777777" w:rsidR="00BF3E58" w:rsidRDefault="00BF3E58" w:rsidP="00BF3E58"/>
    <w:p w14:paraId="4644653F" w14:textId="77777777" w:rsidR="00E66505" w:rsidRPr="00E66505" w:rsidRDefault="00E66505" w:rsidP="00BF3E58">
      <w:pPr>
        <w:rPr>
          <w:rFonts w:asciiTheme="minorHAnsi" w:hAnsiTheme="minorHAnsi" w:cstheme="minorHAnsi"/>
          <w:b/>
        </w:rPr>
      </w:pPr>
      <w:r>
        <w:rPr>
          <w:rFonts w:asciiTheme="minorHAnsi" w:hAnsiTheme="minorHAnsi" w:cstheme="minorHAnsi"/>
          <w:b/>
        </w:rPr>
        <w:t xml:space="preserve">b. </w:t>
      </w:r>
    </w:p>
    <w:tbl>
      <w:tblPr>
        <w:tblStyle w:val="TableGrid"/>
        <w:tblW w:w="0" w:type="auto"/>
        <w:tblLook w:val="04A0" w:firstRow="1" w:lastRow="0" w:firstColumn="1" w:lastColumn="0" w:noHBand="0" w:noVBand="1"/>
      </w:tblPr>
      <w:tblGrid>
        <w:gridCol w:w="6771"/>
        <w:gridCol w:w="1275"/>
      </w:tblGrid>
      <w:tr w:rsidR="00BF3E58" w:rsidRPr="00BF3E58" w14:paraId="71B7D309" w14:textId="77777777" w:rsidTr="00BF3E58">
        <w:tc>
          <w:tcPr>
            <w:tcW w:w="6771" w:type="dxa"/>
            <w:vAlign w:val="center"/>
          </w:tcPr>
          <w:p w14:paraId="48ECFC53" w14:textId="77777777" w:rsidR="00BF3E58" w:rsidRPr="00BF3E58" w:rsidRDefault="00BF3E58" w:rsidP="00BF3E58">
            <w:pPr>
              <w:jc w:val="center"/>
              <w:rPr>
                <w:b/>
              </w:rPr>
            </w:pPr>
            <w:r w:rsidRPr="00BF3E58">
              <w:rPr>
                <w:b/>
              </w:rPr>
              <w:t>Description</w:t>
            </w:r>
          </w:p>
        </w:tc>
        <w:tc>
          <w:tcPr>
            <w:tcW w:w="1275" w:type="dxa"/>
            <w:vAlign w:val="center"/>
          </w:tcPr>
          <w:p w14:paraId="4698DF35" w14:textId="77777777" w:rsidR="00BF3E58" w:rsidRPr="00BF3E58" w:rsidRDefault="00BF3E58" w:rsidP="00BF3E58">
            <w:pPr>
              <w:jc w:val="center"/>
              <w:rPr>
                <w:b/>
              </w:rPr>
            </w:pPr>
            <w:r w:rsidRPr="00BF3E58">
              <w:rPr>
                <w:b/>
              </w:rPr>
              <w:t>Marks</w:t>
            </w:r>
          </w:p>
        </w:tc>
      </w:tr>
      <w:tr w:rsidR="00BF3E58" w14:paraId="2FC6BECC" w14:textId="77777777" w:rsidTr="00BF3E58">
        <w:tc>
          <w:tcPr>
            <w:tcW w:w="6771" w:type="dxa"/>
            <w:vAlign w:val="center"/>
          </w:tcPr>
          <w:p w14:paraId="3427F7DB" w14:textId="77777777" w:rsidR="00BF3E58" w:rsidRDefault="00AE7C68" w:rsidP="00BF3E58">
            <w:pPr>
              <w:rPr>
                <w:rFonts w:ascii="Cambria" w:hAnsi="Cambria"/>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RMS</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num>
                <m:den>
                  <m:rad>
                    <m:radPr>
                      <m:degHide m:val="1"/>
                      <m:ctrlPr>
                        <w:rPr>
                          <w:rFonts w:ascii="Cambria Math" w:hAnsi="Cambria Math" w:cs="Arial"/>
                          <w:i/>
                        </w:rPr>
                      </m:ctrlPr>
                    </m:radPr>
                    <m:deg/>
                    <m:e>
                      <m:r>
                        <w:rPr>
                          <w:rFonts w:ascii="Cambria Math" w:hAnsi="Cambria Math" w:cs="Arial"/>
                        </w:rPr>
                        <m:t>2</m:t>
                      </m:r>
                    </m:e>
                  </m:rad>
                </m:den>
              </m:f>
            </m:oMath>
            <w:r w:rsidR="00E66505" w:rsidRPr="00E66505">
              <w:rPr>
                <w:rFonts w:ascii="Cambria" w:hAnsi="Cambria"/>
              </w:rPr>
              <w:t xml:space="preserve">  </w:t>
            </w:r>
            <m:oMath>
              <m:r>
                <w:rPr>
                  <w:rFonts w:ascii="Cambria Math" w:hAnsi="Cambria Math" w:cs="Arial"/>
                </w:rPr>
                <m:t>120=</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num>
                <m:den>
                  <m:rad>
                    <m:radPr>
                      <m:degHide m:val="1"/>
                      <m:ctrlPr>
                        <w:rPr>
                          <w:rFonts w:ascii="Cambria Math" w:hAnsi="Cambria Math" w:cs="Arial"/>
                          <w:i/>
                        </w:rPr>
                      </m:ctrlPr>
                    </m:radPr>
                    <m:deg/>
                    <m:e>
                      <m:r>
                        <w:rPr>
                          <w:rFonts w:ascii="Cambria Math" w:hAnsi="Cambria Math" w:cs="Arial"/>
                        </w:rPr>
                        <m:t>2</m:t>
                      </m:r>
                    </m:e>
                  </m:rad>
                </m:den>
              </m:f>
            </m:oMath>
            <w:r w:rsidR="00E66505" w:rsidRPr="00E66505">
              <w:rPr>
                <w:rFonts w:ascii="Cambria" w:hAnsi="Cambria"/>
              </w:rPr>
              <w:t xml:space="preserve">  so V</w:t>
            </w:r>
            <w:r w:rsidR="00E66505" w:rsidRPr="00E66505">
              <w:rPr>
                <w:rFonts w:ascii="Cambria" w:hAnsi="Cambria"/>
                <w:vertAlign w:val="subscript"/>
              </w:rPr>
              <w:t xml:space="preserve">max </w:t>
            </w:r>
            <w:r w:rsidR="00E66505" w:rsidRPr="00E66505">
              <w:rPr>
                <w:rFonts w:ascii="Cambria" w:hAnsi="Cambria"/>
              </w:rPr>
              <w:t xml:space="preserve">= 120 x </w:t>
            </w:r>
            <m:oMath>
              <m:rad>
                <m:radPr>
                  <m:degHide m:val="1"/>
                  <m:ctrlPr>
                    <w:rPr>
                      <w:rFonts w:ascii="Cambria Math" w:hAnsi="Cambria Math" w:cs="Arial"/>
                      <w:i/>
                    </w:rPr>
                  </m:ctrlPr>
                </m:radPr>
                <m:deg/>
                <m:e>
                  <m:r>
                    <w:rPr>
                      <w:rFonts w:ascii="Cambria Math" w:hAnsi="Cambria Math" w:cs="Arial"/>
                    </w:rPr>
                    <m:t>2</m:t>
                  </m:r>
                </m:e>
              </m:rad>
            </m:oMath>
            <w:r w:rsidR="00E66505" w:rsidRPr="00E66505">
              <w:rPr>
                <w:rFonts w:ascii="Cambria" w:hAnsi="Cambria"/>
              </w:rPr>
              <w:t xml:space="preserve"> = 169.7 V</w:t>
            </w:r>
          </w:p>
          <w:p w14:paraId="7C5C627F" w14:textId="77777777" w:rsidR="00E66505" w:rsidRPr="00E66505" w:rsidRDefault="00AE7C68" w:rsidP="00BF3E58">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.R</m:t>
              </m:r>
            </m:oMath>
            <w:r w:rsidR="00E66505" w:rsidRPr="00E66505">
              <w:rPr>
                <w:rFonts w:ascii="Cambria" w:hAnsi="Cambria"/>
              </w:rPr>
              <w:t xml:space="preserve">  so   </w:t>
            </w:r>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169.7</m:t>
                  </m:r>
                </m:num>
                <m:den>
                  <m:r>
                    <w:rPr>
                      <w:rFonts w:ascii="Cambria Math" w:hAnsi="Cambria Math"/>
                    </w:rPr>
                    <m:t>4</m:t>
                  </m:r>
                </m:den>
              </m:f>
            </m:oMath>
          </w:p>
        </w:tc>
        <w:tc>
          <w:tcPr>
            <w:tcW w:w="1275" w:type="dxa"/>
            <w:vAlign w:val="center"/>
          </w:tcPr>
          <w:p w14:paraId="7F3BAF73" w14:textId="77777777" w:rsidR="00BF3E58" w:rsidRDefault="00E66505" w:rsidP="00BF3E58">
            <w:pPr>
              <w:jc w:val="center"/>
            </w:pPr>
            <w:r>
              <w:t>1</w:t>
            </w:r>
          </w:p>
        </w:tc>
      </w:tr>
      <w:tr w:rsidR="00E66505" w14:paraId="19871CC0" w14:textId="77777777" w:rsidTr="00BF3E58">
        <w:tc>
          <w:tcPr>
            <w:tcW w:w="6771" w:type="dxa"/>
            <w:vAlign w:val="center"/>
          </w:tcPr>
          <w:p w14:paraId="769260DD" w14:textId="77777777" w:rsidR="00E66505" w:rsidRPr="00E66505" w:rsidRDefault="00E66505" w:rsidP="00BF3E58">
            <m:oMathPara>
              <m:oMathParaPr>
                <m:jc m:val="left"/>
              </m:oMathParaPr>
              <m:oMath>
                <m:r>
                  <w:rPr>
                    <w:rFonts w:ascii="Cambria Math" w:hAnsi="Cambria Math"/>
                  </w:rPr>
                  <m:t>42.4 A</m:t>
                </m:r>
              </m:oMath>
            </m:oMathPara>
          </w:p>
        </w:tc>
        <w:tc>
          <w:tcPr>
            <w:tcW w:w="1275" w:type="dxa"/>
            <w:vAlign w:val="center"/>
          </w:tcPr>
          <w:p w14:paraId="689AE66F" w14:textId="77777777" w:rsidR="00E66505" w:rsidRDefault="00E66505" w:rsidP="00BF3E58">
            <w:pPr>
              <w:jc w:val="center"/>
            </w:pPr>
            <w:r>
              <w:t>1</w:t>
            </w:r>
          </w:p>
        </w:tc>
      </w:tr>
    </w:tbl>
    <w:p w14:paraId="6F669EDB" w14:textId="77777777" w:rsidR="00BF3E58" w:rsidRDefault="00BF3E58" w:rsidP="00BF3E58"/>
    <w:p w14:paraId="4EE91EBC" w14:textId="77777777" w:rsidR="00BF3E58" w:rsidRDefault="00E66505" w:rsidP="00BF3E58">
      <w:r>
        <w:rPr>
          <w:rFonts w:asciiTheme="minorHAnsi" w:hAnsiTheme="minorHAnsi" w:cstheme="minorHAnsi"/>
          <w:b/>
        </w:rPr>
        <w:t>c.</w:t>
      </w:r>
    </w:p>
    <w:tbl>
      <w:tblPr>
        <w:tblStyle w:val="TableGrid"/>
        <w:tblW w:w="0" w:type="auto"/>
        <w:tblLook w:val="04A0" w:firstRow="1" w:lastRow="0" w:firstColumn="1" w:lastColumn="0" w:noHBand="0" w:noVBand="1"/>
      </w:tblPr>
      <w:tblGrid>
        <w:gridCol w:w="8456"/>
        <w:gridCol w:w="1275"/>
      </w:tblGrid>
      <w:tr w:rsidR="00BF3E58" w:rsidRPr="00BF3E58" w14:paraId="4EBA7093" w14:textId="77777777" w:rsidTr="00BF3E58">
        <w:tc>
          <w:tcPr>
            <w:tcW w:w="6771" w:type="dxa"/>
            <w:vAlign w:val="center"/>
          </w:tcPr>
          <w:p w14:paraId="604CF0C8" w14:textId="77777777" w:rsidR="00BF3E58" w:rsidRPr="00BF3E58" w:rsidRDefault="00BF3E58" w:rsidP="00BF3E58">
            <w:pPr>
              <w:jc w:val="center"/>
              <w:rPr>
                <w:b/>
              </w:rPr>
            </w:pPr>
            <w:r w:rsidRPr="00BF3E58">
              <w:rPr>
                <w:b/>
              </w:rPr>
              <w:t>Description</w:t>
            </w:r>
          </w:p>
        </w:tc>
        <w:tc>
          <w:tcPr>
            <w:tcW w:w="1275" w:type="dxa"/>
            <w:vAlign w:val="center"/>
          </w:tcPr>
          <w:p w14:paraId="02BE045F" w14:textId="77777777" w:rsidR="00BF3E58" w:rsidRPr="00BF3E58" w:rsidRDefault="00BF3E58" w:rsidP="00BF3E58">
            <w:pPr>
              <w:jc w:val="center"/>
              <w:rPr>
                <w:b/>
              </w:rPr>
            </w:pPr>
            <w:r w:rsidRPr="00BF3E58">
              <w:rPr>
                <w:b/>
              </w:rPr>
              <w:t>Marks</w:t>
            </w:r>
          </w:p>
        </w:tc>
      </w:tr>
      <w:tr w:rsidR="00BF3E58" w14:paraId="32D90DAD" w14:textId="77777777" w:rsidTr="00BF3E58">
        <w:tc>
          <w:tcPr>
            <w:tcW w:w="6771" w:type="dxa"/>
            <w:vAlign w:val="center"/>
          </w:tcPr>
          <w:p w14:paraId="617D9CDB" w14:textId="77777777" w:rsidR="00E66505" w:rsidRDefault="00E66505" w:rsidP="00E66505">
            <w:pPr>
              <w:rPr>
                <w:rFonts w:cs="Arial"/>
                <w:szCs w:val="22"/>
              </w:rPr>
            </w:pPr>
            <w:r>
              <w:rPr>
                <w:rFonts w:cs="Arial"/>
                <w:noProof/>
                <w:szCs w:val="22"/>
              </w:rPr>
              <mc:AlternateContent>
                <mc:Choice Requires="wpc">
                  <w:drawing>
                    <wp:inline distT="0" distB="0" distL="0" distR="0" wp14:anchorId="7B1D6C77" wp14:editId="32D6F8DC">
                      <wp:extent cx="5226050" cy="3061335"/>
                      <wp:effectExtent l="0" t="0" r="6350" b="12065"/>
                      <wp:docPr id="60464" name="Canvas 604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98" name="Group 598"/>
                              <wpg:cNvGrpSpPr/>
                              <wpg:grpSpPr>
                                <a:xfrm>
                                  <a:off x="35999" y="682441"/>
                                  <a:ext cx="5190254" cy="2027461"/>
                                  <a:chOff x="58406" y="336938"/>
                                  <a:chExt cx="5190254" cy="2027461"/>
                                </a:xfrm>
                              </wpg:grpSpPr>
                              <wps:wsp>
                                <wps:cNvPr id="599" name="Straight Connector 599"/>
                                <wps:cNvCnPr/>
                                <wps:spPr>
                                  <a:xfrm flipV="1">
                                    <a:off x="1327922" y="577460"/>
                                    <a:ext cx="2483250" cy="2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0" name="Straight Connector 600"/>
                                <wps:cNvCnPr/>
                                <wps:spPr>
                                  <a:xfrm flipV="1">
                                    <a:off x="1327922" y="2175636"/>
                                    <a:ext cx="2483265" cy="984"/>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610" name="Straight Connector 610"/>
                                <wps:cNvCnPr/>
                                <wps:spPr>
                                  <a:xfrm>
                                    <a:off x="3811203" y="577547"/>
                                    <a:ext cx="0" cy="15984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2" name="Straight Connector 612"/>
                                <wps:cNvCnPr/>
                                <wps:spPr>
                                  <a:xfrm>
                                    <a:off x="1327922" y="577721"/>
                                    <a:ext cx="0" cy="6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5" name="Straight Connector 615"/>
                                <wps:cNvCnPr/>
                                <wps:spPr>
                                  <a:xfrm>
                                    <a:off x="1327912" y="1451686"/>
                                    <a:ext cx="11" cy="72482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617" name="Straight Connector 617"/>
                                <wps:cNvCnPr/>
                                <wps:spPr>
                                  <a:xfrm>
                                    <a:off x="760780" y="1272077"/>
                                    <a:ext cx="5671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8" name="Straight Connector 618"/>
                                <wps:cNvCnPr/>
                                <wps:spPr>
                                  <a:xfrm>
                                    <a:off x="387705" y="1451248"/>
                                    <a:ext cx="940212" cy="219"/>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619" name="Straight Connector 619"/>
                                <wps:cNvCnPr/>
                                <wps:spPr>
                                  <a:xfrm>
                                    <a:off x="1145704" y="1367324"/>
                                    <a:ext cx="33134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21" name="Rectangle 621"/>
                                <wps:cNvSpPr/>
                                <wps:spPr>
                                  <a:xfrm>
                                    <a:off x="734069" y="1188949"/>
                                    <a:ext cx="160934" cy="339697"/>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622"/>
                                <wps:cNvSpPr/>
                                <wps:spPr>
                                  <a:xfrm>
                                    <a:off x="321952" y="1189318"/>
                                    <a:ext cx="160655" cy="339559"/>
                                  </a:xfrm>
                                  <a:prstGeom prst="rect">
                                    <a:avLst/>
                                  </a:prstGeom>
                                  <a:ln/>
                                </wps:spPr>
                                <wps:style>
                                  <a:lnRef idx="1">
                                    <a:schemeClr val="dk1"/>
                                  </a:lnRef>
                                  <a:fillRef idx="2">
                                    <a:schemeClr val="dk1"/>
                                  </a:fillRef>
                                  <a:effectRef idx="1">
                                    <a:schemeClr val="dk1"/>
                                  </a:effectRef>
                                  <a:fontRef idx="minor">
                                    <a:schemeClr val="dk1"/>
                                  </a:fontRef>
                                </wps:style>
                                <wps:txbx>
                                  <w:txbxContent>
                                    <w:p w14:paraId="7C15CB7D" w14:textId="77777777" w:rsidR="00AE7C68" w:rsidRDefault="00AE7C68" w:rsidP="00E665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3" name="Flowchart: Delay 623"/>
                                <wps:cNvSpPr/>
                                <wps:spPr>
                                  <a:xfrm rot="5400000">
                                    <a:off x="309709" y="975453"/>
                                    <a:ext cx="141083" cy="277963"/>
                                  </a:xfrm>
                                  <a:prstGeom prst="flowChartDelay">
                                    <a:avLst/>
                                  </a:prstGeom>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Flowchart: Delay 624"/>
                                <wps:cNvSpPr/>
                                <wps:spPr>
                                  <a:xfrm rot="5400000">
                                    <a:off x="736997" y="975626"/>
                                    <a:ext cx="140970" cy="277495"/>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txbx>
                                  <w:txbxContent>
                                    <w:p w14:paraId="20FBF24E" w14:textId="77777777" w:rsidR="00AE7C68" w:rsidRDefault="00AE7C68" w:rsidP="00E665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Straight Connector 625"/>
                                <wps:cNvCnPr/>
                                <wps:spPr>
                                  <a:xfrm flipV="1">
                                    <a:off x="387706" y="680211"/>
                                    <a:ext cx="0" cy="363668"/>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626" name="Straight Connector 626"/>
                                <wps:cNvCnPr/>
                                <wps:spPr>
                                  <a:xfrm flipV="1">
                                    <a:off x="803734" y="680049"/>
                                    <a:ext cx="0" cy="363830"/>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627" name="Text Box 627"/>
                                <wps:cNvSpPr txBox="1"/>
                                <wps:spPr>
                                  <a:xfrm>
                                    <a:off x="58406" y="343925"/>
                                    <a:ext cx="1038874" cy="42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16E7B" w14:textId="77777777" w:rsidR="00AE7C68" w:rsidRPr="004D388C" w:rsidRDefault="00AE7C68" w:rsidP="00E66505">
                                      <w:pPr>
                                        <w:rPr>
                                          <w:sz w:val="20"/>
                                        </w:rPr>
                                      </w:pPr>
                                      <w:r w:rsidRPr="004D388C">
                                        <w:rPr>
                                          <w:sz w:val="20"/>
                                        </w:rPr>
                                        <w:t>Contacts to 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8" name="Text Box 74"/>
                                <wps:cNvSpPr txBox="1"/>
                                <wps:spPr>
                                  <a:xfrm>
                                    <a:off x="106840" y="1882140"/>
                                    <a:ext cx="1038860" cy="2806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8CC92" w14:textId="77777777" w:rsidR="00AE7C68" w:rsidRPr="004E6A3A" w:rsidRDefault="00AE7C68" w:rsidP="00E66505">
                                      <w:pPr>
                                        <w:pStyle w:val="NormalWeb"/>
                                        <w:spacing w:before="0" w:beforeAutospacing="0" w:after="0" w:afterAutospacing="0"/>
                                        <w:rPr>
                                          <w:lang w:val="en-US"/>
                                        </w:rPr>
                                      </w:pPr>
                                      <w:r>
                                        <w:rPr>
                                          <w:rFonts w:ascii="Arial" w:eastAsia="MS Mincho" w:hAnsi="Arial" w:cs="Goudy Old Style"/>
                                          <w:sz w:val="20"/>
                                          <w:szCs w:val="20"/>
                                          <w:lang w:val="en-US"/>
                                        </w:rPr>
                                        <w:t>Slip rings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Straight Arrow Connector 629"/>
                                <wps:cNvCnPr/>
                                <wps:spPr>
                                  <a:xfrm flipH="1" flipV="1">
                                    <a:off x="387706" y="1659598"/>
                                    <a:ext cx="94901" cy="22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0" name="Straight Arrow Connector 630"/>
                                <wps:cNvCnPr/>
                                <wps:spPr>
                                  <a:xfrm flipV="1">
                                    <a:off x="690584" y="1659598"/>
                                    <a:ext cx="120462" cy="222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1" name="Text Box 74"/>
                                <wps:cNvSpPr txBox="1"/>
                                <wps:spPr>
                                  <a:xfrm>
                                    <a:off x="4209800" y="336938"/>
                                    <a:ext cx="103886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CD1A" w14:textId="77777777" w:rsidR="00AE7C68" w:rsidRDefault="00AE7C68" w:rsidP="00E66505">
                                      <w:pPr>
                                        <w:pStyle w:val="NormalWeb"/>
                                        <w:spacing w:before="0" w:beforeAutospacing="0" w:after="0" w:afterAutospacing="0"/>
                                      </w:pPr>
                                      <w:r>
                                        <w:rPr>
                                          <w:rFonts w:ascii="Arial" w:eastAsia="MS Mincho" w:hAnsi="Arial" w:cs="Goudy Old Style"/>
                                          <w:sz w:val="20"/>
                                          <w:szCs w:val="20"/>
                                        </w:rPr>
                                        <w:t>Pulley that turns coil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 Box 74"/>
                                <wps:cNvSpPr txBox="1"/>
                                <wps:spPr>
                                  <a:xfrm>
                                    <a:off x="4064198" y="1914306"/>
                                    <a:ext cx="471072"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26D12" w14:textId="77777777" w:rsidR="00AE7C68" w:rsidRDefault="00AE7C68" w:rsidP="00E66505">
                                      <w:pPr>
                                        <w:pStyle w:val="NormalWeb"/>
                                        <w:spacing w:before="0" w:beforeAutospacing="0" w:after="0" w:afterAutospacing="0"/>
                                      </w:pPr>
                                      <w:r>
                                        <w:rPr>
                                          <w:rFonts w:ascii="Arial" w:eastAsia="MS Mincho" w:hAnsi="Arial" w:cs="Goudy Old Style"/>
                                          <w:sz w:val="20"/>
                                          <w:szCs w:val="20"/>
                                        </w:rPr>
                                        <w:t>Axle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Straight Arrow Connector 633"/>
                                <wps:cNvCnPr/>
                                <wps:spPr>
                                  <a:xfrm flipH="1" flipV="1">
                                    <a:off x="4000519" y="1402989"/>
                                    <a:ext cx="151420" cy="511027"/>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634" name="Flowchart: Predefined Process 634"/>
                                <wps:cNvSpPr/>
                                <wps:spPr>
                                  <a:xfrm>
                                    <a:off x="4151959" y="1123938"/>
                                    <a:ext cx="307238" cy="474658"/>
                                  </a:xfrm>
                                  <a:prstGeom prst="flowChartPredefinedProcess">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Straight Arrow Connector 635"/>
                                <wps:cNvCnPr/>
                                <wps:spPr>
                                  <a:xfrm flipH="1">
                                    <a:off x="4307999" y="760368"/>
                                    <a:ext cx="88436" cy="29791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636" name="Text Box 74"/>
                                <wps:cNvSpPr txBox="1"/>
                                <wps:spPr>
                                  <a:xfrm>
                                    <a:off x="1097281" y="503525"/>
                                    <a:ext cx="37606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69F7F" w14:textId="77777777" w:rsidR="00AE7C68" w:rsidRPr="00E70BA7" w:rsidRDefault="00AE7C68" w:rsidP="00E66505">
                                      <w:pPr>
                                        <w:pStyle w:val="NormalWeb"/>
                                        <w:spacing w:before="0" w:beforeAutospacing="0" w:after="0" w:afterAutospacing="0"/>
                                        <w:rPr>
                                          <w:b/>
                                          <w:szCs w:val="22"/>
                                        </w:rPr>
                                      </w:pPr>
                                      <w:r w:rsidRPr="00E70BA7">
                                        <w:rPr>
                                          <w:rFonts w:ascii="Arial" w:eastAsia="MS Mincho" w:hAnsi="Arial" w:cs="Goudy Old Style"/>
                                          <w:b/>
                                          <w:szCs w:val="22"/>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 Box 74"/>
                                <wps:cNvSpPr txBox="1"/>
                                <wps:spPr>
                                  <a:xfrm>
                                    <a:off x="3753928" y="2095748"/>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EE23" w14:textId="77777777" w:rsidR="00AE7C68" w:rsidRDefault="00AE7C68" w:rsidP="00E66505">
                                      <w:pPr>
                                        <w:pStyle w:val="NormalWeb"/>
                                        <w:spacing w:before="0" w:beforeAutospacing="0" w:after="0" w:afterAutospacing="0"/>
                                      </w:pPr>
                                      <w:r>
                                        <w:rPr>
                                          <w:rFonts w:ascii="Arial" w:eastAsia="MS Mincho" w:hAnsi="Arial" w:cs="Goudy Old Style"/>
                                          <w:b/>
                                          <w:bCs/>
                                          <w:szCs w:val="22"/>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 Box 74"/>
                                <wps:cNvSpPr txBox="1"/>
                                <wps:spPr>
                                  <a:xfrm>
                                    <a:off x="3778092" y="503530"/>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D8AFD" w14:textId="77777777" w:rsidR="00AE7C68" w:rsidRDefault="00AE7C68" w:rsidP="00E66505">
                                      <w:pPr>
                                        <w:pStyle w:val="NormalWeb"/>
                                        <w:spacing w:before="0" w:beforeAutospacing="0" w:after="0" w:afterAutospacing="0"/>
                                      </w:pPr>
                                      <w:r>
                                        <w:rPr>
                                          <w:rFonts w:ascii="Arial" w:eastAsia="MS Mincho" w:hAnsi="Arial" w:cs="Goudy Old Style"/>
                                          <w:b/>
                                          <w:bCs/>
                                          <w:szCs w:val="22"/>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 Box 74"/>
                                <wps:cNvSpPr txBox="1"/>
                                <wps:spPr>
                                  <a:xfrm>
                                    <a:off x="1097272" y="2095794"/>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C4B11" w14:textId="77777777" w:rsidR="00AE7C68" w:rsidRDefault="00AE7C68" w:rsidP="00E66505">
                                      <w:pPr>
                                        <w:pStyle w:val="NormalWeb"/>
                                        <w:spacing w:before="0" w:beforeAutospacing="0" w:after="0" w:afterAutospacing="0"/>
                                      </w:pPr>
                                      <w:r>
                                        <w:rPr>
                                          <w:rFonts w:ascii="Arial" w:eastAsia="MS Mincho" w:hAnsi="Arial" w:cs="Goudy Old Style"/>
                                          <w:b/>
                                          <w:bCs/>
                                          <w:szCs w:val="22"/>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452" name="Text Box 74"/>
                                <wps:cNvSpPr txBox="1"/>
                                <wps:spPr>
                                  <a:xfrm>
                                    <a:off x="1853417" y="577697"/>
                                    <a:ext cx="1597620" cy="285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7D661" w14:textId="77777777" w:rsidR="00AE7C68" w:rsidRDefault="00AE7C68" w:rsidP="00E66505">
                                      <w:pPr>
                                        <w:pStyle w:val="NormalWeb"/>
                                        <w:spacing w:before="0" w:beforeAutospacing="0" w:after="0" w:afterAutospacing="0"/>
                                      </w:pPr>
                                      <w:r>
                                        <w:rPr>
                                          <w:rFonts w:ascii="Arial" w:eastAsia="MS Mincho" w:hAnsi="Arial" w:cs="Goudy Old Style"/>
                                          <w:sz w:val="20"/>
                                          <w:szCs w:val="20"/>
                                        </w:rPr>
                                        <w:t>PQ rotates out of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453" name="Text Box 74"/>
                                <wps:cNvSpPr txBox="1"/>
                                <wps:spPr>
                                  <a:xfrm>
                                    <a:off x="1850011" y="1878453"/>
                                    <a:ext cx="159702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BFB85" w14:textId="77777777" w:rsidR="00AE7C68" w:rsidRDefault="00AE7C68" w:rsidP="00E66505">
                                      <w:pPr>
                                        <w:pStyle w:val="NormalWeb"/>
                                        <w:spacing w:before="0" w:beforeAutospacing="0" w:after="0" w:afterAutospacing="0"/>
                                      </w:pPr>
                                      <w:r>
                                        <w:rPr>
                                          <w:rFonts w:ascii="Arial" w:eastAsia="MS Mincho" w:hAnsi="Arial" w:cs="Goudy Old Style"/>
                                          <w:sz w:val="20"/>
                                          <w:szCs w:val="20"/>
                                        </w:rPr>
                                        <w:t>SR rotates into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 Box 74"/>
                                <wps:cNvSpPr txBox="1"/>
                                <wps:spPr>
                                  <a:xfrm>
                                    <a:off x="3240471" y="683876"/>
                                    <a:ext cx="660346"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C9BB4" w14:textId="77777777" w:rsidR="00AE7C68" w:rsidRPr="005A7616" w:rsidRDefault="00AE7C68" w:rsidP="00E66505">
                                      <w:pPr>
                                        <w:pStyle w:val="NormalWeb"/>
                                        <w:spacing w:before="0" w:beforeAutospacing="0" w:after="0" w:afterAutospacing="0"/>
                                        <w:rPr>
                                          <w:color w:val="0070C0"/>
                                          <w:lang w:val="en-US"/>
                                        </w:rPr>
                                      </w:pPr>
                                      <w:r w:rsidRPr="005A7616">
                                        <w:rPr>
                                          <w:rFonts w:ascii="Arial" w:eastAsia="MS Mincho" w:hAnsi="Arial" w:cs="Goudy Old Style"/>
                                          <w:color w:val="0070C0"/>
                                          <w:sz w:val="20"/>
                                          <w:szCs w:val="20"/>
                                          <w:lang w:val="en-US"/>
                                        </w:rPr>
                                        <w:t>Current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 Box 74"/>
                                <wps:cNvSpPr txBox="1"/>
                                <wps:spPr>
                                  <a:xfrm>
                                    <a:off x="1328073" y="1740985"/>
                                    <a:ext cx="660346"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3D357" w14:textId="77777777" w:rsidR="00AE7C68" w:rsidRPr="005A7616" w:rsidRDefault="00AE7C68" w:rsidP="00E66505">
                                      <w:pPr>
                                        <w:pStyle w:val="NormalWeb"/>
                                        <w:spacing w:before="0" w:beforeAutospacing="0" w:after="0" w:afterAutospacing="0"/>
                                        <w:rPr>
                                          <w:color w:val="0070C0"/>
                                          <w:lang w:val="en-US"/>
                                        </w:rPr>
                                      </w:pPr>
                                      <w:r w:rsidRPr="005A7616">
                                        <w:rPr>
                                          <w:rFonts w:ascii="Arial" w:eastAsia="MS Mincho" w:hAnsi="Arial" w:cs="Goudy Old Style"/>
                                          <w:color w:val="0070C0"/>
                                          <w:sz w:val="20"/>
                                          <w:szCs w:val="20"/>
                                          <w:lang w:val="en-US"/>
                                        </w:rPr>
                                        <w:t>Current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455" name="Text Box 274"/>
                              <wps:cNvSpPr txBox="1"/>
                              <wps:spPr>
                                <a:xfrm>
                                  <a:off x="1305574" y="458143"/>
                                  <a:ext cx="2483222" cy="390879"/>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E2231F" w14:textId="77777777" w:rsidR="00AE7C68" w:rsidRDefault="00AE7C68" w:rsidP="00E66505">
                                    <w:pPr>
                                      <w:pStyle w:val="NormalWeb"/>
                                      <w:spacing w:before="0" w:beforeAutospacing="0" w:after="0" w:afterAutospacing="0"/>
                                      <w:jc w:val="center"/>
                                    </w:pPr>
                                    <w:r>
                                      <w:rPr>
                                        <w:rFonts w:ascii="Arial" w:eastAsia="MS Mincho" w:hAnsi="Arial" w:cs="Goudy Old Style"/>
                                        <w:b/>
                                        <w:bCs/>
                                        <w:sz w:val="44"/>
                                        <w:szCs w:val="44"/>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456" name="Text Box 274"/>
                              <wps:cNvSpPr txBox="1"/>
                              <wps:spPr>
                                <a:xfrm>
                                  <a:off x="1305496" y="2609361"/>
                                  <a:ext cx="2483222" cy="390879"/>
                                </a:xfrm>
                                <a:prstGeom prst="rect">
                                  <a:avLst/>
                                </a:prstGeom>
                                <a:solidFill>
                                  <a:sysClr val="window" lastClr="FFFFFF"/>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EF7D86" w14:textId="77777777" w:rsidR="00AE7C68" w:rsidRPr="004E6A3A" w:rsidRDefault="00AE7C68" w:rsidP="00E66505">
                                    <w:pPr>
                                      <w:pStyle w:val="NormalWeb"/>
                                      <w:spacing w:before="0" w:beforeAutospacing="0" w:after="0" w:afterAutospacing="0"/>
                                      <w:jc w:val="center"/>
                                      <w:rPr>
                                        <w:lang w:val="en-US"/>
                                      </w:rPr>
                                    </w:pPr>
                                    <w:r>
                                      <w:rPr>
                                        <w:rFonts w:ascii="Arial" w:eastAsia="MS Mincho" w:hAnsi="Arial" w:cs="Goudy Old Style"/>
                                        <w:b/>
                                        <w:bCs/>
                                        <w:sz w:val="44"/>
                                        <w:szCs w:val="44"/>
                                        <w:lang w:val="en-US"/>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468" name="Straight Arrow Connector 60468"/>
                              <wps:cNvCnPr/>
                              <wps:spPr>
                                <a:xfrm flipH="1">
                                  <a:off x="2934102" y="923224"/>
                                  <a:ext cx="704999" cy="298"/>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02" name="Straight Arrow Connector 502"/>
                              <wps:cNvCnPr/>
                              <wps:spPr>
                                <a:xfrm>
                                  <a:off x="1343459" y="2508046"/>
                                  <a:ext cx="775245" cy="19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B1D6C77" id="Canvas 60464" o:spid="_x0000_s1026" editas="canvas" style="width:411.5pt;height:241.05pt;mso-position-horizontal-relative:char;mso-position-vertical-relative:line" coordsize="52260,30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">
                      <v:shape id="_x0000_s1027" type="#_x0000_t75" style="position:absolute;width:52260;height:30613;visibility:visible;mso-wrap-style:square">
                        <v:fill o:detectmouseclick="t"/>
                        <v:path o:connecttype="none"/>
                      </v:shape>
                      <v:group id="Group 598" o:spid="_x0000_s1028" style="position:absolute;left:359;top:6824;width:51903;height:20275" coordorigin="584,3369" coordsize="51902,20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line id="Straight Connector 599" o:spid="_x0000_s1029" style="position:absolute;flip:y;visibility:visible;mso-wrap-style:square" from="13279,5774" to="3811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" strokecolor="black [3213]" strokeweight="1.5pt"/>
                        <v:line id="Straight Connector 600" o:spid="_x0000_s1030" style="position:absolute;flip:y;visibility:visible;mso-wrap-style:square" from="13279,21756" to="38111,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" strokecolor="windowText" strokeweight="1.5pt"/>
                        <v:line id="Straight Connector 610" o:spid="_x0000_s1031" style="position:absolute;visibility:visible;mso-wrap-style:square" from="38112,5775" to="38112,2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" strokecolor="black [3213]" strokeweight="1.5pt"/>
                        <v:line id="Straight Connector 612" o:spid="_x0000_s1032" style="position:absolute;visibility:visible;mso-wrap-style:square" from="13279,5777" to="13279,12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" strokecolor="black [3213]" strokeweight="1.5pt"/>
                        <v:line id="Straight Connector 615" o:spid="_x0000_s1033" style="position:absolute;visibility:visible;mso-wrap-style:square" from="13279,14516" to="13279,2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" strokecolor="windowText" strokeweight="1.5pt"/>
                        <v:line id="Straight Connector 617" o:spid="_x0000_s1034" style="position:absolute;visibility:visible;mso-wrap-style:square" from="7607,12720" to="13279,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" strokecolor="black [3213]" strokeweight="1.5pt"/>
                        <v:line id="Straight Connector 618" o:spid="_x0000_s1035" style="position:absolute;visibility:visible;mso-wrap-style:square" from="3877,14512" to="1327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" strokecolor="windowText" strokeweight="1.5pt"/>
                        <v:line id="Straight Connector 619" o:spid="_x0000_s1036" style="position:absolute;visibility:visible;mso-wrap-style:square" from="11457,13673" to="44591,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" strokecolor="black [3213]" strokeweight="1.5pt">
                          <v:stroke dashstyle="dash"/>
                        </v:line>
                        <v:rect id="Rectangle 621" o:spid="_x0000_s1037" style="position:absolute;left:7340;top:11889;width:161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rect>
                        <v:rect id="Rectangle 622" o:spid="_x0000_s1038" style="position:absolute;left:3219;top:11893;width:160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" fillcolor="gray [1616]" strokecolor="black [3040]">
                          <v:fill color2="#d9d9d9 [496]" rotate="t" angle="180" colors="0 #bcbcbc;22938f #d0d0d0;1 #ededed" focus="100%" type="gradient"/>
                          <v:shadow on="t" color="black" opacity="24903f" origin=",.5" offset="0,.55556mm"/>
                          <v:textbox>
                            <w:txbxContent>
                              <w:p w14:paraId="7C15CB7D" w14:textId="77777777" w:rsidR="00AE7C68" w:rsidRDefault="00AE7C68" w:rsidP="00E66505"/>
                            </w:txbxContent>
                          </v:textbox>
                        </v:rect>
                        <v:shapetype id="_x0000_t135" coordsize="21600,21600" o:spt="135" path="m10800,qx21600,10800,10800,21600l,21600,,xe">
                          <v:stroke joinstyle="miter"/>
                          <v:path gradientshapeok="t" o:connecttype="rect" textboxrect="0,3163,18437,18437"/>
                        </v:shapetype>
                        <v:shape id="Flowchart: Delay 623" o:spid="_x0000_s1039" type="#_x0000_t135" style="position:absolute;left:3096;top:9754;width:1411;height:27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shape>
                        <v:shape id="Flowchart: Delay 624" o:spid="_x0000_s1040" type="#_x0000_t135" style="position:absolute;left:7370;top:9755;width:1410;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" fillcolor="#bcbcbc">
                          <v:fill color2="#ededed" rotate="t" angle="180" colors="0 #bcbcbc;22938f #d0d0d0;1 #ededed" focus="100%" type="gradient"/>
                          <v:shadow on="t" color="black" opacity="24903f" origin=",.5" offset="0,.55556mm"/>
                          <v:textbox>
                            <w:txbxContent>
                              <w:p w14:paraId="20FBF24E" w14:textId="77777777" w:rsidR="00AE7C68" w:rsidRDefault="00AE7C68" w:rsidP="00E66505"/>
                            </w:txbxContent>
                          </v:textbox>
                        </v:shape>
                        <v:line id="Straight Connector 625" o:spid="_x0000_s1041" style="position:absolute;flip:y;visibility:visible;mso-wrap-style:square" from="3877,6802" to="387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" strokecolor="windowText" strokeweight="1.5pt"/>
                        <v:line id="Straight Connector 626" o:spid="_x0000_s1042" style="position:absolute;flip:y;visibility:visible;mso-wrap-style:square" from="8037,6800" to="803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" strokecolor="windowText" strokeweight="1.5pt"/>
                        <v:shapetype id="_x0000_t202" coordsize="21600,21600" o:spt="202" path="m,l,21600r21600,l21600,xe">
                          <v:stroke joinstyle="miter"/>
                          <v:path gradientshapeok="t" o:connecttype="rect"/>
                        </v:shapetype>
                        <v:shape id="Text Box 627" o:spid="_x0000_s1043" type="#_x0000_t202" style="position:absolute;left:584;top:3439;width:10388;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Ny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EifoHfM+EIyPUPAAAA//8DAFBLAQItABQABgAIAAAAIQDb4fbL7gAAAIUBAAATAAAAAAAA&#10;AAAAAAAAAAAAAABbQ29udGVudF9UeXBlc10ueG1sUEsBAi0AFAAGAAgAAAAhAFr0LFu/AAAAFQEA&#10;AAsAAAAAAAAAAAAAAAAAHwEAAF9yZWxzLy5yZWxzUEsBAi0AFAAGAAgAAAAhAG1iA3LHAAAA3AAA&#10;AA8AAAAAAAAAAAAAAAAABwIAAGRycy9kb3ducmV2LnhtbFBLBQYAAAAAAwADALcAAAD7AgAAAAA=&#10;" filled="f" stroked="f" strokeweight=".5pt">
                          <v:textbox>
                            <w:txbxContent>
                              <w:p w14:paraId="07E16E7B" w14:textId="77777777" w:rsidR="00AE7C68" w:rsidRPr="004D388C" w:rsidRDefault="00AE7C68" w:rsidP="00E66505">
                                <w:pPr>
                                  <w:rPr>
                                    <w:sz w:val="20"/>
                                  </w:rPr>
                                </w:pPr>
                                <w:r w:rsidRPr="004D388C">
                                  <w:rPr>
                                    <w:sz w:val="20"/>
                                  </w:rPr>
                                  <w:t>Contacts to external circuit</w:t>
                                </w:r>
                              </w:p>
                            </w:txbxContent>
                          </v:textbox>
                        </v:shape>
                        <v:shape id="Text Box 74" o:spid="_x0000_s1044" type="#_x0000_t202" style="position:absolute;left:1068;top:18821;width:1038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" filled="f" stroked="f" strokeweight=".5pt">
                          <v:textbox>
                            <w:txbxContent>
                              <w:p w14:paraId="4208CC92" w14:textId="77777777" w:rsidR="00AE7C68" w:rsidRPr="004E6A3A" w:rsidRDefault="00AE7C68" w:rsidP="00E66505">
                                <w:pPr>
                                  <w:pStyle w:val="NormalWeb"/>
                                  <w:spacing w:before="0" w:beforeAutospacing="0" w:after="0" w:afterAutospacing="0"/>
                                  <w:rPr>
                                    <w:lang w:val="en-US"/>
                                  </w:rPr>
                                </w:pPr>
                                <w:r>
                                  <w:rPr>
                                    <w:rFonts w:ascii="Arial" w:eastAsia="MS Mincho" w:hAnsi="Arial" w:cs="Goudy Old Style"/>
                                    <w:sz w:val="20"/>
                                    <w:szCs w:val="20"/>
                                    <w:lang w:val="en-US"/>
                                  </w:rPr>
                                  <w:t>Slip rings</w:t>
                                </w:r>
                              </w:p>
                            </w:txbxContent>
                          </v:textbox>
                        </v:shape>
                        <v:shapetype id="_x0000_t32" coordsize="21600,21600" o:spt="32" o:oned="t" path="m,l21600,21600e" filled="f">
                          <v:path arrowok="t" fillok="f" o:connecttype="none"/>
                          <o:lock v:ext="edit" shapetype="t"/>
                        </v:shapetype>
                        <v:shape id="Straight Arrow Connector 629" o:spid="_x0000_s1045" type="#_x0000_t32" style="position:absolute;left:3877;top:16595;width:949;height:2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" strokecolor="#4579b8 [3044]">
                          <v:stroke endarrow="open"/>
                        </v:shape>
                        <v:shape id="Straight Arrow Connector 630" o:spid="_x0000_s1046" type="#_x0000_t32" style="position:absolute;left:6905;top:16595;width:1205;height:2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" strokecolor="#4579b8 [3044]">
                          <v:stroke endarrow="open"/>
                        </v:shape>
                        <v:shape id="Text Box 74" o:spid="_x0000_s1047" type="#_x0000_t202" style="position:absolute;left:42098;top:3369;width:10388;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" filled="f" stroked="f" strokeweight=".5pt">
                          <v:textbox>
                            <w:txbxContent>
                              <w:p w14:paraId="296DCD1A" w14:textId="77777777" w:rsidR="00AE7C68" w:rsidRDefault="00AE7C68" w:rsidP="00E66505">
                                <w:pPr>
                                  <w:pStyle w:val="NormalWeb"/>
                                  <w:spacing w:before="0" w:beforeAutospacing="0" w:after="0" w:afterAutospacing="0"/>
                                </w:pPr>
                                <w:r>
                                  <w:rPr>
                                    <w:rFonts w:ascii="Arial" w:eastAsia="MS Mincho" w:hAnsi="Arial" w:cs="Goudy Old Style"/>
                                    <w:sz w:val="20"/>
                                    <w:szCs w:val="20"/>
                                  </w:rPr>
                                  <w:t>Pulley that turns coil</w:t>
                                </w:r>
                              </w:p>
                            </w:txbxContent>
                          </v:textbox>
                        </v:shape>
                        <v:shape id="Text Box 74" o:spid="_x0000_s1048" type="#_x0000_t202" style="position:absolute;left:40641;top:19143;width:471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14:paraId="75726D12" w14:textId="77777777" w:rsidR="00AE7C68" w:rsidRDefault="00AE7C68" w:rsidP="00E66505">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633" o:spid="_x0000_s1049" type="#_x0000_t32" style="position:absolute;left:40005;top:14029;width:1514;height:5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" strokecolor="#4a7ebb">
                          <v:stroke endarrow="open"/>
                        </v:shape>
                        <v:shapetype id="_x0000_t112" coordsize="21600,21600" o:spt="112" path="m,l,21600r21600,l21600,xem2610,nfl2610,21600em18990,nfl18990,21600e">
                          <v:stroke joinstyle="miter"/>
                          <v:path o:extrusionok="f" gradientshapeok="t" o:connecttype="rect" textboxrect="2610,0,18990,21600"/>
                        </v:shapetype>
                        <v:shape id="Flowchart: Predefined Process 634" o:spid="_x0000_s1050" type="#_x0000_t112" style="position:absolute;left:41519;top:11239;width:3072;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" fillcolor="gray [1616]" strokecolor="black [3040]" strokeweight="1.5pt">
                          <v:fill color2="#d9d9d9 [496]" rotate="t" angle="180" colors="0 #bcbcbc;22938f #d0d0d0;1 #ededed" focus="100%" type="gradient"/>
                          <v:shadow on="t" color="black" opacity="24903f" origin=",.5" offset="0,.55556mm"/>
                        </v:shape>
                        <v:shape id="Straight Arrow Connector 635" o:spid="_x0000_s1051" type="#_x0000_t32" style="position:absolute;left:43079;top:7603;width:885;height:29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" strokecolor="#4a7ebb">
                          <v:stroke endarrow="open"/>
                        </v:shape>
                        <v:shape id="Text Box 74" o:spid="_x0000_s1052" type="#_x0000_t202" style="position:absolute;left:10972;top:5035;width:376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A0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If3MDTHAAAA3AAA&#10;AA8AAAAAAAAAAAAAAAAABwIAAGRycy9kb3ducmV2LnhtbFBLBQYAAAAAAwADALcAAAD7AgAAAAA=&#10;" filled="f" stroked="f" strokeweight=".5pt">
                          <v:textbox>
                            <w:txbxContent>
                              <w:p w14:paraId="46B69F7F" w14:textId="77777777" w:rsidR="00AE7C68" w:rsidRPr="00E70BA7" w:rsidRDefault="00AE7C68" w:rsidP="00E66505">
                                <w:pPr>
                                  <w:pStyle w:val="NormalWeb"/>
                                  <w:spacing w:before="0" w:beforeAutospacing="0" w:after="0" w:afterAutospacing="0"/>
                                  <w:rPr>
                                    <w:b/>
                                    <w:szCs w:val="22"/>
                                  </w:rPr>
                                </w:pPr>
                                <w:r w:rsidRPr="00E70BA7">
                                  <w:rPr>
                                    <w:rFonts w:ascii="Arial" w:eastAsia="MS Mincho" w:hAnsi="Arial" w:cs="Goudy Old Style"/>
                                    <w:b/>
                                    <w:szCs w:val="22"/>
                                  </w:rPr>
                                  <w:t>P</w:t>
                                </w:r>
                              </w:p>
                            </w:txbxContent>
                          </v:textbox>
                        </v:shape>
                        <v:shape id="Text Box 74" o:spid="_x0000_s1053" type="#_x0000_t202" style="position:absolute;left:37539;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5Wv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Oi7la/HAAAA3AAA&#10;AA8AAAAAAAAAAAAAAAAABwIAAGRycy9kb3ducmV2LnhtbFBLBQYAAAAAAwADALcAAAD7AgAAAAA=&#10;" filled="f" stroked="f" strokeweight=".5pt">
                          <v:textbox>
                            <w:txbxContent>
                              <w:p w14:paraId="2C31EE23" w14:textId="77777777" w:rsidR="00AE7C68" w:rsidRDefault="00AE7C68" w:rsidP="00E66505">
                                <w:pPr>
                                  <w:pStyle w:val="NormalWeb"/>
                                  <w:spacing w:before="0" w:beforeAutospacing="0" w:after="0" w:afterAutospacing="0"/>
                                </w:pPr>
                                <w:r>
                                  <w:rPr>
                                    <w:rFonts w:ascii="Arial" w:eastAsia="MS Mincho" w:hAnsi="Arial" w:cs="Goudy Old Style"/>
                                    <w:b/>
                                    <w:bCs/>
                                    <w:szCs w:val="22"/>
                                  </w:rPr>
                                  <w:t>R</w:t>
                                </w:r>
                              </w:p>
                            </w:txbxContent>
                          </v:textbox>
                        </v:shape>
                        <v:shape id="Text Box 74" o:spid="_x0000_s1054" type="#_x0000_t202" style="position:absolute;left:37780;top:5035;width:37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" filled="f" stroked="f" strokeweight=".5pt">
                          <v:textbox>
                            <w:txbxContent>
                              <w:p w14:paraId="428D8AFD" w14:textId="77777777" w:rsidR="00AE7C68" w:rsidRDefault="00AE7C68" w:rsidP="00E66505">
                                <w:pPr>
                                  <w:pStyle w:val="NormalWeb"/>
                                  <w:spacing w:before="0" w:beforeAutospacing="0" w:after="0" w:afterAutospacing="0"/>
                                </w:pPr>
                                <w:r>
                                  <w:rPr>
                                    <w:rFonts w:ascii="Arial" w:eastAsia="MS Mincho" w:hAnsi="Arial" w:cs="Goudy Old Style"/>
                                    <w:b/>
                                    <w:bCs/>
                                    <w:szCs w:val="22"/>
                                  </w:rPr>
                                  <w:t>Q</w:t>
                                </w:r>
                              </w:p>
                            </w:txbxContent>
                          </v:textbox>
                        </v:shape>
                        <v:shape id="Text Box 74" o:spid="_x0000_s1055" type="#_x0000_t202" style="position:absolute;left:10972;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" filled="f" stroked="f" strokeweight=".5pt">
                          <v:textbox>
                            <w:txbxContent>
                              <w:p w14:paraId="3E1C4B11" w14:textId="77777777" w:rsidR="00AE7C68" w:rsidRDefault="00AE7C68" w:rsidP="00E66505">
                                <w:pPr>
                                  <w:pStyle w:val="NormalWeb"/>
                                  <w:spacing w:before="0" w:beforeAutospacing="0" w:after="0" w:afterAutospacing="0"/>
                                </w:pPr>
                                <w:r>
                                  <w:rPr>
                                    <w:rFonts w:ascii="Arial" w:eastAsia="MS Mincho" w:hAnsi="Arial" w:cs="Goudy Old Style"/>
                                    <w:b/>
                                    <w:bCs/>
                                    <w:szCs w:val="22"/>
                                  </w:rPr>
                                  <w:t>S</w:t>
                                </w:r>
                              </w:p>
                            </w:txbxContent>
                          </v:textbox>
                        </v:shape>
                        <v:shape id="Text Box 74" o:spid="_x0000_s1056" type="#_x0000_t202" style="position:absolute;left:18534;top:5776;width:1597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" filled="f" stroked="f" strokeweight=".5pt">
                          <v:textbox>
                            <w:txbxContent>
                              <w:p w14:paraId="5317D661" w14:textId="77777777" w:rsidR="00AE7C68" w:rsidRDefault="00AE7C68" w:rsidP="00E66505">
                                <w:pPr>
                                  <w:pStyle w:val="NormalWeb"/>
                                  <w:spacing w:before="0" w:beforeAutospacing="0" w:after="0" w:afterAutospacing="0"/>
                                </w:pPr>
                                <w:r>
                                  <w:rPr>
                                    <w:rFonts w:ascii="Arial" w:eastAsia="MS Mincho" w:hAnsi="Arial" w:cs="Goudy Old Style"/>
                                    <w:sz w:val="20"/>
                                    <w:szCs w:val="20"/>
                                  </w:rPr>
                                  <w:t>PQ rotates out of page</w:t>
                                </w:r>
                              </w:p>
                            </w:txbxContent>
                          </v:textbox>
                        </v:shape>
                        <v:shape id="Text Box 74" o:spid="_x0000_s1057" type="#_x0000_t202" style="position:absolute;left:18500;top:18784;width:1597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" filled="f" stroked="f" strokeweight=".5pt">
                          <v:textbox>
                            <w:txbxContent>
                              <w:p w14:paraId="043BFB85" w14:textId="77777777" w:rsidR="00AE7C68" w:rsidRDefault="00AE7C68" w:rsidP="00E66505">
                                <w:pPr>
                                  <w:pStyle w:val="NormalWeb"/>
                                  <w:spacing w:before="0" w:beforeAutospacing="0" w:after="0" w:afterAutospacing="0"/>
                                </w:pPr>
                                <w:r>
                                  <w:rPr>
                                    <w:rFonts w:ascii="Arial" w:eastAsia="MS Mincho" w:hAnsi="Arial" w:cs="Goudy Old Style"/>
                                    <w:sz w:val="20"/>
                                    <w:szCs w:val="20"/>
                                  </w:rPr>
                                  <w:t>SR rotates into page</w:t>
                                </w:r>
                              </w:p>
                            </w:txbxContent>
                          </v:textbox>
                        </v:shape>
                        <v:shape id="Text Box 74" o:spid="_x0000_s1058" type="#_x0000_t202" style="position:absolute;left:32404;top:6838;width:6604;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ht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gsk4bcYAAADcAAAA&#10;DwAAAAAAAAAAAAAAAAAHAgAAZHJzL2Rvd25yZXYueG1sUEsFBgAAAAADAAMAtwAAAPoCAAAAAA==&#10;" filled="f" stroked="f" strokeweight=".5pt">
                          <v:textbox>
                            <w:txbxContent>
                              <w:p w14:paraId="2FDC9BB4" w14:textId="77777777" w:rsidR="00AE7C68" w:rsidRPr="005A7616" w:rsidRDefault="00AE7C68" w:rsidP="00E66505">
                                <w:pPr>
                                  <w:pStyle w:val="NormalWeb"/>
                                  <w:spacing w:before="0" w:beforeAutospacing="0" w:after="0" w:afterAutospacing="0"/>
                                  <w:rPr>
                                    <w:color w:val="0070C0"/>
                                    <w:lang w:val="en-US"/>
                                  </w:rPr>
                                </w:pPr>
                                <w:r w:rsidRPr="005A7616">
                                  <w:rPr>
                                    <w:rFonts w:ascii="Arial" w:eastAsia="MS Mincho" w:hAnsi="Arial" w:cs="Goudy Old Style"/>
                                    <w:color w:val="0070C0"/>
                                    <w:sz w:val="20"/>
                                    <w:szCs w:val="20"/>
                                    <w:lang w:val="en-US"/>
                                  </w:rPr>
                                  <w:t>Current</w:t>
                                </w:r>
                              </w:p>
                            </w:txbxContent>
                          </v:textbox>
                        </v:shape>
                        <v:shape id="Text Box 74" o:spid="_x0000_s1059" type="#_x0000_t202" style="position:absolute;left:13280;top:17409;width:6604;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p w14:paraId="7553D357" w14:textId="77777777" w:rsidR="00AE7C68" w:rsidRPr="005A7616" w:rsidRDefault="00AE7C68" w:rsidP="00E66505">
                                <w:pPr>
                                  <w:pStyle w:val="NormalWeb"/>
                                  <w:spacing w:before="0" w:beforeAutospacing="0" w:after="0" w:afterAutospacing="0"/>
                                  <w:rPr>
                                    <w:color w:val="0070C0"/>
                                    <w:lang w:val="en-US"/>
                                  </w:rPr>
                                </w:pPr>
                                <w:r w:rsidRPr="005A7616">
                                  <w:rPr>
                                    <w:rFonts w:ascii="Arial" w:eastAsia="MS Mincho" w:hAnsi="Arial" w:cs="Goudy Old Style"/>
                                    <w:color w:val="0070C0"/>
                                    <w:sz w:val="20"/>
                                    <w:szCs w:val="20"/>
                                    <w:lang w:val="en-US"/>
                                  </w:rPr>
                                  <w:t>Current</w:t>
                                </w:r>
                              </w:p>
                            </w:txbxContent>
                          </v:textbox>
                        </v:shape>
                      </v:group>
                      <v:shape id="Text Box 274" o:spid="_x0000_s1060" type="#_x0000_t202" style="position:absolute;left:13055;top:4581;width:24832;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" fillcolor="window" strokeweight=".5pt">
                        <v:textbox>
                          <w:txbxContent>
                            <w:p w14:paraId="3FE2231F" w14:textId="77777777" w:rsidR="00AE7C68" w:rsidRDefault="00AE7C68" w:rsidP="00E66505">
                              <w:pPr>
                                <w:pStyle w:val="NormalWeb"/>
                                <w:spacing w:before="0" w:beforeAutospacing="0" w:after="0" w:afterAutospacing="0"/>
                                <w:jc w:val="center"/>
                              </w:pPr>
                              <w:r>
                                <w:rPr>
                                  <w:rFonts w:ascii="Arial" w:eastAsia="MS Mincho" w:hAnsi="Arial" w:cs="Goudy Old Style"/>
                                  <w:b/>
                                  <w:bCs/>
                                  <w:sz w:val="44"/>
                                  <w:szCs w:val="44"/>
                                </w:rPr>
                                <w:t>S</w:t>
                              </w:r>
                            </w:p>
                          </w:txbxContent>
                        </v:textbox>
                      </v:shape>
                      <v:shape id="Text Box 274" o:spid="_x0000_s1061" type="#_x0000_t202" style="position:absolute;left:13054;top:26093;width:24833;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" fillcolor="window" strokeweight=".5pt">
                        <v:textbox>
                          <w:txbxContent>
                            <w:p w14:paraId="41EF7D86" w14:textId="77777777" w:rsidR="00AE7C68" w:rsidRPr="004E6A3A" w:rsidRDefault="00AE7C68" w:rsidP="00E66505">
                              <w:pPr>
                                <w:pStyle w:val="NormalWeb"/>
                                <w:spacing w:before="0" w:beforeAutospacing="0" w:after="0" w:afterAutospacing="0"/>
                                <w:jc w:val="center"/>
                                <w:rPr>
                                  <w:lang w:val="en-US"/>
                                </w:rPr>
                              </w:pPr>
                              <w:r>
                                <w:rPr>
                                  <w:rFonts w:ascii="Arial" w:eastAsia="MS Mincho" w:hAnsi="Arial" w:cs="Goudy Old Style"/>
                                  <w:b/>
                                  <w:bCs/>
                                  <w:sz w:val="44"/>
                                  <w:szCs w:val="44"/>
                                  <w:lang w:val="en-US"/>
                                </w:rPr>
                                <w:t>N</w:t>
                              </w:r>
                            </w:p>
                          </w:txbxContent>
                        </v:textbox>
                      </v:shape>
                      <v:shape id="Straight Arrow Connector 60468" o:spid="_x0000_s1062" type="#_x0000_t32" style="position:absolute;left:29341;top:9232;width:7050;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" strokecolor="red" strokeweight="3pt">
                        <v:stroke endarrow="open"/>
                      </v:shape>
                      <v:shape id="Straight Arrow Connector 502" o:spid="_x0000_s1063" type="#_x0000_t32" style="position:absolute;left:13434;top:25080;width:7753;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" strokecolor="red" strokeweight="3pt">
                        <v:stroke endarrow="open"/>
                      </v:shape>
                      <w10:anchorlock/>
                    </v:group>
                  </w:pict>
                </mc:Fallback>
              </mc:AlternateContent>
            </w:r>
          </w:p>
          <w:p w14:paraId="2AF76C28" w14:textId="77777777" w:rsidR="00BF3E58" w:rsidRDefault="00BF3E58" w:rsidP="00BF3E58"/>
        </w:tc>
        <w:tc>
          <w:tcPr>
            <w:tcW w:w="1275" w:type="dxa"/>
            <w:vAlign w:val="center"/>
          </w:tcPr>
          <w:p w14:paraId="70FCF1E7" w14:textId="77777777" w:rsidR="00BF3E58" w:rsidRDefault="00E66505" w:rsidP="00BF3E58">
            <w:pPr>
              <w:jc w:val="center"/>
            </w:pPr>
            <w:r>
              <w:t>1</w:t>
            </w:r>
          </w:p>
        </w:tc>
      </w:tr>
    </w:tbl>
    <w:p w14:paraId="4BEE68E8" w14:textId="77777777" w:rsidR="00BF3E58" w:rsidRDefault="00BF3E58" w:rsidP="00BF3E58"/>
    <w:p w14:paraId="143B7BED" w14:textId="77777777" w:rsidR="00BF3E58" w:rsidRDefault="00E66505" w:rsidP="00BF3E58">
      <w:r>
        <w:rPr>
          <w:rFonts w:asciiTheme="minorHAnsi" w:hAnsiTheme="minorHAnsi" w:cstheme="minorHAnsi"/>
          <w:b/>
        </w:rPr>
        <w:lastRenderedPageBreak/>
        <w:t>d.</w:t>
      </w:r>
    </w:p>
    <w:tbl>
      <w:tblPr>
        <w:tblStyle w:val="TableGrid"/>
        <w:tblW w:w="0" w:type="auto"/>
        <w:tblLook w:val="04A0" w:firstRow="1" w:lastRow="0" w:firstColumn="1" w:lastColumn="0" w:noHBand="0" w:noVBand="1"/>
      </w:tblPr>
      <w:tblGrid>
        <w:gridCol w:w="6771"/>
        <w:gridCol w:w="1275"/>
      </w:tblGrid>
      <w:tr w:rsidR="00BF3E58" w:rsidRPr="00BF3E58" w14:paraId="026A9D37" w14:textId="77777777" w:rsidTr="00BF3E58">
        <w:tc>
          <w:tcPr>
            <w:tcW w:w="6771" w:type="dxa"/>
            <w:vAlign w:val="center"/>
          </w:tcPr>
          <w:p w14:paraId="490DFF4D" w14:textId="77777777" w:rsidR="00BF3E58" w:rsidRPr="00BF3E58" w:rsidRDefault="00BF3E58" w:rsidP="00BF3E58">
            <w:pPr>
              <w:jc w:val="center"/>
              <w:rPr>
                <w:b/>
              </w:rPr>
            </w:pPr>
            <w:r w:rsidRPr="00BF3E58">
              <w:rPr>
                <w:b/>
              </w:rPr>
              <w:t>Description</w:t>
            </w:r>
          </w:p>
        </w:tc>
        <w:tc>
          <w:tcPr>
            <w:tcW w:w="1275" w:type="dxa"/>
            <w:vAlign w:val="center"/>
          </w:tcPr>
          <w:p w14:paraId="3907FC66" w14:textId="77777777" w:rsidR="00BF3E58" w:rsidRPr="00BF3E58" w:rsidRDefault="00BF3E58" w:rsidP="00BF3E58">
            <w:pPr>
              <w:jc w:val="center"/>
              <w:rPr>
                <w:b/>
              </w:rPr>
            </w:pPr>
            <w:r w:rsidRPr="00BF3E58">
              <w:rPr>
                <w:b/>
              </w:rPr>
              <w:t>Marks</w:t>
            </w:r>
          </w:p>
        </w:tc>
      </w:tr>
      <w:tr w:rsidR="00BF3E58" w14:paraId="134AB53A" w14:textId="77777777" w:rsidTr="00BF3E58">
        <w:tc>
          <w:tcPr>
            <w:tcW w:w="6771" w:type="dxa"/>
            <w:vAlign w:val="center"/>
          </w:tcPr>
          <w:p w14:paraId="4F1DF762" w14:textId="77777777" w:rsidR="00BF3E58" w:rsidRDefault="00495F0B" w:rsidP="00495F0B">
            <w:r>
              <w:t>Current flows in a direction to establish a field that opposes the change in flux that created it.</w:t>
            </w:r>
          </w:p>
        </w:tc>
        <w:tc>
          <w:tcPr>
            <w:tcW w:w="1275" w:type="dxa"/>
            <w:vAlign w:val="center"/>
          </w:tcPr>
          <w:p w14:paraId="4BA8517B" w14:textId="77777777" w:rsidR="00BF3E58" w:rsidRDefault="00495F0B" w:rsidP="00BF3E58">
            <w:pPr>
              <w:jc w:val="center"/>
            </w:pPr>
            <w:r>
              <w:t>1</w:t>
            </w:r>
          </w:p>
        </w:tc>
      </w:tr>
    </w:tbl>
    <w:p w14:paraId="341727DF" w14:textId="77777777" w:rsidR="00BF3E58" w:rsidRDefault="00BF3E58" w:rsidP="00BF3E58"/>
    <w:p w14:paraId="77615985" w14:textId="77777777" w:rsidR="00495F0B" w:rsidRDefault="00495F0B" w:rsidP="00BF3E58"/>
    <w:p w14:paraId="6CB43667" w14:textId="77777777" w:rsidR="00BF3E58" w:rsidRDefault="00E66505" w:rsidP="00BF3E58">
      <w:r>
        <w:rPr>
          <w:rFonts w:asciiTheme="minorHAnsi" w:hAnsiTheme="minorHAnsi" w:cstheme="minorHAnsi"/>
          <w:b/>
        </w:rPr>
        <w:t>e.</w:t>
      </w:r>
    </w:p>
    <w:tbl>
      <w:tblPr>
        <w:tblStyle w:val="TableGrid"/>
        <w:tblW w:w="0" w:type="auto"/>
        <w:tblLook w:val="04A0" w:firstRow="1" w:lastRow="0" w:firstColumn="1" w:lastColumn="0" w:noHBand="0" w:noVBand="1"/>
      </w:tblPr>
      <w:tblGrid>
        <w:gridCol w:w="6771"/>
        <w:gridCol w:w="1275"/>
      </w:tblGrid>
      <w:tr w:rsidR="00BF3E58" w:rsidRPr="00BF3E58" w14:paraId="6BE98195" w14:textId="77777777" w:rsidTr="00BF3E58">
        <w:tc>
          <w:tcPr>
            <w:tcW w:w="6771" w:type="dxa"/>
            <w:vAlign w:val="center"/>
          </w:tcPr>
          <w:p w14:paraId="58980D9E" w14:textId="77777777" w:rsidR="00BF3E58" w:rsidRPr="00BF3E58" w:rsidRDefault="00BF3E58" w:rsidP="00BF3E58">
            <w:pPr>
              <w:jc w:val="center"/>
              <w:rPr>
                <w:b/>
              </w:rPr>
            </w:pPr>
            <w:r w:rsidRPr="00BF3E58">
              <w:rPr>
                <w:b/>
              </w:rPr>
              <w:t>Description</w:t>
            </w:r>
          </w:p>
        </w:tc>
        <w:tc>
          <w:tcPr>
            <w:tcW w:w="1275" w:type="dxa"/>
            <w:vAlign w:val="center"/>
          </w:tcPr>
          <w:p w14:paraId="5C4F5E82" w14:textId="77777777" w:rsidR="00BF3E58" w:rsidRPr="00BF3E58" w:rsidRDefault="00BF3E58" w:rsidP="00BF3E58">
            <w:pPr>
              <w:jc w:val="center"/>
              <w:rPr>
                <w:b/>
              </w:rPr>
            </w:pPr>
            <w:r w:rsidRPr="00BF3E58">
              <w:rPr>
                <w:b/>
              </w:rPr>
              <w:t>Marks</w:t>
            </w:r>
          </w:p>
        </w:tc>
      </w:tr>
      <w:tr w:rsidR="00BF3E58" w14:paraId="33D70C85" w14:textId="77777777" w:rsidTr="00BF3E58">
        <w:tc>
          <w:tcPr>
            <w:tcW w:w="6771" w:type="dxa"/>
            <w:vAlign w:val="center"/>
          </w:tcPr>
          <w:p w14:paraId="781D2198" w14:textId="77777777" w:rsidR="00BF3E58" w:rsidRPr="00495F0B" w:rsidRDefault="00495F0B" w:rsidP="00BF3E58">
            <m:oMath>
              <m:r>
                <w:rPr>
                  <w:rFonts w:ascii="Cambria Math" w:hAnsi="Cambria Math" w:cs="Arial"/>
                </w:rPr>
                <m:t>emf</m:t>
              </m:r>
              <m:r>
                <m:rPr>
                  <m:scr m:val="script"/>
                </m:rPr>
                <w:rPr>
                  <w:rFonts w:ascii="Cambria Math" w:hAnsi="Cambria Math" w:cs="Arial"/>
                </w:rPr>
                <m:t>= l.</m:t>
              </m:r>
              <m:r>
                <w:rPr>
                  <w:rFonts w:ascii="Cambria Math" w:hAnsi="Cambria Math" w:cs="Arial"/>
                </w:rPr>
                <m:t>v.B</m:t>
              </m:r>
            </m:oMath>
            <w:r w:rsidRPr="00495F0B">
              <w:rPr>
                <w:rFonts w:ascii="Cambria" w:hAnsi="Cambria" w:cs="Arial"/>
                <w:bCs/>
              </w:rPr>
              <w:t xml:space="preserve">  for 1 length,  and   </w:t>
            </w:r>
            <m:oMath>
              <m:r>
                <w:rPr>
                  <w:rFonts w:ascii="Cambria Math" w:hAnsi="Cambria Math"/>
                </w:rPr>
                <m:t>v=</m:t>
              </m:r>
              <m:f>
                <m:fPr>
                  <m:ctrlPr>
                    <w:rPr>
                      <w:rFonts w:ascii="Cambria Math" w:hAnsi="Cambria Math"/>
                      <w:i/>
                    </w:rPr>
                  </m:ctrlPr>
                </m:fPr>
                <m:num>
                  <m:r>
                    <w:rPr>
                      <w:rFonts w:ascii="Cambria Math" w:hAnsi="Cambria Math"/>
                    </w:rPr>
                    <m:t>2πr</m:t>
                  </m:r>
                </m:num>
                <m:den>
                  <m:r>
                    <w:rPr>
                      <w:rFonts w:ascii="Cambria Math" w:hAnsi="Cambria Math"/>
                    </w:rPr>
                    <m:t>T</m:t>
                  </m:r>
                </m:den>
              </m:f>
              <m:r>
                <w:rPr>
                  <w:rFonts w:ascii="Cambria Math" w:hAnsi="Cambria Math"/>
                </w:rPr>
                <m:t>=2πrf,      so emf=</m:t>
              </m:r>
              <m:r>
                <m:rPr>
                  <m:scr m:val="script"/>
                </m:rPr>
                <w:rPr>
                  <w:rFonts w:ascii="Cambria Math" w:hAnsi="Cambria Math" w:cs="Arial"/>
                </w:rPr>
                <m:t>l</m:t>
              </m:r>
              <m:r>
                <w:rPr>
                  <w:rFonts w:ascii="Cambria Math" w:hAnsi="Cambria Math"/>
                </w:rPr>
                <m:t>.2.π.r.f.B</m:t>
              </m:r>
            </m:oMath>
          </w:p>
        </w:tc>
        <w:tc>
          <w:tcPr>
            <w:tcW w:w="1275" w:type="dxa"/>
            <w:vAlign w:val="center"/>
          </w:tcPr>
          <w:p w14:paraId="109EB6CA" w14:textId="77777777" w:rsidR="00BF3E58" w:rsidRDefault="00495F0B" w:rsidP="00BF3E58">
            <w:pPr>
              <w:jc w:val="center"/>
            </w:pPr>
            <w:r>
              <w:t>1</w:t>
            </w:r>
          </w:p>
        </w:tc>
      </w:tr>
      <w:tr w:rsidR="00495F0B" w14:paraId="436D51EA" w14:textId="77777777" w:rsidTr="00BF3E58">
        <w:tc>
          <w:tcPr>
            <w:tcW w:w="6771" w:type="dxa"/>
            <w:vAlign w:val="center"/>
          </w:tcPr>
          <w:p w14:paraId="5C081970" w14:textId="77777777" w:rsidR="00495F0B" w:rsidRPr="00495F0B" w:rsidRDefault="00495F0B" w:rsidP="00BF3E58">
            <w:r w:rsidRPr="00495F0B">
              <w:rPr>
                <w:rFonts w:ascii="Cambria" w:hAnsi="Cambria"/>
              </w:rPr>
              <w:t xml:space="preserve">There are 2 lengths each with N turns so, </w:t>
            </w:r>
            <m:oMath>
              <m:r>
                <w:rPr>
                  <w:rFonts w:ascii="Cambria Math" w:hAnsi="Cambria Math"/>
                </w:rPr>
                <m:t>emf=2.N.</m:t>
              </m:r>
              <m:r>
                <m:rPr>
                  <m:scr m:val="script"/>
                </m:rPr>
                <w:rPr>
                  <w:rFonts w:ascii="Cambria Math" w:hAnsi="Cambria Math" w:cs="Arial"/>
                </w:rPr>
                <m:t>l</m:t>
              </m:r>
              <m:r>
                <w:rPr>
                  <w:rFonts w:ascii="Cambria Math" w:hAnsi="Cambria Math"/>
                </w:rPr>
                <m:t>.2.π.r.f.B</m:t>
              </m:r>
            </m:oMath>
          </w:p>
        </w:tc>
        <w:tc>
          <w:tcPr>
            <w:tcW w:w="1275" w:type="dxa"/>
            <w:vAlign w:val="center"/>
          </w:tcPr>
          <w:p w14:paraId="3DC4D6B2" w14:textId="77777777" w:rsidR="00495F0B" w:rsidRDefault="00495F0B" w:rsidP="00BF3E58">
            <w:pPr>
              <w:jc w:val="center"/>
            </w:pPr>
            <w:r>
              <w:t>1</w:t>
            </w:r>
          </w:p>
        </w:tc>
      </w:tr>
      <w:tr w:rsidR="00495F0B" w14:paraId="7801E4AE" w14:textId="77777777" w:rsidTr="00BF3E58">
        <w:tc>
          <w:tcPr>
            <w:tcW w:w="6771" w:type="dxa"/>
            <w:vAlign w:val="center"/>
          </w:tcPr>
          <w:p w14:paraId="53EC6363" w14:textId="77777777" w:rsidR="00495F0B" w:rsidRPr="00495F0B" w:rsidRDefault="00495F0B" w:rsidP="00495F0B">
            <w:pPr>
              <w:rPr>
                <w:rFonts w:ascii="Cambria" w:hAnsi="Cambria"/>
              </w:rPr>
            </w:pPr>
            <w:r w:rsidRPr="00495F0B">
              <w:rPr>
                <w:rFonts w:ascii="Cambria" w:hAnsi="Cambria"/>
              </w:rPr>
              <w:t xml:space="preserve">The radius r is the distance from the axle to each length so  </w:t>
            </w:r>
          </w:p>
          <w:p w14:paraId="2EAD9D97" w14:textId="77777777" w:rsidR="00495F0B" w:rsidRPr="00495F0B" w:rsidRDefault="00495F0B" w:rsidP="00495F0B">
            <w:pPr>
              <w:rPr>
                <w:rFonts w:ascii="Cambria" w:hAnsi="Cambria"/>
                <w:bCs/>
              </w:rPr>
            </w:pPr>
            <m:oMath>
              <m:r>
                <w:rPr>
                  <w:rFonts w:ascii="Cambria Math" w:hAnsi="Cambria Math"/>
                </w:rPr>
                <m:t xml:space="preserve">The area of the coil  A= </m:t>
              </m:r>
              <m:r>
                <m:rPr>
                  <m:scr m:val="script"/>
                </m:rPr>
                <w:rPr>
                  <w:rFonts w:ascii="Cambria Math" w:hAnsi="Cambria Math" w:cs="Arial"/>
                </w:rPr>
                <m:t>l×</m:t>
              </m:r>
              <m:r>
                <w:rPr>
                  <w:rFonts w:ascii="Cambria Math" w:hAnsi="Cambria Math" w:cs="Arial"/>
                </w:rPr>
                <m:t>2r</m:t>
              </m:r>
            </m:oMath>
            <w:r w:rsidRPr="00495F0B">
              <w:rPr>
                <w:rFonts w:ascii="Cambria" w:hAnsi="Cambria"/>
                <w:bCs/>
              </w:rPr>
              <w:t xml:space="preserve"> , and by substitution</w:t>
            </w:r>
          </w:p>
          <w:p w14:paraId="55836E6A" w14:textId="77777777" w:rsidR="00495F0B" w:rsidRPr="00495F0B" w:rsidRDefault="00AE7C68" w:rsidP="00495F0B">
            <w:pPr>
              <w:rPr>
                <w:rFonts w:ascii="Cambria" w:hAnsi="Cambria"/>
              </w:rPr>
            </w:pPr>
            <m:oMathPara>
              <m:oMathParaPr>
                <m:jc m:val="left"/>
              </m:oMathParaPr>
              <m:oMath>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r>
                  <w:rPr>
                    <w:rFonts w:ascii="Cambria Math" w:hAnsi="Cambria Math" w:cs="Arial"/>
                  </w:rPr>
                  <m:t>=NAB2πf</m:t>
                </m:r>
              </m:oMath>
            </m:oMathPara>
          </w:p>
        </w:tc>
        <w:tc>
          <w:tcPr>
            <w:tcW w:w="1275" w:type="dxa"/>
            <w:vAlign w:val="center"/>
          </w:tcPr>
          <w:p w14:paraId="2E2FBA11" w14:textId="77777777" w:rsidR="00495F0B" w:rsidRDefault="00495F0B" w:rsidP="00BF3E58">
            <w:pPr>
              <w:jc w:val="center"/>
            </w:pPr>
            <w:r>
              <w:t>1</w:t>
            </w:r>
          </w:p>
        </w:tc>
      </w:tr>
    </w:tbl>
    <w:p w14:paraId="7BAEE47D" w14:textId="77777777" w:rsidR="00BF3E58" w:rsidRDefault="00BF3E58" w:rsidP="00BF3E58"/>
    <w:p w14:paraId="7F808438" w14:textId="77777777" w:rsidR="00BF3E58" w:rsidRDefault="00E66505" w:rsidP="00BF3E58">
      <w:r>
        <w:rPr>
          <w:rFonts w:asciiTheme="minorHAnsi" w:hAnsiTheme="minorHAnsi" w:cstheme="minorHAnsi"/>
          <w:b/>
        </w:rPr>
        <w:t>f.</w:t>
      </w:r>
    </w:p>
    <w:tbl>
      <w:tblPr>
        <w:tblStyle w:val="TableGrid"/>
        <w:tblW w:w="0" w:type="auto"/>
        <w:tblLook w:val="04A0" w:firstRow="1" w:lastRow="0" w:firstColumn="1" w:lastColumn="0" w:noHBand="0" w:noVBand="1"/>
      </w:tblPr>
      <w:tblGrid>
        <w:gridCol w:w="6771"/>
        <w:gridCol w:w="1275"/>
      </w:tblGrid>
      <w:tr w:rsidR="00BF3E58" w:rsidRPr="00BF3E58" w14:paraId="77435C9B" w14:textId="77777777" w:rsidTr="00BF3E58">
        <w:tc>
          <w:tcPr>
            <w:tcW w:w="6771" w:type="dxa"/>
            <w:vAlign w:val="center"/>
          </w:tcPr>
          <w:p w14:paraId="005D5F72" w14:textId="77777777" w:rsidR="00BF3E58" w:rsidRPr="00BF3E58" w:rsidRDefault="00BF3E58" w:rsidP="00BF3E58">
            <w:pPr>
              <w:jc w:val="center"/>
              <w:rPr>
                <w:b/>
              </w:rPr>
            </w:pPr>
            <w:r w:rsidRPr="00BF3E58">
              <w:rPr>
                <w:b/>
              </w:rPr>
              <w:t>Description</w:t>
            </w:r>
          </w:p>
        </w:tc>
        <w:tc>
          <w:tcPr>
            <w:tcW w:w="1275" w:type="dxa"/>
            <w:vAlign w:val="center"/>
          </w:tcPr>
          <w:p w14:paraId="192338B6" w14:textId="77777777" w:rsidR="00BF3E58" w:rsidRPr="00BF3E58" w:rsidRDefault="00BF3E58" w:rsidP="00BF3E58">
            <w:pPr>
              <w:jc w:val="center"/>
              <w:rPr>
                <w:b/>
              </w:rPr>
            </w:pPr>
            <w:r w:rsidRPr="00BF3E58">
              <w:rPr>
                <w:b/>
              </w:rPr>
              <w:t>Marks</w:t>
            </w:r>
          </w:p>
        </w:tc>
      </w:tr>
      <w:tr w:rsidR="00BF3E58" w14:paraId="209529F4" w14:textId="77777777" w:rsidTr="00BF3E58">
        <w:tc>
          <w:tcPr>
            <w:tcW w:w="6771" w:type="dxa"/>
            <w:vAlign w:val="center"/>
          </w:tcPr>
          <w:p w14:paraId="6E44A13F" w14:textId="77777777" w:rsidR="00BF3E58" w:rsidRPr="00495F0B" w:rsidRDefault="00495F0B" w:rsidP="00BF3E58">
            <w:r w:rsidRPr="00495F0B">
              <w:rPr>
                <w:rFonts w:ascii="Cambria" w:hAnsi="Cambria" w:cs="Arial"/>
              </w:rPr>
              <w:t>N = 600      f = 840/60 = 14 Hz    B = 0.126 T     A = 0.17 x 0.09 = 0.0153 m</w:t>
            </w:r>
            <w:r w:rsidRPr="00495F0B">
              <w:rPr>
                <w:rFonts w:ascii="Cambria" w:hAnsi="Cambria" w:cs="Arial"/>
                <w:vertAlign w:val="superscript"/>
              </w:rPr>
              <w:t>2</w:t>
            </w:r>
          </w:p>
        </w:tc>
        <w:tc>
          <w:tcPr>
            <w:tcW w:w="1275" w:type="dxa"/>
            <w:vAlign w:val="center"/>
          </w:tcPr>
          <w:p w14:paraId="59EAD25D" w14:textId="77777777" w:rsidR="00BF3E58" w:rsidRDefault="00495F0B" w:rsidP="00BF3E58">
            <w:pPr>
              <w:jc w:val="center"/>
            </w:pPr>
            <w:r>
              <w:t>1</w:t>
            </w:r>
          </w:p>
        </w:tc>
      </w:tr>
      <w:tr w:rsidR="00495F0B" w14:paraId="30296849" w14:textId="77777777" w:rsidTr="00BF3E58">
        <w:tc>
          <w:tcPr>
            <w:tcW w:w="6771" w:type="dxa"/>
            <w:vAlign w:val="center"/>
          </w:tcPr>
          <w:p w14:paraId="15774C43" w14:textId="77777777" w:rsidR="00495F0B" w:rsidRPr="00495F0B" w:rsidRDefault="00AE7C68" w:rsidP="00495F0B">
            <w:pPr>
              <w:rPr>
                <w:rFonts w:ascii="Cambria" w:hAnsi="Cambria"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r>
                <w:rPr>
                  <w:rFonts w:ascii="Cambria Math" w:hAnsi="Cambria Math" w:cs="Arial"/>
                </w:rPr>
                <m:t>=NAB2πf</m:t>
              </m:r>
            </m:oMath>
            <w:r w:rsidR="00495F0B" w:rsidRPr="00495F0B">
              <w:rPr>
                <w:rFonts w:ascii="Cambria" w:hAnsi="Cambria" w:cs="Arial"/>
              </w:rPr>
              <w:t xml:space="preserve"> </w:t>
            </w:r>
          </w:p>
          <w:p w14:paraId="1CB558EB" w14:textId="77777777" w:rsidR="00495F0B" w:rsidRPr="00495F0B" w:rsidRDefault="00AE7C68" w:rsidP="00495F0B">
            <m:oMath>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r>
                <w:rPr>
                  <w:rFonts w:ascii="Cambria Math" w:hAnsi="Cambria Math" w:cs="Arial"/>
                </w:rPr>
                <m:t>=600×0.0153×0.126×2π×1</m:t>
              </m:r>
              <w:bookmarkStart w:id="0" w:name="_GoBack"/>
              <m:r>
                <w:rPr>
                  <w:rFonts w:ascii="Cambria Math" w:hAnsi="Cambria Math" w:cs="Arial"/>
                </w:rPr>
                <m:t>4</m:t>
              </m:r>
            </m:oMath>
            <w:r w:rsidR="00495F0B" w:rsidRPr="00495F0B">
              <w:rPr>
                <w:rFonts w:ascii="Cambria" w:hAnsi="Cambria" w:cs="Arial"/>
              </w:rPr>
              <w:t xml:space="preserve">  </w:t>
            </w:r>
            <w:bookmarkEnd w:id="0"/>
          </w:p>
        </w:tc>
        <w:tc>
          <w:tcPr>
            <w:tcW w:w="1275" w:type="dxa"/>
            <w:vAlign w:val="center"/>
          </w:tcPr>
          <w:p w14:paraId="7420FA26" w14:textId="77777777" w:rsidR="00495F0B" w:rsidRDefault="00495F0B" w:rsidP="00BF3E58">
            <w:pPr>
              <w:jc w:val="center"/>
            </w:pPr>
            <w:r>
              <w:t>1</w:t>
            </w:r>
          </w:p>
        </w:tc>
      </w:tr>
      <w:tr w:rsidR="00495F0B" w14:paraId="45BEDE82" w14:textId="77777777" w:rsidTr="00BF3E58">
        <w:tc>
          <w:tcPr>
            <w:tcW w:w="6771" w:type="dxa"/>
            <w:vAlign w:val="center"/>
          </w:tcPr>
          <w:p w14:paraId="3F928253" w14:textId="77777777" w:rsidR="00495F0B" w:rsidRPr="00495F0B" w:rsidRDefault="00AE7C68" w:rsidP="00BF3E58">
            <m:oMath>
              <m:sSub>
                <m:sSubPr>
                  <m:ctrlPr>
                    <w:rPr>
                      <w:rFonts w:ascii="Cambria Math" w:hAnsi="Cambria Math" w:cs="Arial"/>
                      <w:i/>
                    </w:rPr>
                  </m:ctrlPr>
                </m:sSubPr>
                <m:e>
                  <m:r>
                    <w:rPr>
                      <w:rFonts w:ascii="Cambria Math" w:hAnsi="Cambria Math" w:cs="Arial"/>
                    </w:rPr>
                    <m:t>V</m:t>
                  </m:r>
                </m:e>
                <m:sub>
                  <m:r>
                    <w:rPr>
                      <w:rFonts w:ascii="Cambria Math" w:hAnsi="Cambria Math" w:cs="Arial"/>
                    </w:rPr>
                    <m:t>max</m:t>
                  </m:r>
                </m:sub>
              </m:sSub>
            </m:oMath>
            <w:r w:rsidR="00495F0B" w:rsidRPr="00495F0B">
              <w:rPr>
                <w:rFonts w:ascii="Cambria" w:hAnsi="Cambria" w:cs="Arial"/>
              </w:rPr>
              <w:t xml:space="preserve">= 101.7 = 102 V  </w:t>
            </w:r>
          </w:p>
        </w:tc>
        <w:tc>
          <w:tcPr>
            <w:tcW w:w="1275" w:type="dxa"/>
            <w:vAlign w:val="center"/>
          </w:tcPr>
          <w:p w14:paraId="729E80C4" w14:textId="77777777" w:rsidR="00495F0B" w:rsidRDefault="00495F0B" w:rsidP="00BF3E58">
            <w:pPr>
              <w:jc w:val="center"/>
            </w:pPr>
            <w:r>
              <w:t>1</w:t>
            </w:r>
          </w:p>
        </w:tc>
      </w:tr>
    </w:tbl>
    <w:p w14:paraId="466AEC14" w14:textId="77777777" w:rsidR="00BF3E58" w:rsidRDefault="00BF3E58" w:rsidP="00BF3E58"/>
    <w:sectPr w:rsidR="00BF3E58" w:rsidSect="00BF3E58">
      <w:pgSz w:w="11900" w:h="16840"/>
      <w:pgMar w:top="426" w:right="843"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E58"/>
    <w:rsid w:val="00002C70"/>
    <w:rsid w:val="000A701E"/>
    <w:rsid w:val="00175241"/>
    <w:rsid w:val="001A082F"/>
    <w:rsid w:val="002D51B8"/>
    <w:rsid w:val="00323AAC"/>
    <w:rsid w:val="004359FB"/>
    <w:rsid w:val="0043737A"/>
    <w:rsid w:val="00495F0B"/>
    <w:rsid w:val="004E15A4"/>
    <w:rsid w:val="00564399"/>
    <w:rsid w:val="006C052C"/>
    <w:rsid w:val="007851C2"/>
    <w:rsid w:val="007E06C4"/>
    <w:rsid w:val="00832DBF"/>
    <w:rsid w:val="008B6CE2"/>
    <w:rsid w:val="008D38FF"/>
    <w:rsid w:val="008E7E26"/>
    <w:rsid w:val="009D1758"/>
    <w:rsid w:val="00A5201A"/>
    <w:rsid w:val="00AE669B"/>
    <w:rsid w:val="00AE7C68"/>
    <w:rsid w:val="00B861D1"/>
    <w:rsid w:val="00BA6B7C"/>
    <w:rsid w:val="00BF3E58"/>
    <w:rsid w:val="00CB6462"/>
    <w:rsid w:val="00D1393F"/>
    <w:rsid w:val="00D7192A"/>
    <w:rsid w:val="00E66505"/>
    <w:rsid w:val="00EC590D"/>
    <w:rsid w:val="00FE7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A202629"/>
  <w14:defaultImageDpi w14:val="300"/>
  <w15:docId w15:val="{9B701530-7EF6-442B-AAFA-93F07D09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E58"/>
    <w:rPr>
      <w:rFonts w:ascii="Times New Roman" w:eastAsia="Times New Roman"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39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93F"/>
    <w:rPr>
      <w:rFonts w:ascii="Lucida Grande" w:eastAsia="Times New Roman" w:hAnsi="Lucida Grande" w:cs="Lucida Grande"/>
      <w:sz w:val="18"/>
      <w:szCs w:val="18"/>
      <w:lang w:val="en-AU" w:eastAsia="en-AU"/>
    </w:rPr>
  </w:style>
  <w:style w:type="paragraph" w:styleId="NormalWeb">
    <w:name w:val="Normal (Web)"/>
    <w:basedOn w:val="Normal"/>
    <w:uiPriority w:val="99"/>
    <w:rsid w:val="00E66505"/>
    <w:pPr>
      <w:spacing w:before="100" w:beforeAutospacing="1" w:after="100" w:afterAutospacing="1"/>
    </w:pPr>
    <w:rPr>
      <w:sz w:val="22"/>
    </w:rPr>
  </w:style>
  <w:style w:type="character" w:styleId="PlaceholderText">
    <w:name w:val="Placeholder Text"/>
    <w:basedOn w:val="DefaultParagraphFont"/>
    <w:uiPriority w:val="99"/>
    <w:semiHidden/>
    <w:rsid w:val="0043737A"/>
    <w:rPr>
      <w:color w:val="808080"/>
    </w:rPr>
  </w:style>
  <w:style w:type="paragraph" w:customStyle="1" w:styleId="Default">
    <w:name w:val="Default"/>
    <w:rsid w:val="00A5201A"/>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4DE64-864F-435D-8CBD-2746125DF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73001C83</Template>
  <TotalTime>180</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WCHS</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Lyon</dc:creator>
  <cp:keywords/>
  <dc:description/>
  <cp:lastModifiedBy>BUZAN Susan [Cape Naturaliste College]</cp:lastModifiedBy>
  <cp:revision>13</cp:revision>
  <dcterms:created xsi:type="dcterms:W3CDTF">2018-04-11T03:47:00Z</dcterms:created>
  <dcterms:modified xsi:type="dcterms:W3CDTF">2019-05-06T06:38:00Z</dcterms:modified>
</cp:coreProperties>
</file>