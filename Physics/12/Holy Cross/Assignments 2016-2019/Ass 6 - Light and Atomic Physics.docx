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D542" w14:textId="62CCD30E" w:rsidR="009B50D8" w:rsidRPr="00F55E0F" w:rsidRDefault="00AE20CF" w:rsidP="009B50D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W-18</w:t>
      </w:r>
    </w:p>
    <w:p w14:paraId="6D952555" w14:textId="77777777" w:rsidR="009B50D8" w:rsidRPr="00F55E0F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YEAR 12 PHYSICS</w:t>
      </w:r>
    </w:p>
    <w:p w14:paraId="0DC61E5A" w14:textId="77777777" w:rsidR="009B50D8" w:rsidRPr="00F55E0F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ASSIGNMENT 6 - LIGHT &amp; ATOMIC PHYSICS</w:t>
      </w:r>
    </w:p>
    <w:p w14:paraId="0487088A" w14:textId="77777777" w:rsidR="009B50D8" w:rsidRPr="00F55E0F" w:rsidRDefault="009B50D8" w:rsidP="009B50D8">
      <w:pPr>
        <w:rPr>
          <w:rFonts w:ascii="Arial" w:hAnsi="Arial" w:cs="Arial"/>
          <w:sz w:val="22"/>
          <w:szCs w:val="22"/>
        </w:rPr>
      </w:pPr>
      <w:r w:rsidRPr="00F55E0F">
        <w:rPr>
          <w:rFonts w:ascii="Arial" w:hAnsi="Arial" w:cs="Arial"/>
          <w:b/>
          <w:sz w:val="22"/>
          <w:szCs w:val="22"/>
        </w:rPr>
        <w:t>Name:</w:t>
      </w:r>
      <w:r w:rsidRPr="00F55E0F">
        <w:rPr>
          <w:rFonts w:ascii="Arial" w:hAnsi="Arial" w:cs="Arial"/>
          <w:sz w:val="22"/>
          <w:szCs w:val="22"/>
        </w:rPr>
        <w:t xml:space="preserve">  </w:t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  <w:u w:val="single"/>
        </w:rPr>
        <w:tab/>
      </w:r>
      <w:r w:rsidRPr="00F55E0F">
        <w:rPr>
          <w:rFonts w:ascii="Arial" w:hAnsi="Arial" w:cs="Arial"/>
          <w:sz w:val="22"/>
          <w:szCs w:val="22"/>
        </w:rPr>
        <w:tab/>
      </w:r>
      <w:r w:rsidRPr="00F55E0F">
        <w:rPr>
          <w:rFonts w:ascii="Arial" w:hAnsi="Arial" w:cs="Arial"/>
          <w:b/>
          <w:sz w:val="22"/>
          <w:szCs w:val="22"/>
        </w:rPr>
        <w:t>Mark:</w:t>
      </w:r>
      <w:r w:rsidRPr="00F55E0F">
        <w:rPr>
          <w:position w:val="-24"/>
          <w:sz w:val="22"/>
          <w:szCs w:val="22"/>
        </w:rPr>
        <w:t xml:space="preserve">  </w:t>
      </w:r>
      <w:r w:rsidR="00F91985" w:rsidRPr="00F55E0F">
        <w:rPr>
          <w:noProof/>
          <w:position w:val="-24"/>
          <w:sz w:val="22"/>
          <w:szCs w:val="22"/>
        </w:rPr>
        <w:object w:dxaOrig="320" w:dyaOrig="640" w14:anchorId="13CED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.9pt;height:31.8pt;mso-width-percent:0;mso-height-percent:0;mso-width-percent:0;mso-height-percent:0" o:ole="">
            <v:imagedata r:id="rId7" o:title=""/>
          </v:shape>
          <o:OLEObject Type="Embed" ProgID="Equation.3" ShapeID="_x0000_i1027" DrawAspect="Content" ObjectID="_1593876414" r:id="rId8"/>
        </w:object>
      </w:r>
      <w:r w:rsidRPr="00F55E0F">
        <w:rPr>
          <w:rFonts w:ascii="Arial" w:hAnsi="Arial" w:cs="Arial"/>
          <w:sz w:val="22"/>
          <w:szCs w:val="22"/>
        </w:rPr>
        <w:tab/>
      </w:r>
    </w:p>
    <w:p w14:paraId="4B5F3F31" w14:textId="77777777" w:rsidR="005872A5" w:rsidRPr="00F55E0F" w:rsidRDefault="005872A5" w:rsidP="00222BC9">
      <w:pPr>
        <w:rPr>
          <w:rFonts w:ascii="Arial" w:hAnsi="Arial"/>
          <w:sz w:val="22"/>
          <w:szCs w:val="22"/>
        </w:rPr>
      </w:pPr>
    </w:p>
    <w:p w14:paraId="20082953" w14:textId="77777777" w:rsidR="00FA5E34" w:rsidRPr="00F55E0F" w:rsidRDefault="00FA5E34" w:rsidP="00FA5E34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>1.</w:t>
      </w:r>
      <w:r w:rsidRPr="00F55E0F">
        <w:rPr>
          <w:rFonts w:ascii="Arial" w:hAnsi="Arial"/>
          <w:sz w:val="22"/>
          <w:szCs w:val="22"/>
        </w:rPr>
        <w:tab/>
        <w:t xml:space="preserve">The first five energy levels (not to scale) of a hydrogen atom are shown in the figure </w:t>
      </w:r>
      <w:r w:rsidR="00812DEF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 xml:space="preserve">below. </w:t>
      </w:r>
    </w:p>
    <w:p w14:paraId="7426058E" w14:textId="77777777" w:rsidR="00FA5E34" w:rsidRPr="00F55E0F" w:rsidRDefault="00E85802" w:rsidP="00FA5E34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01CF2AC9" wp14:editId="03A922D0">
            <wp:extent cx="3230880" cy="165608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FF76" w14:textId="43A960F8" w:rsidR="007E2494" w:rsidRPr="00F55E0F" w:rsidRDefault="00812DEF" w:rsidP="007E2494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 xml:space="preserve">(a) </w:t>
      </w:r>
      <w:r w:rsidR="007E2494" w:rsidRPr="00F55E0F">
        <w:rPr>
          <w:rFonts w:ascii="Arial" w:hAnsi="Arial"/>
          <w:sz w:val="22"/>
          <w:szCs w:val="22"/>
        </w:rPr>
        <w:tab/>
        <w:t xml:space="preserve">Calculate the highest and lowest frequency photons that an excited electron in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9D41D5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>the n</w:t>
      </w:r>
      <w:r w:rsidR="004A1EEC" w:rsidRPr="00F55E0F">
        <w:rPr>
          <w:rFonts w:ascii="Arial" w:hAnsi="Arial"/>
          <w:sz w:val="22"/>
          <w:szCs w:val="22"/>
        </w:rPr>
        <w:t xml:space="preserve"> </w:t>
      </w:r>
      <w:r w:rsidR="007E2494" w:rsidRPr="00F55E0F">
        <w:rPr>
          <w:rFonts w:ascii="Arial" w:hAnsi="Arial"/>
          <w:sz w:val="22"/>
          <w:szCs w:val="22"/>
        </w:rPr>
        <w:t>=</w:t>
      </w:r>
      <w:r w:rsidR="004A1EEC" w:rsidRPr="00F55E0F">
        <w:rPr>
          <w:rFonts w:ascii="Arial" w:hAnsi="Arial"/>
          <w:sz w:val="22"/>
          <w:szCs w:val="22"/>
        </w:rPr>
        <w:t xml:space="preserve"> </w:t>
      </w:r>
      <w:r w:rsidR="007E2494" w:rsidRPr="00F55E0F">
        <w:rPr>
          <w:rFonts w:ascii="Arial" w:hAnsi="Arial"/>
          <w:sz w:val="22"/>
          <w:szCs w:val="22"/>
        </w:rPr>
        <w:t>5 level within a hydrogen atom can emit</w:t>
      </w:r>
      <w:r w:rsidR="00483581">
        <w:rPr>
          <w:rFonts w:ascii="Arial" w:hAnsi="Arial"/>
          <w:sz w:val="22"/>
          <w:szCs w:val="22"/>
        </w:rPr>
        <w:t xml:space="preserve">. </w:t>
      </w:r>
      <w:r w:rsidR="007E2494" w:rsidRPr="00F55E0F">
        <w:rPr>
          <w:rFonts w:ascii="Arial" w:hAnsi="Arial"/>
          <w:sz w:val="22"/>
          <w:szCs w:val="22"/>
        </w:rPr>
        <w:t xml:space="preserve">Show </w:t>
      </w:r>
      <w:r w:rsidR="007E2494" w:rsidRPr="00F55E0F">
        <w:rPr>
          <w:rFonts w:ascii="Arial" w:hAnsi="Arial"/>
          <w:b/>
          <w:bCs/>
          <w:sz w:val="22"/>
          <w:szCs w:val="22"/>
        </w:rPr>
        <w:t xml:space="preserve">all </w:t>
      </w:r>
      <w:r w:rsidR="007E2494" w:rsidRPr="00F55E0F">
        <w:rPr>
          <w:rFonts w:ascii="Arial" w:hAnsi="Arial"/>
          <w:sz w:val="22"/>
          <w:szCs w:val="22"/>
        </w:rPr>
        <w:t xml:space="preserve">workings. </w:t>
      </w:r>
      <w:r w:rsidRPr="00F55E0F">
        <w:rPr>
          <w:rFonts w:ascii="Arial" w:hAnsi="Arial"/>
          <w:sz w:val="22"/>
          <w:szCs w:val="22"/>
        </w:rPr>
        <w:tab/>
      </w:r>
      <w:r w:rsidR="009D41D5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 xml:space="preserve">(4 marks) </w:t>
      </w:r>
    </w:p>
    <w:p w14:paraId="07E83AD8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73263660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1C00ECC6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6A8830FC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05CC1136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00BCFA0C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6CD13F07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326BD0E1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6D3904F4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3F7FEDD7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29D42BD8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4BA2D609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40F9E592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4DE8E4C2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7A9CD4B1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6D9891EB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1122DBE3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015A3C28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7DC26FD8" w14:textId="77777777" w:rsidR="00812DEF" w:rsidRPr="00F55E0F" w:rsidRDefault="00812DEF" w:rsidP="007E2494">
      <w:pPr>
        <w:rPr>
          <w:rFonts w:ascii="Arial" w:hAnsi="Arial"/>
          <w:sz w:val="22"/>
          <w:szCs w:val="22"/>
        </w:rPr>
      </w:pPr>
    </w:p>
    <w:p w14:paraId="27499CD8" w14:textId="77777777" w:rsidR="00FA5E34" w:rsidRPr="00F55E0F" w:rsidRDefault="00FA5E34" w:rsidP="00222BC9">
      <w:pPr>
        <w:rPr>
          <w:rFonts w:ascii="Arial" w:hAnsi="Arial"/>
          <w:sz w:val="22"/>
          <w:szCs w:val="22"/>
        </w:rPr>
      </w:pPr>
    </w:p>
    <w:p w14:paraId="4E12D4B9" w14:textId="77777777" w:rsidR="007E2494" w:rsidRPr="00F55E0F" w:rsidRDefault="007E2494" w:rsidP="007E2494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Highest: </w:t>
      </w:r>
      <w:r w:rsidR="00E85802"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0AA9251D" wp14:editId="16017FB4">
            <wp:extent cx="650240" cy="1016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0F">
        <w:rPr>
          <w:rFonts w:ascii="Arial" w:hAnsi="Arial"/>
          <w:sz w:val="22"/>
          <w:szCs w:val="22"/>
        </w:rPr>
        <w:t xml:space="preserve">Hz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Lowest: </w:t>
      </w:r>
      <w:r w:rsidR="00E85802"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528CCD1F" wp14:editId="7EA60210">
            <wp:extent cx="650240" cy="1016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E0F">
        <w:rPr>
          <w:rFonts w:ascii="Arial" w:hAnsi="Arial"/>
          <w:sz w:val="22"/>
          <w:szCs w:val="22"/>
        </w:rPr>
        <w:t>Hz </w:t>
      </w:r>
    </w:p>
    <w:p w14:paraId="43779745" w14:textId="77777777" w:rsidR="007E2494" w:rsidRPr="00F55E0F" w:rsidRDefault="007E2494" w:rsidP="007E2494">
      <w:pPr>
        <w:rPr>
          <w:rFonts w:ascii="Arial" w:hAnsi="Arial"/>
          <w:sz w:val="22"/>
          <w:szCs w:val="22"/>
        </w:rPr>
      </w:pPr>
    </w:p>
    <w:p w14:paraId="5DF318A4" w14:textId="77777777" w:rsidR="007E2494" w:rsidRPr="00F55E0F" w:rsidRDefault="009D41D5" w:rsidP="007E2494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 xml:space="preserve">(b) </w:t>
      </w:r>
      <w:r w:rsidR="007E2494" w:rsidRPr="00F55E0F">
        <w:rPr>
          <w:rFonts w:ascii="Arial" w:hAnsi="Arial"/>
          <w:sz w:val="22"/>
          <w:szCs w:val="22"/>
        </w:rPr>
        <w:tab/>
        <w:t xml:space="preserve">In the diagram below, indicate the possible pathways by which an electron at energy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 xml:space="preserve">level </w:t>
      </w:r>
      <w:r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>n</w:t>
      </w:r>
      <w:r w:rsidR="004A1EEC" w:rsidRPr="00F55E0F">
        <w:rPr>
          <w:rFonts w:ascii="Arial" w:hAnsi="Arial"/>
          <w:sz w:val="22"/>
          <w:szCs w:val="22"/>
        </w:rPr>
        <w:t xml:space="preserve"> </w:t>
      </w:r>
      <w:r w:rsidR="007E2494" w:rsidRPr="00F55E0F">
        <w:rPr>
          <w:rFonts w:ascii="Arial" w:hAnsi="Arial"/>
          <w:sz w:val="22"/>
          <w:szCs w:val="22"/>
        </w:rPr>
        <w:t>=</w:t>
      </w:r>
      <w:r w:rsidR="004A1EEC" w:rsidRPr="00F55E0F">
        <w:rPr>
          <w:rFonts w:ascii="Arial" w:hAnsi="Arial"/>
          <w:sz w:val="22"/>
          <w:szCs w:val="22"/>
        </w:rPr>
        <w:t xml:space="preserve"> </w:t>
      </w:r>
      <w:r w:rsidR="007E2494" w:rsidRPr="00F55E0F">
        <w:rPr>
          <w:rFonts w:ascii="Arial" w:hAnsi="Arial"/>
          <w:sz w:val="22"/>
          <w:szCs w:val="22"/>
        </w:rPr>
        <w:t xml:space="preserve">3 can return to ground state. </w:t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</w:r>
      <w:r w:rsidR="007E2494" w:rsidRPr="00F55E0F">
        <w:rPr>
          <w:rFonts w:ascii="Arial" w:hAnsi="Arial"/>
          <w:sz w:val="22"/>
          <w:szCs w:val="22"/>
        </w:rPr>
        <w:tab/>
        <w:t xml:space="preserve">(3 marks) </w:t>
      </w:r>
    </w:p>
    <w:p w14:paraId="52053EF8" w14:textId="77777777" w:rsidR="007E2494" w:rsidRPr="00F55E0F" w:rsidRDefault="007E2494" w:rsidP="00222BC9">
      <w:pPr>
        <w:rPr>
          <w:rFonts w:ascii="Arial" w:hAnsi="Arial"/>
          <w:sz w:val="22"/>
          <w:szCs w:val="22"/>
        </w:rPr>
      </w:pPr>
    </w:p>
    <w:p w14:paraId="2E4D7F72" w14:textId="77777777" w:rsidR="007E2494" w:rsidRPr="00F55E0F" w:rsidRDefault="00E85802" w:rsidP="007E2494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41AA1DEB" wp14:editId="364A8ED2">
            <wp:extent cx="3318934" cy="1848629"/>
            <wp:effectExtent l="0" t="0" r="8890" b="571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34" cy="18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F999" w14:textId="77777777" w:rsidR="000D3FD9" w:rsidRPr="00F55E0F" w:rsidRDefault="009D41D5" w:rsidP="002E7379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  <w:r w:rsidR="004A1EEC" w:rsidRPr="00F55E0F">
        <w:rPr>
          <w:rFonts w:ascii="Arial" w:hAnsi="Arial"/>
          <w:sz w:val="22"/>
          <w:szCs w:val="22"/>
        </w:rPr>
        <w:lastRenderedPageBreak/>
        <w:t>2.</w:t>
      </w:r>
      <w:r w:rsidR="004A1EEC" w:rsidRPr="00F55E0F">
        <w:rPr>
          <w:rFonts w:ascii="Arial" w:hAnsi="Arial"/>
          <w:sz w:val="22"/>
          <w:szCs w:val="22"/>
        </w:rPr>
        <w:tab/>
      </w:r>
      <w:r w:rsidR="000D3FD9" w:rsidRPr="00F55E0F">
        <w:rPr>
          <w:rFonts w:ascii="Arial" w:hAnsi="Arial"/>
          <w:sz w:val="22"/>
          <w:szCs w:val="22"/>
        </w:rPr>
        <w:t xml:space="preserve">Electromagnetic radiation (emr) is said to have both wave and particle properties. State and </w:t>
      </w:r>
      <w:r w:rsidRPr="00F55E0F">
        <w:rPr>
          <w:rFonts w:ascii="Arial" w:hAnsi="Arial"/>
          <w:sz w:val="22"/>
          <w:szCs w:val="22"/>
        </w:rPr>
        <w:tab/>
      </w:r>
      <w:r w:rsidR="000D3FD9" w:rsidRPr="00F55E0F">
        <w:rPr>
          <w:rFonts w:ascii="Arial" w:hAnsi="Arial"/>
          <w:sz w:val="22"/>
          <w:szCs w:val="22"/>
        </w:rPr>
        <w:t xml:space="preserve">describe an example of each of these properties of emr. </w:t>
      </w:r>
      <w:r w:rsidR="000D3FD9" w:rsidRPr="00F55E0F">
        <w:rPr>
          <w:rFonts w:ascii="Arial" w:hAnsi="Arial" w:cs="Arial"/>
          <w:sz w:val="22"/>
          <w:szCs w:val="22"/>
        </w:rPr>
        <w:t> </w:t>
      </w:r>
      <w:r w:rsidR="002E7379" w:rsidRPr="00F55E0F">
        <w:rPr>
          <w:rFonts w:ascii="Arial" w:hAnsi="Arial" w:cs="Arial"/>
          <w:sz w:val="22"/>
          <w:szCs w:val="22"/>
        </w:rPr>
        <w:tab/>
      </w:r>
      <w:r w:rsidR="002E7379" w:rsidRPr="00F55E0F">
        <w:rPr>
          <w:rFonts w:ascii="Arial" w:hAnsi="Arial" w:cs="Arial"/>
          <w:sz w:val="22"/>
          <w:szCs w:val="22"/>
        </w:rPr>
        <w:tab/>
      </w:r>
      <w:r w:rsidR="00BC58A4" w:rsidRPr="00F55E0F">
        <w:rPr>
          <w:rFonts w:ascii="Arial" w:hAnsi="Arial" w:cs="Arial"/>
          <w:sz w:val="22"/>
          <w:szCs w:val="22"/>
        </w:rPr>
        <w:tab/>
      </w:r>
      <w:r w:rsidRPr="00F55E0F">
        <w:rPr>
          <w:rFonts w:ascii="Arial" w:hAnsi="Arial" w:cs="Arial"/>
          <w:sz w:val="22"/>
          <w:szCs w:val="22"/>
        </w:rPr>
        <w:tab/>
      </w:r>
      <w:r w:rsidRPr="00F55E0F">
        <w:rPr>
          <w:rFonts w:ascii="Arial" w:hAnsi="Arial" w:cs="Arial"/>
          <w:sz w:val="22"/>
          <w:szCs w:val="22"/>
        </w:rPr>
        <w:tab/>
      </w:r>
      <w:r w:rsidR="000D3FD9" w:rsidRPr="00F55E0F">
        <w:rPr>
          <w:rFonts w:ascii="Arial" w:hAnsi="Arial" w:cs="Arial"/>
          <w:bCs/>
          <w:sz w:val="22"/>
          <w:szCs w:val="22"/>
        </w:rPr>
        <w:t>(4 marks)</w:t>
      </w:r>
    </w:p>
    <w:p w14:paraId="355A63D6" w14:textId="77777777" w:rsidR="002E7379" w:rsidRPr="00F55E0F" w:rsidRDefault="002E7379" w:rsidP="002E7379">
      <w:pPr>
        <w:rPr>
          <w:rFonts w:ascii="Arial" w:hAnsi="Arial" w:cs="Arial"/>
          <w:bCs/>
          <w:sz w:val="22"/>
          <w:szCs w:val="22"/>
        </w:rPr>
      </w:pPr>
    </w:p>
    <w:p w14:paraId="67B4C8F4" w14:textId="77777777" w:rsidR="002E7379" w:rsidRPr="00F55E0F" w:rsidRDefault="002E7379" w:rsidP="002E7379">
      <w:pPr>
        <w:rPr>
          <w:rFonts w:ascii="Arial" w:hAnsi="Arial"/>
          <w:sz w:val="22"/>
          <w:szCs w:val="22"/>
        </w:rPr>
      </w:pPr>
    </w:p>
    <w:p w14:paraId="1D8E2C08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723BFE41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0295EB2B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4C6B854C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53E582B0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26D36EC2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184CD3A2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565FA872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2ECDF8E7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2ED28771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5DA2C581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487FBC55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6768D3E1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3B95581F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6B6280FD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3CFB610C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12C6DC02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71F2F99D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115EE16B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7FFA7034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45AF6CC8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75ED1217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22DBE99A" w14:textId="77777777" w:rsidR="009D41D5" w:rsidRPr="00F55E0F" w:rsidRDefault="009D41D5" w:rsidP="007E2494">
      <w:pPr>
        <w:rPr>
          <w:rFonts w:ascii="Arial" w:hAnsi="Arial"/>
          <w:sz w:val="22"/>
          <w:szCs w:val="22"/>
        </w:rPr>
      </w:pPr>
    </w:p>
    <w:p w14:paraId="699D8C7D" w14:textId="77777777" w:rsidR="002E7379" w:rsidRPr="00F55E0F" w:rsidRDefault="009D41D5" w:rsidP="002E7379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>3.</w:t>
      </w:r>
      <w:r w:rsidRPr="00F55E0F">
        <w:rPr>
          <w:rFonts w:ascii="Arial" w:hAnsi="Arial"/>
          <w:sz w:val="22"/>
          <w:szCs w:val="22"/>
        </w:rPr>
        <w:tab/>
      </w:r>
      <w:r w:rsidR="002E7379" w:rsidRPr="00F55E0F">
        <w:rPr>
          <w:rFonts w:ascii="Arial" w:hAnsi="Arial"/>
          <w:sz w:val="22"/>
          <w:szCs w:val="22"/>
        </w:rPr>
        <w:t xml:space="preserve">The images below show hydrogen spectra. </w:t>
      </w:r>
    </w:p>
    <w:p w14:paraId="5C23858E" w14:textId="77777777" w:rsidR="002E7379" w:rsidRPr="00F55E0F" w:rsidRDefault="002E7379" w:rsidP="002E7379">
      <w:pPr>
        <w:rPr>
          <w:rFonts w:ascii="Arial" w:hAnsi="Arial"/>
          <w:sz w:val="22"/>
          <w:szCs w:val="22"/>
        </w:rPr>
      </w:pPr>
    </w:p>
    <w:p w14:paraId="59C772E0" w14:textId="77777777" w:rsidR="002E7379" w:rsidRPr="00F55E0F" w:rsidRDefault="00E85802" w:rsidP="002E7379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6555EEF2" wp14:editId="2CBC9FE5">
            <wp:extent cx="4775200" cy="14732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07E" w14:textId="77777777" w:rsidR="002E7379" w:rsidRPr="00F55E0F" w:rsidRDefault="002E7379" w:rsidP="007E2494">
      <w:pPr>
        <w:rPr>
          <w:rFonts w:ascii="Arial" w:hAnsi="Arial"/>
          <w:sz w:val="22"/>
          <w:szCs w:val="22"/>
        </w:rPr>
      </w:pPr>
    </w:p>
    <w:p w14:paraId="28E158CD" w14:textId="77777777" w:rsidR="004843EF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For each, name the type of spectrum and describe how it is created. </w:t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  <w:t>(4 marks)</w:t>
      </w:r>
    </w:p>
    <w:p w14:paraId="681880F2" w14:textId="77777777" w:rsidR="004843EF" w:rsidRPr="00F55E0F" w:rsidRDefault="004843EF" w:rsidP="004843EF">
      <w:pPr>
        <w:rPr>
          <w:rFonts w:ascii="Arial" w:hAnsi="Arial"/>
          <w:sz w:val="22"/>
          <w:szCs w:val="22"/>
        </w:rPr>
      </w:pPr>
    </w:p>
    <w:p w14:paraId="0F17A0E7" w14:textId="77777777" w:rsidR="004843EF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Image 1 spectrum type:  </w:t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ab/>
      </w:r>
    </w:p>
    <w:p w14:paraId="1884815B" w14:textId="77777777" w:rsidR="004843EF" w:rsidRPr="00F55E0F" w:rsidRDefault="004843EF" w:rsidP="004843EF">
      <w:pPr>
        <w:rPr>
          <w:rFonts w:ascii="Arial" w:hAnsi="Arial"/>
          <w:sz w:val="22"/>
          <w:szCs w:val="22"/>
        </w:rPr>
      </w:pPr>
    </w:p>
    <w:p w14:paraId="2E6345D1" w14:textId="77777777" w:rsidR="004843EF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Created:</w:t>
      </w:r>
    </w:p>
    <w:p w14:paraId="317A40E3" w14:textId="77777777" w:rsidR="004843EF" w:rsidRPr="00F55E0F" w:rsidRDefault="004843EF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 xml:space="preserve"> </w:t>
      </w:r>
    </w:p>
    <w:p w14:paraId="3A1815C3" w14:textId="77777777" w:rsidR="009D41D5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</w:p>
    <w:p w14:paraId="4907B6C0" w14:textId="77777777" w:rsidR="009D41D5" w:rsidRPr="00F55E0F" w:rsidRDefault="009D41D5" w:rsidP="004843EF">
      <w:pPr>
        <w:rPr>
          <w:rFonts w:ascii="Arial" w:hAnsi="Arial"/>
          <w:sz w:val="22"/>
          <w:szCs w:val="22"/>
        </w:rPr>
      </w:pPr>
    </w:p>
    <w:p w14:paraId="47FAC695" w14:textId="77777777" w:rsidR="009D41D5" w:rsidRPr="00F55E0F" w:rsidRDefault="009D41D5" w:rsidP="004843EF">
      <w:pPr>
        <w:rPr>
          <w:rFonts w:ascii="Arial" w:hAnsi="Arial"/>
          <w:sz w:val="22"/>
          <w:szCs w:val="22"/>
        </w:rPr>
      </w:pPr>
    </w:p>
    <w:p w14:paraId="7AA10C01" w14:textId="77777777" w:rsidR="009D41D5" w:rsidRPr="00F55E0F" w:rsidRDefault="009D41D5" w:rsidP="004843EF">
      <w:pPr>
        <w:rPr>
          <w:rFonts w:ascii="Arial" w:hAnsi="Arial"/>
          <w:sz w:val="22"/>
          <w:szCs w:val="22"/>
        </w:rPr>
      </w:pPr>
    </w:p>
    <w:p w14:paraId="0F568651" w14:textId="77777777" w:rsidR="009D41D5" w:rsidRPr="00F55E0F" w:rsidRDefault="009D41D5" w:rsidP="004843EF">
      <w:pPr>
        <w:rPr>
          <w:rFonts w:ascii="Arial" w:hAnsi="Arial"/>
          <w:sz w:val="22"/>
          <w:szCs w:val="22"/>
        </w:rPr>
      </w:pPr>
    </w:p>
    <w:p w14:paraId="056B7FF6" w14:textId="77777777" w:rsidR="004843EF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Image 2 spectrum type: </w:t>
      </w:r>
    </w:p>
    <w:p w14:paraId="0818AC21" w14:textId="77777777" w:rsidR="004843EF" w:rsidRPr="00F55E0F" w:rsidRDefault="004843EF" w:rsidP="004843EF">
      <w:pPr>
        <w:rPr>
          <w:rFonts w:ascii="Arial" w:hAnsi="Arial"/>
          <w:sz w:val="22"/>
          <w:szCs w:val="22"/>
        </w:rPr>
      </w:pPr>
    </w:p>
    <w:p w14:paraId="35902476" w14:textId="77777777" w:rsidR="004843EF" w:rsidRPr="00F55E0F" w:rsidRDefault="009D41D5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Created: </w:t>
      </w:r>
    </w:p>
    <w:p w14:paraId="75D39EBA" w14:textId="77777777" w:rsidR="002E7379" w:rsidRPr="00F55E0F" w:rsidRDefault="002E7379" w:rsidP="007E2494">
      <w:pPr>
        <w:rPr>
          <w:rFonts w:ascii="Arial" w:hAnsi="Arial"/>
          <w:sz w:val="22"/>
          <w:szCs w:val="22"/>
        </w:rPr>
      </w:pPr>
    </w:p>
    <w:p w14:paraId="527D39EF" w14:textId="77777777" w:rsidR="004843EF" w:rsidRPr="00F55E0F" w:rsidRDefault="004843EF" w:rsidP="007E2494">
      <w:pPr>
        <w:rPr>
          <w:rFonts w:ascii="Arial" w:hAnsi="Arial"/>
          <w:sz w:val="22"/>
          <w:szCs w:val="22"/>
        </w:rPr>
      </w:pPr>
    </w:p>
    <w:p w14:paraId="2924631D" w14:textId="77777777" w:rsidR="009D41D5" w:rsidRPr="00F55E0F" w:rsidRDefault="009D41D5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77745352" w14:textId="2343672E" w:rsidR="005546ED" w:rsidRPr="00F55E0F" w:rsidRDefault="00D91C69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>4.</w:t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A hydrogen atom, in an excited energy level, undergoes relaxation by emitting a photon. The </w:t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energy values are given by</w:t>
      </w:r>
      <w:r w:rsidR="00F61EA8" w:rsidRPr="00F55E0F">
        <w:rPr>
          <w:position w:val="-24"/>
          <w:sz w:val="22"/>
          <w:szCs w:val="22"/>
        </w:rPr>
        <w:t xml:space="preserve">  </w:t>
      </w:r>
      <w:r w:rsidR="00F91985" w:rsidRPr="00F55E0F">
        <w:rPr>
          <w:noProof/>
          <w:position w:val="-26"/>
          <w:sz w:val="22"/>
          <w:szCs w:val="22"/>
        </w:rPr>
        <w:object w:dxaOrig="1460" w:dyaOrig="660" w14:anchorId="5B4ECFD5">
          <v:shape id="_x0000_i1026" type="#_x0000_t75" alt="" style="width:72.85pt;height:32.65pt;mso-width-percent:0;mso-height-percent:0;mso-width-percent:0;mso-height-percent:0" o:ole="">
            <v:imagedata r:id="rId13" o:title=""/>
          </v:shape>
          <o:OLEObject Type="Embed" ProgID="Equation.3" ShapeID="_x0000_i1026" DrawAspect="Content" ObjectID="_1593876415" r:id="rId14"/>
        </w:object>
      </w:r>
      <w:r w:rsidR="004843EF" w:rsidRPr="00F55E0F">
        <w:rPr>
          <w:rFonts w:ascii="Arial" w:hAnsi="Arial"/>
          <w:sz w:val="22"/>
          <w:szCs w:val="22"/>
        </w:rPr>
        <w:t xml:space="preserve">. The initial state of the electron is in energy level </w:t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n = 4 and the final state after relaxation is ground state (n = 1).</w:t>
      </w:r>
    </w:p>
    <w:p w14:paraId="44AD6155" w14:textId="77777777" w:rsidR="005546ED" w:rsidRPr="00F55E0F" w:rsidRDefault="005546ED" w:rsidP="005546ED">
      <w:pPr>
        <w:rPr>
          <w:rFonts w:ascii="Arial" w:hAnsi="Arial"/>
          <w:sz w:val="22"/>
          <w:szCs w:val="22"/>
        </w:rPr>
      </w:pPr>
    </w:p>
    <w:p w14:paraId="4A7BD883" w14:textId="5DA63602" w:rsidR="005546ED" w:rsidRPr="00F55E0F" w:rsidRDefault="00D91C69" w:rsidP="005546ED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(a)  </w:t>
      </w:r>
      <w:r w:rsidR="005546ED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Does the average radius of the electron orbital remain the same, increase or decrease </w:t>
      </w:r>
      <w:r w:rsidR="005546ED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in value during this transition? Circle the correct answer. </w:t>
      </w:r>
      <w:r w:rsidR="005546ED" w:rsidRPr="00F55E0F">
        <w:rPr>
          <w:rFonts w:ascii="Arial" w:hAnsi="Arial"/>
          <w:sz w:val="22"/>
          <w:szCs w:val="22"/>
        </w:rPr>
        <w:tab/>
      </w:r>
      <w:r w:rsidR="005546ED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(1 mark)  </w:t>
      </w:r>
    </w:p>
    <w:p w14:paraId="0C2E033E" w14:textId="77777777" w:rsidR="005546ED" w:rsidRPr="00F55E0F" w:rsidRDefault="005546ED" w:rsidP="005546ED">
      <w:pPr>
        <w:rPr>
          <w:rFonts w:ascii="Arial" w:hAnsi="Arial"/>
          <w:sz w:val="22"/>
          <w:szCs w:val="22"/>
        </w:rPr>
      </w:pPr>
    </w:p>
    <w:p w14:paraId="5C3F1958" w14:textId="4C72C46A" w:rsidR="005546ED" w:rsidRPr="00F55E0F" w:rsidRDefault="005546ED" w:rsidP="005546ED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D91C69" w:rsidRPr="00F55E0F">
        <w:rPr>
          <w:rFonts w:ascii="Arial" w:hAnsi="Arial"/>
          <w:sz w:val="22"/>
          <w:szCs w:val="22"/>
        </w:rPr>
        <w:tab/>
      </w:r>
      <w:r w:rsidR="00D91C69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b/>
          <w:sz w:val="22"/>
          <w:szCs w:val="22"/>
        </w:rPr>
        <w:t xml:space="preserve">remains the same </w:t>
      </w:r>
      <w:r w:rsidRPr="00F55E0F">
        <w:rPr>
          <w:rFonts w:ascii="Arial" w:hAnsi="Arial"/>
          <w:b/>
          <w:sz w:val="22"/>
          <w:szCs w:val="22"/>
        </w:rPr>
        <w:tab/>
      </w:r>
      <w:r w:rsidRPr="00F55E0F">
        <w:rPr>
          <w:rFonts w:ascii="Arial" w:hAnsi="Arial"/>
          <w:b/>
          <w:sz w:val="22"/>
          <w:szCs w:val="22"/>
        </w:rPr>
        <w:tab/>
      </w:r>
      <w:r w:rsidR="004843EF" w:rsidRPr="00F55E0F">
        <w:rPr>
          <w:rFonts w:ascii="Arial" w:hAnsi="Arial"/>
          <w:b/>
          <w:sz w:val="22"/>
          <w:szCs w:val="22"/>
        </w:rPr>
        <w:t xml:space="preserve">increases </w:t>
      </w:r>
      <w:r w:rsidRPr="00F55E0F">
        <w:rPr>
          <w:rFonts w:ascii="Arial" w:hAnsi="Arial"/>
          <w:b/>
          <w:sz w:val="22"/>
          <w:szCs w:val="22"/>
        </w:rPr>
        <w:tab/>
      </w:r>
      <w:r w:rsidRPr="00F55E0F">
        <w:rPr>
          <w:rFonts w:ascii="Arial" w:hAnsi="Arial"/>
          <w:b/>
          <w:sz w:val="22"/>
          <w:szCs w:val="22"/>
        </w:rPr>
        <w:tab/>
      </w:r>
      <w:r w:rsidR="004843EF" w:rsidRPr="00F55E0F">
        <w:rPr>
          <w:rFonts w:ascii="Arial" w:hAnsi="Arial"/>
          <w:b/>
          <w:sz w:val="22"/>
          <w:szCs w:val="22"/>
        </w:rPr>
        <w:t>decreases</w:t>
      </w:r>
      <w:r w:rsidR="004843EF" w:rsidRPr="00F55E0F">
        <w:rPr>
          <w:rFonts w:ascii="Arial" w:hAnsi="Arial"/>
          <w:sz w:val="22"/>
          <w:szCs w:val="22"/>
        </w:rPr>
        <w:t xml:space="preserve">   </w:t>
      </w:r>
    </w:p>
    <w:p w14:paraId="7BBC2B2B" w14:textId="77777777" w:rsidR="005546ED" w:rsidRPr="00F55E0F" w:rsidRDefault="005546ED" w:rsidP="005546ED">
      <w:pPr>
        <w:rPr>
          <w:rFonts w:ascii="Arial" w:hAnsi="Arial"/>
          <w:sz w:val="22"/>
          <w:szCs w:val="22"/>
        </w:rPr>
      </w:pPr>
    </w:p>
    <w:p w14:paraId="7CD10787" w14:textId="1C7B7157" w:rsidR="004843EF" w:rsidRPr="00F55E0F" w:rsidRDefault="00D91C69" w:rsidP="004843EF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>(b)  </w:t>
      </w:r>
      <w:r w:rsidR="005546ED"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Use the formula </w:t>
      </w:r>
      <w:r w:rsidR="00F91985" w:rsidRPr="00F55E0F">
        <w:rPr>
          <w:noProof/>
          <w:position w:val="-26"/>
          <w:sz w:val="22"/>
          <w:szCs w:val="22"/>
        </w:rPr>
        <w:object w:dxaOrig="1460" w:dyaOrig="660" w14:anchorId="79880EB1">
          <v:shape id="_x0000_i1025" type="#_x0000_t75" alt="" style="width:72.85pt;height:32.65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593876416" r:id="rId16"/>
        </w:object>
      </w:r>
      <w:r w:rsidR="004843EF" w:rsidRPr="00F55E0F">
        <w:rPr>
          <w:rFonts w:ascii="Arial" w:hAnsi="Arial"/>
          <w:sz w:val="22"/>
          <w:szCs w:val="22"/>
        </w:rPr>
        <w:t>to complete the e</w:t>
      </w:r>
      <w:r w:rsidR="005546ED" w:rsidRPr="00F55E0F">
        <w:rPr>
          <w:rFonts w:ascii="Arial" w:hAnsi="Arial"/>
          <w:sz w:val="22"/>
          <w:szCs w:val="22"/>
        </w:rPr>
        <w:t xml:space="preserve">nergy level diagram below. The </w:t>
      </w:r>
      <w:r w:rsidR="005546ED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diagram is </w:t>
      </w:r>
      <w:r w:rsidR="004843EF" w:rsidRPr="00F55E0F">
        <w:rPr>
          <w:rFonts w:ascii="Arial" w:hAnsi="Arial"/>
          <w:b/>
          <w:bCs/>
          <w:sz w:val="22"/>
          <w:szCs w:val="22"/>
        </w:rPr>
        <w:t xml:space="preserve">not </w:t>
      </w:r>
      <w:r w:rsidR="004843EF" w:rsidRPr="00F55E0F">
        <w:rPr>
          <w:rFonts w:ascii="Arial" w:hAnsi="Arial"/>
          <w:sz w:val="22"/>
          <w:szCs w:val="22"/>
        </w:rPr>
        <w:t xml:space="preserve">drawn to scale.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4843EF" w:rsidRPr="00F55E0F">
        <w:rPr>
          <w:rFonts w:ascii="Arial" w:hAnsi="Arial"/>
          <w:sz w:val="22"/>
          <w:szCs w:val="22"/>
        </w:rPr>
        <w:t xml:space="preserve">(2 marks) </w:t>
      </w:r>
    </w:p>
    <w:p w14:paraId="7A1AD06F" w14:textId="77777777" w:rsidR="005546ED" w:rsidRPr="00F55E0F" w:rsidRDefault="005546ED" w:rsidP="004843EF">
      <w:pPr>
        <w:rPr>
          <w:rFonts w:ascii="Arial" w:hAnsi="Arial"/>
          <w:sz w:val="22"/>
          <w:szCs w:val="22"/>
        </w:rPr>
      </w:pPr>
    </w:p>
    <w:p w14:paraId="71BB1F0B" w14:textId="77777777" w:rsidR="005546ED" w:rsidRPr="00F55E0F" w:rsidRDefault="00E85802" w:rsidP="00D91C69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73A8A737" wp14:editId="7563B274">
            <wp:extent cx="4377266" cy="1766970"/>
            <wp:effectExtent l="0" t="0" r="0" b="11430"/>
            <wp:docPr id="15" name="Picture 15" descr="Screen Shot 2016-07-24 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 Shot 2016-07-24 at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66" cy="17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D86A" w14:textId="77777777" w:rsidR="005546ED" w:rsidRPr="00F55E0F" w:rsidRDefault="005546ED" w:rsidP="004843EF">
      <w:pPr>
        <w:rPr>
          <w:rFonts w:ascii="Arial" w:hAnsi="Arial"/>
          <w:sz w:val="22"/>
          <w:szCs w:val="22"/>
        </w:rPr>
      </w:pPr>
    </w:p>
    <w:p w14:paraId="2C55383F" w14:textId="0BBC3691" w:rsidR="00223911" w:rsidRPr="00F55E0F" w:rsidRDefault="00D91C69" w:rsidP="0022391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 xml:space="preserve">(c) </w:t>
      </w:r>
      <w:r w:rsidR="00223911" w:rsidRPr="00F55E0F">
        <w:rPr>
          <w:rFonts w:ascii="Arial" w:hAnsi="Arial"/>
          <w:sz w:val="22"/>
          <w:szCs w:val="22"/>
        </w:rPr>
        <w:tab/>
        <w:t xml:space="preserve">On the diagram above, draw in all the possible transitions when an electron undergoes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 xml:space="preserve">relaxation from n = 4 to the ground state. </w:t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005EFD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 xml:space="preserve">(3 marks) </w:t>
      </w:r>
    </w:p>
    <w:p w14:paraId="5C5B8547" w14:textId="77777777" w:rsidR="00223911" w:rsidRPr="00F55E0F" w:rsidRDefault="00223911" w:rsidP="00223911">
      <w:pPr>
        <w:rPr>
          <w:rFonts w:ascii="Arial" w:hAnsi="Arial"/>
          <w:sz w:val="22"/>
          <w:szCs w:val="22"/>
        </w:rPr>
      </w:pPr>
    </w:p>
    <w:p w14:paraId="3E14DE11" w14:textId="72EFD176" w:rsidR="00223911" w:rsidRPr="00F55E0F" w:rsidRDefault="00FA27CB" w:rsidP="0022391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 xml:space="preserve">(d) </w:t>
      </w:r>
      <w:r w:rsidR="00223911" w:rsidRPr="00F55E0F">
        <w:rPr>
          <w:rFonts w:ascii="Arial" w:hAnsi="Arial"/>
          <w:sz w:val="22"/>
          <w:szCs w:val="22"/>
        </w:rPr>
        <w:tab/>
        <w:t xml:space="preserve">(i) </w:t>
      </w:r>
      <w:r w:rsidR="00223911" w:rsidRPr="00F55E0F">
        <w:rPr>
          <w:rFonts w:ascii="Arial" w:hAnsi="Arial"/>
          <w:sz w:val="22"/>
          <w:szCs w:val="22"/>
        </w:rPr>
        <w:tab/>
        <w:t xml:space="preserve">Calculate the wavelength of the photon emitted from the E3 to E2 transition. </w:t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 xml:space="preserve">Show </w:t>
      </w:r>
      <w:r w:rsidR="00223911" w:rsidRPr="00F55E0F">
        <w:rPr>
          <w:rFonts w:ascii="Arial" w:hAnsi="Arial"/>
          <w:b/>
          <w:bCs/>
          <w:sz w:val="22"/>
          <w:szCs w:val="22"/>
        </w:rPr>
        <w:t xml:space="preserve">all </w:t>
      </w:r>
      <w:r w:rsidR="00223911" w:rsidRPr="00F55E0F">
        <w:rPr>
          <w:rFonts w:ascii="Arial" w:hAnsi="Arial"/>
          <w:sz w:val="22"/>
          <w:szCs w:val="22"/>
        </w:rPr>
        <w:t xml:space="preserve">workings. </w:t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</w:r>
      <w:r w:rsidR="00223911" w:rsidRPr="00F55E0F">
        <w:rPr>
          <w:rFonts w:ascii="Arial" w:hAnsi="Arial"/>
          <w:sz w:val="22"/>
          <w:szCs w:val="22"/>
        </w:rPr>
        <w:tab/>
        <w:t xml:space="preserve">(4 marks) </w:t>
      </w:r>
    </w:p>
    <w:p w14:paraId="419813E2" w14:textId="77777777" w:rsidR="000A4521" w:rsidRPr="00F55E0F" w:rsidRDefault="000A4521" w:rsidP="00223911">
      <w:pPr>
        <w:rPr>
          <w:rFonts w:ascii="Arial" w:hAnsi="Arial"/>
          <w:sz w:val="22"/>
          <w:szCs w:val="22"/>
        </w:rPr>
      </w:pPr>
    </w:p>
    <w:p w14:paraId="7543831E" w14:textId="77777777" w:rsidR="00FA27CB" w:rsidRPr="00F55E0F" w:rsidRDefault="000A4521" w:rsidP="000A452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</w:p>
    <w:p w14:paraId="2BFF633C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7F8EB814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2138DBD1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1D55A0D8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79082F9E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4A17C698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0D2A9B59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36966EEA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4429C8B8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12062026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3B86468C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294D4A0B" w14:textId="77777777" w:rsidR="00FA27CB" w:rsidRPr="00F55E0F" w:rsidRDefault="00FA27CB" w:rsidP="000A4521">
      <w:pPr>
        <w:rPr>
          <w:rFonts w:ascii="Arial" w:hAnsi="Arial"/>
          <w:sz w:val="22"/>
          <w:szCs w:val="22"/>
        </w:rPr>
      </w:pPr>
    </w:p>
    <w:p w14:paraId="023F998D" w14:textId="218B14F8" w:rsidR="000A4521" w:rsidRPr="00F55E0F" w:rsidRDefault="00FA27CB" w:rsidP="000A452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 xml:space="preserve">(ii) </w:t>
      </w:r>
      <w:r w:rsidR="000A4521" w:rsidRPr="00F55E0F">
        <w:rPr>
          <w:rFonts w:ascii="Arial" w:hAnsi="Arial"/>
          <w:sz w:val="22"/>
          <w:szCs w:val="22"/>
        </w:rPr>
        <w:tab/>
        <w:t xml:space="preserve">The transitions of E4 to E2 and E3 to E2 produce red and green photons. </w:t>
      </w:r>
      <w:r w:rsidR="000A4521"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 xml:space="preserve">Explain which transition produces which colour. </w:t>
      </w:r>
      <w:r w:rsidR="000A4521"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ab/>
      </w:r>
      <w:r w:rsidR="000A4521" w:rsidRPr="00F55E0F">
        <w:rPr>
          <w:rFonts w:ascii="Arial" w:hAnsi="Arial"/>
          <w:sz w:val="22"/>
          <w:szCs w:val="22"/>
        </w:rPr>
        <w:tab/>
        <w:t xml:space="preserve">(3 marks) </w:t>
      </w:r>
    </w:p>
    <w:p w14:paraId="5CF25E88" w14:textId="77777777" w:rsidR="000A4521" w:rsidRPr="00F55E0F" w:rsidRDefault="000A4521" w:rsidP="00223911">
      <w:pPr>
        <w:rPr>
          <w:rFonts w:ascii="Arial" w:hAnsi="Arial"/>
          <w:sz w:val="22"/>
          <w:szCs w:val="22"/>
        </w:rPr>
      </w:pPr>
    </w:p>
    <w:p w14:paraId="09840F36" w14:textId="77777777" w:rsidR="00D91C69" w:rsidRPr="00F55E0F" w:rsidRDefault="00D91C69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240DEE2F" w14:textId="7EF770F4" w:rsidR="002754D1" w:rsidRPr="00F55E0F" w:rsidRDefault="00B33187" w:rsidP="002754D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>5.</w:t>
      </w:r>
      <w:r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 xml:space="preserve">The element helium gets its name from the Greek </w:t>
      </w:r>
      <w:r w:rsidR="00F6412E" w:rsidRPr="00F55E0F">
        <w:rPr>
          <w:rFonts w:ascii="Arial" w:hAnsi="Arial"/>
          <w:sz w:val="22"/>
          <w:szCs w:val="22"/>
        </w:rPr>
        <w:t>sun god</w:t>
      </w:r>
      <w:r w:rsidR="002754D1" w:rsidRPr="00F55E0F">
        <w:rPr>
          <w:rFonts w:ascii="Arial" w:hAnsi="Arial"/>
          <w:sz w:val="22"/>
          <w:szCs w:val="22"/>
        </w:rPr>
        <w:t xml:space="preserve"> ‘Helios’. This is because helium is </w:t>
      </w:r>
      <w:r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 xml:space="preserve">the only element to have been discovered in the Sun before it was isolated on the Earth. </w:t>
      </w:r>
      <w:r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 xml:space="preserve">Helium was identified from unknown lines in the solar spectrum. </w:t>
      </w:r>
    </w:p>
    <w:p w14:paraId="45774170" w14:textId="77777777" w:rsidR="002754D1" w:rsidRPr="00F55E0F" w:rsidRDefault="002754D1" w:rsidP="002754D1">
      <w:pPr>
        <w:rPr>
          <w:rFonts w:ascii="Arial" w:hAnsi="Arial"/>
          <w:sz w:val="22"/>
          <w:szCs w:val="22"/>
        </w:rPr>
      </w:pPr>
    </w:p>
    <w:p w14:paraId="0B1640A7" w14:textId="3390397E" w:rsidR="002754D1" w:rsidRPr="00F55E0F" w:rsidRDefault="00B33187" w:rsidP="002754D1">
      <w:pPr>
        <w:rPr>
          <w:rFonts w:ascii="Arial" w:hAnsi="Arial"/>
          <w:bCs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 xml:space="preserve">With reference to the discovery of helium, explain the origin and significance of lines in the </w:t>
      </w:r>
      <w:r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 xml:space="preserve">solar spectrum. </w:t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sz w:val="22"/>
          <w:szCs w:val="22"/>
        </w:rPr>
        <w:tab/>
      </w:r>
      <w:r w:rsidR="00005EFD" w:rsidRPr="00F55E0F">
        <w:rPr>
          <w:rFonts w:ascii="Arial" w:hAnsi="Arial"/>
          <w:sz w:val="22"/>
          <w:szCs w:val="22"/>
        </w:rPr>
        <w:tab/>
      </w:r>
      <w:r w:rsidR="002754D1" w:rsidRPr="00F55E0F">
        <w:rPr>
          <w:rFonts w:ascii="Arial" w:hAnsi="Arial"/>
          <w:bCs/>
          <w:sz w:val="22"/>
          <w:szCs w:val="22"/>
        </w:rPr>
        <w:t>(4 marks)</w:t>
      </w:r>
    </w:p>
    <w:p w14:paraId="6FBB0DC6" w14:textId="77777777" w:rsidR="002754D1" w:rsidRPr="00F55E0F" w:rsidRDefault="002754D1" w:rsidP="002754D1">
      <w:pPr>
        <w:rPr>
          <w:rFonts w:ascii="Arial" w:hAnsi="Arial"/>
          <w:bCs/>
          <w:sz w:val="22"/>
          <w:szCs w:val="22"/>
        </w:rPr>
      </w:pPr>
    </w:p>
    <w:p w14:paraId="760C4D3A" w14:textId="77777777" w:rsidR="002754D1" w:rsidRPr="00F55E0F" w:rsidRDefault="002754D1" w:rsidP="002754D1">
      <w:pPr>
        <w:rPr>
          <w:rFonts w:ascii="Arial" w:hAnsi="Arial"/>
          <w:sz w:val="22"/>
          <w:szCs w:val="22"/>
        </w:rPr>
      </w:pPr>
    </w:p>
    <w:p w14:paraId="3EFA7868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29E9FB42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1058E5C7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3D73ABC1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1990E840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672AB09F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6BC6A7A4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3F1A1D4A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67E26A22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740E9AC7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6F54AADE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1E2BFA1E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182700EE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2B5B6E7F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6DAAD547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4DC4E826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160ACE40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37973BED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0B3296D0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2ED05792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09BC43C0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167FC9B6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3F69FDFE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6041DFEC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5A385B17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3FE2C24C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7944B738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5C35E8D6" w14:textId="77777777" w:rsidR="00B33187" w:rsidRPr="00F55E0F" w:rsidRDefault="00B33187" w:rsidP="003E6F76">
      <w:pPr>
        <w:rPr>
          <w:rFonts w:ascii="Arial" w:hAnsi="Arial"/>
          <w:sz w:val="22"/>
          <w:szCs w:val="22"/>
        </w:rPr>
      </w:pPr>
    </w:p>
    <w:p w14:paraId="2A5EB474" w14:textId="60BAD940" w:rsidR="003E6F76" w:rsidRPr="00F55E0F" w:rsidRDefault="00005EFD" w:rsidP="003E6F76">
      <w:pPr>
        <w:rPr>
          <w:rFonts w:ascii="Arial" w:hAnsi="Arial"/>
          <w:b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>6.</w:t>
      </w: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 xml:space="preserve">Experimental work was carried out to investigate the photoelectric effect by shining light onto </w:t>
      </w:r>
      <w:r w:rsidR="00B33187"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 xml:space="preserve">a particular metal surface.  Measurements were made of the number and maximum kinetic </w:t>
      </w:r>
      <w:r w:rsidR="00B33187"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 xml:space="preserve">energy of the emitted electrons from this particular metal surface for different frequencies </w:t>
      </w:r>
      <w:r w:rsidR="00B33187"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>and intensities of light.</w:t>
      </w:r>
    </w:p>
    <w:p w14:paraId="0E3D98A4" w14:textId="77777777" w:rsidR="003E6F76" w:rsidRPr="00F55E0F" w:rsidRDefault="003E6F76" w:rsidP="003E6F76">
      <w:pPr>
        <w:rPr>
          <w:rFonts w:ascii="Arial" w:hAnsi="Arial"/>
          <w:sz w:val="22"/>
          <w:szCs w:val="22"/>
        </w:rPr>
      </w:pPr>
    </w:p>
    <w:p w14:paraId="6C157E87" w14:textId="196A5C6F" w:rsidR="003E6F76" w:rsidRPr="00F55E0F" w:rsidRDefault="00E5606A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>(a)</w:t>
      </w:r>
      <w:r w:rsidR="003E6F76" w:rsidRPr="00F55E0F">
        <w:rPr>
          <w:rFonts w:ascii="Arial" w:hAnsi="Arial"/>
          <w:sz w:val="22"/>
          <w:szCs w:val="22"/>
        </w:rPr>
        <w:tab/>
        <w:t xml:space="preserve">Which </w:t>
      </w:r>
      <w:r w:rsidR="003E6F76" w:rsidRPr="00F55E0F">
        <w:rPr>
          <w:rFonts w:ascii="Arial" w:hAnsi="Arial"/>
          <w:b/>
          <w:sz w:val="22"/>
          <w:szCs w:val="22"/>
        </w:rPr>
        <w:t>one</w:t>
      </w:r>
      <w:r w:rsidR="003E6F76" w:rsidRPr="00F55E0F">
        <w:rPr>
          <w:rFonts w:ascii="Arial" w:hAnsi="Arial"/>
          <w:sz w:val="22"/>
          <w:szCs w:val="22"/>
        </w:rPr>
        <w:t xml:space="preserve"> of the following (</w:t>
      </w:r>
      <w:r w:rsidR="003E6F76" w:rsidRPr="00F55E0F">
        <w:rPr>
          <w:rFonts w:ascii="Arial" w:hAnsi="Arial"/>
          <w:b/>
          <w:sz w:val="22"/>
          <w:szCs w:val="22"/>
        </w:rPr>
        <w:t>A - D</w:t>
      </w:r>
      <w:r w:rsidR="003E6F76" w:rsidRPr="00F55E0F">
        <w:rPr>
          <w:rFonts w:ascii="Arial" w:hAnsi="Arial"/>
          <w:sz w:val="22"/>
          <w:szCs w:val="22"/>
        </w:rPr>
        <w:t xml:space="preserve">) was </w:t>
      </w:r>
      <w:r w:rsidR="003E6F76" w:rsidRPr="00F55E0F">
        <w:rPr>
          <w:rFonts w:ascii="Arial" w:hAnsi="Arial"/>
          <w:b/>
          <w:sz w:val="22"/>
          <w:szCs w:val="22"/>
        </w:rPr>
        <w:t>not</w:t>
      </w:r>
      <w:r w:rsidR="003E6F76" w:rsidRPr="00F55E0F">
        <w:rPr>
          <w:rFonts w:ascii="Arial" w:hAnsi="Arial"/>
          <w:sz w:val="22"/>
          <w:szCs w:val="22"/>
        </w:rPr>
        <w:t xml:space="preserve"> one of the findings?</w:t>
      </w:r>
      <w:r w:rsidR="003E6F76"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ab/>
        <w:t>(1 mark)</w:t>
      </w:r>
    </w:p>
    <w:p w14:paraId="2068D043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0FA3EEAB" w14:textId="5B31E4BA" w:rsidR="003E6F76" w:rsidRPr="00F55E0F" w:rsidRDefault="003E6F76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A.</w:t>
      </w:r>
      <w:r w:rsidRPr="00F55E0F">
        <w:rPr>
          <w:rFonts w:ascii="Arial" w:hAnsi="Arial"/>
          <w:sz w:val="22"/>
          <w:szCs w:val="22"/>
        </w:rPr>
        <w:tab/>
        <w:t xml:space="preserve">The ability to eject electrons from this metal depended only on the frequency of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light.</w:t>
      </w:r>
    </w:p>
    <w:p w14:paraId="1F07BFB5" w14:textId="133C2006" w:rsidR="003E6F76" w:rsidRPr="00F55E0F" w:rsidRDefault="003E6F76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B.</w:t>
      </w:r>
      <w:r w:rsidRPr="00F55E0F">
        <w:rPr>
          <w:rFonts w:ascii="Arial" w:hAnsi="Arial"/>
          <w:sz w:val="22"/>
          <w:szCs w:val="22"/>
        </w:rPr>
        <w:tab/>
        <w:t xml:space="preserve">At frequencies below the 'threshold frequency' no electrons were ejected from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the metal no matter how high the intensity was.</w:t>
      </w:r>
    </w:p>
    <w:p w14:paraId="07525554" w14:textId="5043037B" w:rsidR="003E6F76" w:rsidRPr="00F55E0F" w:rsidRDefault="003E6F76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C.</w:t>
      </w:r>
      <w:r w:rsidRPr="00F55E0F">
        <w:rPr>
          <w:rFonts w:ascii="Arial" w:hAnsi="Arial"/>
          <w:sz w:val="22"/>
          <w:szCs w:val="22"/>
        </w:rPr>
        <w:tab/>
        <w:t xml:space="preserve">The 'stopping potential' for the photoelectrons was independent of the light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intensity.</w:t>
      </w:r>
    </w:p>
    <w:p w14:paraId="7CA0316F" w14:textId="558C6325" w:rsidR="003E6F76" w:rsidRPr="00F55E0F" w:rsidRDefault="003E6F76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D.</w:t>
      </w:r>
      <w:r w:rsidRPr="00F55E0F">
        <w:rPr>
          <w:rFonts w:ascii="Arial" w:hAnsi="Arial"/>
          <w:sz w:val="22"/>
          <w:szCs w:val="22"/>
        </w:rPr>
        <w:tab/>
        <w:t xml:space="preserve">The maximum kinetic energy of the photoelectrons depended only on the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E5606A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intensity of the light.</w:t>
      </w:r>
    </w:p>
    <w:p w14:paraId="289558D3" w14:textId="77777777" w:rsidR="003E6F76" w:rsidRPr="00F55E0F" w:rsidRDefault="003E6F76" w:rsidP="003E6F76">
      <w:pPr>
        <w:rPr>
          <w:rFonts w:ascii="Arial" w:hAnsi="Arial"/>
          <w:sz w:val="22"/>
          <w:szCs w:val="22"/>
        </w:rPr>
      </w:pPr>
    </w:p>
    <w:p w14:paraId="581DD2F3" w14:textId="77777777" w:rsidR="00E5606A" w:rsidRPr="00F55E0F" w:rsidRDefault="00E5606A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047D66E8" w14:textId="3F0B72F2" w:rsidR="003E6F76" w:rsidRPr="00F55E0F" w:rsidRDefault="00E5606A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ab/>
      </w:r>
      <w:r w:rsidR="003E6F76" w:rsidRPr="00F55E0F">
        <w:rPr>
          <w:rFonts w:ascii="Arial" w:hAnsi="Arial"/>
          <w:sz w:val="22"/>
          <w:szCs w:val="22"/>
        </w:rPr>
        <w:t>The apparatus shown below was set up to investigate the photoelectric effect.</w:t>
      </w:r>
    </w:p>
    <w:p w14:paraId="59E173FF" w14:textId="77777777" w:rsidR="003E6F76" w:rsidRPr="00F55E0F" w:rsidRDefault="00E85802" w:rsidP="003E6F76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035C9158" wp14:editId="49923079">
            <wp:extent cx="2015067" cy="1957020"/>
            <wp:effectExtent l="0" t="0" r="0" b="0"/>
            <wp:docPr id="22" name="Picture 22" descr="pedia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diag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7" cy="19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F3CD" w14:textId="77777777" w:rsidR="003E6F76" w:rsidRPr="00F55E0F" w:rsidRDefault="003E6F76" w:rsidP="003E6F76">
      <w:pPr>
        <w:rPr>
          <w:rFonts w:ascii="Arial" w:hAnsi="Arial"/>
          <w:sz w:val="22"/>
          <w:szCs w:val="22"/>
        </w:rPr>
      </w:pPr>
    </w:p>
    <w:p w14:paraId="6634C41B" w14:textId="0EB5907E" w:rsidR="003E6F76" w:rsidRPr="00F55E0F" w:rsidRDefault="00E5606A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>Using this apparatus, it is found that light of wavelength 254 nm (2.54 x 10</w:t>
      </w:r>
      <w:r w:rsidR="003E6F76" w:rsidRPr="00F55E0F">
        <w:rPr>
          <w:rFonts w:ascii="Arial" w:hAnsi="Arial"/>
          <w:sz w:val="22"/>
          <w:szCs w:val="22"/>
          <w:vertAlign w:val="superscript"/>
        </w:rPr>
        <w:t>-7</w:t>
      </w:r>
      <w:r w:rsidR="003E6F76" w:rsidRPr="00F55E0F">
        <w:rPr>
          <w:rFonts w:ascii="Arial" w:hAnsi="Arial"/>
          <w:sz w:val="22"/>
          <w:szCs w:val="22"/>
        </w:rPr>
        <w:t xml:space="preserve"> m) ejects </w:t>
      </w: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 xml:space="preserve">photoelectrons from a silver plate.  The work function of the silver surface is </w:t>
      </w:r>
      <w:r w:rsidR="00B42574" w:rsidRPr="00F55E0F">
        <w:rPr>
          <w:rFonts w:ascii="Arial" w:hAnsi="Arial"/>
          <w:sz w:val="22"/>
          <w:szCs w:val="22"/>
        </w:rPr>
        <w:t>7.52 x 10</w:t>
      </w:r>
      <w:r w:rsidR="00B42574" w:rsidRPr="00F55E0F">
        <w:rPr>
          <w:rFonts w:ascii="Arial" w:hAnsi="Arial"/>
          <w:sz w:val="22"/>
          <w:szCs w:val="22"/>
          <w:vertAlign w:val="superscript"/>
        </w:rPr>
        <w:t>-19</w:t>
      </w:r>
      <w:r w:rsidR="00B42574" w:rsidRPr="00F55E0F">
        <w:rPr>
          <w:rFonts w:ascii="Arial" w:hAnsi="Arial"/>
          <w:sz w:val="22"/>
          <w:szCs w:val="22"/>
        </w:rPr>
        <w:t xml:space="preserve"> J</w:t>
      </w:r>
      <w:r w:rsidR="003E6F76" w:rsidRPr="00F55E0F">
        <w:rPr>
          <w:rFonts w:ascii="Arial" w:hAnsi="Arial"/>
          <w:sz w:val="22"/>
          <w:szCs w:val="22"/>
        </w:rPr>
        <w:t>.</w:t>
      </w:r>
    </w:p>
    <w:p w14:paraId="11542856" w14:textId="77777777" w:rsidR="003E6F76" w:rsidRPr="00F55E0F" w:rsidRDefault="003E6F76" w:rsidP="003E6F76">
      <w:pPr>
        <w:rPr>
          <w:rFonts w:ascii="Arial" w:hAnsi="Arial"/>
          <w:sz w:val="22"/>
          <w:szCs w:val="22"/>
        </w:rPr>
      </w:pPr>
    </w:p>
    <w:p w14:paraId="649C2DA0" w14:textId="6674F3A2" w:rsidR="003E6F76" w:rsidRPr="00F55E0F" w:rsidRDefault="00E5606A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>(</w:t>
      </w:r>
      <w:r w:rsidR="00B42574" w:rsidRPr="00F55E0F">
        <w:rPr>
          <w:rFonts w:ascii="Arial" w:hAnsi="Arial"/>
          <w:sz w:val="22"/>
          <w:szCs w:val="22"/>
        </w:rPr>
        <w:t>b)</w:t>
      </w:r>
      <w:r w:rsidR="00B42574" w:rsidRPr="00F55E0F">
        <w:rPr>
          <w:rFonts w:ascii="Arial" w:hAnsi="Arial"/>
          <w:sz w:val="22"/>
          <w:szCs w:val="22"/>
        </w:rPr>
        <w:tab/>
        <w:t xml:space="preserve">Calculate the energy </w:t>
      </w:r>
      <w:r w:rsidR="003E6F76" w:rsidRPr="00F55E0F">
        <w:rPr>
          <w:rFonts w:ascii="Arial" w:hAnsi="Arial"/>
          <w:sz w:val="22"/>
          <w:szCs w:val="22"/>
        </w:rPr>
        <w:t>of a single photon of light of wavelength 254 nm (2.54 x 10</w:t>
      </w:r>
      <w:r w:rsidR="003E6F76" w:rsidRPr="00F55E0F">
        <w:rPr>
          <w:rFonts w:ascii="Arial" w:hAnsi="Arial"/>
          <w:sz w:val="22"/>
          <w:szCs w:val="22"/>
          <w:vertAlign w:val="superscript"/>
        </w:rPr>
        <w:t>-7</w:t>
      </w:r>
      <w:r w:rsidR="003E6F76" w:rsidRPr="00F55E0F">
        <w:rPr>
          <w:rFonts w:ascii="Arial" w:hAnsi="Arial"/>
          <w:sz w:val="22"/>
          <w:szCs w:val="22"/>
        </w:rPr>
        <w:t xml:space="preserve"> m).</w:t>
      </w:r>
    </w:p>
    <w:p w14:paraId="568F50C7" w14:textId="77777777" w:rsidR="00B42574" w:rsidRPr="00F55E0F" w:rsidRDefault="00B42574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(3 marks)</w:t>
      </w:r>
    </w:p>
    <w:p w14:paraId="531AD395" w14:textId="77777777" w:rsidR="003E6F76" w:rsidRPr="00F55E0F" w:rsidRDefault="003E6F76" w:rsidP="003E6F76">
      <w:pPr>
        <w:rPr>
          <w:rFonts w:ascii="Arial" w:hAnsi="Arial"/>
          <w:sz w:val="22"/>
          <w:szCs w:val="22"/>
        </w:rPr>
      </w:pPr>
    </w:p>
    <w:p w14:paraId="168BDCC9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0EA1BECC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6E215F4A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11518928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00076CF9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37EC2ABB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7A300A18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2000311C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4268B259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458EDC7E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14ADB7A6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676B2807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14EB94C0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2CB6350F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651E59D6" w14:textId="77777777" w:rsidR="00E5606A" w:rsidRPr="00F55E0F" w:rsidRDefault="00E5606A" w:rsidP="003E6F76">
      <w:pPr>
        <w:rPr>
          <w:rFonts w:ascii="Arial" w:hAnsi="Arial"/>
          <w:sz w:val="22"/>
          <w:szCs w:val="22"/>
        </w:rPr>
      </w:pPr>
    </w:p>
    <w:p w14:paraId="4733ED8B" w14:textId="1AEABEE7" w:rsidR="003E6F76" w:rsidRPr="00F55E0F" w:rsidRDefault="00E5606A" w:rsidP="003E6F7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B42574" w:rsidRPr="00F55E0F">
        <w:rPr>
          <w:rFonts w:ascii="Arial" w:hAnsi="Arial"/>
          <w:sz w:val="22"/>
          <w:szCs w:val="22"/>
        </w:rPr>
        <w:t>(</w:t>
      </w:r>
      <w:r w:rsidR="003E6F76" w:rsidRPr="00F55E0F">
        <w:rPr>
          <w:rFonts w:ascii="Arial" w:hAnsi="Arial"/>
          <w:sz w:val="22"/>
          <w:szCs w:val="22"/>
        </w:rPr>
        <w:t>c)</w:t>
      </w:r>
      <w:r w:rsidR="003E6F76" w:rsidRPr="00F55E0F">
        <w:rPr>
          <w:rFonts w:ascii="Arial" w:hAnsi="Arial"/>
          <w:sz w:val="22"/>
          <w:szCs w:val="22"/>
        </w:rPr>
        <w:tab/>
        <w:t>What is the kinetic energy</w:t>
      </w:r>
      <w:r w:rsidR="00B42574" w:rsidRPr="00F55E0F">
        <w:rPr>
          <w:rFonts w:ascii="Arial" w:hAnsi="Arial"/>
          <w:sz w:val="22"/>
          <w:szCs w:val="22"/>
        </w:rPr>
        <w:t xml:space="preserve"> </w:t>
      </w:r>
      <w:r w:rsidR="003E6F76" w:rsidRPr="00F55E0F">
        <w:rPr>
          <w:rFonts w:ascii="Arial" w:hAnsi="Arial"/>
          <w:sz w:val="22"/>
          <w:szCs w:val="22"/>
        </w:rPr>
        <w:t xml:space="preserve">of the fastest moving photoelectrons ejected by light of </w:t>
      </w:r>
      <w:r w:rsidR="00B42574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3E6F76" w:rsidRPr="00F55E0F">
        <w:rPr>
          <w:rFonts w:ascii="Arial" w:hAnsi="Arial"/>
          <w:sz w:val="22"/>
          <w:szCs w:val="22"/>
        </w:rPr>
        <w:t>254 nm?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B42574" w:rsidRPr="00F55E0F">
        <w:rPr>
          <w:rFonts w:ascii="Arial" w:hAnsi="Arial"/>
          <w:sz w:val="22"/>
          <w:szCs w:val="22"/>
        </w:rPr>
        <w:t>(3 marks)</w:t>
      </w:r>
    </w:p>
    <w:p w14:paraId="2E2CD559" w14:textId="77777777" w:rsidR="0075152B" w:rsidRPr="00F55E0F" w:rsidRDefault="0075152B" w:rsidP="003E6F76">
      <w:pPr>
        <w:rPr>
          <w:rFonts w:ascii="Arial" w:hAnsi="Arial"/>
          <w:sz w:val="22"/>
          <w:szCs w:val="22"/>
        </w:rPr>
      </w:pPr>
    </w:p>
    <w:p w14:paraId="090187BC" w14:textId="77777777" w:rsidR="0075152B" w:rsidRPr="00F55E0F" w:rsidRDefault="0075152B" w:rsidP="003E6F76">
      <w:pPr>
        <w:rPr>
          <w:rFonts w:ascii="Arial" w:hAnsi="Arial"/>
          <w:sz w:val="22"/>
          <w:szCs w:val="22"/>
        </w:rPr>
      </w:pPr>
    </w:p>
    <w:p w14:paraId="146C3722" w14:textId="77777777" w:rsidR="00E5606A" w:rsidRPr="00F55E0F" w:rsidRDefault="00E5606A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5453F7E9" w14:textId="0E2F5625" w:rsidR="0075152B" w:rsidRPr="00F55E0F" w:rsidRDefault="0075152B" w:rsidP="0075152B">
      <w:pPr>
        <w:rPr>
          <w:rFonts w:ascii="Arial" w:hAnsi="Arial"/>
          <w:b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>7.</w:t>
      </w:r>
      <w:r w:rsidRPr="00F55E0F">
        <w:rPr>
          <w:rFonts w:ascii="Arial" w:hAnsi="Arial"/>
          <w:sz w:val="22"/>
          <w:szCs w:val="22"/>
        </w:rPr>
        <w:tab/>
        <w:t xml:space="preserve">An experiment is carried out to investigate the photoelectric effect.  Light of various single </w:t>
      </w:r>
      <w:r w:rsidR="00EB69DB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>frequencies shines onto a clean metal plate inside an evacuated glass tube as shown below.</w:t>
      </w:r>
    </w:p>
    <w:p w14:paraId="345A8747" w14:textId="77777777" w:rsidR="0075152B" w:rsidRPr="00F55E0F" w:rsidRDefault="00E85802" w:rsidP="0075152B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754B5313" wp14:editId="65BEF2FD">
            <wp:extent cx="2275840" cy="1442720"/>
            <wp:effectExtent l="0" t="0" r="10160" b="5080"/>
            <wp:docPr id="25" name="Picture 25" descr="pe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diag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7C46" w14:textId="77777777" w:rsidR="0075152B" w:rsidRPr="00F55E0F" w:rsidRDefault="0075152B" w:rsidP="0075152B">
      <w:pPr>
        <w:rPr>
          <w:rFonts w:ascii="Arial" w:hAnsi="Arial"/>
          <w:sz w:val="22"/>
          <w:szCs w:val="22"/>
        </w:rPr>
      </w:pPr>
    </w:p>
    <w:p w14:paraId="172035DD" w14:textId="553052D3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 xml:space="preserve">The maximum kinetic energy of the photoelectrons is measured for the different frequencies, </w:t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giving the results shown below.</w:t>
      </w:r>
    </w:p>
    <w:p w14:paraId="49BF2E1C" w14:textId="77777777" w:rsidR="0075152B" w:rsidRPr="00F55E0F" w:rsidRDefault="00E85802" w:rsidP="0075152B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697CD41C" wp14:editId="7EC44DFE">
            <wp:extent cx="4049059" cy="2294467"/>
            <wp:effectExtent l="0" t="0" r="0" b="0"/>
            <wp:docPr id="26" name="Picture 26" descr="p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59" cy="22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C54F" w14:textId="4BD7AEF8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(a)</w:t>
      </w:r>
      <w:r w:rsidR="0075152B" w:rsidRPr="00F55E0F">
        <w:rPr>
          <w:rFonts w:ascii="Arial" w:hAnsi="Arial"/>
          <w:sz w:val="22"/>
          <w:szCs w:val="22"/>
        </w:rPr>
        <w:tab/>
        <w:t xml:space="preserve">From this graph calculate the value of Planck's constant, </w:t>
      </w:r>
      <w:r w:rsidR="0075152B" w:rsidRPr="00F55E0F">
        <w:rPr>
          <w:rFonts w:ascii="Arial" w:hAnsi="Arial"/>
          <w:i/>
          <w:sz w:val="22"/>
          <w:szCs w:val="22"/>
        </w:rPr>
        <w:t>h</w:t>
      </w:r>
      <w:r w:rsidRPr="00F55E0F">
        <w:rPr>
          <w:rFonts w:ascii="Arial" w:hAnsi="Arial"/>
          <w:sz w:val="22"/>
          <w:szCs w:val="22"/>
        </w:rPr>
        <w:t>, in the units eV</w:t>
      </w:r>
      <w:r w:rsidR="0075152B" w:rsidRPr="00F55E0F">
        <w:rPr>
          <w:rFonts w:ascii="Arial" w:hAnsi="Arial"/>
          <w:sz w:val="22"/>
          <w:szCs w:val="22"/>
        </w:rPr>
        <w:t xml:space="preserve">.  You </w:t>
      </w:r>
      <w:r w:rsidR="0075152B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b/>
          <w:sz w:val="22"/>
          <w:szCs w:val="22"/>
        </w:rPr>
        <w:t>must</w:t>
      </w:r>
      <w:r w:rsidRPr="00F55E0F">
        <w:rPr>
          <w:rFonts w:ascii="Arial" w:hAnsi="Arial"/>
          <w:sz w:val="22"/>
          <w:szCs w:val="22"/>
        </w:rPr>
        <w:t xml:space="preserve"> show your working.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(3 marks)</w:t>
      </w:r>
    </w:p>
    <w:p w14:paraId="56963912" w14:textId="77777777" w:rsidR="0075152B" w:rsidRPr="00F55E0F" w:rsidRDefault="0075152B" w:rsidP="0075152B">
      <w:pPr>
        <w:rPr>
          <w:rFonts w:ascii="Arial" w:hAnsi="Arial"/>
          <w:sz w:val="22"/>
          <w:szCs w:val="22"/>
        </w:rPr>
      </w:pPr>
    </w:p>
    <w:p w14:paraId="3A8509C5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1CD4B0B2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268B663F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4CDE4099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056112E4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781E581E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3F2765F1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657EAFE1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482E4911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096FF9D5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27D0253D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77316C39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3E11C975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5C184B6B" w14:textId="02285CAC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(b)</w:t>
      </w:r>
      <w:r w:rsidR="0075152B" w:rsidRPr="00F55E0F">
        <w:rPr>
          <w:rFonts w:ascii="Arial" w:hAnsi="Arial"/>
          <w:sz w:val="22"/>
          <w:szCs w:val="22"/>
        </w:rPr>
        <w:tab/>
        <w:t xml:space="preserve">Calculate the minimum retarding voltage needed to prevent an electron of kinetic </w:t>
      </w:r>
      <w:r w:rsidR="0075152B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energy 4.80 x 10</w:t>
      </w:r>
      <w:r w:rsidR="0075152B" w:rsidRPr="00F55E0F">
        <w:rPr>
          <w:rFonts w:ascii="Arial" w:hAnsi="Arial"/>
          <w:sz w:val="22"/>
          <w:szCs w:val="22"/>
          <w:vertAlign w:val="superscript"/>
        </w:rPr>
        <w:t>-19</w:t>
      </w:r>
      <w:r w:rsidR="0075152B" w:rsidRPr="00F55E0F">
        <w:rPr>
          <w:rFonts w:ascii="Arial" w:hAnsi="Arial"/>
          <w:sz w:val="22"/>
          <w:szCs w:val="22"/>
        </w:rPr>
        <w:t xml:space="preserve"> J from crossing the evacuated glass tube.</w:t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  <w:t>(3 marks)</w:t>
      </w:r>
    </w:p>
    <w:p w14:paraId="2B122695" w14:textId="77777777" w:rsidR="0075152B" w:rsidRPr="00F55E0F" w:rsidRDefault="0075152B" w:rsidP="0075152B">
      <w:pPr>
        <w:rPr>
          <w:rFonts w:ascii="Arial" w:hAnsi="Arial"/>
          <w:sz w:val="22"/>
          <w:szCs w:val="22"/>
        </w:rPr>
      </w:pPr>
    </w:p>
    <w:p w14:paraId="51618D29" w14:textId="77777777" w:rsidR="00076841" w:rsidRPr="00F55E0F" w:rsidRDefault="00076841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725EEC61" w14:textId="5FE71F4E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ab/>
      </w:r>
      <w:r w:rsidR="0075152B" w:rsidRPr="00F55E0F">
        <w:rPr>
          <w:rFonts w:ascii="Arial" w:hAnsi="Arial"/>
          <w:sz w:val="22"/>
          <w:szCs w:val="22"/>
        </w:rPr>
        <w:t>(c)</w:t>
      </w:r>
      <w:r w:rsidR="0075152B" w:rsidRPr="00F55E0F">
        <w:rPr>
          <w:rFonts w:ascii="Arial" w:hAnsi="Arial"/>
          <w:sz w:val="22"/>
          <w:szCs w:val="22"/>
        </w:rPr>
        <w:tab/>
        <w:t xml:space="preserve">Which one of the plotted lines (A - E) in the graph below would be obtained for the </w:t>
      </w:r>
      <w:r w:rsidR="0075152B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same metal plate for light of double the intensity.</w:t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  <w:t>(1 mark)</w:t>
      </w:r>
    </w:p>
    <w:p w14:paraId="3E9F45AA" w14:textId="77777777" w:rsidR="0075152B" w:rsidRPr="00F55E0F" w:rsidRDefault="00E85802" w:rsidP="0075152B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241380A5" wp14:editId="40E63A1A">
            <wp:extent cx="4974190" cy="2650067"/>
            <wp:effectExtent l="0" t="0" r="4445" b="0"/>
            <wp:docPr id="27" name="Picture 27" descr="pe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graph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0" cy="26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717B" w14:textId="77777777" w:rsidR="0075152B" w:rsidRPr="00F55E0F" w:rsidRDefault="0075152B" w:rsidP="0075152B">
      <w:pPr>
        <w:rPr>
          <w:rFonts w:ascii="Arial" w:hAnsi="Arial"/>
          <w:sz w:val="22"/>
          <w:szCs w:val="22"/>
        </w:rPr>
      </w:pPr>
    </w:p>
    <w:p w14:paraId="5B4FCFA2" w14:textId="77777777" w:rsidR="00076841" w:rsidRPr="00F55E0F" w:rsidRDefault="00076841" w:rsidP="0075152B">
      <w:pPr>
        <w:rPr>
          <w:rFonts w:ascii="Arial" w:hAnsi="Arial"/>
          <w:sz w:val="22"/>
          <w:szCs w:val="22"/>
        </w:rPr>
      </w:pPr>
    </w:p>
    <w:p w14:paraId="664E7D02" w14:textId="1FDD720A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Newton proposed a particle model for light and Huygens proposed a wave model for light.</w:t>
      </w:r>
    </w:p>
    <w:p w14:paraId="6C1EA358" w14:textId="77777777" w:rsidR="0075152B" w:rsidRPr="00F55E0F" w:rsidRDefault="0075152B" w:rsidP="0075152B">
      <w:pPr>
        <w:rPr>
          <w:rFonts w:ascii="Arial" w:hAnsi="Arial"/>
          <w:sz w:val="22"/>
          <w:szCs w:val="22"/>
        </w:rPr>
      </w:pPr>
    </w:p>
    <w:p w14:paraId="6E6D5D34" w14:textId="1CD97591" w:rsidR="0075152B" w:rsidRPr="00F55E0F" w:rsidRDefault="00076841" w:rsidP="0075152B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(d)</w:t>
      </w:r>
      <w:r w:rsidR="0075152B" w:rsidRPr="00F55E0F">
        <w:rPr>
          <w:rFonts w:ascii="Arial" w:hAnsi="Arial"/>
          <w:sz w:val="22"/>
          <w:szCs w:val="22"/>
        </w:rPr>
        <w:tab/>
        <w:t xml:space="preserve">Explain, giving reasons, how Einstein's interpretation of the photoelectric effect </w:t>
      </w:r>
      <w:r w:rsidR="0075152B"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>supported a wave or a particle model.</w:t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</w:r>
      <w:r w:rsidR="0075152B" w:rsidRPr="00F55E0F">
        <w:rPr>
          <w:rFonts w:ascii="Arial" w:hAnsi="Arial"/>
          <w:sz w:val="22"/>
          <w:szCs w:val="22"/>
        </w:rPr>
        <w:tab/>
        <w:t>(3 marks)</w:t>
      </w:r>
    </w:p>
    <w:p w14:paraId="749D8601" w14:textId="77777777" w:rsidR="0075152B" w:rsidRPr="00F55E0F" w:rsidRDefault="0075152B" w:rsidP="003E6F76">
      <w:pPr>
        <w:rPr>
          <w:rFonts w:ascii="Arial" w:hAnsi="Arial"/>
          <w:sz w:val="22"/>
          <w:szCs w:val="22"/>
        </w:rPr>
      </w:pPr>
    </w:p>
    <w:p w14:paraId="5A2AC6C7" w14:textId="77777777" w:rsidR="002754D1" w:rsidRPr="00F55E0F" w:rsidRDefault="002754D1" w:rsidP="00223911">
      <w:pPr>
        <w:rPr>
          <w:rFonts w:ascii="Arial" w:hAnsi="Arial"/>
          <w:sz w:val="22"/>
          <w:szCs w:val="22"/>
        </w:rPr>
      </w:pPr>
    </w:p>
    <w:p w14:paraId="3618A838" w14:textId="77777777" w:rsidR="005546ED" w:rsidRPr="00F55E0F" w:rsidRDefault="005546ED" w:rsidP="004843EF">
      <w:pPr>
        <w:rPr>
          <w:rFonts w:ascii="Arial" w:hAnsi="Arial"/>
          <w:sz w:val="22"/>
          <w:szCs w:val="22"/>
        </w:rPr>
      </w:pPr>
    </w:p>
    <w:p w14:paraId="6AFA43B5" w14:textId="77777777" w:rsidR="004843EF" w:rsidRPr="00F55E0F" w:rsidRDefault="004843EF" w:rsidP="007E2494">
      <w:pPr>
        <w:rPr>
          <w:rFonts w:ascii="Arial" w:hAnsi="Arial"/>
          <w:sz w:val="22"/>
          <w:szCs w:val="22"/>
        </w:rPr>
      </w:pPr>
    </w:p>
    <w:p w14:paraId="1E046F04" w14:textId="77777777" w:rsidR="00043089" w:rsidRPr="00F55E0F" w:rsidRDefault="00043089" w:rsidP="007E2494">
      <w:pPr>
        <w:rPr>
          <w:rFonts w:ascii="Arial" w:hAnsi="Arial"/>
          <w:sz w:val="22"/>
          <w:szCs w:val="22"/>
        </w:rPr>
      </w:pPr>
    </w:p>
    <w:p w14:paraId="2B23B476" w14:textId="161B415F" w:rsidR="00AE2946" w:rsidRPr="00F55E0F" w:rsidRDefault="00AE294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470BB782" w14:textId="77777777" w:rsidR="00AE2946" w:rsidRPr="00F55E0F" w:rsidRDefault="00AE2946" w:rsidP="00AE294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lastRenderedPageBreak/>
        <w:t>8.</w:t>
      </w:r>
      <w:r w:rsidRPr="00F55E0F">
        <w:rPr>
          <w:rFonts w:ascii="Arial" w:hAnsi="Arial"/>
          <w:sz w:val="22"/>
          <w:szCs w:val="22"/>
        </w:rPr>
        <w:tab/>
        <w:t>A modern X-ray tube is shown in the following figure.</w:t>
      </w:r>
    </w:p>
    <w:p w14:paraId="3A1E8952" w14:textId="77777777" w:rsidR="00AE2946" w:rsidRPr="00F55E0F" w:rsidRDefault="00AE2946" w:rsidP="00AE2946">
      <w:pPr>
        <w:rPr>
          <w:rFonts w:ascii="Arial" w:hAnsi="Arial"/>
          <w:sz w:val="22"/>
          <w:szCs w:val="22"/>
        </w:rPr>
      </w:pPr>
    </w:p>
    <w:p w14:paraId="4086F165" w14:textId="34CD757E" w:rsidR="00AE2946" w:rsidRPr="00F55E0F" w:rsidRDefault="00AE2946" w:rsidP="00AE2946">
      <w:pPr>
        <w:jc w:val="center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drawing>
          <wp:inline distT="0" distB="0" distL="0" distR="0" wp14:anchorId="49213678" wp14:editId="7E3FD6C8">
            <wp:extent cx="5190066" cy="279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2 at 10.04.22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6" cy="27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936" w14:textId="278BD2B1" w:rsidR="00AE2946" w:rsidRPr="00F55E0F" w:rsidRDefault="00AE2946" w:rsidP="00AE294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 xml:space="preserve"> </w:t>
      </w:r>
    </w:p>
    <w:p w14:paraId="78C3FE8F" w14:textId="06828481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  <w:t xml:space="preserve">(a) </w:t>
      </w:r>
      <w:r w:rsidRPr="00F55E0F">
        <w:rPr>
          <w:rFonts w:ascii="Arial" w:hAnsi="Arial"/>
          <w:sz w:val="22"/>
          <w:szCs w:val="22"/>
        </w:rPr>
        <w:tab/>
        <w:t xml:space="preserve">Briefly answer the following questions. </w:t>
      </w:r>
    </w:p>
    <w:p w14:paraId="2D897F5D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 xml:space="preserve"> </w:t>
      </w:r>
    </w:p>
    <w:p w14:paraId="74F6D43D" w14:textId="059206AA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(i) </w:t>
      </w:r>
      <w:r w:rsidRPr="00F55E0F">
        <w:rPr>
          <w:rFonts w:ascii="Arial" w:hAnsi="Arial"/>
          <w:sz w:val="22"/>
          <w:szCs w:val="22"/>
        </w:rPr>
        <w:tab/>
        <w:t xml:space="preserve">What is the function of the cathode?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(1 mark)</w:t>
      </w:r>
    </w:p>
    <w:p w14:paraId="29DC5ABE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4E1660DA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4B8E74C5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332280C9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4DB362FB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75E9075B" w14:textId="77777777" w:rsidR="00AE2946" w:rsidRPr="00F55E0F" w:rsidRDefault="00AE2946" w:rsidP="00AE2946">
      <w:pPr>
        <w:tabs>
          <w:tab w:val="left" w:pos="567"/>
        </w:tabs>
        <w:rPr>
          <w:rFonts w:ascii="Arial" w:hAnsi="Arial"/>
          <w:sz w:val="22"/>
          <w:szCs w:val="22"/>
        </w:rPr>
      </w:pPr>
    </w:p>
    <w:p w14:paraId="5F87B66E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(ii)  </w:t>
      </w:r>
      <w:r w:rsidRPr="00F55E0F">
        <w:rPr>
          <w:rFonts w:ascii="Arial" w:hAnsi="Arial"/>
          <w:sz w:val="22"/>
          <w:szCs w:val="22"/>
        </w:rPr>
        <w:tab/>
        <w:t>Is the anode positively or negatively charged in relation to the cathode?</w:t>
      </w:r>
    </w:p>
    <w:p w14:paraId="4E79B8D5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(1 mark)</w:t>
      </w:r>
    </w:p>
    <w:p w14:paraId="60D54C77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</w:p>
    <w:p w14:paraId="71E35136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</w:p>
    <w:p w14:paraId="38AF789B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</w:p>
    <w:p w14:paraId="3EB2B30B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</w:p>
    <w:p w14:paraId="3C392D9C" w14:textId="2EB4956D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 xml:space="preserve">  </w:t>
      </w:r>
    </w:p>
    <w:p w14:paraId="3D0389AB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(iii)  </w:t>
      </w:r>
      <w:r w:rsidRPr="00F55E0F">
        <w:rPr>
          <w:rFonts w:ascii="Arial" w:hAnsi="Arial"/>
          <w:sz w:val="22"/>
          <w:szCs w:val="22"/>
        </w:rPr>
        <w:tab/>
        <w:t xml:space="preserve">Why does the </w:t>
      </w:r>
      <w:r w:rsidRPr="00F55E0F">
        <w:rPr>
          <w:rFonts w:ascii="Arial" w:hAnsi="Arial"/>
          <w:bCs/>
          <w:sz w:val="22"/>
          <w:szCs w:val="22"/>
        </w:rPr>
        <w:t>anode need to be cooled?</w:t>
      </w:r>
      <w:r w:rsidRPr="00F55E0F">
        <w:rPr>
          <w:rFonts w:ascii="Arial" w:hAnsi="Arial"/>
          <w:b/>
          <w:bCs/>
          <w:sz w:val="22"/>
          <w:szCs w:val="22"/>
        </w:rPr>
        <w:t xml:space="preserve"> </w:t>
      </w:r>
      <w:r w:rsidRPr="00F55E0F">
        <w:rPr>
          <w:rFonts w:ascii="Arial" w:hAnsi="Arial"/>
          <w:b/>
          <w:bCs/>
          <w:sz w:val="22"/>
          <w:szCs w:val="22"/>
        </w:rPr>
        <w:tab/>
      </w:r>
      <w:r w:rsidRPr="00F55E0F">
        <w:rPr>
          <w:rFonts w:ascii="Arial" w:hAnsi="Arial"/>
          <w:b/>
          <w:bCs/>
          <w:sz w:val="22"/>
          <w:szCs w:val="22"/>
        </w:rPr>
        <w:tab/>
      </w:r>
      <w:r w:rsidRPr="00F55E0F">
        <w:rPr>
          <w:rFonts w:ascii="Arial" w:hAnsi="Arial"/>
          <w:b/>
          <w:bCs/>
          <w:sz w:val="22"/>
          <w:szCs w:val="22"/>
        </w:rPr>
        <w:tab/>
      </w:r>
      <w:r w:rsidRPr="00F55E0F">
        <w:rPr>
          <w:rFonts w:ascii="Arial" w:hAnsi="Arial"/>
          <w:b/>
          <w:bCs/>
          <w:sz w:val="22"/>
          <w:szCs w:val="22"/>
        </w:rPr>
        <w:tab/>
      </w:r>
      <w:r w:rsidRPr="00F55E0F">
        <w:rPr>
          <w:rFonts w:ascii="Arial" w:hAnsi="Arial"/>
          <w:bCs/>
          <w:sz w:val="22"/>
          <w:szCs w:val="22"/>
        </w:rPr>
        <w:tab/>
        <w:t>(2 marks)</w:t>
      </w:r>
    </w:p>
    <w:p w14:paraId="6A57D1A1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4611F7A9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3A56F6FF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354E5DFE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1A78AC72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227C5CB8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17FDC761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7DD6811E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29245489" w14:textId="77777777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bCs/>
          <w:sz w:val="22"/>
          <w:szCs w:val="22"/>
        </w:rPr>
      </w:pPr>
    </w:p>
    <w:p w14:paraId="7897807A" w14:textId="4BC54794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> </w:t>
      </w:r>
    </w:p>
    <w:p w14:paraId="6728BB1C" w14:textId="3CB6878F" w:rsidR="00AE2946" w:rsidRPr="00F55E0F" w:rsidRDefault="00AE2946" w:rsidP="00AE2946">
      <w:pPr>
        <w:tabs>
          <w:tab w:val="left" w:pos="567"/>
        </w:tabs>
        <w:ind w:left="360"/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(iv)  </w:t>
      </w:r>
      <w:r w:rsidRPr="00F55E0F">
        <w:rPr>
          <w:rFonts w:ascii="Arial" w:hAnsi="Arial"/>
          <w:sz w:val="22"/>
          <w:szCs w:val="22"/>
        </w:rPr>
        <w:tab/>
        <w:t xml:space="preserve">Explain why lead shielding surrounds the X-ray tube.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(2 marks) </w:t>
      </w:r>
    </w:p>
    <w:p w14:paraId="2EA78EB6" w14:textId="6D1AB49B" w:rsidR="00043089" w:rsidRPr="00F55E0F" w:rsidRDefault="00043089" w:rsidP="007E2494">
      <w:pPr>
        <w:rPr>
          <w:rFonts w:ascii="Arial" w:hAnsi="Arial"/>
          <w:sz w:val="22"/>
          <w:szCs w:val="22"/>
        </w:rPr>
      </w:pPr>
    </w:p>
    <w:p w14:paraId="417B5DCE" w14:textId="77777777" w:rsidR="00AE2946" w:rsidRPr="00F55E0F" w:rsidRDefault="00AE2946" w:rsidP="007E2494">
      <w:pPr>
        <w:rPr>
          <w:rFonts w:ascii="Arial" w:hAnsi="Arial"/>
          <w:sz w:val="22"/>
          <w:szCs w:val="22"/>
        </w:rPr>
      </w:pPr>
    </w:p>
    <w:p w14:paraId="34CA6E0B" w14:textId="54EC7D67" w:rsidR="00AE2946" w:rsidRPr="00F55E0F" w:rsidRDefault="00AE2946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br w:type="page"/>
      </w:r>
    </w:p>
    <w:p w14:paraId="0F93B75B" w14:textId="05CB840E" w:rsidR="00AE2946" w:rsidRPr="00F55E0F" w:rsidRDefault="0040146C" w:rsidP="007E2494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6B95B0C0" wp14:editId="219AB7A3">
            <wp:extent cx="3488266" cy="1803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2 at 10.09.09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72" cy="18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E0F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18A743A" wp14:editId="57B1AB01">
            <wp:simplePos x="0" y="0"/>
            <wp:positionH relativeFrom="column">
              <wp:posOffset>4308475</wp:posOffset>
            </wp:positionH>
            <wp:positionV relativeFrom="paragraph">
              <wp:posOffset>-51435</wp:posOffset>
            </wp:positionV>
            <wp:extent cx="2379345" cy="5353050"/>
            <wp:effectExtent l="0" t="0" r="825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2 at 10.09.19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53530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639D1" w14:textId="77777777" w:rsidR="00FD209A" w:rsidRPr="00F55E0F" w:rsidRDefault="00FD209A" w:rsidP="007E2494">
      <w:pPr>
        <w:rPr>
          <w:rFonts w:ascii="Arial" w:hAnsi="Arial"/>
          <w:sz w:val="22"/>
          <w:szCs w:val="22"/>
        </w:rPr>
      </w:pPr>
    </w:p>
    <w:p w14:paraId="785E0ADF" w14:textId="579B610D" w:rsidR="0040146C" w:rsidRPr="00F55E0F" w:rsidRDefault="0040146C" w:rsidP="007E2494">
      <w:pPr>
        <w:rPr>
          <w:rFonts w:ascii="Arial" w:hAnsi="Arial"/>
          <w:sz w:val="22"/>
          <w:szCs w:val="22"/>
        </w:rPr>
      </w:pPr>
    </w:p>
    <w:p w14:paraId="5EBDB69E" w14:textId="3951E501" w:rsidR="0040146C" w:rsidRPr="00F55E0F" w:rsidRDefault="00FD209A" w:rsidP="0040146C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="0040146C" w:rsidRPr="00F55E0F">
        <w:rPr>
          <w:rFonts w:ascii="Arial" w:hAnsi="Arial"/>
          <w:sz w:val="22"/>
          <w:szCs w:val="22"/>
        </w:rPr>
        <w:t xml:space="preserve">(b) </w:t>
      </w:r>
      <w:r w:rsidR="0040146C" w:rsidRPr="00F55E0F">
        <w:rPr>
          <w:rFonts w:ascii="Arial" w:hAnsi="Arial"/>
          <w:sz w:val="22"/>
          <w:szCs w:val="22"/>
        </w:rPr>
        <w:tab/>
        <w:t xml:space="preserve">Referring to Figures 2 and 3, answer the </w:t>
      </w:r>
      <w:r w:rsidR="0040146C" w:rsidRPr="00F55E0F">
        <w:rPr>
          <w:rFonts w:ascii="Arial" w:hAnsi="Arial"/>
          <w:sz w:val="22"/>
          <w:szCs w:val="22"/>
        </w:rPr>
        <w:tab/>
      </w:r>
      <w:r w:rsidR="0040146C" w:rsidRPr="00F55E0F">
        <w:rPr>
          <w:rFonts w:ascii="Arial" w:hAnsi="Arial"/>
          <w:sz w:val="22"/>
          <w:szCs w:val="22"/>
        </w:rPr>
        <w:tab/>
      </w:r>
      <w:r w:rsidR="0040146C" w:rsidRPr="00F55E0F">
        <w:rPr>
          <w:rFonts w:ascii="Arial" w:hAnsi="Arial"/>
          <w:sz w:val="22"/>
          <w:szCs w:val="22"/>
        </w:rPr>
        <w:tab/>
      </w:r>
      <w:r w:rsidR="0040146C" w:rsidRPr="00F55E0F">
        <w:rPr>
          <w:rFonts w:ascii="Arial" w:hAnsi="Arial"/>
          <w:sz w:val="22"/>
          <w:szCs w:val="22"/>
        </w:rPr>
        <w:tab/>
        <w:t xml:space="preserve">following. </w:t>
      </w:r>
    </w:p>
    <w:p w14:paraId="15CB20DF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133D7C79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(i) </w:t>
      </w:r>
      <w:r w:rsidRPr="00F55E0F">
        <w:rPr>
          <w:rFonts w:ascii="Arial" w:hAnsi="Arial"/>
          <w:sz w:val="22"/>
          <w:szCs w:val="22"/>
        </w:rPr>
        <w:tab/>
        <w:t xml:space="preserve">What is the frequency of the transition from </w:t>
      </w:r>
    </w:p>
    <w:p w14:paraId="3C50E634" w14:textId="17B3F315" w:rsidR="0040146C" w:rsidRPr="00F55E0F" w:rsidRDefault="0040146C" w:rsidP="0040146C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-3.00 keV to -69.6 keV? </w:t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(4 marks) </w:t>
      </w:r>
    </w:p>
    <w:p w14:paraId="2CB8C5C2" w14:textId="4787668A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6D81274C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0ECD7112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7A7766B9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51ACC755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6C67F918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6BCBF92A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0B22AC62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4C3BE346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308ACCB2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57DBA174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1FCDC259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33A596B1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7292CD47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17E4FB11" w14:textId="4680837B" w:rsidR="00FD209A" w:rsidRPr="00F55E0F" w:rsidRDefault="00FD209A" w:rsidP="007E2494">
      <w:pPr>
        <w:rPr>
          <w:rFonts w:ascii="Arial" w:hAnsi="Arial"/>
          <w:sz w:val="22"/>
          <w:szCs w:val="22"/>
        </w:rPr>
      </w:pPr>
    </w:p>
    <w:p w14:paraId="04DA19DA" w14:textId="77777777" w:rsidR="0040146C" w:rsidRPr="00F55E0F" w:rsidRDefault="0040146C" w:rsidP="007E2494">
      <w:pPr>
        <w:rPr>
          <w:rFonts w:ascii="Arial" w:hAnsi="Arial"/>
          <w:sz w:val="22"/>
          <w:szCs w:val="22"/>
        </w:rPr>
      </w:pPr>
    </w:p>
    <w:p w14:paraId="3E1E79D1" w14:textId="77777777" w:rsidR="0040146C" w:rsidRPr="00F55E0F" w:rsidRDefault="0040146C" w:rsidP="007E2494">
      <w:pPr>
        <w:rPr>
          <w:rFonts w:ascii="Arial" w:hAnsi="Arial"/>
          <w:sz w:val="22"/>
          <w:szCs w:val="22"/>
        </w:rPr>
      </w:pPr>
    </w:p>
    <w:p w14:paraId="3234148D" w14:textId="77777777" w:rsidR="0040146C" w:rsidRPr="00F55E0F" w:rsidRDefault="0040146C" w:rsidP="007E2494">
      <w:pPr>
        <w:rPr>
          <w:rFonts w:ascii="Arial" w:hAnsi="Arial"/>
          <w:sz w:val="22"/>
          <w:szCs w:val="22"/>
        </w:rPr>
      </w:pPr>
    </w:p>
    <w:p w14:paraId="130545F5" w14:textId="77777777" w:rsidR="0040146C" w:rsidRPr="00F55E0F" w:rsidRDefault="0040146C" w:rsidP="007E2494">
      <w:pPr>
        <w:rPr>
          <w:rFonts w:ascii="Arial" w:hAnsi="Arial"/>
          <w:sz w:val="22"/>
          <w:szCs w:val="22"/>
        </w:rPr>
      </w:pPr>
    </w:p>
    <w:p w14:paraId="25CC16AF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218F0F9E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0856E44A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08808DBA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46C9DDCE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4783BB89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494EFB61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760EA661" w14:textId="77777777" w:rsidR="0040146C" w:rsidRPr="00F55E0F" w:rsidRDefault="0040146C" w:rsidP="0040146C">
      <w:pPr>
        <w:rPr>
          <w:rFonts w:ascii="Arial" w:hAnsi="Arial"/>
          <w:sz w:val="22"/>
          <w:szCs w:val="22"/>
        </w:rPr>
      </w:pPr>
    </w:p>
    <w:p w14:paraId="67C01997" w14:textId="5F27E91A" w:rsidR="0040146C" w:rsidRPr="00F55E0F" w:rsidRDefault="0040146C" w:rsidP="0040146C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 xml:space="preserve">(ii) </w:t>
      </w:r>
      <w:r w:rsidRPr="00F55E0F">
        <w:rPr>
          <w:rFonts w:ascii="Arial" w:hAnsi="Arial"/>
          <w:sz w:val="22"/>
          <w:szCs w:val="22"/>
        </w:rPr>
        <w:tab/>
        <w:t>This transition is designated the K</w:t>
      </w:r>
      <w:r w:rsidRPr="009B5A94">
        <w:rPr>
          <w:rFonts w:ascii="Symbol" w:hAnsi="Symbol"/>
          <w:sz w:val="32"/>
          <w:szCs w:val="32"/>
          <w:vertAlign w:val="subscript"/>
        </w:rPr>
        <w:t></w:t>
      </w:r>
      <w:r w:rsidRPr="00F55E0F">
        <w:rPr>
          <w:rFonts w:ascii="Arial" w:hAnsi="Arial"/>
          <w:sz w:val="22"/>
          <w:szCs w:val="22"/>
        </w:rPr>
        <w:t xml:space="preserve"> line.  What is the minimum potential </w:t>
      </w:r>
      <w:r w:rsidR="009B5A94">
        <w:rPr>
          <w:rFonts w:ascii="Arial" w:hAnsi="Arial"/>
          <w:sz w:val="22"/>
          <w:szCs w:val="22"/>
        </w:rPr>
        <w:tab/>
      </w:r>
      <w:r w:rsidR="009B5A94">
        <w:rPr>
          <w:rFonts w:ascii="Arial" w:hAnsi="Arial"/>
          <w:sz w:val="22"/>
          <w:szCs w:val="22"/>
        </w:rPr>
        <w:tab/>
      </w:r>
      <w:r w:rsidR="009B5A94">
        <w:rPr>
          <w:rFonts w:ascii="Arial" w:hAnsi="Arial"/>
          <w:sz w:val="22"/>
          <w:szCs w:val="22"/>
        </w:rPr>
        <w:tab/>
      </w:r>
      <w:r w:rsidR="009B5A94">
        <w:rPr>
          <w:rFonts w:ascii="Arial" w:hAnsi="Arial"/>
          <w:sz w:val="22"/>
          <w:szCs w:val="22"/>
        </w:rPr>
        <w:tab/>
        <w:t xml:space="preserve">difference </w:t>
      </w:r>
      <w:r w:rsidRPr="00F55E0F">
        <w:rPr>
          <w:rFonts w:ascii="Arial" w:hAnsi="Arial"/>
          <w:sz w:val="22"/>
          <w:szCs w:val="22"/>
        </w:rPr>
        <w:t>that must be applied across the X-ray tube to observe the K</w:t>
      </w:r>
      <w:r w:rsidRPr="009B5A94">
        <w:rPr>
          <w:rFonts w:ascii="Symbol" w:hAnsi="Symbol"/>
          <w:sz w:val="32"/>
          <w:szCs w:val="32"/>
          <w:vertAlign w:val="subscript"/>
        </w:rPr>
        <w:t></w:t>
      </w:r>
      <w:r w:rsidRPr="00F55E0F">
        <w:rPr>
          <w:rFonts w:ascii="Arial" w:hAnsi="Arial"/>
          <w:sz w:val="22"/>
          <w:szCs w:val="22"/>
        </w:rPr>
        <w:t xml:space="preserve"> line? </w:t>
      </w:r>
    </w:p>
    <w:p w14:paraId="55F2F92E" w14:textId="735BC69B" w:rsidR="0040146C" w:rsidRPr="00F55E0F" w:rsidRDefault="0040146C" w:rsidP="0040146C">
      <w:pPr>
        <w:rPr>
          <w:rFonts w:ascii="Arial" w:hAnsi="Arial"/>
          <w:sz w:val="22"/>
          <w:szCs w:val="22"/>
        </w:rPr>
      </w:pP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</w:r>
      <w:r w:rsidRPr="00F55E0F">
        <w:rPr>
          <w:rFonts w:ascii="Arial" w:hAnsi="Arial"/>
          <w:sz w:val="22"/>
          <w:szCs w:val="22"/>
        </w:rPr>
        <w:tab/>
        <w:t>(2 marks)</w:t>
      </w:r>
    </w:p>
    <w:p w14:paraId="4C598E96" w14:textId="66C99B46" w:rsidR="00AE20CF" w:rsidRDefault="00AE20C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5C54260F" w14:textId="1B10ACC4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9.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An electron microscope creates a coherent beam of electrons which then travels through two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narrow slits. The resulting interference pattern is detected on a photographic plate. The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speed of the electrons is 1.00% of the speed of light. </w:t>
      </w:r>
    </w:p>
    <w:p w14:paraId="2344F47A" w14:textId="77777777" w:rsidR="00A76F1A" w:rsidRPr="00A76F1A" w:rsidRDefault="00A76F1A" w:rsidP="00A76F1A">
      <w:pPr>
        <w:rPr>
          <w:rFonts w:ascii="Arial" w:hAnsi="Arial"/>
          <w:sz w:val="22"/>
          <w:szCs w:val="22"/>
        </w:rPr>
      </w:pPr>
    </w:p>
    <w:p w14:paraId="2763BCCC" w14:textId="1FA0C7AC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Show that the de Broglie wavelength of the electrons used is 2.43 × 10</w:t>
      </w:r>
      <w:r w:rsidRPr="00A76F1A">
        <w:rPr>
          <w:rFonts w:ascii="Arial" w:hAnsi="Arial"/>
          <w:sz w:val="22"/>
          <w:szCs w:val="22"/>
          <w:vertAlign w:val="superscript"/>
        </w:rPr>
        <w:t>-10</w:t>
      </w:r>
      <w:r w:rsidRPr="00A76F1A">
        <w:rPr>
          <w:rFonts w:ascii="Arial" w:hAnsi="Arial"/>
          <w:sz w:val="22"/>
          <w:szCs w:val="22"/>
        </w:rPr>
        <w:t xml:space="preserve"> m. </w:t>
      </w:r>
    </w:p>
    <w:p w14:paraId="384E94BC" w14:textId="1DB89602" w:rsidR="00444750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F91985" w:rsidRPr="00A76F1A">
        <w:rPr>
          <w:rFonts w:ascii="Arial" w:hAnsi="Arial"/>
          <w:sz w:val="22"/>
          <w:szCs w:val="22"/>
        </w:rPr>
        <w:t xml:space="preserve">(2 marks) </w:t>
      </w:r>
    </w:p>
    <w:p w14:paraId="4D5F8E6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5E646A0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4E306016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0E2FE6A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0F46FADB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1126EF0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B36BCB0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DF17B0F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40AE775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15E5AD5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B883011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BCF635C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0E23B34A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0AA1E2E5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F0A166B" w14:textId="77777777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(b)  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Describe what you expect to see on the photographic plate.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(2 marks) </w:t>
      </w:r>
    </w:p>
    <w:p w14:paraId="39ACB3BC" w14:textId="0DB1F4D4" w:rsidR="00A76F1A" w:rsidRPr="00A76F1A" w:rsidRDefault="00A76F1A" w:rsidP="00A76F1A">
      <w:pPr>
        <w:rPr>
          <w:rFonts w:ascii="Arial" w:hAnsi="Arial"/>
          <w:sz w:val="22"/>
          <w:szCs w:val="22"/>
        </w:rPr>
      </w:pPr>
    </w:p>
    <w:p w14:paraId="410B09EC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F8870BC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059B98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D2E8891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2A8DAE2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2E200B8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D3A026F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57C3B69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9FFF1E0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4AEF0A32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4F67089D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EC250D1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FA33D57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474FD28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4720DD78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2DD1AD6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92FD9A8" w14:textId="1B3ACCFB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(c)  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Explain the behaviour of the electrons in this experiment.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(2 marks) </w:t>
      </w:r>
    </w:p>
    <w:p w14:paraId="1BBDDEF2" w14:textId="77777777" w:rsidR="00A76F1A" w:rsidRPr="00A76F1A" w:rsidRDefault="00A76F1A" w:rsidP="00A76F1A">
      <w:pPr>
        <w:rPr>
          <w:rFonts w:ascii="Arial" w:hAnsi="Arial"/>
          <w:sz w:val="22"/>
          <w:szCs w:val="22"/>
        </w:rPr>
      </w:pPr>
    </w:p>
    <w:p w14:paraId="5E1EA661" w14:textId="77777777" w:rsidR="00A76F1A" w:rsidRPr="00A76F1A" w:rsidRDefault="00A76F1A" w:rsidP="00A76F1A">
      <w:pPr>
        <w:rPr>
          <w:rFonts w:ascii="Arial" w:hAnsi="Arial"/>
          <w:sz w:val="22"/>
          <w:szCs w:val="22"/>
        </w:rPr>
      </w:pPr>
    </w:p>
    <w:p w14:paraId="58E1C77B" w14:textId="77777777" w:rsidR="00A76F1A" w:rsidRPr="00A76F1A" w:rsidRDefault="00A76F1A" w:rsidP="00A76F1A">
      <w:pPr>
        <w:rPr>
          <w:rFonts w:ascii="Arial" w:hAnsi="Arial"/>
          <w:b/>
          <w:bCs/>
          <w:sz w:val="22"/>
          <w:szCs w:val="22"/>
        </w:rPr>
      </w:pPr>
    </w:p>
    <w:p w14:paraId="68AE9744" w14:textId="77777777" w:rsidR="00A76F1A" w:rsidRPr="00A76F1A" w:rsidRDefault="00A76F1A" w:rsidP="00A76F1A">
      <w:pPr>
        <w:rPr>
          <w:rFonts w:ascii="Arial" w:hAnsi="Arial"/>
          <w:b/>
          <w:bCs/>
          <w:sz w:val="22"/>
          <w:szCs w:val="22"/>
        </w:rPr>
      </w:pPr>
    </w:p>
    <w:p w14:paraId="178E5F0B" w14:textId="77777777" w:rsidR="00A76F1A" w:rsidRDefault="00A76F1A" w:rsidP="00A76F1A">
      <w:pPr>
        <w:rPr>
          <w:rFonts w:ascii="Arial" w:hAnsi="Arial"/>
          <w:sz w:val="22"/>
          <w:szCs w:val="22"/>
        </w:rPr>
      </w:pPr>
      <w:r w:rsidRPr="00A76F1A">
        <w:rPr>
          <w:rFonts w:ascii="Arial" w:hAnsi="Arial"/>
          <w:sz w:val="22"/>
          <w:szCs w:val="22"/>
        </w:rPr>
        <w:t xml:space="preserve"> </w:t>
      </w:r>
    </w:p>
    <w:p w14:paraId="0CF559F1" w14:textId="77777777" w:rsidR="00A76F1A" w:rsidRDefault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4930775B" w14:textId="332CD00C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Pr="00A76F1A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If the experiment were to be repeated using protons, at what speed would a proton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need to travel to have the same de Broglie wavelength as the electrons?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(2 marks) </w:t>
      </w:r>
    </w:p>
    <w:p w14:paraId="0CDBD5F5" w14:textId="77777777" w:rsidR="00A76F1A" w:rsidRDefault="00A76F1A" w:rsidP="00A76F1A">
      <w:pPr>
        <w:rPr>
          <w:rFonts w:ascii="Arial" w:hAnsi="Arial"/>
          <w:sz w:val="22"/>
          <w:szCs w:val="22"/>
        </w:rPr>
      </w:pPr>
      <w:r w:rsidRPr="00A76F1A">
        <w:rPr>
          <w:rFonts w:ascii="Arial" w:hAnsi="Arial"/>
          <w:sz w:val="22"/>
          <w:szCs w:val="22"/>
        </w:rPr>
        <w:t xml:space="preserve"> </w:t>
      </w:r>
    </w:p>
    <w:p w14:paraId="21CF5DAD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B498007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DC15FA4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E7EDAEA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3A10FA9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4E2994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540303B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A86F9C9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0729704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BC45E74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768771D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DAE476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41F56F1E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A5E0161" w14:textId="4E0587AC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(e)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Calculate the potential difference required for the electron microscope to accelerate the </w:t>
      </w:r>
    </w:p>
    <w:p w14:paraId="5F56A871" w14:textId="60FA556D" w:rsidR="0040146C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electrons to 1.00% of the speed of light.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(4 marks)</w:t>
      </w:r>
    </w:p>
    <w:p w14:paraId="7EAC26FD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D60BA70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2DD1E58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7E216FF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2799066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496BDF6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16025079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1D5FE15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9815A73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3277BA21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5F9F799C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04092D31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F176A45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054BF1E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EB4EF2D" w14:textId="6F8150DB" w:rsid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10.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An LED can emit three different colours with t</w:t>
      </w:r>
      <w:r>
        <w:rPr>
          <w:rFonts w:ascii="Arial" w:hAnsi="Arial"/>
          <w:sz w:val="22"/>
          <w:szCs w:val="22"/>
        </w:rPr>
        <w:t>hree different temperatures (K);</w:t>
      </w:r>
      <w:r w:rsidRPr="00A76F1A">
        <w:rPr>
          <w:rFonts w:ascii="Arial" w:hAnsi="Arial"/>
          <w:sz w:val="22"/>
          <w:szCs w:val="22"/>
        </w:rPr>
        <w:t xml:space="preserve"> </w:t>
      </w:r>
    </w:p>
    <w:p w14:paraId="11D918A5" w14:textId="3E74A1B5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i.e.</w:t>
      </w:r>
      <w:r w:rsidRPr="00A76F1A">
        <w:rPr>
          <w:rFonts w:ascii="Arial" w:hAnsi="Arial"/>
          <w:sz w:val="22"/>
          <w:szCs w:val="22"/>
        </w:rPr>
        <w:t xml:space="preserve"> 3000 K (warm white), 4000 K (natural white) and 6000 K (white), with three different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radiation energies,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  <w:vertAlign w:val="subscript"/>
        </w:rPr>
        <w:t>3000 K</w:t>
      </w:r>
      <w:r w:rsidRPr="00A76F1A">
        <w:rPr>
          <w:rFonts w:ascii="Arial" w:hAnsi="Arial"/>
          <w:sz w:val="22"/>
          <w:szCs w:val="22"/>
        </w:rPr>
        <w:t xml:space="preserve">,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  <w:vertAlign w:val="subscript"/>
        </w:rPr>
        <w:t>4000 K</w:t>
      </w:r>
      <w:r w:rsidRPr="00A76F1A">
        <w:rPr>
          <w:rFonts w:ascii="Arial" w:hAnsi="Arial"/>
          <w:sz w:val="22"/>
          <w:szCs w:val="22"/>
        </w:rPr>
        <w:t xml:space="preserve"> and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  <w:vertAlign w:val="subscript"/>
        </w:rPr>
        <w:t>6000 K</w:t>
      </w:r>
      <w:r w:rsidRPr="00A76F1A">
        <w:rPr>
          <w:rFonts w:ascii="Arial" w:hAnsi="Arial"/>
          <w:sz w:val="22"/>
          <w:szCs w:val="22"/>
        </w:rPr>
        <w:t xml:space="preserve"> respectively. </w:t>
      </w:r>
      <w:r w:rsidR="00113D65">
        <w:rPr>
          <w:rFonts w:ascii="Arial" w:hAnsi="Arial"/>
          <w:sz w:val="22"/>
          <w:szCs w:val="22"/>
        </w:rPr>
        <w:tab/>
      </w:r>
      <w:r w:rsidR="00113D65">
        <w:rPr>
          <w:rFonts w:ascii="Arial" w:hAnsi="Arial"/>
          <w:sz w:val="22"/>
          <w:szCs w:val="22"/>
        </w:rPr>
        <w:tab/>
      </w:r>
      <w:r w:rsidR="00113D65">
        <w:rPr>
          <w:rFonts w:ascii="Arial" w:hAnsi="Arial"/>
          <w:sz w:val="22"/>
          <w:szCs w:val="22"/>
        </w:rPr>
        <w:tab/>
      </w:r>
      <w:r w:rsidR="00113D65">
        <w:rPr>
          <w:rFonts w:ascii="Arial" w:hAnsi="Arial"/>
          <w:sz w:val="22"/>
          <w:szCs w:val="22"/>
        </w:rPr>
        <w:tab/>
      </w:r>
      <w:r w:rsidR="00113D65">
        <w:rPr>
          <w:rFonts w:ascii="Arial" w:hAnsi="Arial"/>
          <w:sz w:val="22"/>
          <w:szCs w:val="22"/>
        </w:rPr>
        <w:tab/>
      </w:r>
      <w:r w:rsidR="00113D65" w:rsidRPr="00A76F1A">
        <w:rPr>
          <w:rFonts w:ascii="Arial" w:hAnsi="Arial"/>
          <w:sz w:val="22"/>
          <w:szCs w:val="22"/>
        </w:rPr>
        <w:t>(</w:t>
      </w:r>
      <w:r w:rsidR="00113D65">
        <w:rPr>
          <w:rFonts w:ascii="Arial" w:hAnsi="Arial"/>
          <w:sz w:val="22"/>
          <w:szCs w:val="22"/>
        </w:rPr>
        <w:t>4</w:t>
      </w:r>
      <w:r w:rsidR="00113D65" w:rsidRPr="00A76F1A">
        <w:rPr>
          <w:rFonts w:ascii="Arial" w:hAnsi="Arial"/>
          <w:sz w:val="22"/>
          <w:szCs w:val="22"/>
        </w:rPr>
        <w:t xml:space="preserve"> mark</w:t>
      </w:r>
      <w:r w:rsidR="00113D65">
        <w:rPr>
          <w:rFonts w:ascii="Arial" w:hAnsi="Arial"/>
          <w:sz w:val="22"/>
          <w:szCs w:val="22"/>
        </w:rPr>
        <w:t>s</w:t>
      </w:r>
      <w:r w:rsidR="00113D65" w:rsidRPr="00A76F1A">
        <w:rPr>
          <w:rFonts w:ascii="Arial" w:hAnsi="Arial"/>
          <w:sz w:val="22"/>
          <w:szCs w:val="22"/>
        </w:rPr>
        <w:t>)</w:t>
      </w:r>
    </w:p>
    <w:p w14:paraId="7A7B7E08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65511B72" w14:textId="5C125E8A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If the intensity is the same for each colour, then the relative electrical energy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consumption (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>) for each colour is</w:t>
      </w:r>
      <w:r>
        <w:rPr>
          <w:rFonts w:ascii="Arial" w:hAnsi="Arial"/>
          <w:sz w:val="22"/>
          <w:szCs w:val="22"/>
        </w:rPr>
        <w:t>:</w:t>
      </w:r>
      <w:r w:rsidRPr="00A76F1A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 </w:t>
      </w:r>
    </w:p>
    <w:p w14:paraId="5E12CF9E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396C285" w14:textId="72EB9ECF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A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3000 K &gt;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4000 K &gt;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6000 K. </w:t>
      </w:r>
    </w:p>
    <w:p w14:paraId="79B16DE9" w14:textId="54044198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B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3000 K =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4000 K =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6000 K. </w:t>
      </w:r>
    </w:p>
    <w:p w14:paraId="26D27EC1" w14:textId="4DB6AC40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C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3000 K &lt;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 xml:space="preserve">4000 K &lt; </w:t>
      </w:r>
      <w:r w:rsidRPr="00A76F1A">
        <w:rPr>
          <w:rFonts w:ascii="Arial" w:hAnsi="Arial"/>
          <w:i/>
          <w:iCs/>
          <w:sz w:val="22"/>
          <w:szCs w:val="22"/>
        </w:rPr>
        <w:t>U</w:t>
      </w:r>
      <w:r w:rsidRPr="00A76F1A">
        <w:rPr>
          <w:rFonts w:ascii="Arial" w:hAnsi="Arial"/>
          <w:sz w:val="22"/>
          <w:szCs w:val="22"/>
        </w:rPr>
        <w:t>6000 K.</w:t>
      </w:r>
      <w:r w:rsidRPr="00A76F1A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D </w:t>
      </w: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There is no correlation in terms of energy consumption. </w:t>
      </w:r>
    </w:p>
    <w:p w14:paraId="73FAED16" w14:textId="77777777" w:rsidR="00A76F1A" w:rsidRDefault="00A76F1A" w:rsidP="00A76F1A">
      <w:pPr>
        <w:rPr>
          <w:rFonts w:ascii="Arial" w:hAnsi="Arial"/>
          <w:sz w:val="22"/>
          <w:szCs w:val="22"/>
        </w:rPr>
      </w:pPr>
    </w:p>
    <w:p w14:paraId="7455765F" w14:textId="18FD620B" w:rsidR="00A76F1A" w:rsidRPr="00A76F1A" w:rsidRDefault="00A76F1A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>(b)  </w:t>
      </w:r>
      <w:r w:rsidR="00113D65">
        <w:rPr>
          <w:rFonts w:ascii="Arial" w:hAnsi="Arial"/>
          <w:sz w:val="22"/>
          <w:szCs w:val="22"/>
        </w:rPr>
        <w:tab/>
      </w:r>
      <w:r w:rsidRPr="00A76F1A">
        <w:rPr>
          <w:rFonts w:ascii="Arial" w:hAnsi="Arial"/>
          <w:sz w:val="22"/>
          <w:szCs w:val="22"/>
        </w:rPr>
        <w:t xml:space="preserve">Which LED emits the greatest proportion of long wavelength radiation? </w:t>
      </w:r>
    </w:p>
    <w:p w14:paraId="5FBA5069" w14:textId="77777777" w:rsidR="00113D65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0DAB0690" w14:textId="0E84DDA3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3000 K (warm white) </w:t>
      </w:r>
    </w:p>
    <w:p w14:paraId="75277317" w14:textId="3033E58D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4000 K (natural white) </w:t>
      </w:r>
    </w:p>
    <w:p w14:paraId="05771CB7" w14:textId="0BF846E8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C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6000 K (white) </w:t>
      </w:r>
    </w:p>
    <w:p w14:paraId="45954690" w14:textId="59396E7E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D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They are all the same. </w:t>
      </w:r>
    </w:p>
    <w:p w14:paraId="0B50CE17" w14:textId="77777777" w:rsidR="00113D65" w:rsidRDefault="00113D65" w:rsidP="00A76F1A">
      <w:pPr>
        <w:rPr>
          <w:rFonts w:ascii="Arial" w:hAnsi="Arial"/>
          <w:sz w:val="22"/>
          <w:szCs w:val="22"/>
        </w:rPr>
      </w:pPr>
    </w:p>
    <w:p w14:paraId="0AC0D0FE" w14:textId="3F3168B8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(c)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Which LED emits the greatest proportion of high frequency radiation? </w:t>
      </w:r>
    </w:p>
    <w:p w14:paraId="35FEF490" w14:textId="77777777" w:rsidR="00113D65" w:rsidRDefault="00113D65" w:rsidP="00A76F1A">
      <w:pPr>
        <w:rPr>
          <w:rFonts w:ascii="Arial" w:hAnsi="Arial"/>
          <w:sz w:val="22"/>
          <w:szCs w:val="22"/>
        </w:rPr>
      </w:pPr>
    </w:p>
    <w:p w14:paraId="221E491D" w14:textId="6C622B45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3000 K (warm white) </w:t>
      </w:r>
    </w:p>
    <w:p w14:paraId="7EE790C8" w14:textId="24BCCAFE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4000 K (natural white) </w:t>
      </w:r>
    </w:p>
    <w:p w14:paraId="14AA5227" w14:textId="126EA85D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C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6000 K (white) </w:t>
      </w:r>
    </w:p>
    <w:p w14:paraId="651E61A1" w14:textId="29633EED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D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They are all the same. </w:t>
      </w:r>
    </w:p>
    <w:p w14:paraId="599457EB" w14:textId="2C961EA4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 w:rsidR="00A76F1A" w:rsidRPr="00A76F1A">
        <w:rPr>
          <w:rFonts w:ascii="Arial" w:hAnsi="Arial"/>
          <w:sz w:val="22"/>
          <w:szCs w:val="22"/>
        </w:rPr>
        <w:t>(d)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Which LED emits the greatest proportion of fast photons? </w:t>
      </w:r>
    </w:p>
    <w:p w14:paraId="2AFDCAEF" w14:textId="77777777" w:rsidR="00277DF5" w:rsidRPr="00A76F1A" w:rsidRDefault="00F91985" w:rsidP="00A76F1A">
      <w:pPr>
        <w:rPr>
          <w:rFonts w:ascii="Arial" w:hAnsi="Arial"/>
          <w:sz w:val="22"/>
          <w:szCs w:val="22"/>
        </w:rPr>
      </w:pPr>
    </w:p>
    <w:p w14:paraId="655EF043" w14:textId="2B7CBBD1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3000 K (warm white) </w:t>
      </w:r>
    </w:p>
    <w:p w14:paraId="06343873" w14:textId="730C2C78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4000 K (natural white) </w:t>
      </w:r>
    </w:p>
    <w:p w14:paraId="1C663BCB" w14:textId="15CBE8C2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C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6000 K (white) </w:t>
      </w:r>
    </w:p>
    <w:p w14:paraId="19108E13" w14:textId="0ED22560" w:rsidR="00A76F1A" w:rsidRPr="00A76F1A" w:rsidRDefault="00113D65" w:rsidP="00A76F1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>D  </w:t>
      </w:r>
      <w:r>
        <w:rPr>
          <w:rFonts w:ascii="Arial" w:hAnsi="Arial"/>
          <w:sz w:val="22"/>
          <w:szCs w:val="22"/>
        </w:rPr>
        <w:tab/>
      </w:r>
      <w:r w:rsidR="00A76F1A" w:rsidRPr="00A76F1A">
        <w:rPr>
          <w:rFonts w:ascii="Arial" w:hAnsi="Arial"/>
          <w:sz w:val="22"/>
          <w:szCs w:val="22"/>
        </w:rPr>
        <w:t xml:space="preserve">They are all the same. </w:t>
      </w:r>
    </w:p>
    <w:p w14:paraId="7E34CB05" w14:textId="4A5D7906" w:rsidR="00A76F1A" w:rsidRDefault="00A76F1A" w:rsidP="00A76F1A">
      <w:pPr>
        <w:rPr>
          <w:rFonts w:ascii="Arial" w:hAnsi="Arial"/>
          <w:sz w:val="22"/>
          <w:szCs w:val="22"/>
        </w:rPr>
      </w:pPr>
    </w:p>
    <w:p w14:paraId="79DBC4D8" w14:textId="77777777" w:rsidR="008444A4" w:rsidRDefault="008444A4" w:rsidP="00B07E6A">
      <w:pPr>
        <w:rPr>
          <w:rFonts w:ascii="Arial" w:hAnsi="Arial"/>
          <w:sz w:val="22"/>
          <w:szCs w:val="22"/>
        </w:rPr>
      </w:pPr>
    </w:p>
    <w:p w14:paraId="007F069C" w14:textId="1EBB139D" w:rsidR="00B07E6A" w:rsidRPr="00B07E6A" w:rsidRDefault="00B07E6A" w:rsidP="00B07E6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11.</w:t>
      </w:r>
      <w:r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 xml:space="preserve">A radio antenna is able to convert electrical signals into radio signals, transmitting </w:t>
      </w:r>
      <w:r w:rsidR="00DC3D00">
        <w:rPr>
          <w:rFonts w:ascii="Arial" w:hAnsi="Arial"/>
          <w:sz w:val="22"/>
          <w:szCs w:val="22"/>
        </w:rPr>
        <w:tab/>
        <w:t xml:space="preserve">information to distant receivers. The antenna does this by oscillating a charge along its </w:t>
      </w:r>
      <w:r w:rsidR="00DC3D00">
        <w:rPr>
          <w:rFonts w:ascii="Arial" w:hAnsi="Arial"/>
          <w:sz w:val="22"/>
          <w:szCs w:val="22"/>
        </w:rPr>
        <w:tab/>
        <w:t xml:space="preserve">length. Describe the waves produced and how the signal is able to be picked up by the </w:t>
      </w:r>
      <w:r w:rsidR="00DC3D00">
        <w:rPr>
          <w:rFonts w:ascii="Arial" w:hAnsi="Arial"/>
          <w:sz w:val="22"/>
          <w:szCs w:val="22"/>
        </w:rPr>
        <w:tab/>
        <w:t>receiving antenna.</w:t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</w:r>
      <w:r w:rsidR="00DC3D00">
        <w:rPr>
          <w:rFonts w:ascii="Arial" w:hAnsi="Arial"/>
          <w:sz w:val="22"/>
          <w:szCs w:val="22"/>
        </w:rPr>
        <w:tab/>
        <w:t>(4 marks)</w:t>
      </w:r>
    </w:p>
    <w:p w14:paraId="1B6C7BC4" w14:textId="08479930" w:rsidR="00113D65" w:rsidRDefault="00113D65" w:rsidP="00A76F1A">
      <w:pPr>
        <w:rPr>
          <w:rFonts w:ascii="Arial" w:hAnsi="Arial"/>
          <w:sz w:val="22"/>
          <w:szCs w:val="22"/>
        </w:rPr>
      </w:pPr>
    </w:p>
    <w:p w14:paraId="617408FB" w14:textId="77777777" w:rsidR="00DC3D00" w:rsidRDefault="00DC3D00" w:rsidP="00A76F1A">
      <w:pPr>
        <w:rPr>
          <w:rFonts w:ascii="Arial" w:hAnsi="Arial"/>
          <w:sz w:val="22"/>
          <w:szCs w:val="22"/>
        </w:rPr>
      </w:pPr>
    </w:p>
    <w:p w14:paraId="3B897C52" w14:textId="27EDF861" w:rsidR="00DC3D00" w:rsidRDefault="00DC3D00" w:rsidP="00DC3D00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</w:rPr>
        <w:drawing>
          <wp:inline distT="0" distB="0" distL="0" distR="0" wp14:anchorId="6F5E64F9" wp14:editId="3008FDF3">
            <wp:extent cx="2326741" cy="12249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7-22 at 5.22.56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482" cy="12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572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2FBB6720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437007B3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3BE42609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3A93F01A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586EDE33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64032B64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68A48C8B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0BB09BF2" w14:textId="4F4863C4" w:rsidR="00DC3D00" w:rsidRDefault="00322A76" w:rsidP="00DC3D00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39C0C1F8" wp14:editId="764AA9A5">
            <wp:simplePos x="0" y="0"/>
            <wp:positionH relativeFrom="column">
              <wp:posOffset>3598035</wp:posOffset>
            </wp:positionH>
            <wp:positionV relativeFrom="paragraph">
              <wp:posOffset>160473</wp:posOffset>
            </wp:positionV>
            <wp:extent cx="2998470" cy="1964055"/>
            <wp:effectExtent l="0" t="0" r="0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7-22 at 5.23.41 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97982" w14:textId="4E574A2E" w:rsidR="00DC3D00" w:rsidRPr="00DC3D00" w:rsidRDefault="00DC3D00" w:rsidP="00DC3D0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12.</w:t>
      </w:r>
      <w:r>
        <w:rPr>
          <w:rFonts w:ascii="Arial" w:hAnsi="Arial"/>
          <w:sz w:val="22"/>
          <w:szCs w:val="22"/>
        </w:rPr>
        <w:tab/>
      </w:r>
      <w:r w:rsidRPr="00DC3D00">
        <w:rPr>
          <w:rFonts w:ascii="Arial" w:hAnsi="Arial"/>
          <w:sz w:val="22"/>
          <w:szCs w:val="22"/>
        </w:rPr>
        <w:t xml:space="preserve">Describe the characteristics of a black body and </w:t>
      </w:r>
      <w:r w:rsidR="00322A76">
        <w:rPr>
          <w:rFonts w:ascii="Arial" w:hAnsi="Arial"/>
          <w:sz w:val="22"/>
          <w:szCs w:val="22"/>
        </w:rPr>
        <w:tab/>
      </w:r>
      <w:r w:rsidRPr="00DC3D00">
        <w:rPr>
          <w:rFonts w:ascii="Arial" w:hAnsi="Arial"/>
          <w:sz w:val="22"/>
          <w:szCs w:val="22"/>
        </w:rPr>
        <w:t xml:space="preserve">use the black body radiation curves shown </w:t>
      </w:r>
      <w:r>
        <w:rPr>
          <w:rFonts w:ascii="Arial" w:hAnsi="Arial"/>
          <w:sz w:val="22"/>
          <w:szCs w:val="22"/>
        </w:rPr>
        <w:tab/>
      </w:r>
      <w:r w:rsidR="00322A76">
        <w:rPr>
          <w:rFonts w:ascii="Arial" w:hAnsi="Arial"/>
          <w:sz w:val="22"/>
          <w:szCs w:val="22"/>
        </w:rPr>
        <w:t>right</w:t>
      </w:r>
      <w:r w:rsidRPr="00DC3D00">
        <w:rPr>
          <w:rFonts w:ascii="Arial" w:hAnsi="Arial"/>
          <w:sz w:val="22"/>
          <w:szCs w:val="22"/>
        </w:rPr>
        <w:t xml:space="preserve"> to explain why the concept of light quanta </w:t>
      </w:r>
      <w:r w:rsidR="00322A76">
        <w:rPr>
          <w:rFonts w:ascii="Arial" w:hAnsi="Arial"/>
          <w:sz w:val="22"/>
          <w:szCs w:val="22"/>
        </w:rPr>
        <w:tab/>
      </w:r>
      <w:r w:rsidRPr="00DC3D00">
        <w:rPr>
          <w:rFonts w:ascii="Arial" w:hAnsi="Arial"/>
          <w:sz w:val="22"/>
          <w:szCs w:val="22"/>
        </w:rPr>
        <w:t xml:space="preserve">was necessary.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322A76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(5 marks)</w:t>
      </w:r>
    </w:p>
    <w:p w14:paraId="115B5887" w14:textId="53952D43" w:rsidR="00DC3D00" w:rsidRDefault="00DC3D00" w:rsidP="00DC3D00">
      <w:pPr>
        <w:rPr>
          <w:rFonts w:ascii="Arial" w:hAnsi="Arial"/>
          <w:sz w:val="22"/>
          <w:szCs w:val="22"/>
        </w:rPr>
      </w:pPr>
    </w:p>
    <w:p w14:paraId="5658E1A2" w14:textId="0BBB897B" w:rsidR="00DC3D00" w:rsidRDefault="00DC3D00" w:rsidP="00DC3D00">
      <w:pPr>
        <w:rPr>
          <w:rFonts w:ascii="Arial" w:hAnsi="Arial"/>
          <w:sz w:val="22"/>
          <w:szCs w:val="22"/>
        </w:rPr>
      </w:pPr>
    </w:p>
    <w:p w14:paraId="5DFE3B2C" w14:textId="77777777" w:rsidR="00DC3D00" w:rsidRDefault="00DC3D00" w:rsidP="00DC3D00">
      <w:pPr>
        <w:rPr>
          <w:rFonts w:ascii="Arial" w:hAnsi="Arial"/>
          <w:sz w:val="22"/>
          <w:szCs w:val="22"/>
        </w:rPr>
      </w:pPr>
    </w:p>
    <w:p w14:paraId="7B187D14" w14:textId="3D8FC369" w:rsidR="00DC3D00" w:rsidRDefault="00DC3D00" w:rsidP="00DC3D00">
      <w:pPr>
        <w:rPr>
          <w:rFonts w:ascii="Arial" w:hAnsi="Arial"/>
          <w:sz w:val="22"/>
          <w:szCs w:val="22"/>
        </w:rPr>
      </w:pPr>
    </w:p>
    <w:p w14:paraId="75835D13" w14:textId="4B96A8FF" w:rsidR="00DC3D00" w:rsidRDefault="00DC3D0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0E9EED76" w14:textId="12169B97" w:rsidR="00D74CE1" w:rsidRDefault="00D74CE1" w:rsidP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13.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Three light sources are used to determine the photoelectric properties of an elemental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material surface; ultraviolet (338 nm), violet (386 nm) and yellow (585 nm). These light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sources can be used to help determine the work functions given in the following table. </w:t>
      </w:r>
    </w:p>
    <w:p w14:paraId="02086EC2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88DC65F" w14:textId="62EFD9A0" w:rsidR="00D74CE1" w:rsidRPr="00D74CE1" w:rsidRDefault="00D74CE1" w:rsidP="00D74CE1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</w:rPr>
        <w:drawing>
          <wp:inline distT="0" distB="0" distL="0" distR="0" wp14:anchorId="267CA824" wp14:editId="7416578F">
            <wp:extent cx="3996330" cy="1665838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7-22 at 5.25.20 p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2119" cy="16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5D1" w14:textId="77777777" w:rsidR="00D74CE1" w:rsidRDefault="00D74CE1" w:rsidP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0485B7F2" w14:textId="463B6FD9" w:rsidR="00D74CE1" w:rsidRPr="00D74CE1" w:rsidRDefault="00D74CE1" w:rsidP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Explain what is meant by the term ‘work function’ as it relates to the photoelectric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effect.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(2 marks) </w:t>
      </w:r>
    </w:p>
    <w:p w14:paraId="713EA647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0B7DF8D1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7ABF29B0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2AF34E2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68C83F6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37AF679C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5F268D15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4FF4E6C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3F07AD0F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82A0076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E607DEB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76CB6C0C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74FCF3BB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0A4315C7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2486E15B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5802FC8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8EE6C79" w14:textId="133DF129" w:rsidR="00D74CE1" w:rsidRPr="00D74CE1" w:rsidRDefault="00D74CE1" w:rsidP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(i)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>Calcul</w:t>
      </w:r>
      <w:r>
        <w:rPr>
          <w:rFonts w:ascii="Arial" w:hAnsi="Arial"/>
          <w:sz w:val="22"/>
          <w:szCs w:val="22"/>
        </w:rPr>
        <w:t>ate the maximum kinetic energy (</w:t>
      </w:r>
      <w:r w:rsidRPr="00D74CE1">
        <w:rPr>
          <w:rFonts w:ascii="Arial" w:hAnsi="Arial"/>
          <w:sz w:val="22"/>
          <w:szCs w:val="22"/>
        </w:rPr>
        <w:t>in electron volts</w:t>
      </w:r>
      <w:r>
        <w:rPr>
          <w:rFonts w:ascii="Arial" w:hAnsi="Arial"/>
          <w:sz w:val="22"/>
          <w:szCs w:val="22"/>
        </w:rPr>
        <w:t>)</w:t>
      </w:r>
      <w:r w:rsidRPr="00D74CE1">
        <w:rPr>
          <w:rFonts w:ascii="Arial" w:hAnsi="Arial"/>
          <w:sz w:val="22"/>
          <w:szCs w:val="22"/>
        </w:rPr>
        <w:t xml:space="preserve"> of an ejected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photoelectron when ultraviolet light is used on a scandium surface.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(4 marks) </w:t>
      </w:r>
    </w:p>
    <w:p w14:paraId="4A596838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2FFFA44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130FF50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FBF562A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0A594248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D508067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345AA465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4617A48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7A9CC97C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BEA9620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218E4209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69882936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27A1E392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08A4218C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1BA7B29B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0B7BA75F" w14:textId="77777777" w:rsidR="00D74CE1" w:rsidRDefault="00D74CE1" w:rsidP="00D74CE1">
      <w:pPr>
        <w:rPr>
          <w:rFonts w:ascii="Arial" w:hAnsi="Arial"/>
          <w:sz w:val="22"/>
          <w:szCs w:val="22"/>
        </w:rPr>
      </w:pPr>
    </w:p>
    <w:p w14:paraId="43A5E46D" w14:textId="77777777" w:rsidR="00D74CE1" w:rsidRDefault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8618407" w14:textId="4957AD73" w:rsidR="00D74CE1" w:rsidRPr="00D74CE1" w:rsidRDefault="00D74CE1" w:rsidP="00D74C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(ii) </w:t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Sketch a graph of the kinetic energies of photoelectrons versus the energy of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light incident on a scandium surface.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D74CE1">
        <w:rPr>
          <w:rFonts w:ascii="Arial" w:hAnsi="Arial"/>
          <w:sz w:val="22"/>
          <w:szCs w:val="22"/>
        </w:rPr>
        <w:t xml:space="preserve">(2 marks) </w:t>
      </w:r>
    </w:p>
    <w:p w14:paraId="6DDE2BA8" w14:textId="39B90623" w:rsidR="00DC3D00" w:rsidRDefault="00DC3D00" w:rsidP="00DC3D00">
      <w:pPr>
        <w:rPr>
          <w:rFonts w:ascii="Arial" w:hAnsi="Arial"/>
          <w:sz w:val="22"/>
          <w:szCs w:val="22"/>
        </w:rPr>
      </w:pPr>
    </w:p>
    <w:p w14:paraId="4AA721F9" w14:textId="5E4E60EA" w:rsidR="00D74CE1" w:rsidRDefault="00D74CE1" w:rsidP="00D74CE1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</w:rPr>
        <w:drawing>
          <wp:inline distT="0" distB="0" distL="0" distR="0" wp14:anchorId="7FE8CB5E" wp14:editId="734B8654">
            <wp:extent cx="6116320" cy="352488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7-22 at 5.26.52 p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073" w14:textId="77777777" w:rsidR="00D74CE1" w:rsidRDefault="00D74CE1" w:rsidP="00D74CE1">
      <w:pPr>
        <w:jc w:val="center"/>
        <w:rPr>
          <w:rFonts w:ascii="Arial" w:hAnsi="Arial"/>
          <w:sz w:val="22"/>
          <w:szCs w:val="22"/>
        </w:rPr>
      </w:pPr>
    </w:p>
    <w:p w14:paraId="2839139B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14196072" w14:textId="70F919BC" w:rsidR="005D765A" w:rsidRPr="005D765A" w:rsidRDefault="005D765A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When the violet light is used on an unknown material, a stopping potential difference of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0.350 V reduces the photocurrent to zero. </w:t>
      </w:r>
    </w:p>
    <w:p w14:paraId="1F5D3FC7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04FE5EAF" w14:textId="154ED11D" w:rsidR="005D765A" w:rsidRPr="005D765A" w:rsidRDefault="005D765A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(i) </w:t>
      </w: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Calculate the work function of this material.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5D765A">
        <w:rPr>
          <w:rFonts w:ascii="Arial" w:hAnsi="Arial"/>
          <w:sz w:val="22"/>
          <w:szCs w:val="22"/>
        </w:rPr>
        <w:t xml:space="preserve">(4 marks) </w:t>
      </w:r>
    </w:p>
    <w:p w14:paraId="0BB91317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561E0CC1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59DC392E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08A7738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0B0C9390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C85A44B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2DFCDF29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590A02EE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01F58E6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DA253BB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57732797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7C2B307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035B1852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58C0B02B" w14:textId="77777777" w:rsidR="005D765A" w:rsidRDefault="005D765A" w:rsidP="005D765A">
      <w:pPr>
        <w:rPr>
          <w:rFonts w:ascii="Arial" w:hAnsi="Arial"/>
          <w:sz w:val="22"/>
          <w:szCs w:val="22"/>
        </w:rPr>
      </w:pPr>
    </w:p>
    <w:p w14:paraId="7BD6EA03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7EDC7763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6ADD0C5F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3D3078A5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07912D95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678E6639" w14:textId="77777777" w:rsidR="00056B02" w:rsidRDefault="00056B02" w:rsidP="005D765A">
      <w:pPr>
        <w:rPr>
          <w:rFonts w:ascii="Arial" w:hAnsi="Arial"/>
          <w:sz w:val="22"/>
          <w:szCs w:val="22"/>
        </w:rPr>
      </w:pPr>
    </w:p>
    <w:p w14:paraId="2D8318F9" w14:textId="2F68E7B4" w:rsidR="005D765A" w:rsidRPr="005D765A" w:rsidRDefault="00056B02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(ii) </w:t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>From the table on page 26, determine the possible element in the material.</w:t>
      </w:r>
      <w:r w:rsidR="005D765A" w:rsidRPr="005D765A"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(1 mark) </w:t>
      </w:r>
    </w:p>
    <w:p w14:paraId="4A243D43" w14:textId="77777777" w:rsidR="00F0338B" w:rsidRDefault="00F0338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1961C12E" w14:textId="5FD561D6" w:rsidR="005D765A" w:rsidRPr="005D765A" w:rsidRDefault="00F0338B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(iii) </w:t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Explain what happens when the yellow (585 nm) light is incident on the unknown </w:t>
      </w:r>
    </w:p>
    <w:p w14:paraId="563CC871" w14:textId="5B15AF1B" w:rsidR="005D765A" w:rsidRPr="005D765A" w:rsidRDefault="00F0338B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surface. Include a calculation to support your answer.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(4 marks) </w:t>
      </w:r>
    </w:p>
    <w:p w14:paraId="69EB8502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0B5A94A4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2D05152C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3709F84D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1487681C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29B1AE40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207689F2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7E96C155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7883D176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7407982C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6265B702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732ABEA3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49E0572B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3E7CF273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5A6DF9D8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4816CC07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2D9E0C59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234C8A13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4A59C947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718B827B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101992C9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4020E44A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48E2B85C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3CC77438" w14:textId="77777777" w:rsidR="00F0338B" w:rsidRDefault="00F0338B" w:rsidP="005D765A">
      <w:pPr>
        <w:rPr>
          <w:rFonts w:ascii="Arial" w:hAnsi="Arial"/>
          <w:sz w:val="22"/>
          <w:szCs w:val="22"/>
        </w:rPr>
      </w:pPr>
    </w:p>
    <w:p w14:paraId="649288D9" w14:textId="77777777" w:rsidR="00F0338B" w:rsidRDefault="00F0338B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Explain how the photoelectric effect demonstrates one of the properties of light. </w:t>
      </w:r>
    </w:p>
    <w:p w14:paraId="74E282DF" w14:textId="18ECB8AB" w:rsidR="005D765A" w:rsidRPr="005D765A" w:rsidRDefault="00F0338B" w:rsidP="005D76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D765A" w:rsidRPr="005D765A">
        <w:rPr>
          <w:rFonts w:ascii="Arial" w:hAnsi="Arial"/>
          <w:sz w:val="22"/>
          <w:szCs w:val="22"/>
        </w:rPr>
        <w:t xml:space="preserve">(3 marks) </w:t>
      </w:r>
    </w:p>
    <w:p w14:paraId="1552797B" w14:textId="77777777" w:rsidR="00D74CE1" w:rsidRPr="00F55E0F" w:rsidRDefault="00D74CE1" w:rsidP="00D74CE1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D74CE1" w:rsidRPr="00F55E0F" w:rsidSect="00DA5783">
      <w:footerReference w:type="even" r:id="rId29"/>
      <w:footerReference w:type="default" r:id="rId3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24B3A" w14:textId="77777777" w:rsidR="00F91985" w:rsidRDefault="00F91985" w:rsidP="0018511A">
      <w:r>
        <w:separator/>
      </w:r>
    </w:p>
  </w:endnote>
  <w:endnote w:type="continuationSeparator" w:id="0">
    <w:p w14:paraId="63533FD2" w14:textId="77777777" w:rsidR="00F91985" w:rsidRDefault="00F91985" w:rsidP="0018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A7BDC" w14:textId="77777777" w:rsidR="00AE0C99" w:rsidRDefault="00AE0C99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0E88B5" w14:textId="77777777" w:rsidR="00AE0C99" w:rsidRDefault="00AE0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C7565" w14:textId="77777777" w:rsidR="00AE0C99" w:rsidRDefault="00AE0C99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5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604CE7" w14:textId="77777777" w:rsidR="00AE0C99" w:rsidRDefault="00AE0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ED40" w14:textId="77777777" w:rsidR="00F91985" w:rsidRDefault="00F91985" w:rsidP="0018511A">
      <w:r>
        <w:separator/>
      </w:r>
    </w:p>
  </w:footnote>
  <w:footnote w:type="continuationSeparator" w:id="0">
    <w:p w14:paraId="5EFCB5BF" w14:textId="77777777" w:rsidR="00F91985" w:rsidRDefault="00F91985" w:rsidP="0018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0D8"/>
    <w:rsid w:val="00005EFD"/>
    <w:rsid w:val="00043089"/>
    <w:rsid w:val="00056B02"/>
    <w:rsid w:val="00076841"/>
    <w:rsid w:val="000A4521"/>
    <w:rsid w:val="000D3FD9"/>
    <w:rsid w:val="00113D65"/>
    <w:rsid w:val="0018511A"/>
    <w:rsid w:val="00222BC9"/>
    <w:rsid w:val="00223911"/>
    <w:rsid w:val="002754D1"/>
    <w:rsid w:val="002D009D"/>
    <w:rsid w:val="002E7379"/>
    <w:rsid w:val="00322A76"/>
    <w:rsid w:val="003D11C3"/>
    <w:rsid w:val="003E6F76"/>
    <w:rsid w:val="0040146C"/>
    <w:rsid w:val="00483581"/>
    <w:rsid w:val="004843EF"/>
    <w:rsid w:val="004A1EEC"/>
    <w:rsid w:val="005546ED"/>
    <w:rsid w:val="005872A5"/>
    <w:rsid w:val="005D765A"/>
    <w:rsid w:val="0075152B"/>
    <w:rsid w:val="007A0B99"/>
    <w:rsid w:val="007E2494"/>
    <w:rsid w:val="00812DEF"/>
    <w:rsid w:val="008444A4"/>
    <w:rsid w:val="00967719"/>
    <w:rsid w:val="009B50D8"/>
    <w:rsid w:val="009B5A94"/>
    <w:rsid w:val="009D41D5"/>
    <w:rsid w:val="00A71FEC"/>
    <w:rsid w:val="00A72702"/>
    <w:rsid w:val="00A76F1A"/>
    <w:rsid w:val="00AE0C99"/>
    <w:rsid w:val="00AE20CF"/>
    <w:rsid w:val="00AE2946"/>
    <w:rsid w:val="00AF56AD"/>
    <w:rsid w:val="00B07E6A"/>
    <w:rsid w:val="00B33187"/>
    <w:rsid w:val="00B42574"/>
    <w:rsid w:val="00BC58A4"/>
    <w:rsid w:val="00BF67FC"/>
    <w:rsid w:val="00CD5B38"/>
    <w:rsid w:val="00D74CE1"/>
    <w:rsid w:val="00D91C69"/>
    <w:rsid w:val="00DA5783"/>
    <w:rsid w:val="00DC3D00"/>
    <w:rsid w:val="00E5606A"/>
    <w:rsid w:val="00E85802"/>
    <w:rsid w:val="00EB69DB"/>
    <w:rsid w:val="00F0338B"/>
    <w:rsid w:val="00F55E0F"/>
    <w:rsid w:val="00F61EA8"/>
    <w:rsid w:val="00F6412E"/>
    <w:rsid w:val="00F91985"/>
    <w:rsid w:val="00FA27CB"/>
    <w:rsid w:val="00FA5E34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A8441"/>
  <w14:defaultImageDpi w14:val="300"/>
  <w15:docId w15:val="{26406B25-AA5E-2C42-AFE7-9B1A410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0D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5E3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1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1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511A"/>
  </w:style>
  <w:style w:type="paragraph" w:styleId="NormalWeb">
    <w:name w:val="Normal (Web)"/>
    <w:basedOn w:val="Normal"/>
    <w:uiPriority w:val="99"/>
    <w:semiHidden/>
    <w:unhideWhenUsed/>
    <w:rsid w:val="00B07E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82</TotalTime>
  <Pages>15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College)</cp:lastModifiedBy>
  <cp:revision>21</cp:revision>
  <cp:lastPrinted>2016-08-02T02:29:00Z</cp:lastPrinted>
  <dcterms:created xsi:type="dcterms:W3CDTF">2016-07-24T09:10:00Z</dcterms:created>
  <dcterms:modified xsi:type="dcterms:W3CDTF">2018-07-23T10:40:00Z</dcterms:modified>
</cp:coreProperties>
</file>