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E3EA" w14:textId="77777777" w:rsidR="00531B77" w:rsidRPr="00D12E44" w:rsidRDefault="00531B77" w:rsidP="00531B77">
      <w:pPr>
        <w:jc w:val="center"/>
        <w:rPr>
          <w:rFonts w:ascii="Arial" w:hAnsi="Arial" w:cs="Arial"/>
          <w:b/>
        </w:rPr>
      </w:pPr>
      <w:r w:rsidRPr="00D12E44">
        <w:rPr>
          <w:rFonts w:asciiTheme="majorHAnsi" w:hAnsiTheme="majorHAnsi"/>
          <w:noProof/>
          <w:sz w:val="22"/>
          <w:szCs w:val="22"/>
          <w:lang w:eastAsia="en-GB"/>
        </w:rPr>
        <w:drawing>
          <wp:anchor distT="0" distB="0" distL="114300" distR="114300" simplePos="0" relativeHeight="251657728" behindDoc="1" locked="0" layoutInCell="1" allowOverlap="1" wp14:anchorId="7CD01309" wp14:editId="55774305">
            <wp:simplePos x="0" y="0"/>
            <wp:positionH relativeFrom="column">
              <wp:posOffset>-84243</wp:posOffset>
            </wp:positionH>
            <wp:positionV relativeFrom="paragraph">
              <wp:posOffset>-414443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E44">
        <w:rPr>
          <w:rFonts w:ascii="Arial" w:hAnsi="Arial" w:cs="Arial"/>
          <w:b/>
        </w:rPr>
        <w:t xml:space="preserve">12 </w:t>
      </w:r>
      <w:proofErr w:type="spellStart"/>
      <w:r w:rsidRPr="00D12E44">
        <w:rPr>
          <w:rFonts w:ascii="Arial" w:hAnsi="Arial" w:cs="Arial"/>
          <w:b/>
        </w:rPr>
        <w:t>ATAR</w:t>
      </w:r>
      <w:proofErr w:type="spellEnd"/>
      <w:r w:rsidRPr="00D12E44">
        <w:rPr>
          <w:rFonts w:ascii="Arial" w:hAnsi="Arial" w:cs="Arial"/>
          <w:b/>
        </w:rPr>
        <w:t xml:space="preserve"> Physics </w:t>
      </w:r>
    </w:p>
    <w:p w14:paraId="5DB7678A" w14:textId="77777777" w:rsidR="00531B77" w:rsidRPr="00D12E44" w:rsidRDefault="00531B77" w:rsidP="00531B77">
      <w:pPr>
        <w:jc w:val="center"/>
        <w:rPr>
          <w:rFonts w:ascii="Arial" w:hAnsi="Arial" w:cs="Arial"/>
          <w:b/>
        </w:rPr>
      </w:pPr>
    </w:p>
    <w:p w14:paraId="600C09AC" w14:textId="77777777" w:rsidR="00531B77" w:rsidRDefault="00531B77" w:rsidP="00531B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Electromagnetism</w:t>
      </w:r>
      <w:r w:rsidRPr="00D12E44">
        <w:rPr>
          <w:rFonts w:ascii="Arial" w:hAnsi="Arial" w:cs="Arial"/>
          <w:b/>
        </w:rPr>
        <w:t xml:space="preserve"> Investigation</w:t>
      </w:r>
    </w:p>
    <w:p w14:paraId="48DC04F1" w14:textId="77777777" w:rsidR="00531B77" w:rsidRPr="00D12E44" w:rsidRDefault="00531B77" w:rsidP="00531B77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62C96FE6" w14:textId="5CB5911D" w:rsidR="00531B77" w:rsidRPr="00D12E44" w:rsidRDefault="008A07A3" w:rsidP="008A07A3">
      <w:pPr>
        <w:rPr>
          <w:b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Part 2 -</w:t>
      </w:r>
      <w:r w:rsidRPr="008A07A3">
        <w:rPr>
          <w:rFonts w:ascii="Arial" w:hAnsi="Arial" w:cs="Arial"/>
          <w:b/>
        </w:rPr>
        <w:t xml:space="preserve"> Quiz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A07A3">
        <w:rPr>
          <w:rFonts w:ascii="Arial" w:hAnsi="Arial" w:cs="Arial"/>
          <w:b/>
        </w:rPr>
        <w:t xml:space="preserve">Mark:  </w:t>
      </w:r>
      <m:oMath>
        <m:f>
          <m:fPr>
            <m:ctrlPr>
              <w:rPr>
                <w:rFonts w:ascii="Cambria Math" w:hAnsi="Cambria Math" w:cs="Arial"/>
                <w:b/>
                <w:i/>
                <w:sz w:val="3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b/>
                <w:sz w:val="32"/>
              </w:rPr>
              <m:t>50</m:t>
            </m:r>
          </m:den>
        </m:f>
      </m:oMath>
    </w:p>
    <w:p w14:paraId="64D6C3C9" w14:textId="77777777" w:rsidR="00531B77" w:rsidRPr="00D12E44" w:rsidRDefault="00531B77" w:rsidP="00531B77">
      <w:pPr>
        <w:rPr>
          <w:rFonts w:ascii="Arial" w:hAnsi="Arial" w:cs="Arial"/>
          <w:b/>
        </w:rPr>
      </w:pPr>
    </w:p>
    <w:p w14:paraId="1E21F22E" w14:textId="7472535C" w:rsidR="00531B77" w:rsidRDefault="00531B77" w:rsidP="00531B77">
      <w:pPr>
        <w:rPr>
          <w:rFonts w:ascii="Arial" w:hAnsi="Arial" w:cs="Arial"/>
          <w:b/>
        </w:rPr>
      </w:pPr>
      <w:r w:rsidRPr="00D12E44">
        <w:rPr>
          <w:rFonts w:ascii="Arial" w:hAnsi="Arial" w:cs="Arial"/>
          <w:b/>
        </w:rPr>
        <w:t xml:space="preserve">Name:  </w:t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  <w:u w:val="single"/>
        </w:rPr>
        <w:tab/>
      </w:r>
      <w:r w:rsidR="008A07A3">
        <w:rPr>
          <w:rFonts w:ascii="Arial" w:hAnsi="Arial" w:cs="Arial"/>
          <w:b/>
          <w:u w:val="single"/>
        </w:rPr>
        <w:tab/>
      </w:r>
      <w:r w:rsidRPr="00D12E44">
        <w:rPr>
          <w:rFonts w:ascii="Arial" w:hAnsi="Arial" w:cs="Arial"/>
          <w:b/>
        </w:rPr>
        <w:tab/>
      </w:r>
    </w:p>
    <w:p w14:paraId="1754815E" w14:textId="77777777" w:rsidR="00531B77" w:rsidRDefault="00531B77" w:rsidP="00531B77">
      <w:pPr>
        <w:rPr>
          <w:rFonts w:ascii="Arial" w:hAnsi="Arial" w:cs="Arial"/>
          <w:b/>
        </w:rPr>
      </w:pPr>
    </w:p>
    <w:p w14:paraId="70088AF6" w14:textId="32F583E8" w:rsidR="008A07A3" w:rsidRPr="008A07A3" w:rsidRDefault="00196E79" w:rsidP="008A07A3">
      <w:pPr>
        <w:jc w:val="center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You should have your r</w:t>
      </w:r>
      <w:r w:rsidR="008A07A3" w:rsidRPr="008A07A3">
        <w:rPr>
          <w:rFonts w:ascii="Arial" w:hAnsi="Arial"/>
          <w:b/>
          <w:lang w:val="en-US"/>
        </w:rPr>
        <w:t>esearch section of the investigation with you.</w:t>
      </w:r>
    </w:p>
    <w:p w14:paraId="4DDB6303" w14:textId="77777777" w:rsidR="008A07A3" w:rsidRDefault="008A07A3" w:rsidP="008A07A3">
      <w:pPr>
        <w:rPr>
          <w:rFonts w:ascii="Arial" w:hAnsi="Arial"/>
          <w:b/>
          <w:lang w:val="en-US"/>
        </w:rPr>
      </w:pPr>
      <w:bookmarkStart w:id="1" w:name="_Hlk515541701"/>
    </w:p>
    <w:p w14:paraId="12C7EB1E" w14:textId="25F7BEA8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1.</w:t>
      </w:r>
      <w:r w:rsidRPr="008A07A3">
        <w:rPr>
          <w:rFonts w:ascii="Arial" w:hAnsi="Arial"/>
          <w:lang w:val="en-US"/>
        </w:rPr>
        <w:tab/>
        <w:t xml:space="preserve">State what 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 is mainly used for.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[3</w:t>
      </w:r>
      <w:r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bookmarkEnd w:id="1"/>
    <w:p w14:paraId="1A93992B" w14:textId="77777777" w:rsidR="008A07A3" w:rsidRPr="008A07A3" w:rsidRDefault="008A07A3" w:rsidP="008A07A3">
      <w:pPr>
        <w:rPr>
          <w:rFonts w:ascii="Arial" w:hAnsi="Arial"/>
        </w:rPr>
      </w:pPr>
    </w:p>
    <w:p w14:paraId="2045FA5C" w14:textId="77777777" w:rsidR="008A07A3" w:rsidRPr="008A07A3" w:rsidRDefault="008A07A3" w:rsidP="008A07A3">
      <w:pPr>
        <w:rPr>
          <w:rFonts w:ascii="Arial" w:hAnsi="Arial"/>
        </w:rPr>
      </w:pPr>
    </w:p>
    <w:p w14:paraId="2C59EE27" w14:textId="77777777" w:rsidR="008A07A3" w:rsidRDefault="008A07A3" w:rsidP="008A07A3">
      <w:pPr>
        <w:rPr>
          <w:rFonts w:ascii="Arial" w:hAnsi="Arial"/>
          <w:lang w:val="en-US"/>
        </w:rPr>
      </w:pPr>
    </w:p>
    <w:p w14:paraId="11120DB6" w14:textId="77777777" w:rsidR="008A07A3" w:rsidRDefault="008A07A3" w:rsidP="008A07A3">
      <w:pPr>
        <w:rPr>
          <w:rFonts w:ascii="Arial" w:hAnsi="Arial"/>
          <w:lang w:val="en-US"/>
        </w:rPr>
      </w:pPr>
    </w:p>
    <w:p w14:paraId="7CA4B3CA" w14:textId="77777777" w:rsidR="008A07A3" w:rsidRDefault="008A07A3" w:rsidP="008A07A3">
      <w:pPr>
        <w:rPr>
          <w:rFonts w:ascii="Arial" w:hAnsi="Arial"/>
          <w:lang w:val="en-US"/>
        </w:rPr>
      </w:pPr>
    </w:p>
    <w:p w14:paraId="559240D2" w14:textId="77777777" w:rsidR="008A07A3" w:rsidRDefault="008A07A3" w:rsidP="008A07A3">
      <w:pPr>
        <w:rPr>
          <w:rFonts w:ascii="Arial" w:hAnsi="Arial"/>
          <w:lang w:val="en-US"/>
        </w:rPr>
      </w:pPr>
    </w:p>
    <w:p w14:paraId="66CD9C9E" w14:textId="77777777" w:rsidR="008A07A3" w:rsidRDefault="008A07A3" w:rsidP="008A07A3">
      <w:pPr>
        <w:rPr>
          <w:rFonts w:ascii="Arial" w:hAnsi="Arial"/>
          <w:lang w:val="en-US"/>
        </w:rPr>
      </w:pPr>
    </w:p>
    <w:p w14:paraId="78FE3B8D" w14:textId="77777777" w:rsidR="008A07A3" w:rsidRDefault="008A07A3" w:rsidP="008A07A3">
      <w:pPr>
        <w:rPr>
          <w:rFonts w:ascii="Arial" w:hAnsi="Arial"/>
          <w:lang w:val="en-US"/>
        </w:rPr>
      </w:pPr>
    </w:p>
    <w:p w14:paraId="4C3F8E7A" w14:textId="77777777" w:rsidR="008A07A3" w:rsidRDefault="008A07A3" w:rsidP="008A07A3">
      <w:pPr>
        <w:rPr>
          <w:rFonts w:ascii="Arial" w:hAnsi="Arial"/>
          <w:lang w:val="en-US"/>
        </w:rPr>
      </w:pPr>
    </w:p>
    <w:p w14:paraId="3D49BAB5" w14:textId="77777777" w:rsidR="008A07A3" w:rsidRDefault="008A07A3" w:rsidP="008A07A3">
      <w:pPr>
        <w:rPr>
          <w:rFonts w:ascii="Arial" w:hAnsi="Arial"/>
          <w:lang w:val="en-US"/>
        </w:rPr>
      </w:pPr>
    </w:p>
    <w:p w14:paraId="508C8A2B" w14:textId="77777777" w:rsidR="008A07A3" w:rsidRDefault="008A07A3" w:rsidP="008A07A3">
      <w:pPr>
        <w:rPr>
          <w:rFonts w:ascii="Arial" w:hAnsi="Arial"/>
          <w:lang w:val="en-US"/>
        </w:rPr>
      </w:pPr>
    </w:p>
    <w:p w14:paraId="3A9D7A59" w14:textId="77777777" w:rsidR="008A07A3" w:rsidRDefault="008A07A3" w:rsidP="008A07A3">
      <w:pPr>
        <w:rPr>
          <w:rFonts w:ascii="Arial" w:hAnsi="Arial"/>
          <w:lang w:val="en-US"/>
        </w:rPr>
      </w:pPr>
    </w:p>
    <w:p w14:paraId="466B834B" w14:textId="77777777" w:rsidR="008A07A3" w:rsidRDefault="008A07A3" w:rsidP="008A07A3">
      <w:pPr>
        <w:rPr>
          <w:rFonts w:ascii="Arial" w:hAnsi="Arial"/>
          <w:lang w:val="en-US"/>
        </w:rPr>
      </w:pPr>
    </w:p>
    <w:p w14:paraId="2598C1B8" w14:textId="77777777" w:rsidR="008A07A3" w:rsidRDefault="008A07A3" w:rsidP="008A07A3">
      <w:pPr>
        <w:rPr>
          <w:rFonts w:ascii="Arial" w:hAnsi="Arial"/>
          <w:lang w:val="en-US"/>
        </w:rPr>
      </w:pPr>
    </w:p>
    <w:p w14:paraId="37A26CA5" w14:textId="76DB106E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2.</w:t>
      </w:r>
      <w:r w:rsidRPr="008A07A3">
        <w:rPr>
          <w:rFonts w:ascii="Arial" w:hAnsi="Arial"/>
          <w:lang w:val="en-US"/>
        </w:rPr>
        <w:tab/>
        <w:t xml:space="preserve">What is the value of the speed mentioned as </w:t>
      </w:r>
      <w:r w:rsidRPr="00EC15D1">
        <w:rPr>
          <w:rFonts w:ascii="Arial" w:hAnsi="Arial"/>
          <w:b/>
          <w:i/>
          <w:lang w:val="en-US"/>
        </w:rPr>
        <w:t>v</w:t>
      </w:r>
      <w:r w:rsidRPr="008A07A3">
        <w:rPr>
          <w:rFonts w:ascii="Arial" w:hAnsi="Arial"/>
          <w:lang w:val="en-US"/>
        </w:rPr>
        <w:t xml:space="preserve"> = 0.999987</w:t>
      </w:r>
      <w:r w:rsidRPr="00EC15D1">
        <w:rPr>
          <w:rFonts w:ascii="Arial" w:hAnsi="Arial"/>
          <w:b/>
          <w:i/>
          <w:lang w:val="en-US"/>
        </w:rPr>
        <w:t>c</w:t>
      </w:r>
      <w:r w:rsidRPr="008A07A3">
        <w:rPr>
          <w:rFonts w:ascii="Arial" w:hAnsi="Arial"/>
          <w:i/>
          <w:lang w:val="en-US"/>
        </w:rPr>
        <w:t xml:space="preserve"> </w:t>
      </w:r>
      <w:r w:rsidRPr="008A07A3">
        <w:rPr>
          <w:rFonts w:ascii="Arial" w:hAnsi="Arial"/>
          <w:lang w:val="en-US"/>
        </w:rPr>
        <w:t xml:space="preserve">where </w:t>
      </w:r>
      <w:r w:rsidRPr="00EC15D1">
        <w:rPr>
          <w:rFonts w:ascii="Arial" w:hAnsi="Arial"/>
          <w:b/>
          <w:i/>
          <w:lang w:val="en-US"/>
        </w:rPr>
        <w:t>c</w:t>
      </w:r>
      <w:r w:rsidRPr="008A07A3">
        <w:rPr>
          <w:rFonts w:ascii="Arial" w:hAnsi="Arial"/>
          <w:i/>
          <w:lang w:val="en-US"/>
        </w:rPr>
        <w:t xml:space="preserve"> </w:t>
      </w:r>
      <w:r w:rsidRPr="008A07A3">
        <w:rPr>
          <w:rFonts w:ascii="Arial" w:hAnsi="Arial"/>
          <w:lang w:val="en-US"/>
        </w:rPr>
        <w:t xml:space="preserve">is the speed of </w:t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light? Give your answer to 5 significant figures.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[2</w:t>
      </w:r>
      <w:r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6D2ECBE2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3750840E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6E6D6BE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0C8FFB5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3A067D93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4D124233" w14:textId="77777777" w:rsidR="008A07A3" w:rsidRDefault="008A07A3" w:rsidP="008A07A3">
      <w:pPr>
        <w:rPr>
          <w:rFonts w:ascii="Arial" w:hAnsi="Arial"/>
          <w:lang w:val="en-US"/>
        </w:rPr>
      </w:pPr>
    </w:p>
    <w:p w14:paraId="50826A47" w14:textId="77777777" w:rsidR="008A07A3" w:rsidRDefault="008A07A3" w:rsidP="008A07A3">
      <w:pPr>
        <w:rPr>
          <w:rFonts w:ascii="Arial" w:hAnsi="Arial"/>
          <w:lang w:val="en-US"/>
        </w:rPr>
      </w:pPr>
    </w:p>
    <w:p w14:paraId="36341822" w14:textId="77777777" w:rsidR="008A07A3" w:rsidRDefault="008A07A3" w:rsidP="008A07A3">
      <w:pPr>
        <w:rPr>
          <w:rFonts w:ascii="Arial" w:hAnsi="Arial"/>
          <w:lang w:val="en-US"/>
        </w:rPr>
      </w:pPr>
    </w:p>
    <w:p w14:paraId="078EB13D" w14:textId="77777777" w:rsidR="008A07A3" w:rsidRDefault="008A07A3" w:rsidP="008A07A3">
      <w:pPr>
        <w:rPr>
          <w:rFonts w:ascii="Arial" w:hAnsi="Arial"/>
          <w:lang w:val="en-US"/>
        </w:rPr>
      </w:pPr>
    </w:p>
    <w:p w14:paraId="08321F52" w14:textId="77777777" w:rsidR="008A07A3" w:rsidRDefault="008A07A3" w:rsidP="008A07A3">
      <w:pPr>
        <w:rPr>
          <w:rFonts w:ascii="Arial" w:hAnsi="Arial"/>
          <w:lang w:val="en-US"/>
        </w:rPr>
      </w:pPr>
    </w:p>
    <w:p w14:paraId="05E83C13" w14:textId="77777777" w:rsidR="008A07A3" w:rsidRDefault="008A07A3" w:rsidP="008A07A3">
      <w:pPr>
        <w:rPr>
          <w:rFonts w:ascii="Arial" w:hAnsi="Arial"/>
          <w:lang w:val="en-US"/>
        </w:rPr>
      </w:pPr>
    </w:p>
    <w:p w14:paraId="3955499E" w14:textId="77777777" w:rsidR="008A07A3" w:rsidRDefault="008A07A3" w:rsidP="008A07A3">
      <w:pPr>
        <w:rPr>
          <w:rFonts w:ascii="Arial" w:hAnsi="Arial"/>
          <w:lang w:val="en-US"/>
        </w:rPr>
      </w:pPr>
    </w:p>
    <w:p w14:paraId="260C3A6F" w14:textId="677A5EC5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3.</w:t>
      </w:r>
      <w:r>
        <w:rPr>
          <w:rFonts w:ascii="Arial" w:hAnsi="Arial"/>
          <w:lang w:val="en-US"/>
        </w:rPr>
        <w:tab/>
        <w:t>Show that 1</w:t>
      </w:r>
      <w:r w:rsidR="008A3F69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 xml:space="preserve"> Volt = 1</w:t>
      </w:r>
      <w:r w:rsidR="008A3F69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 xml:space="preserve"> Weber/</w:t>
      </w:r>
      <w:r w:rsidR="008A07A3" w:rsidRPr="008A07A3">
        <w:rPr>
          <w:rFonts w:ascii="Arial" w:hAnsi="Arial"/>
          <w:lang w:val="en-US"/>
        </w:rPr>
        <w:t>second.</w:t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3F69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[3</w:t>
      </w:r>
      <w:r w:rsidR="008A07A3"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3E2A84F3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03B22D7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7B44D4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5B06497B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B3DD910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EBD0B70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56C8C40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44A2FB37" w14:textId="77777777" w:rsidR="008A07A3" w:rsidRDefault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504D2E71" w14:textId="3B8C4B51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lastRenderedPageBreak/>
        <w:t>4.</w:t>
      </w:r>
      <w:r w:rsidRPr="008A07A3">
        <w:rPr>
          <w:rFonts w:ascii="Arial" w:hAnsi="Arial"/>
          <w:lang w:val="en-US"/>
        </w:rPr>
        <w:tab/>
        <w:t>Explain why an electron-volt can be considered to be a unit of energy.</w:t>
      </w:r>
      <w:r w:rsidRPr="008A07A3">
        <w:rPr>
          <w:rFonts w:ascii="Arial" w:hAnsi="Arial"/>
          <w:lang w:val="en-US"/>
        </w:rPr>
        <w:tab/>
        <w:t>[2</w:t>
      </w:r>
      <w:r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3BFB91E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3D19E1A7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4F2921F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8DC698F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ACA5291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0323034" w14:textId="77777777" w:rsidR="008A07A3" w:rsidRDefault="008A07A3" w:rsidP="008A07A3">
      <w:pPr>
        <w:rPr>
          <w:rFonts w:ascii="Arial" w:hAnsi="Arial"/>
          <w:lang w:val="en-US"/>
        </w:rPr>
      </w:pPr>
    </w:p>
    <w:p w14:paraId="70700332" w14:textId="77777777" w:rsidR="008A07A3" w:rsidRDefault="008A07A3" w:rsidP="008A07A3">
      <w:pPr>
        <w:rPr>
          <w:rFonts w:ascii="Arial" w:hAnsi="Arial"/>
          <w:lang w:val="en-US"/>
        </w:rPr>
      </w:pPr>
    </w:p>
    <w:p w14:paraId="143779DF" w14:textId="77777777" w:rsidR="008A07A3" w:rsidRDefault="008A07A3" w:rsidP="008A07A3">
      <w:pPr>
        <w:rPr>
          <w:rFonts w:ascii="Arial" w:hAnsi="Arial"/>
          <w:lang w:val="en-US"/>
        </w:rPr>
      </w:pPr>
    </w:p>
    <w:p w14:paraId="2F4B1849" w14:textId="77777777" w:rsidR="008A07A3" w:rsidRDefault="008A07A3" w:rsidP="008A07A3">
      <w:pPr>
        <w:rPr>
          <w:rFonts w:ascii="Arial" w:hAnsi="Arial"/>
          <w:lang w:val="en-US"/>
        </w:rPr>
      </w:pPr>
    </w:p>
    <w:p w14:paraId="0ECE4052" w14:textId="28F95218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5.</w:t>
      </w:r>
      <w:r w:rsidRPr="008A07A3">
        <w:rPr>
          <w:rFonts w:ascii="Arial" w:hAnsi="Arial"/>
          <w:lang w:val="en-US"/>
        </w:rPr>
        <w:tab/>
        <w:t xml:space="preserve">Can an induced current ever establish a magnetic field </w:t>
      </w:r>
      <w:r w:rsidRPr="00EC15D1">
        <w:rPr>
          <w:rFonts w:ascii="Arial" w:hAnsi="Arial"/>
          <w:b/>
          <w:i/>
          <w:lang w:val="en-US"/>
        </w:rPr>
        <w:t>B</w:t>
      </w:r>
      <w:r w:rsidRPr="008A07A3">
        <w:rPr>
          <w:rFonts w:ascii="Arial" w:hAnsi="Arial"/>
          <w:lang w:val="en-US"/>
        </w:rPr>
        <w:t xml:space="preserve"> that is in the same direction </w:t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as the magnetic field inducing the current? Justify your answer.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[3</w:t>
      </w:r>
      <w:r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198653BF" w14:textId="77777777" w:rsidR="008A07A3" w:rsidRPr="008A07A3" w:rsidRDefault="008A07A3" w:rsidP="008A07A3">
      <w:pPr>
        <w:rPr>
          <w:rFonts w:ascii="Arial" w:hAnsi="Arial"/>
        </w:rPr>
      </w:pPr>
    </w:p>
    <w:p w14:paraId="5B39D4EA" w14:textId="77777777" w:rsidR="008A07A3" w:rsidRPr="008A07A3" w:rsidRDefault="008A07A3" w:rsidP="008A07A3">
      <w:pPr>
        <w:rPr>
          <w:rFonts w:ascii="Arial" w:hAnsi="Arial"/>
        </w:rPr>
      </w:pPr>
    </w:p>
    <w:p w14:paraId="2D664592" w14:textId="77777777" w:rsidR="008A07A3" w:rsidRDefault="008A07A3" w:rsidP="008A07A3">
      <w:pPr>
        <w:rPr>
          <w:rFonts w:ascii="Arial" w:hAnsi="Arial"/>
        </w:rPr>
      </w:pPr>
    </w:p>
    <w:p w14:paraId="7FCF3A4E" w14:textId="77777777" w:rsidR="008A07A3" w:rsidRDefault="008A07A3" w:rsidP="008A07A3">
      <w:pPr>
        <w:rPr>
          <w:rFonts w:ascii="Arial" w:hAnsi="Arial"/>
        </w:rPr>
      </w:pPr>
    </w:p>
    <w:p w14:paraId="4BFCCF80" w14:textId="77777777" w:rsidR="008A07A3" w:rsidRDefault="008A07A3" w:rsidP="008A07A3">
      <w:pPr>
        <w:rPr>
          <w:rFonts w:ascii="Arial" w:hAnsi="Arial"/>
        </w:rPr>
      </w:pPr>
    </w:p>
    <w:p w14:paraId="3CB1436F" w14:textId="77777777" w:rsidR="008A07A3" w:rsidRDefault="008A07A3" w:rsidP="008A07A3">
      <w:pPr>
        <w:rPr>
          <w:rFonts w:ascii="Arial" w:hAnsi="Arial"/>
        </w:rPr>
      </w:pPr>
    </w:p>
    <w:p w14:paraId="7774BC4F" w14:textId="77777777" w:rsidR="008A07A3" w:rsidRDefault="008A07A3" w:rsidP="008A07A3">
      <w:pPr>
        <w:rPr>
          <w:rFonts w:ascii="Arial" w:hAnsi="Arial"/>
        </w:rPr>
      </w:pPr>
    </w:p>
    <w:p w14:paraId="54690B60" w14:textId="77777777" w:rsidR="008A07A3" w:rsidRDefault="008A07A3" w:rsidP="008A07A3">
      <w:pPr>
        <w:rPr>
          <w:rFonts w:ascii="Arial" w:hAnsi="Arial"/>
        </w:rPr>
      </w:pPr>
    </w:p>
    <w:p w14:paraId="5CE63246" w14:textId="77777777" w:rsidR="008A07A3" w:rsidRDefault="008A07A3" w:rsidP="008A07A3">
      <w:pPr>
        <w:rPr>
          <w:rFonts w:ascii="Arial" w:hAnsi="Arial"/>
        </w:rPr>
      </w:pPr>
    </w:p>
    <w:p w14:paraId="06237D74" w14:textId="77777777" w:rsidR="008A07A3" w:rsidRDefault="008A07A3" w:rsidP="008A07A3">
      <w:pPr>
        <w:rPr>
          <w:rFonts w:ascii="Arial" w:hAnsi="Arial"/>
        </w:rPr>
      </w:pPr>
    </w:p>
    <w:p w14:paraId="1A906C56" w14:textId="77777777" w:rsidR="008A07A3" w:rsidRDefault="008A07A3" w:rsidP="008A07A3">
      <w:pPr>
        <w:rPr>
          <w:rFonts w:ascii="Arial" w:hAnsi="Arial"/>
        </w:rPr>
      </w:pPr>
    </w:p>
    <w:p w14:paraId="3198E4A1" w14:textId="77777777" w:rsidR="008A07A3" w:rsidRDefault="008A07A3" w:rsidP="008A07A3">
      <w:pPr>
        <w:rPr>
          <w:rFonts w:ascii="Arial" w:hAnsi="Arial"/>
        </w:rPr>
      </w:pPr>
    </w:p>
    <w:p w14:paraId="5187AF9B" w14:textId="77777777" w:rsidR="008A07A3" w:rsidRDefault="008A07A3" w:rsidP="008A07A3">
      <w:pPr>
        <w:rPr>
          <w:rFonts w:ascii="Arial" w:hAnsi="Arial"/>
        </w:rPr>
      </w:pPr>
    </w:p>
    <w:p w14:paraId="5D68B336" w14:textId="77777777" w:rsidR="008A07A3" w:rsidRDefault="008A07A3" w:rsidP="008A07A3">
      <w:pPr>
        <w:rPr>
          <w:rFonts w:ascii="Arial" w:hAnsi="Arial"/>
        </w:rPr>
      </w:pPr>
    </w:p>
    <w:p w14:paraId="14AFF9A8" w14:textId="77777777" w:rsidR="008A07A3" w:rsidRDefault="008A07A3" w:rsidP="008A07A3">
      <w:pPr>
        <w:rPr>
          <w:rFonts w:ascii="Arial" w:hAnsi="Arial"/>
        </w:rPr>
      </w:pPr>
    </w:p>
    <w:p w14:paraId="3E09701B" w14:textId="77777777" w:rsidR="008A07A3" w:rsidRPr="008A07A3" w:rsidRDefault="008A07A3" w:rsidP="008A07A3">
      <w:pPr>
        <w:rPr>
          <w:rFonts w:ascii="Arial" w:hAnsi="Arial"/>
        </w:rPr>
      </w:pPr>
    </w:p>
    <w:p w14:paraId="4787C55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3EAB33A9" w14:textId="59A513D3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6.</w:t>
      </w:r>
      <w:r w:rsidRPr="008A07A3">
        <w:rPr>
          <w:rFonts w:ascii="Arial" w:hAnsi="Arial"/>
          <w:lang w:val="en-US"/>
        </w:rPr>
        <w:tab/>
        <w:t xml:space="preserve">Suggest a suitable material for the magnetic core of 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. Justify your </w:t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answer.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[2</w:t>
      </w:r>
      <w:r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48E9C10C" w14:textId="77777777" w:rsidR="008A07A3" w:rsidRPr="008A07A3" w:rsidRDefault="008A07A3" w:rsidP="008A07A3">
      <w:pPr>
        <w:rPr>
          <w:rFonts w:ascii="Arial" w:hAnsi="Arial"/>
        </w:rPr>
      </w:pPr>
    </w:p>
    <w:p w14:paraId="547F4C61" w14:textId="77777777" w:rsidR="008A07A3" w:rsidRDefault="008A07A3" w:rsidP="008A07A3">
      <w:pPr>
        <w:rPr>
          <w:rFonts w:ascii="Arial" w:hAnsi="Arial"/>
        </w:rPr>
      </w:pPr>
    </w:p>
    <w:p w14:paraId="2CF65E4B" w14:textId="77777777" w:rsidR="008A07A3" w:rsidRDefault="008A07A3" w:rsidP="008A07A3">
      <w:pPr>
        <w:rPr>
          <w:rFonts w:ascii="Arial" w:hAnsi="Arial"/>
        </w:rPr>
      </w:pPr>
    </w:p>
    <w:p w14:paraId="028C3885" w14:textId="77777777" w:rsidR="008A07A3" w:rsidRDefault="008A07A3" w:rsidP="008A07A3">
      <w:pPr>
        <w:rPr>
          <w:rFonts w:ascii="Arial" w:hAnsi="Arial"/>
        </w:rPr>
      </w:pPr>
    </w:p>
    <w:p w14:paraId="5860EE8D" w14:textId="77777777" w:rsidR="008A07A3" w:rsidRDefault="008A07A3" w:rsidP="008A07A3">
      <w:pPr>
        <w:rPr>
          <w:rFonts w:ascii="Arial" w:hAnsi="Arial"/>
        </w:rPr>
      </w:pPr>
    </w:p>
    <w:p w14:paraId="19AC85D2" w14:textId="77777777" w:rsidR="008A07A3" w:rsidRDefault="008A07A3" w:rsidP="008A07A3">
      <w:pPr>
        <w:rPr>
          <w:rFonts w:ascii="Arial" w:hAnsi="Arial"/>
        </w:rPr>
      </w:pPr>
    </w:p>
    <w:p w14:paraId="31C744C0" w14:textId="77777777" w:rsidR="00EC15D1" w:rsidRDefault="00EC15D1" w:rsidP="008A07A3">
      <w:pPr>
        <w:rPr>
          <w:rFonts w:ascii="Arial" w:hAnsi="Arial"/>
        </w:rPr>
      </w:pPr>
    </w:p>
    <w:p w14:paraId="44A54700" w14:textId="77777777" w:rsidR="00EC15D1" w:rsidRPr="008A07A3" w:rsidRDefault="00EC15D1" w:rsidP="008A07A3">
      <w:pPr>
        <w:rPr>
          <w:rFonts w:ascii="Arial" w:hAnsi="Arial"/>
        </w:rPr>
      </w:pPr>
    </w:p>
    <w:p w14:paraId="32A214F5" w14:textId="77777777" w:rsidR="008A07A3" w:rsidRPr="008A07A3" w:rsidRDefault="008A07A3" w:rsidP="008A07A3">
      <w:pPr>
        <w:rPr>
          <w:rFonts w:ascii="Arial" w:hAnsi="Arial"/>
        </w:rPr>
      </w:pPr>
    </w:p>
    <w:p w14:paraId="0F0ACE2D" w14:textId="77777777" w:rsidR="008A07A3" w:rsidRPr="008A07A3" w:rsidRDefault="008A07A3" w:rsidP="008A07A3">
      <w:pPr>
        <w:rPr>
          <w:rFonts w:ascii="Arial" w:hAnsi="Arial"/>
        </w:rPr>
      </w:pPr>
    </w:p>
    <w:p w14:paraId="2C945FA7" w14:textId="77777777" w:rsidR="008A07A3" w:rsidRPr="008A07A3" w:rsidRDefault="008A07A3" w:rsidP="008A07A3">
      <w:pPr>
        <w:rPr>
          <w:rFonts w:ascii="Arial" w:hAnsi="Arial"/>
        </w:rPr>
      </w:pPr>
    </w:p>
    <w:p w14:paraId="53265233" w14:textId="3CC1F7FC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7.</w:t>
      </w:r>
      <w:r w:rsidRPr="008A07A3">
        <w:rPr>
          <w:rFonts w:ascii="Arial" w:hAnsi="Arial"/>
          <w:lang w:val="en-US"/>
        </w:rPr>
        <w:tab/>
        <w:t xml:space="preserve">In 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, the magnetic core is made of laminated sheets rather than of solid </w:t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material. Explain why this is so.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[3</w:t>
      </w:r>
      <w:r w:rsidR="00EC15D1"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002C41C7" w14:textId="77777777" w:rsidR="008A07A3" w:rsidRPr="008A07A3" w:rsidRDefault="008A07A3" w:rsidP="008A07A3">
      <w:pPr>
        <w:rPr>
          <w:rFonts w:ascii="Arial" w:hAnsi="Arial"/>
        </w:rPr>
      </w:pPr>
    </w:p>
    <w:p w14:paraId="702534CE" w14:textId="77777777" w:rsidR="008A07A3" w:rsidRPr="008A07A3" w:rsidRDefault="008A07A3" w:rsidP="008A07A3">
      <w:pPr>
        <w:rPr>
          <w:rFonts w:ascii="Arial" w:hAnsi="Arial"/>
        </w:rPr>
      </w:pPr>
    </w:p>
    <w:p w14:paraId="76B59C49" w14:textId="77777777" w:rsidR="008A07A3" w:rsidRPr="008A07A3" w:rsidRDefault="008A07A3" w:rsidP="008A07A3">
      <w:pPr>
        <w:rPr>
          <w:rFonts w:ascii="Arial" w:hAnsi="Arial"/>
        </w:rPr>
      </w:pPr>
    </w:p>
    <w:p w14:paraId="30399F92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FB7C80B" w14:textId="77777777" w:rsidR="00EC15D1" w:rsidRDefault="00EC15D1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3995071D" w14:textId="77777777" w:rsidR="00EC15D1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lastRenderedPageBreak/>
        <w:t>8</w:t>
      </w:r>
      <w:r w:rsidR="00EC15D1">
        <w:rPr>
          <w:rFonts w:ascii="Arial" w:hAnsi="Arial"/>
          <w:lang w:val="en-US"/>
        </w:rPr>
        <w:tab/>
        <w:t>(</w:t>
      </w:r>
      <w:r w:rsidRPr="008A07A3">
        <w:rPr>
          <w:rFonts w:ascii="Arial" w:hAnsi="Arial"/>
          <w:lang w:val="en-US"/>
        </w:rPr>
        <w:t>a)</w:t>
      </w:r>
      <w:r w:rsidRPr="008A07A3">
        <w:rPr>
          <w:rFonts w:ascii="Arial" w:hAnsi="Arial"/>
          <w:lang w:val="en-US"/>
        </w:rPr>
        <w:tab/>
        <w:t>Explain how the magnetic field guides the electrons in a circular path.</w:t>
      </w:r>
      <w:r w:rsidRPr="008A07A3">
        <w:rPr>
          <w:rFonts w:ascii="Arial" w:hAnsi="Arial"/>
          <w:lang w:val="en-US"/>
        </w:rPr>
        <w:tab/>
      </w:r>
    </w:p>
    <w:p w14:paraId="2DAB720A" w14:textId="55A0A3F4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2542C6D8" w14:textId="77777777" w:rsidR="008A07A3" w:rsidRPr="008A07A3" w:rsidRDefault="008A07A3" w:rsidP="008A07A3">
      <w:pPr>
        <w:rPr>
          <w:rFonts w:ascii="Arial" w:hAnsi="Arial"/>
        </w:rPr>
      </w:pPr>
    </w:p>
    <w:p w14:paraId="554A4313" w14:textId="77777777" w:rsidR="008A07A3" w:rsidRDefault="008A07A3" w:rsidP="008A07A3">
      <w:pPr>
        <w:rPr>
          <w:rFonts w:ascii="Arial" w:hAnsi="Arial"/>
        </w:rPr>
      </w:pPr>
    </w:p>
    <w:p w14:paraId="0EBEAA8D" w14:textId="77777777" w:rsidR="00EC15D1" w:rsidRDefault="00EC15D1" w:rsidP="008A07A3">
      <w:pPr>
        <w:rPr>
          <w:rFonts w:ascii="Arial" w:hAnsi="Arial"/>
        </w:rPr>
      </w:pPr>
    </w:p>
    <w:p w14:paraId="43A18DB5" w14:textId="77777777" w:rsidR="00EC15D1" w:rsidRDefault="00EC15D1" w:rsidP="008A07A3">
      <w:pPr>
        <w:rPr>
          <w:rFonts w:ascii="Arial" w:hAnsi="Arial"/>
        </w:rPr>
      </w:pPr>
    </w:p>
    <w:p w14:paraId="27C63238" w14:textId="77777777" w:rsidR="00EC15D1" w:rsidRDefault="00EC15D1" w:rsidP="008A07A3">
      <w:pPr>
        <w:rPr>
          <w:rFonts w:ascii="Arial" w:hAnsi="Arial"/>
        </w:rPr>
      </w:pPr>
    </w:p>
    <w:p w14:paraId="79816389" w14:textId="77777777" w:rsidR="00EC15D1" w:rsidRPr="008A07A3" w:rsidRDefault="00EC15D1" w:rsidP="008A07A3">
      <w:pPr>
        <w:rPr>
          <w:rFonts w:ascii="Arial" w:hAnsi="Arial"/>
        </w:rPr>
      </w:pPr>
    </w:p>
    <w:p w14:paraId="2A3F076E" w14:textId="77777777" w:rsidR="00EC15D1" w:rsidRDefault="00EC15D1" w:rsidP="008A07A3">
      <w:pPr>
        <w:rPr>
          <w:rFonts w:ascii="Arial" w:hAnsi="Arial"/>
          <w:lang w:val="en-US"/>
        </w:rPr>
      </w:pPr>
    </w:p>
    <w:p w14:paraId="4F0CD004" w14:textId="77777777" w:rsidR="00EC15D1" w:rsidRDefault="00EC15D1" w:rsidP="008A07A3">
      <w:pPr>
        <w:rPr>
          <w:rFonts w:ascii="Arial" w:hAnsi="Arial"/>
          <w:lang w:val="en-US"/>
        </w:rPr>
      </w:pPr>
    </w:p>
    <w:p w14:paraId="1CFC07CC" w14:textId="07202236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>(</w:t>
      </w:r>
      <w:r w:rsidR="008A07A3" w:rsidRPr="008A07A3">
        <w:rPr>
          <w:rFonts w:ascii="Arial" w:hAnsi="Arial"/>
          <w:lang w:val="en-US"/>
        </w:rPr>
        <w:t>b)</w:t>
      </w:r>
      <w:r w:rsidR="008A07A3" w:rsidRPr="008A07A3">
        <w:rPr>
          <w:rFonts w:ascii="Arial" w:hAnsi="Arial"/>
          <w:lang w:val="en-US"/>
        </w:rPr>
        <w:tab/>
        <w:t xml:space="preserve">Explain how the changing magnetic field produces an induced electric field in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the electron chamber.</w:t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0BC3D310" w14:textId="77777777" w:rsidR="008A07A3" w:rsidRPr="008A07A3" w:rsidRDefault="008A07A3" w:rsidP="008A07A3">
      <w:pPr>
        <w:rPr>
          <w:rFonts w:ascii="Arial" w:hAnsi="Arial"/>
        </w:rPr>
      </w:pPr>
    </w:p>
    <w:p w14:paraId="263260B2" w14:textId="77777777" w:rsidR="008A07A3" w:rsidRPr="008A07A3" w:rsidRDefault="008A07A3" w:rsidP="008A07A3">
      <w:pPr>
        <w:rPr>
          <w:rFonts w:ascii="Arial" w:hAnsi="Arial"/>
        </w:rPr>
      </w:pPr>
    </w:p>
    <w:p w14:paraId="75B4484E" w14:textId="77777777" w:rsidR="008A07A3" w:rsidRPr="008A07A3" w:rsidRDefault="008A07A3" w:rsidP="008A07A3">
      <w:pPr>
        <w:rPr>
          <w:rFonts w:ascii="Arial" w:hAnsi="Arial"/>
        </w:rPr>
      </w:pPr>
    </w:p>
    <w:p w14:paraId="76CD2B75" w14:textId="77777777" w:rsidR="00EC15D1" w:rsidRDefault="00EC15D1" w:rsidP="008A07A3">
      <w:pPr>
        <w:rPr>
          <w:rFonts w:ascii="Arial" w:hAnsi="Arial"/>
          <w:lang w:val="en-US"/>
        </w:rPr>
      </w:pPr>
    </w:p>
    <w:p w14:paraId="38093066" w14:textId="77777777" w:rsidR="00EC15D1" w:rsidRDefault="00EC15D1" w:rsidP="008A07A3">
      <w:pPr>
        <w:rPr>
          <w:rFonts w:ascii="Arial" w:hAnsi="Arial"/>
          <w:lang w:val="en-US"/>
        </w:rPr>
      </w:pPr>
    </w:p>
    <w:p w14:paraId="53928D7F" w14:textId="77777777" w:rsidR="00EC15D1" w:rsidRDefault="00EC15D1" w:rsidP="008A07A3">
      <w:pPr>
        <w:rPr>
          <w:rFonts w:ascii="Arial" w:hAnsi="Arial"/>
          <w:lang w:val="en-US"/>
        </w:rPr>
      </w:pPr>
    </w:p>
    <w:p w14:paraId="384B362D" w14:textId="77777777" w:rsidR="00EC15D1" w:rsidRDefault="00EC15D1" w:rsidP="008A07A3">
      <w:pPr>
        <w:rPr>
          <w:rFonts w:ascii="Arial" w:hAnsi="Arial"/>
          <w:lang w:val="en-US"/>
        </w:rPr>
      </w:pPr>
    </w:p>
    <w:p w14:paraId="386A2B8C" w14:textId="77777777" w:rsidR="00EC15D1" w:rsidRDefault="00EC15D1" w:rsidP="008A07A3">
      <w:pPr>
        <w:rPr>
          <w:rFonts w:ascii="Arial" w:hAnsi="Arial"/>
          <w:lang w:val="en-US"/>
        </w:rPr>
      </w:pPr>
    </w:p>
    <w:p w14:paraId="5C157379" w14:textId="77777777" w:rsidR="00EC15D1" w:rsidRDefault="00EC15D1" w:rsidP="008A07A3">
      <w:pPr>
        <w:rPr>
          <w:rFonts w:ascii="Arial" w:hAnsi="Arial"/>
          <w:lang w:val="en-US"/>
        </w:rPr>
      </w:pPr>
    </w:p>
    <w:p w14:paraId="2046C8A8" w14:textId="51B04D2C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9.</w:t>
      </w:r>
      <w:r w:rsidRPr="008A07A3">
        <w:rPr>
          <w:rFonts w:ascii="Arial" w:hAnsi="Arial"/>
          <w:lang w:val="en-US"/>
        </w:rPr>
        <w:tab/>
        <w:t xml:space="preserve">You want to increase the radius of the circular path by imposing an additional </w:t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 xml:space="preserve">magnetic flux </w:t>
      </w:r>
      <m:oMath>
        <m:r>
          <m:rPr>
            <m:sty m:val="b"/>
          </m:rPr>
          <w:rPr>
            <w:rFonts w:ascii="Cambria Math" w:hAnsi="Cambria Math"/>
            <w:lang w:val="en-US"/>
          </w:rPr>
          <m:t>∆Φ</m:t>
        </m:r>
      </m:oMath>
      <w:r w:rsidRPr="008A07A3">
        <w:rPr>
          <w:rFonts w:ascii="Arial" w:hAnsi="Arial"/>
          <w:lang w:val="en-US"/>
        </w:rPr>
        <w:t xml:space="preserve">. Should the lines of </w:t>
      </w:r>
      <w:r w:rsidRPr="00EC15D1">
        <w:rPr>
          <w:rFonts w:ascii="Arial" w:hAnsi="Arial"/>
          <w:b/>
          <w:i/>
          <w:lang w:val="en-US"/>
        </w:rPr>
        <w:t>B</w:t>
      </w:r>
      <w:r w:rsidRPr="008A07A3">
        <w:rPr>
          <w:rFonts w:ascii="Arial" w:hAnsi="Arial"/>
          <w:lang w:val="en-US"/>
        </w:rPr>
        <w:t xml:space="preserve"> associated with this increase be in the same </w:t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 xml:space="preserve">direction as the lines shown in the figure or in the opposite direction? Explain your </w:t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answer.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  <w:t xml:space="preserve"> 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[3</w:t>
      </w:r>
      <w:r w:rsidR="00EC15D1"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568C934C" w14:textId="77777777" w:rsidR="008A07A3" w:rsidRPr="008A07A3" w:rsidRDefault="008A07A3" w:rsidP="008A07A3">
      <w:pPr>
        <w:rPr>
          <w:rFonts w:ascii="Arial" w:hAnsi="Arial"/>
        </w:rPr>
      </w:pPr>
    </w:p>
    <w:p w14:paraId="1D68C300" w14:textId="77777777" w:rsidR="008A07A3" w:rsidRPr="008A07A3" w:rsidRDefault="008A07A3" w:rsidP="008A07A3">
      <w:pPr>
        <w:rPr>
          <w:rFonts w:ascii="Arial" w:hAnsi="Arial"/>
        </w:rPr>
      </w:pPr>
    </w:p>
    <w:p w14:paraId="49ECBF0A" w14:textId="77777777" w:rsidR="008A07A3" w:rsidRPr="008A07A3" w:rsidRDefault="008A07A3" w:rsidP="008A07A3">
      <w:pPr>
        <w:rPr>
          <w:rFonts w:ascii="Arial" w:hAnsi="Arial"/>
        </w:rPr>
      </w:pPr>
    </w:p>
    <w:p w14:paraId="1A69D1D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D043186" w14:textId="77777777" w:rsidR="00EC15D1" w:rsidRDefault="00EC15D1" w:rsidP="008A07A3">
      <w:pPr>
        <w:rPr>
          <w:rFonts w:ascii="Arial" w:hAnsi="Arial"/>
          <w:lang w:val="en-US"/>
        </w:rPr>
      </w:pPr>
    </w:p>
    <w:p w14:paraId="14ECB5FA" w14:textId="77777777" w:rsidR="00EC15D1" w:rsidRDefault="00EC15D1" w:rsidP="008A07A3">
      <w:pPr>
        <w:rPr>
          <w:rFonts w:ascii="Arial" w:hAnsi="Arial"/>
          <w:lang w:val="en-US"/>
        </w:rPr>
      </w:pPr>
    </w:p>
    <w:p w14:paraId="580DF88F" w14:textId="77777777" w:rsidR="00EC15D1" w:rsidRDefault="00EC15D1" w:rsidP="008A07A3">
      <w:pPr>
        <w:rPr>
          <w:rFonts w:ascii="Arial" w:hAnsi="Arial"/>
          <w:lang w:val="en-US"/>
        </w:rPr>
      </w:pPr>
    </w:p>
    <w:p w14:paraId="2B055D64" w14:textId="77777777" w:rsidR="00EC15D1" w:rsidRDefault="00EC15D1" w:rsidP="008A07A3">
      <w:pPr>
        <w:rPr>
          <w:rFonts w:ascii="Arial" w:hAnsi="Arial"/>
          <w:lang w:val="en-US"/>
        </w:rPr>
      </w:pPr>
    </w:p>
    <w:p w14:paraId="07DC9E32" w14:textId="77777777" w:rsidR="00EC15D1" w:rsidRDefault="00EC15D1" w:rsidP="008A07A3">
      <w:pPr>
        <w:rPr>
          <w:rFonts w:ascii="Arial" w:hAnsi="Arial"/>
          <w:lang w:val="en-US"/>
        </w:rPr>
      </w:pPr>
    </w:p>
    <w:p w14:paraId="35ADA7FA" w14:textId="77777777" w:rsidR="00EC15D1" w:rsidRDefault="00EC15D1" w:rsidP="008A07A3">
      <w:pPr>
        <w:rPr>
          <w:rFonts w:ascii="Arial" w:hAnsi="Arial"/>
          <w:lang w:val="en-US"/>
        </w:rPr>
      </w:pPr>
    </w:p>
    <w:p w14:paraId="6211E40E" w14:textId="77777777" w:rsidR="00EC15D1" w:rsidRDefault="00EC15D1" w:rsidP="008A07A3">
      <w:pPr>
        <w:rPr>
          <w:rFonts w:ascii="Arial" w:hAnsi="Arial"/>
          <w:lang w:val="en-US"/>
        </w:rPr>
      </w:pPr>
    </w:p>
    <w:p w14:paraId="6366DCCD" w14:textId="77777777" w:rsidR="00EC15D1" w:rsidRDefault="00EC15D1" w:rsidP="008A07A3">
      <w:pPr>
        <w:rPr>
          <w:rFonts w:ascii="Arial" w:hAnsi="Arial"/>
          <w:lang w:val="en-US"/>
        </w:rPr>
      </w:pPr>
    </w:p>
    <w:p w14:paraId="7C319E01" w14:textId="77777777" w:rsidR="00EC15D1" w:rsidRDefault="00EC15D1" w:rsidP="008A07A3">
      <w:pPr>
        <w:rPr>
          <w:rFonts w:ascii="Arial" w:hAnsi="Arial"/>
          <w:lang w:val="en-US"/>
        </w:rPr>
      </w:pPr>
    </w:p>
    <w:p w14:paraId="16877E08" w14:textId="77777777" w:rsidR="00EC15D1" w:rsidRDefault="00EC15D1" w:rsidP="008A07A3">
      <w:pPr>
        <w:rPr>
          <w:rFonts w:ascii="Arial" w:hAnsi="Arial"/>
          <w:lang w:val="en-US"/>
        </w:rPr>
      </w:pPr>
    </w:p>
    <w:p w14:paraId="66FAC182" w14:textId="77777777" w:rsidR="00EC15D1" w:rsidRDefault="00EC15D1" w:rsidP="008A07A3">
      <w:pPr>
        <w:rPr>
          <w:rFonts w:ascii="Arial" w:hAnsi="Arial"/>
          <w:lang w:val="en-US"/>
        </w:rPr>
      </w:pPr>
    </w:p>
    <w:p w14:paraId="68A37AC5" w14:textId="4A0E0C5C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10.</w:t>
      </w:r>
      <w:r w:rsidRPr="008A07A3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>(a)</w:t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State the direction of the force acti</w:t>
      </w:r>
      <w:r w:rsidR="00EC15D1">
        <w:rPr>
          <w:rFonts w:ascii="Arial" w:hAnsi="Arial"/>
          <w:lang w:val="en-US"/>
        </w:rPr>
        <w:t>ng on the electron on the right-</w:t>
      </w:r>
      <w:r w:rsidRPr="008A07A3">
        <w:rPr>
          <w:rFonts w:ascii="Arial" w:hAnsi="Arial"/>
          <w:lang w:val="en-US"/>
        </w:rPr>
        <w:t xml:space="preserve">hand side of </w:t>
      </w:r>
      <w:r w:rsidR="00EC15D1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 xml:space="preserve">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 (</w:t>
      </w:r>
      <w:r w:rsidR="00AF73D4">
        <w:rPr>
          <w:rFonts w:ascii="Arial" w:hAnsi="Arial"/>
          <w:lang w:val="en-US"/>
        </w:rPr>
        <w:t xml:space="preserve">See </w:t>
      </w:r>
      <w:r w:rsidRPr="008A07A3">
        <w:rPr>
          <w:rFonts w:ascii="Arial" w:hAnsi="Arial"/>
          <w:lang w:val="en-US"/>
        </w:rPr>
        <w:t xml:space="preserve">Fig. 1 of </w:t>
      </w:r>
      <w:r w:rsidR="00AF73D4">
        <w:rPr>
          <w:rFonts w:ascii="Arial" w:hAnsi="Arial"/>
          <w:lang w:val="en-US"/>
        </w:rPr>
        <w:t>the r</w:t>
      </w:r>
      <w:r w:rsidRPr="008A07A3">
        <w:rPr>
          <w:rFonts w:ascii="Arial" w:hAnsi="Arial"/>
          <w:lang w:val="en-US"/>
        </w:rPr>
        <w:t>esearch handout)</w:t>
      </w:r>
      <w:r w:rsidR="00AF73D4">
        <w:rPr>
          <w:rFonts w:ascii="Arial" w:hAnsi="Arial"/>
          <w:lang w:val="en-US"/>
        </w:rPr>
        <w:t>.</w:t>
      </w:r>
      <w:r w:rsidR="00AF73D4">
        <w:rPr>
          <w:rFonts w:ascii="Arial" w:hAnsi="Arial"/>
          <w:lang w:val="en-US"/>
        </w:rPr>
        <w:tab/>
      </w:r>
      <w:r w:rsidR="00AF73D4">
        <w:rPr>
          <w:rFonts w:ascii="Arial" w:hAnsi="Arial"/>
          <w:lang w:val="en-US"/>
        </w:rPr>
        <w:tab/>
      </w:r>
      <w:r w:rsidR="00AF73D4">
        <w:rPr>
          <w:rFonts w:ascii="Arial" w:hAnsi="Arial"/>
          <w:lang w:val="en-US"/>
        </w:rPr>
        <w:tab/>
      </w:r>
      <w:r w:rsidR="00AF73D4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[1</w:t>
      </w:r>
      <w:r w:rsidR="00EC15D1">
        <w:rPr>
          <w:rFonts w:ascii="Arial" w:hAnsi="Arial"/>
          <w:lang w:val="en-US"/>
        </w:rPr>
        <w:t xml:space="preserve"> mark</w:t>
      </w:r>
      <w:r w:rsidRPr="008A07A3">
        <w:rPr>
          <w:rFonts w:ascii="Arial" w:hAnsi="Arial"/>
          <w:lang w:val="en-US"/>
        </w:rPr>
        <w:t>]</w:t>
      </w:r>
    </w:p>
    <w:p w14:paraId="62A9BFB7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52CBBC1" w14:textId="0277FFB9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u w:val="single"/>
          <w:lang w:val="en-US"/>
        </w:rPr>
        <w:tab/>
      </w:r>
      <w:r>
        <w:rPr>
          <w:rFonts w:ascii="Arial" w:hAnsi="Arial"/>
          <w:u w:val="single"/>
          <w:lang w:val="en-US"/>
        </w:rPr>
        <w:tab/>
      </w:r>
      <w:r>
        <w:rPr>
          <w:rFonts w:ascii="Arial" w:hAnsi="Arial"/>
          <w:u w:val="single"/>
          <w:lang w:val="en-US"/>
        </w:rPr>
        <w:tab/>
      </w:r>
      <w:r>
        <w:rPr>
          <w:rFonts w:ascii="Arial" w:hAnsi="Arial"/>
          <w:u w:val="single"/>
          <w:lang w:val="en-US"/>
        </w:rPr>
        <w:tab/>
      </w:r>
      <w:r>
        <w:rPr>
          <w:rFonts w:ascii="Arial" w:hAnsi="Arial"/>
          <w:u w:val="single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</w:p>
    <w:p w14:paraId="509A14ED" w14:textId="77777777" w:rsidR="00EC15D1" w:rsidRDefault="00EC15D1" w:rsidP="008A07A3">
      <w:pPr>
        <w:rPr>
          <w:rFonts w:ascii="Arial" w:hAnsi="Arial"/>
          <w:lang w:val="en-US"/>
        </w:rPr>
      </w:pPr>
    </w:p>
    <w:p w14:paraId="402BA0A6" w14:textId="77ED77B7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  <w:t>(b)</w:t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Explain how yo</w:t>
      </w:r>
      <w:r>
        <w:rPr>
          <w:rFonts w:ascii="Arial" w:hAnsi="Arial"/>
          <w:lang w:val="en-US"/>
        </w:rPr>
        <w:t>u arrived at your answer.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64BEC95C" w14:textId="77777777" w:rsidR="008A07A3" w:rsidRPr="008A07A3" w:rsidRDefault="008A07A3" w:rsidP="008A07A3">
      <w:pPr>
        <w:rPr>
          <w:rFonts w:ascii="Arial" w:hAnsi="Arial"/>
        </w:rPr>
      </w:pPr>
    </w:p>
    <w:p w14:paraId="54B22EAA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52B51AFB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8D8E641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40601A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579A2A1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5660E137" w14:textId="4C83F822" w:rsidR="008A07A3" w:rsidRPr="008A07A3" w:rsidRDefault="008A3F69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11.</w:t>
      </w:r>
      <w:r>
        <w:rPr>
          <w:rFonts w:ascii="Arial" w:hAnsi="Arial"/>
          <w:lang w:val="en-US"/>
        </w:rPr>
        <w:tab/>
        <w:t xml:space="preserve">In a 100 </w:t>
      </w:r>
      <w:r w:rsidR="008A07A3" w:rsidRPr="008A07A3">
        <w:rPr>
          <w:rFonts w:ascii="Arial" w:hAnsi="Arial"/>
          <w:lang w:val="en-US"/>
        </w:rPr>
        <w:t xml:space="preserve">MeV </w:t>
      </w:r>
      <w:proofErr w:type="spellStart"/>
      <w:r w:rsidR="008A07A3" w:rsidRPr="008A07A3">
        <w:rPr>
          <w:rFonts w:ascii="Arial" w:hAnsi="Arial"/>
          <w:lang w:val="en-US"/>
        </w:rPr>
        <w:t>betatron</w:t>
      </w:r>
      <w:proofErr w:type="spellEnd"/>
      <w:r w:rsidR="008A07A3" w:rsidRPr="008A07A3">
        <w:rPr>
          <w:rFonts w:ascii="Arial" w:hAnsi="Arial"/>
          <w:lang w:val="en-US"/>
        </w:rPr>
        <w:t xml:space="preserve">, the orbit radius </w:t>
      </w:r>
      <w:r w:rsidR="008A07A3" w:rsidRPr="00EC15D1">
        <w:rPr>
          <w:rFonts w:ascii="Arial" w:hAnsi="Arial"/>
          <w:b/>
          <w:i/>
          <w:lang w:val="en-US"/>
        </w:rPr>
        <w:t>R</w:t>
      </w:r>
      <w:r w:rsidR="008A07A3" w:rsidRPr="008A07A3">
        <w:rPr>
          <w:rFonts w:ascii="Arial" w:hAnsi="Arial"/>
          <w:lang w:val="en-US"/>
        </w:rPr>
        <w:t xml:space="preserve"> is 84</w:t>
      </w:r>
      <w:r>
        <w:rPr>
          <w:rFonts w:ascii="Arial" w:hAnsi="Arial"/>
          <w:lang w:val="en-US"/>
        </w:rPr>
        <w:t>.0</w:t>
      </w:r>
      <w:r w:rsidR="008A07A3" w:rsidRPr="008A07A3">
        <w:rPr>
          <w:rFonts w:ascii="Arial" w:hAnsi="Arial"/>
          <w:lang w:val="en-US"/>
        </w:rPr>
        <w:t xml:space="preserve"> cm. Assume that the orbit is circular. </w:t>
      </w:r>
      <w:r w:rsidR="00EC15D1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 xml:space="preserve">The magnetic field in the region enclosed by the orbit rises periodically (60 times per </w:t>
      </w:r>
      <w:r w:rsidR="00EC15D1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 xml:space="preserve">second) from zero to a maximum value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=0.800</m:t>
        </m:r>
        <m:r>
          <m:rPr>
            <m:nor/>
          </m:rPr>
          <w:rPr>
            <w:rFonts w:ascii="Arial" w:hAnsi="Arial"/>
            <w:lang w:val="en-US"/>
          </w:rPr>
          <m:t>T</m:t>
        </m:r>
      </m:oMath>
      <w:r w:rsidR="008A07A3" w:rsidRPr="008A07A3">
        <w:rPr>
          <w:rFonts w:ascii="Arial" w:hAnsi="Arial"/>
          <w:lang w:val="en-US"/>
        </w:rPr>
        <w:t xml:space="preserve"> in an accelerating interval of </w:t>
      </w:r>
      <w:r w:rsidR="00EC15D1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one-fourth of a period, or 4.2</w:t>
      </w:r>
      <w:r>
        <w:rPr>
          <w:rFonts w:ascii="Arial" w:hAnsi="Arial"/>
          <w:lang w:val="en-US"/>
        </w:rPr>
        <w:t>0</w:t>
      </w:r>
      <w:r w:rsidR="008A07A3" w:rsidRPr="008A07A3">
        <w:rPr>
          <w:rFonts w:ascii="Arial" w:hAnsi="Arial"/>
          <w:lang w:val="en-US"/>
        </w:rPr>
        <w:t xml:space="preserve"> </w:t>
      </w:r>
      <w:proofErr w:type="spellStart"/>
      <w:r w:rsidR="008A07A3" w:rsidRPr="008A07A3">
        <w:rPr>
          <w:rFonts w:ascii="Arial" w:hAnsi="Arial"/>
          <w:lang w:val="en-US"/>
        </w:rPr>
        <w:t>ms.</w:t>
      </w:r>
      <w:proofErr w:type="spellEnd"/>
    </w:p>
    <w:p w14:paraId="624C9836" w14:textId="77777777" w:rsidR="00EC15D1" w:rsidRDefault="00EC15D1" w:rsidP="008A07A3">
      <w:pPr>
        <w:rPr>
          <w:rFonts w:ascii="Arial" w:hAnsi="Arial"/>
          <w:lang w:val="en-US"/>
        </w:rPr>
      </w:pPr>
    </w:p>
    <w:p w14:paraId="5DACD604" w14:textId="327E0F16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(a)</w:t>
      </w:r>
      <w:r w:rsidR="008A07A3" w:rsidRPr="008A07A3">
        <w:rPr>
          <w:rFonts w:ascii="Arial" w:hAnsi="Arial"/>
          <w:lang w:val="en-US"/>
        </w:rPr>
        <w:tab/>
        <w:t xml:space="preserve">What is the maximum magnetic flux,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8A07A3" w:rsidRPr="008A07A3">
        <w:rPr>
          <w:rFonts w:ascii="Arial" w:hAnsi="Arial"/>
          <w:lang w:val="en-US"/>
        </w:rPr>
        <w:t xml:space="preserve"> , attained during the accelerating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 xml:space="preserve">interval? </w:t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4A9B4BE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42BB4E02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6AC76F3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415C020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91580DB" w14:textId="77777777" w:rsidR="00EC15D1" w:rsidRDefault="00EC15D1" w:rsidP="008A07A3">
      <w:pPr>
        <w:rPr>
          <w:rFonts w:ascii="Arial" w:hAnsi="Arial"/>
          <w:lang w:val="en-US"/>
        </w:rPr>
      </w:pPr>
      <w:bookmarkStart w:id="2" w:name="_Hlk515541113"/>
    </w:p>
    <w:p w14:paraId="38FD1E70" w14:textId="77777777" w:rsidR="00EC15D1" w:rsidRDefault="00EC15D1" w:rsidP="008A07A3">
      <w:pPr>
        <w:rPr>
          <w:rFonts w:ascii="Arial" w:hAnsi="Arial"/>
          <w:lang w:val="en-US"/>
        </w:rPr>
      </w:pPr>
    </w:p>
    <w:p w14:paraId="572A5EE0" w14:textId="77777777" w:rsidR="00EC15D1" w:rsidRDefault="00EC15D1" w:rsidP="008A07A3">
      <w:pPr>
        <w:rPr>
          <w:rFonts w:ascii="Arial" w:hAnsi="Arial"/>
          <w:lang w:val="en-US"/>
        </w:rPr>
      </w:pPr>
    </w:p>
    <w:p w14:paraId="0F869184" w14:textId="77777777" w:rsidR="00EC15D1" w:rsidRDefault="00EC15D1" w:rsidP="008A07A3">
      <w:pPr>
        <w:rPr>
          <w:rFonts w:ascii="Arial" w:hAnsi="Arial"/>
          <w:lang w:val="en-US"/>
        </w:rPr>
      </w:pPr>
    </w:p>
    <w:p w14:paraId="01C761ED" w14:textId="2235357E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(b)</w:t>
      </w:r>
      <w:r w:rsidR="008A07A3" w:rsidRPr="008A07A3">
        <w:rPr>
          <w:rFonts w:ascii="Arial" w:hAnsi="Arial"/>
          <w:lang w:val="en-US"/>
        </w:rPr>
        <w:tab/>
        <w:t xml:space="preserve">Using the answer to (a), determine the rate of change of flux (induced </w:t>
      </w:r>
      <w:r w:rsidR="00BA4D22">
        <w:rPr>
          <w:rFonts w:ascii="Arial" w:hAnsi="Arial"/>
          <w:lang w:val="en-US"/>
        </w:rPr>
        <w:t>EMF</w:t>
      </w:r>
      <w:r w:rsidR="008A07A3" w:rsidRPr="008A07A3">
        <w:rPr>
          <w:rFonts w:ascii="Arial" w:hAnsi="Arial"/>
          <w:lang w:val="en-US"/>
        </w:rPr>
        <w:t xml:space="preserve">)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during the time interval of acceleration.</w:t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bookmarkEnd w:id="2"/>
    <w:p w14:paraId="59047339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C1E4044" w14:textId="77777777" w:rsidR="008A07A3" w:rsidRDefault="008A07A3" w:rsidP="008A07A3">
      <w:pPr>
        <w:rPr>
          <w:rFonts w:ascii="Arial" w:hAnsi="Arial"/>
          <w:lang w:val="en-US"/>
        </w:rPr>
      </w:pPr>
    </w:p>
    <w:p w14:paraId="5C8249E2" w14:textId="77777777" w:rsidR="00EC15D1" w:rsidRPr="008A07A3" w:rsidRDefault="00EC15D1" w:rsidP="008A07A3">
      <w:pPr>
        <w:rPr>
          <w:rFonts w:ascii="Arial" w:hAnsi="Arial"/>
          <w:lang w:val="en-US"/>
        </w:rPr>
      </w:pPr>
    </w:p>
    <w:p w14:paraId="37D9E763" w14:textId="77777777" w:rsidR="00EC15D1" w:rsidRDefault="00EC15D1" w:rsidP="008A07A3">
      <w:pPr>
        <w:rPr>
          <w:rFonts w:ascii="Arial" w:hAnsi="Arial"/>
          <w:lang w:val="en-US"/>
        </w:rPr>
      </w:pPr>
    </w:p>
    <w:p w14:paraId="3D8E835A" w14:textId="77777777" w:rsidR="00EC15D1" w:rsidRDefault="00EC15D1" w:rsidP="008A07A3">
      <w:pPr>
        <w:rPr>
          <w:rFonts w:ascii="Arial" w:hAnsi="Arial"/>
          <w:lang w:val="en-US"/>
        </w:rPr>
      </w:pPr>
    </w:p>
    <w:p w14:paraId="1F51EAFD" w14:textId="77777777" w:rsidR="00EC15D1" w:rsidRDefault="00EC15D1" w:rsidP="008A07A3">
      <w:pPr>
        <w:rPr>
          <w:rFonts w:ascii="Arial" w:hAnsi="Arial"/>
          <w:lang w:val="en-US"/>
        </w:rPr>
      </w:pPr>
    </w:p>
    <w:p w14:paraId="24B0B6D7" w14:textId="77777777" w:rsidR="00EC15D1" w:rsidRDefault="00EC15D1" w:rsidP="008A07A3">
      <w:pPr>
        <w:rPr>
          <w:rFonts w:ascii="Arial" w:hAnsi="Arial"/>
          <w:lang w:val="en-US"/>
        </w:rPr>
      </w:pPr>
    </w:p>
    <w:p w14:paraId="2A632229" w14:textId="77777777" w:rsidR="00EC15D1" w:rsidRDefault="00EC15D1" w:rsidP="008A07A3">
      <w:pPr>
        <w:rPr>
          <w:rFonts w:ascii="Arial" w:hAnsi="Arial"/>
          <w:lang w:val="en-US"/>
        </w:rPr>
      </w:pPr>
    </w:p>
    <w:p w14:paraId="4F942F1E" w14:textId="26349B05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(c)</w:t>
      </w:r>
      <w:r w:rsidR="008A07A3" w:rsidRPr="008A07A3">
        <w:rPr>
          <w:rFonts w:ascii="Arial" w:hAnsi="Arial"/>
          <w:lang w:val="en-US"/>
        </w:rPr>
        <w:tab/>
        <w:t>Given that 1</w:t>
      </w:r>
      <w:r>
        <w:rPr>
          <w:rFonts w:ascii="Arial" w:hAnsi="Arial"/>
          <w:lang w:val="en-US"/>
        </w:rPr>
        <w:t>.0</w:t>
      </w:r>
      <w:r w:rsidR="008A3F69">
        <w:rPr>
          <w:rFonts w:ascii="Arial" w:hAnsi="Arial"/>
          <w:lang w:val="en-US"/>
        </w:rPr>
        <w:t>0</w:t>
      </w:r>
      <w:r w:rsidR="008A07A3" w:rsidRPr="008A07A3">
        <w:rPr>
          <w:rFonts w:ascii="Arial" w:hAnsi="Arial"/>
          <w:lang w:val="en-US"/>
        </w:rPr>
        <w:t xml:space="preserve"> eV (electron volt) is the energy gained by an electron moving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across a potential difference of 1</w:t>
      </w:r>
      <w:r>
        <w:rPr>
          <w:rFonts w:ascii="Arial" w:hAnsi="Arial"/>
          <w:lang w:val="en-US"/>
        </w:rPr>
        <w:t>.0</w:t>
      </w:r>
      <w:r w:rsidR="008A3F69">
        <w:rPr>
          <w:rFonts w:ascii="Arial" w:hAnsi="Arial"/>
          <w:lang w:val="en-US"/>
        </w:rPr>
        <w:t xml:space="preserve">0 </w:t>
      </w:r>
      <w:r w:rsidR="008A07A3" w:rsidRPr="008A07A3">
        <w:rPr>
          <w:rFonts w:ascii="Arial" w:hAnsi="Arial"/>
          <w:lang w:val="en-US"/>
        </w:rPr>
        <w:t xml:space="preserve">V, show that the number of revolutions </w:t>
      </w:r>
      <w:r w:rsidR="008A3F69">
        <w:rPr>
          <w:rFonts w:ascii="Arial" w:hAnsi="Arial"/>
          <w:lang w:val="en-US"/>
        </w:rPr>
        <w:tab/>
      </w:r>
      <w:r w:rsidR="008A3F69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 xml:space="preserve">required for an electron to reach its final energy of 100 MeV is approximately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>238,000 revolutions.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02E07781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8554F06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674F453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671EBC2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576E4E2B" w14:textId="77777777" w:rsidR="00EC15D1" w:rsidRDefault="00EC15D1" w:rsidP="008A07A3">
      <w:pPr>
        <w:rPr>
          <w:rFonts w:ascii="Arial" w:hAnsi="Arial"/>
          <w:lang w:val="en-US"/>
        </w:rPr>
      </w:pPr>
    </w:p>
    <w:p w14:paraId="3164CC14" w14:textId="77777777" w:rsidR="00EC15D1" w:rsidRDefault="00EC15D1" w:rsidP="008A07A3">
      <w:pPr>
        <w:rPr>
          <w:rFonts w:ascii="Arial" w:hAnsi="Arial"/>
          <w:lang w:val="en-US"/>
        </w:rPr>
      </w:pPr>
    </w:p>
    <w:p w14:paraId="02F5ED8A" w14:textId="77777777" w:rsidR="00EC15D1" w:rsidRDefault="00EC15D1" w:rsidP="008A07A3">
      <w:pPr>
        <w:rPr>
          <w:rFonts w:ascii="Arial" w:hAnsi="Arial"/>
          <w:lang w:val="en-US"/>
        </w:rPr>
      </w:pPr>
    </w:p>
    <w:p w14:paraId="2125CD7C" w14:textId="1F9CC6C6" w:rsidR="008A07A3" w:rsidRPr="008A07A3" w:rsidRDefault="00EC15D1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(d)</w:t>
      </w:r>
      <w:r w:rsidR="008A07A3" w:rsidRPr="008A07A3">
        <w:rPr>
          <w:rFonts w:ascii="Arial" w:hAnsi="Arial"/>
          <w:lang w:val="en-US"/>
        </w:rPr>
        <w:tab/>
        <w:t xml:space="preserve">Find the total distance travelled by an electron along its circular path before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reaching its full energy of 100 MeV.</w:t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  <w:t>[2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4248DE4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084D1B2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26D431A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34B40115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89A5049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53070747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4FAF0FAD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9F9345F" w14:textId="6E51E3F5" w:rsidR="008A07A3" w:rsidRPr="008A07A3" w:rsidRDefault="008A3F69" w:rsidP="008A07A3">
      <w:pPr>
        <w:rPr>
          <w:rFonts w:ascii="Arial" w:hAnsi="Arial"/>
          <w:lang w:val="en-US"/>
        </w:rPr>
      </w:pPr>
      <w:bookmarkStart w:id="3" w:name="_Hlk515541042"/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(e)</w:t>
      </w:r>
      <w:r w:rsidR="008A07A3" w:rsidRPr="008A07A3">
        <w:rPr>
          <w:rFonts w:ascii="Arial" w:hAnsi="Arial"/>
          <w:lang w:val="en-US"/>
        </w:rPr>
        <w:tab/>
        <w:t xml:space="preserve">Calculate the average speed of the electron as it travels the total distance 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needed to reach 100 MeV during the acceleration time interval of 4.2</w:t>
      </w:r>
      <w:r w:rsidR="00BA4D22">
        <w:rPr>
          <w:rFonts w:ascii="Arial" w:hAnsi="Arial"/>
          <w:lang w:val="en-US"/>
        </w:rPr>
        <w:t>0</w:t>
      </w:r>
      <w:r w:rsidR="008A07A3" w:rsidRPr="008A07A3">
        <w:rPr>
          <w:rFonts w:ascii="Arial" w:hAnsi="Arial"/>
          <w:lang w:val="en-US"/>
        </w:rPr>
        <w:t xml:space="preserve"> </w:t>
      </w:r>
      <w:proofErr w:type="spellStart"/>
      <w:r w:rsidR="008A07A3" w:rsidRPr="008A07A3">
        <w:rPr>
          <w:rFonts w:ascii="Arial" w:hAnsi="Arial"/>
          <w:lang w:val="en-US"/>
        </w:rPr>
        <w:t>ms.</w:t>
      </w:r>
      <w:proofErr w:type="spellEnd"/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EC15D1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[2</w:t>
      </w:r>
      <w:r w:rsidR="00EC15D1"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bookmarkEnd w:id="3"/>
    <w:p w14:paraId="385ACFCB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EE269D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F029DA5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42667C30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0B70E95" w14:textId="419B2821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lastRenderedPageBreak/>
        <w:t>12.</w:t>
      </w:r>
      <w:r w:rsidRPr="008A07A3">
        <w:rPr>
          <w:rFonts w:ascii="Arial" w:hAnsi="Arial"/>
          <w:lang w:val="en-US"/>
        </w:rPr>
        <w:tab/>
        <w:t xml:space="preserve">The varying magnetic field in 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 can be</w:t>
      </w:r>
      <w:r w:rsidR="00BA4D22">
        <w:rPr>
          <w:rFonts w:ascii="Arial" w:hAnsi="Arial"/>
          <w:lang w:val="en-US"/>
        </w:rPr>
        <w:t xml:space="preserve"> represented by the graph below.</w:t>
      </w:r>
    </w:p>
    <w:p w14:paraId="39B75F78" w14:textId="155F342A" w:rsidR="008A07A3" w:rsidRPr="008A07A3" w:rsidRDefault="00BA4D22" w:rsidP="00BA4D22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0060DB3F" wp14:editId="6C0E016A">
            <wp:extent cx="349250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1 at 12.58.17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7A3" w:rsidRPr="008A07A3">
        <w:rPr>
          <w:rFonts w:ascii="Arial" w:hAnsi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788C638" wp14:editId="2529122F">
                <wp:simplePos x="0" y="0"/>
                <wp:positionH relativeFrom="column">
                  <wp:posOffset>1714500</wp:posOffset>
                </wp:positionH>
                <wp:positionV relativeFrom="paragraph">
                  <wp:posOffset>2216150</wp:posOffset>
                </wp:positionV>
                <wp:extent cx="2057400" cy="3365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C011" w14:textId="77777777" w:rsidR="008A07A3" w:rsidRDefault="008A07A3" w:rsidP="008A07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C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174.5pt;width:162pt;height:26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" stroked="f">
                <v:textbox>
                  <w:txbxContent>
                    <w:p w14:paraId="3EEAC011" w14:textId="77777777" w:rsidR="008A07A3" w:rsidRDefault="008A07A3" w:rsidP="008A07A3"/>
                  </w:txbxContent>
                </v:textbox>
              </v:shape>
            </w:pict>
          </mc:Fallback>
        </mc:AlternateContent>
      </w:r>
      <w:r w:rsidR="008A07A3" w:rsidRPr="008A07A3">
        <w:rPr>
          <w:rFonts w:ascii="Arial" w:hAnsi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60CC1A28" wp14:editId="548DC1E8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450850</wp:posOffset>
                </wp:positionV>
                <wp:extent cx="1009650" cy="1384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4394A" w14:textId="77777777" w:rsidR="008A07A3" w:rsidRDefault="008A07A3" w:rsidP="008A07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C1A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4pt;margin-top:35.5pt;width:79.5pt;height:10.9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" stroked="f">
                <v:textbox>
                  <w:txbxContent>
                    <w:p w14:paraId="7954394A" w14:textId="77777777" w:rsidR="008A07A3" w:rsidRDefault="008A07A3" w:rsidP="008A07A3"/>
                  </w:txbxContent>
                </v:textbox>
              </v:shape>
            </w:pict>
          </mc:Fallback>
        </mc:AlternateContent>
      </w:r>
    </w:p>
    <w:p w14:paraId="4AD64374" w14:textId="290279A0" w:rsidR="008A07A3" w:rsidRPr="008A07A3" w:rsidRDefault="00BA4D22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 xml:space="preserve">On the axis below, sketch the shape of a corresponding graph of induced </w:t>
      </w:r>
      <w:r>
        <w:rPr>
          <w:rFonts w:ascii="Arial" w:hAnsi="Arial"/>
          <w:lang w:val="en-US"/>
        </w:rPr>
        <w:t>EMF</w:t>
      </w:r>
      <w:r w:rsidR="008A07A3" w:rsidRPr="008A07A3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versus time</w:t>
      </w:r>
      <w:r>
        <w:rPr>
          <w:rFonts w:ascii="Arial" w:hAnsi="Arial"/>
          <w:lang w:val="en-US"/>
        </w:rPr>
        <w:t xml:space="preserve"> as the B field varies.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[3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18E69036" w14:textId="6A4E6870" w:rsidR="008A07A3" w:rsidRPr="008A07A3" w:rsidRDefault="008A07A3" w:rsidP="00BA4D22">
      <w:pPr>
        <w:jc w:val="center"/>
        <w:rPr>
          <w:rFonts w:ascii="Arial" w:hAnsi="Arial"/>
          <w:lang w:val="en-US"/>
        </w:rPr>
      </w:pP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33E9F1" wp14:editId="24BFC52B">
                <wp:simplePos x="0" y="0"/>
                <wp:positionH relativeFrom="column">
                  <wp:posOffset>2165350</wp:posOffset>
                </wp:positionH>
                <wp:positionV relativeFrom="paragraph">
                  <wp:posOffset>525145</wp:posOffset>
                </wp:positionV>
                <wp:extent cx="552450" cy="87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F735" id="Rectangle 15" o:spid="_x0000_s1026" style="position:absolute;margin-left:170.5pt;margin-top:41.35pt;width:43.5pt;height:6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" fillcolor="white [3212]" strokecolor="white [3212]" strokeweight="2pt"/>
            </w:pict>
          </mc:Fallback>
        </mc:AlternateContent>
      </w:r>
      <w:r w:rsidR="00BA4D22">
        <w:rPr>
          <w:rFonts w:ascii="Arial" w:hAnsi="Arial"/>
          <w:noProof/>
        </w:rPr>
        <w:drawing>
          <wp:inline distT="0" distB="0" distL="0" distR="0" wp14:anchorId="628B456A" wp14:editId="655AB9E4">
            <wp:extent cx="3784600" cy="288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1 at 12.54.56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4CCA0D" wp14:editId="2DAA5277">
                <wp:simplePos x="0" y="0"/>
                <wp:positionH relativeFrom="margin">
                  <wp:posOffset>1701800</wp:posOffset>
                </wp:positionH>
                <wp:positionV relativeFrom="paragraph">
                  <wp:posOffset>2240915</wp:posOffset>
                </wp:positionV>
                <wp:extent cx="1022350" cy="1968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6179" id="Rectangle 24" o:spid="_x0000_s1026" style="position:absolute;margin-left:134pt;margin-top:176.45pt;width:80.5pt;height:15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" fillcolor="white [3212]" strokecolor="white [3212]" strokeweight="2pt">
                <w10:wrap anchorx="margin"/>
              </v:rect>
            </w:pict>
          </mc:Fallback>
        </mc:AlternateContent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D90815" wp14:editId="7817A379">
                <wp:simplePos x="0" y="0"/>
                <wp:positionH relativeFrom="column">
                  <wp:posOffset>1695450</wp:posOffset>
                </wp:positionH>
                <wp:positionV relativeFrom="paragraph">
                  <wp:posOffset>215265</wp:posOffset>
                </wp:positionV>
                <wp:extent cx="1022350" cy="3619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BC3B" id="Rectangle 14" o:spid="_x0000_s1026" style="position:absolute;margin-left:133.5pt;margin-top:16.95pt;width:80.5pt;height:28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" fillcolor="white [3212]" strokecolor="white [3212]" strokeweight="2pt"/>
            </w:pict>
          </mc:Fallback>
        </mc:AlternateContent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882A3E" wp14:editId="14C9635E">
                <wp:simplePos x="0" y="0"/>
                <wp:positionH relativeFrom="column">
                  <wp:posOffset>1701800</wp:posOffset>
                </wp:positionH>
                <wp:positionV relativeFrom="paragraph">
                  <wp:posOffset>1097915</wp:posOffset>
                </wp:positionV>
                <wp:extent cx="374650" cy="311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7E160" id="Rectangle 22" o:spid="_x0000_s1026" style="position:absolute;margin-left:134pt;margin-top:86.45pt;width:29.5pt;height:2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" fillcolor="white [3212]" strokecolor="white [3212]" strokeweight="2pt"/>
            </w:pict>
          </mc:Fallback>
        </mc:AlternateContent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CF5D4A2" wp14:editId="4DEB0944">
                <wp:simplePos x="0" y="0"/>
                <wp:positionH relativeFrom="column">
                  <wp:posOffset>1822450</wp:posOffset>
                </wp:positionH>
                <wp:positionV relativeFrom="paragraph">
                  <wp:posOffset>615315</wp:posOffset>
                </wp:positionV>
                <wp:extent cx="374650" cy="7556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633A" id="Rectangle 21" o:spid="_x0000_s1026" style="position:absolute;margin-left:143.5pt;margin-top:48.45pt;width:29.5pt;height:5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" fillcolor="white [3212]" strokecolor="white [3212]" strokeweight="2pt"/>
            </w:pict>
          </mc:Fallback>
        </mc:AlternateContent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CF5B4E" wp14:editId="49EEA4DD">
                <wp:simplePos x="0" y="0"/>
                <wp:positionH relativeFrom="column">
                  <wp:posOffset>2933700</wp:posOffset>
                </wp:positionH>
                <wp:positionV relativeFrom="paragraph">
                  <wp:posOffset>2298065</wp:posOffset>
                </wp:positionV>
                <wp:extent cx="647700" cy="4254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A6E5D" id="Rectangle 20" o:spid="_x0000_s1026" style="position:absolute;margin-left:231pt;margin-top:180.95pt;width:51pt;height:33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" fillcolor="white [3212]" strokecolor="white [3212]" strokeweight="2pt"/>
            </w:pict>
          </mc:Fallback>
        </mc:AlternateContent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3790D8" wp14:editId="65BC9126">
                <wp:simplePos x="0" y="0"/>
                <wp:positionH relativeFrom="margin">
                  <wp:posOffset>1765300</wp:posOffset>
                </wp:positionH>
                <wp:positionV relativeFrom="paragraph">
                  <wp:posOffset>2304415</wp:posOffset>
                </wp:positionV>
                <wp:extent cx="85725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3FC5" id="Rectangle 19" o:spid="_x0000_s1026" style="position:absolute;margin-left:139pt;margin-top:181.45pt;width:67.5pt;height:34.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" fillcolor="white [3212]" strokecolor="white [3212]" strokeweight="2pt">
                <w10:wrap anchorx="margin"/>
              </v:rect>
            </w:pict>
          </mc:Fallback>
        </mc:AlternateContent>
      </w:r>
      <w:r w:rsidRPr="008A07A3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CA1238" wp14:editId="70683F39">
                <wp:simplePos x="0" y="0"/>
                <wp:positionH relativeFrom="column">
                  <wp:posOffset>3498850</wp:posOffset>
                </wp:positionH>
                <wp:positionV relativeFrom="paragraph">
                  <wp:posOffset>1040765</wp:posOffset>
                </wp:positionV>
                <wp:extent cx="565150" cy="3556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EF006" id="Rectangle 13" o:spid="_x0000_s1026" style="position:absolute;margin-left:275.5pt;margin-top:81.95pt;width:44.5pt;height:28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" fillcolor="white [3212]" strokecolor="white [3212]" strokeweight="2pt"/>
            </w:pict>
          </mc:Fallback>
        </mc:AlternateContent>
      </w:r>
    </w:p>
    <w:p w14:paraId="60371DA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3D78F4FE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95629F7" w14:textId="4F230DE2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13.</w:t>
      </w:r>
      <w:r w:rsidRPr="008A07A3">
        <w:rPr>
          <w:rFonts w:ascii="Arial" w:hAnsi="Arial"/>
          <w:lang w:val="en-US"/>
        </w:rPr>
        <w:tab/>
        <w:t xml:space="preserve">Once accelerated, the electrons are directed out of the doughnut chamber, or </w:t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 xml:space="preserve">inwards, towards a metal target to produce x-rays. X-rays are a form of </w:t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electromagnetic radiation. They have a wavelength ranging from 0.01</w:t>
      </w:r>
      <w:r w:rsidR="00BA4D22">
        <w:rPr>
          <w:rFonts w:ascii="Arial" w:hAnsi="Arial"/>
          <w:lang w:val="en-US"/>
        </w:rPr>
        <w:t>00</w:t>
      </w:r>
      <w:r w:rsidRPr="008A07A3">
        <w:rPr>
          <w:rFonts w:ascii="Arial" w:hAnsi="Arial"/>
          <w:lang w:val="en-US"/>
        </w:rPr>
        <w:t xml:space="preserve"> to 10</w:t>
      </w:r>
      <w:r w:rsidR="00BA4D22">
        <w:rPr>
          <w:rFonts w:ascii="Arial" w:hAnsi="Arial"/>
          <w:lang w:val="en-US"/>
        </w:rPr>
        <w:t>.0</w:t>
      </w:r>
      <w:r w:rsidRPr="008A07A3">
        <w:rPr>
          <w:rFonts w:ascii="Arial" w:hAnsi="Arial"/>
          <w:lang w:val="en-US"/>
        </w:rPr>
        <w:t xml:space="preserve"> nm. </w:t>
      </w:r>
    </w:p>
    <w:p w14:paraId="6994AFD6" w14:textId="3F8E2A8A" w:rsidR="008A07A3" w:rsidRPr="008A07A3" w:rsidRDefault="00BA4D22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What are the highest and lowest frequencies of x-rays?</w:t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ab/>
        <w:t>[3</w:t>
      </w:r>
      <w:r>
        <w:rPr>
          <w:rFonts w:ascii="Arial" w:hAnsi="Arial"/>
          <w:lang w:val="en-US"/>
        </w:rPr>
        <w:t xml:space="preserve"> marks</w:t>
      </w:r>
      <w:r w:rsidR="008A07A3" w:rsidRPr="008A07A3">
        <w:rPr>
          <w:rFonts w:ascii="Arial" w:hAnsi="Arial"/>
          <w:lang w:val="en-US"/>
        </w:rPr>
        <w:t>]</w:t>
      </w:r>
    </w:p>
    <w:p w14:paraId="082A8D0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6371B2D7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BE6C5C3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F3D93A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855F78E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50701E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EFCB3E4" w14:textId="77777777" w:rsidR="00BA4D22" w:rsidRDefault="00BA4D22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48E052AE" w14:textId="043CE4AD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lastRenderedPageBreak/>
        <w:t>14.</w:t>
      </w:r>
      <w:r w:rsidRPr="008A07A3">
        <w:rPr>
          <w:rFonts w:ascii="Arial" w:hAnsi="Arial"/>
          <w:lang w:val="en-US"/>
        </w:rPr>
        <w:tab/>
        <w:t xml:space="preserve">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 can be thought of as a transformer. Transformers have a primary and </w:t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 xml:space="preserve">secondary coil. The magnetic field is changed by passing alternating current to the </w:t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primary coil. A current is induced in the secondary coil by Faraday’s Law.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[2</w:t>
      </w:r>
      <w:r w:rsidR="00BA4D22"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2F1D68B6" w14:textId="77777777" w:rsidR="00BA4D22" w:rsidRDefault="00BA4D22" w:rsidP="008A07A3">
      <w:pPr>
        <w:rPr>
          <w:rFonts w:ascii="Arial" w:hAnsi="Arial"/>
          <w:lang w:val="en-US"/>
        </w:rPr>
      </w:pPr>
    </w:p>
    <w:p w14:paraId="3E6B9544" w14:textId="77777777" w:rsidR="00AF73D4" w:rsidRDefault="00BA4D22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 w:rsidR="008A07A3" w:rsidRPr="008A07A3">
        <w:rPr>
          <w:rFonts w:ascii="Arial" w:hAnsi="Arial"/>
          <w:lang w:val="en-US"/>
        </w:rPr>
        <w:t>(a)</w:t>
      </w:r>
      <w:r w:rsidR="008A07A3" w:rsidRPr="008A07A3">
        <w:rPr>
          <w:rFonts w:ascii="Arial" w:hAnsi="Arial"/>
          <w:lang w:val="en-US"/>
        </w:rPr>
        <w:tab/>
        <w:t xml:space="preserve">State which part of the </w:t>
      </w:r>
      <w:proofErr w:type="spellStart"/>
      <w:r w:rsidR="008A07A3" w:rsidRPr="008A07A3">
        <w:rPr>
          <w:rFonts w:ascii="Arial" w:hAnsi="Arial"/>
          <w:lang w:val="en-US"/>
        </w:rPr>
        <w:t>betatron</w:t>
      </w:r>
      <w:proofErr w:type="spellEnd"/>
      <w:r w:rsidR="008A07A3" w:rsidRPr="008A07A3">
        <w:rPr>
          <w:rFonts w:ascii="Arial" w:hAnsi="Arial"/>
          <w:lang w:val="en-US"/>
        </w:rPr>
        <w:t xml:space="preserve"> behaves like the primary coil of a transformer.</w:t>
      </w:r>
    </w:p>
    <w:p w14:paraId="60D0C8A8" w14:textId="51EA921E" w:rsidR="008A07A3" w:rsidRPr="008A07A3" w:rsidRDefault="00AF73D4" w:rsidP="008A07A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(</w:t>
      </w:r>
      <w:r>
        <w:rPr>
          <w:rFonts w:ascii="Arial" w:hAnsi="Arial"/>
          <w:lang w:val="en-US"/>
        </w:rPr>
        <w:t>See Fig. 1 of the r</w:t>
      </w:r>
      <w:r w:rsidRPr="008A07A3">
        <w:rPr>
          <w:rFonts w:ascii="Arial" w:hAnsi="Arial"/>
          <w:lang w:val="en-US"/>
        </w:rPr>
        <w:t>esearch handout</w:t>
      </w:r>
      <w:r>
        <w:rPr>
          <w:rFonts w:ascii="Arial" w:hAnsi="Arial"/>
          <w:lang w:val="en-US"/>
        </w:rPr>
        <w:t>.</w:t>
      </w:r>
      <w:r w:rsidRPr="008A07A3">
        <w:rPr>
          <w:rFonts w:ascii="Arial" w:hAnsi="Arial"/>
          <w:lang w:val="en-US"/>
        </w:rPr>
        <w:t>)</w:t>
      </w:r>
      <w:r w:rsidR="008A07A3" w:rsidRPr="008A07A3">
        <w:rPr>
          <w:rFonts w:ascii="Arial" w:hAnsi="Arial"/>
          <w:lang w:val="en-US"/>
        </w:rPr>
        <w:t xml:space="preserve"> </w:t>
      </w:r>
    </w:p>
    <w:p w14:paraId="44AEC101" w14:textId="77777777" w:rsidR="008A07A3" w:rsidRPr="008A07A3" w:rsidRDefault="008A07A3" w:rsidP="008A07A3">
      <w:pPr>
        <w:rPr>
          <w:rFonts w:ascii="Arial" w:hAnsi="Arial"/>
        </w:rPr>
      </w:pPr>
    </w:p>
    <w:p w14:paraId="5A25AF19" w14:textId="77777777" w:rsidR="008A07A3" w:rsidRDefault="008A07A3" w:rsidP="008A07A3">
      <w:pPr>
        <w:rPr>
          <w:rFonts w:ascii="Arial" w:hAnsi="Arial"/>
          <w:lang w:val="en-US"/>
        </w:rPr>
      </w:pPr>
    </w:p>
    <w:p w14:paraId="37210BFD" w14:textId="77777777" w:rsidR="00BA4D22" w:rsidRDefault="00BA4D22" w:rsidP="008A07A3">
      <w:pPr>
        <w:rPr>
          <w:rFonts w:ascii="Arial" w:hAnsi="Arial"/>
          <w:lang w:val="en-US"/>
        </w:rPr>
      </w:pPr>
    </w:p>
    <w:p w14:paraId="2752D1F6" w14:textId="77777777" w:rsidR="00BA4D22" w:rsidRDefault="00BA4D22" w:rsidP="008A07A3">
      <w:pPr>
        <w:rPr>
          <w:rFonts w:ascii="Arial" w:hAnsi="Arial"/>
          <w:lang w:val="en-US"/>
        </w:rPr>
      </w:pPr>
    </w:p>
    <w:p w14:paraId="09D5C9CC" w14:textId="77777777" w:rsidR="00BA4D22" w:rsidRPr="008A07A3" w:rsidRDefault="00BA4D22" w:rsidP="008A07A3">
      <w:pPr>
        <w:rPr>
          <w:rFonts w:ascii="Arial" w:hAnsi="Arial"/>
          <w:lang w:val="en-US"/>
        </w:rPr>
      </w:pPr>
    </w:p>
    <w:p w14:paraId="72BB42EC" w14:textId="5042A222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 xml:space="preserve"> </w:t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(b)</w:t>
      </w:r>
      <w:r w:rsidRPr="008A07A3">
        <w:rPr>
          <w:rFonts w:ascii="Arial" w:hAnsi="Arial"/>
          <w:lang w:val="en-US"/>
        </w:rPr>
        <w:tab/>
        <w:t xml:space="preserve">State which part of the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 behav</w:t>
      </w:r>
      <w:r w:rsidR="00BA4D22">
        <w:rPr>
          <w:rFonts w:ascii="Arial" w:hAnsi="Arial"/>
          <w:lang w:val="en-US"/>
        </w:rPr>
        <w:t xml:space="preserve">es like the secondary coil of a </w:t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="00BA4D22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transformer.</w:t>
      </w:r>
    </w:p>
    <w:p w14:paraId="150346B5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E77CE8C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253B7AF9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75E95914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40B3E11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0E58D7F0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59B50156" w14:textId="6601D8F1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15.</w:t>
      </w:r>
      <w:r w:rsidRPr="008A07A3">
        <w:rPr>
          <w:rFonts w:ascii="Arial" w:hAnsi="Arial"/>
          <w:lang w:val="en-US"/>
        </w:rPr>
        <w:tab/>
        <w:t xml:space="preserve">Referring to the values given in Question 11, suggest </w:t>
      </w:r>
      <w:r w:rsidR="009A61F9" w:rsidRPr="009A61F9">
        <w:rPr>
          <w:rFonts w:ascii="Arial" w:hAnsi="Arial"/>
          <w:b/>
          <w:i/>
          <w:lang w:val="en-US"/>
        </w:rPr>
        <w:t>TWO</w:t>
      </w:r>
      <w:r w:rsidRPr="008A07A3">
        <w:rPr>
          <w:rFonts w:ascii="Arial" w:hAnsi="Arial"/>
          <w:lang w:val="en-US"/>
        </w:rPr>
        <w:t xml:space="preserve"> strengths of the design of </w:t>
      </w:r>
      <w:r w:rsidR="00151406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 xml:space="preserve">a </w:t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 as a particle accelerator.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="00151406">
        <w:rPr>
          <w:rFonts w:ascii="Arial" w:hAnsi="Arial"/>
          <w:lang w:val="en-US"/>
        </w:rPr>
        <w:tab/>
      </w:r>
      <w:r w:rsidR="00151406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[2</w:t>
      </w:r>
      <w:r w:rsidR="00151406"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10012E9D" w14:textId="77777777" w:rsidR="008A07A3" w:rsidRPr="008A07A3" w:rsidRDefault="008A07A3" w:rsidP="008A07A3">
      <w:pPr>
        <w:rPr>
          <w:rFonts w:ascii="Arial" w:hAnsi="Arial"/>
        </w:rPr>
      </w:pPr>
    </w:p>
    <w:p w14:paraId="3F5AE10F" w14:textId="77777777" w:rsidR="008A07A3" w:rsidRPr="008A07A3" w:rsidRDefault="008A07A3" w:rsidP="008A07A3">
      <w:pPr>
        <w:rPr>
          <w:rFonts w:ascii="Arial" w:hAnsi="Arial"/>
        </w:rPr>
      </w:pPr>
    </w:p>
    <w:p w14:paraId="1C78D83D" w14:textId="77777777" w:rsidR="008A07A3" w:rsidRPr="008A07A3" w:rsidRDefault="008A07A3" w:rsidP="008A07A3">
      <w:pPr>
        <w:rPr>
          <w:rFonts w:ascii="Arial" w:hAnsi="Arial"/>
          <w:lang w:val="en-US"/>
        </w:rPr>
      </w:pPr>
    </w:p>
    <w:p w14:paraId="123BBD4D" w14:textId="77777777" w:rsidR="00151406" w:rsidRDefault="00151406" w:rsidP="008A07A3">
      <w:pPr>
        <w:rPr>
          <w:rFonts w:ascii="Arial" w:hAnsi="Arial"/>
          <w:lang w:val="en-US"/>
        </w:rPr>
      </w:pPr>
    </w:p>
    <w:p w14:paraId="18D9EF11" w14:textId="77777777" w:rsidR="00151406" w:rsidRDefault="00151406" w:rsidP="008A07A3">
      <w:pPr>
        <w:rPr>
          <w:rFonts w:ascii="Arial" w:hAnsi="Arial"/>
          <w:lang w:val="en-US"/>
        </w:rPr>
      </w:pPr>
    </w:p>
    <w:p w14:paraId="7BB52C93" w14:textId="77777777" w:rsidR="00151406" w:rsidRDefault="00151406" w:rsidP="008A07A3">
      <w:pPr>
        <w:rPr>
          <w:rFonts w:ascii="Arial" w:hAnsi="Arial"/>
          <w:lang w:val="en-US"/>
        </w:rPr>
      </w:pPr>
    </w:p>
    <w:p w14:paraId="7FC5BB88" w14:textId="77777777" w:rsidR="00151406" w:rsidRDefault="00151406" w:rsidP="008A07A3">
      <w:pPr>
        <w:rPr>
          <w:rFonts w:ascii="Arial" w:hAnsi="Arial"/>
          <w:lang w:val="en-US"/>
        </w:rPr>
      </w:pPr>
    </w:p>
    <w:p w14:paraId="5FB85BEC" w14:textId="77777777" w:rsidR="00151406" w:rsidRDefault="00151406" w:rsidP="008A07A3">
      <w:pPr>
        <w:rPr>
          <w:rFonts w:ascii="Arial" w:hAnsi="Arial"/>
          <w:lang w:val="en-US"/>
        </w:rPr>
      </w:pPr>
    </w:p>
    <w:p w14:paraId="3EAB4EF7" w14:textId="77777777" w:rsidR="00151406" w:rsidRDefault="00151406" w:rsidP="008A07A3">
      <w:pPr>
        <w:rPr>
          <w:rFonts w:ascii="Arial" w:hAnsi="Arial"/>
          <w:lang w:val="en-US"/>
        </w:rPr>
      </w:pPr>
    </w:p>
    <w:p w14:paraId="707BF597" w14:textId="77777777" w:rsidR="00151406" w:rsidRDefault="00151406" w:rsidP="008A07A3">
      <w:pPr>
        <w:rPr>
          <w:rFonts w:ascii="Arial" w:hAnsi="Arial"/>
          <w:lang w:val="en-US"/>
        </w:rPr>
      </w:pPr>
    </w:p>
    <w:p w14:paraId="5E899B2A" w14:textId="77777777" w:rsidR="00151406" w:rsidRDefault="00151406" w:rsidP="008A07A3">
      <w:pPr>
        <w:rPr>
          <w:rFonts w:ascii="Arial" w:hAnsi="Arial"/>
          <w:lang w:val="en-US"/>
        </w:rPr>
      </w:pPr>
    </w:p>
    <w:p w14:paraId="60127718" w14:textId="77777777" w:rsidR="00151406" w:rsidRDefault="00151406" w:rsidP="008A07A3">
      <w:pPr>
        <w:rPr>
          <w:rFonts w:ascii="Arial" w:hAnsi="Arial"/>
          <w:lang w:val="en-US"/>
        </w:rPr>
      </w:pPr>
    </w:p>
    <w:p w14:paraId="630C6331" w14:textId="204425CA" w:rsidR="008A07A3" w:rsidRPr="008A07A3" w:rsidRDefault="008A07A3" w:rsidP="008A07A3">
      <w:pPr>
        <w:rPr>
          <w:rFonts w:ascii="Arial" w:hAnsi="Arial"/>
          <w:lang w:val="en-US"/>
        </w:rPr>
      </w:pPr>
      <w:r w:rsidRPr="008A07A3">
        <w:rPr>
          <w:rFonts w:ascii="Arial" w:hAnsi="Arial"/>
          <w:lang w:val="en-US"/>
        </w:rPr>
        <w:t>16.</w:t>
      </w:r>
      <w:r w:rsidRPr="008A07A3">
        <w:rPr>
          <w:rFonts w:ascii="Arial" w:hAnsi="Arial"/>
          <w:lang w:val="en-US"/>
        </w:rPr>
        <w:tab/>
      </w:r>
      <w:r w:rsidR="009A61F9">
        <w:rPr>
          <w:rFonts w:ascii="Arial" w:hAnsi="Arial"/>
          <w:lang w:val="en-US"/>
        </w:rPr>
        <w:t xml:space="preserve">Describe </w:t>
      </w:r>
      <w:r w:rsidR="009A61F9" w:rsidRPr="009A61F9">
        <w:rPr>
          <w:rFonts w:ascii="Arial" w:hAnsi="Arial"/>
          <w:b/>
          <w:i/>
          <w:lang w:val="en-US"/>
        </w:rPr>
        <w:t>TWO</w:t>
      </w:r>
      <w:r w:rsidRPr="008A07A3">
        <w:rPr>
          <w:rFonts w:ascii="Arial" w:hAnsi="Arial"/>
          <w:lang w:val="en-US"/>
        </w:rPr>
        <w:t xml:space="preserve"> ways that you can increase the energy of radiation emitted by the </w:t>
      </w:r>
      <w:r w:rsidR="00151406">
        <w:rPr>
          <w:rFonts w:ascii="Arial" w:hAnsi="Arial"/>
          <w:lang w:val="en-US"/>
        </w:rPr>
        <w:tab/>
      </w:r>
      <w:proofErr w:type="spellStart"/>
      <w:r w:rsidRPr="008A07A3">
        <w:rPr>
          <w:rFonts w:ascii="Arial" w:hAnsi="Arial"/>
          <w:lang w:val="en-US"/>
        </w:rPr>
        <w:t>betatron</w:t>
      </w:r>
      <w:proofErr w:type="spellEnd"/>
      <w:r w:rsidRPr="008A07A3">
        <w:rPr>
          <w:rFonts w:ascii="Arial" w:hAnsi="Arial"/>
          <w:lang w:val="en-US"/>
        </w:rPr>
        <w:t xml:space="preserve">? </w:t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ab/>
      </w:r>
      <w:r w:rsidR="00151406">
        <w:rPr>
          <w:rFonts w:ascii="Arial" w:hAnsi="Arial"/>
          <w:lang w:val="en-US"/>
        </w:rPr>
        <w:tab/>
      </w:r>
      <w:r w:rsidR="00151406">
        <w:rPr>
          <w:rFonts w:ascii="Arial" w:hAnsi="Arial"/>
          <w:lang w:val="en-US"/>
        </w:rPr>
        <w:tab/>
      </w:r>
      <w:r w:rsidR="00151406">
        <w:rPr>
          <w:rFonts w:ascii="Arial" w:hAnsi="Arial"/>
          <w:lang w:val="en-US"/>
        </w:rPr>
        <w:tab/>
      </w:r>
      <w:r w:rsidRPr="008A07A3">
        <w:rPr>
          <w:rFonts w:ascii="Arial" w:hAnsi="Arial"/>
          <w:lang w:val="en-US"/>
        </w:rPr>
        <w:t>[2</w:t>
      </w:r>
      <w:r w:rsidR="00151406">
        <w:rPr>
          <w:rFonts w:ascii="Arial" w:hAnsi="Arial"/>
          <w:lang w:val="en-US"/>
        </w:rPr>
        <w:t xml:space="preserve"> marks</w:t>
      </w:r>
      <w:r w:rsidRPr="008A07A3">
        <w:rPr>
          <w:rFonts w:ascii="Arial" w:hAnsi="Arial"/>
          <w:lang w:val="en-US"/>
        </w:rPr>
        <w:t>]</w:t>
      </w:r>
    </w:p>
    <w:p w14:paraId="6D463021" w14:textId="77777777" w:rsidR="008A07A3" w:rsidRPr="008A07A3" w:rsidRDefault="008A07A3" w:rsidP="008A07A3">
      <w:pPr>
        <w:rPr>
          <w:rFonts w:ascii="Arial" w:hAnsi="Arial"/>
        </w:rPr>
      </w:pPr>
    </w:p>
    <w:p w14:paraId="702830FB" w14:textId="77777777" w:rsidR="008A07A3" w:rsidRPr="008A07A3" w:rsidRDefault="008A07A3" w:rsidP="008A07A3">
      <w:pPr>
        <w:rPr>
          <w:rFonts w:ascii="Arial" w:hAnsi="Arial"/>
        </w:rPr>
      </w:pPr>
    </w:p>
    <w:p w14:paraId="042FCBF2" w14:textId="77777777" w:rsidR="00151406" w:rsidRDefault="00151406" w:rsidP="008A07A3">
      <w:pPr>
        <w:rPr>
          <w:rFonts w:ascii="Arial" w:hAnsi="Arial"/>
          <w:lang w:val="en-US"/>
        </w:rPr>
      </w:pPr>
    </w:p>
    <w:p w14:paraId="38AFC7A0" w14:textId="77777777" w:rsidR="00151406" w:rsidRDefault="00151406" w:rsidP="008A07A3">
      <w:pPr>
        <w:rPr>
          <w:rFonts w:ascii="Arial" w:hAnsi="Arial"/>
          <w:lang w:val="en-US"/>
        </w:rPr>
      </w:pPr>
    </w:p>
    <w:p w14:paraId="4A8A0E41" w14:textId="77777777" w:rsidR="00151406" w:rsidRDefault="00151406" w:rsidP="008A07A3">
      <w:pPr>
        <w:rPr>
          <w:rFonts w:ascii="Arial" w:hAnsi="Arial"/>
          <w:lang w:val="en-US"/>
        </w:rPr>
      </w:pPr>
    </w:p>
    <w:p w14:paraId="2D51B83E" w14:textId="77777777" w:rsidR="00151406" w:rsidRDefault="00151406" w:rsidP="008A07A3">
      <w:pPr>
        <w:rPr>
          <w:rFonts w:ascii="Arial" w:hAnsi="Arial"/>
          <w:lang w:val="en-US"/>
        </w:rPr>
      </w:pPr>
    </w:p>
    <w:p w14:paraId="3315FA31" w14:textId="77777777" w:rsidR="00151406" w:rsidRDefault="00151406" w:rsidP="008A07A3">
      <w:pPr>
        <w:rPr>
          <w:rFonts w:ascii="Arial" w:hAnsi="Arial"/>
          <w:lang w:val="en-US"/>
        </w:rPr>
      </w:pPr>
    </w:p>
    <w:p w14:paraId="6D2BF134" w14:textId="77777777" w:rsidR="00151406" w:rsidRDefault="00151406" w:rsidP="008A07A3">
      <w:pPr>
        <w:rPr>
          <w:rFonts w:ascii="Arial" w:hAnsi="Arial"/>
          <w:lang w:val="en-US"/>
        </w:rPr>
      </w:pPr>
    </w:p>
    <w:p w14:paraId="49D15C10" w14:textId="77777777" w:rsidR="00151406" w:rsidRDefault="00151406" w:rsidP="008A07A3">
      <w:pPr>
        <w:rPr>
          <w:rFonts w:ascii="Arial" w:hAnsi="Arial"/>
          <w:lang w:val="en-US"/>
        </w:rPr>
      </w:pPr>
    </w:p>
    <w:p w14:paraId="0B775A4E" w14:textId="77777777" w:rsidR="00531B77" w:rsidRDefault="00531B77" w:rsidP="00531B77">
      <w:pPr>
        <w:rPr>
          <w:rFonts w:ascii="Arial" w:hAnsi="Arial"/>
        </w:rPr>
      </w:pPr>
    </w:p>
    <w:p w14:paraId="716A8CEC" w14:textId="77777777" w:rsidR="009A61F9" w:rsidRDefault="009A61F9" w:rsidP="00531B77">
      <w:pPr>
        <w:rPr>
          <w:rFonts w:ascii="Arial" w:hAnsi="Arial"/>
        </w:rPr>
      </w:pPr>
    </w:p>
    <w:p w14:paraId="1FAD3212" w14:textId="77777777" w:rsidR="009A61F9" w:rsidRDefault="009A61F9" w:rsidP="00531B77">
      <w:pPr>
        <w:rPr>
          <w:rFonts w:ascii="Arial" w:hAnsi="Arial"/>
        </w:rPr>
      </w:pPr>
    </w:p>
    <w:p w14:paraId="5266AB96" w14:textId="77777777" w:rsidR="009A61F9" w:rsidRDefault="009A61F9" w:rsidP="00531B77">
      <w:pPr>
        <w:rPr>
          <w:rFonts w:ascii="Arial" w:hAnsi="Arial"/>
        </w:rPr>
      </w:pPr>
    </w:p>
    <w:p w14:paraId="47D18B88" w14:textId="77777777" w:rsidR="009A61F9" w:rsidRDefault="009A61F9" w:rsidP="00531B77">
      <w:pPr>
        <w:rPr>
          <w:rFonts w:ascii="Arial" w:hAnsi="Arial"/>
        </w:rPr>
      </w:pPr>
    </w:p>
    <w:p w14:paraId="4D013897" w14:textId="77777777" w:rsidR="00151406" w:rsidRDefault="00151406" w:rsidP="00531B77">
      <w:pPr>
        <w:rPr>
          <w:rFonts w:ascii="Arial" w:hAnsi="Arial"/>
        </w:rPr>
      </w:pPr>
    </w:p>
    <w:p w14:paraId="5F348B2E" w14:textId="5CFFEC7C" w:rsidR="00151406" w:rsidRPr="008A07A3" w:rsidRDefault="00151406" w:rsidP="00C14F53">
      <w:pPr>
        <w:jc w:val="center"/>
        <w:rPr>
          <w:rFonts w:ascii="Arial" w:hAnsi="Arial"/>
        </w:rPr>
      </w:pPr>
      <w:r>
        <w:rPr>
          <w:rFonts w:ascii="Arial" w:hAnsi="Arial"/>
        </w:rPr>
        <w:t>END OF TEST</w:t>
      </w:r>
    </w:p>
    <w:sectPr w:rsidR="00151406" w:rsidRPr="008A07A3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77"/>
    <w:rsid w:val="00151406"/>
    <w:rsid w:val="00196E79"/>
    <w:rsid w:val="001E3E35"/>
    <w:rsid w:val="00222BC9"/>
    <w:rsid w:val="003D11C3"/>
    <w:rsid w:val="0042631F"/>
    <w:rsid w:val="00531B77"/>
    <w:rsid w:val="005872A5"/>
    <w:rsid w:val="006B011C"/>
    <w:rsid w:val="00832880"/>
    <w:rsid w:val="008A07A3"/>
    <w:rsid w:val="008A3F69"/>
    <w:rsid w:val="00967719"/>
    <w:rsid w:val="009A61F9"/>
    <w:rsid w:val="00AF73D4"/>
    <w:rsid w:val="00B80022"/>
    <w:rsid w:val="00BA4D22"/>
    <w:rsid w:val="00BF67FC"/>
    <w:rsid w:val="00C14F53"/>
    <w:rsid w:val="00DA5783"/>
    <w:rsid w:val="00EC15D1"/>
    <w:rsid w:val="00F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BA00B"/>
  <w14:defaultImageDpi w14:val="300"/>
  <w15:docId w15:val="{F65934BA-1947-0245-BD8C-656D5088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B7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0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11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0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.ian/Library/Group%20Containers/UBF8T346G9.Office/User%20Content.localized/Templates.localized/My%20Templates/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4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 (Holy Cross College)</dc:creator>
  <cp:keywords/>
  <dc:description/>
  <cp:lastModifiedBy>Ian Wilson (Holy Cross College)</cp:lastModifiedBy>
  <cp:revision>4</cp:revision>
  <cp:lastPrinted>2018-07-25T09:07:00Z</cp:lastPrinted>
  <dcterms:created xsi:type="dcterms:W3CDTF">2018-07-25T09:07:00Z</dcterms:created>
  <dcterms:modified xsi:type="dcterms:W3CDTF">2018-07-25T09:18:00Z</dcterms:modified>
</cp:coreProperties>
</file>