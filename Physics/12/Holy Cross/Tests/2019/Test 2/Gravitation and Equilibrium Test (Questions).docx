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A21A" w14:textId="77777777" w:rsidR="005872A5" w:rsidRDefault="00712C47" w:rsidP="00712C47">
      <w:pPr>
        <w:jc w:val="center"/>
        <w:rPr>
          <w:rFonts w:ascii="Arial" w:hAnsi="Arial"/>
        </w:rPr>
      </w:pPr>
      <w:r>
        <w:rPr>
          <w:rFonts w:ascii="Arial" w:hAnsi="Arial"/>
        </w:rPr>
        <w:t>Gravitation and Equilibrium Test</w:t>
      </w:r>
    </w:p>
    <w:p w14:paraId="5624A74B" w14:textId="77777777" w:rsidR="00712C47" w:rsidRDefault="00712C47" w:rsidP="00222BC9">
      <w:pPr>
        <w:rPr>
          <w:rFonts w:ascii="Arial" w:hAnsi="Arial"/>
        </w:rPr>
      </w:pPr>
    </w:p>
    <w:p w14:paraId="5732DF02" w14:textId="77777777" w:rsidR="00712C47" w:rsidRDefault="00712C47" w:rsidP="00222BC9">
      <w:pPr>
        <w:rPr>
          <w:rFonts w:ascii="Arial" w:hAnsi="Arial"/>
        </w:rPr>
      </w:pPr>
      <w:proofErr w:type="spellStart"/>
      <w:r>
        <w:rPr>
          <w:rFonts w:ascii="Arial" w:hAnsi="Arial"/>
        </w:rPr>
        <w:t>Aranmore</w:t>
      </w:r>
      <w:proofErr w:type="spellEnd"/>
      <w:r>
        <w:rPr>
          <w:rFonts w:ascii="Arial" w:hAnsi="Arial"/>
        </w:rPr>
        <w:t xml:space="preserve"> Test 2 2009</w:t>
      </w:r>
    </w:p>
    <w:p w14:paraId="55A225BE" w14:textId="77777777" w:rsidR="00712C47" w:rsidRDefault="00712C47" w:rsidP="00222BC9">
      <w:pPr>
        <w:rPr>
          <w:rFonts w:ascii="Arial" w:hAnsi="Arial"/>
        </w:rPr>
      </w:pPr>
    </w:p>
    <w:p w14:paraId="534A93EF" w14:textId="1F20B69D" w:rsidR="007D34A7" w:rsidRPr="007D34A7" w:rsidRDefault="007D34A7" w:rsidP="00712C47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USED</w:t>
      </w:r>
    </w:p>
    <w:p w14:paraId="488ED7F1" w14:textId="43A2B019" w:rsidR="00712C47" w:rsidRPr="00712C47" w:rsidRDefault="00712C47" w:rsidP="00712C47">
      <w:pPr>
        <w:rPr>
          <w:rFonts w:ascii="Arial" w:hAnsi="Arial"/>
        </w:rPr>
      </w:pPr>
      <w:r w:rsidRPr="007D34A7">
        <w:rPr>
          <w:rFonts w:ascii="Arial" w:hAnsi="Arial"/>
        </w:rPr>
        <w:t>3.</w:t>
      </w:r>
      <w:r w:rsidRPr="00712C47">
        <w:rPr>
          <w:rFonts w:ascii="Arial" w:hAnsi="Arial"/>
        </w:rPr>
        <w:t xml:space="preserve"> </w:t>
      </w:r>
      <w:r w:rsidRPr="00712C47">
        <w:rPr>
          <w:rFonts w:ascii="Arial" w:hAnsi="Arial"/>
        </w:rPr>
        <w:tab/>
        <w:t>The Hubble Space Telescope (of mass 1.16 x 10</w:t>
      </w:r>
      <w:r w:rsidRPr="00712C47">
        <w:rPr>
          <w:rFonts w:ascii="Arial" w:hAnsi="Arial"/>
          <w:vertAlign w:val="superscript"/>
        </w:rPr>
        <w:t>4</w:t>
      </w:r>
      <w:r w:rsidRPr="00712C47">
        <w:rPr>
          <w:rFonts w:ascii="Arial" w:hAnsi="Arial"/>
        </w:rPr>
        <w:t xml:space="preserve"> kg) orbits the earth in a circular orbit 6.10 x 10</w:t>
      </w:r>
      <w:r w:rsidRPr="00712C47">
        <w:rPr>
          <w:rFonts w:ascii="Arial" w:hAnsi="Arial"/>
          <w:vertAlign w:val="superscript"/>
        </w:rPr>
        <w:t>2</w:t>
      </w:r>
      <w:r w:rsidRPr="00712C47">
        <w:rPr>
          <w:rFonts w:ascii="Arial" w:hAnsi="Arial"/>
        </w:rPr>
        <w:t xml:space="preserve"> km above the </w:t>
      </w:r>
    </w:p>
    <w:p w14:paraId="2AFF244D" w14:textId="77777777" w:rsidR="00712C47" w:rsidRPr="00712C47" w:rsidRDefault="00712C47" w:rsidP="00712C47">
      <w:pPr>
        <w:rPr>
          <w:rFonts w:ascii="Arial" w:hAnsi="Arial"/>
        </w:rPr>
      </w:pPr>
      <w:r w:rsidRPr="00712C47">
        <w:rPr>
          <w:rFonts w:ascii="Arial" w:hAnsi="Arial"/>
        </w:rPr>
        <w:tab/>
        <w:t>surface of the earth.</w:t>
      </w:r>
    </w:p>
    <w:p w14:paraId="19205918" w14:textId="77777777" w:rsidR="00712C47" w:rsidRPr="00712C47" w:rsidRDefault="00712C47" w:rsidP="00712C47">
      <w:pPr>
        <w:rPr>
          <w:rFonts w:ascii="Arial" w:hAnsi="Arial"/>
        </w:rPr>
      </w:pPr>
    </w:p>
    <w:p w14:paraId="0906AD43" w14:textId="77777777" w:rsidR="00712C47" w:rsidRPr="00712C47" w:rsidRDefault="00712C47" w:rsidP="00712C47">
      <w:pPr>
        <w:rPr>
          <w:rFonts w:ascii="Arial" w:hAnsi="Arial"/>
        </w:rPr>
      </w:pPr>
      <w:r w:rsidRPr="00712C47">
        <w:rPr>
          <w:rFonts w:ascii="Arial" w:hAnsi="Arial"/>
        </w:rPr>
        <w:tab/>
        <w:t>(a)</w:t>
      </w:r>
      <w:r w:rsidRPr="00712C47">
        <w:rPr>
          <w:rFonts w:ascii="Arial" w:hAnsi="Arial"/>
        </w:rPr>
        <w:tab/>
        <w:t>Calculate the gravitational force of attraction between the earth and the telescope.</w:t>
      </w:r>
    </w:p>
    <w:p w14:paraId="60319803" w14:textId="77777777" w:rsidR="00712C47" w:rsidRPr="00712C47" w:rsidRDefault="00712C47" w:rsidP="00712C47">
      <w:pPr>
        <w:rPr>
          <w:rFonts w:ascii="Arial" w:hAnsi="Arial"/>
        </w:rPr>
      </w:pPr>
    </w:p>
    <w:p w14:paraId="69A19F87" w14:textId="77777777" w:rsidR="00712C47" w:rsidRPr="00712C47" w:rsidRDefault="00712C47" w:rsidP="00712C47">
      <w:pPr>
        <w:rPr>
          <w:rFonts w:ascii="Arial" w:hAnsi="Arial"/>
        </w:rPr>
      </w:pP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  <w:t>(2 marks)</w:t>
      </w:r>
    </w:p>
    <w:p w14:paraId="7871E238" w14:textId="77777777" w:rsidR="00712C47" w:rsidRPr="00712C47" w:rsidRDefault="00712C47" w:rsidP="00712C47">
      <w:pPr>
        <w:rPr>
          <w:rFonts w:ascii="Arial" w:hAnsi="Arial"/>
        </w:rPr>
      </w:pPr>
    </w:p>
    <w:p w14:paraId="440078ED" w14:textId="77777777" w:rsidR="00712C47" w:rsidRPr="00712C47" w:rsidRDefault="00712C47" w:rsidP="00712C47">
      <w:pPr>
        <w:rPr>
          <w:rFonts w:ascii="Arial" w:hAnsi="Arial"/>
        </w:rPr>
      </w:pPr>
      <w:r w:rsidRPr="00712C47">
        <w:rPr>
          <w:rFonts w:ascii="Arial" w:hAnsi="Arial"/>
        </w:rPr>
        <w:tab/>
        <w:t>(b)</w:t>
      </w:r>
      <w:r w:rsidRPr="00712C47">
        <w:rPr>
          <w:rFonts w:ascii="Arial" w:hAnsi="Arial"/>
        </w:rPr>
        <w:tab/>
        <w:t>Calculate the period (T) of the Space Telescope about Earth.</w:t>
      </w:r>
    </w:p>
    <w:p w14:paraId="612BFC3B" w14:textId="77777777" w:rsidR="00712C47" w:rsidRPr="00712C47" w:rsidRDefault="00712C47" w:rsidP="00712C47">
      <w:pPr>
        <w:rPr>
          <w:rFonts w:ascii="Arial" w:hAnsi="Arial"/>
        </w:rPr>
      </w:pPr>
    </w:p>
    <w:p w14:paraId="6F783EFE" w14:textId="77777777" w:rsidR="00712C47" w:rsidRPr="00712C47" w:rsidRDefault="00712C47" w:rsidP="00712C47">
      <w:pPr>
        <w:rPr>
          <w:rFonts w:ascii="Arial" w:hAnsi="Arial"/>
        </w:rPr>
      </w:pPr>
    </w:p>
    <w:p w14:paraId="73159520" w14:textId="77777777" w:rsidR="00712C47" w:rsidRPr="00712C47" w:rsidRDefault="00712C47" w:rsidP="00712C47">
      <w:pPr>
        <w:rPr>
          <w:rFonts w:ascii="Arial" w:hAnsi="Arial"/>
        </w:rPr>
      </w:pP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  <w:t>(3 marks)</w:t>
      </w:r>
    </w:p>
    <w:p w14:paraId="1E06DA66" w14:textId="5ECA572D" w:rsidR="00712C47" w:rsidRPr="007D34A7" w:rsidRDefault="007D34A7" w:rsidP="00712C47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USED</w:t>
      </w:r>
    </w:p>
    <w:p w14:paraId="07F53295" w14:textId="77777777" w:rsidR="00712C47" w:rsidRPr="00712C47" w:rsidRDefault="00712C47" w:rsidP="00712C47">
      <w:pPr>
        <w:rPr>
          <w:rFonts w:ascii="Arial" w:hAnsi="Arial"/>
        </w:rPr>
      </w:pPr>
      <w:r w:rsidRPr="007D34A7">
        <w:rPr>
          <w:rFonts w:ascii="Arial" w:hAnsi="Arial"/>
        </w:rPr>
        <w:t>4.</w:t>
      </w:r>
      <w:r w:rsidRPr="00712C47">
        <w:rPr>
          <w:rFonts w:ascii="Arial" w:hAnsi="Arial"/>
        </w:rPr>
        <w:t xml:space="preserve"> </w:t>
      </w:r>
      <w:r w:rsidRPr="00712C47">
        <w:rPr>
          <w:rFonts w:ascii="Arial" w:hAnsi="Arial"/>
        </w:rPr>
        <w:tab/>
        <w:t xml:space="preserve">Given that the period of orbit of the moon is 27.3 days, determine the  period of the international space station, </w:t>
      </w:r>
    </w:p>
    <w:p w14:paraId="64A22218" w14:textId="77777777" w:rsidR="00712C47" w:rsidRPr="00712C47" w:rsidRDefault="00712C47" w:rsidP="00712C47">
      <w:pPr>
        <w:rPr>
          <w:rFonts w:ascii="Arial" w:hAnsi="Arial"/>
        </w:rPr>
      </w:pPr>
      <w:r w:rsidRPr="00712C47">
        <w:rPr>
          <w:rFonts w:ascii="Arial" w:hAnsi="Arial"/>
        </w:rPr>
        <w:tab/>
        <w:t xml:space="preserve">which has a mass of 7.50 tonne, given that the radius of its orbit is </w:t>
      </w:r>
      <w:r w:rsidR="007D34A7" w:rsidRPr="00712C47">
        <w:rPr>
          <w:rFonts w:ascii="Arial" w:hAnsi="Arial"/>
          <w:noProof/>
          <w:lang w:val="cs-CZ"/>
        </w:rPr>
        <w:object w:dxaOrig="220" w:dyaOrig="380" w14:anchorId="41A214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.65pt;height:19.35pt;mso-width-percent:0;mso-height-percent:0;mso-width-percent:0;mso-height-percent:0" o:ole=""/>
          <o:OLEObject Type="Embed" ProgID="Equation.3" ShapeID="_x0000_i1025" DrawAspect="Content" ObjectID="_1643468467" r:id="rId4"/>
        </w:object>
      </w:r>
      <w:r w:rsidRPr="00712C47">
        <w:rPr>
          <w:rFonts w:ascii="Arial" w:hAnsi="Arial"/>
        </w:rPr>
        <w:t xml:space="preserve">  of the earth-moon radius.</w:t>
      </w:r>
    </w:p>
    <w:p w14:paraId="3B02D3C0" w14:textId="77777777" w:rsidR="00712C47" w:rsidRPr="00712C47" w:rsidRDefault="00712C47" w:rsidP="00712C47">
      <w:pPr>
        <w:rPr>
          <w:rFonts w:ascii="Arial" w:hAnsi="Arial"/>
        </w:rPr>
      </w:pPr>
    </w:p>
    <w:p w14:paraId="76824F34" w14:textId="77777777" w:rsidR="00712C47" w:rsidRPr="00712C47" w:rsidRDefault="00712C47" w:rsidP="00712C47">
      <w:pPr>
        <w:rPr>
          <w:rFonts w:ascii="Arial" w:hAnsi="Arial"/>
        </w:rPr>
      </w:pPr>
    </w:p>
    <w:p w14:paraId="002571A9" w14:textId="77777777" w:rsidR="00712C47" w:rsidRPr="00712C47" w:rsidRDefault="00712C47" w:rsidP="00712C47">
      <w:pPr>
        <w:rPr>
          <w:rFonts w:ascii="Arial" w:hAnsi="Arial"/>
        </w:rPr>
      </w:pP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</w:r>
      <w:r w:rsidRPr="00712C47">
        <w:rPr>
          <w:rFonts w:ascii="Arial" w:hAnsi="Arial"/>
        </w:rPr>
        <w:tab/>
        <w:t>(4 marks)</w:t>
      </w:r>
    </w:p>
    <w:p w14:paraId="378605EF" w14:textId="49E2978A" w:rsidR="00712C47" w:rsidRDefault="00664933" w:rsidP="00222BC9">
      <w:pPr>
        <w:rPr>
          <w:rFonts w:ascii="Arial" w:hAnsi="Arial"/>
        </w:rPr>
      </w:pPr>
      <w:proofErr w:type="spellStart"/>
      <w:r>
        <w:rPr>
          <w:rFonts w:ascii="Arial" w:hAnsi="Arial"/>
        </w:rPr>
        <w:t>Aranmore</w:t>
      </w:r>
      <w:proofErr w:type="spellEnd"/>
      <w:r>
        <w:rPr>
          <w:rFonts w:ascii="Arial" w:hAnsi="Arial"/>
        </w:rPr>
        <w:t xml:space="preserve"> test 3 2009</w:t>
      </w:r>
    </w:p>
    <w:p w14:paraId="14DC76E8" w14:textId="68CA59BA" w:rsidR="00664933" w:rsidRDefault="00664933" w:rsidP="00222BC9">
      <w:pPr>
        <w:rPr>
          <w:rFonts w:ascii="Arial" w:hAnsi="Arial"/>
        </w:rPr>
      </w:pPr>
    </w:p>
    <w:p w14:paraId="1704566E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 xml:space="preserve">1. </w:t>
      </w:r>
      <w:r w:rsidRPr="00664933">
        <w:rPr>
          <w:rFonts w:ascii="Arial" w:hAnsi="Arial"/>
        </w:rPr>
        <w:tab/>
        <w:t xml:space="preserve">Explain (with the aid of diagrams) why a person carrying a backpack or suitcase must adjust their balance when </w:t>
      </w:r>
    </w:p>
    <w:p w14:paraId="1C747E13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ab/>
        <w:t>carrying a heavy load.</w:t>
      </w:r>
    </w:p>
    <w:p w14:paraId="3C1556A6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 xml:space="preserve"> </w:t>
      </w:r>
    </w:p>
    <w:p w14:paraId="19A9FD8B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  <w:noProof/>
          <w:lang w:val="cs-CZ"/>
        </w:rPr>
        <w:drawing>
          <wp:inline distT="0" distB="0" distL="0" distR="0" wp14:anchorId="27770D7E" wp14:editId="1D4D55AB">
            <wp:extent cx="1335405" cy="2034540"/>
            <wp:effectExtent l="0" t="0" r="0" b="0"/>
            <wp:docPr id="1" name="Picture 1" descr="Untitled 74755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7475550"/>
                    <pic:cNvPicPr>
                      <a:picLocks/>
                    </pic:cNvPicPr>
                  </pic:nvPicPr>
                  <pic:blipFill>
                    <a:blip r:embed="rId5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6BCE" w14:textId="77777777" w:rsidR="00664933" w:rsidRPr="00664933" w:rsidRDefault="00664933" w:rsidP="00664933">
      <w:pPr>
        <w:rPr>
          <w:rFonts w:ascii="Arial" w:hAnsi="Arial"/>
        </w:rPr>
      </w:pPr>
    </w:p>
    <w:p w14:paraId="58E47B0D" w14:textId="77777777" w:rsidR="00664933" w:rsidRPr="00664933" w:rsidRDefault="00664933" w:rsidP="00664933">
      <w:pPr>
        <w:rPr>
          <w:rFonts w:ascii="Arial" w:hAnsi="Arial"/>
        </w:rPr>
      </w:pPr>
    </w:p>
    <w:p w14:paraId="50518AEC" w14:textId="77777777" w:rsidR="00664933" w:rsidRPr="00664933" w:rsidRDefault="00664933" w:rsidP="00664933">
      <w:pPr>
        <w:rPr>
          <w:rFonts w:ascii="Arial" w:hAnsi="Arial"/>
        </w:rPr>
      </w:pPr>
    </w:p>
    <w:p w14:paraId="634B5A79" w14:textId="77777777" w:rsidR="00664933" w:rsidRPr="00664933" w:rsidRDefault="00664933" w:rsidP="00664933">
      <w:pPr>
        <w:rPr>
          <w:rFonts w:ascii="Arial" w:hAnsi="Arial"/>
        </w:rPr>
      </w:pPr>
    </w:p>
    <w:p w14:paraId="5CDAAC85" w14:textId="77777777" w:rsidR="00664933" w:rsidRPr="00664933" w:rsidRDefault="00664933" w:rsidP="00664933">
      <w:pPr>
        <w:rPr>
          <w:rFonts w:ascii="Arial" w:hAnsi="Arial"/>
        </w:rPr>
      </w:pPr>
    </w:p>
    <w:p w14:paraId="4C195EFB" w14:textId="77777777" w:rsidR="00664933" w:rsidRPr="00664933" w:rsidRDefault="00664933" w:rsidP="00664933">
      <w:pPr>
        <w:rPr>
          <w:rFonts w:ascii="Arial" w:hAnsi="Arial"/>
        </w:rPr>
      </w:pPr>
    </w:p>
    <w:p w14:paraId="045D95E9" w14:textId="77777777" w:rsidR="00664933" w:rsidRPr="00664933" w:rsidRDefault="00664933" w:rsidP="00664933">
      <w:pPr>
        <w:rPr>
          <w:rFonts w:ascii="Arial" w:hAnsi="Arial"/>
        </w:rPr>
      </w:pPr>
    </w:p>
    <w:p w14:paraId="154CAD24" w14:textId="77777777" w:rsidR="00664933" w:rsidRPr="00664933" w:rsidRDefault="00664933" w:rsidP="00664933">
      <w:pPr>
        <w:rPr>
          <w:rFonts w:ascii="Arial" w:hAnsi="Arial"/>
        </w:rPr>
      </w:pPr>
    </w:p>
    <w:p w14:paraId="399AF8F9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lastRenderedPageBreak/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  <w:t>(4 marks)</w:t>
      </w:r>
    </w:p>
    <w:p w14:paraId="094E3975" w14:textId="317FED08" w:rsidR="00664933" w:rsidRPr="007D34A7" w:rsidRDefault="007D34A7" w:rsidP="00664933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USED</w:t>
      </w:r>
    </w:p>
    <w:p w14:paraId="18FEFE8B" w14:textId="77777777" w:rsidR="00664933" w:rsidRPr="00664933" w:rsidRDefault="00664933" w:rsidP="00664933">
      <w:pPr>
        <w:rPr>
          <w:rFonts w:ascii="Arial" w:hAnsi="Arial"/>
        </w:rPr>
      </w:pPr>
      <w:r w:rsidRPr="007D34A7">
        <w:rPr>
          <w:rFonts w:ascii="Arial" w:hAnsi="Arial"/>
        </w:rPr>
        <w:t>2.</w:t>
      </w:r>
      <w:r w:rsidRPr="00664933">
        <w:rPr>
          <w:rFonts w:ascii="Arial" w:hAnsi="Arial"/>
        </w:rPr>
        <w:t xml:space="preserve"> </w:t>
      </w:r>
      <w:r w:rsidRPr="00664933">
        <w:rPr>
          <w:rFonts w:ascii="Arial" w:hAnsi="Arial"/>
        </w:rPr>
        <w:tab/>
        <w:t xml:space="preserve">People with severe arthritis in their hands often have difficulty turning taps on and off.  A tap-making company </w:t>
      </w:r>
    </w:p>
    <w:p w14:paraId="0977E773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ab/>
        <w:t xml:space="preserve">has recognised this and developed a device that fits over the tap and has two arms as shown in the diagram </w:t>
      </w:r>
    </w:p>
    <w:p w14:paraId="57F6EF28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ab/>
        <w:t>below.  Explain the principle upon which this works.</w:t>
      </w:r>
    </w:p>
    <w:p w14:paraId="3741BD34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 xml:space="preserve"> </w:t>
      </w:r>
    </w:p>
    <w:p w14:paraId="70044E67" w14:textId="77777777" w:rsidR="00664933" w:rsidRPr="00664933" w:rsidRDefault="00664933" w:rsidP="00664933">
      <w:pPr>
        <w:rPr>
          <w:rFonts w:ascii="Arial" w:hAnsi="Arial"/>
        </w:rPr>
      </w:pPr>
    </w:p>
    <w:p w14:paraId="7040AF70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  <w:noProof/>
          <w:lang w:val="cs-CZ"/>
        </w:rPr>
        <w:drawing>
          <wp:inline distT="0" distB="0" distL="0" distR="0" wp14:anchorId="3ADC521F" wp14:editId="3147304D">
            <wp:extent cx="3709035" cy="1233170"/>
            <wp:effectExtent l="0" t="0" r="0" b="0"/>
            <wp:docPr id="3" name="Picture 3" descr="Untitled 75437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754371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5CC9" w14:textId="77777777" w:rsidR="00664933" w:rsidRPr="00664933" w:rsidRDefault="00664933" w:rsidP="00664933">
      <w:pPr>
        <w:rPr>
          <w:rFonts w:ascii="Arial" w:hAnsi="Arial"/>
        </w:rPr>
      </w:pPr>
    </w:p>
    <w:p w14:paraId="2968BC98" w14:textId="77777777" w:rsidR="00664933" w:rsidRPr="00664933" w:rsidRDefault="00664933" w:rsidP="00664933">
      <w:pPr>
        <w:rPr>
          <w:rFonts w:ascii="Arial" w:hAnsi="Arial"/>
        </w:rPr>
      </w:pPr>
    </w:p>
    <w:p w14:paraId="3217E185" w14:textId="243688A7" w:rsid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  <w:t>(4 marks)</w:t>
      </w:r>
    </w:p>
    <w:p w14:paraId="5B253D0B" w14:textId="3EA3A8B0" w:rsidR="00664933" w:rsidRDefault="00664933" w:rsidP="00664933">
      <w:pPr>
        <w:rPr>
          <w:rFonts w:ascii="Arial" w:hAnsi="Arial"/>
        </w:rPr>
      </w:pPr>
    </w:p>
    <w:p w14:paraId="21D491D1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 xml:space="preserve">3. </w:t>
      </w:r>
      <w:r w:rsidRPr="00664933">
        <w:rPr>
          <w:rFonts w:ascii="Arial" w:hAnsi="Arial"/>
        </w:rPr>
        <w:tab/>
        <w:t xml:space="preserve">Calculate the force exerted by a biceps muscle when lifting a 3.00 kg mass.  Assume the biceps muscle is </w:t>
      </w:r>
    </w:p>
    <w:p w14:paraId="72EABE3D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ab/>
        <w:t xml:space="preserve">attached 40.0 mm from the elbow joint and acts at right angles to the bone.  The lower arm has a mass of 1.70 kg </w:t>
      </w:r>
    </w:p>
    <w:p w14:paraId="32912229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ab/>
        <w:t>and is considered uniform.</w:t>
      </w:r>
    </w:p>
    <w:p w14:paraId="04D841A9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 xml:space="preserve"> </w:t>
      </w:r>
    </w:p>
    <w:p w14:paraId="775B9DCC" w14:textId="77777777" w:rsidR="00664933" w:rsidRP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  <w:noProof/>
          <w:lang w:val="cs-CZ"/>
        </w:rPr>
        <w:drawing>
          <wp:inline distT="0" distB="0" distL="0" distR="0" wp14:anchorId="3056DEE8" wp14:editId="5854F19C">
            <wp:extent cx="2667786" cy="1659117"/>
            <wp:effectExtent l="0" t="0" r="0" b="5080"/>
            <wp:docPr id="4" name="Picture 4" descr="Untitled 1190878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119087818"/>
                    <pic:cNvPicPr>
                      <a:picLocks/>
                    </pic:cNvPicPr>
                  </pic:nvPicPr>
                  <pic:blipFill>
                    <a:blip r:embed="rId7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23" cy="16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9E2A" w14:textId="77777777" w:rsidR="00664933" w:rsidRPr="00664933" w:rsidRDefault="00664933" w:rsidP="00664933">
      <w:pPr>
        <w:rPr>
          <w:rFonts w:ascii="Arial" w:hAnsi="Arial"/>
        </w:rPr>
      </w:pPr>
    </w:p>
    <w:p w14:paraId="6EDD58E4" w14:textId="77777777" w:rsidR="00664933" w:rsidRPr="00664933" w:rsidRDefault="00664933" w:rsidP="00664933">
      <w:pPr>
        <w:rPr>
          <w:rFonts w:ascii="Arial" w:hAnsi="Arial"/>
        </w:rPr>
      </w:pPr>
    </w:p>
    <w:p w14:paraId="1AB386F0" w14:textId="77777777" w:rsidR="00664933" w:rsidRPr="00664933" w:rsidRDefault="00664933" w:rsidP="00664933">
      <w:pPr>
        <w:rPr>
          <w:rFonts w:ascii="Arial" w:hAnsi="Arial"/>
        </w:rPr>
      </w:pPr>
    </w:p>
    <w:p w14:paraId="744C5B48" w14:textId="4DC5CFD4" w:rsidR="00664933" w:rsidRDefault="00664933" w:rsidP="00664933">
      <w:pPr>
        <w:rPr>
          <w:rFonts w:ascii="Arial" w:hAnsi="Arial"/>
        </w:rPr>
      </w:pP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</w:r>
      <w:r w:rsidRPr="00664933">
        <w:rPr>
          <w:rFonts w:ascii="Arial" w:hAnsi="Arial"/>
        </w:rPr>
        <w:tab/>
        <w:t>(4 marks)</w:t>
      </w:r>
    </w:p>
    <w:p w14:paraId="38C2CFE8" w14:textId="30F25E82" w:rsidR="00664933" w:rsidRPr="007D34A7" w:rsidRDefault="007D34A7" w:rsidP="00664933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USED</w:t>
      </w:r>
    </w:p>
    <w:p w14:paraId="40A40ED0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 xml:space="preserve">1. </w:t>
      </w:r>
      <w:r w:rsidRPr="00863E5B">
        <w:rPr>
          <w:rFonts w:ascii="Arial" w:hAnsi="Arial"/>
        </w:rPr>
        <w:tab/>
        <w:t xml:space="preserve">An 85.0 kg painter is standing on a plank, which rests on two trestles, while painting the upper section of a wall. </w:t>
      </w:r>
    </w:p>
    <w:p w14:paraId="70D906DE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  <w:t>Assume that the plank is uniform and has a mass  of 15.0 kg.</w:t>
      </w:r>
    </w:p>
    <w:p w14:paraId="50E97386" w14:textId="77777777" w:rsidR="00863E5B" w:rsidRPr="00863E5B" w:rsidRDefault="00863E5B" w:rsidP="00863E5B">
      <w:pPr>
        <w:rPr>
          <w:rFonts w:ascii="Arial" w:hAnsi="Arial"/>
        </w:rPr>
      </w:pPr>
    </w:p>
    <w:p w14:paraId="2701C5B4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  <w:noProof/>
          <w:lang w:val="cs-CZ"/>
        </w:rPr>
        <w:lastRenderedPageBreak/>
        <w:drawing>
          <wp:inline distT="0" distB="0" distL="0" distR="0" wp14:anchorId="60AADC03" wp14:editId="15C73BA1">
            <wp:extent cx="2362835" cy="1479550"/>
            <wp:effectExtent l="0" t="0" r="0" b="0"/>
            <wp:docPr id="6" name="Picture 6" descr="Untitled 120713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120713920"/>
                    <pic:cNvPicPr>
                      <a:picLocks/>
                    </pic:cNvPicPr>
                  </pic:nvPicPr>
                  <pic:blipFill>
                    <a:blip r:embed="rId8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650F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 xml:space="preserve"> </w:t>
      </w:r>
    </w:p>
    <w:p w14:paraId="4BD39BAF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  <w:t xml:space="preserve">(a) </w:t>
      </w:r>
      <w:r w:rsidRPr="00863E5B">
        <w:rPr>
          <w:rFonts w:ascii="Arial" w:hAnsi="Arial"/>
        </w:rPr>
        <w:tab/>
        <w:t>Calculate the forces exerted by each trestle on the plank if the painter stands at trestle A.</w:t>
      </w:r>
    </w:p>
    <w:p w14:paraId="757CACDD" w14:textId="77777777" w:rsidR="00863E5B" w:rsidRPr="00863E5B" w:rsidRDefault="00863E5B" w:rsidP="00863E5B">
      <w:pPr>
        <w:rPr>
          <w:rFonts w:ascii="Arial" w:hAnsi="Arial"/>
        </w:rPr>
      </w:pPr>
    </w:p>
    <w:p w14:paraId="4B008788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  <w:t>(5 marks)</w:t>
      </w:r>
    </w:p>
    <w:p w14:paraId="6E5C3FF3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</w:r>
    </w:p>
    <w:p w14:paraId="640E3B6C" w14:textId="107434BA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 xml:space="preserve"> (b) </w:t>
      </w:r>
      <w:r w:rsidRPr="00863E5B">
        <w:rPr>
          <w:rFonts w:ascii="Arial" w:hAnsi="Arial"/>
        </w:rPr>
        <w:tab/>
        <w:t xml:space="preserve">If the painter stands at the end of the plank (i.e. point C),will the system remain in equilibrium?  Use a </w:t>
      </w:r>
    </w:p>
    <w:p w14:paraId="110A78AD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  <w:t>calculation to justify your answer.</w:t>
      </w:r>
    </w:p>
    <w:p w14:paraId="59C4418A" w14:textId="77777777" w:rsidR="00863E5B" w:rsidRPr="00863E5B" w:rsidRDefault="00863E5B" w:rsidP="00863E5B">
      <w:pPr>
        <w:rPr>
          <w:rFonts w:ascii="Arial" w:hAnsi="Arial"/>
        </w:rPr>
      </w:pPr>
    </w:p>
    <w:p w14:paraId="6F3E4970" w14:textId="77777777" w:rsidR="00863E5B" w:rsidRPr="00863E5B" w:rsidRDefault="00863E5B" w:rsidP="00863E5B">
      <w:pPr>
        <w:rPr>
          <w:rFonts w:ascii="Arial" w:hAnsi="Arial"/>
        </w:rPr>
      </w:pPr>
    </w:p>
    <w:p w14:paraId="439431F2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  <w:t>(3 mark)</w:t>
      </w:r>
    </w:p>
    <w:p w14:paraId="274CDCD1" w14:textId="316522C4" w:rsidR="00863E5B" w:rsidRPr="007D34A7" w:rsidRDefault="007D34A7" w:rsidP="00863E5B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USED</w:t>
      </w:r>
    </w:p>
    <w:p w14:paraId="4AC017D7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 xml:space="preserve">2. </w:t>
      </w:r>
      <w:r w:rsidRPr="00863E5B">
        <w:rPr>
          <w:rFonts w:ascii="Arial" w:hAnsi="Arial"/>
        </w:rPr>
        <w:tab/>
        <w:t xml:space="preserve">You are designing a pot plant shelf that can hang from a single point.  The shelf has a mass of 3.50 kg and is </w:t>
      </w:r>
    </w:p>
    <w:p w14:paraId="465F6BBF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  <w:t>1.40 m in length and you allow for three plants with masses no more than 2.50 kg each.</w:t>
      </w:r>
    </w:p>
    <w:p w14:paraId="55B553A7" w14:textId="77777777" w:rsidR="00863E5B" w:rsidRPr="00863E5B" w:rsidRDefault="00863E5B" w:rsidP="00863E5B">
      <w:pPr>
        <w:rPr>
          <w:rFonts w:ascii="Arial" w:hAnsi="Arial"/>
        </w:rPr>
      </w:pPr>
    </w:p>
    <w:p w14:paraId="285722A2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  <w:noProof/>
          <w:lang w:val="cs-CZ"/>
        </w:rPr>
        <w:drawing>
          <wp:inline distT="0" distB="0" distL="0" distR="0" wp14:anchorId="17474F7B" wp14:editId="25C0D9CF">
            <wp:extent cx="3647440" cy="2065020"/>
            <wp:effectExtent l="0" t="0" r="0" b="0"/>
            <wp:docPr id="7" name="Picture 7" descr="Untitled 9007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 9007159"/>
                    <pic:cNvPicPr>
                      <a:picLocks/>
                    </pic:cNvPicPr>
                  </pic:nvPicPr>
                  <pic:blipFill>
                    <a:blip r:embed="rId9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6915" w14:textId="77777777" w:rsidR="00863E5B" w:rsidRPr="00863E5B" w:rsidRDefault="00863E5B" w:rsidP="00863E5B">
      <w:pPr>
        <w:rPr>
          <w:rFonts w:ascii="Arial" w:hAnsi="Arial"/>
        </w:rPr>
      </w:pPr>
    </w:p>
    <w:p w14:paraId="5644285D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  <w:t xml:space="preserve">You need to determine the gauge </w:t>
      </w:r>
      <w:r w:rsidRPr="00863E5B">
        <w:rPr>
          <w:rFonts w:ascii="Arial" w:hAnsi="Arial"/>
          <w:b/>
          <w:i/>
        </w:rPr>
        <w:t>(diameter)</w:t>
      </w:r>
      <w:r w:rsidRPr="00863E5B">
        <w:rPr>
          <w:rFonts w:ascii="Arial" w:hAnsi="Arial"/>
        </w:rPr>
        <w:t xml:space="preserve"> of the 0.900 m cables required to support the shelf.</w:t>
      </w:r>
    </w:p>
    <w:p w14:paraId="0FCD5A8B" w14:textId="77777777" w:rsidR="00863E5B" w:rsidRPr="00863E5B" w:rsidRDefault="00863E5B" w:rsidP="00863E5B">
      <w:pPr>
        <w:rPr>
          <w:rFonts w:ascii="Arial" w:hAnsi="Arial"/>
        </w:rPr>
      </w:pPr>
    </w:p>
    <w:p w14:paraId="54174968" w14:textId="77777777" w:rsidR="00863E5B" w:rsidRPr="00863E5B" w:rsidRDefault="00863E5B" w:rsidP="00863E5B">
      <w:pPr>
        <w:rPr>
          <w:rFonts w:ascii="Arial" w:hAnsi="Arial"/>
        </w:rPr>
      </w:pPr>
    </w:p>
    <w:p w14:paraId="1C67FC7E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  <w:t xml:space="preserve">(a) </w:t>
      </w:r>
      <w:r w:rsidRPr="00863E5B">
        <w:rPr>
          <w:rFonts w:ascii="Arial" w:hAnsi="Arial"/>
        </w:rPr>
        <w:tab/>
        <w:t>Determine the tension in each of the cables.</w:t>
      </w:r>
    </w:p>
    <w:p w14:paraId="5C4E1BDA" w14:textId="77777777" w:rsidR="00863E5B" w:rsidRPr="00863E5B" w:rsidRDefault="00863E5B" w:rsidP="00863E5B">
      <w:pPr>
        <w:rPr>
          <w:rFonts w:ascii="Arial" w:hAnsi="Arial"/>
        </w:rPr>
      </w:pPr>
    </w:p>
    <w:p w14:paraId="3C6F9E2F" w14:textId="77777777" w:rsidR="00863E5B" w:rsidRPr="00863E5B" w:rsidRDefault="00863E5B" w:rsidP="00863E5B">
      <w:pPr>
        <w:rPr>
          <w:rFonts w:ascii="Arial" w:hAnsi="Arial"/>
        </w:rPr>
      </w:pPr>
    </w:p>
    <w:p w14:paraId="211436C2" w14:textId="77777777" w:rsidR="00863E5B" w:rsidRPr="00863E5B" w:rsidRDefault="00863E5B" w:rsidP="00863E5B">
      <w:pPr>
        <w:rPr>
          <w:rFonts w:ascii="Arial" w:hAnsi="Arial"/>
        </w:rPr>
      </w:pPr>
    </w:p>
    <w:p w14:paraId="1F858778" w14:textId="37A4E0C3" w:rsid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  <w:t>(4 marks)</w:t>
      </w:r>
    </w:p>
    <w:p w14:paraId="4B4F6AD0" w14:textId="0D1E691B" w:rsidR="00863E5B" w:rsidRPr="007D34A7" w:rsidRDefault="007D34A7" w:rsidP="00863E5B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USED</w:t>
      </w:r>
    </w:p>
    <w:p w14:paraId="58B51E00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 xml:space="preserve">3. </w:t>
      </w:r>
      <w:r w:rsidRPr="00863E5B">
        <w:rPr>
          <w:rFonts w:ascii="Arial" w:hAnsi="Arial"/>
        </w:rPr>
        <w:tab/>
        <w:t xml:space="preserve">The diagram below shows how a set of traffic lights can be suspended from a building at the side of a road. </w:t>
      </w:r>
    </w:p>
    <w:p w14:paraId="374CC3E3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lastRenderedPageBreak/>
        <w:tab/>
        <w:t xml:space="preserve">Copper wire holds the 5.00 m long uniform rigid pole in place.  The wire is attached to the wall at bracket A and </w:t>
      </w:r>
    </w:p>
    <w:p w14:paraId="1703A5CC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  <w:t>the pole is attached to the wall at bracket B.  The pole weighs 54.0 N and the traffic lights weigh 2.00 x 10</w:t>
      </w:r>
      <w:r w:rsidRPr="00863E5B">
        <w:rPr>
          <w:rFonts w:ascii="Arial" w:hAnsi="Arial"/>
          <w:vertAlign w:val="superscript"/>
        </w:rPr>
        <w:t>2</w:t>
      </w:r>
      <w:r w:rsidRPr="00863E5B">
        <w:rPr>
          <w:rFonts w:ascii="Arial" w:hAnsi="Arial"/>
        </w:rPr>
        <w:t xml:space="preserve"> N. </w:t>
      </w:r>
    </w:p>
    <w:p w14:paraId="01FC3DC8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  <w:t>Other dimensions are shown in the diagram.</w:t>
      </w:r>
    </w:p>
    <w:p w14:paraId="44DADDC0" w14:textId="77777777" w:rsidR="00863E5B" w:rsidRPr="00863E5B" w:rsidRDefault="00863E5B" w:rsidP="00863E5B">
      <w:pPr>
        <w:rPr>
          <w:rFonts w:ascii="Arial" w:hAnsi="Arial"/>
        </w:rPr>
      </w:pPr>
    </w:p>
    <w:p w14:paraId="1B79DC28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 xml:space="preserve"> </w:t>
      </w:r>
    </w:p>
    <w:p w14:paraId="2CFFA700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  <w:noProof/>
          <w:lang w:val="cs-CZ"/>
        </w:rPr>
        <w:drawing>
          <wp:inline distT="0" distB="0" distL="0" distR="0" wp14:anchorId="10245CF2" wp14:editId="5E0E6EA1">
            <wp:extent cx="3709035" cy="2435225"/>
            <wp:effectExtent l="0" t="0" r="0" b="0"/>
            <wp:docPr id="8" name="Picture 8" descr="Untitled 1019505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101950511"/>
                    <pic:cNvPicPr>
                      <a:picLocks/>
                    </pic:cNvPicPr>
                  </pic:nvPicPr>
                  <pic:blipFill>
                    <a:blip r:embed="rId10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74E1" w14:textId="77777777" w:rsidR="00863E5B" w:rsidRPr="00863E5B" w:rsidRDefault="00863E5B" w:rsidP="00863E5B">
      <w:pPr>
        <w:rPr>
          <w:rFonts w:ascii="Arial" w:hAnsi="Arial"/>
        </w:rPr>
      </w:pPr>
    </w:p>
    <w:p w14:paraId="00AEB954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  <w:t xml:space="preserve">(a) </w:t>
      </w:r>
      <w:r w:rsidRPr="00863E5B">
        <w:rPr>
          <w:rFonts w:ascii="Arial" w:hAnsi="Arial"/>
        </w:rPr>
        <w:tab/>
        <w:t>Are brackets A and B under tension or compression?</w:t>
      </w:r>
    </w:p>
    <w:p w14:paraId="4A0879F9" w14:textId="77777777" w:rsidR="00863E5B" w:rsidRPr="00863E5B" w:rsidRDefault="00863E5B" w:rsidP="00863E5B">
      <w:pPr>
        <w:rPr>
          <w:rFonts w:ascii="Arial" w:hAnsi="Arial"/>
        </w:rPr>
      </w:pPr>
    </w:p>
    <w:p w14:paraId="423C109D" w14:textId="77777777" w:rsidR="00863E5B" w:rsidRPr="00863E5B" w:rsidRDefault="00863E5B" w:rsidP="00863E5B">
      <w:pPr>
        <w:rPr>
          <w:rFonts w:ascii="Arial" w:hAnsi="Arial"/>
          <w:u w:val="single"/>
        </w:rPr>
      </w:pP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  <w:t xml:space="preserve">Bracket A:  </w:t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</w:rPr>
        <w:tab/>
        <w:t xml:space="preserve">Bracket B:  </w:t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  <w:u w:val="single"/>
        </w:rPr>
        <w:tab/>
      </w:r>
      <w:r w:rsidRPr="00863E5B">
        <w:rPr>
          <w:rFonts w:ascii="Arial" w:hAnsi="Arial"/>
          <w:u w:val="single"/>
        </w:rPr>
        <w:tab/>
      </w:r>
    </w:p>
    <w:p w14:paraId="15561D19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</w:r>
    </w:p>
    <w:p w14:paraId="23A6F531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  <w:t>(1 mark)</w:t>
      </w:r>
    </w:p>
    <w:p w14:paraId="5719199D" w14:textId="77777777" w:rsidR="00863E5B" w:rsidRPr="00863E5B" w:rsidRDefault="00863E5B" w:rsidP="00863E5B">
      <w:pPr>
        <w:rPr>
          <w:rFonts w:ascii="Arial" w:hAnsi="Arial"/>
        </w:rPr>
      </w:pPr>
    </w:p>
    <w:p w14:paraId="78F87A71" w14:textId="77777777" w:rsidR="00863E5B" w:rsidRPr="00863E5B" w:rsidRDefault="00863E5B" w:rsidP="00863E5B">
      <w:pPr>
        <w:rPr>
          <w:rFonts w:ascii="Arial" w:hAnsi="Arial"/>
        </w:rPr>
      </w:pPr>
    </w:p>
    <w:p w14:paraId="6F7E3C28" w14:textId="2A1408EF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 xml:space="preserve"> (b) </w:t>
      </w:r>
      <w:r w:rsidRPr="00863E5B">
        <w:rPr>
          <w:rFonts w:ascii="Arial" w:hAnsi="Arial"/>
        </w:rPr>
        <w:tab/>
        <w:t>Find the magnitude of the tension force that the wire exerts on the pole.</w:t>
      </w:r>
    </w:p>
    <w:p w14:paraId="58D6B527" w14:textId="77777777" w:rsidR="00863E5B" w:rsidRPr="00863E5B" w:rsidRDefault="00863E5B" w:rsidP="00863E5B">
      <w:pPr>
        <w:rPr>
          <w:rFonts w:ascii="Arial" w:hAnsi="Arial"/>
        </w:rPr>
      </w:pPr>
    </w:p>
    <w:p w14:paraId="0ADE8DE8" w14:textId="77777777" w:rsidR="00863E5B" w:rsidRPr="00863E5B" w:rsidRDefault="00863E5B" w:rsidP="00863E5B">
      <w:pPr>
        <w:rPr>
          <w:rFonts w:ascii="Arial" w:hAnsi="Arial"/>
        </w:rPr>
      </w:pPr>
    </w:p>
    <w:p w14:paraId="16F6ABAA" w14:textId="77777777" w:rsidR="00863E5B" w:rsidRPr="00863E5B" w:rsidRDefault="00863E5B" w:rsidP="00863E5B">
      <w:pPr>
        <w:rPr>
          <w:rFonts w:ascii="Arial" w:hAnsi="Arial"/>
        </w:rPr>
      </w:pP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</w:r>
      <w:r w:rsidRPr="00863E5B">
        <w:rPr>
          <w:rFonts w:ascii="Arial" w:hAnsi="Arial"/>
        </w:rPr>
        <w:tab/>
        <w:t>(4 marks)</w:t>
      </w:r>
    </w:p>
    <w:p w14:paraId="59D09EF8" w14:textId="77777777" w:rsidR="00863E5B" w:rsidRPr="00863E5B" w:rsidRDefault="00863E5B" w:rsidP="00863E5B">
      <w:pPr>
        <w:rPr>
          <w:rFonts w:ascii="Arial" w:hAnsi="Arial"/>
        </w:rPr>
      </w:pPr>
    </w:p>
    <w:p w14:paraId="61F83FAA" w14:textId="77777777" w:rsidR="00664933" w:rsidRPr="00664933" w:rsidRDefault="00664933" w:rsidP="00664933">
      <w:pPr>
        <w:rPr>
          <w:rFonts w:ascii="Arial" w:hAnsi="Arial"/>
        </w:rPr>
      </w:pPr>
    </w:p>
    <w:p w14:paraId="278B2BAD" w14:textId="3353671F" w:rsidR="00664933" w:rsidRDefault="001E1BFD" w:rsidP="00664933">
      <w:pPr>
        <w:rPr>
          <w:rFonts w:ascii="Arial" w:hAnsi="Arial"/>
        </w:rPr>
      </w:pPr>
      <w:proofErr w:type="spellStart"/>
      <w:r>
        <w:rPr>
          <w:rFonts w:ascii="Arial" w:hAnsi="Arial"/>
        </w:rPr>
        <w:t>Aranmore</w:t>
      </w:r>
      <w:proofErr w:type="spellEnd"/>
      <w:r>
        <w:rPr>
          <w:rFonts w:ascii="Arial" w:hAnsi="Arial"/>
        </w:rPr>
        <w:t xml:space="preserve"> Test 2 2008</w:t>
      </w:r>
    </w:p>
    <w:p w14:paraId="21A7DEB7" w14:textId="35FDE321" w:rsidR="001E1BFD" w:rsidRPr="007D34A7" w:rsidRDefault="007D34A7" w:rsidP="00664933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USED</w:t>
      </w:r>
    </w:p>
    <w:p w14:paraId="63777F49" w14:textId="77777777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>5.</w:t>
      </w:r>
      <w:r w:rsidRPr="001E1BFD">
        <w:rPr>
          <w:rFonts w:ascii="Arial" w:hAnsi="Arial"/>
        </w:rPr>
        <w:tab/>
        <w:t>Deimos is a small moon that orbits Mars.  It has a  mass of 1.80 x 10</w:t>
      </w:r>
      <w:r w:rsidRPr="001E1BFD">
        <w:rPr>
          <w:rFonts w:ascii="Arial" w:hAnsi="Arial"/>
          <w:vertAlign w:val="superscript"/>
        </w:rPr>
        <w:t>15</w:t>
      </w:r>
      <w:r w:rsidRPr="001E1BFD">
        <w:rPr>
          <w:rFonts w:ascii="Arial" w:hAnsi="Arial"/>
        </w:rPr>
        <w:t xml:space="preserve"> kg and orbits at a mean distance of </w:t>
      </w:r>
    </w:p>
    <w:p w14:paraId="7A5B03D5" w14:textId="77777777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ab/>
        <w:t>2.64 x 10</w:t>
      </w:r>
      <w:r w:rsidRPr="001E1BFD">
        <w:rPr>
          <w:rFonts w:ascii="Arial" w:hAnsi="Arial"/>
          <w:vertAlign w:val="superscript"/>
        </w:rPr>
        <w:t>7</w:t>
      </w:r>
      <w:r w:rsidRPr="001E1BFD">
        <w:rPr>
          <w:rFonts w:ascii="Arial" w:hAnsi="Arial"/>
        </w:rPr>
        <w:t xml:space="preserve"> m </w:t>
      </w:r>
      <w:proofErr w:type="spellStart"/>
      <w:r w:rsidRPr="001E1BFD">
        <w:rPr>
          <w:rFonts w:ascii="Arial" w:hAnsi="Arial"/>
        </w:rPr>
        <w:t>fom</w:t>
      </w:r>
      <w:proofErr w:type="spellEnd"/>
      <w:r w:rsidRPr="001E1BFD">
        <w:rPr>
          <w:rFonts w:ascii="Arial" w:hAnsi="Arial"/>
        </w:rPr>
        <w:t xml:space="preserve"> the centre of the planet.  Its period of orbit is 43.1 hours.</w:t>
      </w:r>
    </w:p>
    <w:p w14:paraId="10AF0D4D" w14:textId="77777777" w:rsidR="001E1BFD" w:rsidRPr="001E1BFD" w:rsidRDefault="001E1BFD" w:rsidP="001E1BFD">
      <w:pPr>
        <w:rPr>
          <w:rFonts w:ascii="Arial" w:hAnsi="Arial"/>
        </w:rPr>
      </w:pPr>
    </w:p>
    <w:p w14:paraId="269DED75" w14:textId="77777777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ab/>
        <w:t>(a)</w:t>
      </w:r>
      <w:r w:rsidRPr="001E1BFD">
        <w:rPr>
          <w:rFonts w:ascii="Arial" w:hAnsi="Arial"/>
        </w:rPr>
        <w:tab/>
        <w:t xml:space="preserve">Use this information to determine the mass of </w:t>
      </w:r>
      <w:proofErr w:type="spellStart"/>
      <w:r w:rsidRPr="001E1BFD">
        <w:rPr>
          <w:rFonts w:ascii="Arial" w:hAnsi="Arial"/>
        </w:rPr>
        <w:t>teh</w:t>
      </w:r>
      <w:proofErr w:type="spellEnd"/>
      <w:r w:rsidRPr="001E1BFD">
        <w:rPr>
          <w:rFonts w:ascii="Arial" w:hAnsi="Arial"/>
        </w:rPr>
        <w:t xml:space="preserve"> planet Mars.</w:t>
      </w:r>
    </w:p>
    <w:p w14:paraId="13AB7AF9" w14:textId="77777777" w:rsidR="001E1BFD" w:rsidRPr="001E1BFD" w:rsidRDefault="001E1BFD" w:rsidP="001E1BFD">
      <w:pPr>
        <w:rPr>
          <w:rFonts w:ascii="Arial" w:hAnsi="Arial"/>
        </w:rPr>
      </w:pPr>
    </w:p>
    <w:p w14:paraId="6ACCB546" w14:textId="77777777" w:rsidR="001E1BFD" w:rsidRPr="001E1BFD" w:rsidRDefault="001E1BFD" w:rsidP="001E1BFD">
      <w:pPr>
        <w:rPr>
          <w:rFonts w:ascii="Arial" w:hAnsi="Arial"/>
        </w:rPr>
      </w:pPr>
    </w:p>
    <w:p w14:paraId="4A5329E0" w14:textId="77777777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  <w:t>(4)</w:t>
      </w:r>
    </w:p>
    <w:p w14:paraId="737A627E" w14:textId="77777777" w:rsidR="001E1BFD" w:rsidRPr="001E1BFD" w:rsidRDefault="001E1BFD" w:rsidP="001E1BFD">
      <w:pPr>
        <w:rPr>
          <w:rFonts w:ascii="Arial" w:hAnsi="Arial"/>
        </w:rPr>
      </w:pPr>
    </w:p>
    <w:p w14:paraId="39218019" w14:textId="3C9A6D01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 xml:space="preserve"> (b)</w:t>
      </w:r>
      <w:r w:rsidRPr="001E1BFD">
        <w:rPr>
          <w:rFonts w:ascii="Arial" w:hAnsi="Arial"/>
        </w:rPr>
        <w:tab/>
        <w:t xml:space="preserve">The Mars Survey Orbiter was placed in a stable orbit above Mars during a NASA mission.  It was given a </w:t>
      </w:r>
    </w:p>
    <w:p w14:paraId="553C1087" w14:textId="77777777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  <w:t>period of revolution of 95.0 minutes.  Given the radius of Mars is 3.39 x 10</w:t>
      </w:r>
      <w:r w:rsidRPr="001E1BFD">
        <w:rPr>
          <w:rFonts w:ascii="Arial" w:hAnsi="Arial"/>
          <w:vertAlign w:val="superscript"/>
        </w:rPr>
        <w:t>6</w:t>
      </w:r>
      <w:r w:rsidRPr="001E1BFD">
        <w:rPr>
          <w:rFonts w:ascii="Arial" w:hAnsi="Arial"/>
        </w:rPr>
        <w:t xml:space="preserve"> m, determine the height of </w:t>
      </w:r>
    </w:p>
    <w:p w14:paraId="7C52F5E3" w14:textId="77777777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  <w:t>the Orbiter above the surface of the planet.</w:t>
      </w:r>
    </w:p>
    <w:p w14:paraId="55543CBF" w14:textId="77777777" w:rsidR="001E1BFD" w:rsidRPr="001E1BFD" w:rsidRDefault="001E1BFD" w:rsidP="001E1BFD">
      <w:pPr>
        <w:rPr>
          <w:rFonts w:ascii="Arial" w:hAnsi="Arial"/>
        </w:rPr>
      </w:pPr>
    </w:p>
    <w:p w14:paraId="5A7A798D" w14:textId="7860234B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  <w:t>(4)</w:t>
      </w:r>
    </w:p>
    <w:p w14:paraId="27960771" w14:textId="77777777" w:rsidR="001E1BFD" w:rsidRPr="001E1BFD" w:rsidRDefault="001E1BFD" w:rsidP="001E1BFD">
      <w:pPr>
        <w:rPr>
          <w:rFonts w:ascii="Arial" w:hAnsi="Arial"/>
        </w:rPr>
      </w:pPr>
    </w:p>
    <w:p w14:paraId="41A83F23" w14:textId="77777777" w:rsidR="001E1BFD" w:rsidRPr="001E1BFD" w:rsidRDefault="001E1BFD" w:rsidP="001E1BFD">
      <w:pPr>
        <w:rPr>
          <w:rFonts w:ascii="Arial" w:hAnsi="Arial"/>
        </w:rPr>
      </w:pPr>
      <w:r w:rsidRPr="001E1BFD">
        <w:rPr>
          <w:rFonts w:ascii="Arial" w:hAnsi="Arial"/>
        </w:rPr>
        <w:tab/>
        <w:t>(c)</w:t>
      </w:r>
      <w:r w:rsidRPr="001E1BFD">
        <w:rPr>
          <w:rFonts w:ascii="Arial" w:hAnsi="Arial"/>
        </w:rPr>
        <w:tab/>
        <w:t>What would be the acceleration due to gravity on the surface of Mars?</w:t>
      </w:r>
    </w:p>
    <w:p w14:paraId="6E8AE752" w14:textId="77777777" w:rsidR="001E1BFD" w:rsidRPr="001E1BFD" w:rsidRDefault="001E1BFD" w:rsidP="001E1BFD">
      <w:pPr>
        <w:rPr>
          <w:rFonts w:ascii="Arial" w:hAnsi="Arial"/>
        </w:rPr>
      </w:pPr>
    </w:p>
    <w:p w14:paraId="70413A2C" w14:textId="77777777" w:rsidR="001E1BFD" w:rsidRPr="001E1BFD" w:rsidRDefault="001E1BFD" w:rsidP="001E1BFD">
      <w:pPr>
        <w:rPr>
          <w:rFonts w:ascii="Arial" w:hAnsi="Arial"/>
        </w:rPr>
      </w:pPr>
    </w:p>
    <w:p w14:paraId="35E11E4C" w14:textId="13AAD322" w:rsidR="00664933" w:rsidRDefault="001E1BFD" w:rsidP="00664933">
      <w:pPr>
        <w:rPr>
          <w:rFonts w:ascii="Arial" w:hAnsi="Arial"/>
        </w:rPr>
      </w:pP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</w:r>
      <w:r w:rsidRPr="001E1BFD">
        <w:rPr>
          <w:rFonts w:ascii="Arial" w:hAnsi="Arial"/>
        </w:rPr>
        <w:tab/>
        <w:t>(3)</w:t>
      </w:r>
    </w:p>
    <w:p w14:paraId="1B726FAF" w14:textId="4676A8F3" w:rsidR="00CF14A7" w:rsidRPr="007D34A7" w:rsidRDefault="007D34A7" w:rsidP="00664933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USED</w:t>
      </w:r>
      <w:bookmarkStart w:id="0" w:name="_GoBack"/>
      <w:bookmarkEnd w:id="0"/>
    </w:p>
    <w:p w14:paraId="5A5E283E" w14:textId="63F2C404" w:rsidR="00CF14A7" w:rsidRPr="00CF14A7" w:rsidRDefault="00CF14A7" w:rsidP="00CF14A7">
      <w:pPr>
        <w:rPr>
          <w:rFonts w:ascii="Arial" w:hAnsi="Arial"/>
        </w:rPr>
      </w:pPr>
      <w:r>
        <w:rPr>
          <w:rFonts w:ascii="Arial" w:hAnsi="Arial"/>
        </w:rPr>
        <w:t>5.</w:t>
      </w:r>
      <w:r>
        <w:rPr>
          <w:rFonts w:ascii="Arial" w:hAnsi="Arial"/>
        </w:rPr>
        <w:tab/>
      </w:r>
      <w:r w:rsidRPr="00CF14A7">
        <w:rPr>
          <w:rFonts w:ascii="Arial" w:hAnsi="Arial"/>
        </w:rPr>
        <w:t xml:space="preserve">A long-handled shovel 1.80 m long is leaning against a smooth wall in the </w:t>
      </w:r>
      <w:r>
        <w:rPr>
          <w:rFonts w:ascii="Arial" w:hAnsi="Arial"/>
        </w:rPr>
        <w:tab/>
      </w:r>
      <w:r w:rsidRPr="00CF14A7">
        <w:rPr>
          <w:rFonts w:ascii="Arial" w:hAnsi="Arial"/>
        </w:rPr>
        <w:t xml:space="preserve">Maintenance Shed.  It has a mass of 3.50 kg and its centre of mass is 60.0 cm from </w:t>
      </w:r>
      <w:r>
        <w:rPr>
          <w:rFonts w:ascii="Arial" w:hAnsi="Arial"/>
        </w:rPr>
        <w:tab/>
      </w:r>
      <w:r w:rsidRPr="00CF14A7">
        <w:rPr>
          <w:rFonts w:ascii="Arial" w:hAnsi="Arial"/>
        </w:rPr>
        <w:t>the bottom.  Assuming the handle and shovel forms a straight line</w:t>
      </w:r>
      <w:r>
        <w:rPr>
          <w:rFonts w:ascii="Arial" w:hAnsi="Arial"/>
        </w:rPr>
        <w:t>.</w:t>
      </w:r>
      <w:r w:rsidR="00CA1370">
        <w:rPr>
          <w:rFonts w:ascii="Arial" w:hAnsi="Arial"/>
        </w:rPr>
        <w:t xml:space="preserve">  C</w:t>
      </w:r>
      <w:r w:rsidR="00CA1370" w:rsidRPr="00CF14A7">
        <w:rPr>
          <w:rFonts w:ascii="Arial" w:hAnsi="Arial"/>
        </w:rPr>
        <w:t xml:space="preserve">alculate the </w:t>
      </w:r>
      <w:r w:rsidR="00CA1370">
        <w:rPr>
          <w:rFonts w:ascii="Arial" w:hAnsi="Arial"/>
        </w:rPr>
        <w:tab/>
      </w:r>
      <w:r w:rsidR="00CA1370" w:rsidRPr="00CF14A7">
        <w:rPr>
          <w:rFonts w:ascii="Arial" w:hAnsi="Arial"/>
        </w:rPr>
        <w:t>reaction force exerted by the wall if the handle is 25.0 ° to the wall.</w:t>
      </w:r>
    </w:p>
    <w:p w14:paraId="693ABA4C" w14:textId="33AEEDEE" w:rsidR="00CF14A7" w:rsidRPr="00CF14A7" w:rsidRDefault="00CA1370" w:rsidP="00CF14A7">
      <w:pPr>
        <w:rPr>
          <w:rFonts w:ascii="Arial" w:hAnsi="Arial"/>
        </w:rPr>
      </w:pPr>
      <w:r w:rsidRPr="00CA1370">
        <w:rPr>
          <w:rFonts w:ascii="Times New Roman" w:eastAsia="Times" w:hAnsi="Times New Roman"/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C3D9D7" wp14:editId="21E9C47A">
                <wp:simplePos x="0" y="0"/>
                <wp:positionH relativeFrom="column">
                  <wp:posOffset>1711729</wp:posOffset>
                </wp:positionH>
                <wp:positionV relativeFrom="paragraph">
                  <wp:posOffset>165157</wp:posOffset>
                </wp:positionV>
                <wp:extent cx="2150918" cy="2202872"/>
                <wp:effectExtent l="12700" t="0" r="20955" b="0"/>
                <wp:wrapNone/>
                <wp:docPr id="2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918" cy="2202872"/>
                          <a:chOff x="2016" y="2000"/>
                          <a:chExt cx="3040" cy="3102"/>
                        </a:xfrm>
                      </wpg:grpSpPr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 rot="-1562624">
                            <a:off x="2506" y="2208"/>
                            <a:ext cx="330" cy="2894"/>
                            <a:chOff x="4064" y="2080"/>
                            <a:chExt cx="304" cy="2400"/>
                          </a:xfrm>
                        </wpg:grpSpPr>
                        <wps:wsp>
                          <wps:cNvPr id="28" name="Rectangle 35"/>
                          <wps:cNvSpPr>
                            <a:spLocks/>
                          </wps:cNvSpPr>
                          <wps:spPr bwMode="auto">
                            <a:xfrm>
                              <a:off x="4064" y="4128"/>
                              <a:ext cx="304" cy="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36"/>
                          <wps:cNvCnPr>
                            <a:cxnSpLocks/>
                          </wps:cNvCnPr>
                          <wps:spPr bwMode="auto">
                            <a:xfrm flipV="1">
                              <a:off x="4208" y="2080"/>
                              <a:ext cx="0" cy="20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Line 38"/>
                        <wps:cNvCnPr>
                          <a:cxnSpLocks/>
                        </wps:cNvCnPr>
                        <wps:spPr bwMode="auto">
                          <a:xfrm>
                            <a:off x="2016" y="2000"/>
                            <a:ext cx="0" cy="3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9"/>
                        <wps:cNvCnPr>
                          <a:cxnSpLocks/>
                        </wps:cNvCnPr>
                        <wps:spPr bwMode="auto">
                          <a:xfrm>
                            <a:off x="2016" y="5040"/>
                            <a:ext cx="3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rc 40"/>
                        <wps:cNvSpPr>
                          <a:spLocks/>
                        </wps:cNvSpPr>
                        <wps:spPr bwMode="auto">
                          <a:xfrm flipV="1">
                            <a:off x="2016" y="2736"/>
                            <a:ext cx="176" cy="12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1"/>
                        <wps:cNvSpPr txBox="1">
                          <a:spLocks/>
                        </wps:cNvSpPr>
                        <wps:spPr bwMode="auto">
                          <a:xfrm>
                            <a:off x="2656" y="2608"/>
                            <a:ext cx="80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90884" w14:textId="77777777" w:rsidR="00CA1370" w:rsidRDefault="00CA1370" w:rsidP="00CA1370">
                              <w:r>
                                <w:t>25.0°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42"/>
                        <wps:cNvCnPr>
                          <a:cxnSpLocks/>
                        </wps:cNvCnPr>
                        <wps:spPr bwMode="auto">
                          <a:xfrm flipH="1" flipV="1">
                            <a:off x="2080" y="2720"/>
                            <a:ext cx="624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3D9D7" id="Group 44" o:spid="_x0000_s1026" style="position:absolute;margin-left:134.8pt;margin-top:13pt;width:169.35pt;height:173.45pt;z-index:251659264" coordorigin="2016,2000" coordsize="3040,3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">
                <v:group id="Group 37" o:spid="_x0000_s1027" style="position:absolute;left:2506;top:2208;width:330;height:2894;rotation:-1706802fd" coordorigin="4064,2080" coordsize="304,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">
                  <v:rect id="Rectangle 35" o:spid="_x0000_s1028" style="position:absolute;left:4064;top:4128;width:304;height: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">
                    <v:path arrowok="t"/>
                  </v:rect>
                  <v:line id="Line 36" o:spid="_x0000_s1029" style="position:absolute;flip:y;visibility:visible;mso-wrap-style:square" from="4208,2080" to="4208,4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" strokeweight="1.5pt">
                    <o:lock v:ext="edit" shapetype="f"/>
                  </v:line>
                </v:group>
                <v:line id="Line 38" o:spid="_x0000_s1030" style="position:absolute;visibility:visible;mso-wrap-style:square" from="2016,2000" to="2016,5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CCFyQAAAOAAAAAPAAAAZHJzL2Rvd25yZXYueG1sRI9NS8NA&#13;&#10;EIbvgv9hmYI3u6mFIGm3pViE1oPYD9DjNDsm0exs2F2T+O+dg9DLwMvwPi/Pcj26VvUUYuPZwGya&#13;&#10;gSIuvW24MnA+Pd8/gooJ2WLrmQz8UoT16vZmiYX1Ax+oP6ZKCYRjgQbqlLpC61jW5DBOfUcsv08f&#13;&#10;HCaJodI24CBw1+qHLMu1w4ZlocaOnmoqv48/zsDr/C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OPwghckAAADg&#13;&#10;AAAADwAAAAAAAAAAAAAAAAAHAgAAZHJzL2Rvd25yZXYueG1sUEsFBgAAAAADAAMAtwAAAP0CAAAA&#13;&#10;AA==&#13;&#10;">
                  <o:lock v:ext="edit" shapetype="f"/>
                </v:line>
                <v:line id="Line 39" o:spid="_x0000_s1031" style="position:absolute;visibility:visible;mso-wrap-style:square" from="2016,5040" to="5056,5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IUeyQAAAOAAAAAPAAAAZHJzL2Rvd25yZXYueG1sRI9Pa8JA&#13;&#10;FMTvQr/D8gq96cYKoURXkUpBeyj+g/b4zD6T2OzbsLtN4rd3hYKXgWGY3zCzRW9q0ZLzlWUF41EC&#13;&#10;gji3uuJCwfHwMXwD4QOyxtoyKbiSh8X8aTDDTNuOd9TuQyEihH2GCsoQmkxKn5dk0I9sQxyzs3UG&#13;&#10;Q7SukNphF+Gmlq9JkkqDFceFEht6Lyn/3f8ZBV+T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V7CFHskAAADg&#13;&#10;AAAADwAAAAAAAAAAAAAAAAAHAgAAZHJzL2Rvd25yZXYueG1sUEsFBgAAAAADAAMAtwAAAP0CAAAA&#13;&#10;AA==&#13;&#10;">
                  <o:lock v:ext="edit" shapetype="f"/>
                </v:line>
                <v:shape id="Arc 40" o:spid="_x0000_s1032" style="position:absolute;left:2016;top:2736;width:176;height:128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" path="m,nfc11929,,21600,9670,21600,21600em,nsc11929,,21600,9670,21600,21600l,21600,,xe" filled="f">
                  <v:path arrowok="t" o:extrusionok="f" o:connecttype="custom" o:connectlocs="0,0;176,128;0,128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3" type="#_x0000_t202" style="position:absolute;left:2656;top:2608;width:800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" stroked="f">
                  <v:path arrowok="t"/>
                  <v:textbox>
                    <w:txbxContent>
                      <w:p w14:paraId="0EF90884" w14:textId="77777777" w:rsidR="00CA1370" w:rsidRDefault="00CA1370" w:rsidP="00CA1370">
                        <w:r>
                          <w:t>25.0°</w:t>
                        </w:r>
                      </w:p>
                    </w:txbxContent>
                  </v:textbox>
                </v:shape>
                <v:line id="Line 42" o:spid="_x0000_s1034" style="position:absolute;flip:x y;visibility:visible;mso-wrap-style:square" from="2080,2720" to="2704,28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">
                  <o:lock v:ext="edit" shapetype="f"/>
                </v:line>
              </v:group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(4 marks)</w:t>
      </w:r>
    </w:p>
    <w:p w14:paraId="0D09E568" w14:textId="09BB9D06" w:rsidR="00CF14A7" w:rsidRPr="00CF14A7" w:rsidRDefault="00CF14A7" w:rsidP="00CF14A7">
      <w:pPr>
        <w:rPr>
          <w:rFonts w:ascii="Arial" w:hAnsi="Arial"/>
        </w:rPr>
      </w:pPr>
    </w:p>
    <w:p w14:paraId="4FB27A8E" w14:textId="7A5C268A" w:rsidR="00CF14A7" w:rsidRPr="00CF14A7" w:rsidRDefault="00CF14A7" w:rsidP="00CF14A7">
      <w:pPr>
        <w:rPr>
          <w:rFonts w:ascii="Arial" w:hAnsi="Arial"/>
        </w:rPr>
      </w:pPr>
    </w:p>
    <w:p w14:paraId="0D148722" w14:textId="1D73CBEA" w:rsidR="00CF14A7" w:rsidRPr="00CF14A7" w:rsidRDefault="00CF14A7" w:rsidP="00CF14A7">
      <w:pPr>
        <w:rPr>
          <w:rFonts w:ascii="Arial" w:hAnsi="Arial"/>
        </w:rPr>
      </w:pPr>
    </w:p>
    <w:p w14:paraId="6790EC41" w14:textId="77777777" w:rsidR="00CF14A7" w:rsidRPr="00CF14A7" w:rsidRDefault="00CF14A7" w:rsidP="00CF14A7">
      <w:pPr>
        <w:rPr>
          <w:rFonts w:ascii="Arial" w:hAnsi="Arial"/>
        </w:rPr>
      </w:pPr>
    </w:p>
    <w:p w14:paraId="3DC46FB3" w14:textId="77777777" w:rsidR="00CF14A7" w:rsidRPr="00CF14A7" w:rsidRDefault="00CF14A7" w:rsidP="00CF14A7">
      <w:pPr>
        <w:rPr>
          <w:rFonts w:ascii="Arial" w:hAnsi="Arial"/>
        </w:rPr>
      </w:pPr>
    </w:p>
    <w:p w14:paraId="33FE0A0F" w14:textId="77777777" w:rsidR="00CF14A7" w:rsidRPr="00CF14A7" w:rsidRDefault="00CF14A7" w:rsidP="00CF14A7">
      <w:pPr>
        <w:rPr>
          <w:rFonts w:ascii="Arial" w:hAnsi="Arial"/>
        </w:rPr>
      </w:pPr>
    </w:p>
    <w:p w14:paraId="33D4A7BC" w14:textId="77777777" w:rsidR="00CF14A7" w:rsidRPr="00CF14A7" w:rsidRDefault="00CF14A7" w:rsidP="00CF14A7">
      <w:pPr>
        <w:rPr>
          <w:rFonts w:ascii="Arial" w:hAnsi="Arial"/>
        </w:rPr>
      </w:pPr>
    </w:p>
    <w:p w14:paraId="00339950" w14:textId="77777777" w:rsidR="00CF14A7" w:rsidRPr="00CF14A7" w:rsidRDefault="00CF14A7" w:rsidP="00CF14A7">
      <w:pPr>
        <w:rPr>
          <w:rFonts w:ascii="Arial" w:hAnsi="Arial"/>
        </w:rPr>
      </w:pPr>
    </w:p>
    <w:p w14:paraId="568D4683" w14:textId="77777777" w:rsidR="00CF14A7" w:rsidRPr="00CF14A7" w:rsidRDefault="00CF14A7" w:rsidP="00CF14A7">
      <w:pPr>
        <w:rPr>
          <w:rFonts w:ascii="Arial" w:hAnsi="Arial"/>
        </w:rPr>
      </w:pPr>
    </w:p>
    <w:p w14:paraId="04D6EF21" w14:textId="77777777" w:rsidR="00CF14A7" w:rsidRPr="00CF14A7" w:rsidRDefault="00CF14A7" w:rsidP="00CF14A7">
      <w:pPr>
        <w:rPr>
          <w:rFonts w:ascii="Arial" w:hAnsi="Arial"/>
        </w:rPr>
      </w:pPr>
    </w:p>
    <w:p w14:paraId="44A07731" w14:textId="77777777" w:rsidR="00CF14A7" w:rsidRPr="00CF14A7" w:rsidRDefault="00CF14A7" w:rsidP="00CF14A7">
      <w:pPr>
        <w:rPr>
          <w:rFonts w:ascii="Arial" w:hAnsi="Arial"/>
        </w:rPr>
      </w:pPr>
    </w:p>
    <w:p w14:paraId="5B096119" w14:textId="77777777" w:rsidR="00CF14A7" w:rsidRPr="00CF14A7" w:rsidRDefault="00CF14A7" w:rsidP="00CF14A7">
      <w:pPr>
        <w:rPr>
          <w:rFonts w:ascii="Arial" w:hAnsi="Arial"/>
        </w:rPr>
      </w:pPr>
    </w:p>
    <w:p w14:paraId="11DEF52B" w14:textId="77777777" w:rsidR="00CF14A7" w:rsidRPr="00CF14A7" w:rsidRDefault="00CF14A7" w:rsidP="00CF14A7">
      <w:pPr>
        <w:rPr>
          <w:rFonts w:ascii="Arial" w:hAnsi="Arial"/>
        </w:rPr>
      </w:pPr>
    </w:p>
    <w:p w14:paraId="049C4C5E" w14:textId="77777777" w:rsidR="00CA1370" w:rsidRDefault="00CA1370" w:rsidP="00CA1370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75973C9E" w14:textId="77FD3329" w:rsidR="00CA1370" w:rsidRPr="00CF14A7" w:rsidRDefault="00CA1370" w:rsidP="00CA137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1A15D9EC" w14:textId="77777777" w:rsidR="00CF14A7" w:rsidRPr="003D11C3" w:rsidRDefault="00CF14A7" w:rsidP="00664933">
      <w:pPr>
        <w:rPr>
          <w:rFonts w:ascii="Arial" w:hAnsi="Arial"/>
        </w:rPr>
      </w:pPr>
    </w:p>
    <w:sectPr w:rsidR="00CF14A7" w:rsidRPr="003D11C3" w:rsidSect="00DA578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AU" w:vendorID="64" w:dllVersion="6" w:nlCheck="1" w:checkStyle="1"/>
  <w:activeWritingStyle w:appName="MSWord" w:lang="en-AU" w:vendorID="2" w:dllVersion="6" w:checkStyle="1"/>
  <w:proofState w:spelling="clean"/>
  <w:attachedTemplate r:id="rId1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47"/>
    <w:rsid w:val="001E1BFD"/>
    <w:rsid w:val="00222BC9"/>
    <w:rsid w:val="003D11C3"/>
    <w:rsid w:val="005872A5"/>
    <w:rsid w:val="00664933"/>
    <w:rsid w:val="00712C47"/>
    <w:rsid w:val="007D34A7"/>
    <w:rsid w:val="00863E5B"/>
    <w:rsid w:val="00967719"/>
    <w:rsid w:val="00BF67FC"/>
    <w:rsid w:val="00CA1370"/>
    <w:rsid w:val="00CF14A7"/>
    <w:rsid w:val="00DA5783"/>
    <w:rsid w:val="00D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5A780"/>
  <w14:defaultImageDpi w14:val="300"/>
  <w15:docId w15:val="{F4DB35BF-B9DC-7342-8355-F1F04CCC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4A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A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oleObject" Target="embeddings/oleObject1.bin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son.ian/Library/Group%20Containers/UBF8T346G9.Office/User%20Content.localized/Templates.localized/My%20Templates/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19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Wilson (Holy Cross College)</dc:creator>
  <cp:keywords/>
  <dc:description/>
  <cp:lastModifiedBy>Ian Wilson (Holy Cross College - Ellenbrook)</cp:lastModifiedBy>
  <cp:revision>7</cp:revision>
  <dcterms:created xsi:type="dcterms:W3CDTF">2019-02-13T09:46:00Z</dcterms:created>
  <dcterms:modified xsi:type="dcterms:W3CDTF">2020-02-17T10:15:00Z</dcterms:modified>
</cp:coreProperties>
</file>