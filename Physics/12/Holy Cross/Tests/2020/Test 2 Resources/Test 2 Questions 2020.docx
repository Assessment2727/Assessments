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72A5" w:rsidRPr="004068CC" w:rsidRDefault="002E141C" w:rsidP="004068CC">
      <w:pPr>
        <w:jc w:val="center"/>
        <w:rPr>
          <w:rFonts w:ascii="Arial" w:hAnsi="Arial"/>
          <w:b/>
          <w:bCs/>
        </w:rPr>
      </w:pPr>
      <w:r w:rsidRPr="004068CC">
        <w:rPr>
          <w:rFonts w:ascii="Arial" w:hAnsi="Arial"/>
          <w:b/>
          <w:bCs/>
        </w:rPr>
        <w:t>Test 2 Questions 2020</w:t>
      </w:r>
    </w:p>
    <w:p w:rsidR="002E141C" w:rsidRDefault="002E141C" w:rsidP="00222BC9">
      <w:pPr>
        <w:rPr>
          <w:rFonts w:ascii="Arial" w:hAnsi="Arial"/>
        </w:rPr>
      </w:pPr>
    </w:p>
    <w:p w:rsidR="004068CC" w:rsidRPr="00664933" w:rsidRDefault="004068CC" w:rsidP="004068CC">
      <w:pPr>
        <w:rPr>
          <w:rFonts w:ascii="Arial" w:hAnsi="Arial"/>
        </w:rPr>
      </w:pPr>
      <w:r w:rsidRPr="00664933">
        <w:rPr>
          <w:rFonts w:ascii="Arial" w:hAnsi="Arial"/>
        </w:rPr>
        <w:t xml:space="preserve">3. </w:t>
      </w:r>
      <w:r w:rsidRPr="00664933">
        <w:rPr>
          <w:rFonts w:ascii="Arial" w:hAnsi="Arial"/>
        </w:rPr>
        <w:tab/>
        <w:t xml:space="preserve">Calculate the force exerted by a biceps muscle when lifting a 3.00 kg mass.  Assume the biceps muscle is </w:t>
      </w:r>
    </w:p>
    <w:p w:rsidR="004068CC" w:rsidRPr="00664933" w:rsidRDefault="004068CC" w:rsidP="004068CC">
      <w:pPr>
        <w:rPr>
          <w:rFonts w:ascii="Arial" w:hAnsi="Arial"/>
        </w:rPr>
      </w:pPr>
      <w:r w:rsidRPr="00664933">
        <w:rPr>
          <w:rFonts w:ascii="Arial" w:hAnsi="Arial"/>
        </w:rPr>
        <w:tab/>
        <w:t xml:space="preserve">attached 40.0 mm from the elbow joint and acts at right angles to the bone.  The lower arm has a mass of 1.70 kg </w:t>
      </w:r>
    </w:p>
    <w:p w:rsidR="004068CC" w:rsidRPr="00664933" w:rsidRDefault="004068CC" w:rsidP="004068CC">
      <w:pPr>
        <w:rPr>
          <w:rFonts w:ascii="Arial" w:hAnsi="Arial"/>
        </w:rPr>
      </w:pPr>
      <w:r w:rsidRPr="00664933">
        <w:rPr>
          <w:rFonts w:ascii="Arial" w:hAnsi="Arial"/>
        </w:rPr>
        <w:tab/>
        <w:t>and is considered uniform.</w:t>
      </w:r>
    </w:p>
    <w:p w:rsidR="004068CC" w:rsidRPr="00664933" w:rsidRDefault="004068CC" w:rsidP="004068CC">
      <w:pPr>
        <w:rPr>
          <w:rFonts w:ascii="Arial" w:hAnsi="Arial"/>
        </w:rPr>
      </w:pPr>
      <w:r w:rsidRPr="00664933">
        <w:rPr>
          <w:rFonts w:ascii="Arial" w:hAnsi="Arial"/>
        </w:rPr>
        <w:t xml:space="preserve"> </w:t>
      </w:r>
    </w:p>
    <w:p w:rsidR="004068CC" w:rsidRPr="00664933" w:rsidRDefault="004068CC" w:rsidP="004068CC">
      <w:pPr>
        <w:rPr>
          <w:rFonts w:ascii="Arial" w:hAnsi="Arial"/>
        </w:rPr>
      </w:pPr>
      <w:r w:rsidRPr="00664933">
        <w:rPr>
          <w:rFonts w:ascii="Arial" w:hAnsi="Arial"/>
          <w:noProof/>
          <w:lang w:val="cs-CZ"/>
        </w:rPr>
        <w:drawing>
          <wp:inline distT="0" distB="0" distL="0" distR="0" wp14:anchorId="322E39D2" wp14:editId="326CEB42">
            <wp:extent cx="2667786" cy="1659117"/>
            <wp:effectExtent l="0" t="0" r="0" b="5080"/>
            <wp:docPr id="4" name="Picture 4" descr="Untitled 1190878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 119087818"/>
                    <pic:cNvPicPr>
                      <a:picLocks/>
                    </pic:cNvPicPr>
                  </pic:nvPicPr>
                  <pic:blipFill>
                    <a:blip r:embed="rId4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23" cy="16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CC" w:rsidRDefault="004068CC" w:rsidP="004068CC">
      <w:pPr>
        <w:rPr>
          <w:rFonts w:ascii="Arial" w:hAnsi="Arial"/>
        </w:rPr>
      </w:pPr>
    </w:p>
    <w:p w:rsidR="004068CC" w:rsidRDefault="004068CC" w:rsidP="004068CC">
      <w:pPr>
        <w:rPr>
          <w:rFonts w:ascii="Arial" w:hAnsi="Arial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2.</w:t>
      </w:r>
      <w:r>
        <w:rPr>
          <w:rFonts w:ascii="Palatino" w:hAnsi="Palatino"/>
          <w:sz w:val="20"/>
        </w:rPr>
        <w:tab/>
        <w:t>Mars has the following characteristics.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Mass:  6.37 x 10</w:t>
      </w:r>
      <w:r>
        <w:rPr>
          <w:rFonts w:ascii="Palatino" w:hAnsi="Palatino"/>
          <w:sz w:val="20"/>
          <w:vertAlign w:val="superscript"/>
        </w:rPr>
        <w:t>23</w:t>
      </w:r>
      <w:r>
        <w:rPr>
          <w:rFonts w:ascii="Palatino" w:hAnsi="Palatino"/>
          <w:sz w:val="20"/>
        </w:rPr>
        <w:t xml:space="preserve"> kg</w:t>
      </w:r>
      <w:r>
        <w:rPr>
          <w:rFonts w:ascii="Palatino" w:hAnsi="Palatino"/>
          <w:sz w:val="20"/>
        </w:rPr>
        <w:tab/>
        <w:t>Radius:  3.43 x 10</w:t>
      </w:r>
      <w:r>
        <w:rPr>
          <w:rFonts w:ascii="Palatino" w:hAnsi="Palatino"/>
          <w:sz w:val="20"/>
          <w:vertAlign w:val="superscript"/>
        </w:rPr>
        <w:t>6</w:t>
      </w:r>
      <w:r>
        <w:rPr>
          <w:rFonts w:ascii="Palatino" w:hAnsi="Palatino"/>
          <w:sz w:val="20"/>
        </w:rPr>
        <w:t xml:space="preserve"> m</w:t>
      </w:r>
      <w:r>
        <w:rPr>
          <w:rFonts w:ascii="Palatino" w:hAnsi="Palatino"/>
          <w:sz w:val="20"/>
        </w:rPr>
        <w:tab/>
        <w:t>Period of rotation:  8.85 x 10</w:t>
      </w:r>
      <w:r>
        <w:rPr>
          <w:rFonts w:ascii="Palatino" w:hAnsi="Palatino"/>
          <w:sz w:val="20"/>
          <w:vertAlign w:val="superscript"/>
        </w:rPr>
        <w:t>4</w:t>
      </w:r>
      <w:r>
        <w:rPr>
          <w:rFonts w:ascii="Palatino" w:hAnsi="Palatino"/>
          <w:sz w:val="20"/>
        </w:rPr>
        <w:t xml:space="preserve"> s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It can be considered perfectly spherical in shape.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 xml:space="preserve">Scientists in America have spent years studying the atmosphere and geology of this planet, with a </w:t>
      </w:r>
      <w:r>
        <w:rPr>
          <w:rFonts w:ascii="Palatino" w:hAnsi="Palatino"/>
          <w:sz w:val="20"/>
        </w:rPr>
        <w:tab/>
        <w:t xml:space="preserve">view to going there one day.  Assume an astronaut of 80.0 kg, carrying a combined mass for his suit of </w:t>
      </w:r>
      <w:r>
        <w:rPr>
          <w:rFonts w:ascii="Palatino" w:hAnsi="Palatino"/>
          <w:sz w:val="20"/>
        </w:rPr>
        <w:tab/>
        <w:t>235 kg, is on the surface.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(a)</w:t>
      </w:r>
      <w:r>
        <w:rPr>
          <w:rFonts w:ascii="Palatino" w:hAnsi="Palatino"/>
          <w:sz w:val="20"/>
        </w:rPr>
        <w:tab/>
        <w:t xml:space="preserve">Calculate the </w:t>
      </w:r>
      <w:r>
        <w:rPr>
          <w:rFonts w:ascii="Palatino" w:hAnsi="Palatino"/>
          <w:b/>
          <w:i/>
          <w:sz w:val="20"/>
        </w:rPr>
        <w:t>apparent weight</w:t>
      </w:r>
      <w:r>
        <w:rPr>
          <w:rFonts w:ascii="Palatino" w:hAnsi="Palatino"/>
          <w:sz w:val="20"/>
        </w:rPr>
        <w:t xml:space="preserve"> of the astronaut if he is standing on the equator.  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(Hint: Remember that the planet is spinning.)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(4)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(b)</w:t>
      </w:r>
      <w:r>
        <w:rPr>
          <w:rFonts w:ascii="Palatino" w:hAnsi="Palatino"/>
          <w:sz w:val="20"/>
        </w:rPr>
        <w:tab/>
        <w:t xml:space="preserve">How would this value change if the calculation were done at one of the geographical poles of 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the spin axis?  Explain your answer using a calculation.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(2)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(c)</w:t>
      </w:r>
      <w:r>
        <w:rPr>
          <w:rFonts w:ascii="Palatino" w:hAnsi="Palatino"/>
          <w:sz w:val="20"/>
        </w:rPr>
        <w:tab/>
        <w:t xml:space="preserve">What </w:t>
      </w:r>
      <w:r>
        <w:rPr>
          <w:rFonts w:ascii="Palatino" w:hAnsi="Palatino"/>
          <w:b/>
          <w:i/>
          <w:sz w:val="20"/>
        </w:rPr>
        <w:t>period of rotation</w:t>
      </w:r>
      <w:r>
        <w:rPr>
          <w:rFonts w:ascii="Palatino" w:hAnsi="Palatino"/>
          <w:sz w:val="20"/>
        </w:rPr>
        <w:t xml:space="preserve"> is required for the astronaut to be "flung off" the surface of Mars at the </w:t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equator?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(3)</w:t>
      </w:r>
    </w:p>
    <w:p w:rsidR="004068CC" w:rsidRPr="00664933" w:rsidRDefault="004068CC" w:rsidP="004068CC">
      <w:pPr>
        <w:rPr>
          <w:rFonts w:ascii="Arial" w:hAnsi="Arial"/>
        </w:rPr>
      </w:pPr>
    </w:p>
    <w:p w:rsidR="002E141C" w:rsidRDefault="002E141C" w:rsidP="00222BC9">
      <w:pPr>
        <w:rPr>
          <w:rFonts w:ascii="Arial" w:hAnsi="Arial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3.</w:t>
      </w:r>
      <w:r>
        <w:rPr>
          <w:rFonts w:ascii="Palatino" w:hAnsi="Palatino"/>
          <w:sz w:val="20"/>
        </w:rPr>
        <w:tab/>
        <w:t xml:space="preserve">The moon Io is seen to revolve around Jupiter in a time of 18.6 hours at a radius of orbit measured to 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be 3.65 x 10</w:t>
      </w:r>
      <w:r>
        <w:rPr>
          <w:rFonts w:ascii="Palatino" w:hAnsi="Palatino"/>
          <w:sz w:val="20"/>
          <w:vertAlign w:val="superscript"/>
        </w:rPr>
        <w:t xml:space="preserve">5 </w:t>
      </w:r>
      <w:r>
        <w:rPr>
          <w:rFonts w:ascii="Palatino" w:hAnsi="Palatino"/>
          <w:sz w:val="20"/>
        </w:rPr>
        <w:t>km.  Io has a mass of  3.90 x 10</w:t>
      </w:r>
      <w:r>
        <w:rPr>
          <w:rFonts w:ascii="Palatino" w:hAnsi="Palatino"/>
          <w:sz w:val="20"/>
          <w:vertAlign w:val="superscript"/>
        </w:rPr>
        <w:t>22</w:t>
      </w:r>
      <w:r>
        <w:rPr>
          <w:rFonts w:ascii="Palatino" w:hAnsi="Palatino"/>
          <w:sz w:val="20"/>
        </w:rPr>
        <w:t xml:space="preserve"> kg. 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(a)</w:t>
      </w:r>
      <w:r>
        <w:rPr>
          <w:rFonts w:ascii="Palatino" w:hAnsi="Palatino"/>
          <w:sz w:val="20"/>
        </w:rPr>
        <w:tab/>
        <w:t>Use this information to calculate the mass of Jupiter.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(4)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ind w:left="567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(b)</w:t>
      </w:r>
      <w:r>
        <w:rPr>
          <w:rFonts w:ascii="Palatino" w:hAnsi="Palatino"/>
          <w:sz w:val="20"/>
        </w:rPr>
        <w:tab/>
        <w:t>A probe sent to scan Io orbits at a height of 1.10 x 10</w:t>
      </w:r>
      <w:r>
        <w:rPr>
          <w:rFonts w:ascii="Palatino" w:hAnsi="Palatino"/>
          <w:sz w:val="20"/>
          <w:vertAlign w:val="superscript"/>
        </w:rPr>
        <w:t>2</w:t>
      </w:r>
      <w:r>
        <w:rPr>
          <w:rFonts w:ascii="Palatino" w:hAnsi="Palatino"/>
          <w:sz w:val="20"/>
        </w:rPr>
        <w:t xml:space="preserve"> km above its surface in a pole-to-pole 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direction.  The mass of the probe is 589 kg.  Io has a mass of 3.90 x 10</w:t>
      </w:r>
      <w:r>
        <w:rPr>
          <w:rFonts w:ascii="Palatino" w:hAnsi="Palatino"/>
          <w:sz w:val="20"/>
          <w:vertAlign w:val="superscript"/>
        </w:rPr>
        <w:t>22</w:t>
      </w:r>
      <w:r>
        <w:rPr>
          <w:rFonts w:ascii="Palatino" w:hAnsi="Palatino"/>
          <w:sz w:val="20"/>
        </w:rPr>
        <w:t xml:space="preserve"> kg and a radius of </w:t>
      </w:r>
    </w:p>
    <w:p w:rsidR="004068CC" w:rsidRDefault="004068CC" w:rsidP="004068CC">
      <w:pPr>
        <w:tabs>
          <w:tab w:val="left" w:pos="567"/>
        </w:tabs>
        <w:ind w:left="567"/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5.30 x 10</w:t>
      </w:r>
      <w:r>
        <w:rPr>
          <w:rFonts w:ascii="Palatino" w:hAnsi="Palatino"/>
          <w:sz w:val="20"/>
          <w:vertAlign w:val="superscript"/>
        </w:rPr>
        <w:t>6</w:t>
      </w:r>
      <w:r>
        <w:rPr>
          <w:rFonts w:ascii="Palatino" w:hAnsi="Palatino"/>
          <w:sz w:val="20"/>
        </w:rPr>
        <w:t xml:space="preserve"> m.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</w:t>
      </w:r>
      <w:proofErr w:type="spellStart"/>
      <w:r>
        <w:rPr>
          <w:rFonts w:ascii="Palatino" w:hAnsi="Palatino"/>
          <w:sz w:val="20"/>
        </w:rPr>
        <w:t>i</w:t>
      </w:r>
      <w:proofErr w:type="spellEnd"/>
      <w:r>
        <w:rPr>
          <w:rFonts w:ascii="Palatino" w:hAnsi="Palatino"/>
          <w:sz w:val="20"/>
        </w:rPr>
        <w:t>)</w:t>
      </w:r>
      <w:r>
        <w:rPr>
          <w:rFonts w:ascii="Palatino" w:hAnsi="Palatino"/>
          <w:sz w:val="20"/>
        </w:rPr>
        <w:tab/>
        <w:t>Determine the acceleration due to gravity acting on the probe.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(3)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(ii)</w:t>
      </w:r>
      <w:r>
        <w:rPr>
          <w:rFonts w:ascii="Palatino" w:hAnsi="Palatino"/>
          <w:sz w:val="20"/>
        </w:rPr>
        <w:tab/>
        <w:t xml:space="preserve">Calculate the </w:t>
      </w:r>
      <w:r>
        <w:rPr>
          <w:rFonts w:ascii="Palatino" w:hAnsi="Palatino"/>
          <w:b/>
          <w:i/>
          <w:sz w:val="20"/>
        </w:rPr>
        <w:t>total energy</w:t>
      </w:r>
      <w:r>
        <w:rPr>
          <w:rFonts w:ascii="Palatino" w:hAnsi="Palatino"/>
          <w:sz w:val="20"/>
        </w:rPr>
        <w:t xml:space="preserve"> of the probe as it orbits at this height above the moon.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(4)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  <w:t>(c)</w:t>
      </w:r>
      <w:r>
        <w:rPr>
          <w:rFonts w:ascii="Palatino" w:hAnsi="Palatino"/>
          <w:sz w:val="20"/>
        </w:rPr>
        <w:tab/>
        <w:t xml:space="preserve">Unfortunately the probe encounters a severe </w:t>
      </w:r>
      <w:proofErr w:type="spellStart"/>
      <w:r>
        <w:rPr>
          <w:rFonts w:ascii="Palatino" w:hAnsi="Palatino"/>
          <w:sz w:val="20"/>
        </w:rPr>
        <w:t>micrometeor</w:t>
      </w:r>
      <w:proofErr w:type="spellEnd"/>
      <w:r>
        <w:rPr>
          <w:rFonts w:ascii="Palatino" w:hAnsi="Palatino"/>
          <w:sz w:val="20"/>
        </w:rPr>
        <w:t xml:space="preserve"> shower that knocks it into an 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 xml:space="preserve">elliptical orbit.  Describe the changes in energy as the probe maintains this orbit.  You may wish 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to label the diagram below.</w: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noProof/>
          <w:sz w:val="20"/>
        </w:rPr>
      </w:pPr>
      <w:r>
        <w:rPr>
          <w:rFonts w:ascii="Palatino" w:hAnsi="Palatino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F1BB2B" wp14:editId="28A64C12">
                <wp:simplePos x="0" y="0"/>
                <wp:positionH relativeFrom="column">
                  <wp:posOffset>254000</wp:posOffset>
                </wp:positionH>
                <wp:positionV relativeFrom="paragraph">
                  <wp:posOffset>70485</wp:posOffset>
                </wp:positionV>
                <wp:extent cx="2032000" cy="850900"/>
                <wp:effectExtent l="0" t="0" r="0" b="0"/>
                <wp:wrapNone/>
                <wp:docPr id="1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0" cy="850900"/>
                          <a:chOff x="3680" y="11280"/>
                          <a:chExt cx="3200" cy="1340"/>
                        </a:xfrm>
                      </wpg:grpSpPr>
                      <wps:wsp>
                        <wps:cNvPr id="18" name="Oval 19"/>
                        <wps:cNvSpPr>
                          <a:spLocks/>
                        </wps:cNvSpPr>
                        <wps:spPr bwMode="auto">
                          <a:xfrm>
                            <a:off x="3680" y="11280"/>
                            <a:ext cx="3120" cy="1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0"/>
                        <wps:cNvSpPr>
                          <a:spLocks/>
                        </wps:cNvSpPr>
                        <wps:spPr bwMode="auto">
                          <a:xfrm>
                            <a:off x="4200" y="11720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1"/>
                        <wps:cNvSpPr>
                          <a:spLocks/>
                        </wps:cNvSpPr>
                        <wps:spPr bwMode="auto">
                          <a:xfrm>
                            <a:off x="6720" y="11860"/>
                            <a:ext cx="160" cy="160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1564A" id="Group 23" o:spid="_x0000_s1026" style="position:absolute;margin-left:20pt;margin-top:5.55pt;width:160pt;height:67pt;z-index:251659264" coordorigin="3680,11280" coordsize="3200,13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">
                <v:oval id="Oval 19" o:spid="_x0000_s1027" style="position:absolute;left:3680;top:11280;width:3120;height:1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">
                  <v:path arrowok="t"/>
                </v:oval>
                <v:oval id="Oval 20" o:spid="_x0000_s1028" style="position:absolute;left:4200;top:11720;width:440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">
                  <v:path arrowok="t"/>
                </v:oval>
                <v:oval id="Oval 21" o:spid="_x0000_s1029" style="position:absolute;left:6720;top:11860;width:160;height: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" fillcolor="#969696">
                  <v:path arrowok="t"/>
                </v:oval>
              </v:group>
            </w:pict>
          </mc:Fallback>
        </mc:AlternateContent>
      </w:r>
    </w:p>
    <w:p w:rsidR="004068CC" w:rsidRDefault="004068CC" w:rsidP="004068CC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noProof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</w:p>
    <w:p w:rsidR="004068CC" w:rsidRDefault="004068CC" w:rsidP="004068CC">
      <w:pPr>
        <w:tabs>
          <w:tab w:val="left" w:pos="567"/>
        </w:tabs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</w:r>
      <w:r>
        <w:rPr>
          <w:rFonts w:ascii="Palatino" w:hAnsi="Palatino"/>
          <w:sz w:val="20"/>
        </w:rPr>
        <w:tab/>
        <w:t>(2)</w:t>
      </w:r>
    </w:p>
    <w:p w:rsidR="004068CC" w:rsidRDefault="004068CC" w:rsidP="004068CC">
      <w:r>
        <w:t>1.</w:t>
      </w:r>
      <w:r>
        <w:tab/>
        <w:t xml:space="preserve">Drawn below is a vase used to hold flowers in the local church.  The people supplying flowers have </w:t>
      </w:r>
      <w:r>
        <w:tab/>
        <w:t xml:space="preserve">decided to place very long stemmed proteas into the vase for the Sunday service.  Proteas have a very </w:t>
      </w:r>
      <w:r>
        <w:tab/>
        <w:t>heavy head and a representation of one is drawn below.</w:t>
      </w:r>
    </w:p>
    <w:p w:rsidR="004068CC" w:rsidRDefault="004068CC" w:rsidP="004068CC"/>
    <w:p w:rsidR="004068CC" w:rsidRDefault="004068CC" w:rsidP="004068CC">
      <w:pPr>
        <w:jc w:val="center"/>
      </w:pPr>
      <w:r>
        <w:rPr>
          <w:noProof/>
        </w:rPr>
        <w:drawing>
          <wp:inline distT="0" distB="0" distL="0" distR="0" wp14:anchorId="4B7E2CB8" wp14:editId="42866888">
            <wp:extent cx="3192145" cy="194754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CC" w:rsidRDefault="004068CC" w:rsidP="004068CC"/>
    <w:p w:rsidR="004068CC" w:rsidRDefault="004068CC" w:rsidP="004068CC"/>
    <w:p w:rsidR="004068CC" w:rsidRDefault="004068CC" w:rsidP="004068CC">
      <w:r>
        <w:tab/>
        <w:t>(a)</w:t>
      </w:r>
      <w:r>
        <w:tab/>
        <w:t>Describe how 6 - 8 flowers should be arranged in order to make the combination stable.</w:t>
      </w:r>
    </w:p>
    <w:p w:rsidR="004068CC" w:rsidRDefault="004068CC" w:rsidP="004068CC">
      <w:r>
        <w:tab/>
      </w:r>
      <w:r>
        <w:tab/>
        <w:t>A simple drawing may be helpful.  Assume no water is used in the vase.</w:t>
      </w:r>
      <w:r>
        <w:tab/>
      </w:r>
    </w:p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068CC" w:rsidRDefault="004068CC" w:rsidP="004068CC"/>
    <w:p w:rsidR="004068CC" w:rsidRDefault="004068CC" w:rsidP="004068CC">
      <w:r>
        <w:tab/>
        <w:t>(b)</w:t>
      </w:r>
      <w:r>
        <w:tab/>
        <w:t>Does the addition of water to the vase improve its stability?  Explain your answer.</w:t>
      </w:r>
      <w:r>
        <w:tab/>
      </w:r>
    </w:p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4068CC" w:rsidRDefault="004068CC" w:rsidP="004068CC">
      <w:r>
        <w:tab/>
        <w:t>(c)</w:t>
      </w:r>
      <w:r>
        <w:tab/>
        <w:t>Explain why the vase is stable with or without water in it.</w:t>
      </w:r>
      <w:r>
        <w:tab/>
      </w:r>
    </w:p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4068CC" w:rsidRDefault="004068CC" w:rsidP="004068CC"/>
    <w:p w:rsidR="004068CC" w:rsidRDefault="004068CC" w:rsidP="004068CC">
      <w:r>
        <w:t>2.</w:t>
      </w:r>
      <w:r>
        <w:tab/>
        <w:t xml:space="preserve">Cirque du Soleil travel the world performing under a Big Top.  The performers and crew alike assist </w:t>
      </w:r>
      <w:r>
        <w:tab/>
        <w:t>in erecting the structure around several large poles.  The diagram below shows how a pole is raised.</w:t>
      </w:r>
    </w:p>
    <w:p w:rsidR="004068CC" w:rsidRDefault="004068CC" w:rsidP="004068CC"/>
    <w:p w:rsidR="004068CC" w:rsidRDefault="004068CC" w:rsidP="004068CC">
      <w:pPr>
        <w:jc w:val="center"/>
      </w:pPr>
      <w:r>
        <w:rPr>
          <w:noProof/>
        </w:rPr>
        <w:lastRenderedPageBreak/>
        <w:drawing>
          <wp:inline distT="0" distB="0" distL="0" distR="0" wp14:anchorId="39651381" wp14:editId="75AA1D7E">
            <wp:extent cx="4919345" cy="211645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CC" w:rsidRDefault="004068CC" w:rsidP="004068CC"/>
    <w:p w:rsidR="004068CC" w:rsidRDefault="004068CC" w:rsidP="004068CC">
      <w:r>
        <w:tab/>
        <w:t>The pole is not uniform and has a mass of 3.20 x 10</w:t>
      </w:r>
      <w:r>
        <w:rPr>
          <w:vertAlign w:val="superscript"/>
        </w:rPr>
        <w:t>2</w:t>
      </w:r>
      <w:r>
        <w:t xml:space="preserve"> kg.  Its centre of mass is 4.20 m from the bottom.  </w:t>
      </w:r>
      <w:r>
        <w:tab/>
        <w:t xml:space="preserve">The collar at the top is 90.0 kg.  A chock is used to stop the pole sliding across the ground as it is </w:t>
      </w:r>
      <w:r>
        <w:tab/>
        <w:t xml:space="preserve">raised.  The lifting cable is attached 3.00 m from the top and the pole forms a 14.0 ° to the ground at </w:t>
      </w:r>
      <w:r>
        <w:tab/>
        <w:t>the instant shown.  The pole is 10.0 m long.</w:t>
      </w:r>
    </w:p>
    <w:p w:rsidR="004068CC" w:rsidRDefault="004068CC" w:rsidP="004068CC"/>
    <w:p w:rsidR="004068CC" w:rsidRDefault="004068CC" w:rsidP="004068CC">
      <w:r>
        <w:tab/>
        <w:t>(a)</w:t>
      </w:r>
      <w:r>
        <w:tab/>
        <w:t>Calculate the tension in the lifting cable.</w:t>
      </w:r>
    </w:p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4068CC" w:rsidRDefault="004068CC" w:rsidP="004068CC">
      <w:r>
        <w:tab/>
        <w:t>(b)</w:t>
      </w:r>
      <w:r>
        <w:tab/>
        <w:t>What is the reaction force exerted by the chock onto the bottom of the pole.</w:t>
      </w:r>
    </w:p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:rsidR="004068CC" w:rsidRDefault="004068CC" w:rsidP="004068CC"/>
    <w:p w:rsidR="004068CC" w:rsidRDefault="004068CC" w:rsidP="004068CC">
      <w:r>
        <w:t>3.</w:t>
      </w:r>
      <w:r>
        <w:tab/>
        <w:t xml:space="preserve">A tightrope walker has recently been practising for a crossing of Niagara Falls by walking between </w:t>
      </w:r>
      <w:r>
        <w:tab/>
        <w:t xml:space="preserve">two buildings in Toronto.  The  performer is 83.0 kg in mass and he carries a 7.50 m long pole that </w:t>
      </w:r>
      <w:r>
        <w:tab/>
        <w:t xml:space="preserve">curves downwards to assist his balance.  The walker is part of the way across the wire as shown </w:t>
      </w:r>
      <w:r>
        <w:tab/>
        <w:t xml:space="preserve">below.   </w:t>
      </w:r>
    </w:p>
    <w:p w:rsidR="004068CC" w:rsidRDefault="004068CC" w:rsidP="004068CC">
      <w:pPr>
        <w:jc w:val="center"/>
      </w:pPr>
      <w:r>
        <w:rPr>
          <w:noProof/>
        </w:rPr>
        <w:drawing>
          <wp:inline distT="0" distB="0" distL="0" distR="0" wp14:anchorId="1A3A5E9D" wp14:editId="4C4C7FFB">
            <wp:extent cx="4072255" cy="166814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8CC" w:rsidRDefault="004068CC" w:rsidP="004068CC">
      <w:r>
        <w:tab/>
        <w:t>(a)</w:t>
      </w:r>
      <w:r>
        <w:tab/>
        <w:t>Calculate the tension in each part of the wire.  Ignore the mass of the wire and the pole.</w:t>
      </w:r>
    </w:p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</w:t>
      </w:r>
    </w:p>
    <w:p w:rsidR="004068CC" w:rsidRDefault="004068CC" w:rsidP="004068CC">
      <w:r>
        <w:tab/>
        <w:t>(b)</w:t>
      </w:r>
      <w:r>
        <w:tab/>
        <w:t xml:space="preserve">Give </w:t>
      </w:r>
      <w:r>
        <w:rPr>
          <w:b/>
        </w:rPr>
        <w:t>one valid reason</w:t>
      </w:r>
      <w:r>
        <w:t xml:space="preserve"> why the performer uses such a long and curved pole for assisting </w:t>
      </w:r>
    </w:p>
    <w:p w:rsidR="004068CC" w:rsidRDefault="004068CC" w:rsidP="004068CC">
      <w:r>
        <w:tab/>
      </w:r>
      <w:r>
        <w:tab/>
        <w:t>balance.  Explain your answer.</w:t>
      </w:r>
    </w:p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/>
    <w:p w:rsidR="004068CC" w:rsidRDefault="004068CC" w:rsidP="004068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4068CC" w:rsidRDefault="004068CC" w:rsidP="004068CC">
      <w:p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br w:type="page"/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lastRenderedPageBreak/>
        <w:t>6.</w:t>
      </w:r>
      <w:r>
        <w:rPr>
          <w:sz w:val="22"/>
        </w:rPr>
        <w:tab/>
        <w:t xml:space="preserve">The planet Jupiter orbits the Sun with a period of 4333 days.  It has a mass 318 times larger than the 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  <w:t>mass of the Earth and a diameter 11.2 times larger than the diameter of the Earth.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 xml:space="preserve">Calculate the period of Jupiter's orbit in seconds. 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(b) </w:t>
      </w:r>
      <w:r>
        <w:rPr>
          <w:sz w:val="22"/>
        </w:rPr>
        <w:tab/>
        <w:t xml:space="preserve">Assuming that Jupiter has a circular orbit with a radius of 5.20 AU (astronomical unit), where 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1.00 AU is the distance from the Earth to the Sun, calculate the speed of Jupiter in orbit around 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the Sun. 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orbit of Jupiter is known to be elliptical rather than circular.  At Jupiter's closest point, it is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  <w:t>4.95 AU from the Sun and at its most distant point it is 5.46 AU from the Sun.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(c) </w:t>
      </w:r>
      <w:r>
        <w:rPr>
          <w:sz w:val="22"/>
        </w:rPr>
        <w:tab/>
        <w:t xml:space="preserve">Calculate the force of gravitational attraction between Jupiter and the Sun when Jupiter is most 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distant from the Sun. 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(d) </w:t>
      </w:r>
      <w:r>
        <w:rPr>
          <w:sz w:val="22"/>
        </w:rPr>
        <w:tab/>
        <w:t>Calculate the speed of Jupiter in its orbit when it is most distant from the Sun.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  <w:t>When it is closest to the Sun, the force of attraction between Jupiter and the Sun is 4.60 x 10</w:t>
      </w:r>
      <w:r>
        <w:rPr>
          <w:sz w:val="22"/>
          <w:vertAlign w:val="superscript"/>
        </w:rPr>
        <w:t>23</w:t>
      </w:r>
      <w:r>
        <w:rPr>
          <w:sz w:val="22"/>
        </w:rPr>
        <w:t xml:space="preserve"> N and 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  <w:t>its orbital speed is 1.25 x 10</w:t>
      </w:r>
      <w:r>
        <w:rPr>
          <w:sz w:val="22"/>
          <w:vertAlign w:val="superscript"/>
        </w:rPr>
        <w:t>4</w:t>
      </w:r>
      <w:r>
        <w:rPr>
          <w:sz w:val="22"/>
        </w:rPr>
        <w:t xml:space="preserve"> ms</w:t>
      </w:r>
      <w:r>
        <w:rPr>
          <w:sz w:val="22"/>
          <w:vertAlign w:val="superscript"/>
        </w:rPr>
        <w:t>-1</w:t>
      </w:r>
      <w:r>
        <w:rPr>
          <w:sz w:val="22"/>
        </w:rPr>
        <w:t>.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(e) </w:t>
      </w:r>
      <w:r>
        <w:rPr>
          <w:sz w:val="22"/>
        </w:rPr>
        <w:tab/>
        <w:t xml:space="preserve">Which one of the following statements best describes the motion and energy of Jupiter as it 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orbits the Sun? 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  <w:t xml:space="preserve">A. </w:t>
      </w:r>
      <w:r>
        <w:rPr>
          <w:sz w:val="22"/>
        </w:rPr>
        <w:tab/>
        <w:t>The kinetic energy of Jupiter does not change as it orbits the Sun.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B. </w:t>
      </w:r>
      <w:r>
        <w:rPr>
          <w:sz w:val="22"/>
        </w:rPr>
        <w:tab/>
        <w:t>The kinetic energy of Jupiter keeps increasing as it orbits the Sun.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C. </w:t>
      </w:r>
      <w:r>
        <w:rPr>
          <w:sz w:val="22"/>
        </w:rPr>
        <w:tab/>
        <w:t>The total energy of Jupiter stays the same as it orbits the Sun; the kinetic energy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increases as the gravitational potential energy decreases.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D. </w:t>
      </w:r>
      <w:r>
        <w:rPr>
          <w:sz w:val="22"/>
        </w:rPr>
        <w:tab/>
        <w:t>At its nearest point to the Sun, Jupiter has the most energy; its kinetic energy is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very big and it also has a large gravitational potential energy.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E. </w:t>
      </w:r>
      <w:r>
        <w:rPr>
          <w:sz w:val="22"/>
        </w:rPr>
        <w:tab/>
        <w:t>Gravitational potential and kinetic energy change depending on where Jupiter is in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its orbit; its potential and kinetic energy both increase as Jupiter gets closer to the</w:t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Sun.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DA4D18" w:rsidRDefault="00DA4D18" w:rsidP="00DA4D18">
      <w:pPr>
        <w:tabs>
          <w:tab w:val="left" w:pos="567"/>
        </w:tabs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Answer 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DA4D18" w:rsidRDefault="00DA4D18" w:rsidP="00DA4D18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(1)</w:t>
      </w:r>
    </w:p>
    <w:p w:rsidR="00DA4D18" w:rsidRDefault="00DA4D18" w:rsidP="00DA4D18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  <w:r>
        <w:rPr>
          <w:sz w:val="22"/>
        </w:rPr>
        <w:t>10.</w:t>
      </w:r>
      <w:r>
        <w:rPr>
          <w:sz w:val="22"/>
        </w:rPr>
        <w:tab/>
        <w:t xml:space="preserve">This question is about the gravitational field around an asteroid.  The asteroid is spherical and of </w:t>
      </w:r>
    </w:p>
    <w:p w:rsidR="001428C6" w:rsidRDefault="001428C6" w:rsidP="001428C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uniform density.  The diagram below shows lines of equal gravitational field strength as dashed lines. </w:t>
      </w:r>
    </w:p>
    <w:p w:rsidR="001428C6" w:rsidRDefault="001428C6" w:rsidP="001428C6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There is a constant ratio in the value of the field strength between each line.</w:t>
      </w: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98525CC" wp14:editId="1407EE7C">
            <wp:extent cx="2599055" cy="253174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 xml:space="preserve">Describe what the diagram shows about the gravitational field strength as the distance from the </w:t>
      </w:r>
    </w:p>
    <w:p w:rsidR="001428C6" w:rsidRDefault="001428C6" w:rsidP="001428C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asteroid increases. </w:t>
      </w: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(1)</w:t>
      </w: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(b) </w:t>
      </w:r>
      <w:r>
        <w:rPr>
          <w:sz w:val="22"/>
        </w:rPr>
        <w:tab/>
        <w:t xml:space="preserve">Draw vectors to represent the gravitational field at points X and Y.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(c) </w:t>
      </w:r>
      <w:r>
        <w:rPr>
          <w:sz w:val="22"/>
        </w:rPr>
        <w:tab/>
        <w:t>The asteroid has a radius of 1.25 x 10</w:t>
      </w:r>
      <w:r>
        <w:rPr>
          <w:sz w:val="22"/>
          <w:vertAlign w:val="superscript"/>
        </w:rPr>
        <w:t>5</w:t>
      </w:r>
      <w:r>
        <w:rPr>
          <w:sz w:val="22"/>
        </w:rPr>
        <w:t xml:space="preserve"> m.  If the gravitational field strength on its surface is </w:t>
      </w:r>
    </w:p>
    <w:p w:rsidR="001428C6" w:rsidRDefault="001428C6" w:rsidP="001428C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0.194 Nkg</w:t>
      </w:r>
      <w:r>
        <w:rPr>
          <w:sz w:val="22"/>
          <w:vertAlign w:val="superscript"/>
        </w:rPr>
        <w:t>-1</w:t>
      </w:r>
      <w:r>
        <w:rPr>
          <w:sz w:val="22"/>
        </w:rPr>
        <w:t xml:space="preserve">, calculate the mass of the asteroid. </w:t>
      </w: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1428C6" w:rsidRDefault="001428C6" w:rsidP="001428C6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1428C6" w:rsidRDefault="001428C6" w:rsidP="001428C6">
      <w:pPr>
        <w:tabs>
          <w:tab w:val="left" w:pos="567"/>
        </w:tabs>
        <w:rPr>
          <w:sz w:val="22"/>
        </w:rPr>
      </w:pPr>
    </w:p>
    <w:p w:rsidR="004068CC" w:rsidRDefault="00DA4D18" w:rsidP="00DA4D18">
      <w:pPr>
        <w:rPr>
          <w:rFonts w:ascii="Palatino" w:hAnsi="Palatino"/>
          <w:sz w:val="20"/>
        </w:rPr>
      </w:pPr>
      <w:r>
        <w:rPr>
          <w:sz w:val="22"/>
        </w:rPr>
        <w:br w:type="page"/>
      </w:r>
    </w:p>
    <w:p w:rsidR="008F2FA5" w:rsidRDefault="008F2FA5" w:rsidP="008F2FA5">
      <w:pPr>
        <w:tabs>
          <w:tab w:val="left" w:pos="567"/>
        </w:tabs>
        <w:rPr>
          <w:sz w:val="22"/>
        </w:rPr>
      </w:pPr>
      <w:r>
        <w:rPr>
          <w:sz w:val="22"/>
        </w:rPr>
        <w:lastRenderedPageBreak/>
        <w:t>2.</w:t>
      </w:r>
      <w:r>
        <w:rPr>
          <w:sz w:val="22"/>
        </w:rPr>
        <w:tab/>
        <w:t xml:space="preserve">A circus performer of mass 65.0 kg is walking along a high wire.  The wire sags under the weight of </w:t>
      </w:r>
    </w:p>
    <w:p w:rsidR="008F2FA5" w:rsidRDefault="008F2FA5" w:rsidP="008F2FA5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the performer and makes an angle of 15.0 ° with the horizontal, as shown in the diagram.  Calculate </w:t>
      </w:r>
    </w:p>
    <w:p w:rsidR="008F2FA5" w:rsidRDefault="008F2FA5" w:rsidP="008F2FA5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tension in the wire between the poles.</w:t>
      </w: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8F2FA5" w:rsidRDefault="008F2FA5" w:rsidP="008F2FA5">
      <w:pPr>
        <w:tabs>
          <w:tab w:val="left" w:pos="567"/>
        </w:tabs>
        <w:rPr>
          <w:sz w:val="22"/>
        </w:rPr>
      </w:pPr>
      <w:r>
        <w:rPr>
          <w:noProof/>
          <w:sz w:val="22"/>
        </w:rPr>
        <w:drawing>
          <wp:inline distT="0" distB="0" distL="0" distR="0" wp14:anchorId="1E72B752" wp14:editId="31EF7797">
            <wp:extent cx="2353945" cy="136334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8F2FA5" w:rsidRDefault="008F2FA5" w:rsidP="008F2FA5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8F2FA5" w:rsidRDefault="008F2FA5" w:rsidP="008F2FA5">
      <w:pPr>
        <w:tabs>
          <w:tab w:val="left" w:pos="567"/>
        </w:tabs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  <w:t>An empty pan has a mass of 4.50 x 10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grams without the handle.  The handle has a mass of 50.0 g. </w:t>
      </w:r>
    </w:p>
    <w:p w:rsidR="008F2FA5" w:rsidRDefault="008F2FA5" w:rsidP="008F2FA5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The pan is being held at the end of the handle.  Assume that both the pan and handle are uniform.  The </w:t>
      </w:r>
    </w:p>
    <w:p w:rsidR="008F2FA5" w:rsidRDefault="008F2FA5" w:rsidP="008F2FA5">
      <w:pPr>
        <w:tabs>
          <w:tab w:val="left" w:pos="567"/>
        </w:tabs>
        <w:rPr>
          <w:sz w:val="22"/>
        </w:rPr>
      </w:pPr>
      <w:r>
        <w:rPr>
          <w:sz w:val="22"/>
        </w:rPr>
        <w:tab/>
        <w:t>pan has 2.00 kg of water in it.  The water is uniformly distributed in the pan and is not moving.</w:t>
      </w: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8F2FA5" w:rsidRDefault="008F2FA5" w:rsidP="008F2FA5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What moment should be supplied by the person holding the pan to stop it from tilting?  You should </w:t>
      </w:r>
    </w:p>
    <w:p w:rsidR="008F2FA5" w:rsidRDefault="008F2FA5" w:rsidP="008F2FA5">
      <w:pPr>
        <w:tabs>
          <w:tab w:val="left" w:pos="567"/>
        </w:tabs>
        <w:rPr>
          <w:sz w:val="22"/>
        </w:rPr>
      </w:pPr>
      <w:r>
        <w:rPr>
          <w:sz w:val="22"/>
        </w:rPr>
        <w:tab/>
        <w:t>give the size and direction of this moment.</w:t>
      </w: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8F2FA5" w:rsidRDefault="008F2FA5" w:rsidP="008F2FA5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74159E93" wp14:editId="7C7170C0">
            <wp:extent cx="3310255" cy="131254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>7.</w:t>
      </w:r>
      <w:r>
        <w:rPr>
          <w:sz w:val="22"/>
        </w:rPr>
        <w:tab/>
        <w:t>A concrete bridge structure is being built.  It consists of vertical pillars that support horizontal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platforms.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 xml:space="preserve">The section of bridge platform labelled PQ on the diagram below is in equilibrium.  Draw and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label the forces acting on the platform.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D9B637B" wp14:editId="7D445A7E">
            <wp:extent cx="3081655" cy="273494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diagram below shows a heavy truck moving along the bridge during construction.  The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>distances in metres from the central pillar are shown on the diagram.  The centre of mass of the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>truck is at the 10.0 m mark and the bridge platform extends to 35.0 m from the pillar, the top of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which is 17.5 m above the platform.  The section of bridge platform shown has a mass of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>4.20 x 10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tonnes and the truck has a mass of 50.0 tonnes.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509ADF" wp14:editId="295223AC">
                <wp:simplePos x="0" y="0"/>
                <wp:positionH relativeFrom="column">
                  <wp:posOffset>1170305</wp:posOffset>
                </wp:positionH>
                <wp:positionV relativeFrom="paragraph">
                  <wp:posOffset>17780</wp:posOffset>
                </wp:positionV>
                <wp:extent cx="3618230" cy="2502535"/>
                <wp:effectExtent l="0" t="0" r="0" b="0"/>
                <wp:wrapSquare wrapText="bothSides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8230" cy="2502535"/>
                          <a:chOff x="1086" y="2790"/>
                          <a:chExt cx="5698" cy="3941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6" y="2790"/>
                            <a:ext cx="5408" cy="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4"/>
                        <wps:cNvSpPr txBox="1">
                          <a:spLocks/>
                        </wps:cNvSpPr>
                        <wps:spPr bwMode="auto">
                          <a:xfrm>
                            <a:off x="1232" y="4960"/>
                            <a:ext cx="416" cy="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1EC" w:rsidRDefault="00EA71EC" w:rsidP="00EA71EC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/>
                        </wps:cNvSpPr>
                        <wps:spPr bwMode="auto">
                          <a:xfrm>
                            <a:off x="6368" y="4944"/>
                            <a:ext cx="416" cy="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1EC" w:rsidRDefault="00EA71EC" w:rsidP="00EA71EC">
                              <w: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09ADF" id="Group 6" o:spid="_x0000_s1026" style="position:absolute;margin-left:92.15pt;margin-top:1.4pt;width:284.9pt;height:197.05pt;z-index:251661312" coordorigin="1086,2790" coordsize="5698,394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6;top:2790;width:5408;height:39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">
                  <v:imagedata r:id="rId13" o:title="" grayscale="t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32;top:4960;width:416;height:3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" stroked="f">
                  <v:path arrowok="t"/>
                  <v:textbox>
                    <w:txbxContent>
                      <w:p w:rsidR="00EA71EC" w:rsidRDefault="00EA71EC" w:rsidP="00EA71EC">
                        <w:r>
                          <w:t>P</w:t>
                        </w:r>
                      </w:p>
                    </w:txbxContent>
                  </v:textbox>
                </v:shape>
                <v:shape id="Text Box 5" o:spid="_x0000_s1029" type="#_x0000_t202" style="position:absolute;left:6368;top:4944;width:416;height: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" stroked="f">
                  <v:path arrowok="t"/>
                  <v:textbox>
                    <w:txbxContent>
                      <w:p w:rsidR="00EA71EC" w:rsidRDefault="00EA71EC" w:rsidP="00EA71EC">
                        <w:r>
                          <w:t>Q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(b) </w:t>
      </w:r>
      <w:r>
        <w:rPr>
          <w:sz w:val="22"/>
        </w:rPr>
        <w:tab/>
        <w:t xml:space="preserve">Calculate the angle </w:t>
      </w:r>
      <w:r>
        <w:rPr>
          <w:rFonts w:ascii="Symbol" w:hAnsi="Symbol"/>
          <w:sz w:val="22"/>
        </w:rPr>
        <w:t></w:t>
      </w:r>
      <w:r>
        <w:rPr>
          <w:rFonts w:ascii="Symbol" w:hAnsi="Symbol"/>
          <w:sz w:val="22"/>
        </w:rPr>
        <w:t></w:t>
      </w:r>
      <w:r>
        <w:rPr>
          <w:sz w:val="22"/>
        </w:rPr>
        <w:t xml:space="preserve">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(1)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(c) </w:t>
      </w:r>
      <w:r>
        <w:rPr>
          <w:sz w:val="22"/>
        </w:rPr>
        <w:tab/>
        <w:t xml:space="preserve">By taking moments about a suitable point calculate the tension in the cable.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lastRenderedPageBreak/>
        <w:tab/>
        <w:t>(d)</w:t>
      </w:r>
      <w:r>
        <w:rPr>
          <w:sz w:val="22"/>
        </w:rPr>
        <w:tab/>
        <w:t xml:space="preserve">Calculate the force exerted at point P by the central pillar onto the bridge when the truck is at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the position shown.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>8.</w:t>
      </w:r>
      <w:r>
        <w:rPr>
          <w:sz w:val="22"/>
        </w:rPr>
        <w:tab/>
        <w:t xml:space="preserve">A springboard diver with a mass of 62.5 kg is standing on the end of a diving board as shown below.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springboard has a mass of 1.20 x 10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kg.  A clamp at C holds the end of the board in place. 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>Assume for parts (a) and (b) only that the springboard is uniform and rigid ( i.e. does not bend).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F2F3BF9" wp14:editId="621CAC07">
            <wp:extent cx="4131945" cy="2049145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(a) </w:t>
      </w:r>
      <w:r>
        <w:rPr>
          <w:sz w:val="22"/>
        </w:rPr>
        <w:tab/>
        <w:t xml:space="preserve">On the diagram, use arrows to show the direction of the forces on the board due to the pivot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point (P) and the clamp (C).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(2)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(b) </w:t>
      </w:r>
      <w:r>
        <w:rPr>
          <w:sz w:val="22"/>
        </w:rPr>
        <w:tab/>
        <w:t xml:space="preserve">Calculate the forces acting on the clamp (C) and the pivot point (P) when the diver is standing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on the end of the board .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(4)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>9.</w:t>
      </w:r>
      <w:r>
        <w:rPr>
          <w:sz w:val="22"/>
        </w:rPr>
        <w:tab/>
        <w:t>A support for a hanging pot plant consists of a 0.500 m long uniform rigid boom AD of mass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0.750 kg pivoted at the lower end and supported by a light rope to the wall as shown in the figure </w:t>
      </w:r>
      <w:r>
        <w:rPr>
          <w:sz w:val="22"/>
        </w:rPr>
        <w:tab/>
        <w:t>below.  The angles are as shown.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 xml:space="preserve">The angles ABC and BAC are 45.0˚ and 60.0˚ respectively and the support cable BC is connected to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>the mid-point of AD at C.  The mass of the pot plant and basket is 2.20 kg.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jc w:val="center"/>
        <w:rPr>
          <w:sz w:val="22"/>
        </w:rPr>
      </w:pPr>
      <w:r>
        <w:rPr>
          <w:rFonts w:ascii="Palatino" w:hAnsi="Palatino"/>
          <w:noProof/>
        </w:rPr>
        <w:lastRenderedPageBreak/>
        <w:drawing>
          <wp:inline distT="0" distB="0" distL="0" distR="0" wp14:anchorId="72E54944" wp14:editId="6138A51F">
            <wp:extent cx="3606800" cy="31242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  <w:t>(a)</w:t>
      </w:r>
      <w:r>
        <w:rPr>
          <w:sz w:val="22"/>
        </w:rPr>
        <w:tab/>
        <w:t>Calculate the tension in the rope.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br w:type="page"/>
      </w:r>
      <w:r>
        <w:rPr>
          <w:sz w:val="22"/>
        </w:rPr>
        <w:lastRenderedPageBreak/>
        <w:t xml:space="preserve"> </w:t>
      </w:r>
      <w:r>
        <w:rPr>
          <w:sz w:val="22"/>
        </w:rPr>
        <w:tab/>
        <w:t>(b)</w:t>
      </w:r>
      <w:r>
        <w:rPr>
          <w:sz w:val="22"/>
        </w:rPr>
        <w:tab/>
        <w:t xml:space="preserve">Calculate the magnitude and direction of the force exerted by the wall on the boom at the 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point A.</w:t>
      </w: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</w:p>
    <w:p w:rsidR="00EA71EC" w:rsidRDefault="00EA71EC" w:rsidP="00EA71EC">
      <w:pPr>
        <w:tabs>
          <w:tab w:val="left" w:pos="567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(3)</w:t>
      </w:r>
    </w:p>
    <w:p w:rsidR="00EA71EC" w:rsidRDefault="00EA71EC" w:rsidP="00EA71EC">
      <w:pPr>
        <w:tabs>
          <w:tab w:val="left" w:pos="567"/>
        </w:tabs>
        <w:rPr>
          <w:sz w:val="22"/>
        </w:rPr>
      </w:pPr>
      <w:bookmarkStart w:id="0" w:name="_GoBack"/>
      <w:bookmarkEnd w:id="0"/>
    </w:p>
    <w:p w:rsidR="008F2FA5" w:rsidRDefault="008F2FA5" w:rsidP="008F2FA5">
      <w:pPr>
        <w:tabs>
          <w:tab w:val="left" w:pos="567"/>
        </w:tabs>
        <w:rPr>
          <w:sz w:val="22"/>
        </w:rPr>
      </w:pPr>
    </w:p>
    <w:p w:rsidR="004068CC" w:rsidRPr="003D11C3" w:rsidRDefault="008F2FA5" w:rsidP="008F2FA5">
      <w:pPr>
        <w:rPr>
          <w:rFonts w:ascii="Arial" w:hAnsi="Arial"/>
        </w:rPr>
      </w:pPr>
      <w:r>
        <w:rPr>
          <w:sz w:val="22"/>
        </w:rPr>
        <w:br w:type="page"/>
      </w:r>
    </w:p>
    <w:sectPr w:rsidR="004068CC" w:rsidRPr="003D11C3" w:rsidSect="00DA5783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activeWritingStyle w:appName="MSWord" w:lang="en-AU" w:vendorID="64" w:dllVersion="6" w:nlCheck="1" w:checkStyle="1"/>
  <w:activeWritingStyle w:appName="MSWord" w:lang="en-AU" w:vendorID="2" w:dllVersion="6" w:checkStyle="1"/>
  <w:proofState w:spelling="clean"/>
  <w:attachedTemplate r:id="rId1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1C"/>
    <w:rsid w:val="001428C6"/>
    <w:rsid w:val="00222BC9"/>
    <w:rsid w:val="002E141C"/>
    <w:rsid w:val="003D11C3"/>
    <w:rsid w:val="004068CC"/>
    <w:rsid w:val="005872A5"/>
    <w:rsid w:val="008574A2"/>
    <w:rsid w:val="008F2FA5"/>
    <w:rsid w:val="00967719"/>
    <w:rsid w:val="00BF67FC"/>
    <w:rsid w:val="00DA4D18"/>
    <w:rsid w:val="00DA5783"/>
    <w:rsid w:val="00EA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C915D"/>
  <w14:defaultImageDpi w14:val="300"/>
  <w15:docId w15:val="{8BF43D21-1E1C-7C47-ADDD-7AA1F91D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son.ian/Library/Group%20Containers/UBF8T346G9.Office/User%20Content.localized/Templates.localized/My%20Templates/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18</TotalTime>
  <Pages>14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Wilson (Holy Cross College)</dc:creator>
  <cp:keywords/>
  <dc:description/>
  <cp:lastModifiedBy>Ian Wilson (Holy Cross College - Ellenbrook)</cp:lastModifiedBy>
  <cp:revision>6</cp:revision>
  <dcterms:created xsi:type="dcterms:W3CDTF">2020-02-17T11:47:00Z</dcterms:created>
  <dcterms:modified xsi:type="dcterms:W3CDTF">2020-02-17T12:16:00Z</dcterms:modified>
</cp:coreProperties>
</file>