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D06FD" w14:textId="77777777" w:rsidR="005872A5" w:rsidRPr="009B6F94" w:rsidRDefault="00562E38" w:rsidP="00562E38">
      <w:pPr>
        <w:jc w:val="right"/>
        <w:rPr>
          <w:rFonts w:ascii="Arial" w:hAnsi="Arial"/>
          <w:sz w:val="22"/>
          <w:szCs w:val="22"/>
        </w:rPr>
      </w:pPr>
      <w:r w:rsidRPr="009B6F94">
        <w:rPr>
          <w:rFonts w:asciiTheme="majorHAnsi" w:hAnsiTheme="majorHAnsi"/>
          <w:noProof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 wp14:anchorId="525FCF8A" wp14:editId="40A9B73A">
            <wp:simplePos x="0" y="0"/>
            <wp:positionH relativeFrom="column">
              <wp:posOffset>101600</wp:posOffset>
            </wp:positionH>
            <wp:positionV relativeFrom="paragraph">
              <wp:posOffset>-508000</wp:posOffset>
            </wp:positionV>
            <wp:extent cx="1396365" cy="1201420"/>
            <wp:effectExtent l="0" t="0" r="635" b="0"/>
            <wp:wrapNone/>
            <wp:docPr id="12" name="Picture 12" descr="Macintosh HD:private:var:folders:8f:6jzcxkzx7b7bgkl3j2m3vnn80000gn:T:TemporaryItems:image_08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f:6jzcxkzx7b7bgkl3j2m3vnn80000gn:T:TemporaryItems:image_0859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6F94">
        <w:rPr>
          <w:rFonts w:ascii="Arial" w:hAnsi="Arial"/>
          <w:sz w:val="22"/>
          <w:szCs w:val="22"/>
        </w:rPr>
        <w:t>W-16</w:t>
      </w:r>
    </w:p>
    <w:p w14:paraId="0FA20D07" w14:textId="77777777" w:rsidR="00562E38" w:rsidRPr="009B6F94" w:rsidRDefault="00562E38" w:rsidP="00562E38">
      <w:pPr>
        <w:jc w:val="center"/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>12 PHYSICS ATAR</w:t>
      </w:r>
    </w:p>
    <w:p w14:paraId="56DA7559" w14:textId="18EA79BD" w:rsidR="00562E38" w:rsidRPr="009B6F94" w:rsidRDefault="00186167" w:rsidP="00562E38">
      <w:pPr>
        <w:jc w:val="center"/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>TEST 2</w:t>
      </w:r>
      <w:r w:rsidR="00562E38" w:rsidRPr="009B6F94">
        <w:rPr>
          <w:rFonts w:ascii="Arial" w:hAnsi="Arial"/>
          <w:sz w:val="22"/>
          <w:szCs w:val="22"/>
        </w:rPr>
        <w:t xml:space="preserve"> - </w:t>
      </w:r>
      <w:r w:rsidR="00414ADF">
        <w:rPr>
          <w:rFonts w:ascii="Arial" w:hAnsi="Arial"/>
          <w:sz w:val="22"/>
          <w:szCs w:val="22"/>
        </w:rPr>
        <w:t>ELECTROMAGNETISM</w:t>
      </w:r>
      <w:bookmarkStart w:id="0" w:name="_GoBack"/>
      <w:bookmarkEnd w:id="0"/>
    </w:p>
    <w:p w14:paraId="15D4ACD4" w14:textId="77777777" w:rsidR="00562E38" w:rsidRPr="009B6F94" w:rsidRDefault="00562E38" w:rsidP="00222BC9">
      <w:pPr>
        <w:rPr>
          <w:rFonts w:ascii="Arial" w:hAnsi="Arial"/>
          <w:sz w:val="22"/>
          <w:szCs w:val="22"/>
        </w:rPr>
      </w:pPr>
    </w:p>
    <w:p w14:paraId="1AF6FE29" w14:textId="5ABE78FF" w:rsidR="00562E38" w:rsidRPr="009B6F94" w:rsidRDefault="00562E38" w:rsidP="00222BC9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 xml:space="preserve">NAME:  </w:t>
      </w:r>
      <w:r w:rsidRPr="009B6F94">
        <w:rPr>
          <w:rFonts w:ascii="Arial" w:hAnsi="Arial"/>
          <w:sz w:val="22"/>
          <w:szCs w:val="22"/>
          <w:u w:val="single"/>
        </w:rPr>
        <w:tab/>
      </w:r>
      <w:r w:rsidRPr="009B6F94">
        <w:rPr>
          <w:rFonts w:ascii="Arial" w:hAnsi="Arial"/>
          <w:sz w:val="22"/>
          <w:szCs w:val="22"/>
          <w:u w:val="single"/>
        </w:rPr>
        <w:tab/>
      </w:r>
      <w:r w:rsidRPr="009B6F94">
        <w:rPr>
          <w:rFonts w:ascii="Arial" w:hAnsi="Arial"/>
          <w:sz w:val="22"/>
          <w:szCs w:val="22"/>
          <w:u w:val="single"/>
        </w:rPr>
        <w:tab/>
      </w:r>
      <w:r w:rsidRPr="009B6F94">
        <w:rPr>
          <w:rFonts w:ascii="Arial" w:hAnsi="Arial"/>
          <w:sz w:val="22"/>
          <w:szCs w:val="22"/>
          <w:u w:val="single"/>
        </w:rPr>
        <w:tab/>
      </w:r>
      <w:r w:rsidRPr="009B6F94">
        <w:rPr>
          <w:rFonts w:ascii="Arial" w:hAnsi="Arial"/>
          <w:sz w:val="22"/>
          <w:szCs w:val="22"/>
          <w:u w:val="single"/>
        </w:rPr>
        <w:tab/>
      </w:r>
      <w:r w:rsidRPr="009B6F94">
        <w:rPr>
          <w:rFonts w:ascii="Arial" w:hAnsi="Arial"/>
          <w:sz w:val="22"/>
          <w:szCs w:val="22"/>
          <w:u w:val="single"/>
        </w:rPr>
        <w:tab/>
      </w:r>
      <w:r w:rsidRPr="009B6F94">
        <w:rPr>
          <w:rFonts w:ascii="Arial" w:hAnsi="Arial"/>
          <w:sz w:val="22"/>
          <w:szCs w:val="22"/>
          <w:u w:val="single"/>
        </w:rPr>
        <w:tab/>
      </w:r>
      <w:r w:rsidRPr="009B6F94">
        <w:rPr>
          <w:rFonts w:ascii="Arial" w:hAnsi="Arial"/>
          <w:sz w:val="22"/>
          <w:szCs w:val="22"/>
          <w:u w:val="single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 xml:space="preserve">MARK:  </w:t>
      </w:r>
      <w:r w:rsidR="004779B2" w:rsidRPr="009B6F94">
        <w:rPr>
          <w:position w:val="-24"/>
        </w:rPr>
        <w:object w:dxaOrig="340" w:dyaOrig="640" w14:anchorId="4F4531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32pt" o:ole="">
            <v:imagedata r:id="rId9" o:title=""/>
          </v:shape>
          <o:OLEObject Type="Embed" ProgID="Equation.3" ShapeID="_x0000_i1025" DrawAspect="Content" ObjectID="_1392219779" r:id="rId10"/>
        </w:object>
      </w:r>
    </w:p>
    <w:p w14:paraId="108126C4" w14:textId="77777777" w:rsidR="00562E38" w:rsidRPr="009B6F94" w:rsidRDefault="00562E38" w:rsidP="00222BC9">
      <w:pPr>
        <w:rPr>
          <w:rFonts w:ascii="Arial" w:hAnsi="Arial"/>
          <w:sz w:val="22"/>
          <w:szCs w:val="22"/>
        </w:rPr>
      </w:pPr>
    </w:p>
    <w:p w14:paraId="45B8E5B3" w14:textId="77777777" w:rsidR="00B82FC9" w:rsidRPr="009B6F94" w:rsidRDefault="00B82FC9" w:rsidP="00B82FC9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 xml:space="preserve">When calculating numerical answers, show your working or reasoning clearly. Give final answers to </w:t>
      </w:r>
      <w:r w:rsidRPr="009B6F94">
        <w:rPr>
          <w:rFonts w:ascii="Arial" w:hAnsi="Arial"/>
          <w:b/>
          <w:sz w:val="22"/>
          <w:szCs w:val="22"/>
        </w:rPr>
        <w:t>three</w:t>
      </w:r>
      <w:r w:rsidRPr="009B6F94">
        <w:rPr>
          <w:rFonts w:ascii="Arial" w:hAnsi="Arial"/>
          <w:sz w:val="22"/>
          <w:szCs w:val="22"/>
        </w:rPr>
        <w:t xml:space="preserve"> significant figures and include appropriate units where applicable.</w:t>
      </w:r>
    </w:p>
    <w:p w14:paraId="6150DC37" w14:textId="77777777" w:rsidR="00B82FC9" w:rsidRPr="009B6F94" w:rsidRDefault="00B82FC9" w:rsidP="00B82FC9">
      <w:pPr>
        <w:rPr>
          <w:rFonts w:ascii="Arial" w:hAnsi="Arial"/>
          <w:sz w:val="22"/>
          <w:szCs w:val="22"/>
        </w:rPr>
      </w:pPr>
    </w:p>
    <w:p w14:paraId="0143BB73" w14:textId="1FAAEFE7" w:rsidR="0098156B" w:rsidRPr="009B6F94" w:rsidRDefault="0098156B" w:rsidP="00B82FC9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>1.</w:t>
      </w:r>
      <w:r w:rsidRPr="009B6F94">
        <w:rPr>
          <w:rFonts w:ascii="Arial" w:hAnsi="Arial"/>
          <w:sz w:val="22"/>
          <w:szCs w:val="22"/>
        </w:rPr>
        <w:tab/>
        <w:t xml:space="preserve">The diagram shown represents a conductive bar connected to an external potential </w:t>
      </w:r>
      <w:r w:rsidRPr="009B6F94">
        <w:rPr>
          <w:rFonts w:ascii="Arial" w:hAnsi="Arial"/>
          <w:sz w:val="22"/>
          <w:szCs w:val="22"/>
        </w:rPr>
        <w:tab/>
        <w:t xml:space="preserve">difference. Draw clearly ON THE DIAGRAM, the induced magnetic field produced when the </w:t>
      </w:r>
      <w:r w:rsidRPr="009B6F94">
        <w:rPr>
          <w:rFonts w:ascii="Arial" w:hAnsi="Arial"/>
          <w:sz w:val="22"/>
          <w:szCs w:val="22"/>
        </w:rPr>
        <w:tab/>
        <w:t xml:space="preserve">circuit is closed.    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>(1 mark)</w:t>
      </w:r>
    </w:p>
    <w:p w14:paraId="7BC228D0" w14:textId="77777777" w:rsidR="0098156B" w:rsidRPr="009B6F94" w:rsidRDefault="0098156B" w:rsidP="00B82FC9">
      <w:pPr>
        <w:rPr>
          <w:rFonts w:ascii="Arial" w:hAnsi="Arial"/>
          <w:sz w:val="22"/>
          <w:szCs w:val="22"/>
        </w:rPr>
      </w:pPr>
    </w:p>
    <w:p w14:paraId="62A4A0BB" w14:textId="671947A8" w:rsidR="0098156B" w:rsidRPr="009B6F94" w:rsidRDefault="0098156B" w:rsidP="0098156B">
      <w:pPr>
        <w:jc w:val="center"/>
        <w:rPr>
          <w:rFonts w:ascii="Arial" w:hAnsi="Arial"/>
          <w:sz w:val="22"/>
          <w:szCs w:val="22"/>
        </w:rPr>
      </w:pPr>
      <w:r w:rsidRPr="009B6F94">
        <w:rPr>
          <w:rFonts w:ascii="Arial" w:hAnsi="Arial" w:cs="Arial"/>
          <w:noProof/>
          <w:lang w:val="en-US"/>
        </w:rPr>
        <w:drawing>
          <wp:inline distT="0" distB="0" distL="0" distR="0" wp14:anchorId="4CE4BBD2" wp14:editId="0F2DB22E">
            <wp:extent cx="2319655" cy="1176655"/>
            <wp:effectExtent l="0" t="0" r="0" b="0"/>
            <wp:docPr id="4" name="Picture 3" descr="Ma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718CC" w14:textId="77777777" w:rsidR="0098156B" w:rsidRPr="009B6F94" w:rsidRDefault="0098156B" w:rsidP="00B82FC9">
      <w:pPr>
        <w:rPr>
          <w:rFonts w:ascii="Arial" w:hAnsi="Arial"/>
          <w:sz w:val="22"/>
          <w:szCs w:val="22"/>
        </w:rPr>
      </w:pPr>
    </w:p>
    <w:p w14:paraId="14CA2798" w14:textId="77777777" w:rsidR="00712E22" w:rsidRPr="009B6F94" w:rsidRDefault="0098156B" w:rsidP="00712E22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>2.</w:t>
      </w:r>
      <w:r w:rsidRPr="009B6F94">
        <w:rPr>
          <w:rFonts w:ascii="Arial" w:hAnsi="Arial"/>
          <w:sz w:val="22"/>
          <w:szCs w:val="22"/>
        </w:rPr>
        <w:tab/>
      </w:r>
      <w:r w:rsidR="00712E22" w:rsidRPr="009B6F94">
        <w:rPr>
          <w:rFonts w:ascii="Arial" w:hAnsi="Arial"/>
          <w:sz w:val="22"/>
          <w:szCs w:val="22"/>
        </w:rPr>
        <w:t>The diagram shown represents a current carrying conductor.</w:t>
      </w:r>
    </w:p>
    <w:p w14:paraId="2A5DA698" w14:textId="77777777" w:rsidR="00712E22" w:rsidRPr="009B6F94" w:rsidRDefault="00712E22" w:rsidP="00712E22">
      <w:pPr>
        <w:rPr>
          <w:rFonts w:ascii="Arial" w:hAnsi="Arial"/>
          <w:sz w:val="22"/>
          <w:szCs w:val="22"/>
        </w:rPr>
      </w:pPr>
    </w:p>
    <w:p w14:paraId="65CCEDC8" w14:textId="576982F9" w:rsidR="00712E22" w:rsidRPr="009B6F94" w:rsidRDefault="00712E22" w:rsidP="00712E22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>(a)</w:t>
      </w:r>
      <w:r w:rsidRPr="009B6F94">
        <w:rPr>
          <w:rFonts w:ascii="Arial" w:hAnsi="Arial"/>
          <w:sz w:val="22"/>
          <w:szCs w:val="22"/>
        </w:rPr>
        <w:tab/>
        <w:t xml:space="preserve">Sketch clearly ON THE DIAGRAM, the magnetic field lines produced by this current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 xml:space="preserve">when a current is flowing.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>(1 mark)</w:t>
      </w:r>
    </w:p>
    <w:p w14:paraId="21356550" w14:textId="77777777" w:rsidR="00712E22" w:rsidRPr="009B6F94" w:rsidRDefault="00712E22" w:rsidP="00712E22">
      <w:pPr>
        <w:rPr>
          <w:rFonts w:ascii="Arial" w:hAnsi="Arial"/>
          <w:sz w:val="22"/>
          <w:szCs w:val="22"/>
        </w:rPr>
      </w:pPr>
    </w:p>
    <w:p w14:paraId="187C636A" w14:textId="77777777" w:rsidR="00712E22" w:rsidRPr="009B6F94" w:rsidRDefault="00712E22" w:rsidP="00712E22">
      <w:pPr>
        <w:rPr>
          <w:rFonts w:ascii="Arial" w:hAnsi="Arial"/>
          <w:sz w:val="22"/>
          <w:szCs w:val="22"/>
        </w:rPr>
      </w:pPr>
    </w:p>
    <w:p w14:paraId="76FE9992" w14:textId="77777777" w:rsidR="00712E22" w:rsidRPr="009B6F94" w:rsidRDefault="00712E22" w:rsidP="00712E22">
      <w:pPr>
        <w:rPr>
          <w:rFonts w:ascii="Arial" w:hAnsi="Arial"/>
          <w:sz w:val="22"/>
          <w:szCs w:val="22"/>
        </w:rPr>
      </w:pPr>
    </w:p>
    <w:p w14:paraId="11844CAD" w14:textId="77777777" w:rsidR="00712E22" w:rsidRPr="009B6F94" w:rsidRDefault="00712E22" w:rsidP="00712E22">
      <w:pPr>
        <w:rPr>
          <w:rFonts w:ascii="Arial" w:hAnsi="Arial"/>
          <w:sz w:val="22"/>
          <w:szCs w:val="22"/>
        </w:rPr>
      </w:pPr>
    </w:p>
    <w:p w14:paraId="1B7E50DB" w14:textId="40A4EB77" w:rsidR="00712E22" w:rsidRPr="009B6F94" w:rsidRDefault="00712E22" w:rsidP="00712E22">
      <w:pPr>
        <w:jc w:val="center"/>
        <w:rPr>
          <w:rFonts w:ascii="Arial" w:hAnsi="Arial"/>
          <w:sz w:val="22"/>
          <w:szCs w:val="22"/>
        </w:rPr>
      </w:pPr>
      <w:r w:rsidRPr="009B6F94">
        <w:rPr>
          <w:rFonts w:ascii="Arial" w:hAnsi="Arial" w:cs="Arial"/>
          <w:noProof/>
          <w:lang w:val="en-US"/>
        </w:rPr>
        <w:drawing>
          <wp:inline distT="0" distB="0" distL="0" distR="0" wp14:anchorId="22DC18C8" wp14:editId="549DB13A">
            <wp:extent cx="601345" cy="609600"/>
            <wp:effectExtent l="0" t="0" r="8255" b="0"/>
            <wp:docPr id="5" name="Picture 5" descr="cond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duc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3568" w14:textId="4FDED3AB" w:rsidR="0098156B" w:rsidRPr="009B6F94" w:rsidRDefault="0098156B" w:rsidP="00B82FC9">
      <w:pPr>
        <w:rPr>
          <w:rFonts w:ascii="Arial" w:hAnsi="Arial"/>
          <w:sz w:val="22"/>
          <w:szCs w:val="22"/>
        </w:rPr>
      </w:pPr>
    </w:p>
    <w:p w14:paraId="20565B7F" w14:textId="77777777" w:rsidR="00712E22" w:rsidRPr="009B6F94" w:rsidRDefault="00712E22" w:rsidP="00B82FC9">
      <w:pPr>
        <w:rPr>
          <w:rFonts w:ascii="Arial" w:hAnsi="Arial"/>
          <w:sz w:val="22"/>
          <w:szCs w:val="22"/>
        </w:rPr>
      </w:pPr>
    </w:p>
    <w:p w14:paraId="2C00C884" w14:textId="77777777" w:rsidR="00712E22" w:rsidRPr="009B6F94" w:rsidRDefault="00712E22" w:rsidP="00B82FC9">
      <w:pPr>
        <w:rPr>
          <w:rFonts w:ascii="Arial" w:hAnsi="Arial"/>
          <w:sz w:val="22"/>
          <w:szCs w:val="22"/>
        </w:rPr>
      </w:pPr>
    </w:p>
    <w:p w14:paraId="35193E54" w14:textId="05D25D68" w:rsidR="00712E22" w:rsidRPr="009B6F94" w:rsidRDefault="00712E22" w:rsidP="00B82FC9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</w:r>
    </w:p>
    <w:p w14:paraId="7256152D" w14:textId="42B18D69" w:rsidR="00712E22" w:rsidRPr="009B6F94" w:rsidRDefault="00712E22" w:rsidP="00B82FC9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>(b)</w:t>
      </w:r>
      <w:r w:rsidRPr="009B6F94">
        <w:rPr>
          <w:rFonts w:ascii="Arial" w:hAnsi="Arial"/>
          <w:sz w:val="22"/>
          <w:szCs w:val="22"/>
        </w:rPr>
        <w:tab/>
        <w:t xml:space="preserve">The conductor is now placed into a magnetic field as shown. A pocket compass is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 xml:space="preserve">placed at position (A) and then position (B). Sketch (below) the direction of the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 xml:space="preserve">compass arrow for each position.                          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 xml:space="preserve">(2 marks) </w:t>
      </w:r>
    </w:p>
    <w:p w14:paraId="308AC2FF" w14:textId="77777777" w:rsidR="00712E22" w:rsidRPr="009B6F94" w:rsidRDefault="00712E22" w:rsidP="00B82FC9">
      <w:pPr>
        <w:rPr>
          <w:rFonts w:ascii="Arial" w:hAnsi="Arial"/>
          <w:sz w:val="22"/>
          <w:szCs w:val="22"/>
        </w:rPr>
      </w:pPr>
    </w:p>
    <w:p w14:paraId="56677FE9" w14:textId="149A0615" w:rsidR="00712E22" w:rsidRPr="009B6F94" w:rsidRDefault="00712E22" w:rsidP="00B82FC9">
      <w:pPr>
        <w:rPr>
          <w:rFonts w:ascii="Arial" w:hAnsi="Arial"/>
          <w:b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b/>
          <w:sz w:val="22"/>
          <w:szCs w:val="22"/>
        </w:rPr>
        <w:t>(Note: B</w:t>
      </w:r>
      <w:r w:rsidRPr="009B6F94">
        <w:rPr>
          <w:rFonts w:ascii="Arial" w:hAnsi="Arial"/>
          <w:b/>
          <w:sz w:val="22"/>
          <w:szCs w:val="22"/>
          <w:vertAlign w:val="subscript"/>
        </w:rPr>
        <w:t>earth</w:t>
      </w:r>
      <w:r w:rsidRPr="009B6F94">
        <w:rPr>
          <w:rFonts w:ascii="Arial" w:hAnsi="Arial"/>
          <w:b/>
          <w:sz w:val="22"/>
          <w:szCs w:val="22"/>
        </w:rPr>
        <w:t xml:space="preserve"> = B</w:t>
      </w:r>
      <w:r w:rsidRPr="009B6F94">
        <w:rPr>
          <w:rFonts w:ascii="Arial" w:hAnsi="Arial"/>
          <w:b/>
          <w:sz w:val="22"/>
          <w:szCs w:val="22"/>
          <w:vertAlign w:val="subscript"/>
        </w:rPr>
        <w:t>wire</w:t>
      </w:r>
      <w:r w:rsidRPr="009B6F94">
        <w:rPr>
          <w:rFonts w:ascii="Arial" w:hAnsi="Arial"/>
          <w:b/>
          <w:sz w:val="22"/>
          <w:szCs w:val="22"/>
        </w:rPr>
        <w:t>)</w:t>
      </w:r>
    </w:p>
    <w:p w14:paraId="73E81364" w14:textId="77777777" w:rsidR="00712E22" w:rsidRPr="009B6F94" w:rsidRDefault="00712E22" w:rsidP="00B82FC9">
      <w:pPr>
        <w:rPr>
          <w:rFonts w:ascii="Arial" w:hAnsi="Arial"/>
          <w:sz w:val="22"/>
          <w:szCs w:val="22"/>
        </w:rPr>
      </w:pPr>
    </w:p>
    <w:p w14:paraId="3014C50A" w14:textId="5ECE4620" w:rsidR="00712E22" w:rsidRPr="009B6F94" w:rsidRDefault="00712E22" w:rsidP="00712E22">
      <w:pPr>
        <w:jc w:val="center"/>
        <w:rPr>
          <w:rFonts w:ascii="Arial" w:hAnsi="Arial"/>
          <w:sz w:val="22"/>
          <w:szCs w:val="22"/>
        </w:rPr>
      </w:pPr>
      <w:r w:rsidRPr="009B6F94">
        <w:rPr>
          <w:rFonts w:ascii="Arial" w:hAnsi="Arial" w:cs="Arial"/>
          <w:noProof/>
          <w:lang w:val="en-US"/>
        </w:rPr>
        <w:drawing>
          <wp:inline distT="0" distB="0" distL="0" distR="0" wp14:anchorId="27D7DA10" wp14:editId="78368662">
            <wp:extent cx="1244600" cy="1701800"/>
            <wp:effectExtent l="0" t="0" r="0" b="0"/>
            <wp:docPr id="7" name="Picture 7" descr="cond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ducto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2274" w14:textId="5900A376" w:rsidR="000E67B5" w:rsidRPr="009B6F94" w:rsidRDefault="000E67B5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br w:type="page"/>
      </w:r>
    </w:p>
    <w:p w14:paraId="088BBDC3" w14:textId="1FF568B9" w:rsidR="00712E22" w:rsidRPr="009B6F94" w:rsidRDefault="000E67B5" w:rsidP="00712E22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lastRenderedPageBreak/>
        <w:t>3.</w:t>
      </w:r>
      <w:r w:rsidRPr="009B6F94">
        <w:rPr>
          <w:rFonts w:ascii="Arial" w:hAnsi="Arial"/>
          <w:sz w:val="22"/>
          <w:szCs w:val="22"/>
        </w:rPr>
        <w:tab/>
        <w:t xml:space="preserve">A single piece of copper wire is wound into a coil as shown. Draw clearly ON THE </w:t>
      </w:r>
      <w:r w:rsidR="0053769D">
        <w:rPr>
          <w:rFonts w:ascii="Arial" w:hAnsi="Arial"/>
          <w:sz w:val="22"/>
          <w:szCs w:val="22"/>
        </w:rPr>
        <w:tab/>
      </w:r>
      <w:r w:rsidR="00E26219" w:rsidRPr="009B6F94">
        <w:rPr>
          <w:rFonts w:ascii="Arial" w:hAnsi="Arial"/>
          <w:sz w:val="22"/>
          <w:szCs w:val="22"/>
        </w:rPr>
        <w:t>DIAGRAM</w:t>
      </w:r>
      <w:r w:rsidR="0053769D">
        <w:rPr>
          <w:rFonts w:ascii="Arial" w:hAnsi="Arial"/>
          <w:sz w:val="22"/>
          <w:szCs w:val="22"/>
        </w:rPr>
        <w:t xml:space="preserve">, </w:t>
      </w:r>
      <w:r w:rsidRPr="009B6F94">
        <w:rPr>
          <w:rFonts w:ascii="Arial" w:hAnsi="Arial"/>
          <w:sz w:val="22"/>
          <w:szCs w:val="22"/>
        </w:rPr>
        <w:t xml:space="preserve">the magnetic field produced when a current (I) is passed through this coil.                                       </w:t>
      </w:r>
      <w:r w:rsidR="00D24807" w:rsidRPr="009B6F94">
        <w:rPr>
          <w:rFonts w:ascii="Arial" w:hAnsi="Arial"/>
          <w:sz w:val="22"/>
          <w:szCs w:val="22"/>
        </w:rPr>
        <w:tab/>
      </w:r>
      <w:r w:rsidR="00D24807" w:rsidRPr="009B6F94">
        <w:rPr>
          <w:rFonts w:ascii="Arial" w:hAnsi="Arial"/>
          <w:sz w:val="22"/>
          <w:szCs w:val="22"/>
        </w:rPr>
        <w:tab/>
      </w:r>
      <w:r w:rsidR="00D24807" w:rsidRPr="009B6F94">
        <w:rPr>
          <w:rFonts w:ascii="Arial" w:hAnsi="Arial"/>
          <w:sz w:val="22"/>
          <w:szCs w:val="22"/>
        </w:rPr>
        <w:tab/>
      </w:r>
      <w:r w:rsidR="00D24807" w:rsidRPr="009B6F94">
        <w:rPr>
          <w:rFonts w:ascii="Arial" w:hAnsi="Arial"/>
          <w:sz w:val="22"/>
          <w:szCs w:val="22"/>
        </w:rPr>
        <w:tab/>
      </w:r>
      <w:r w:rsidR="00D24807" w:rsidRPr="009B6F94">
        <w:rPr>
          <w:rFonts w:ascii="Arial" w:hAnsi="Arial"/>
          <w:sz w:val="22"/>
          <w:szCs w:val="22"/>
        </w:rPr>
        <w:tab/>
      </w:r>
      <w:r w:rsidR="00D24807" w:rsidRPr="009B6F94">
        <w:rPr>
          <w:rFonts w:ascii="Arial" w:hAnsi="Arial"/>
          <w:sz w:val="22"/>
          <w:szCs w:val="22"/>
        </w:rPr>
        <w:tab/>
      </w:r>
      <w:r w:rsidR="00D24807" w:rsidRPr="009B6F94">
        <w:rPr>
          <w:rFonts w:ascii="Arial" w:hAnsi="Arial"/>
          <w:sz w:val="22"/>
          <w:szCs w:val="22"/>
        </w:rPr>
        <w:tab/>
      </w:r>
      <w:r w:rsidR="00D24807" w:rsidRPr="009B6F94">
        <w:rPr>
          <w:rFonts w:ascii="Arial" w:hAnsi="Arial"/>
          <w:sz w:val="22"/>
          <w:szCs w:val="22"/>
        </w:rPr>
        <w:tab/>
      </w:r>
      <w:r w:rsidR="00D24807" w:rsidRPr="009B6F94">
        <w:rPr>
          <w:rFonts w:ascii="Arial" w:hAnsi="Arial"/>
          <w:sz w:val="22"/>
          <w:szCs w:val="22"/>
        </w:rPr>
        <w:tab/>
      </w:r>
      <w:r w:rsidR="00D24807" w:rsidRPr="009B6F94">
        <w:rPr>
          <w:rFonts w:ascii="Arial" w:hAnsi="Arial"/>
          <w:sz w:val="22"/>
          <w:szCs w:val="22"/>
        </w:rPr>
        <w:tab/>
      </w:r>
      <w:r w:rsidR="00D24807" w:rsidRPr="009B6F94">
        <w:rPr>
          <w:rFonts w:ascii="Arial" w:hAnsi="Arial"/>
          <w:sz w:val="22"/>
          <w:szCs w:val="22"/>
        </w:rPr>
        <w:tab/>
      </w:r>
      <w:r w:rsidR="00D24807" w:rsidRPr="009B6F94">
        <w:rPr>
          <w:rFonts w:ascii="Arial" w:hAnsi="Arial"/>
          <w:sz w:val="22"/>
          <w:szCs w:val="22"/>
        </w:rPr>
        <w:tab/>
      </w:r>
      <w:r w:rsidR="00D24807" w:rsidRPr="009B6F94">
        <w:rPr>
          <w:rFonts w:ascii="Arial" w:hAnsi="Arial"/>
          <w:sz w:val="22"/>
          <w:szCs w:val="22"/>
        </w:rPr>
        <w:tab/>
      </w:r>
      <w:r w:rsidR="00D24807" w:rsidRPr="009B6F94">
        <w:rPr>
          <w:rFonts w:ascii="Arial" w:hAnsi="Arial"/>
          <w:sz w:val="22"/>
          <w:szCs w:val="22"/>
        </w:rPr>
        <w:tab/>
      </w:r>
      <w:r w:rsidR="00D24807"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>(3 marks)</w:t>
      </w:r>
    </w:p>
    <w:p w14:paraId="67C6829E" w14:textId="77777777" w:rsidR="00D24807" w:rsidRPr="009B6F94" w:rsidRDefault="00D24807" w:rsidP="00712E22">
      <w:pPr>
        <w:rPr>
          <w:rFonts w:ascii="Arial" w:hAnsi="Arial"/>
          <w:sz w:val="22"/>
          <w:szCs w:val="22"/>
        </w:rPr>
      </w:pPr>
    </w:p>
    <w:p w14:paraId="25BB8E95" w14:textId="77777777" w:rsidR="00CF5391" w:rsidRPr="009B6F94" w:rsidRDefault="00CF5391" w:rsidP="00712E22">
      <w:pPr>
        <w:rPr>
          <w:rFonts w:ascii="Arial" w:hAnsi="Arial"/>
          <w:sz w:val="22"/>
          <w:szCs w:val="22"/>
        </w:rPr>
      </w:pPr>
    </w:p>
    <w:p w14:paraId="458DE0B5" w14:textId="64BA275B" w:rsidR="00D24807" w:rsidRPr="009B6F94" w:rsidRDefault="00D24807" w:rsidP="00D24807">
      <w:pPr>
        <w:jc w:val="center"/>
        <w:rPr>
          <w:rFonts w:ascii="Arial" w:hAnsi="Arial"/>
          <w:sz w:val="22"/>
          <w:szCs w:val="22"/>
        </w:rPr>
      </w:pPr>
      <w:r w:rsidRPr="009B6F94">
        <w:rPr>
          <w:rFonts w:ascii="Arial" w:hAnsi="Arial" w:cs="Arial"/>
          <w:noProof/>
          <w:lang w:val="en-US"/>
        </w:rPr>
        <w:drawing>
          <wp:inline distT="0" distB="0" distL="0" distR="0" wp14:anchorId="4FD2D359" wp14:editId="6F211F49">
            <wp:extent cx="1312545" cy="1244600"/>
            <wp:effectExtent l="0" t="0" r="8255" b="0"/>
            <wp:docPr id="6" name="Picture 9" descr="co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i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C75E" w14:textId="77777777" w:rsidR="00D24807" w:rsidRPr="009B6F94" w:rsidRDefault="00D24807" w:rsidP="00D24807">
      <w:pPr>
        <w:rPr>
          <w:rFonts w:ascii="Arial" w:hAnsi="Arial"/>
          <w:sz w:val="22"/>
          <w:szCs w:val="22"/>
        </w:rPr>
      </w:pPr>
    </w:p>
    <w:p w14:paraId="1DF2A692" w14:textId="77777777" w:rsidR="002E1F3B" w:rsidRPr="009B6F94" w:rsidRDefault="002E1F3B" w:rsidP="002E1F3B">
      <w:pPr>
        <w:rPr>
          <w:rFonts w:ascii="Arial" w:hAnsi="Arial"/>
          <w:sz w:val="22"/>
          <w:szCs w:val="22"/>
        </w:rPr>
      </w:pPr>
    </w:p>
    <w:p w14:paraId="5C3D7ABC" w14:textId="77777777" w:rsidR="002E1F3B" w:rsidRPr="009B6F94" w:rsidRDefault="00CF5391" w:rsidP="002E1F3B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>4.</w:t>
      </w:r>
      <w:r w:rsidRPr="009B6F94">
        <w:rPr>
          <w:rFonts w:ascii="Arial" w:hAnsi="Arial"/>
          <w:sz w:val="22"/>
          <w:szCs w:val="22"/>
        </w:rPr>
        <w:tab/>
      </w:r>
    </w:p>
    <w:p w14:paraId="69A3754D" w14:textId="72C8D725" w:rsidR="002E1F3B" w:rsidRPr="009B6F94" w:rsidRDefault="002E1F3B" w:rsidP="002E1F3B">
      <w:pPr>
        <w:jc w:val="center"/>
        <w:rPr>
          <w:rFonts w:ascii="Arial" w:hAnsi="Arial"/>
          <w:sz w:val="22"/>
          <w:szCs w:val="22"/>
        </w:rPr>
      </w:pPr>
      <w:r w:rsidRPr="009B6F94">
        <w:rPr>
          <w:rFonts w:ascii="Arial" w:hAnsi="Arial" w:cs="Arial"/>
          <w:noProof/>
          <w:lang w:val="en-US"/>
        </w:rPr>
        <w:drawing>
          <wp:inline distT="0" distB="0" distL="0" distR="0" wp14:anchorId="6593ECFB" wp14:editId="04EEBC37">
            <wp:extent cx="3488055" cy="1447800"/>
            <wp:effectExtent l="0" t="0" r="0" b="0"/>
            <wp:docPr id="11" name="Picture 11" descr="coi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il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FA2B" w14:textId="77777777" w:rsidR="002E1F3B" w:rsidRPr="009B6F94" w:rsidRDefault="002E1F3B" w:rsidP="002E1F3B">
      <w:pPr>
        <w:rPr>
          <w:rFonts w:ascii="Arial" w:hAnsi="Arial"/>
          <w:sz w:val="22"/>
          <w:szCs w:val="22"/>
        </w:rPr>
      </w:pPr>
    </w:p>
    <w:p w14:paraId="26CB33E0" w14:textId="1CD8A707" w:rsidR="002E1F3B" w:rsidRPr="009B6F94" w:rsidRDefault="002E1F3B" w:rsidP="002E1F3B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</w:r>
      <w:r w:rsidR="00635BCD" w:rsidRPr="009B6F94">
        <w:rPr>
          <w:rFonts w:ascii="Arial" w:hAnsi="Arial"/>
          <w:sz w:val="22"/>
          <w:szCs w:val="22"/>
        </w:rPr>
        <w:t>The coil shown</w:t>
      </w:r>
      <w:r w:rsidRPr="009B6F94">
        <w:rPr>
          <w:rFonts w:ascii="Arial" w:hAnsi="Arial"/>
          <w:sz w:val="22"/>
          <w:szCs w:val="22"/>
        </w:rPr>
        <w:t xml:space="preserve"> above</w:t>
      </w:r>
      <w:r w:rsidR="00635BCD" w:rsidRPr="009B6F94">
        <w:rPr>
          <w:rFonts w:ascii="Arial" w:hAnsi="Arial"/>
          <w:sz w:val="22"/>
          <w:szCs w:val="22"/>
        </w:rPr>
        <w:t xml:space="preserve"> is connected to the battery terminals X and Y. A compass needle that </w:t>
      </w:r>
      <w:r w:rsidRPr="009B6F94">
        <w:rPr>
          <w:rFonts w:ascii="Arial" w:hAnsi="Arial"/>
          <w:sz w:val="22"/>
          <w:szCs w:val="22"/>
        </w:rPr>
        <w:tab/>
      </w:r>
      <w:r w:rsidR="00635BCD" w:rsidRPr="009B6F94">
        <w:rPr>
          <w:rFonts w:ascii="Arial" w:hAnsi="Arial"/>
          <w:sz w:val="22"/>
          <w:szCs w:val="22"/>
        </w:rPr>
        <w:t>normally points north has the following orientations when placed in different positions:</w:t>
      </w:r>
      <w:r w:rsidR="00635BCD" w:rsidRPr="009B6F94">
        <w:rPr>
          <w:rFonts w:ascii="Arial" w:hAnsi="Arial"/>
          <w:sz w:val="22"/>
          <w:szCs w:val="22"/>
        </w:rPr>
        <w:tab/>
      </w:r>
      <w:r w:rsidR="00635BCD" w:rsidRPr="009B6F94">
        <w:rPr>
          <w:rFonts w:ascii="Arial" w:hAnsi="Arial"/>
          <w:sz w:val="22"/>
          <w:szCs w:val="22"/>
        </w:rPr>
        <w:tab/>
      </w:r>
      <w:r w:rsidR="00635BCD" w:rsidRPr="009B6F94">
        <w:rPr>
          <w:rFonts w:ascii="Arial" w:hAnsi="Arial"/>
          <w:sz w:val="22"/>
          <w:szCs w:val="22"/>
        </w:rPr>
        <w:tab/>
      </w:r>
      <w:r w:rsidR="00635BCD" w:rsidRPr="009B6F94">
        <w:rPr>
          <w:rFonts w:ascii="Arial" w:hAnsi="Arial"/>
          <w:sz w:val="22"/>
          <w:szCs w:val="22"/>
        </w:rPr>
        <w:tab/>
      </w:r>
      <w:r w:rsidR="00635BCD" w:rsidRPr="009B6F94">
        <w:rPr>
          <w:rFonts w:ascii="Arial" w:hAnsi="Arial"/>
          <w:sz w:val="22"/>
          <w:szCs w:val="22"/>
        </w:rPr>
        <w:tab/>
      </w:r>
      <w:r w:rsidR="00635BCD" w:rsidRPr="009B6F94">
        <w:rPr>
          <w:rFonts w:ascii="Arial" w:hAnsi="Arial"/>
          <w:sz w:val="22"/>
          <w:szCs w:val="22"/>
        </w:rPr>
        <w:tab/>
      </w:r>
      <w:r w:rsidR="00635BCD" w:rsidRPr="009B6F94">
        <w:rPr>
          <w:rFonts w:ascii="Arial" w:hAnsi="Arial"/>
          <w:sz w:val="22"/>
          <w:szCs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2E1F3B" w:rsidRPr="009B6F94" w14:paraId="73399EC9" w14:textId="77777777" w:rsidTr="00CD6AA4">
        <w:tc>
          <w:tcPr>
            <w:tcW w:w="213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C91D3CB" w14:textId="77777777" w:rsidR="002E1F3B" w:rsidRPr="009B6F94" w:rsidRDefault="002E1F3B" w:rsidP="00CD6A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30" w:type="dxa"/>
            <w:shd w:val="clear" w:color="auto" w:fill="auto"/>
          </w:tcPr>
          <w:p w14:paraId="6176EE28" w14:textId="77777777" w:rsidR="002E1F3B" w:rsidRPr="009B6F94" w:rsidRDefault="002E1F3B" w:rsidP="00CD6AA4">
            <w:pPr>
              <w:jc w:val="center"/>
              <w:rPr>
                <w:rFonts w:ascii="Arial" w:hAnsi="Arial" w:cs="Arial"/>
                <w:b/>
              </w:rPr>
            </w:pPr>
            <w:r w:rsidRPr="009B6F94">
              <w:rPr>
                <w:rFonts w:ascii="Arial" w:hAnsi="Arial" w:cs="Arial"/>
                <w:b/>
              </w:rPr>
              <w:t>Position</w:t>
            </w:r>
          </w:p>
        </w:tc>
        <w:tc>
          <w:tcPr>
            <w:tcW w:w="2131" w:type="dxa"/>
            <w:shd w:val="clear" w:color="auto" w:fill="auto"/>
          </w:tcPr>
          <w:p w14:paraId="2A9B6573" w14:textId="77777777" w:rsidR="002E1F3B" w:rsidRPr="009B6F94" w:rsidRDefault="002E1F3B" w:rsidP="00CD6AA4">
            <w:pPr>
              <w:jc w:val="center"/>
              <w:rPr>
                <w:rFonts w:ascii="Arial" w:hAnsi="Arial" w:cs="Arial"/>
                <w:b/>
              </w:rPr>
            </w:pPr>
            <w:r w:rsidRPr="009B6F94">
              <w:rPr>
                <w:rFonts w:ascii="Arial" w:hAnsi="Arial" w:cs="Arial"/>
                <w:b/>
              </w:rPr>
              <w:t>Orientation</w:t>
            </w:r>
          </w:p>
        </w:tc>
        <w:tc>
          <w:tcPr>
            <w:tcW w:w="213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68FBC5A" w14:textId="77777777" w:rsidR="002E1F3B" w:rsidRPr="009B6F94" w:rsidRDefault="002E1F3B" w:rsidP="00CD6AA4">
            <w:pPr>
              <w:jc w:val="center"/>
              <w:rPr>
                <w:rFonts w:ascii="Arial" w:hAnsi="Arial" w:cs="Arial"/>
              </w:rPr>
            </w:pPr>
          </w:p>
        </w:tc>
      </w:tr>
      <w:tr w:rsidR="002E1F3B" w:rsidRPr="009B6F94" w14:paraId="7B38F883" w14:textId="77777777" w:rsidTr="00CD6AA4">
        <w:tc>
          <w:tcPr>
            <w:tcW w:w="213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48D79E9" w14:textId="77777777" w:rsidR="002E1F3B" w:rsidRPr="009B6F94" w:rsidRDefault="002E1F3B" w:rsidP="00CD6A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30" w:type="dxa"/>
            <w:shd w:val="clear" w:color="auto" w:fill="auto"/>
          </w:tcPr>
          <w:p w14:paraId="428AA0E8" w14:textId="77777777" w:rsidR="002E1F3B" w:rsidRPr="009B6F94" w:rsidRDefault="002E1F3B" w:rsidP="00CD6AA4">
            <w:pPr>
              <w:jc w:val="center"/>
              <w:rPr>
                <w:rFonts w:ascii="Arial" w:hAnsi="Arial" w:cs="Arial"/>
              </w:rPr>
            </w:pPr>
            <w:r w:rsidRPr="009B6F94">
              <w:rPr>
                <w:rFonts w:ascii="Arial" w:hAnsi="Arial" w:cs="Arial"/>
              </w:rPr>
              <w:t>a</w:t>
            </w:r>
          </w:p>
        </w:tc>
        <w:tc>
          <w:tcPr>
            <w:tcW w:w="2131" w:type="dxa"/>
            <w:shd w:val="clear" w:color="auto" w:fill="auto"/>
          </w:tcPr>
          <w:p w14:paraId="5B4BC623" w14:textId="77777777" w:rsidR="002E1F3B" w:rsidRPr="009B6F94" w:rsidRDefault="002E1F3B" w:rsidP="00CD6AA4">
            <w:pPr>
              <w:jc w:val="center"/>
              <w:rPr>
                <w:rFonts w:ascii="Arial" w:hAnsi="Arial" w:cs="Arial"/>
              </w:rPr>
            </w:pPr>
            <w:r w:rsidRPr="009B6F94">
              <w:rPr>
                <w:rFonts w:ascii="Arial" w:hAnsi="Arial" w:cs="Arial"/>
              </w:rPr>
              <w:t>Points North East</w:t>
            </w:r>
          </w:p>
        </w:tc>
        <w:tc>
          <w:tcPr>
            <w:tcW w:w="213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4FD0F1A" w14:textId="77777777" w:rsidR="002E1F3B" w:rsidRPr="009B6F94" w:rsidRDefault="002E1F3B" w:rsidP="00CD6AA4">
            <w:pPr>
              <w:jc w:val="center"/>
              <w:rPr>
                <w:rFonts w:ascii="Arial" w:hAnsi="Arial" w:cs="Arial"/>
              </w:rPr>
            </w:pPr>
          </w:p>
        </w:tc>
      </w:tr>
      <w:tr w:rsidR="002E1F3B" w:rsidRPr="009B6F94" w14:paraId="202BEDED" w14:textId="77777777" w:rsidTr="00CD6AA4">
        <w:tc>
          <w:tcPr>
            <w:tcW w:w="213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3A2AFE7" w14:textId="77777777" w:rsidR="002E1F3B" w:rsidRPr="009B6F94" w:rsidRDefault="002E1F3B" w:rsidP="00CD6A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30" w:type="dxa"/>
            <w:shd w:val="clear" w:color="auto" w:fill="auto"/>
          </w:tcPr>
          <w:p w14:paraId="23430391" w14:textId="77777777" w:rsidR="002E1F3B" w:rsidRPr="009B6F94" w:rsidRDefault="002E1F3B" w:rsidP="00CD6AA4">
            <w:pPr>
              <w:jc w:val="center"/>
              <w:rPr>
                <w:rFonts w:ascii="Arial" w:hAnsi="Arial" w:cs="Arial"/>
              </w:rPr>
            </w:pPr>
            <w:r w:rsidRPr="009B6F94">
              <w:rPr>
                <w:rFonts w:ascii="Arial" w:hAnsi="Arial" w:cs="Arial"/>
              </w:rPr>
              <w:t>b</w:t>
            </w:r>
          </w:p>
        </w:tc>
        <w:tc>
          <w:tcPr>
            <w:tcW w:w="2131" w:type="dxa"/>
            <w:shd w:val="clear" w:color="auto" w:fill="auto"/>
          </w:tcPr>
          <w:p w14:paraId="5CEC9290" w14:textId="77777777" w:rsidR="002E1F3B" w:rsidRPr="009B6F94" w:rsidRDefault="002E1F3B" w:rsidP="00CD6AA4">
            <w:pPr>
              <w:jc w:val="center"/>
              <w:rPr>
                <w:rFonts w:ascii="Arial" w:hAnsi="Arial" w:cs="Arial"/>
              </w:rPr>
            </w:pPr>
            <w:r w:rsidRPr="009B6F94">
              <w:rPr>
                <w:rFonts w:ascii="Arial" w:hAnsi="Arial" w:cs="Arial"/>
              </w:rPr>
              <w:t>Points North East</w:t>
            </w:r>
          </w:p>
        </w:tc>
        <w:tc>
          <w:tcPr>
            <w:tcW w:w="213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ABF83B0" w14:textId="77777777" w:rsidR="002E1F3B" w:rsidRPr="009B6F94" w:rsidRDefault="002E1F3B" w:rsidP="00CD6AA4">
            <w:pPr>
              <w:jc w:val="center"/>
              <w:rPr>
                <w:rFonts w:ascii="Arial" w:hAnsi="Arial" w:cs="Arial"/>
              </w:rPr>
            </w:pPr>
          </w:p>
        </w:tc>
      </w:tr>
      <w:tr w:rsidR="002E1F3B" w:rsidRPr="009B6F94" w14:paraId="44E40BD7" w14:textId="77777777" w:rsidTr="00CD6AA4">
        <w:tc>
          <w:tcPr>
            <w:tcW w:w="213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05361A8" w14:textId="77777777" w:rsidR="002E1F3B" w:rsidRPr="009B6F94" w:rsidRDefault="002E1F3B" w:rsidP="00CD6AA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30" w:type="dxa"/>
            <w:shd w:val="clear" w:color="auto" w:fill="auto"/>
          </w:tcPr>
          <w:p w14:paraId="29D64B97" w14:textId="77777777" w:rsidR="002E1F3B" w:rsidRPr="009B6F94" w:rsidRDefault="002E1F3B" w:rsidP="00CD6AA4">
            <w:pPr>
              <w:jc w:val="center"/>
              <w:rPr>
                <w:rFonts w:ascii="Arial" w:hAnsi="Arial" w:cs="Arial"/>
              </w:rPr>
            </w:pPr>
            <w:r w:rsidRPr="009B6F94">
              <w:rPr>
                <w:rFonts w:ascii="Arial" w:hAnsi="Arial" w:cs="Arial"/>
              </w:rPr>
              <w:t>c</w:t>
            </w:r>
          </w:p>
        </w:tc>
        <w:tc>
          <w:tcPr>
            <w:tcW w:w="2131" w:type="dxa"/>
            <w:shd w:val="clear" w:color="auto" w:fill="auto"/>
          </w:tcPr>
          <w:p w14:paraId="1D1EA65E" w14:textId="77777777" w:rsidR="002E1F3B" w:rsidRPr="009B6F94" w:rsidRDefault="002E1F3B" w:rsidP="00CD6AA4">
            <w:pPr>
              <w:jc w:val="center"/>
              <w:rPr>
                <w:rFonts w:ascii="Arial" w:hAnsi="Arial" w:cs="Arial"/>
              </w:rPr>
            </w:pPr>
            <w:r w:rsidRPr="009B6F94">
              <w:rPr>
                <w:rFonts w:ascii="Arial" w:hAnsi="Arial" w:cs="Arial"/>
              </w:rPr>
              <w:t>Points West</w:t>
            </w:r>
          </w:p>
        </w:tc>
        <w:tc>
          <w:tcPr>
            <w:tcW w:w="213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BE114B4" w14:textId="77777777" w:rsidR="002E1F3B" w:rsidRPr="009B6F94" w:rsidRDefault="002E1F3B" w:rsidP="00CD6AA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55DEA4D" w14:textId="414702A6" w:rsidR="00635BCD" w:rsidRPr="009B6F94" w:rsidRDefault="00635BCD" w:rsidP="00635BCD">
      <w:pPr>
        <w:rPr>
          <w:rFonts w:ascii="Arial" w:hAnsi="Arial"/>
          <w:sz w:val="22"/>
          <w:szCs w:val="22"/>
        </w:rPr>
      </w:pPr>
    </w:p>
    <w:p w14:paraId="060526BF" w14:textId="0F9669BF" w:rsidR="002E1F3B" w:rsidRPr="009B6F94" w:rsidRDefault="002E1F3B" w:rsidP="002E1F3B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</w:r>
      <w:r w:rsidR="00635BCD" w:rsidRPr="009B6F94">
        <w:rPr>
          <w:rFonts w:ascii="Arial" w:hAnsi="Arial"/>
          <w:sz w:val="22"/>
          <w:szCs w:val="22"/>
        </w:rPr>
        <w:t>Which of the following conclusions is NOT supported by the observations?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>(2 marks)</w:t>
      </w:r>
    </w:p>
    <w:p w14:paraId="4AB8BE5F" w14:textId="4C5465AD" w:rsidR="008A4B6F" w:rsidRPr="009B6F94" w:rsidRDefault="008A4B6F" w:rsidP="002E1F3B">
      <w:pPr>
        <w:rPr>
          <w:rFonts w:ascii="Arial" w:hAnsi="Arial"/>
          <w:b/>
          <w:i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b/>
          <w:i/>
          <w:sz w:val="22"/>
          <w:szCs w:val="22"/>
        </w:rPr>
        <w:t>(Circle your answer(s).)</w:t>
      </w:r>
    </w:p>
    <w:p w14:paraId="2D2B7F74" w14:textId="77777777" w:rsidR="00635BCD" w:rsidRPr="009B6F94" w:rsidRDefault="00635BCD" w:rsidP="00635BCD">
      <w:pPr>
        <w:rPr>
          <w:rFonts w:ascii="Arial" w:hAnsi="Arial"/>
          <w:sz w:val="22"/>
          <w:szCs w:val="22"/>
        </w:rPr>
      </w:pPr>
    </w:p>
    <w:p w14:paraId="78C549FF" w14:textId="26C20C67" w:rsidR="00635BCD" w:rsidRPr="009B6F94" w:rsidRDefault="002E1F3B" w:rsidP="00635BCD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>(a)</w:t>
      </w:r>
      <w:r w:rsidR="00635BCD" w:rsidRPr="009B6F94">
        <w:rPr>
          <w:rFonts w:ascii="Arial" w:hAnsi="Arial"/>
          <w:sz w:val="22"/>
          <w:szCs w:val="22"/>
        </w:rPr>
        <w:tab/>
        <w:t>The battery is delivering a current</w:t>
      </w:r>
      <w:r w:rsidRPr="009B6F94">
        <w:rPr>
          <w:rFonts w:ascii="Arial" w:hAnsi="Arial"/>
          <w:sz w:val="22"/>
          <w:szCs w:val="22"/>
        </w:rPr>
        <w:t>.</w:t>
      </w:r>
    </w:p>
    <w:p w14:paraId="43B4B911" w14:textId="7D62A3D4" w:rsidR="00635BCD" w:rsidRPr="009B6F94" w:rsidRDefault="002E1F3B" w:rsidP="00635BCD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>(b)</w:t>
      </w:r>
      <w:r w:rsidR="00635BCD" w:rsidRPr="009B6F94">
        <w:rPr>
          <w:rFonts w:ascii="Arial" w:hAnsi="Arial"/>
          <w:sz w:val="22"/>
          <w:szCs w:val="22"/>
        </w:rPr>
        <w:tab/>
        <w:t>X is negative and Y is positive</w:t>
      </w:r>
      <w:r w:rsidRPr="009B6F94">
        <w:rPr>
          <w:rFonts w:ascii="Arial" w:hAnsi="Arial"/>
          <w:sz w:val="22"/>
          <w:szCs w:val="22"/>
        </w:rPr>
        <w:t>.</w:t>
      </w:r>
    </w:p>
    <w:p w14:paraId="072C9DB7" w14:textId="4C34091B" w:rsidR="00635BCD" w:rsidRPr="009B6F94" w:rsidRDefault="002E1F3B" w:rsidP="00635BCD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>(c)</w:t>
      </w:r>
      <w:r w:rsidR="00635BCD" w:rsidRPr="009B6F94">
        <w:rPr>
          <w:rFonts w:ascii="Arial" w:hAnsi="Arial"/>
          <w:sz w:val="22"/>
          <w:szCs w:val="22"/>
        </w:rPr>
        <w:tab/>
        <w:t>The end of the coil near point b is a north pole</w:t>
      </w:r>
      <w:r w:rsidRPr="009B6F94">
        <w:rPr>
          <w:rFonts w:ascii="Arial" w:hAnsi="Arial"/>
          <w:sz w:val="22"/>
          <w:szCs w:val="22"/>
        </w:rPr>
        <w:t>.</w:t>
      </w:r>
    </w:p>
    <w:p w14:paraId="55AB3578" w14:textId="034E2BDA" w:rsidR="00635BCD" w:rsidRPr="009B6F94" w:rsidRDefault="002E1F3B" w:rsidP="00635BCD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>(d)</w:t>
      </w:r>
      <w:r w:rsidR="00635BCD" w:rsidRPr="009B6F94">
        <w:rPr>
          <w:rFonts w:ascii="Arial" w:hAnsi="Arial"/>
          <w:sz w:val="22"/>
          <w:szCs w:val="22"/>
        </w:rPr>
        <w:tab/>
        <w:t>Y is negative and X is positive</w:t>
      </w:r>
      <w:r w:rsidRPr="009B6F94">
        <w:rPr>
          <w:rFonts w:ascii="Arial" w:hAnsi="Arial"/>
          <w:sz w:val="22"/>
          <w:szCs w:val="22"/>
        </w:rPr>
        <w:t>.</w:t>
      </w:r>
    </w:p>
    <w:p w14:paraId="242F1B15" w14:textId="77777777" w:rsidR="00635BCD" w:rsidRPr="009B6F94" w:rsidRDefault="00635BCD" w:rsidP="00635BCD">
      <w:pPr>
        <w:rPr>
          <w:rFonts w:ascii="Arial" w:hAnsi="Arial"/>
          <w:sz w:val="22"/>
          <w:szCs w:val="22"/>
        </w:rPr>
      </w:pPr>
    </w:p>
    <w:p w14:paraId="6435A5CA" w14:textId="0AA12E2B" w:rsidR="00773BE1" w:rsidRPr="009B6F94" w:rsidRDefault="005A5391" w:rsidP="00773BE1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>5.</w:t>
      </w:r>
      <w:r w:rsidRPr="009B6F94">
        <w:rPr>
          <w:rFonts w:ascii="Arial" w:hAnsi="Arial"/>
          <w:sz w:val="22"/>
          <w:szCs w:val="22"/>
        </w:rPr>
        <w:tab/>
      </w:r>
      <w:r w:rsidR="00773BE1" w:rsidRPr="009B6F94">
        <w:rPr>
          <w:rFonts w:ascii="Arial" w:hAnsi="Arial"/>
          <w:sz w:val="22"/>
          <w:szCs w:val="22"/>
        </w:rPr>
        <w:t>Power cables run on a pole to a farm in the NE (north-east) direction.</w:t>
      </w:r>
    </w:p>
    <w:p w14:paraId="79262DF7" w14:textId="77777777" w:rsidR="00773BE1" w:rsidRPr="009B6F94" w:rsidRDefault="00773BE1" w:rsidP="00773BE1">
      <w:pPr>
        <w:rPr>
          <w:rFonts w:ascii="Arial" w:hAnsi="Arial"/>
          <w:sz w:val="22"/>
          <w:szCs w:val="22"/>
        </w:rPr>
      </w:pPr>
    </w:p>
    <w:p w14:paraId="04E13DEA" w14:textId="5CCD700B" w:rsidR="00D24807" w:rsidRPr="009B6F94" w:rsidRDefault="00773BE1" w:rsidP="00D24807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>(a)</w:t>
      </w:r>
      <w:r w:rsidRPr="009B6F94">
        <w:rPr>
          <w:rFonts w:ascii="Arial" w:hAnsi="Arial"/>
          <w:sz w:val="22"/>
          <w:szCs w:val="22"/>
        </w:rPr>
        <w:tab/>
        <w:t xml:space="preserve">Consider the magnetic field produced when a current flows in the wires. Show clearly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 xml:space="preserve">ON THE DIAGRAM, the direction of the force acting each wire.                </w:t>
      </w:r>
      <w:r w:rsidRPr="009B6F94">
        <w:rPr>
          <w:rFonts w:ascii="Arial" w:hAnsi="Arial"/>
          <w:sz w:val="22"/>
          <w:szCs w:val="22"/>
        </w:rPr>
        <w:tab/>
        <w:t>(2 marks)</w:t>
      </w:r>
    </w:p>
    <w:p w14:paraId="2BDE2A46" w14:textId="0CFACD97" w:rsidR="00CD6AA4" w:rsidRPr="009B6F94" w:rsidRDefault="00773BE1" w:rsidP="004A0AC4">
      <w:pPr>
        <w:jc w:val="center"/>
        <w:rPr>
          <w:rFonts w:ascii="Arial" w:hAnsi="Arial"/>
          <w:sz w:val="22"/>
          <w:szCs w:val="22"/>
        </w:rPr>
      </w:pPr>
      <w:r w:rsidRPr="009B6F94">
        <w:rPr>
          <w:rFonts w:ascii="Arial" w:hAnsi="Arial" w:cs="Arial"/>
          <w:noProof/>
          <w:lang w:val="en-US"/>
        </w:rPr>
        <w:drawing>
          <wp:inline distT="0" distB="0" distL="0" distR="0" wp14:anchorId="63C133AD" wp14:editId="2EBA9D90">
            <wp:extent cx="1464945" cy="1727200"/>
            <wp:effectExtent l="0" t="0" r="8255" b="0"/>
            <wp:docPr id="8" name="Picture 13" descr="wiresp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respo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DD26E" w14:textId="745CFDBA" w:rsidR="004A0AC4" w:rsidRPr="009B6F94" w:rsidRDefault="004A0AC4" w:rsidP="004A0AC4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>(b)</w:t>
      </w:r>
      <w:r w:rsidRPr="009B6F94">
        <w:rPr>
          <w:rFonts w:ascii="Arial" w:hAnsi="Arial"/>
          <w:sz w:val="22"/>
          <w:szCs w:val="22"/>
        </w:rPr>
        <w:tab/>
        <w:t xml:space="preserve">Explain your answer to part (a). A full explanation will include a diagram and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 xml:space="preserve">description making use of the </w:t>
      </w:r>
      <w:r w:rsidR="00E26219">
        <w:rPr>
          <w:rFonts w:ascii="Arial" w:hAnsi="Arial"/>
          <w:sz w:val="22"/>
          <w:szCs w:val="22"/>
        </w:rPr>
        <w:t>right- hand rules that apply</w:t>
      </w:r>
      <w:r w:rsidRPr="009B6F94">
        <w:rPr>
          <w:rFonts w:ascii="Arial" w:hAnsi="Arial"/>
          <w:sz w:val="22"/>
          <w:szCs w:val="22"/>
        </w:rPr>
        <w:t>.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>(4 marks)</w:t>
      </w:r>
    </w:p>
    <w:p w14:paraId="102CDCF5" w14:textId="77777777" w:rsidR="004A0AC4" w:rsidRPr="009B6F94" w:rsidRDefault="004A0AC4" w:rsidP="004A0AC4">
      <w:pPr>
        <w:rPr>
          <w:rFonts w:ascii="Arial" w:hAnsi="Arial"/>
          <w:sz w:val="22"/>
          <w:szCs w:val="22"/>
        </w:rPr>
      </w:pPr>
    </w:p>
    <w:p w14:paraId="24255728" w14:textId="77777777" w:rsidR="004A0AC4" w:rsidRPr="009B6F94" w:rsidRDefault="004A0AC4" w:rsidP="004A0AC4">
      <w:pPr>
        <w:rPr>
          <w:rFonts w:ascii="Arial" w:hAnsi="Arial"/>
          <w:sz w:val="22"/>
          <w:szCs w:val="22"/>
        </w:rPr>
      </w:pPr>
    </w:p>
    <w:p w14:paraId="69CB6DD9" w14:textId="77777777" w:rsidR="00877922" w:rsidRPr="009B6F94" w:rsidRDefault="00877922" w:rsidP="004A0AC4">
      <w:pPr>
        <w:rPr>
          <w:rFonts w:ascii="Arial" w:hAnsi="Arial"/>
          <w:sz w:val="22"/>
          <w:szCs w:val="22"/>
        </w:rPr>
      </w:pPr>
    </w:p>
    <w:p w14:paraId="3C421737" w14:textId="77777777" w:rsidR="00877922" w:rsidRPr="009B6F94" w:rsidRDefault="00877922" w:rsidP="004A0AC4">
      <w:pPr>
        <w:rPr>
          <w:rFonts w:ascii="Arial" w:hAnsi="Arial"/>
          <w:sz w:val="22"/>
          <w:szCs w:val="22"/>
        </w:rPr>
      </w:pPr>
    </w:p>
    <w:p w14:paraId="4E817CB6" w14:textId="77777777" w:rsidR="00877922" w:rsidRPr="009B6F94" w:rsidRDefault="00877922" w:rsidP="004A0AC4">
      <w:pPr>
        <w:rPr>
          <w:rFonts w:ascii="Arial" w:hAnsi="Arial"/>
          <w:sz w:val="22"/>
          <w:szCs w:val="22"/>
        </w:rPr>
      </w:pPr>
    </w:p>
    <w:p w14:paraId="589A22E4" w14:textId="77777777" w:rsidR="00877922" w:rsidRPr="009B6F94" w:rsidRDefault="00877922" w:rsidP="004A0AC4">
      <w:pPr>
        <w:rPr>
          <w:rFonts w:ascii="Arial" w:hAnsi="Arial"/>
          <w:sz w:val="22"/>
          <w:szCs w:val="22"/>
        </w:rPr>
      </w:pPr>
    </w:p>
    <w:p w14:paraId="2C395753" w14:textId="77777777" w:rsidR="00877922" w:rsidRPr="009B6F94" w:rsidRDefault="00877922" w:rsidP="004A0AC4">
      <w:pPr>
        <w:rPr>
          <w:rFonts w:ascii="Arial" w:hAnsi="Arial"/>
          <w:sz w:val="22"/>
          <w:szCs w:val="22"/>
        </w:rPr>
      </w:pPr>
    </w:p>
    <w:p w14:paraId="2ED7E478" w14:textId="77777777" w:rsidR="00877922" w:rsidRPr="009B6F94" w:rsidRDefault="00877922" w:rsidP="004A0AC4">
      <w:pPr>
        <w:rPr>
          <w:rFonts w:ascii="Arial" w:hAnsi="Arial"/>
          <w:sz w:val="22"/>
          <w:szCs w:val="22"/>
        </w:rPr>
      </w:pPr>
    </w:p>
    <w:p w14:paraId="2B6496DA" w14:textId="77777777" w:rsidR="00877922" w:rsidRPr="009B6F94" w:rsidRDefault="00877922" w:rsidP="004A0AC4">
      <w:pPr>
        <w:rPr>
          <w:rFonts w:ascii="Arial" w:hAnsi="Arial"/>
          <w:sz w:val="22"/>
          <w:szCs w:val="22"/>
        </w:rPr>
      </w:pPr>
    </w:p>
    <w:p w14:paraId="4CFBF912" w14:textId="77777777" w:rsidR="00877922" w:rsidRPr="009B6F94" w:rsidRDefault="00877922" w:rsidP="004A0AC4">
      <w:pPr>
        <w:rPr>
          <w:rFonts w:ascii="Arial" w:hAnsi="Arial"/>
          <w:sz w:val="22"/>
          <w:szCs w:val="22"/>
        </w:rPr>
      </w:pPr>
    </w:p>
    <w:p w14:paraId="798EF323" w14:textId="77777777" w:rsidR="00877922" w:rsidRDefault="00877922" w:rsidP="004A0AC4">
      <w:pPr>
        <w:rPr>
          <w:rFonts w:ascii="Arial" w:hAnsi="Arial"/>
          <w:sz w:val="22"/>
          <w:szCs w:val="22"/>
        </w:rPr>
      </w:pPr>
    </w:p>
    <w:p w14:paraId="4F16B107" w14:textId="77777777" w:rsidR="00E26219" w:rsidRDefault="00E26219" w:rsidP="004A0AC4">
      <w:pPr>
        <w:rPr>
          <w:rFonts w:ascii="Arial" w:hAnsi="Arial"/>
          <w:sz w:val="22"/>
          <w:szCs w:val="22"/>
        </w:rPr>
      </w:pPr>
    </w:p>
    <w:p w14:paraId="34922AD7" w14:textId="77777777" w:rsidR="00E26219" w:rsidRDefault="00E26219" w:rsidP="004A0AC4">
      <w:pPr>
        <w:rPr>
          <w:rFonts w:ascii="Arial" w:hAnsi="Arial"/>
          <w:sz w:val="22"/>
          <w:szCs w:val="22"/>
        </w:rPr>
      </w:pPr>
    </w:p>
    <w:p w14:paraId="66825704" w14:textId="77777777" w:rsidR="00E26219" w:rsidRDefault="00E26219" w:rsidP="004A0AC4">
      <w:pPr>
        <w:rPr>
          <w:rFonts w:ascii="Arial" w:hAnsi="Arial"/>
          <w:sz w:val="22"/>
          <w:szCs w:val="22"/>
        </w:rPr>
      </w:pPr>
    </w:p>
    <w:p w14:paraId="6873A36A" w14:textId="77777777" w:rsidR="00E26219" w:rsidRDefault="00E26219" w:rsidP="004A0AC4">
      <w:pPr>
        <w:rPr>
          <w:rFonts w:ascii="Arial" w:hAnsi="Arial"/>
          <w:sz w:val="22"/>
          <w:szCs w:val="22"/>
        </w:rPr>
      </w:pPr>
    </w:p>
    <w:p w14:paraId="375111FE" w14:textId="77777777" w:rsidR="00E26219" w:rsidRDefault="00E26219" w:rsidP="004A0AC4">
      <w:pPr>
        <w:rPr>
          <w:rFonts w:ascii="Arial" w:hAnsi="Arial"/>
          <w:sz w:val="22"/>
          <w:szCs w:val="22"/>
        </w:rPr>
      </w:pPr>
    </w:p>
    <w:p w14:paraId="3C2C1A1C" w14:textId="77777777" w:rsidR="00E26219" w:rsidRDefault="00E26219" w:rsidP="004A0AC4">
      <w:pPr>
        <w:rPr>
          <w:rFonts w:ascii="Arial" w:hAnsi="Arial"/>
          <w:sz w:val="22"/>
          <w:szCs w:val="22"/>
        </w:rPr>
      </w:pPr>
    </w:p>
    <w:p w14:paraId="31511749" w14:textId="77777777" w:rsidR="00E26219" w:rsidRDefault="00E26219" w:rsidP="004A0AC4">
      <w:pPr>
        <w:rPr>
          <w:rFonts w:ascii="Arial" w:hAnsi="Arial"/>
          <w:sz w:val="22"/>
          <w:szCs w:val="22"/>
        </w:rPr>
      </w:pPr>
    </w:p>
    <w:p w14:paraId="0EF71567" w14:textId="77777777" w:rsidR="00E26219" w:rsidRDefault="00E26219" w:rsidP="004A0AC4">
      <w:pPr>
        <w:rPr>
          <w:rFonts w:ascii="Arial" w:hAnsi="Arial"/>
          <w:sz w:val="22"/>
          <w:szCs w:val="22"/>
        </w:rPr>
      </w:pPr>
    </w:p>
    <w:p w14:paraId="37FCC7A4" w14:textId="77777777" w:rsidR="00E26219" w:rsidRDefault="00E26219" w:rsidP="004A0AC4">
      <w:pPr>
        <w:rPr>
          <w:rFonts w:ascii="Arial" w:hAnsi="Arial"/>
          <w:sz w:val="22"/>
          <w:szCs w:val="22"/>
        </w:rPr>
      </w:pPr>
    </w:p>
    <w:p w14:paraId="7783B365" w14:textId="77777777" w:rsidR="00E26219" w:rsidRDefault="00E26219" w:rsidP="004A0AC4">
      <w:pPr>
        <w:rPr>
          <w:rFonts w:ascii="Arial" w:hAnsi="Arial"/>
          <w:sz w:val="22"/>
          <w:szCs w:val="22"/>
        </w:rPr>
      </w:pPr>
    </w:p>
    <w:p w14:paraId="12861B36" w14:textId="77777777" w:rsidR="00E26219" w:rsidRDefault="00E26219" w:rsidP="004A0AC4">
      <w:pPr>
        <w:rPr>
          <w:rFonts w:ascii="Arial" w:hAnsi="Arial"/>
          <w:sz w:val="22"/>
          <w:szCs w:val="22"/>
        </w:rPr>
      </w:pPr>
    </w:p>
    <w:p w14:paraId="3DCEA149" w14:textId="77777777" w:rsidR="00E26219" w:rsidRDefault="00E26219" w:rsidP="004A0AC4">
      <w:pPr>
        <w:rPr>
          <w:rFonts w:ascii="Arial" w:hAnsi="Arial"/>
          <w:sz w:val="22"/>
          <w:szCs w:val="22"/>
        </w:rPr>
      </w:pPr>
    </w:p>
    <w:p w14:paraId="3B0E4FFA" w14:textId="77777777" w:rsidR="00E26219" w:rsidRDefault="00E26219" w:rsidP="004A0AC4">
      <w:pPr>
        <w:rPr>
          <w:rFonts w:ascii="Arial" w:hAnsi="Arial"/>
          <w:sz w:val="22"/>
          <w:szCs w:val="22"/>
        </w:rPr>
      </w:pPr>
    </w:p>
    <w:p w14:paraId="2F1EF739" w14:textId="77777777" w:rsidR="00E26219" w:rsidRDefault="00E26219" w:rsidP="004A0AC4">
      <w:pPr>
        <w:rPr>
          <w:rFonts w:ascii="Arial" w:hAnsi="Arial"/>
          <w:sz w:val="22"/>
          <w:szCs w:val="22"/>
        </w:rPr>
      </w:pPr>
    </w:p>
    <w:p w14:paraId="51FF1189" w14:textId="77777777" w:rsidR="00E26219" w:rsidRDefault="00E26219" w:rsidP="004A0AC4">
      <w:pPr>
        <w:rPr>
          <w:rFonts w:ascii="Arial" w:hAnsi="Arial"/>
          <w:sz w:val="22"/>
          <w:szCs w:val="22"/>
        </w:rPr>
      </w:pPr>
    </w:p>
    <w:p w14:paraId="415087B7" w14:textId="77777777" w:rsidR="00E26219" w:rsidRDefault="00E26219" w:rsidP="004A0AC4">
      <w:pPr>
        <w:rPr>
          <w:rFonts w:ascii="Arial" w:hAnsi="Arial"/>
          <w:sz w:val="22"/>
          <w:szCs w:val="22"/>
        </w:rPr>
      </w:pPr>
    </w:p>
    <w:p w14:paraId="4973543E" w14:textId="77777777" w:rsidR="00E26219" w:rsidRPr="009B6F94" w:rsidRDefault="00E26219" w:rsidP="004A0AC4">
      <w:pPr>
        <w:rPr>
          <w:rFonts w:ascii="Arial" w:hAnsi="Arial"/>
          <w:sz w:val="22"/>
          <w:szCs w:val="22"/>
        </w:rPr>
      </w:pPr>
    </w:p>
    <w:p w14:paraId="7C12907B" w14:textId="77777777" w:rsidR="00877922" w:rsidRPr="009B6F94" w:rsidRDefault="00877922" w:rsidP="004A0AC4">
      <w:pPr>
        <w:rPr>
          <w:rFonts w:ascii="Arial" w:hAnsi="Arial"/>
          <w:sz w:val="22"/>
          <w:szCs w:val="22"/>
        </w:rPr>
      </w:pPr>
    </w:p>
    <w:p w14:paraId="6F3DA7CE" w14:textId="77777777" w:rsidR="00877922" w:rsidRPr="009B6F94" w:rsidRDefault="00877922" w:rsidP="004A0AC4">
      <w:pPr>
        <w:rPr>
          <w:rFonts w:ascii="Arial" w:hAnsi="Arial"/>
          <w:sz w:val="22"/>
          <w:szCs w:val="22"/>
        </w:rPr>
      </w:pPr>
    </w:p>
    <w:p w14:paraId="2B5B840C" w14:textId="77777777" w:rsidR="00877922" w:rsidRPr="009B6F94" w:rsidRDefault="00877922" w:rsidP="004A0AC4">
      <w:pPr>
        <w:rPr>
          <w:rFonts w:ascii="Arial" w:hAnsi="Arial"/>
          <w:sz w:val="22"/>
          <w:szCs w:val="22"/>
        </w:rPr>
      </w:pPr>
    </w:p>
    <w:p w14:paraId="70E57DB9" w14:textId="77777777" w:rsidR="00877922" w:rsidRPr="009B6F94" w:rsidRDefault="00877922" w:rsidP="004A0AC4">
      <w:pPr>
        <w:rPr>
          <w:rFonts w:ascii="Arial" w:hAnsi="Arial"/>
          <w:sz w:val="22"/>
          <w:szCs w:val="22"/>
        </w:rPr>
      </w:pPr>
    </w:p>
    <w:p w14:paraId="41C7E375" w14:textId="5A9C99F3" w:rsidR="00877922" w:rsidRPr="009B6F94" w:rsidRDefault="00877922" w:rsidP="00877922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>6.</w:t>
      </w:r>
      <w:r w:rsidRPr="009B6F94">
        <w:rPr>
          <w:rFonts w:ascii="Arial" w:hAnsi="Arial"/>
          <w:sz w:val="22"/>
          <w:szCs w:val="22"/>
        </w:rPr>
        <w:tab/>
        <w:t>(a)</w:t>
      </w:r>
      <w:r w:rsidRPr="009B6F94">
        <w:rPr>
          <w:rFonts w:ascii="Arial" w:hAnsi="Arial"/>
          <w:sz w:val="22"/>
          <w:szCs w:val="22"/>
        </w:rPr>
        <w:tab/>
        <w:t xml:space="preserve">When the apparatus shown below is connected to a power supply the conducting wire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>swings out as shown.</w:t>
      </w:r>
    </w:p>
    <w:p w14:paraId="2C6DE568" w14:textId="77777777" w:rsidR="00877922" w:rsidRPr="009B6F94" w:rsidRDefault="00877922" w:rsidP="00877922">
      <w:pPr>
        <w:rPr>
          <w:rFonts w:ascii="Arial" w:hAnsi="Arial"/>
          <w:sz w:val="22"/>
          <w:szCs w:val="22"/>
        </w:rPr>
      </w:pPr>
    </w:p>
    <w:p w14:paraId="0F06A1D3" w14:textId="5DE0EA3E" w:rsidR="00877922" w:rsidRPr="009B6F94" w:rsidRDefault="00877922" w:rsidP="00877922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 xml:space="preserve">Show clearly ON THE DIAGRAM, the direct of the permanent magnetic field (B), the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 xml:space="preserve">current (I) and the polarity of the power supply (+/-).       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>(3 marks)</w:t>
      </w:r>
    </w:p>
    <w:p w14:paraId="15B8FC7C" w14:textId="77777777" w:rsidR="008A4B6F" w:rsidRPr="009B6F94" w:rsidRDefault="008A4B6F" w:rsidP="00877922">
      <w:pPr>
        <w:rPr>
          <w:rFonts w:ascii="Arial" w:hAnsi="Arial"/>
          <w:sz w:val="22"/>
          <w:szCs w:val="22"/>
        </w:rPr>
      </w:pPr>
    </w:p>
    <w:p w14:paraId="74BAE72D" w14:textId="47DE2020" w:rsidR="008A4B6F" w:rsidRPr="009B6F94" w:rsidRDefault="008A4B6F" w:rsidP="008A4B6F">
      <w:pPr>
        <w:jc w:val="center"/>
        <w:rPr>
          <w:rFonts w:ascii="Arial" w:hAnsi="Arial"/>
          <w:sz w:val="22"/>
          <w:szCs w:val="22"/>
        </w:rPr>
      </w:pPr>
      <w:r w:rsidRPr="009B6F94">
        <w:rPr>
          <w:rFonts w:ascii="Arial" w:hAnsi="Arial" w:cs="Arial"/>
          <w:noProof/>
          <w:lang w:val="en-US"/>
        </w:rPr>
        <w:drawing>
          <wp:inline distT="0" distB="0" distL="0" distR="0" wp14:anchorId="5CD59EDE" wp14:editId="274A5E8B">
            <wp:extent cx="2867114" cy="2514600"/>
            <wp:effectExtent l="0" t="0" r="3175" b="0"/>
            <wp:docPr id="25" name="Picture 15" descr="Fi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l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114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AC45" w14:textId="77777777" w:rsidR="00E26219" w:rsidRDefault="00E2621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6FBFEDD2" w14:textId="2E7EB25F" w:rsidR="008A4B6F" w:rsidRPr="009B6F94" w:rsidRDefault="008A4B6F" w:rsidP="004A0AC4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>7.</w:t>
      </w:r>
      <w:r w:rsidRPr="009B6F94">
        <w:rPr>
          <w:rFonts w:ascii="Arial" w:hAnsi="Arial"/>
          <w:sz w:val="22"/>
          <w:szCs w:val="22"/>
        </w:rPr>
        <w:tab/>
        <w:t xml:space="preserve">Two ions Y and Z of the same velocity are fired into a magnetic field shown going into the </w:t>
      </w:r>
      <w:r w:rsidRPr="009B6F94">
        <w:rPr>
          <w:rFonts w:ascii="Arial" w:hAnsi="Arial"/>
          <w:sz w:val="22"/>
          <w:szCs w:val="22"/>
        </w:rPr>
        <w:tab/>
        <w:t xml:space="preserve">page. </w:t>
      </w:r>
    </w:p>
    <w:p w14:paraId="52D06DD6" w14:textId="53903F84" w:rsidR="008A4B6F" w:rsidRPr="009B6F94" w:rsidRDefault="008A4B6F" w:rsidP="008A4B6F">
      <w:pPr>
        <w:jc w:val="center"/>
        <w:rPr>
          <w:rFonts w:ascii="Arial" w:hAnsi="Arial"/>
          <w:sz w:val="22"/>
          <w:szCs w:val="22"/>
        </w:rPr>
      </w:pPr>
      <w:r w:rsidRPr="009B6F94">
        <w:rPr>
          <w:rFonts w:ascii="Arial" w:hAnsi="Arial" w:cs="Arial"/>
          <w:noProof/>
          <w:lang w:val="en-US"/>
        </w:rPr>
        <w:drawing>
          <wp:inline distT="0" distB="0" distL="0" distR="0" wp14:anchorId="6CF2E6BB" wp14:editId="30C64537">
            <wp:extent cx="1168400" cy="1143560"/>
            <wp:effectExtent l="0" t="0" r="0" b="0"/>
            <wp:docPr id="26" name="Picture 17" descr="Magf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gfld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F3EF" w14:textId="77777777" w:rsidR="00E15948" w:rsidRDefault="008A4B6F" w:rsidP="004A0AC4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</w:r>
    </w:p>
    <w:p w14:paraId="2F151958" w14:textId="01100E4A" w:rsidR="00877922" w:rsidRPr="009B6F94" w:rsidRDefault="00E15948" w:rsidP="004A0AC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="008A4B6F" w:rsidRPr="009B6F94">
        <w:rPr>
          <w:rFonts w:ascii="Arial" w:hAnsi="Arial"/>
          <w:sz w:val="22"/>
          <w:szCs w:val="22"/>
        </w:rPr>
        <w:t xml:space="preserve">Which of the following statements is </w:t>
      </w:r>
      <w:r w:rsidR="008A4B6F" w:rsidRPr="00E26219">
        <w:rPr>
          <w:rFonts w:ascii="Arial" w:hAnsi="Arial"/>
          <w:b/>
          <w:i/>
          <w:sz w:val="22"/>
          <w:szCs w:val="22"/>
        </w:rPr>
        <w:t>true</w:t>
      </w:r>
      <w:r w:rsidR="008A4B6F" w:rsidRPr="009B6F94">
        <w:rPr>
          <w:rFonts w:ascii="Arial" w:hAnsi="Arial"/>
          <w:sz w:val="22"/>
          <w:szCs w:val="22"/>
        </w:rPr>
        <w:t xml:space="preserve">?                      </w:t>
      </w:r>
      <w:r w:rsidR="008A4B6F" w:rsidRPr="009B6F94">
        <w:rPr>
          <w:rFonts w:ascii="Arial" w:hAnsi="Arial"/>
          <w:sz w:val="22"/>
          <w:szCs w:val="22"/>
        </w:rPr>
        <w:tab/>
      </w:r>
      <w:r w:rsidR="008A4B6F" w:rsidRPr="009B6F94">
        <w:rPr>
          <w:rFonts w:ascii="Arial" w:hAnsi="Arial"/>
          <w:sz w:val="22"/>
          <w:szCs w:val="22"/>
        </w:rPr>
        <w:tab/>
      </w:r>
      <w:r w:rsidR="008A4B6F" w:rsidRPr="009B6F94">
        <w:rPr>
          <w:rFonts w:ascii="Arial" w:hAnsi="Arial"/>
          <w:sz w:val="22"/>
          <w:szCs w:val="22"/>
        </w:rPr>
        <w:tab/>
      </w:r>
      <w:r w:rsidR="008A4B6F" w:rsidRPr="009B6F94">
        <w:rPr>
          <w:rFonts w:ascii="Arial" w:hAnsi="Arial"/>
          <w:sz w:val="22"/>
          <w:szCs w:val="22"/>
        </w:rPr>
        <w:tab/>
      </w:r>
      <w:r w:rsidR="008A4B6F" w:rsidRPr="009B6F94">
        <w:rPr>
          <w:rFonts w:ascii="Arial" w:hAnsi="Arial"/>
          <w:sz w:val="22"/>
          <w:szCs w:val="22"/>
        </w:rPr>
        <w:tab/>
        <w:t>(1 mark)</w:t>
      </w:r>
    </w:p>
    <w:p w14:paraId="415A1D5B" w14:textId="7E7B68AF" w:rsidR="008A4B6F" w:rsidRPr="009B6F94" w:rsidRDefault="008A4B6F" w:rsidP="004A0AC4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b/>
          <w:i/>
          <w:sz w:val="22"/>
          <w:szCs w:val="22"/>
        </w:rPr>
        <w:t>(Circle your answer(s).)</w:t>
      </w:r>
    </w:p>
    <w:p w14:paraId="5F6BFABB" w14:textId="77777777" w:rsidR="008A4B6F" w:rsidRPr="009B6F94" w:rsidRDefault="008A4B6F" w:rsidP="004A0AC4">
      <w:pPr>
        <w:rPr>
          <w:rFonts w:ascii="Arial" w:hAnsi="Arial"/>
          <w:sz w:val="22"/>
          <w:szCs w:val="22"/>
        </w:rPr>
      </w:pPr>
    </w:p>
    <w:p w14:paraId="0DEFC7A7" w14:textId="6B3752B1" w:rsidR="008A4B6F" w:rsidRPr="009B6F94" w:rsidRDefault="008A4B6F" w:rsidP="008A4B6F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>(a)</w:t>
      </w:r>
      <w:r w:rsidRPr="009B6F94">
        <w:rPr>
          <w:rFonts w:ascii="Arial" w:hAnsi="Arial"/>
          <w:sz w:val="22"/>
          <w:szCs w:val="22"/>
        </w:rPr>
        <w:tab/>
        <w:t>The magnetic field (B) must be changing with time.</w:t>
      </w:r>
    </w:p>
    <w:p w14:paraId="42CB0BD0" w14:textId="446C395A" w:rsidR="008A4B6F" w:rsidRPr="009B6F94" w:rsidRDefault="008A4B6F" w:rsidP="008A4B6F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>(b)</w:t>
      </w:r>
      <w:r w:rsidRPr="009B6F94">
        <w:rPr>
          <w:rFonts w:ascii="Arial" w:hAnsi="Arial"/>
          <w:sz w:val="22"/>
          <w:szCs w:val="22"/>
        </w:rPr>
        <w:tab/>
        <w:t>Y and Z are both positively charged.</w:t>
      </w:r>
    </w:p>
    <w:p w14:paraId="0291029B" w14:textId="06E0FEA7" w:rsidR="008A4B6F" w:rsidRPr="009B6F94" w:rsidRDefault="008A4B6F" w:rsidP="008A4B6F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>(c)</w:t>
      </w:r>
      <w:r w:rsidRPr="009B6F94">
        <w:rPr>
          <w:rFonts w:ascii="Arial" w:hAnsi="Arial"/>
          <w:sz w:val="22"/>
          <w:szCs w:val="22"/>
        </w:rPr>
        <w:tab/>
        <w:t>Y is negatively charged and Z is positively charged.</w:t>
      </w:r>
    </w:p>
    <w:p w14:paraId="101DB832" w14:textId="0095EEB1" w:rsidR="008A4B6F" w:rsidRPr="009B6F94" w:rsidRDefault="008A4B6F" w:rsidP="008A4B6F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>(d)</w:t>
      </w:r>
      <w:r w:rsidRPr="009B6F94">
        <w:rPr>
          <w:rFonts w:ascii="Arial" w:hAnsi="Arial"/>
          <w:sz w:val="22"/>
          <w:szCs w:val="22"/>
        </w:rPr>
        <w:tab/>
        <w:t>The magnetic field (B) does no work on Y and Z.</w:t>
      </w:r>
    </w:p>
    <w:p w14:paraId="61EBDF47" w14:textId="77777777" w:rsidR="00E26219" w:rsidRDefault="00E26219" w:rsidP="008A4B6F">
      <w:pPr>
        <w:rPr>
          <w:rFonts w:ascii="Arial" w:hAnsi="Arial"/>
          <w:sz w:val="22"/>
          <w:szCs w:val="22"/>
        </w:rPr>
      </w:pPr>
    </w:p>
    <w:p w14:paraId="63423094" w14:textId="2C26A745" w:rsidR="008A4B6F" w:rsidRPr="009B6F94" w:rsidRDefault="005555A7" w:rsidP="008A4B6F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>8.</w:t>
      </w:r>
      <w:r w:rsidRPr="009B6F94">
        <w:rPr>
          <w:rFonts w:ascii="Arial" w:hAnsi="Arial"/>
          <w:sz w:val="22"/>
          <w:szCs w:val="22"/>
        </w:rPr>
        <w:tab/>
        <w:t xml:space="preserve">When a current-carrying wire is placed in a magnetic field, the two fields interact to form a </w:t>
      </w:r>
      <w:r w:rsidRPr="009B6F94">
        <w:rPr>
          <w:rFonts w:ascii="Arial" w:hAnsi="Arial"/>
          <w:sz w:val="22"/>
          <w:szCs w:val="22"/>
        </w:rPr>
        <w:tab/>
        <w:t xml:space="preserve">newly-shaped resultant field. ON THE DIAGRAM, carefully draw the resultant magnetic field.                                    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>(2 marks)</w:t>
      </w:r>
    </w:p>
    <w:p w14:paraId="15C928BB" w14:textId="77777777" w:rsidR="005555A7" w:rsidRPr="009B6F94" w:rsidRDefault="005555A7" w:rsidP="008A4B6F">
      <w:pPr>
        <w:rPr>
          <w:rFonts w:ascii="Arial" w:hAnsi="Arial"/>
          <w:sz w:val="22"/>
          <w:szCs w:val="22"/>
        </w:rPr>
      </w:pPr>
    </w:p>
    <w:p w14:paraId="612C3EA3" w14:textId="77777777" w:rsidR="005555A7" w:rsidRDefault="005555A7" w:rsidP="008A4B6F">
      <w:pPr>
        <w:rPr>
          <w:rFonts w:ascii="Arial" w:hAnsi="Arial"/>
          <w:sz w:val="22"/>
          <w:szCs w:val="22"/>
        </w:rPr>
      </w:pPr>
    </w:p>
    <w:p w14:paraId="1714789E" w14:textId="77777777" w:rsidR="00E15948" w:rsidRDefault="00E15948" w:rsidP="008A4B6F">
      <w:pPr>
        <w:rPr>
          <w:rFonts w:ascii="Arial" w:hAnsi="Arial"/>
          <w:sz w:val="22"/>
          <w:szCs w:val="22"/>
        </w:rPr>
      </w:pPr>
    </w:p>
    <w:p w14:paraId="07640877" w14:textId="77777777" w:rsidR="00E15948" w:rsidRPr="009B6F94" w:rsidRDefault="00E15948" w:rsidP="008A4B6F">
      <w:pPr>
        <w:rPr>
          <w:rFonts w:ascii="Arial" w:hAnsi="Arial"/>
          <w:sz w:val="22"/>
          <w:szCs w:val="22"/>
        </w:rPr>
      </w:pPr>
    </w:p>
    <w:p w14:paraId="01B28622" w14:textId="77777777" w:rsidR="00AD172E" w:rsidRPr="009B6F94" w:rsidRDefault="00AD172E" w:rsidP="008A4B6F">
      <w:pPr>
        <w:rPr>
          <w:rFonts w:ascii="Arial" w:hAnsi="Arial"/>
          <w:sz w:val="22"/>
          <w:szCs w:val="22"/>
        </w:rPr>
      </w:pPr>
    </w:p>
    <w:p w14:paraId="31ED1C55" w14:textId="58A03975" w:rsidR="005555A7" w:rsidRPr="009B6F94" w:rsidRDefault="005555A7" w:rsidP="005555A7">
      <w:pPr>
        <w:jc w:val="center"/>
        <w:rPr>
          <w:rFonts w:ascii="Arial" w:hAnsi="Arial"/>
          <w:sz w:val="22"/>
          <w:szCs w:val="22"/>
        </w:rPr>
      </w:pPr>
      <w:r w:rsidRPr="009B6F94">
        <w:rPr>
          <w:rFonts w:ascii="Arial" w:hAnsi="Arial" w:cs="Arial"/>
          <w:noProof/>
          <w:lang w:val="en-US"/>
        </w:rPr>
        <w:drawing>
          <wp:inline distT="0" distB="0" distL="0" distR="0" wp14:anchorId="61926A98" wp14:editId="4251D68A">
            <wp:extent cx="2072640" cy="1056640"/>
            <wp:effectExtent l="0" t="0" r="10160" b="10160"/>
            <wp:docPr id="27" name="Picture 19" descr="wire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irema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CD32" w14:textId="77777777" w:rsidR="008A4B6F" w:rsidRPr="009B6F94" w:rsidRDefault="008A4B6F" w:rsidP="004A0AC4">
      <w:pPr>
        <w:rPr>
          <w:rFonts w:ascii="Arial" w:hAnsi="Arial"/>
          <w:sz w:val="22"/>
          <w:szCs w:val="22"/>
        </w:rPr>
      </w:pPr>
    </w:p>
    <w:p w14:paraId="11771FAE" w14:textId="77777777" w:rsidR="00AD172E" w:rsidRPr="009B6F94" w:rsidRDefault="00AD172E" w:rsidP="00F27BD6">
      <w:pPr>
        <w:rPr>
          <w:rFonts w:ascii="Arial" w:hAnsi="Arial"/>
          <w:sz w:val="22"/>
          <w:szCs w:val="22"/>
        </w:rPr>
      </w:pPr>
    </w:p>
    <w:p w14:paraId="220700B3" w14:textId="77777777" w:rsidR="00AD172E" w:rsidRPr="009B6F94" w:rsidRDefault="00AD172E" w:rsidP="00F27BD6">
      <w:pPr>
        <w:rPr>
          <w:rFonts w:ascii="Arial" w:hAnsi="Arial"/>
          <w:sz w:val="22"/>
          <w:szCs w:val="22"/>
        </w:rPr>
      </w:pPr>
    </w:p>
    <w:p w14:paraId="6000E5E7" w14:textId="77777777" w:rsidR="00E15948" w:rsidRDefault="00E15948" w:rsidP="00F27BD6">
      <w:pPr>
        <w:rPr>
          <w:rFonts w:ascii="Arial" w:hAnsi="Arial"/>
          <w:sz w:val="22"/>
          <w:szCs w:val="22"/>
        </w:rPr>
      </w:pPr>
    </w:p>
    <w:p w14:paraId="1D80B187" w14:textId="77777777" w:rsidR="00E15948" w:rsidRDefault="00E15948" w:rsidP="00F27BD6">
      <w:pPr>
        <w:rPr>
          <w:rFonts w:ascii="Arial" w:hAnsi="Arial"/>
          <w:sz w:val="22"/>
          <w:szCs w:val="22"/>
        </w:rPr>
      </w:pPr>
    </w:p>
    <w:p w14:paraId="6D27487B" w14:textId="77777777" w:rsidR="00E15948" w:rsidRDefault="00E15948" w:rsidP="00F27BD6">
      <w:pPr>
        <w:rPr>
          <w:rFonts w:ascii="Arial" w:hAnsi="Arial"/>
          <w:sz w:val="22"/>
          <w:szCs w:val="22"/>
        </w:rPr>
      </w:pPr>
    </w:p>
    <w:p w14:paraId="554A7404" w14:textId="300A6222" w:rsidR="00F27BD6" w:rsidRPr="009B6F94" w:rsidRDefault="005555A7" w:rsidP="00F27BD6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>9.</w:t>
      </w:r>
      <w:r w:rsidRPr="009B6F94">
        <w:rPr>
          <w:rFonts w:ascii="Arial" w:hAnsi="Arial"/>
          <w:sz w:val="22"/>
          <w:szCs w:val="22"/>
        </w:rPr>
        <w:tab/>
      </w:r>
      <w:r w:rsidR="00F27BD6" w:rsidRPr="009B6F94">
        <w:rPr>
          <w:rFonts w:ascii="Arial" w:hAnsi="Arial"/>
          <w:sz w:val="22"/>
          <w:szCs w:val="22"/>
        </w:rPr>
        <w:t xml:space="preserve">When charged particles interact with a uniform magnetic field (B), the resulting path shows </w:t>
      </w:r>
      <w:r w:rsidR="00F27BD6" w:rsidRPr="009B6F94">
        <w:rPr>
          <w:rFonts w:ascii="Arial" w:hAnsi="Arial"/>
          <w:sz w:val="22"/>
          <w:szCs w:val="22"/>
        </w:rPr>
        <w:tab/>
        <w:t>particle taking a circular trajectory.</w:t>
      </w:r>
    </w:p>
    <w:p w14:paraId="2451ACB9" w14:textId="77777777" w:rsidR="00F27BD6" w:rsidRPr="009B6F94" w:rsidRDefault="00F27BD6" w:rsidP="00F27BD6">
      <w:pPr>
        <w:rPr>
          <w:rFonts w:ascii="Arial" w:hAnsi="Arial"/>
          <w:sz w:val="22"/>
          <w:szCs w:val="22"/>
        </w:rPr>
      </w:pPr>
    </w:p>
    <w:p w14:paraId="6C5C04EE" w14:textId="4B442FAD" w:rsidR="00F27BD6" w:rsidRPr="009B6F94" w:rsidRDefault="00F27BD6" w:rsidP="00F27BD6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 xml:space="preserve">(a) </w:t>
      </w:r>
      <w:r w:rsidRPr="009B6F94">
        <w:rPr>
          <w:rFonts w:ascii="Arial" w:hAnsi="Arial"/>
          <w:sz w:val="22"/>
          <w:szCs w:val="22"/>
        </w:rPr>
        <w:tab/>
        <w:t xml:space="preserve">Explain why this happens.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>(2 marks)</w:t>
      </w:r>
    </w:p>
    <w:p w14:paraId="11E5EC6C" w14:textId="77777777" w:rsidR="00F27BD6" w:rsidRPr="009B6F94" w:rsidRDefault="00F27BD6" w:rsidP="00F27BD6">
      <w:pPr>
        <w:rPr>
          <w:rFonts w:ascii="Arial" w:hAnsi="Arial"/>
          <w:sz w:val="22"/>
          <w:szCs w:val="22"/>
        </w:rPr>
      </w:pPr>
    </w:p>
    <w:p w14:paraId="3CABA647" w14:textId="77777777" w:rsidR="00F27BD6" w:rsidRPr="009B6F94" w:rsidRDefault="00F27BD6" w:rsidP="00F27BD6">
      <w:pPr>
        <w:rPr>
          <w:rFonts w:ascii="Arial" w:hAnsi="Arial"/>
          <w:sz w:val="22"/>
          <w:szCs w:val="22"/>
        </w:rPr>
      </w:pPr>
    </w:p>
    <w:p w14:paraId="2016D0BB" w14:textId="77777777" w:rsidR="00F27BD6" w:rsidRPr="009B6F94" w:rsidRDefault="00F27BD6" w:rsidP="00F27BD6">
      <w:pPr>
        <w:rPr>
          <w:rFonts w:ascii="Arial" w:hAnsi="Arial"/>
          <w:sz w:val="22"/>
          <w:szCs w:val="22"/>
        </w:rPr>
      </w:pPr>
    </w:p>
    <w:p w14:paraId="26524EBB" w14:textId="77777777" w:rsidR="00F27BD6" w:rsidRPr="009B6F94" w:rsidRDefault="00F27BD6" w:rsidP="00F27BD6">
      <w:pPr>
        <w:rPr>
          <w:rFonts w:ascii="Arial" w:hAnsi="Arial"/>
          <w:sz w:val="22"/>
          <w:szCs w:val="22"/>
        </w:rPr>
      </w:pPr>
    </w:p>
    <w:p w14:paraId="3EA329A2" w14:textId="77777777" w:rsidR="00F27BD6" w:rsidRPr="009B6F94" w:rsidRDefault="00F27BD6" w:rsidP="00F27BD6">
      <w:pPr>
        <w:rPr>
          <w:rFonts w:ascii="Arial" w:hAnsi="Arial"/>
          <w:sz w:val="22"/>
          <w:szCs w:val="22"/>
        </w:rPr>
      </w:pPr>
    </w:p>
    <w:p w14:paraId="1481138E" w14:textId="77777777" w:rsidR="00F27BD6" w:rsidRPr="009B6F94" w:rsidRDefault="00F27BD6" w:rsidP="00F27BD6">
      <w:pPr>
        <w:rPr>
          <w:rFonts w:ascii="Arial" w:hAnsi="Arial"/>
          <w:sz w:val="22"/>
          <w:szCs w:val="22"/>
        </w:rPr>
      </w:pPr>
    </w:p>
    <w:p w14:paraId="36D7F10C" w14:textId="77777777" w:rsidR="00F27BD6" w:rsidRPr="009B6F94" w:rsidRDefault="00F27BD6" w:rsidP="00F27BD6">
      <w:pPr>
        <w:rPr>
          <w:rFonts w:ascii="Arial" w:hAnsi="Arial"/>
          <w:sz w:val="22"/>
          <w:szCs w:val="22"/>
        </w:rPr>
      </w:pPr>
    </w:p>
    <w:p w14:paraId="1547379F" w14:textId="77777777" w:rsidR="00F27BD6" w:rsidRPr="009B6F94" w:rsidRDefault="00F27BD6" w:rsidP="00F27BD6">
      <w:pPr>
        <w:rPr>
          <w:rFonts w:ascii="Arial" w:hAnsi="Arial"/>
          <w:sz w:val="22"/>
          <w:szCs w:val="22"/>
        </w:rPr>
      </w:pPr>
    </w:p>
    <w:p w14:paraId="682D9591" w14:textId="77777777" w:rsidR="00F27BD6" w:rsidRPr="009B6F94" w:rsidRDefault="00F27BD6" w:rsidP="00F27BD6">
      <w:pPr>
        <w:rPr>
          <w:rFonts w:ascii="Arial" w:hAnsi="Arial"/>
          <w:sz w:val="22"/>
          <w:szCs w:val="22"/>
        </w:rPr>
      </w:pPr>
    </w:p>
    <w:p w14:paraId="38D0752F" w14:textId="77777777" w:rsidR="00AD172E" w:rsidRPr="009B6F94" w:rsidRDefault="00AD172E" w:rsidP="00F27BD6">
      <w:pPr>
        <w:rPr>
          <w:rFonts w:ascii="Arial" w:hAnsi="Arial"/>
          <w:sz w:val="22"/>
          <w:szCs w:val="22"/>
        </w:rPr>
      </w:pPr>
    </w:p>
    <w:p w14:paraId="302C53B6" w14:textId="77777777" w:rsidR="00AD172E" w:rsidRPr="009B6F94" w:rsidRDefault="00AD172E" w:rsidP="00F27BD6">
      <w:pPr>
        <w:rPr>
          <w:rFonts w:ascii="Arial" w:hAnsi="Arial"/>
          <w:sz w:val="22"/>
          <w:szCs w:val="22"/>
        </w:rPr>
      </w:pPr>
    </w:p>
    <w:p w14:paraId="37CFCE77" w14:textId="77777777" w:rsidR="00F27BD6" w:rsidRPr="009B6F94" w:rsidRDefault="00F27BD6" w:rsidP="00F27BD6">
      <w:pPr>
        <w:rPr>
          <w:rFonts w:ascii="Arial" w:hAnsi="Arial"/>
          <w:sz w:val="22"/>
          <w:szCs w:val="22"/>
        </w:rPr>
      </w:pPr>
    </w:p>
    <w:p w14:paraId="3A308F8F" w14:textId="77777777" w:rsidR="00F27BD6" w:rsidRPr="009B6F94" w:rsidRDefault="00F27BD6" w:rsidP="00F27BD6">
      <w:pPr>
        <w:rPr>
          <w:rFonts w:ascii="Arial" w:hAnsi="Arial"/>
          <w:sz w:val="22"/>
          <w:szCs w:val="22"/>
        </w:rPr>
      </w:pPr>
    </w:p>
    <w:p w14:paraId="7400431A" w14:textId="77777777" w:rsidR="00F27BD6" w:rsidRPr="009B6F94" w:rsidRDefault="00F27BD6" w:rsidP="00F27BD6">
      <w:pPr>
        <w:rPr>
          <w:rFonts w:ascii="Arial" w:hAnsi="Arial"/>
          <w:sz w:val="22"/>
          <w:szCs w:val="22"/>
        </w:rPr>
      </w:pPr>
    </w:p>
    <w:p w14:paraId="491B3AB3" w14:textId="23A56026" w:rsidR="00F27BD6" w:rsidRPr="009B6F94" w:rsidRDefault="00E15948" w:rsidP="00F27BD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  <w:r w:rsidR="00F27BD6" w:rsidRPr="009B6F94">
        <w:rPr>
          <w:rFonts w:ascii="Arial" w:hAnsi="Arial"/>
          <w:sz w:val="22"/>
          <w:szCs w:val="22"/>
        </w:rPr>
        <w:tab/>
        <w:t>(b)</w:t>
      </w:r>
      <w:r w:rsidR="00F27BD6" w:rsidRPr="009B6F94">
        <w:rPr>
          <w:rFonts w:ascii="Arial" w:hAnsi="Arial"/>
          <w:sz w:val="22"/>
          <w:szCs w:val="22"/>
        </w:rPr>
        <w:tab/>
      </w:r>
      <w:r w:rsidR="00AD172E" w:rsidRPr="009B6F94">
        <w:rPr>
          <w:rFonts w:ascii="Arial" w:hAnsi="Arial"/>
          <w:sz w:val="22"/>
          <w:szCs w:val="22"/>
        </w:rPr>
        <w:t xml:space="preserve">Show that for a charged particle (q) entering a magnetic field (B) with initial velocity (v), </w:t>
      </w:r>
      <w:r w:rsidR="00AD172E" w:rsidRPr="009B6F94">
        <w:rPr>
          <w:rFonts w:ascii="Arial" w:hAnsi="Arial"/>
          <w:sz w:val="22"/>
          <w:szCs w:val="22"/>
        </w:rPr>
        <w:tab/>
      </w:r>
      <w:r w:rsidR="00AD172E" w:rsidRPr="009B6F94">
        <w:rPr>
          <w:rFonts w:ascii="Arial" w:hAnsi="Arial"/>
          <w:sz w:val="22"/>
          <w:szCs w:val="22"/>
        </w:rPr>
        <w:tab/>
        <w:t xml:space="preserve">the radius of the orbit of rotation inside the field is directly proportional to the initial </w:t>
      </w:r>
      <w:r w:rsidR="00AD172E" w:rsidRPr="009B6F94">
        <w:rPr>
          <w:rFonts w:ascii="Arial" w:hAnsi="Arial"/>
          <w:sz w:val="22"/>
          <w:szCs w:val="22"/>
        </w:rPr>
        <w:tab/>
      </w:r>
      <w:r w:rsidR="00AD172E" w:rsidRPr="009B6F94">
        <w:rPr>
          <w:rFonts w:ascii="Arial" w:hAnsi="Arial"/>
          <w:sz w:val="22"/>
          <w:szCs w:val="22"/>
        </w:rPr>
        <w:tab/>
        <w:t xml:space="preserve">velocity (v). </w:t>
      </w:r>
      <w:r w:rsidR="00AD172E" w:rsidRPr="009B6F94">
        <w:rPr>
          <w:rFonts w:ascii="Arial" w:hAnsi="Arial"/>
          <w:sz w:val="22"/>
          <w:szCs w:val="22"/>
        </w:rPr>
        <w:tab/>
      </w:r>
      <w:r w:rsidR="00AD172E" w:rsidRPr="009B6F94">
        <w:rPr>
          <w:rFonts w:ascii="Arial" w:hAnsi="Arial"/>
          <w:sz w:val="22"/>
          <w:szCs w:val="22"/>
        </w:rPr>
        <w:tab/>
      </w:r>
      <w:r w:rsidR="00AD172E" w:rsidRPr="009B6F94">
        <w:rPr>
          <w:rFonts w:ascii="Arial" w:hAnsi="Arial"/>
          <w:sz w:val="22"/>
          <w:szCs w:val="22"/>
        </w:rPr>
        <w:tab/>
      </w:r>
      <w:r w:rsidR="00AD172E" w:rsidRPr="009B6F94">
        <w:rPr>
          <w:rFonts w:ascii="Arial" w:hAnsi="Arial"/>
          <w:sz w:val="22"/>
          <w:szCs w:val="22"/>
        </w:rPr>
        <w:tab/>
      </w:r>
      <w:r w:rsidR="00AD172E" w:rsidRPr="009B6F94">
        <w:rPr>
          <w:rFonts w:ascii="Arial" w:hAnsi="Arial"/>
          <w:sz w:val="22"/>
          <w:szCs w:val="22"/>
        </w:rPr>
        <w:tab/>
      </w:r>
      <w:r w:rsidR="00AD172E" w:rsidRPr="009B6F94">
        <w:rPr>
          <w:rFonts w:ascii="Arial" w:hAnsi="Arial"/>
          <w:sz w:val="22"/>
          <w:szCs w:val="22"/>
        </w:rPr>
        <w:tab/>
      </w:r>
      <w:r w:rsidR="00AD172E" w:rsidRPr="009B6F94">
        <w:rPr>
          <w:rFonts w:ascii="Arial" w:hAnsi="Arial"/>
          <w:sz w:val="22"/>
          <w:szCs w:val="22"/>
        </w:rPr>
        <w:tab/>
      </w:r>
      <w:r w:rsidR="00AD172E" w:rsidRPr="009B6F94">
        <w:rPr>
          <w:rFonts w:ascii="Arial" w:hAnsi="Arial"/>
          <w:sz w:val="22"/>
          <w:szCs w:val="22"/>
        </w:rPr>
        <w:tab/>
      </w:r>
      <w:r w:rsidR="00AD172E" w:rsidRPr="009B6F94">
        <w:rPr>
          <w:rFonts w:ascii="Arial" w:hAnsi="Arial"/>
          <w:sz w:val="22"/>
          <w:szCs w:val="22"/>
        </w:rPr>
        <w:tab/>
      </w:r>
      <w:r w:rsidR="00AD172E" w:rsidRPr="009B6F94">
        <w:rPr>
          <w:rFonts w:ascii="Arial" w:hAnsi="Arial"/>
          <w:sz w:val="22"/>
          <w:szCs w:val="22"/>
        </w:rPr>
        <w:tab/>
      </w:r>
      <w:r w:rsidR="00AD172E" w:rsidRPr="009B6F94">
        <w:rPr>
          <w:rFonts w:ascii="Arial" w:hAnsi="Arial"/>
          <w:sz w:val="22"/>
          <w:szCs w:val="22"/>
        </w:rPr>
        <w:tab/>
        <w:t>(3 marks)</w:t>
      </w:r>
    </w:p>
    <w:p w14:paraId="2DD4FDC0" w14:textId="77777777" w:rsidR="00AD172E" w:rsidRPr="009B6F94" w:rsidRDefault="00AD172E" w:rsidP="00F27BD6">
      <w:pPr>
        <w:rPr>
          <w:rFonts w:ascii="Arial" w:hAnsi="Arial"/>
          <w:sz w:val="22"/>
          <w:szCs w:val="22"/>
        </w:rPr>
      </w:pPr>
    </w:p>
    <w:p w14:paraId="5F177C4D" w14:textId="77777777" w:rsidR="00AD172E" w:rsidRPr="009B6F94" w:rsidRDefault="00AD172E" w:rsidP="00F27BD6">
      <w:pPr>
        <w:rPr>
          <w:rFonts w:ascii="Arial" w:hAnsi="Arial"/>
          <w:sz w:val="22"/>
          <w:szCs w:val="22"/>
        </w:rPr>
      </w:pPr>
    </w:p>
    <w:p w14:paraId="23086FBD" w14:textId="77777777" w:rsidR="00AD172E" w:rsidRPr="009B6F94" w:rsidRDefault="00AD172E" w:rsidP="00F27BD6">
      <w:pPr>
        <w:rPr>
          <w:rFonts w:ascii="Arial" w:hAnsi="Arial"/>
          <w:sz w:val="22"/>
          <w:szCs w:val="22"/>
        </w:rPr>
      </w:pPr>
    </w:p>
    <w:p w14:paraId="15B3705E" w14:textId="77777777" w:rsidR="00AD172E" w:rsidRPr="009B6F94" w:rsidRDefault="00AD172E" w:rsidP="00F27BD6">
      <w:pPr>
        <w:rPr>
          <w:rFonts w:ascii="Arial" w:hAnsi="Arial"/>
          <w:sz w:val="22"/>
          <w:szCs w:val="22"/>
        </w:rPr>
      </w:pPr>
    </w:p>
    <w:p w14:paraId="1FEA7D4C" w14:textId="77777777" w:rsidR="00AD172E" w:rsidRPr="009B6F94" w:rsidRDefault="00AD172E" w:rsidP="00F27BD6">
      <w:pPr>
        <w:rPr>
          <w:rFonts w:ascii="Arial" w:hAnsi="Arial"/>
          <w:sz w:val="22"/>
          <w:szCs w:val="22"/>
        </w:rPr>
      </w:pPr>
    </w:p>
    <w:p w14:paraId="01D59A77" w14:textId="77777777" w:rsidR="00AD172E" w:rsidRPr="009B6F94" w:rsidRDefault="00AD172E" w:rsidP="00F27BD6">
      <w:pPr>
        <w:rPr>
          <w:rFonts w:ascii="Arial" w:hAnsi="Arial"/>
          <w:sz w:val="22"/>
          <w:szCs w:val="22"/>
        </w:rPr>
      </w:pPr>
    </w:p>
    <w:p w14:paraId="7A937023" w14:textId="77777777" w:rsidR="00AD172E" w:rsidRDefault="00AD172E" w:rsidP="00F27BD6">
      <w:pPr>
        <w:rPr>
          <w:rFonts w:ascii="Arial" w:hAnsi="Arial"/>
          <w:sz w:val="22"/>
          <w:szCs w:val="22"/>
        </w:rPr>
      </w:pPr>
    </w:p>
    <w:p w14:paraId="3653C39E" w14:textId="77777777" w:rsidR="00E15948" w:rsidRDefault="00E15948" w:rsidP="00F27BD6">
      <w:pPr>
        <w:rPr>
          <w:rFonts w:ascii="Arial" w:hAnsi="Arial"/>
          <w:sz w:val="22"/>
          <w:szCs w:val="22"/>
        </w:rPr>
      </w:pPr>
    </w:p>
    <w:p w14:paraId="46844E47" w14:textId="77777777" w:rsidR="00E15948" w:rsidRDefault="00E15948" w:rsidP="00F27BD6">
      <w:pPr>
        <w:rPr>
          <w:rFonts w:ascii="Arial" w:hAnsi="Arial"/>
          <w:sz w:val="22"/>
          <w:szCs w:val="22"/>
        </w:rPr>
      </w:pPr>
    </w:p>
    <w:p w14:paraId="5CBBD761" w14:textId="77777777" w:rsidR="00E15948" w:rsidRPr="009B6F94" w:rsidRDefault="00E15948" w:rsidP="00F27BD6">
      <w:pPr>
        <w:rPr>
          <w:rFonts w:ascii="Arial" w:hAnsi="Arial"/>
          <w:sz w:val="22"/>
          <w:szCs w:val="22"/>
        </w:rPr>
      </w:pPr>
    </w:p>
    <w:p w14:paraId="0541F5AB" w14:textId="77777777" w:rsidR="00AD172E" w:rsidRPr="009B6F94" w:rsidRDefault="00AD172E" w:rsidP="00F27BD6">
      <w:pPr>
        <w:rPr>
          <w:rFonts w:ascii="Arial" w:hAnsi="Arial"/>
          <w:sz w:val="22"/>
          <w:szCs w:val="22"/>
        </w:rPr>
      </w:pPr>
    </w:p>
    <w:p w14:paraId="4E7A4A68" w14:textId="77777777" w:rsidR="00AD172E" w:rsidRPr="009B6F94" w:rsidRDefault="00AD172E" w:rsidP="00F27BD6">
      <w:pPr>
        <w:rPr>
          <w:rFonts w:ascii="Arial" w:hAnsi="Arial"/>
          <w:sz w:val="22"/>
          <w:szCs w:val="22"/>
        </w:rPr>
      </w:pPr>
    </w:p>
    <w:p w14:paraId="448554D8" w14:textId="77777777" w:rsidR="00AD172E" w:rsidRPr="009B6F94" w:rsidRDefault="00AD172E" w:rsidP="00F27BD6">
      <w:pPr>
        <w:rPr>
          <w:rFonts w:ascii="Arial" w:hAnsi="Arial"/>
          <w:sz w:val="22"/>
          <w:szCs w:val="22"/>
        </w:rPr>
      </w:pPr>
    </w:p>
    <w:p w14:paraId="4A14ACDF" w14:textId="77777777" w:rsidR="00AD172E" w:rsidRPr="009B6F94" w:rsidRDefault="00AD172E" w:rsidP="00F27BD6">
      <w:pPr>
        <w:rPr>
          <w:rFonts w:ascii="Arial" w:hAnsi="Arial"/>
          <w:sz w:val="22"/>
          <w:szCs w:val="22"/>
        </w:rPr>
      </w:pPr>
    </w:p>
    <w:p w14:paraId="1638CF04" w14:textId="77777777" w:rsidR="00AD172E" w:rsidRPr="009B6F94" w:rsidRDefault="00AD172E" w:rsidP="00F27BD6">
      <w:pPr>
        <w:rPr>
          <w:rFonts w:ascii="Arial" w:hAnsi="Arial"/>
          <w:sz w:val="22"/>
          <w:szCs w:val="22"/>
        </w:rPr>
      </w:pPr>
    </w:p>
    <w:p w14:paraId="1C6A846D" w14:textId="77777777" w:rsidR="00AD172E" w:rsidRPr="009B6F94" w:rsidRDefault="00AD172E" w:rsidP="00F27BD6">
      <w:pPr>
        <w:rPr>
          <w:rFonts w:ascii="Arial" w:hAnsi="Arial"/>
          <w:sz w:val="22"/>
          <w:szCs w:val="22"/>
        </w:rPr>
      </w:pPr>
    </w:p>
    <w:p w14:paraId="3D671760" w14:textId="77777777" w:rsidR="00AD172E" w:rsidRPr="009B6F94" w:rsidRDefault="00AD172E" w:rsidP="00F27BD6">
      <w:pPr>
        <w:rPr>
          <w:rFonts w:ascii="Arial" w:hAnsi="Arial"/>
          <w:sz w:val="22"/>
          <w:szCs w:val="22"/>
        </w:rPr>
      </w:pPr>
    </w:p>
    <w:p w14:paraId="50C39A53" w14:textId="77777777" w:rsidR="00E15948" w:rsidRDefault="00E15948" w:rsidP="00AD172E">
      <w:pPr>
        <w:rPr>
          <w:rFonts w:ascii="Arial" w:hAnsi="Arial"/>
          <w:sz w:val="22"/>
          <w:szCs w:val="22"/>
        </w:rPr>
      </w:pPr>
    </w:p>
    <w:p w14:paraId="7B0438EB" w14:textId="77777777" w:rsidR="00E15948" w:rsidRDefault="00E15948" w:rsidP="00AD172E">
      <w:pPr>
        <w:rPr>
          <w:rFonts w:ascii="Arial" w:hAnsi="Arial"/>
          <w:sz w:val="22"/>
          <w:szCs w:val="22"/>
        </w:rPr>
      </w:pPr>
    </w:p>
    <w:p w14:paraId="6C08763F" w14:textId="77777777" w:rsidR="00E15948" w:rsidRDefault="00E15948" w:rsidP="00AD172E">
      <w:pPr>
        <w:rPr>
          <w:rFonts w:ascii="Arial" w:hAnsi="Arial"/>
          <w:sz w:val="22"/>
          <w:szCs w:val="22"/>
        </w:rPr>
      </w:pPr>
    </w:p>
    <w:p w14:paraId="1BAD37DD" w14:textId="77777777" w:rsidR="00E15948" w:rsidRDefault="00E15948" w:rsidP="00AD172E">
      <w:pPr>
        <w:rPr>
          <w:rFonts w:ascii="Arial" w:hAnsi="Arial"/>
          <w:sz w:val="22"/>
          <w:szCs w:val="22"/>
        </w:rPr>
      </w:pPr>
    </w:p>
    <w:p w14:paraId="5F44DF31" w14:textId="77777777" w:rsidR="00E15948" w:rsidRDefault="00E15948" w:rsidP="00AD172E">
      <w:pPr>
        <w:rPr>
          <w:rFonts w:ascii="Arial" w:hAnsi="Arial"/>
          <w:sz w:val="22"/>
          <w:szCs w:val="22"/>
        </w:rPr>
      </w:pPr>
    </w:p>
    <w:p w14:paraId="703346B2" w14:textId="77777777" w:rsidR="00E15948" w:rsidRDefault="00E15948" w:rsidP="00AD172E">
      <w:pPr>
        <w:rPr>
          <w:rFonts w:ascii="Arial" w:hAnsi="Arial"/>
          <w:sz w:val="22"/>
          <w:szCs w:val="22"/>
        </w:rPr>
      </w:pPr>
    </w:p>
    <w:p w14:paraId="0BBBCCF0" w14:textId="64314226" w:rsidR="00AD172E" w:rsidRPr="009B6F94" w:rsidRDefault="00AD172E" w:rsidP="00AD172E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>(c)</w:t>
      </w:r>
      <w:r w:rsidRPr="009B6F94">
        <w:rPr>
          <w:rFonts w:ascii="Arial" w:hAnsi="Arial"/>
          <w:sz w:val="22"/>
          <w:szCs w:val="22"/>
        </w:rPr>
        <w:tab/>
        <w:t xml:space="preserve">When a proton enters a region of uniform magnetic field its path is recorded on the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 xml:space="preserve">surface of a photographic plate and displayed as the diagram shown here. </w:t>
      </w:r>
    </w:p>
    <w:p w14:paraId="16E7EE3C" w14:textId="77777777" w:rsidR="00AD172E" w:rsidRPr="009B6F94" w:rsidRDefault="00AD172E" w:rsidP="00AD172E">
      <w:pPr>
        <w:rPr>
          <w:rFonts w:ascii="Arial" w:hAnsi="Arial"/>
          <w:sz w:val="22"/>
          <w:szCs w:val="22"/>
        </w:rPr>
      </w:pPr>
    </w:p>
    <w:p w14:paraId="03360965" w14:textId="5E3E1169" w:rsidR="00AD172E" w:rsidRPr="009B6F94" w:rsidRDefault="00AD172E" w:rsidP="00AD172E">
      <w:pPr>
        <w:jc w:val="center"/>
        <w:rPr>
          <w:rFonts w:ascii="Arial" w:hAnsi="Arial"/>
          <w:sz w:val="22"/>
          <w:szCs w:val="22"/>
        </w:rPr>
      </w:pPr>
      <w:r w:rsidRPr="009B6F94">
        <w:rPr>
          <w:rFonts w:ascii="Arial" w:hAnsi="Arial" w:cs="Arial"/>
          <w:noProof/>
          <w:lang w:val="en-US"/>
        </w:rPr>
        <w:drawing>
          <wp:inline distT="0" distB="0" distL="0" distR="0" wp14:anchorId="6D96BCF3" wp14:editId="57D9EBF6">
            <wp:extent cx="1075055" cy="1143000"/>
            <wp:effectExtent l="0" t="0" r="0" b="0"/>
            <wp:docPr id="28" name="Picture 21" descr="spi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ira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30763" w14:textId="77777777" w:rsidR="00AD172E" w:rsidRPr="009B6F94" w:rsidRDefault="00AD172E" w:rsidP="00AD172E">
      <w:pPr>
        <w:rPr>
          <w:rFonts w:ascii="Arial" w:hAnsi="Arial"/>
          <w:sz w:val="22"/>
          <w:szCs w:val="22"/>
        </w:rPr>
      </w:pPr>
    </w:p>
    <w:p w14:paraId="3EB1B9DA" w14:textId="7A2AEAA7" w:rsidR="00AD172E" w:rsidRPr="009B6F94" w:rsidRDefault="00AD172E" w:rsidP="00AD172E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 xml:space="preserve">(i) </w:t>
      </w:r>
      <w:r w:rsidRPr="009B6F94">
        <w:rPr>
          <w:rFonts w:ascii="Arial" w:hAnsi="Arial"/>
          <w:sz w:val="22"/>
          <w:szCs w:val="22"/>
        </w:rPr>
        <w:tab/>
        <w:t xml:space="preserve">Indicate the direction of the magnetic field that the proton passes through.                             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>(1 mark)</w:t>
      </w:r>
    </w:p>
    <w:p w14:paraId="4333AF8B" w14:textId="77777777" w:rsidR="00AD172E" w:rsidRPr="009B6F94" w:rsidRDefault="00AD172E" w:rsidP="00AD172E">
      <w:pPr>
        <w:rPr>
          <w:rFonts w:ascii="Arial" w:hAnsi="Arial"/>
          <w:sz w:val="22"/>
          <w:szCs w:val="22"/>
        </w:rPr>
      </w:pPr>
    </w:p>
    <w:p w14:paraId="30E24F0C" w14:textId="57EF6AFA" w:rsidR="00AD172E" w:rsidRPr="009B6F94" w:rsidRDefault="00AD172E" w:rsidP="00AD172E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>(ii)</w:t>
      </w:r>
      <w:r w:rsidRPr="009B6F94">
        <w:rPr>
          <w:rFonts w:ascii="Arial" w:hAnsi="Arial"/>
          <w:sz w:val="22"/>
          <w:szCs w:val="22"/>
        </w:rPr>
        <w:tab/>
        <w:t xml:space="preserve">Explain why the path of the particle does not remain a circle of constant radius?            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>(2 marks)</w:t>
      </w:r>
    </w:p>
    <w:p w14:paraId="36F8862F" w14:textId="77407769" w:rsidR="00AD172E" w:rsidRPr="009B6F94" w:rsidRDefault="00AD172E" w:rsidP="00F27BD6">
      <w:pPr>
        <w:rPr>
          <w:rFonts w:ascii="Arial" w:hAnsi="Arial"/>
          <w:sz w:val="22"/>
          <w:szCs w:val="22"/>
        </w:rPr>
      </w:pPr>
    </w:p>
    <w:p w14:paraId="796BCF99" w14:textId="38081F5D" w:rsidR="005555A7" w:rsidRPr="009B6F94" w:rsidRDefault="005555A7" w:rsidP="004A0AC4">
      <w:pPr>
        <w:rPr>
          <w:rFonts w:ascii="Arial" w:hAnsi="Arial"/>
          <w:sz w:val="22"/>
          <w:szCs w:val="22"/>
        </w:rPr>
      </w:pPr>
    </w:p>
    <w:p w14:paraId="22839DD6" w14:textId="77777777" w:rsidR="00773BE1" w:rsidRPr="009B6F94" w:rsidRDefault="00773BE1" w:rsidP="00773BE1">
      <w:pPr>
        <w:rPr>
          <w:rFonts w:ascii="Arial" w:hAnsi="Arial"/>
          <w:sz w:val="22"/>
          <w:szCs w:val="22"/>
        </w:rPr>
      </w:pPr>
    </w:p>
    <w:p w14:paraId="5AAB3F79" w14:textId="77777777" w:rsidR="00AD172E" w:rsidRPr="009B6F94" w:rsidRDefault="00AD172E" w:rsidP="00773BE1">
      <w:pPr>
        <w:rPr>
          <w:rFonts w:ascii="Arial" w:hAnsi="Arial"/>
          <w:sz w:val="22"/>
          <w:szCs w:val="22"/>
        </w:rPr>
      </w:pPr>
    </w:p>
    <w:p w14:paraId="76AEF054" w14:textId="77777777" w:rsidR="00AD172E" w:rsidRPr="009B6F94" w:rsidRDefault="00AD172E" w:rsidP="00773BE1">
      <w:pPr>
        <w:rPr>
          <w:rFonts w:ascii="Arial" w:hAnsi="Arial"/>
          <w:sz w:val="22"/>
          <w:szCs w:val="22"/>
        </w:rPr>
      </w:pPr>
    </w:p>
    <w:p w14:paraId="4CEBA1B7" w14:textId="77777777" w:rsidR="00AD172E" w:rsidRPr="009B6F94" w:rsidRDefault="00AD172E" w:rsidP="00773BE1">
      <w:pPr>
        <w:rPr>
          <w:rFonts w:ascii="Arial" w:hAnsi="Arial"/>
          <w:sz w:val="22"/>
          <w:szCs w:val="22"/>
        </w:rPr>
      </w:pPr>
    </w:p>
    <w:p w14:paraId="06A7CA71" w14:textId="77777777" w:rsidR="00AD172E" w:rsidRPr="009B6F94" w:rsidRDefault="00AD172E" w:rsidP="00773BE1">
      <w:pPr>
        <w:rPr>
          <w:rFonts w:ascii="Arial" w:hAnsi="Arial"/>
          <w:sz w:val="22"/>
          <w:szCs w:val="22"/>
        </w:rPr>
      </w:pPr>
    </w:p>
    <w:p w14:paraId="3046AB85" w14:textId="77777777" w:rsidR="00AD172E" w:rsidRPr="009B6F94" w:rsidRDefault="00AD172E" w:rsidP="00773BE1">
      <w:pPr>
        <w:rPr>
          <w:rFonts w:ascii="Arial" w:hAnsi="Arial"/>
          <w:sz w:val="22"/>
          <w:szCs w:val="22"/>
        </w:rPr>
      </w:pPr>
    </w:p>
    <w:p w14:paraId="222EE177" w14:textId="77777777" w:rsidR="00AD172E" w:rsidRPr="009B6F94" w:rsidRDefault="00AD172E" w:rsidP="00773BE1">
      <w:pPr>
        <w:rPr>
          <w:rFonts w:ascii="Arial" w:hAnsi="Arial"/>
          <w:sz w:val="22"/>
          <w:szCs w:val="22"/>
        </w:rPr>
      </w:pPr>
    </w:p>
    <w:p w14:paraId="7E034226" w14:textId="77777777" w:rsidR="00AD172E" w:rsidRPr="009B6F94" w:rsidRDefault="00AD172E" w:rsidP="00773BE1">
      <w:pPr>
        <w:rPr>
          <w:rFonts w:ascii="Arial" w:hAnsi="Arial"/>
          <w:sz w:val="22"/>
          <w:szCs w:val="22"/>
        </w:rPr>
      </w:pPr>
    </w:p>
    <w:p w14:paraId="5E0DA7CF" w14:textId="77777777" w:rsidR="00AD172E" w:rsidRPr="009B6F94" w:rsidRDefault="00AD172E" w:rsidP="00773BE1">
      <w:pPr>
        <w:rPr>
          <w:rFonts w:ascii="Arial" w:hAnsi="Arial"/>
          <w:sz w:val="22"/>
          <w:szCs w:val="22"/>
        </w:rPr>
      </w:pPr>
    </w:p>
    <w:p w14:paraId="7B8C4507" w14:textId="77777777" w:rsidR="00AD172E" w:rsidRPr="009B6F94" w:rsidRDefault="00AD172E" w:rsidP="00773BE1">
      <w:pPr>
        <w:rPr>
          <w:rFonts w:ascii="Arial" w:hAnsi="Arial"/>
          <w:sz w:val="22"/>
          <w:szCs w:val="22"/>
        </w:rPr>
      </w:pPr>
    </w:p>
    <w:p w14:paraId="4F412397" w14:textId="77777777" w:rsidR="00AD172E" w:rsidRPr="009B6F94" w:rsidRDefault="00AD172E" w:rsidP="00773BE1">
      <w:pPr>
        <w:rPr>
          <w:rFonts w:ascii="Arial" w:hAnsi="Arial"/>
          <w:sz w:val="22"/>
          <w:szCs w:val="22"/>
        </w:rPr>
      </w:pPr>
    </w:p>
    <w:p w14:paraId="10FF300D" w14:textId="77777777" w:rsidR="00AD172E" w:rsidRPr="009B6F94" w:rsidRDefault="00AD172E" w:rsidP="00773BE1">
      <w:pPr>
        <w:rPr>
          <w:rFonts w:ascii="Arial" w:hAnsi="Arial"/>
          <w:sz w:val="22"/>
          <w:szCs w:val="22"/>
        </w:rPr>
      </w:pPr>
    </w:p>
    <w:p w14:paraId="28E30E2F" w14:textId="77777777" w:rsidR="00AD172E" w:rsidRPr="009B6F94" w:rsidRDefault="00AD172E" w:rsidP="00773BE1">
      <w:pPr>
        <w:rPr>
          <w:rFonts w:ascii="Arial" w:hAnsi="Arial"/>
          <w:sz w:val="22"/>
          <w:szCs w:val="22"/>
        </w:rPr>
      </w:pPr>
    </w:p>
    <w:p w14:paraId="29A3E20A" w14:textId="2D42790F" w:rsidR="00AD172E" w:rsidRPr="009B6F94" w:rsidRDefault="00E15948" w:rsidP="00773BE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  <w:r w:rsidR="00AD172E" w:rsidRPr="009B6F94">
        <w:rPr>
          <w:rFonts w:ascii="Arial" w:hAnsi="Arial"/>
          <w:sz w:val="22"/>
          <w:szCs w:val="22"/>
        </w:rPr>
        <w:tab/>
        <w:t>(d)</w:t>
      </w:r>
      <w:r w:rsidR="00AD172E" w:rsidRPr="009B6F94">
        <w:rPr>
          <w:rFonts w:ascii="Arial" w:hAnsi="Arial"/>
          <w:sz w:val="22"/>
          <w:szCs w:val="22"/>
        </w:rPr>
        <w:tab/>
        <w:t xml:space="preserve">How would the path of the particle differ if the particle </w:t>
      </w:r>
      <w:r w:rsidR="00E26219" w:rsidRPr="009B6F94">
        <w:rPr>
          <w:rFonts w:ascii="Arial" w:hAnsi="Arial"/>
          <w:sz w:val="22"/>
          <w:szCs w:val="22"/>
        </w:rPr>
        <w:t>were</w:t>
      </w:r>
      <w:r w:rsidR="00AD172E" w:rsidRPr="009B6F94">
        <w:rPr>
          <w:rFonts w:ascii="Arial" w:hAnsi="Arial"/>
          <w:sz w:val="22"/>
          <w:szCs w:val="22"/>
        </w:rPr>
        <w:t xml:space="preserve"> an electron with the same </w:t>
      </w:r>
      <w:r w:rsidR="00AD172E" w:rsidRPr="009B6F94">
        <w:rPr>
          <w:rFonts w:ascii="Arial" w:hAnsi="Arial"/>
          <w:sz w:val="22"/>
          <w:szCs w:val="22"/>
        </w:rPr>
        <w:tab/>
      </w:r>
      <w:r w:rsidR="00AD172E" w:rsidRPr="009B6F94">
        <w:rPr>
          <w:rFonts w:ascii="Arial" w:hAnsi="Arial"/>
          <w:sz w:val="22"/>
          <w:szCs w:val="22"/>
        </w:rPr>
        <w:tab/>
        <w:t xml:space="preserve">speed instead of a proton? </w:t>
      </w:r>
      <w:r w:rsidR="00AD172E" w:rsidRPr="009B6F94">
        <w:rPr>
          <w:rFonts w:ascii="Arial" w:hAnsi="Arial"/>
          <w:sz w:val="22"/>
          <w:szCs w:val="22"/>
        </w:rPr>
        <w:tab/>
      </w:r>
      <w:r w:rsidR="00AD172E" w:rsidRPr="009B6F94">
        <w:rPr>
          <w:rFonts w:ascii="Arial" w:hAnsi="Arial"/>
          <w:sz w:val="22"/>
          <w:szCs w:val="22"/>
        </w:rPr>
        <w:tab/>
      </w:r>
      <w:r w:rsidR="00AD172E" w:rsidRPr="009B6F94">
        <w:rPr>
          <w:rFonts w:ascii="Arial" w:hAnsi="Arial"/>
          <w:sz w:val="22"/>
          <w:szCs w:val="22"/>
        </w:rPr>
        <w:tab/>
      </w:r>
      <w:r w:rsidR="00AD172E" w:rsidRPr="009B6F94">
        <w:rPr>
          <w:rFonts w:ascii="Arial" w:hAnsi="Arial"/>
          <w:sz w:val="22"/>
          <w:szCs w:val="22"/>
        </w:rPr>
        <w:tab/>
      </w:r>
      <w:r w:rsidR="00AD172E" w:rsidRPr="009B6F94">
        <w:rPr>
          <w:rFonts w:ascii="Arial" w:hAnsi="Arial"/>
          <w:sz w:val="22"/>
          <w:szCs w:val="22"/>
        </w:rPr>
        <w:tab/>
      </w:r>
      <w:r w:rsidR="00AD172E" w:rsidRPr="009B6F94">
        <w:rPr>
          <w:rFonts w:ascii="Arial" w:hAnsi="Arial"/>
          <w:sz w:val="22"/>
          <w:szCs w:val="22"/>
        </w:rPr>
        <w:tab/>
      </w:r>
      <w:r w:rsidR="00AD172E" w:rsidRPr="009B6F94">
        <w:rPr>
          <w:rFonts w:ascii="Arial" w:hAnsi="Arial"/>
          <w:sz w:val="22"/>
          <w:szCs w:val="22"/>
        </w:rPr>
        <w:tab/>
      </w:r>
      <w:r w:rsidR="00AD172E" w:rsidRPr="009B6F94">
        <w:rPr>
          <w:rFonts w:ascii="Arial" w:hAnsi="Arial"/>
          <w:sz w:val="22"/>
          <w:szCs w:val="22"/>
        </w:rPr>
        <w:tab/>
      </w:r>
      <w:r w:rsidR="00AD172E" w:rsidRPr="009B6F94">
        <w:rPr>
          <w:rFonts w:ascii="Arial" w:hAnsi="Arial"/>
          <w:sz w:val="22"/>
          <w:szCs w:val="22"/>
        </w:rPr>
        <w:tab/>
        <w:t>(3 marks)</w:t>
      </w:r>
    </w:p>
    <w:p w14:paraId="15F3DF78" w14:textId="77777777" w:rsidR="000D2B0F" w:rsidRPr="009B6F94" w:rsidRDefault="000D2B0F" w:rsidP="00773BE1">
      <w:pPr>
        <w:rPr>
          <w:rFonts w:ascii="Arial" w:hAnsi="Arial"/>
          <w:sz w:val="22"/>
          <w:szCs w:val="22"/>
        </w:rPr>
      </w:pPr>
    </w:p>
    <w:p w14:paraId="47D0AEB3" w14:textId="77777777" w:rsidR="000D2B0F" w:rsidRPr="009B6F94" w:rsidRDefault="000D2B0F" w:rsidP="00773BE1">
      <w:pPr>
        <w:rPr>
          <w:rFonts w:ascii="Arial" w:hAnsi="Arial"/>
          <w:sz w:val="22"/>
          <w:szCs w:val="22"/>
        </w:rPr>
      </w:pPr>
    </w:p>
    <w:p w14:paraId="2BCAD408" w14:textId="77777777" w:rsidR="000D2B0F" w:rsidRPr="009B6F94" w:rsidRDefault="000D2B0F" w:rsidP="00773BE1">
      <w:pPr>
        <w:rPr>
          <w:rFonts w:ascii="Arial" w:hAnsi="Arial"/>
          <w:sz w:val="22"/>
          <w:szCs w:val="22"/>
        </w:rPr>
      </w:pPr>
    </w:p>
    <w:p w14:paraId="1F3509EE" w14:textId="77777777" w:rsidR="000D2B0F" w:rsidRPr="009B6F94" w:rsidRDefault="000D2B0F" w:rsidP="00773BE1">
      <w:pPr>
        <w:rPr>
          <w:rFonts w:ascii="Arial" w:hAnsi="Arial"/>
          <w:sz w:val="22"/>
          <w:szCs w:val="22"/>
        </w:rPr>
      </w:pPr>
    </w:p>
    <w:p w14:paraId="50CAACD4" w14:textId="77777777" w:rsidR="000D2B0F" w:rsidRPr="009B6F94" w:rsidRDefault="000D2B0F" w:rsidP="00773BE1">
      <w:pPr>
        <w:rPr>
          <w:rFonts w:ascii="Arial" w:hAnsi="Arial"/>
          <w:sz w:val="22"/>
          <w:szCs w:val="22"/>
        </w:rPr>
      </w:pPr>
    </w:p>
    <w:p w14:paraId="0A5511CB" w14:textId="77777777" w:rsidR="000D2B0F" w:rsidRPr="009B6F94" w:rsidRDefault="000D2B0F" w:rsidP="00773BE1">
      <w:pPr>
        <w:rPr>
          <w:rFonts w:ascii="Arial" w:hAnsi="Arial"/>
          <w:sz w:val="22"/>
          <w:szCs w:val="22"/>
        </w:rPr>
      </w:pPr>
    </w:p>
    <w:p w14:paraId="7C9844E0" w14:textId="77777777" w:rsidR="000D2B0F" w:rsidRPr="009B6F94" w:rsidRDefault="000D2B0F" w:rsidP="00773BE1">
      <w:pPr>
        <w:rPr>
          <w:rFonts w:ascii="Arial" w:hAnsi="Arial"/>
          <w:sz w:val="22"/>
          <w:szCs w:val="22"/>
        </w:rPr>
      </w:pPr>
    </w:p>
    <w:p w14:paraId="7897450D" w14:textId="77777777" w:rsidR="000D2B0F" w:rsidRPr="009B6F94" w:rsidRDefault="000D2B0F" w:rsidP="00773BE1">
      <w:pPr>
        <w:rPr>
          <w:rFonts w:ascii="Arial" w:hAnsi="Arial"/>
          <w:sz w:val="22"/>
          <w:szCs w:val="22"/>
        </w:rPr>
      </w:pPr>
    </w:p>
    <w:p w14:paraId="5E40F157" w14:textId="77777777" w:rsidR="000D2B0F" w:rsidRPr="009B6F94" w:rsidRDefault="000D2B0F" w:rsidP="00773BE1">
      <w:pPr>
        <w:rPr>
          <w:rFonts w:ascii="Arial" w:hAnsi="Arial"/>
          <w:sz w:val="22"/>
          <w:szCs w:val="22"/>
        </w:rPr>
      </w:pPr>
    </w:p>
    <w:p w14:paraId="7C778CEA" w14:textId="77777777" w:rsidR="000D2B0F" w:rsidRPr="009B6F94" w:rsidRDefault="000D2B0F" w:rsidP="00773BE1">
      <w:pPr>
        <w:rPr>
          <w:rFonts w:ascii="Arial" w:hAnsi="Arial"/>
          <w:sz w:val="22"/>
          <w:szCs w:val="22"/>
        </w:rPr>
      </w:pPr>
    </w:p>
    <w:p w14:paraId="1165E5F2" w14:textId="77777777" w:rsidR="000D2B0F" w:rsidRPr="009B6F94" w:rsidRDefault="000D2B0F" w:rsidP="00773BE1">
      <w:pPr>
        <w:rPr>
          <w:rFonts w:ascii="Arial" w:hAnsi="Arial"/>
          <w:sz w:val="22"/>
          <w:szCs w:val="22"/>
        </w:rPr>
      </w:pPr>
    </w:p>
    <w:p w14:paraId="0D332EFD" w14:textId="77777777" w:rsidR="000D2B0F" w:rsidRPr="009B6F94" w:rsidRDefault="000D2B0F" w:rsidP="00773BE1">
      <w:pPr>
        <w:rPr>
          <w:rFonts w:ascii="Arial" w:hAnsi="Arial"/>
          <w:sz w:val="22"/>
          <w:szCs w:val="22"/>
        </w:rPr>
      </w:pPr>
    </w:p>
    <w:p w14:paraId="7F9E4A9E" w14:textId="77777777" w:rsidR="000D2B0F" w:rsidRDefault="000D2B0F" w:rsidP="00773BE1">
      <w:pPr>
        <w:rPr>
          <w:rFonts w:ascii="Arial" w:hAnsi="Arial"/>
          <w:sz w:val="22"/>
          <w:szCs w:val="22"/>
        </w:rPr>
      </w:pPr>
    </w:p>
    <w:p w14:paraId="6B55DAC9" w14:textId="77777777" w:rsidR="00E15948" w:rsidRDefault="00E15948" w:rsidP="00773BE1">
      <w:pPr>
        <w:rPr>
          <w:rFonts w:ascii="Arial" w:hAnsi="Arial"/>
          <w:sz w:val="22"/>
          <w:szCs w:val="22"/>
        </w:rPr>
      </w:pPr>
    </w:p>
    <w:p w14:paraId="57B74DD9" w14:textId="77777777" w:rsidR="00E15948" w:rsidRPr="009B6F94" w:rsidRDefault="00E15948" w:rsidP="00773BE1">
      <w:pPr>
        <w:rPr>
          <w:rFonts w:ascii="Arial" w:hAnsi="Arial"/>
          <w:sz w:val="22"/>
          <w:szCs w:val="22"/>
        </w:rPr>
      </w:pPr>
    </w:p>
    <w:p w14:paraId="76A17DC4" w14:textId="77777777" w:rsidR="000D2B0F" w:rsidRPr="009B6F94" w:rsidRDefault="000D2B0F" w:rsidP="00773BE1">
      <w:pPr>
        <w:rPr>
          <w:rFonts w:ascii="Arial" w:hAnsi="Arial"/>
          <w:sz w:val="22"/>
          <w:szCs w:val="22"/>
        </w:rPr>
      </w:pPr>
    </w:p>
    <w:p w14:paraId="2C62B779" w14:textId="77777777" w:rsidR="000D2B0F" w:rsidRPr="009B6F94" w:rsidRDefault="000D2B0F" w:rsidP="00773BE1">
      <w:pPr>
        <w:rPr>
          <w:rFonts w:ascii="Arial" w:hAnsi="Arial"/>
          <w:sz w:val="22"/>
          <w:szCs w:val="22"/>
        </w:rPr>
      </w:pPr>
    </w:p>
    <w:p w14:paraId="62256CC1" w14:textId="77777777" w:rsidR="000D2B0F" w:rsidRPr="009B6F94" w:rsidRDefault="000D2B0F" w:rsidP="00773BE1">
      <w:pPr>
        <w:rPr>
          <w:rFonts w:ascii="Arial" w:hAnsi="Arial"/>
          <w:sz w:val="22"/>
          <w:szCs w:val="22"/>
        </w:rPr>
      </w:pPr>
    </w:p>
    <w:p w14:paraId="45E9F26A" w14:textId="0E9C97E8" w:rsidR="000D2B0F" w:rsidRPr="009B6F94" w:rsidRDefault="000D2B0F" w:rsidP="00773BE1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>10.</w:t>
      </w:r>
      <w:r w:rsidRPr="009B6F94">
        <w:rPr>
          <w:rFonts w:ascii="Arial" w:hAnsi="Arial"/>
          <w:sz w:val="22"/>
          <w:szCs w:val="22"/>
        </w:rPr>
        <w:tab/>
        <w:t xml:space="preserve">In a mass spectrometer, charged particles of varying masses and velocity are accelerated </w:t>
      </w:r>
      <w:r w:rsidRPr="009B6F94">
        <w:rPr>
          <w:rFonts w:ascii="Arial" w:hAnsi="Arial"/>
          <w:sz w:val="22"/>
          <w:szCs w:val="22"/>
        </w:rPr>
        <w:tab/>
        <w:t xml:space="preserve">across a </w:t>
      </w:r>
      <w:r w:rsidR="00FA0DBD" w:rsidRPr="009B6F94">
        <w:rPr>
          <w:rFonts w:ascii="Arial" w:hAnsi="Arial"/>
          <w:sz w:val="22"/>
          <w:szCs w:val="22"/>
        </w:rPr>
        <w:t>potential difference</w:t>
      </w:r>
      <w:r w:rsidRPr="009B6F94">
        <w:rPr>
          <w:rFonts w:ascii="Arial" w:hAnsi="Arial"/>
          <w:sz w:val="22"/>
          <w:szCs w:val="22"/>
        </w:rPr>
        <w:t xml:space="preserve"> as shown in the diagram (S</w:t>
      </w:r>
      <w:r w:rsidRPr="009B6F94">
        <w:rPr>
          <w:rFonts w:ascii="Arial" w:hAnsi="Arial"/>
          <w:sz w:val="22"/>
          <w:szCs w:val="22"/>
          <w:vertAlign w:val="subscript"/>
        </w:rPr>
        <w:t>1</w:t>
      </w:r>
      <w:r w:rsidRPr="009B6F94">
        <w:rPr>
          <w:rFonts w:ascii="Arial" w:hAnsi="Arial"/>
          <w:sz w:val="22"/>
          <w:szCs w:val="22"/>
        </w:rPr>
        <w:t xml:space="preserve">). They then pass through a </w:t>
      </w:r>
      <w:r w:rsidR="00FA0DBD"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>combination of an electric field and magnetic field to filter their velocities (S</w:t>
      </w:r>
      <w:r w:rsidRPr="009B6F94">
        <w:rPr>
          <w:rFonts w:ascii="Arial" w:hAnsi="Arial"/>
          <w:sz w:val="22"/>
          <w:szCs w:val="22"/>
          <w:vertAlign w:val="subscript"/>
        </w:rPr>
        <w:t>2</w:t>
      </w:r>
      <w:r w:rsidRPr="009B6F94">
        <w:rPr>
          <w:rFonts w:ascii="Arial" w:hAnsi="Arial"/>
          <w:sz w:val="22"/>
          <w:szCs w:val="22"/>
        </w:rPr>
        <w:t>).</w:t>
      </w:r>
    </w:p>
    <w:p w14:paraId="52C31053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20561B6B" w14:textId="443FA922" w:rsidR="00FA0DBD" w:rsidRPr="009B6F94" w:rsidRDefault="00FA0DBD" w:rsidP="00FA0DBD">
      <w:pPr>
        <w:jc w:val="center"/>
        <w:rPr>
          <w:rFonts w:ascii="Arial" w:hAnsi="Arial"/>
          <w:sz w:val="22"/>
          <w:szCs w:val="22"/>
        </w:rPr>
      </w:pPr>
      <w:r w:rsidRPr="009B6F94">
        <w:rPr>
          <w:rFonts w:ascii="Arial" w:hAnsi="Arial" w:cs="Arial"/>
          <w:noProof/>
          <w:lang w:val="en-US"/>
        </w:rPr>
        <w:drawing>
          <wp:inline distT="0" distB="0" distL="0" distR="0" wp14:anchorId="37C4B514" wp14:editId="6B5202BB">
            <wp:extent cx="2531745" cy="1922145"/>
            <wp:effectExtent l="0" t="0" r="8255" b="8255"/>
            <wp:docPr id="29" name="Picture 23" descr="mass_sp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ss_spec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045AC" w14:textId="77777777" w:rsidR="00FA0DBD" w:rsidRPr="009B6F94" w:rsidRDefault="00FA0DBD" w:rsidP="00FA0DBD">
      <w:pPr>
        <w:jc w:val="center"/>
        <w:rPr>
          <w:rFonts w:ascii="Arial" w:hAnsi="Arial"/>
          <w:sz w:val="22"/>
          <w:szCs w:val="22"/>
        </w:rPr>
      </w:pPr>
    </w:p>
    <w:p w14:paraId="2266947D" w14:textId="73E5BB09" w:rsidR="00FA0DBD" w:rsidRPr="009B6F94" w:rsidRDefault="00FA0DBD" w:rsidP="00773BE1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>(a)</w:t>
      </w:r>
      <w:r w:rsidRPr="009B6F94">
        <w:rPr>
          <w:rFonts w:ascii="Arial" w:hAnsi="Arial"/>
          <w:sz w:val="22"/>
          <w:szCs w:val="22"/>
        </w:rPr>
        <w:tab/>
        <w:t xml:space="preserve">Explain how the velocity filter works; use equations in your answer.            </w:t>
      </w:r>
      <w:r w:rsidR="004779B2"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>(3 marks)</w:t>
      </w:r>
    </w:p>
    <w:p w14:paraId="3B6D9A79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76CBD644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04E7E565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4F57FC60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7D79E0EA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47B65C61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3A02DA51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1A7E308B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7618F32C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3635E568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4CAE9B86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61914E3A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1E72EC27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39DA48EB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44BEEB4E" w14:textId="77777777" w:rsidR="00E15948" w:rsidRDefault="00E15948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57D25806" w14:textId="287C5468" w:rsidR="00FA0DBD" w:rsidRPr="009B6F94" w:rsidRDefault="00FA0DBD" w:rsidP="00773BE1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>(b)</w:t>
      </w:r>
      <w:r w:rsidRPr="009B6F94">
        <w:rPr>
          <w:rFonts w:ascii="Arial" w:hAnsi="Arial"/>
          <w:sz w:val="22"/>
          <w:szCs w:val="22"/>
        </w:rPr>
        <w:tab/>
        <w:t xml:space="preserve">The two isotopes of bromine have relative atomic masses of 79.918 and 80.916. If,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 xml:space="preserve">after passing through a mass spectrometer like the one above, the lighter isotope has a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 xml:space="preserve">radius of curvature of 55.5 mm, find the distance that the detector would have to be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 xml:space="preserve">moved in order to detect the other ion? (Assume that the ion has the same velocity and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 xml:space="preserve">charge).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 xml:space="preserve">(5 marks) </w:t>
      </w:r>
    </w:p>
    <w:p w14:paraId="5FD992ED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38E687C8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7EF3DCE4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5861E99D" w14:textId="77777777" w:rsidR="00FA0DBD" w:rsidRPr="009B6F94" w:rsidRDefault="00FA0DBD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br w:type="page"/>
      </w:r>
    </w:p>
    <w:p w14:paraId="197D8946" w14:textId="054289CA" w:rsidR="00FA0DBD" w:rsidRPr="009B6F94" w:rsidRDefault="00FA0DBD" w:rsidP="00FA0DBD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>11.</w:t>
      </w:r>
      <w:r w:rsidRPr="009B6F94">
        <w:rPr>
          <w:rFonts w:ascii="Arial" w:hAnsi="Arial"/>
          <w:sz w:val="22"/>
          <w:szCs w:val="22"/>
        </w:rPr>
        <w:tab/>
        <w:t>The diagram shown below gives the general layout of a common circuit breaker.</w:t>
      </w:r>
    </w:p>
    <w:p w14:paraId="64ACAAC0" w14:textId="77777777" w:rsidR="00FA0DBD" w:rsidRPr="009B6F94" w:rsidRDefault="00FA0DBD" w:rsidP="00FA0DBD">
      <w:pPr>
        <w:rPr>
          <w:rFonts w:ascii="Arial" w:hAnsi="Arial"/>
          <w:sz w:val="22"/>
          <w:szCs w:val="22"/>
        </w:rPr>
      </w:pPr>
    </w:p>
    <w:p w14:paraId="4F1F7392" w14:textId="3310CFB4" w:rsidR="00FA0DBD" w:rsidRPr="009B6F94" w:rsidRDefault="00FA0DBD" w:rsidP="00FA0DBD">
      <w:pPr>
        <w:jc w:val="center"/>
        <w:rPr>
          <w:rFonts w:ascii="Arial" w:hAnsi="Arial"/>
          <w:sz w:val="22"/>
          <w:szCs w:val="22"/>
        </w:rPr>
      </w:pPr>
      <w:r w:rsidRPr="009B6F94">
        <w:rPr>
          <w:rFonts w:ascii="Arial" w:hAnsi="Arial" w:cs="Arial"/>
          <w:noProof/>
          <w:lang w:val="en-US"/>
        </w:rPr>
        <w:drawing>
          <wp:inline distT="0" distB="0" distL="0" distR="0" wp14:anchorId="3660A489" wp14:editId="0ACB4488">
            <wp:extent cx="2192655" cy="1778000"/>
            <wp:effectExtent l="0" t="0" r="0" b="0"/>
            <wp:docPr id="30" name="Picture 25" descr="circuitBre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ircuitBreak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1215" w14:textId="77777777" w:rsidR="00FA0DBD" w:rsidRPr="009B6F94" w:rsidRDefault="00FA0DBD" w:rsidP="00FA0DBD">
      <w:pPr>
        <w:rPr>
          <w:rFonts w:ascii="Arial" w:hAnsi="Arial"/>
          <w:sz w:val="22"/>
          <w:szCs w:val="22"/>
        </w:rPr>
      </w:pPr>
    </w:p>
    <w:p w14:paraId="50AA6653" w14:textId="1F61AEB8" w:rsidR="00FA0DBD" w:rsidRPr="009B6F94" w:rsidRDefault="00FA0DBD" w:rsidP="00FA0DBD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 xml:space="preserve">(a) </w:t>
      </w:r>
      <w:r w:rsidRPr="009B6F94">
        <w:rPr>
          <w:rFonts w:ascii="Arial" w:hAnsi="Arial"/>
          <w:sz w:val="22"/>
          <w:szCs w:val="22"/>
        </w:rPr>
        <w:tab/>
        <w:t xml:space="preserve">On the diagram, identify the soft iron core.                                              </w:t>
      </w:r>
      <w:r w:rsidRPr="009B6F94">
        <w:rPr>
          <w:rFonts w:ascii="Arial" w:hAnsi="Arial"/>
          <w:sz w:val="22"/>
          <w:szCs w:val="22"/>
        </w:rPr>
        <w:tab/>
        <w:t>(1 mark)</w:t>
      </w:r>
    </w:p>
    <w:p w14:paraId="34246EEC" w14:textId="77777777" w:rsidR="00FA0DBD" w:rsidRPr="009B6F94" w:rsidRDefault="00FA0DBD" w:rsidP="00FA0DBD">
      <w:pPr>
        <w:rPr>
          <w:rFonts w:ascii="Arial" w:hAnsi="Arial"/>
          <w:sz w:val="22"/>
          <w:szCs w:val="22"/>
        </w:rPr>
      </w:pPr>
    </w:p>
    <w:p w14:paraId="74C02301" w14:textId="025E153E" w:rsidR="00FA0DBD" w:rsidRPr="009B6F94" w:rsidRDefault="00FA0DBD" w:rsidP="00FA0DBD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 xml:space="preserve">(b) </w:t>
      </w:r>
      <w:r w:rsidRPr="009B6F94">
        <w:rPr>
          <w:rFonts w:ascii="Arial" w:hAnsi="Arial"/>
          <w:sz w:val="22"/>
          <w:szCs w:val="22"/>
        </w:rPr>
        <w:tab/>
        <w:t xml:space="preserve">Explain the purpose and physics of the soft iron core                               </w:t>
      </w:r>
      <w:r w:rsidRPr="009B6F94">
        <w:rPr>
          <w:rFonts w:ascii="Arial" w:hAnsi="Arial"/>
          <w:sz w:val="22"/>
          <w:szCs w:val="22"/>
        </w:rPr>
        <w:tab/>
        <w:t>(4 marks)</w:t>
      </w:r>
    </w:p>
    <w:p w14:paraId="062C346B" w14:textId="3F4C0546" w:rsidR="00FA0DBD" w:rsidRPr="009B6F94" w:rsidRDefault="00FA0DBD" w:rsidP="00773BE1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 xml:space="preserve"> </w:t>
      </w:r>
    </w:p>
    <w:p w14:paraId="6E61A823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337C44E6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416BF19D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6520E781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3A5E270A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490C890B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00F23FBF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68842035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2FD47656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04CC8176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38FB5819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1D6F768C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5823ACEE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6BADF8A8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0C2928D7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2210717C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6BDE706B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4F8BB8EC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3E421FE8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09CEEFE3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62D57A74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32C7ADAD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348F3288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74925AC1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2DB085AA" w14:textId="05701C53" w:rsidR="00FA0DBD" w:rsidRPr="009B6F94" w:rsidRDefault="00FA0DBD" w:rsidP="00773BE1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>(c)</w:t>
      </w:r>
      <w:r w:rsidRPr="009B6F94">
        <w:rPr>
          <w:rFonts w:ascii="Arial" w:hAnsi="Arial"/>
          <w:sz w:val="22"/>
          <w:szCs w:val="22"/>
        </w:rPr>
        <w:tab/>
        <w:t xml:space="preserve">A student remarks that using a stainless steel core instead of a soft iron core might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 xml:space="preserve">actually prolong the life of the circuit breaker, as it would reduce failure due to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 xml:space="preserve">corrosion. Comment on this statement.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>(2 marks)</w:t>
      </w:r>
    </w:p>
    <w:p w14:paraId="315E9127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13F34DB4" w14:textId="77777777" w:rsidR="00FA0DBD" w:rsidRPr="009B6F94" w:rsidRDefault="00FA0DBD" w:rsidP="00773BE1">
      <w:pPr>
        <w:rPr>
          <w:rFonts w:ascii="Arial" w:hAnsi="Arial"/>
          <w:sz w:val="22"/>
          <w:szCs w:val="22"/>
        </w:rPr>
      </w:pPr>
    </w:p>
    <w:p w14:paraId="77F89F45" w14:textId="180312B4" w:rsidR="00FA0DBD" w:rsidRPr="009B6F94" w:rsidRDefault="00FA0DBD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br w:type="page"/>
      </w:r>
    </w:p>
    <w:p w14:paraId="48F147F3" w14:textId="651F1B4C" w:rsidR="00FA0DBD" w:rsidRPr="009B6F94" w:rsidRDefault="001246B1" w:rsidP="00773BE1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>(d)</w:t>
      </w:r>
      <w:r w:rsidR="00FA0DBD"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 xml:space="preserve">Explain how the circuit breaker works.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>(4 marks)</w:t>
      </w:r>
    </w:p>
    <w:p w14:paraId="75672EFD" w14:textId="77777777" w:rsidR="001246B1" w:rsidRPr="009B6F94" w:rsidRDefault="001246B1" w:rsidP="00773BE1">
      <w:pPr>
        <w:rPr>
          <w:rFonts w:ascii="Arial" w:hAnsi="Arial"/>
          <w:sz w:val="22"/>
          <w:szCs w:val="22"/>
        </w:rPr>
      </w:pPr>
    </w:p>
    <w:p w14:paraId="12828DD5" w14:textId="77777777" w:rsidR="001246B1" w:rsidRPr="009B6F94" w:rsidRDefault="001246B1" w:rsidP="00773BE1">
      <w:pPr>
        <w:rPr>
          <w:rFonts w:ascii="Arial" w:hAnsi="Arial"/>
          <w:sz w:val="22"/>
          <w:szCs w:val="22"/>
        </w:rPr>
      </w:pPr>
    </w:p>
    <w:p w14:paraId="3587E9D7" w14:textId="77777777" w:rsidR="001246B1" w:rsidRPr="009B6F94" w:rsidRDefault="001246B1" w:rsidP="00773BE1">
      <w:pPr>
        <w:rPr>
          <w:rFonts w:ascii="Arial" w:hAnsi="Arial"/>
          <w:sz w:val="22"/>
          <w:szCs w:val="22"/>
        </w:rPr>
      </w:pPr>
    </w:p>
    <w:p w14:paraId="3A229F31" w14:textId="77777777" w:rsidR="001246B1" w:rsidRPr="009B6F94" w:rsidRDefault="001246B1" w:rsidP="00773BE1">
      <w:pPr>
        <w:rPr>
          <w:rFonts w:ascii="Arial" w:hAnsi="Arial"/>
          <w:sz w:val="22"/>
          <w:szCs w:val="22"/>
        </w:rPr>
      </w:pPr>
    </w:p>
    <w:p w14:paraId="5D41FC95" w14:textId="77777777" w:rsidR="001246B1" w:rsidRPr="009B6F94" w:rsidRDefault="001246B1" w:rsidP="00773BE1">
      <w:pPr>
        <w:rPr>
          <w:rFonts w:ascii="Arial" w:hAnsi="Arial"/>
          <w:sz w:val="22"/>
          <w:szCs w:val="22"/>
        </w:rPr>
      </w:pPr>
    </w:p>
    <w:p w14:paraId="4783BB8B" w14:textId="77777777" w:rsidR="001246B1" w:rsidRPr="009B6F94" w:rsidRDefault="001246B1" w:rsidP="00773BE1">
      <w:pPr>
        <w:rPr>
          <w:rFonts w:ascii="Arial" w:hAnsi="Arial"/>
          <w:sz w:val="22"/>
          <w:szCs w:val="22"/>
        </w:rPr>
      </w:pPr>
    </w:p>
    <w:p w14:paraId="23BE8E0D" w14:textId="77777777" w:rsidR="001246B1" w:rsidRPr="009B6F94" w:rsidRDefault="001246B1" w:rsidP="00773BE1">
      <w:pPr>
        <w:rPr>
          <w:rFonts w:ascii="Arial" w:hAnsi="Arial"/>
          <w:sz w:val="22"/>
          <w:szCs w:val="22"/>
        </w:rPr>
      </w:pPr>
    </w:p>
    <w:p w14:paraId="605C584B" w14:textId="77777777" w:rsidR="001246B1" w:rsidRPr="009B6F94" w:rsidRDefault="001246B1" w:rsidP="00773BE1">
      <w:pPr>
        <w:rPr>
          <w:rFonts w:ascii="Arial" w:hAnsi="Arial"/>
          <w:sz w:val="22"/>
          <w:szCs w:val="22"/>
        </w:rPr>
      </w:pPr>
    </w:p>
    <w:p w14:paraId="51B431B4" w14:textId="77777777" w:rsidR="001246B1" w:rsidRPr="009B6F94" w:rsidRDefault="001246B1" w:rsidP="00773BE1">
      <w:pPr>
        <w:rPr>
          <w:rFonts w:ascii="Arial" w:hAnsi="Arial"/>
          <w:sz w:val="22"/>
          <w:szCs w:val="22"/>
        </w:rPr>
      </w:pPr>
    </w:p>
    <w:p w14:paraId="08E394EB" w14:textId="77777777" w:rsidR="001246B1" w:rsidRPr="009B6F94" w:rsidRDefault="001246B1" w:rsidP="00773BE1">
      <w:pPr>
        <w:rPr>
          <w:rFonts w:ascii="Arial" w:hAnsi="Arial"/>
          <w:sz w:val="22"/>
          <w:szCs w:val="22"/>
        </w:rPr>
      </w:pPr>
    </w:p>
    <w:p w14:paraId="1DD4BCA3" w14:textId="77777777" w:rsidR="001246B1" w:rsidRPr="009B6F94" w:rsidRDefault="001246B1" w:rsidP="00773BE1">
      <w:pPr>
        <w:rPr>
          <w:rFonts w:ascii="Arial" w:hAnsi="Arial"/>
          <w:sz w:val="22"/>
          <w:szCs w:val="22"/>
        </w:rPr>
      </w:pPr>
    </w:p>
    <w:p w14:paraId="055574B6" w14:textId="77777777" w:rsidR="001246B1" w:rsidRPr="009B6F94" w:rsidRDefault="001246B1" w:rsidP="00773BE1">
      <w:pPr>
        <w:rPr>
          <w:rFonts w:ascii="Arial" w:hAnsi="Arial"/>
          <w:sz w:val="22"/>
          <w:szCs w:val="22"/>
        </w:rPr>
      </w:pPr>
    </w:p>
    <w:p w14:paraId="3A6B2623" w14:textId="77777777" w:rsidR="001246B1" w:rsidRPr="009B6F94" w:rsidRDefault="001246B1" w:rsidP="00773BE1">
      <w:pPr>
        <w:rPr>
          <w:rFonts w:ascii="Arial" w:hAnsi="Arial"/>
          <w:sz w:val="22"/>
          <w:szCs w:val="22"/>
        </w:rPr>
      </w:pPr>
    </w:p>
    <w:p w14:paraId="3BA2D326" w14:textId="77777777" w:rsidR="001246B1" w:rsidRPr="009B6F94" w:rsidRDefault="001246B1" w:rsidP="00773BE1">
      <w:pPr>
        <w:rPr>
          <w:rFonts w:ascii="Arial" w:hAnsi="Arial"/>
          <w:sz w:val="22"/>
          <w:szCs w:val="22"/>
        </w:rPr>
      </w:pPr>
    </w:p>
    <w:p w14:paraId="708B28C0" w14:textId="77777777" w:rsidR="001246B1" w:rsidRPr="009B6F94" w:rsidRDefault="001246B1" w:rsidP="00773BE1">
      <w:pPr>
        <w:rPr>
          <w:rFonts w:ascii="Arial" w:hAnsi="Arial"/>
          <w:sz w:val="22"/>
          <w:szCs w:val="22"/>
        </w:rPr>
      </w:pPr>
    </w:p>
    <w:p w14:paraId="25A746B0" w14:textId="77777777" w:rsidR="001246B1" w:rsidRPr="009B6F94" w:rsidRDefault="001246B1" w:rsidP="00773BE1">
      <w:pPr>
        <w:rPr>
          <w:rFonts w:ascii="Arial" w:hAnsi="Arial"/>
          <w:sz w:val="22"/>
          <w:szCs w:val="22"/>
        </w:rPr>
      </w:pPr>
    </w:p>
    <w:p w14:paraId="1D4F8802" w14:textId="77777777" w:rsidR="001246B1" w:rsidRPr="009B6F94" w:rsidRDefault="001246B1" w:rsidP="00773BE1">
      <w:pPr>
        <w:rPr>
          <w:rFonts w:ascii="Arial" w:hAnsi="Arial"/>
          <w:sz w:val="22"/>
          <w:szCs w:val="22"/>
        </w:rPr>
      </w:pPr>
    </w:p>
    <w:p w14:paraId="0F2185CD" w14:textId="77777777" w:rsidR="001246B1" w:rsidRPr="009B6F94" w:rsidRDefault="001246B1" w:rsidP="00773BE1">
      <w:pPr>
        <w:rPr>
          <w:rFonts w:ascii="Arial" w:hAnsi="Arial"/>
          <w:sz w:val="22"/>
          <w:szCs w:val="22"/>
        </w:rPr>
      </w:pPr>
    </w:p>
    <w:p w14:paraId="1416D17B" w14:textId="77777777" w:rsidR="001246B1" w:rsidRPr="009B6F94" w:rsidRDefault="001246B1" w:rsidP="00773BE1">
      <w:pPr>
        <w:rPr>
          <w:rFonts w:ascii="Arial" w:hAnsi="Arial"/>
          <w:sz w:val="22"/>
          <w:szCs w:val="22"/>
        </w:rPr>
      </w:pPr>
    </w:p>
    <w:p w14:paraId="110AD5B5" w14:textId="77777777" w:rsidR="001246B1" w:rsidRPr="009B6F94" w:rsidRDefault="001246B1" w:rsidP="001246B1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>12.</w:t>
      </w:r>
      <w:r w:rsidRPr="009B6F94">
        <w:rPr>
          <w:rFonts w:ascii="Arial" w:hAnsi="Arial"/>
          <w:sz w:val="22"/>
          <w:szCs w:val="22"/>
        </w:rPr>
        <w:tab/>
        <w:t>The diagram shown here represents the basic parts of a DC motor.</w:t>
      </w:r>
    </w:p>
    <w:p w14:paraId="527535BA" w14:textId="77777777" w:rsidR="001246B1" w:rsidRPr="009B6F94" w:rsidRDefault="001246B1" w:rsidP="001246B1">
      <w:pPr>
        <w:rPr>
          <w:rFonts w:ascii="Arial" w:hAnsi="Arial"/>
          <w:sz w:val="22"/>
          <w:szCs w:val="22"/>
        </w:rPr>
      </w:pPr>
    </w:p>
    <w:p w14:paraId="759AF550" w14:textId="3956B207" w:rsidR="001246B1" w:rsidRPr="009B6F94" w:rsidRDefault="001246B1" w:rsidP="001246B1">
      <w:pPr>
        <w:jc w:val="center"/>
        <w:rPr>
          <w:rFonts w:ascii="Arial" w:hAnsi="Arial"/>
          <w:sz w:val="22"/>
          <w:szCs w:val="22"/>
        </w:rPr>
      </w:pPr>
      <w:r w:rsidRPr="009B6F94">
        <w:rPr>
          <w:rFonts w:ascii="Arial" w:hAnsi="Arial" w:cs="Arial"/>
          <w:noProof/>
          <w:lang w:val="en-US"/>
        </w:rPr>
        <w:drawing>
          <wp:inline distT="0" distB="0" distL="0" distR="0" wp14:anchorId="720E9C1B" wp14:editId="2178FB8A">
            <wp:extent cx="2303145" cy="2141855"/>
            <wp:effectExtent l="0" t="0" r="8255" b="0"/>
            <wp:docPr id="31" name="Picture 27" descr="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to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2FBB" w14:textId="77777777" w:rsidR="001246B1" w:rsidRPr="009B6F94" w:rsidRDefault="001246B1" w:rsidP="001246B1">
      <w:pPr>
        <w:rPr>
          <w:rFonts w:ascii="Arial" w:hAnsi="Arial"/>
          <w:sz w:val="22"/>
          <w:szCs w:val="22"/>
        </w:rPr>
      </w:pPr>
    </w:p>
    <w:p w14:paraId="4DF888AA" w14:textId="77777777" w:rsidR="001246B1" w:rsidRPr="009B6F94" w:rsidRDefault="001246B1" w:rsidP="001246B1">
      <w:pPr>
        <w:rPr>
          <w:rFonts w:ascii="Arial" w:hAnsi="Arial"/>
          <w:sz w:val="22"/>
          <w:szCs w:val="22"/>
        </w:rPr>
      </w:pPr>
    </w:p>
    <w:p w14:paraId="2CF514DE" w14:textId="53F971E8" w:rsidR="001246B1" w:rsidRPr="009B6F94" w:rsidRDefault="001246B1" w:rsidP="001246B1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 xml:space="preserve">(a) </w:t>
      </w:r>
      <w:r w:rsidRPr="009B6F94">
        <w:rPr>
          <w:rFonts w:ascii="Arial" w:hAnsi="Arial"/>
          <w:sz w:val="22"/>
          <w:szCs w:val="22"/>
        </w:rPr>
        <w:tab/>
        <w:t xml:space="preserve">In which direction will the motor rotate when the current is allowed to flow in the loop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 xml:space="preserve">PQRS?        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>(1 mark)</w:t>
      </w:r>
    </w:p>
    <w:p w14:paraId="512E4CC2" w14:textId="77777777" w:rsidR="001246B1" w:rsidRPr="009B6F94" w:rsidRDefault="001246B1" w:rsidP="001246B1">
      <w:pPr>
        <w:rPr>
          <w:rFonts w:ascii="Arial" w:hAnsi="Arial"/>
          <w:sz w:val="22"/>
          <w:szCs w:val="22"/>
        </w:rPr>
      </w:pPr>
    </w:p>
    <w:p w14:paraId="2393B084" w14:textId="77777777" w:rsidR="001246B1" w:rsidRPr="009B6F94" w:rsidRDefault="001246B1" w:rsidP="001246B1">
      <w:pPr>
        <w:rPr>
          <w:rFonts w:ascii="Arial" w:hAnsi="Arial"/>
          <w:sz w:val="22"/>
          <w:szCs w:val="22"/>
        </w:rPr>
      </w:pPr>
    </w:p>
    <w:p w14:paraId="73E78C9F" w14:textId="77777777" w:rsidR="001246B1" w:rsidRPr="009B6F94" w:rsidRDefault="001246B1" w:rsidP="001246B1">
      <w:pPr>
        <w:rPr>
          <w:rFonts w:ascii="Arial" w:hAnsi="Arial"/>
          <w:sz w:val="22"/>
          <w:szCs w:val="22"/>
        </w:rPr>
      </w:pPr>
    </w:p>
    <w:p w14:paraId="78438C95" w14:textId="0F551295" w:rsidR="001246B1" w:rsidRPr="009B6F94" w:rsidRDefault="001246B1" w:rsidP="001246B1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 xml:space="preserve">(b) </w:t>
      </w:r>
      <w:r w:rsidRPr="009B6F94">
        <w:rPr>
          <w:rFonts w:ascii="Arial" w:hAnsi="Arial"/>
          <w:sz w:val="22"/>
          <w:szCs w:val="22"/>
        </w:rPr>
        <w:tab/>
        <w:t xml:space="preserve">Two of the key </w:t>
      </w:r>
      <w:r w:rsidR="008B6D36" w:rsidRPr="009B6F94">
        <w:rPr>
          <w:rFonts w:ascii="Arial" w:hAnsi="Arial"/>
          <w:sz w:val="22"/>
          <w:szCs w:val="22"/>
        </w:rPr>
        <w:t>components are labelled A and B;</w:t>
      </w:r>
      <w:r w:rsidRPr="009B6F94">
        <w:rPr>
          <w:rFonts w:ascii="Arial" w:hAnsi="Arial"/>
          <w:sz w:val="22"/>
          <w:szCs w:val="22"/>
        </w:rPr>
        <w:t xml:space="preserve"> name these parts. 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>(2 marks)</w:t>
      </w:r>
    </w:p>
    <w:p w14:paraId="08C15349" w14:textId="77777777" w:rsidR="008B6D36" w:rsidRPr="009B6F94" w:rsidRDefault="008B6D36" w:rsidP="001246B1">
      <w:pPr>
        <w:rPr>
          <w:rFonts w:ascii="Arial" w:hAnsi="Arial"/>
          <w:sz w:val="22"/>
          <w:szCs w:val="22"/>
        </w:rPr>
      </w:pPr>
    </w:p>
    <w:p w14:paraId="7CC46207" w14:textId="77777777" w:rsidR="008B6D36" w:rsidRPr="009B6F94" w:rsidRDefault="008B6D36" w:rsidP="001246B1">
      <w:pPr>
        <w:rPr>
          <w:rFonts w:ascii="Arial" w:hAnsi="Arial"/>
          <w:sz w:val="22"/>
          <w:szCs w:val="22"/>
        </w:rPr>
      </w:pPr>
    </w:p>
    <w:p w14:paraId="14F1AB3E" w14:textId="77777777" w:rsidR="008B6D36" w:rsidRPr="009B6F94" w:rsidRDefault="008B6D36" w:rsidP="001246B1">
      <w:pPr>
        <w:rPr>
          <w:rFonts w:ascii="Arial" w:hAnsi="Arial"/>
          <w:sz w:val="22"/>
          <w:szCs w:val="22"/>
        </w:rPr>
      </w:pPr>
    </w:p>
    <w:p w14:paraId="16433760" w14:textId="77777777" w:rsidR="008B6D36" w:rsidRPr="009B6F94" w:rsidRDefault="008B6D36" w:rsidP="001246B1">
      <w:pPr>
        <w:rPr>
          <w:rFonts w:ascii="Arial" w:hAnsi="Arial"/>
          <w:sz w:val="22"/>
          <w:szCs w:val="22"/>
        </w:rPr>
      </w:pPr>
    </w:p>
    <w:p w14:paraId="0AF21D96" w14:textId="3E82807B" w:rsidR="008B6D36" w:rsidRPr="009B6F94" w:rsidRDefault="008B6D36" w:rsidP="001246B1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>(c)</w:t>
      </w:r>
      <w:r w:rsidRPr="009B6F94">
        <w:rPr>
          <w:rFonts w:ascii="Arial" w:hAnsi="Arial"/>
          <w:sz w:val="22"/>
          <w:szCs w:val="22"/>
        </w:rPr>
        <w:tab/>
        <w:t xml:space="preserve">In practice, suggest ONE way this motor could be made to spin faster? </w:t>
      </w:r>
      <w:r w:rsidRPr="009B6F94">
        <w:rPr>
          <w:rFonts w:ascii="Arial" w:hAnsi="Arial"/>
          <w:sz w:val="22"/>
          <w:szCs w:val="22"/>
        </w:rPr>
        <w:tab/>
        <w:t>(1 mark)</w:t>
      </w:r>
    </w:p>
    <w:p w14:paraId="2F87D064" w14:textId="77777777" w:rsidR="008B6D36" w:rsidRPr="009B6F94" w:rsidRDefault="008B6D36" w:rsidP="001246B1">
      <w:pPr>
        <w:rPr>
          <w:rFonts w:ascii="Arial" w:hAnsi="Arial"/>
          <w:sz w:val="22"/>
          <w:szCs w:val="22"/>
        </w:rPr>
      </w:pPr>
    </w:p>
    <w:p w14:paraId="085260C7" w14:textId="77777777" w:rsidR="008B6D36" w:rsidRPr="009B6F94" w:rsidRDefault="008B6D36" w:rsidP="001246B1">
      <w:pPr>
        <w:rPr>
          <w:rFonts w:ascii="Arial" w:hAnsi="Arial"/>
          <w:sz w:val="22"/>
          <w:szCs w:val="22"/>
        </w:rPr>
      </w:pPr>
    </w:p>
    <w:p w14:paraId="5B575A9A" w14:textId="77777777" w:rsidR="008B6D36" w:rsidRPr="009B6F94" w:rsidRDefault="008B6D36" w:rsidP="001246B1">
      <w:pPr>
        <w:rPr>
          <w:rFonts w:ascii="Arial" w:hAnsi="Arial"/>
          <w:sz w:val="22"/>
          <w:szCs w:val="22"/>
        </w:rPr>
      </w:pPr>
    </w:p>
    <w:p w14:paraId="413BBB82" w14:textId="77777777" w:rsidR="008B6D36" w:rsidRPr="009B6F94" w:rsidRDefault="008B6D36" w:rsidP="001246B1">
      <w:pPr>
        <w:rPr>
          <w:rFonts w:ascii="Arial" w:hAnsi="Arial"/>
          <w:sz w:val="22"/>
          <w:szCs w:val="22"/>
        </w:rPr>
      </w:pPr>
    </w:p>
    <w:p w14:paraId="2B9543D8" w14:textId="123A6A36" w:rsidR="008B6D36" w:rsidRPr="009B6F94" w:rsidRDefault="008B6D36" w:rsidP="001246B1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>(d)</w:t>
      </w:r>
      <w:r w:rsidRPr="009B6F94">
        <w:rPr>
          <w:rFonts w:ascii="Arial" w:hAnsi="Arial"/>
          <w:sz w:val="22"/>
          <w:szCs w:val="22"/>
        </w:rPr>
        <w:tab/>
        <w:t xml:space="preserve">How could this motor be made to spin more consistently? </w:t>
      </w:r>
      <w:r w:rsidRPr="009B6F94">
        <w:rPr>
          <w:rFonts w:ascii="Arial" w:hAnsi="Arial"/>
          <w:sz w:val="22"/>
          <w:szCs w:val="22"/>
        </w:rPr>
        <w:tab/>
        <w:t xml:space="preserve">            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>(1 mark)</w:t>
      </w:r>
    </w:p>
    <w:p w14:paraId="4A6F2483" w14:textId="24D8A4B6" w:rsidR="001246B1" w:rsidRPr="009B6F94" w:rsidRDefault="001246B1" w:rsidP="00773BE1">
      <w:pPr>
        <w:rPr>
          <w:rFonts w:ascii="Arial" w:hAnsi="Arial"/>
          <w:sz w:val="22"/>
          <w:szCs w:val="22"/>
        </w:rPr>
      </w:pPr>
    </w:p>
    <w:p w14:paraId="4DB69281" w14:textId="2E48A0A9" w:rsidR="00D35F62" w:rsidRPr="009B6F94" w:rsidRDefault="00D35F62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br w:type="page"/>
      </w:r>
    </w:p>
    <w:p w14:paraId="33484F08" w14:textId="27C0982E" w:rsidR="008B6D36" w:rsidRPr="009B6F94" w:rsidRDefault="00D35F62" w:rsidP="00773BE1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>(e)</w:t>
      </w:r>
      <w:r w:rsidRPr="009B6F94">
        <w:rPr>
          <w:rFonts w:ascii="Arial" w:hAnsi="Arial"/>
          <w:sz w:val="22"/>
          <w:szCs w:val="22"/>
        </w:rPr>
        <w:tab/>
        <w:t xml:space="preserve">Given that length PQ is 50.0 cm, length QR is 40.0 cm, the magnetic field is 0.350 T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 xml:space="preserve">and the current flowing is 0.750 amps, what would the maximum torque that could be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 xml:space="preserve">provided by this motor?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 xml:space="preserve">          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>(4 marks)</w:t>
      </w:r>
    </w:p>
    <w:p w14:paraId="229AF401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2D8F954B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785F2A4C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75E68D75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28CDB86B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77289E89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6C56DA6A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5B05FD08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0FC904BC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2DC75832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538F3CF8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3922E8E2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0B4D0A6F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2596001E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068F56CB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44015FB2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03C1011D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1E547A06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7255B4E8" w14:textId="77777777" w:rsidR="00E0044F" w:rsidRPr="009B6F94" w:rsidRDefault="00E0044F" w:rsidP="00773BE1">
      <w:pPr>
        <w:rPr>
          <w:rFonts w:ascii="Arial" w:hAnsi="Arial"/>
          <w:sz w:val="22"/>
          <w:szCs w:val="22"/>
        </w:rPr>
      </w:pPr>
    </w:p>
    <w:p w14:paraId="5D0A2257" w14:textId="77777777" w:rsidR="00E0044F" w:rsidRPr="009B6F94" w:rsidRDefault="00E0044F" w:rsidP="00773BE1">
      <w:pPr>
        <w:rPr>
          <w:rFonts w:ascii="Arial" w:hAnsi="Arial"/>
          <w:sz w:val="22"/>
          <w:szCs w:val="22"/>
        </w:rPr>
      </w:pPr>
    </w:p>
    <w:p w14:paraId="29D9EC68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284F1C69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7E01BEAF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23FD37E9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4456B4B2" w14:textId="1FD96D66" w:rsidR="00D35F62" w:rsidRPr="009B6F94" w:rsidRDefault="00D35F62" w:rsidP="00773BE1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>(f)</w:t>
      </w:r>
      <w:r w:rsidRPr="009B6F94">
        <w:rPr>
          <w:rFonts w:ascii="Arial" w:hAnsi="Arial"/>
          <w:sz w:val="22"/>
          <w:szCs w:val="22"/>
        </w:rPr>
        <w:tab/>
        <w:t xml:space="preserve">In the space provided below, draw a graph of torque versus period for the arm RS. 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>(Note: The diagram on page 8 shows the coil at t =0.)</w:t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</w:r>
      <w:r w:rsidRPr="009B6F94">
        <w:rPr>
          <w:rFonts w:ascii="Arial" w:hAnsi="Arial"/>
          <w:sz w:val="22"/>
          <w:szCs w:val="22"/>
        </w:rPr>
        <w:tab/>
        <w:t>(3 marks)</w:t>
      </w:r>
    </w:p>
    <w:p w14:paraId="73469886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76564EE7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681DE86E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5E6AAF2F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3DCF7524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5ACDC277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22AA27A6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74BFCBAA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7CF53A15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66C2253F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411BD833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6441EF19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507E725D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1DF64349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0B8017C5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4C1CA8A6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027EB81B" w14:textId="77777777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30AAD712" w14:textId="77777777" w:rsidR="00E0044F" w:rsidRPr="009B6F94" w:rsidRDefault="00E0044F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br w:type="page"/>
      </w:r>
    </w:p>
    <w:p w14:paraId="33F1D12B" w14:textId="68D43965" w:rsidR="00E0044F" w:rsidRPr="009B6F94" w:rsidRDefault="00D35F62" w:rsidP="00E0044F">
      <w:pPr>
        <w:rPr>
          <w:rFonts w:ascii="Arial" w:hAnsi="Arial"/>
          <w:sz w:val="22"/>
          <w:szCs w:val="22"/>
        </w:rPr>
      </w:pPr>
      <w:r w:rsidRPr="009B6F94">
        <w:rPr>
          <w:rFonts w:ascii="Arial" w:hAnsi="Arial"/>
          <w:sz w:val="22"/>
          <w:szCs w:val="22"/>
        </w:rPr>
        <w:tab/>
        <w:t>(g)</w:t>
      </w:r>
      <w:r w:rsidRPr="009B6F94">
        <w:rPr>
          <w:rFonts w:ascii="Arial" w:hAnsi="Arial"/>
          <w:sz w:val="22"/>
          <w:szCs w:val="22"/>
        </w:rPr>
        <w:tab/>
      </w:r>
      <w:r w:rsidR="00E0044F" w:rsidRPr="009B6F94">
        <w:rPr>
          <w:rFonts w:ascii="Arial" w:hAnsi="Arial"/>
          <w:sz w:val="22"/>
          <w:szCs w:val="22"/>
        </w:rPr>
        <w:t>In detailed steps, explain the physics of the operation of this DC motor.</w:t>
      </w:r>
      <w:r w:rsidR="00E0044F" w:rsidRPr="009B6F94">
        <w:rPr>
          <w:rFonts w:ascii="Arial" w:hAnsi="Arial"/>
          <w:sz w:val="22"/>
          <w:szCs w:val="22"/>
        </w:rPr>
        <w:tab/>
        <w:t>(5 marks)</w:t>
      </w:r>
    </w:p>
    <w:p w14:paraId="5269A871" w14:textId="3A6FDF94" w:rsidR="00D35F62" w:rsidRPr="009B6F94" w:rsidRDefault="00D35F62" w:rsidP="00773BE1">
      <w:pPr>
        <w:rPr>
          <w:rFonts w:ascii="Arial" w:hAnsi="Arial"/>
          <w:sz w:val="22"/>
          <w:szCs w:val="22"/>
        </w:rPr>
      </w:pPr>
    </w:p>
    <w:p w14:paraId="25099F4A" w14:textId="77777777" w:rsidR="00E0044F" w:rsidRPr="009B6F94" w:rsidRDefault="00E0044F" w:rsidP="00773BE1">
      <w:pPr>
        <w:rPr>
          <w:rFonts w:ascii="Arial" w:hAnsi="Arial"/>
          <w:sz w:val="22"/>
          <w:szCs w:val="22"/>
        </w:rPr>
      </w:pPr>
    </w:p>
    <w:p w14:paraId="7D3093E0" w14:textId="77777777" w:rsidR="00E0044F" w:rsidRPr="009B6F94" w:rsidRDefault="00E0044F" w:rsidP="00773BE1">
      <w:pPr>
        <w:rPr>
          <w:rFonts w:ascii="Arial" w:hAnsi="Arial"/>
          <w:sz w:val="22"/>
          <w:szCs w:val="22"/>
        </w:rPr>
      </w:pPr>
    </w:p>
    <w:p w14:paraId="4BA5E8D8" w14:textId="77777777" w:rsidR="00E0044F" w:rsidRPr="009B6F94" w:rsidRDefault="00E0044F" w:rsidP="00773BE1">
      <w:pPr>
        <w:rPr>
          <w:rFonts w:ascii="Arial" w:hAnsi="Arial"/>
          <w:sz w:val="22"/>
          <w:szCs w:val="22"/>
        </w:rPr>
      </w:pPr>
    </w:p>
    <w:sectPr w:rsidR="00E0044F" w:rsidRPr="009B6F94" w:rsidSect="00DA5783">
      <w:footerReference w:type="even" r:id="rId24"/>
      <w:footerReference w:type="default" r:id="rId25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AD5A3" w14:textId="77777777" w:rsidR="00E26219" w:rsidRDefault="00E26219" w:rsidP="00EA0D54">
      <w:r>
        <w:separator/>
      </w:r>
    </w:p>
  </w:endnote>
  <w:endnote w:type="continuationSeparator" w:id="0">
    <w:p w14:paraId="4E350591" w14:textId="77777777" w:rsidR="00E26219" w:rsidRDefault="00E26219" w:rsidP="00EA0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4D264" w14:textId="77777777" w:rsidR="00E26219" w:rsidRDefault="00E26219" w:rsidP="00C175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5E7D96" w14:textId="77777777" w:rsidR="00E26219" w:rsidRDefault="00E2621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25F3C" w14:textId="77777777" w:rsidR="00E26219" w:rsidRDefault="00E26219" w:rsidP="00C175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4AD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C0A30E4" w14:textId="77777777" w:rsidR="00E26219" w:rsidRDefault="00E2621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A0EEBF" w14:textId="77777777" w:rsidR="00E26219" w:rsidRDefault="00E26219" w:rsidP="00EA0D54">
      <w:r>
        <w:separator/>
      </w:r>
    </w:p>
  </w:footnote>
  <w:footnote w:type="continuationSeparator" w:id="0">
    <w:p w14:paraId="591BF082" w14:textId="77777777" w:rsidR="00E26219" w:rsidRDefault="00E26219" w:rsidP="00EA0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2923"/>
    <w:multiLevelType w:val="hybridMultilevel"/>
    <w:tmpl w:val="77E28FC0"/>
    <w:lvl w:ilvl="0" w:tplc="4AC4AB98">
      <w:start w:val="1"/>
      <w:numFmt w:val="lowerRoman"/>
      <w:lvlText w:val="(%1)"/>
      <w:lvlJc w:val="left"/>
      <w:pPr>
        <w:ind w:left="298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348" w:hanging="360"/>
      </w:pPr>
    </w:lvl>
    <w:lvl w:ilvl="2" w:tplc="0C09001B" w:tentative="1">
      <w:start w:val="1"/>
      <w:numFmt w:val="lowerRoman"/>
      <w:lvlText w:val="%3."/>
      <w:lvlJc w:val="right"/>
      <w:pPr>
        <w:ind w:left="4068" w:hanging="180"/>
      </w:pPr>
    </w:lvl>
    <w:lvl w:ilvl="3" w:tplc="0C09000F" w:tentative="1">
      <w:start w:val="1"/>
      <w:numFmt w:val="decimal"/>
      <w:lvlText w:val="%4."/>
      <w:lvlJc w:val="left"/>
      <w:pPr>
        <w:ind w:left="4788" w:hanging="360"/>
      </w:pPr>
    </w:lvl>
    <w:lvl w:ilvl="4" w:tplc="0C090019" w:tentative="1">
      <w:start w:val="1"/>
      <w:numFmt w:val="lowerLetter"/>
      <w:lvlText w:val="%5."/>
      <w:lvlJc w:val="left"/>
      <w:pPr>
        <w:ind w:left="5508" w:hanging="360"/>
      </w:pPr>
    </w:lvl>
    <w:lvl w:ilvl="5" w:tplc="0C09001B" w:tentative="1">
      <w:start w:val="1"/>
      <w:numFmt w:val="lowerRoman"/>
      <w:lvlText w:val="%6."/>
      <w:lvlJc w:val="right"/>
      <w:pPr>
        <w:ind w:left="6228" w:hanging="180"/>
      </w:pPr>
    </w:lvl>
    <w:lvl w:ilvl="6" w:tplc="0C09000F" w:tentative="1">
      <w:start w:val="1"/>
      <w:numFmt w:val="decimal"/>
      <w:lvlText w:val="%7."/>
      <w:lvlJc w:val="left"/>
      <w:pPr>
        <w:ind w:left="6948" w:hanging="360"/>
      </w:pPr>
    </w:lvl>
    <w:lvl w:ilvl="7" w:tplc="0C090019" w:tentative="1">
      <w:start w:val="1"/>
      <w:numFmt w:val="lowerLetter"/>
      <w:lvlText w:val="%8."/>
      <w:lvlJc w:val="left"/>
      <w:pPr>
        <w:ind w:left="7668" w:hanging="360"/>
      </w:pPr>
    </w:lvl>
    <w:lvl w:ilvl="8" w:tplc="0C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>
    <w:nsid w:val="11D831C2"/>
    <w:multiLevelType w:val="hybridMultilevel"/>
    <w:tmpl w:val="0484913E"/>
    <w:lvl w:ilvl="0" w:tplc="28CA5BB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5100171"/>
    <w:multiLevelType w:val="hybridMultilevel"/>
    <w:tmpl w:val="2B8E3E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56016"/>
    <w:multiLevelType w:val="hybridMultilevel"/>
    <w:tmpl w:val="0484913E"/>
    <w:lvl w:ilvl="0" w:tplc="28CA5BB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27D2BBF"/>
    <w:multiLevelType w:val="hybridMultilevel"/>
    <w:tmpl w:val="8774F662"/>
    <w:lvl w:ilvl="0" w:tplc="0C090015">
      <w:start w:val="1"/>
      <w:numFmt w:val="upperLetter"/>
      <w:lvlText w:val="%1."/>
      <w:lvlJc w:val="left"/>
      <w:pPr>
        <w:ind w:left="185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3BE87458"/>
    <w:multiLevelType w:val="hybridMultilevel"/>
    <w:tmpl w:val="990CC5F8"/>
    <w:lvl w:ilvl="0" w:tplc="0C090015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492E37EC"/>
    <w:multiLevelType w:val="hybridMultilevel"/>
    <w:tmpl w:val="C7C08CBC"/>
    <w:lvl w:ilvl="0" w:tplc="3DECDDAC">
      <w:start w:val="1"/>
      <w:numFmt w:val="lowerLetter"/>
      <w:lvlText w:val="(%1)"/>
      <w:lvlJc w:val="left"/>
      <w:pPr>
        <w:ind w:left="1211" w:hanging="360"/>
      </w:pPr>
      <w:rPr>
        <w:rFonts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A4F2A13"/>
    <w:multiLevelType w:val="hybridMultilevel"/>
    <w:tmpl w:val="5D4A62E0"/>
    <w:lvl w:ilvl="0" w:tplc="4AB20462">
      <w:start w:val="1"/>
      <w:numFmt w:val="lowerLetter"/>
      <w:lvlText w:val="(%1)"/>
      <w:lvlJc w:val="left"/>
      <w:pPr>
        <w:ind w:left="1137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AU" w:vendorID="64" w:dllVersion="131078" w:nlCheck="1" w:checkStyle="1"/>
  <w:activeWritingStyle w:appName="MSWord" w:lang="en-AU" w:vendorID="2" w:dllVersion="6" w:checkStyle="1"/>
  <w:attachedTemplate r:id="rId1"/>
  <w:defaultTabStop w:val="56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E38"/>
    <w:rsid w:val="000208BE"/>
    <w:rsid w:val="000326A5"/>
    <w:rsid w:val="00033969"/>
    <w:rsid w:val="000D0D22"/>
    <w:rsid w:val="000D2B0F"/>
    <w:rsid w:val="000E67B5"/>
    <w:rsid w:val="001246B1"/>
    <w:rsid w:val="00186167"/>
    <w:rsid w:val="00222BC9"/>
    <w:rsid w:val="00271F26"/>
    <w:rsid w:val="002E1F3B"/>
    <w:rsid w:val="0031223E"/>
    <w:rsid w:val="0032394E"/>
    <w:rsid w:val="003D11C3"/>
    <w:rsid w:val="004001D7"/>
    <w:rsid w:val="004033FF"/>
    <w:rsid w:val="00414ADF"/>
    <w:rsid w:val="004779B2"/>
    <w:rsid w:val="004A0AC4"/>
    <w:rsid w:val="00522552"/>
    <w:rsid w:val="0053769D"/>
    <w:rsid w:val="005555A7"/>
    <w:rsid w:val="00562E38"/>
    <w:rsid w:val="005872A5"/>
    <w:rsid w:val="005A5391"/>
    <w:rsid w:val="00617E32"/>
    <w:rsid w:val="00632799"/>
    <w:rsid w:val="00635BCD"/>
    <w:rsid w:val="00712E22"/>
    <w:rsid w:val="00725E13"/>
    <w:rsid w:val="00773BE1"/>
    <w:rsid w:val="007D1166"/>
    <w:rsid w:val="008019D4"/>
    <w:rsid w:val="00877922"/>
    <w:rsid w:val="008A4B6F"/>
    <w:rsid w:val="008B6D36"/>
    <w:rsid w:val="00967719"/>
    <w:rsid w:val="0098156B"/>
    <w:rsid w:val="00992450"/>
    <w:rsid w:val="009B6F94"/>
    <w:rsid w:val="009E22F5"/>
    <w:rsid w:val="00AD172E"/>
    <w:rsid w:val="00B03C3F"/>
    <w:rsid w:val="00B26880"/>
    <w:rsid w:val="00B60796"/>
    <w:rsid w:val="00B812CF"/>
    <w:rsid w:val="00B82FC9"/>
    <w:rsid w:val="00BF67FC"/>
    <w:rsid w:val="00C1754F"/>
    <w:rsid w:val="00CD6AA4"/>
    <w:rsid w:val="00CF5391"/>
    <w:rsid w:val="00D24807"/>
    <w:rsid w:val="00D35F62"/>
    <w:rsid w:val="00DA5783"/>
    <w:rsid w:val="00DF592C"/>
    <w:rsid w:val="00E0044F"/>
    <w:rsid w:val="00E15948"/>
    <w:rsid w:val="00E26219"/>
    <w:rsid w:val="00EA0D54"/>
    <w:rsid w:val="00F27BD6"/>
    <w:rsid w:val="00F744D5"/>
    <w:rsid w:val="00FA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9"/>
    <o:shapelayout v:ext="edit">
      <o:idmap v:ext="edit" data="1"/>
    </o:shapelayout>
  </w:shapeDefaults>
  <w:decimalSymbol w:val="."/>
  <w:listSeparator w:val=","/>
  <w14:docId w14:val="690F62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E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E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E3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A0D54"/>
    <w:rPr>
      <w:rFonts w:ascii="Arial" w:eastAsiaTheme="minorHAnsi" w:hAnsi="Arial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A0D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D5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EA0D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E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E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E3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A0D54"/>
    <w:rPr>
      <w:rFonts w:ascii="Arial" w:eastAsiaTheme="minorHAnsi" w:hAnsi="Arial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A0D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D5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EA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oleObject" Target="embeddings/Microsoft_Equation1.bin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olyCrossHDD:Users:wilson.ian:Library:Application%20Support:Microsoft:Office:User%20Templates:My%20Templates:My%20Templates:Word%20Processing%20(docx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Processing (docx).dotx</Template>
  <TotalTime>29</TotalTime>
  <Pages>11</Pages>
  <Words>995</Words>
  <Characters>5673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wilson.ian</dc:creator>
  <cp:keywords/>
  <dc:description/>
  <cp:lastModifiedBy>wilson.ian</cp:lastModifiedBy>
  <cp:revision>23</cp:revision>
  <dcterms:created xsi:type="dcterms:W3CDTF">2016-02-15T02:11:00Z</dcterms:created>
  <dcterms:modified xsi:type="dcterms:W3CDTF">2016-03-01T10:57:00Z</dcterms:modified>
</cp:coreProperties>
</file>