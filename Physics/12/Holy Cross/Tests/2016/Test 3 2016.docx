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F63A2" w14:textId="77777777" w:rsidR="005872A5" w:rsidRPr="00921EDB" w:rsidRDefault="00562E38" w:rsidP="00562E38">
      <w:pPr>
        <w:jc w:val="right"/>
        <w:rPr>
          <w:rFonts w:ascii="Arial" w:hAnsi="Arial"/>
          <w:sz w:val="22"/>
          <w:szCs w:val="22"/>
        </w:rPr>
      </w:pPr>
      <w:r w:rsidRPr="00921EDB">
        <w:rPr>
          <w:rFonts w:asciiTheme="majorHAnsi" w:hAnsiTheme="majorHAnsi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A2F35DA" wp14:editId="4031C07D">
            <wp:simplePos x="0" y="0"/>
            <wp:positionH relativeFrom="column">
              <wp:posOffset>101600</wp:posOffset>
            </wp:positionH>
            <wp:positionV relativeFrom="paragraph">
              <wp:posOffset>-508000</wp:posOffset>
            </wp:positionV>
            <wp:extent cx="1396365" cy="1201420"/>
            <wp:effectExtent l="0" t="0" r="635" b="0"/>
            <wp:wrapNone/>
            <wp:docPr id="12" name="Picture 12" descr="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EDB">
        <w:rPr>
          <w:rFonts w:ascii="Arial" w:hAnsi="Arial"/>
          <w:sz w:val="22"/>
          <w:szCs w:val="22"/>
        </w:rPr>
        <w:t>W-16</w:t>
      </w:r>
    </w:p>
    <w:p w14:paraId="38AE07CE" w14:textId="77777777" w:rsidR="00562E38" w:rsidRPr="00921EDB" w:rsidRDefault="00562E38" w:rsidP="00562E38">
      <w:pPr>
        <w:jc w:val="center"/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12 PHYSICS ATAR</w:t>
      </w:r>
    </w:p>
    <w:p w14:paraId="076E4E65" w14:textId="77777777" w:rsidR="00562E38" w:rsidRPr="00921EDB" w:rsidRDefault="00D10F0A" w:rsidP="00562E38">
      <w:pPr>
        <w:jc w:val="center"/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TEST 3</w:t>
      </w:r>
      <w:r w:rsidR="00562E38" w:rsidRPr="00921EDB">
        <w:rPr>
          <w:rFonts w:ascii="Arial" w:hAnsi="Arial"/>
          <w:sz w:val="22"/>
          <w:szCs w:val="22"/>
        </w:rPr>
        <w:t xml:space="preserve"> - </w:t>
      </w:r>
      <w:r w:rsidRPr="00921EDB">
        <w:rPr>
          <w:rFonts w:ascii="Arial" w:hAnsi="Arial"/>
          <w:sz w:val="22"/>
          <w:szCs w:val="22"/>
        </w:rPr>
        <w:t>INDUCED EMF</w:t>
      </w:r>
    </w:p>
    <w:p w14:paraId="2DC22307" w14:textId="77777777" w:rsidR="00562E38" w:rsidRPr="00921EDB" w:rsidRDefault="00562E38" w:rsidP="00222BC9">
      <w:pPr>
        <w:rPr>
          <w:rFonts w:ascii="Arial" w:hAnsi="Arial"/>
          <w:sz w:val="22"/>
          <w:szCs w:val="22"/>
        </w:rPr>
      </w:pPr>
    </w:p>
    <w:p w14:paraId="0BC68F13" w14:textId="77777777" w:rsidR="00562E38" w:rsidRPr="00921EDB" w:rsidRDefault="00562E38" w:rsidP="00222BC9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 xml:space="preserve">NAME:  </w:t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  <w:u w:val="single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MARK:  </w:t>
      </w:r>
      <w:r w:rsidR="00BB24ED" w:rsidRPr="00921EDB">
        <w:rPr>
          <w:position w:val="-24"/>
        </w:rPr>
        <w:object w:dxaOrig="320" w:dyaOrig="640" w14:anchorId="4FB26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pt;height:32pt" o:ole="">
            <v:imagedata r:id="rId9" o:title=""/>
          </v:shape>
          <o:OLEObject Type="Embed" ProgID="Equation.3" ShapeID="_x0000_i1028" DrawAspect="Content" ObjectID="_1393143852" r:id="rId10"/>
        </w:object>
      </w:r>
      <w:bookmarkStart w:id="0" w:name="_GoBack"/>
      <w:bookmarkEnd w:id="0"/>
    </w:p>
    <w:p w14:paraId="5B6B82F9" w14:textId="77777777" w:rsidR="00562E38" w:rsidRPr="00921EDB" w:rsidRDefault="00562E38" w:rsidP="00222BC9">
      <w:pPr>
        <w:rPr>
          <w:rFonts w:ascii="Arial" w:hAnsi="Arial"/>
          <w:sz w:val="22"/>
          <w:szCs w:val="22"/>
        </w:rPr>
      </w:pPr>
    </w:p>
    <w:p w14:paraId="468C77B4" w14:textId="77777777" w:rsidR="00B82FC9" w:rsidRPr="00921EDB" w:rsidRDefault="00B82FC9" w:rsidP="00B82FC9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 xml:space="preserve">When calculating numerical answers, show your working or reasoning clearly. Give final answers to </w:t>
      </w:r>
      <w:r w:rsidRPr="00921EDB">
        <w:rPr>
          <w:rFonts w:ascii="Arial" w:hAnsi="Arial"/>
          <w:b/>
          <w:sz w:val="22"/>
          <w:szCs w:val="22"/>
        </w:rPr>
        <w:t>three</w:t>
      </w:r>
      <w:r w:rsidRPr="00921EDB">
        <w:rPr>
          <w:rFonts w:ascii="Arial" w:hAnsi="Arial"/>
          <w:sz w:val="22"/>
          <w:szCs w:val="22"/>
        </w:rPr>
        <w:t xml:space="preserve"> significant figures and include appropriate units where applicable.</w:t>
      </w:r>
    </w:p>
    <w:p w14:paraId="15D907CA" w14:textId="77777777" w:rsidR="00B82FC9" w:rsidRPr="00921EDB" w:rsidRDefault="00B82FC9" w:rsidP="00B82FC9">
      <w:pPr>
        <w:rPr>
          <w:rFonts w:ascii="Arial" w:hAnsi="Arial"/>
          <w:sz w:val="22"/>
          <w:szCs w:val="22"/>
        </w:rPr>
      </w:pPr>
    </w:p>
    <w:p w14:paraId="420C8A3A" w14:textId="77777777" w:rsidR="00BF2D56" w:rsidRPr="00921EDB" w:rsidRDefault="0098156B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1.</w:t>
      </w:r>
      <w:r w:rsidRPr="00921EDB">
        <w:rPr>
          <w:rFonts w:ascii="Arial" w:hAnsi="Arial"/>
          <w:sz w:val="22"/>
          <w:szCs w:val="22"/>
        </w:rPr>
        <w:tab/>
      </w:r>
      <w:r w:rsidR="00D10F0A" w:rsidRPr="00921EDB">
        <w:rPr>
          <w:rFonts w:ascii="Arial" w:hAnsi="Arial"/>
          <w:sz w:val="22"/>
          <w:szCs w:val="22"/>
        </w:rPr>
        <w:t>The following diagram represents a generator with a coil of 35 loops, 15.0</w:t>
      </w:r>
      <w:r w:rsidR="00BF2D56" w:rsidRPr="00921EDB">
        <w:rPr>
          <w:rFonts w:ascii="Arial" w:hAnsi="Arial"/>
          <w:sz w:val="22"/>
          <w:szCs w:val="22"/>
        </w:rPr>
        <w:t xml:space="preserve"> </w:t>
      </w:r>
      <w:r w:rsidR="00D10F0A" w:rsidRPr="00921EDB">
        <w:rPr>
          <w:rFonts w:ascii="Arial" w:hAnsi="Arial"/>
          <w:sz w:val="22"/>
          <w:szCs w:val="22"/>
        </w:rPr>
        <w:t xml:space="preserve">cm wide by </w:t>
      </w:r>
    </w:p>
    <w:p w14:paraId="761FB599" w14:textId="77777777" w:rsidR="00D10F0A" w:rsidRPr="00921EDB" w:rsidRDefault="00BF2D56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="00D10F0A" w:rsidRPr="00921EDB">
        <w:rPr>
          <w:rFonts w:ascii="Arial" w:hAnsi="Arial"/>
          <w:sz w:val="22"/>
          <w:szCs w:val="22"/>
        </w:rPr>
        <w:t>28.0</w:t>
      </w:r>
      <w:r w:rsidRPr="00921EDB">
        <w:rPr>
          <w:rFonts w:ascii="Arial" w:hAnsi="Arial"/>
          <w:sz w:val="22"/>
          <w:szCs w:val="22"/>
        </w:rPr>
        <w:t xml:space="preserve"> </w:t>
      </w:r>
      <w:r w:rsidR="00D10F0A" w:rsidRPr="00921EDB">
        <w:rPr>
          <w:rFonts w:ascii="Arial" w:hAnsi="Arial"/>
          <w:sz w:val="22"/>
          <w:szCs w:val="22"/>
        </w:rPr>
        <w:t xml:space="preserve">cm long. The field strength between the poles is 0.0125 T and the coil is spinning </w:t>
      </w:r>
      <w:r w:rsidRPr="00921EDB">
        <w:rPr>
          <w:rFonts w:ascii="Arial" w:hAnsi="Arial"/>
          <w:sz w:val="22"/>
          <w:szCs w:val="22"/>
        </w:rPr>
        <w:tab/>
      </w:r>
      <w:r w:rsidR="00D10F0A" w:rsidRPr="00921EDB">
        <w:rPr>
          <w:rFonts w:ascii="Arial" w:hAnsi="Arial"/>
          <w:sz w:val="22"/>
          <w:szCs w:val="22"/>
        </w:rPr>
        <w:t xml:space="preserve">clockwise at a rate of 1380 cycles per minute. The arrows show the direction of induced </w:t>
      </w:r>
      <w:r w:rsidRPr="00921EDB">
        <w:rPr>
          <w:rFonts w:ascii="Arial" w:hAnsi="Arial"/>
          <w:sz w:val="22"/>
          <w:szCs w:val="22"/>
        </w:rPr>
        <w:tab/>
      </w:r>
      <w:r w:rsidR="00D10F0A" w:rsidRPr="00921EDB">
        <w:rPr>
          <w:rFonts w:ascii="Arial" w:hAnsi="Arial"/>
          <w:sz w:val="22"/>
          <w:szCs w:val="22"/>
        </w:rPr>
        <w:t>current in the circuit.</w:t>
      </w:r>
    </w:p>
    <w:p w14:paraId="3986A951" w14:textId="77777777" w:rsidR="00D10F0A" w:rsidRPr="00921EDB" w:rsidRDefault="00D10F0A" w:rsidP="00D10F0A">
      <w:pPr>
        <w:jc w:val="center"/>
        <w:rPr>
          <w:rFonts w:ascii="Arial" w:hAnsi="Arial"/>
          <w:sz w:val="22"/>
          <w:szCs w:val="22"/>
        </w:rPr>
      </w:pPr>
      <w:r w:rsidRPr="00921EDB">
        <w:rPr>
          <w:noProof/>
          <w:lang w:val="en-US"/>
        </w:rPr>
        <w:drawing>
          <wp:inline distT="0" distB="0" distL="0" distR="0" wp14:anchorId="097A1309" wp14:editId="2B38F2C6">
            <wp:extent cx="1892300" cy="2476500"/>
            <wp:effectExtent l="0" t="0" r="12700" b="1270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E1A5047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286BB6A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(a) </w:t>
      </w:r>
      <w:r w:rsidRPr="00921EDB">
        <w:rPr>
          <w:rFonts w:ascii="Arial" w:hAnsi="Arial"/>
          <w:sz w:val="22"/>
          <w:szCs w:val="22"/>
        </w:rPr>
        <w:tab/>
        <w:t xml:space="preserve">Label the poles of the magnet shown in the diagram.                              </w:t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15D0A2A8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7FFCD601" w14:textId="77777777" w:rsidR="00E0044F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(b) </w:t>
      </w:r>
      <w:r w:rsidRPr="00921EDB">
        <w:rPr>
          <w:rFonts w:ascii="Arial" w:hAnsi="Arial"/>
          <w:sz w:val="22"/>
          <w:szCs w:val="22"/>
        </w:rPr>
        <w:tab/>
        <w:t xml:space="preserve">Calculate the maximum flux passing through the coil as it spins            </w:t>
      </w:r>
      <w:r w:rsidRPr="00921EDB">
        <w:rPr>
          <w:rFonts w:ascii="Arial" w:hAnsi="Arial"/>
          <w:sz w:val="22"/>
          <w:szCs w:val="22"/>
        </w:rPr>
        <w:tab/>
        <w:t>(3 marks)</w:t>
      </w:r>
    </w:p>
    <w:p w14:paraId="21AACF70" w14:textId="77777777" w:rsidR="00E0044F" w:rsidRPr="00921EDB" w:rsidRDefault="00E0044F" w:rsidP="00773BE1">
      <w:pPr>
        <w:rPr>
          <w:rFonts w:ascii="Arial" w:hAnsi="Arial"/>
          <w:sz w:val="22"/>
          <w:szCs w:val="22"/>
        </w:rPr>
      </w:pPr>
    </w:p>
    <w:p w14:paraId="30E4C4E5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53624A6D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7CCE0B24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078E523A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79F52F24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4E1E817F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035AC413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4C20C5B3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204D31BB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4C799445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6F3A03E3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1FB42017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5C3FD950" w14:textId="77777777" w:rsidR="00D10F0A" w:rsidRPr="00921EDB" w:rsidRDefault="00D10F0A" w:rsidP="00773BE1">
      <w:pPr>
        <w:rPr>
          <w:rFonts w:ascii="Arial" w:hAnsi="Arial"/>
          <w:sz w:val="22"/>
          <w:szCs w:val="22"/>
        </w:rPr>
      </w:pPr>
    </w:p>
    <w:p w14:paraId="1880AC6E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(c) </w:t>
      </w:r>
      <w:r w:rsidRPr="00921EDB">
        <w:rPr>
          <w:rFonts w:ascii="Arial" w:hAnsi="Arial"/>
          <w:sz w:val="22"/>
          <w:szCs w:val="22"/>
        </w:rPr>
        <w:tab/>
        <w:t xml:space="preserve">This type of generator is also known as an alternator. Explain why is it called an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alternator.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1B63ADB0" w14:textId="77777777" w:rsidR="00D10F0A" w:rsidRPr="00921EDB" w:rsidRDefault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5A0AF57A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lastRenderedPageBreak/>
        <w:tab/>
        <w:t xml:space="preserve">(d) </w:t>
      </w:r>
      <w:r w:rsidRPr="00921EDB">
        <w:rPr>
          <w:rFonts w:ascii="Arial" w:hAnsi="Arial"/>
          <w:sz w:val="22"/>
          <w:szCs w:val="22"/>
        </w:rPr>
        <w:tab/>
        <w:t xml:space="preserve">Calculate the peak (maximum) EMF generated.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(4 marks)</w:t>
      </w:r>
    </w:p>
    <w:p w14:paraId="71784087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2D507ADF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0386925C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CA982A0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6E051E98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573B1B1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274B289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61F20670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CEDDA45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6BDB4BE6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6FBB7A8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1C180AD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47721BC1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7F9F89B6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(e) </w:t>
      </w:r>
      <w:r w:rsidRPr="00921EDB">
        <w:rPr>
          <w:rFonts w:ascii="Arial" w:hAnsi="Arial"/>
          <w:sz w:val="22"/>
          <w:szCs w:val="22"/>
        </w:rPr>
        <w:tab/>
        <w:t xml:space="preserve">Calculate the effective (root mean square) voltage produced by the generator. </w:t>
      </w:r>
    </w:p>
    <w:p w14:paraId="2672F9B7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="00AA5822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23E298DB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</w:p>
    <w:p w14:paraId="470EC5F3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CCCE48E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7B68D6ED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000A3CE9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23CF5F08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657D8C13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C739809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99C50A9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CCF3080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53844E74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15C29B93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65D70B4D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</w:p>
    <w:p w14:paraId="05D96BF5" w14:textId="77777777" w:rsidR="00D10F0A" w:rsidRPr="00921EDB" w:rsidRDefault="00D10F0A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(f) </w:t>
      </w:r>
      <w:r w:rsidRPr="00921EDB">
        <w:rPr>
          <w:rFonts w:ascii="Arial" w:hAnsi="Arial"/>
          <w:sz w:val="22"/>
          <w:szCs w:val="22"/>
        </w:rPr>
        <w:tab/>
        <w:t>What is the value of the EMF when the coil is perpendi</w:t>
      </w:r>
      <w:r w:rsidR="00055EF4" w:rsidRPr="00921EDB">
        <w:rPr>
          <w:rFonts w:ascii="Arial" w:hAnsi="Arial"/>
          <w:sz w:val="22"/>
          <w:szCs w:val="22"/>
        </w:rPr>
        <w:t>cular to the magnetic field (B)?</w:t>
      </w:r>
      <w:r w:rsidRPr="00921EDB">
        <w:rPr>
          <w:rFonts w:ascii="Arial" w:hAnsi="Arial"/>
          <w:sz w:val="22"/>
          <w:szCs w:val="22"/>
        </w:rPr>
        <w:t xml:space="preserve">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Use your knowledge of electromagnetic theory to explain </w:t>
      </w:r>
      <w:r w:rsidR="00D93E6F" w:rsidRPr="00921EDB">
        <w:rPr>
          <w:rFonts w:ascii="Arial" w:hAnsi="Arial"/>
          <w:sz w:val="22"/>
          <w:szCs w:val="22"/>
        </w:rPr>
        <w:t>your answer</w:t>
      </w:r>
      <w:r w:rsidRPr="00921EDB">
        <w:rPr>
          <w:rFonts w:ascii="Arial" w:hAnsi="Arial"/>
          <w:sz w:val="22"/>
          <w:szCs w:val="22"/>
        </w:rPr>
        <w:t xml:space="preserve">.                                                     </w:t>
      </w:r>
      <w:r w:rsidR="00055EF4" w:rsidRPr="00921EDB">
        <w:rPr>
          <w:rFonts w:ascii="Arial" w:hAnsi="Arial"/>
          <w:sz w:val="22"/>
          <w:szCs w:val="22"/>
        </w:rPr>
        <w:tab/>
      </w:r>
      <w:r w:rsidR="00055EF4" w:rsidRPr="00921EDB">
        <w:rPr>
          <w:rFonts w:ascii="Arial" w:hAnsi="Arial"/>
          <w:sz w:val="22"/>
          <w:szCs w:val="22"/>
        </w:rPr>
        <w:tab/>
      </w:r>
      <w:r w:rsidR="00055EF4" w:rsidRPr="00921EDB">
        <w:rPr>
          <w:rFonts w:ascii="Arial" w:hAnsi="Arial"/>
          <w:sz w:val="22"/>
          <w:szCs w:val="22"/>
        </w:rPr>
        <w:tab/>
      </w:r>
      <w:r w:rsidR="00055EF4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="00D93E6F"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>(4 marks)</w:t>
      </w:r>
    </w:p>
    <w:p w14:paraId="010F4776" w14:textId="77777777" w:rsidR="00055EF4" w:rsidRPr="00921EDB" w:rsidRDefault="00055EF4" w:rsidP="00D10F0A">
      <w:pPr>
        <w:rPr>
          <w:rFonts w:ascii="Arial" w:hAnsi="Arial"/>
          <w:sz w:val="22"/>
          <w:szCs w:val="22"/>
        </w:rPr>
      </w:pPr>
    </w:p>
    <w:p w14:paraId="423528D9" w14:textId="77777777" w:rsidR="00055EF4" w:rsidRPr="00921EDB" w:rsidRDefault="00055EF4" w:rsidP="00D10F0A">
      <w:pPr>
        <w:rPr>
          <w:rFonts w:ascii="Arial" w:hAnsi="Arial"/>
          <w:sz w:val="22"/>
          <w:szCs w:val="22"/>
        </w:rPr>
      </w:pPr>
    </w:p>
    <w:p w14:paraId="0C6CE268" w14:textId="77777777" w:rsidR="00055EF4" w:rsidRPr="00921EDB" w:rsidRDefault="00055EF4" w:rsidP="00D10F0A">
      <w:pPr>
        <w:rPr>
          <w:rFonts w:ascii="Arial" w:hAnsi="Arial"/>
          <w:sz w:val="22"/>
          <w:szCs w:val="22"/>
        </w:rPr>
      </w:pPr>
    </w:p>
    <w:p w14:paraId="483658FE" w14:textId="77777777" w:rsidR="00BF2D56" w:rsidRPr="00921EDB" w:rsidRDefault="00BF2D5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6800DE5D" w14:textId="77777777" w:rsidR="00055EF4" w:rsidRPr="00921EDB" w:rsidRDefault="00BF2D56" w:rsidP="00D10F0A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2.</w:t>
      </w:r>
      <w:r w:rsidRPr="00921EDB">
        <w:rPr>
          <w:rFonts w:ascii="Arial" w:hAnsi="Arial"/>
          <w:sz w:val="22"/>
          <w:szCs w:val="22"/>
        </w:rPr>
        <w:tab/>
        <w:t xml:space="preserve">A magnet is moved towards a coil of diameter 7.60 cm and consisting of 6 loops. The </w:t>
      </w:r>
      <w:r w:rsidRPr="00921EDB">
        <w:rPr>
          <w:rFonts w:ascii="Arial" w:hAnsi="Arial"/>
          <w:sz w:val="22"/>
          <w:szCs w:val="22"/>
        </w:rPr>
        <w:tab/>
        <w:t xml:space="preserve">resistance of the coil wire is 0.222 Ohms. During this time the magnetic field strength passing </w:t>
      </w:r>
      <w:r w:rsidRPr="00921EDB">
        <w:rPr>
          <w:rFonts w:ascii="Arial" w:hAnsi="Arial"/>
          <w:sz w:val="22"/>
          <w:szCs w:val="22"/>
        </w:rPr>
        <w:tab/>
        <w:t>through the coil increases from 2.00 x 10</w:t>
      </w:r>
      <w:r w:rsidRPr="00921EDB">
        <w:rPr>
          <w:rFonts w:ascii="Arial" w:hAnsi="Arial"/>
          <w:sz w:val="22"/>
          <w:szCs w:val="22"/>
          <w:vertAlign w:val="superscript"/>
        </w:rPr>
        <w:t>−3</w:t>
      </w:r>
      <w:r w:rsidRPr="00921EDB">
        <w:rPr>
          <w:rFonts w:ascii="Arial" w:hAnsi="Arial"/>
          <w:sz w:val="22"/>
          <w:szCs w:val="22"/>
        </w:rPr>
        <w:t xml:space="preserve"> T to 9.00 x 10</w:t>
      </w:r>
      <w:r w:rsidRPr="00921EDB">
        <w:rPr>
          <w:rFonts w:ascii="Arial" w:hAnsi="Arial"/>
          <w:sz w:val="22"/>
          <w:szCs w:val="22"/>
          <w:vertAlign w:val="superscript"/>
        </w:rPr>
        <w:t>−3</w:t>
      </w:r>
      <w:r w:rsidRPr="00921EDB">
        <w:rPr>
          <w:rFonts w:ascii="Arial" w:hAnsi="Arial"/>
          <w:sz w:val="22"/>
          <w:szCs w:val="22"/>
        </w:rPr>
        <w:t xml:space="preserve"> T generating an induced current </w:t>
      </w:r>
      <w:r w:rsidRPr="00921EDB">
        <w:rPr>
          <w:rFonts w:ascii="Arial" w:hAnsi="Arial"/>
          <w:sz w:val="22"/>
          <w:szCs w:val="22"/>
        </w:rPr>
        <w:tab/>
        <w:t>0.0345 Amps.</w:t>
      </w:r>
    </w:p>
    <w:p w14:paraId="045F8AAD" w14:textId="77777777" w:rsidR="00BF2D56" w:rsidRPr="00921EDB" w:rsidRDefault="00BF2D56" w:rsidP="00BF2D56">
      <w:pPr>
        <w:jc w:val="center"/>
        <w:rPr>
          <w:rFonts w:ascii="Arial" w:hAnsi="Arial"/>
          <w:sz w:val="22"/>
          <w:szCs w:val="22"/>
        </w:rPr>
      </w:pPr>
      <w:r w:rsidRPr="00921EDB">
        <w:rPr>
          <w:noProof/>
          <w:lang w:val="en-US"/>
        </w:rPr>
        <w:drawing>
          <wp:inline distT="0" distB="0" distL="0" distR="0" wp14:anchorId="42C659BD" wp14:editId="4E6D9042">
            <wp:extent cx="5486400" cy="1414145"/>
            <wp:effectExtent l="0" t="0" r="0" b="8255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D01C" w14:textId="77777777" w:rsidR="00BF2D56" w:rsidRPr="00921EDB" w:rsidRDefault="00BF2D56" w:rsidP="00D10F0A">
      <w:pPr>
        <w:rPr>
          <w:rFonts w:ascii="Arial" w:hAnsi="Arial"/>
          <w:sz w:val="22"/>
          <w:szCs w:val="22"/>
        </w:rPr>
      </w:pPr>
    </w:p>
    <w:p w14:paraId="23D7A408" w14:textId="77777777" w:rsidR="00BF2D56" w:rsidRPr="00921EDB" w:rsidRDefault="00BF2D56" w:rsidP="00BF2D5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(a) </w:t>
      </w:r>
      <w:r w:rsidRPr="00921EDB">
        <w:rPr>
          <w:rFonts w:ascii="Arial" w:hAnsi="Arial"/>
          <w:sz w:val="22"/>
          <w:szCs w:val="22"/>
        </w:rPr>
        <w:tab/>
        <w:t xml:space="preserve">Draw an arrow on the wire XY to show the direction of the induced current as the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magnet is moved towards the coil.                                  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22BC82ED" w14:textId="77777777" w:rsidR="00BF2D56" w:rsidRPr="00921EDB" w:rsidRDefault="00BF2D56" w:rsidP="00BF2D56">
      <w:pPr>
        <w:rPr>
          <w:rFonts w:ascii="Arial" w:hAnsi="Arial"/>
          <w:sz w:val="22"/>
          <w:szCs w:val="22"/>
        </w:rPr>
      </w:pPr>
    </w:p>
    <w:p w14:paraId="34F78488" w14:textId="77777777" w:rsidR="00BF2D56" w:rsidRPr="00921EDB" w:rsidRDefault="00BF2D56" w:rsidP="00BF2D5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(b) </w:t>
      </w:r>
      <w:r w:rsidRPr="00921EDB">
        <w:rPr>
          <w:rFonts w:ascii="Arial" w:hAnsi="Arial"/>
          <w:sz w:val="22"/>
          <w:szCs w:val="22"/>
        </w:rPr>
        <w:tab/>
        <w:t xml:space="preserve">How long was the magnet moving toward the coil?      </w:t>
      </w:r>
      <w:r w:rsidRPr="00921EDB">
        <w:rPr>
          <w:rFonts w:ascii="Arial" w:hAnsi="Arial"/>
          <w:sz w:val="22"/>
          <w:szCs w:val="22"/>
        </w:rPr>
        <w:tab/>
        <w:t xml:space="preserve">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(4 marks)</w:t>
      </w:r>
    </w:p>
    <w:p w14:paraId="16A4255C" w14:textId="77777777" w:rsidR="00BF2D56" w:rsidRPr="00921EDB" w:rsidRDefault="00BF2D56" w:rsidP="00D10F0A">
      <w:pPr>
        <w:rPr>
          <w:rFonts w:ascii="Arial" w:hAnsi="Arial"/>
          <w:sz w:val="22"/>
          <w:szCs w:val="22"/>
        </w:rPr>
      </w:pPr>
    </w:p>
    <w:p w14:paraId="3239E6A1" w14:textId="77777777" w:rsidR="00BF2D56" w:rsidRPr="00921EDB" w:rsidRDefault="00BF2D5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72518EC5" w14:textId="77777777" w:rsidR="00EE1B3E" w:rsidRPr="00921EDB" w:rsidRDefault="00BF2D56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3.</w:t>
      </w:r>
      <w:r w:rsidRPr="00921EDB">
        <w:rPr>
          <w:rFonts w:ascii="Arial" w:hAnsi="Arial"/>
          <w:sz w:val="22"/>
          <w:szCs w:val="22"/>
        </w:rPr>
        <w:tab/>
      </w:r>
      <w:r w:rsidR="00EE1B3E" w:rsidRPr="00921EDB">
        <w:rPr>
          <w:rFonts w:ascii="Arial" w:hAnsi="Arial"/>
          <w:sz w:val="22"/>
          <w:szCs w:val="22"/>
        </w:rPr>
        <w:t xml:space="preserve">A steel rod of length 2.00 m and diameter 15.0 cm falls vertically from the top of a roof. Half </w:t>
      </w:r>
      <w:r w:rsidR="00EE1B3E" w:rsidRPr="00921EDB">
        <w:rPr>
          <w:rFonts w:ascii="Arial" w:hAnsi="Arial"/>
          <w:sz w:val="22"/>
          <w:szCs w:val="22"/>
        </w:rPr>
        <w:tab/>
        <w:t>way down it is travelling at 5.00 ms</w:t>
      </w:r>
      <w:r w:rsidR="00EE1B3E" w:rsidRPr="00921EDB">
        <w:rPr>
          <w:rFonts w:ascii="Arial" w:hAnsi="Arial"/>
          <w:sz w:val="22"/>
          <w:szCs w:val="22"/>
          <w:vertAlign w:val="superscript"/>
        </w:rPr>
        <w:t>−1</w:t>
      </w:r>
      <w:r w:rsidR="00EE1B3E" w:rsidRPr="00921EDB">
        <w:rPr>
          <w:rFonts w:ascii="Arial" w:hAnsi="Arial"/>
          <w:sz w:val="22"/>
          <w:szCs w:val="22"/>
        </w:rPr>
        <w:t xml:space="preserve">. The horizontal (S </w:t>
      </w:r>
      <w:r w:rsidR="00EE1B3E" w:rsidRPr="00921EDB">
        <w:rPr>
          <w:rFonts w:ascii="Arial" w:hAnsi="Arial"/>
          <w:sz w:val="22"/>
          <w:szCs w:val="22"/>
        </w:rPr>
        <w:sym w:font="Wingdings" w:char="F0E0"/>
      </w:r>
      <w:r w:rsidR="00EE1B3E" w:rsidRPr="00921EDB">
        <w:rPr>
          <w:rFonts w:ascii="Arial" w:hAnsi="Arial"/>
          <w:sz w:val="22"/>
          <w:szCs w:val="22"/>
        </w:rPr>
        <w:t xml:space="preserve"> N) component of the Earth’s </w:t>
      </w:r>
      <w:r w:rsidR="00EE1B3E" w:rsidRPr="00921EDB">
        <w:rPr>
          <w:rFonts w:ascii="Arial" w:hAnsi="Arial"/>
          <w:sz w:val="22"/>
          <w:szCs w:val="22"/>
        </w:rPr>
        <w:tab/>
        <w:t>magnetic field at this location is 2.88 x 10</w:t>
      </w:r>
      <w:r w:rsidR="00EE1B3E" w:rsidRPr="00921EDB">
        <w:rPr>
          <w:rFonts w:ascii="Arial" w:hAnsi="Arial"/>
          <w:sz w:val="22"/>
          <w:szCs w:val="22"/>
          <w:vertAlign w:val="superscript"/>
        </w:rPr>
        <w:t>−5</w:t>
      </w:r>
      <w:r w:rsidR="00EE1B3E" w:rsidRPr="00921EDB">
        <w:rPr>
          <w:rFonts w:ascii="Arial" w:hAnsi="Arial"/>
          <w:sz w:val="22"/>
          <w:szCs w:val="22"/>
        </w:rPr>
        <w:t xml:space="preserve"> T. </w:t>
      </w:r>
    </w:p>
    <w:p w14:paraId="3DDF0511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2FD22D6D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(a) </w:t>
      </w:r>
      <w:r w:rsidRPr="00921EDB">
        <w:rPr>
          <w:rFonts w:ascii="Arial" w:hAnsi="Arial"/>
          <w:sz w:val="22"/>
          <w:szCs w:val="22"/>
        </w:rPr>
        <w:tab/>
        <w:t xml:space="preserve">How should the rod be oriented for a maximum EMF to be induced in it as it falls from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the roof? Use a diagram to help explain your answer.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2D2576AE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1146C103" w14:textId="77777777" w:rsidR="00D93E6F" w:rsidRPr="00921EDB" w:rsidRDefault="00D93E6F" w:rsidP="00EE1B3E">
      <w:pPr>
        <w:rPr>
          <w:rFonts w:ascii="Arial" w:hAnsi="Arial"/>
        </w:rPr>
      </w:pPr>
    </w:p>
    <w:p w14:paraId="626754B9" w14:textId="77777777" w:rsidR="00D93E6F" w:rsidRPr="00921EDB" w:rsidRDefault="00D93E6F" w:rsidP="00EE1B3E">
      <w:pPr>
        <w:rPr>
          <w:rFonts w:ascii="Arial" w:hAnsi="Arial"/>
        </w:rPr>
      </w:pPr>
    </w:p>
    <w:p w14:paraId="312A25BC" w14:textId="77777777" w:rsidR="00EE1B3E" w:rsidRPr="00921EDB" w:rsidRDefault="00EE1B3E" w:rsidP="00EE1B3E">
      <w:pPr>
        <w:rPr>
          <w:rFonts w:ascii="Arial" w:hAnsi="Arial"/>
        </w:rPr>
      </w:pPr>
      <w:r w:rsidRPr="00921EDB">
        <w:rPr>
          <w:rFonts w:ascii="Arial" w:hAnsi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4423B1" wp14:editId="3D1A36D6">
                <wp:simplePos x="0" y="0"/>
                <wp:positionH relativeFrom="column">
                  <wp:posOffset>228600</wp:posOffset>
                </wp:positionH>
                <wp:positionV relativeFrom="paragraph">
                  <wp:posOffset>138430</wp:posOffset>
                </wp:positionV>
                <wp:extent cx="1057275" cy="994410"/>
                <wp:effectExtent l="0" t="0" r="0" b="0"/>
                <wp:wrapNone/>
                <wp:docPr id="4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994410"/>
                          <a:chOff x="720" y="7194"/>
                          <a:chExt cx="1665" cy="1566"/>
                        </a:xfrm>
                      </wpg:grpSpPr>
                      <wps:wsp>
                        <wps:cNvPr id="46" name="AutoShap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15" y="7515"/>
                            <a:ext cx="0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1125" y="8025"/>
                            <a:ext cx="8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7194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E2F4" w14:textId="77777777" w:rsidR="00AA5822" w:rsidRDefault="00AA5822" w:rsidP="00EE1B3E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5" y="7815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897D8" w14:textId="77777777" w:rsidR="00AA5822" w:rsidRDefault="00AA5822" w:rsidP="00EE1B3E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815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9E5479" w14:textId="77777777" w:rsidR="00AA5822" w:rsidRDefault="00AA5822" w:rsidP="00EE1B3E">
                              <w:r>
                                <w:t>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0" y="8340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39A7E" w14:textId="77777777" w:rsidR="00AA5822" w:rsidRDefault="00AA5822" w:rsidP="00EE1B3E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18pt;margin-top:10.9pt;width:83.25pt;height:78.3pt;z-index:251663360" coordorigin="720,7194" coordsize="1665,156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65" o:spid="_x0000_s1027" type="#_x0000_t32" style="position:absolute;left:1515;top:7515;width:0;height:85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RsAqnDAAAA2wAAAA8AAAAAAAAAAAAA&#10;AAAAoQIAAGRycy9kb3ducmV2LnhtbFBLBQYAAAAABAAEAPkAAACRAwAAAAA=&#10;">
                  <v:stroke endarrow="block"/>
                </v:shape>
                <v:shape id="AutoShape 66" o:spid="_x0000_s1028" type="#_x0000_t32" style="position:absolute;left:1125;top:8025;width:8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1M91MUAAADbAAAADwAAAAAAAAAA&#10;AAAAAAChAgAAZHJzL2Rvd25yZXYueG1sUEsFBgAAAAAEAAQA+QAAAJMDAAAAAA==&#10;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9" type="#_x0000_t202" style="position:absolute;left:1260;top:7194;width:54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kQj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0ZEI74AAADbAAAADwAAAAAAAAAAAAAAAACXAgAAZHJzL2Rvd25yZXYu&#10;eG1sUEsFBgAAAAAEAAQA9QAAAIIDAAAAAA==&#10;" filled="f" stroked="f">
                  <v:textbox style="mso-fit-shape-to-text:t">
                    <w:txbxContent>
                      <w:p w14:paraId="42FCAC40" w14:textId="77777777" w:rsidR="00AA5822" w:rsidRDefault="00AA5822" w:rsidP="00EE1B3E">
                        <w:r>
                          <w:t>N</w:t>
                        </w:r>
                      </w:p>
                    </w:txbxContent>
                  </v:textbox>
                </v:shape>
                <v:shape id="Text Box 2" o:spid="_x0000_s1030" type="#_x0000_t202" style="position:absolute;left:1845;top:7815;width:54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uG4wgAA&#10;ANsAAAAPAAAAZHJzL2Rvd25yZXYueG1sRI9Ba8JAFITvBf/D8oTe6kax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K4bjCAAAA2wAAAA8AAAAAAAAAAAAAAAAAlwIAAGRycy9kb3du&#10;cmV2LnhtbFBLBQYAAAAABAAEAPUAAACGAwAAAAA=&#10;" filled="f" stroked="f">
                  <v:textbox style="mso-fit-shape-to-text:t">
                    <w:txbxContent>
                      <w:p w14:paraId="7268E658" w14:textId="77777777" w:rsidR="00AA5822" w:rsidRDefault="00AA5822" w:rsidP="00EE1B3E">
                        <w:r>
                          <w:t>E</w:t>
                        </w:r>
                      </w:p>
                    </w:txbxContent>
                  </v:textbox>
                </v:shape>
                <v:shape id="Text Box 2" o:spid="_x0000_s1031" type="#_x0000_t202" style="position:absolute;left:720;top:7815;width:54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6d74vgAA&#10;ANsAAAAPAAAAZHJzL2Rvd25yZXYueG1sRE9Li8IwEL4v+B/CCN7WVMFlqUYRH+DBy7r1PjRjU2wm&#10;pRlt/ffmsLDHj++92gy+UU/qYh3YwGyagSIug625MlD8Hj+/QUVBttgEJgMvirBZjz5WmNvQ8w89&#10;L1KpFMIxRwNOpM21jqUjj3EaWuLE3ULnURLsKm077FO4b/Q8y760x5pTg8OWdo7K++XhDYjY7exV&#10;HHw8XYfzvndZucDCmMl42C5BCQ3yL/5zn6yBRVqfvqQfoN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One+L4AAADbAAAADwAAAAAAAAAAAAAAAACXAgAAZHJzL2Rvd25yZXYu&#10;eG1sUEsFBgAAAAAEAAQA9QAAAIIDAAAAAA==&#10;" filled="f" stroked="f">
                  <v:textbox style="mso-fit-shape-to-text:t">
                    <w:txbxContent>
                      <w:p w14:paraId="3D59A8AB" w14:textId="77777777" w:rsidR="00AA5822" w:rsidRDefault="00AA5822" w:rsidP="00EE1B3E">
                        <w:r>
                          <w:t>W</w:t>
                        </w:r>
                      </w:p>
                    </w:txbxContent>
                  </v:textbox>
                </v:shape>
                <v:shape id="Text Box 2" o:spid="_x0000_s1032" type="#_x0000_t202" style="position:absolute;left:1290;top:8340;width:540;height:4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XtjwQAA&#10;ANsAAAAPAAAAZHJzL2Rvd25yZXYueG1sRI9Ba8JAFITvBf/D8gre6iaCIqmrSK3gwYs2vT+yr9nQ&#10;7NuQfTXx37uC0OMwM98w6+3oW3WlPjaBDeSzDBRxFWzDtYHy6/C2AhUF2WIbmAzcKMJ2M3lZY2HD&#10;wGe6XqRWCcKxQANOpCu0jpUjj3EWOuLk/YTeoyTZ19r2OCS4b/U8y5baY8NpwWFHH46q38ufNyBi&#10;d/mt/PTx+D2e9oPLqgWWxkxfx907KKFR/sPP9tEaWOTw+JJ+gN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6V7Y8EAAADbAAAADwAAAAAAAAAAAAAAAACXAgAAZHJzL2Rvd25y&#10;ZXYueG1sUEsFBgAAAAAEAAQA9QAAAIUDAAAAAA==&#10;" filled="f" stroked="f">
                  <v:textbox style="mso-fit-shape-to-text:t">
                    <w:txbxContent>
                      <w:p w14:paraId="33A874C6" w14:textId="77777777" w:rsidR="00AA5822" w:rsidRDefault="00AA5822" w:rsidP="00EE1B3E">
                        <w: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F65FAF" w14:textId="77777777" w:rsidR="00EE1B3E" w:rsidRPr="00921EDB" w:rsidRDefault="00EE1B3E" w:rsidP="00EE1B3E">
      <w:pPr>
        <w:rPr>
          <w:rFonts w:ascii="Arial" w:hAnsi="Arial"/>
        </w:rPr>
      </w:pPr>
    </w:p>
    <w:p w14:paraId="5EC193DD" w14:textId="77777777" w:rsidR="00EE1B3E" w:rsidRPr="00921EDB" w:rsidRDefault="00EE1B3E" w:rsidP="00EE1B3E">
      <w:pPr>
        <w:rPr>
          <w:rFonts w:ascii="Arial" w:hAnsi="Arial"/>
        </w:rPr>
      </w:pPr>
    </w:p>
    <w:p w14:paraId="43527694" w14:textId="77777777" w:rsidR="00EE1B3E" w:rsidRPr="00921EDB" w:rsidRDefault="00EE1B3E" w:rsidP="00EE1B3E">
      <w:pPr>
        <w:rPr>
          <w:rFonts w:ascii="Arial" w:hAnsi="Arial"/>
        </w:rPr>
      </w:pPr>
    </w:p>
    <w:p w14:paraId="4D9BD7D1" w14:textId="77777777" w:rsidR="00EE1B3E" w:rsidRPr="00921EDB" w:rsidRDefault="00EE1B3E" w:rsidP="00EE1B3E">
      <w:pPr>
        <w:rPr>
          <w:rFonts w:ascii="Arial" w:hAnsi="Arial"/>
        </w:rPr>
      </w:pPr>
    </w:p>
    <w:p w14:paraId="6EB354C6" w14:textId="77777777" w:rsidR="00EE1B3E" w:rsidRPr="00921EDB" w:rsidRDefault="00EE1B3E" w:rsidP="00EE1B3E">
      <w:pPr>
        <w:rPr>
          <w:rFonts w:ascii="Arial" w:hAnsi="Arial"/>
        </w:rPr>
      </w:pPr>
    </w:p>
    <w:p w14:paraId="70C826B0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49812A65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(b) </w:t>
      </w:r>
      <w:r w:rsidRPr="00921EDB">
        <w:rPr>
          <w:rFonts w:ascii="Arial" w:hAnsi="Arial"/>
          <w:sz w:val="22"/>
          <w:szCs w:val="22"/>
        </w:rPr>
        <w:tab/>
        <w:t xml:space="preserve">Which end of the rod will be positively charged? Use a diagram to help show your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answer.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7B44334A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02708C7B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32CA020F" w14:textId="77777777" w:rsidR="00422420" w:rsidRPr="00921EDB" w:rsidRDefault="00EE1B3E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 xml:space="preserve"> </w:t>
      </w:r>
    </w:p>
    <w:p w14:paraId="0ABDB5D9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2AF5F962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396CFD3E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253C08CB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0B2A2259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6A747890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11420A0D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2D88511E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619CAECF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52EB1CE8" w14:textId="77777777" w:rsidR="00422420" w:rsidRPr="00921EDB" w:rsidRDefault="00422420" w:rsidP="00EE1B3E">
      <w:pPr>
        <w:rPr>
          <w:rFonts w:ascii="Arial" w:hAnsi="Arial"/>
          <w:sz w:val="22"/>
          <w:szCs w:val="22"/>
        </w:rPr>
      </w:pPr>
    </w:p>
    <w:p w14:paraId="20C0C4BA" w14:textId="77777777" w:rsidR="00EE1B3E" w:rsidRPr="00921EDB" w:rsidRDefault="00422420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="00EE1B3E" w:rsidRPr="00921EDB">
        <w:rPr>
          <w:rFonts w:ascii="Arial" w:hAnsi="Arial"/>
          <w:sz w:val="22"/>
          <w:szCs w:val="22"/>
        </w:rPr>
        <w:t xml:space="preserve">(c) </w:t>
      </w:r>
      <w:r w:rsidRPr="00921EDB">
        <w:rPr>
          <w:rFonts w:ascii="Arial" w:hAnsi="Arial"/>
          <w:sz w:val="22"/>
          <w:szCs w:val="22"/>
        </w:rPr>
        <w:tab/>
      </w:r>
      <w:r w:rsidR="00EE1B3E" w:rsidRPr="00921EDB">
        <w:rPr>
          <w:rFonts w:ascii="Arial" w:hAnsi="Arial"/>
          <w:sz w:val="22"/>
          <w:szCs w:val="22"/>
        </w:rPr>
        <w:t xml:space="preserve">Calculate the maximum EMF that would be induced in the steel rod as it falls with a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="00EE1B3E" w:rsidRPr="00921EDB">
        <w:rPr>
          <w:rFonts w:ascii="Arial" w:hAnsi="Arial"/>
          <w:sz w:val="22"/>
          <w:szCs w:val="22"/>
        </w:rPr>
        <w:t>speed of 5.00 ms</w:t>
      </w:r>
      <w:r w:rsidR="00EE1B3E" w:rsidRPr="00921EDB">
        <w:rPr>
          <w:rFonts w:ascii="Arial" w:hAnsi="Arial"/>
          <w:sz w:val="22"/>
          <w:szCs w:val="22"/>
          <w:vertAlign w:val="superscript"/>
        </w:rPr>
        <w:t>−1</w:t>
      </w:r>
      <w:r w:rsidR="00EE1B3E" w:rsidRPr="00921EDB">
        <w:rPr>
          <w:rFonts w:ascii="Arial" w:hAnsi="Arial"/>
          <w:sz w:val="22"/>
          <w:szCs w:val="22"/>
        </w:rPr>
        <w:t xml:space="preserve">.                                                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="00EE1B3E" w:rsidRPr="00921EDB">
        <w:rPr>
          <w:rFonts w:ascii="Arial" w:hAnsi="Arial"/>
          <w:sz w:val="22"/>
          <w:szCs w:val="22"/>
        </w:rPr>
        <w:t>(3 marks)</w:t>
      </w:r>
    </w:p>
    <w:p w14:paraId="1E47E23F" w14:textId="77777777" w:rsidR="003B7C05" w:rsidRPr="00921EDB" w:rsidRDefault="003B7C05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46BF5A16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4.</w:t>
      </w:r>
      <w:r w:rsidRPr="00921EDB">
        <w:rPr>
          <w:rFonts w:ascii="Arial" w:hAnsi="Arial"/>
          <w:sz w:val="22"/>
          <w:szCs w:val="22"/>
        </w:rPr>
        <w:tab/>
        <w:t xml:space="preserve">Energy consumption in our homes is measured in kilowatt-hours (kWh). Show that one </w:t>
      </w:r>
      <w:r w:rsidRPr="00921EDB">
        <w:rPr>
          <w:rFonts w:ascii="Arial" w:hAnsi="Arial"/>
          <w:sz w:val="22"/>
          <w:szCs w:val="22"/>
        </w:rPr>
        <w:tab/>
        <w:t>kilowatt-hour is equal to 3.60 x 10</w:t>
      </w:r>
      <w:r w:rsidRPr="00921EDB">
        <w:rPr>
          <w:rFonts w:ascii="Arial" w:hAnsi="Arial"/>
          <w:sz w:val="22"/>
          <w:szCs w:val="22"/>
          <w:vertAlign w:val="superscript"/>
        </w:rPr>
        <w:t>6</w:t>
      </w:r>
      <w:r w:rsidRPr="00921EDB">
        <w:rPr>
          <w:rFonts w:ascii="Arial" w:hAnsi="Arial"/>
          <w:sz w:val="22"/>
          <w:szCs w:val="22"/>
        </w:rPr>
        <w:t xml:space="preserve"> Joules.</w:t>
      </w:r>
      <w:r w:rsidRPr="00921EDB">
        <w:rPr>
          <w:rFonts w:ascii="Arial" w:hAnsi="Arial"/>
          <w:sz w:val="22"/>
          <w:szCs w:val="22"/>
        </w:rPr>
        <w:tab/>
        <w:t xml:space="preserve">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(3 marks)</w:t>
      </w:r>
    </w:p>
    <w:p w14:paraId="35EFD79B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4D2F3870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27950671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1B24EA28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7237B07C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5D7A687A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3C06EBA9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708B75FA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3139F1E1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17011A89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2063AC6C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2ADA7CFC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1AF9898B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B67B0C" wp14:editId="409B43E4">
                <wp:simplePos x="0" y="0"/>
                <wp:positionH relativeFrom="column">
                  <wp:posOffset>4587875</wp:posOffset>
                </wp:positionH>
                <wp:positionV relativeFrom="paragraph">
                  <wp:posOffset>139700</wp:posOffset>
                </wp:positionV>
                <wp:extent cx="1976120" cy="2647950"/>
                <wp:effectExtent l="0" t="0" r="0" b="0"/>
                <wp:wrapThrough wrapText="bothSides">
                  <wp:wrapPolygon edited="0">
                    <wp:start x="14992" y="0"/>
                    <wp:lineTo x="3054" y="0"/>
                    <wp:lineTo x="3054" y="2072"/>
                    <wp:lineTo x="10828" y="3315"/>
                    <wp:lineTo x="4442" y="3522"/>
                    <wp:lineTo x="2221" y="4558"/>
                    <wp:lineTo x="2221" y="16576"/>
                    <wp:lineTo x="555" y="18026"/>
                    <wp:lineTo x="278" y="21341"/>
                    <wp:lineTo x="21100" y="21341"/>
                    <wp:lineTo x="20267" y="4558"/>
                    <wp:lineTo x="17491" y="3522"/>
                    <wp:lineTo x="14437" y="3315"/>
                    <wp:lineTo x="17769" y="1658"/>
                    <wp:lineTo x="17491" y="0"/>
                    <wp:lineTo x="14992" y="0"/>
                  </wp:wrapPolygon>
                </wp:wrapThrough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120" cy="2647950"/>
                          <a:chOff x="8543" y="2679"/>
                          <a:chExt cx="3112" cy="4170"/>
                        </a:xfrm>
                      </wpg:grpSpPr>
                      <wps:wsp>
                        <wps:cNvPr id="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8955" y="3399"/>
                            <a:ext cx="840" cy="2700"/>
                          </a:xfrm>
                          <a:prstGeom prst="can">
                            <a:avLst>
                              <a:gd name="adj" fmla="val 8035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0485" y="3399"/>
                            <a:ext cx="840" cy="2700"/>
                          </a:xfrm>
                          <a:prstGeom prst="can">
                            <a:avLst>
                              <a:gd name="adj" fmla="val 8035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9330" y="2724"/>
                            <a:ext cx="225" cy="37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0770" y="2679"/>
                            <a:ext cx="225" cy="375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543" y="6099"/>
                            <a:ext cx="15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3DDD9" w14:textId="77777777" w:rsidR="00AA5822" w:rsidRDefault="00AA5822" w:rsidP="003B7C05">
                              <w:pPr>
                                <w:jc w:val="center"/>
                              </w:pPr>
                              <w:r>
                                <w:t>Aluminium cylinder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73" y="6099"/>
                            <a:ext cx="1582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5E8F9" w14:textId="77777777" w:rsidR="00AA5822" w:rsidRDefault="00AA5822" w:rsidP="003B7C05">
                              <w:pPr>
                                <w:jc w:val="center"/>
                              </w:pPr>
                              <w:r>
                                <w:t>Plastic cylinder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18" y="2730"/>
                            <a:ext cx="54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2C8D6" w14:textId="77777777" w:rsidR="00AA5822" w:rsidRPr="00563A4D" w:rsidRDefault="00AA5822" w:rsidP="003B7C0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563A4D">
                                <w:rPr>
                                  <w:rFonts w:ascii="Arial" w:hAnsi="Arial" w:cs="Arial"/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2739"/>
                            <a:ext cx="54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1BC74" w14:textId="77777777" w:rsidR="00AA5822" w:rsidRPr="00563A4D" w:rsidRDefault="00AA5822" w:rsidP="003B7C05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3" style="position:absolute;margin-left:361.25pt;margin-top:11pt;width:155.6pt;height:208.5pt;z-index:251664384" coordorigin="8543,2679" coordsize="3112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72" o:spid="_x0000_s1034" type="#_x0000_t22" style="position:absolute;left:8955;top:3399;width:840;height:2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A7nzwwAA&#10;ANsAAAAPAAAAZHJzL2Rvd25yZXYueG1sRI9Bi8IwFITvC/6H8IS9iKarrkg1iiyKgqetInh7NM+2&#10;2LyUJtquv94Iwh6HmfmGmS9bU4o71a6wrOBrEIEgTq0uOFNwPGz6UxDOI2ssLZOCP3KwXHQ+5hhr&#10;2/Av3ROfiQBhF6OC3PsqltKlORl0A1sRB+9ia4M+yDqTusYmwE0ph1E0kQYLDgs5VvSTU3pNbkZB&#10;dW5OtE705LaLetq5zWM/3j6U+uy2qxkIT63/D7/bO63gewSvL+EHyMUT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A7nzwwAAANsAAAAPAAAAAAAAAAAAAAAAAJcCAABkcnMvZG93&#10;bnJldi54bWxQSwUGAAAAAAQABAD1AAAAhwMAAAAA&#10;"/>
                <v:shape id="AutoShape 73" o:spid="_x0000_s1035" type="#_x0000_t22" style="position:absolute;left:10485;top:3399;width:840;height:2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6iGHwwAA&#10;ANsAAAAPAAAAZHJzL2Rvd25yZXYueG1sRI9Bi8IwFITvC/6H8AQvi6aKilSjiCgKe7KK4O3RPNti&#10;81KaaKu/frOw4HGYmW+Yxao1pXhS7QrLCoaDCARxanXBmYLzadefgXAeWWNpmRS8yMFq2flaYKxt&#10;w0d6Jj4TAcIuRgW591UspUtzMugGtiIO3s3WBn2QdSZ1jU2Am1KOomgqDRYcFnKsaJNTek8eRkF1&#10;bS60TfT0cYi+tXO79894/1aq123XcxCeWv8J/7cPWsFkDH9fwg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6iGHwwAAANsAAAAPAAAAAAAAAAAAAAAAAJcCAABkcnMvZG93&#10;bnJldi54bWxQSwUGAAAAAAQABAD1AAAAhwMAAAAA&#10;"/>
                <v:shapetype id="_x0000_t16" coordsize="21600,21600" o:spt="16" adj="5400" path="m@0,0l0@0,,21600@1,21600,21600@2,21600,0xem0@0nfl@1@0,21600,0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74" o:spid="_x0000_s1036" type="#_x0000_t16" style="position:absolute;left:9330;top:2724;width:225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73ukwwAA&#10;ANsAAAAPAAAAZHJzL2Rvd25yZXYueG1sRI/RagIxFETfC/5DuIJvNaug1NUooizYl9KqH3DZXDer&#10;m5slyerar28KhT4OM3OGWW1624g7+VA7VjAZZyCIS6drrhScT8XrG4gQkTU2jknBkwJs1oOXFeba&#10;PfiL7sdYiQThkKMCE2ObSxlKQxbD2LXEybs4bzEm6SupPT4S3DZymmVzabHmtGCwpZ2h8nbsrILP&#10;749+sV20e/d+LbDwppu70Ck1GvbbJYhIffwP/7UPWsFsBr9f0g+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73ukwwAAANsAAAAPAAAAAAAAAAAAAAAAAJcCAABkcnMvZG93&#10;bnJldi54bWxQSwUGAAAAAAQABAD1AAAAhwMAAAAA&#10;"/>
                <v:shape id="AutoShape 75" o:spid="_x0000_s1037" type="#_x0000_t16" style="position:absolute;left:10770;top:2679;width:225;height: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PeXTwwAA&#10;ANsAAAAPAAAAZHJzL2Rvd25yZXYueG1sRI9Ra8IwFIXfB/6HcAXfZurAMqtRxFHQl7G5/YBLc22q&#10;zU1JUq3++mUw2OPhnPMdzmoz2FZcyYfGsYLZNANBXDndcK3g+6t8fgURIrLG1jEpuFOAzXr0tMJC&#10;uxt/0vUYa5EgHApUYGLsCilDZchimLqOOHkn5y3GJH0ttcdbgttWvmRZLi02nBYMdrQzVF2OvVXw&#10;8XgfFttF9+YO5xJLb/rchV6pyXjYLkFEGuJ/+K+91wrmOfx+ST9Ar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PeXTwwAAANsAAAAPAAAAAAAAAAAAAAAAAJcCAABkcnMvZG93&#10;bnJldi54bWxQSwUGAAAAAAQABAD1AAAAhwMAAAAA&#10;"/>
                <v:shape id="Text Box 2" o:spid="_x0000_s1038" type="#_x0000_t202" style="position:absolute;left:8543;top:6099;width:1582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7AB36DB1" w14:textId="77777777" w:rsidR="00AA5822" w:rsidRDefault="00AA5822" w:rsidP="003B7C05">
                        <w:pPr>
                          <w:jc w:val="center"/>
                        </w:pPr>
                        <w:r>
                          <w:t>Aluminium cylinder</w:t>
                        </w:r>
                      </w:p>
                    </w:txbxContent>
                  </v:textbox>
                </v:shape>
                <v:shape id="Text Box 2" o:spid="_x0000_s1039" type="#_x0000_t202" style="position:absolute;left:10073;top:6099;width:1582;height:7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50842951" w14:textId="77777777" w:rsidR="00AA5822" w:rsidRDefault="00AA5822" w:rsidP="003B7C05">
                        <w:pPr>
                          <w:jc w:val="center"/>
                        </w:pPr>
                        <w:r>
                          <w:t>Plastic cylinder</w:t>
                        </w:r>
                      </w:p>
                    </w:txbxContent>
                  </v:textbox>
                </v:shape>
                <v:shape id="Text Box 2" o:spid="_x0000_s1040" type="#_x0000_t202" style="position:absolute;left:8918;top:2730;width:547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7931F8BD" w14:textId="77777777" w:rsidR="00AA5822" w:rsidRPr="00563A4D" w:rsidRDefault="00AA5822" w:rsidP="003B7C0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63A4D">
                          <w:rPr>
                            <w:rFonts w:ascii="Arial" w:hAnsi="Arial" w:cs="Arial"/>
                            <w:b/>
                          </w:rPr>
                          <w:t>X</w:t>
                        </w:r>
                      </w:p>
                    </w:txbxContent>
                  </v:textbox>
                </v:shape>
                <v:shape id="Text Box 2" o:spid="_x0000_s1041" type="#_x0000_t202" style="position:absolute;left:10328;top:2739;width:547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0D207595" w14:textId="77777777" w:rsidR="00AA5822" w:rsidRPr="00563A4D" w:rsidRDefault="00AA5822" w:rsidP="003B7C05">
                        <w:pPr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21E6399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5.</w:t>
      </w:r>
      <w:r w:rsidRPr="00921EDB">
        <w:rPr>
          <w:rFonts w:ascii="Arial" w:hAnsi="Arial"/>
          <w:sz w:val="22"/>
          <w:szCs w:val="22"/>
        </w:rPr>
        <w:tab/>
        <w:t xml:space="preserve">One bar magnet (X) is dropped through an aluminium cylinder. An </w:t>
      </w:r>
      <w:r w:rsidRPr="00921EDB">
        <w:rPr>
          <w:rFonts w:ascii="Arial" w:hAnsi="Arial"/>
          <w:sz w:val="22"/>
          <w:szCs w:val="22"/>
        </w:rPr>
        <w:tab/>
        <w:t xml:space="preserve">identical magnet (Y) is </w:t>
      </w:r>
      <w:r w:rsidRPr="00921EDB">
        <w:rPr>
          <w:rFonts w:ascii="Arial" w:hAnsi="Arial"/>
          <w:sz w:val="22"/>
          <w:szCs w:val="22"/>
        </w:rPr>
        <w:tab/>
        <w:t>dropped through a plastic cylinder.</w:t>
      </w:r>
    </w:p>
    <w:p w14:paraId="12DFD713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</w:p>
    <w:p w14:paraId="304ABC5C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>(a)</w:t>
      </w:r>
      <w:r w:rsidRPr="00921EDB">
        <w:rPr>
          <w:rFonts w:ascii="Arial" w:hAnsi="Arial"/>
          <w:sz w:val="22"/>
          <w:szCs w:val="22"/>
        </w:rPr>
        <w:tab/>
        <w:t xml:space="preserve">Which magnet will fall through its cylinder first (X or Y)? </w:t>
      </w:r>
    </w:p>
    <w:p w14:paraId="3E28E1B3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</w:p>
    <w:p w14:paraId="4167666B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______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36D10145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</w:p>
    <w:p w14:paraId="0B2A8B36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</w:p>
    <w:p w14:paraId="7A2B539B" w14:textId="77777777" w:rsidR="003B7C05" w:rsidRPr="00921EDB" w:rsidRDefault="003B7C05" w:rsidP="003B7C05">
      <w:pPr>
        <w:rPr>
          <w:rFonts w:ascii="Arial" w:hAnsi="Arial"/>
          <w:sz w:val="22"/>
          <w:szCs w:val="22"/>
        </w:rPr>
      </w:pPr>
    </w:p>
    <w:p w14:paraId="6B335BF7" w14:textId="77777777" w:rsidR="003B7C05" w:rsidRPr="00921EDB" w:rsidRDefault="003B7C05" w:rsidP="003B7C05">
      <w:pPr>
        <w:rPr>
          <w:rFonts w:ascii="Arial" w:hAnsi="Arial"/>
          <w:b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>(b)</w:t>
      </w:r>
      <w:r w:rsidRPr="00921EDB">
        <w:rPr>
          <w:rFonts w:ascii="Arial" w:hAnsi="Arial"/>
          <w:sz w:val="22"/>
          <w:szCs w:val="22"/>
        </w:rPr>
        <w:tab/>
        <w:t xml:space="preserve">Using your knowledge of </w:t>
      </w:r>
      <w:r w:rsidR="00921EDB">
        <w:rPr>
          <w:rFonts w:ascii="Arial" w:hAnsi="Arial"/>
          <w:sz w:val="22"/>
          <w:szCs w:val="22"/>
        </w:rPr>
        <w:t>electromagnetic</w:t>
      </w:r>
      <w:r w:rsidRPr="00921EDB">
        <w:rPr>
          <w:rFonts w:ascii="Arial" w:hAnsi="Arial"/>
          <w:sz w:val="22"/>
          <w:szCs w:val="22"/>
        </w:rPr>
        <w:t xml:space="preserve"> theory, explain your </w:t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 xml:space="preserve">answer.           </w:t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>(2 marks)</w:t>
      </w:r>
    </w:p>
    <w:p w14:paraId="2C5BF9E9" w14:textId="77777777" w:rsidR="003B7C05" w:rsidRPr="00921EDB" w:rsidRDefault="003B7C05" w:rsidP="00EE1B3E">
      <w:pPr>
        <w:rPr>
          <w:rFonts w:ascii="Arial" w:hAnsi="Arial"/>
          <w:sz w:val="22"/>
          <w:szCs w:val="22"/>
        </w:rPr>
      </w:pPr>
    </w:p>
    <w:p w14:paraId="5F8F17C4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0F8F95EB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12771870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7DF13FC6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2B288CE3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4DB1A0FA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32797FB9" w14:textId="77777777" w:rsidR="00EE1B3E" w:rsidRPr="00921EDB" w:rsidRDefault="00EE1B3E" w:rsidP="00EE1B3E">
      <w:pPr>
        <w:rPr>
          <w:rFonts w:ascii="Arial" w:hAnsi="Arial"/>
          <w:sz w:val="22"/>
          <w:szCs w:val="22"/>
        </w:rPr>
      </w:pPr>
    </w:p>
    <w:p w14:paraId="7A259B12" w14:textId="77777777" w:rsidR="008F58A6" w:rsidRPr="00921EDB" w:rsidRDefault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0FBAEA98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6.</w:t>
      </w:r>
      <w:r w:rsidRPr="00921EDB">
        <w:rPr>
          <w:rFonts w:ascii="Arial" w:hAnsi="Arial"/>
          <w:sz w:val="22"/>
          <w:szCs w:val="22"/>
        </w:rPr>
        <w:tab/>
        <w:t xml:space="preserve">The maximum power through the primary coil of a 100% efficient transformer is 1200 W at a </w:t>
      </w:r>
      <w:r w:rsidRPr="00921EDB">
        <w:rPr>
          <w:rFonts w:ascii="Arial" w:hAnsi="Arial"/>
          <w:sz w:val="22"/>
          <w:szCs w:val="22"/>
        </w:rPr>
        <w:tab/>
        <w:t xml:space="preserve">voltage of 240 V. The primary coil has 800 turns. The secondary current produced is 50.0 A </w:t>
      </w:r>
      <w:r w:rsidRPr="00921EDB">
        <w:rPr>
          <w:rFonts w:ascii="Arial" w:hAnsi="Arial"/>
          <w:sz w:val="22"/>
          <w:szCs w:val="22"/>
        </w:rPr>
        <w:tab/>
        <w:t>and is used to operate an electric motor.</w:t>
      </w:r>
    </w:p>
    <w:p w14:paraId="10C66FC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27BC2095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(a) </w:t>
      </w:r>
      <w:r w:rsidRPr="00921EDB">
        <w:rPr>
          <w:rFonts w:ascii="Arial" w:hAnsi="Arial"/>
          <w:sz w:val="22"/>
          <w:szCs w:val="22"/>
        </w:rPr>
        <w:tab/>
        <w:t xml:space="preserve">What voltage is produced in the secondary coil? Draw a diagram to help explain your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answer.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(4 marks)</w:t>
      </w:r>
    </w:p>
    <w:p w14:paraId="773AB96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22E8D834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9BB068D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76F729E2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030EBB11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672B274E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7D8FDB03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12D206B7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1E586171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3F9EE00D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4D062EC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013E9E1C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A4442A8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07BE0080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1F25E8CC" w14:textId="77777777" w:rsidR="00BE7771" w:rsidRPr="00921EDB" w:rsidRDefault="00BE7771" w:rsidP="008F58A6">
      <w:pPr>
        <w:rPr>
          <w:rFonts w:ascii="Arial" w:hAnsi="Arial"/>
          <w:sz w:val="22"/>
          <w:szCs w:val="22"/>
        </w:rPr>
      </w:pPr>
    </w:p>
    <w:p w14:paraId="0C6099BA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70F63036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2FA477F0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399F074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3AA69CE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(b) </w:t>
      </w:r>
      <w:r w:rsidRPr="00921EDB">
        <w:rPr>
          <w:rFonts w:ascii="Arial" w:hAnsi="Arial"/>
          <w:sz w:val="22"/>
          <w:szCs w:val="22"/>
        </w:rPr>
        <w:tab/>
        <w:t xml:space="preserve">How many turns does the secondary coil contain?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4BA9F19B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1A6A51E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011959A0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44900DEA" w14:textId="77777777" w:rsidR="00BE7771" w:rsidRPr="00921EDB" w:rsidRDefault="00BE7771" w:rsidP="008F58A6">
      <w:pPr>
        <w:rPr>
          <w:rFonts w:ascii="Arial" w:hAnsi="Arial"/>
          <w:sz w:val="22"/>
          <w:szCs w:val="22"/>
        </w:rPr>
      </w:pPr>
    </w:p>
    <w:p w14:paraId="6572AC17" w14:textId="77777777" w:rsidR="00BE7771" w:rsidRPr="00921EDB" w:rsidRDefault="00BE7771" w:rsidP="008F58A6">
      <w:pPr>
        <w:rPr>
          <w:rFonts w:ascii="Arial" w:hAnsi="Arial"/>
          <w:sz w:val="22"/>
          <w:szCs w:val="22"/>
        </w:rPr>
      </w:pPr>
    </w:p>
    <w:p w14:paraId="7B40CABD" w14:textId="77777777" w:rsidR="00BE7771" w:rsidRPr="00921EDB" w:rsidRDefault="00BE7771" w:rsidP="008F58A6">
      <w:pPr>
        <w:rPr>
          <w:rFonts w:ascii="Arial" w:hAnsi="Arial"/>
          <w:sz w:val="22"/>
          <w:szCs w:val="22"/>
        </w:rPr>
      </w:pPr>
    </w:p>
    <w:p w14:paraId="7FAEB36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6C26B669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2430DB8C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01635804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5B342FD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(c) </w:t>
      </w:r>
      <w:r w:rsidRPr="00921EDB">
        <w:rPr>
          <w:rFonts w:ascii="Arial" w:hAnsi="Arial"/>
          <w:sz w:val="22"/>
          <w:szCs w:val="22"/>
        </w:rPr>
        <w:tab/>
        <w:t xml:space="preserve">Most transformers are not 100% efficient. </w:t>
      </w:r>
    </w:p>
    <w:p w14:paraId="7C1D7479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110A31E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(i) </w:t>
      </w:r>
      <w:r w:rsidRPr="00921EDB">
        <w:rPr>
          <w:rFonts w:ascii="Arial" w:hAnsi="Arial"/>
          <w:sz w:val="22"/>
          <w:szCs w:val="22"/>
        </w:rPr>
        <w:tab/>
        <w:t xml:space="preserve">Identify one source of power loss in the transformer core.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4F2A478F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24081975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65C5758B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633B3FBE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</w:p>
    <w:p w14:paraId="73094B97" w14:textId="77777777" w:rsidR="008F58A6" w:rsidRPr="00921EDB" w:rsidRDefault="008F58A6" w:rsidP="008F58A6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(ii) </w:t>
      </w:r>
      <w:r w:rsidRPr="00921EDB">
        <w:rPr>
          <w:rFonts w:ascii="Arial" w:hAnsi="Arial"/>
          <w:sz w:val="22"/>
          <w:szCs w:val="22"/>
        </w:rPr>
        <w:tab/>
        <w:t xml:space="preserve">Using your knowledge of electromagnetic theory, explain why the answer you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gave for (c)(i) causes a reduction of efficiency.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(3 marks)</w:t>
      </w:r>
    </w:p>
    <w:p w14:paraId="46A5CB74" w14:textId="77777777" w:rsidR="00BF2D56" w:rsidRPr="00921EDB" w:rsidRDefault="00BF2D56" w:rsidP="00D10F0A">
      <w:pPr>
        <w:rPr>
          <w:rFonts w:ascii="Arial" w:hAnsi="Arial"/>
          <w:sz w:val="22"/>
          <w:szCs w:val="22"/>
        </w:rPr>
      </w:pPr>
    </w:p>
    <w:p w14:paraId="617AF4AF" w14:textId="77777777" w:rsidR="00BE7771" w:rsidRPr="00921EDB" w:rsidRDefault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4509CBB8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 xml:space="preserve">(iii) </w:t>
      </w:r>
      <w:r w:rsidRPr="00921EDB">
        <w:rPr>
          <w:rFonts w:ascii="Arial" w:hAnsi="Arial"/>
          <w:sz w:val="22"/>
          <w:szCs w:val="22"/>
        </w:rPr>
        <w:tab/>
        <w:t>Identify one way that transformer core power loss can be reduced.</w:t>
      </w:r>
      <w:r w:rsidRPr="00921EDB">
        <w:rPr>
          <w:rFonts w:ascii="Arial" w:hAnsi="Arial"/>
          <w:sz w:val="22"/>
          <w:szCs w:val="22"/>
        </w:rPr>
        <w:tab/>
        <w:t>(1 mark)</w:t>
      </w:r>
    </w:p>
    <w:p w14:paraId="23D92C22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D7EE978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8CF879E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C92AF3B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2596DC9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BD57B87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7F0DD22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E603B30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CCB9879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19A53359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>7.</w:t>
      </w:r>
      <w:r w:rsidRPr="00921EDB">
        <w:rPr>
          <w:rFonts w:ascii="Arial" w:hAnsi="Arial"/>
          <w:sz w:val="22"/>
          <w:szCs w:val="22"/>
        </w:rPr>
        <w:tab/>
        <w:t xml:space="preserve">A power station produces 300 MW of electric power for a distant city. Just outside the power </w:t>
      </w:r>
      <w:r w:rsidRPr="00921EDB">
        <w:rPr>
          <w:rFonts w:ascii="Arial" w:hAnsi="Arial"/>
          <w:sz w:val="22"/>
          <w:szCs w:val="22"/>
        </w:rPr>
        <w:tab/>
        <w:t xml:space="preserve">station, a 100% efficient transformer boosts the voltage to 500 kV. The power loss (and </w:t>
      </w:r>
      <w:r w:rsidRPr="00921EDB">
        <w:rPr>
          <w:rFonts w:ascii="Arial" w:hAnsi="Arial"/>
          <w:sz w:val="22"/>
          <w:szCs w:val="22"/>
        </w:rPr>
        <w:tab/>
        <w:t>therefore also the voltage loss) occurring along the transmission wires is 5.50%.</w:t>
      </w:r>
    </w:p>
    <w:p w14:paraId="71AFAB8E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B5558B3" w14:textId="77777777" w:rsidR="00BE7771" w:rsidRPr="00921EDB" w:rsidRDefault="00BE7771" w:rsidP="00BE7771">
      <w:pPr>
        <w:jc w:val="center"/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noProof/>
          <w:lang w:val="en-US"/>
        </w:rPr>
        <w:drawing>
          <wp:inline distT="0" distB="0" distL="0" distR="0" wp14:anchorId="1F885513" wp14:editId="4C348C2C">
            <wp:extent cx="2303145" cy="1430655"/>
            <wp:effectExtent l="0" t="0" r="8255" b="0"/>
            <wp:docPr id="61" name="Picture 8" descr="Screen Shot 2016-01-23 a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Shot 2016-01-23 at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BD72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FC87FFA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 xml:space="preserve"> </w:t>
      </w:r>
      <w:r w:rsidRPr="00921EDB">
        <w:rPr>
          <w:rFonts w:ascii="Arial" w:hAnsi="Arial"/>
          <w:sz w:val="22"/>
          <w:szCs w:val="22"/>
        </w:rPr>
        <w:tab/>
        <w:t xml:space="preserve">(a) </w:t>
      </w:r>
      <w:r w:rsidRPr="00921EDB">
        <w:rPr>
          <w:rFonts w:ascii="Arial" w:hAnsi="Arial"/>
          <w:sz w:val="22"/>
          <w:szCs w:val="22"/>
        </w:rPr>
        <w:tab/>
        <w:t xml:space="preserve">Calculate the power lost along the transmission wires.  </w:t>
      </w:r>
      <w:r w:rsidRPr="00921EDB">
        <w:rPr>
          <w:rFonts w:ascii="Arial" w:hAnsi="Arial"/>
          <w:sz w:val="22"/>
          <w:szCs w:val="22"/>
        </w:rPr>
        <w:tab/>
        <w:t xml:space="preserve">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29E27130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F1D1055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49087B2C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56A2F35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35A1F77F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1A0848D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609DEA7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3AF86CE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FD37A61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4F0ACA82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C07ACF3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D82CA4E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1D97FF0F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B20AB81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F605186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(b) </w:t>
      </w:r>
      <w:r w:rsidRPr="00921EDB">
        <w:rPr>
          <w:rFonts w:ascii="Arial" w:hAnsi="Arial"/>
          <w:sz w:val="22"/>
          <w:szCs w:val="22"/>
        </w:rPr>
        <w:tab/>
        <w:t xml:space="preserve">Calculate the current flowing in the transmission wires. </w:t>
      </w:r>
      <w:r w:rsidRPr="00921EDB">
        <w:rPr>
          <w:rFonts w:ascii="Arial" w:hAnsi="Arial"/>
          <w:sz w:val="22"/>
          <w:szCs w:val="22"/>
        </w:rPr>
        <w:tab/>
        <w:t xml:space="preserve">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0D245D9F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47284B5E" w14:textId="77777777" w:rsidR="00BE7771" w:rsidRPr="00921EDB" w:rsidRDefault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br w:type="page"/>
      </w:r>
    </w:p>
    <w:p w14:paraId="6FE02E3C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(c) </w:t>
      </w:r>
      <w:r w:rsidRPr="00921EDB">
        <w:rPr>
          <w:rFonts w:ascii="Arial" w:hAnsi="Arial"/>
          <w:sz w:val="22"/>
          <w:szCs w:val="22"/>
        </w:rPr>
        <w:tab/>
        <w:t xml:space="preserve">Calculate the resistance of the transmission cables.      </w:t>
      </w:r>
      <w:r w:rsidRPr="00921EDB">
        <w:rPr>
          <w:rFonts w:ascii="Arial" w:hAnsi="Arial"/>
          <w:sz w:val="22"/>
          <w:szCs w:val="22"/>
        </w:rPr>
        <w:tab/>
        <w:t xml:space="preserve">      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065AB2E1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08D179C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1FCFAC84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D1A0C8E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6B60A429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586AD68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4AB75A01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7704AF80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09CDCB39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36F9F7CA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EA3CF0F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D4B41A6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2B2256EC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5F6D5880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00E90C42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</w:p>
    <w:p w14:paraId="0787E6B8" w14:textId="77777777" w:rsidR="00BE7771" w:rsidRPr="00921EDB" w:rsidRDefault="00BE7771" w:rsidP="00BE7771">
      <w:pPr>
        <w:rPr>
          <w:rFonts w:ascii="Arial" w:hAnsi="Arial"/>
          <w:sz w:val="22"/>
          <w:szCs w:val="22"/>
        </w:rPr>
      </w:pPr>
      <w:r w:rsidRPr="00921EDB">
        <w:rPr>
          <w:rFonts w:ascii="Arial" w:hAnsi="Arial"/>
          <w:sz w:val="22"/>
          <w:szCs w:val="22"/>
        </w:rPr>
        <w:tab/>
        <w:t xml:space="preserve">(d) </w:t>
      </w:r>
      <w:r w:rsidRPr="00921EDB">
        <w:rPr>
          <w:rFonts w:ascii="Arial" w:hAnsi="Arial"/>
          <w:sz w:val="22"/>
          <w:szCs w:val="22"/>
        </w:rPr>
        <w:tab/>
        <w:t xml:space="preserve">Calculate the voltage available at the city.     </w:t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</w:r>
      <w:r w:rsidRPr="00921EDB">
        <w:rPr>
          <w:rFonts w:ascii="Arial" w:hAnsi="Arial"/>
          <w:sz w:val="22"/>
          <w:szCs w:val="22"/>
        </w:rPr>
        <w:tab/>
        <w:t>(2 marks)</w:t>
      </w:r>
    </w:p>
    <w:p w14:paraId="03AAD0CE" w14:textId="77777777" w:rsidR="00BE7771" w:rsidRPr="00921EDB" w:rsidRDefault="00BE7771" w:rsidP="00D10F0A">
      <w:pPr>
        <w:rPr>
          <w:rFonts w:ascii="Arial" w:hAnsi="Arial"/>
          <w:sz w:val="22"/>
          <w:szCs w:val="22"/>
        </w:rPr>
      </w:pPr>
    </w:p>
    <w:p w14:paraId="4B19110A" w14:textId="77777777" w:rsidR="00BE7771" w:rsidRPr="00921EDB" w:rsidRDefault="00BE7771" w:rsidP="00D10F0A">
      <w:pPr>
        <w:rPr>
          <w:rFonts w:ascii="Arial" w:hAnsi="Arial"/>
          <w:sz w:val="22"/>
          <w:szCs w:val="22"/>
        </w:rPr>
      </w:pPr>
    </w:p>
    <w:p w14:paraId="1BAF968C" w14:textId="77777777" w:rsidR="00BE7771" w:rsidRPr="00921EDB" w:rsidRDefault="00BE7771" w:rsidP="00D10F0A">
      <w:pPr>
        <w:rPr>
          <w:rFonts w:ascii="Arial" w:hAnsi="Arial"/>
          <w:sz w:val="22"/>
          <w:szCs w:val="22"/>
        </w:rPr>
      </w:pPr>
    </w:p>
    <w:sectPr w:rsidR="00BE7771" w:rsidRPr="00921EDB" w:rsidSect="00DA5783">
      <w:footerReference w:type="even" r:id="rId14"/>
      <w:footerReference w:type="default" r:id="rId15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6BE3A" w14:textId="77777777" w:rsidR="00AA5822" w:rsidRDefault="00AA5822" w:rsidP="00EA0D54">
      <w:r>
        <w:separator/>
      </w:r>
    </w:p>
  </w:endnote>
  <w:endnote w:type="continuationSeparator" w:id="0">
    <w:p w14:paraId="06F504F7" w14:textId="77777777" w:rsidR="00AA5822" w:rsidRDefault="00AA5822" w:rsidP="00EA0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DBDF57" w14:textId="77777777" w:rsidR="00AA5822" w:rsidRDefault="00AA5822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13E04E" w14:textId="77777777" w:rsidR="00AA5822" w:rsidRDefault="00AA58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FF77E" w14:textId="77777777" w:rsidR="00AA5822" w:rsidRDefault="00AA5822" w:rsidP="00C175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24E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4569975" w14:textId="77777777" w:rsidR="00AA5822" w:rsidRDefault="00AA58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25EC3" w14:textId="77777777" w:rsidR="00AA5822" w:rsidRDefault="00AA5822" w:rsidP="00EA0D54">
      <w:r>
        <w:separator/>
      </w:r>
    </w:p>
  </w:footnote>
  <w:footnote w:type="continuationSeparator" w:id="0">
    <w:p w14:paraId="471EE9D5" w14:textId="77777777" w:rsidR="00AA5822" w:rsidRDefault="00AA5822" w:rsidP="00EA0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923"/>
    <w:multiLevelType w:val="hybridMultilevel"/>
    <w:tmpl w:val="77E28FC0"/>
    <w:lvl w:ilvl="0" w:tplc="4AC4AB98">
      <w:start w:val="1"/>
      <w:numFmt w:val="lowerRoman"/>
      <w:lvlText w:val="(%1)"/>
      <w:lvlJc w:val="left"/>
      <w:pPr>
        <w:ind w:left="298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>
    <w:nsid w:val="11D831C2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5100171"/>
    <w:multiLevelType w:val="hybridMultilevel"/>
    <w:tmpl w:val="2B8E3E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56016"/>
    <w:multiLevelType w:val="hybridMultilevel"/>
    <w:tmpl w:val="0484913E"/>
    <w:lvl w:ilvl="0" w:tplc="28CA5BB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27D2BBF"/>
    <w:multiLevelType w:val="hybridMultilevel"/>
    <w:tmpl w:val="8774F662"/>
    <w:lvl w:ilvl="0" w:tplc="0C090015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>
    <w:nsid w:val="3BE87458"/>
    <w:multiLevelType w:val="hybridMultilevel"/>
    <w:tmpl w:val="990CC5F8"/>
    <w:lvl w:ilvl="0" w:tplc="0C090015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92E37EC"/>
    <w:multiLevelType w:val="hybridMultilevel"/>
    <w:tmpl w:val="C7C08CBC"/>
    <w:lvl w:ilvl="0" w:tplc="3DECDDAC">
      <w:start w:val="1"/>
      <w:numFmt w:val="lowerLetter"/>
      <w:lvlText w:val="(%1)"/>
      <w:lvlJc w:val="left"/>
      <w:pPr>
        <w:ind w:left="1211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931" w:hanging="360"/>
      </w:pPr>
    </w:lvl>
    <w:lvl w:ilvl="2" w:tplc="0C09001B" w:tentative="1">
      <w:start w:val="1"/>
      <w:numFmt w:val="lowerRoman"/>
      <w:lvlText w:val="%3."/>
      <w:lvlJc w:val="right"/>
      <w:pPr>
        <w:ind w:left="2651" w:hanging="180"/>
      </w:pPr>
    </w:lvl>
    <w:lvl w:ilvl="3" w:tplc="0C09000F" w:tentative="1">
      <w:start w:val="1"/>
      <w:numFmt w:val="decimal"/>
      <w:lvlText w:val="%4."/>
      <w:lvlJc w:val="left"/>
      <w:pPr>
        <w:ind w:left="3371" w:hanging="360"/>
      </w:p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4F2A13"/>
    <w:multiLevelType w:val="hybridMultilevel"/>
    <w:tmpl w:val="5D4A62E0"/>
    <w:lvl w:ilvl="0" w:tplc="4AB20462">
      <w:start w:val="1"/>
      <w:numFmt w:val="lowerLetter"/>
      <w:lvlText w:val="(%1)"/>
      <w:lvlJc w:val="left"/>
      <w:pPr>
        <w:ind w:left="1137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AU" w:vendorID="64" w:dllVersion="131078" w:nlCheck="1" w:checkStyle="1"/>
  <w:activeWritingStyle w:appName="MSWord" w:lang="en-AU" w:vendorID="2" w:dllVersion="6" w:checkStyle="1"/>
  <w:attachedTemplate r:id="rId1"/>
  <w:defaultTabStop w:val="56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38"/>
    <w:rsid w:val="000208BE"/>
    <w:rsid w:val="000326A5"/>
    <w:rsid w:val="00033969"/>
    <w:rsid w:val="00055EF4"/>
    <w:rsid w:val="000D0D22"/>
    <w:rsid w:val="000D2B0F"/>
    <w:rsid w:val="000E67B5"/>
    <w:rsid w:val="001246B1"/>
    <w:rsid w:val="00186167"/>
    <w:rsid w:val="00222BC9"/>
    <w:rsid w:val="00271F26"/>
    <w:rsid w:val="002E1F3B"/>
    <w:rsid w:val="0031223E"/>
    <w:rsid w:val="0032394E"/>
    <w:rsid w:val="003B7C05"/>
    <w:rsid w:val="003D11C3"/>
    <w:rsid w:val="004001D7"/>
    <w:rsid w:val="004033FF"/>
    <w:rsid w:val="00414ADF"/>
    <w:rsid w:val="00422420"/>
    <w:rsid w:val="004779B2"/>
    <w:rsid w:val="004A0AC4"/>
    <w:rsid w:val="00522552"/>
    <w:rsid w:val="0053769D"/>
    <w:rsid w:val="005555A7"/>
    <w:rsid w:val="00562E38"/>
    <w:rsid w:val="005872A5"/>
    <w:rsid w:val="005A5391"/>
    <w:rsid w:val="00617E32"/>
    <w:rsid w:val="00632799"/>
    <w:rsid w:val="00635BCD"/>
    <w:rsid w:val="00712E22"/>
    <w:rsid w:val="00725E13"/>
    <w:rsid w:val="00773BE1"/>
    <w:rsid w:val="007D1166"/>
    <w:rsid w:val="008019D4"/>
    <w:rsid w:val="00877922"/>
    <w:rsid w:val="008A4B6F"/>
    <w:rsid w:val="008B6D36"/>
    <w:rsid w:val="008F58A6"/>
    <w:rsid w:val="00921EDB"/>
    <w:rsid w:val="00967719"/>
    <w:rsid w:val="0098156B"/>
    <w:rsid w:val="009872D1"/>
    <w:rsid w:val="00992450"/>
    <w:rsid w:val="009B6F94"/>
    <w:rsid w:val="009E22F5"/>
    <w:rsid w:val="00AA5822"/>
    <w:rsid w:val="00AD172E"/>
    <w:rsid w:val="00B03C3F"/>
    <w:rsid w:val="00B26880"/>
    <w:rsid w:val="00B60796"/>
    <w:rsid w:val="00B812CF"/>
    <w:rsid w:val="00B82FC9"/>
    <w:rsid w:val="00BB24ED"/>
    <w:rsid w:val="00BE7771"/>
    <w:rsid w:val="00BF2D56"/>
    <w:rsid w:val="00BF67FC"/>
    <w:rsid w:val="00C1754F"/>
    <w:rsid w:val="00CD6AA4"/>
    <w:rsid w:val="00CF23F1"/>
    <w:rsid w:val="00CF5391"/>
    <w:rsid w:val="00D10F0A"/>
    <w:rsid w:val="00D24807"/>
    <w:rsid w:val="00D35F62"/>
    <w:rsid w:val="00D93E6F"/>
    <w:rsid w:val="00DA5783"/>
    <w:rsid w:val="00DF592C"/>
    <w:rsid w:val="00E0044F"/>
    <w:rsid w:val="00E15948"/>
    <w:rsid w:val="00E26219"/>
    <w:rsid w:val="00EA0D54"/>
    <w:rsid w:val="00EE1B3E"/>
    <w:rsid w:val="00F27BD6"/>
    <w:rsid w:val="00F44C92"/>
    <w:rsid w:val="00F744D5"/>
    <w:rsid w:val="00F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0996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E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A0D54"/>
    <w:rPr>
      <w:rFonts w:ascii="Arial" w:eastAsiaTheme="minorHAnsi" w:hAnsi="Arial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0D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D5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A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emf"/><Relationship Id="rId10" Type="http://schemas.openxmlformats.org/officeDocument/2006/relationships/oleObject" Target="embeddings/Microsoft_Equation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Processing (docx).dotx</Template>
  <TotalTime>40</TotalTime>
  <Pages>8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wilson.ian</cp:lastModifiedBy>
  <cp:revision>13</cp:revision>
  <cp:lastPrinted>2016-03-03T02:34:00Z</cp:lastPrinted>
  <dcterms:created xsi:type="dcterms:W3CDTF">2016-03-01T10:57:00Z</dcterms:created>
  <dcterms:modified xsi:type="dcterms:W3CDTF">2016-03-12T03:37:00Z</dcterms:modified>
</cp:coreProperties>
</file>