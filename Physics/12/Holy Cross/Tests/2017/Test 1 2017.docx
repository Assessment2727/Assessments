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emf" ContentType="image/x-emf"/>
  <Default Extension="rels" ContentType="application/vnd.openxmlformats-package.relationships+xml"/>
  <Default Extension="wdp" ContentType="image/vnd.ms-photo"/>
  <Default Extension="gif" ContentType="image/gi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D06FD" w14:textId="214A69E2" w:rsidR="005872A5" w:rsidRPr="00B34132" w:rsidRDefault="00562E38" w:rsidP="00562E38">
      <w:pPr>
        <w:jc w:val="right"/>
        <w:rPr>
          <w:rFonts w:ascii="Arial" w:hAnsi="Arial"/>
          <w:sz w:val="22"/>
          <w:szCs w:val="22"/>
        </w:rPr>
      </w:pPr>
      <w:r w:rsidRPr="00B34132">
        <w:rPr>
          <w:rFonts w:asciiTheme="majorHAnsi" w:hAnsiTheme="majorHAnsi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525FCF8A" wp14:editId="40A9B73A">
            <wp:simplePos x="0" y="0"/>
            <wp:positionH relativeFrom="column">
              <wp:posOffset>101600</wp:posOffset>
            </wp:positionH>
            <wp:positionV relativeFrom="paragraph">
              <wp:posOffset>-508000</wp:posOffset>
            </wp:positionV>
            <wp:extent cx="1396365" cy="1201420"/>
            <wp:effectExtent l="0" t="0" r="635" b="0"/>
            <wp:wrapNone/>
            <wp:docPr id="12" name="Picture 12" descr="Macintosh HD:private:var:folders:8f:6jzcxkzx7b7bgkl3j2m3vnn80000gn:T:TemporaryItems:image_08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f:6jzcxkzx7b7bgkl3j2m3vnn80000gn:T:TemporaryItems:image_0859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C94" w:rsidRPr="00B34132">
        <w:rPr>
          <w:rFonts w:ascii="Arial" w:hAnsi="Arial"/>
          <w:sz w:val="22"/>
          <w:szCs w:val="22"/>
        </w:rPr>
        <w:t>W-17</w:t>
      </w:r>
    </w:p>
    <w:p w14:paraId="0FA20D07" w14:textId="77777777" w:rsidR="00562E38" w:rsidRPr="00B34132" w:rsidRDefault="00562E38" w:rsidP="00562E38">
      <w:pPr>
        <w:jc w:val="center"/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>12 PHYSICS ATAR</w:t>
      </w:r>
    </w:p>
    <w:p w14:paraId="56DA7559" w14:textId="047706C8" w:rsidR="00562E38" w:rsidRPr="00B34132" w:rsidRDefault="00562E38" w:rsidP="00562E38">
      <w:pPr>
        <w:jc w:val="center"/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 xml:space="preserve">TEST 1 - </w:t>
      </w:r>
      <w:r w:rsidR="006E0A5B" w:rsidRPr="00B34132">
        <w:rPr>
          <w:rFonts w:ascii="Arial" w:hAnsi="Arial"/>
          <w:sz w:val="22"/>
          <w:szCs w:val="22"/>
        </w:rPr>
        <w:t>PROJECTILE MOTION</w:t>
      </w:r>
    </w:p>
    <w:p w14:paraId="15D4ACD4" w14:textId="77777777" w:rsidR="00562E38" w:rsidRPr="00B34132" w:rsidRDefault="00562E38" w:rsidP="00222BC9">
      <w:pPr>
        <w:rPr>
          <w:rFonts w:ascii="Arial" w:hAnsi="Arial"/>
          <w:sz w:val="22"/>
          <w:szCs w:val="22"/>
        </w:rPr>
      </w:pPr>
    </w:p>
    <w:p w14:paraId="1AF6FE29" w14:textId="0EEA387C" w:rsidR="00562E38" w:rsidRPr="00B34132" w:rsidRDefault="00562E38" w:rsidP="00222BC9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 xml:space="preserve">NAME:  </w:t>
      </w:r>
      <w:r w:rsidRPr="00B34132">
        <w:rPr>
          <w:rFonts w:ascii="Arial" w:hAnsi="Arial"/>
          <w:sz w:val="22"/>
          <w:szCs w:val="22"/>
          <w:u w:val="single"/>
        </w:rPr>
        <w:tab/>
      </w:r>
      <w:r w:rsidRPr="00B34132">
        <w:rPr>
          <w:rFonts w:ascii="Arial" w:hAnsi="Arial"/>
          <w:sz w:val="22"/>
          <w:szCs w:val="22"/>
          <w:u w:val="single"/>
        </w:rPr>
        <w:tab/>
      </w:r>
      <w:r w:rsidRPr="00B34132">
        <w:rPr>
          <w:rFonts w:ascii="Arial" w:hAnsi="Arial"/>
          <w:sz w:val="22"/>
          <w:szCs w:val="22"/>
          <w:u w:val="single"/>
        </w:rPr>
        <w:tab/>
      </w:r>
      <w:r w:rsidRPr="00B34132">
        <w:rPr>
          <w:rFonts w:ascii="Arial" w:hAnsi="Arial"/>
          <w:sz w:val="22"/>
          <w:szCs w:val="22"/>
          <w:u w:val="single"/>
        </w:rPr>
        <w:tab/>
      </w:r>
      <w:r w:rsidRPr="00B34132">
        <w:rPr>
          <w:rFonts w:ascii="Arial" w:hAnsi="Arial"/>
          <w:sz w:val="22"/>
          <w:szCs w:val="22"/>
          <w:u w:val="single"/>
        </w:rPr>
        <w:tab/>
      </w:r>
      <w:r w:rsidRPr="00B34132">
        <w:rPr>
          <w:rFonts w:ascii="Arial" w:hAnsi="Arial"/>
          <w:sz w:val="22"/>
          <w:szCs w:val="22"/>
          <w:u w:val="single"/>
        </w:rPr>
        <w:tab/>
      </w:r>
      <w:r w:rsidRPr="00B34132">
        <w:rPr>
          <w:rFonts w:ascii="Arial" w:hAnsi="Arial"/>
          <w:sz w:val="22"/>
          <w:szCs w:val="22"/>
          <w:u w:val="single"/>
        </w:rPr>
        <w:tab/>
      </w:r>
      <w:r w:rsidRPr="00B34132">
        <w:rPr>
          <w:rFonts w:ascii="Arial" w:hAnsi="Arial"/>
          <w:sz w:val="22"/>
          <w:szCs w:val="22"/>
          <w:u w:val="single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 xml:space="preserve">MARK: </w:t>
      </w:r>
      <w:r w:rsidR="007B60FA" w:rsidRPr="00B34132">
        <w:rPr>
          <w:rFonts w:ascii="Arial" w:hAnsi="Arial"/>
          <w:sz w:val="22"/>
          <w:szCs w:val="22"/>
        </w:rPr>
        <w:t xml:space="preserve"> </w:t>
      </w:r>
      <w:r w:rsidR="00A36619" w:rsidRPr="00A36619">
        <w:rPr>
          <w:rFonts w:ascii="Arial" w:hAnsi="Arial"/>
          <w:position w:val="-4"/>
          <w:sz w:val="22"/>
          <w:szCs w:val="22"/>
        </w:rPr>
        <w:object w:dxaOrig="180" w:dyaOrig="280" w14:anchorId="5D811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pt;height:14pt" o:ole="">
            <v:imagedata r:id="rId9" o:title=""/>
          </v:shape>
          <o:OLEObject Type="Embed" ProgID="Equation.3" ShapeID="_x0000_i1028" DrawAspect="Content" ObjectID="_1415287693" r:id="rId10"/>
        </w:object>
      </w:r>
      <w:r w:rsidR="00A36619" w:rsidRPr="00554F46">
        <w:rPr>
          <w:rFonts w:ascii="Arial" w:hAnsi="Arial"/>
          <w:position w:val="-22"/>
          <w:sz w:val="22"/>
          <w:szCs w:val="22"/>
        </w:rPr>
        <w:object w:dxaOrig="340" w:dyaOrig="600" w14:anchorId="1C94AE2A">
          <v:shape id="_x0000_i1033" type="#_x0000_t75" style="width:17pt;height:30pt" o:ole="">
            <v:imagedata r:id="rId11" o:title=""/>
          </v:shape>
          <o:OLEObject Type="Embed" ProgID="Equation.3" ShapeID="_x0000_i1033" DrawAspect="Content" ObjectID="_1415287694" r:id="rId12"/>
        </w:object>
      </w:r>
      <w:bookmarkStart w:id="0" w:name="_GoBack"/>
      <w:bookmarkEnd w:id="0"/>
    </w:p>
    <w:p w14:paraId="67E0D96C" w14:textId="77777777" w:rsidR="007B60FA" w:rsidRPr="00B34132" w:rsidRDefault="007B60FA" w:rsidP="00222BC9">
      <w:pPr>
        <w:rPr>
          <w:rFonts w:ascii="Arial" w:hAnsi="Arial"/>
          <w:sz w:val="22"/>
          <w:szCs w:val="22"/>
        </w:rPr>
      </w:pPr>
    </w:p>
    <w:p w14:paraId="45B8E5B3" w14:textId="77777777" w:rsidR="00B82FC9" w:rsidRPr="00B34132" w:rsidRDefault="00B82FC9" w:rsidP="00B82FC9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 xml:space="preserve">When calculating numerical answers, show your working or reasoning clearly. Give final answers to </w:t>
      </w:r>
      <w:r w:rsidRPr="00B34132">
        <w:rPr>
          <w:rFonts w:ascii="Arial" w:hAnsi="Arial"/>
          <w:b/>
          <w:sz w:val="22"/>
          <w:szCs w:val="22"/>
        </w:rPr>
        <w:t>three</w:t>
      </w:r>
      <w:r w:rsidRPr="00B34132">
        <w:rPr>
          <w:rFonts w:ascii="Arial" w:hAnsi="Arial"/>
          <w:sz w:val="22"/>
          <w:szCs w:val="22"/>
        </w:rPr>
        <w:t xml:space="preserve"> significant figures and include appropriate units where applicable.</w:t>
      </w:r>
    </w:p>
    <w:p w14:paraId="6150DC37" w14:textId="77777777" w:rsidR="00B82FC9" w:rsidRPr="00B34132" w:rsidRDefault="00B82FC9" w:rsidP="00B82FC9">
      <w:pPr>
        <w:rPr>
          <w:rFonts w:ascii="Arial" w:hAnsi="Arial"/>
          <w:sz w:val="22"/>
          <w:szCs w:val="22"/>
        </w:rPr>
      </w:pPr>
    </w:p>
    <w:p w14:paraId="2B453D38" w14:textId="02058A9F" w:rsidR="006E0A5B" w:rsidRPr="00B34132" w:rsidRDefault="006E0A5B" w:rsidP="00B82FC9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 xml:space="preserve">1. </w:t>
      </w:r>
      <w:r w:rsidRPr="00B34132">
        <w:rPr>
          <w:rFonts w:ascii="Arial" w:hAnsi="Arial"/>
          <w:sz w:val="22"/>
          <w:szCs w:val="22"/>
        </w:rPr>
        <w:tab/>
        <w:t>A person on the tray of a truck travelling at 40.0 kmh</w:t>
      </w:r>
      <w:r w:rsidRPr="00B34132">
        <w:rPr>
          <w:rFonts w:ascii="Arial" w:hAnsi="Arial"/>
          <w:sz w:val="22"/>
          <w:szCs w:val="22"/>
          <w:vertAlign w:val="superscript"/>
        </w:rPr>
        <w:t>–1</w:t>
      </w:r>
      <w:r w:rsidRPr="00B34132">
        <w:rPr>
          <w:rFonts w:ascii="Arial" w:hAnsi="Arial"/>
          <w:sz w:val="22"/>
          <w:szCs w:val="22"/>
        </w:rPr>
        <w:t xml:space="preserve"> in a straight line throws a ball straight </w:t>
      </w:r>
      <w:r w:rsidRPr="00B34132">
        <w:rPr>
          <w:rFonts w:ascii="Arial" w:hAnsi="Arial"/>
          <w:sz w:val="22"/>
          <w:szCs w:val="22"/>
        </w:rPr>
        <w:tab/>
        <w:t>up at 8.00 ms</w:t>
      </w:r>
      <w:r w:rsidRPr="00B34132">
        <w:rPr>
          <w:rFonts w:ascii="Arial" w:hAnsi="Arial"/>
          <w:sz w:val="22"/>
          <w:szCs w:val="22"/>
          <w:vertAlign w:val="superscript"/>
        </w:rPr>
        <w:t>–1</w:t>
      </w:r>
      <w:r w:rsidRPr="00B34132">
        <w:rPr>
          <w:rFonts w:ascii="Arial" w:hAnsi="Arial"/>
          <w:sz w:val="22"/>
          <w:szCs w:val="22"/>
        </w:rPr>
        <w:t xml:space="preserve"> and catches it again at the same height. What horizontal displacement does </w:t>
      </w:r>
      <w:r w:rsidRPr="00B34132">
        <w:rPr>
          <w:rFonts w:ascii="Arial" w:hAnsi="Arial"/>
          <w:sz w:val="22"/>
          <w:szCs w:val="22"/>
        </w:rPr>
        <w:tab/>
        <w:t xml:space="preserve">the ball undergo whilst in flight? </w:t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>[4 marks]</w:t>
      </w:r>
    </w:p>
    <w:p w14:paraId="29A3AE69" w14:textId="77777777" w:rsidR="006E0A5B" w:rsidRPr="00B34132" w:rsidRDefault="006E0A5B" w:rsidP="00B82FC9">
      <w:pPr>
        <w:rPr>
          <w:rFonts w:ascii="Arial" w:hAnsi="Arial"/>
          <w:sz w:val="22"/>
          <w:szCs w:val="22"/>
        </w:rPr>
      </w:pPr>
    </w:p>
    <w:p w14:paraId="0766B1EA" w14:textId="77777777" w:rsidR="006E0A5B" w:rsidRPr="00B34132" w:rsidRDefault="006E0A5B" w:rsidP="00B82FC9">
      <w:pPr>
        <w:rPr>
          <w:rFonts w:ascii="Arial" w:hAnsi="Arial"/>
          <w:sz w:val="22"/>
          <w:szCs w:val="22"/>
        </w:rPr>
      </w:pPr>
    </w:p>
    <w:p w14:paraId="1690835E" w14:textId="77777777" w:rsidR="000029B0" w:rsidRPr="00B34132" w:rsidRDefault="000029B0" w:rsidP="00B82FC9">
      <w:pPr>
        <w:rPr>
          <w:rFonts w:ascii="Arial" w:hAnsi="Arial"/>
          <w:sz w:val="22"/>
          <w:szCs w:val="22"/>
        </w:rPr>
      </w:pPr>
    </w:p>
    <w:p w14:paraId="410C6F63" w14:textId="77777777" w:rsidR="000029B0" w:rsidRPr="00B34132" w:rsidRDefault="000029B0" w:rsidP="00B82FC9">
      <w:pPr>
        <w:rPr>
          <w:rFonts w:ascii="Arial" w:hAnsi="Arial"/>
          <w:sz w:val="22"/>
          <w:szCs w:val="22"/>
        </w:rPr>
      </w:pPr>
    </w:p>
    <w:p w14:paraId="1519F253" w14:textId="77777777" w:rsidR="000029B0" w:rsidRPr="00B34132" w:rsidRDefault="000029B0" w:rsidP="00B82FC9">
      <w:pPr>
        <w:rPr>
          <w:rFonts w:ascii="Arial" w:hAnsi="Arial"/>
          <w:sz w:val="22"/>
          <w:szCs w:val="22"/>
        </w:rPr>
      </w:pPr>
    </w:p>
    <w:p w14:paraId="1F7206F6" w14:textId="77777777" w:rsidR="000029B0" w:rsidRPr="00B34132" w:rsidRDefault="000029B0" w:rsidP="00B82FC9">
      <w:pPr>
        <w:rPr>
          <w:rFonts w:ascii="Arial" w:hAnsi="Arial"/>
          <w:sz w:val="22"/>
          <w:szCs w:val="22"/>
        </w:rPr>
      </w:pPr>
    </w:p>
    <w:p w14:paraId="7481D6AB" w14:textId="77777777" w:rsidR="000029B0" w:rsidRPr="00B34132" w:rsidRDefault="000029B0" w:rsidP="00B82FC9">
      <w:pPr>
        <w:rPr>
          <w:rFonts w:ascii="Arial" w:hAnsi="Arial"/>
          <w:sz w:val="22"/>
          <w:szCs w:val="22"/>
        </w:rPr>
      </w:pPr>
    </w:p>
    <w:p w14:paraId="34154D04" w14:textId="77777777" w:rsidR="000029B0" w:rsidRPr="00B34132" w:rsidRDefault="000029B0" w:rsidP="00B82FC9">
      <w:pPr>
        <w:rPr>
          <w:rFonts w:ascii="Arial" w:hAnsi="Arial"/>
          <w:sz w:val="22"/>
          <w:szCs w:val="22"/>
        </w:rPr>
      </w:pPr>
    </w:p>
    <w:p w14:paraId="303865B3" w14:textId="77777777" w:rsidR="000029B0" w:rsidRPr="00B34132" w:rsidRDefault="000029B0" w:rsidP="00B82FC9">
      <w:pPr>
        <w:rPr>
          <w:rFonts w:ascii="Arial" w:hAnsi="Arial"/>
          <w:sz w:val="22"/>
          <w:szCs w:val="22"/>
        </w:rPr>
      </w:pPr>
    </w:p>
    <w:p w14:paraId="7EA2564C" w14:textId="77777777" w:rsidR="000029B0" w:rsidRPr="00B34132" w:rsidRDefault="000029B0" w:rsidP="00B82FC9">
      <w:pPr>
        <w:rPr>
          <w:rFonts w:ascii="Arial" w:hAnsi="Arial"/>
          <w:sz w:val="22"/>
          <w:szCs w:val="22"/>
        </w:rPr>
      </w:pPr>
    </w:p>
    <w:p w14:paraId="34D58C62" w14:textId="77777777" w:rsidR="000029B0" w:rsidRPr="00B34132" w:rsidRDefault="000029B0" w:rsidP="00B82FC9">
      <w:pPr>
        <w:rPr>
          <w:rFonts w:ascii="Arial" w:hAnsi="Arial"/>
          <w:sz w:val="22"/>
          <w:szCs w:val="22"/>
        </w:rPr>
      </w:pPr>
    </w:p>
    <w:p w14:paraId="7F775F4B" w14:textId="77777777" w:rsidR="000029B0" w:rsidRPr="00B34132" w:rsidRDefault="000029B0" w:rsidP="00B82FC9">
      <w:pPr>
        <w:rPr>
          <w:rFonts w:ascii="Arial" w:hAnsi="Arial"/>
          <w:sz w:val="22"/>
          <w:szCs w:val="22"/>
        </w:rPr>
      </w:pPr>
    </w:p>
    <w:p w14:paraId="218FBC54" w14:textId="77777777" w:rsidR="000029B0" w:rsidRPr="00B34132" w:rsidRDefault="000029B0" w:rsidP="00B82FC9">
      <w:pPr>
        <w:rPr>
          <w:rFonts w:ascii="Arial" w:hAnsi="Arial"/>
          <w:sz w:val="22"/>
          <w:szCs w:val="22"/>
        </w:rPr>
      </w:pPr>
    </w:p>
    <w:p w14:paraId="2238B490" w14:textId="77777777" w:rsidR="000029B0" w:rsidRPr="00B34132" w:rsidRDefault="000029B0" w:rsidP="00B82FC9">
      <w:pPr>
        <w:rPr>
          <w:rFonts w:ascii="Arial" w:hAnsi="Arial"/>
          <w:sz w:val="22"/>
          <w:szCs w:val="22"/>
        </w:rPr>
      </w:pPr>
    </w:p>
    <w:p w14:paraId="7473CE2D" w14:textId="77777777" w:rsidR="000029B0" w:rsidRPr="00B34132" w:rsidRDefault="000029B0" w:rsidP="00B82FC9">
      <w:pPr>
        <w:rPr>
          <w:rFonts w:ascii="Arial" w:hAnsi="Arial"/>
          <w:sz w:val="22"/>
          <w:szCs w:val="22"/>
        </w:rPr>
      </w:pPr>
    </w:p>
    <w:p w14:paraId="19B99AB2" w14:textId="77777777" w:rsidR="000029B0" w:rsidRPr="00B34132" w:rsidRDefault="000029B0" w:rsidP="00B82FC9">
      <w:pPr>
        <w:rPr>
          <w:rFonts w:ascii="Arial" w:hAnsi="Arial"/>
          <w:sz w:val="22"/>
          <w:szCs w:val="22"/>
        </w:rPr>
      </w:pPr>
    </w:p>
    <w:p w14:paraId="00706C5E" w14:textId="77777777" w:rsidR="000029B0" w:rsidRPr="00B34132" w:rsidRDefault="000029B0" w:rsidP="00B82FC9">
      <w:pPr>
        <w:rPr>
          <w:rFonts w:ascii="Arial" w:hAnsi="Arial"/>
          <w:sz w:val="22"/>
          <w:szCs w:val="22"/>
        </w:rPr>
      </w:pPr>
    </w:p>
    <w:p w14:paraId="09C4183B" w14:textId="77777777" w:rsidR="006E0A5B" w:rsidRPr="00B34132" w:rsidRDefault="006E0A5B" w:rsidP="00B82FC9">
      <w:pPr>
        <w:rPr>
          <w:rFonts w:ascii="Arial" w:hAnsi="Arial"/>
          <w:sz w:val="22"/>
          <w:szCs w:val="22"/>
        </w:rPr>
      </w:pPr>
    </w:p>
    <w:p w14:paraId="42E24814" w14:textId="269F28AC" w:rsidR="006E0A5B" w:rsidRPr="00B34132" w:rsidRDefault="007A36F8" w:rsidP="00B82FC9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 xml:space="preserve">2. </w:t>
      </w:r>
      <w:r w:rsidRPr="00B34132">
        <w:rPr>
          <w:rFonts w:ascii="Arial" w:hAnsi="Arial"/>
          <w:sz w:val="22"/>
          <w:szCs w:val="22"/>
        </w:rPr>
        <w:tab/>
        <w:t>A cannon fires a cannon ball horizontally at speed of 50.0 ms</w:t>
      </w:r>
      <w:r w:rsidRPr="00B34132">
        <w:rPr>
          <w:rFonts w:ascii="Arial" w:hAnsi="Arial"/>
          <w:sz w:val="22"/>
          <w:szCs w:val="22"/>
          <w:vertAlign w:val="superscript"/>
        </w:rPr>
        <w:t>–1</w:t>
      </w:r>
      <w:r w:rsidRPr="00B34132">
        <w:rPr>
          <w:rFonts w:ascii="Arial" w:hAnsi="Arial"/>
          <w:sz w:val="22"/>
          <w:szCs w:val="22"/>
        </w:rPr>
        <w:t xml:space="preserve"> from the top of a bridge that </w:t>
      </w:r>
      <w:r w:rsidRPr="00B34132">
        <w:rPr>
          <w:rFonts w:ascii="Arial" w:hAnsi="Arial"/>
          <w:sz w:val="22"/>
          <w:szCs w:val="22"/>
        </w:rPr>
        <w:tab/>
        <w:t>is 1.00 x 10</w:t>
      </w:r>
      <w:r w:rsidRPr="00B34132">
        <w:rPr>
          <w:rFonts w:ascii="Arial" w:hAnsi="Arial"/>
          <w:sz w:val="22"/>
          <w:szCs w:val="22"/>
          <w:vertAlign w:val="superscript"/>
        </w:rPr>
        <w:t>2</w:t>
      </w:r>
      <w:r w:rsidRPr="00B34132">
        <w:rPr>
          <w:rFonts w:ascii="Arial" w:hAnsi="Arial"/>
          <w:sz w:val="22"/>
          <w:szCs w:val="22"/>
        </w:rPr>
        <w:t xml:space="preserve"> m above the surface of a lake below. Ignoring air resistance, calculate the </w:t>
      </w:r>
      <w:r w:rsidRPr="00B34132">
        <w:rPr>
          <w:rFonts w:ascii="Arial" w:hAnsi="Arial"/>
          <w:sz w:val="22"/>
          <w:szCs w:val="22"/>
        </w:rPr>
        <w:tab/>
        <w:t xml:space="preserve">velocity of the cannon ball just before it hits the water. </w:t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>[5 marks]</w:t>
      </w:r>
    </w:p>
    <w:p w14:paraId="42E802A2" w14:textId="77777777" w:rsidR="007A36F8" w:rsidRPr="00B34132" w:rsidRDefault="007A36F8" w:rsidP="00B82FC9">
      <w:pPr>
        <w:rPr>
          <w:rFonts w:ascii="Arial" w:hAnsi="Arial"/>
          <w:sz w:val="22"/>
          <w:szCs w:val="22"/>
        </w:rPr>
      </w:pPr>
    </w:p>
    <w:p w14:paraId="59B9EAE0" w14:textId="77777777" w:rsidR="007A36F8" w:rsidRPr="00B34132" w:rsidRDefault="007A36F8" w:rsidP="00B82FC9">
      <w:pPr>
        <w:rPr>
          <w:rFonts w:ascii="Arial" w:hAnsi="Arial"/>
          <w:sz w:val="22"/>
          <w:szCs w:val="22"/>
        </w:rPr>
      </w:pPr>
    </w:p>
    <w:p w14:paraId="4C746E0A" w14:textId="77777777" w:rsidR="007A36F8" w:rsidRPr="00B34132" w:rsidRDefault="007A36F8" w:rsidP="00B82FC9">
      <w:pPr>
        <w:rPr>
          <w:rFonts w:ascii="Arial" w:hAnsi="Arial"/>
          <w:sz w:val="22"/>
          <w:szCs w:val="22"/>
        </w:rPr>
      </w:pPr>
    </w:p>
    <w:p w14:paraId="5BCA64DF" w14:textId="77777777" w:rsidR="000029B0" w:rsidRPr="00B34132" w:rsidRDefault="000029B0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br w:type="page"/>
      </w:r>
    </w:p>
    <w:p w14:paraId="4EA89681" w14:textId="73FA137C" w:rsidR="007A36F8" w:rsidRPr="00B34132" w:rsidRDefault="007A36F8" w:rsidP="007A36F8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lastRenderedPageBreak/>
        <w:t xml:space="preserve">3. </w:t>
      </w:r>
      <w:r w:rsidRPr="00B34132">
        <w:rPr>
          <w:rFonts w:ascii="Arial" w:hAnsi="Arial"/>
          <w:sz w:val="22"/>
          <w:szCs w:val="22"/>
        </w:rPr>
        <w:tab/>
        <w:t xml:space="preserve">A cricket ball (hit from near the ground) strikes the ground just over the boundary </w:t>
      </w:r>
    </w:p>
    <w:p w14:paraId="49020B78" w14:textId="77777777" w:rsidR="007A36F8" w:rsidRPr="00B34132" w:rsidRDefault="007A36F8" w:rsidP="007A36F8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  <w:t xml:space="preserve">110 m from the batsman. A spectator estimates that the ball rose to a maximum height </w:t>
      </w:r>
      <w:r w:rsidRPr="00B34132">
        <w:rPr>
          <w:rFonts w:ascii="Arial" w:hAnsi="Arial"/>
          <w:sz w:val="22"/>
          <w:szCs w:val="22"/>
        </w:rPr>
        <w:tab/>
        <w:t xml:space="preserve">of </w:t>
      </w:r>
    </w:p>
    <w:p w14:paraId="29AE473B" w14:textId="15407A20" w:rsidR="007A36F8" w:rsidRPr="00B34132" w:rsidRDefault="007A36F8" w:rsidP="007A36F8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  <w:t xml:space="preserve">25 m. Use calculations to </w:t>
      </w:r>
      <w:r w:rsidRPr="00B34132">
        <w:rPr>
          <w:rFonts w:ascii="Arial" w:hAnsi="Arial"/>
          <w:b/>
          <w:i/>
          <w:sz w:val="22"/>
          <w:szCs w:val="22"/>
        </w:rPr>
        <w:t>estimate</w:t>
      </w:r>
      <w:r w:rsidRPr="00B34132">
        <w:rPr>
          <w:rFonts w:ascii="Arial" w:hAnsi="Arial"/>
          <w:sz w:val="22"/>
          <w:szCs w:val="22"/>
        </w:rPr>
        <w:t xml:space="preserve"> the velocity with which the ball left the bat. </w:t>
      </w:r>
      <w:r w:rsidRPr="00B34132">
        <w:rPr>
          <w:rFonts w:ascii="Arial" w:hAnsi="Arial"/>
          <w:sz w:val="22"/>
          <w:szCs w:val="22"/>
        </w:rPr>
        <w:tab/>
        <w:t>[6 marks]</w:t>
      </w:r>
    </w:p>
    <w:p w14:paraId="6599D7D8" w14:textId="77777777" w:rsidR="007A36F8" w:rsidRPr="00B34132" w:rsidRDefault="007A36F8" w:rsidP="007A36F8">
      <w:pPr>
        <w:rPr>
          <w:rFonts w:ascii="Arial" w:hAnsi="Arial"/>
          <w:sz w:val="22"/>
          <w:szCs w:val="22"/>
        </w:rPr>
      </w:pPr>
    </w:p>
    <w:p w14:paraId="59FA587A" w14:textId="3D1D4B90" w:rsidR="007A36F8" w:rsidRPr="00B34132" w:rsidRDefault="007A36F8" w:rsidP="007A36F8">
      <w:pPr>
        <w:rPr>
          <w:rFonts w:ascii="Arial" w:hAnsi="Arial"/>
          <w:sz w:val="22"/>
          <w:szCs w:val="22"/>
        </w:rPr>
      </w:pPr>
    </w:p>
    <w:p w14:paraId="74212672" w14:textId="77B6C690" w:rsidR="007A36F8" w:rsidRPr="00B34132" w:rsidRDefault="007A36F8" w:rsidP="007A36F8">
      <w:pPr>
        <w:rPr>
          <w:rFonts w:ascii="Arial" w:hAnsi="Arial"/>
          <w:sz w:val="22"/>
          <w:szCs w:val="22"/>
        </w:rPr>
      </w:pPr>
    </w:p>
    <w:p w14:paraId="7E8CA8E2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7537D930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7A9406A3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1BCF9354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5BEAE868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5DE2C1CF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5F320ED8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1E705CD9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57A6A548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2F1F9AB1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6A7E427A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08C93BC8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2B072BFE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4D2F7BED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31B205F8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159BD0E4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15A96D7C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1FD9D96F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03773153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0EABE0E5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72DF7D51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02D77B40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37E367D2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2A12B856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2B3674F0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6330EFC8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676BA844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28232606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67768E8B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1F9FEC3E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5536BD86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30119499" w14:textId="69199A5F" w:rsidR="000029B0" w:rsidRPr="00B34132" w:rsidRDefault="000029B0" w:rsidP="00174835">
      <w:pPr>
        <w:rPr>
          <w:rFonts w:ascii="Arial" w:hAnsi="Arial"/>
          <w:sz w:val="22"/>
          <w:szCs w:val="22"/>
        </w:rPr>
      </w:pPr>
      <w:r w:rsidRPr="00B3413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AE3AE47" wp14:editId="6F58D03D">
            <wp:simplePos x="0" y="0"/>
            <wp:positionH relativeFrom="column">
              <wp:posOffset>4079875</wp:posOffset>
            </wp:positionH>
            <wp:positionV relativeFrom="paragraph">
              <wp:posOffset>66675</wp:posOffset>
            </wp:positionV>
            <wp:extent cx="2404745" cy="1602740"/>
            <wp:effectExtent l="0" t="0" r="8255" b="0"/>
            <wp:wrapTight wrapText="bothSides">
              <wp:wrapPolygon edited="0">
                <wp:start x="0" y="0"/>
                <wp:lineTo x="0" y="21223"/>
                <wp:lineTo x="21446" y="21223"/>
                <wp:lineTo x="21446" y="0"/>
                <wp:lineTo x="0" y="0"/>
              </wp:wrapPolygon>
            </wp:wrapTight>
            <wp:docPr id="1" name="Picture 1" descr="http://survival-mastery.com/wp-content/uploads/2015/05/Silver-snake-hunting-b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rvival-mastery.com/wp-content/uploads/2015/05/Silver-snake-hunting-bo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C99BB" w14:textId="3D399BC9" w:rsidR="00174835" w:rsidRPr="00B34132" w:rsidRDefault="00174835" w:rsidP="00174835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 xml:space="preserve">4. </w:t>
      </w:r>
      <w:r w:rsidRPr="00B34132">
        <w:rPr>
          <w:rFonts w:ascii="Arial" w:hAnsi="Arial"/>
          <w:sz w:val="22"/>
          <w:szCs w:val="22"/>
        </w:rPr>
        <w:tab/>
        <w:t xml:space="preserve">An arrow is fired at 30.0° above the horizontal </w:t>
      </w:r>
      <w:r w:rsidR="00F16533"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 xml:space="preserve">with </w:t>
      </w:r>
      <w:r w:rsidRPr="00B34132">
        <w:rPr>
          <w:rFonts w:ascii="Arial" w:hAnsi="Arial"/>
          <w:sz w:val="22"/>
          <w:szCs w:val="22"/>
        </w:rPr>
        <w:tab/>
        <w:t xml:space="preserve">a </w:t>
      </w:r>
      <w:r w:rsidR="000029B0"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>speed of 90.0 ms</w:t>
      </w:r>
      <w:r w:rsidRPr="00B34132">
        <w:rPr>
          <w:rFonts w:ascii="Arial" w:hAnsi="Arial"/>
          <w:sz w:val="22"/>
          <w:szCs w:val="22"/>
          <w:vertAlign w:val="superscript"/>
        </w:rPr>
        <w:t>–1</w:t>
      </w:r>
      <w:r w:rsidRPr="00B34132">
        <w:rPr>
          <w:rFonts w:ascii="Arial" w:hAnsi="Arial"/>
          <w:sz w:val="22"/>
          <w:szCs w:val="22"/>
        </w:rPr>
        <w:t xml:space="preserve">. Neglect air resistance and </w:t>
      </w:r>
      <w:r w:rsidRPr="00B34132">
        <w:rPr>
          <w:rFonts w:ascii="Arial" w:hAnsi="Arial"/>
          <w:sz w:val="22"/>
          <w:szCs w:val="22"/>
        </w:rPr>
        <w:tab/>
        <w:t>consider the arrow to be a point mass.</w:t>
      </w:r>
    </w:p>
    <w:p w14:paraId="6F14D534" w14:textId="77777777" w:rsidR="00174835" w:rsidRPr="00B34132" w:rsidRDefault="00174835" w:rsidP="00174835">
      <w:pPr>
        <w:rPr>
          <w:rFonts w:ascii="Arial" w:hAnsi="Arial"/>
          <w:sz w:val="22"/>
          <w:szCs w:val="22"/>
        </w:rPr>
      </w:pPr>
    </w:p>
    <w:p w14:paraId="2B880167" w14:textId="661A4FF3" w:rsidR="00174835" w:rsidRPr="00B34132" w:rsidRDefault="00174835" w:rsidP="00174835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  <w:t xml:space="preserve">(a) </w:t>
      </w:r>
      <w:r w:rsidRPr="00B34132">
        <w:rPr>
          <w:rFonts w:ascii="Arial" w:hAnsi="Arial"/>
          <w:sz w:val="22"/>
          <w:szCs w:val="22"/>
        </w:rPr>
        <w:tab/>
        <w:t xml:space="preserve">(i) </w:t>
      </w:r>
      <w:r w:rsidRPr="00B34132">
        <w:rPr>
          <w:rFonts w:ascii="Arial" w:hAnsi="Arial"/>
          <w:sz w:val="22"/>
          <w:szCs w:val="22"/>
        </w:rPr>
        <w:tab/>
        <w:t xml:space="preserve">At what instant in time after firing will </w:t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="000029B0" w:rsidRPr="00B34132">
        <w:rPr>
          <w:rFonts w:ascii="Arial" w:hAnsi="Arial"/>
          <w:sz w:val="22"/>
          <w:szCs w:val="22"/>
        </w:rPr>
        <w:tab/>
      </w:r>
      <w:r w:rsidR="000029B0"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 xml:space="preserve">the arrow be travelling the </w:t>
      </w:r>
      <w:r w:rsidRPr="00B34132">
        <w:rPr>
          <w:rFonts w:ascii="Arial" w:hAnsi="Arial"/>
          <w:b/>
          <w:i/>
          <w:sz w:val="22"/>
          <w:szCs w:val="22"/>
        </w:rPr>
        <w:t>slowest</w:t>
      </w:r>
      <w:r w:rsidRPr="00B34132">
        <w:rPr>
          <w:rFonts w:ascii="Arial" w:hAnsi="Arial"/>
          <w:sz w:val="22"/>
          <w:szCs w:val="22"/>
        </w:rPr>
        <w:t xml:space="preserve">? </w:t>
      </w:r>
    </w:p>
    <w:p w14:paraId="36CCD35C" w14:textId="1A7A06A1" w:rsidR="007A36F8" w:rsidRPr="00B34132" w:rsidRDefault="00174835" w:rsidP="00174835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="000029B0" w:rsidRPr="00B34132">
        <w:rPr>
          <w:rFonts w:ascii="Arial" w:hAnsi="Arial"/>
          <w:sz w:val="22"/>
          <w:szCs w:val="22"/>
        </w:rPr>
        <w:tab/>
      </w:r>
      <w:r w:rsidR="000029B0"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>[2 marks]</w:t>
      </w:r>
    </w:p>
    <w:p w14:paraId="2A3B76D7" w14:textId="77777777" w:rsidR="00174835" w:rsidRPr="00B34132" w:rsidRDefault="00174835" w:rsidP="00174835">
      <w:pPr>
        <w:rPr>
          <w:rFonts w:ascii="Arial" w:hAnsi="Arial"/>
          <w:sz w:val="22"/>
          <w:szCs w:val="22"/>
        </w:rPr>
      </w:pPr>
    </w:p>
    <w:p w14:paraId="464AEB99" w14:textId="4AA45FB1" w:rsidR="00174835" w:rsidRPr="00B34132" w:rsidRDefault="00174835" w:rsidP="00174835">
      <w:pPr>
        <w:rPr>
          <w:rFonts w:ascii="Arial" w:hAnsi="Arial"/>
          <w:sz w:val="22"/>
          <w:szCs w:val="22"/>
        </w:rPr>
      </w:pPr>
    </w:p>
    <w:p w14:paraId="1A45B846" w14:textId="77777777" w:rsidR="00174835" w:rsidRPr="00B34132" w:rsidRDefault="00174835" w:rsidP="00174835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</w:p>
    <w:p w14:paraId="49B56B63" w14:textId="77777777" w:rsidR="00174835" w:rsidRPr="00B34132" w:rsidRDefault="00174835" w:rsidP="00174835">
      <w:pPr>
        <w:rPr>
          <w:rFonts w:ascii="Arial" w:hAnsi="Arial"/>
          <w:sz w:val="22"/>
          <w:szCs w:val="22"/>
        </w:rPr>
      </w:pPr>
    </w:p>
    <w:p w14:paraId="4FE58E5B" w14:textId="77777777" w:rsidR="00174835" w:rsidRPr="00B34132" w:rsidRDefault="00174835" w:rsidP="00174835">
      <w:pPr>
        <w:rPr>
          <w:rFonts w:ascii="Arial" w:hAnsi="Arial"/>
          <w:sz w:val="22"/>
          <w:szCs w:val="22"/>
        </w:rPr>
      </w:pPr>
    </w:p>
    <w:p w14:paraId="6F224592" w14:textId="77777777" w:rsidR="000029B0" w:rsidRPr="00B34132" w:rsidRDefault="000029B0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br w:type="page"/>
      </w:r>
    </w:p>
    <w:p w14:paraId="232B5B47" w14:textId="640D5928" w:rsidR="00174835" w:rsidRPr="00B34132" w:rsidRDefault="00174835" w:rsidP="00174835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 xml:space="preserve">(ii) </w:t>
      </w:r>
      <w:r w:rsidRPr="00B34132">
        <w:rPr>
          <w:rFonts w:ascii="Arial" w:hAnsi="Arial"/>
          <w:sz w:val="22"/>
          <w:szCs w:val="22"/>
        </w:rPr>
        <w:tab/>
        <w:t xml:space="preserve">What is the velocity of the arrow at this instant of time? </w:t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>[2 marks]</w:t>
      </w:r>
    </w:p>
    <w:p w14:paraId="155EE048" w14:textId="77777777" w:rsidR="00174835" w:rsidRPr="00B34132" w:rsidRDefault="00174835" w:rsidP="00174835">
      <w:pPr>
        <w:rPr>
          <w:rFonts w:ascii="Arial" w:hAnsi="Arial"/>
          <w:sz w:val="22"/>
          <w:szCs w:val="22"/>
        </w:rPr>
      </w:pPr>
    </w:p>
    <w:p w14:paraId="4A474695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2B6BA509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5BA71B1E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34C8275D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7D9AEFFA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3BF537D1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496B1947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2CB59628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6C4DE84C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03D59736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34169FCD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62FD4341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4D4E3C72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4D71B8EE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1ED0624C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01188111" w14:textId="2AE1EA39" w:rsidR="00174835" w:rsidRPr="00B34132" w:rsidRDefault="00174835" w:rsidP="00174835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  <w:t xml:space="preserve">(b) </w:t>
      </w:r>
      <w:r w:rsidRPr="00B34132">
        <w:rPr>
          <w:rFonts w:ascii="Arial" w:hAnsi="Arial"/>
          <w:sz w:val="22"/>
          <w:szCs w:val="22"/>
        </w:rPr>
        <w:tab/>
        <w:t xml:space="preserve">Even though the target is at the same level as the bow when the arrow is released, the </w:t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 xml:space="preserve">arrow is not fired directly along the line of sight (the </w:t>
      </w:r>
      <w:r w:rsidRPr="00B34132">
        <w:rPr>
          <w:rFonts w:ascii="Arial" w:hAnsi="Arial"/>
          <w:b/>
          <w:bCs/>
          <w:sz w:val="22"/>
          <w:szCs w:val="22"/>
        </w:rPr>
        <w:t xml:space="preserve">blue line </w:t>
      </w:r>
      <w:r w:rsidRPr="00B34132">
        <w:rPr>
          <w:rFonts w:ascii="Arial" w:hAnsi="Arial"/>
          <w:sz w:val="22"/>
          <w:szCs w:val="22"/>
        </w:rPr>
        <w:t xml:space="preserve">in the figure below). </w:t>
      </w:r>
    </w:p>
    <w:p w14:paraId="67896D0F" w14:textId="145F2995" w:rsidR="00174835" w:rsidRPr="00B34132" w:rsidRDefault="00174835" w:rsidP="00174835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="00B34132" w:rsidRPr="00B34132">
        <w:rPr>
          <w:rFonts w:ascii="Arial" w:hAnsi="Arial"/>
          <w:sz w:val="22"/>
          <w:szCs w:val="22"/>
        </w:rPr>
        <w:t>Briefly</w:t>
      </w:r>
      <w:r w:rsidR="00B34132">
        <w:rPr>
          <w:rFonts w:ascii="Arial" w:hAnsi="Arial"/>
          <w:sz w:val="22"/>
          <w:szCs w:val="22"/>
        </w:rPr>
        <w:t>,</w:t>
      </w:r>
      <w:r w:rsidR="00B34132" w:rsidRPr="00B34132">
        <w:rPr>
          <w:rFonts w:ascii="Arial" w:hAnsi="Arial"/>
          <w:sz w:val="22"/>
          <w:szCs w:val="22"/>
        </w:rPr>
        <w:t xml:space="preserve"> explain the reason for this. </w:t>
      </w:r>
      <w:r w:rsidR="00B34132" w:rsidRPr="00B34132">
        <w:rPr>
          <w:rFonts w:ascii="Arial" w:hAnsi="Arial"/>
          <w:sz w:val="22"/>
          <w:szCs w:val="22"/>
        </w:rPr>
        <w:tab/>
      </w:r>
      <w:r w:rsidR="00B34132" w:rsidRPr="00B34132">
        <w:rPr>
          <w:rFonts w:ascii="Arial" w:hAnsi="Arial"/>
          <w:sz w:val="22"/>
          <w:szCs w:val="22"/>
        </w:rPr>
        <w:tab/>
      </w:r>
      <w:r w:rsidR="00B34132" w:rsidRPr="00B34132">
        <w:rPr>
          <w:rFonts w:ascii="Arial" w:hAnsi="Arial"/>
          <w:sz w:val="22"/>
          <w:szCs w:val="22"/>
        </w:rPr>
        <w:tab/>
      </w:r>
      <w:r w:rsidR="00B34132" w:rsidRPr="00B34132">
        <w:rPr>
          <w:rFonts w:ascii="Arial" w:hAnsi="Arial"/>
          <w:sz w:val="22"/>
          <w:szCs w:val="22"/>
        </w:rPr>
        <w:tab/>
      </w:r>
      <w:r w:rsidR="00B34132" w:rsidRPr="00B34132">
        <w:rPr>
          <w:rFonts w:ascii="Arial" w:hAnsi="Arial"/>
          <w:sz w:val="22"/>
          <w:szCs w:val="22"/>
        </w:rPr>
        <w:tab/>
      </w:r>
      <w:r w:rsidR="00B34132" w:rsidRPr="00B34132">
        <w:rPr>
          <w:rFonts w:ascii="Arial" w:hAnsi="Arial"/>
          <w:sz w:val="22"/>
          <w:szCs w:val="22"/>
        </w:rPr>
        <w:tab/>
      </w:r>
      <w:r w:rsidR="00B34132" w:rsidRPr="00B34132">
        <w:rPr>
          <w:rFonts w:ascii="Arial" w:hAnsi="Arial"/>
          <w:sz w:val="22"/>
          <w:szCs w:val="22"/>
        </w:rPr>
        <w:tab/>
      </w:r>
      <w:r w:rsidR="00B34132"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 xml:space="preserve">[3 marks] </w:t>
      </w:r>
    </w:p>
    <w:p w14:paraId="0B82A5C4" w14:textId="77777777" w:rsidR="00174835" w:rsidRPr="00B34132" w:rsidRDefault="00174835" w:rsidP="00174835">
      <w:pPr>
        <w:rPr>
          <w:rFonts w:ascii="Arial" w:hAnsi="Arial"/>
          <w:sz w:val="22"/>
          <w:szCs w:val="22"/>
        </w:rPr>
      </w:pPr>
    </w:p>
    <w:p w14:paraId="2E1E05A1" w14:textId="227FF0A9" w:rsidR="00174835" w:rsidRPr="00B34132" w:rsidRDefault="00174835" w:rsidP="000E30A8">
      <w:pPr>
        <w:jc w:val="center"/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noProof/>
          <w:sz w:val="22"/>
          <w:szCs w:val="22"/>
          <w:lang w:val="en-US"/>
        </w:rPr>
        <w:drawing>
          <wp:inline distT="0" distB="0" distL="0" distR="0" wp14:anchorId="21404841" wp14:editId="5856B7DB">
            <wp:extent cx="5308600" cy="16782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1 at 8.44.2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67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B885" w14:textId="77777777" w:rsidR="00174835" w:rsidRPr="00B34132" w:rsidRDefault="00174835" w:rsidP="00174835">
      <w:pPr>
        <w:rPr>
          <w:rFonts w:ascii="Arial" w:hAnsi="Arial"/>
          <w:sz w:val="22"/>
          <w:szCs w:val="22"/>
        </w:rPr>
      </w:pPr>
    </w:p>
    <w:p w14:paraId="286960B8" w14:textId="77777777" w:rsidR="00174835" w:rsidRPr="00B34132" w:rsidRDefault="00174835" w:rsidP="00174835">
      <w:pPr>
        <w:rPr>
          <w:rFonts w:ascii="Arial" w:hAnsi="Arial"/>
          <w:sz w:val="22"/>
          <w:szCs w:val="22"/>
        </w:rPr>
      </w:pPr>
    </w:p>
    <w:p w14:paraId="28E050D1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40893B05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6BA9F82B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72A28327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5F8E60FC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742B7A16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42F79654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48126A52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05859CF1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71E27229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174279F8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2F4EE391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007CFD5C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56105111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4B02DE2E" w14:textId="77777777" w:rsidR="000029B0" w:rsidRPr="00B34132" w:rsidRDefault="000029B0" w:rsidP="00174835">
      <w:pPr>
        <w:rPr>
          <w:rFonts w:ascii="Arial" w:hAnsi="Arial"/>
          <w:sz w:val="22"/>
          <w:szCs w:val="22"/>
        </w:rPr>
      </w:pPr>
    </w:p>
    <w:p w14:paraId="11D834DD" w14:textId="7898B907" w:rsidR="00174835" w:rsidRPr="00B34132" w:rsidRDefault="00403316" w:rsidP="00174835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  <w:t xml:space="preserve">(c) </w:t>
      </w:r>
      <w:r w:rsidRPr="00B34132">
        <w:rPr>
          <w:rFonts w:ascii="Arial" w:hAnsi="Arial"/>
          <w:sz w:val="22"/>
          <w:szCs w:val="22"/>
        </w:rPr>
        <w:tab/>
        <w:t xml:space="preserve">At what different angle could the arrow be fired to achieve the same range? Show the </w:t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 xml:space="preserve">trajectory on the diagram above. </w:t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>[2 marks]</w:t>
      </w:r>
    </w:p>
    <w:p w14:paraId="000408BA" w14:textId="77777777" w:rsidR="00975E07" w:rsidRPr="00B34132" w:rsidRDefault="00975E07" w:rsidP="00174835">
      <w:pPr>
        <w:rPr>
          <w:rFonts w:ascii="Arial" w:hAnsi="Arial"/>
          <w:sz w:val="22"/>
          <w:szCs w:val="22"/>
        </w:rPr>
      </w:pPr>
    </w:p>
    <w:p w14:paraId="2944CC52" w14:textId="77777777" w:rsidR="00F16533" w:rsidRPr="00B34132" w:rsidRDefault="00F16533" w:rsidP="00F16533">
      <w:pPr>
        <w:rPr>
          <w:rFonts w:ascii="Arial" w:hAnsi="Arial"/>
          <w:sz w:val="22"/>
          <w:szCs w:val="22"/>
        </w:rPr>
      </w:pPr>
    </w:p>
    <w:p w14:paraId="4F5F3B35" w14:textId="77777777" w:rsidR="00F16533" w:rsidRPr="00B34132" w:rsidRDefault="00F16533" w:rsidP="00F16533">
      <w:pPr>
        <w:rPr>
          <w:rFonts w:ascii="Arial" w:hAnsi="Arial"/>
          <w:sz w:val="22"/>
          <w:szCs w:val="22"/>
        </w:rPr>
      </w:pPr>
    </w:p>
    <w:p w14:paraId="0208DBAE" w14:textId="77777777" w:rsidR="000029B0" w:rsidRPr="00B34132" w:rsidRDefault="000029B0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br w:type="page"/>
      </w:r>
    </w:p>
    <w:p w14:paraId="6CFD1585" w14:textId="270EE8E2" w:rsidR="00F16533" w:rsidRPr="00B34132" w:rsidRDefault="00F16533" w:rsidP="00F16533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>5.</w:t>
      </w:r>
      <w:r w:rsidRPr="00B34132">
        <w:rPr>
          <w:rFonts w:ascii="Arial" w:hAnsi="Arial"/>
          <w:sz w:val="22"/>
          <w:szCs w:val="22"/>
        </w:rPr>
        <w:tab/>
        <w:t xml:space="preserve">On February 6 1971, during the Apollo 14 mission, astronaut Alan Shepard hit a golf ball on </w:t>
      </w:r>
      <w:r w:rsidRPr="00B34132">
        <w:rPr>
          <w:rFonts w:ascii="Arial" w:hAnsi="Arial"/>
          <w:sz w:val="22"/>
          <w:szCs w:val="22"/>
        </w:rPr>
        <w:tab/>
        <w:t xml:space="preserve">the Moon. The golf club launched the ball at an angle of 24.0° to the ground with an initial </w:t>
      </w:r>
      <w:r w:rsidRPr="00B34132">
        <w:rPr>
          <w:rFonts w:ascii="Arial" w:hAnsi="Arial"/>
          <w:sz w:val="22"/>
          <w:szCs w:val="22"/>
        </w:rPr>
        <w:tab/>
        <w:t>speed of 45.0 ms</w:t>
      </w:r>
      <w:r w:rsidRPr="00B34132">
        <w:rPr>
          <w:rFonts w:ascii="Arial" w:hAnsi="Arial"/>
          <w:sz w:val="22"/>
          <w:szCs w:val="22"/>
          <w:vertAlign w:val="superscript"/>
        </w:rPr>
        <w:t>–1</w:t>
      </w:r>
      <w:r w:rsidRPr="00B34132">
        <w:rPr>
          <w:rFonts w:ascii="Arial" w:hAnsi="Arial"/>
          <w:sz w:val="22"/>
          <w:szCs w:val="22"/>
        </w:rPr>
        <w:t>.</w:t>
      </w:r>
    </w:p>
    <w:p w14:paraId="442F7CC9" w14:textId="77777777" w:rsidR="00F16533" w:rsidRPr="00B34132" w:rsidRDefault="00F16533" w:rsidP="00F16533">
      <w:pPr>
        <w:rPr>
          <w:rFonts w:ascii="Arial" w:hAnsi="Arial"/>
          <w:sz w:val="22"/>
          <w:szCs w:val="22"/>
        </w:rPr>
      </w:pPr>
    </w:p>
    <w:p w14:paraId="6CD31364" w14:textId="2BD315E1" w:rsidR="00F16533" w:rsidRPr="00B34132" w:rsidRDefault="00F16533" w:rsidP="00F16533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  <w:t>(a)</w:t>
      </w:r>
      <w:r w:rsidRPr="00B34132">
        <w:rPr>
          <w:rFonts w:ascii="Arial" w:hAnsi="Arial"/>
          <w:sz w:val="22"/>
          <w:szCs w:val="22"/>
        </w:rPr>
        <w:tab/>
        <w:t xml:space="preserve">Construct a labelled free body diagram below, showing the force(s) acting on the golf </w:t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>ball about halfway between it being s</w:t>
      </w:r>
      <w:r w:rsidR="00F91250" w:rsidRPr="00B34132">
        <w:rPr>
          <w:rFonts w:ascii="Arial" w:hAnsi="Arial"/>
          <w:sz w:val="22"/>
          <w:szCs w:val="22"/>
        </w:rPr>
        <w:t>truck and its highest point.</w:t>
      </w:r>
      <w:r w:rsidR="00F91250" w:rsidRPr="00B34132">
        <w:rPr>
          <w:rFonts w:ascii="Arial" w:hAnsi="Arial"/>
          <w:sz w:val="22"/>
          <w:szCs w:val="22"/>
        </w:rPr>
        <w:tab/>
      </w:r>
      <w:r w:rsidR="00F91250" w:rsidRPr="00B34132">
        <w:rPr>
          <w:rFonts w:ascii="Arial" w:hAnsi="Arial"/>
          <w:sz w:val="22"/>
          <w:szCs w:val="22"/>
        </w:rPr>
        <w:tab/>
      </w:r>
      <w:r w:rsidR="00F91250"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>[2</w:t>
      </w:r>
      <w:r w:rsidR="00F91250" w:rsidRPr="00B34132">
        <w:rPr>
          <w:rFonts w:ascii="Arial" w:hAnsi="Arial"/>
          <w:sz w:val="22"/>
          <w:szCs w:val="22"/>
        </w:rPr>
        <w:t xml:space="preserve"> marks</w:t>
      </w:r>
      <w:r w:rsidRPr="00B34132">
        <w:rPr>
          <w:rFonts w:ascii="Arial" w:hAnsi="Arial"/>
          <w:sz w:val="22"/>
          <w:szCs w:val="22"/>
        </w:rPr>
        <w:t>]</w:t>
      </w:r>
    </w:p>
    <w:p w14:paraId="789BE480" w14:textId="77777777" w:rsidR="00F16533" w:rsidRPr="00B34132" w:rsidRDefault="00F16533" w:rsidP="00F16533">
      <w:pPr>
        <w:rPr>
          <w:rFonts w:ascii="Arial" w:hAnsi="Arial"/>
          <w:sz w:val="22"/>
          <w:szCs w:val="22"/>
        </w:rPr>
      </w:pPr>
    </w:p>
    <w:p w14:paraId="0F9A0866" w14:textId="77777777" w:rsidR="00F16533" w:rsidRPr="00B34132" w:rsidRDefault="00F16533" w:rsidP="00F16533">
      <w:pPr>
        <w:rPr>
          <w:rFonts w:ascii="Arial" w:hAnsi="Arial"/>
          <w:sz w:val="22"/>
          <w:szCs w:val="22"/>
        </w:rPr>
      </w:pPr>
    </w:p>
    <w:p w14:paraId="2340FB50" w14:textId="4F61C454" w:rsidR="00F16533" w:rsidRPr="00B34132" w:rsidRDefault="00F16533" w:rsidP="00F16533">
      <w:pPr>
        <w:rPr>
          <w:rFonts w:ascii="Arial" w:hAnsi="Arial"/>
          <w:sz w:val="22"/>
          <w:szCs w:val="22"/>
        </w:rPr>
      </w:pPr>
    </w:p>
    <w:p w14:paraId="0EF5DFC4" w14:textId="77777777" w:rsidR="00F16533" w:rsidRPr="00B34132" w:rsidRDefault="00F16533" w:rsidP="00F16533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 xml:space="preserve"> </w:t>
      </w:r>
    </w:p>
    <w:p w14:paraId="0996226C" w14:textId="74B5B117" w:rsidR="00F16533" w:rsidRPr="00B34132" w:rsidRDefault="000E30A8" w:rsidP="00F16533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noProof/>
          <w:sz w:val="22"/>
          <w:szCs w:val="22"/>
          <w:lang w:val="en-US"/>
        </w:rPr>
        <w:drawing>
          <wp:anchor distT="0" distB="0" distL="114300" distR="114300" simplePos="0" relativeHeight="251661312" behindDoc="0" locked="0" layoutInCell="1" allowOverlap="1" wp14:anchorId="19A4FAA1" wp14:editId="7957B2BE">
            <wp:simplePos x="0" y="0"/>
            <wp:positionH relativeFrom="column">
              <wp:posOffset>2802255</wp:posOffset>
            </wp:positionH>
            <wp:positionV relativeFrom="paragraph">
              <wp:posOffset>35560</wp:posOffset>
            </wp:positionV>
            <wp:extent cx="422910" cy="422910"/>
            <wp:effectExtent l="0" t="0" r="8890" b="8890"/>
            <wp:wrapTight wrapText="bothSides">
              <wp:wrapPolygon edited="0">
                <wp:start x="0" y="0"/>
                <wp:lineTo x="0" y="20757"/>
                <wp:lineTo x="20757" y="20757"/>
                <wp:lineTo x="207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5108-golf-ball-isolated-on-white-backgroun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4229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32FE5" w14:textId="77777777" w:rsidR="00F16533" w:rsidRPr="00B34132" w:rsidRDefault="00F16533" w:rsidP="00F16533">
      <w:pPr>
        <w:rPr>
          <w:rFonts w:ascii="Arial" w:hAnsi="Arial"/>
          <w:sz w:val="22"/>
          <w:szCs w:val="22"/>
        </w:rPr>
      </w:pPr>
    </w:p>
    <w:p w14:paraId="784159E7" w14:textId="77777777" w:rsidR="00F16533" w:rsidRPr="00B34132" w:rsidRDefault="00F16533" w:rsidP="00F16533">
      <w:pPr>
        <w:rPr>
          <w:rFonts w:ascii="Arial" w:hAnsi="Arial"/>
          <w:sz w:val="22"/>
          <w:szCs w:val="22"/>
        </w:rPr>
      </w:pPr>
    </w:p>
    <w:p w14:paraId="4E2EE1E0" w14:textId="77777777" w:rsidR="000E30A8" w:rsidRPr="00B34132" w:rsidRDefault="000E30A8" w:rsidP="00F16533">
      <w:pPr>
        <w:rPr>
          <w:rFonts w:ascii="Arial" w:hAnsi="Arial"/>
          <w:sz w:val="22"/>
          <w:szCs w:val="22"/>
        </w:rPr>
      </w:pPr>
    </w:p>
    <w:p w14:paraId="779C2271" w14:textId="77777777" w:rsidR="000E30A8" w:rsidRPr="00B34132" w:rsidRDefault="000E30A8" w:rsidP="00F16533">
      <w:pPr>
        <w:rPr>
          <w:rFonts w:ascii="Arial" w:hAnsi="Arial"/>
          <w:sz w:val="22"/>
          <w:szCs w:val="22"/>
        </w:rPr>
      </w:pPr>
    </w:p>
    <w:p w14:paraId="3BE2419C" w14:textId="77777777" w:rsidR="000E30A8" w:rsidRPr="00B34132" w:rsidRDefault="000E30A8" w:rsidP="00F16533">
      <w:pPr>
        <w:rPr>
          <w:rFonts w:ascii="Arial" w:hAnsi="Arial"/>
          <w:sz w:val="22"/>
          <w:szCs w:val="22"/>
        </w:rPr>
      </w:pPr>
    </w:p>
    <w:p w14:paraId="71FBE18C" w14:textId="77777777" w:rsidR="000E30A8" w:rsidRPr="00B34132" w:rsidRDefault="000E30A8" w:rsidP="00F16533">
      <w:pPr>
        <w:rPr>
          <w:rFonts w:ascii="Arial" w:hAnsi="Arial"/>
          <w:sz w:val="22"/>
          <w:szCs w:val="22"/>
        </w:rPr>
      </w:pPr>
    </w:p>
    <w:p w14:paraId="6708BCEE" w14:textId="77777777" w:rsidR="000E30A8" w:rsidRPr="00B34132" w:rsidRDefault="000E30A8" w:rsidP="00F16533">
      <w:pPr>
        <w:rPr>
          <w:rFonts w:ascii="Arial" w:hAnsi="Arial"/>
          <w:sz w:val="22"/>
          <w:szCs w:val="22"/>
        </w:rPr>
      </w:pPr>
    </w:p>
    <w:p w14:paraId="7E22DA77" w14:textId="77777777" w:rsidR="00F16533" w:rsidRPr="00B34132" w:rsidRDefault="00F16533" w:rsidP="00F16533">
      <w:pPr>
        <w:rPr>
          <w:rFonts w:ascii="Arial" w:hAnsi="Arial"/>
          <w:sz w:val="22"/>
          <w:szCs w:val="22"/>
        </w:rPr>
      </w:pPr>
    </w:p>
    <w:p w14:paraId="1A2408A2" w14:textId="44BC268D" w:rsidR="00F16533" w:rsidRPr="00B34132" w:rsidRDefault="006A29DC" w:rsidP="00F16533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="00F16533" w:rsidRPr="00B34132">
        <w:rPr>
          <w:rFonts w:ascii="Arial" w:hAnsi="Arial"/>
          <w:sz w:val="22"/>
          <w:szCs w:val="22"/>
        </w:rPr>
        <w:t>(b)</w:t>
      </w:r>
      <w:r w:rsidR="00F16533" w:rsidRPr="00B34132">
        <w:rPr>
          <w:rFonts w:ascii="Arial" w:hAnsi="Arial"/>
          <w:sz w:val="22"/>
          <w:szCs w:val="22"/>
        </w:rPr>
        <w:tab/>
        <w:t>Calculate the horizontal and vertical compon</w:t>
      </w:r>
      <w:r w:rsidR="00F91250" w:rsidRPr="00B34132">
        <w:rPr>
          <w:rFonts w:ascii="Arial" w:hAnsi="Arial"/>
          <w:sz w:val="22"/>
          <w:szCs w:val="22"/>
        </w:rPr>
        <w:t>ents of the initial velocity.</w:t>
      </w:r>
      <w:r w:rsidR="00F91250" w:rsidRPr="00B34132">
        <w:rPr>
          <w:rFonts w:ascii="Arial" w:hAnsi="Arial"/>
          <w:sz w:val="22"/>
          <w:szCs w:val="22"/>
        </w:rPr>
        <w:tab/>
      </w:r>
      <w:r w:rsidR="00F91250" w:rsidRPr="00B34132">
        <w:rPr>
          <w:rFonts w:ascii="Arial" w:hAnsi="Arial"/>
          <w:sz w:val="22"/>
          <w:szCs w:val="22"/>
        </w:rPr>
        <w:tab/>
      </w:r>
      <w:r w:rsidR="00F16533" w:rsidRPr="00B34132">
        <w:rPr>
          <w:rFonts w:ascii="Arial" w:hAnsi="Arial"/>
          <w:sz w:val="22"/>
          <w:szCs w:val="22"/>
        </w:rPr>
        <w:t>[2</w:t>
      </w:r>
      <w:r w:rsidR="00F91250" w:rsidRPr="00B34132">
        <w:rPr>
          <w:rFonts w:ascii="Arial" w:hAnsi="Arial"/>
          <w:sz w:val="22"/>
          <w:szCs w:val="22"/>
        </w:rPr>
        <w:t xml:space="preserve"> marks</w:t>
      </w:r>
      <w:r w:rsidR="00F16533" w:rsidRPr="00B34132">
        <w:rPr>
          <w:rFonts w:ascii="Arial" w:hAnsi="Arial"/>
          <w:sz w:val="22"/>
          <w:szCs w:val="22"/>
        </w:rPr>
        <w:t>]</w:t>
      </w:r>
    </w:p>
    <w:p w14:paraId="736BFD00" w14:textId="77777777" w:rsidR="00F16533" w:rsidRPr="00B34132" w:rsidRDefault="00F16533" w:rsidP="00F16533">
      <w:pPr>
        <w:rPr>
          <w:rFonts w:ascii="Arial" w:hAnsi="Arial"/>
          <w:sz w:val="22"/>
          <w:szCs w:val="22"/>
        </w:rPr>
      </w:pPr>
    </w:p>
    <w:p w14:paraId="7638860D" w14:textId="77777777" w:rsidR="00F16533" w:rsidRPr="00B34132" w:rsidRDefault="00F16533" w:rsidP="00F16533">
      <w:pPr>
        <w:rPr>
          <w:rFonts w:ascii="Arial" w:hAnsi="Arial"/>
          <w:sz w:val="22"/>
          <w:szCs w:val="22"/>
        </w:rPr>
      </w:pPr>
    </w:p>
    <w:p w14:paraId="717B8F2A" w14:textId="127D3373" w:rsidR="00F16533" w:rsidRPr="00B34132" w:rsidRDefault="006A29DC" w:rsidP="00F16533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="00F16533" w:rsidRPr="00B34132">
        <w:rPr>
          <w:rFonts w:ascii="Arial" w:hAnsi="Arial"/>
          <w:sz w:val="22"/>
          <w:szCs w:val="22"/>
        </w:rPr>
        <w:t>Answer u</w:t>
      </w:r>
      <w:r w:rsidR="00F16533" w:rsidRPr="00B34132">
        <w:rPr>
          <w:rFonts w:ascii="Arial" w:hAnsi="Arial"/>
          <w:sz w:val="22"/>
          <w:szCs w:val="22"/>
          <w:vertAlign w:val="subscript"/>
        </w:rPr>
        <w:t>h</w:t>
      </w:r>
      <w:r w:rsidR="00F16533" w:rsidRPr="00B34132">
        <w:rPr>
          <w:rFonts w:ascii="Arial" w:hAnsi="Arial"/>
          <w:sz w:val="22"/>
          <w:szCs w:val="22"/>
        </w:rPr>
        <w:t xml:space="preserve"> …………………ms</w:t>
      </w:r>
      <w:r w:rsidR="00F16533" w:rsidRPr="00B34132">
        <w:rPr>
          <w:rFonts w:ascii="Arial" w:hAnsi="Arial"/>
          <w:sz w:val="22"/>
          <w:szCs w:val="22"/>
          <w:vertAlign w:val="superscript"/>
        </w:rPr>
        <w:t>-1</w:t>
      </w:r>
    </w:p>
    <w:p w14:paraId="2C303492" w14:textId="77777777" w:rsidR="00F16533" w:rsidRPr="00B34132" w:rsidRDefault="00F16533" w:rsidP="00F16533">
      <w:pPr>
        <w:rPr>
          <w:rFonts w:ascii="Arial" w:hAnsi="Arial"/>
          <w:sz w:val="22"/>
          <w:szCs w:val="22"/>
        </w:rPr>
      </w:pPr>
    </w:p>
    <w:p w14:paraId="71CECBEC" w14:textId="7174602C" w:rsidR="000E30A8" w:rsidRPr="00B34132" w:rsidRDefault="00F91250" w:rsidP="00F16533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>Answer u</w:t>
      </w:r>
      <w:r w:rsidRPr="00B34132">
        <w:rPr>
          <w:rFonts w:ascii="Arial" w:hAnsi="Arial"/>
          <w:sz w:val="22"/>
          <w:szCs w:val="22"/>
          <w:vertAlign w:val="subscript"/>
        </w:rPr>
        <w:t>v</w:t>
      </w:r>
      <w:r w:rsidRPr="00B34132">
        <w:rPr>
          <w:rFonts w:ascii="Arial" w:hAnsi="Arial"/>
          <w:sz w:val="22"/>
          <w:szCs w:val="22"/>
        </w:rPr>
        <w:t xml:space="preserve"> …………………ms</w:t>
      </w:r>
      <w:r w:rsidRPr="00B34132">
        <w:rPr>
          <w:rFonts w:ascii="Arial" w:hAnsi="Arial"/>
          <w:sz w:val="22"/>
          <w:szCs w:val="22"/>
          <w:vertAlign w:val="superscript"/>
        </w:rPr>
        <w:t>-1</w:t>
      </w:r>
    </w:p>
    <w:p w14:paraId="5AB361C0" w14:textId="77777777" w:rsidR="000E30A8" w:rsidRPr="00B34132" w:rsidRDefault="006A29DC" w:rsidP="00F16533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</w:p>
    <w:p w14:paraId="2BD77873" w14:textId="77777777" w:rsidR="000E30A8" w:rsidRPr="00B34132" w:rsidRDefault="000E30A8" w:rsidP="00F16533">
      <w:pPr>
        <w:rPr>
          <w:rFonts w:ascii="Arial" w:hAnsi="Arial"/>
          <w:sz w:val="22"/>
          <w:szCs w:val="22"/>
        </w:rPr>
      </w:pPr>
    </w:p>
    <w:p w14:paraId="0434AB4C" w14:textId="77777777" w:rsidR="000E30A8" w:rsidRPr="00B34132" w:rsidRDefault="000E30A8" w:rsidP="00F16533">
      <w:pPr>
        <w:rPr>
          <w:rFonts w:ascii="Arial" w:hAnsi="Arial"/>
          <w:sz w:val="22"/>
          <w:szCs w:val="22"/>
        </w:rPr>
      </w:pPr>
    </w:p>
    <w:p w14:paraId="505D97AF" w14:textId="3DDE208D" w:rsidR="00F16533" w:rsidRPr="00B34132" w:rsidRDefault="006A29DC" w:rsidP="00F16533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</w:p>
    <w:p w14:paraId="3190FBD4" w14:textId="77777777" w:rsidR="00F16533" w:rsidRPr="00B34132" w:rsidRDefault="00F16533" w:rsidP="00F16533">
      <w:pPr>
        <w:rPr>
          <w:rFonts w:ascii="Arial" w:hAnsi="Arial"/>
          <w:sz w:val="22"/>
          <w:szCs w:val="22"/>
        </w:rPr>
      </w:pPr>
    </w:p>
    <w:p w14:paraId="189A68AE" w14:textId="77777777" w:rsidR="00F91250" w:rsidRPr="00B34132" w:rsidRDefault="00F91250" w:rsidP="00F16533">
      <w:pPr>
        <w:rPr>
          <w:rFonts w:ascii="Arial" w:hAnsi="Arial"/>
          <w:sz w:val="22"/>
          <w:szCs w:val="22"/>
        </w:rPr>
      </w:pPr>
    </w:p>
    <w:p w14:paraId="76AE95E0" w14:textId="77777777" w:rsidR="00F91250" w:rsidRPr="00B34132" w:rsidRDefault="00F91250" w:rsidP="00F16533">
      <w:pPr>
        <w:rPr>
          <w:rFonts w:ascii="Arial" w:hAnsi="Arial"/>
          <w:sz w:val="22"/>
          <w:szCs w:val="22"/>
        </w:rPr>
      </w:pPr>
    </w:p>
    <w:p w14:paraId="22B8BB32" w14:textId="77777777" w:rsidR="00F91250" w:rsidRPr="00B34132" w:rsidRDefault="00F91250" w:rsidP="00F16533">
      <w:pPr>
        <w:rPr>
          <w:rFonts w:ascii="Arial" w:hAnsi="Arial"/>
          <w:sz w:val="22"/>
          <w:szCs w:val="22"/>
        </w:rPr>
      </w:pPr>
    </w:p>
    <w:p w14:paraId="2219B308" w14:textId="77777777" w:rsidR="00F16533" w:rsidRPr="00B34132" w:rsidRDefault="00F16533" w:rsidP="00F16533">
      <w:pPr>
        <w:rPr>
          <w:rFonts w:ascii="Arial" w:hAnsi="Arial"/>
          <w:sz w:val="22"/>
          <w:szCs w:val="22"/>
        </w:rPr>
      </w:pPr>
    </w:p>
    <w:p w14:paraId="4EF60A87" w14:textId="77777777" w:rsidR="00F16533" w:rsidRPr="00B34132" w:rsidRDefault="00F16533" w:rsidP="00F16533">
      <w:pPr>
        <w:rPr>
          <w:rFonts w:ascii="Arial" w:hAnsi="Arial"/>
          <w:sz w:val="22"/>
          <w:szCs w:val="22"/>
        </w:rPr>
      </w:pPr>
    </w:p>
    <w:p w14:paraId="76A53DF2" w14:textId="77777777" w:rsidR="000E30A8" w:rsidRPr="00B34132" w:rsidRDefault="006A29DC" w:rsidP="00F16533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="00F16533" w:rsidRPr="00B34132">
        <w:rPr>
          <w:rFonts w:ascii="Arial" w:hAnsi="Arial"/>
          <w:sz w:val="22"/>
          <w:szCs w:val="22"/>
        </w:rPr>
        <w:t>(c)</w:t>
      </w:r>
      <w:r w:rsidR="00F16533" w:rsidRPr="00B34132">
        <w:rPr>
          <w:rFonts w:ascii="Arial" w:hAnsi="Arial"/>
          <w:sz w:val="22"/>
          <w:szCs w:val="22"/>
        </w:rPr>
        <w:tab/>
        <w:t xml:space="preserve">Assuming the golf ball travelled over a level surface, a horizontal distance of </w:t>
      </w:r>
    </w:p>
    <w:p w14:paraId="4FFEC7F7" w14:textId="6DD704D4" w:rsidR="00F16533" w:rsidRPr="00B34132" w:rsidRDefault="000E30A8" w:rsidP="00F16533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="00F16533" w:rsidRPr="00B34132">
        <w:rPr>
          <w:rFonts w:ascii="Arial" w:hAnsi="Arial"/>
          <w:sz w:val="22"/>
          <w:szCs w:val="22"/>
        </w:rPr>
        <w:t>9</w:t>
      </w:r>
      <w:r w:rsidRPr="00B34132">
        <w:rPr>
          <w:rFonts w:ascii="Arial" w:hAnsi="Arial"/>
          <w:sz w:val="22"/>
          <w:szCs w:val="22"/>
        </w:rPr>
        <w:t>.</w:t>
      </w:r>
      <w:r w:rsidR="00F16533" w:rsidRPr="00B34132">
        <w:rPr>
          <w:rFonts w:ascii="Arial" w:hAnsi="Arial"/>
          <w:sz w:val="22"/>
          <w:szCs w:val="22"/>
        </w:rPr>
        <w:t>00</w:t>
      </w:r>
      <w:r w:rsidRPr="00B34132">
        <w:rPr>
          <w:rFonts w:ascii="Arial" w:hAnsi="Arial"/>
          <w:sz w:val="22"/>
          <w:szCs w:val="22"/>
        </w:rPr>
        <w:t xml:space="preserve"> x 10</w:t>
      </w:r>
      <w:r w:rsidRPr="00B34132">
        <w:rPr>
          <w:rFonts w:ascii="Arial" w:hAnsi="Arial"/>
          <w:sz w:val="22"/>
          <w:szCs w:val="22"/>
          <w:vertAlign w:val="superscript"/>
        </w:rPr>
        <w:t>2</w:t>
      </w:r>
      <w:r w:rsidR="00F16533" w:rsidRPr="00B34132">
        <w:rPr>
          <w:rFonts w:ascii="Arial" w:hAnsi="Arial"/>
          <w:sz w:val="22"/>
          <w:szCs w:val="22"/>
        </w:rPr>
        <w:t xml:space="preserve"> m, calculate</w:t>
      </w:r>
      <w:r w:rsidR="006A29DC" w:rsidRPr="00B34132">
        <w:rPr>
          <w:rFonts w:ascii="Arial" w:hAnsi="Arial"/>
          <w:sz w:val="22"/>
          <w:szCs w:val="22"/>
        </w:rPr>
        <w:t>:</w:t>
      </w:r>
    </w:p>
    <w:p w14:paraId="379811B5" w14:textId="77777777" w:rsidR="006A29DC" w:rsidRPr="00B34132" w:rsidRDefault="006A29DC" w:rsidP="00F16533">
      <w:pPr>
        <w:rPr>
          <w:rFonts w:ascii="Arial" w:hAnsi="Arial"/>
          <w:sz w:val="22"/>
          <w:szCs w:val="22"/>
        </w:rPr>
      </w:pPr>
    </w:p>
    <w:p w14:paraId="7C4A3049" w14:textId="471D3397" w:rsidR="00F16533" w:rsidRPr="00B34132" w:rsidRDefault="006A29DC" w:rsidP="00F16533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="00F16533" w:rsidRPr="00B34132">
        <w:rPr>
          <w:rFonts w:ascii="Arial" w:hAnsi="Arial"/>
          <w:sz w:val="22"/>
          <w:szCs w:val="22"/>
        </w:rPr>
        <w:t>(i)</w:t>
      </w:r>
      <w:r w:rsidR="00F16533" w:rsidRPr="00B34132">
        <w:rPr>
          <w:rFonts w:ascii="Arial" w:hAnsi="Arial"/>
          <w:sz w:val="22"/>
          <w:szCs w:val="22"/>
        </w:rPr>
        <w:tab/>
        <w:t>time taken to hit the surface</w:t>
      </w:r>
      <w:r w:rsidR="00347C0D" w:rsidRPr="00B34132">
        <w:rPr>
          <w:rFonts w:ascii="Arial" w:hAnsi="Arial"/>
          <w:sz w:val="22"/>
          <w:szCs w:val="22"/>
        </w:rPr>
        <w:t>.</w:t>
      </w:r>
      <w:r w:rsidR="00F91250" w:rsidRPr="00B34132">
        <w:rPr>
          <w:rFonts w:ascii="Arial" w:hAnsi="Arial"/>
          <w:sz w:val="22"/>
          <w:szCs w:val="22"/>
        </w:rPr>
        <w:tab/>
      </w:r>
      <w:r w:rsidR="00F91250" w:rsidRPr="00B34132">
        <w:rPr>
          <w:rFonts w:ascii="Arial" w:hAnsi="Arial"/>
          <w:sz w:val="22"/>
          <w:szCs w:val="22"/>
        </w:rPr>
        <w:tab/>
      </w:r>
      <w:r w:rsidR="00F91250" w:rsidRPr="00B34132">
        <w:rPr>
          <w:rFonts w:ascii="Arial" w:hAnsi="Arial"/>
          <w:sz w:val="22"/>
          <w:szCs w:val="22"/>
        </w:rPr>
        <w:tab/>
      </w:r>
      <w:r w:rsidR="00F91250" w:rsidRPr="00B34132">
        <w:rPr>
          <w:rFonts w:ascii="Arial" w:hAnsi="Arial"/>
          <w:sz w:val="22"/>
          <w:szCs w:val="22"/>
        </w:rPr>
        <w:tab/>
      </w:r>
      <w:r w:rsidR="00F91250" w:rsidRPr="00B34132">
        <w:rPr>
          <w:rFonts w:ascii="Arial" w:hAnsi="Arial"/>
          <w:sz w:val="22"/>
          <w:szCs w:val="22"/>
        </w:rPr>
        <w:tab/>
      </w:r>
      <w:r w:rsidR="00F91250" w:rsidRPr="00B34132">
        <w:rPr>
          <w:rFonts w:ascii="Arial" w:hAnsi="Arial"/>
          <w:sz w:val="22"/>
          <w:szCs w:val="22"/>
        </w:rPr>
        <w:tab/>
      </w:r>
      <w:r w:rsidR="00F91250" w:rsidRPr="00B34132">
        <w:rPr>
          <w:rFonts w:ascii="Arial" w:hAnsi="Arial"/>
          <w:sz w:val="22"/>
          <w:szCs w:val="22"/>
        </w:rPr>
        <w:tab/>
      </w:r>
      <w:r w:rsidR="00F91250" w:rsidRPr="00B34132">
        <w:rPr>
          <w:rFonts w:ascii="Arial" w:hAnsi="Arial"/>
          <w:sz w:val="22"/>
          <w:szCs w:val="22"/>
        </w:rPr>
        <w:tab/>
      </w:r>
      <w:r w:rsidR="00F16533" w:rsidRPr="00B34132">
        <w:rPr>
          <w:rFonts w:ascii="Arial" w:hAnsi="Arial"/>
          <w:sz w:val="22"/>
          <w:szCs w:val="22"/>
        </w:rPr>
        <w:t>[2</w:t>
      </w:r>
      <w:r w:rsidR="00F91250" w:rsidRPr="00B34132">
        <w:rPr>
          <w:rFonts w:ascii="Arial" w:hAnsi="Arial"/>
          <w:sz w:val="22"/>
          <w:szCs w:val="22"/>
        </w:rPr>
        <w:t xml:space="preserve"> marks</w:t>
      </w:r>
      <w:r w:rsidR="00F16533" w:rsidRPr="00B34132">
        <w:rPr>
          <w:rFonts w:ascii="Arial" w:hAnsi="Arial"/>
          <w:sz w:val="22"/>
          <w:szCs w:val="22"/>
        </w:rPr>
        <w:t>]</w:t>
      </w:r>
    </w:p>
    <w:p w14:paraId="35CF8816" w14:textId="77777777" w:rsidR="00975E07" w:rsidRPr="00B34132" w:rsidRDefault="00975E07" w:rsidP="00174835">
      <w:pPr>
        <w:rPr>
          <w:rFonts w:ascii="Arial" w:hAnsi="Arial"/>
          <w:sz w:val="22"/>
          <w:szCs w:val="22"/>
        </w:rPr>
      </w:pPr>
    </w:p>
    <w:p w14:paraId="6CE118B2" w14:textId="77777777" w:rsidR="000E30A8" w:rsidRPr="00B34132" w:rsidRDefault="000E30A8" w:rsidP="00174835">
      <w:pPr>
        <w:rPr>
          <w:rFonts w:ascii="Arial" w:hAnsi="Arial"/>
          <w:sz w:val="22"/>
          <w:szCs w:val="22"/>
        </w:rPr>
      </w:pPr>
    </w:p>
    <w:p w14:paraId="127D6339" w14:textId="77777777" w:rsidR="000E30A8" w:rsidRPr="00B34132" w:rsidRDefault="000E30A8" w:rsidP="00174835">
      <w:pPr>
        <w:rPr>
          <w:rFonts w:ascii="Arial" w:hAnsi="Arial"/>
          <w:sz w:val="22"/>
          <w:szCs w:val="22"/>
        </w:rPr>
      </w:pPr>
    </w:p>
    <w:p w14:paraId="6F542D3D" w14:textId="77777777" w:rsidR="000E30A8" w:rsidRPr="00B34132" w:rsidRDefault="000E30A8" w:rsidP="00174835">
      <w:pPr>
        <w:rPr>
          <w:rFonts w:ascii="Arial" w:hAnsi="Arial"/>
          <w:sz w:val="22"/>
          <w:szCs w:val="22"/>
        </w:rPr>
      </w:pPr>
    </w:p>
    <w:p w14:paraId="0B586B75" w14:textId="77777777" w:rsidR="000E30A8" w:rsidRPr="00B34132" w:rsidRDefault="000E30A8" w:rsidP="00174835">
      <w:pPr>
        <w:rPr>
          <w:rFonts w:ascii="Arial" w:hAnsi="Arial"/>
          <w:sz w:val="22"/>
          <w:szCs w:val="22"/>
        </w:rPr>
      </w:pPr>
    </w:p>
    <w:p w14:paraId="5A1F295D" w14:textId="77777777" w:rsidR="000E30A8" w:rsidRPr="00B34132" w:rsidRDefault="000E30A8" w:rsidP="00174835">
      <w:pPr>
        <w:rPr>
          <w:rFonts w:ascii="Arial" w:hAnsi="Arial"/>
          <w:sz w:val="22"/>
          <w:szCs w:val="22"/>
        </w:rPr>
      </w:pPr>
    </w:p>
    <w:p w14:paraId="7882C806" w14:textId="77777777" w:rsidR="000E30A8" w:rsidRPr="00B34132" w:rsidRDefault="000E30A8" w:rsidP="00174835">
      <w:pPr>
        <w:rPr>
          <w:rFonts w:ascii="Arial" w:hAnsi="Arial"/>
          <w:sz w:val="22"/>
          <w:szCs w:val="22"/>
        </w:rPr>
      </w:pPr>
    </w:p>
    <w:p w14:paraId="4C4075F4" w14:textId="77777777" w:rsidR="000E30A8" w:rsidRPr="00B34132" w:rsidRDefault="000E30A8" w:rsidP="00174835">
      <w:pPr>
        <w:rPr>
          <w:rFonts w:ascii="Arial" w:hAnsi="Arial"/>
          <w:sz w:val="22"/>
          <w:szCs w:val="22"/>
        </w:rPr>
      </w:pPr>
    </w:p>
    <w:p w14:paraId="5FFA0182" w14:textId="77777777" w:rsidR="000E30A8" w:rsidRPr="00B34132" w:rsidRDefault="000E30A8" w:rsidP="00174835">
      <w:pPr>
        <w:rPr>
          <w:rFonts w:ascii="Arial" w:hAnsi="Arial"/>
          <w:sz w:val="22"/>
          <w:szCs w:val="22"/>
        </w:rPr>
      </w:pPr>
    </w:p>
    <w:p w14:paraId="1518B956" w14:textId="77777777" w:rsidR="000E30A8" w:rsidRPr="00B34132" w:rsidRDefault="000E30A8" w:rsidP="00174835">
      <w:pPr>
        <w:rPr>
          <w:rFonts w:ascii="Arial" w:hAnsi="Arial"/>
          <w:sz w:val="22"/>
          <w:szCs w:val="22"/>
        </w:rPr>
      </w:pPr>
    </w:p>
    <w:p w14:paraId="1A0C089E" w14:textId="77777777" w:rsidR="000E30A8" w:rsidRPr="00B34132" w:rsidRDefault="000E30A8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br w:type="page"/>
      </w:r>
    </w:p>
    <w:p w14:paraId="03D1CF0E" w14:textId="32F79046" w:rsidR="00347C0D" w:rsidRPr="00B34132" w:rsidRDefault="00347C0D" w:rsidP="00174835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>(ii)</w:t>
      </w:r>
      <w:r w:rsidRPr="00B34132">
        <w:rPr>
          <w:rFonts w:ascii="Arial" w:hAnsi="Arial"/>
          <w:sz w:val="22"/>
          <w:szCs w:val="22"/>
        </w:rPr>
        <w:tab/>
        <w:t>the value of the acceleration due to gravity on the Moon.</w:t>
      </w:r>
      <w:r w:rsidR="00F91250" w:rsidRPr="00B34132">
        <w:rPr>
          <w:rFonts w:ascii="Arial" w:hAnsi="Arial"/>
          <w:sz w:val="22"/>
          <w:szCs w:val="22"/>
        </w:rPr>
        <w:t xml:space="preserve"> </w:t>
      </w:r>
      <w:r w:rsidR="00F91250" w:rsidRPr="00B34132">
        <w:rPr>
          <w:rFonts w:ascii="Arial" w:hAnsi="Arial"/>
          <w:sz w:val="22"/>
          <w:szCs w:val="22"/>
        </w:rPr>
        <w:tab/>
      </w:r>
      <w:r w:rsidR="00F91250" w:rsidRPr="00B34132">
        <w:rPr>
          <w:rFonts w:ascii="Arial" w:hAnsi="Arial"/>
          <w:sz w:val="22"/>
          <w:szCs w:val="22"/>
        </w:rPr>
        <w:tab/>
      </w:r>
      <w:r w:rsidR="00F91250"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>[4</w:t>
      </w:r>
      <w:r w:rsidR="00F91250" w:rsidRPr="00B34132">
        <w:rPr>
          <w:rFonts w:ascii="Arial" w:hAnsi="Arial"/>
          <w:sz w:val="22"/>
          <w:szCs w:val="22"/>
        </w:rPr>
        <w:t xml:space="preserve"> marks</w:t>
      </w:r>
      <w:r w:rsidRPr="00B34132">
        <w:rPr>
          <w:rFonts w:ascii="Arial" w:hAnsi="Arial"/>
          <w:sz w:val="22"/>
          <w:szCs w:val="22"/>
        </w:rPr>
        <w:t>]</w:t>
      </w:r>
    </w:p>
    <w:p w14:paraId="353B5810" w14:textId="77777777" w:rsidR="00347C0D" w:rsidRPr="00B34132" w:rsidRDefault="00347C0D" w:rsidP="00174835">
      <w:pPr>
        <w:rPr>
          <w:rFonts w:ascii="Arial" w:hAnsi="Arial"/>
          <w:sz w:val="22"/>
          <w:szCs w:val="22"/>
        </w:rPr>
      </w:pPr>
    </w:p>
    <w:p w14:paraId="40AE3F4B" w14:textId="77777777" w:rsidR="00347C0D" w:rsidRPr="00B34132" w:rsidRDefault="00347C0D" w:rsidP="00174835">
      <w:pPr>
        <w:rPr>
          <w:rFonts w:ascii="Arial" w:hAnsi="Arial"/>
          <w:sz w:val="22"/>
          <w:szCs w:val="22"/>
        </w:rPr>
      </w:pPr>
    </w:p>
    <w:p w14:paraId="77BF0625" w14:textId="77777777" w:rsidR="00347C0D" w:rsidRPr="00B34132" w:rsidRDefault="00347C0D" w:rsidP="00174835">
      <w:pPr>
        <w:rPr>
          <w:rFonts w:ascii="Arial" w:hAnsi="Arial"/>
          <w:sz w:val="22"/>
          <w:szCs w:val="22"/>
        </w:rPr>
      </w:pPr>
    </w:p>
    <w:p w14:paraId="2DD4598D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467C49FE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292F71F6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1C33B84C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0731EB7E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2123F6E0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7BC2A864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75C30D4B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56E1F7F2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35F1E8F0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64C1F0D3" w14:textId="77777777" w:rsidR="00F91250" w:rsidRPr="00B34132" w:rsidRDefault="00F91250" w:rsidP="000D03A8">
      <w:pPr>
        <w:rPr>
          <w:rFonts w:ascii="Arial" w:hAnsi="Arial"/>
          <w:sz w:val="22"/>
          <w:szCs w:val="22"/>
        </w:rPr>
      </w:pPr>
    </w:p>
    <w:p w14:paraId="7F40B12E" w14:textId="77777777" w:rsidR="00F91250" w:rsidRPr="00B34132" w:rsidRDefault="00F91250" w:rsidP="000D03A8">
      <w:pPr>
        <w:rPr>
          <w:rFonts w:ascii="Arial" w:hAnsi="Arial"/>
          <w:sz w:val="22"/>
          <w:szCs w:val="22"/>
        </w:rPr>
      </w:pPr>
    </w:p>
    <w:p w14:paraId="6FDA2C71" w14:textId="77777777" w:rsidR="00F91250" w:rsidRPr="00B34132" w:rsidRDefault="00F91250" w:rsidP="000D03A8">
      <w:pPr>
        <w:rPr>
          <w:rFonts w:ascii="Arial" w:hAnsi="Arial"/>
          <w:sz w:val="22"/>
          <w:szCs w:val="22"/>
        </w:rPr>
      </w:pPr>
    </w:p>
    <w:p w14:paraId="1C8219DA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462691CB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50B3EB2B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2151A2F8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53E5CF79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32552475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44327C75" w14:textId="4BB9B151" w:rsidR="000D03A8" w:rsidRPr="00B34132" w:rsidRDefault="000D03A8" w:rsidP="000D03A8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>6.</w:t>
      </w:r>
      <w:r w:rsidRPr="00B34132">
        <w:rPr>
          <w:rFonts w:ascii="Arial" w:hAnsi="Arial"/>
          <w:sz w:val="22"/>
          <w:szCs w:val="22"/>
        </w:rPr>
        <w:tab/>
        <w:t xml:space="preserve">An explosion in a tall building projects window glass outward </w:t>
      </w:r>
      <w:r w:rsidRPr="00B34132">
        <w:rPr>
          <w:rFonts w:ascii="Arial" w:hAnsi="Arial"/>
          <w:b/>
          <w:i/>
          <w:sz w:val="22"/>
          <w:szCs w:val="22"/>
        </w:rPr>
        <w:t>and downward</w:t>
      </w:r>
      <w:r w:rsidRPr="00B34132">
        <w:rPr>
          <w:rFonts w:ascii="Arial" w:hAnsi="Arial"/>
          <w:sz w:val="22"/>
          <w:szCs w:val="22"/>
        </w:rPr>
        <w:t xml:space="preserve"> at 40.0 ms</w:t>
      </w:r>
      <w:r w:rsidRPr="00B34132">
        <w:rPr>
          <w:rFonts w:ascii="Arial" w:hAnsi="Arial"/>
          <w:sz w:val="22"/>
          <w:szCs w:val="22"/>
          <w:vertAlign w:val="superscript"/>
        </w:rPr>
        <w:t>–1</w:t>
      </w:r>
      <w:r w:rsidRPr="00B34132">
        <w:rPr>
          <w:rFonts w:ascii="Arial" w:hAnsi="Arial"/>
          <w:sz w:val="22"/>
          <w:szCs w:val="22"/>
        </w:rPr>
        <w:t xml:space="preserve"> at </w:t>
      </w:r>
      <w:r w:rsidRPr="00B34132">
        <w:rPr>
          <w:rFonts w:ascii="Arial" w:hAnsi="Arial"/>
          <w:sz w:val="22"/>
          <w:szCs w:val="22"/>
        </w:rPr>
        <w:tab/>
        <w:t xml:space="preserve">an angle of 20.0° below the horizontal. If the glass </w:t>
      </w:r>
      <w:r w:rsidR="00007ADA" w:rsidRPr="00B34132">
        <w:rPr>
          <w:rFonts w:ascii="Arial" w:hAnsi="Arial"/>
          <w:sz w:val="22"/>
          <w:szCs w:val="22"/>
        </w:rPr>
        <w:t>strikes the ground 4.50 s later:</w:t>
      </w:r>
      <w:r w:rsidRPr="00B34132">
        <w:rPr>
          <w:rFonts w:ascii="Arial" w:hAnsi="Arial"/>
          <w:sz w:val="22"/>
          <w:szCs w:val="22"/>
        </w:rPr>
        <w:t xml:space="preserve"> </w:t>
      </w:r>
    </w:p>
    <w:p w14:paraId="0346B86F" w14:textId="77777777" w:rsidR="00007ADA" w:rsidRPr="00B34132" w:rsidRDefault="00007ADA" w:rsidP="000D03A8">
      <w:pPr>
        <w:rPr>
          <w:rFonts w:ascii="Arial" w:hAnsi="Arial"/>
          <w:sz w:val="22"/>
          <w:szCs w:val="22"/>
        </w:rPr>
      </w:pPr>
    </w:p>
    <w:p w14:paraId="5FDD7E3A" w14:textId="5E66AE03" w:rsidR="000D03A8" w:rsidRPr="00B34132" w:rsidRDefault="00007ADA" w:rsidP="000D03A8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="000D03A8" w:rsidRPr="00B34132">
        <w:rPr>
          <w:rFonts w:ascii="Arial" w:hAnsi="Arial"/>
          <w:sz w:val="22"/>
          <w:szCs w:val="22"/>
        </w:rPr>
        <w:t>(a)</w:t>
      </w:r>
      <w:r w:rsidR="000D03A8" w:rsidRPr="00B34132">
        <w:rPr>
          <w:rFonts w:ascii="Arial" w:hAnsi="Arial"/>
          <w:sz w:val="22"/>
          <w:szCs w:val="22"/>
        </w:rPr>
        <w:tab/>
        <w:t>how far from the ground was the room i</w:t>
      </w:r>
      <w:r w:rsidRPr="00B34132">
        <w:rPr>
          <w:rFonts w:ascii="Arial" w:hAnsi="Arial"/>
          <w:sz w:val="22"/>
          <w:szCs w:val="22"/>
        </w:rPr>
        <w:t xml:space="preserve">n which the explosion occurred? </w:t>
      </w:r>
      <w:r w:rsidR="000D03A8" w:rsidRPr="00B34132">
        <w:rPr>
          <w:rFonts w:ascii="Arial" w:hAnsi="Arial"/>
          <w:sz w:val="22"/>
          <w:szCs w:val="22"/>
        </w:rPr>
        <w:t xml:space="preserve"> </w:t>
      </w:r>
      <w:r w:rsidR="000D03A8" w:rsidRPr="00B34132">
        <w:rPr>
          <w:rFonts w:ascii="Arial" w:hAnsi="Arial"/>
          <w:sz w:val="22"/>
          <w:szCs w:val="22"/>
        </w:rPr>
        <w:tab/>
        <w:t>[3</w:t>
      </w:r>
      <w:r w:rsidR="00F91250" w:rsidRPr="00B34132">
        <w:rPr>
          <w:rFonts w:ascii="Arial" w:hAnsi="Arial"/>
          <w:sz w:val="22"/>
          <w:szCs w:val="22"/>
        </w:rPr>
        <w:t xml:space="preserve"> marks</w:t>
      </w:r>
      <w:r w:rsidR="000D03A8" w:rsidRPr="00B34132">
        <w:rPr>
          <w:rFonts w:ascii="Arial" w:hAnsi="Arial"/>
          <w:sz w:val="22"/>
          <w:szCs w:val="22"/>
        </w:rPr>
        <w:t>]</w:t>
      </w:r>
    </w:p>
    <w:p w14:paraId="335150DE" w14:textId="77777777" w:rsidR="00007ADA" w:rsidRPr="00B34132" w:rsidRDefault="00007ADA" w:rsidP="000D03A8">
      <w:pPr>
        <w:rPr>
          <w:rFonts w:ascii="Arial" w:hAnsi="Arial"/>
          <w:sz w:val="22"/>
          <w:szCs w:val="22"/>
        </w:rPr>
      </w:pPr>
    </w:p>
    <w:p w14:paraId="3967499A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4A7F7E53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181E06C7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52F6C4DA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5FEAC0C0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4BF1729F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38DAE73C" w14:textId="77777777" w:rsidR="00F91250" w:rsidRPr="00B34132" w:rsidRDefault="00F91250" w:rsidP="000D03A8">
      <w:pPr>
        <w:rPr>
          <w:rFonts w:ascii="Arial" w:hAnsi="Arial"/>
          <w:sz w:val="22"/>
          <w:szCs w:val="22"/>
        </w:rPr>
      </w:pPr>
    </w:p>
    <w:p w14:paraId="40E5C901" w14:textId="77777777" w:rsidR="00F91250" w:rsidRPr="00B34132" w:rsidRDefault="00F91250" w:rsidP="000D03A8">
      <w:pPr>
        <w:rPr>
          <w:rFonts w:ascii="Arial" w:hAnsi="Arial"/>
          <w:sz w:val="22"/>
          <w:szCs w:val="22"/>
        </w:rPr>
      </w:pPr>
    </w:p>
    <w:p w14:paraId="4A5D0DE5" w14:textId="77777777" w:rsidR="00F91250" w:rsidRPr="00B34132" w:rsidRDefault="00F91250" w:rsidP="000D03A8">
      <w:pPr>
        <w:rPr>
          <w:rFonts w:ascii="Arial" w:hAnsi="Arial"/>
          <w:sz w:val="22"/>
          <w:szCs w:val="22"/>
        </w:rPr>
      </w:pPr>
    </w:p>
    <w:p w14:paraId="6EEADE8F" w14:textId="77777777" w:rsidR="00F91250" w:rsidRPr="00B34132" w:rsidRDefault="00F91250" w:rsidP="000D03A8">
      <w:pPr>
        <w:rPr>
          <w:rFonts w:ascii="Arial" w:hAnsi="Arial"/>
          <w:sz w:val="22"/>
          <w:szCs w:val="22"/>
        </w:rPr>
      </w:pPr>
    </w:p>
    <w:p w14:paraId="1FE7D946" w14:textId="77777777" w:rsidR="00F91250" w:rsidRPr="00B34132" w:rsidRDefault="00F91250" w:rsidP="000D03A8">
      <w:pPr>
        <w:rPr>
          <w:rFonts w:ascii="Arial" w:hAnsi="Arial"/>
          <w:sz w:val="22"/>
          <w:szCs w:val="22"/>
        </w:rPr>
      </w:pPr>
    </w:p>
    <w:p w14:paraId="1C870D67" w14:textId="77777777" w:rsidR="00F91250" w:rsidRPr="00B34132" w:rsidRDefault="00F91250" w:rsidP="000D03A8">
      <w:pPr>
        <w:rPr>
          <w:rFonts w:ascii="Arial" w:hAnsi="Arial"/>
          <w:sz w:val="22"/>
          <w:szCs w:val="22"/>
        </w:rPr>
      </w:pPr>
    </w:p>
    <w:p w14:paraId="43690205" w14:textId="77777777" w:rsidR="00F91250" w:rsidRPr="00B34132" w:rsidRDefault="00F91250" w:rsidP="000D03A8">
      <w:pPr>
        <w:rPr>
          <w:rFonts w:ascii="Arial" w:hAnsi="Arial"/>
          <w:sz w:val="22"/>
          <w:szCs w:val="22"/>
        </w:rPr>
      </w:pPr>
    </w:p>
    <w:p w14:paraId="2E7F4D37" w14:textId="77777777" w:rsidR="00F91250" w:rsidRPr="00B34132" w:rsidRDefault="00F91250" w:rsidP="000D03A8">
      <w:pPr>
        <w:rPr>
          <w:rFonts w:ascii="Arial" w:hAnsi="Arial"/>
          <w:sz w:val="22"/>
          <w:szCs w:val="22"/>
        </w:rPr>
      </w:pPr>
    </w:p>
    <w:p w14:paraId="08C714AF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587125A9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07BEA50E" w14:textId="77777777" w:rsidR="000E30A8" w:rsidRPr="00B34132" w:rsidRDefault="000E30A8" w:rsidP="000D03A8">
      <w:pPr>
        <w:rPr>
          <w:rFonts w:ascii="Arial" w:hAnsi="Arial"/>
          <w:sz w:val="22"/>
          <w:szCs w:val="22"/>
        </w:rPr>
      </w:pPr>
    </w:p>
    <w:p w14:paraId="519831DC" w14:textId="242E881A" w:rsidR="00007ADA" w:rsidRPr="00B34132" w:rsidRDefault="00007ADA" w:rsidP="000D03A8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  <w:t>(b)</w:t>
      </w:r>
      <w:r w:rsidRPr="00B34132">
        <w:rPr>
          <w:rFonts w:ascii="Arial" w:hAnsi="Arial"/>
          <w:sz w:val="22"/>
          <w:szCs w:val="22"/>
        </w:rPr>
        <w:tab/>
        <w:t xml:space="preserve">how far from the base of the building does the glass land? </w:t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>[3</w:t>
      </w:r>
      <w:r w:rsidR="00F91250" w:rsidRPr="00B34132">
        <w:rPr>
          <w:rFonts w:ascii="Arial" w:hAnsi="Arial"/>
          <w:sz w:val="22"/>
          <w:szCs w:val="22"/>
        </w:rPr>
        <w:t xml:space="preserve"> marks</w:t>
      </w:r>
      <w:r w:rsidRPr="00B34132">
        <w:rPr>
          <w:rFonts w:ascii="Arial" w:hAnsi="Arial"/>
          <w:sz w:val="22"/>
          <w:szCs w:val="22"/>
        </w:rPr>
        <w:t>]</w:t>
      </w:r>
    </w:p>
    <w:p w14:paraId="765BBAD7" w14:textId="77777777" w:rsidR="00347C0D" w:rsidRPr="00B34132" w:rsidRDefault="00347C0D" w:rsidP="00174835">
      <w:pPr>
        <w:rPr>
          <w:rFonts w:ascii="Arial" w:hAnsi="Arial"/>
          <w:sz w:val="22"/>
          <w:szCs w:val="22"/>
        </w:rPr>
      </w:pPr>
    </w:p>
    <w:p w14:paraId="1605B431" w14:textId="5019B539" w:rsidR="00007ADA" w:rsidRPr="00B34132" w:rsidRDefault="00007ADA" w:rsidP="00174835">
      <w:pPr>
        <w:rPr>
          <w:rFonts w:ascii="Arial" w:hAnsi="Arial"/>
          <w:sz w:val="22"/>
          <w:szCs w:val="22"/>
        </w:rPr>
      </w:pPr>
    </w:p>
    <w:p w14:paraId="3281D223" w14:textId="77777777" w:rsidR="000E30A8" w:rsidRPr="00B34132" w:rsidRDefault="000E30A8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br w:type="page"/>
      </w:r>
    </w:p>
    <w:p w14:paraId="700E63EC" w14:textId="054A3044" w:rsidR="00D80C3A" w:rsidRPr="00B34132" w:rsidRDefault="000E30A8" w:rsidP="00D80C3A">
      <w:pPr>
        <w:rPr>
          <w:rFonts w:ascii="Arial" w:hAnsi="Arial"/>
          <w:sz w:val="22"/>
          <w:szCs w:val="22"/>
        </w:rPr>
      </w:pPr>
      <w:r w:rsidRPr="00B34132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B02F71C" wp14:editId="238F9A33">
            <wp:simplePos x="0" y="0"/>
            <wp:positionH relativeFrom="column">
              <wp:posOffset>5359400</wp:posOffset>
            </wp:positionH>
            <wp:positionV relativeFrom="paragraph">
              <wp:posOffset>-337820</wp:posOffset>
            </wp:positionV>
            <wp:extent cx="1177290" cy="1539240"/>
            <wp:effectExtent l="0" t="0" r="0" b="10160"/>
            <wp:wrapTight wrapText="bothSides">
              <wp:wrapPolygon edited="0">
                <wp:start x="0" y="0"/>
                <wp:lineTo x="0" y="21386"/>
                <wp:lineTo x="20971" y="21386"/>
                <wp:lineTo x="2097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tball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15392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C3A" w:rsidRPr="00B34132">
        <w:rPr>
          <w:rFonts w:ascii="Arial" w:hAnsi="Arial"/>
          <w:sz w:val="22"/>
          <w:szCs w:val="22"/>
        </w:rPr>
        <w:t xml:space="preserve">7. </w:t>
      </w:r>
      <w:r w:rsidR="00D80C3A" w:rsidRPr="00B34132">
        <w:rPr>
          <w:rFonts w:ascii="Arial" w:hAnsi="Arial"/>
          <w:sz w:val="22"/>
          <w:szCs w:val="22"/>
        </w:rPr>
        <w:tab/>
        <w:t xml:space="preserve">In a football game, a place kicker kicks a football from the ground at a distance </w:t>
      </w:r>
      <w:r w:rsidR="00D80C3A" w:rsidRPr="00B34132">
        <w:rPr>
          <w:rFonts w:ascii="Arial" w:hAnsi="Arial"/>
          <w:sz w:val="22"/>
          <w:szCs w:val="22"/>
        </w:rPr>
        <w:tab/>
        <w:t xml:space="preserve">of 36.0 m from the goalposts, and the ball must clear the crossbar, which is </w:t>
      </w:r>
      <w:r w:rsidR="00D80C3A" w:rsidRPr="00B34132">
        <w:rPr>
          <w:rFonts w:ascii="Arial" w:hAnsi="Arial"/>
          <w:sz w:val="22"/>
          <w:szCs w:val="22"/>
        </w:rPr>
        <w:tab/>
        <w:t>3.10 m from the ground as shown in the diagram.</w:t>
      </w:r>
    </w:p>
    <w:p w14:paraId="731C3C82" w14:textId="77777777" w:rsidR="00D80C3A" w:rsidRPr="00B34132" w:rsidRDefault="00D80C3A" w:rsidP="00D80C3A">
      <w:pPr>
        <w:rPr>
          <w:rFonts w:ascii="Arial" w:hAnsi="Arial"/>
          <w:sz w:val="22"/>
          <w:szCs w:val="22"/>
        </w:rPr>
      </w:pPr>
    </w:p>
    <w:p w14:paraId="1D4A3719" w14:textId="11B2AC72" w:rsidR="00D80C3A" w:rsidRPr="00B34132" w:rsidRDefault="00D80C3A" w:rsidP="00D80C3A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  <w:t>When kicked, the ball leaves the foot at 20.0 ms</w:t>
      </w:r>
      <w:r w:rsidRPr="00B34132">
        <w:rPr>
          <w:rFonts w:ascii="Arial" w:hAnsi="Arial"/>
          <w:sz w:val="22"/>
          <w:szCs w:val="22"/>
          <w:vertAlign w:val="superscript"/>
        </w:rPr>
        <w:t>-1</w:t>
      </w:r>
      <w:r w:rsidRPr="00B34132">
        <w:rPr>
          <w:rFonts w:ascii="Arial" w:hAnsi="Arial"/>
          <w:sz w:val="22"/>
          <w:szCs w:val="22"/>
        </w:rPr>
        <w:t xml:space="preserve"> at an angle of 53.0° to the </w:t>
      </w:r>
      <w:r w:rsidRPr="00B34132">
        <w:rPr>
          <w:rFonts w:ascii="Arial" w:hAnsi="Arial"/>
          <w:sz w:val="22"/>
          <w:szCs w:val="22"/>
        </w:rPr>
        <w:tab/>
        <w:t>horizontal.</w:t>
      </w:r>
    </w:p>
    <w:p w14:paraId="433074E7" w14:textId="77777777" w:rsidR="00D80C3A" w:rsidRPr="00B34132" w:rsidRDefault="00D80C3A" w:rsidP="00D80C3A">
      <w:pPr>
        <w:rPr>
          <w:rFonts w:ascii="Arial" w:hAnsi="Arial"/>
          <w:sz w:val="22"/>
          <w:szCs w:val="22"/>
        </w:rPr>
      </w:pPr>
    </w:p>
    <w:p w14:paraId="35018BF3" w14:textId="73E5FBE2" w:rsidR="00D80C3A" w:rsidRPr="00B34132" w:rsidRDefault="00D80C3A" w:rsidP="00D80C3A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  <w:t>(a)</w:t>
      </w:r>
      <w:r w:rsidRPr="00B34132">
        <w:rPr>
          <w:rFonts w:ascii="Arial" w:hAnsi="Arial"/>
          <w:sz w:val="22"/>
          <w:szCs w:val="22"/>
        </w:rPr>
        <w:tab/>
        <w:t xml:space="preserve">How long does the ball take to travel the distance to the goalposts? </w:t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 xml:space="preserve"> </w:t>
      </w:r>
      <w:r w:rsidRPr="00B34132">
        <w:rPr>
          <w:rFonts w:ascii="Arial" w:hAnsi="Arial"/>
          <w:sz w:val="22"/>
          <w:szCs w:val="22"/>
        </w:rPr>
        <w:tab/>
        <w:t xml:space="preserve"> </w:t>
      </w:r>
      <w:r w:rsidRPr="00B34132">
        <w:rPr>
          <w:rFonts w:ascii="Arial" w:hAnsi="Arial"/>
          <w:sz w:val="22"/>
          <w:szCs w:val="22"/>
        </w:rPr>
        <w:tab/>
        <w:t xml:space="preserve"> </w:t>
      </w:r>
      <w:r w:rsidRPr="00B34132">
        <w:rPr>
          <w:rFonts w:ascii="Arial" w:hAnsi="Arial"/>
          <w:sz w:val="22"/>
          <w:szCs w:val="22"/>
        </w:rPr>
        <w:tab/>
        <w:t xml:space="preserve"> </w:t>
      </w:r>
      <w:r w:rsidRPr="00B34132">
        <w:rPr>
          <w:rFonts w:ascii="Arial" w:hAnsi="Arial"/>
          <w:sz w:val="22"/>
          <w:szCs w:val="22"/>
        </w:rPr>
        <w:tab/>
        <w:t xml:space="preserve"> </w:t>
      </w:r>
      <w:r w:rsidR="00F91250" w:rsidRPr="00B34132">
        <w:rPr>
          <w:rFonts w:ascii="Arial" w:hAnsi="Arial"/>
          <w:sz w:val="22"/>
          <w:szCs w:val="22"/>
        </w:rPr>
        <w:tab/>
      </w:r>
      <w:r w:rsidR="00F91250" w:rsidRPr="00B34132">
        <w:rPr>
          <w:rFonts w:ascii="Arial" w:hAnsi="Arial"/>
          <w:sz w:val="22"/>
          <w:szCs w:val="22"/>
        </w:rPr>
        <w:tab/>
      </w:r>
      <w:r w:rsidR="00F91250" w:rsidRPr="00B34132">
        <w:rPr>
          <w:rFonts w:ascii="Arial" w:hAnsi="Arial"/>
          <w:sz w:val="22"/>
          <w:szCs w:val="22"/>
        </w:rPr>
        <w:tab/>
      </w:r>
      <w:r w:rsidR="00F91250" w:rsidRPr="00B34132">
        <w:rPr>
          <w:rFonts w:ascii="Arial" w:hAnsi="Arial"/>
          <w:sz w:val="22"/>
          <w:szCs w:val="22"/>
        </w:rPr>
        <w:tab/>
      </w:r>
      <w:r w:rsidR="00F91250"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>[3</w:t>
      </w:r>
      <w:r w:rsidR="00F91250" w:rsidRPr="00B34132">
        <w:rPr>
          <w:rFonts w:ascii="Arial" w:hAnsi="Arial"/>
          <w:sz w:val="22"/>
          <w:szCs w:val="22"/>
        </w:rPr>
        <w:t xml:space="preserve"> marks</w:t>
      </w:r>
      <w:r w:rsidRPr="00B34132">
        <w:rPr>
          <w:rFonts w:ascii="Arial" w:hAnsi="Arial"/>
          <w:sz w:val="22"/>
          <w:szCs w:val="22"/>
        </w:rPr>
        <w:t>]</w:t>
      </w:r>
    </w:p>
    <w:p w14:paraId="3B8BE1B3" w14:textId="77777777" w:rsidR="00D80C3A" w:rsidRPr="00B34132" w:rsidRDefault="00D80C3A" w:rsidP="00D80C3A">
      <w:pPr>
        <w:rPr>
          <w:rFonts w:ascii="Arial" w:hAnsi="Arial"/>
          <w:sz w:val="22"/>
          <w:szCs w:val="22"/>
        </w:rPr>
      </w:pPr>
    </w:p>
    <w:p w14:paraId="0419DA06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7CC14E6C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1EEA8F08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277DDAE2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2242D3B0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78BFDAA1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6ECDD518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6974ED68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45C49A01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2254EF6F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3FE1EC11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592A25E9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5A956F26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49F5CDBF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75E2FF1C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2061D680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646EB3C1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005E672C" w14:textId="58FCFC25" w:rsidR="00D80C3A" w:rsidRPr="00B34132" w:rsidRDefault="00D80C3A" w:rsidP="00D80C3A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  <w:t>(b)</w:t>
      </w:r>
      <w:r w:rsidRPr="00B34132">
        <w:rPr>
          <w:rFonts w:ascii="Arial" w:hAnsi="Arial"/>
          <w:sz w:val="22"/>
          <w:szCs w:val="22"/>
        </w:rPr>
        <w:tab/>
        <w:t xml:space="preserve">How far above or below the crossbar is the ball when it passes through the goal posts? </w:t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>[4</w:t>
      </w:r>
      <w:r w:rsidR="00F91250" w:rsidRPr="00B34132">
        <w:rPr>
          <w:rFonts w:ascii="Arial" w:hAnsi="Arial"/>
          <w:sz w:val="22"/>
          <w:szCs w:val="22"/>
        </w:rPr>
        <w:t xml:space="preserve"> marks</w:t>
      </w:r>
      <w:r w:rsidRPr="00B34132">
        <w:rPr>
          <w:rFonts w:ascii="Arial" w:hAnsi="Arial"/>
          <w:sz w:val="22"/>
          <w:szCs w:val="22"/>
        </w:rPr>
        <w:t>]</w:t>
      </w:r>
    </w:p>
    <w:p w14:paraId="4E280E1C" w14:textId="77777777" w:rsidR="00D80C3A" w:rsidRPr="00B34132" w:rsidRDefault="00D80C3A" w:rsidP="00D80C3A">
      <w:pPr>
        <w:rPr>
          <w:rFonts w:ascii="Arial" w:hAnsi="Arial"/>
          <w:sz w:val="22"/>
          <w:szCs w:val="22"/>
        </w:rPr>
      </w:pPr>
    </w:p>
    <w:p w14:paraId="05F2E95B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52EEED4C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33126104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63209936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74A2A6BF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1EE3F070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298BC6B1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72522B25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554E2925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328D5047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724D737B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20541EA9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4E4FB854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31D5F9D8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78DEA2AA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101353BD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5080366D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635F5038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5628FF4D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7DD718DE" w14:textId="77777777" w:rsidR="00F91250" w:rsidRPr="00B34132" w:rsidRDefault="00F91250" w:rsidP="00D80C3A">
      <w:pPr>
        <w:rPr>
          <w:rFonts w:ascii="Arial" w:hAnsi="Arial"/>
          <w:sz w:val="22"/>
          <w:szCs w:val="22"/>
        </w:rPr>
      </w:pPr>
    </w:p>
    <w:p w14:paraId="72031ECB" w14:textId="77777777" w:rsidR="00F91250" w:rsidRPr="00B34132" w:rsidRDefault="00F91250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br w:type="page"/>
      </w:r>
    </w:p>
    <w:p w14:paraId="08B4E78F" w14:textId="61B4D959" w:rsidR="00D80C3A" w:rsidRPr="00B34132" w:rsidRDefault="00D80C3A" w:rsidP="00D80C3A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  <w:t>(c)</w:t>
      </w:r>
      <w:r w:rsidRPr="00B34132">
        <w:rPr>
          <w:rFonts w:ascii="Arial" w:hAnsi="Arial"/>
          <w:sz w:val="22"/>
          <w:szCs w:val="22"/>
        </w:rPr>
        <w:tab/>
        <w:t xml:space="preserve">Show on a sketch the path of the football. Include the goalposts in your sketch. Explain </w:t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 xml:space="preserve">why you have drawn the path this way, </w:t>
      </w:r>
      <w:r w:rsidRPr="00B34132">
        <w:rPr>
          <w:rFonts w:ascii="Arial" w:hAnsi="Arial"/>
          <w:b/>
          <w:i/>
          <w:sz w:val="22"/>
          <w:szCs w:val="22"/>
        </w:rPr>
        <w:t>showing any necessary working</w:t>
      </w:r>
      <w:r w:rsidRPr="00B34132">
        <w:rPr>
          <w:rFonts w:ascii="Arial" w:hAnsi="Arial"/>
          <w:sz w:val="22"/>
          <w:szCs w:val="22"/>
        </w:rPr>
        <w:t xml:space="preserve">. </w:t>
      </w:r>
    </w:p>
    <w:p w14:paraId="1F241D70" w14:textId="7C61F8C5" w:rsidR="00D80C3A" w:rsidRPr="00B34132" w:rsidRDefault="00D80C3A" w:rsidP="00D80C3A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b/>
          <w:i/>
          <w:sz w:val="22"/>
          <w:szCs w:val="22"/>
        </w:rPr>
        <w:t>Label this path P</w:t>
      </w:r>
      <w:r w:rsidRPr="00B34132">
        <w:rPr>
          <w:rFonts w:ascii="Arial" w:hAnsi="Arial"/>
          <w:sz w:val="22"/>
          <w:szCs w:val="22"/>
        </w:rPr>
        <w:t>.</w:t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>[5</w:t>
      </w:r>
      <w:r w:rsidR="00F91250" w:rsidRPr="00B34132">
        <w:rPr>
          <w:rFonts w:ascii="Arial" w:hAnsi="Arial"/>
          <w:sz w:val="22"/>
          <w:szCs w:val="22"/>
        </w:rPr>
        <w:t xml:space="preserve"> marks</w:t>
      </w:r>
      <w:r w:rsidRPr="00B34132">
        <w:rPr>
          <w:rFonts w:ascii="Arial" w:hAnsi="Arial"/>
          <w:sz w:val="22"/>
          <w:szCs w:val="22"/>
        </w:rPr>
        <w:t>]</w:t>
      </w:r>
    </w:p>
    <w:p w14:paraId="71B21B90" w14:textId="77777777" w:rsidR="00D80C3A" w:rsidRPr="00B34132" w:rsidRDefault="00D80C3A" w:rsidP="00D80C3A">
      <w:pPr>
        <w:rPr>
          <w:rFonts w:ascii="Arial" w:hAnsi="Arial"/>
          <w:sz w:val="22"/>
          <w:szCs w:val="22"/>
        </w:rPr>
      </w:pPr>
    </w:p>
    <w:p w14:paraId="73334E91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125A0917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231B66F0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6D48C5C6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1BD82CCD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4F3B6F4A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36295A47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6B791AF3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200BCF38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00196366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6907018A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4CD301E5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55FC91D8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5573FBA3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5D8972D5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7D072E51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1788CA92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75D0014D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47CEE500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67341EEB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5593091E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04D1A562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79C26023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30EF201E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60AFED0C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5825D081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3DBCDB53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1136DFAA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012F2E70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0A154293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6CA7CA9B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7C149367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3C67DF03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77E35505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6741A656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5C972574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2D84C8C8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5A175AE0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4D062262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7F61EFBA" w14:textId="77777777" w:rsidR="00F91250" w:rsidRPr="00B34132" w:rsidRDefault="00F91250" w:rsidP="009F7F7D">
      <w:pPr>
        <w:rPr>
          <w:rFonts w:ascii="Arial" w:hAnsi="Arial"/>
          <w:sz w:val="22"/>
          <w:szCs w:val="22"/>
        </w:rPr>
      </w:pPr>
    </w:p>
    <w:p w14:paraId="6C6CA41B" w14:textId="06EA1868" w:rsidR="009F7F7D" w:rsidRPr="00B34132" w:rsidRDefault="009F7F7D" w:rsidP="009F7F7D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  <w:t>(d)</w:t>
      </w:r>
      <w:r w:rsidRPr="00B34132">
        <w:rPr>
          <w:rFonts w:ascii="Arial" w:hAnsi="Arial"/>
          <w:sz w:val="22"/>
          <w:szCs w:val="22"/>
        </w:rPr>
        <w:tab/>
        <w:t xml:space="preserve">On the sketch in (c) above, sketch the path of the football would take if air resistance </w:t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 xml:space="preserve">was not negligible. </w:t>
      </w:r>
    </w:p>
    <w:p w14:paraId="1EE08F9B" w14:textId="55919BE5" w:rsidR="009F7F7D" w:rsidRPr="00B34132" w:rsidRDefault="009F7F7D" w:rsidP="009F7F7D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b/>
          <w:i/>
          <w:sz w:val="22"/>
          <w:szCs w:val="22"/>
        </w:rPr>
        <w:t>Label this path A</w:t>
      </w:r>
      <w:r w:rsidRPr="00B34132">
        <w:rPr>
          <w:rFonts w:ascii="Arial" w:hAnsi="Arial"/>
          <w:sz w:val="22"/>
          <w:szCs w:val="22"/>
        </w:rPr>
        <w:t>.</w:t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  <w:t>[2</w:t>
      </w:r>
      <w:r w:rsidR="00F91250" w:rsidRPr="00B34132">
        <w:rPr>
          <w:rFonts w:ascii="Arial" w:hAnsi="Arial"/>
          <w:sz w:val="22"/>
          <w:szCs w:val="22"/>
        </w:rPr>
        <w:t xml:space="preserve"> marks</w:t>
      </w:r>
      <w:r w:rsidRPr="00B34132">
        <w:rPr>
          <w:rFonts w:ascii="Arial" w:hAnsi="Arial"/>
          <w:sz w:val="22"/>
          <w:szCs w:val="22"/>
        </w:rPr>
        <w:t>]</w:t>
      </w:r>
    </w:p>
    <w:p w14:paraId="27F1E116" w14:textId="77777777" w:rsidR="009F7F7D" w:rsidRPr="00B34132" w:rsidRDefault="009F7F7D" w:rsidP="009F7F7D">
      <w:pPr>
        <w:rPr>
          <w:rFonts w:ascii="Arial" w:hAnsi="Arial"/>
          <w:sz w:val="22"/>
          <w:szCs w:val="22"/>
        </w:rPr>
      </w:pPr>
    </w:p>
    <w:p w14:paraId="0554D02E" w14:textId="77777777" w:rsidR="009F7F7D" w:rsidRPr="00B34132" w:rsidRDefault="009F7F7D" w:rsidP="009F7F7D">
      <w:pPr>
        <w:rPr>
          <w:rFonts w:ascii="Arial" w:hAnsi="Arial"/>
          <w:sz w:val="22"/>
          <w:szCs w:val="22"/>
        </w:rPr>
      </w:pPr>
    </w:p>
    <w:p w14:paraId="21C31741" w14:textId="77777777" w:rsidR="009F7F7D" w:rsidRPr="00B34132" w:rsidRDefault="009F7F7D" w:rsidP="009F7F7D">
      <w:pPr>
        <w:rPr>
          <w:rFonts w:ascii="Arial" w:hAnsi="Arial"/>
          <w:sz w:val="22"/>
          <w:szCs w:val="22"/>
        </w:rPr>
      </w:pPr>
    </w:p>
    <w:p w14:paraId="545FE856" w14:textId="001D70E8" w:rsidR="009F7F7D" w:rsidRPr="00B34132" w:rsidRDefault="009F7F7D" w:rsidP="009F7F7D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="00B34132" w:rsidRPr="00B34132">
        <w:rPr>
          <w:rFonts w:ascii="Arial" w:hAnsi="Arial"/>
          <w:sz w:val="22"/>
          <w:szCs w:val="22"/>
        </w:rPr>
        <w:t>(e)</w:t>
      </w:r>
      <w:r w:rsidR="00B34132" w:rsidRPr="00B34132">
        <w:rPr>
          <w:rFonts w:ascii="Arial" w:hAnsi="Arial"/>
          <w:sz w:val="22"/>
          <w:szCs w:val="22"/>
        </w:rPr>
        <w:tab/>
        <w:t>On the sketch in (c) above</w:t>
      </w:r>
      <w:r w:rsidR="00B34132">
        <w:rPr>
          <w:rFonts w:ascii="Arial" w:hAnsi="Arial"/>
          <w:sz w:val="22"/>
          <w:szCs w:val="22"/>
        </w:rPr>
        <w:t>,</w:t>
      </w:r>
      <w:r w:rsidR="00B34132" w:rsidRPr="00B34132">
        <w:rPr>
          <w:rFonts w:ascii="Arial" w:hAnsi="Arial"/>
          <w:sz w:val="22"/>
          <w:szCs w:val="22"/>
        </w:rPr>
        <w:t xml:space="preserve"> sketch the path of the football would take if a tail-wind was </w:t>
      </w:r>
      <w:r w:rsidR="00B34132" w:rsidRPr="00B34132">
        <w:rPr>
          <w:rFonts w:ascii="Arial" w:hAnsi="Arial"/>
          <w:sz w:val="22"/>
          <w:szCs w:val="22"/>
        </w:rPr>
        <w:tab/>
      </w:r>
      <w:r w:rsidR="00B34132" w:rsidRPr="00B34132">
        <w:rPr>
          <w:rFonts w:ascii="Arial" w:hAnsi="Arial"/>
          <w:sz w:val="22"/>
          <w:szCs w:val="22"/>
        </w:rPr>
        <w:tab/>
        <w:t xml:space="preserve">present and the air resistance was negligible. </w:t>
      </w:r>
    </w:p>
    <w:p w14:paraId="7E610F45" w14:textId="4E16839F" w:rsidR="009F7F7D" w:rsidRPr="00B34132" w:rsidRDefault="00DE4E02" w:rsidP="009F7F7D">
      <w:pPr>
        <w:rPr>
          <w:rFonts w:ascii="Arial" w:hAnsi="Arial"/>
          <w:sz w:val="22"/>
          <w:szCs w:val="22"/>
        </w:rPr>
      </w:pPr>
      <w:r w:rsidRPr="00B34132">
        <w:rPr>
          <w:rFonts w:ascii="Arial" w:hAnsi="Arial"/>
          <w:sz w:val="22"/>
          <w:szCs w:val="22"/>
        </w:rPr>
        <w:tab/>
      </w:r>
      <w:r w:rsidRPr="00B34132">
        <w:rPr>
          <w:rFonts w:ascii="Arial" w:hAnsi="Arial"/>
          <w:sz w:val="22"/>
          <w:szCs w:val="22"/>
        </w:rPr>
        <w:tab/>
      </w:r>
      <w:r w:rsidR="009F7F7D" w:rsidRPr="00B34132">
        <w:rPr>
          <w:rFonts w:ascii="Arial" w:hAnsi="Arial"/>
          <w:b/>
          <w:i/>
          <w:sz w:val="22"/>
          <w:szCs w:val="22"/>
        </w:rPr>
        <w:t>Label this path W</w:t>
      </w:r>
      <w:r w:rsidR="000029B0" w:rsidRPr="00B34132">
        <w:rPr>
          <w:rFonts w:ascii="Arial" w:hAnsi="Arial"/>
          <w:sz w:val="22"/>
          <w:szCs w:val="22"/>
        </w:rPr>
        <w:t>.</w:t>
      </w:r>
      <w:r w:rsidR="000029B0" w:rsidRPr="00B34132">
        <w:rPr>
          <w:rFonts w:ascii="Arial" w:hAnsi="Arial"/>
          <w:sz w:val="22"/>
          <w:szCs w:val="22"/>
        </w:rPr>
        <w:tab/>
      </w:r>
      <w:r w:rsidR="000029B0" w:rsidRPr="00B34132">
        <w:rPr>
          <w:rFonts w:ascii="Arial" w:hAnsi="Arial"/>
          <w:sz w:val="22"/>
          <w:szCs w:val="22"/>
        </w:rPr>
        <w:tab/>
      </w:r>
      <w:r w:rsidR="000029B0" w:rsidRPr="00B34132">
        <w:rPr>
          <w:rFonts w:ascii="Arial" w:hAnsi="Arial"/>
          <w:sz w:val="22"/>
          <w:szCs w:val="22"/>
        </w:rPr>
        <w:tab/>
      </w:r>
      <w:r w:rsidR="000029B0" w:rsidRPr="00B34132">
        <w:rPr>
          <w:rFonts w:ascii="Arial" w:hAnsi="Arial"/>
          <w:sz w:val="22"/>
          <w:szCs w:val="22"/>
        </w:rPr>
        <w:tab/>
      </w:r>
      <w:r w:rsidR="000029B0" w:rsidRPr="00B34132">
        <w:rPr>
          <w:rFonts w:ascii="Arial" w:hAnsi="Arial"/>
          <w:sz w:val="22"/>
          <w:szCs w:val="22"/>
        </w:rPr>
        <w:tab/>
      </w:r>
      <w:r w:rsidR="000029B0" w:rsidRPr="00B34132">
        <w:rPr>
          <w:rFonts w:ascii="Arial" w:hAnsi="Arial"/>
          <w:sz w:val="22"/>
          <w:szCs w:val="22"/>
        </w:rPr>
        <w:tab/>
      </w:r>
      <w:r w:rsidR="000029B0" w:rsidRPr="00B34132">
        <w:rPr>
          <w:rFonts w:ascii="Arial" w:hAnsi="Arial"/>
          <w:sz w:val="22"/>
          <w:szCs w:val="22"/>
        </w:rPr>
        <w:tab/>
      </w:r>
      <w:r w:rsidR="000029B0" w:rsidRPr="00B34132">
        <w:rPr>
          <w:rFonts w:ascii="Arial" w:hAnsi="Arial"/>
          <w:sz w:val="22"/>
          <w:szCs w:val="22"/>
        </w:rPr>
        <w:tab/>
      </w:r>
      <w:r w:rsidR="000029B0" w:rsidRPr="00B34132">
        <w:rPr>
          <w:rFonts w:ascii="Arial" w:hAnsi="Arial"/>
          <w:sz w:val="22"/>
          <w:szCs w:val="22"/>
        </w:rPr>
        <w:tab/>
      </w:r>
      <w:r w:rsidR="000029B0" w:rsidRPr="00B34132">
        <w:rPr>
          <w:rFonts w:ascii="Arial" w:hAnsi="Arial"/>
          <w:sz w:val="22"/>
          <w:szCs w:val="22"/>
        </w:rPr>
        <w:tab/>
      </w:r>
      <w:r w:rsidR="009F7F7D" w:rsidRPr="00B34132">
        <w:rPr>
          <w:rFonts w:ascii="Arial" w:hAnsi="Arial"/>
          <w:sz w:val="22"/>
          <w:szCs w:val="22"/>
        </w:rPr>
        <w:t>[2</w:t>
      </w:r>
      <w:r w:rsidR="00F91250" w:rsidRPr="00B34132">
        <w:rPr>
          <w:rFonts w:ascii="Arial" w:hAnsi="Arial"/>
          <w:sz w:val="22"/>
          <w:szCs w:val="22"/>
        </w:rPr>
        <w:t xml:space="preserve"> marks</w:t>
      </w:r>
      <w:r w:rsidR="009F7F7D" w:rsidRPr="00B34132">
        <w:rPr>
          <w:rFonts w:ascii="Arial" w:hAnsi="Arial"/>
          <w:sz w:val="22"/>
          <w:szCs w:val="22"/>
        </w:rPr>
        <w:t>]</w:t>
      </w:r>
    </w:p>
    <w:p w14:paraId="73DE7D0F" w14:textId="360EFA9D" w:rsidR="00007ADA" w:rsidRPr="00B34132" w:rsidRDefault="00007ADA" w:rsidP="00174835">
      <w:pPr>
        <w:rPr>
          <w:rFonts w:ascii="Arial" w:hAnsi="Arial"/>
          <w:sz w:val="22"/>
          <w:szCs w:val="22"/>
        </w:rPr>
      </w:pPr>
    </w:p>
    <w:sectPr w:rsidR="00007ADA" w:rsidRPr="00B34132" w:rsidSect="00DA5783">
      <w:footerReference w:type="even" r:id="rId18"/>
      <w:footerReference w:type="default" r:id="rId19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AD5A3" w14:textId="77777777" w:rsidR="00A36619" w:rsidRDefault="00A36619" w:rsidP="00EA0D54">
      <w:r>
        <w:separator/>
      </w:r>
    </w:p>
  </w:endnote>
  <w:endnote w:type="continuationSeparator" w:id="0">
    <w:p w14:paraId="4E350591" w14:textId="77777777" w:rsidR="00A36619" w:rsidRDefault="00A36619" w:rsidP="00EA0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4D264" w14:textId="77777777" w:rsidR="00A36619" w:rsidRDefault="00A36619" w:rsidP="00C175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5E7D96" w14:textId="77777777" w:rsidR="00A36619" w:rsidRDefault="00A3661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25F3C" w14:textId="77777777" w:rsidR="00A36619" w:rsidRDefault="00A36619" w:rsidP="00C175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2D2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0A30E4" w14:textId="77777777" w:rsidR="00A36619" w:rsidRDefault="00A366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A0EEBF" w14:textId="77777777" w:rsidR="00A36619" w:rsidRDefault="00A36619" w:rsidP="00EA0D54">
      <w:r>
        <w:separator/>
      </w:r>
    </w:p>
  </w:footnote>
  <w:footnote w:type="continuationSeparator" w:id="0">
    <w:p w14:paraId="591BF082" w14:textId="77777777" w:rsidR="00A36619" w:rsidRDefault="00A36619" w:rsidP="00EA0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D52923"/>
    <w:multiLevelType w:val="hybridMultilevel"/>
    <w:tmpl w:val="77E28FC0"/>
    <w:lvl w:ilvl="0" w:tplc="4AC4AB98">
      <w:start w:val="1"/>
      <w:numFmt w:val="lowerRoman"/>
      <w:lvlText w:val="(%1)"/>
      <w:lvlJc w:val="left"/>
      <w:pPr>
        <w:ind w:left="298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348" w:hanging="360"/>
      </w:pPr>
    </w:lvl>
    <w:lvl w:ilvl="2" w:tplc="0C09001B" w:tentative="1">
      <w:start w:val="1"/>
      <w:numFmt w:val="lowerRoman"/>
      <w:lvlText w:val="%3."/>
      <w:lvlJc w:val="right"/>
      <w:pPr>
        <w:ind w:left="4068" w:hanging="180"/>
      </w:pPr>
    </w:lvl>
    <w:lvl w:ilvl="3" w:tplc="0C09000F" w:tentative="1">
      <w:start w:val="1"/>
      <w:numFmt w:val="decimal"/>
      <w:lvlText w:val="%4."/>
      <w:lvlJc w:val="left"/>
      <w:pPr>
        <w:ind w:left="4788" w:hanging="360"/>
      </w:pPr>
    </w:lvl>
    <w:lvl w:ilvl="4" w:tplc="0C090019" w:tentative="1">
      <w:start w:val="1"/>
      <w:numFmt w:val="lowerLetter"/>
      <w:lvlText w:val="%5."/>
      <w:lvlJc w:val="left"/>
      <w:pPr>
        <w:ind w:left="5508" w:hanging="360"/>
      </w:pPr>
    </w:lvl>
    <w:lvl w:ilvl="5" w:tplc="0C09001B" w:tentative="1">
      <w:start w:val="1"/>
      <w:numFmt w:val="lowerRoman"/>
      <w:lvlText w:val="%6."/>
      <w:lvlJc w:val="right"/>
      <w:pPr>
        <w:ind w:left="6228" w:hanging="180"/>
      </w:pPr>
    </w:lvl>
    <w:lvl w:ilvl="6" w:tplc="0C09000F" w:tentative="1">
      <w:start w:val="1"/>
      <w:numFmt w:val="decimal"/>
      <w:lvlText w:val="%7."/>
      <w:lvlJc w:val="left"/>
      <w:pPr>
        <w:ind w:left="6948" w:hanging="360"/>
      </w:pPr>
    </w:lvl>
    <w:lvl w:ilvl="7" w:tplc="0C090019" w:tentative="1">
      <w:start w:val="1"/>
      <w:numFmt w:val="lowerLetter"/>
      <w:lvlText w:val="%8."/>
      <w:lvlJc w:val="left"/>
      <w:pPr>
        <w:ind w:left="7668" w:hanging="360"/>
      </w:pPr>
    </w:lvl>
    <w:lvl w:ilvl="8" w:tplc="0C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>
    <w:nsid w:val="11D831C2"/>
    <w:multiLevelType w:val="hybridMultilevel"/>
    <w:tmpl w:val="0484913E"/>
    <w:lvl w:ilvl="0" w:tplc="28CA5BB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5100171"/>
    <w:multiLevelType w:val="hybridMultilevel"/>
    <w:tmpl w:val="2B8E3E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56016"/>
    <w:multiLevelType w:val="hybridMultilevel"/>
    <w:tmpl w:val="0484913E"/>
    <w:lvl w:ilvl="0" w:tplc="28CA5BB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27D2BBF"/>
    <w:multiLevelType w:val="hybridMultilevel"/>
    <w:tmpl w:val="8774F662"/>
    <w:lvl w:ilvl="0" w:tplc="0C090015">
      <w:start w:val="1"/>
      <w:numFmt w:val="upperLetter"/>
      <w:lvlText w:val="%1.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3BE87458"/>
    <w:multiLevelType w:val="hybridMultilevel"/>
    <w:tmpl w:val="990CC5F8"/>
    <w:lvl w:ilvl="0" w:tplc="0C090015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492E37EC"/>
    <w:multiLevelType w:val="hybridMultilevel"/>
    <w:tmpl w:val="C7C08CBC"/>
    <w:lvl w:ilvl="0" w:tplc="3DECDDAC">
      <w:start w:val="1"/>
      <w:numFmt w:val="lowerLetter"/>
      <w:lvlText w:val="(%1)"/>
      <w:lvlJc w:val="left"/>
      <w:pPr>
        <w:ind w:left="1211" w:hanging="360"/>
      </w:pPr>
      <w:rPr>
        <w:rFonts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A4F2A13"/>
    <w:multiLevelType w:val="hybridMultilevel"/>
    <w:tmpl w:val="5D4A62E0"/>
    <w:lvl w:ilvl="0" w:tplc="4AB20462">
      <w:start w:val="1"/>
      <w:numFmt w:val="lowerLetter"/>
      <w:lvlText w:val="(%1)"/>
      <w:lvlJc w:val="left"/>
      <w:pPr>
        <w:ind w:left="1137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AU" w:vendorID="64" w:dllVersion="131078" w:nlCheck="1" w:checkStyle="1"/>
  <w:activeWritingStyle w:appName="MSWord" w:lang="en-AU" w:vendorID="2" w:dllVersion="6" w:checkStyle="1"/>
  <w:attachedTemplate r:id="rId1"/>
  <w:defaultTabStop w:val="56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38"/>
    <w:rsid w:val="000029B0"/>
    <w:rsid w:val="00007ADA"/>
    <w:rsid w:val="000208BE"/>
    <w:rsid w:val="000326A5"/>
    <w:rsid w:val="00033969"/>
    <w:rsid w:val="000837D1"/>
    <w:rsid w:val="000D03A8"/>
    <w:rsid w:val="000D0D22"/>
    <w:rsid w:val="000E30A8"/>
    <w:rsid w:val="00172C94"/>
    <w:rsid w:val="00174835"/>
    <w:rsid w:val="00222BC9"/>
    <w:rsid w:val="00271F26"/>
    <w:rsid w:val="0031223E"/>
    <w:rsid w:val="0032394E"/>
    <w:rsid w:val="00347C0D"/>
    <w:rsid w:val="003D11C3"/>
    <w:rsid w:val="004001D7"/>
    <w:rsid w:val="00403316"/>
    <w:rsid w:val="004033FF"/>
    <w:rsid w:val="00522552"/>
    <w:rsid w:val="00562E38"/>
    <w:rsid w:val="005872A5"/>
    <w:rsid w:val="00617E32"/>
    <w:rsid w:val="00632799"/>
    <w:rsid w:val="006A29DC"/>
    <w:rsid w:val="006E0A5B"/>
    <w:rsid w:val="00725E13"/>
    <w:rsid w:val="007A36F8"/>
    <w:rsid w:val="007B60FA"/>
    <w:rsid w:val="007D1166"/>
    <w:rsid w:val="008019D4"/>
    <w:rsid w:val="00844110"/>
    <w:rsid w:val="00967719"/>
    <w:rsid w:val="00975E07"/>
    <w:rsid w:val="00992450"/>
    <w:rsid w:val="009E22F5"/>
    <w:rsid w:val="009F7F7D"/>
    <w:rsid w:val="00A36619"/>
    <w:rsid w:val="00B03C3F"/>
    <w:rsid w:val="00B26880"/>
    <w:rsid w:val="00B34132"/>
    <w:rsid w:val="00B60796"/>
    <w:rsid w:val="00B62D23"/>
    <w:rsid w:val="00B82FC9"/>
    <w:rsid w:val="00BF67FC"/>
    <w:rsid w:val="00C1754F"/>
    <w:rsid w:val="00D80C3A"/>
    <w:rsid w:val="00DA5783"/>
    <w:rsid w:val="00DE4E02"/>
    <w:rsid w:val="00DF592C"/>
    <w:rsid w:val="00EA0D54"/>
    <w:rsid w:val="00EC3DFF"/>
    <w:rsid w:val="00F16533"/>
    <w:rsid w:val="00F744D5"/>
    <w:rsid w:val="00F91250"/>
    <w:rsid w:val="00FB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90F62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E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E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E3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A0D54"/>
    <w:rPr>
      <w:rFonts w:ascii="Arial" w:eastAsiaTheme="minorHAnsi" w:hAnsi="Arial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A0D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D5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A0D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E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E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E3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A0D54"/>
    <w:rPr>
      <w:rFonts w:ascii="Arial" w:eastAsiaTheme="minorHAnsi" w:hAnsi="Arial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A0D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D5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A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oleObject" Target="embeddings/Microsoft_Equation1.bin"/><Relationship Id="rId11" Type="http://schemas.openxmlformats.org/officeDocument/2006/relationships/image" Target="media/image3.emf"/><Relationship Id="rId12" Type="http://schemas.openxmlformats.org/officeDocument/2006/relationships/oleObject" Target="embeddings/Microsoft_Equation2.bin"/><Relationship Id="rId13" Type="http://schemas.openxmlformats.org/officeDocument/2006/relationships/image" Target="media/image4.jpeg"/><Relationship Id="rId14" Type="http://schemas.microsoft.com/office/2007/relationships/hdphoto" Target="media/hdphoto1.wdp"/><Relationship Id="rId15" Type="http://schemas.openxmlformats.org/officeDocument/2006/relationships/image" Target="media/image5.png"/><Relationship Id="rId16" Type="http://schemas.openxmlformats.org/officeDocument/2006/relationships/image" Target="media/image6.jpg"/><Relationship Id="rId17" Type="http://schemas.openxmlformats.org/officeDocument/2006/relationships/image" Target="media/image7.gif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olyCrossHDD:Users:wilson.ian:Library:Application%20Support:Microsoft:Office:User%20Templates:My%20Templates:My%20Templates: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Processing (docx).dotx</Template>
  <TotalTime>50</TotalTime>
  <Pages>7</Pages>
  <Words>643</Words>
  <Characters>3669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wilson.ian</dc:creator>
  <cp:keywords/>
  <dc:description/>
  <cp:lastModifiedBy>wilson.ian</cp:lastModifiedBy>
  <cp:revision>15</cp:revision>
  <dcterms:created xsi:type="dcterms:W3CDTF">2016-11-21T10:21:00Z</dcterms:created>
  <dcterms:modified xsi:type="dcterms:W3CDTF">2016-11-23T10:42:00Z</dcterms:modified>
</cp:coreProperties>
</file>