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8787" w14:textId="60CDF8C4" w:rsidR="009B50D8" w:rsidRPr="00603165" w:rsidRDefault="009B50D8" w:rsidP="009B50D8">
      <w:pPr>
        <w:jc w:val="right"/>
        <w:rPr>
          <w:rFonts w:ascii="Arial" w:hAnsi="Arial" w:cs="Arial"/>
          <w:sz w:val="22"/>
          <w:szCs w:val="22"/>
        </w:rPr>
      </w:pPr>
      <w:r w:rsidRPr="00603165">
        <w:rPr>
          <w:rFonts w:ascii="Arial" w:hAnsi="Arial" w:cs="Arial"/>
          <w:sz w:val="22"/>
          <w:szCs w:val="22"/>
        </w:rPr>
        <w:t>W-</w:t>
      </w:r>
      <w:r w:rsidR="00FF7D54">
        <w:rPr>
          <w:rFonts w:ascii="Arial" w:hAnsi="Arial" w:cs="Arial"/>
          <w:sz w:val="22"/>
          <w:szCs w:val="22"/>
        </w:rPr>
        <w:t>20</w:t>
      </w:r>
    </w:p>
    <w:p w14:paraId="79AB2367" w14:textId="77777777" w:rsidR="009B50D8" w:rsidRPr="00603165" w:rsidRDefault="009B50D8" w:rsidP="009B50D8">
      <w:pPr>
        <w:jc w:val="center"/>
        <w:rPr>
          <w:rFonts w:ascii="Arial" w:hAnsi="Arial" w:cs="Arial"/>
          <w:b/>
          <w:sz w:val="22"/>
          <w:szCs w:val="22"/>
        </w:rPr>
      </w:pPr>
      <w:r w:rsidRPr="00603165">
        <w:rPr>
          <w:rFonts w:ascii="Arial" w:hAnsi="Arial" w:cs="Arial"/>
          <w:b/>
          <w:sz w:val="22"/>
          <w:szCs w:val="22"/>
        </w:rPr>
        <w:t>YEAR 12 PHYSICS</w:t>
      </w:r>
    </w:p>
    <w:p w14:paraId="357A0CB2" w14:textId="77777777" w:rsidR="009B50D8" w:rsidRPr="00603165" w:rsidRDefault="009B50D8" w:rsidP="009B50D8">
      <w:pPr>
        <w:jc w:val="center"/>
        <w:rPr>
          <w:rFonts w:ascii="Arial" w:hAnsi="Arial" w:cs="Arial"/>
          <w:b/>
          <w:sz w:val="22"/>
          <w:szCs w:val="22"/>
        </w:rPr>
      </w:pPr>
      <w:r w:rsidRPr="00603165">
        <w:rPr>
          <w:rFonts w:ascii="Arial" w:hAnsi="Arial" w:cs="Arial"/>
          <w:b/>
          <w:sz w:val="22"/>
          <w:szCs w:val="22"/>
        </w:rPr>
        <w:t xml:space="preserve">ASSIGNMENT </w:t>
      </w:r>
      <w:r w:rsidR="00072436" w:rsidRPr="00603165">
        <w:rPr>
          <w:rFonts w:ascii="Arial" w:hAnsi="Arial" w:cs="Arial"/>
          <w:b/>
          <w:sz w:val="22"/>
          <w:szCs w:val="22"/>
        </w:rPr>
        <w:t>7</w:t>
      </w:r>
      <w:r w:rsidRPr="00603165">
        <w:rPr>
          <w:rFonts w:ascii="Arial" w:hAnsi="Arial" w:cs="Arial"/>
          <w:b/>
          <w:sz w:val="22"/>
          <w:szCs w:val="22"/>
        </w:rPr>
        <w:t xml:space="preserve"> - </w:t>
      </w:r>
      <w:r w:rsidR="00072436" w:rsidRPr="00603165">
        <w:rPr>
          <w:rFonts w:ascii="Arial" w:hAnsi="Arial" w:cs="Arial"/>
          <w:b/>
          <w:sz w:val="22"/>
          <w:szCs w:val="22"/>
        </w:rPr>
        <w:t>STANDARD MODEL</w:t>
      </w:r>
    </w:p>
    <w:p w14:paraId="01B5FA43" w14:textId="37C06625" w:rsidR="00BD51DE" w:rsidRPr="00603165" w:rsidRDefault="009B50D8" w:rsidP="009B50D8">
      <w:pPr>
        <w:rPr>
          <w:rFonts w:ascii="Arial" w:hAnsi="Arial" w:cs="Arial"/>
          <w:sz w:val="22"/>
          <w:szCs w:val="22"/>
        </w:rPr>
      </w:pPr>
      <w:r w:rsidRPr="00603165">
        <w:rPr>
          <w:rFonts w:ascii="Arial" w:hAnsi="Arial" w:cs="Arial"/>
          <w:b/>
          <w:sz w:val="22"/>
          <w:szCs w:val="22"/>
        </w:rPr>
        <w:t>Name:</w:t>
      </w:r>
      <w:r w:rsidRPr="00603165">
        <w:rPr>
          <w:rFonts w:ascii="Arial" w:hAnsi="Arial" w:cs="Arial"/>
          <w:sz w:val="22"/>
          <w:szCs w:val="22"/>
        </w:rPr>
        <w:t xml:space="preserve">  </w:t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  <w:u w:val="single"/>
        </w:rPr>
        <w:tab/>
      </w:r>
      <w:r w:rsidRPr="00603165">
        <w:rPr>
          <w:rFonts w:ascii="Arial" w:hAnsi="Arial" w:cs="Arial"/>
          <w:sz w:val="22"/>
          <w:szCs w:val="22"/>
        </w:rPr>
        <w:tab/>
      </w:r>
      <w:r w:rsidRPr="00603165">
        <w:rPr>
          <w:rFonts w:ascii="Arial" w:hAnsi="Arial" w:cs="Arial"/>
          <w:b/>
          <w:sz w:val="22"/>
          <w:szCs w:val="22"/>
        </w:rPr>
        <w:t>Mark:</w:t>
      </w:r>
      <w:r w:rsidR="00BD51DE">
        <w:rPr>
          <w:rFonts w:ascii="Arial" w:hAnsi="Arial" w:cs="Arial"/>
          <w:bCs/>
          <w:sz w:val="22"/>
          <w:szCs w:val="22"/>
        </w:rPr>
        <w:t xml:space="preserve"> </w:t>
      </w:r>
      <w:r w:rsidR="00BD51DE">
        <w:rPr>
          <w:rFonts w:ascii="Arial" w:hAnsi="Arial" w:cs="Arial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 w:cs="Arial"/>
                <w:sz w:val="32"/>
                <w:szCs w:val="32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sz w:val="32"/>
                <w:szCs w:val="32"/>
              </w:rPr>
              <m:t>101</m:t>
            </m:r>
          </m:den>
        </m:f>
      </m:oMath>
    </w:p>
    <w:p w14:paraId="61B9046A" w14:textId="0383BAE0" w:rsidR="005872A5" w:rsidRPr="00BD51DE" w:rsidRDefault="00BD51DE" w:rsidP="00222B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</w:t>
      </w:r>
      <w:r w:rsidR="009B50D8" w:rsidRPr="00603165">
        <w:rPr>
          <w:position w:val="-24"/>
          <w:sz w:val="22"/>
          <w:szCs w:val="22"/>
        </w:rPr>
        <w:t xml:space="preserve">  </w:t>
      </w:r>
    </w:p>
    <w:p w14:paraId="3D64F664" w14:textId="0791CCCC" w:rsidR="00FF7D54" w:rsidRPr="00FF7D54" w:rsidRDefault="00FA5E34" w:rsidP="00FF7D54">
      <w:pPr>
        <w:rPr>
          <w:rFonts w:ascii="Arial" w:hAnsi="Arial"/>
          <w:sz w:val="22"/>
          <w:szCs w:val="22"/>
        </w:rPr>
      </w:pPr>
      <w:r w:rsidRPr="00603165">
        <w:rPr>
          <w:rFonts w:ascii="Arial" w:hAnsi="Arial"/>
          <w:sz w:val="22"/>
          <w:szCs w:val="22"/>
        </w:rPr>
        <w:t>1.</w:t>
      </w:r>
      <w:r w:rsidRPr="00603165">
        <w:rPr>
          <w:rFonts w:ascii="Arial" w:hAnsi="Arial"/>
          <w:sz w:val="22"/>
          <w:szCs w:val="22"/>
        </w:rPr>
        <w:tab/>
      </w:r>
      <w:r w:rsidR="00FF7D54" w:rsidRPr="00FF7D54">
        <w:rPr>
          <w:rFonts w:ascii="Arial" w:hAnsi="Arial"/>
          <w:sz w:val="22"/>
          <w:szCs w:val="22"/>
        </w:rPr>
        <w:t xml:space="preserve">Sirius appears as the brightest star in the night sky. It is actually a binary star consisting of </w:t>
      </w:r>
      <w:r w:rsidR="00FF7D54">
        <w:rPr>
          <w:rFonts w:ascii="Arial" w:hAnsi="Arial"/>
          <w:sz w:val="22"/>
          <w:szCs w:val="22"/>
        </w:rPr>
        <w:tab/>
      </w:r>
      <w:r w:rsidR="00FF7D54" w:rsidRPr="00FF7D54">
        <w:rPr>
          <w:rFonts w:ascii="Arial" w:hAnsi="Arial"/>
          <w:sz w:val="22"/>
          <w:szCs w:val="22"/>
        </w:rPr>
        <w:t xml:space="preserve">Sirius A, a large blue-white star, and Sirius B, a white dwarf. Our view of the Sirius star </w:t>
      </w:r>
      <w:r w:rsidR="00FF7D54">
        <w:rPr>
          <w:rFonts w:ascii="Arial" w:hAnsi="Arial"/>
          <w:sz w:val="22"/>
          <w:szCs w:val="22"/>
        </w:rPr>
        <w:tab/>
      </w:r>
      <w:r w:rsidR="00FF7D54" w:rsidRPr="00FF7D54">
        <w:rPr>
          <w:rFonts w:ascii="Arial" w:hAnsi="Arial"/>
          <w:sz w:val="22"/>
          <w:szCs w:val="22"/>
        </w:rPr>
        <w:t xml:space="preserve">system is such that there are times when Sirius B is coming toward us and times when it is </w:t>
      </w:r>
      <w:r w:rsidR="00FF7D54">
        <w:rPr>
          <w:rFonts w:ascii="Arial" w:hAnsi="Arial"/>
          <w:sz w:val="22"/>
          <w:szCs w:val="22"/>
        </w:rPr>
        <w:tab/>
      </w:r>
      <w:r w:rsidR="00FF7D54" w:rsidRPr="00FF7D54">
        <w:rPr>
          <w:rFonts w:ascii="Arial" w:hAnsi="Arial"/>
          <w:sz w:val="22"/>
          <w:szCs w:val="22"/>
        </w:rPr>
        <w:t xml:space="preserve">going away from us. When Sirius B is moving toward us: </w:t>
      </w:r>
    </w:p>
    <w:p w14:paraId="4A33813A" w14:textId="77777777" w:rsidR="00FF7D54" w:rsidRDefault="00FF7D54" w:rsidP="00FF7D54">
      <w:pPr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</w:p>
    <w:p w14:paraId="5F91D360" w14:textId="18CF0010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(a) 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Sirius A will be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(1 mark)</w:t>
      </w:r>
    </w:p>
    <w:p w14:paraId="087D133F" w14:textId="77777777" w:rsidR="00FF7D54" w:rsidRDefault="00FF7D54" w:rsidP="00FF7D54">
      <w:pPr>
        <w:rPr>
          <w:rFonts w:ascii="Arial" w:hAnsi="Arial"/>
          <w:sz w:val="22"/>
          <w:szCs w:val="22"/>
        </w:rPr>
      </w:pPr>
    </w:p>
    <w:p w14:paraId="7866F4CB" w14:textId="63B737F9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A  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moving toward us, relative to Sirius B. </w:t>
      </w:r>
    </w:p>
    <w:p w14:paraId="03FAC1C8" w14:textId="4B540909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B  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moving away from us, relative to Sirius B.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 </w:t>
      </w:r>
    </w:p>
    <w:p w14:paraId="11EB3871" w14:textId="45E8D425" w:rsidR="00FF7D54" w:rsidRPr="00603165" w:rsidRDefault="00FF7D54" w:rsidP="00FF7D54">
      <w:pPr>
        <w:rPr>
          <w:rFonts w:ascii="Arial" w:hAnsi="Arial"/>
          <w:sz w:val="22"/>
          <w:szCs w:val="22"/>
        </w:rPr>
      </w:pPr>
    </w:p>
    <w:p w14:paraId="2DC2D96E" w14:textId="16B90EAD" w:rsidR="00FF7D54" w:rsidRPr="00FF7D54" w:rsidRDefault="003A3A8C" w:rsidP="00FF7D54">
      <w:pPr>
        <w:pStyle w:val="NormalWeb"/>
        <w:rPr>
          <w:rFonts w:eastAsia="Times New Roman"/>
          <w:u w:val="single"/>
          <w:lang w:eastAsia="en-GB"/>
        </w:rPr>
      </w:pPr>
      <w:r w:rsidRPr="00603165">
        <w:rPr>
          <w:rFonts w:ascii="Arial" w:hAnsi="Arial"/>
          <w:sz w:val="22"/>
          <w:szCs w:val="22"/>
        </w:rPr>
        <w:t xml:space="preserve"> </w:t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>
        <w:rPr>
          <w:rFonts w:ascii="Arial" w:hAnsi="Arial"/>
          <w:sz w:val="22"/>
          <w:szCs w:val="22"/>
        </w:rPr>
        <w:tab/>
      </w:r>
      <w:r w:rsidR="00FF7D54" w:rsidRPr="00FF7D54">
        <w:rPr>
          <w:rFonts w:ascii="ArialMT" w:eastAsia="Times New Roman" w:hAnsi="ArialMT"/>
          <w:sz w:val="22"/>
          <w:szCs w:val="22"/>
          <w:lang w:eastAsia="en-GB"/>
        </w:rPr>
        <w:t xml:space="preserve">Your answer </w:t>
      </w:r>
      <w:r w:rsidR="00FF7D54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="00FF7D54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</w:p>
    <w:p w14:paraId="43F4D0EB" w14:textId="5474B427" w:rsidR="003B43B4" w:rsidRDefault="003B43B4" w:rsidP="007E2494">
      <w:pPr>
        <w:rPr>
          <w:rFonts w:ascii="Arial" w:hAnsi="Arial"/>
          <w:sz w:val="22"/>
          <w:szCs w:val="22"/>
        </w:rPr>
      </w:pPr>
    </w:p>
    <w:p w14:paraId="75522F2D" w14:textId="584217DD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(b) 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Compared to the speed of light approaching us from Sirius A, the speed of the light </w:t>
      </w:r>
    </w:p>
    <w:p w14:paraId="6CE8BBAB" w14:textId="3E5C997A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approaching us from Sirius B will be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(1 mark)</w:t>
      </w:r>
    </w:p>
    <w:p w14:paraId="06CD7DD9" w14:textId="77777777" w:rsidR="00FF7D54" w:rsidRDefault="00FF7D54" w:rsidP="00FF7D54">
      <w:pPr>
        <w:rPr>
          <w:rFonts w:ascii="Arial" w:hAnsi="Arial"/>
          <w:sz w:val="22"/>
          <w:szCs w:val="22"/>
        </w:rPr>
      </w:pPr>
    </w:p>
    <w:p w14:paraId="377485BC" w14:textId="7741EFAC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A  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the same. </w:t>
      </w:r>
    </w:p>
    <w:p w14:paraId="0C3B4575" w14:textId="49849A11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B  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less. </w:t>
      </w:r>
    </w:p>
    <w:p w14:paraId="58E449E8" w14:textId="52BCCF4C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C  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greater. </w:t>
      </w:r>
    </w:p>
    <w:p w14:paraId="1C300F14" w14:textId="40CBC89A" w:rsidR="00FF7D54" w:rsidRDefault="00FF7D54" w:rsidP="007E2494">
      <w:pPr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MT" w:eastAsia="Times New Roman" w:hAnsi="ArialMT"/>
          <w:sz w:val="22"/>
          <w:szCs w:val="22"/>
          <w:lang w:eastAsia="en-GB"/>
        </w:rPr>
        <w:t xml:space="preserve">Your answer </w:t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</w:p>
    <w:p w14:paraId="64DB8586" w14:textId="549E4DC1" w:rsidR="00FF7D54" w:rsidRDefault="00FF7D54" w:rsidP="007E2494">
      <w:pPr>
        <w:rPr>
          <w:rFonts w:ascii="ArialMT" w:eastAsia="Times New Roman" w:hAnsi="ArialMT"/>
          <w:sz w:val="22"/>
          <w:szCs w:val="22"/>
          <w:lang w:eastAsia="en-GB"/>
        </w:rPr>
      </w:pPr>
    </w:p>
    <w:p w14:paraId="0481D314" w14:textId="0F0AB8D1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(c) 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An astronomer views a spectrum of the visible light from Sirius B. Describe </w:t>
      </w:r>
      <w:r w:rsidRPr="00FF7D54">
        <w:rPr>
          <w:rFonts w:ascii="Arial" w:hAnsi="Arial"/>
          <w:b/>
          <w:bCs/>
          <w:sz w:val="22"/>
          <w:szCs w:val="22"/>
        </w:rPr>
        <w:t xml:space="preserve">one </w:t>
      </w:r>
      <w:r w:rsidRPr="00FF7D54">
        <w:rPr>
          <w:rFonts w:ascii="Arial" w:hAnsi="Arial"/>
          <w:sz w:val="22"/>
          <w:szCs w:val="22"/>
        </w:rPr>
        <w:t xml:space="preserve">feature </w:t>
      </w:r>
    </w:p>
    <w:p w14:paraId="616F2E1E" w14:textId="24EE4A09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of this spectrum that would indicate Sirius B is moving toward the astronomer. </w:t>
      </w:r>
    </w:p>
    <w:p w14:paraId="01493149" w14:textId="58490651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(2 marks) </w:t>
      </w:r>
    </w:p>
    <w:p w14:paraId="5819CA6A" w14:textId="048447F7" w:rsidR="00FF7D54" w:rsidRDefault="00FF7D54" w:rsidP="007E2494">
      <w:pPr>
        <w:rPr>
          <w:rFonts w:ascii="Arial" w:hAnsi="Arial"/>
          <w:sz w:val="22"/>
          <w:szCs w:val="22"/>
        </w:rPr>
      </w:pPr>
    </w:p>
    <w:p w14:paraId="61C98FD7" w14:textId="0CA02564" w:rsidR="00FF7D54" w:rsidRDefault="00FF7D54" w:rsidP="007E2494">
      <w:pPr>
        <w:rPr>
          <w:rFonts w:ascii="Arial" w:hAnsi="Arial"/>
          <w:sz w:val="22"/>
          <w:szCs w:val="22"/>
        </w:rPr>
      </w:pPr>
    </w:p>
    <w:p w14:paraId="76C73196" w14:textId="52C6338A" w:rsidR="00FF7D54" w:rsidRDefault="00FF7D54" w:rsidP="007E2494">
      <w:pPr>
        <w:rPr>
          <w:rFonts w:ascii="Arial" w:hAnsi="Arial"/>
          <w:sz w:val="22"/>
          <w:szCs w:val="22"/>
        </w:rPr>
      </w:pPr>
    </w:p>
    <w:p w14:paraId="18B40C47" w14:textId="4E47BCC9" w:rsidR="00FF7D54" w:rsidRDefault="00FF7D54" w:rsidP="007E2494">
      <w:pPr>
        <w:rPr>
          <w:rFonts w:ascii="Arial" w:hAnsi="Arial"/>
          <w:sz w:val="22"/>
          <w:szCs w:val="22"/>
        </w:rPr>
      </w:pPr>
    </w:p>
    <w:p w14:paraId="31223F51" w14:textId="09E3C72B" w:rsidR="00FF7D54" w:rsidRDefault="00FF7D54" w:rsidP="007E2494">
      <w:pPr>
        <w:rPr>
          <w:rFonts w:ascii="Arial" w:hAnsi="Arial"/>
          <w:sz w:val="22"/>
          <w:szCs w:val="22"/>
        </w:rPr>
      </w:pPr>
    </w:p>
    <w:p w14:paraId="025C6DB4" w14:textId="2EE944E5" w:rsidR="00FF7D54" w:rsidRDefault="00FF7D54" w:rsidP="007E2494">
      <w:pPr>
        <w:rPr>
          <w:rFonts w:ascii="Arial" w:hAnsi="Arial"/>
          <w:sz w:val="22"/>
          <w:szCs w:val="22"/>
        </w:rPr>
      </w:pPr>
    </w:p>
    <w:p w14:paraId="4604C901" w14:textId="2E826BAB" w:rsidR="00FF7D54" w:rsidRDefault="00FF7D54" w:rsidP="007E2494">
      <w:pPr>
        <w:rPr>
          <w:rFonts w:ascii="Arial" w:hAnsi="Arial"/>
          <w:sz w:val="22"/>
          <w:szCs w:val="22"/>
        </w:rPr>
      </w:pPr>
    </w:p>
    <w:p w14:paraId="5C6939A4" w14:textId="4BD51D19" w:rsidR="00E8141C" w:rsidRDefault="00E8141C" w:rsidP="007E2494">
      <w:pPr>
        <w:rPr>
          <w:rFonts w:ascii="Arial" w:hAnsi="Arial"/>
          <w:sz w:val="22"/>
          <w:szCs w:val="22"/>
        </w:rPr>
      </w:pPr>
    </w:p>
    <w:p w14:paraId="49CA1DBA" w14:textId="69E333A5" w:rsidR="00E8141C" w:rsidRDefault="00E8141C" w:rsidP="007E2494">
      <w:pPr>
        <w:rPr>
          <w:rFonts w:ascii="Arial" w:hAnsi="Arial"/>
          <w:sz w:val="22"/>
          <w:szCs w:val="22"/>
        </w:rPr>
      </w:pPr>
    </w:p>
    <w:p w14:paraId="4C41414B" w14:textId="7E72B9DA" w:rsidR="00E8141C" w:rsidRDefault="00E8141C" w:rsidP="007E2494">
      <w:pPr>
        <w:rPr>
          <w:rFonts w:ascii="Arial" w:hAnsi="Arial"/>
          <w:sz w:val="22"/>
          <w:szCs w:val="22"/>
        </w:rPr>
      </w:pPr>
    </w:p>
    <w:p w14:paraId="1250D7B6" w14:textId="427009CE" w:rsidR="00E8141C" w:rsidRDefault="00E8141C" w:rsidP="007E2494">
      <w:pPr>
        <w:rPr>
          <w:rFonts w:ascii="Arial" w:hAnsi="Arial"/>
          <w:sz w:val="22"/>
          <w:szCs w:val="22"/>
        </w:rPr>
      </w:pPr>
    </w:p>
    <w:p w14:paraId="5F34EF83" w14:textId="0CD55FF7" w:rsidR="00E8141C" w:rsidRDefault="00E8141C" w:rsidP="007E2494">
      <w:pPr>
        <w:rPr>
          <w:rFonts w:ascii="Arial" w:hAnsi="Arial"/>
          <w:sz w:val="22"/>
          <w:szCs w:val="22"/>
        </w:rPr>
      </w:pPr>
    </w:p>
    <w:p w14:paraId="70CF455E" w14:textId="5AA521A8" w:rsidR="00E8141C" w:rsidRDefault="00E8141C" w:rsidP="007E2494">
      <w:pPr>
        <w:rPr>
          <w:rFonts w:ascii="Arial" w:hAnsi="Arial"/>
          <w:sz w:val="22"/>
          <w:szCs w:val="22"/>
        </w:rPr>
      </w:pPr>
    </w:p>
    <w:p w14:paraId="0C090346" w14:textId="77777777" w:rsidR="00E8141C" w:rsidRDefault="00E8141C" w:rsidP="007E2494">
      <w:pPr>
        <w:rPr>
          <w:rFonts w:ascii="Arial" w:hAnsi="Arial"/>
          <w:sz w:val="22"/>
          <w:szCs w:val="22"/>
        </w:rPr>
      </w:pPr>
    </w:p>
    <w:p w14:paraId="55DD6E99" w14:textId="2AE8B794" w:rsidR="00FF7D54" w:rsidRDefault="00FF7D54" w:rsidP="007E2494">
      <w:pPr>
        <w:rPr>
          <w:rFonts w:ascii="Arial" w:hAnsi="Arial"/>
          <w:sz w:val="22"/>
          <w:szCs w:val="22"/>
        </w:rPr>
      </w:pPr>
    </w:p>
    <w:p w14:paraId="3CD773FF" w14:textId="3089BF33" w:rsidR="00FF7D54" w:rsidRDefault="00FF7D54" w:rsidP="007E2494">
      <w:pPr>
        <w:rPr>
          <w:rFonts w:ascii="Arial" w:hAnsi="Arial"/>
          <w:sz w:val="22"/>
          <w:szCs w:val="22"/>
        </w:rPr>
      </w:pPr>
    </w:p>
    <w:p w14:paraId="2F78DEE5" w14:textId="4B0BC916" w:rsidR="00FF7D54" w:rsidRDefault="00FF7D54" w:rsidP="007E2494">
      <w:pPr>
        <w:rPr>
          <w:rFonts w:ascii="Arial" w:hAnsi="Arial"/>
          <w:sz w:val="22"/>
          <w:szCs w:val="22"/>
        </w:rPr>
      </w:pPr>
    </w:p>
    <w:p w14:paraId="4A0D8747" w14:textId="7B858BF0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(d) 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Big Bang theory predicts the Sirius system should be 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(1 mark) </w:t>
      </w:r>
    </w:p>
    <w:p w14:paraId="099E255B" w14:textId="77777777" w:rsidR="00FF7D54" w:rsidRDefault="00FF7D54" w:rsidP="00FF7D54">
      <w:pPr>
        <w:rPr>
          <w:rFonts w:ascii="Arial" w:hAnsi="Arial"/>
          <w:sz w:val="22"/>
          <w:szCs w:val="22"/>
        </w:rPr>
      </w:pPr>
    </w:p>
    <w:p w14:paraId="040B9154" w14:textId="0801F3CE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A  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moving toward us. </w:t>
      </w:r>
    </w:p>
    <w:p w14:paraId="4AD2F185" w14:textId="4DF2D1E5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B  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moving away from us. </w:t>
      </w:r>
    </w:p>
    <w:p w14:paraId="19886964" w14:textId="776B1089" w:rsidR="00FF7D54" w:rsidRPr="00FF7D54" w:rsidRDefault="00FF7D54" w:rsidP="00FF7D5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>C  </w:t>
      </w:r>
      <w:r>
        <w:rPr>
          <w:rFonts w:ascii="Arial" w:hAnsi="Arial"/>
          <w:sz w:val="22"/>
          <w:szCs w:val="22"/>
        </w:rPr>
        <w:tab/>
      </w:r>
      <w:r w:rsidRPr="00FF7D54">
        <w:rPr>
          <w:rFonts w:ascii="Arial" w:hAnsi="Arial"/>
          <w:sz w:val="22"/>
          <w:szCs w:val="22"/>
        </w:rPr>
        <w:t xml:space="preserve">keeping a constant distance. </w:t>
      </w:r>
    </w:p>
    <w:p w14:paraId="1E2E3F4A" w14:textId="61664982" w:rsidR="00FF7D54" w:rsidRDefault="00FF7D54" w:rsidP="007E2494">
      <w:pPr>
        <w:rPr>
          <w:rFonts w:ascii="Arial" w:hAnsi="Arial"/>
          <w:sz w:val="22"/>
          <w:szCs w:val="22"/>
        </w:rPr>
      </w:pPr>
    </w:p>
    <w:p w14:paraId="2C1EF63D" w14:textId="3AD95F39" w:rsidR="00FF7D54" w:rsidRDefault="00FF7D54" w:rsidP="007E2494">
      <w:pPr>
        <w:rPr>
          <w:rFonts w:ascii="Arial" w:hAnsi="Arial"/>
          <w:sz w:val="22"/>
          <w:szCs w:val="22"/>
        </w:rPr>
      </w:pPr>
    </w:p>
    <w:p w14:paraId="6C8584A2" w14:textId="77777777" w:rsidR="00810444" w:rsidRDefault="0081044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</w:p>
    <w:p w14:paraId="3ABF4EAA" w14:textId="074E93B7" w:rsidR="00810444" w:rsidRDefault="00810444" w:rsidP="0081044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2.</w:t>
      </w:r>
      <w:r>
        <w:rPr>
          <w:rFonts w:ascii="Arial" w:hAnsi="Arial"/>
          <w:sz w:val="22"/>
          <w:szCs w:val="22"/>
        </w:rPr>
        <w:tab/>
      </w:r>
      <w:r w:rsidRPr="00810444">
        <w:rPr>
          <w:rFonts w:ascii="Arial" w:hAnsi="Arial"/>
          <w:sz w:val="22"/>
          <w:szCs w:val="22"/>
        </w:rPr>
        <w:t xml:space="preserve">Two spaceships, ‘Albert’ and ‘Max’ are travelling toward each other. Each has a speed of </w:t>
      </w:r>
      <w:r>
        <w:rPr>
          <w:rFonts w:ascii="Arial" w:hAnsi="Arial"/>
          <w:sz w:val="22"/>
          <w:szCs w:val="22"/>
        </w:rPr>
        <w:tab/>
      </w:r>
      <w:r w:rsidRPr="00810444">
        <w:rPr>
          <w:rFonts w:ascii="Arial" w:hAnsi="Arial"/>
          <w:sz w:val="22"/>
          <w:szCs w:val="22"/>
        </w:rPr>
        <w:t>0.750</w:t>
      </w:r>
      <w:r w:rsidRPr="00810444">
        <w:rPr>
          <w:rFonts w:ascii="Arial" w:hAnsi="Arial"/>
          <w:i/>
          <w:iCs/>
          <w:sz w:val="22"/>
          <w:szCs w:val="22"/>
        </w:rPr>
        <w:t xml:space="preserve">c </w:t>
      </w:r>
      <w:r w:rsidRPr="00810444">
        <w:rPr>
          <w:rFonts w:ascii="Arial" w:hAnsi="Arial"/>
          <w:sz w:val="22"/>
          <w:szCs w:val="22"/>
        </w:rPr>
        <w:t xml:space="preserve">as measured in the Earth’s reference frame. </w:t>
      </w:r>
    </w:p>
    <w:p w14:paraId="094F2946" w14:textId="3CEF086B" w:rsidR="00810444" w:rsidRDefault="00810444" w:rsidP="00810444">
      <w:pPr>
        <w:rPr>
          <w:rFonts w:ascii="Arial" w:hAnsi="Arial"/>
          <w:sz w:val="22"/>
          <w:szCs w:val="22"/>
        </w:rPr>
      </w:pPr>
    </w:p>
    <w:p w14:paraId="3922CE3C" w14:textId="3E9291B4" w:rsidR="00810444" w:rsidRPr="00810444" w:rsidRDefault="00810444" w:rsidP="00810444">
      <w:pPr>
        <w:jc w:val="center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17EC6FF9" wp14:editId="331DCD17">
            <wp:extent cx="3672114" cy="10301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6-13 at 1.29.40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268" cy="10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459F" w14:textId="7FF0C5F5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" w:hAnsi="Arial"/>
          <w:sz w:val="22"/>
          <w:szCs w:val="22"/>
        </w:rPr>
        <w:tab/>
      </w:r>
      <w:r w:rsidRPr="00810444">
        <w:rPr>
          <w:rFonts w:ascii="ArialMT" w:eastAsia="Times New Roman" w:hAnsi="ArialMT"/>
          <w:sz w:val="22"/>
          <w:szCs w:val="22"/>
          <w:lang w:eastAsia="en-GB"/>
        </w:rPr>
        <w:t xml:space="preserve">Calculate the velocity of Max as measured by the crew on spaceship Albert. </w:t>
      </w:r>
      <w:r>
        <w:rPr>
          <w:rFonts w:ascii="ArialMT" w:eastAsia="Times New Roman" w:hAnsi="ArialMT"/>
          <w:sz w:val="22"/>
          <w:szCs w:val="22"/>
          <w:lang w:eastAsia="en-GB"/>
        </w:rPr>
        <w:tab/>
        <w:t>(4 marks)</w:t>
      </w:r>
    </w:p>
    <w:p w14:paraId="52E73FAA" w14:textId="0C8239BF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AEE17D2" w14:textId="1B14BF6A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5FFFD2F" w14:textId="48A0A5FA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60C409C" w14:textId="2F1783E1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42B1519" w14:textId="73D5290F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3952181" w14:textId="1B3331D9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60C1F76" w14:textId="6A1FAC3C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C1F66BE" w14:textId="3BB564E9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8ED08F9" w14:textId="787E197C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8A4B2DE" w14:textId="016EBC34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036CA4B" w14:textId="50CF54B8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CF1EAD7" w14:textId="27CB0556" w:rsidR="00E8141C" w:rsidRDefault="00E8141C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29875CE" w14:textId="77777777" w:rsidR="00E8141C" w:rsidRDefault="00E8141C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81C784A" w14:textId="273F8B62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BD2FE53" w14:textId="78739A2E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5EEC35C" w14:textId="33C96296" w:rsidR="00810444" w:rsidRDefault="00810444" w:rsidP="00810444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0AD53FC" w14:textId="07181B97" w:rsidR="004F2ED6" w:rsidRDefault="00810444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>3.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4F2ED6" w:rsidRPr="004F2ED6">
        <w:rPr>
          <w:rFonts w:ascii="ArialMT" w:eastAsia="Times New Roman" w:hAnsi="ArialMT"/>
          <w:sz w:val="22"/>
          <w:szCs w:val="22"/>
          <w:lang w:eastAsia="en-GB"/>
        </w:rPr>
        <w:t>Muons are created in the upper atmosphere with speeds of 0.990</w:t>
      </w:r>
      <w:r w:rsidR="004F2ED6" w:rsidRPr="004F2ED6">
        <w:rPr>
          <w:rFonts w:ascii="Arial" w:eastAsia="Times New Roman" w:hAnsi="Arial" w:cs="Arial"/>
          <w:i/>
          <w:iCs/>
          <w:sz w:val="22"/>
          <w:szCs w:val="22"/>
          <w:lang w:eastAsia="en-GB"/>
        </w:rPr>
        <w:t xml:space="preserve">c </w:t>
      </w:r>
      <w:r w:rsidR="004F2ED6" w:rsidRPr="004F2ED6">
        <w:rPr>
          <w:rFonts w:ascii="ArialMT" w:eastAsia="Times New Roman" w:hAnsi="ArialMT"/>
          <w:sz w:val="22"/>
          <w:szCs w:val="22"/>
          <w:lang w:eastAsia="en-GB"/>
        </w:rPr>
        <w:t xml:space="preserve">or more. Their average </w:t>
      </w:r>
      <w:r w:rsidR="004F2ED6">
        <w:rPr>
          <w:rFonts w:ascii="ArialMT" w:eastAsia="Times New Roman" w:hAnsi="ArialMT"/>
          <w:sz w:val="22"/>
          <w:szCs w:val="22"/>
          <w:lang w:eastAsia="en-GB"/>
        </w:rPr>
        <w:tab/>
      </w:r>
      <w:r w:rsidR="004F2ED6" w:rsidRPr="004F2ED6">
        <w:rPr>
          <w:rFonts w:ascii="ArialMT" w:eastAsia="Times New Roman" w:hAnsi="ArialMT"/>
          <w:sz w:val="22"/>
          <w:szCs w:val="22"/>
          <w:lang w:eastAsia="en-GB"/>
        </w:rPr>
        <w:t xml:space="preserve">lifetime is 2.20 μs measured at low speeds in the laboratory. A simple calculation shows that </w:t>
      </w:r>
      <w:r w:rsidR="004F2ED6">
        <w:rPr>
          <w:rFonts w:ascii="ArialMT" w:eastAsia="Times New Roman" w:hAnsi="ArialMT"/>
          <w:sz w:val="22"/>
          <w:szCs w:val="22"/>
          <w:lang w:eastAsia="en-GB"/>
        </w:rPr>
        <w:tab/>
      </w:r>
      <w:r w:rsidR="004F2ED6" w:rsidRPr="004F2ED6">
        <w:rPr>
          <w:rFonts w:ascii="ArialMT" w:eastAsia="Times New Roman" w:hAnsi="ArialMT"/>
          <w:sz w:val="22"/>
          <w:szCs w:val="22"/>
          <w:lang w:eastAsia="en-GB"/>
        </w:rPr>
        <w:t xml:space="preserve">most should only travel about 660 m before decaying. Thus, very few muons should ever </w:t>
      </w:r>
      <w:r w:rsidR="004F2ED6">
        <w:rPr>
          <w:rFonts w:ascii="ArialMT" w:eastAsia="Times New Roman" w:hAnsi="ArialMT"/>
          <w:sz w:val="22"/>
          <w:szCs w:val="22"/>
          <w:lang w:eastAsia="en-GB"/>
        </w:rPr>
        <w:tab/>
      </w:r>
      <w:r w:rsidR="004F2ED6" w:rsidRPr="004F2ED6">
        <w:rPr>
          <w:rFonts w:ascii="ArialMT" w:eastAsia="Times New Roman" w:hAnsi="ArialMT"/>
          <w:sz w:val="22"/>
          <w:szCs w:val="22"/>
          <w:lang w:eastAsia="en-GB"/>
        </w:rPr>
        <w:t xml:space="preserve">reach sea level. </w:t>
      </w:r>
    </w:p>
    <w:p w14:paraId="42E728F3" w14:textId="391ADBDA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88F23AA" w14:textId="7BD4536D" w:rsidR="004F2ED6" w:rsidRPr="004F2ED6" w:rsidRDefault="004F2ED6" w:rsidP="004F2ED6">
      <w:pPr>
        <w:pStyle w:val="NormalWeb"/>
        <w:rPr>
          <w:rFonts w:eastAsia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4F2ED6">
        <w:rPr>
          <w:rFonts w:ascii="ArialMT" w:eastAsia="Times New Roman" w:hAnsi="ArialMT"/>
          <w:sz w:val="22"/>
          <w:szCs w:val="22"/>
          <w:lang w:eastAsia="en-GB"/>
        </w:rPr>
        <w:t xml:space="preserve">(a)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4F2ED6">
        <w:rPr>
          <w:rFonts w:ascii="ArialMT" w:eastAsia="Times New Roman" w:hAnsi="ArialMT"/>
          <w:sz w:val="22"/>
          <w:szCs w:val="22"/>
          <w:lang w:eastAsia="en-GB"/>
        </w:rPr>
        <w:t xml:space="preserve">Using relativistic mechanics, calculate how far a muon can travel according to an </w:t>
      </w:r>
    </w:p>
    <w:p w14:paraId="7309BBF9" w14:textId="408AD482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eastAsia="Times New Roman"/>
          <w:lang w:eastAsia="en-GB"/>
        </w:rPr>
        <w:tab/>
      </w:r>
      <w:r>
        <w:rPr>
          <w:rFonts w:eastAsia="Times New Roman"/>
          <w:lang w:eastAsia="en-GB"/>
        </w:rPr>
        <w:tab/>
      </w:r>
      <w:r w:rsidRPr="004F2ED6">
        <w:rPr>
          <w:rFonts w:ascii="ArialMT" w:eastAsia="Times New Roman" w:hAnsi="ArialMT"/>
          <w:sz w:val="22"/>
          <w:szCs w:val="22"/>
          <w:lang w:eastAsia="en-GB"/>
        </w:rPr>
        <w:t xml:space="preserve">observer on Earth.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  <w:t>(4 marks)</w:t>
      </w:r>
    </w:p>
    <w:p w14:paraId="29074AD5" w14:textId="17CE8B6C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9C770FE" w14:textId="2346BA69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B6A0477" w14:textId="5D3A3D85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E56ED90" w14:textId="1DEC3734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A0E97CA" w14:textId="6CE1E850" w:rsidR="00E8141C" w:rsidRDefault="00E8141C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19A2D4A" w14:textId="77777777" w:rsidR="00E8141C" w:rsidRDefault="00E8141C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FC69287" w14:textId="5FF027A6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B2DE6A5" w14:textId="4AF60B87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C250DBD" w14:textId="148CE162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BAF1848" w14:textId="07437E64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3547C19" w14:textId="1B29A6A6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7EAE06F" w14:textId="78B0C9A7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13508E0" w14:textId="5AA240EE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DA1D636" w14:textId="64A390BC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1F46232" w14:textId="47681991" w:rsidR="004F2ED6" w:rsidRDefault="004F2ED6" w:rsidP="004F2ED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7F22A62" w14:textId="68F6BF70" w:rsidR="004F2ED6" w:rsidRPr="004F2ED6" w:rsidRDefault="004F2ED6" w:rsidP="004F2ED6">
      <w:pPr>
        <w:pStyle w:val="NormalWeb"/>
        <w:rPr>
          <w:rFonts w:eastAsia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  <w:t>(b)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4F2ED6">
        <w:rPr>
          <w:rFonts w:ascii="ArialMT" w:eastAsia="Times New Roman" w:hAnsi="ArialMT"/>
          <w:sz w:val="22"/>
          <w:szCs w:val="22"/>
          <w:lang w:eastAsia="en-GB"/>
        </w:rPr>
        <w:t>Explain why many more muons reach the surface of Earth than predicted classically.</w:t>
      </w:r>
      <w:r w:rsidRPr="004F2ED6">
        <w:rPr>
          <w:rFonts w:ascii="ArialMT" w:eastAsia="Times New Roman" w:hAnsi="ArialMT"/>
          <w:sz w:val="22"/>
          <w:szCs w:val="22"/>
          <w:lang w:eastAsia="en-GB"/>
        </w:rPr>
        <w:br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4F2ED6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67373849" w14:textId="6050CB84" w:rsidR="004F2ED6" w:rsidRPr="004F2ED6" w:rsidRDefault="004F2ED6" w:rsidP="004F2ED6">
      <w:pPr>
        <w:pStyle w:val="NormalWeb"/>
        <w:rPr>
          <w:rFonts w:eastAsia="Times New Roman"/>
          <w:lang w:eastAsia="en-GB"/>
        </w:rPr>
      </w:pPr>
    </w:p>
    <w:p w14:paraId="56711169" w14:textId="577D2655" w:rsidR="004F2ED6" w:rsidRPr="004F2ED6" w:rsidRDefault="004F2ED6" w:rsidP="004F2ED6">
      <w:pPr>
        <w:pStyle w:val="NormalWeb"/>
        <w:rPr>
          <w:rFonts w:eastAsia="Times New Roman"/>
          <w:lang w:eastAsia="en-GB"/>
        </w:rPr>
      </w:pPr>
    </w:p>
    <w:p w14:paraId="4FD7D6E1" w14:textId="147B9AE1" w:rsidR="00810444" w:rsidRPr="00810444" w:rsidRDefault="00810444" w:rsidP="00810444">
      <w:pPr>
        <w:pStyle w:val="NormalWeb"/>
        <w:rPr>
          <w:rFonts w:eastAsia="Times New Roman"/>
          <w:lang w:eastAsia="en-GB"/>
        </w:rPr>
      </w:pPr>
    </w:p>
    <w:p w14:paraId="4026D81C" w14:textId="5D1B13FC" w:rsidR="00FF7D54" w:rsidRDefault="00FF7D54" w:rsidP="007E2494">
      <w:pPr>
        <w:rPr>
          <w:rFonts w:ascii="Arial" w:hAnsi="Arial"/>
          <w:sz w:val="22"/>
          <w:szCs w:val="22"/>
        </w:rPr>
      </w:pPr>
    </w:p>
    <w:p w14:paraId="72DAA4C1" w14:textId="48EF63C5" w:rsidR="004F2ED6" w:rsidRDefault="004F2ED6" w:rsidP="007E2494">
      <w:pPr>
        <w:rPr>
          <w:rFonts w:ascii="Arial" w:hAnsi="Arial"/>
          <w:sz w:val="22"/>
          <w:szCs w:val="22"/>
        </w:rPr>
      </w:pPr>
    </w:p>
    <w:p w14:paraId="22D34686" w14:textId="1E4540DF" w:rsidR="004F2ED6" w:rsidRDefault="004F2ED6" w:rsidP="007E2494">
      <w:pPr>
        <w:rPr>
          <w:rFonts w:ascii="Arial" w:hAnsi="Arial"/>
          <w:sz w:val="22"/>
          <w:szCs w:val="22"/>
        </w:rPr>
      </w:pPr>
    </w:p>
    <w:p w14:paraId="47DE4449" w14:textId="6A3BDEEF" w:rsidR="00C25DB5" w:rsidRPr="00E8141C" w:rsidRDefault="004F2ED6" w:rsidP="00E8141C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 w:type="page"/>
      </w:r>
      <w:r w:rsidR="00C25DB5">
        <w:rPr>
          <w:rFonts w:ascii="Arial" w:hAnsi="Arial"/>
          <w:sz w:val="22"/>
          <w:szCs w:val="22"/>
        </w:rPr>
        <w:lastRenderedPageBreak/>
        <w:t>4.</w:t>
      </w:r>
      <w:r w:rsidR="00C25DB5">
        <w:rPr>
          <w:rFonts w:ascii="Arial" w:hAnsi="Arial"/>
          <w:sz w:val="22"/>
          <w:szCs w:val="22"/>
        </w:rPr>
        <w:tab/>
      </w:r>
      <w:r w:rsidR="00C25DB5" w:rsidRPr="00C25DB5">
        <w:rPr>
          <w:rFonts w:ascii="ArialMT" w:eastAsia="Times New Roman" w:hAnsi="ArialMT"/>
          <w:sz w:val="22"/>
          <w:szCs w:val="22"/>
          <w:lang w:eastAsia="en-GB"/>
        </w:rPr>
        <w:t xml:space="preserve">An electron microscope creates a coherent beam of electrons which then travels through two </w:t>
      </w:r>
      <w:r w:rsidR="00C25DB5">
        <w:rPr>
          <w:rFonts w:ascii="ArialMT" w:eastAsia="Times New Roman" w:hAnsi="ArialMT"/>
          <w:sz w:val="22"/>
          <w:szCs w:val="22"/>
          <w:lang w:eastAsia="en-GB"/>
        </w:rPr>
        <w:tab/>
      </w:r>
      <w:r w:rsidR="00C25DB5" w:rsidRPr="00C25DB5">
        <w:rPr>
          <w:rFonts w:ascii="ArialMT" w:eastAsia="Times New Roman" w:hAnsi="ArialMT"/>
          <w:sz w:val="22"/>
          <w:szCs w:val="22"/>
          <w:lang w:eastAsia="en-GB"/>
        </w:rPr>
        <w:t xml:space="preserve">narrow slits. The resulting interference pattern is detected on a photographic plate. The </w:t>
      </w:r>
      <w:r w:rsidR="00C25DB5">
        <w:rPr>
          <w:rFonts w:ascii="ArialMT" w:eastAsia="Times New Roman" w:hAnsi="ArialMT"/>
          <w:sz w:val="22"/>
          <w:szCs w:val="22"/>
          <w:lang w:eastAsia="en-GB"/>
        </w:rPr>
        <w:tab/>
      </w:r>
      <w:r w:rsidR="00C25DB5" w:rsidRPr="00C25DB5">
        <w:rPr>
          <w:rFonts w:ascii="ArialMT" w:eastAsia="Times New Roman" w:hAnsi="ArialMT"/>
          <w:sz w:val="22"/>
          <w:szCs w:val="22"/>
          <w:lang w:eastAsia="en-GB"/>
        </w:rPr>
        <w:t xml:space="preserve">speed of the electrons is 1.00% of the speed of light. </w:t>
      </w:r>
    </w:p>
    <w:p w14:paraId="5A6F5760" w14:textId="739B2F29" w:rsidR="004F2ED6" w:rsidRDefault="004F2ED6" w:rsidP="007E2494">
      <w:pPr>
        <w:rPr>
          <w:rFonts w:ascii="Arial" w:hAnsi="Arial"/>
          <w:sz w:val="22"/>
          <w:szCs w:val="22"/>
        </w:rPr>
      </w:pPr>
    </w:p>
    <w:p w14:paraId="6309BD7C" w14:textId="77777777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" w:hAnsi="Arial"/>
          <w:sz w:val="22"/>
          <w:szCs w:val="22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(a)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>Show that the de Broglie wavelength of the electrons used is 2.43 × 10</w:t>
      </w:r>
      <w:r w:rsidRPr="00C25DB5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-10 </w:t>
      </w:r>
      <w:r w:rsidRPr="00C25DB5">
        <w:rPr>
          <w:rFonts w:ascii="ArialMT" w:eastAsia="Times New Roman" w:hAnsi="ArialMT"/>
          <w:sz w:val="22"/>
          <w:szCs w:val="22"/>
          <w:lang w:eastAsia="en-GB"/>
        </w:rPr>
        <w:t>m.</w:t>
      </w:r>
    </w:p>
    <w:p w14:paraId="424E789E" w14:textId="1BA59651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3A845E4E" w14:textId="0322B35D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547AA7C" w14:textId="09643DA1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59D0727" w14:textId="15E46858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683B28F" w14:textId="77777777" w:rsidR="00E8141C" w:rsidRDefault="00E8141C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98AC6F0" w14:textId="4D81E49C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B2C1B67" w14:textId="77777777" w:rsidR="00FE477C" w:rsidRDefault="00FE477C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7189F8A" w14:textId="56AD14F3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909815F" w14:textId="0CB50437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8108825" w14:textId="063B4F63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(b)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Describe what you expect to see on the photographic plate.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2C613F5D" w14:textId="29C8A7AE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1D59056" w14:textId="490EE9B7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C28ED57" w14:textId="292616F9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54C054E" w14:textId="407459AD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AA1219B" w14:textId="356619CD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8F89F12" w14:textId="77777777" w:rsidR="00E8141C" w:rsidRDefault="00E8141C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FCEE76C" w14:textId="3F91060E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9A22F9D" w14:textId="1E095C6D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F388C06" w14:textId="63C46B42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(c)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Explain the behaviour of the electrons in this experiment.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01539D45" w14:textId="7FC50ED1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5D67551" w14:textId="4F5F8083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DD2047F" w14:textId="1D034CFD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2AD3903" w14:textId="52DCDA5C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DB1CE10" w14:textId="77777777" w:rsidR="00E8141C" w:rsidRDefault="00E8141C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BB1A128" w14:textId="64FB47F5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7047AB7" w14:textId="77777777" w:rsidR="00E8141C" w:rsidRDefault="00E8141C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692C8AE" w14:textId="68297B1F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E44401A" w14:textId="7B98A96A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(d)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If the experiment were to be repeated using protons, at what speed would a proton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need to travel to have the same de Broglie wavelength as the electrons?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2AA84C35" w14:textId="15805B1B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833EA14" w14:textId="7AA80835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B4FDEB4" w14:textId="621F6632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9A07EF4" w14:textId="4D333AF8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16A1E40" w14:textId="21E489DC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7898C6B" w14:textId="77777777" w:rsidR="00E8141C" w:rsidRDefault="00E8141C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D2A2263" w14:textId="347627C7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3E0C1C7" w14:textId="5076C9E1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82BADBA" w14:textId="3EB4B57A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A2D820B" w14:textId="6C623EE8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(e)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Calculate the potential difference required for the electron microscope to accelerate the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electrons to 1.00% of the speed of light.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C25DB5">
        <w:rPr>
          <w:rFonts w:ascii="ArialMT" w:eastAsia="Times New Roman" w:hAnsi="ArialMT"/>
          <w:sz w:val="22"/>
          <w:szCs w:val="22"/>
          <w:lang w:eastAsia="en-GB"/>
        </w:rPr>
        <w:t xml:space="preserve">(4 marks) </w:t>
      </w:r>
    </w:p>
    <w:p w14:paraId="101428FE" w14:textId="70756286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251AF1B" w14:textId="72B78588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58AB3BD" w14:textId="351DFA8E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A21E975" w14:textId="62061F78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FF22300" w14:textId="273579C3" w:rsidR="00C25DB5" w:rsidRDefault="00C25DB5" w:rsidP="00C25DB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98D019C" w14:textId="23C2D3BB" w:rsidR="00B064C5" w:rsidRDefault="00B064C5">
      <w:pPr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br w:type="page"/>
      </w:r>
    </w:p>
    <w:p w14:paraId="1E455490" w14:textId="37935427" w:rsidR="00B064C5" w:rsidRDefault="00B064C5" w:rsidP="00B064C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 w:rsidRPr="00B064C5">
        <w:rPr>
          <w:rFonts w:ascii="Arial" w:eastAsia="Times New Roman" w:hAnsi="Arial" w:cs="Arial"/>
          <w:lang w:eastAsia="en-GB"/>
        </w:rPr>
        <w:lastRenderedPageBreak/>
        <w:t>5.</w:t>
      </w:r>
      <w:r w:rsidRPr="00B064C5">
        <w:rPr>
          <w:rFonts w:ascii="Arial" w:eastAsia="Times New Roman" w:hAnsi="Arial" w:cs="Arial"/>
          <w:lang w:eastAsia="en-GB"/>
        </w:rPr>
        <w:tab/>
      </w:r>
      <w:r w:rsidRPr="00B064C5">
        <w:rPr>
          <w:rFonts w:ascii="Arial" w:eastAsia="Times New Roman" w:hAnsi="Arial" w:cs="Arial"/>
          <w:sz w:val="22"/>
          <w:szCs w:val="22"/>
          <w:lang w:eastAsia="en-GB"/>
        </w:rPr>
        <w:t>The</w:t>
      </w:r>
      <w:r w:rsidRPr="00B064C5">
        <w:rPr>
          <w:rFonts w:ascii="ArialMT" w:eastAsia="Times New Roman" w:hAnsi="ArialMT"/>
          <w:sz w:val="22"/>
          <w:szCs w:val="22"/>
          <w:lang w:eastAsia="en-GB"/>
        </w:rPr>
        <w:t xml:space="preserve"> elementary particles of the Standard Model are shown </w:t>
      </w:r>
      <w:r>
        <w:rPr>
          <w:rFonts w:ascii="ArialMT" w:eastAsia="Times New Roman" w:hAnsi="ArialMT"/>
          <w:sz w:val="22"/>
          <w:szCs w:val="22"/>
          <w:lang w:eastAsia="en-GB"/>
        </w:rPr>
        <w:t>in the data sheet</w:t>
      </w:r>
      <w:r w:rsidRPr="00B064C5">
        <w:rPr>
          <w:rFonts w:ascii="ArialMT" w:eastAsia="Times New Roman" w:hAnsi="ArialMT"/>
          <w:sz w:val="22"/>
          <w:szCs w:val="22"/>
          <w:lang w:eastAsia="en-GB"/>
        </w:rPr>
        <w:t xml:space="preserve">. </w:t>
      </w:r>
    </w:p>
    <w:p w14:paraId="2A101B7C" w14:textId="46FB2A2E" w:rsidR="00B064C5" w:rsidRDefault="00B064C5" w:rsidP="00B064C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855B4D3" w14:textId="77777777" w:rsidR="00BD660C" w:rsidRDefault="00B064C5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BD660C" w:rsidRPr="00BD660C">
        <w:rPr>
          <w:rFonts w:ascii="ArialMT" w:eastAsia="Times New Roman" w:hAnsi="ArialMT"/>
          <w:sz w:val="22"/>
          <w:szCs w:val="22"/>
          <w:lang w:eastAsia="en-GB"/>
        </w:rPr>
        <w:t xml:space="preserve">(a) </w:t>
      </w:r>
      <w:r w:rsidR="00BD660C">
        <w:rPr>
          <w:rFonts w:ascii="ArialMT" w:eastAsia="Times New Roman" w:hAnsi="ArialMT"/>
          <w:sz w:val="22"/>
          <w:szCs w:val="22"/>
          <w:lang w:eastAsia="en-GB"/>
        </w:rPr>
        <w:tab/>
      </w:r>
      <w:r w:rsidR="00BD660C" w:rsidRPr="00BD660C">
        <w:rPr>
          <w:rFonts w:ascii="ArialMT" w:eastAsia="Times New Roman" w:hAnsi="ArialMT"/>
          <w:sz w:val="22"/>
          <w:szCs w:val="22"/>
          <w:lang w:eastAsia="en-GB"/>
        </w:rPr>
        <w:t xml:space="preserve">If up (u) and down (d) quarks are the building blocks of nucleons, suggest a </w:t>
      </w:r>
      <w:r w:rsidR="00BD660C">
        <w:rPr>
          <w:rFonts w:ascii="ArialMT" w:eastAsia="Times New Roman" w:hAnsi="ArialMT"/>
          <w:sz w:val="22"/>
          <w:szCs w:val="22"/>
          <w:lang w:eastAsia="en-GB"/>
        </w:rPr>
        <w:tab/>
      </w:r>
      <w:r w:rsidR="00BD660C">
        <w:rPr>
          <w:rFonts w:ascii="ArialMT" w:eastAsia="Times New Roman" w:hAnsi="ArialMT"/>
          <w:sz w:val="22"/>
          <w:szCs w:val="22"/>
          <w:lang w:eastAsia="en-GB"/>
        </w:rPr>
        <w:tab/>
      </w:r>
      <w:r w:rsidR="00BD660C">
        <w:rPr>
          <w:rFonts w:ascii="ArialMT" w:eastAsia="Times New Roman" w:hAnsi="ArialMT"/>
          <w:sz w:val="22"/>
          <w:szCs w:val="22"/>
          <w:lang w:eastAsia="en-GB"/>
        </w:rPr>
        <w:tab/>
      </w:r>
      <w:r w:rsidR="00BD660C" w:rsidRPr="00BD660C">
        <w:rPr>
          <w:rFonts w:ascii="ArialMT" w:eastAsia="Times New Roman" w:hAnsi="ArialMT"/>
          <w:sz w:val="22"/>
          <w:szCs w:val="22"/>
          <w:lang w:eastAsia="en-GB"/>
        </w:rPr>
        <w:t xml:space="preserve">combination of three quarks that would produce a </w:t>
      </w:r>
    </w:p>
    <w:p w14:paraId="5E7F9F63" w14:textId="77777777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D6C8D8F" w14:textId="641DB9DD" w:rsidR="00BD660C" w:rsidRPr="00BD660C" w:rsidRDefault="00BD660C" w:rsidP="00BD660C">
      <w:pPr>
        <w:pStyle w:val="NormalWeb"/>
        <w:rPr>
          <w:rFonts w:eastAsia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>(i)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proton: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  <w:t>(1 mark)</w:t>
      </w:r>
    </w:p>
    <w:p w14:paraId="37CD486D" w14:textId="77777777" w:rsidR="00BD660C" w:rsidRDefault="00BD660C" w:rsidP="00BD660C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>(ii)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neutron: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  <w:t>(1 mark)</w:t>
      </w:r>
    </w:p>
    <w:p w14:paraId="4CBBCD7A" w14:textId="3208E972" w:rsidR="00BD660C" w:rsidRDefault="00BD660C" w:rsidP="00BD660C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(b)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Identify </w:t>
      </w:r>
      <w:r w:rsidRPr="00BD660C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one </w:t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type of gauge boson and describe its role in the nucleus. </w:t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>(</w:t>
      </w:r>
      <w:r>
        <w:rPr>
          <w:rFonts w:ascii="ArialMT" w:eastAsia="Times New Roman" w:hAnsi="ArialMT"/>
          <w:sz w:val="22"/>
          <w:szCs w:val="22"/>
          <w:lang w:eastAsia="en-GB"/>
        </w:rPr>
        <w:t>2</w:t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 mark</w:t>
      </w:r>
      <w:r>
        <w:rPr>
          <w:rFonts w:ascii="ArialMT" w:eastAsia="Times New Roman" w:hAnsi="ArialMT"/>
          <w:sz w:val="22"/>
          <w:szCs w:val="22"/>
          <w:lang w:eastAsia="en-GB"/>
        </w:rPr>
        <w:t>s</w:t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) </w:t>
      </w:r>
    </w:p>
    <w:p w14:paraId="1AF09215" w14:textId="1A20F70A" w:rsidR="00BD660C" w:rsidRDefault="00BD660C" w:rsidP="00BD660C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DB1F214" w14:textId="2EA0D2FE" w:rsidR="00BD660C" w:rsidRDefault="00BD660C" w:rsidP="00BD660C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F66EA99" w14:textId="77777777" w:rsidR="00E8141C" w:rsidRDefault="00E8141C" w:rsidP="00BD660C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1477F828" w14:textId="5977DEE9" w:rsidR="00BD660C" w:rsidRDefault="00BD660C" w:rsidP="00BD660C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95FBB58" w14:textId="669D957E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(c)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Muons and taus are created in a particle accelerator and accelerated to the same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velocity. Sketch their paths if the two particles were directed into a magnetic field as </w:t>
      </w:r>
    </w:p>
    <w:p w14:paraId="0887B354" w14:textId="7B466803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shown in the diagram below.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(4 marks) </w:t>
      </w:r>
    </w:p>
    <w:p w14:paraId="57113DC4" w14:textId="4B7B59A6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67CF257" w14:textId="51C20619" w:rsidR="00BD660C" w:rsidRPr="00BD660C" w:rsidRDefault="00BD660C" w:rsidP="00E8141C">
      <w:pPr>
        <w:pStyle w:val="NormalWeb"/>
        <w:jc w:val="center"/>
        <w:rPr>
          <w:rFonts w:eastAsia="Times New Roman"/>
          <w:lang w:eastAsia="en-GB"/>
        </w:rPr>
      </w:pPr>
      <w:r>
        <w:rPr>
          <w:rFonts w:eastAsia="Times New Roman"/>
          <w:noProof/>
          <w:lang w:eastAsia="en-GB"/>
        </w:rPr>
        <w:drawing>
          <wp:inline distT="0" distB="0" distL="0" distR="0" wp14:anchorId="4D038D5A" wp14:editId="6C9EAD9F">
            <wp:extent cx="4315167" cy="510902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3 at 1.51.37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847" cy="51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C56D" w14:textId="36D9D9BC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 w:rsidRPr="00BD660C">
        <w:rPr>
          <w:rFonts w:ascii="Arial" w:eastAsia="Times New Roman" w:hAnsi="Arial" w:cs="Arial"/>
          <w:lang w:eastAsia="en-GB"/>
        </w:rPr>
        <w:lastRenderedPageBreak/>
        <w:t>6.</w:t>
      </w:r>
      <w:r>
        <w:rPr>
          <w:rFonts w:ascii="Arial" w:eastAsia="Times New Roman" w:hAnsi="Arial" w:cs="Arial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>A deep-space probe moves away from the Earth with a speed of 0.55</w:t>
      </w:r>
      <w:r>
        <w:rPr>
          <w:rFonts w:ascii="ArialMT" w:eastAsia="Times New Roman" w:hAnsi="ArialMT"/>
          <w:sz w:val="22"/>
          <w:szCs w:val="22"/>
          <w:lang w:eastAsia="en-GB"/>
        </w:rPr>
        <w:t>0</w:t>
      </w:r>
      <w:r w:rsidRPr="00BD660C">
        <w:rPr>
          <w:rFonts w:ascii="TimesNewRomanPS" w:eastAsia="Times New Roman" w:hAnsi="TimesNewRomanPS"/>
          <w:i/>
          <w:iCs/>
          <w:lang w:eastAsia="en-GB"/>
        </w:rPr>
        <w:t>c</w:t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. In its frame of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>reference</w:t>
      </w:r>
      <w:r w:rsidR="00E8141C">
        <w:rPr>
          <w:rFonts w:ascii="ArialMT" w:eastAsia="Times New Roman" w:hAnsi="ArialMT"/>
          <w:sz w:val="22"/>
          <w:szCs w:val="22"/>
          <w:lang w:eastAsia="en-GB"/>
        </w:rPr>
        <w:t>,</w:t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 an antenna on the probe rotates every 23.0 s. Calculate the time for </w:t>
      </w:r>
      <w:r w:rsidRPr="00BD660C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one </w:t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rotation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when observed from Earth.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  <w:t>(2 marks)</w:t>
      </w:r>
    </w:p>
    <w:p w14:paraId="3112EB8A" w14:textId="3DE2C8B4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03A6460" w14:textId="1B299F8D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6DAB48C" w14:textId="2F4D2DE9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EE70F53" w14:textId="4143A829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B9711E6" w14:textId="4D9678B3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0A14432" w14:textId="5E82C508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9CDA589" w14:textId="41546C9C" w:rsidR="00E8141C" w:rsidRDefault="00E8141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ED76F77" w14:textId="09DC1D6C" w:rsidR="00E8141C" w:rsidRDefault="00E8141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3987C85" w14:textId="77777777" w:rsidR="00E8141C" w:rsidRDefault="00E8141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B73CC29" w14:textId="046C321D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5CB479E" w14:textId="2287645F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2B03C33" w14:textId="77777777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>7.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Photons with sufficient energy can, on interacting with matter, produce an electron-positron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pair. </w:t>
      </w:r>
    </w:p>
    <w:p w14:paraId="36D521E0" w14:textId="77777777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A79AC98" w14:textId="743B0EB2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(a)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(i)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Show that the lepton number is conserved in such an interaction.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(3 marks) </w:t>
      </w:r>
    </w:p>
    <w:p w14:paraId="18AFA56C" w14:textId="2569E34C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A41A3E3" w14:textId="73392E07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3A7B854" w14:textId="4BEDD461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DF973D0" w14:textId="65DCE5F3" w:rsidR="00E8141C" w:rsidRDefault="00E8141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66E90FD" w14:textId="3ABD2176" w:rsidR="00E8141C" w:rsidRDefault="00E8141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4B986C2" w14:textId="77777777" w:rsidR="00E8141C" w:rsidRDefault="00E8141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698F91D" w14:textId="55999504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FF69F3A" w14:textId="3347800A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0E03783" w14:textId="43516EDC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(ii)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Given </w:t>
      </w:r>
      <w:r w:rsidRPr="00BD660C">
        <w:rPr>
          <w:rFonts w:ascii="TimesNewRomanPS" w:eastAsia="Times New Roman" w:hAnsi="TimesNewRomanPS"/>
          <w:i/>
          <w:iCs/>
          <w:lang w:eastAsia="en-GB"/>
        </w:rPr>
        <w:t>E = mc</w:t>
      </w:r>
      <w:r w:rsidRPr="00BD660C">
        <w:rPr>
          <w:rFonts w:ascii="TimesNewRomanPS" w:eastAsia="Times New Roman" w:hAnsi="TimesNewRomanPS"/>
          <w:i/>
          <w:iCs/>
          <w:position w:val="8"/>
          <w:sz w:val="14"/>
          <w:szCs w:val="14"/>
          <w:lang w:eastAsia="en-GB"/>
        </w:rPr>
        <w:t>2</w:t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, determine the minimum frequency of a photon that could produce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an electron-positron pair.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BD660C">
        <w:rPr>
          <w:rFonts w:ascii="ArialMT" w:eastAsia="Times New Roman" w:hAnsi="ArialMT"/>
          <w:sz w:val="22"/>
          <w:szCs w:val="22"/>
          <w:lang w:eastAsia="en-GB"/>
        </w:rPr>
        <w:t xml:space="preserve">(4 marks) </w:t>
      </w:r>
    </w:p>
    <w:p w14:paraId="2616D088" w14:textId="544AA661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EDDC130" w14:textId="2C492222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CAF4813" w14:textId="3B6CAC96" w:rsidR="00BD660C" w:rsidRDefault="00BD660C" w:rsidP="00BD660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68211A3" w14:textId="47A967B1" w:rsidR="00E8141C" w:rsidRDefault="00D757F8" w:rsidP="00D757F8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</w:p>
    <w:p w14:paraId="48FBC838" w14:textId="7E3CDACA" w:rsidR="00052BEF" w:rsidRDefault="00052BEF" w:rsidP="00D757F8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FA27E66" w14:textId="17D81B8C" w:rsidR="00052BEF" w:rsidRDefault="00052BEF" w:rsidP="00D757F8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8A59383" w14:textId="77EC19E5" w:rsidR="00052BEF" w:rsidRDefault="00052BEF" w:rsidP="00D757F8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7AA4D5E" w14:textId="77777777" w:rsidR="00225E46" w:rsidRDefault="00225E46" w:rsidP="00D757F8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CBFA915" w14:textId="77777777" w:rsidR="00E8141C" w:rsidRDefault="00E8141C" w:rsidP="00D757F8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B8A246D" w14:textId="77777777" w:rsidR="00E8141C" w:rsidRDefault="00E8141C" w:rsidP="00D757F8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68F3C81" w14:textId="77777777" w:rsidR="00FE477C" w:rsidRDefault="00D757F8" w:rsidP="00FE477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 w:rsidRPr="00D757F8">
        <w:rPr>
          <w:rFonts w:ascii="ArialMT" w:eastAsia="Times New Roman" w:hAnsi="ArialMT"/>
          <w:sz w:val="22"/>
          <w:szCs w:val="22"/>
          <w:lang w:eastAsia="en-GB"/>
        </w:rPr>
        <w:t xml:space="preserve">A neutron will decay into a proton and an electron as shown in the equation below. </w:t>
      </w:r>
    </w:p>
    <w:p w14:paraId="25212C11" w14:textId="77777777" w:rsidR="00FE477C" w:rsidRDefault="00FE477C" w:rsidP="00FE477C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BC2321F" w14:textId="0010F204" w:rsidR="00D757F8" w:rsidRPr="00FE477C" w:rsidRDefault="00D757F8" w:rsidP="00FE477C">
      <w:pPr>
        <w:pStyle w:val="NormalWeb"/>
        <w:jc w:val="center"/>
        <w:rPr>
          <w:rFonts w:eastAsia="Times New Roman"/>
          <w:lang w:eastAsia="en-GB"/>
        </w:rPr>
      </w:pPr>
      <w:r w:rsidRPr="00FE477C">
        <w:rPr>
          <w:rFonts w:ascii="ArialMT" w:eastAsia="Times New Roman" w:hAnsi="ArialMT"/>
          <w:sz w:val="28"/>
          <w:szCs w:val="28"/>
          <w:lang w:eastAsia="en-GB"/>
        </w:rPr>
        <w:t>n → p</w:t>
      </w:r>
      <w:r w:rsidRPr="00FE477C">
        <w:rPr>
          <w:rFonts w:ascii="ArialMT" w:eastAsia="Times New Roman" w:hAnsi="ArialMT"/>
          <w:position w:val="14"/>
          <w:sz w:val="28"/>
          <w:szCs w:val="28"/>
          <w:lang w:eastAsia="en-GB"/>
        </w:rPr>
        <w:t xml:space="preserve">+ </w:t>
      </w:r>
      <w:r w:rsidRPr="00FE477C">
        <w:rPr>
          <w:rFonts w:ascii="ArialMT" w:eastAsia="Times New Roman" w:hAnsi="ArialMT"/>
          <w:sz w:val="28"/>
          <w:szCs w:val="28"/>
          <w:lang w:eastAsia="en-GB"/>
        </w:rPr>
        <w:t>+ e</w:t>
      </w:r>
      <w:r w:rsidRPr="00FE477C">
        <w:rPr>
          <w:rFonts w:ascii="ArialMT" w:eastAsia="Times New Roman" w:hAnsi="ArialMT"/>
          <w:position w:val="14"/>
          <w:sz w:val="28"/>
          <w:szCs w:val="28"/>
          <w:lang w:eastAsia="en-GB"/>
        </w:rPr>
        <w:t xml:space="preserve">- </w:t>
      </w:r>
      <w:r w:rsidRPr="00FE477C">
        <w:rPr>
          <w:rFonts w:ascii="ArialMT" w:eastAsia="Times New Roman" w:hAnsi="ArialMT"/>
          <w:sz w:val="28"/>
          <w:szCs w:val="28"/>
          <w:lang w:eastAsia="en-GB"/>
        </w:rPr>
        <w:t>+ ?</w:t>
      </w:r>
    </w:p>
    <w:p w14:paraId="2E26773C" w14:textId="77777777" w:rsidR="00FE477C" w:rsidRDefault="00FE477C" w:rsidP="004F4735">
      <w:pPr>
        <w:pStyle w:val="NormalWeb"/>
        <w:rPr>
          <w:rFonts w:eastAsia="Times New Roman"/>
          <w:sz w:val="22"/>
          <w:szCs w:val="22"/>
          <w:lang w:eastAsia="en-GB"/>
        </w:rPr>
      </w:pPr>
    </w:p>
    <w:p w14:paraId="01F82643" w14:textId="04A44CE4" w:rsidR="00D757F8" w:rsidRDefault="00D757F8" w:rsidP="004F473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eastAsia="Times New Roman"/>
          <w:sz w:val="22"/>
          <w:szCs w:val="22"/>
          <w:lang w:eastAsia="en-GB"/>
        </w:rPr>
        <w:tab/>
      </w:r>
      <w:r w:rsidRPr="00D757F8">
        <w:rPr>
          <w:rFonts w:ascii="ArialMT" w:eastAsia="Times New Roman" w:hAnsi="ArialMT"/>
          <w:sz w:val="22"/>
          <w:szCs w:val="22"/>
          <w:lang w:eastAsia="en-GB"/>
        </w:rPr>
        <w:t xml:space="preserve">(b)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757F8">
        <w:rPr>
          <w:rFonts w:ascii="ArialMT" w:eastAsia="Times New Roman" w:hAnsi="ArialMT"/>
          <w:sz w:val="22"/>
          <w:szCs w:val="22"/>
          <w:lang w:eastAsia="en-GB"/>
        </w:rPr>
        <w:t xml:space="preserve">(i) </w:t>
      </w:r>
      <w:r w:rsidR="004F4735">
        <w:rPr>
          <w:rFonts w:ascii="ArialMT" w:eastAsia="Times New Roman" w:hAnsi="ArialMT"/>
          <w:sz w:val="22"/>
          <w:szCs w:val="22"/>
          <w:lang w:eastAsia="en-GB"/>
        </w:rPr>
        <w:tab/>
      </w:r>
      <w:r w:rsidRPr="00D757F8">
        <w:rPr>
          <w:rFonts w:ascii="ArialMT" w:eastAsia="Times New Roman" w:hAnsi="ArialMT"/>
          <w:sz w:val="22"/>
          <w:szCs w:val="22"/>
          <w:lang w:eastAsia="en-GB"/>
        </w:rPr>
        <w:t xml:space="preserve">Demonstrate that the baryon number is preserved in the way that the equation is </w:t>
      </w:r>
      <w:r w:rsidR="004F4735">
        <w:rPr>
          <w:rFonts w:ascii="ArialMT" w:eastAsia="Times New Roman" w:hAnsi="ArialMT"/>
          <w:sz w:val="22"/>
          <w:szCs w:val="22"/>
          <w:lang w:eastAsia="en-GB"/>
        </w:rPr>
        <w:tab/>
      </w:r>
      <w:r w:rsidR="004F4735">
        <w:rPr>
          <w:rFonts w:ascii="ArialMT" w:eastAsia="Times New Roman" w:hAnsi="ArialMT"/>
          <w:sz w:val="22"/>
          <w:szCs w:val="22"/>
          <w:lang w:eastAsia="en-GB"/>
        </w:rPr>
        <w:tab/>
      </w:r>
      <w:r w:rsidR="004F4735">
        <w:rPr>
          <w:rFonts w:ascii="ArialMT" w:eastAsia="Times New Roman" w:hAnsi="ArialMT"/>
          <w:sz w:val="22"/>
          <w:szCs w:val="22"/>
          <w:lang w:eastAsia="en-GB"/>
        </w:rPr>
        <w:tab/>
      </w:r>
      <w:r w:rsidRPr="00D757F8">
        <w:rPr>
          <w:rFonts w:ascii="ArialMT" w:eastAsia="Times New Roman" w:hAnsi="ArialMT"/>
          <w:sz w:val="22"/>
          <w:szCs w:val="22"/>
          <w:lang w:eastAsia="en-GB"/>
        </w:rPr>
        <w:t xml:space="preserve">written above but the lepton number is not. </w:t>
      </w:r>
      <w:r w:rsidR="004F4735">
        <w:rPr>
          <w:rFonts w:ascii="ArialMT" w:eastAsia="Times New Roman" w:hAnsi="ArialMT"/>
          <w:sz w:val="22"/>
          <w:szCs w:val="22"/>
          <w:lang w:eastAsia="en-GB"/>
        </w:rPr>
        <w:tab/>
      </w:r>
      <w:r w:rsidR="004F4735">
        <w:rPr>
          <w:rFonts w:ascii="ArialMT" w:eastAsia="Times New Roman" w:hAnsi="ArialMT"/>
          <w:sz w:val="22"/>
          <w:szCs w:val="22"/>
          <w:lang w:eastAsia="en-GB"/>
        </w:rPr>
        <w:tab/>
      </w:r>
      <w:r w:rsidR="004F4735">
        <w:rPr>
          <w:rFonts w:ascii="ArialMT" w:eastAsia="Times New Roman" w:hAnsi="ArialMT"/>
          <w:sz w:val="22"/>
          <w:szCs w:val="22"/>
          <w:lang w:eastAsia="en-GB"/>
        </w:rPr>
        <w:tab/>
      </w:r>
      <w:r w:rsidR="004F4735">
        <w:rPr>
          <w:rFonts w:ascii="ArialMT" w:eastAsia="Times New Roman" w:hAnsi="ArialMT"/>
          <w:sz w:val="22"/>
          <w:szCs w:val="22"/>
          <w:lang w:eastAsia="en-GB"/>
        </w:rPr>
        <w:tab/>
      </w:r>
      <w:r w:rsidR="004F4735">
        <w:rPr>
          <w:rFonts w:ascii="ArialMT" w:eastAsia="Times New Roman" w:hAnsi="ArialMT"/>
          <w:sz w:val="22"/>
          <w:szCs w:val="22"/>
          <w:lang w:eastAsia="en-GB"/>
        </w:rPr>
        <w:tab/>
      </w:r>
      <w:r w:rsidRPr="00D757F8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3115EEC5" w14:textId="090AEB22" w:rsidR="004F4735" w:rsidRDefault="004F4735" w:rsidP="004F473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2EB3F83" w14:textId="15F034FF" w:rsidR="00781467" w:rsidRDefault="00781467" w:rsidP="004F473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B2DDB27" w14:textId="693D40B5" w:rsidR="00781467" w:rsidRDefault="00781467" w:rsidP="004F473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DE83BEA" w14:textId="014F69E3" w:rsidR="00781467" w:rsidRDefault="00781467" w:rsidP="004F473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E9DCFE7" w14:textId="673DB1B9" w:rsidR="00781467" w:rsidRDefault="00781467" w:rsidP="004F473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FFC8870" w14:textId="260B001D" w:rsidR="00781467" w:rsidRDefault="00781467" w:rsidP="004F473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F1020B2" w14:textId="78C2FD11" w:rsidR="00781467" w:rsidRDefault="00781467" w:rsidP="004F473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B735C0D" w14:textId="77777777" w:rsidR="00781467" w:rsidRDefault="00781467" w:rsidP="004F4735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98D61A4" w14:textId="23A90F48" w:rsidR="00781467" w:rsidRPr="00781467" w:rsidRDefault="00781467" w:rsidP="00781467">
      <w:pPr>
        <w:pStyle w:val="NormalWeb"/>
        <w:rPr>
          <w:rFonts w:eastAsia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(ii) </w:t>
      </w:r>
      <w:r w:rsidR="00747636"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Identify the third particle in the decay to ensure that the lepton number is </w:t>
      </w:r>
      <w:r w:rsidR="00747636">
        <w:rPr>
          <w:rFonts w:ascii="ArialMT" w:eastAsia="Times New Roman" w:hAnsi="ArialMT"/>
          <w:sz w:val="22"/>
          <w:szCs w:val="22"/>
          <w:lang w:eastAsia="en-GB"/>
        </w:rPr>
        <w:tab/>
      </w:r>
      <w:r w:rsidR="00747636">
        <w:rPr>
          <w:rFonts w:ascii="ArialMT" w:eastAsia="Times New Roman" w:hAnsi="ArialMT"/>
          <w:sz w:val="22"/>
          <w:szCs w:val="22"/>
          <w:lang w:eastAsia="en-GB"/>
        </w:rPr>
        <w:tab/>
      </w:r>
      <w:r w:rsidR="00747636">
        <w:rPr>
          <w:rFonts w:ascii="ArialMT" w:eastAsia="Times New Roman" w:hAnsi="ArialMT"/>
          <w:sz w:val="22"/>
          <w:szCs w:val="22"/>
          <w:lang w:eastAsia="en-GB"/>
        </w:rPr>
        <w:tab/>
      </w:r>
      <w:r w:rsidR="00747636"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conserved.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(1 mark) </w:t>
      </w:r>
    </w:p>
    <w:p w14:paraId="10FEA327" w14:textId="4FE79DAE" w:rsidR="004F4735" w:rsidRPr="00D757F8" w:rsidRDefault="004F4735" w:rsidP="004F4735">
      <w:pPr>
        <w:pStyle w:val="NormalWeb"/>
        <w:rPr>
          <w:rFonts w:eastAsia="Times New Roman"/>
          <w:lang w:eastAsia="en-GB"/>
        </w:rPr>
      </w:pPr>
    </w:p>
    <w:p w14:paraId="30ECB730" w14:textId="5FBFB070" w:rsidR="00781467" w:rsidRPr="00E8141C" w:rsidRDefault="00781467" w:rsidP="00E8141C">
      <w:pPr>
        <w:rPr>
          <w:rFonts w:ascii="Times New Roman" w:eastAsia="Times New Roman" w:hAnsi="Times New Roman"/>
          <w:lang w:eastAsia="en-GB"/>
        </w:rPr>
      </w:pPr>
      <w:r w:rsidRPr="007D1A39">
        <w:rPr>
          <w:rFonts w:ascii="Arial" w:eastAsia="Times New Roman" w:hAnsi="Arial" w:cs="Arial"/>
          <w:lang w:eastAsia="en-GB"/>
        </w:rPr>
        <w:lastRenderedPageBreak/>
        <w:t>8.</w:t>
      </w:r>
      <w:r w:rsidRPr="007D1A39">
        <w:rPr>
          <w:rFonts w:ascii="Arial" w:eastAsia="Times New Roman" w:hAnsi="Arial" w:cs="Arial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Use the Standard Model in the Formulae and Data Booklet provided to answer the following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questions. </w:t>
      </w:r>
    </w:p>
    <w:p w14:paraId="043C774B" w14:textId="2C8E2634" w:rsidR="00781467" w:rsidRPr="00781467" w:rsidRDefault="00781467" w:rsidP="00536866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(a)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Identify the elementary particle responsible for mediating each of the following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phenomena and complete each sentence.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  <w:t>(3 marks)</w:t>
      </w:r>
    </w:p>
    <w:p w14:paraId="113047E9" w14:textId="3A7204F4" w:rsidR="00781467" w:rsidRDefault="00781467" w:rsidP="00536866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>The elementary particle responsible for the weak force is the</w:t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 </w:t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 </w:t>
      </w:r>
    </w:p>
    <w:p w14:paraId="348ED856" w14:textId="77777777" w:rsidR="00781467" w:rsidRDefault="00781467" w:rsidP="00536866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>The elementary particle responsible for the strong force is the</w:t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 </w:t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</w:p>
    <w:p w14:paraId="4372AB7D" w14:textId="4005D3C5" w:rsidR="00781467" w:rsidRPr="00781467" w:rsidRDefault="00781467" w:rsidP="00536866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>The elementary particle responsible for the electrostatic force is the</w:t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 </w:t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 w:rsidRPr="00781467">
        <w:rPr>
          <w:rFonts w:ascii="ArialMT" w:eastAsia="Times New Roman" w:hAnsi="ArialMT"/>
          <w:sz w:val="22"/>
          <w:szCs w:val="22"/>
          <w:lang w:eastAsia="en-GB"/>
        </w:rPr>
        <w:t xml:space="preserve"> </w:t>
      </w:r>
    </w:p>
    <w:p w14:paraId="7E6EA986" w14:textId="77777777" w:rsidR="00536866" w:rsidRDefault="00536866" w:rsidP="00536866">
      <w:pPr>
        <w:rPr>
          <w:rFonts w:ascii="Arial" w:hAnsi="Arial" w:cs="Arial"/>
          <w:sz w:val="22"/>
          <w:szCs w:val="22"/>
        </w:rPr>
      </w:pPr>
    </w:p>
    <w:p w14:paraId="2129AA70" w14:textId="766A6499" w:rsidR="00781467" w:rsidRDefault="00536866" w:rsidP="0053686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81467" w:rsidRPr="00536866">
        <w:rPr>
          <w:rFonts w:ascii="Arial" w:hAnsi="Arial" w:cs="Arial"/>
          <w:sz w:val="22"/>
          <w:szCs w:val="22"/>
        </w:rPr>
        <w:t xml:space="preserve">A table of the characteristics of the four forces can be drawn as shown. </w:t>
      </w:r>
    </w:p>
    <w:p w14:paraId="777FB7F4" w14:textId="77777777" w:rsidR="00536866" w:rsidRPr="00536866" w:rsidRDefault="00536866" w:rsidP="00536866">
      <w:pPr>
        <w:rPr>
          <w:rFonts w:ascii="Arial" w:hAnsi="Arial" w:cs="Arial"/>
          <w:sz w:val="22"/>
          <w:szCs w:val="22"/>
        </w:rPr>
      </w:pPr>
    </w:p>
    <w:p w14:paraId="508E63EF" w14:textId="7B438E15" w:rsidR="00BD660C" w:rsidRPr="00BD660C" w:rsidRDefault="00536866" w:rsidP="00536866">
      <w:pPr>
        <w:pStyle w:val="NormalWeb"/>
        <w:jc w:val="center"/>
        <w:rPr>
          <w:rFonts w:eastAsia="Times New Roman"/>
          <w:lang w:eastAsia="en-GB"/>
        </w:rPr>
      </w:pPr>
      <w:r>
        <w:rPr>
          <w:rFonts w:eastAsia="Times New Roman"/>
          <w:noProof/>
          <w:lang w:eastAsia="en-GB"/>
        </w:rPr>
        <w:drawing>
          <wp:inline distT="0" distB="0" distL="0" distR="0" wp14:anchorId="69AEA893" wp14:editId="3C4A9D00">
            <wp:extent cx="4267200" cy="12776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3 at 2.01.29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627" cy="127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6089" w14:textId="58DF333C" w:rsidR="00BD660C" w:rsidRPr="00BD660C" w:rsidRDefault="00BD660C" w:rsidP="00BD660C">
      <w:pPr>
        <w:pStyle w:val="NormalWeb"/>
        <w:rPr>
          <w:rFonts w:eastAsia="Times New Roman"/>
          <w:lang w:eastAsia="en-GB"/>
        </w:rPr>
      </w:pPr>
    </w:p>
    <w:p w14:paraId="7ABD83BB" w14:textId="06EC9899" w:rsidR="00536866" w:rsidRDefault="00BD660C" w:rsidP="00536866">
      <w:pPr>
        <w:pStyle w:val="NormalWeb"/>
        <w:rPr>
          <w:rFonts w:ascii="ArialMT" w:eastAsia="Times New Roman" w:hAnsi="ArialMT"/>
          <w:position w:val="-26"/>
          <w:sz w:val="22"/>
          <w:szCs w:val="22"/>
          <w:lang w:eastAsia="en-GB"/>
        </w:rPr>
      </w:pPr>
      <w:r w:rsidRPr="00BD660C">
        <w:rPr>
          <w:rFonts w:ascii="Arial" w:eastAsia="Times New Roman" w:hAnsi="Arial" w:cs="Arial"/>
          <w:lang w:eastAsia="en-GB"/>
        </w:rPr>
        <w:tab/>
      </w:r>
      <w:r w:rsidR="00536866" w:rsidRPr="00536866">
        <w:rPr>
          <w:rFonts w:ascii="ArialMT" w:eastAsia="Times New Roman" w:hAnsi="ArialMT"/>
          <w:sz w:val="22"/>
          <w:szCs w:val="22"/>
          <w:lang w:eastAsia="en-GB"/>
        </w:rPr>
        <w:t xml:space="preserve">(b) </w:t>
      </w:r>
      <w:r w:rsidR="00536866">
        <w:rPr>
          <w:rFonts w:ascii="ArialMT" w:eastAsia="Times New Roman" w:hAnsi="ArialMT"/>
          <w:sz w:val="22"/>
          <w:szCs w:val="22"/>
          <w:lang w:eastAsia="en-GB"/>
        </w:rPr>
        <w:tab/>
      </w:r>
      <w:r w:rsidR="00536866" w:rsidRPr="00536866">
        <w:rPr>
          <w:rFonts w:ascii="ArialMT" w:eastAsia="Times New Roman" w:hAnsi="ArialMT"/>
          <w:sz w:val="22"/>
          <w:szCs w:val="22"/>
          <w:lang w:eastAsia="en-GB"/>
        </w:rPr>
        <w:t xml:space="preserve">(i) </w:t>
      </w:r>
      <w:r w:rsidR="00536866">
        <w:rPr>
          <w:rFonts w:ascii="ArialMT" w:eastAsia="Times New Roman" w:hAnsi="ArialMT"/>
          <w:sz w:val="22"/>
          <w:szCs w:val="22"/>
          <w:lang w:eastAsia="en-GB"/>
        </w:rPr>
        <w:tab/>
      </w:r>
      <w:r w:rsidR="00536866" w:rsidRPr="00536866">
        <w:rPr>
          <w:rFonts w:ascii="ArialMT" w:eastAsia="Times New Roman" w:hAnsi="ArialMT"/>
          <w:sz w:val="22"/>
          <w:szCs w:val="22"/>
          <w:lang w:eastAsia="en-GB"/>
        </w:rPr>
        <w:t xml:space="preserve">The relative strength of the gravitational force would </w:t>
      </w:r>
      <w:r w:rsidR="00536866" w:rsidRPr="00536866">
        <w:rPr>
          <w:rFonts w:ascii="Arial" w:eastAsia="Times New Roman" w:hAnsi="Arial" w:cs="Arial"/>
          <w:b/>
          <w:bCs/>
          <w:sz w:val="22"/>
          <w:szCs w:val="22"/>
          <w:lang w:eastAsia="en-GB"/>
        </w:rPr>
        <w:t xml:space="preserve">best </w:t>
      </w:r>
      <w:r w:rsidR="00536866" w:rsidRPr="00536866">
        <w:rPr>
          <w:rFonts w:ascii="ArialMT" w:eastAsia="Times New Roman" w:hAnsi="ArialMT"/>
          <w:sz w:val="22"/>
          <w:szCs w:val="22"/>
          <w:lang w:eastAsia="en-GB"/>
        </w:rPr>
        <w:t>be described</w:t>
      </w:r>
      <w:r w:rsidR="00536866">
        <w:rPr>
          <w:rFonts w:ascii="ArialMT" w:eastAsia="Times New Roman" w:hAnsi="ArialMT"/>
          <w:sz w:val="22"/>
          <w:szCs w:val="22"/>
          <w:lang w:eastAsia="en-GB"/>
        </w:rPr>
        <w:t xml:space="preserve"> </w:t>
      </w:r>
      <w:r w:rsidR="00536866" w:rsidRPr="00536866">
        <w:rPr>
          <w:rFonts w:ascii="Arial" w:hAnsi="Arial" w:cs="Arial"/>
          <w:sz w:val="22"/>
          <w:szCs w:val="22"/>
          <w:lang w:eastAsia="en-GB"/>
        </w:rPr>
        <w:t>as</w:t>
      </w:r>
      <w:r w:rsidR="00536866">
        <w:rPr>
          <w:rFonts w:ascii="Arial" w:hAnsi="Arial" w:cs="Arial"/>
          <w:sz w:val="22"/>
          <w:szCs w:val="22"/>
          <w:lang w:eastAsia="en-GB"/>
        </w:rPr>
        <w:t xml:space="preserve">: </w:t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>
        <w:rPr>
          <w:rFonts w:ascii="Arial" w:hAnsi="Arial" w:cs="Arial"/>
          <w:sz w:val="22"/>
          <w:szCs w:val="22"/>
          <w:lang w:eastAsia="en-GB"/>
        </w:rPr>
        <w:tab/>
      </w:r>
      <w:r w:rsidR="00536866" w:rsidRPr="00536866">
        <w:rPr>
          <w:rFonts w:ascii="Arial" w:hAnsi="Arial" w:cs="Arial"/>
          <w:sz w:val="22"/>
          <w:szCs w:val="22"/>
          <w:lang w:eastAsia="en-GB"/>
        </w:rPr>
        <w:t>(1</w:t>
      </w:r>
      <w:r w:rsidR="00BD51DE">
        <w:rPr>
          <w:rFonts w:ascii="Arial" w:hAnsi="Arial" w:cs="Arial"/>
          <w:sz w:val="22"/>
          <w:szCs w:val="22"/>
          <w:lang w:eastAsia="en-GB"/>
        </w:rPr>
        <w:t xml:space="preserve"> </w:t>
      </w:r>
      <w:r w:rsidR="00536866" w:rsidRPr="00536866">
        <w:rPr>
          <w:rFonts w:ascii="Arial" w:hAnsi="Arial" w:cs="Arial"/>
          <w:sz w:val="22"/>
          <w:szCs w:val="22"/>
          <w:lang w:eastAsia="en-GB"/>
        </w:rPr>
        <w:t>mark)</w:t>
      </w:r>
      <w:r w:rsidR="00536866" w:rsidRPr="00536866">
        <w:rPr>
          <w:rFonts w:ascii="ArialMT" w:eastAsia="Times New Roman" w:hAnsi="ArialMT"/>
          <w:position w:val="-26"/>
          <w:sz w:val="22"/>
          <w:szCs w:val="22"/>
          <w:lang w:eastAsia="en-GB"/>
        </w:rPr>
        <w:t xml:space="preserve"> </w:t>
      </w:r>
      <w:r w:rsidR="00536866">
        <w:rPr>
          <w:rFonts w:ascii="ArialMT" w:eastAsia="Times New Roman" w:hAnsi="ArialMT"/>
          <w:position w:val="-26"/>
          <w:sz w:val="22"/>
          <w:szCs w:val="22"/>
          <w:lang w:eastAsia="en-GB"/>
        </w:rPr>
        <w:tab/>
      </w:r>
      <w:r w:rsidR="00536866">
        <w:rPr>
          <w:rFonts w:ascii="ArialMT" w:eastAsia="Times New Roman" w:hAnsi="ArialMT"/>
          <w:position w:val="-26"/>
          <w:sz w:val="22"/>
          <w:szCs w:val="22"/>
          <w:lang w:eastAsia="en-GB"/>
        </w:rPr>
        <w:tab/>
      </w:r>
    </w:p>
    <w:p w14:paraId="20398811" w14:textId="77777777" w:rsidR="00536866" w:rsidRDefault="00536866" w:rsidP="0053686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position w:val="-26"/>
          <w:sz w:val="22"/>
          <w:szCs w:val="22"/>
          <w:lang w:eastAsia="en-GB"/>
        </w:rPr>
        <w:tab/>
      </w:r>
      <w:r>
        <w:rPr>
          <w:rFonts w:ascii="ArialMT" w:eastAsia="Times New Roman" w:hAnsi="ArialMT"/>
          <w:position w:val="-26"/>
          <w:sz w:val="22"/>
          <w:szCs w:val="22"/>
          <w:lang w:eastAsia="en-GB"/>
        </w:rPr>
        <w:tab/>
      </w:r>
      <w:r>
        <w:rPr>
          <w:rFonts w:ascii="ArialMT" w:eastAsia="Times New Roman" w:hAnsi="ArialMT"/>
          <w:position w:val="-26"/>
          <w:sz w:val="22"/>
          <w:szCs w:val="22"/>
          <w:lang w:eastAsia="en-GB"/>
        </w:rPr>
        <w:tab/>
      </w:r>
      <w:r w:rsidRPr="00536866">
        <w:rPr>
          <w:rFonts w:ascii="ArialMT" w:eastAsia="Times New Roman" w:hAnsi="ArialMT"/>
          <w:sz w:val="22"/>
          <w:szCs w:val="22"/>
          <w:lang w:eastAsia="en-GB"/>
        </w:rPr>
        <w:t>A  10</w:t>
      </w:r>
      <w:r w:rsidRPr="00536866">
        <w:rPr>
          <w:rFonts w:ascii="ArialMT" w:eastAsia="Times New Roman" w:hAnsi="ArialMT"/>
          <w:position w:val="8"/>
          <w:sz w:val="12"/>
          <w:szCs w:val="12"/>
          <w:lang w:eastAsia="en-GB"/>
        </w:rPr>
        <w:t>12</w:t>
      </w:r>
      <w:r w:rsidRPr="00536866">
        <w:rPr>
          <w:rFonts w:ascii="ArialMT" w:eastAsia="Times New Roman" w:hAnsi="ArialMT"/>
          <w:sz w:val="22"/>
          <w:szCs w:val="22"/>
          <w:lang w:eastAsia="en-GB"/>
        </w:rPr>
        <w:t xml:space="preserve">. </w:t>
      </w:r>
    </w:p>
    <w:p w14:paraId="30120C98" w14:textId="77777777" w:rsidR="00536866" w:rsidRDefault="00536866" w:rsidP="0053686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536866">
        <w:rPr>
          <w:rFonts w:ascii="ArialMT" w:eastAsia="Times New Roman" w:hAnsi="ArialMT"/>
          <w:sz w:val="22"/>
          <w:szCs w:val="22"/>
          <w:lang w:eastAsia="en-GB"/>
        </w:rPr>
        <w:t>B  10</w:t>
      </w:r>
      <w:r w:rsidRPr="00536866">
        <w:rPr>
          <w:rFonts w:ascii="ArialMT" w:eastAsia="Times New Roman" w:hAnsi="ArialMT"/>
          <w:position w:val="8"/>
          <w:sz w:val="12"/>
          <w:szCs w:val="12"/>
          <w:lang w:eastAsia="en-GB"/>
        </w:rPr>
        <w:t>-4</w:t>
      </w:r>
      <w:r w:rsidRPr="00536866">
        <w:rPr>
          <w:rFonts w:ascii="ArialMT" w:eastAsia="Times New Roman" w:hAnsi="ArialMT"/>
          <w:sz w:val="22"/>
          <w:szCs w:val="22"/>
          <w:lang w:eastAsia="en-GB"/>
        </w:rPr>
        <w:t xml:space="preserve">. </w:t>
      </w:r>
    </w:p>
    <w:p w14:paraId="4AC145B4" w14:textId="77777777" w:rsidR="00536866" w:rsidRDefault="00536866" w:rsidP="0053686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536866">
        <w:rPr>
          <w:rFonts w:ascii="ArialMT" w:eastAsia="Times New Roman" w:hAnsi="ArialMT"/>
          <w:sz w:val="22"/>
          <w:szCs w:val="22"/>
          <w:lang w:eastAsia="en-GB"/>
        </w:rPr>
        <w:t>C  10</w:t>
      </w:r>
      <w:r w:rsidRPr="00536866">
        <w:rPr>
          <w:rFonts w:ascii="ArialMT" w:eastAsia="Times New Roman" w:hAnsi="ArialMT"/>
          <w:position w:val="8"/>
          <w:sz w:val="12"/>
          <w:szCs w:val="12"/>
          <w:lang w:eastAsia="en-GB"/>
        </w:rPr>
        <w:t>-12</w:t>
      </w:r>
      <w:r w:rsidRPr="00536866">
        <w:rPr>
          <w:rFonts w:ascii="ArialMT" w:eastAsia="Times New Roman" w:hAnsi="ArialMT"/>
          <w:sz w:val="22"/>
          <w:szCs w:val="22"/>
          <w:lang w:eastAsia="en-GB"/>
        </w:rPr>
        <w:t xml:space="preserve">. </w:t>
      </w:r>
    </w:p>
    <w:p w14:paraId="66AF7C50" w14:textId="102E938B" w:rsidR="00BD660C" w:rsidRDefault="00536866" w:rsidP="0053686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536866">
        <w:rPr>
          <w:rFonts w:ascii="ArialMT" w:eastAsia="Times New Roman" w:hAnsi="ArialMT"/>
          <w:sz w:val="22"/>
          <w:szCs w:val="22"/>
          <w:lang w:eastAsia="en-GB"/>
        </w:rPr>
        <w:t>D  10</w:t>
      </w:r>
      <w:r w:rsidRPr="00536866">
        <w:rPr>
          <w:rFonts w:ascii="ArialMT" w:eastAsia="Times New Roman" w:hAnsi="ArialMT"/>
          <w:position w:val="8"/>
          <w:sz w:val="12"/>
          <w:szCs w:val="12"/>
          <w:lang w:eastAsia="en-GB"/>
        </w:rPr>
        <w:t>-38</w:t>
      </w:r>
      <w:r w:rsidRPr="00536866">
        <w:rPr>
          <w:rFonts w:ascii="ArialMT" w:eastAsia="Times New Roman" w:hAnsi="ArialMT"/>
          <w:sz w:val="22"/>
          <w:szCs w:val="22"/>
          <w:lang w:eastAsia="en-GB"/>
        </w:rPr>
        <w:t xml:space="preserve">. </w:t>
      </w:r>
    </w:p>
    <w:p w14:paraId="458779C7" w14:textId="6D5685D9" w:rsidR="00536866" w:rsidRPr="00536866" w:rsidRDefault="00536866" w:rsidP="00536866">
      <w:pPr>
        <w:pStyle w:val="NormalWeb"/>
        <w:rPr>
          <w:rFonts w:eastAsia="Times New Roman"/>
          <w:u w:val="single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536866">
        <w:rPr>
          <w:rFonts w:ascii="ArialMT" w:eastAsia="Times New Roman" w:hAnsi="ArialMT"/>
          <w:sz w:val="22"/>
          <w:szCs w:val="22"/>
          <w:lang w:eastAsia="en-GB"/>
        </w:rPr>
        <w:t xml:space="preserve">Your answer </w:t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  <w:r>
        <w:rPr>
          <w:rFonts w:ascii="ArialMT" w:eastAsia="Times New Roman" w:hAnsi="ArialMT"/>
          <w:sz w:val="22"/>
          <w:szCs w:val="22"/>
          <w:u w:val="single"/>
          <w:lang w:eastAsia="en-GB"/>
        </w:rPr>
        <w:tab/>
      </w:r>
    </w:p>
    <w:p w14:paraId="65DEF75D" w14:textId="7957A57A" w:rsidR="00536866" w:rsidRPr="00BD660C" w:rsidRDefault="00536866" w:rsidP="00536866">
      <w:pPr>
        <w:pStyle w:val="NormalWeb"/>
        <w:rPr>
          <w:rFonts w:eastAsia="Times New Roman"/>
          <w:lang w:eastAsia="en-GB"/>
        </w:rPr>
      </w:pPr>
    </w:p>
    <w:p w14:paraId="64A37FB9" w14:textId="6F0BA7B4" w:rsidR="000C4BD2" w:rsidRDefault="000C4BD2" w:rsidP="000C4BD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eastAsia="Times New Roman"/>
          <w:lang w:eastAsia="en-GB"/>
        </w:rPr>
        <w:tab/>
      </w:r>
      <w:r>
        <w:rPr>
          <w:rFonts w:eastAsia="Times New Roman"/>
          <w:lang w:eastAsia="en-GB"/>
        </w:rPr>
        <w:tab/>
      </w:r>
      <w:r w:rsidRPr="000C4BD2">
        <w:rPr>
          <w:rFonts w:ascii="ArialMT" w:eastAsia="Times New Roman" w:hAnsi="ArialMT"/>
          <w:sz w:val="22"/>
          <w:szCs w:val="22"/>
          <w:lang w:eastAsia="en-GB"/>
        </w:rPr>
        <w:t xml:space="preserve">(ii)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C4BD2">
        <w:rPr>
          <w:rFonts w:ascii="ArialMT" w:eastAsia="Times New Roman" w:hAnsi="ArialMT"/>
          <w:sz w:val="22"/>
          <w:szCs w:val="22"/>
          <w:lang w:eastAsia="en-GB"/>
        </w:rPr>
        <w:t xml:space="preserve">Give an appropriate reason for your choice.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C4BD2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2D2D9B87" w14:textId="49B45CB0" w:rsidR="000C4BD2" w:rsidRDefault="000C4BD2" w:rsidP="000C4BD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754B331" w14:textId="776B1DD0" w:rsidR="000C4BD2" w:rsidRDefault="000C4BD2" w:rsidP="000C4BD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363AB8C" w14:textId="01B904C9" w:rsidR="000C4BD2" w:rsidRDefault="000C4BD2" w:rsidP="000C4BD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FB0C7CB" w14:textId="57E091ED" w:rsidR="005E4FF0" w:rsidRDefault="005E4FF0" w:rsidP="005E4FF0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D4B17BF" w14:textId="24DAF4BF" w:rsidR="00E8141C" w:rsidRDefault="00E8141C" w:rsidP="005E4FF0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3F6EA8CF" w14:textId="77777777" w:rsidR="00E8141C" w:rsidRDefault="00E8141C" w:rsidP="005E4FF0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7F54C72" w14:textId="77777777" w:rsidR="005E4FF0" w:rsidRDefault="005E4FF0" w:rsidP="005E4FF0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94A7A65" w14:textId="77777777" w:rsidR="005E4FF0" w:rsidRDefault="005E4FF0" w:rsidP="005E4FF0">
      <w:pPr>
        <w:rPr>
          <w:rFonts w:ascii="Arial" w:hAnsi="Arial" w:cs="Arial"/>
          <w:sz w:val="22"/>
          <w:szCs w:val="22"/>
        </w:rPr>
      </w:pPr>
      <w:r>
        <w:rPr>
          <w:lang w:eastAsia="en-GB"/>
        </w:rPr>
        <w:tab/>
      </w:r>
      <w:r w:rsidRPr="005E4FF0">
        <w:rPr>
          <w:rFonts w:ascii="Arial" w:hAnsi="Arial" w:cs="Arial"/>
          <w:sz w:val="22"/>
          <w:szCs w:val="22"/>
        </w:rPr>
        <w:t xml:space="preserve">(c) </w:t>
      </w:r>
      <w:r w:rsidRPr="005E4FF0">
        <w:rPr>
          <w:rFonts w:ascii="Arial" w:hAnsi="Arial" w:cs="Arial"/>
          <w:sz w:val="22"/>
          <w:szCs w:val="22"/>
        </w:rPr>
        <w:tab/>
        <w:t>The order of evolution of forces directly after the big bang is best thought of as</w:t>
      </w:r>
      <w:r>
        <w:rPr>
          <w:rFonts w:ascii="Arial" w:hAnsi="Arial" w:cs="Arial"/>
          <w:sz w:val="22"/>
          <w:szCs w:val="22"/>
        </w:rPr>
        <w:t>:</w:t>
      </w:r>
    </w:p>
    <w:p w14:paraId="5AC34DC6" w14:textId="4A6EE293" w:rsidR="005E4FF0" w:rsidRDefault="005E4FF0" w:rsidP="005E4F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  <w:r w:rsidRPr="005E4FF0">
        <w:rPr>
          <w:rFonts w:ascii="Arial" w:hAnsi="Arial" w:cs="Arial"/>
          <w:sz w:val="22"/>
          <w:szCs w:val="22"/>
        </w:rPr>
        <w:t xml:space="preserve"> </w:t>
      </w:r>
    </w:p>
    <w:p w14:paraId="58AB1CA7" w14:textId="77777777" w:rsidR="005E4FF0" w:rsidRDefault="005E4FF0" w:rsidP="005E4F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4FF0">
        <w:rPr>
          <w:rFonts w:ascii="Arial" w:hAnsi="Arial" w:cs="Arial"/>
          <w:sz w:val="22"/>
          <w:szCs w:val="22"/>
        </w:rPr>
        <w:t xml:space="preserve">A  gravitational first, then strong and weak last. </w:t>
      </w:r>
    </w:p>
    <w:p w14:paraId="439807CD" w14:textId="77777777" w:rsidR="005E4FF0" w:rsidRDefault="005E4FF0" w:rsidP="005E4F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4FF0">
        <w:rPr>
          <w:rFonts w:ascii="Arial" w:hAnsi="Arial" w:cs="Arial"/>
          <w:sz w:val="22"/>
          <w:szCs w:val="22"/>
        </w:rPr>
        <w:t xml:space="preserve">B  weak first, then strong and gravitational last. </w:t>
      </w:r>
    </w:p>
    <w:p w14:paraId="0304079F" w14:textId="77777777" w:rsidR="005E4FF0" w:rsidRDefault="005E4FF0" w:rsidP="005E4F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4FF0">
        <w:rPr>
          <w:rFonts w:ascii="Arial" w:hAnsi="Arial" w:cs="Arial"/>
          <w:sz w:val="22"/>
          <w:szCs w:val="22"/>
        </w:rPr>
        <w:t xml:space="preserve">C  strong first, then weak and gravitational last. </w:t>
      </w:r>
    </w:p>
    <w:p w14:paraId="06971BC1" w14:textId="75998A3C" w:rsidR="005E4FF0" w:rsidRPr="005E4FF0" w:rsidRDefault="005E4FF0" w:rsidP="005E4F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4FF0">
        <w:rPr>
          <w:rFonts w:ascii="Arial" w:hAnsi="Arial" w:cs="Arial"/>
          <w:sz w:val="22"/>
          <w:szCs w:val="22"/>
        </w:rPr>
        <w:t xml:space="preserve">D  simultaneous, i.e. all forces were created at the same moment. </w:t>
      </w:r>
    </w:p>
    <w:p w14:paraId="5A280906" w14:textId="77777777" w:rsidR="005E4FF0" w:rsidRDefault="005E4FF0" w:rsidP="005E4FF0">
      <w:pPr>
        <w:rPr>
          <w:rFonts w:ascii="Arial" w:hAnsi="Arial" w:cs="Arial"/>
          <w:sz w:val="22"/>
          <w:szCs w:val="22"/>
        </w:rPr>
      </w:pPr>
    </w:p>
    <w:p w14:paraId="6E107A93" w14:textId="65DEBC07" w:rsidR="005E4FF0" w:rsidRPr="005E4FF0" w:rsidRDefault="005E4FF0" w:rsidP="005E4FF0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E4FF0">
        <w:rPr>
          <w:rFonts w:ascii="Arial" w:hAnsi="Arial" w:cs="Arial"/>
          <w:sz w:val="22"/>
          <w:szCs w:val="22"/>
        </w:rPr>
        <w:t xml:space="preserve">Your answer 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31F94E37" w14:textId="77777777" w:rsidR="000C4BD2" w:rsidRPr="005E4FF0" w:rsidRDefault="000C4BD2" w:rsidP="005E4FF0">
      <w:pPr>
        <w:rPr>
          <w:rFonts w:ascii="Arial" w:hAnsi="Arial" w:cs="Arial"/>
          <w:sz w:val="22"/>
          <w:szCs w:val="22"/>
        </w:rPr>
      </w:pPr>
    </w:p>
    <w:p w14:paraId="324F0C77" w14:textId="14ADCB7B" w:rsidR="00DB2D8D" w:rsidRPr="00DB2D8D" w:rsidRDefault="00DB2D8D" w:rsidP="00E8141C">
      <w:pPr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lastRenderedPageBreak/>
        <w:tab/>
      </w:r>
      <w:r w:rsidRPr="00DB2D8D">
        <w:rPr>
          <w:rFonts w:ascii="ArialMT" w:eastAsia="Times New Roman" w:hAnsi="ArialMT"/>
          <w:sz w:val="22"/>
          <w:szCs w:val="22"/>
          <w:lang w:eastAsia="en-GB"/>
        </w:rPr>
        <w:t xml:space="preserve">(d)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B2D8D">
        <w:rPr>
          <w:rFonts w:ascii="ArialMT" w:eastAsia="Times New Roman" w:hAnsi="ArialMT"/>
          <w:sz w:val="22"/>
          <w:szCs w:val="22"/>
          <w:lang w:eastAsia="en-GB"/>
        </w:rPr>
        <w:t xml:space="preserve">A graviton is the proposed particle that mediates gravity but is as yet undiscovered.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B2D8D">
        <w:rPr>
          <w:rFonts w:ascii="ArialMT" w:eastAsia="Times New Roman" w:hAnsi="ArialMT"/>
          <w:sz w:val="22"/>
          <w:szCs w:val="22"/>
          <w:lang w:eastAsia="en-GB"/>
        </w:rPr>
        <w:t xml:space="preserve">Suggest a characteristic for the graviton and give a reason why.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B2D8D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2C8E0127" w14:textId="6F67C70D" w:rsidR="00B064C5" w:rsidRPr="005E4FF0" w:rsidRDefault="00B064C5" w:rsidP="005E4FF0">
      <w:pPr>
        <w:rPr>
          <w:rFonts w:ascii="Arial" w:hAnsi="Arial" w:cs="Arial"/>
          <w:sz w:val="22"/>
          <w:szCs w:val="22"/>
        </w:rPr>
      </w:pPr>
    </w:p>
    <w:p w14:paraId="04415FBD" w14:textId="24CFADD7" w:rsidR="00C25DB5" w:rsidRDefault="00C25DB5" w:rsidP="005E4FF0">
      <w:pPr>
        <w:rPr>
          <w:rFonts w:ascii="Arial" w:hAnsi="Arial" w:cs="Arial"/>
          <w:sz w:val="22"/>
          <w:szCs w:val="22"/>
        </w:rPr>
      </w:pPr>
    </w:p>
    <w:p w14:paraId="4E4CE5C6" w14:textId="7717C082" w:rsidR="00DB2D8D" w:rsidRDefault="00DB2D8D" w:rsidP="005E4FF0">
      <w:pPr>
        <w:rPr>
          <w:rFonts w:ascii="Arial" w:hAnsi="Arial" w:cs="Arial"/>
          <w:sz w:val="22"/>
          <w:szCs w:val="22"/>
        </w:rPr>
      </w:pPr>
    </w:p>
    <w:p w14:paraId="6541246D" w14:textId="3C350049" w:rsidR="00DB2D8D" w:rsidRDefault="00DB2D8D" w:rsidP="005E4FF0">
      <w:pPr>
        <w:rPr>
          <w:rFonts w:ascii="Arial" w:hAnsi="Arial" w:cs="Arial"/>
          <w:sz w:val="22"/>
          <w:szCs w:val="22"/>
        </w:rPr>
      </w:pPr>
    </w:p>
    <w:p w14:paraId="5858C8C9" w14:textId="611B9FCF" w:rsidR="00E8141C" w:rsidRDefault="00E8141C" w:rsidP="005E4FF0">
      <w:pPr>
        <w:rPr>
          <w:rFonts w:ascii="Arial" w:hAnsi="Arial" w:cs="Arial"/>
          <w:sz w:val="22"/>
          <w:szCs w:val="22"/>
        </w:rPr>
      </w:pPr>
    </w:p>
    <w:p w14:paraId="7BCEAB67" w14:textId="42927B24" w:rsidR="00E8141C" w:rsidRDefault="00E8141C" w:rsidP="005E4FF0">
      <w:pPr>
        <w:rPr>
          <w:rFonts w:ascii="Arial" w:hAnsi="Arial" w:cs="Arial"/>
          <w:sz w:val="22"/>
          <w:szCs w:val="22"/>
        </w:rPr>
      </w:pPr>
    </w:p>
    <w:p w14:paraId="088ADD23" w14:textId="77777777" w:rsidR="00E8141C" w:rsidRDefault="00E8141C" w:rsidP="005E4FF0">
      <w:pPr>
        <w:rPr>
          <w:rFonts w:ascii="Arial" w:hAnsi="Arial" w:cs="Arial"/>
          <w:sz w:val="22"/>
          <w:szCs w:val="22"/>
        </w:rPr>
      </w:pPr>
    </w:p>
    <w:p w14:paraId="3D8D6FCF" w14:textId="7607267F" w:rsidR="00DB2D8D" w:rsidRDefault="00DB2D8D" w:rsidP="005E4FF0">
      <w:pPr>
        <w:rPr>
          <w:rFonts w:ascii="Arial" w:hAnsi="Arial" w:cs="Arial"/>
          <w:sz w:val="22"/>
          <w:szCs w:val="22"/>
        </w:rPr>
      </w:pPr>
    </w:p>
    <w:p w14:paraId="0B5CCF39" w14:textId="02868591" w:rsidR="00DB2D8D" w:rsidRDefault="00DB2D8D" w:rsidP="005E4FF0">
      <w:pPr>
        <w:rPr>
          <w:rFonts w:ascii="Arial" w:hAnsi="Arial" w:cs="Arial"/>
          <w:sz w:val="22"/>
          <w:szCs w:val="22"/>
        </w:rPr>
      </w:pPr>
    </w:p>
    <w:p w14:paraId="17E96F3B" w14:textId="77777777" w:rsidR="00E8141C" w:rsidRDefault="00E8141C" w:rsidP="002B7969">
      <w:pPr>
        <w:pStyle w:val="NormalWeb"/>
        <w:rPr>
          <w:rFonts w:ascii="Arial" w:hAnsi="Arial" w:cs="Arial"/>
          <w:sz w:val="22"/>
          <w:szCs w:val="22"/>
        </w:rPr>
      </w:pPr>
    </w:p>
    <w:p w14:paraId="1197B262" w14:textId="77777777" w:rsidR="00E8141C" w:rsidRDefault="00E8141C" w:rsidP="002B7969">
      <w:pPr>
        <w:pStyle w:val="NormalWeb"/>
        <w:rPr>
          <w:rFonts w:ascii="Arial" w:hAnsi="Arial" w:cs="Arial"/>
          <w:sz w:val="22"/>
          <w:szCs w:val="22"/>
        </w:rPr>
      </w:pPr>
    </w:p>
    <w:p w14:paraId="0E8BC25B" w14:textId="715CD657" w:rsidR="002B7969" w:rsidRPr="002B7969" w:rsidRDefault="007D1A39" w:rsidP="002B7969">
      <w:pPr>
        <w:pStyle w:val="NormalWeb"/>
        <w:rPr>
          <w:rFonts w:eastAsia="Times New Roman"/>
          <w:lang w:eastAsia="en-GB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="002B7969" w:rsidRPr="002B7969">
        <w:rPr>
          <w:rFonts w:ascii="ArialMT" w:eastAsia="Times New Roman" w:hAnsi="ArialMT"/>
          <w:sz w:val="22"/>
          <w:szCs w:val="22"/>
          <w:lang w:eastAsia="en-GB"/>
        </w:rPr>
        <w:t>Positron emission topography (PET) is a high</w:t>
      </w:r>
      <w:r w:rsidR="002B7969">
        <w:rPr>
          <w:rFonts w:ascii="ArialMT" w:eastAsia="Times New Roman" w:hAnsi="ArialMT"/>
          <w:sz w:val="22"/>
          <w:szCs w:val="22"/>
          <w:lang w:eastAsia="en-GB"/>
        </w:rPr>
        <w:t>-</w:t>
      </w:r>
      <w:r w:rsidR="002B7969" w:rsidRPr="002B7969">
        <w:rPr>
          <w:rFonts w:ascii="ArialMT" w:eastAsia="Times New Roman" w:hAnsi="ArialMT"/>
          <w:sz w:val="22"/>
          <w:szCs w:val="22"/>
          <w:lang w:eastAsia="en-GB"/>
        </w:rPr>
        <w:t xml:space="preserve">resolution gamma ray medical imaging </w:t>
      </w:r>
      <w:r w:rsidR="002B7969">
        <w:rPr>
          <w:rFonts w:ascii="ArialMT" w:eastAsia="Times New Roman" w:hAnsi="ArialMT"/>
          <w:sz w:val="22"/>
          <w:szCs w:val="22"/>
          <w:lang w:eastAsia="en-GB"/>
        </w:rPr>
        <w:tab/>
      </w:r>
      <w:r w:rsidR="002B7969" w:rsidRPr="002B7969">
        <w:rPr>
          <w:rFonts w:ascii="ArialMT" w:eastAsia="Times New Roman" w:hAnsi="ArialMT"/>
          <w:sz w:val="22"/>
          <w:szCs w:val="22"/>
          <w:lang w:eastAsia="en-GB"/>
        </w:rPr>
        <w:t xml:space="preserve">technique and is useful for scanning soft tissue of the human body. </w:t>
      </w:r>
    </w:p>
    <w:p w14:paraId="22ABC5BF" w14:textId="424E6549" w:rsidR="002B7969" w:rsidRPr="002B7969" w:rsidRDefault="002B7969" w:rsidP="002B7969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Fluorine-18 is a radioisotope commonly used in PET. Fluorine-18 is produced via the proton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bombardment of the stable isotope oxygen-18 in a cyclotron. </w:t>
      </w:r>
    </w:p>
    <w:p w14:paraId="32CDFC11" w14:textId="65BFBE0D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The unstable fluorine-18 used in PET decays back to oxygen-18 as shown in the equation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below. </w:t>
      </w:r>
    </w:p>
    <w:p w14:paraId="07EAE7FF" w14:textId="44B10D9F" w:rsidR="002B7969" w:rsidRPr="002B7969" w:rsidRDefault="002B7969" w:rsidP="002B7969">
      <w:pPr>
        <w:spacing w:before="100" w:beforeAutospacing="1" w:after="100" w:afterAutospacing="1"/>
        <w:jc w:val="center"/>
        <w:rPr>
          <w:rFonts w:ascii="Times New Roman" w:eastAsia="Times New Roman" w:hAnsi="Times New Roman"/>
          <w:lang w:eastAsia="en-GB"/>
        </w:rPr>
      </w:pPr>
      <w:r>
        <w:rPr>
          <w:rFonts w:ascii="Times New Roman" w:eastAsia="Times New Roman" w:hAnsi="Times New Roman"/>
          <w:noProof/>
          <w:lang w:eastAsia="en-GB"/>
        </w:rPr>
        <w:drawing>
          <wp:inline distT="0" distB="0" distL="0" distR="0" wp14:anchorId="57646CAB" wp14:editId="3A477314">
            <wp:extent cx="1890557" cy="402408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5 at 3.27.36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165" cy="4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D30" w14:textId="63E140FC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(a)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Use the equation above to describe how the nucleus of the fluorine-18 decays to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produce oxygen-18. Name the other particles produced.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(3 marks) </w:t>
      </w:r>
    </w:p>
    <w:p w14:paraId="5386F630" w14:textId="7B9F65D4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D12606A" w14:textId="350999A7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C5858A9" w14:textId="64DFAA8A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39E6C5C" w14:textId="1FB00BC5" w:rsidR="00E8141C" w:rsidRDefault="00E8141C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3FC05244" w14:textId="5020E267" w:rsidR="00E8141C" w:rsidRDefault="00E8141C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189A723F" w14:textId="781D92C8" w:rsidR="00E8141C" w:rsidRDefault="00E8141C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194EFD4" w14:textId="69C16484" w:rsidR="00E8141C" w:rsidRDefault="00E8141C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3B3A0740" w14:textId="77777777" w:rsidR="00E8141C" w:rsidRDefault="00E8141C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4228A09" w14:textId="6C167912" w:rsidR="002B7969" w:rsidRPr="002B7969" w:rsidRDefault="002B7969" w:rsidP="002B7969">
      <w:pPr>
        <w:rPr>
          <w:rFonts w:ascii="Arial" w:hAnsi="Arial" w:cs="Arial"/>
          <w:sz w:val="22"/>
          <w:szCs w:val="22"/>
        </w:rPr>
      </w:pPr>
    </w:p>
    <w:p w14:paraId="352FA6D8" w14:textId="00207754" w:rsidR="002B7969" w:rsidRPr="002B7969" w:rsidRDefault="002B7969" w:rsidP="002B7969">
      <w:pPr>
        <w:rPr>
          <w:rFonts w:ascii="Arial" w:hAnsi="Arial" w:cs="Arial"/>
          <w:sz w:val="22"/>
          <w:szCs w:val="22"/>
        </w:rPr>
      </w:pPr>
    </w:p>
    <w:p w14:paraId="4E13E9B7" w14:textId="0EA772B1" w:rsidR="002B7969" w:rsidRPr="002B7969" w:rsidRDefault="002B7969" w:rsidP="002B7969">
      <w:pPr>
        <w:rPr>
          <w:rFonts w:ascii="Arial" w:hAnsi="Arial" w:cs="Arial"/>
          <w:sz w:val="22"/>
          <w:szCs w:val="22"/>
        </w:rPr>
      </w:pPr>
      <w:r w:rsidRPr="002B7969">
        <w:rPr>
          <w:rFonts w:ascii="Arial" w:hAnsi="Arial" w:cs="Arial"/>
          <w:sz w:val="22"/>
          <w:szCs w:val="22"/>
        </w:rPr>
        <w:tab/>
        <w:t>(b)  </w:t>
      </w:r>
      <w:r w:rsidRPr="002B7969">
        <w:rPr>
          <w:rFonts w:ascii="Arial" w:hAnsi="Arial" w:cs="Arial"/>
          <w:sz w:val="22"/>
          <w:szCs w:val="22"/>
        </w:rPr>
        <w:tab/>
        <w:t>Name the force and force particle that mediate the interaction described in part (a).</w:t>
      </w:r>
      <w:r w:rsidRPr="002B7969">
        <w:rPr>
          <w:rFonts w:ascii="Arial" w:hAnsi="Arial" w:cs="Arial"/>
          <w:sz w:val="22"/>
          <w:szCs w:val="22"/>
        </w:rPr>
        <w:br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  <w:t xml:space="preserve">(2 marks) </w:t>
      </w:r>
    </w:p>
    <w:p w14:paraId="6B970F83" w14:textId="5CDC0693" w:rsidR="002B7969" w:rsidRDefault="002B7969" w:rsidP="002B7969">
      <w:pPr>
        <w:rPr>
          <w:rFonts w:ascii="Arial" w:hAnsi="Arial" w:cs="Arial"/>
          <w:sz w:val="22"/>
          <w:szCs w:val="22"/>
        </w:rPr>
      </w:pPr>
      <w:r w:rsidRPr="002B7969"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ab/>
        <w:t>Force:</w:t>
      </w:r>
    </w:p>
    <w:p w14:paraId="7FF50B31" w14:textId="76BB562D" w:rsidR="002B7969" w:rsidRDefault="002B7969" w:rsidP="002B7969">
      <w:pPr>
        <w:rPr>
          <w:rFonts w:ascii="Arial" w:hAnsi="Arial" w:cs="Arial"/>
          <w:sz w:val="22"/>
          <w:szCs w:val="22"/>
        </w:rPr>
      </w:pPr>
    </w:p>
    <w:p w14:paraId="0BE5F476" w14:textId="71F86165" w:rsidR="002B7969" w:rsidRDefault="002B7969" w:rsidP="002B79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Force particle:</w:t>
      </w:r>
    </w:p>
    <w:p w14:paraId="60BD6271" w14:textId="5C76618A" w:rsidR="002B7969" w:rsidRDefault="002B7969" w:rsidP="002B7969">
      <w:pPr>
        <w:rPr>
          <w:rFonts w:ascii="Arial" w:hAnsi="Arial" w:cs="Arial"/>
          <w:sz w:val="22"/>
          <w:szCs w:val="22"/>
        </w:rPr>
      </w:pPr>
    </w:p>
    <w:p w14:paraId="4488D8D4" w14:textId="50F313DB" w:rsidR="002B7969" w:rsidRDefault="002B7969" w:rsidP="002B7969">
      <w:pPr>
        <w:rPr>
          <w:rFonts w:ascii="Arial" w:hAnsi="Arial" w:cs="Arial"/>
          <w:sz w:val="22"/>
          <w:szCs w:val="22"/>
        </w:rPr>
      </w:pPr>
    </w:p>
    <w:p w14:paraId="204DD48B" w14:textId="77777777" w:rsidR="00E8141C" w:rsidRDefault="00E81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9365273" w14:textId="03A306F0" w:rsidR="002B7969" w:rsidRPr="002B7969" w:rsidRDefault="002B7969" w:rsidP="002B79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Pr="002B7969">
        <w:rPr>
          <w:rFonts w:ascii="Arial" w:hAnsi="Arial" w:cs="Arial"/>
          <w:sz w:val="22"/>
          <w:szCs w:val="22"/>
        </w:rPr>
        <w:t>(c)  </w:t>
      </w:r>
      <w:r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 xml:space="preserve">Use your knowledge of the Standard Model to prove that this emission obeys the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 xml:space="preserve">conservation of baryon number and charge. Assume all quarks have a baryon number </w:t>
      </w:r>
    </w:p>
    <w:p w14:paraId="1E8DB46C" w14:textId="02C658DB" w:rsidR="002B7969" w:rsidRPr="002B7969" w:rsidRDefault="002B7969" w:rsidP="002B79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 xml:space="preserve">equal to </w:t>
      </w:r>
      <w:r w:rsidRPr="002B7969">
        <w:rPr>
          <w:rFonts w:ascii="Arial" w:hAnsi="Arial" w:cs="Arial"/>
          <w:sz w:val="22"/>
          <w:szCs w:val="22"/>
          <w:vertAlign w:val="superscript"/>
        </w:rPr>
        <w:t>1</w:t>
      </w:r>
      <w:r w:rsidRPr="002B7969">
        <w:rPr>
          <w:rFonts w:ascii="Arial" w:hAnsi="Arial" w:cs="Arial"/>
          <w:sz w:val="22"/>
          <w:szCs w:val="22"/>
        </w:rPr>
        <w:t>⁄</w:t>
      </w:r>
      <w:r w:rsidRPr="002B7969">
        <w:rPr>
          <w:rFonts w:ascii="Arial" w:hAnsi="Arial" w:cs="Arial"/>
          <w:sz w:val="22"/>
          <w:szCs w:val="22"/>
          <w:vertAlign w:val="subscript"/>
        </w:rPr>
        <w:t>3</w:t>
      </w:r>
      <w:r w:rsidRPr="002B796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B7969">
        <w:rPr>
          <w:rFonts w:ascii="Arial" w:hAnsi="Arial" w:cs="Arial"/>
          <w:sz w:val="22"/>
          <w:szCs w:val="22"/>
        </w:rPr>
        <w:t xml:space="preserve">(4 marks) </w:t>
      </w:r>
    </w:p>
    <w:p w14:paraId="184DA668" w14:textId="3D4F6548" w:rsidR="002B7969" w:rsidRPr="002B7969" w:rsidRDefault="002B7969" w:rsidP="002B7969">
      <w:pPr>
        <w:rPr>
          <w:rFonts w:ascii="Arial" w:hAnsi="Arial" w:cs="Arial"/>
          <w:sz w:val="22"/>
          <w:szCs w:val="22"/>
        </w:rPr>
      </w:pPr>
    </w:p>
    <w:p w14:paraId="788E703C" w14:textId="0E4B6AAE" w:rsidR="002B7969" w:rsidRDefault="002B7969" w:rsidP="002B7969">
      <w:pPr>
        <w:rPr>
          <w:rFonts w:ascii="Arial" w:hAnsi="Arial" w:cs="Arial"/>
          <w:sz w:val="22"/>
          <w:szCs w:val="22"/>
        </w:rPr>
      </w:pPr>
    </w:p>
    <w:p w14:paraId="7E4853A0" w14:textId="37BD1DBB" w:rsidR="002B7969" w:rsidRDefault="002B7969" w:rsidP="002B7969">
      <w:pPr>
        <w:rPr>
          <w:rFonts w:ascii="Arial" w:hAnsi="Arial" w:cs="Arial"/>
          <w:sz w:val="22"/>
          <w:szCs w:val="22"/>
        </w:rPr>
      </w:pPr>
    </w:p>
    <w:p w14:paraId="0FA211C0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3D1F6E49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3E50BE96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007147CC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597ADBE8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67629B1F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276B49C2" w14:textId="456F12E3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5134623C" w14:textId="61A9747B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3CE686F9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4CDCB761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5B85A6A4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69FBAB89" w14:textId="3B8BB6D0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79F10C3F" w14:textId="2F6FC00E" w:rsidR="00FE477C" w:rsidRDefault="00FE477C" w:rsidP="00E8141C">
      <w:pPr>
        <w:rPr>
          <w:rFonts w:ascii="Arial" w:hAnsi="Arial" w:cs="Arial"/>
          <w:sz w:val="22"/>
          <w:szCs w:val="22"/>
        </w:rPr>
      </w:pPr>
    </w:p>
    <w:p w14:paraId="6D27939A" w14:textId="77777777" w:rsidR="00FE477C" w:rsidRDefault="00FE477C" w:rsidP="00E8141C">
      <w:pPr>
        <w:rPr>
          <w:rFonts w:ascii="Arial" w:hAnsi="Arial" w:cs="Arial"/>
          <w:sz w:val="22"/>
          <w:szCs w:val="22"/>
        </w:rPr>
      </w:pPr>
    </w:p>
    <w:p w14:paraId="09A42BBC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66B0AD5B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089E0817" w14:textId="77777777" w:rsidR="00E8141C" w:rsidRDefault="00E8141C" w:rsidP="00E8141C">
      <w:pPr>
        <w:rPr>
          <w:rFonts w:ascii="Arial" w:hAnsi="Arial" w:cs="Arial"/>
          <w:sz w:val="22"/>
          <w:szCs w:val="22"/>
        </w:rPr>
      </w:pPr>
    </w:p>
    <w:p w14:paraId="2428CF7F" w14:textId="22F769AE" w:rsidR="002B7969" w:rsidRPr="00E8141C" w:rsidRDefault="002B7969" w:rsidP="00E814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One of the products from the decay of fluorine-18 then interacts with the electrons of the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human body to create two gamma rays that travel in opposite directions to each other. These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gamma rays are detected and used to form images of tissues in the human body. </w:t>
      </w:r>
    </w:p>
    <w:p w14:paraId="4CAD107B" w14:textId="4420B17B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(d)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Discuss the interactions that must occur to produce two gamma rays travelling in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opposite directions to each other.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2B7969">
        <w:rPr>
          <w:rFonts w:ascii="ArialMT" w:eastAsia="Times New Roman" w:hAnsi="ArialMT"/>
          <w:sz w:val="22"/>
          <w:szCs w:val="22"/>
          <w:lang w:eastAsia="en-GB"/>
        </w:rPr>
        <w:t xml:space="preserve">(5 marks) </w:t>
      </w:r>
    </w:p>
    <w:p w14:paraId="35459AB2" w14:textId="4A4C5E6E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6ECF6B8A" w14:textId="265D7536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6A6657A1" w14:textId="733CB279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A97B6E0" w14:textId="294FB75F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23A850F" w14:textId="4A0F9094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22A489E" w14:textId="3B30C0D9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8630A70" w14:textId="6A946112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95CEF71" w14:textId="5D5A9E36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874677D" w14:textId="24B31981" w:rsidR="002B7969" w:rsidRDefault="002B7969" w:rsidP="002B7969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3B624EA0" w14:textId="77777777" w:rsidR="00E8141C" w:rsidRDefault="00E8141C">
      <w:pPr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br w:type="page"/>
      </w:r>
    </w:p>
    <w:p w14:paraId="0F762864" w14:textId="31A8FF99" w:rsidR="00D2184E" w:rsidRDefault="002B7969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lastRenderedPageBreak/>
        <w:t>10.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D2184E" w:rsidRPr="00D2184E">
        <w:rPr>
          <w:rFonts w:ascii="ArialMT" w:eastAsia="Times New Roman" w:hAnsi="ArialMT"/>
          <w:sz w:val="22"/>
          <w:szCs w:val="22"/>
          <w:lang w:eastAsia="en-GB"/>
        </w:rPr>
        <w:t>In 2012</w:t>
      </w:r>
      <w:r w:rsidR="00D2184E">
        <w:rPr>
          <w:rFonts w:ascii="ArialMT" w:eastAsia="Times New Roman" w:hAnsi="ArialMT"/>
          <w:sz w:val="22"/>
          <w:szCs w:val="22"/>
          <w:lang w:eastAsia="en-GB"/>
        </w:rPr>
        <w:t>,</w:t>
      </w:r>
      <w:r w:rsidR="00D2184E" w:rsidRPr="00D2184E">
        <w:rPr>
          <w:rFonts w:ascii="ArialMT" w:eastAsia="Times New Roman" w:hAnsi="ArialMT"/>
          <w:sz w:val="22"/>
          <w:szCs w:val="22"/>
          <w:lang w:eastAsia="en-GB"/>
        </w:rPr>
        <w:t xml:space="preserve"> scientists at the European Organisation for Nuclear Research (CERN) in </w:t>
      </w:r>
      <w:r w:rsidR="00D2184E">
        <w:rPr>
          <w:rFonts w:ascii="ArialMT" w:eastAsia="Times New Roman" w:hAnsi="ArialMT"/>
          <w:sz w:val="22"/>
          <w:szCs w:val="22"/>
          <w:lang w:eastAsia="en-GB"/>
        </w:rPr>
        <w:tab/>
      </w:r>
      <w:r w:rsidR="00D2184E" w:rsidRPr="00D2184E">
        <w:rPr>
          <w:rFonts w:ascii="ArialMT" w:eastAsia="Times New Roman" w:hAnsi="ArialMT"/>
          <w:sz w:val="22"/>
          <w:szCs w:val="22"/>
          <w:lang w:eastAsia="en-GB"/>
        </w:rPr>
        <w:t xml:space="preserve">Switzerland claimed to have found the Higgs boson. They measured its rest energy to be </w:t>
      </w:r>
      <w:r w:rsidR="00D2184E">
        <w:rPr>
          <w:rFonts w:ascii="ArialMT" w:eastAsia="Times New Roman" w:hAnsi="ArialMT"/>
          <w:sz w:val="22"/>
          <w:szCs w:val="22"/>
          <w:lang w:eastAsia="en-GB"/>
        </w:rPr>
        <w:tab/>
      </w:r>
      <w:r w:rsidR="00D2184E" w:rsidRPr="00D2184E">
        <w:rPr>
          <w:rFonts w:ascii="ArialMT" w:eastAsia="Times New Roman" w:hAnsi="ArialMT"/>
          <w:sz w:val="22"/>
          <w:szCs w:val="22"/>
          <w:lang w:eastAsia="en-GB"/>
        </w:rPr>
        <w:t>126 GeV. Show that the mass of the Higgs boson is 2.24 × 10</w:t>
      </w:r>
      <w:r w:rsidR="00D2184E" w:rsidRPr="00D2184E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−25 </w:t>
      </w:r>
      <w:r w:rsidR="00D2184E" w:rsidRPr="00D2184E">
        <w:rPr>
          <w:rFonts w:ascii="ArialMT" w:eastAsia="Times New Roman" w:hAnsi="ArialMT"/>
          <w:sz w:val="22"/>
          <w:szCs w:val="22"/>
          <w:lang w:eastAsia="en-GB"/>
        </w:rPr>
        <w:t xml:space="preserve">kg. </w:t>
      </w:r>
      <w:r w:rsidR="00D2184E">
        <w:rPr>
          <w:rFonts w:ascii="ArialMT" w:eastAsia="Times New Roman" w:hAnsi="ArialMT"/>
          <w:sz w:val="22"/>
          <w:szCs w:val="22"/>
          <w:lang w:eastAsia="en-GB"/>
        </w:rPr>
        <w:tab/>
      </w:r>
      <w:r w:rsidR="00D2184E">
        <w:rPr>
          <w:rFonts w:ascii="ArialMT" w:eastAsia="Times New Roman" w:hAnsi="ArialMT"/>
          <w:sz w:val="22"/>
          <w:szCs w:val="22"/>
          <w:lang w:eastAsia="en-GB"/>
        </w:rPr>
        <w:tab/>
      </w:r>
      <w:r w:rsidR="00D2184E">
        <w:rPr>
          <w:rFonts w:ascii="ArialMT" w:eastAsia="Times New Roman" w:hAnsi="ArialMT"/>
          <w:sz w:val="22"/>
          <w:szCs w:val="22"/>
          <w:lang w:eastAsia="en-GB"/>
        </w:rPr>
        <w:tab/>
        <w:t>(4 marks)</w:t>
      </w:r>
    </w:p>
    <w:p w14:paraId="170734EC" w14:textId="0A860AB8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355E52C" w14:textId="2145A8E5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86D1FDA" w14:textId="5D6BACAF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6CCA226" w14:textId="737546D8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52BD1C3" w14:textId="2D1B2B70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65E3C6F" w14:textId="68413282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83B8A4E" w14:textId="0F35AD74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94BE9D3" w14:textId="1055FD5A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DE513ED" w14:textId="683A47B5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EDDD814" w14:textId="3FB72B44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103ABCA" w14:textId="34E2474A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7D5B2BA" w14:textId="0C368967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341E340" w14:textId="31B7D5E2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4950B73" w14:textId="14E53E81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99B9AED" w14:textId="21935B8E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D2C07D1" w14:textId="0D349D5E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685DAB8" w14:textId="482487D4" w:rsidR="00D2184E" w:rsidRDefault="00D2184E" w:rsidP="00D2184E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89F20EE" w14:textId="77777777" w:rsidR="00D2184E" w:rsidRDefault="00D2184E">
      <w:pPr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br w:type="page"/>
      </w:r>
    </w:p>
    <w:p w14:paraId="59061976" w14:textId="1D6F79C4" w:rsidR="00D2184E" w:rsidRPr="00D2184E" w:rsidRDefault="00D2184E" w:rsidP="00D2184E">
      <w:pPr>
        <w:pStyle w:val="NormalWeb"/>
        <w:rPr>
          <w:rFonts w:eastAsia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lastRenderedPageBreak/>
        <w:t>11.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If we plot the de Broglie wavelength of a subatomic particle against its momentum, we get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the graph shown below. This applies to velocities less than 5% of the speed of light. </w:t>
      </w:r>
    </w:p>
    <w:p w14:paraId="3C7BB8B1" w14:textId="1EE06FA6" w:rsidR="00D2184E" w:rsidRPr="00D2184E" w:rsidRDefault="00D2184E" w:rsidP="00D2184E">
      <w:pPr>
        <w:pStyle w:val="NormalWeb"/>
        <w:jc w:val="center"/>
        <w:rPr>
          <w:rFonts w:eastAsia="Times New Roman"/>
          <w:lang w:eastAsia="en-GB"/>
        </w:rPr>
      </w:pPr>
      <w:r>
        <w:rPr>
          <w:rFonts w:eastAsia="Times New Roman"/>
          <w:noProof/>
          <w:lang w:eastAsia="en-GB"/>
        </w:rPr>
        <w:drawing>
          <wp:inline distT="0" distB="0" distL="0" distR="0" wp14:anchorId="2327E67C" wp14:editId="6F9B2ECC">
            <wp:extent cx="2354355" cy="177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15 at 3.33.37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544" cy="17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D162" w14:textId="25E2ED56" w:rsidR="00D2184E" w:rsidRPr="00D2184E" w:rsidRDefault="00D2184E" w:rsidP="00D2184E">
      <w:pPr>
        <w:pStyle w:val="NormalWeb"/>
        <w:spacing w:before="100" w:beforeAutospacing="1" w:after="100" w:afterAutospacing="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>(a)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Give a possible relationship between wavelength and momentum based upon the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shape of the graph.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(1 mark) </w:t>
      </w:r>
    </w:p>
    <w:p w14:paraId="5E2CF15D" w14:textId="77777777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DA3D602" w14:textId="77777777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A5EBB9F" w14:textId="77777777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867522D" w14:textId="3C4B0F50" w:rsidR="00D2184E" w:rsidRPr="00D2184E" w:rsidRDefault="00D2184E" w:rsidP="00D2184E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>(b)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Describe how the data used to generate the graph could be reorganised to produce a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straight-line graph.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14685B30" w14:textId="77777777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E0F2AC5" w14:textId="77777777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753C6A3" w14:textId="77777777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0F90FB5" w14:textId="77777777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EC85D52" w14:textId="4DD91CDD" w:rsidR="00D2184E" w:rsidRPr="00D2184E" w:rsidRDefault="00D2184E" w:rsidP="00D2184E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>(c)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What would the gradient of the straight-line from part (b) represent?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(1 mark) </w:t>
      </w:r>
    </w:p>
    <w:p w14:paraId="1E46E84E" w14:textId="53EE9ECA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44E89B9" w14:textId="77777777" w:rsidR="00941221" w:rsidRDefault="00941221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84F4080" w14:textId="77777777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51B4726" w14:textId="705A5152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>(d)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Ignoring relativistic effects, calculate the momentum of a particle with a wavelength of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2.50 × </w:t>
      </w:r>
      <w:r w:rsidRPr="00D2184E">
        <w:rPr>
          <w:rFonts w:ascii="Arial" w:hAnsi="Arial" w:cs="Arial"/>
          <w:sz w:val="22"/>
          <w:szCs w:val="22"/>
          <w:lang w:eastAsia="en-GB"/>
        </w:rPr>
        <w:t>10</w:t>
      </w:r>
      <w:r w:rsidRPr="00D2184E">
        <w:rPr>
          <w:rFonts w:ascii="Arial" w:hAnsi="Arial" w:cs="Arial"/>
          <w:sz w:val="22"/>
          <w:szCs w:val="22"/>
          <w:vertAlign w:val="superscript"/>
          <w:lang w:eastAsia="en-GB"/>
        </w:rPr>
        <w:t>2</w:t>
      </w:r>
      <w:r w:rsidR="00941221">
        <w:rPr>
          <w:rFonts w:ascii="Arial" w:hAnsi="Arial" w:cs="Arial"/>
          <w:sz w:val="22"/>
          <w:szCs w:val="22"/>
        </w:rPr>
        <w:t xml:space="preserve"> </w:t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nm. </w:t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>
        <w:rPr>
          <w:rFonts w:ascii="Times New Roman" w:eastAsia="Times New Roman" w:hAnsi="Times New Roman"/>
          <w:lang w:eastAsia="en-GB"/>
        </w:rPr>
        <w:tab/>
      </w:r>
      <w:r w:rsidRPr="00D2184E">
        <w:rPr>
          <w:rFonts w:ascii="ArialMT" w:eastAsia="Times New Roman" w:hAnsi="ArialMT"/>
          <w:sz w:val="22"/>
          <w:szCs w:val="22"/>
          <w:lang w:eastAsia="en-GB"/>
        </w:rPr>
        <w:t xml:space="preserve">(4 marks) </w:t>
      </w:r>
    </w:p>
    <w:p w14:paraId="0CB2B7D6" w14:textId="3F433F65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11E3D771" w14:textId="6CCCC40B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689CA78" w14:textId="6F29036E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137588C0" w14:textId="1F0BF5E9" w:rsidR="00D2184E" w:rsidRDefault="00D2184E" w:rsidP="00D2184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8E59C0D" w14:textId="3261CE8D" w:rsidR="009926AB" w:rsidRDefault="009926AB">
      <w:pPr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br w:type="page"/>
      </w:r>
    </w:p>
    <w:p w14:paraId="111551F2" w14:textId="68544B01" w:rsidR="000F7A7E" w:rsidRPr="000F7A7E" w:rsidRDefault="009926AB" w:rsidP="000F7A7E">
      <w:pPr>
        <w:pStyle w:val="NormalWeb"/>
        <w:rPr>
          <w:rFonts w:eastAsia="Times New Roman"/>
          <w:lang w:eastAsia="en-GB"/>
        </w:rPr>
      </w:pPr>
      <w:r w:rsidRPr="009926AB">
        <w:rPr>
          <w:rFonts w:ascii="Arial" w:eastAsia="Times New Roman" w:hAnsi="Arial" w:cs="Arial"/>
          <w:sz w:val="22"/>
          <w:szCs w:val="22"/>
          <w:lang w:eastAsia="en-GB"/>
        </w:rPr>
        <w:lastRenderedPageBreak/>
        <w:t>12.</w:t>
      </w:r>
      <w:r w:rsidRPr="009926AB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0F7A7E" w:rsidRPr="000F7A7E">
        <w:rPr>
          <w:rFonts w:ascii="ArialMT" w:eastAsia="Times New Roman" w:hAnsi="ArialMT"/>
          <w:sz w:val="22"/>
          <w:szCs w:val="22"/>
          <w:lang w:eastAsia="en-GB"/>
        </w:rPr>
        <w:t xml:space="preserve">Chloe is piloting the spaceship </w:t>
      </w:r>
      <w:r w:rsidR="000F7A7E" w:rsidRPr="000F7A7E">
        <w:rPr>
          <w:rFonts w:ascii="Arial" w:eastAsia="Times New Roman" w:hAnsi="Arial" w:cs="Arial"/>
          <w:i/>
          <w:iCs/>
          <w:sz w:val="22"/>
          <w:szCs w:val="22"/>
          <w:lang w:eastAsia="en-GB"/>
        </w:rPr>
        <w:t>Antilles</w:t>
      </w:r>
      <w:r w:rsidR="000F7A7E" w:rsidRPr="000F7A7E">
        <w:rPr>
          <w:rFonts w:ascii="ArialMT" w:eastAsia="Times New Roman" w:hAnsi="ArialMT"/>
          <w:sz w:val="22"/>
          <w:szCs w:val="22"/>
          <w:lang w:eastAsia="en-GB"/>
        </w:rPr>
        <w:t>. It is 1.10 km long and travelling at 0.80</w:t>
      </w:r>
      <w:r w:rsidR="000F7A7E">
        <w:rPr>
          <w:rFonts w:ascii="ArialMT" w:eastAsia="Times New Roman" w:hAnsi="ArialMT"/>
          <w:sz w:val="22"/>
          <w:szCs w:val="22"/>
          <w:lang w:eastAsia="en-GB"/>
        </w:rPr>
        <w:t>0</w:t>
      </w:r>
      <w:r w:rsidR="000F7A7E" w:rsidRPr="000F7A7E">
        <w:rPr>
          <w:rFonts w:ascii="TimesNewRomanPS" w:eastAsia="Times New Roman" w:hAnsi="TimesNewRomanPS"/>
          <w:i/>
          <w:iCs/>
          <w:lang w:eastAsia="en-GB"/>
        </w:rPr>
        <w:t xml:space="preserve">c </w:t>
      </w:r>
      <w:r w:rsidR="000F7A7E" w:rsidRPr="000F7A7E">
        <w:rPr>
          <w:rFonts w:ascii="ArialMT" w:eastAsia="Times New Roman" w:hAnsi="ArialMT"/>
          <w:sz w:val="22"/>
          <w:szCs w:val="22"/>
          <w:lang w:eastAsia="en-GB"/>
        </w:rPr>
        <w:t xml:space="preserve">past a </w:t>
      </w:r>
      <w:r w:rsidR="000F7A7E">
        <w:rPr>
          <w:rFonts w:ascii="ArialMT" w:eastAsia="Times New Roman" w:hAnsi="ArialMT"/>
          <w:sz w:val="22"/>
          <w:szCs w:val="22"/>
          <w:lang w:eastAsia="en-GB"/>
        </w:rPr>
        <w:tab/>
      </w:r>
      <w:r w:rsidR="000F7A7E" w:rsidRPr="000F7A7E">
        <w:rPr>
          <w:rFonts w:ascii="ArialMT" w:eastAsia="Times New Roman" w:hAnsi="ArialMT"/>
          <w:sz w:val="22"/>
          <w:szCs w:val="22"/>
          <w:lang w:eastAsia="en-GB"/>
        </w:rPr>
        <w:t xml:space="preserve">spaceport controlled by Zhang. Zhang needs to measure the speed of passing spaceships. </w:t>
      </w:r>
      <w:r w:rsidR="000F7A7E">
        <w:rPr>
          <w:rFonts w:ascii="ArialMT" w:eastAsia="Times New Roman" w:hAnsi="ArialMT"/>
          <w:sz w:val="22"/>
          <w:szCs w:val="22"/>
          <w:lang w:eastAsia="en-GB"/>
        </w:rPr>
        <w:tab/>
      </w:r>
      <w:r w:rsidR="000F7A7E" w:rsidRPr="000F7A7E">
        <w:rPr>
          <w:rFonts w:ascii="ArialMT" w:eastAsia="Times New Roman" w:hAnsi="ArialMT"/>
          <w:sz w:val="22"/>
          <w:szCs w:val="22"/>
          <w:lang w:eastAsia="en-GB"/>
        </w:rPr>
        <w:t xml:space="preserve">Chloe steers the spaceship between two beacons 1000 m apart as measured by Zhang. The </w:t>
      </w:r>
      <w:r w:rsidR="000F7A7E">
        <w:rPr>
          <w:rFonts w:ascii="ArialMT" w:eastAsia="Times New Roman" w:hAnsi="ArialMT"/>
          <w:sz w:val="22"/>
          <w:szCs w:val="22"/>
          <w:lang w:eastAsia="en-GB"/>
        </w:rPr>
        <w:tab/>
      </w:r>
      <w:r w:rsidR="000F7A7E" w:rsidRPr="000F7A7E">
        <w:rPr>
          <w:rFonts w:ascii="ArialMT" w:eastAsia="Times New Roman" w:hAnsi="ArialMT"/>
          <w:sz w:val="22"/>
          <w:szCs w:val="22"/>
          <w:lang w:eastAsia="en-GB"/>
        </w:rPr>
        <w:t xml:space="preserve">beacons are placed parallel to the </w:t>
      </w:r>
      <w:r w:rsidR="000F7A7E" w:rsidRPr="000F7A7E">
        <w:rPr>
          <w:rFonts w:ascii="Arial" w:eastAsia="Times New Roman" w:hAnsi="Arial" w:cs="Arial"/>
          <w:i/>
          <w:iCs/>
          <w:sz w:val="22"/>
          <w:szCs w:val="22"/>
          <w:lang w:eastAsia="en-GB"/>
        </w:rPr>
        <w:t xml:space="preserve">Antilles’ </w:t>
      </w:r>
      <w:r w:rsidR="000F7A7E" w:rsidRPr="000F7A7E">
        <w:rPr>
          <w:rFonts w:ascii="ArialMT" w:eastAsia="Times New Roman" w:hAnsi="ArialMT"/>
          <w:sz w:val="22"/>
          <w:szCs w:val="22"/>
          <w:lang w:eastAsia="en-GB"/>
        </w:rPr>
        <w:t xml:space="preserve">path. Both Chloe and Zhang start their timers </w:t>
      </w:r>
      <w:r w:rsidR="000F7A7E">
        <w:rPr>
          <w:rFonts w:ascii="ArialMT" w:eastAsia="Times New Roman" w:hAnsi="ArialMT"/>
          <w:sz w:val="22"/>
          <w:szCs w:val="22"/>
          <w:lang w:eastAsia="en-GB"/>
        </w:rPr>
        <w:tab/>
      </w:r>
      <w:r w:rsidR="000F7A7E" w:rsidRPr="000F7A7E">
        <w:rPr>
          <w:rFonts w:ascii="ArialMT" w:eastAsia="Times New Roman" w:hAnsi="ArialMT"/>
          <w:sz w:val="22"/>
          <w:szCs w:val="22"/>
          <w:lang w:eastAsia="en-GB"/>
        </w:rPr>
        <w:t xml:space="preserve">when the front of the </w:t>
      </w:r>
      <w:r w:rsidR="000F7A7E" w:rsidRPr="000F7A7E">
        <w:rPr>
          <w:rFonts w:ascii="Arial" w:eastAsia="Times New Roman" w:hAnsi="Arial" w:cs="Arial"/>
          <w:i/>
          <w:iCs/>
          <w:sz w:val="22"/>
          <w:szCs w:val="22"/>
          <w:lang w:eastAsia="en-GB"/>
        </w:rPr>
        <w:t xml:space="preserve">Antilles </w:t>
      </w:r>
      <w:r w:rsidR="000F7A7E" w:rsidRPr="000F7A7E">
        <w:rPr>
          <w:rFonts w:ascii="ArialMT" w:eastAsia="Times New Roman" w:hAnsi="ArialMT"/>
          <w:sz w:val="22"/>
          <w:szCs w:val="22"/>
          <w:lang w:eastAsia="en-GB"/>
        </w:rPr>
        <w:t xml:space="preserve">reaches the first beacon. </w:t>
      </w:r>
    </w:p>
    <w:p w14:paraId="79F57A6A" w14:textId="0FDE375C" w:rsidR="000F7A7E" w:rsidRPr="000F7A7E" w:rsidRDefault="000F7A7E" w:rsidP="000F7A7E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>(a)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Calculate the time elapsed on Zhang’s clock (as observed by Zhang) when the front of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" w:eastAsia="Times New Roman" w:hAnsi="Arial" w:cs="Arial"/>
          <w:i/>
          <w:iCs/>
          <w:sz w:val="22"/>
          <w:szCs w:val="22"/>
          <w:lang w:eastAsia="en-GB"/>
        </w:rPr>
        <w:t xml:space="preserve">Antilles </w:t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reaches the second beacon.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(1 mark) </w:t>
      </w:r>
    </w:p>
    <w:p w14:paraId="6DACD9D6" w14:textId="77777777" w:rsidR="000F7A7E" w:rsidRDefault="000F7A7E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B384147" w14:textId="77777777" w:rsidR="000F7A7E" w:rsidRDefault="000F7A7E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72C95F7" w14:textId="6D916843" w:rsidR="000F7A7E" w:rsidRDefault="000F7A7E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A99FCCE" w14:textId="77777777" w:rsidR="00AE6582" w:rsidRDefault="00AE6582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13C92102" w14:textId="77777777" w:rsidR="000F7A7E" w:rsidRDefault="000F7A7E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6766D2B" w14:textId="128ECD8A" w:rsidR="000F7A7E" w:rsidRPr="000F7A7E" w:rsidRDefault="000F7A7E" w:rsidP="000F7A7E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>(b)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Calculate the distance Chloe observes between the beacons before she passes the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>first</w:t>
      </w:r>
      <w:r>
        <w:rPr>
          <w:rFonts w:ascii="ArialMT" w:eastAsia="Times New Roman" w:hAnsi="ArialMT"/>
          <w:sz w:val="22"/>
          <w:szCs w:val="22"/>
          <w:lang w:eastAsia="en-GB"/>
        </w:rPr>
        <w:t xml:space="preserve"> </w:t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beacon.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5C250EDC" w14:textId="77777777" w:rsidR="000F7A7E" w:rsidRDefault="000F7A7E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6E00D87C" w14:textId="77777777" w:rsidR="000F7A7E" w:rsidRDefault="000F7A7E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8B2E5E5" w14:textId="50842B80" w:rsidR="000F7A7E" w:rsidRDefault="000F7A7E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7EB78976" w14:textId="0198D52A" w:rsidR="000F7A7E" w:rsidRDefault="000F7A7E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F366414" w14:textId="77777777" w:rsidR="00941221" w:rsidRDefault="00941221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38E482E9" w14:textId="77777777" w:rsidR="000F7A7E" w:rsidRDefault="000F7A7E" w:rsidP="000F7A7E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0AC2C14" w14:textId="12B21E23" w:rsidR="000F7A7E" w:rsidRPr="000F7A7E" w:rsidRDefault="000F7A7E" w:rsidP="000F7A7E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(c)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At one stage, Zhang observes </w:t>
      </w:r>
      <w:r w:rsidRPr="000F7A7E">
        <w:rPr>
          <w:rFonts w:ascii="Arial" w:eastAsia="Times New Roman" w:hAnsi="Arial" w:cs="Arial"/>
          <w:i/>
          <w:iCs/>
          <w:sz w:val="22"/>
          <w:szCs w:val="22"/>
          <w:lang w:eastAsia="en-GB"/>
        </w:rPr>
        <w:t xml:space="preserve">Antilles </w:t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fits completely between the two beacons. Chloe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says that at no time did the spaceship completely fit between the beacons. Explain how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they can both be correct, and why.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F7A7E">
        <w:rPr>
          <w:rFonts w:ascii="ArialMT" w:eastAsia="Times New Roman" w:hAnsi="ArialMT"/>
          <w:sz w:val="22"/>
          <w:szCs w:val="22"/>
          <w:lang w:eastAsia="en-GB"/>
        </w:rPr>
        <w:t xml:space="preserve">(4 marks) </w:t>
      </w:r>
    </w:p>
    <w:p w14:paraId="6D3DD21C" w14:textId="2823C36C" w:rsidR="00D2184E" w:rsidRPr="00D2184E" w:rsidRDefault="00D2184E" w:rsidP="000F7A7E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5E61D58" w14:textId="328564CE" w:rsidR="002B7969" w:rsidRPr="002B7969" w:rsidRDefault="002B7969" w:rsidP="000F7A7E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71BE28C" w14:textId="265E1441" w:rsidR="002B7969" w:rsidRPr="009926AB" w:rsidRDefault="002B7969" w:rsidP="000F7A7E">
      <w:pPr>
        <w:rPr>
          <w:rFonts w:ascii="Arial" w:hAnsi="Arial" w:cs="Arial"/>
          <w:sz w:val="22"/>
          <w:szCs w:val="22"/>
        </w:rPr>
      </w:pPr>
    </w:p>
    <w:p w14:paraId="7DBEC691" w14:textId="30713914" w:rsidR="00DB2D8D" w:rsidRPr="009926AB" w:rsidRDefault="00DB2D8D" w:rsidP="000F7A7E">
      <w:pPr>
        <w:rPr>
          <w:rFonts w:ascii="Arial" w:hAnsi="Arial" w:cs="Arial"/>
          <w:sz w:val="22"/>
          <w:szCs w:val="22"/>
        </w:rPr>
      </w:pPr>
    </w:p>
    <w:p w14:paraId="6A0C77AC" w14:textId="77777777" w:rsidR="00DB2D8D" w:rsidRPr="009926AB" w:rsidRDefault="00DB2D8D" w:rsidP="000F7A7E">
      <w:pPr>
        <w:rPr>
          <w:rFonts w:ascii="Arial" w:hAnsi="Arial" w:cs="Arial"/>
          <w:sz w:val="22"/>
          <w:szCs w:val="22"/>
        </w:rPr>
      </w:pPr>
    </w:p>
    <w:p w14:paraId="35A2DB5E" w14:textId="5EE2A754" w:rsidR="00C25DB5" w:rsidRPr="009926AB" w:rsidRDefault="00C25DB5" w:rsidP="000F7A7E">
      <w:pPr>
        <w:pStyle w:val="NormalWeb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A655225" w14:textId="160A3672" w:rsidR="00AE6582" w:rsidRDefault="00AE6582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</w:p>
    <w:p w14:paraId="6C89B07D" w14:textId="49E54CC9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13.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>The table below shows the classification of matter.</w:t>
      </w:r>
    </w:p>
    <w:p w14:paraId="7CBFA87D" w14:textId="715B38F6" w:rsidR="00AE6582" w:rsidRPr="00AE6582" w:rsidRDefault="00AE6582" w:rsidP="00AE6582">
      <w:pPr>
        <w:pStyle w:val="NormalWeb"/>
        <w:jc w:val="center"/>
        <w:rPr>
          <w:rFonts w:eastAsia="Times New Roman"/>
          <w:lang w:eastAsia="en-GB"/>
        </w:rPr>
      </w:pPr>
      <w:r>
        <w:rPr>
          <w:rFonts w:eastAsia="Times New Roman"/>
          <w:noProof/>
          <w:lang w:eastAsia="en-GB"/>
        </w:rPr>
        <w:drawing>
          <wp:inline distT="0" distB="0" distL="0" distR="0" wp14:anchorId="53A51905" wp14:editId="466DE371">
            <wp:extent cx="1837146" cy="2213429"/>
            <wp:effectExtent l="0" t="0" r="444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20-06-15 at 3.39.56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948" cy="22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13C6" w14:textId="00BB4EA8" w:rsidR="00AE6582" w:rsidRPr="00AE6582" w:rsidRDefault="00AE6582" w:rsidP="00AE6582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A kaon is a subatomic particle first detected in cosmic rays in 1947. There are four types: </w:t>
      </w:r>
    </w:p>
    <w:p w14:paraId="6B821457" w14:textId="77777777" w:rsidR="00AE6582" w:rsidRPr="00AE6582" w:rsidRDefault="00AE6582" w:rsidP="00AE6582">
      <w:pPr>
        <w:rPr>
          <w:rFonts w:ascii="Arial" w:hAnsi="Arial" w:cs="Arial"/>
        </w:rPr>
      </w:pPr>
      <w:r>
        <w:rPr>
          <w:sz w:val="36"/>
          <w:szCs w:val="36"/>
          <w:lang w:eastAsia="en-GB"/>
        </w:rPr>
        <w:tab/>
      </w:r>
      <w:r w:rsidRPr="00AE6582">
        <w:rPr>
          <w:rFonts w:ascii="Arial" w:hAnsi="Arial" w:cs="Arial"/>
          <w:b/>
          <w:bCs/>
        </w:rPr>
        <w:t>K</w:t>
      </w:r>
      <w:r w:rsidRPr="00AE6582">
        <w:rPr>
          <w:rFonts w:ascii="Arial" w:hAnsi="Arial" w:cs="Arial"/>
          <w:b/>
          <w:bCs/>
          <w:vertAlign w:val="superscript"/>
        </w:rPr>
        <w:t>−</w:t>
      </w:r>
      <w:r w:rsidRPr="00AE6582">
        <w:rPr>
          <w:rFonts w:ascii="Arial" w:hAnsi="Arial" w:cs="Arial"/>
        </w:rPr>
        <w:t xml:space="preserve"> </w:t>
      </w:r>
      <w:r w:rsidRPr="00AE6582">
        <w:rPr>
          <w:rFonts w:ascii="Arial" w:hAnsi="Arial" w:cs="Arial"/>
        </w:rPr>
        <w:tab/>
        <w:t xml:space="preserve">a negatively-charged particle consisting of a strange quark and an up antiquark </w:t>
      </w:r>
    </w:p>
    <w:p w14:paraId="43DB660E" w14:textId="77777777" w:rsidR="00AE6582" w:rsidRPr="00AE6582" w:rsidRDefault="00AE6582" w:rsidP="00AE6582">
      <w:pPr>
        <w:rPr>
          <w:rFonts w:ascii="Arial" w:hAnsi="Arial" w:cs="Arial"/>
        </w:rPr>
      </w:pPr>
      <w:r w:rsidRPr="00AE6582">
        <w:rPr>
          <w:rFonts w:ascii="Arial" w:hAnsi="Arial" w:cs="Arial"/>
        </w:rPr>
        <w:tab/>
      </w:r>
      <w:r w:rsidRPr="00AE6582">
        <w:rPr>
          <w:rFonts w:ascii="Arial" w:hAnsi="Arial" w:cs="Arial"/>
          <w:b/>
          <w:bCs/>
        </w:rPr>
        <w:t>K</w:t>
      </w:r>
      <w:r w:rsidRPr="00AE6582">
        <w:rPr>
          <w:rFonts w:ascii="Arial" w:hAnsi="Arial" w:cs="Arial"/>
          <w:b/>
          <w:bCs/>
          <w:vertAlign w:val="superscript"/>
        </w:rPr>
        <w:t>+</w:t>
      </w:r>
      <w:r w:rsidRPr="00AE6582">
        <w:rPr>
          <w:rFonts w:ascii="Arial" w:hAnsi="Arial" w:cs="Arial"/>
        </w:rPr>
        <w:t xml:space="preserve"> </w:t>
      </w:r>
      <w:r w:rsidRPr="00AE6582">
        <w:rPr>
          <w:rFonts w:ascii="Arial" w:hAnsi="Arial" w:cs="Arial"/>
        </w:rPr>
        <w:tab/>
        <w:t xml:space="preserve">a positively-charged antiparticle of the </w:t>
      </w:r>
      <w:r w:rsidRPr="00AE6582">
        <w:rPr>
          <w:rFonts w:ascii="Arial" w:hAnsi="Arial" w:cs="Arial"/>
          <w:b/>
          <w:bCs/>
        </w:rPr>
        <w:t>K</w:t>
      </w:r>
      <w:r w:rsidRPr="00AE6582">
        <w:rPr>
          <w:rFonts w:ascii="Arial" w:hAnsi="Arial" w:cs="Arial"/>
          <w:b/>
          <w:bCs/>
          <w:vertAlign w:val="superscript"/>
        </w:rPr>
        <w:t>−</w:t>
      </w:r>
      <w:r w:rsidRPr="00AE6582">
        <w:rPr>
          <w:rFonts w:ascii="Arial" w:hAnsi="Arial" w:cs="Arial"/>
        </w:rPr>
        <w:t xml:space="preserve"> kaon</w:t>
      </w:r>
    </w:p>
    <w:p w14:paraId="06DD9C12" w14:textId="3BD61AA8" w:rsidR="00AE6582" w:rsidRPr="00AE6582" w:rsidRDefault="00AE6582" w:rsidP="00AE6582">
      <w:pPr>
        <w:rPr>
          <w:rFonts w:ascii="Arial" w:hAnsi="Arial" w:cs="Arial"/>
        </w:rPr>
      </w:pPr>
      <w:r w:rsidRPr="00AE6582">
        <w:rPr>
          <w:rFonts w:ascii="Arial" w:hAnsi="Arial" w:cs="Arial"/>
        </w:rPr>
        <w:tab/>
      </w:r>
      <w:r w:rsidRPr="00AE6582">
        <w:rPr>
          <w:rFonts w:ascii="Arial" w:hAnsi="Arial" w:cs="Arial"/>
          <w:b/>
          <w:bCs/>
        </w:rPr>
        <w:t>K</w:t>
      </w:r>
      <w:r w:rsidRPr="00AE6582">
        <w:rPr>
          <w:rFonts w:ascii="Arial" w:hAnsi="Arial" w:cs="Arial"/>
          <w:b/>
          <w:bCs/>
          <w:vertAlign w:val="superscript"/>
        </w:rPr>
        <w:t>0</w:t>
      </w:r>
      <w:r w:rsidRPr="00AE6582">
        <w:rPr>
          <w:rFonts w:ascii="Arial" w:hAnsi="Arial" w:cs="Arial"/>
        </w:rPr>
        <w:t xml:space="preserve"> </w:t>
      </w:r>
      <w:r w:rsidRPr="00AE6582">
        <w:rPr>
          <w:rFonts w:ascii="Arial" w:hAnsi="Arial" w:cs="Arial"/>
        </w:rPr>
        <w:tab/>
        <w:t xml:space="preserve">a neutrally-charged particle consisting of a strange antiquark and a down quark </w:t>
      </w:r>
    </w:p>
    <w:p w14:paraId="2B258BA4" w14:textId="2CC52606" w:rsidR="00AE6582" w:rsidRPr="00AE6582" w:rsidRDefault="00AE6582" w:rsidP="00AE6582">
      <w:pPr>
        <w:rPr>
          <w:rFonts w:ascii="Arial" w:hAnsi="Arial" w:cs="Arial"/>
        </w:rPr>
      </w:pPr>
      <w:r w:rsidRPr="00AE6582">
        <w:rPr>
          <w:rFonts w:ascii="Arial" w:hAnsi="Arial" w:cs="Arial"/>
        </w:rPr>
        <w:tab/>
      </w:r>
      <w:r w:rsidRPr="00AE6582">
        <w:rPr>
          <w:rFonts w:ascii="Arial" w:hAnsi="Arial" w:cs="Arial"/>
          <w:b/>
          <w:bCs/>
        </w:rPr>
        <w:t>K</w:t>
      </w:r>
      <w:r w:rsidRPr="00AE6582">
        <w:rPr>
          <w:rFonts w:ascii="Arial" w:hAnsi="Arial" w:cs="Arial"/>
          <w:b/>
          <w:bCs/>
          <w:vertAlign w:val="superscript"/>
        </w:rPr>
        <w:t>0−</w:t>
      </w:r>
      <w:r w:rsidRPr="00AE65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E6582">
        <w:rPr>
          <w:rFonts w:ascii="Arial" w:hAnsi="Arial" w:cs="Arial"/>
        </w:rPr>
        <w:t xml:space="preserve">the antiparticle of the </w:t>
      </w:r>
      <w:r w:rsidRPr="00AE6582">
        <w:rPr>
          <w:rFonts w:ascii="Arial" w:hAnsi="Arial" w:cs="Arial"/>
          <w:b/>
          <w:bCs/>
        </w:rPr>
        <w:t>K</w:t>
      </w:r>
      <w:r w:rsidRPr="00AE6582">
        <w:rPr>
          <w:rFonts w:ascii="Arial" w:hAnsi="Arial" w:cs="Arial"/>
          <w:b/>
          <w:bCs/>
          <w:vertAlign w:val="superscript"/>
        </w:rPr>
        <w:t>0</w:t>
      </w:r>
      <w:r w:rsidRPr="00AE6582">
        <w:rPr>
          <w:rFonts w:ascii="Arial" w:hAnsi="Arial" w:cs="Arial"/>
        </w:rPr>
        <w:t xml:space="preserve">. </w:t>
      </w:r>
    </w:p>
    <w:p w14:paraId="5A6ADE08" w14:textId="10342558" w:rsidR="00AE6582" w:rsidRPr="00AE6582" w:rsidRDefault="00AE6582" w:rsidP="00AE6582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>(a)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Are kaons classified as baryons or mesons?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  <w:t>(1 mark)</w:t>
      </w:r>
    </w:p>
    <w:p w14:paraId="20DACFAC" w14:textId="643E7AFD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C0128DB" w14:textId="77777777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0D4AF5F" w14:textId="0B2FC5B4" w:rsidR="00AE6582" w:rsidRPr="00AE6582" w:rsidRDefault="00AE6582" w:rsidP="00AE6582">
      <w:pPr>
        <w:spacing w:before="100" w:beforeAutospacing="1" w:after="100" w:afterAutospacing="1"/>
        <w:rPr>
          <w:rFonts w:ascii="Times New Roman" w:eastAsia="Times New Roman" w:hAnsi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>(b)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Justify your answer to part (a).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  <w:t>(2 marks)</w:t>
      </w:r>
    </w:p>
    <w:p w14:paraId="650C5411" w14:textId="77777777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92D2293" w14:textId="63893771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F2DD78B" w14:textId="505A758C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395C589F" w14:textId="77777777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5C690063" w14:textId="77777777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62086EE" w14:textId="77777777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20D776ED" w14:textId="4E67E543" w:rsidR="00C25DB5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>(c)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>Name the quarks that make up the K</w:t>
      </w:r>
      <w:r w:rsidRPr="00AE6582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0− </w:t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particle.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  <w:t>(2 marks)</w:t>
      </w:r>
    </w:p>
    <w:p w14:paraId="02D3163B" w14:textId="77089592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1F5EEE77" w14:textId="17EF0F58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492C5AB7" w14:textId="45A0FDB7" w:rsidR="00AE6582" w:rsidRDefault="00AE6582" w:rsidP="00AE6582">
      <w:pPr>
        <w:spacing w:before="100" w:beforeAutospacing="1" w:after="100" w:afterAutospacing="1"/>
        <w:rPr>
          <w:rFonts w:ascii="ArialMT" w:eastAsia="Times New Roman" w:hAnsi="ArialMT"/>
          <w:sz w:val="22"/>
          <w:szCs w:val="22"/>
          <w:lang w:eastAsia="en-GB"/>
        </w:rPr>
      </w:pPr>
    </w:p>
    <w:p w14:paraId="04A3F321" w14:textId="77777777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</w:p>
    <w:p w14:paraId="0D59C98F" w14:textId="77777777" w:rsidR="00AE6582" w:rsidRDefault="00AE6582">
      <w:pPr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br w:type="page"/>
      </w:r>
    </w:p>
    <w:p w14:paraId="3D047E34" w14:textId="5787FFF7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lastRenderedPageBreak/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(d)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>K</w:t>
      </w:r>
      <w:r w:rsidRPr="00AE6582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− </w:t>
      </w:r>
      <w:r w:rsidRPr="00AE6582">
        <w:rPr>
          <w:rFonts w:ascii="ArialMT" w:eastAsia="Times New Roman" w:hAnsi="ArialMT"/>
          <w:sz w:val="22"/>
          <w:szCs w:val="22"/>
          <w:lang w:eastAsia="en-GB"/>
        </w:rPr>
        <w:t>particles have a mean lifetime of 1.238 × 10</w:t>
      </w:r>
      <w:r w:rsidRPr="00AE6582">
        <w:rPr>
          <w:rFonts w:ascii="ArialMT" w:eastAsia="Times New Roman" w:hAnsi="ArialMT"/>
          <w:position w:val="8"/>
          <w:sz w:val="12"/>
          <w:szCs w:val="12"/>
          <w:lang w:eastAsia="en-GB"/>
        </w:rPr>
        <w:t xml:space="preserve">−8 </w:t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s in their own frame of reference.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>Kaons produced in a particle accelerator were found to be moving at 0.850</w:t>
      </w:r>
      <w:r w:rsidRPr="00AE6582">
        <w:rPr>
          <w:rFonts w:ascii="TimesNewRomanPS" w:eastAsia="Times New Roman" w:hAnsi="TimesNewRomanPS"/>
          <w:i/>
          <w:iCs/>
          <w:lang w:eastAsia="en-GB"/>
        </w:rPr>
        <w:t>c</w:t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. Calculate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their mean lifetime in the frame of reference of a stationary observer.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(3 marks) </w:t>
      </w:r>
    </w:p>
    <w:p w14:paraId="177378DB" w14:textId="43F02008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E09AEC4" w14:textId="04828992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EE45CF7" w14:textId="39CF28AD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B58507C" w14:textId="66148481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C2C3270" w14:textId="0697C9E8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8298D3F" w14:textId="3D1C53B2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2C3BB25" w14:textId="26C0A0A8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6E01F27" w14:textId="1F17F802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5921A39" w14:textId="0104F113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5A11CD3" w14:textId="00DBA9F7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6142979" w14:textId="4E87B809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7AC15A2" w14:textId="2FC6B2B5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4C28ED6" w14:textId="66EE93B6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9A5A394" w14:textId="12814547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44B6679" w14:textId="5BA6F3D7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EE56EAD" w14:textId="32D3A815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CE4012C" w14:textId="520DE321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9CF436C" w14:textId="1F5A8FA8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7045D899" w14:textId="42936B1B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201BB2DE" w14:textId="77777777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Kaons were produced in the Tevatron, a particle accelerator in the United States. Protons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were accelerated in a linear accelerator (LINAC) containing a strong electric field. Then they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were injected into the circular main injector ring to be accelerated to energies of up to </w:t>
      </w:r>
    </w:p>
    <w:p w14:paraId="6A3D277B" w14:textId="6F8E470A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AE6582">
        <w:rPr>
          <w:rFonts w:ascii="ArialMT" w:eastAsia="Times New Roman" w:hAnsi="ArialMT"/>
          <w:sz w:val="22"/>
          <w:szCs w:val="22"/>
          <w:lang w:eastAsia="en-GB"/>
        </w:rPr>
        <w:t>1</w:t>
      </w:r>
      <w:r>
        <w:rPr>
          <w:rFonts w:ascii="ArialMT" w:eastAsia="Times New Roman" w:hAnsi="ArialMT"/>
          <w:sz w:val="22"/>
          <w:szCs w:val="22"/>
          <w:lang w:eastAsia="en-GB"/>
        </w:rPr>
        <w:t>.00</w:t>
      </w:r>
      <w:r w:rsidRPr="00AE6582">
        <w:rPr>
          <w:rFonts w:ascii="ArialMT" w:eastAsia="Times New Roman" w:hAnsi="ArialMT"/>
          <w:sz w:val="22"/>
          <w:szCs w:val="22"/>
          <w:lang w:eastAsia="en-GB"/>
        </w:rPr>
        <w:t xml:space="preserve"> TeV. </w:t>
      </w:r>
    </w:p>
    <w:p w14:paraId="40484AC3" w14:textId="3068E5B2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BDEA319" w14:textId="77777777" w:rsidR="000779A6" w:rsidRDefault="00AE6582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="000779A6" w:rsidRPr="000779A6">
        <w:rPr>
          <w:rFonts w:ascii="ArialMT" w:eastAsia="Times New Roman" w:hAnsi="ArialMT"/>
          <w:sz w:val="22"/>
          <w:szCs w:val="22"/>
          <w:lang w:eastAsia="en-GB"/>
        </w:rPr>
        <w:t xml:space="preserve">(e) </w:t>
      </w:r>
      <w:r w:rsidR="000779A6">
        <w:rPr>
          <w:rFonts w:ascii="ArialMT" w:eastAsia="Times New Roman" w:hAnsi="ArialMT"/>
          <w:sz w:val="22"/>
          <w:szCs w:val="22"/>
          <w:lang w:eastAsia="en-GB"/>
        </w:rPr>
        <w:tab/>
      </w:r>
      <w:r w:rsidR="000779A6" w:rsidRPr="000779A6">
        <w:rPr>
          <w:rFonts w:ascii="ArialMT" w:eastAsia="Times New Roman" w:hAnsi="ArialMT"/>
          <w:sz w:val="22"/>
          <w:szCs w:val="22"/>
          <w:lang w:eastAsia="en-GB"/>
        </w:rPr>
        <w:t xml:space="preserve">With the use of appropriate equations, explain how the protons were: </w:t>
      </w:r>
    </w:p>
    <w:p w14:paraId="04903B0A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988B1D3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779A6">
        <w:rPr>
          <w:rFonts w:ascii="ArialMT" w:eastAsia="Times New Roman" w:hAnsi="ArialMT"/>
          <w:sz w:val="22"/>
          <w:szCs w:val="22"/>
          <w:lang w:eastAsia="en-GB"/>
        </w:rPr>
        <w:t>(i)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779A6">
        <w:rPr>
          <w:rFonts w:ascii="ArialMT" w:eastAsia="Times New Roman" w:hAnsi="ArialMT"/>
          <w:sz w:val="22"/>
          <w:szCs w:val="22"/>
          <w:lang w:eastAsia="en-GB"/>
        </w:rPr>
        <w:t xml:space="preserve">accelerated to high speeds in the linear accelerator.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779A6">
        <w:rPr>
          <w:rFonts w:ascii="ArialMT" w:eastAsia="Times New Roman" w:hAnsi="ArialMT"/>
          <w:sz w:val="22"/>
          <w:szCs w:val="22"/>
          <w:lang w:eastAsia="en-GB"/>
        </w:rPr>
        <w:t>(2 marks)</w:t>
      </w:r>
    </w:p>
    <w:p w14:paraId="137FF05D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BDBA00A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1255E893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B25A0C1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FAC0857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D9FE63C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524E042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310263F3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66D7C1A3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C17CFF2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4A98946" w14:textId="77777777" w:rsidR="000779A6" w:rsidRDefault="000779A6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FF912FE" w14:textId="05E29BE5" w:rsidR="000779A6" w:rsidRPr="000779A6" w:rsidRDefault="000779A6" w:rsidP="000779A6">
      <w:pPr>
        <w:pStyle w:val="NormalWeb"/>
        <w:spacing w:before="100" w:beforeAutospacing="1" w:after="100" w:afterAutospacing="1"/>
        <w:rPr>
          <w:rFonts w:eastAsia="Times New Roman"/>
          <w:lang w:eastAsia="en-GB"/>
        </w:rPr>
      </w:pP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779A6">
        <w:rPr>
          <w:rFonts w:ascii="ArialMT" w:eastAsia="Times New Roman" w:hAnsi="ArialMT"/>
          <w:sz w:val="22"/>
          <w:szCs w:val="22"/>
          <w:lang w:eastAsia="en-GB"/>
        </w:rPr>
        <w:t>(ii)  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779A6">
        <w:rPr>
          <w:rFonts w:ascii="ArialMT" w:eastAsia="Times New Roman" w:hAnsi="ArialMT"/>
          <w:sz w:val="22"/>
          <w:szCs w:val="22"/>
          <w:lang w:eastAsia="en-GB"/>
        </w:rPr>
        <w:t xml:space="preserve">held in circular paths in the main ring. </w:t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>
        <w:rPr>
          <w:rFonts w:ascii="ArialMT" w:eastAsia="Times New Roman" w:hAnsi="ArialMT"/>
          <w:sz w:val="22"/>
          <w:szCs w:val="22"/>
          <w:lang w:eastAsia="en-GB"/>
        </w:rPr>
        <w:tab/>
      </w:r>
      <w:r w:rsidRPr="000779A6">
        <w:rPr>
          <w:rFonts w:ascii="ArialMT" w:eastAsia="Times New Roman" w:hAnsi="ArialMT"/>
          <w:sz w:val="22"/>
          <w:szCs w:val="22"/>
          <w:lang w:eastAsia="en-GB"/>
        </w:rPr>
        <w:t xml:space="preserve">(2 marks) </w:t>
      </w:r>
    </w:p>
    <w:p w14:paraId="2C80B8A9" w14:textId="215A807A" w:rsidR="00AE6582" w:rsidRDefault="00AE6582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6DE4C43" w14:textId="29208307" w:rsidR="00AE6582" w:rsidRDefault="00AE6582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F4F7178" w14:textId="05C0DED7" w:rsidR="00AE6582" w:rsidRDefault="00AE6582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3319434" w14:textId="300F6E47" w:rsidR="00AE6582" w:rsidRDefault="00AE6582" w:rsidP="000779A6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B065609" w14:textId="1D1F729C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A7C8E42" w14:textId="776A4DAB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44329534" w14:textId="6392BDEF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0F8D760F" w14:textId="40F6D712" w:rsidR="00AE6582" w:rsidRDefault="00AE6582" w:rsidP="00AE6582">
      <w:pPr>
        <w:pStyle w:val="NormalWeb"/>
        <w:rPr>
          <w:rFonts w:ascii="ArialMT" w:eastAsia="Times New Roman" w:hAnsi="ArialMT"/>
          <w:sz w:val="22"/>
          <w:szCs w:val="22"/>
          <w:lang w:eastAsia="en-GB"/>
        </w:rPr>
      </w:pPr>
    </w:p>
    <w:p w14:paraId="58A59B2A" w14:textId="77777777" w:rsidR="00AE6582" w:rsidRPr="00AE6582" w:rsidRDefault="00AE6582" w:rsidP="00AE6582">
      <w:pPr>
        <w:pStyle w:val="NormalWeb"/>
        <w:rPr>
          <w:rFonts w:eastAsia="Times New Roman"/>
          <w:lang w:eastAsia="en-GB"/>
        </w:rPr>
      </w:pPr>
    </w:p>
    <w:p w14:paraId="236D27EA" w14:textId="57762BD3" w:rsidR="00C25DB5" w:rsidRPr="00FF7D54" w:rsidRDefault="00C25DB5" w:rsidP="007E2494">
      <w:pPr>
        <w:rPr>
          <w:rFonts w:ascii="Arial" w:hAnsi="Arial"/>
          <w:sz w:val="22"/>
          <w:szCs w:val="22"/>
        </w:rPr>
      </w:pPr>
    </w:p>
    <w:sectPr w:rsidR="00C25DB5" w:rsidRPr="00FF7D54" w:rsidSect="00DA5783">
      <w:footerReference w:type="even" r:id="rId13"/>
      <w:footerReference w:type="default" r:id="rId14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7BB00" w14:textId="77777777" w:rsidR="00F23E6C" w:rsidRDefault="00F23E6C" w:rsidP="0018511A">
      <w:r>
        <w:separator/>
      </w:r>
    </w:p>
  </w:endnote>
  <w:endnote w:type="continuationSeparator" w:id="0">
    <w:p w14:paraId="2D593281" w14:textId="77777777" w:rsidR="00F23E6C" w:rsidRDefault="00F23E6C" w:rsidP="00185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08109" w14:textId="77777777" w:rsidR="00AE46D1" w:rsidRDefault="00AE46D1" w:rsidP="001851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032F48" w14:textId="77777777" w:rsidR="00AE46D1" w:rsidRDefault="00AE4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0F15F" w14:textId="77777777" w:rsidR="00AE46D1" w:rsidRDefault="00AE46D1" w:rsidP="001851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04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DE8C07F" w14:textId="77777777" w:rsidR="00AE46D1" w:rsidRDefault="00AE4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F9BD6" w14:textId="77777777" w:rsidR="00F23E6C" w:rsidRDefault="00F23E6C" w:rsidP="0018511A">
      <w:r>
        <w:separator/>
      </w:r>
    </w:p>
  </w:footnote>
  <w:footnote w:type="continuationSeparator" w:id="0">
    <w:p w14:paraId="7CD85913" w14:textId="77777777" w:rsidR="00F23E6C" w:rsidRDefault="00F23E6C" w:rsidP="00185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A26639"/>
    <w:multiLevelType w:val="multilevel"/>
    <w:tmpl w:val="F0D2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A0681"/>
    <w:multiLevelType w:val="multilevel"/>
    <w:tmpl w:val="87B2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70981"/>
    <w:multiLevelType w:val="multilevel"/>
    <w:tmpl w:val="B6EAC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66947"/>
    <w:multiLevelType w:val="multilevel"/>
    <w:tmpl w:val="505E8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03EAD"/>
    <w:multiLevelType w:val="multilevel"/>
    <w:tmpl w:val="6C823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381E7E"/>
    <w:multiLevelType w:val="multilevel"/>
    <w:tmpl w:val="F6E2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D2B7D"/>
    <w:multiLevelType w:val="multilevel"/>
    <w:tmpl w:val="1F266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7E04D8"/>
    <w:multiLevelType w:val="multilevel"/>
    <w:tmpl w:val="1220A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04CF9"/>
    <w:multiLevelType w:val="multilevel"/>
    <w:tmpl w:val="49E8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B1E50"/>
    <w:multiLevelType w:val="multilevel"/>
    <w:tmpl w:val="3006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8C2594"/>
    <w:multiLevelType w:val="multilevel"/>
    <w:tmpl w:val="8B84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4508B9"/>
    <w:multiLevelType w:val="multilevel"/>
    <w:tmpl w:val="BF14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DF7B71"/>
    <w:multiLevelType w:val="multilevel"/>
    <w:tmpl w:val="BF2EB8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4" w15:restartNumberingAfterBreak="0">
    <w:nsid w:val="70A129E8"/>
    <w:multiLevelType w:val="multilevel"/>
    <w:tmpl w:val="B744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03218"/>
    <w:multiLevelType w:val="multilevel"/>
    <w:tmpl w:val="116EF8F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6" w15:restartNumberingAfterBreak="0">
    <w:nsid w:val="7E0965D2"/>
    <w:multiLevelType w:val="hybridMultilevel"/>
    <w:tmpl w:val="F4ACE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9"/>
  </w:num>
  <w:num w:numId="8">
    <w:abstractNumId w:val="13"/>
  </w:num>
  <w:num w:numId="9">
    <w:abstractNumId w:val="16"/>
  </w:num>
  <w:num w:numId="10">
    <w:abstractNumId w:val="7"/>
  </w:num>
  <w:num w:numId="11">
    <w:abstractNumId w:val="5"/>
  </w:num>
  <w:num w:numId="12">
    <w:abstractNumId w:val="8"/>
  </w:num>
  <w:num w:numId="13">
    <w:abstractNumId w:val="4"/>
  </w:num>
  <w:num w:numId="14">
    <w:abstractNumId w:val="14"/>
  </w:num>
  <w:num w:numId="15">
    <w:abstractNumId w:val="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AU" w:vendorID="2" w:dllVersion="6" w:checkStyle="1"/>
  <w:proofState w:spelling="clean"/>
  <w:attachedTemplate r:id="rId1"/>
  <w:defaultTabStop w:val="567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D8"/>
    <w:rsid w:val="00005EFD"/>
    <w:rsid w:val="00043089"/>
    <w:rsid w:val="00052BEF"/>
    <w:rsid w:val="0006596F"/>
    <w:rsid w:val="00072436"/>
    <w:rsid w:val="000779A6"/>
    <w:rsid w:val="000A4521"/>
    <w:rsid w:val="000A514A"/>
    <w:rsid w:val="000C4BD2"/>
    <w:rsid w:val="000D3FD9"/>
    <w:rsid w:val="000E4CDD"/>
    <w:rsid w:val="000F7A7E"/>
    <w:rsid w:val="001205FB"/>
    <w:rsid w:val="00170482"/>
    <w:rsid w:val="0018511A"/>
    <w:rsid w:val="001C4CC2"/>
    <w:rsid w:val="00222BC9"/>
    <w:rsid w:val="00223911"/>
    <w:rsid w:val="00225E46"/>
    <w:rsid w:val="002754D1"/>
    <w:rsid w:val="002B7969"/>
    <w:rsid w:val="002D009D"/>
    <w:rsid w:val="002E7379"/>
    <w:rsid w:val="00397BA1"/>
    <w:rsid w:val="003A3A8C"/>
    <w:rsid w:val="003B43B4"/>
    <w:rsid w:val="003D11C3"/>
    <w:rsid w:val="003E6F76"/>
    <w:rsid w:val="004843EF"/>
    <w:rsid w:val="004A1EEC"/>
    <w:rsid w:val="004D0A58"/>
    <w:rsid w:val="004F2ED6"/>
    <w:rsid w:val="004F4735"/>
    <w:rsid w:val="00536866"/>
    <w:rsid w:val="005546ED"/>
    <w:rsid w:val="0057796B"/>
    <w:rsid w:val="005872A5"/>
    <w:rsid w:val="005E4FF0"/>
    <w:rsid w:val="00603165"/>
    <w:rsid w:val="006378C3"/>
    <w:rsid w:val="00682BE2"/>
    <w:rsid w:val="00747636"/>
    <w:rsid w:val="0075152B"/>
    <w:rsid w:val="00781467"/>
    <w:rsid w:val="007A0B99"/>
    <w:rsid w:val="007D04EF"/>
    <w:rsid w:val="007D1A39"/>
    <w:rsid w:val="007E2494"/>
    <w:rsid w:val="00810444"/>
    <w:rsid w:val="00931EB4"/>
    <w:rsid w:val="00941221"/>
    <w:rsid w:val="00967719"/>
    <w:rsid w:val="009926AB"/>
    <w:rsid w:val="00994D66"/>
    <w:rsid w:val="009A7A39"/>
    <w:rsid w:val="009B50D8"/>
    <w:rsid w:val="00A71FEC"/>
    <w:rsid w:val="00AE0172"/>
    <w:rsid w:val="00AE46D1"/>
    <w:rsid w:val="00AE6582"/>
    <w:rsid w:val="00AF1922"/>
    <w:rsid w:val="00B064C5"/>
    <w:rsid w:val="00B42574"/>
    <w:rsid w:val="00BC58A4"/>
    <w:rsid w:val="00BD51DE"/>
    <w:rsid w:val="00BD660C"/>
    <w:rsid w:val="00BF67FC"/>
    <w:rsid w:val="00C25DB5"/>
    <w:rsid w:val="00CD30BF"/>
    <w:rsid w:val="00D2184E"/>
    <w:rsid w:val="00D253F1"/>
    <w:rsid w:val="00D757F8"/>
    <w:rsid w:val="00D77CA9"/>
    <w:rsid w:val="00DA5783"/>
    <w:rsid w:val="00DB2D8D"/>
    <w:rsid w:val="00DE40DA"/>
    <w:rsid w:val="00E8141C"/>
    <w:rsid w:val="00E8204A"/>
    <w:rsid w:val="00E9070B"/>
    <w:rsid w:val="00EA23E2"/>
    <w:rsid w:val="00F23E6C"/>
    <w:rsid w:val="00F61EA8"/>
    <w:rsid w:val="00FA5E34"/>
    <w:rsid w:val="00FE477C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6FA7E387"/>
  <w14:defaultImageDpi w14:val="300"/>
  <w15:chartTrackingRefBased/>
  <w15:docId w15:val="{D41DFD2D-1C44-A84F-BE3B-AC5508A72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0D8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5E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5E3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511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8511A"/>
    <w:rPr>
      <w:sz w:val="24"/>
      <w:szCs w:val="24"/>
    </w:rPr>
  </w:style>
  <w:style w:type="character" w:styleId="PageNumber">
    <w:name w:val="page number"/>
    <w:uiPriority w:val="99"/>
    <w:semiHidden/>
    <w:unhideWhenUsed/>
    <w:rsid w:val="0018511A"/>
  </w:style>
  <w:style w:type="paragraph" w:styleId="NormalWeb">
    <w:name w:val="Normal (Web)"/>
    <w:basedOn w:val="Normal"/>
    <w:uiPriority w:val="99"/>
    <w:unhideWhenUsed/>
    <w:rsid w:val="00FF7D54"/>
    <w:rPr>
      <w:rFonts w:ascii="Times New Roman" w:hAnsi="Times New Roman"/>
    </w:rPr>
  </w:style>
  <w:style w:type="paragraph" w:styleId="ListParagraph">
    <w:name w:val="List Paragraph"/>
    <w:basedOn w:val="Normal"/>
    <w:uiPriority w:val="72"/>
    <w:qFormat/>
    <w:rsid w:val="005E4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D51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0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4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3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1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3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0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1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0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4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9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9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3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6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5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9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9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2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66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1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0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22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9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4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78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0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0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4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86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6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9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7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4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2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0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9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HolyCrossHDD:Users:wilson.ian:Library:Application%20Support:Microsoft:Office:User%20Templates:My%20Templates:My%20Templates:Word%20Processing%20(docx).dotx</Template>
  <TotalTime>3</TotalTime>
  <Pages>13</Pages>
  <Words>1582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Links>
    <vt:vector size="36" baseType="variant">
      <vt:variant>
        <vt:i4>3735581</vt:i4>
      </vt:variant>
      <vt:variant>
        <vt:i4>2487</vt:i4>
      </vt:variant>
      <vt:variant>
        <vt:i4>1025</vt:i4>
      </vt:variant>
      <vt:variant>
        <vt:i4>1</vt:i4>
      </vt:variant>
      <vt:variant>
        <vt:lpwstr>Screen Shot 2016-09-07 at 6</vt:lpwstr>
      </vt:variant>
      <vt:variant>
        <vt:lpwstr/>
      </vt:variant>
      <vt:variant>
        <vt:i4>3735581</vt:i4>
      </vt:variant>
      <vt:variant>
        <vt:i4>3894</vt:i4>
      </vt:variant>
      <vt:variant>
        <vt:i4>1026</vt:i4>
      </vt:variant>
      <vt:variant>
        <vt:i4>1</vt:i4>
      </vt:variant>
      <vt:variant>
        <vt:lpwstr>Screen Shot 2016-09-07 at 6</vt:lpwstr>
      </vt:variant>
      <vt:variant>
        <vt:lpwstr/>
      </vt:variant>
      <vt:variant>
        <vt:i4>3735580</vt:i4>
      </vt:variant>
      <vt:variant>
        <vt:i4>4978</vt:i4>
      </vt:variant>
      <vt:variant>
        <vt:i4>1027</vt:i4>
      </vt:variant>
      <vt:variant>
        <vt:i4>1</vt:i4>
      </vt:variant>
      <vt:variant>
        <vt:lpwstr>Screen Shot 2016-09-07 at 7</vt:lpwstr>
      </vt:variant>
      <vt:variant>
        <vt:lpwstr/>
      </vt:variant>
      <vt:variant>
        <vt:i4>3735580</vt:i4>
      </vt:variant>
      <vt:variant>
        <vt:i4>5786</vt:i4>
      </vt:variant>
      <vt:variant>
        <vt:i4>1028</vt:i4>
      </vt:variant>
      <vt:variant>
        <vt:i4>1</vt:i4>
      </vt:variant>
      <vt:variant>
        <vt:lpwstr>Screen Shot 2016-09-07 at 7</vt:lpwstr>
      </vt:variant>
      <vt:variant>
        <vt:lpwstr/>
      </vt:variant>
      <vt:variant>
        <vt:i4>3735580</vt:i4>
      </vt:variant>
      <vt:variant>
        <vt:i4>6766</vt:i4>
      </vt:variant>
      <vt:variant>
        <vt:i4>1029</vt:i4>
      </vt:variant>
      <vt:variant>
        <vt:i4>1</vt:i4>
      </vt:variant>
      <vt:variant>
        <vt:lpwstr>Screen Shot 2016-09-07 at 7</vt:lpwstr>
      </vt:variant>
      <vt:variant>
        <vt:lpwstr/>
      </vt:variant>
      <vt:variant>
        <vt:i4>3735580</vt:i4>
      </vt:variant>
      <vt:variant>
        <vt:i4>7151</vt:i4>
      </vt:variant>
      <vt:variant>
        <vt:i4>1030</vt:i4>
      </vt:variant>
      <vt:variant>
        <vt:i4>1</vt:i4>
      </vt:variant>
      <vt:variant>
        <vt:lpwstr>Screen Shot 2016-09-07 at 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Ian Wilson (Holy Cross College - Ellenbrook)</cp:lastModifiedBy>
  <cp:revision>5</cp:revision>
  <cp:lastPrinted>2020-06-15T08:08:00Z</cp:lastPrinted>
  <dcterms:created xsi:type="dcterms:W3CDTF">2020-06-15T08:08:00Z</dcterms:created>
  <dcterms:modified xsi:type="dcterms:W3CDTF">2020-06-16T05:04:00Z</dcterms:modified>
</cp:coreProperties>
</file>