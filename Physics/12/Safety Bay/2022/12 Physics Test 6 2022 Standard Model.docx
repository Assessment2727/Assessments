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16903" w14:textId="0E4D09E4" w:rsidR="007253AA" w:rsidRPr="00CC72C4" w:rsidRDefault="007253AA" w:rsidP="00CB3896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tabs>
          <w:tab w:val="left" w:pos="567"/>
          <w:tab w:val="left" w:pos="1134"/>
          <w:tab w:val="center" w:pos="4860"/>
          <w:tab w:val="right" w:pos="9639"/>
        </w:tabs>
        <w:spacing w:before="100" w:after="100"/>
        <w:jc w:val="right"/>
        <w:rPr>
          <w:rFonts w:ascii="Arial" w:hAnsi="Arial"/>
          <w:i/>
          <w:sz w:val="28"/>
        </w:rPr>
      </w:pPr>
      <w:r w:rsidRPr="00CC72C4">
        <w:rPr>
          <w:rFonts w:ascii="Arial" w:hAnsi="Arial"/>
          <w:b/>
          <w:sz w:val="28"/>
        </w:rPr>
        <w:t xml:space="preserve">Year </w:t>
      </w:r>
      <w:r w:rsidR="00EC3FC0">
        <w:rPr>
          <w:rFonts w:ascii="Arial" w:hAnsi="Arial"/>
          <w:b/>
          <w:sz w:val="28"/>
        </w:rPr>
        <w:t>12</w:t>
      </w:r>
      <w:r w:rsidR="009C3651" w:rsidRPr="00CC72C4">
        <w:rPr>
          <w:rFonts w:ascii="Arial" w:hAnsi="Arial"/>
          <w:b/>
          <w:sz w:val="28"/>
        </w:rPr>
        <w:t xml:space="preserve"> </w:t>
      </w:r>
      <w:r w:rsidR="00A3017D">
        <w:rPr>
          <w:rFonts w:ascii="Arial" w:hAnsi="Arial"/>
          <w:b/>
          <w:sz w:val="28"/>
        </w:rPr>
        <w:t>Physics</w:t>
      </w:r>
      <w:r w:rsidR="00FA36CB" w:rsidRPr="00CC72C4">
        <w:rPr>
          <w:rFonts w:ascii="Arial" w:hAnsi="Arial"/>
          <w:b/>
          <w:sz w:val="28"/>
        </w:rPr>
        <w:tab/>
      </w:r>
      <w:r w:rsidR="007D6261">
        <w:rPr>
          <w:rFonts w:ascii="Arial" w:hAnsi="Arial"/>
          <w:b/>
          <w:sz w:val="28"/>
        </w:rPr>
        <w:t xml:space="preserve">TEST # </w:t>
      </w:r>
      <w:r w:rsidR="00B01C59">
        <w:rPr>
          <w:rFonts w:ascii="Arial" w:hAnsi="Arial"/>
          <w:b/>
          <w:sz w:val="28"/>
        </w:rPr>
        <w:t>6</w:t>
      </w:r>
      <w:r w:rsidR="005365E9">
        <w:rPr>
          <w:rFonts w:ascii="Arial" w:hAnsi="Arial"/>
          <w:b/>
          <w:sz w:val="28"/>
        </w:rPr>
        <w:t xml:space="preserve"> – </w:t>
      </w:r>
      <w:r w:rsidR="00B01C59">
        <w:rPr>
          <w:rFonts w:ascii="Arial" w:hAnsi="Arial"/>
          <w:b/>
          <w:sz w:val="28"/>
        </w:rPr>
        <w:t>Standard Model</w:t>
      </w:r>
      <w:r w:rsidR="00FA36CB" w:rsidRPr="00CC72C4">
        <w:rPr>
          <w:rFonts w:ascii="Arial" w:hAnsi="Arial"/>
          <w:b/>
          <w:sz w:val="28"/>
        </w:rPr>
        <w:tab/>
      </w:r>
      <w:r w:rsidRPr="00CC72C4">
        <w:rPr>
          <w:rFonts w:ascii="Arial" w:hAnsi="Arial"/>
          <w:b/>
          <w:sz w:val="28"/>
        </w:rPr>
        <w:t>20</w:t>
      </w:r>
      <w:r w:rsidR="00295F31">
        <w:rPr>
          <w:rFonts w:ascii="Arial" w:hAnsi="Arial"/>
          <w:b/>
          <w:sz w:val="28"/>
        </w:rPr>
        <w:t>2</w:t>
      </w:r>
      <w:r w:rsidR="00E735E8">
        <w:rPr>
          <w:rFonts w:ascii="Arial" w:hAnsi="Arial"/>
          <w:b/>
          <w:sz w:val="28"/>
        </w:rPr>
        <w:t>2</w:t>
      </w:r>
    </w:p>
    <w:p w14:paraId="2CD6657E" w14:textId="77777777" w:rsidR="007253AA" w:rsidRPr="00FA36CB" w:rsidRDefault="007253AA" w:rsidP="00E23680">
      <w:pPr>
        <w:tabs>
          <w:tab w:val="left" w:pos="567"/>
          <w:tab w:val="left" w:pos="1134"/>
          <w:tab w:val="right" w:pos="9639"/>
        </w:tabs>
        <w:rPr>
          <w:rFonts w:ascii="Arial" w:hAnsi="Arial"/>
        </w:rPr>
      </w:pPr>
    </w:p>
    <w:p w14:paraId="38005E9A" w14:textId="77777777" w:rsidR="00B226C2" w:rsidRDefault="007D154B" w:rsidP="007D154B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  <w:r>
        <w:rPr>
          <w:rFonts w:ascii="Arial" w:hAnsi="Arial"/>
        </w:rPr>
        <w:t>NAME: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14:paraId="013A0CE5" w14:textId="77777777" w:rsidR="007D154B" w:rsidRPr="007D154B" w:rsidRDefault="007D154B" w:rsidP="007D154B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</w:p>
    <w:p w14:paraId="2B0D6397" w14:textId="4C88C5D2" w:rsidR="004B168A" w:rsidRPr="007D154B" w:rsidRDefault="007D154B" w:rsidP="00D255E3">
      <w:pPr>
        <w:tabs>
          <w:tab w:val="left" w:pos="567"/>
          <w:tab w:val="left" w:pos="1418"/>
          <w:tab w:val="right" w:pos="9639"/>
        </w:tabs>
        <w:rPr>
          <w:rFonts w:ascii="Arial" w:hAnsi="Arial"/>
          <w:i/>
        </w:rPr>
      </w:pPr>
      <w:r w:rsidRPr="007D154B">
        <w:rPr>
          <w:rFonts w:ascii="Arial" w:hAnsi="Arial"/>
          <w:i/>
        </w:rPr>
        <w:t xml:space="preserve">Total Marks: </w:t>
      </w:r>
      <w:r w:rsidR="00E735E8">
        <w:rPr>
          <w:rFonts w:ascii="Arial" w:hAnsi="Arial"/>
          <w:i/>
        </w:rPr>
        <w:t>35</w:t>
      </w:r>
      <w:r w:rsidRPr="007D154B">
        <w:rPr>
          <w:rFonts w:ascii="Arial" w:hAnsi="Arial"/>
          <w:i/>
        </w:rPr>
        <w:tab/>
        <w:t xml:space="preserve">Time Allowed: </w:t>
      </w:r>
      <w:r w:rsidR="00F8172F">
        <w:rPr>
          <w:rFonts w:ascii="Arial" w:hAnsi="Arial"/>
          <w:i/>
        </w:rPr>
        <w:t>45</w:t>
      </w:r>
      <w:r w:rsidRPr="007D154B">
        <w:rPr>
          <w:rFonts w:ascii="Arial" w:hAnsi="Arial"/>
          <w:i/>
        </w:rPr>
        <w:t xml:space="preserve"> minutes</w:t>
      </w:r>
    </w:p>
    <w:p w14:paraId="3BB26CC0" w14:textId="77777777" w:rsidR="007D154B" w:rsidRDefault="007D154B" w:rsidP="00D255E3">
      <w:pPr>
        <w:tabs>
          <w:tab w:val="left" w:pos="567"/>
          <w:tab w:val="left" w:pos="1418"/>
          <w:tab w:val="right" w:pos="9639"/>
        </w:tabs>
        <w:rPr>
          <w:rFonts w:ascii="Arial" w:hAnsi="Arial"/>
        </w:rPr>
      </w:pPr>
    </w:p>
    <w:p w14:paraId="3CBCE4FA" w14:textId="2E374A03" w:rsidR="007D154B" w:rsidRDefault="00103B7F" w:rsidP="004F392B">
      <w:pPr>
        <w:tabs>
          <w:tab w:val="left" w:pos="567"/>
          <w:tab w:val="left" w:pos="1418"/>
          <w:tab w:val="right" w:pos="9639"/>
        </w:tabs>
        <w:jc w:val="center"/>
        <w:rPr>
          <w:rFonts w:ascii="Arial" w:hAnsi="Arial"/>
        </w:rPr>
      </w:pPr>
      <w:r>
        <w:rPr>
          <w:rFonts w:ascii="Arial" w:hAnsi="Arial"/>
        </w:rPr>
        <w:t>(</w:t>
      </w:r>
      <w:r w:rsidR="004F392B">
        <w:rPr>
          <w:rFonts w:ascii="Arial" w:hAnsi="Arial"/>
        </w:rPr>
        <w:t>Formula sheet and scientific calculator permitted</w:t>
      </w:r>
      <w:r w:rsidR="002327EE">
        <w:rPr>
          <w:rFonts w:ascii="Arial" w:hAnsi="Arial"/>
        </w:rPr>
        <w:t>)</w:t>
      </w:r>
    </w:p>
    <w:p w14:paraId="6CF979C4" w14:textId="15405041" w:rsidR="008847C1" w:rsidRDefault="008847C1" w:rsidP="008B1C94">
      <w:pPr>
        <w:tabs>
          <w:tab w:val="left" w:pos="567"/>
          <w:tab w:val="left" w:pos="1418"/>
          <w:tab w:val="right" w:pos="9639"/>
        </w:tabs>
        <w:rPr>
          <w:rFonts w:ascii="Arial" w:hAnsi="Arial"/>
        </w:rPr>
      </w:pPr>
    </w:p>
    <w:p w14:paraId="5F5384FC" w14:textId="77777777" w:rsidR="008B1C94" w:rsidRDefault="008B1C94" w:rsidP="008B1C94">
      <w:pPr>
        <w:tabs>
          <w:tab w:val="left" w:pos="567"/>
          <w:tab w:val="left" w:pos="1418"/>
          <w:tab w:val="right" w:pos="9639"/>
        </w:tabs>
        <w:rPr>
          <w:rFonts w:ascii="Arial" w:hAnsi="Arial"/>
        </w:rPr>
      </w:pPr>
    </w:p>
    <w:p w14:paraId="4E445CE4" w14:textId="2857A8F1" w:rsidR="008847C1" w:rsidRPr="00ED78DC" w:rsidRDefault="008847C1" w:rsidP="008847C1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  <w:b/>
        </w:rPr>
      </w:pPr>
      <w:r w:rsidRPr="00ED78DC">
        <w:rPr>
          <w:rFonts w:ascii="Arial" w:hAnsi="Arial"/>
          <w:b/>
        </w:rPr>
        <w:t xml:space="preserve">Question </w:t>
      </w:r>
      <w:r>
        <w:rPr>
          <w:rFonts w:ascii="Arial" w:hAnsi="Arial"/>
          <w:b/>
        </w:rPr>
        <w:t>1</w:t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  <w:t>(</w:t>
      </w:r>
      <w:r w:rsidR="00E735E8">
        <w:rPr>
          <w:rFonts w:ascii="Arial" w:hAnsi="Arial"/>
          <w:b/>
        </w:rPr>
        <w:t>3</w:t>
      </w:r>
      <w:r w:rsidRPr="00ED78DC">
        <w:rPr>
          <w:rFonts w:ascii="Arial" w:hAnsi="Arial"/>
          <w:b/>
        </w:rPr>
        <w:t xml:space="preserve"> marks)</w:t>
      </w:r>
    </w:p>
    <w:p w14:paraId="2FAC7098" w14:textId="77777777" w:rsidR="008847C1" w:rsidRDefault="008847C1" w:rsidP="008847C1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41F3E3F" w14:textId="77B9CC32" w:rsidR="00F8172F" w:rsidRPr="00E735E8" w:rsidRDefault="00E735E8" w:rsidP="00E735E8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  <w:r>
        <w:rPr>
          <w:rFonts w:ascii="Arial" w:hAnsi="Arial"/>
        </w:rPr>
        <w:t xml:space="preserve">Calculate in joules the energy lost when a top quark </w:t>
      </w:r>
      <w:r w:rsidR="00482DC0">
        <w:rPr>
          <w:rFonts w:ascii="Arial" w:hAnsi="Arial"/>
        </w:rPr>
        <w:t>decays</w:t>
      </w:r>
      <w:r>
        <w:rPr>
          <w:rFonts w:ascii="Arial" w:hAnsi="Arial"/>
        </w:rPr>
        <w:t xml:space="preserve"> </w:t>
      </w:r>
      <w:r w:rsidR="00482DC0">
        <w:rPr>
          <w:rFonts w:ascii="Arial" w:hAnsi="Arial"/>
        </w:rPr>
        <w:t>to a charm quark.</w:t>
      </w:r>
    </w:p>
    <w:p w14:paraId="2FC23B6E" w14:textId="38CCCAB7" w:rsidR="00F419CF" w:rsidRDefault="00F419CF" w:rsidP="00F419C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3899810" w14:textId="5B439933" w:rsidR="008B1C94" w:rsidRDefault="008B1C94" w:rsidP="00F419C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B592892" w14:textId="69E2B5D1" w:rsidR="008B1C94" w:rsidRDefault="008B1C94" w:rsidP="00F419C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96605F1" w14:textId="4149A0C0" w:rsidR="008B1C94" w:rsidRDefault="008B1C94" w:rsidP="00F419C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1D05454" w14:textId="77777777" w:rsidR="005578A9" w:rsidRDefault="005578A9" w:rsidP="00F419C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37C56F9" w14:textId="77777777" w:rsidR="005578A9" w:rsidRDefault="005578A9" w:rsidP="00F419C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622DE74" w14:textId="77777777" w:rsidR="005578A9" w:rsidRDefault="005578A9" w:rsidP="00F419C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DAD0B9D" w14:textId="77777777" w:rsidR="005578A9" w:rsidRDefault="005578A9" w:rsidP="00F419C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054498A" w14:textId="77777777" w:rsidR="005578A9" w:rsidRDefault="005578A9" w:rsidP="00F419C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2D8A581" w14:textId="77777777" w:rsidR="005578A9" w:rsidRDefault="005578A9" w:rsidP="00F419C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07B28E9" w14:textId="77777777" w:rsidR="005578A9" w:rsidRDefault="005578A9" w:rsidP="00F419C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E684F16" w14:textId="052B7B62" w:rsidR="00F419CF" w:rsidRDefault="00F419CF" w:rsidP="00F419C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0290A95" w14:textId="1207E706" w:rsidR="00F419CF" w:rsidRDefault="00F419CF" w:rsidP="00F419C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4369B48" w14:textId="2D5FB01E" w:rsidR="008B1C94" w:rsidRDefault="008B1C94" w:rsidP="00F419C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AF4454A" w14:textId="5DD6E5F6" w:rsidR="008B1C94" w:rsidRDefault="008B1C94" w:rsidP="00F419C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8410907" w14:textId="091B6573" w:rsidR="008B1C94" w:rsidRDefault="008B1C94" w:rsidP="00F419C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6CA153B" w14:textId="1A611C83" w:rsidR="008B1C94" w:rsidRDefault="008B1C94" w:rsidP="00F419C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C7A8623" w14:textId="65ACA442" w:rsidR="008B1C94" w:rsidRDefault="008B1C94" w:rsidP="00F419C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C1E01DB" w14:textId="4356F434" w:rsidR="005578A9" w:rsidRPr="00ED78DC" w:rsidRDefault="005578A9" w:rsidP="005578A9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  <w:b/>
        </w:rPr>
      </w:pPr>
      <w:r w:rsidRPr="00ED78DC">
        <w:rPr>
          <w:rFonts w:ascii="Arial" w:hAnsi="Arial"/>
          <w:b/>
        </w:rPr>
        <w:t xml:space="preserve">Question </w:t>
      </w:r>
      <w:r w:rsidR="00E9234C">
        <w:rPr>
          <w:rFonts w:ascii="Arial" w:hAnsi="Arial"/>
          <w:b/>
        </w:rPr>
        <w:t>2</w:t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  <w:t>(</w:t>
      </w:r>
      <w:r>
        <w:rPr>
          <w:rFonts w:ascii="Arial" w:hAnsi="Arial"/>
          <w:b/>
        </w:rPr>
        <w:t>4</w:t>
      </w:r>
      <w:r w:rsidRPr="00ED78DC">
        <w:rPr>
          <w:rFonts w:ascii="Arial" w:hAnsi="Arial"/>
          <w:b/>
        </w:rPr>
        <w:t xml:space="preserve"> marks)</w:t>
      </w:r>
    </w:p>
    <w:p w14:paraId="7639DE6F" w14:textId="77777777" w:rsidR="005578A9" w:rsidRDefault="005578A9" w:rsidP="005578A9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5174B27" w14:textId="77777777" w:rsidR="005578A9" w:rsidRDefault="005578A9" w:rsidP="005578A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  <w:r>
        <w:rPr>
          <w:rFonts w:ascii="Arial" w:hAnsi="Arial"/>
        </w:rPr>
        <w:t>State Y (yes) or N (no) to indicate which of the four fundamental forces affect(s) anti-neutrinos:</w:t>
      </w:r>
    </w:p>
    <w:p w14:paraId="09AAD058" w14:textId="77777777" w:rsidR="005578A9" w:rsidRDefault="005578A9" w:rsidP="005578A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90763C8" w14:textId="77777777" w:rsidR="005578A9" w:rsidRDefault="005578A9" w:rsidP="005578A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985"/>
      </w:tblGrid>
      <w:tr w:rsidR="005578A9" w:rsidRPr="00C87610" w14:paraId="532EF251" w14:textId="77777777" w:rsidTr="00D85822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</w:tcBorders>
          </w:tcPr>
          <w:p w14:paraId="2B8BE91E" w14:textId="77777777" w:rsidR="005578A9" w:rsidRPr="00C87610" w:rsidRDefault="005578A9" w:rsidP="00D85822">
            <w:pPr>
              <w:tabs>
                <w:tab w:val="left" w:pos="1418"/>
                <w:tab w:val="left" w:pos="2127"/>
                <w:tab w:val="left" w:pos="3261"/>
                <w:tab w:val="left" w:pos="3828"/>
                <w:tab w:val="left" w:pos="6237"/>
                <w:tab w:val="right" w:pos="9639"/>
              </w:tabs>
              <w:spacing w:before="60" w:after="6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Force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317AE84F" w14:textId="77777777" w:rsidR="005578A9" w:rsidRPr="00C87610" w:rsidRDefault="005578A9" w:rsidP="00D85822">
            <w:pPr>
              <w:tabs>
                <w:tab w:val="left" w:pos="1418"/>
                <w:tab w:val="left" w:pos="2127"/>
                <w:tab w:val="left" w:pos="3261"/>
                <w:tab w:val="left" w:pos="3828"/>
                <w:tab w:val="left" w:pos="6237"/>
                <w:tab w:val="right" w:pos="9639"/>
              </w:tabs>
              <w:spacing w:before="60" w:after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YES/NO</w:t>
            </w:r>
          </w:p>
        </w:tc>
      </w:tr>
      <w:tr w:rsidR="005578A9" w14:paraId="5ECA5499" w14:textId="77777777" w:rsidTr="00D85822">
        <w:trPr>
          <w:jc w:val="center"/>
        </w:trPr>
        <w:tc>
          <w:tcPr>
            <w:tcW w:w="2405" w:type="dxa"/>
          </w:tcPr>
          <w:p w14:paraId="4B13028A" w14:textId="77777777" w:rsidR="005578A9" w:rsidRDefault="005578A9" w:rsidP="00D85822">
            <w:pPr>
              <w:tabs>
                <w:tab w:val="left" w:pos="1418"/>
                <w:tab w:val="left" w:pos="2127"/>
                <w:tab w:val="left" w:pos="3261"/>
                <w:tab w:val="left" w:pos="3828"/>
                <w:tab w:val="left" w:pos="6237"/>
                <w:tab w:val="right" w:pos="9639"/>
              </w:tabs>
              <w:spacing w:before="60" w:after="60"/>
              <w:ind w:left="27"/>
              <w:rPr>
                <w:rFonts w:ascii="Arial" w:hAnsi="Arial"/>
              </w:rPr>
            </w:pPr>
            <w:r>
              <w:rPr>
                <w:rFonts w:ascii="Arial" w:hAnsi="Arial"/>
              </w:rPr>
              <w:t>Electromagnetism</w:t>
            </w:r>
          </w:p>
          <w:p w14:paraId="33553E4D" w14:textId="77777777" w:rsidR="005578A9" w:rsidRDefault="005578A9" w:rsidP="00D85822">
            <w:pPr>
              <w:tabs>
                <w:tab w:val="left" w:pos="1418"/>
                <w:tab w:val="left" w:pos="2127"/>
                <w:tab w:val="left" w:pos="3261"/>
                <w:tab w:val="left" w:pos="3828"/>
                <w:tab w:val="left" w:pos="6237"/>
                <w:tab w:val="right" w:pos="9639"/>
              </w:tabs>
              <w:spacing w:before="60" w:after="60"/>
              <w:rPr>
                <w:rFonts w:ascii="Arial" w:hAnsi="Arial"/>
              </w:rPr>
            </w:pPr>
          </w:p>
          <w:p w14:paraId="6843E577" w14:textId="77777777" w:rsidR="005578A9" w:rsidRDefault="005578A9" w:rsidP="00D85822">
            <w:pPr>
              <w:tabs>
                <w:tab w:val="left" w:pos="1418"/>
                <w:tab w:val="left" w:pos="2127"/>
                <w:tab w:val="left" w:pos="3261"/>
                <w:tab w:val="left" w:pos="3828"/>
                <w:tab w:val="left" w:pos="6237"/>
                <w:tab w:val="right" w:pos="9639"/>
              </w:tabs>
              <w:spacing w:before="60" w:after="60"/>
              <w:ind w:left="27"/>
              <w:rPr>
                <w:rFonts w:ascii="Arial" w:hAnsi="Arial"/>
              </w:rPr>
            </w:pPr>
            <w:r>
              <w:rPr>
                <w:rFonts w:ascii="Arial" w:hAnsi="Arial"/>
              </w:rPr>
              <w:t>Gravity</w:t>
            </w:r>
          </w:p>
          <w:p w14:paraId="0FC6E9BD" w14:textId="77777777" w:rsidR="005578A9" w:rsidRDefault="005578A9" w:rsidP="00D85822">
            <w:pPr>
              <w:tabs>
                <w:tab w:val="left" w:pos="1418"/>
                <w:tab w:val="left" w:pos="2127"/>
                <w:tab w:val="left" w:pos="3261"/>
                <w:tab w:val="left" w:pos="3828"/>
                <w:tab w:val="left" w:pos="6237"/>
                <w:tab w:val="right" w:pos="9639"/>
              </w:tabs>
              <w:spacing w:before="60" w:after="60"/>
              <w:ind w:left="27"/>
              <w:rPr>
                <w:rFonts w:ascii="Arial" w:hAnsi="Arial"/>
              </w:rPr>
            </w:pPr>
          </w:p>
          <w:p w14:paraId="5D01B387" w14:textId="77777777" w:rsidR="005578A9" w:rsidRDefault="005578A9" w:rsidP="00D85822">
            <w:pPr>
              <w:tabs>
                <w:tab w:val="left" w:pos="1418"/>
                <w:tab w:val="left" w:pos="2127"/>
                <w:tab w:val="left" w:pos="3261"/>
                <w:tab w:val="left" w:pos="3828"/>
                <w:tab w:val="left" w:pos="6237"/>
                <w:tab w:val="right" w:pos="9639"/>
              </w:tabs>
              <w:spacing w:before="60" w:after="60"/>
              <w:ind w:left="27"/>
              <w:rPr>
                <w:rFonts w:ascii="Arial" w:hAnsi="Arial"/>
              </w:rPr>
            </w:pPr>
            <w:r>
              <w:rPr>
                <w:rFonts w:ascii="Arial" w:hAnsi="Arial"/>
              </w:rPr>
              <w:t>Weak nuclear</w:t>
            </w:r>
          </w:p>
          <w:p w14:paraId="255120E7" w14:textId="77777777" w:rsidR="005578A9" w:rsidRDefault="005578A9" w:rsidP="00D85822">
            <w:pPr>
              <w:tabs>
                <w:tab w:val="left" w:pos="1418"/>
                <w:tab w:val="left" w:pos="2127"/>
                <w:tab w:val="left" w:pos="3261"/>
                <w:tab w:val="left" w:pos="3828"/>
                <w:tab w:val="left" w:pos="6237"/>
                <w:tab w:val="right" w:pos="9639"/>
              </w:tabs>
              <w:spacing w:before="60" w:after="60"/>
              <w:ind w:left="27"/>
              <w:rPr>
                <w:rFonts w:ascii="Arial" w:hAnsi="Arial"/>
              </w:rPr>
            </w:pPr>
          </w:p>
          <w:p w14:paraId="3468161C" w14:textId="77777777" w:rsidR="005578A9" w:rsidRPr="00EC5837" w:rsidRDefault="005578A9" w:rsidP="00D85822">
            <w:pPr>
              <w:tabs>
                <w:tab w:val="left" w:pos="1418"/>
                <w:tab w:val="left" w:pos="2127"/>
                <w:tab w:val="left" w:pos="3261"/>
                <w:tab w:val="left" w:pos="3828"/>
                <w:tab w:val="left" w:pos="6237"/>
                <w:tab w:val="right" w:pos="9639"/>
              </w:tabs>
              <w:spacing w:before="60" w:after="60"/>
              <w:ind w:left="27"/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</w:rPr>
              <w:t>Strong nuclear</w:t>
            </w:r>
          </w:p>
        </w:tc>
        <w:tc>
          <w:tcPr>
            <w:tcW w:w="1985" w:type="dxa"/>
          </w:tcPr>
          <w:p w14:paraId="182501FF" w14:textId="77777777" w:rsidR="005578A9" w:rsidRDefault="005578A9" w:rsidP="00D85822">
            <w:pPr>
              <w:tabs>
                <w:tab w:val="left" w:pos="1418"/>
                <w:tab w:val="left" w:pos="2127"/>
                <w:tab w:val="left" w:pos="3261"/>
                <w:tab w:val="left" w:pos="3828"/>
                <w:tab w:val="left" w:pos="6237"/>
                <w:tab w:val="right" w:pos="9639"/>
              </w:tabs>
              <w:spacing w:before="60" w:after="60"/>
              <w:rPr>
                <w:rFonts w:ascii="Arial" w:hAnsi="Arial"/>
              </w:rPr>
            </w:pPr>
          </w:p>
        </w:tc>
      </w:tr>
    </w:tbl>
    <w:p w14:paraId="131C5DEE" w14:textId="77777777" w:rsidR="005578A9" w:rsidRDefault="005578A9" w:rsidP="005578A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24C3FF7" w14:textId="77777777" w:rsidR="005578A9" w:rsidRDefault="005578A9" w:rsidP="005578A9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left="567"/>
        <w:rPr>
          <w:rFonts w:ascii="Arial" w:hAnsi="Arial"/>
        </w:rPr>
      </w:pPr>
    </w:p>
    <w:p w14:paraId="456E15F6" w14:textId="77777777" w:rsidR="005578A9" w:rsidRDefault="005578A9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237FB869" w14:textId="1FD45AD3" w:rsidR="005F4A8E" w:rsidRPr="00ED78DC" w:rsidRDefault="005F4A8E" w:rsidP="005F4A8E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  <w:b/>
        </w:rPr>
      </w:pPr>
      <w:r w:rsidRPr="00ED78DC">
        <w:rPr>
          <w:rFonts w:ascii="Arial" w:hAnsi="Arial"/>
          <w:b/>
        </w:rPr>
        <w:lastRenderedPageBreak/>
        <w:t xml:space="preserve">Question </w:t>
      </w:r>
      <w:r w:rsidR="00E9234C">
        <w:rPr>
          <w:rFonts w:ascii="Arial" w:hAnsi="Arial"/>
          <w:b/>
        </w:rPr>
        <w:t>3</w:t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  <w:t>(</w:t>
      </w:r>
      <w:r w:rsidR="00482DC0">
        <w:rPr>
          <w:rFonts w:ascii="Arial" w:hAnsi="Arial"/>
          <w:b/>
        </w:rPr>
        <w:t>7</w:t>
      </w:r>
      <w:r w:rsidRPr="00ED78DC">
        <w:rPr>
          <w:rFonts w:ascii="Arial" w:hAnsi="Arial"/>
          <w:b/>
        </w:rPr>
        <w:t xml:space="preserve"> marks)</w:t>
      </w:r>
    </w:p>
    <w:p w14:paraId="75D26284" w14:textId="77777777" w:rsidR="005F4A8E" w:rsidRDefault="005F4A8E" w:rsidP="005F4A8E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31A6202" w14:textId="51CE1094" w:rsidR="005F4A8E" w:rsidRDefault="00B402A0" w:rsidP="005F4A8E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  <w:r>
        <w:rPr>
          <w:rFonts w:ascii="Arial" w:hAnsi="Arial"/>
        </w:rPr>
        <w:t xml:space="preserve">The meson </w:t>
      </w:r>
      <m:oMath>
        <m:r>
          <w:rPr>
            <w:sz w:val="26"/>
            <w:szCs w:val="26"/>
          </w:rPr>
          <m:t>u</m:t>
        </m:r>
        <m:acc>
          <m:accPr>
            <m:chr m:val="̅"/>
            <m:ctrlPr>
              <w:rPr>
                <w:i/>
                <w:sz w:val="26"/>
                <w:szCs w:val="26"/>
              </w:rPr>
            </m:ctrlPr>
          </m:accPr>
          <m:e>
            <m:r>
              <w:rPr>
                <w:sz w:val="26"/>
                <w:szCs w:val="26"/>
              </w:rPr>
              <m:t>s</m:t>
            </m:r>
          </m:e>
        </m:acc>
      </m:oMath>
      <w:r w:rsidR="00292B9A">
        <w:rPr>
          <w:rFonts w:ascii="Arial" w:hAnsi="Arial"/>
        </w:rPr>
        <w:t xml:space="preserve"> is called a </w:t>
      </w:r>
      <w:r w:rsidR="00292B9A">
        <w:rPr>
          <w:rFonts w:ascii="Arial" w:hAnsi="Arial"/>
          <w:i/>
          <w:iCs/>
        </w:rPr>
        <w:t>kaon</w:t>
      </w:r>
      <w:r w:rsidR="00292B9A">
        <w:rPr>
          <w:rFonts w:ascii="Arial" w:hAnsi="Arial"/>
        </w:rPr>
        <w:t xml:space="preserve"> (or </w:t>
      </w:r>
      <w:r w:rsidR="00292B9A">
        <w:rPr>
          <w:rFonts w:ascii="Arial" w:hAnsi="Arial"/>
          <w:i/>
          <w:iCs/>
        </w:rPr>
        <w:t>K</w:t>
      </w:r>
      <w:r w:rsidR="009C5BD0">
        <w:rPr>
          <w:rFonts w:ascii="Arial" w:hAnsi="Arial"/>
          <w:vertAlign w:val="superscript"/>
        </w:rPr>
        <w:t>+</w:t>
      </w:r>
      <w:r w:rsidR="009C5BD0">
        <w:rPr>
          <w:rFonts w:ascii="Arial" w:hAnsi="Arial"/>
        </w:rPr>
        <w:t>) particle.  This particle decays according to the following partially complete equation:</w:t>
      </w:r>
    </w:p>
    <w:p w14:paraId="75151767" w14:textId="77777777" w:rsidR="009C5BD0" w:rsidRDefault="009C5BD0" w:rsidP="005F4A8E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35DC006" w14:textId="5CD996CF" w:rsidR="009C5BD0" w:rsidRDefault="00C91A52" w:rsidP="00121E70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jc w:val="center"/>
        <w:rPr>
          <w:rFonts w:ascii="Arial" w:hAnsi="Arial"/>
        </w:rPr>
      </w:pPr>
      <m:oMath>
        <m:sSup>
          <m:sSupPr>
            <m:ctrlPr>
              <w:rPr>
                <w:i/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>K</m:t>
            </m:r>
          </m:e>
          <m:sup>
            <m:r>
              <w:rPr>
                <w:sz w:val="26"/>
                <w:szCs w:val="26"/>
              </w:rPr>
              <m:t>+</m:t>
            </m:r>
          </m:sup>
        </m:sSup>
        <m:r>
          <w:rPr>
            <w:sz w:val="26"/>
            <w:szCs w:val="26"/>
          </w:rPr>
          <m:t>→2</m:t>
        </m:r>
        <m:sSup>
          <m:sSupPr>
            <m:ctrlPr>
              <w:rPr>
                <w:i/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>π</m:t>
            </m:r>
          </m:e>
          <m:sup>
            <m:r>
              <w:rPr>
                <w:sz w:val="26"/>
                <w:szCs w:val="26"/>
              </w:rPr>
              <m:t>+</m:t>
            </m:r>
          </m:sup>
        </m:sSup>
        <m:r>
          <w:rPr>
            <w:sz w:val="26"/>
            <w:szCs w:val="26"/>
          </w:rPr>
          <m:t>+</m:t>
        </m:r>
      </m:oMath>
      <w:r w:rsidR="0023777D">
        <w:rPr>
          <w:rFonts w:ascii="Arial" w:hAnsi="Arial"/>
        </w:rPr>
        <w:t xml:space="preserve"> ……</w:t>
      </w:r>
    </w:p>
    <w:p w14:paraId="2139456D" w14:textId="77777777" w:rsidR="005A533A" w:rsidRDefault="005A533A" w:rsidP="005F4A8E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CDA1C94" w14:textId="03FF1098" w:rsidR="005A533A" w:rsidRDefault="00121E70" w:rsidP="005F4A8E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  <w:r>
        <w:rPr>
          <w:rFonts w:ascii="Arial" w:hAnsi="Arial"/>
        </w:rPr>
        <w:t>w</w:t>
      </w:r>
      <w:r w:rsidR="005A533A">
        <w:rPr>
          <w:rFonts w:ascii="Arial" w:hAnsi="Arial"/>
        </w:rPr>
        <w:t xml:space="preserve">here </w:t>
      </w:r>
      <m:oMath>
        <m:sSup>
          <m:sSupPr>
            <m:ctrlPr>
              <w:rPr>
                <w:i/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>π</m:t>
            </m:r>
          </m:e>
          <m:sup>
            <m:r>
              <w:rPr>
                <w:sz w:val="26"/>
                <w:szCs w:val="26"/>
              </w:rPr>
              <m:t>+</m:t>
            </m:r>
          </m:sup>
        </m:sSup>
        <m:r>
          <w:rPr>
            <w:sz w:val="26"/>
            <w:szCs w:val="26"/>
          </w:rPr>
          <m:t xml:space="preserve"> </m:t>
        </m:r>
      </m:oMath>
      <w:r w:rsidR="005A533A">
        <w:rPr>
          <w:rFonts w:ascii="Arial" w:hAnsi="Arial"/>
        </w:rPr>
        <w:t xml:space="preserve">(pion positive) is the meson </w:t>
      </w:r>
      <m:oMath>
        <m:r>
          <w:rPr>
            <w:sz w:val="26"/>
            <w:szCs w:val="26"/>
          </w:rPr>
          <m:t>u</m:t>
        </m:r>
        <m:acc>
          <m:accPr>
            <m:chr m:val="̅"/>
            <m:ctrlPr>
              <w:rPr>
                <w:i/>
                <w:sz w:val="26"/>
                <w:szCs w:val="26"/>
              </w:rPr>
            </m:ctrlPr>
          </m:accPr>
          <m:e>
            <m:r>
              <w:rPr>
                <w:sz w:val="26"/>
                <w:szCs w:val="26"/>
              </w:rPr>
              <m:t>d</m:t>
            </m:r>
          </m:e>
        </m:acc>
      </m:oMath>
      <w:r>
        <w:rPr>
          <w:rFonts w:ascii="Arial" w:hAnsi="Arial"/>
        </w:rPr>
        <w:t>.</w:t>
      </w:r>
    </w:p>
    <w:p w14:paraId="2324DD12" w14:textId="77777777" w:rsidR="007D3BA0" w:rsidRDefault="007D3BA0" w:rsidP="005F4A8E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ABBBFEF" w14:textId="3C3F6E1C" w:rsidR="007D3BA0" w:rsidRDefault="007970AF" w:rsidP="00E9234C">
      <w:pPr>
        <w:pStyle w:val="ListParagraph"/>
        <w:numPr>
          <w:ilvl w:val="0"/>
          <w:numId w:val="2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hanging="720"/>
        <w:rPr>
          <w:rFonts w:ascii="Arial" w:hAnsi="Arial"/>
        </w:rPr>
      </w:pPr>
      <w:r>
        <w:rPr>
          <w:rFonts w:ascii="Arial" w:hAnsi="Arial"/>
        </w:rPr>
        <w:t>Determine</w:t>
      </w:r>
      <w:r w:rsidR="007D3BA0">
        <w:rPr>
          <w:rFonts w:ascii="Arial" w:hAnsi="Arial"/>
        </w:rPr>
        <w:t xml:space="preserve"> the charge and baryon number of the missing particle.</w:t>
      </w:r>
      <w:r w:rsidR="00346B7D">
        <w:rPr>
          <w:rFonts w:ascii="Arial" w:hAnsi="Arial"/>
        </w:rPr>
        <w:tab/>
        <w:t>[2]</w:t>
      </w:r>
    </w:p>
    <w:p w14:paraId="7AFBA6DC" w14:textId="77777777" w:rsidR="00AD09E9" w:rsidRDefault="00AD09E9" w:rsidP="00AD09E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75AB10B" w14:textId="77777777" w:rsidR="00AD09E9" w:rsidRDefault="00AD09E9" w:rsidP="00AD09E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EEDEDC6" w14:textId="77777777" w:rsidR="00AD09E9" w:rsidRDefault="00AD09E9" w:rsidP="00AD09E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6E48526" w14:textId="77777777" w:rsidR="00AD09E9" w:rsidRDefault="00AD09E9" w:rsidP="00AD09E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4BE0CB7" w14:textId="77777777" w:rsidR="00AD09E9" w:rsidRDefault="00AD09E9" w:rsidP="00AD09E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78F4D67" w14:textId="77777777" w:rsidR="00AD09E9" w:rsidRDefault="00AD09E9" w:rsidP="00AD09E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5C36D52" w14:textId="77777777" w:rsidR="00AD09E9" w:rsidRDefault="00AD09E9" w:rsidP="00AD09E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FB2BA89" w14:textId="77777777" w:rsidR="00AD09E9" w:rsidRDefault="00AD09E9" w:rsidP="00AD09E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4748975" w14:textId="77777777" w:rsidR="00AD09E9" w:rsidRDefault="00AD09E9" w:rsidP="00AD09E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CF3787F" w14:textId="77777777" w:rsidR="00AD09E9" w:rsidRDefault="00AD09E9" w:rsidP="00AD09E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5558D55" w14:textId="77777777" w:rsidR="00AD09E9" w:rsidRDefault="00AD09E9" w:rsidP="00AD09E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3B616D4" w14:textId="77777777" w:rsidR="00AD09E9" w:rsidRDefault="00AD09E9" w:rsidP="00AD09E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CF524C2" w14:textId="77777777" w:rsidR="00AD09E9" w:rsidRDefault="00AD09E9" w:rsidP="00AD09E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24FC44D" w14:textId="77777777" w:rsidR="00AD09E9" w:rsidRDefault="00AD09E9" w:rsidP="00AD09E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3312B2C" w14:textId="77777777" w:rsidR="00AD09E9" w:rsidRPr="00AD09E9" w:rsidRDefault="00AD09E9" w:rsidP="00AD09E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AAC1B9B" w14:textId="3B7709B0" w:rsidR="00346B7D" w:rsidRPr="007D3BA0" w:rsidRDefault="007970AF" w:rsidP="00E9234C">
      <w:pPr>
        <w:pStyle w:val="ListParagraph"/>
        <w:numPr>
          <w:ilvl w:val="0"/>
          <w:numId w:val="2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hanging="720"/>
        <w:rPr>
          <w:rFonts w:ascii="Arial" w:hAnsi="Arial"/>
        </w:rPr>
      </w:pPr>
      <w:r>
        <w:rPr>
          <w:rFonts w:ascii="Arial" w:hAnsi="Arial"/>
        </w:rPr>
        <w:t>Complete</w:t>
      </w:r>
      <w:r w:rsidR="00346B7D">
        <w:rPr>
          <w:rFonts w:ascii="Arial" w:hAnsi="Arial"/>
        </w:rPr>
        <w:t xml:space="preserve"> the table below </w:t>
      </w:r>
      <w:r>
        <w:rPr>
          <w:rFonts w:ascii="Arial" w:hAnsi="Arial"/>
        </w:rPr>
        <w:t>to</w:t>
      </w:r>
      <w:r w:rsidR="00346B7D">
        <w:rPr>
          <w:rFonts w:ascii="Arial" w:hAnsi="Arial"/>
        </w:rPr>
        <w:t xml:space="preserve"> classify the kaon positive particle.  Answer Y (yes) or</w:t>
      </w:r>
      <w:r w:rsidR="00495F57">
        <w:rPr>
          <w:rFonts w:ascii="Arial" w:hAnsi="Arial"/>
        </w:rPr>
        <w:br/>
      </w:r>
      <w:r w:rsidR="00346B7D">
        <w:rPr>
          <w:rFonts w:ascii="Arial" w:hAnsi="Arial"/>
        </w:rPr>
        <w:t>N (no) in each case</w:t>
      </w:r>
      <w:r w:rsidR="00495F57">
        <w:rPr>
          <w:rFonts w:ascii="Arial" w:hAnsi="Arial"/>
        </w:rPr>
        <w:t>:</w:t>
      </w:r>
      <w:r w:rsidR="00B63015">
        <w:rPr>
          <w:rFonts w:ascii="Arial" w:hAnsi="Arial"/>
        </w:rPr>
        <w:tab/>
      </w:r>
      <w:r w:rsidR="00B63015">
        <w:rPr>
          <w:rFonts w:ascii="Arial" w:hAnsi="Arial"/>
        </w:rPr>
        <w:tab/>
      </w:r>
      <w:r w:rsidR="00B63015">
        <w:rPr>
          <w:rFonts w:ascii="Arial" w:hAnsi="Arial"/>
        </w:rPr>
        <w:tab/>
      </w:r>
      <w:r w:rsidR="00B63015">
        <w:rPr>
          <w:rFonts w:ascii="Arial" w:hAnsi="Arial"/>
        </w:rPr>
        <w:tab/>
      </w:r>
      <w:r w:rsidR="00317F32">
        <w:rPr>
          <w:rFonts w:ascii="Arial" w:hAnsi="Arial"/>
        </w:rPr>
        <w:t>[4]</w:t>
      </w:r>
    </w:p>
    <w:p w14:paraId="66637BDC" w14:textId="77777777" w:rsidR="009C5BD0" w:rsidRDefault="009C5BD0" w:rsidP="005F4A8E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62EAA89" w14:textId="77777777" w:rsidR="005F4A8E" w:rsidRDefault="005F4A8E" w:rsidP="005F4A8E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985"/>
      </w:tblGrid>
      <w:tr w:rsidR="00495F57" w:rsidRPr="00C87610" w14:paraId="11E28598" w14:textId="77777777" w:rsidTr="00A318D9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</w:tcBorders>
          </w:tcPr>
          <w:p w14:paraId="07513260" w14:textId="18B9EA62" w:rsidR="00495F57" w:rsidRPr="00C87610" w:rsidRDefault="00495F57" w:rsidP="00A318D9">
            <w:pPr>
              <w:tabs>
                <w:tab w:val="left" w:pos="1418"/>
                <w:tab w:val="left" w:pos="2127"/>
                <w:tab w:val="left" w:pos="3261"/>
                <w:tab w:val="left" w:pos="3828"/>
                <w:tab w:val="left" w:pos="6237"/>
                <w:tab w:val="right" w:pos="9639"/>
              </w:tabs>
              <w:spacing w:before="60" w:after="6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Category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51062FDE" w14:textId="77777777" w:rsidR="00495F57" w:rsidRPr="00C87610" w:rsidRDefault="00495F57" w:rsidP="00A318D9">
            <w:pPr>
              <w:tabs>
                <w:tab w:val="left" w:pos="1418"/>
                <w:tab w:val="left" w:pos="2127"/>
                <w:tab w:val="left" w:pos="3261"/>
                <w:tab w:val="left" w:pos="3828"/>
                <w:tab w:val="left" w:pos="6237"/>
                <w:tab w:val="right" w:pos="9639"/>
              </w:tabs>
              <w:spacing w:before="60" w:after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YES/NO</w:t>
            </w:r>
          </w:p>
        </w:tc>
      </w:tr>
      <w:tr w:rsidR="00495F57" w14:paraId="3EB7B8A8" w14:textId="77777777" w:rsidTr="00A318D9">
        <w:trPr>
          <w:jc w:val="center"/>
        </w:trPr>
        <w:tc>
          <w:tcPr>
            <w:tcW w:w="2405" w:type="dxa"/>
          </w:tcPr>
          <w:p w14:paraId="3A2BE0D3" w14:textId="140529AC" w:rsidR="00495F57" w:rsidRDefault="00495F57" w:rsidP="00A318D9">
            <w:pPr>
              <w:tabs>
                <w:tab w:val="left" w:pos="1418"/>
                <w:tab w:val="left" w:pos="2127"/>
                <w:tab w:val="left" w:pos="3261"/>
                <w:tab w:val="left" w:pos="3828"/>
                <w:tab w:val="left" w:pos="6237"/>
                <w:tab w:val="right" w:pos="9639"/>
              </w:tabs>
              <w:spacing w:before="60" w:after="60"/>
              <w:ind w:left="27"/>
              <w:rPr>
                <w:rFonts w:ascii="Arial" w:hAnsi="Arial"/>
              </w:rPr>
            </w:pPr>
            <w:r>
              <w:rPr>
                <w:rFonts w:ascii="Arial" w:hAnsi="Arial"/>
              </w:rPr>
              <w:t>Baryon</w:t>
            </w:r>
          </w:p>
          <w:p w14:paraId="405CD8DE" w14:textId="77777777" w:rsidR="00495F57" w:rsidRDefault="00495F57" w:rsidP="00A318D9">
            <w:pPr>
              <w:tabs>
                <w:tab w:val="left" w:pos="1418"/>
                <w:tab w:val="left" w:pos="2127"/>
                <w:tab w:val="left" w:pos="3261"/>
                <w:tab w:val="left" w:pos="3828"/>
                <w:tab w:val="left" w:pos="6237"/>
                <w:tab w:val="right" w:pos="9639"/>
              </w:tabs>
              <w:spacing w:before="60" w:after="60"/>
              <w:rPr>
                <w:rFonts w:ascii="Arial" w:hAnsi="Arial"/>
              </w:rPr>
            </w:pPr>
          </w:p>
          <w:p w14:paraId="44F88ACC" w14:textId="641D2FD0" w:rsidR="00495F57" w:rsidRDefault="007970AF" w:rsidP="00A318D9">
            <w:pPr>
              <w:tabs>
                <w:tab w:val="left" w:pos="1418"/>
                <w:tab w:val="left" w:pos="2127"/>
                <w:tab w:val="left" w:pos="3261"/>
                <w:tab w:val="left" w:pos="3828"/>
                <w:tab w:val="left" w:pos="6237"/>
                <w:tab w:val="right" w:pos="9639"/>
              </w:tabs>
              <w:spacing w:before="60" w:after="60"/>
              <w:ind w:left="27"/>
              <w:rPr>
                <w:rFonts w:ascii="Arial" w:hAnsi="Arial"/>
              </w:rPr>
            </w:pPr>
            <w:r>
              <w:rPr>
                <w:rFonts w:ascii="Arial" w:hAnsi="Arial"/>
              </w:rPr>
              <w:t>H</w:t>
            </w:r>
            <w:r w:rsidR="00495F57">
              <w:rPr>
                <w:rFonts w:ascii="Arial" w:hAnsi="Arial"/>
              </w:rPr>
              <w:t>adron</w:t>
            </w:r>
          </w:p>
          <w:p w14:paraId="0DF19F43" w14:textId="77777777" w:rsidR="00495F57" w:rsidRDefault="00495F57" w:rsidP="00A318D9">
            <w:pPr>
              <w:tabs>
                <w:tab w:val="left" w:pos="1418"/>
                <w:tab w:val="left" w:pos="2127"/>
                <w:tab w:val="left" w:pos="3261"/>
                <w:tab w:val="left" w:pos="3828"/>
                <w:tab w:val="left" w:pos="6237"/>
                <w:tab w:val="right" w:pos="9639"/>
              </w:tabs>
              <w:spacing w:before="60" w:after="60"/>
              <w:ind w:left="27"/>
              <w:rPr>
                <w:rFonts w:ascii="Arial" w:hAnsi="Arial"/>
              </w:rPr>
            </w:pPr>
          </w:p>
          <w:p w14:paraId="09777714" w14:textId="04DAF217" w:rsidR="00495F57" w:rsidRDefault="00495F57" w:rsidP="00A318D9">
            <w:pPr>
              <w:tabs>
                <w:tab w:val="left" w:pos="1418"/>
                <w:tab w:val="left" w:pos="2127"/>
                <w:tab w:val="left" w:pos="3261"/>
                <w:tab w:val="left" w:pos="3828"/>
                <w:tab w:val="left" w:pos="6237"/>
                <w:tab w:val="right" w:pos="9639"/>
              </w:tabs>
              <w:spacing w:before="60" w:after="60"/>
              <w:ind w:left="27"/>
              <w:rPr>
                <w:rFonts w:ascii="Arial" w:hAnsi="Arial"/>
              </w:rPr>
            </w:pPr>
            <w:r>
              <w:rPr>
                <w:rFonts w:ascii="Arial" w:hAnsi="Arial"/>
              </w:rPr>
              <w:t>Fermion</w:t>
            </w:r>
          </w:p>
          <w:p w14:paraId="471FF469" w14:textId="77777777" w:rsidR="00495F57" w:rsidRDefault="00495F57" w:rsidP="00A318D9">
            <w:pPr>
              <w:tabs>
                <w:tab w:val="left" w:pos="1418"/>
                <w:tab w:val="left" w:pos="2127"/>
                <w:tab w:val="left" w:pos="3261"/>
                <w:tab w:val="left" w:pos="3828"/>
                <w:tab w:val="left" w:pos="6237"/>
                <w:tab w:val="right" w:pos="9639"/>
              </w:tabs>
              <w:spacing w:before="60" w:after="60"/>
              <w:ind w:left="27"/>
              <w:rPr>
                <w:rFonts w:ascii="Arial" w:hAnsi="Arial"/>
              </w:rPr>
            </w:pPr>
          </w:p>
          <w:p w14:paraId="2FF03830" w14:textId="1DE99184" w:rsidR="00495F57" w:rsidRPr="000304D8" w:rsidRDefault="007970AF" w:rsidP="00A318D9">
            <w:pPr>
              <w:tabs>
                <w:tab w:val="left" w:pos="1418"/>
                <w:tab w:val="left" w:pos="2127"/>
                <w:tab w:val="left" w:pos="3261"/>
                <w:tab w:val="left" w:pos="3828"/>
                <w:tab w:val="left" w:pos="6237"/>
                <w:tab w:val="right" w:pos="9639"/>
              </w:tabs>
              <w:spacing w:before="60" w:after="60"/>
              <w:ind w:left="27"/>
              <w:rPr>
                <w:rFonts w:ascii="Arial" w:hAnsi="Arial"/>
              </w:rPr>
            </w:pPr>
            <w:r>
              <w:rPr>
                <w:rFonts w:ascii="Arial" w:hAnsi="Arial"/>
              </w:rPr>
              <w:t>Boson</w:t>
            </w:r>
          </w:p>
        </w:tc>
        <w:tc>
          <w:tcPr>
            <w:tcW w:w="1985" w:type="dxa"/>
          </w:tcPr>
          <w:p w14:paraId="2DA84D53" w14:textId="77777777" w:rsidR="00495F57" w:rsidRDefault="00495F57" w:rsidP="00A318D9">
            <w:pPr>
              <w:tabs>
                <w:tab w:val="left" w:pos="1418"/>
                <w:tab w:val="left" w:pos="2127"/>
                <w:tab w:val="left" w:pos="3261"/>
                <w:tab w:val="left" w:pos="3828"/>
                <w:tab w:val="left" w:pos="6237"/>
                <w:tab w:val="right" w:pos="9639"/>
              </w:tabs>
              <w:spacing w:before="60" w:after="60"/>
              <w:rPr>
                <w:rFonts w:ascii="Arial" w:hAnsi="Arial"/>
              </w:rPr>
            </w:pPr>
          </w:p>
        </w:tc>
      </w:tr>
    </w:tbl>
    <w:p w14:paraId="09E880AE" w14:textId="77777777" w:rsidR="007970AF" w:rsidRDefault="007970AF">
      <w:pPr>
        <w:rPr>
          <w:rFonts w:ascii="Arial" w:hAnsi="Arial"/>
          <w:b/>
        </w:rPr>
      </w:pPr>
    </w:p>
    <w:p w14:paraId="78285724" w14:textId="77777777" w:rsidR="00AD09E9" w:rsidRDefault="00AD09E9">
      <w:pPr>
        <w:rPr>
          <w:rFonts w:ascii="Arial" w:hAnsi="Arial"/>
          <w:b/>
        </w:rPr>
      </w:pPr>
    </w:p>
    <w:p w14:paraId="30FFA61E" w14:textId="77777777" w:rsidR="00AD09E9" w:rsidRDefault="00AD09E9">
      <w:pPr>
        <w:rPr>
          <w:rFonts w:ascii="Arial" w:hAnsi="Arial"/>
          <w:b/>
        </w:rPr>
      </w:pPr>
    </w:p>
    <w:p w14:paraId="14770AB4" w14:textId="77777777" w:rsidR="00AD09E9" w:rsidRDefault="00AD09E9">
      <w:pPr>
        <w:rPr>
          <w:rFonts w:ascii="Arial" w:hAnsi="Arial"/>
          <w:b/>
        </w:rPr>
      </w:pPr>
    </w:p>
    <w:p w14:paraId="49B5A141" w14:textId="77777777" w:rsidR="00AD09E9" w:rsidRDefault="00AD09E9">
      <w:pPr>
        <w:rPr>
          <w:rFonts w:ascii="Arial" w:hAnsi="Arial"/>
          <w:b/>
        </w:rPr>
      </w:pPr>
    </w:p>
    <w:p w14:paraId="39075B86" w14:textId="51673DD1" w:rsidR="008B1C94" w:rsidRPr="00176752" w:rsidRDefault="00176752" w:rsidP="00E9234C">
      <w:pPr>
        <w:pStyle w:val="ListParagraph"/>
        <w:numPr>
          <w:ilvl w:val="0"/>
          <w:numId w:val="2"/>
        </w:numPr>
        <w:tabs>
          <w:tab w:val="right" w:pos="9639"/>
        </w:tabs>
        <w:ind w:hanging="720"/>
        <w:rPr>
          <w:rFonts w:ascii="Arial" w:hAnsi="Arial"/>
          <w:bCs/>
        </w:rPr>
      </w:pPr>
      <w:r>
        <w:rPr>
          <w:rFonts w:ascii="Arial" w:hAnsi="Arial"/>
          <w:bCs/>
        </w:rPr>
        <w:t xml:space="preserve">Write </w:t>
      </w:r>
      <w:r w:rsidR="00317F32">
        <w:rPr>
          <w:rFonts w:ascii="Arial" w:hAnsi="Arial"/>
          <w:bCs/>
        </w:rPr>
        <w:t>down</w:t>
      </w:r>
      <w:r>
        <w:rPr>
          <w:rFonts w:ascii="Arial" w:hAnsi="Arial"/>
          <w:bCs/>
        </w:rPr>
        <w:t xml:space="preserve"> the quark code for the antiparticle (</w:t>
      </w:r>
      <w:r w:rsidR="00317F32">
        <w:rPr>
          <w:rFonts w:ascii="Arial" w:hAnsi="Arial"/>
          <w:i/>
          <w:iCs/>
        </w:rPr>
        <w:t>K</w:t>
      </w:r>
      <w:r w:rsidR="00317F32">
        <w:rPr>
          <w:rFonts w:ascii="Arial" w:hAnsi="Arial"/>
          <w:vertAlign w:val="superscript"/>
        </w:rPr>
        <w:t>-</w:t>
      </w:r>
      <w:r>
        <w:rPr>
          <w:rFonts w:ascii="Arial" w:hAnsi="Arial"/>
          <w:bCs/>
        </w:rPr>
        <w:t xml:space="preserve">) of the kaon </w:t>
      </w:r>
      <w:r w:rsidR="00317F32">
        <w:rPr>
          <w:rFonts w:ascii="Arial" w:hAnsi="Arial"/>
          <w:bCs/>
        </w:rPr>
        <w:t>particle</w:t>
      </w:r>
      <w:r>
        <w:rPr>
          <w:rFonts w:ascii="Arial" w:hAnsi="Arial"/>
          <w:bCs/>
        </w:rPr>
        <w:t>.</w:t>
      </w:r>
      <w:r w:rsidR="00B63015">
        <w:rPr>
          <w:rFonts w:ascii="Arial" w:hAnsi="Arial"/>
          <w:bCs/>
        </w:rPr>
        <w:tab/>
        <w:t>[1]</w:t>
      </w:r>
    </w:p>
    <w:p w14:paraId="6B1AFE70" w14:textId="77777777" w:rsidR="00176752" w:rsidRDefault="00176752">
      <w:pPr>
        <w:rPr>
          <w:rFonts w:ascii="Arial" w:hAnsi="Arial"/>
          <w:bCs/>
        </w:rPr>
      </w:pPr>
    </w:p>
    <w:p w14:paraId="6851139B" w14:textId="1F54BC25" w:rsidR="00317F32" w:rsidRDefault="00317F32">
      <w:pPr>
        <w:rPr>
          <w:rFonts w:ascii="Arial" w:hAnsi="Arial"/>
          <w:bCs/>
        </w:rPr>
      </w:pPr>
      <w:r>
        <w:rPr>
          <w:rFonts w:ascii="Arial" w:hAnsi="Arial"/>
          <w:bCs/>
        </w:rPr>
        <w:br w:type="page"/>
      </w:r>
    </w:p>
    <w:p w14:paraId="2EA7A941" w14:textId="789B369F" w:rsidR="00675779" w:rsidRPr="00ED78DC" w:rsidRDefault="00675779" w:rsidP="00675779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  <w:b/>
        </w:rPr>
      </w:pPr>
      <w:r w:rsidRPr="00ED78DC">
        <w:rPr>
          <w:rFonts w:ascii="Arial" w:hAnsi="Arial"/>
          <w:b/>
        </w:rPr>
        <w:lastRenderedPageBreak/>
        <w:t xml:space="preserve">Question </w:t>
      </w:r>
      <w:r w:rsidR="00E9234C">
        <w:rPr>
          <w:rFonts w:ascii="Arial" w:hAnsi="Arial"/>
          <w:b/>
        </w:rPr>
        <w:t>4</w:t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  <w:t>(</w:t>
      </w:r>
      <w:r w:rsidR="00866C32">
        <w:rPr>
          <w:rFonts w:ascii="Arial" w:hAnsi="Arial"/>
          <w:b/>
        </w:rPr>
        <w:t>5</w:t>
      </w:r>
      <w:r w:rsidRPr="00ED78DC">
        <w:rPr>
          <w:rFonts w:ascii="Arial" w:hAnsi="Arial"/>
          <w:b/>
        </w:rPr>
        <w:t xml:space="preserve"> marks)</w:t>
      </w:r>
    </w:p>
    <w:p w14:paraId="7114F751" w14:textId="77777777" w:rsidR="00675779" w:rsidRDefault="00675779" w:rsidP="00675779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55169A1" w14:textId="43D5195D" w:rsidR="00BD4DF9" w:rsidRPr="00866C32" w:rsidRDefault="00866C32" w:rsidP="0067577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  <w:r>
        <w:rPr>
          <w:rFonts w:ascii="Arial" w:hAnsi="Arial"/>
        </w:rPr>
        <w:t xml:space="preserve">The </w:t>
      </w:r>
      <w:r>
        <w:rPr>
          <w:rFonts w:ascii="Arial" w:hAnsi="Arial"/>
          <w:i/>
          <w:iCs/>
        </w:rPr>
        <w:t>Compton wavelength</w:t>
      </w:r>
      <w:r>
        <w:rPr>
          <w:rFonts w:ascii="Arial" w:hAnsi="Arial"/>
        </w:rPr>
        <w:t xml:space="preserve"> </w:t>
      </w:r>
      <m:oMath>
        <m:r>
          <w:rPr>
            <w:sz w:val="26"/>
            <w:szCs w:val="26"/>
          </w:rPr>
          <m:t>λ</m:t>
        </m:r>
      </m:oMath>
      <w:r w:rsidR="00913D8F">
        <w:rPr>
          <w:rFonts w:ascii="Arial" w:hAnsi="Arial"/>
        </w:rPr>
        <w:t xml:space="preserve"> of a </w:t>
      </w:r>
      <w:r w:rsidR="006F499E">
        <w:rPr>
          <w:rFonts w:ascii="Arial" w:hAnsi="Arial"/>
        </w:rPr>
        <w:t>p</w:t>
      </w:r>
      <w:r w:rsidR="00913D8F">
        <w:rPr>
          <w:rFonts w:ascii="Arial" w:hAnsi="Arial"/>
        </w:rPr>
        <w:t xml:space="preserve">article is given by </w:t>
      </w:r>
      <m:oMath>
        <m:r>
          <w:rPr>
            <w:sz w:val="26"/>
            <w:szCs w:val="26"/>
          </w:rPr>
          <m:t>λ=</m:t>
        </m:r>
      </m:oMath>
      <w:r w:rsidR="003F7268">
        <w:rPr>
          <w:rFonts w:ascii="Arial" w:hAnsi="Arial"/>
        </w:rPr>
        <w:t xml:space="preserve"> </w:t>
      </w:r>
      <m:oMath>
        <m:f>
          <m:fPr>
            <m:ctrlPr>
              <w:rPr>
                <w:i/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>h</m:t>
            </m:r>
          </m:num>
          <m:den>
            <m:r>
              <w:rPr>
                <w:sz w:val="32"/>
                <w:szCs w:val="32"/>
              </w:rPr>
              <m:t>mc</m:t>
            </m:r>
          </m:den>
        </m:f>
      </m:oMath>
      <w:r w:rsidR="00913D8F">
        <w:rPr>
          <w:rFonts w:ascii="Arial" w:hAnsi="Arial"/>
        </w:rPr>
        <w:t xml:space="preserve"> and the </w:t>
      </w:r>
      <w:r w:rsidR="00913D8F" w:rsidRPr="006F499E">
        <w:rPr>
          <w:rFonts w:ascii="Arial" w:hAnsi="Arial"/>
          <w:i/>
          <w:iCs/>
        </w:rPr>
        <w:t>Compton frequency</w:t>
      </w:r>
      <w:r w:rsidR="00913D8F">
        <w:rPr>
          <w:rFonts w:ascii="Arial" w:hAnsi="Arial"/>
        </w:rPr>
        <w:t xml:space="preserve"> </w:t>
      </w:r>
      <m:oMath>
        <m:r>
          <w:rPr>
            <w:sz w:val="26"/>
            <w:szCs w:val="26"/>
          </w:rPr>
          <m:t>f</m:t>
        </m:r>
      </m:oMath>
      <w:r w:rsidR="003F7268">
        <w:rPr>
          <w:rFonts w:ascii="Arial" w:hAnsi="Arial"/>
        </w:rPr>
        <w:t xml:space="preserve"> is given by </w:t>
      </w:r>
      <m:oMath>
        <m:r>
          <w:rPr>
            <w:sz w:val="26"/>
            <w:szCs w:val="26"/>
          </w:rPr>
          <m:t>f=</m:t>
        </m:r>
      </m:oMath>
      <w:r w:rsidR="001A4176">
        <w:rPr>
          <w:rFonts w:ascii="Arial" w:hAnsi="Arial"/>
        </w:rPr>
        <w:t xml:space="preserve"> </w:t>
      </w:r>
      <m:oMath>
        <m:f>
          <m:fPr>
            <m:ctrlPr>
              <w:rPr>
                <w:i/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>m</m:t>
            </m:r>
            <m:sSup>
              <m:sSupPr>
                <m:ctrlPr>
                  <w:rPr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sz w:val="32"/>
                    <w:szCs w:val="32"/>
                  </w:rPr>
                  <m:t>c</m:t>
                </m:r>
              </m:e>
              <m:sup>
                <m:r>
                  <w:rPr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sz w:val="32"/>
                <w:szCs w:val="32"/>
              </w:rPr>
              <m:t>h</m:t>
            </m:r>
          </m:den>
        </m:f>
      </m:oMath>
      <w:r w:rsidR="001A4176">
        <w:rPr>
          <w:rFonts w:ascii="Arial" w:hAnsi="Arial"/>
        </w:rPr>
        <w:t xml:space="preserve"> , where </w:t>
      </w:r>
      <m:oMath>
        <m:r>
          <w:rPr>
            <w:sz w:val="26"/>
            <w:szCs w:val="26"/>
          </w:rPr>
          <m:t>h</m:t>
        </m:r>
      </m:oMath>
      <w:r w:rsidR="006F499E">
        <w:rPr>
          <w:rFonts w:ascii="Arial" w:hAnsi="Arial"/>
        </w:rPr>
        <w:t xml:space="preserve"> is Planck’s constant and </w:t>
      </w:r>
      <m:oMath>
        <m:r>
          <w:rPr>
            <w:sz w:val="26"/>
            <w:szCs w:val="26"/>
          </w:rPr>
          <m:t>c</m:t>
        </m:r>
      </m:oMath>
      <w:r w:rsidR="006F499E">
        <w:rPr>
          <w:rFonts w:ascii="Arial" w:hAnsi="Arial"/>
        </w:rPr>
        <w:t xml:space="preserve"> is the speed of light.</w:t>
      </w:r>
    </w:p>
    <w:p w14:paraId="34316B1B" w14:textId="0262059A" w:rsidR="00295F31" w:rsidRDefault="00295F31" w:rsidP="0067577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2206A3B" w14:textId="12DFEDB6" w:rsidR="002D380B" w:rsidRDefault="002D380B" w:rsidP="0067577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  <w:r>
        <w:rPr>
          <w:rFonts w:ascii="Arial" w:hAnsi="Arial"/>
        </w:rPr>
        <w:t>If gravitons have mass, it is believed that their Compton wavelength is at least 1.60 light-years</w:t>
      </w:r>
      <w:r w:rsidR="00423261">
        <w:rPr>
          <w:rFonts w:ascii="Arial" w:hAnsi="Arial"/>
        </w:rPr>
        <w:t>.</w:t>
      </w:r>
    </w:p>
    <w:p w14:paraId="61CD3BD5" w14:textId="77777777" w:rsidR="00423261" w:rsidRDefault="00423261" w:rsidP="0067577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66DF5CD" w14:textId="1BD81CDA" w:rsidR="00423261" w:rsidRDefault="00423261" w:rsidP="0067577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  <w:r>
        <w:rPr>
          <w:rFonts w:ascii="Arial" w:hAnsi="Arial"/>
        </w:rPr>
        <w:t>Use the above information to determine</w:t>
      </w:r>
    </w:p>
    <w:p w14:paraId="31CF5A9F" w14:textId="155D3712" w:rsidR="00BA5DEE" w:rsidRDefault="00BA5DEE" w:rsidP="0067577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4167B17" w14:textId="77777777" w:rsidR="005F4A8E" w:rsidRDefault="005F4A8E" w:rsidP="0067577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2798242" w14:textId="4A9FD2B0" w:rsidR="00F7103C" w:rsidRPr="00423261" w:rsidRDefault="00A608F7" w:rsidP="00E9234C">
      <w:pPr>
        <w:pStyle w:val="ListParagraph"/>
        <w:numPr>
          <w:ilvl w:val="0"/>
          <w:numId w:val="1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left="851" w:hanging="851"/>
        <w:rPr>
          <w:rFonts w:ascii="Arial" w:hAnsi="Arial"/>
        </w:rPr>
      </w:pPr>
      <w:r>
        <w:rPr>
          <w:rFonts w:ascii="Arial" w:hAnsi="Arial"/>
        </w:rPr>
        <w:t>t</w:t>
      </w:r>
      <w:r w:rsidR="0085688A">
        <w:rPr>
          <w:rFonts w:ascii="Arial" w:hAnsi="Arial"/>
        </w:rPr>
        <w:t xml:space="preserve">he maximum mass </w:t>
      </w:r>
      <w:r>
        <w:rPr>
          <w:rFonts w:ascii="Arial" w:hAnsi="Arial"/>
        </w:rPr>
        <w:t>o</w:t>
      </w:r>
      <w:r w:rsidR="0085688A">
        <w:rPr>
          <w:rFonts w:ascii="Arial" w:hAnsi="Arial"/>
        </w:rPr>
        <w:t>f a graviton in kg,</w:t>
      </w:r>
      <w:r>
        <w:rPr>
          <w:rFonts w:ascii="Arial" w:hAnsi="Arial"/>
        </w:rPr>
        <w:tab/>
      </w:r>
      <w:r>
        <w:rPr>
          <w:rFonts w:ascii="Arial" w:hAnsi="Arial"/>
        </w:rPr>
        <w:tab/>
        <w:t>[3]</w:t>
      </w:r>
    </w:p>
    <w:p w14:paraId="55BEC724" w14:textId="0E6B27B4" w:rsidR="005F4A8E" w:rsidRDefault="005F4A8E" w:rsidP="00F7103C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FDEDC10" w14:textId="13EDB654" w:rsidR="005F4A8E" w:rsidRDefault="005F4A8E" w:rsidP="00F7103C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1787841" w14:textId="0E31AB8F" w:rsidR="00E6488F" w:rsidRDefault="00E6488F" w:rsidP="00F7103C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28F454C" w14:textId="77777777" w:rsidR="00E6488F" w:rsidRDefault="00E6488F" w:rsidP="00F7103C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179035E" w14:textId="12C492D5" w:rsidR="002C45C2" w:rsidRDefault="002C45C2" w:rsidP="00F7103C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A41C0D6" w14:textId="77777777" w:rsidR="002C45C2" w:rsidRPr="00F7103C" w:rsidRDefault="002C45C2" w:rsidP="00F7103C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86FB337" w14:textId="62FC1CCF" w:rsidR="002C45C2" w:rsidRDefault="002C45C2" w:rsidP="00F7103C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CEA2542" w14:textId="10F99651" w:rsidR="005F4A8E" w:rsidRDefault="005F4A8E" w:rsidP="00F7103C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20852F4" w14:textId="57C2E741" w:rsidR="005F4A8E" w:rsidRDefault="005F4A8E" w:rsidP="00F7103C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B2E8EBD" w14:textId="568588EF" w:rsidR="00E6488F" w:rsidRDefault="00E6488F" w:rsidP="00F7103C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BE32791" w14:textId="77777777" w:rsidR="00E6488F" w:rsidRDefault="00E6488F" w:rsidP="00F7103C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109352E" w14:textId="368892E9" w:rsidR="002C45C2" w:rsidRDefault="002C45C2" w:rsidP="00F7103C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078B2C3" w14:textId="77777777" w:rsidR="002C45C2" w:rsidRPr="00F7103C" w:rsidRDefault="002C45C2" w:rsidP="00F7103C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89D48DD" w14:textId="0B237691" w:rsidR="00F7103C" w:rsidRDefault="00F7103C" w:rsidP="00F7103C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A885BE2" w14:textId="77777777" w:rsidR="00F7103C" w:rsidRPr="00F7103C" w:rsidRDefault="00F7103C" w:rsidP="00F7103C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10EE188" w14:textId="77777777" w:rsidR="00E6488F" w:rsidRDefault="00E6488F" w:rsidP="0067577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7CDE33B" w14:textId="77777777" w:rsidR="005F4A8E" w:rsidRDefault="005F4A8E" w:rsidP="0067577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DBD41EE" w14:textId="77777777" w:rsidR="00B65426" w:rsidRPr="004372C4" w:rsidRDefault="00B65426" w:rsidP="0067577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058E030" w14:textId="0EC7F692" w:rsidR="00233001" w:rsidRPr="0085688A" w:rsidRDefault="00A608F7" w:rsidP="00E9234C">
      <w:pPr>
        <w:pStyle w:val="ListParagraph"/>
        <w:numPr>
          <w:ilvl w:val="0"/>
          <w:numId w:val="1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left="851" w:hanging="851"/>
        <w:rPr>
          <w:rFonts w:ascii="Arial" w:hAnsi="Arial"/>
        </w:rPr>
      </w:pPr>
      <w:r>
        <w:rPr>
          <w:rFonts w:ascii="Arial" w:hAnsi="Arial"/>
        </w:rPr>
        <w:t>t</w:t>
      </w:r>
      <w:r w:rsidR="0085688A">
        <w:rPr>
          <w:rFonts w:ascii="Arial" w:hAnsi="Arial"/>
        </w:rPr>
        <w:t>he maximum Compton frequency of a graviton in Hz.</w:t>
      </w:r>
      <w:r>
        <w:rPr>
          <w:rFonts w:ascii="Arial" w:hAnsi="Arial"/>
        </w:rPr>
        <w:tab/>
        <w:t>[2]</w:t>
      </w:r>
    </w:p>
    <w:p w14:paraId="117B0D32" w14:textId="3F8660BA" w:rsidR="008847C1" w:rsidRDefault="008847C1" w:rsidP="0067577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1398F5F" w14:textId="154CA667" w:rsidR="00BA5DEE" w:rsidRDefault="00BA5DEE" w:rsidP="0067577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8986E6C" w14:textId="77777777" w:rsidR="00BA5DEE" w:rsidRDefault="00BA5DEE" w:rsidP="0067577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3E90A44" w14:textId="1A084B5E" w:rsidR="00206980" w:rsidRDefault="00206980" w:rsidP="003810B1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B40039B" w14:textId="7482C22D" w:rsidR="00BA5DEE" w:rsidRDefault="00BA5DEE" w:rsidP="003810B1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7603600" w14:textId="77777777" w:rsidR="00BA5DEE" w:rsidRDefault="00BA5DEE" w:rsidP="003810B1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D56647E" w14:textId="784A02B1" w:rsidR="00206980" w:rsidRDefault="00206980" w:rsidP="003810B1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27A13C8" w14:textId="77777777" w:rsidR="00675779" w:rsidRDefault="00675779" w:rsidP="00675779">
      <w:pPr>
        <w:rPr>
          <w:rFonts w:ascii="Arial" w:hAnsi="Arial"/>
        </w:rPr>
      </w:pPr>
    </w:p>
    <w:p w14:paraId="70559BBF" w14:textId="77777777" w:rsidR="00675779" w:rsidRDefault="00675779" w:rsidP="00675779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7F4EC90A" w14:textId="705FB5CF" w:rsidR="00AF3361" w:rsidRPr="00ED78DC" w:rsidRDefault="00AF3361" w:rsidP="00AF3361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 xml:space="preserve">Question </w:t>
      </w:r>
      <w:r w:rsidR="00044DBD">
        <w:rPr>
          <w:rFonts w:ascii="Arial" w:hAnsi="Arial"/>
          <w:b/>
        </w:rPr>
        <w:t>5</w:t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  <w:t>(</w:t>
      </w:r>
      <w:r w:rsidR="00EC5837">
        <w:rPr>
          <w:rFonts w:ascii="Arial" w:hAnsi="Arial"/>
          <w:b/>
        </w:rPr>
        <w:t>4</w:t>
      </w:r>
      <w:r w:rsidRPr="00ED78DC">
        <w:rPr>
          <w:rFonts w:ascii="Arial" w:hAnsi="Arial"/>
          <w:b/>
        </w:rPr>
        <w:t xml:space="preserve"> marks)</w:t>
      </w:r>
    </w:p>
    <w:p w14:paraId="0C838058" w14:textId="77777777" w:rsidR="00AF3361" w:rsidRDefault="00AF3361" w:rsidP="00AF3361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78A85EC" w14:textId="1903EF6B" w:rsidR="006B0DDD" w:rsidRDefault="00B04960" w:rsidP="00AF3361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  <w:r>
        <w:rPr>
          <w:rFonts w:ascii="Arial" w:hAnsi="Arial"/>
        </w:rPr>
        <w:t>Show that the following equation obeys lepton number conservation for all the appropriate lepton number types:</w:t>
      </w:r>
    </w:p>
    <w:p w14:paraId="667787D2" w14:textId="3FE1D03F" w:rsidR="006B0DDD" w:rsidRDefault="00C91A52" w:rsidP="0070599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jc w:val="center"/>
        <w:rPr>
          <w:rFonts w:ascii="Arial" w:hAnsi="Arial"/>
        </w:rPr>
      </w:pPr>
      <m:oMath>
        <m:sSup>
          <m:sSupPr>
            <m:ctrlPr>
              <w:rPr>
                <w:i/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>μ</m:t>
            </m:r>
          </m:e>
          <m:sup>
            <m:r>
              <w:rPr>
                <w:sz w:val="26"/>
                <w:szCs w:val="26"/>
              </w:rPr>
              <m:t>-</m:t>
            </m:r>
          </m:sup>
        </m:sSup>
        <m:r>
          <w:rPr>
            <w:sz w:val="26"/>
            <w:szCs w:val="26"/>
          </w:rPr>
          <m:t>→</m:t>
        </m:r>
        <m:sSup>
          <m:sSupPr>
            <m:ctrlPr>
              <w:rPr>
                <w:i/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>e</m:t>
            </m:r>
          </m:e>
          <m:sup>
            <m:r>
              <w:rPr>
                <w:sz w:val="26"/>
                <w:szCs w:val="26"/>
              </w:rPr>
              <m:t>-</m:t>
            </m:r>
          </m:sup>
        </m:sSup>
        <m:r>
          <w:rPr>
            <w:sz w:val="26"/>
            <w:szCs w:val="26"/>
          </w:rPr>
          <m:t>+</m:t>
        </m:r>
        <m:acc>
          <m:accPr>
            <m:chr m:val="̅"/>
            <m:ctrlPr>
              <w:rPr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>ν</m:t>
                </m:r>
              </m:e>
              <m:sub>
                <m:r>
                  <w:rPr>
                    <w:sz w:val="26"/>
                    <w:szCs w:val="26"/>
                  </w:rPr>
                  <m:t>e</m:t>
                </m:r>
              </m:sub>
            </m:sSub>
          </m:e>
        </m:acc>
        <m:r>
          <w:rPr>
            <w:sz w:val="26"/>
            <w:szCs w:val="26"/>
          </w:rPr>
          <m:t>+</m:t>
        </m:r>
        <m:sSub>
          <m:sSubPr>
            <m:ctrlPr>
              <w:rPr>
                <w:i/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>ν</m:t>
            </m:r>
          </m:e>
          <m:sub>
            <m:r>
              <w:rPr>
                <w:sz w:val="26"/>
                <w:szCs w:val="26"/>
              </w:rPr>
              <m:t>μ</m:t>
            </m:r>
          </m:sub>
        </m:sSub>
      </m:oMath>
      <w:r w:rsidR="00705999">
        <w:rPr>
          <w:rFonts w:ascii="Arial" w:hAnsi="Arial"/>
        </w:rPr>
        <w:t xml:space="preserve"> .</w:t>
      </w:r>
    </w:p>
    <w:p w14:paraId="3355E554" w14:textId="77777777" w:rsidR="00AF3361" w:rsidRDefault="00AF3361" w:rsidP="00AF3361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14BA182" w14:textId="77777777" w:rsidR="00AF3361" w:rsidRDefault="00AF3361" w:rsidP="00AF3361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D7FB179" w14:textId="77777777" w:rsidR="00AF3361" w:rsidRDefault="00AF3361" w:rsidP="00AF3361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6C8401B" w14:textId="77777777" w:rsidR="00AF3361" w:rsidRDefault="00AF3361" w:rsidP="00AF3361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B50263F" w14:textId="77777777" w:rsidR="00AF3361" w:rsidRDefault="00AF3361" w:rsidP="00AF3361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CD821F2" w14:textId="77777777" w:rsidR="00AF3361" w:rsidRDefault="00AF3361" w:rsidP="00AF3361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3DEADE7" w14:textId="77777777" w:rsidR="0065047C" w:rsidRDefault="0065047C" w:rsidP="00AF3361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A9AF955" w14:textId="77777777" w:rsidR="00AF3361" w:rsidRDefault="00AF3361" w:rsidP="00AF3361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65C2978" w14:textId="77777777" w:rsidR="00AF3361" w:rsidRDefault="00AF3361" w:rsidP="00AF3361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BD23DC2" w14:textId="090E9072" w:rsidR="004372C4" w:rsidRDefault="004372C4" w:rsidP="004372C4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EC82C3A" w14:textId="77777777" w:rsidR="004372C4" w:rsidRPr="004372C4" w:rsidRDefault="004372C4" w:rsidP="004372C4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3C8745D" w14:textId="4C24FE55" w:rsidR="00D33D55" w:rsidRDefault="00D33D55">
      <w:pPr>
        <w:rPr>
          <w:rFonts w:ascii="Arial" w:hAnsi="Arial"/>
        </w:rPr>
      </w:pPr>
    </w:p>
    <w:p w14:paraId="565DC237" w14:textId="025D99F2" w:rsidR="005709A8" w:rsidRPr="00ED78DC" w:rsidRDefault="005709A8" w:rsidP="005709A8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  <w:b/>
        </w:rPr>
      </w:pPr>
      <w:r w:rsidRPr="00ED78DC">
        <w:rPr>
          <w:rFonts w:ascii="Arial" w:hAnsi="Arial"/>
          <w:b/>
        </w:rPr>
        <w:t xml:space="preserve">Question </w:t>
      </w:r>
      <w:r w:rsidR="00E9234C">
        <w:rPr>
          <w:rFonts w:ascii="Arial" w:hAnsi="Arial"/>
          <w:b/>
        </w:rPr>
        <w:t>6</w:t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  <w:t>(</w:t>
      </w:r>
      <w:r>
        <w:rPr>
          <w:rFonts w:ascii="Arial" w:hAnsi="Arial"/>
          <w:b/>
        </w:rPr>
        <w:t>4</w:t>
      </w:r>
      <w:r w:rsidRPr="00ED78DC">
        <w:rPr>
          <w:rFonts w:ascii="Arial" w:hAnsi="Arial"/>
          <w:b/>
        </w:rPr>
        <w:t xml:space="preserve"> marks)</w:t>
      </w:r>
    </w:p>
    <w:p w14:paraId="65F08D9F" w14:textId="77777777" w:rsidR="005709A8" w:rsidRDefault="005709A8" w:rsidP="005709A8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875FE34" w14:textId="77777777" w:rsidR="005709A8" w:rsidRDefault="005709A8" w:rsidP="005709A8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  <w:r>
        <w:rPr>
          <w:rFonts w:ascii="Arial" w:hAnsi="Arial"/>
        </w:rPr>
        <w:t>With reference to dark energy and dark matter, explain why the Big Crunch theory of the universe’s fate is now thought unlikely.</w:t>
      </w:r>
    </w:p>
    <w:p w14:paraId="41A5EAE1" w14:textId="77777777" w:rsidR="005709A8" w:rsidRDefault="005709A8" w:rsidP="005709A8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530995A" w14:textId="77777777" w:rsidR="005709A8" w:rsidRDefault="005709A8" w:rsidP="005709A8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477BC7C" w14:textId="77777777" w:rsidR="005709A8" w:rsidRDefault="005709A8" w:rsidP="005709A8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08689AA" w14:textId="77777777" w:rsidR="005709A8" w:rsidRDefault="005709A8" w:rsidP="005709A8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E4340E6" w14:textId="77777777" w:rsidR="005709A8" w:rsidRDefault="005709A8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3AEF42EE" w14:textId="5A45B910" w:rsidR="007751FA" w:rsidRPr="00ED78DC" w:rsidRDefault="007751FA" w:rsidP="007751FA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  <w:b/>
        </w:rPr>
      </w:pPr>
      <w:r w:rsidRPr="00ED78DC">
        <w:rPr>
          <w:rFonts w:ascii="Arial" w:hAnsi="Arial"/>
          <w:b/>
        </w:rPr>
        <w:lastRenderedPageBreak/>
        <w:t xml:space="preserve">Question </w:t>
      </w:r>
      <w:r w:rsidR="00E9234C">
        <w:rPr>
          <w:rFonts w:ascii="Arial" w:hAnsi="Arial"/>
          <w:b/>
        </w:rPr>
        <w:t>7</w:t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  <w:t>(</w:t>
      </w:r>
      <w:r w:rsidR="00C91A52">
        <w:rPr>
          <w:rFonts w:ascii="Arial" w:hAnsi="Arial"/>
          <w:b/>
        </w:rPr>
        <w:t>8</w:t>
      </w:r>
      <w:r w:rsidRPr="00ED78DC">
        <w:rPr>
          <w:rFonts w:ascii="Arial" w:hAnsi="Arial"/>
          <w:b/>
        </w:rPr>
        <w:t xml:space="preserve"> marks)</w:t>
      </w:r>
    </w:p>
    <w:p w14:paraId="07E78845" w14:textId="77777777" w:rsidR="007751FA" w:rsidRDefault="007751FA" w:rsidP="007751FA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9C6BCE6" w14:textId="10F3CB6A" w:rsidR="00127E73" w:rsidRPr="00127E73" w:rsidRDefault="00127E73" w:rsidP="00E9234C">
      <w:pPr>
        <w:pStyle w:val="ListParagraph"/>
        <w:numPr>
          <w:ilvl w:val="0"/>
          <w:numId w:val="3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left="851" w:hanging="851"/>
        <w:rPr>
          <w:rFonts w:ascii="Arial" w:hAnsi="Arial"/>
        </w:rPr>
      </w:pPr>
      <w:r>
        <w:rPr>
          <w:rFonts w:ascii="Arial" w:hAnsi="Arial"/>
        </w:rPr>
        <w:t>E</w:t>
      </w:r>
      <w:r w:rsidR="00E864E9">
        <w:rPr>
          <w:rFonts w:ascii="Arial" w:hAnsi="Arial"/>
        </w:rPr>
        <w:t xml:space="preserve">xplain the </w:t>
      </w:r>
      <w:r>
        <w:rPr>
          <w:rFonts w:ascii="Arial" w:hAnsi="Arial"/>
        </w:rPr>
        <w:t>observed</w:t>
      </w:r>
      <w:r w:rsidR="00E864E9">
        <w:rPr>
          <w:rFonts w:ascii="Arial" w:hAnsi="Arial"/>
        </w:rPr>
        <w:t xml:space="preserve"> phenomenon of red shift</w:t>
      </w:r>
      <w:r>
        <w:rPr>
          <w:rFonts w:ascii="Arial" w:hAnsi="Arial"/>
        </w:rPr>
        <w:t>, using the current scientific thinking that space itself is expanding.</w:t>
      </w:r>
      <w:r>
        <w:rPr>
          <w:rFonts w:ascii="Arial" w:hAnsi="Arial"/>
        </w:rPr>
        <w:tab/>
      </w:r>
      <w:r>
        <w:rPr>
          <w:rFonts w:ascii="Arial" w:hAnsi="Arial"/>
        </w:rPr>
        <w:tab/>
        <w:t>[3]</w:t>
      </w:r>
    </w:p>
    <w:p w14:paraId="5C67468C" w14:textId="77777777" w:rsidR="00CA3B36" w:rsidRDefault="00CA3B36" w:rsidP="0019283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5B2E16A" w14:textId="77777777" w:rsidR="0065047C" w:rsidRDefault="0065047C" w:rsidP="0019283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EA0B86C" w14:textId="77777777" w:rsidR="0065047C" w:rsidRDefault="0065047C" w:rsidP="0019283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E9BB75A" w14:textId="77777777" w:rsidR="0065047C" w:rsidRDefault="0065047C" w:rsidP="0019283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45E403D" w14:textId="77777777" w:rsidR="0065047C" w:rsidRDefault="0065047C" w:rsidP="0019283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2476503" w14:textId="77777777" w:rsidR="0065047C" w:rsidRDefault="0065047C" w:rsidP="0019283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E7A1859" w14:textId="77777777" w:rsidR="0065047C" w:rsidRDefault="0065047C" w:rsidP="0019283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1062D3C" w14:textId="77777777" w:rsidR="0065047C" w:rsidRPr="00260D4A" w:rsidRDefault="0065047C" w:rsidP="0019283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  <w:lang w:val="en-AU"/>
        </w:rPr>
      </w:pPr>
    </w:p>
    <w:p w14:paraId="158B6FDA" w14:textId="77777777" w:rsidR="0065047C" w:rsidRDefault="0065047C" w:rsidP="0019283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74FD39F" w14:textId="77777777" w:rsidR="0065047C" w:rsidRDefault="0065047C" w:rsidP="0019283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775119E" w14:textId="77777777" w:rsidR="0065047C" w:rsidRDefault="0065047C" w:rsidP="0019283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D99BA47" w14:textId="77777777" w:rsidR="0065047C" w:rsidRDefault="0065047C" w:rsidP="0019283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FF8DA45" w14:textId="77777777" w:rsidR="0065047C" w:rsidRDefault="0065047C" w:rsidP="0019283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8AA62A6" w14:textId="77777777" w:rsidR="0065047C" w:rsidRDefault="0065047C" w:rsidP="0019283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8139AA7" w14:textId="77777777" w:rsidR="0065047C" w:rsidRDefault="0065047C" w:rsidP="0019283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5457276" w14:textId="77777777" w:rsidR="0065047C" w:rsidRDefault="0065047C" w:rsidP="0019283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464D853" w14:textId="77777777" w:rsidR="0065047C" w:rsidRDefault="0065047C" w:rsidP="0019283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F79E600" w14:textId="77777777" w:rsidR="0065047C" w:rsidRPr="00192833" w:rsidRDefault="0065047C" w:rsidP="0019283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BC48C03" w14:textId="5A87E3A9" w:rsidR="007751FA" w:rsidRDefault="00AE081E" w:rsidP="00E9234C">
      <w:pPr>
        <w:pStyle w:val="ListParagraph"/>
        <w:numPr>
          <w:ilvl w:val="0"/>
          <w:numId w:val="4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left="910" w:hanging="910"/>
        <w:rPr>
          <w:rFonts w:ascii="Arial" w:hAnsi="Arial"/>
        </w:rPr>
      </w:pPr>
      <w:r>
        <w:rPr>
          <w:rFonts w:ascii="Arial" w:hAnsi="Arial"/>
        </w:rPr>
        <w:t xml:space="preserve">Use </w:t>
      </w:r>
      <w:r w:rsidR="000E35A4">
        <w:rPr>
          <w:rFonts w:ascii="Arial" w:hAnsi="Arial"/>
        </w:rPr>
        <w:t>Hubble’s</w:t>
      </w:r>
      <w:r>
        <w:rPr>
          <w:rFonts w:ascii="Arial" w:hAnsi="Arial"/>
        </w:rPr>
        <w:t xml:space="preserve"> Law to determine the recessional speed of the galaxy GN-z11, which was discovered in the </w:t>
      </w:r>
      <w:r w:rsidR="000E35A4">
        <w:rPr>
          <w:rFonts w:ascii="Arial" w:hAnsi="Arial"/>
        </w:rPr>
        <w:t>Ursa</w:t>
      </w:r>
      <w:r>
        <w:rPr>
          <w:rFonts w:ascii="Arial" w:hAnsi="Arial"/>
        </w:rPr>
        <w:t xml:space="preserve"> Major constellation in 2015</w:t>
      </w:r>
      <w:r w:rsidR="001627FD">
        <w:rPr>
          <w:rFonts w:ascii="Arial" w:hAnsi="Arial"/>
        </w:rPr>
        <w:t xml:space="preserve"> at a distance of 9.80</w:t>
      </w:r>
      <w:r w:rsidR="009960B7">
        <w:rPr>
          <w:rFonts w:ascii="Arial" w:hAnsi="Arial"/>
        </w:rPr>
        <w:t> </w:t>
      </w:r>
      <w:r w:rsidR="001627FD">
        <w:rPr>
          <w:rFonts w:ascii="Arial" w:hAnsi="Arial"/>
        </w:rPr>
        <w:t xml:space="preserve">billion parsecs.  Use </w:t>
      </w:r>
      <w:r w:rsidR="001627FD" w:rsidRPr="00E9234C">
        <w:rPr>
          <w:rFonts w:ascii="Arial" w:hAnsi="Arial"/>
          <w:i/>
          <w:iCs/>
        </w:rPr>
        <w:t>H</w:t>
      </w:r>
      <w:r w:rsidR="001627FD">
        <w:rPr>
          <w:rFonts w:ascii="Arial" w:hAnsi="Arial"/>
          <w:vertAlign w:val="subscript"/>
        </w:rPr>
        <w:t>o</w:t>
      </w:r>
      <w:r w:rsidR="001627FD">
        <w:rPr>
          <w:rFonts w:ascii="Arial" w:hAnsi="Arial"/>
        </w:rPr>
        <w:t xml:space="preserve"> = </w:t>
      </w:r>
      <w:r w:rsidR="00963A3E">
        <w:rPr>
          <w:rFonts w:ascii="Arial" w:hAnsi="Arial"/>
        </w:rPr>
        <w:t>67.4 km s</w:t>
      </w:r>
      <w:r w:rsidR="00963A3E">
        <w:rPr>
          <w:rFonts w:ascii="Arial" w:hAnsi="Arial"/>
          <w:vertAlign w:val="superscript"/>
        </w:rPr>
        <w:t>-1</w:t>
      </w:r>
      <w:r w:rsidR="00963A3E">
        <w:rPr>
          <w:rFonts w:ascii="Arial" w:hAnsi="Arial"/>
        </w:rPr>
        <w:t xml:space="preserve"> MPc</w:t>
      </w:r>
      <w:r w:rsidR="00963A3E">
        <w:rPr>
          <w:rFonts w:ascii="Arial" w:hAnsi="Arial"/>
          <w:vertAlign w:val="superscript"/>
        </w:rPr>
        <w:t>-1</w:t>
      </w:r>
      <w:r w:rsidR="00963A3E">
        <w:rPr>
          <w:rFonts w:ascii="Arial" w:hAnsi="Arial"/>
        </w:rPr>
        <w:t xml:space="preserve"> and </w:t>
      </w:r>
      <w:r w:rsidR="000E35A4">
        <w:rPr>
          <w:rFonts w:ascii="Arial" w:hAnsi="Arial"/>
        </w:rPr>
        <w:t>give</w:t>
      </w:r>
      <w:r w:rsidR="00963A3E">
        <w:rPr>
          <w:rFonts w:ascii="Arial" w:hAnsi="Arial"/>
        </w:rPr>
        <w:t xml:space="preserve"> your answer in terms of </w:t>
      </w:r>
      <w:r w:rsidR="00963A3E">
        <w:rPr>
          <w:rFonts w:ascii="Arial" w:hAnsi="Arial"/>
          <w:i/>
          <w:iCs/>
        </w:rPr>
        <w:t>c</w:t>
      </w:r>
      <w:r w:rsidR="00963A3E">
        <w:rPr>
          <w:rFonts w:ascii="Arial" w:hAnsi="Arial"/>
        </w:rPr>
        <w:t>, the speed of light.</w:t>
      </w:r>
      <w:r w:rsidR="00963A3E">
        <w:rPr>
          <w:rFonts w:ascii="Arial" w:hAnsi="Arial"/>
        </w:rPr>
        <w:tab/>
      </w:r>
      <w:r w:rsidR="00963A3E">
        <w:rPr>
          <w:rFonts w:ascii="Arial" w:hAnsi="Arial"/>
        </w:rPr>
        <w:tab/>
      </w:r>
      <w:r w:rsidR="00963A3E">
        <w:rPr>
          <w:rFonts w:ascii="Arial" w:hAnsi="Arial"/>
        </w:rPr>
        <w:tab/>
      </w:r>
      <w:r w:rsidR="00963A3E">
        <w:rPr>
          <w:rFonts w:ascii="Arial" w:hAnsi="Arial"/>
        </w:rPr>
        <w:tab/>
      </w:r>
      <w:r w:rsidR="00796D8E">
        <w:rPr>
          <w:rFonts w:ascii="Arial" w:hAnsi="Arial"/>
        </w:rPr>
        <w:t>[3]</w:t>
      </w:r>
    </w:p>
    <w:p w14:paraId="3F2B5205" w14:textId="77777777" w:rsidR="000E35A4" w:rsidRDefault="000E35A4" w:rsidP="000E35A4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909D866" w14:textId="77777777" w:rsidR="0065047C" w:rsidRDefault="0065047C" w:rsidP="000E35A4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9BC9173" w14:textId="77777777" w:rsidR="0065047C" w:rsidRDefault="0065047C" w:rsidP="000E35A4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634259E" w14:textId="77777777" w:rsidR="0065047C" w:rsidRDefault="0065047C" w:rsidP="000E35A4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942F4E3" w14:textId="77777777" w:rsidR="0065047C" w:rsidRDefault="0065047C" w:rsidP="000E35A4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2411F8F" w14:textId="77777777" w:rsidR="0065047C" w:rsidRDefault="0065047C" w:rsidP="000E35A4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37E637B" w14:textId="77777777" w:rsidR="0065047C" w:rsidRDefault="0065047C" w:rsidP="000E35A4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DBB7755" w14:textId="77777777" w:rsidR="0065047C" w:rsidRDefault="0065047C" w:rsidP="000E35A4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C273F1A" w14:textId="77777777" w:rsidR="0065047C" w:rsidRDefault="0065047C" w:rsidP="000E35A4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E1D6743" w14:textId="77777777" w:rsidR="0065047C" w:rsidRDefault="0065047C" w:rsidP="000E35A4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43EFB5F" w14:textId="77777777" w:rsidR="0065047C" w:rsidRDefault="0065047C" w:rsidP="000E35A4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9411706" w14:textId="77777777" w:rsidR="0065047C" w:rsidRDefault="0065047C" w:rsidP="000E35A4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EF6C1CC" w14:textId="77777777" w:rsidR="0065047C" w:rsidRDefault="0065047C" w:rsidP="000E35A4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86F744D" w14:textId="77777777" w:rsidR="0065047C" w:rsidRDefault="0065047C" w:rsidP="000E35A4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5D1A8E2" w14:textId="77777777" w:rsidR="0065047C" w:rsidRDefault="0065047C" w:rsidP="000E35A4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A3DD1A6" w14:textId="77777777" w:rsidR="0065047C" w:rsidRDefault="0065047C" w:rsidP="000E35A4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78E7E6A" w14:textId="77777777" w:rsidR="000E35A4" w:rsidRDefault="000E35A4" w:rsidP="000E35A4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7F57491" w14:textId="77777777" w:rsidR="000E35A4" w:rsidRPr="000E35A4" w:rsidRDefault="000E35A4" w:rsidP="000E35A4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9943051" w14:textId="10E705D5" w:rsidR="00796D8E" w:rsidRDefault="00796D8E" w:rsidP="00E9234C">
      <w:pPr>
        <w:pStyle w:val="ListParagraph"/>
        <w:numPr>
          <w:ilvl w:val="0"/>
          <w:numId w:val="4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left="910" w:hanging="910"/>
        <w:rPr>
          <w:rFonts w:ascii="Arial" w:hAnsi="Arial"/>
        </w:rPr>
      </w:pPr>
      <w:r>
        <w:rPr>
          <w:rFonts w:ascii="Arial" w:hAnsi="Arial"/>
        </w:rPr>
        <w:t>Do</w:t>
      </w:r>
      <w:r w:rsidR="00260D4A">
        <w:rPr>
          <w:rFonts w:ascii="Arial" w:hAnsi="Arial"/>
        </w:rPr>
        <w:t>es</w:t>
      </w:r>
      <w:r>
        <w:rPr>
          <w:rFonts w:ascii="Arial" w:hAnsi="Arial"/>
        </w:rPr>
        <w:t xml:space="preserve"> your answer in </w:t>
      </w:r>
      <w:r w:rsidR="0095344B">
        <w:rPr>
          <w:rFonts w:ascii="Arial" w:hAnsi="Arial"/>
        </w:rPr>
        <w:t xml:space="preserve">part </w:t>
      </w:r>
      <w:r>
        <w:rPr>
          <w:rFonts w:ascii="Arial" w:hAnsi="Arial"/>
        </w:rPr>
        <w:t xml:space="preserve">(b) conflict with Einstein’s universal speed limit?  (Hint: refer </w:t>
      </w:r>
      <w:r w:rsidR="0095344B">
        <w:rPr>
          <w:rFonts w:ascii="Arial" w:hAnsi="Arial"/>
        </w:rPr>
        <w:t>to</w:t>
      </w:r>
      <w:r>
        <w:rPr>
          <w:rFonts w:ascii="Arial" w:hAnsi="Arial"/>
        </w:rPr>
        <w:t xml:space="preserve"> part (a).)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0E35A4">
        <w:rPr>
          <w:rFonts w:ascii="Arial" w:hAnsi="Arial"/>
        </w:rPr>
        <w:t>[2]</w:t>
      </w:r>
    </w:p>
    <w:p w14:paraId="68C5C947" w14:textId="77777777" w:rsidR="000E35A4" w:rsidRDefault="000E35A4" w:rsidP="000E35A4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6E0CA06" w14:textId="48B30133" w:rsidR="00D33D55" w:rsidRDefault="00D33D55">
      <w:pPr>
        <w:rPr>
          <w:rFonts w:ascii="Arial" w:hAnsi="Arial"/>
        </w:rPr>
      </w:pPr>
    </w:p>
    <w:p w14:paraId="4AA231E3" w14:textId="77777777" w:rsidR="0065047C" w:rsidRDefault="0065047C">
      <w:pPr>
        <w:rPr>
          <w:rFonts w:ascii="Arial" w:hAnsi="Arial"/>
        </w:rPr>
      </w:pPr>
    </w:p>
    <w:p w14:paraId="547C3952" w14:textId="77777777" w:rsidR="0065047C" w:rsidRDefault="0065047C">
      <w:pPr>
        <w:rPr>
          <w:rFonts w:ascii="Arial" w:hAnsi="Arial"/>
        </w:rPr>
      </w:pPr>
    </w:p>
    <w:p w14:paraId="0E417F65" w14:textId="77777777" w:rsidR="00E9234C" w:rsidRDefault="00E9234C">
      <w:pPr>
        <w:rPr>
          <w:rFonts w:ascii="Arial" w:hAnsi="Arial"/>
        </w:rPr>
      </w:pPr>
    </w:p>
    <w:p w14:paraId="55CE94E3" w14:textId="77777777" w:rsidR="00D33D55" w:rsidRDefault="00D33D55">
      <w:pPr>
        <w:rPr>
          <w:rFonts w:ascii="Arial" w:hAnsi="Arial"/>
        </w:rPr>
      </w:pPr>
    </w:p>
    <w:p w14:paraId="162AA9B0" w14:textId="2EC77D59" w:rsidR="008C2B17" w:rsidRPr="008250B0" w:rsidRDefault="008C2B17" w:rsidP="00C769BA">
      <w:pPr>
        <w:jc w:val="center"/>
        <w:rPr>
          <w:rFonts w:ascii="Arial" w:hAnsi="Arial"/>
          <w:szCs w:val="26"/>
        </w:rPr>
      </w:pPr>
      <w:r w:rsidRPr="008C2B17">
        <w:rPr>
          <w:rFonts w:ascii="Arial" w:hAnsi="Arial"/>
          <w:i/>
        </w:rPr>
        <w:t>- End of Questions -</w:t>
      </w:r>
    </w:p>
    <w:sectPr w:rsidR="008C2B17" w:rsidRPr="008250B0" w:rsidSect="007D154B">
      <w:footerReference w:type="default" r:id="rId8"/>
      <w:endnotePr>
        <w:numFmt w:val="decimal"/>
      </w:endnotePr>
      <w:pgSz w:w="11907" w:h="16840" w:code="9"/>
      <w:pgMar w:top="851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EFD14" w14:textId="77777777" w:rsidR="00C674B8" w:rsidRDefault="00C674B8">
      <w:r>
        <w:separator/>
      </w:r>
    </w:p>
  </w:endnote>
  <w:endnote w:type="continuationSeparator" w:id="0">
    <w:p w14:paraId="5530BD19" w14:textId="77777777" w:rsidR="00C674B8" w:rsidRDefault="00C67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0FF0D" w14:textId="01F61D0F" w:rsidR="001202A2" w:rsidRPr="00DB6E3A" w:rsidRDefault="001202A2" w:rsidP="00A47251">
    <w:pPr>
      <w:pStyle w:val="Footer"/>
      <w:jc w:val="center"/>
      <w:rPr>
        <w:rFonts w:ascii="Arial" w:hAnsi="Arial"/>
      </w:rPr>
    </w:pPr>
    <w:r w:rsidRPr="00DB6E3A">
      <w:rPr>
        <w:rStyle w:val="PageNumber"/>
        <w:rFonts w:ascii="Arial" w:hAnsi="Arial"/>
      </w:rPr>
      <w:t xml:space="preserve">- </w:t>
    </w:r>
    <w:r w:rsidRPr="00DB6E3A">
      <w:rPr>
        <w:rStyle w:val="PageNumber"/>
        <w:rFonts w:ascii="Arial" w:hAnsi="Arial"/>
      </w:rPr>
      <w:fldChar w:fldCharType="begin"/>
    </w:r>
    <w:r w:rsidRPr="00DB6E3A">
      <w:rPr>
        <w:rStyle w:val="PageNumber"/>
        <w:rFonts w:ascii="Arial" w:hAnsi="Arial"/>
      </w:rPr>
      <w:instrText xml:space="preserve"> PAGE </w:instrText>
    </w:r>
    <w:r w:rsidRPr="00DB6E3A">
      <w:rPr>
        <w:rStyle w:val="PageNumber"/>
        <w:rFonts w:ascii="Arial" w:hAnsi="Arial"/>
      </w:rPr>
      <w:fldChar w:fldCharType="separate"/>
    </w:r>
    <w:r w:rsidR="00C51FFD">
      <w:rPr>
        <w:rStyle w:val="PageNumber"/>
        <w:rFonts w:ascii="Arial" w:hAnsi="Arial"/>
        <w:noProof/>
      </w:rPr>
      <w:t>6</w:t>
    </w:r>
    <w:r w:rsidRPr="00DB6E3A">
      <w:rPr>
        <w:rStyle w:val="PageNumber"/>
        <w:rFonts w:ascii="Arial" w:hAnsi="Arial"/>
      </w:rPr>
      <w:fldChar w:fldCharType="end"/>
    </w:r>
    <w:r w:rsidRPr="00DB6E3A">
      <w:rPr>
        <w:rStyle w:val="PageNumber"/>
        <w:rFonts w:ascii="Arial" w:hAnsi="Arial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016C1" w14:textId="77777777" w:rsidR="00C674B8" w:rsidRDefault="00C674B8">
      <w:r>
        <w:separator/>
      </w:r>
    </w:p>
  </w:footnote>
  <w:footnote w:type="continuationSeparator" w:id="0">
    <w:p w14:paraId="12425963" w14:textId="77777777" w:rsidR="00C674B8" w:rsidRDefault="00C674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25D"/>
    <w:multiLevelType w:val="hybridMultilevel"/>
    <w:tmpl w:val="88F80896"/>
    <w:lvl w:ilvl="0" w:tplc="761EE7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F4322"/>
    <w:multiLevelType w:val="hybridMultilevel"/>
    <w:tmpl w:val="DF7C388C"/>
    <w:lvl w:ilvl="0" w:tplc="D04452F8">
      <w:start w:val="1"/>
      <w:numFmt w:val="lowerLetter"/>
      <w:lvlText w:val="(%1)"/>
      <w:lvlJc w:val="left"/>
      <w:pPr>
        <w:ind w:left="1287" w:hanging="720"/>
      </w:pPr>
      <w:rPr>
        <w:rFonts w:hint="default"/>
      </w:rPr>
    </w:lvl>
    <w:lvl w:ilvl="1" w:tplc="78CEE10E">
      <w:start w:val="1"/>
      <w:numFmt w:val="lowerRoman"/>
      <w:lvlText w:val="(%2)"/>
      <w:lvlJc w:val="left"/>
      <w:pPr>
        <w:ind w:left="1647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46A77E4"/>
    <w:multiLevelType w:val="hybridMultilevel"/>
    <w:tmpl w:val="619C0CCA"/>
    <w:lvl w:ilvl="0" w:tplc="A24831C4">
      <w:start w:val="2"/>
      <w:numFmt w:val="lowerLetter"/>
      <w:lvlText w:val="(%1)"/>
      <w:lvlJc w:val="left"/>
      <w:pPr>
        <w:ind w:left="128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470BA"/>
    <w:multiLevelType w:val="hybridMultilevel"/>
    <w:tmpl w:val="D0F83B3C"/>
    <w:lvl w:ilvl="0" w:tplc="152485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950305">
    <w:abstractNumId w:val="1"/>
  </w:num>
  <w:num w:numId="2" w16cid:durableId="1340961874">
    <w:abstractNumId w:val="0"/>
  </w:num>
  <w:num w:numId="3" w16cid:durableId="1169325534">
    <w:abstractNumId w:val="3"/>
  </w:num>
  <w:num w:numId="4" w16cid:durableId="1156343130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675"/>
    <w:rsid w:val="00000F9E"/>
    <w:rsid w:val="00001589"/>
    <w:rsid w:val="00003715"/>
    <w:rsid w:val="00004A21"/>
    <w:rsid w:val="00004F4A"/>
    <w:rsid w:val="000064D2"/>
    <w:rsid w:val="0000728F"/>
    <w:rsid w:val="0001673F"/>
    <w:rsid w:val="000179A1"/>
    <w:rsid w:val="00020509"/>
    <w:rsid w:val="000205CE"/>
    <w:rsid w:val="00020921"/>
    <w:rsid w:val="000252AA"/>
    <w:rsid w:val="000258CF"/>
    <w:rsid w:val="000270A6"/>
    <w:rsid w:val="000304D8"/>
    <w:rsid w:val="00030556"/>
    <w:rsid w:val="00032466"/>
    <w:rsid w:val="00036325"/>
    <w:rsid w:val="00036B7E"/>
    <w:rsid w:val="000373CF"/>
    <w:rsid w:val="00040A13"/>
    <w:rsid w:val="0004201B"/>
    <w:rsid w:val="00043F4D"/>
    <w:rsid w:val="00044DBD"/>
    <w:rsid w:val="00051FD9"/>
    <w:rsid w:val="00054567"/>
    <w:rsid w:val="00054C42"/>
    <w:rsid w:val="00056D0C"/>
    <w:rsid w:val="00057EC4"/>
    <w:rsid w:val="000612A4"/>
    <w:rsid w:val="000617CD"/>
    <w:rsid w:val="00062536"/>
    <w:rsid w:val="00063CC5"/>
    <w:rsid w:val="00064ACC"/>
    <w:rsid w:val="00065C86"/>
    <w:rsid w:val="00066F23"/>
    <w:rsid w:val="00070600"/>
    <w:rsid w:val="00070A51"/>
    <w:rsid w:val="000728DD"/>
    <w:rsid w:val="00080475"/>
    <w:rsid w:val="000805E6"/>
    <w:rsid w:val="00080F93"/>
    <w:rsid w:val="000811ED"/>
    <w:rsid w:val="000822BD"/>
    <w:rsid w:val="00084742"/>
    <w:rsid w:val="000855A8"/>
    <w:rsid w:val="00086D8E"/>
    <w:rsid w:val="0008782F"/>
    <w:rsid w:val="00087BD0"/>
    <w:rsid w:val="00091D14"/>
    <w:rsid w:val="00092CB3"/>
    <w:rsid w:val="00093EE0"/>
    <w:rsid w:val="000941E5"/>
    <w:rsid w:val="00094AD9"/>
    <w:rsid w:val="0009551B"/>
    <w:rsid w:val="000A314A"/>
    <w:rsid w:val="000A3E57"/>
    <w:rsid w:val="000A5186"/>
    <w:rsid w:val="000A60EA"/>
    <w:rsid w:val="000A6148"/>
    <w:rsid w:val="000B1347"/>
    <w:rsid w:val="000B2F4A"/>
    <w:rsid w:val="000B475E"/>
    <w:rsid w:val="000B6F67"/>
    <w:rsid w:val="000C223E"/>
    <w:rsid w:val="000C3687"/>
    <w:rsid w:val="000C617F"/>
    <w:rsid w:val="000C6DBA"/>
    <w:rsid w:val="000D03F9"/>
    <w:rsid w:val="000D0F0C"/>
    <w:rsid w:val="000D405F"/>
    <w:rsid w:val="000D5E07"/>
    <w:rsid w:val="000E3037"/>
    <w:rsid w:val="000E35A4"/>
    <w:rsid w:val="000E47EB"/>
    <w:rsid w:val="000E5E2A"/>
    <w:rsid w:val="000E6EC3"/>
    <w:rsid w:val="000E7233"/>
    <w:rsid w:val="000E769F"/>
    <w:rsid w:val="000F010A"/>
    <w:rsid w:val="000F0E08"/>
    <w:rsid w:val="000F4797"/>
    <w:rsid w:val="000F530E"/>
    <w:rsid w:val="000F7C5E"/>
    <w:rsid w:val="00101788"/>
    <w:rsid w:val="001027DD"/>
    <w:rsid w:val="001039A6"/>
    <w:rsid w:val="00103B7F"/>
    <w:rsid w:val="00104DB4"/>
    <w:rsid w:val="00107CA8"/>
    <w:rsid w:val="00107FE6"/>
    <w:rsid w:val="001115C2"/>
    <w:rsid w:val="00111BE5"/>
    <w:rsid w:val="00112413"/>
    <w:rsid w:val="00114B20"/>
    <w:rsid w:val="001202A2"/>
    <w:rsid w:val="00120764"/>
    <w:rsid w:val="00121558"/>
    <w:rsid w:val="00121E70"/>
    <w:rsid w:val="0012225C"/>
    <w:rsid w:val="00124551"/>
    <w:rsid w:val="00124FB5"/>
    <w:rsid w:val="001257F0"/>
    <w:rsid w:val="00127E73"/>
    <w:rsid w:val="00133ACC"/>
    <w:rsid w:val="00133E0D"/>
    <w:rsid w:val="001366B8"/>
    <w:rsid w:val="001372CD"/>
    <w:rsid w:val="00137928"/>
    <w:rsid w:val="00141836"/>
    <w:rsid w:val="00141B14"/>
    <w:rsid w:val="00142235"/>
    <w:rsid w:val="001446E9"/>
    <w:rsid w:val="001449EE"/>
    <w:rsid w:val="0014701E"/>
    <w:rsid w:val="0014709F"/>
    <w:rsid w:val="00147B6F"/>
    <w:rsid w:val="00153AC9"/>
    <w:rsid w:val="00153B8B"/>
    <w:rsid w:val="0015617A"/>
    <w:rsid w:val="0016184D"/>
    <w:rsid w:val="001627FD"/>
    <w:rsid w:val="00162E47"/>
    <w:rsid w:val="001672EC"/>
    <w:rsid w:val="001749D4"/>
    <w:rsid w:val="00174A46"/>
    <w:rsid w:val="0017503B"/>
    <w:rsid w:val="00175149"/>
    <w:rsid w:val="00175605"/>
    <w:rsid w:val="00176752"/>
    <w:rsid w:val="001773A3"/>
    <w:rsid w:val="00177508"/>
    <w:rsid w:val="001778A8"/>
    <w:rsid w:val="001802DA"/>
    <w:rsid w:val="00181DC2"/>
    <w:rsid w:val="001839C0"/>
    <w:rsid w:val="00183AA8"/>
    <w:rsid w:val="00186831"/>
    <w:rsid w:val="00186DCF"/>
    <w:rsid w:val="00187784"/>
    <w:rsid w:val="001915E9"/>
    <w:rsid w:val="00192833"/>
    <w:rsid w:val="00193F27"/>
    <w:rsid w:val="00194515"/>
    <w:rsid w:val="001951C0"/>
    <w:rsid w:val="001A25AA"/>
    <w:rsid w:val="001A320F"/>
    <w:rsid w:val="001A4176"/>
    <w:rsid w:val="001A54A8"/>
    <w:rsid w:val="001A6E84"/>
    <w:rsid w:val="001B028D"/>
    <w:rsid w:val="001B377E"/>
    <w:rsid w:val="001B39FA"/>
    <w:rsid w:val="001B3B14"/>
    <w:rsid w:val="001B620E"/>
    <w:rsid w:val="001B6DC7"/>
    <w:rsid w:val="001C1CF6"/>
    <w:rsid w:val="001C1D8E"/>
    <w:rsid w:val="001C2F8F"/>
    <w:rsid w:val="001C4AD7"/>
    <w:rsid w:val="001C56C3"/>
    <w:rsid w:val="001C7335"/>
    <w:rsid w:val="001D094D"/>
    <w:rsid w:val="001D2D1C"/>
    <w:rsid w:val="001D3219"/>
    <w:rsid w:val="001E0E4B"/>
    <w:rsid w:val="001E3B5A"/>
    <w:rsid w:val="001E445C"/>
    <w:rsid w:val="001E4DAF"/>
    <w:rsid w:val="001E5D5D"/>
    <w:rsid w:val="001E69E6"/>
    <w:rsid w:val="001E7764"/>
    <w:rsid w:val="001F03E8"/>
    <w:rsid w:val="001F1173"/>
    <w:rsid w:val="001F1894"/>
    <w:rsid w:val="001F2D94"/>
    <w:rsid w:val="001F2EB3"/>
    <w:rsid w:val="001F52A5"/>
    <w:rsid w:val="002021F2"/>
    <w:rsid w:val="00205179"/>
    <w:rsid w:val="00206980"/>
    <w:rsid w:val="00211307"/>
    <w:rsid w:val="00211CA9"/>
    <w:rsid w:val="00211D77"/>
    <w:rsid w:val="00211F4F"/>
    <w:rsid w:val="00212A3C"/>
    <w:rsid w:val="00212E0C"/>
    <w:rsid w:val="00216D55"/>
    <w:rsid w:val="00217118"/>
    <w:rsid w:val="00217A99"/>
    <w:rsid w:val="00220414"/>
    <w:rsid w:val="0022293F"/>
    <w:rsid w:val="00223B96"/>
    <w:rsid w:val="00227598"/>
    <w:rsid w:val="00230681"/>
    <w:rsid w:val="002327EE"/>
    <w:rsid w:val="00233001"/>
    <w:rsid w:val="00234B41"/>
    <w:rsid w:val="00235323"/>
    <w:rsid w:val="0023716A"/>
    <w:rsid w:val="0023777D"/>
    <w:rsid w:val="00240A11"/>
    <w:rsid w:val="0024321A"/>
    <w:rsid w:val="00244B2A"/>
    <w:rsid w:val="00247AEF"/>
    <w:rsid w:val="00247EE4"/>
    <w:rsid w:val="00251B3D"/>
    <w:rsid w:val="0025473E"/>
    <w:rsid w:val="00254E4C"/>
    <w:rsid w:val="00257E96"/>
    <w:rsid w:val="00260D4A"/>
    <w:rsid w:val="00262889"/>
    <w:rsid w:val="00262A31"/>
    <w:rsid w:val="0026338E"/>
    <w:rsid w:val="00263424"/>
    <w:rsid w:val="0026515E"/>
    <w:rsid w:val="0026551A"/>
    <w:rsid w:val="00265AA3"/>
    <w:rsid w:val="002663EE"/>
    <w:rsid w:val="00266414"/>
    <w:rsid w:val="00270337"/>
    <w:rsid w:val="002717DD"/>
    <w:rsid w:val="00271D39"/>
    <w:rsid w:val="0027553C"/>
    <w:rsid w:val="00277224"/>
    <w:rsid w:val="002803B7"/>
    <w:rsid w:val="00281B04"/>
    <w:rsid w:val="002826C8"/>
    <w:rsid w:val="00286226"/>
    <w:rsid w:val="002876EB"/>
    <w:rsid w:val="00290211"/>
    <w:rsid w:val="00290E77"/>
    <w:rsid w:val="00291BCF"/>
    <w:rsid w:val="00291CB9"/>
    <w:rsid w:val="002920AD"/>
    <w:rsid w:val="00292A33"/>
    <w:rsid w:val="00292B9A"/>
    <w:rsid w:val="00295F31"/>
    <w:rsid w:val="002A2F26"/>
    <w:rsid w:val="002A3834"/>
    <w:rsid w:val="002B387B"/>
    <w:rsid w:val="002B4003"/>
    <w:rsid w:val="002B4F46"/>
    <w:rsid w:val="002B5B3C"/>
    <w:rsid w:val="002B6D0B"/>
    <w:rsid w:val="002B7BB7"/>
    <w:rsid w:val="002C14BF"/>
    <w:rsid w:val="002C1FD0"/>
    <w:rsid w:val="002C3BBB"/>
    <w:rsid w:val="002C4520"/>
    <w:rsid w:val="002C45C2"/>
    <w:rsid w:val="002C5814"/>
    <w:rsid w:val="002C5C1F"/>
    <w:rsid w:val="002D0D1A"/>
    <w:rsid w:val="002D1A5F"/>
    <w:rsid w:val="002D1E37"/>
    <w:rsid w:val="002D380B"/>
    <w:rsid w:val="002D5C37"/>
    <w:rsid w:val="002D5E6F"/>
    <w:rsid w:val="002D6FB4"/>
    <w:rsid w:val="002E0639"/>
    <w:rsid w:val="002E1A2B"/>
    <w:rsid w:val="002E5C93"/>
    <w:rsid w:val="002E6CA6"/>
    <w:rsid w:val="002E7554"/>
    <w:rsid w:val="002F1DE4"/>
    <w:rsid w:val="002F2230"/>
    <w:rsid w:val="002F336E"/>
    <w:rsid w:val="00307B4F"/>
    <w:rsid w:val="00314DF1"/>
    <w:rsid w:val="00314E7F"/>
    <w:rsid w:val="003159B4"/>
    <w:rsid w:val="003160E0"/>
    <w:rsid w:val="003161DD"/>
    <w:rsid w:val="00317F32"/>
    <w:rsid w:val="003217CE"/>
    <w:rsid w:val="00323E97"/>
    <w:rsid w:val="003260F7"/>
    <w:rsid w:val="00326513"/>
    <w:rsid w:val="00330DCF"/>
    <w:rsid w:val="0033328F"/>
    <w:rsid w:val="00333E86"/>
    <w:rsid w:val="00335B8E"/>
    <w:rsid w:val="00336D6D"/>
    <w:rsid w:val="00336DD2"/>
    <w:rsid w:val="00340539"/>
    <w:rsid w:val="0034160E"/>
    <w:rsid w:val="0034186B"/>
    <w:rsid w:val="00342AD8"/>
    <w:rsid w:val="0034514B"/>
    <w:rsid w:val="0034680C"/>
    <w:rsid w:val="00346B7D"/>
    <w:rsid w:val="00350620"/>
    <w:rsid w:val="003507CF"/>
    <w:rsid w:val="00355023"/>
    <w:rsid w:val="00357D19"/>
    <w:rsid w:val="00361414"/>
    <w:rsid w:val="00362961"/>
    <w:rsid w:val="00364C47"/>
    <w:rsid w:val="00365AF7"/>
    <w:rsid w:val="00366B5D"/>
    <w:rsid w:val="003720BE"/>
    <w:rsid w:val="0037285F"/>
    <w:rsid w:val="00374783"/>
    <w:rsid w:val="00380132"/>
    <w:rsid w:val="00380C62"/>
    <w:rsid w:val="00380E7A"/>
    <w:rsid w:val="003810B1"/>
    <w:rsid w:val="00381DA8"/>
    <w:rsid w:val="00384D1A"/>
    <w:rsid w:val="00387BBD"/>
    <w:rsid w:val="00390844"/>
    <w:rsid w:val="00394ED4"/>
    <w:rsid w:val="00396CE6"/>
    <w:rsid w:val="003A025D"/>
    <w:rsid w:val="003A09DA"/>
    <w:rsid w:val="003A0BB0"/>
    <w:rsid w:val="003A1482"/>
    <w:rsid w:val="003A3E42"/>
    <w:rsid w:val="003A62E4"/>
    <w:rsid w:val="003B0230"/>
    <w:rsid w:val="003B08F9"/>
    <w:rsid w:val="003B18CC"/>
    <w:rsid w:val="003B2D77"/>
    <w:rsid w:val="003B34BD"/>
    <w:rsid w:val="003B38D0"/>
    <w:rsid w:val="003B4984"/>
    <w:rsid w:val="003B4EBC"/>
    <w:rsid w:val="003B5CDD"/>
    <w:rsid w:val="003B6583"/>
    <w:rsid w:val="003C134D"/>
    <w:rsid w:val="003C28EA"/>
    <w:rsid w:val="003C3C37"/>
    <w:rsid w:val="003C528C"/>
    <w:rsid w:val="003C52B5"/>
    <w:rsid w:val="003C6979"/>
    <w:rsid w:val="003C74B6"/>
    <w:rsid w:val="003D271C"/>
    <w:rsid w:val="003D53D9"/>
    <w:rsid w:val="003D5665"/>
    <w:rsid w:val="003D5FD6"/>
    <w:rsid w:val="003D7756"/>
    <w:rsid w:val="003E15E2"/>
    <w:rsid w:val="003E1938"/>
    <w:rsid w:val="003E4B30"/>
    <w:rsid w:val="003E7C34"/>
    <w:rsid w:val="003E7F34"/>
    <w:rsid w:val="003F0050"/>
    <w:rsid w:val="003F46C0"/>
    <w:rsid w:val="003F4B8F"/>
    <w:rsid w:val="003F5167"/>
    <w:rsid w:val="003F7268"/>
    <w:rsid w:val="00400DB1"/>
    <w:rsid w:val="00401235"/>
    <w:rsid w:val="00401901"/>
    <w:rsid w:val="00401F65"/>
    <w:rsid w:val="00402023"/>
    <w:rsid w:val="0040230C"/>
    <w:rsid w:val="00404974"/>
    <w:rsid w:val="00410208"/>
    <w:rsid w:val="00411637"/>
    <w:rsid w:val="0041466D"/>
    <w:rsid w:val="00415E8E"/>
    <w:rsid w:val="004200F2"/>
    <w:rsid w:val="00423261"/>
    <w:rsid w:val="00424EF4"/>
    <w:rsid w:val="00424FD8"/>
    <w:rsid w:val="0042542A"/>
    <w:rsid w:val="00426056"/>
    <w:rsid w:val="00426913"/>
    <w:rsid w:val="00427594"/>
    <w:rsid w:val="00427759"/>
    <w:rsid w:val="0043000B"/>
    <w:rsid w:val="00432ED8"/>
    <w:rsid w:val="004361BA"/>
    <w:rsid w:val="004372C4"/>
    <w:rsid w:val="004402F3"/>
    <w:rsid w:val="00442D33"/>
    <w:rsid w:val="00443B7A"/>
    <w:rsid w:val="00443CC6"/>
    <w:rsid w:val="004440DD"/>
    <w:rsid w:val="0044526E"/>
    <w:rsid w:val="00447068"/>
    <w:rsid w:val="00447E1B"/>
    <w:rsid w:val="00450896"/>
    <w:rsid w:val="004540BC"/>
    <w:rsid w:val="004547EE"/>
    <w:rsid w:val="004549A9"/>
    <w:rsid w:val="00457B53"/>
    <w:rsid w:val="0046055C"/>
    <w:rsid w:val="004615B4"/>
    <w:rsid w:val="004617FB"/>
    <w:rsid w:val="0046286E"/>
    <w:rsid w:val="00463970"/>
    <w:rsid w:val="004677AD"/>
    <w:rsid w:val="004734D9"/>
    <w:rsid w:val="00474091"/>
    <w:rsid w:val="0047411B"/>
    <w:rsid w:val="004744FF"/>
    <w:rsid w:val="004757CB"/>
    <w:rsid w:val="004758DD"/>
    <w:rsid w:val="004766E3"/>
    <w:rsid w:val="004774A1"/>
    <w:rsid w:val="00480BEE"/>
    <w:rsid w:val="00481B86"/>
    <w:rsid w:val="00482DC0"/>
    <w:rsid w:val="004832BC"/>
    <w:rsid w:val="004858A0"/>
    <w:rsid w:val="00486BC4"/>
    <w:rsid w:val="0049014B"/>
    <w:rsid w:val="00490CA2"/>
    <w:rsid w:val="00490D8A"/>
    <w:rsid w:val="0049183F"/>
    <w:rsid w:val="00491EFE"/>
    <w:rsid w:val="00495919"/>
    <w:rsid w:val="00495F57"/>
    <w:rsid w:val="00497DD0"/>
    <w:rsid w:val="004A2F3E"/>
    <w:rsid w:val="004A4A77"/>
    <w:rsid w:val="004A5906"/>
    <w:rsid w:val="004B02E7"/>
    <w:rsid w:val="004B168A"/>
    <w:rsid w:val="004B5046"/>
    <w:rsid w:val="004B559B"/>
    <w:rsid w:val="004B5A0A"/>
    <w:rsid w:val="004B5DF7"/>
    <w:rsid w:val="004B6A4E"/>
    <w:rsid w:val="004C090F"/>
    <w:rsid w:val="004C0E01"/>
    <w:rsid w:val="004C1CEE"/>
    <w:rsid w:val="004C2DC4"/>
    <w:rsid w:val="004C3039"/>
    <w:rsid w:val="004C42F5"/>
    <w:rsid w:val="004C671E"/>
    <w:rsid w:val="004C72A6"/>
    <w:rsid w:val="004D06F4"/>
    <w:rsid w:val="004D2EF8"/>
    <w:rsid w:val="004D3646"/>
    <w:rsid w:val="004D77F8"/>
    <w:rsid w:val="004E4E5F"/>
    <w:rsid w:val="004E6328"/>
    <w:rsid w:val="004F07C2"/>
    <w:rsid w:val="004F2F46"/>
    <w:rsid w:val="004F392B"/>
    <w:rsid w:val="004F412D"/>
    <w:rsid w:val="004F4CCB"/>
    <w:rsid w:val="004F669E"/>
    <w:rsid w:val="004F7A96"/>
    <w:rsid w:val="00502454"/>
    <w:rsid w:val="005076E1"/>
    <w:rsid w:val="0051060E"/>
    <w:rsid w:val="00510C41"/>
    <w:rsid w:val="00511A8E"/>
    <w:rsid w:val="0051390B"/>
    <w:rsid w:val="00516E63"/>
    <w:rsid w:val="0052121B"/>
    <w:rsid w:val="0052172E"/>
    <w:rsid w:val="00523B6D"/>
    <w:rsid w:val="00524E69"/>
    <w:rsid w:val="005251E8"/>
    <w:rsid w:val="005264AA"/>
    <w:rsid w:val="00526F19"/>
    <w:rsid w:val="00530B6B"/>
    <w:rsid w:val="005338EB"/>
    <w:rsid w:val="00533AB8"/>
    <w:rsid w:val="00535DB8"/>
    <w:rsid w:val="005365E9"/>
    <w:rsid w:val="005373B1"/>
    <w:rsid w:val="00537522"/>
    <w:rsid w:val="00542B36"/>
    <w:rsid w:val="00545DB1"/>
    <w:rsid w:val="00546BBD"/>
    <w:rsid w:val="005473A0"/>
    <w:rsid w:val="00555CB4"/>
    <w:rsid w:val="00556CD7"/>
    <w:rsid w:val="005578A9"/>
    <w:rsid w:val="00567F80"/>
    <w:rsid w:val="005709A8"/>
    <w:rsid w:val="0057185C"/>
    <w:rsid w:val="00571E52"/>
    <w:rsid w:val="00572001"/>
    <w:rsid w:val="00572137"/>
    <w:rsid w:val="0057423E"/>
    <w:rsid w:val="00574AEF"/>
    <w:rsid w:val="00575236"/>
    <w:rsid w:val="005823E9"/>
    <w:rsid w:val="00582BA2"/>
    <w:rsid w:val="00582EF6"/>
    <w:rsid w:val="00582F62"/>
    <w:rsid w:val="00584E6D"/>
    <w:rsid w:val="00585782"/>
    <w:rsid w:val="00591277"/>
    <w:rsid w:val="005954BA"/>
    <w:rsid w:val="00596E4C"/>
    <w:rsid w:val="00597F9E"/>
    <w:rsid w:val="005A0073"/>
    <w:rsid w:val="005A06D5"/>
    <w:rsid w:val="005A2085"/>
    <w:rsid w:val="005A367E"/>
    <w:rsid w:val="005A42E6"/>
    <w:rsid w:val="005A521A"/>
    <w:rsid w:val="005A533A"/>
    <w:rsid w:val="005A5B8D"/>
    <w:rsid w:val="005B168D"/>
    <w:rsid w:val="005B2441"/>
    <w:rsid w:val="005B32C8"/>
    <w:rsid w:val="005B5FEC"/>
    <w:rsid w:val="005B67B4"/>
    <w:rsid w:val="005B6AB5"/>
    <w:rsid w:val="005B6EC4"/>
    <w:rsid w:val="005C0755"/>
    <w:rsid w:val="005C16C4"/>
    <w:rsid w:val="005C206F"/>
    <w:rsid w:val="005C27B5"/>
    <w:rsid w:val="005C2CF7"/>
    <w:rsid w:val="005C3399"/>
    <w:rsid w:val="005C39D9"/>
    <w:rsid w:val="005C623B"/>
    <w:rsid w:val="005C6A70"/>
    <w:rsid w:val="005C6C58"/>
    <w:rsid w:val="005C6D30"/>
    <w:rsid w:val="005D3A7C"/>
    <w:rsid w:val="005D4A05"/>
    <w:rsid w:val="005D7F58"/>
    <w:rsid w:val="005E0F82"/>
    <w:rsid w:val="005E16F4"/>
    <w:rsid w:val="005E455A"/>
    <w:rsid w:val="005E4DFC"/>
    <w:rsid w:val="005E5891"/>
    <w:rsid w:val="005E5AA9"/>
    <w:rsid w:val="005E6B91"/>
    <w:rsid w:val="005E7767"/>
    <w:rsid w:val="005F02D0"/>
    <w:rsid w:val="005F0903"/>
    <w:rsid w:val="005F097A"/>
    <w:rsid w:val="005F2BCD"/>
    <w:rsid w:val="005F3D06"/>
    <w:rsid w:val="005F4A8E"/>
    <w:rsid w:val="005F537A"/>
    <w:rsid w:val="005F6EEC"/>
    <w:rsid w:val="005F7044"/>
    <w:rsid w:val="005F7AD5"/>
    <w:rsid w:val="006000A3"/>
    <w:rsid w:val="00600DDB"/>
    <w:rsid w:val="006038A8"/>
    <w:rsid w:val="0060415B"/>
    <w:rsid w:val="0061086A"/>
    <w:rsid w:val="00612171"/>
    <w:rsid w:val="00612F16"/>
    <w:rsid w:val="0061372B"/>
    <w:rsid w:val="00613E0A"/>
    <w:rsid w:val="006177C3"/>
    <w:rsid w:val="00620007"/>
    <w:rsid w:val="00620319"/>
    <w:rsid w:val="00620416"/>
    <w:rsid w:val="006218FF"/>
    <w:rsid w:val="00621C6A"/>
    <w:rsid w:val="0062601C"/>
    <w:rsid w:val="006262B3"/>
    <w:rsid w:val="0062798B"/>
    <w:rsid w:val="0063002D"/>
    <w:rsid w:val="0063095D"/>
    <w:rsid w:val="00634D6B"/>
    <w:rsid w:val="00642EEE"/>
    <w:rsid w:val="006439AC"/>
    <w:rsid w:val="00643A74"/>
    <w:rsid w:val="00643D18"/>
    <w:rsid w:val="00644BE2"/>
    <w:rsid w:val="0065047C"/>
    <w:rsid w:val="00650AD0"/>
    <w:rsid w:val="00656319"/>
    <w:rsid w:val="0065739D"/>
    <w:rsid w:val="00662460"/>
    <w:rsid w:val="00663F5D"/>
    <w:rsid w:val="00664186"/>
    <w:rsid w:val="00667446"/>
    <w:rsid w:val="0067291D"/>
    <w:rsid w:val="00673205"/>
    <w:rsid w:val="0067452E"/>
    <w:rsid w:val="00675779"/>
    <w:rsid w:val="00676C5E"/>
    <w:rsid w:val="00676EDD"/>
    <w:rsid w:val="00677E97"/>
    <w:rsid w:val="00677EEC"/>
    <w:rsid w:val="00680A6C"/>
    <w:rsid w:val="00680AE5"/>
    <w:rsid w:val="00680CAE"/>
    <w:rsid w:val="00684E02"/>
    <w:rsid w:val="0068627B"/>
    <w:rsid w:val="00686CF8"/>
    <w:rsid w:val="00690442"/>
    <w:rsid w:val="006910AA"/>
    <w:rsid w:val="006920BA"/>
    <w:rsid w:val="00692FF5"/>
    <w:rsid w:val="006A02F8"/>
    <w:rsid w:val="006A0926"/>
    <w:rsid w:val="006A1A1D"/>
    <w:rsid w:val="006A26F1"/>
    <w:rsid w:val="006A6571"/>
    <w:rsid w:val="006A6DCD"/>
    <w:rsid w:val="006A7088"/>
    <w:rsid w:val="006B0DDD"/>
    <w:rsid w:val="006B1C69"/>
    <w:rsid w:val="006B237F"/>
    <w:rsid w:val="006B273E"/>
    <w:rsid w:val="006B4B2E"/>
    <w:rsid w:val="006B728C"/>
    <w:rsid w:val="006B75C4"/>
    <w:rsid w:val="006B7B0F"/>
    <w:rsid w:val="006B7D6C"/>
    <w:rsid w:val="006C1FB9"/>
    <w:rsid w:val="006C234A"/>
    <w:rsid w:val="006C362B"/>
    <w:rsid w:val="006C5482"/>
    <w:rsid w:val="006C602E"/>
    <w:rsid w:val="006C71EC"/>
    <w:rsid w:val="006D0523"/>
    <w:rsid w:val="006D0EC5"/>
    <w:rsid w:val="006D10CA"/>
    <w:rsid w:val="006D24E1"/>
    <w:rsid w:val="006D519E"/>
    <w:rsid w:val="006D6998"/>
    <w:rsid w:val="006E176F"/>
    <w:rsid w:val="006E21EC"/>
    <w:rsid w:val="006E32EA"/>
    <w:rsid w:val="006E3430"/>
    <w:rsid w:val="006E5E90"/>
    <w:rsid w:val="006E71D5"/>
    <w:rsid w:val="006F1333"/>
    <w:rsid w:val="006F2891"/>
    <w:rsid w:val="006F499E"/>
    <w:rsid w:val="006F5FA1"/>
    <w:rsid w:val="006F6B01"/>
    <w:rsid w:val="006F754B"/>
    <w:rsid w:val="006F75F3"/>
    <w:rsid w:val="00701186"/>
    <w:rsid w:val="007017AB"/>
    <w:rsid w:val="007024F5"/>
    <w:rsid w:val="00702AFB"/>
    <w:rsid w:val="00703362"/>
    <w:rsid w:val="007039BF"/>
    <w:rsid w:val="00703CF3"/>
    <w:rsid w:val="007040C3"/>
    <w:rsid w:val="0070443E"/>
    <w:rsid w:val="00705999"/>
    <w:rsid w:val="00707FA3"/>
    <w:rsid w:val="007109D8"/>
    <w:rsid w:val="00712C9A"/>
    <w:rsid w:val="00713B30"/>
    <w:rsid w:val="00713F76"/>
    <w:rsid w:val="007143AC"/>
    <w:rsid w:val="00714D72"/>
    <w:rsid w:val="007158F5"/>
    <w:rsid w:val="00715A50"/>
    <w:rsid w:val="00715A67"/>
    <w:rsid w:val="00723562"/>
    <w:rsid w:val="00724DDE"/>
    <w:rsid w:val="0072520A"/>
    <w:rsid w:val="007253AA"/>
    <w:rsid w:val="00725800"/>
    <w:rsid w:val="007258CD"/>
    <w:rsid w:val="0072774A"/>
    <w:rsid w:val="00730D1F"/>
    <w:rsid w:val="00730EEE"/>
    <w:rsid w:val="00731A18"/>
    <w:rsid w:val="00731FCC"/>
    <w:rsid w:val="007337A5"/>
    <w:rsid w:val="00733B37"/>
    <w:rsid w:val="00733CA2"/>
    <w:rsid w:val="0073462A"/>
    <w:rsid w:val="0073468A"/>
    <w:rsid w:val="007404A1"/>
    <w:rsid w:val="00741782"/>
    <w:rsid w:val="00742121"/>
    <w:rsid w:val="00742B10"/>
    <w:rsid w:val="00743CDC"/>
    <w:rsid w:val="00746324"/>
    <w:rsid w:val="00746947"/>
    <w:rsid w:val="00746D4C"/>
    <w:rsid w:val="00747DE9"/>
    <w:rsid w:val="00751CBE"/>
    <w:rsid w:val="00753EC0"/>
    <w:rsid w:val="007562FD"/>
    <w:rsid w:val="0075673F"/>
    <w:rsid w:val="00756C6F"/>
    <w:rsid w:val="007577B4"/>
    <w:rsid w:val="00757998"/>
    <w:rsid w:val="00757D86"/>
    <w:rsid w:val="00757F35"/>
    <w:rsid w:val="00760F8C"/>
    <w:rsid w:val="0076180F"/>
    <w:rsid w:val="007624CF"/>
    <w:rsid w:val="00767419"/>
    <w:rsid w:val="00767C3B"/>
    <w:rsid w:val="0077049A"/>
    <w:rsid w:val="00771009"/>
    <w:rsid w:val="00772712"/>
    <w:rsid w:val="0077276C"/>
    <w:rsid w:val="00773D60"/>
    <w:rsid w:val="007751FA"/>
    <w:rsid w:val="00775CC3"/>
    <w:rsid w:val="00776EB1"/>
    <w:rsid w:val="00780103"/>
    <w:rsid w:val="00780B82"/>
    <w:rsid w:val="00780C78"/>
    <w:rsid w:val="00781730"/>
    <w:rsid w:val="007827EF"/>
    <w:rsid w:val="00783B60"/>
    <w:rsid w:val="0078409C"/>
    <w:rsid w:val="00784A38"/>
    <w:rsid w:val="007908C5"/>
    <w:rsid w:val="00790FEF"/>
    <w:rsid w:val="007910B4"/>
    <w:rsid w:val="00796D8E"/>
    <w:rsid w:val="00796E23"/>
    <w:rsid w:val="007970AF"/>
    <w:rsid w:val="007978B9"/>
    <w:rsid w:val="007A15D6"/>
    <w:rsid w:val="007A2780"/>
    <w:rsid w:val="007A2F5F"/>
    <w:rsid w:val="007A346B"/>
    <w:rsid w:val="007A51D3"/>
    <w:rsid w:val="007A5AC2"/>
    <w:rsid w:val="007A5F19"/>
    <w:rsid w:val="007A6A6C"/>
    <w:rsid w:val="007A6C17"/>
    <w:rsid w:val="007B00D2"/>
    <w:rsid w:val="007B1056"/>
    <w:rsid w:val="007B2321"/>
    <w:rsid w:val="007B2B76"/>
    <w:rsid w:val="007B31C7"/>
    <w:rsid w:val="007B3718"/>
    <w:rsid w:val="007B3CDC"/>
    <w:rsid w:val="007B4606"/>
    <w:rsid w:val="007B54C1"/>
    <w:rsid w:val="007B632D"/>
    <w:rsid w:val="007B6669"/>
    <w:rsid w:val="007B6AE9"/>
    <w:rsid w:val="007C1924"/>
    <w:rsid w:val="007C2064"/>
    <w:rsid w:val="007C3F99"/>
    <w:rsid w:val="007C4345"/>
    <w:rsid w:val="007C44BB"/>
    <w:rsid w:val="007C51D6"/>
    <w:rsid w:val="007C6CC0"/>
    <w:rsid w:val="007C7932"/>
    <w:rsid w:val="007D04F5"/>
    <w:rsid w:val="007D154B"/>
    <w:rsid w:val="007D3980"/>
    <w:rsid w:val="007D3BA0"/>
    <w:rsid w:val="007D6261"/>
    <w:rsid w:val="007D648B"/>
    <w:rsid w:val="007D6753"/>
    <w:rsid w:val="007D7702"/>
    <w:rsid w:val="007D7A42"/>
    <w:rsid w:val="007E4EB2"/>
    <w:rsid w:val="007E6938"/>
    <w:rsid w:val="007E6A10"/>
    <w:rsid w:val="007E7D96"/>
    <w:rsid w:val="007F0D0F"/>
    <w:rsid w:val="007F10D2"/>
    <w:rsid w:val="007F10E2"/>
    <w:rsid w:val="007F1F69"/>
    <w:rsid w:val="007F30E4"/>
    <w:rsid w:val="007F3F67"/>
    <w:rsid w:val="007F4E02"/>
    <w:rsid w:val="00804308"/>
    <w:rsid w:val="00805985"/>
    <w:rsid w:val="00806A41"/>
    <w:rsid w:val="00810C0B"/>
    <w:rsid w:val="008115A3"/>
    <w:rsid w:val="00813414"/>
    <w:rsid w:val="00813C24"/>
    <w:rsid w:val="008163BD"/>
    <w:rsid w:val="00816C72"/>
    <w:rsid w:val="00816EF5"/>
    <w:rsid w:val="00817528"/>
    <w:rsid w:val="00817E89"/>
    <w:rsid w:val="00821C04"/>
    <w:rsid w:val="0082209B"/>
    <w:rsid w:val="008226FD"/>
    <w:rsid w:val="00823D27"/>
    <w:rsid w:val="00823D49"/>
    <w:rsid w:val="00823F2A"/>
    <w:rsid w:val="008250B0"/>
    <w:rsid w:val="00825EE9"/>
    <w:rsid w:val="00826D21"/>
    <w:rsid w:val="00827675"/>
    <w:rsid w:val="00831402"/>
    <w:rsid w:val="008333F5"/>
    <w:rsid w:val="00833EC1"/>
    <w:rsid w:val="00833EFB"/>
    <w:rsid w:val="008353E2"/>
    <w:rsid w:val="00835991"/>
    <w:rsid w:val="00835E8B"/>
    <w:rsid w:val="00836470"/>
    <w:rsid w:val="0083693E"/>
    <w:rsid w:val="00841B26"/>
    <w:rsid w:val="00841BEC"/>
    <w:rsid w:val="008442DB"/>
    <w:rsid w:val="0084488D"/>
    <w:rsid w:val="008461CA"/>
    <w:rsid w:val="00850AB8"/>
    <w:rsid w:val="00851AA8"/>
    <w:rsid w:val="00851C46"/>
    <w:rsid w:val="00855BAD"/>
    <w:rsid w:val="0085688A"/>
    <w:rsid w:val="00857DE5"/>
    <w:rsid w:val="00860071"/>
    <w:rsid w:val="0086100A"/>
    <w:rsid w:val="0086133E"/>
    <w:rsid w:val="00866857"/>
    <w:rsid w:val="00866C32"/>
    <w:rsid w:val="00866CA9"/>
    <w:rsid w:val="00870193"/>
    <w:rsid w:val="00872F52"/>
    <w:rsid w:val="008735E7"/>
    <w:rsid w:val="00875E03"/>
    <w:rsid w:val="00880B09"/>
    <w:rsid w:val="008847C1"/>
    <w:rsid w:val="00885353"/>
    <w:rsid w:val="00885C12"/>
    <w:rsid w:val="008861D0"/>
    <w:rsid w:val="008863D4"/>
    <w:rsid w:val="00892379"/>
    <w:rsid w:val="008A1004"/>
    <w:rsid w:val="008A17A0"/>
    <w:rsid w:val="008A20E8"/>
    <w:rsid w:val="008A3730"/>
    <w:rsid w:val="008A408F"/>
    <w:rsid w:val="008A40A6"/>
    <w:rsid w:val="008A4E6A"/>
    <w:rsid w:val="008A55B1"/>
    <w:rsid w:val="008A6F50"/>
    <w:rsid w:val="008A7A71"/>
    <w:rsid w:val="008B1C94"/>
    <w:rsid w:val="008B3E6C"/>
    <w:rsid w:val="008B47B3"/>
    <w:rsid w:val="008B7B6F"/>
    <w:rsid w:val="008C2113"/>
    <w:rsid w:val="008C24AA"/>
    <w:rsid w:val="008C2B17"/>
    <w:rsid w:val="008C3A55"/>
    <w:rsid w:val="008C3D36"/>
    <w:rsid w:val="008C5438"/>
    <w:rsid w:val="008D1D0D"/>
    <w:rsid w:val="008D4078"/>
    <w:rsid w:val="008D436D"/>
    <w:rsid w:val="008D6044"/>
    <w:rsid w:val="008D68EE"/>
    <w:rsid w:val="008D6D09"/>
    <w:rsid w:val="008E1A3B"/>
    <w:rsid w:val="008E36FD"/>
    <w:rsid w:val="008E6973"/>
    <w:rsid w:val="008E725C"/>
    <w:rsid w:val="008F1574"/>
    <w:rsid w:val="008F1C46"/>
    <w:rsid w:val="008F3A36"/>
    <w:rsid w:val="008F3B80"/>
    <w:rsid w:val="008F48C9"/>
    <w:rsid w:val="008F530B"/>
    <w:rsid w:val="008F59CC"/>
    <w:rsid w:val="008F6D0D"/>
    <w:rsid w:val="00900DAA"/>
    <w:rsid w:val="00901477"/>
    <w:rsid w:val="009037D3"/>
    <w:rsid w:val="00904444"/>
    <w:rsid w:val="00905F80"/>
    <w:rsid w:val="009122CD"/>
    <w:rsid w:val="00913AE1"/>
    <w:rsid w:val="00913D8F"/>
    <w:rsid w:val="00915199"/>
    <w:rsid w:val="00915206"/>
    <w:rsid w:val="00916239"/>
    <w:rsid w:val="0091669F"/>
    <w:rsid w:val="00916DF0"/>
    <w:rsid w:val="00917144"/>
    <w:rsid w:val="00921650"/>
    <w:rsid w:val="00922089"/>
    <w:rsid w:val="00922305"/>
    <w:rsid w:val="00922B33"/>
    <w:rsid w:val="009260F3"/>
    <w:rsid w:val="009266F8"/>
    <w:rsid w:val="00927A1F"/>
    <w:rsid w:val="00927F8F"/>
    <w:rsid w:val="00930927"/>
    <w:rsid w:val="009309B3"/>
    <w:rsid w:val="009314C8"/>
    <w:rsid w:val="00933D66"/>
    <w:rsid w:val="00935B47"/>
    <w:rsid w:val="00937DEA"/>
    <w:rsid w:val="00937F8F"/>
    <w:rsid w:val="00943995"/>
    <w:rsid w:val="009455AF"/>
    <w:rsid w:val="00946DDE"/>
    <w:rsid w:val="009510EF"/>
    <w:rsid w:val="00952BAC"/>
    <w:rsid w:val="0095344B"/>
    <w:rsid w:val="00953B14"/>
    <w:rsid w:val="00955D2B"/>
    <w:rsid w:val="009576FD"/>
    <w:rsid w:val="00957E81"/>
    <w:rsid w:val="00961CA0"/>
    <w:rsid w:val="009634A0"/>
    <w:rsid w:val="00963A3E"/>
    <w:rsid w:val="009657AA"/>
    <w:rsid w:val="009658EB"/>
    <w:rsid w:val="00970D16"/>
    <w:rsid w:val="009725B1"/>
    <w:rsid w:val="00972FC5"/>
    <w:rsid w:val="00973543"/>
    <w:rsid w:val="009745C2"/>
    <w:rsid w:val="0097466F"/>
    <w:rsid w:val="009758DD"/>
    <w:rsid w:val="00976851"/>
    <w:rsid w:val="0098060E"/>
    <w:rsid w:val="00982697"/>
    <w:rsid w:val="009852E1"/>
    <w:rsid w:val="009911EB"/>
    <w:rsid w:val="0099122A"/>
    <w:rsid w:val="00991D8D"/>
    <w:rsid w:val="0099292C"/>
    <w:rsid w:val="0099335B"/>
    <w:rsid w:val="0099384E"/>
    <w:rsid w:val="0099480F"/>
    <w:rsid w:val="00994B52"/>
    <w:rsid w:val="0099514A"/>
    <w:rsid w:val="009960B7"/>
    <w:rsid w:val="009964A5"/>
    <w:rsid w:val="00996BEB"/>
    <w:rsid w:val="009A096A"/>
    <w:rsid w:val="009A1EF6"/>
    <w:rsid w:val="009A25DD"/>
    <w:rsid w:val="009A3BCE"/>
    <w:rsid w:val="009A5640"/>
    <w:rsid w:val="009A6831"/>
    <w:rsid w:val="009B1DB2"/>
    <w:rsid w:val="009B230C"/>
    <w:rsid w:val="009B4DAD"/>
    <w:rsid w:val="009B60BD"/>
    <w:rsid w:val="009C14F8"/>
    <w:rsid w:val="009C3651"/>
    <w:rsid w:val="009C4784"/>
    <w:rsid w:val="009C4940"/>
    <w:rsid w:val="009C4BF8"/>
    <w:rsid w:val="009C5148"/>
    <w:rsid w:val="009C53B5"/>
    <w:rsid w:val="009C53D9"/>
    <w:rsid w:val="009C5BD0"/>
    <w:rsid w:val="009C5C8D"/>
    <w:rsid w:val="009C74E7"/>
    <w:rsid w:val="009D0AB9"/>
    <w:rsid w:val="009D0DBB"/>
    <w:rsid w:val="009D42EE"/>
    <w:rsid w:val="009E32AE"/>
    <w:rsid w:val="009E5AE0"/>
    <w:rsid w:val="009E6FEA"/>
    <w:rsid w:val="009E76E4"/>
    <w:rsid w:val="009F375A"/>
    <w:rsid w:val="009F3D9F"/>
    <w:rsid w:val="009F4B94"/>
    <w:rsid w:val="009F5787"/>
    <w:rsid w:val="009F7032"/>
    <w:rsid w:val="009F73D7"/>
    <w:rsid w:val="00A01704"/>
    <w:rsid w:val="00A01930"/>
    <w:rsid w:val="00A0294A"/>
    <w:rsid w:val="00A02E50"/>
    <w:rsid w:val="00A05585"/>
    <w:rsid w:val="00A05FD8"/>
    <w:rsid w:val="00A0628E"/>
    <w:rsid w:val="00A11E55"/>
    <w:rsid w:val="00A11FEA"/>
    <w:rsid w:val="00A120E5"/>
    <w:rsid w:val="00A12776"/>
    <w:rsid w:val="00A12CE7"/>
    <w:rsid w:val="00A15536"/>
    <w:rsid w:val="00A16653"/>
    <w:rsid w:val="00A16EED"/>
    <w:rsid w:val="00A17345"/>
    <w:rsid w:val="00A220AD"/>
    <w:rsid w:val="00A23A73"/>
    <w:rsid w:val="00A264E2"/>
    <w:rsid w:val="00A26E03"/>
    <w:rsid w:val="00A3017D"/>
    <w:rsid w:val="00A3133E"/>
    <w:rsid w:val="00A35BB6"/>
    <w:rsid w:val="00A4013D"/>
    <w:rsid w:val="00A40532"/>
    <w:rsid w:val="00A40F6A"/>
    <w:rsid w:val="00A43810"/>
    <w:rsid w:val="00A43D93"/>
    <w:rsid w:val="00A44020"/>
    <w:rsid w:val="00A47029"/>
    <w:rsid w:val="00A47251"/>
    <w:rsid w:val="00A51CAF"/>
    <w:rsid w:val="00A546E2"/>
    <w:rsid w:val="00A554E6"/>
    <w:rsid w:val="00A55852"/>
    <w:rsid w:val="00A55B33"/>
    <w:rsid w:val="00A55C9F"/>
    <w:rsid w:val="00A565C6"/>
    <w:rsid w:val="00A607DC"/>
    <w:rsid w:val="00A608F7"/>
    <w:rsid w:val="00A621A0"/>
    <w:rsid w:val="00A62716"/>
    <w:rsid w:val="00A6294D"/>
    <w:rsid w:val="00A634CD"/>
    <w:rsid w:val="00A6484B"/>
    <w:rsid w:val="00A6535D"/>
    <w:rsid w:val="00A66F1E"/>
    <w:rsid w:val="00A67880"/>
    <w:rsid w:val="00A717C0"/>
    <w:rsid w:val="00A72537"/>
    <w:rsid w:val="00A746DE"/>
    <w:rsid w:val="00A76322"/>
    <w:rsid w:val="00A80235"/>
    <w:rsid w:val="00A80D74"/>
    <w:rsid w:val="00A80ECD"/>
    <w:rsid w:val="00A818F9"/>
    <w:rsid w:val="00A84A5C"/>
    <w:rsid w:val="00A8636C"/>
    <w:rsid w:val="00A8685D"/>
    <w:rsid w:val="00A92813"/>
    <w:rsid w:val="00A93C25"/>
    <w:rsid w:val="00A93CD3"/>
    <w:rsid w:val="00A94918"/>
    <w:rsid w:val="00A95E58"/>
    <w:rsid w:val="00AA14DE"/>
    <w:rsid w:val="00AA2C9C"/>
    <w:rsid w:val="00AA3951"/>
    <w:rsid w:val="00AA3DC1"/>
    <w:rsid w:val="00AA46B7"/>
    <w:rsid w:val="00AA663D"/>
    <w:rsid w:val="00AB0896"/>
    <w:rsid w:val="00AB2ACD"/>
    <w:rsid w:val="00AB49E9"/>
    <w:rsid w:val="00AB6725"/>
    <w:rsid w:val="00AB68C4"/>
    <w:rsid w:val="00AB68D2"/>
    <w:rsid w:val="00AC03B3"/>
    <w:rsid w:val="00AC0676"/>
    <w:rsid w:val="00AC1D7F"/>
    <w:rsid w:val="00AC3DEC"/>
    <w:rsid w:val="00AC3F5A"/>
    <w:rsid w:val="00AC5540"/>
    <w:rsid w:val="00AC6E9E"/>
    <w:rsid w:val="00AC73BA"/>
    <w:rsid w:val="00AD034C"/>
    <w:rsid w:val="00AD09E9"/>
    <w:rsid w:val="00AD7353"/>
    <w:rsid w:val="00AE081E"/>
    <w:rsid w:val="00AE2681"/>
    <w:rsid w:val="00AE4A81"/>
    <w:rsid w:val="00AE502D"/>
    <w:rsid w:val="00AE6642"/>
    <w:rsid w:val="00AE6B6C"/>
    <w:rsid w:val="00AF1E68"/>
    <w:rsid w:val="00AF1FE1"/>
    <w:rsid w:val="00AF2629"/>
    <w:rsid w:val="00AF3361"/>
    <w:rsid w:val="00AF366B"/>
    <w:rsid w:val="00AF3E92"/>
    <w:rsid w:val="00AF5513"/>
    <w:rsid w:val="00B00DEB"/>
    <w:rsid w:val="00B01AB4"/>
    <w:rsid w:val="00B01C59"/>
    <w:rsid w:val="00B02A6B"/>
    <w:rsid w:val="00B0419F"/>
    <w:rsid w:val="00B04960"/>
    <w:rsid w:val="00B057DE"/>
    <w:rsid w:val="00B14C7F"/>
    <w:rsid w:val="00B172A8"/>
    <w:rsid w:val="00B21127"/>
    <w:rsid w:val="00B226C2"/>
    <w:rsid w:val="00B22D21"/>
    <w:rsid w:val="00B235C8"/>
    <w:rsid w:val="00B268C5"/>
    <w:rsid w:val="00B26F56"/>
    <w:rsid w:val="00B27E73"/>
    <w:rsid w:val="00B30294"/>
    <w:rsid w:val="00B33040"/>
    <w:rsid w:val="00B359B6"/>
    <w:rsid w:val="00B35B42"/>
    <w:rsid w:val="00B35D77"/>
    <w:rsid w:val="00B3675F"/>
    <w:rsid w:val="00B37609"/>
    <w:rsid w:val="00B402A0"/>
    <w:rsid w:val="00B4485D"/>
    <w:rsid w:val="00B453DF"/>
    <w:rsid w:val="00B47588"/>
    <w:rsid w:val="00B53FF1"/>
    <w:rsid w:val="00B547D5"/>
    <w:rsid w:val="00B562EA"/>
    <w:rsid w:val="00B57AA5"/>
    <w:rsid w:val="00B60C90"/>
    <w:rsid w:val="00B612CD"/>
    <w:rsid w:val="00B63015"/>
    <w:rsid w:val="00B63ABC"/>
    <w:rsid w:val="00B6522B"/>
    <w:rsid w:val="00B653E6"/>
    <w:rsid w:val="00B65426"/>
    <w:rsid w:val="00B702C6"/>
    <w:rsid w:val="00B70743"/>
    <w:rsid w:val="00B7159E"/>
    <w:rsid w:val="00B74400"/>
    <w:rsid w:val="00B76E40"/>
    <w:rsid w:val="00B811BD"/>
    <w:rsid w:val="00B840A4"/>
    <w:rsid w:val="00B856DD"/>
    <w:rsid w:val="00B86F39"/>
    <w:rsid w:val="00B914A4"/>
    <w:rsid w:val="00B91933"/>
    <w:rsid w:val="00B91F9A"/>
    <w:rsid w:val="00B9593E"/>
    <w:rsid w:val="00B95FAD"/>
    <w:rsid w:val="00B9748F"/>
    <w:rsid w:val="00BA099E"/>
    <w:rsid w:val="00BA41BC"/>
    <w:rsid w:val="00BA505B"/>
    <w:rsid w:val="00BA5A54"/>
    <w:rsid w:val="00BA5DEE"/>
    <w:rsid w:val="00BA6D53"/>
    <w:rsid w:val="00BA6F14"/>
    <w:rsid w:val="00BA739A"/>
    <w:rsid w:val="00BA7E2F"/>
    <w:rsid w:val="00BB12AC"/>
    <w:rsid w:val="00BB1560"/>
    <w:rsid w:val="00BB17AF"/>
    <w:rsid w:val="00BB1D01"/>
    <w:rsid w:val="00BB2378"/>
    <w:rsid w:val="00BB71F5"/>
    <w:rsid w:val="00BB7472"/>
    <w:rsid w:val="00BC1905"/>
    <w:rsid w:val="00BC3466"/>
    <w:rsid w:val="00BC3ADE"/>
    <w:rsid w:val="00BC533B"/>
    <w:rsid w:val="00BC6F19"/>
    <w:rsid w:val="00BC7B61"/>
    <w:rsid w:val="00BC7FCE"/>
    <w:rsid w:val="00BD1FFD"/>
    <w:rsid w:val="00BD4212"/>
    <w:rsid w:val="00BD4DF9"/>
    <w:rsid w:val="00BD7968"/>
    <w:rsid w:val="00BE0F9E"/>
    <w:rsid w:val="00BE2D9B"/>
    <w:rsid w:val="00BE4068"/>
    <w:rsid w:val="00BE4FFE"/>
    <w:rsid w:val="00BE7FA8"/>
    <w:rsid w:val="00BF21D4"/>
    <w:rsid w:val="00BF236B"/>
    <w:rsid w:val="00BF2E24"/>
    <w:rsid w:val="00BF64C1"/>
    <w:rsid w:val="00BF6CD9"/>
    <w:rsid w:val="00C02491"/>
    <w:rsid w:val="00C04040"/>
    <w:rsid w:val="00C05F05"/>
    <w:rsid w:val="00C06360"/>
    <w:rsid w:val="00C06B66"/>
    <w:rsid w:val="00C071D9"/>
    <w:rsid w:val="00C13B42"/>
    <w:rsid w:val="00C144DA"/>
    <w:rsid w:val="00C16242"/>
    <w:rsid w:val="00C16948"/>
    <w:rsid w:val="00C17892"/>
    <w:rsid w:val="00C20527"/>
    <w:rsid w:val="00C20761"/>
    <w:rsid w:val="00C31A67"/>
    <w:rsid w:val="00C337C6"/>
    <w:rsid w:val="00C35BFA"/>
    <w:rsid w:val="00C411D8"/>
    <w:rsid w:val="00C4148D"/>
    <w:rsid w:val="00C4334E"/>
    <w:rsid w:val="00C44835"/>
    <w:rsid w:val="00C45F67"/>
    <w:rsid w:val="00C46588"/>
    <w:rsid w:val="00C47585"/>
    <w:rsid w:val="00C51FFD"/>
    <w:rsid w:val="00C54D1F"/>
    <w:rsid w:val="00C61F0A"/>
    <w:rsid w:val="00C62C31"/>
    <w:rsid w:val="00C63287"/>
    <w:rsid w:val="00C634B8"/>
    <w:rsid w:val="00C66A3C"/>
    <w:rsid w:val="00C674B8"/>
    <w:rsid w:val="00C707DC"/>
    <w:rsid w:val="00C769BA"/>
    <w:rsid w:val="00C77128"/>
    <w:rsid w:val="00C778D6"/>
    <w:rsid w:val="00C81758"/>
    <w:rsid w:val="00C82EE0"/>
    <w:rsid w:val="00C846A4"/>
    <w:rsid w:val="00C868FE"/>
    <w:rsid w:val="00C86F56"/>
    <w:rsid w:val="00C87610"/>
    <w:rsid w:val="00C90A46"/>
    <w:rsid w:val="00C913E3"/>
    <w:rsid w:val="00C91A52"/>
    <w:rsid w:val="00C92F0A"/>
    <w:rsid w:val="00C9307F"/>
    <w:rsid w:val="00C93228"/>
    <w:rsid w:val="00C93DAB"/>
    <w:rsid w:val="00CA0FB8"/>
    <w:rsid w:val="00CA1021"/>
    <w:rsid w:val="00CA2094"/>
    <w:rsid w:val="00CA3B36"/>
    <w:rsid w:val="00CA518C"/>
    <w:rsid w:val="00CA5653"/>
    <w:rsid w:val="00CA6F47"/>
    <w:rsid w:val="00CB0F14"/>
    <w:rsid w:val="00CB3513"/>
    <w:rsid w:val="00CB3896"/>
    <w:rsid w:val="00CB42A5"/>
    <w:rsid w:val="00CB61F0"/>
    <w:rsid w:val="00CB6BA4"/>
    <w:rsid w:val="00CB6EFE"/>
    <w:rsid w:val="00CC0E3E"/>
    <w:rsid w:val="00CC11D3"/>
    <w:rsid w:val="00CC580B"/>
    <w:rsid w:val="00CC5A95"/>
    <w:rsid w:val="00CC5F70"/>
    <w:rsid w:val="00CC6A4F"/>
    <w:rsid w:val="00CC72C4"/>
    <w:rsid w:val="00CC73AB"/>
    <w:rsid w:val="00CC7D7E"/>
    <w:rsid w:val="00CD1843"/>
    <w:rsid w:val="00CD3F1C"/>
    <w:rsid w:val="00CD6A8F"/>
    <w:rsid w:val="00CE1E00"/>
    <w:rsid w:val="00CE462F"/>
    <w:rsid w:val="00CE4C6D"/>
    <w:rsid w:val="00CE71C1"/>
    <w:rsid w:val="00CF00CD"/>
    <w:rsid w:val="00CF2883"/>
    <w:rsid w:val="00CF2FB3"/>
    <w:rsid w:val="00CF4F63"/>
    <w:rsid w:val="00CF5228"/>
    <w:rsid w:val="00CF557F"/>
    <w:rsid w:val="00CF57B1"/>
    <w:rsid w:val="00CF6852"/>
    <w:rsid w:val="00CF70F1"/>
    <w:rsid w:val="00D0067F"/>
    <w:rsid w:val="00D016E1"/>
    <w:rsid w:val="00D02D6D"/>
    <w:rsid w:val="00D031D0"/>
    <w:rsid w:val="00D0674C"/>
    <w:rsid w:val="00D07A9D"/>
    <w:rsid w:val="00D1134A"/>
    <w:rsid w:val="00D11B82"/>
    <w:rsid w:val="00D12EE5"/>
    <w:rsid w:val="00D138B5"/>
    <w:rsid w:val="00D15DA7"/>
    <w:rsid w:val="00D162D1"/>
    <w:rsid w:val="00D1779B"/>
    <w:rsid w:val="00D2025C"/>
    <w:rsid w:val="00D20BD7"/>
    <w:rsid w:val="00D2273A"/>
    <w:rsid w:val="00D2515C"/>
    <w:rsid w:val="00D255E3"/>
    <w:rsid w:val="00D2691D"/>
    <w:rsid w:val="00D26C7B"/>
    <w:rsid w:val="00D301CC"/>
    <w:rsid w:val="00D304EF"/>
    <w:rsid w:val="00D32B2B"/>
    <w:rsid w:val="00D3387D"/>
    <w:rsid w:val="00D33D55"/>
    <w:rsid w:val="00D345F8"/>
    <w:rsid w:val="00D40FEF"/>
    <w:rsid w:val="00D416DE"/>
    <w:rsid w:val="00D42A05"/>
    <w:rsid w:val="00D42CCE"/>
    <w:rsid w:val="00D431A3"/>
    <w:rsid w:val="00D45FD6"/>
    <w:rsid w:val="00D50AF1"/>
    <w:rsid w:val="00D5207C"/>
    <w:rsid w:val="00D5279B"/>
    <w:rsid w:val="00D53693"/>
    <w:rsid w:val="00D567F2"/>
    <w:rsid w:val="00D606C8"/>
    <w:rsid w:val="00D610F7"/>
    <w:rsid w:val="00D63371"/>
    <w:rsid w:val="00D67852"/>
    <w:rsid w:val="00D70712"/>
    <w:rsid w:val="00D72266"/>
    <w:rsid w:val="00D734A8"/>
    <w:rsid w:val="00D73EEA"/>
    <w:rsid w:val="00D7646E"/>
    <w:rsid w:val="00D774C7"/>
    <w:rsid w:val="00D804B5"/>
    <w:rsid w:val="00D807CA"/>
    <w:rsid w:val="00D809A2"/>
    <w:rsid w:val="00D8175E"/>
    <w:rsid w:val="00D8249C"/>
    <w:rsid w:val="00D83270"/>
    <w:rsid w:val="00D853E1"/>
    <w:rsid w:val="00D859D7"/>
    <w:rsid w:val="00D85E38"/>
    <w:rsid w:val="00D9023D"/>
    <w:rsid w:val="00D92C82"/>
    <w:rsid w:val="00D944AC"/>
    <w:rsid w:val="00D94C36"/>
    <w:rsid w:val="00D957F9"/>
    <w:rsid w:val="00D95EA6"/>
    <w:rsid w:val="00DA2C82"/>
    <w:rsid w:val="00DA5AC8"/>
    <w:rsid w:val="00DA6075"/>
    <w:rsid w:val="00DB0451"/>
    <w:rsid w:val="00DB10FF"/>
    <w:rsid w:val="00DB55C4"/>
    <w:rsid w:val="00DB6E3A"/>
    <w:rsid w:val="00DC29BF"/>
    <w:rsid w:val="00DC3A54"/>
    <w:rsid w:val="00DC4FBE"/>
    <w:rsid w:val="00DD1273"/>
    <w:rsid w:val="00DD30BD"/>
    <w:rsid w:val="00DD38F9"/>
    <w:rsid w:val="00DD3F99"/>
    <w:rsid w:val="00DD79F5"/>
    <w:rsid w:val="00DE0F44"/>
    <w:rsid w:val="00DF0568"/>
    <w:rsid w:val="00DF0A5F"/>
    <w:rsid w:val="00DF19B2"/>
    <w:rsid w:val="00DF2D94"/>
    <w:rsid w:val="00DF36CA"/>
    <w:rsid w:val="00DF4C8D"/>
    <w:rsid w:val="00DF701C"/>
    <w:rsid w:val="00E000CF"/>
    <w:rsid w:val="00E01354"/>
    <w:rsid w:val="00E015E4"/>
    <w:rsid w:val="00E02315"/>
    <w:rsid w:val="00E02E70"/>
    <w:rsid w:val="00E03972"/>
    <w:rsid w:val="00E058B3"/>
    <w:rsid w:val="00E0661F"/>
    <w:rsid w:val="00E07B98"/>
    <w:rsid w:val="00E11FAF"/>
    <w:rsid w:val="00E1519C"/>
    <w:rsid w:val="00E22F1A"/>
    <w:rsid w:val="00E23680"/>
    <w:rsid w:val="00E23BD6"/>
    <w:rsid w:val="00E24F38"/>
    <w:rsid w:val="00E27B72"/>
    <w:rsid w:val="00E27BF2"/>
    <w:rsid w:val="00E27D25"/>
    <w:rsid w:val="00E31A1C"/>
    <w:rsid w:val="00E3748B"/>
    <w:rsid w:val="00E37C49"/>
    <w:rsid w:val="00E41952"/>
    <w:rsid w:val="00E42303"/>
    <w:rsid w:val="00E433FE"/>
    <w:rsid w:val="00E462EB"/>
    <w:rsid w:val="00E46B09"/>
    <w:rsid w:val="00E4727D"/>
    <w:rsid w:val="00E47C05"/>
    <w:rsid w:val="00E52010"/>
    <w:rsid w:val="00E52028"/>
    <w:rsid w:val="00E52B9B"/>
    <w:rsid w:val="00E53D22"/>
    <w:rsid w:val="00E57181"/>
    <w:rsid w:val="00E57AD5"/>
    <w:rsid w:val="00E57F96"/>
    <w:rsid w:val="00E61B81"/>
    <w:rsid w:val="00E6252F"/>
    <w:rsid w:val="00E6268B"/>
    <w:rsid w:val="00E63D6F"/>
    <w:rsid w:val="00E6488F"/>
    <w:rsid w:val="00E65099"/>
    <w:rsid w:val="00E67279"/>
    <w:rsid w:val="00E702AC"/>
    <w:rsid w:val="00E734CA"/>
    <w:rsid w:val="00E735E8"/>
    <w:rsid w:val="00E753C5"/>
    <w:rsid w:val="00E756CB"/>
    <w:rsid w:val="00E75FB5"/>
    <w:rsid w:val="00E75FE7"/>
    <w:rsid w:val="00E767FF"/>
    <w:rsid w:val="00E83668"/>
    <w:rsid w:val="00E840F9"/>
    <w:rsid w:val="00E84BA8"/>
    <w:rsid w:val="00E84CF2"/>
    <w:rsid w:val="00E864E9"/>
    <w:rsid w:val="00E86802"/>
    <w:rsid w:val="00E86AEC"/>
    <w:rsid w:val="00E86CCA"/>
    <w:rsid w:val="00E8700F"/>
    <w:rsid w:val="00E87BD1"/>
    <w:rsid w:val="00E90D95"/>
    <w:rsid w:val="00E9125E"/>
    <w:rsid w:val="00E920E2"/>
    <w:rsid w:val="00E9234C"/>
    <w:rsid w:val="00E93839"/>
    <w:rsid w:val="00E94291"/>
    <w:rsid w:val="00E94C68"/>
    <w:rsid w:val="00E95345"/>
    <w:rsid w:val="00EA4344"/>
    <w:rsid w:val="00EA43B9"/>
    <w:rsid w:val="00EA4994"/>
    <w:rsid w:val="00EA4D33"/>
    <w:rsid w:val="00EB00F8"/>
    <w:rsid w:val="00EB3503"/>
    <w:rsid w:val="00EC1DF5"/>
    <w:rsid w:val="00EC221E"/>
    <w:rsid w:val="00EC3EEA"/>
    <w:rsid w:val="00EC3FC0"/>
    <w:rsid w:val="00EC424C"/>
    <w:rsid w:val="00EC573B"/>
    <w:rsid w:val="00EC5837"/>
    <w:rsid w:val="00ED05B5"/>
    <w:rsid w:val="00ED2214"/>
    <w:rsid w:val="00ED5FBB"/>
    <w:rsid w:val="00ED619B"/>
    <w:rsid w:val="00ED78DC"/>
    <w:rsid w:val="00EE0797"/>
    <w:rsid w:val="00EE1CA9"/>
    <w:rsid w:val="00EE38B4"/>
    <w:rsid w:val="00EE4410"/>
    <w:rsid w:val="00EE4A32"/>
    <w:rsid w:val="00EE6E7D"/>
    <w:rsid w:val="00EE778C"/>
    <w:rsid w:val="00EF3236"/>
    <w:rsid w:val="00EF3260"/>
    <w:rsid w:val="00EF3ADD"/>
    <w:rsid w:val="00EF459A"/>
    <w:rsid w:val="00EF788C"/>
    <w:rsid w:val="00EF7C7A"/>
    <w:rsid w:val="00F007BD"/>
    <w:rsid w:val="00F00E2F"/>
    <w:rsid w:val="00F0335B"/>
    <w:rsid w:val="00F05AFB"/>
    <w:rsid w:val="00F07A50"/>
    <w:rsid w:val="00F11F48"/>
    <w:rsid w:val="00F1294D"/>
    <w:rsid w:val="00F14275"/>
    <w:rsid w:val="00F14C17"/>
    <w:rsid w:val="00F17704"/>
    <w:rsid w:val="00F2007F"/>
    <w:rsid w:val="00F202E1"/>
    <w:rsid w:val="00F2218E"/>
    <w:rsid w:val="00F236E6"/>
    <w:rsid w:val="00F25D16"/>
    <w:rsid w:val="00F25E65"/>
    <w:rsid w:val="00F26227"/>
    <w:rsid w:val="00F2724E"/>
    <w:rsid w:val="00F304B1"/>
    <w:rsid w:val="00F324CB"/>
    <w:rsid w:val="00F33755"/>
    <w:rsid w:val="00F34392"/>
    <w:rsid w:val="00F40614"/>
    <w:rsid w:val="00F41882"/>
    <w:rsid w:val="00F419CF"/>
    <w:rsid w:val="00F4274A"/>
    <w:rsid w:val="00F43B0F"/>
    <w:rsid w:val="00F43B5F"/>
    <w:rsid w:val="00F44BCE"/>
    <w:rsid w:val="00F44C27"/>
    <w:rsid w:val="00F475E7"/>
    <w:rsid w:val="00F5549D"/>
    <w:rsid w:val="00F56308"/>
    <w:rsid w:val="00F5664B"/>
    <w:rsid w:val="00F57068"/>
    <w:rsid w:val="00F576C0"/>
    <w:rsid w:val="00F576EE"/>
    <w:rsid w:val="00F60300"/>
    <w:rsid w:val="00F604E2"/>
    <w:rsid w:val="00F6104F"/>
    <w:rsid w:val="00F62A46"/>
    <w:rsid w:val="00F63BC7"/>
    <w:rsid w:val="00F640C4"/>
    <w:rsid w:val="00F65D9A"/>
    <w:rsid w:val="00F66A36"/>
    <w:rsid w:val="00F7103C"/>
    <w:rsid w:val="00F73105"/>
    <w:rsid w:val="00F7401A"/>
    <w:rsid w:val="00F747A2"/>
    <w:rsid w:val="00F754AF"/>
    <w:rsid w:val="00F76043"/>
    <w:rsid w:val="00F77BF2"/>
    <w:rsid w:val="00F8172F"/>
    <w:rsid w:val="00F81B8D"/>
    <w:rsid w:val="00F81E47"/>
    <w:rsid w:val="00F823D8"/>
    <w:rsid w:val="00F82F0B"/>
    <w:rsid w:val="00F8395E"/>
    <w:rsid w:val="00F841D1"/>
    <w:rsid w:val="00F870F5"/>
    <w:rsid w:val="00F90B61"/>
    <w:rsid w:val="00F90B67"/>
    <w:rsid w:val="00F9258C"/>
    <w:rsid w:val="00F93231"/>
    <w:rsid w:val="00F93E19"/>
    <w:rsid w:val="00F942BF"/>
    <w:rsid w:val="00F9487B"/>
    <w:rsid w:val="00F967FE"/>
    <w:rsid w:val="00F97620"/>
    <w:rsid w:val="00FA1792"/>
    <w:rsid w:val="00FA29BD"/>
    <w:rsid w:val="00FA36CB"/>
    <w:rsid w:val="00FA37CD"/>
    <w:rsid w:val="00FA421E"/>
    <w:rsid w:val="00FA4F9A"/>
    <w:rsid w:val="00FA515C"/>
    <w:rsid w:val="00FA60ED"/>
    <w:rsid w:val="00FB0C33"/>
    <w:rsid w:val="00FB190B"/>
    <w:rsid w:val="00FD0FE4"/>
    <w:rsid w:val="00FD18AF"/>
    <w:rsid w:val="00FD58BB"/>
    <w:rsid w:val="00FE624E"/>
    <w:rsid w:val="00FE7994"/>
    <w:rsid w:val="00FF0A68"/>
    <w:rsid w:val="00FF43A9"/>
    <w:rsid w:val="00FF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4BE7B"/>
  <w15:docId w15:val="{00A7D13A-2A19-4A95-A125-CF25CCE9F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="Times New Roman" w:hAnsi="Cambria Math" w:cs="Arial"/>
        <w:sz w:val="28"/>
        <w:szCs w:val="24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1C7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12225C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5F537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46BBD"/>
    <w:rPr>
      <w:color w:val="0000FF"/>
      <w:u w:val="single"/>
    </w:rPr>
  </w:style>
  <w:style w:type="paragraph" w:styleId="HTMLPreformatted">
    <w:name w:val="HTML Preformatted"/>
    <w:basedOn w:val="Normal"/>
    <w:rsid w:val="005F53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12225C"/>
    <w:rPr>
      <w:color w:val="800080"/>
      <w:u w:val="single"/>
    </w:rPr>
  </w:style>
  <w:style w:type="table" w:styleId="TableGrid">
    <w:name w:val="Table Grid"/>
    <w:basedOn w:val="TableNormal"/>
    <w:rsid w:val="00A55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semiHidden/>
    <w:rsid w:val="007253AA"/>
    <w:rPr>
      <w:color w:val="000080"/>
      <w:sz w:val="20"/>
      <w:szCs w:val="20"/>
      <w:lang w:val="en-GB"/>
    </w:rPr>
  </w:style>
  <w:style w:type="character" w:styleId="EndnoteReference">
    <w:name w:val="endnote reference"/>
    <w:basedOn w:val="DefaultParagraphFont"/>
    <w:semiHidden/>
    <w:rsid w:val="007253AA"/>
    <w:rPr>
      <w:vertAlign w:val="superscript"/>
    </w:rPr>
  </w:style>
  <w:style w:type="paragraph" w:styleId="Header">
    <w:name w:val="header"/>
    <w:basedOn w:val="Normal"/>
    <w:rsid w:val="00A4725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4725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47251"/>
  </w:style>
  <w:style w:type="character" w:styleId="PlaceholderText">
    <w:name w:val="Placeholder Text"/>
    <w:basedOn w:val="DefaultParagraphFont"/>
    <w:uiPriority w:val="99"/>
    <w:semiHidden/>
    <w:rsid w:val="007346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46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68A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BF6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3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\School\11%20MAS\Test%20Blan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50BF0-68A1-4DC3-8E5E-E253290B8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Blank</Template>
  <TotalTime>131</TotalTime>
  <Pages>5</Pages>
  <Words>385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http://www</vt:lpstr>
    </vt:vector>
  </TitlesOfParts>
  <Company>Iona Presentation College</Company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http://www</dc:title>
  <dc:creator>General Use</dc:creator>
  <cp:lastModifiedBy>John Hibble (Iona Presentation College - Mosman Park)</cp:lastModifiedBy>
  <cp:revision>54</cp:revision>
  <cp:lastPrinted>2022-08-16T03:23:00Z</cp:lastPrinted>
  <dcterms:created xsi:type="dcterms:W3CDTF">2022-08-15T04:15:00Z</dcterms:created>
  <dcterms:modified xsi:type="dcterms:W3CDTF">2022-08-24T02:10:00Z</dcterms:modified>
</cp:coreProperties>
</file>