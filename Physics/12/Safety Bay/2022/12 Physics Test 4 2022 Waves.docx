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16903" w14:textId="6458EE30" w:rsidR="007253AA" w:rsidRPr="00CC72C4" w:rsidRDefault="007253AA" w:rsidP="00680AE5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tabs>
          <w:tab w:val="left" w:pos="567"/>
          <w:tab w:val="left" w:pos="1134"/>
          <w:tab w:val="center" w:pos="4860"/>
          <w:tab w:val="right" w:pos="9639"/>
        </w:tabs>
        <w:spacing w:before="100" w:after="100"/>
        <w:rPr>
          <w:rFonts w:ascii="Arial" w:hAnsi="Arial"/>
          <w:i/>
          <w:sz w:val="28"/>
        </w:rPr>
      </w:pPr>
      <w:r w:rsidRPr="00CC72C4">
        <w:rPr>
          <w:rFonts w:ascii="Arial" w:hAnsi="Arial"/>
          <w:b/>
          <w:sz w:val="28"/>
        </w:rPr>
        <w:t xml:space="preserve">Year </w:t>
      </w:r>
      <w:r w:rsidR="00EC3FC0">
        <w:rPr>
          <w:rFonts w:ascii="Arial" w:hAnsi="Arial"/>
          <w:b/>
          <w:sz w:val="28"/>
        </w:rPr>
        <w:t>12</w:t>
      </w:r>
      <w:r w:rsidR="009C3651" w:rsidRPr="00CC72C4">
        <w:rPr>
          <w:rFonts w:ascii="Arial" w:hAnsi="Arial"/>
          <w:b/>
          <w:sz w:val="28"/>
        </w:rPr>
        <w:t xml:space="preserve"> </w:t>
      </w:r>
      <w:r w:rsidR="00A3017D">
        <w:rPr>
          <w:rFonts w:ascii="Arial" w:hAnsi="Arial"/>
          <w:b/>
          <w:sz w:val="28"/>
        </w:rPr>
        <w:t>Physics</w:t>
      </w:r>
      <w:r w:rsidR="00FA36CB" w:rsidRPr="00CC72C4">
        <w:rPr>
          <w:rFonts w:ascii="Arial" w:hAnsi="Arial"/>
          <w:b/>
          <w:sz w:val="28"/>
        </w:rPr>
        <w:tab/>
      </w:r>
      <w:r w:rsidR="007D6261">
        <w:rPr>
          <w:rFonts w:ascii="Arial" w:hAnsi="Arial"/>
          <w:b/>
          <w:sz w:val="28"/>
        </w:rPr>
        <w:t xml:space="preserve">TEST # </w:t>
      </w:r>
      <w:r w:rsidR="005F6676">
        <w:rPr>
          <w:rFonts w:ascii="Arial" w:hAnsi="Arial"/>
          <w:b/>
          <w:sz w:val="28"/>
        </w:rPr>
        <w:t>4</w:t>
      </w:r>
      <w:r w:rsidR="005365E9">
        <w:rPr>
          <w:rFonts w:ascii="Arial" w:hAnsi="Arial"/>
          <w:b/>
          <w:sz w:val="28"/>
        </w:rPr>
        <w:t xml:space="preserve"> – </w:t>
      </w:r>
      <w:r w:rsidR="005F6676">
        <w:rPr>
          <w:rFonts w:ascii="Arial" w:hAnsi="Arial"/>
          <w:b/>
          <w:sz w:val="28"/>
        </w:rPr>
        <w:t>Waves and Quantum Theory</w:t>
      </w:r>
      <w:r w:rsidR="00FA36CB" w:rsidRPr="00CC72C4">
        <w:rPr>
          <w:rFonts w:ascii="Arial" w:hAnsi="Arial"/>
          <w:b/>
          <w:sz w:val="28"/>
        </w:rPr>
        <w:tab/>
      </w:r>
      <w:r w:rsidRPr="00CC72C4">
        <w:rPr>
          <w:rFonts w:ascii="Arial" w:hAnsi="Arial"/>
          <w:b/>
          <w:sz w:val="28"/>
        </w:rPr>
        <w:t>20</w:t>
      </w:r>
      <w:r w:rsidR="00EE2F77">
        <w:rPr>
          <w:rFonts w:ascii="Arial" w:hAnsi="Arial"/>
          <w:b/>
          <w:sz w:val="28"/>
        </w:rPr>
        <w:t>2</w:t>
      </w:r>
      <w:r w:rsidR="005955B7">
        <w:rPr>
          <w:rFonts w:ascii="Arial" w:hAnsi="Arial"/>
          <w:b/>
          <w:sz w:val="28"/>
        </w:rPr>
        <w:t>2</w:t>
      </w:r>
    </w:p>
    <w:p w14:paraId="2CD6657E" w14:textId="77777777" w:rsidR="007253AA" w:rsidRPr="00FA36CB" w:rsidRDefault="007253AA" w:rsidP="00E23680">
      <w:pPr>
        <w:tabs>
          <w:tab w:val="left" w:pos="567"/>
          <w:tab w:val="left" w:pos="1134"/>
          <w:tab w:val="right" w:pos="9639"/>
        </w:tabs>
        <w:rPr>
          <w:rFonts w:ascii="Arial" w:hAnsi="Arial"/>
        </w:rPr>
      </w:pPr>
    </w:p>
    <w:p w14:paraId="38005E9A" w14:textId="77777777" w:rsidR="00B226C2" w:rsidRDefault="007D154B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>NAME: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013A0CE5" w14:textId="77777777" w:rsidR="007D154B" w:rsidRPr="007D154B" w:rsidRDefault="007D154B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2B0D6397" w14:textId="7CAD4B93" w:rsidR="004B168A" w:rsidRPr="007D154B" w:rsidRDefault="007D154B" w:rsidP="00D255E3">
      <w:pPr>
        <w:tabs>
          <w:tab w:val="left" w:pos="567"/>
          <w:tab w:val="left" w:pos="1418"/>
          <w:tab w:val="right" w:pos="9639"/>
        </w:tabs>
        <w:rPr>
          <w:rFonts w:ascii="Arial" w:hAnsi="Arial"/>
          <w:i/>
        </w:rPr>
      </w:pPr>
      <w:r w:rsidRPr="007D154B">
        <w:rPr>
          <w:rFonts w:ascii="Arial" w:hAnsi="Arial"/>
          <w:i/>
        </w:rPr>
        <w:t xml:space="preserve">Total Marks: </w:t>
      </w:r>
      <w:r w:rsidR="00C87A5D">
        <w:rPr>
          <w:rFonts w:ascii="Arial" w:hAnsi="Arial"/>
          <w:i/>
        </w:rPr>
        <w:t>35</w:t>
      </w:r>
      <w:r w:rsidRPr="007D154B">
        <w:rPr>
          <w:rFonts w:ascii="Arial" w:hAnsi="Arial"/>
          <w:i/>
        </w:rPr>
        <w:tab/>
        <w:t xml:space="preserve">Time Allowed: </w:t>
      </w:r>
      <w:r w:rsidR="00E95980">
        <w:rPr>
          <w:rFonts w:ascii="Arial" w:hAnsi="Arial"/>
          <w:i/>
        </w:rPr>
        <w:t>45</w:t>
      </w:r>
      <w:r w:rsidRPr="007D154B">
        <w:rPr>
          <w:rFonts w:ascii="Arial" w:hAnsi="Arial"/>
          <w:i/>
        </w:rPr>
        <w:t xml:space="preserve"> minutes</w:t>
      </w:r>
    </w:p>
    <w:p w14:paraId="3BB26CC0" w14:textId="77777777" w:rsidR="007D154B" w:rsidRDefault="007D154B" w:rsidP="00D255E3">
      <w:pPr>
        <w:tabs>
          <w:tab w:val="left" w:pos="567"/>
          <w:tab w:val="left" w:pos="1418"/>
          <w:tab w:val="right" w:pos="9639"/>
        </w:tabs>
        <w:rPr>
          <w:rFonts w:ascii="Arial" w:hAnsi="Arial"/>
        </w:rPr>
      </w:pPr>
    </w:p>
    <w:p w14:paraId="3CBCE4FA" w14:textId="2E374A03" w:rsidR="007D154B" w:rsidRDefault="00103B7F" w:rsidP="004F392B">
      <w:pPr>
        <w:tabs>
          <w:tab w:val="left" w:pos="567"/>
          <w:tab w:val="left" w:pos="1418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t>(</w:t>
      </w:r>
      <w:r w:rsidR="004F392B">
        <w:rPr>
          <w:rFonts w:ascii="Arial" w:hAnsi="Arial"/>
        </w:rPr>
        <w:t>Formula sheet and scientific calculator permitted</w:t>
      </w:r>
      <w:r w:rsidR="002327EE">
        <w:rPr>
          <w:rFonts w:ascii="Arial" w:hAnsi="Arial"/>
        </w:rPr>
        <w:t>)</w:t>
      </w:r>
    </w:p>
    <w:p w14:paraId="17799434" w14:textId="77777777" w:rsidR="002327EE" w:rsidRDefault="002327EE" w:rsidP="004F392B">
      <w:pPr>
        <w:tabs>
          <w:tab w:val="left" w:pos="567"/>
          <w:tab w:val="left" w:pos="1418"/>
          <w:tab w:val="right" w:pos="9639"/>
        </w:tabs>
        <w:jc w:val="center"/>
        <w:rPr>
          <w:rFonts w:ascii="Arial" w:hAnsi="Arial"/>
        </w:rPr>
      </w:pPr>
    </w:p>
    <w:p w14:paraId="1F91BB52" w14:textId="7225C7C3" w:rsidR="00D804B5" w:rsidRPr="00ED78DC" w:rsidRDefault="004F4333" w:rsidP="00D804B5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>
        <w:rPr>
          <w:rFonts w:ascii="Arial" w:hAnsi="Arial"/>
          <w:b/>
        </w:rPr>
        <w:t>Question 1</w:t>
      </w:r>
      <w:r w:rsidR="00ED78DC" w:rsidRPr="00ED78DC">
        <w:rPr>
          <w:rFonts w:ascii="Arial" w:hAnsi="Arial"/>
          <w:b/>
        </w:rPr>
        <w:tab/>
      </w:r>
      <w:r w:rsidR="00ED78DC" w:rsidRPr="00ED78DC">
        <w:rPr>
          <w:rFonts w:ascii="Arial" w:hAnsi="Arial"/>
          <w:b/>
        </w:rPr>
        <w:tab/>
      </w:r>
      <w:r w:rsidR="00ED78DC" w:rsidRPr="00ED78DC">
        <w:rPr>
          <w:rFonts w:ascii="Arial" w:hAnsi="Arial"/>
          <w:b/>
        </w:rPr>
        <w:tab/>
      </w:r>
      <w:r w:rsidR="00ED78DC" w:rsidRPr="00ED78DC">
        <w:rPr>
          <w:rFonts w:ascii="Arial" w:hAnsi="Arial"/>
          <w:b/>
        </w:rPr>
        <w:tab/>
      </w:r>
      <w:r w:rsidR="00ED78DC" w:rsidRPr="00ED78DC">
        <w:rPr>
          <w:rFonts w:ascii="Arial" w:hAnsi="Arial"/>
          <w:b/>
        </w:rPr>
        <w:tab/>
      </w:r>
      <w:r w:rsidR="00ED78DC" w:rsidRPr="00ED78DC">
        <w:rPr>
          <w:rFonts w:ascii="Arial" w:hAnsi="Arial"/>
          <w:b/>
        </w:rPr>
        <w:tab/>
        <w:t>(</w:t>
      </w:r>
      <w:r w:rsidR="00C87A5D">
        <w:rPr>
          <w:rFonts w:ascii="Arial" w:hAnsi="Arial"/>
          <w:b/>
        </w:rPr>
        <w:t>5</w:t>
      </w:r>
      <w:r w:rsidR="00E95980">
        <w:rPr>
          <w:rFonts w:ascii="Arial" w:hAnsi="Arial"/>
          <w:b/>
        </w:rPr>
        <w:t xml:space="preserve"> </w:t>
      </w:r>
      <w:r w:rsidR="00ED78DC" w:rsidRPr="00ED78DC">
        <w:rPr>
          <w:rFonts w:ascii="Arial" w:hAnsi="Arial"/>
          <w:b/>
        </w:rPr>
        <w:t>marks)</w:t>
      </w:r>
    </w:p>
    <w:p w14:paraId="2DCA4498" w14:textId="751C2A6B" w:rsidR="00BA41BC" w:rsidRDefault="00BA41BC" w:rsidP="00D804B5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E194110" w14:textId="37679A29" w:rsidR="004F4333" w:rsidRDefault="00C87A5D">
      <w:pPr>
        <w:pStyle w:val="ListParagraph"/>
        <w:numPr>
          <w:ilvl w:val="0"/>
          <w:numId w:val="2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An electron in an atom of fluorescent coral releases green light </w:t>
      </w:r>
      <w:r w:rsidR="008C1D70">
        <w:rPr>
          <w:rFonts w:ascii="Arial" w:hAnsi="Arial"/>
        </w:rPr>
        <w:t>of wavelength 552 </w:t>
      </w:r>
      <w:r>
        <w:rPr>
          <w:rFonts w:ascii="Arial" w:hAnsi="Arial"/>
        </w:rPr>
        <w:t xml:space="preserve">nm when it returns to ground state.  Calculate the energy difference in eV </w:t>
      </w:r>
      <w:r w:rsidR="008C1D70">
        <w:rPr>
          <w:rFonts w:ascii="Arial" w:hAnsi="Arial"/>
        </w:rPr>
        <w:t>involved in this transition.</w:t>
      </w:r>
      <w:r w:rsidR="008C1D70">
        <w:rPr>
          <w:rFonts w:ascii="Arial" w:hAnsi="Arial"/>
        </w:rPr>
        <w:tab/>
      </w:r>
      <w:r w:rsidR="008C1D70">
        <w:rPr>
          <w:rFonts w:ascii="Arial" w:hAnsi="Arial"/>
        </w:rPr>
        <w:tab/>
      </w:r>
      <w:r w:rsidR="008C1D70">
        <w:rPr>
          <w:rFonts w:ascii="Arial" w:hAnsi="Arial"/>
        </w:rPr>
        <w:tab/>
      </w:r>
      <w:r>
        <w:rPr>
          <w:rFonts w:ascii="Arial" w:hAnsi="Arial"/>
        </w:rPr>
        <w:t>[4]</w:t>
      </w:r>
    </w:p>
    <w:p w14:paraId="0F79E71C" w14:textId="5221F84D" w:rsidR="004F4333" w:rsidRDefault="004F4333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C3F736B" w14:textId="3737CFB2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327AE1C" w14:textId="1AE9C40B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5129BB6" w14:textId="776F0D7C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A655597" w14:textId="0F89C07C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2AA1D34" w14:textId="06E08E2F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FBB5FF0" w14:textId="207068EC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375DBB0" w14:textId="45850059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A6B210A" w14:textId="41F44380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2CE663B" w14:textId="06D2E2F5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3598BAC" w14:textId="686BFD8A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1EA976A" w14:textId="3D2BB0A2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0240D05" w14:textId="00337D20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253ED1F" w14:textId="63B3F8DC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A5F0ABC" w14:textId="2B8AFDB4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E33A621" w14:textId="23EE9517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2DA49C2" w14:textId="19F63DAC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6A8A4FC" w14:textId="38970FE1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6490A80" w14:textId="0BB6B283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AEB0DAC" w14:textId="5E307657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438D96D" w14:textId="2AC453B7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EFCA721" w14:textId="1F3799E1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5EC2D39" w14:textId="39718636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3369EC8" w14:textId="6E91EF0F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F8CFDE5" w14:textId="77777777" w:rsidR="00FA0068" w:rsidRDefault="00FA0068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F204116" w14:textId="77777777" w:rsidR="005A568E" w:rsidRPr="004F4333" w:rsidRDefault="005A568E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879D5BE" w14:textId="55A2FF80" w:rsidR="005A3823" w:rsidRPr="00C87A5D" w:rsidRDefault="00C87A5D">
      <w:pPr>
        <w:pStyle w:val="ListParagraph"/>
        <w:numPr>
          <w:ilvl w:val="0"/>
          <w:numId w:val="2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Briefly explain how phosphorescence is different from fluorescence.</w:t>
      </w:r>
      <w:r w:rsidR="002A6497">
        <w:rPr>
          <w:rFonts w:ascii="Arial" w:hAnsi="Arial"/>
        </w:rPr>
        <w:tab/>
        <w:t>[1]</w:t>
      </w:r>
    </w:p>
    <w:p w14:paraId="10EA2451" w14:textId="77777777" w:rsidR="005A568E" w:rsidRPr="005A3823" w:rsidRDefault="005A568E" w:rsidP="005A382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A936C73" w14:textId="39BEBE54" w:rsidR="005A3823" w:rsidRDefault="005A3823" w:rsidP="005A382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5987DEC" w14:textId="2623A5AC" w:rsidR="005A3823" w:rsidRDefault="005A3823" w:rsidP="005A382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0977048" w14:textId="77777777" w:rsidR="005A3823" w:rsidRPr="005A3823" w:rsidRDefault="005A3823" w:rsidP="005A382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EC5C0EE" w14:textId="0C8A1559" w:rsidR="00771009" w:rsidRDefault="00771009" w:rsidP="00927F8F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861B4A0" w14:textId="1A315435" w:rsidR="00034FEA" w:rsidRDefault="00034FEA" w:rsidP="00927F8F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E4B099E" w14:textId="77777777" w:rsidR="00FA0068" w:rsidRDefault="00FA0068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0FC6DC09" w14:textId="3F489363" w:rsidR="004F4333" w:rsidRPr="00ED78DC" w:rsidRDefault="004F4333" w:rsidP="004F433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Question 2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E875DE">
        <w:rPr>
          <w:rFonts w:ascii="Arial" w:hAnsi="Arial"/>
          <w:b/>
        </w:rPr>
        <w:t>4</w:t>
      </w:r>
      <w:r w:rsidRPr="00ED78DC">
        <w:rPr>
          <w:rFonts w:ascii="Arial" w:hAnsi="Arial"/>
          <w:b/>
        </w:rPr>
        <w:t xml:space="preserve"> marks)</w:t>
      </w:r>
    </w:p>
    <w:p w14:paraId="2144173C" w14:textId="4C0AA8FB" w:rsidR="005C7D67" w:rsidRDefault="005C7D67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12A0C94" w14:textId="65CAAF0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The diagram </w:t>
      </w:r>
      <w:r w:rsidR="0002772E">
        <w:rPr>
          <w:rFonts w:ascii="Arial" w:hAnsi="Arial"/>
        </w:rPr>
        <w:t>below</w:t>
      </w:r>
      <w:r>
        <w:rPr>
          <w:rFonts w:ascii="Arial" w:hAnsi="Arial"/>
        </w:rPr>
        <w:t xml:space="preserve"> shows two first-order spectra on a screen, which have been produced by passing white light through a single slit.</w:t>
      </w:r>
    </w:p>
    <w:p w14:paraId="67DCB605" w14:textId="7FDC25E1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0017D73" w14:textId="77777777" w:rsidR="00B85993" w:rsidRDefault="00B85993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DA133DE" w14:textId="7E3FF4CF" w:rsidR="00E875DE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object w:dxaOrig="6667" w:dyaOrig="561" w14:anchorId="6071B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1pt;height:21.9pt" o:ole="">
            <v:imagedata r:id="rId8" o:title=""/>
          </v:shape>
          <o:OLEObject Type="Embed" ProgID="FXDraw.Graphic" ShapeID="_x0000_i1025" DrawAspect="Content" ObjectID="_1717392594" r:id="rId9"/>
        </w:object>
      </w:r>
    </w:p>
    <w:p w14:paraId="769FB04B" w14:textId="38336DBC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</w:p>
    <w:p w14:paraId="2AD667F7" w14:textId="6DEACD94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</w:p>
    <w:p w14:paraId="5D2AC2D2" w14:textId="42F88131" w:rsidR="00E875DE" w:rsidRDefault="00693ED4">
      <w:pPr>
        <w:pStyle w:val="ListParagraph"/>
        <w:numPr>
          <w:ilvl w:val="0"/>
          <w:numId w:val="3"/>
        </w:numPr>
        <w:tabs>
          <w:tab w:val="left" w:pos="0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Place the letters R (red) and V (violet) on each spectrum to indicate the orientation of the spectra.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[2]</w:t>
      </w:r>
    </w:p>
    <w:p w14:paraId="52811FB9" w14:textId="5E9C53AC" w:rsidR="00693ED4" w:rsidRDefault="00693ED4" w:rsidP="00693ED4">
      <w:pPr>
        <w:tabs>
          <w:tab w:val="left" w:pos="0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E42DC61" w14:textId="7DC78E1F" w:rsidR="00693ED4" w:rsidRDefault="00693ED4" w:rsidP="00693ED4">
      <w:pPr>
        <w:tabs>
          <w:tab w:val="left" w:pos="0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BA44294" w14:textId="77777777" w:rsidR="00B85993" w:rsidRDefault="00B85993" w:rsidP="00693ED4">
      <w:pPr>
        <w:tabs>
          <w:tab w:val="left" w:pos="0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6A28F51" w14:textId="77777777" w:rsidR="00693ED4" w:rsidRPr="00693ED4" w:rsidRDefault="00693ED4" w:rsidP="00693ED4">
      <w:pPr>
        <w:tabs>
          <w:tab w:val="left" w:pos="0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160E00B" w14:textId="4DB7E856" w:rsidR="00693ED4" w:rsidRDefault="00693ED4">
      <w:pPr>
        <w:pStyle w:val="ListParagraph"/>
        <w:numPr>
          <w:ilvl w:val="0"/>
          <w:numId w:val="3"/>
        </w:numPr>
        <w:tabs>
          <w:tab w:val="left" w:pos="0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Does the above phenomenon support the wave or particle model of light?  Why?</w:t>
      </w:r>
      <w:r>
        <w:rPr>
          <w:rFonts w:ascii="Arial" w:hAnsi="Arial"/>
        </w:rPr>
        <w:tab/>
        <w:t>[2]</w:t>
      </w:r>
    </w:p>
    <w:p w14:paraId="235901A3" w14:textId="33EC63EF" w:rsidR="00693ED4" w:rsidRDefault="00693ED4" w:rsidP="00693ED4">
      <w:pPr>
        <w:tabs>
          <w:tab w:val="left" w:pos="0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EC28A10" w14:textId="5837512B" w:rsidR="00693ED4" w:rsidRDefault="00693ED4" w:rsidP="00693ED4">
      <w:pPr>
        <w:tabs>
          <w:tab w:val="left" w:pos="0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D31B1CA" w14:textId="2F10BBA7" w:rsidR="00693ED4" w:rsidRDefault="00693ED4" w:rsidP="00693ED4">
      <w:pPr>
        <w:tabs>
          <w:tab w:val="left" w:pos="0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FFBD13B" w14:textId="6C370DCD" w:rsidR="00B85993" w:rsidRDefault="00B85993" w:rsidP="00693ED4">
      <w:pPr>
        <w:tabs>
          <w:tab w:val="left" w:pos="0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7DA84D6" w14:textId="7863C0B4" w:rsidR="00B85993" w:rsidRDefault="00B85993" w:rsidP="00693ED4">
      <w:pPr>
        <w:tabs>
          <w:tab w:val="left" w:pos="0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BA13AF0" w14:textId="44C3E5BF" w:rsidR="00B85993" w:rsidRDefault="00B85993" w:rsidP="00693ED4">
      <w:pPr>
        <w:tabs>
          <w:tab w:val="left" w:pos="0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A51A79B" w14:textId="0921E7A4" w:rsidR="00B85993" w:rsidRDefault="00B85993" w:rsidP="00693ED4">
      <w:pPr>
        <w:tabs>
          <w:tab w:val="left" w:pos="0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4C02C22" w14:textId="77777777" w:rsidR="00B85993" w:rsidRPr="00693ED4" w:rsidRDefault="00B85993" w:rsidP="00693ED4">
      <w:pPr>
        <w:tabs>
          <w:tab w:val="left" w:pos="0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A596019" w14:textId="77777777" w:rsidR="004F4333" w:rsidRDefault="004F4333" w:rsidP="004F433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1784008" w14:textId="45316E2F" w:rsidR="00034FEA" w:rsidRDefault="00034FEA" w:rsidP="00927F8F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86E9C89" w14:textId="36C59934" w:rsidR="00B85993" w:rsidRPr="00ED78DC" w:rsidRDefault="00B85993" w:rsidP="00B8599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t xml:space="preserve">Question </w:t>
      </w:r>
      <w:r w:rsidR="00803604">
        <w:rPr>
          <w:rFonts w:ascii="Arial" w:hAnsi="Arial"/>
          <w:b/>
        </w:rPr>
        <w:t>3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>
        <w:rPr>
          <w:rFonts w:ascii="Arial" w:hAnsi="Arial"/>
          <w:b/>
        </w:rPr>
        <w:t>4</w:t>
      </w:r>
      <w:r w:rsidRPr="00ED78DC">
        <w:rPr>
          <w:rFonts w:ascii="Arial" w:hAnsi="Arial"/>
          <w:b/>
        </w:rPr>
        <w:t xml:space="preserve"> marks)</w:t>
      </w:r>
    </w:p>
    <w:p w14:paraId="26781D45" w14:textId="77777777" w:rsidR="00B85993" w:rsidRDefault="00B85993" w:rsidP="00B8599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907B050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Explain how studying the light from a distant star enables physicists to determine the star’s chemical composition.</w:t>
      </w:r>
    </w:p>
    <w:p w14:paraId="6703DB81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A08DA07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0A1032D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C03BDE0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697FCC3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FC89C22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E1A8F47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BF78936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2579E2E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65C2213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7942B29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A48B231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1E8C3AA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9A71DA2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B28B7A1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41964FF" w14:textId="77777777" w:rsidR="00B85993" w:rsidRPr="0015031D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D444561" w14:textId="77777777" w:rsidR="00B85993" w:rsidRDefault="00B85993" w:rsidP="00B859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424BE54" w14:textId="2DDC7F10" w:rsidR="00B85993" w:rsidRDefault="00B85993" w:rsidP="00B85993">
      <w:pPr>
        <w:rPr>
          <w:rFonts w:ascii="Arial" w:hAnsi="Arial"/>
        </w:rPr>
      </w:pPr>
    </w:p>
    <w:p w14:paraId="00A65F0E" w14:textId="77777777" w:rsidR="00B85993" w:rsidRDefault="00B85993" w:rsidP="00B85993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30B239D0" w14:textId="251A301F" w:rsidR="0099384E" w:rsidRPr="00ED78DC" w:rsidRDefault="0099384E" w:rsidP="0099384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 w:rsidR="00803604">
        <w:rPr>
          <w:rFonts w:ascii="Arial" w:hAnsi="Arial"/>
          <w:b/>
        </w:rPr>
        <w:t>4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5433DC">
        <w:rPr>
          <w:rFonts w:ascii="Arial" w:hAnsi="Arial"/>
          <w:b/>
        </w:rPr>
        <w:t>6</w:t>
      </w:r>
      <w:r w:rsidRPr="00ED78DC">
        <w:rPr>
          <w:rFonts w:ascii="Arial" w:hAnsi="Arial"/>
          <w:b/>
        </w:rPr>
        <w:t xml:space="preserve"> marks)</w:t>
      </w:r>
    </w:p>
    <w:p w14:paraId="4060A772" w14:textId="77777777" w:rsidR="0099384E" w:rsidRDefault="0099384E" w:rsidP="0099384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E2B144F" w14:textId="43CE4AF4" w:rsidR="0099384E" w:rsidRDefault="005433DC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The following graph represents the black body radiation for an object at 4500 K.</w:t>
      </w:r>
    </w:p>
    <w:p w14:paraId="5C1E3A32" w14:textId="0EAB7BEA" w:rsidR="005433DC" w:rsidRDefault="005433DC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3BD7B20" w14:textId="16B7225B" w:rsidR="005433DC" w:rsidRDefault="00FA7710" w:rsidP="00AA627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object w:dxaOrig="10627" w:dyaOrig="5539" w14:anchorId="2B1CEE8C">
          <v:shape id="_x0000_i1026" type="#_x0000_t75" style="width:413.55pt;height:3in" o:ole="">
            <v:imagedata r:id="rId10" o:title=""/>
          </v:shape>
          <o:OLEObject Type="Embed" ProgID="FXDraw.Graphic" ShapeID="_x0000_i1026" DrawAspect="Content" ObjectID="_1717392595" r:id="rId11"/>
        </w:object>
      </w:r>
    </w:p>
    <w:p w14:paraId="0968F616" w14:textId="1AB551C8" w:rsidR="005433DC" w:rsidRDefault="005433DC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90F2A71" w14:textId="55E1E162" w:rsidR="005433DC" w:rsidRDefault="005433DC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Visible light has a frequency range of approximately 4 </w:t>
      </w:r>
      <w:r>
        <w:rPr>
          <w:rFonts w:ascii="Arial" w:hAnsi="Arial"/>
        </w:rPr>
        <w:sym w:font="Symbol" w:char="F0B4"/>
      </w:r>
      <w:r>
        <w:rPr>
          <w:rFonts w:ascii="Arial" w:hAnsi="Arial"/>
        </w:rPr>
        <w:t xml:space="preserve"> 10</w:t>
      </w:r>
      <w:r>
        <w:rPr>
          <w:rFonts w:ascii="Arial" w:hAnsi="Arial"/>
          <w:vertAlign w:val="superscript"/>
        </w:rPr>
        <w:t>14</w:t>
      </w:r>
      <w:r>
        <w:rPr>
          <w:rFonts w:ascii="Arial" w:hAnsi="Arial"/>
        </w:rPr>
        <w:t xml:space="preserve"> Hz to 8 </w:t>
      </w:r>
      <w:r>
        <w:rPr>
          <w:rFonts w:ascii="Arial" w:hAnsi="Arial"/>
        </w:rPr>
        <w:sym w:font="Symbol" w:char="F0B4"/>
      </w:r>
      <w:r>
        <w:rPr>
          <w:rFonts w:ascii="Arial" w:hAnsi="Arial"/>
        </w:rPr>
        <w:t xml:space="preserve"> 10</w:t>
      </w:r>
      <w:r>
        <w:rPr>
          <w:rFonts w:ascii="Arial" w:hAnsi="Arial"/>
          <w:vertAlign w:val="superscript"/>
        </w:rPr>
        <w:t>14</w:t>
      </w:r>
      <w:r>
        <w:rPr>
          <w:rFonts w:ascii="Arial" w:hAnsi="Arial"/>
        </w:rPr>
        <w:t xml:space="preserve"> Hz.</w:t>
      </w:r>
    </w:p>
    <w:p w14:paraId="55905F51" w14:textId="1EA583CA" w:rsidR="005433DC" w:rsidRDefault="005433DC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EBD9C4C" w14:textId="5E943C01" w:rsidR="005433DC" w:rsidRDefault="005433DC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7CEDACF" w14:textId="42D0FA9E" w:rsidR="00FB1C34" w:rsidRDefault="00314B63">
      <w:pPr>
        <w:pStyle w:val="ListParagraph"/>
        <w:numPr>
          <w:ilvl w:val="0"/>
          <w:numId w:val="4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Mark a band on the graph above showing the visible light emitted by an object at 4500 K.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[2]</w:t>
      </w:r>
    </w:p>
    <w:p w14:paraId="662B5D5B" w14:textId="6D5FEB31" w:rsidR="00FA7710" w:rsidRDefault="00FA7710" w:rsidP="00FA77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3CEA89F" w14:textId="0F0CD9BB" w:rsidR="00FA7710" w:rsidRDefault="00FA7710" w:rsidP="00FA77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B09A69C" w14:textId="2A761D04" w:rsidR="00FA7710" w:rsidRDefault="00FA7710" w:rsidP="00FA77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043F780" w14:textId="0EF3C97C" w:rsidR="00FA7710" w:rsidRDefault="00FA7710" w:rsidP="00FA77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9854488" w14:textId="3E72D4A0" w:rsidR="00FA7710" w:rsidRDefault="00FA7710" w:rsidP="00FA77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653DDF5" w14:textId="4DDC2797" w:rsidR="00FA7710" w:rsidRDefault="00FA7710" w:rsidP="00FA77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1E7AE77" w14:textId="7078E217" w:rsidR="00FA7710" w:rsidRDefault="00FA7710" w:rsidP="00FA77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886764D" w14:textId="0520087D" w:rsidR="00FA7710" w:rsidRDefault="00FA7710" w:rsidP="00FA77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8F2699E" w14:textId="77777777" w:rsidR="00FA7710" w:rsidRPr="00FA7710" w:rsidRDefault="00FA7710" w:rsidP="00FA77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BC0D8DF" w14:textId="258E128D" w:rsidR="00314B63" w:rsidRDefault="00314B63">
      <w:pPr>
        <w:pStyle w:val="ListParagraph"/>
        <w:numPr>
          <w:ilvl w:val="0"/>
          <w:numId w:val="4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Add a curve to the diagram above showing the black body radiation for an object at 5000 K.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[2]</w:t>
      </w:r>
    </w:p>
    <w:p w14:paraId="566A7F4B" w14:textId="43532236" w:rsidR="00FA7710" w:rsidRDefault="00FA7710" w:rsidP="00FA77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7543BDE" w14:textId="77777777" w:rsidR="00FA7710" w:rsidRPr="00FA7710" w:rsidRDefault="00FA7710" w:rsidP="00FA77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9CB36D5" w14:textId="2E9C3440" w:rsidR="00314B63" w:rsidRPr="00314B63" w:rsidRDefault="00314B63">
      <w:pPr>
        <w:pStyle w:val="ListParagraph"/>
        <w:numPr>
          <w:ilvl w:val="0"/>
          <w:numId w:val="4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For which part of the graph, very low wavelengths or very high wavelengths, does the graph above support both particle and wave natures for light?  Why?</w:t>
      </w:r>
      <w:r>
        <w:rPr>
          <w:rFonts w:ascii="Arial" w:hAnsi="Arial"/>
        </w:rPr>
        <w:tab/>
        <w:t>[2]</w:t>
      </w:r>
    </w:p>
    <w:p w14:paraId="5D5E415A" w14:textId="62A94A39" w:rsidR="004F4333" w:rsidRDefault="004F4333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3915098" w14:textId="5FB71E01" w:rsidR="004F4333" w:rsidRDefault="004F4333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F0701C7" w14:textId="795CF922" w:rsidR="004F4333" w:rsidRDefault="004F4333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ECE7AD1" w14:textId="77777777" w:rsidR="004F4333" w:rsidRDefault="004F4333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2A18F3A" w14:textId="66D7E72C" w:rsidR="00F47E43" w:rsidRDefault="00F47E43" w:rsidP="00F47E4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85B30E0" w14:textId="77777777" w:rsidR="00FE2AFA" w:rsidRDefault="00FE2AFA" w:rsidP="00A11E55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</w:p>
    <w:p w14:paraId="3097A1C2" w14:textId="77777777" w:rsidR="00FE2AFA" w:rsidRDefault="00FE2AFA" w:rsidP="00A11E55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</w:p>
    <w:p w14:paraId="67C7F6CE" w14:textId="77777777" w:rsidR="00FE2AFA" w:rsidRDefault="00FE2AFA" w:rsidP="00A11E55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</w:p>
    <w:p w14:paraId="0D083B46" w14:textId="77777777" w:rsidR="00FE2AFA" w:rsidRDefault="00FE2AFA" w:rsidP="00A11E55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</w:p>
    <w:p w14:paraId="35EFADE8" w14:textId="77777777" w:rsidR="00FE2AFA" w:rsidRDefault="00FE2AFA" w:rsidP="00A11E55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</w:p>
    <w:p w14:paraId="6838DA48" w14:textId="77777777" w:rsidR="00FE2AFA" w:rsidRDefault="00FE2AFA" w:rsidP="00A11E55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</w:p>
    <w:p w14:paraId="7ADE695D" w14:textId="77777777" w:rsidR="00314B63" w:rsidRDefault="00314B63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125B9D6A" w14:textId="07DE941B" w:rsidR="00A11E55" w:rsidRPr="00ED78DC" w:rsidRDefault="00A11E55" w:rsidP="00A11E55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 w:rsidR="00803604">
        <w:rPr>
          <w:rFonts w:ascii="Arial" w:hAnsi="Arial"/>
          <w:b/>
        </w:rPr>
        <w:t>5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BC6BA0">
        <w:rPr>
          <w:rFonts w:ascii="Arial" w:hAnsi="Arial"/>
          <w:b/>
        </w:rPr>
        <w:t>6</w:t>
      </w:r>
      <w:r w:rsidRPr="00ED78DC">
        <w:rPr>
          <w:rFonts w:ascii="Arial" w:hAnsi="Arial"/>
          <w:b/>
        </w:rPr>
        <w:t xml:space="preserve"> marks)</w:t>
      </w:r>
    </w:p>
    <w:p w14:paraId="5FB2B6A9" w14:textId="77777777" w:rsidR="00A11E55" w:rsidRDefault="00A11E55" w:rsidP="00A11E55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616525A" w14:textId="58EFFA92" w:rsidR="00A11E55" w:rsidRDefault="00F56A93">
      <w:pPr>
        <w:pStyle w:val="ListParagraph"/>
        <w:numPr>
          <w:ilvl w:val="0"/>
          <w:numId w:val="5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State and explain one observation that can be </w:t>
      </w:r>
      <w:r w:rsidR="0041215F">
        <w:rPr>
          <w:rFonts w:ascii="Arial" w:hAnsi="Arial"/>
        </w:rPr>
        <w:t>made</w:t>
      </w:r>
      <w:r>
        <w:rPr>
          <w:rFonts w:ascii="Arial" w:hAnsi="Arial"/>
        </w:rPr>
        <w:t xml:space="preserve"> in a photoelectric effect </w:t>
      </w:r>
      <w:r w:rsidR="0041215F">
        <w:rPr>
          <w:rFonts w:ascii="Arial" w:hAnsi="Arial"/>
        </w:rPr>
        <w:t>experiment</w:t>
      </w:r>
      <w:r>
        <w:rPr>
          <w:rFonts w:ascii="Arial" w:hAnsi="Arial"/>
        </w:rPr>
        <w:t xml:space="preserve"> that </w:t>
      </w:r>
      <w:r w:rsidR="0041215F">
        <w:rPr>
          <w:rFonts w:ascii="Arial" w:hAnsi="Arial"/>
        </w:rPr>
        <w:t>demonstrates</w:t>
      </w:r>
      <w:r>
        <w:rPr>
          <w:rFonts w:ascii="Arial" w:hAnsi="Arial"/>
        </w:rPr>
        <w:t xml:space="preserve"> that light is quantized.</w:t>
      </w:r>
      <w:r>
        <w:rPr>
          <w:rFonts w:ascii="Arial" w:hAnsi="Arial"/>
        </w:rPr>
        <w:tab/>
        <w:t>[2]</w:t>
      </w:r>
    </w:p>
    <w:p w14:paraId="096C901B" w14:textId="2525A996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0E7A22E" w14:textId="0CB7E325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591AB5B" w14:textId="63723474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F5343DF" w14:textId="77078A41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74FCA02" w14:textId="20A3BAD6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44367DA" w14:textId="6F037B62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3A143C0" w14:textId="2B546CB7" w:rsidR="00DC583C" w:rsidRDefault="00DC583C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0DB6F36" w14:textId="12D83CF2" w:rsidR="00DC583C" w:rsidRDefault="00DC583C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CA6DAEC" w14:textId="77777777" w:rsidR="00DC583C" w:rsidRDefault="00DC583C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2D1A848" w14:textId="4403714E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31E91B4" w14:textId="002127B7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2FD4890" w14:textId="72156C36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AE55AB7" w14:textId="7357A095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3B857B6" w14:textId="5528AAE8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4316C09" w14:textId="672F57FF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E4FD104" w14:textId="265314A0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C4B14FC" w14:textId="3C8A13F0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82BA513" w14:textId="4752896F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46F4DFA" w14:textId="1B31D17C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13E4FAC" w14:textId="48BD1491" w:rsid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8CAEC13" w14:textId="77777777" w:rsidR="00A05A6D" w:rsidRPr="00A05A6D" w:rsidRDefault="00A05A6D" w:rsidP="00A05A6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E562777" w14:textId="40957BFD" w:rsidR="00F56A93" w:rsidRDefault="0041215F">
      <w:pPr>
        <w:pStyle w:val="ListParagraph"/>
        <w:numPr>
          <w:ilvl w:val="0"/>
          <w:numId w:val="5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Students</w:t>
      </w:r>
      <w:r w:rsidR="00F56A93">
        <w:rPr>
          <w:rFonts w:ascii="Arial" w:hAnsi="Arial"/>
        </w:rPr>
        <w:t xml:space="preserve"> recorded the results of a photoelectric effect experiment that used a copper plate.  They </w:t>
      </w:r>
      <w:r>
        <w:rPr>
          <w:rFonts w:ascii="Arial" w:hAnsi="Arial"/>
        </w:rPr>
        <w:t>produced</w:t>
      </w:r>
      <w:r w:rsidR="00803604">
        <w:rPr>
          <w:rFonts w:ascii="Arial" w:hAnsi="Arial"/>
        </w:rPr>
        <w:t xml:space="preserve"> the following line of best fit</w:t>
      </w:r>
      <w:r w:rsidR="00F56A93">
        <w:rPr>
          <w:rFonts w:ascii="Arial" w:hAnsi="Arial"/>
        </w:rPr>
        <w:t xml:space="preserve"> for their data:</w:t>
      </w:r>
    </w:p>
    <w:p w14:paraId="37EC33B4" w14:textId="77777777" w:rsidR="00DC583C" w:rsidRPr="00DC583C" w:rsidRDefault="00DC583C" w:rsidP="00DC583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049CBB3" w14:textId="4B6879E8" w:rsidR="00F56A93" w:rsidRDefault="00F56A93" w:rsidP="00F56A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219A75B" w14:textId="6D3AEB93" w:rsidR="00F56A93" w:rsidRDefault="00F56A93" w:rsidP="00F56A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86C4B42" w14:textId="59DAB515" w:rsidR="00D00008" w:rsidRDefault="008A04AC" w:rsidP="008A04A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object w:dxaOrig="9994" w:dyaOrig="5506" w14:anchorId="6713CB9B">
          <v:shape id="_x0000_i1027" type="#_x0000_t75" style="width:427.95pt;height:235.6pt" o:ole="">
            <v:imagedata r:id="rId12" o:title=""/>
          </v:shape>
          <o:OLEObject Type="Embed" ProgID="FXDraw.Graphic" ShapeID="_x0000_i1027" DrawAspect="Content" ObjectID="_1717392596" r:id="rId13"/>
        </w:object>
      </w:r>
    </w:p>
    <w:p w14:paraId="5A41FEF6" w14:textId="77777777" w:rsidR="00D00008" w:rsidRDefault="00D00008" w:rsidP="00F56A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AEBA1B3" w14:textId="0CA700F5" w:rsidR="00F56A93" w:rsidRDefault="00F56A93" w:rsidP="00F56A9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9529A1D" w14:textId="77777777" w:rsidR="00DC583C" w:rsidRDefault="00DC583C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7DDC81EE" w14:textId="1792E472" w:rsidR="00F56A93" w:rsidRDefault="00D65491" w:rsidP="00A05A6D">
      <w:pPr>
        <w:pStyle w:val="ListParagraph"/>
        <w:numPr>
          <w:ilvl w:val="1"/>
          <w:numId w:val="9"/>
        </w:numPr>
        <w:tabs>
          <w:tab w:val="left" w:pos="2127"/>
          <w:tab w:val="left" w:pos="3261"/>
          <w:tab w:val="left" w:pos="3828"/>
          <w:tab w:val="left" w:pos="6237"/>
          <w:tab w:val="right" w:pos="9639"/>
        </w:tabs>
        <w:ind w:hanging="731"/>
        <w:rPr>
          <w:rFonts w:ascii="Arial" w:hAnsi="Arial"/>
        </w:rPr>
      </w:pPr>
      <w:r>
        <w:rPr>
          <w:rFonts w:ascii="Arial" w:hAnsi="Arial"/>
        </w:rPr>
        <w:lastRenderedPageBreak/>
        <w:t>Use the graph to find the threshold frequency for copper (</w:t>
      </w:r>
      <w:r w:rsidR="0041215F">
        <w:rPr>
          <w:rFonts w:ascii="Arial" w:hAnsi="Arial"/>
        </w:rPr>
        <w:t xml:space="preserve">to </w:t>
      </w:r>
      <w:r>
        <w:rPr>
          <w:rFonts w:ascii="Arial" w:hAnsi="Arial"/>
        </w:rPr>
        <w:t>2 significant figures).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[1]</w:t>
      </w:r>
    </w:p>
    <w:p w14:paraId="5B9CC5B7" w14:textId="0AAB260B" w:rsidR="00A05A6D" w:rsidRDefault="00A05A6D" w:rsidP="00A05A6D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2DF3D0D" w14:textId="692F7929" w:rsidR="00A05A6D" w:rsidRDefault="00A05A6D" w:rsidP="00A05A6D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D481155" w14:textId="77777777" w:rsidR="00DC583C" w:rsidRDefault="00DC583C" w:rsidP="00A05A6D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9F781C2" w14:textId="3955A59E" w:rsidR="00A05A6D" w:rsidRDefault="00A05A6D" w:rsidP="00A05A6D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5BF82A8" w14:textId="77777777" w:rsidR="00DC583C" w:rsidRDefault="00DC583C" w:rsidP="00A05A6D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E44354C" w14:textId="77777777" w:rsidR="00A05A6D" w:rsidRPr="00A05A6D" w:rsidRDefault="00A05A6D" w:rsidP="00A05A6D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5A332B4" w14:textId="2C89AEEF" w:rsidR="00D65491" w:rsidRDefault="0041215F" w:rsidP="00A05A6D">
      <w:pPr>
        <w:pStyle w:val="ListParagraph"/>
        <w:numPr>
          <w:ilvl w:val="1"/>
          <w:numId w:val="9"/>
        </w:numPr>
        <w:tabs>
          <w:tab w:val="left" w:pos="2127"/>
          <w:tab w:val="left" w:pos="3261"/>
          <w:tab w:val="left" w:pos="3828"/>
          <w:tab w:val="left" w:pos="6237"/>
          <w:tab w:val="right" w:pos="9639"/>
        </w:tabs>
        <w:ind w:hanging="731"/>
        <w:rPr>
          <w:rFonts w:ascii="Arial" w:hAnsi="Arial"/>
        </w:rPr>
      </w:pPr>
      <w:r>
        <w:rPr>
          <w:rFonts w:ascii="Arial" w:hAnsi="Arial"/>
        </w:rPr>
        <w:t>Use the graph to find the work function (in eV) for copper (to 2 significant figures).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[1]</w:t>
      </w:r>
    </w:p>
    <w:p w14:paraId="3908CDEF" w14:textId="06A52A86" w:rsidR="00A05A6D" w:rsidRDefault="00A05A6D" w:rsidP="00A05A6D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95D158C" w14:textId="716E3EBA" w:rsidR="00A05A6D" w:rsidRDefault="00A05A6D" w:rsidP="00A05A6D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D696B8B" w14:textId="77777777" w:rsidR="00DC583C" w:rsidRDefault="00DC583C" w:rsidP="00A05A6D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DD6AC79" w14:textId="77777777" w:rsidR="00DC583C" w:rsidRDefault="00DC583C" w:rsidP="00A05A6D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CDF9171" w14:textId="620306FF" w:rsidR="00A05A6D" w:rsidRDefault="00A05A6D" w:rsidP="00A05A6D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93058DA" w14:textId="77777777" w:rsidR="00A05A6D" w:rsidRPr="00A05A6D" w:rsidRDefault="00A05A6D" w:rsidP="00A05A6D">
      <w:pPr>
        <w:tabs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FB0E798" w14:textId="027AC9B3" w:rsidR="0041215F" w:rsidRDefault="0041215F" w:rsidP="00A05A6D">
      <w:pPr>
        <w:pStyle w:val="ListParagraph"/>
        <w:numPr>
          <w:ilvl w:val="1"/>
          <w:numId w:val="9"/>
        </w:numPr>
        <w:tabs>
          <w:tab w:val="left" w:pos="2127"/>
          <w:tab w:val="left" w:pos="3261"/>
          <w:tab w:val="left" w:pos="3828"/>
          <w:tab w:val="left" w:pos="6237"/>
          <w:tab w:val="right" w:pos="9639"/>
        </w:tabs>
        <w:ind w:hanging="731"/>
        <w:rPr>
          <w:rFonts w:ascii="Arial" w:hAnsi="Arial"/>
        </w:rPr>
      </w:pPr>
      <w:r>
        <w:rPr>
          <w:rFonts w:ascii="Arial" w:hAnsi="Arial"/>
        </w:rPr>
        <w:t>Hence estimate the value of Planck’s constant.</w:t>
      </w:r>
      <w:r>
        <w:rPr>
          <w:rFonts w:ascii="Arial" w:hAnsi="Arial"/>
        </w:rPr>
        <w:tab/>
        <w:t>[2]</w:t>
      </w:r>
    </w:p>
    <w:p w14:paraId="686AE0A4" w14:textId="520B2F08" w:rsidR="004F4333" w:rsidRDefault="004F4333" w:rsidP="00A11E5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1622230" w14:textId="26AA844A" w:rsidR="00A11E55" w:rsidRDefault="00A11E55" w:rsidP="00A11E5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50AB880" w14:textId="77777777" w:rsidR="00E334D7" w:rsidRDefault="00E334D7" w:rsidP="00A11E5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3377E0F" w14:textId="083EE781" w:rsidR="00A11E55" w:rsidRDefault="00A11E55" w:rsidP="00A11E55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567"/>
        <w:rPr>
          <w:rFonts w:ascii="Arial" w:hAnsi="Arial"/>
        </w:rPr>
      </w:pPr>
    </w:p>
    <w:p w14:paraId="2DF053C0" w14:textId="2F27E47E" w:rsidR="00F56308" w:rsidRDefault="00F5630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69EC59E6" w14:textId="32D4B458" w:rsidR="00B41118" w:rsidRPr="00ED78DC" w:rsidRDefault="00B41118" w:rsidP="00B41118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 w:rsidR="00E903C7">
        <w:rPr>
          <w:rFonts w:ascii="Arial" w:hAnsi="Arial"/>
          <w:b/>
        </w:rPr>
        <w:t>6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7B1E4B">
        <w:rPr>
          <w:rFonts w:ascii="Arial" w:hAnsi="Arial"/>
          <w:b/>
        </w:rPr>
        <w:t>10</w:t>
      </w:r>
      <w:r w:rsidRPr="00ED78DC">
        <w:rPr>
          <w:rFonts w:ascii="Arial" w:hAnsi="Arial"/>
          <w:b/>
        </w:rPr>
        <w:t xml:space="preserve"> marks)</w:t>
      </w:r>
    </w:p>
    <w:p w14:paraId="2BF912AB" w14:textId="2CE5C13C" w:rsidR="002D7CEB" w:rsidRDefault="002D7CEB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EDB7FE9" w14:textId="5FDB790C" w:rsidR="0090777B" w:rsidRDefault="00672E21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Electrons are accelerated from rest by a voltage of 10.5 V.</w:t>
      </w:r>
    </w:p>
    <w:p w14:paraId="23F919C7" w14:textId="77777777" w:rsidR="005E0172" w:rsidRPr="00E316CC" w:rsidRDefault="005E0172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9638F4E" w14:textId="3492F181" w:rsidR="00B41118" w:rsidRDefault="00672E21">
      <w:pPr>
        <w:pStyle w:val="ListParagraph"/>
        <w:numPr>
          <w:ilvl w:val="0"/>
          <w:numId w:val="1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851" w:hanging="851"/>
        <w:rPr>
          <w:rFonts w:ascii="Arial" w:hAnsi="Arial"/>
        </w:rPr>
      </w:pPr>
      <w:r>
        <w:rPr>
          <w:rFonts w:ascii="Arial" w:hAnsi="Arial"/>
        </w:rPr>
        <w:t>What is the energy of each electron in eV?</w:t>
      </w:r>
      <w:r>
        <w:rPr>
          <w:rFonts w:ascii="Arial" w:hAnsi="Arial"/>
        </w:rPr>
        <w:tab/>
      </w:r>
      <w:r>
        <w:rPr>
          <w:rFonts w:ascii="Arial" w:hAnsi="Arial"/>
        </w:rPr>
        <w:tab/>
        <w:t>[1]</w:t>
      </w:r>
    </w:p>
    <w:p w14:paraId="4A6FCD95" w14:textId="77777777" w:rsidR="00A20585" w:rsidRPr="00A20585" w:rsidRDefault="00A20585" w:rsidP="00A2058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40E5261" w14:textId="77777777" w:rsidR="0090777B" w:rsidRPr="0090777B" w:rsidRDefault="0090777B" w:rsidP="0090777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272C405" w14:textId="26E63304" w:rsidR="007645F9" w:rsidRDefault="007645F9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96E6B0D" w14:textId="247610A5" w:rsidR="00B41118" w:rsidRDefault="00B41118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0695997" w14:textId="77777777" w:rsidR="002D7CEB" w:rsidRDefault="002D7CEB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1EAE279" w14:textId="19163AE9" w:rsidR="00B41118" w:rsidRDefault="00672E21">
      <w:pPr>
        <w:pStyle w:val="ListParagraph"/>
        <w:numPr>
          <w:ilvl w:val="0"/>
          <w:numId w:val="1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851" w:hanging="851"/>
        <w:rPr>
          <w:rFonts w:ascii="Arial" w:hAnsi="Arial"/>
        </w:rPr>
      </w:pPr>
      <w:r>
        <w:rPr>
          <w:rFonts w:ascii="Arial" w:hAnsi="Arial"/>
        </w:rPr>
        <w:t xml:space="preserve">Use the hydrogen energy level diagram below to determine the frequency </w:t>
      </w:r>
      <w:r w:rsidR="007B1E4B">
        <w:rPr>
          <w:rFonts w:ascii="Arial" w:hAnsi="Arial"/>
        </w:rPr>
        <w:t>of light emitted from ground state hydrogen atom</w:t>
      </w:r>
      <w:bookmarkStart w:id="0" w:name="_GoBack"/>
      <w:bookmarkEnd w:id="0"/>
      <w:r w:rsidR="007B1E4B">
        <w:rPr>
          <w:rFonts w:ascii="Arial" w:hAnsi="Arial"/>
        </w:rPr>
        <w:t xml:space="preserve">s after they are bombarded by the </w:t>
      </w:r>
      <w:r w:rsidR="008D53DF">
        <w:rPr>
          <w:rFonts w:ascii="Arial" w:hAnsi="Arial"/>
        </w:rPr>
        <w:t>accelerated electrons.</w:t>
      </w:r>
      <w:r w:rsidR="008D53DF">
        <w:rPr>
          <w:rFonts w:ascii="Arial" w:hAnsi="Arial"/>
        </w:rPr>
        <w:tab/>
      </w:r>
      <w:r w:rsidR="008D53DF">
        <w:rPr>
          <w:rFonts w:ascii="Arial" w:hAnsi="Arial"/>
        </w:rPr>
        <w:tab/>
      </w:r>
      <w:r w:rsidR="008D53DF">
        <w:rPr>
          <w:rFonts w:ascii="Arial" w:hAnsi="Arial"/>
        </w:rPr>
        <w:tab/>
      </w:r>
      <w:r w:rsidR="008D53DF">
        <w:rPr>
          <w:rFonts w:ascii="Arial" w:hAnsi="Arial"/>
        </w:rPr>
        <w:tab/>
      </w:r>
      <w:r w:rsidR="007B1E4B">
        <w:rPr>
          <w:rFonts w:ascii="Arial" w:hAnsi="Arial"/>
        </w:rPr>
        <w:t>[4]</w:t>
      </w:r>
    </w:p>
    <w:p w14:paraId="04DEBB10" w14:textId="753874A0" w:rsidR="008D53DF" w:rsidRDefault="008D53DF" w:rsidP="008D53D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1DF1D0F" w14:textId="717294A5" w:rsidR="008D53DF" w:rsidRDefault="00497798" w:rsidP="00B55C7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object w:dxaOrig="9047" w:dyaOrig="8586" w14:anchorId="6EB38CC5">
          <v:shape id="_x0000_i1028" type="#_x0000_t75" style="width:335.25pt;height:317.95pt" o:ole="">
            <v:imagedata r:id="rId14" o:title=""/>
          </v:shape>
          <o:OLEObject Type="Embed" ProgID="FXDraw.Graphic" ShapeID="_x0000_i1028" DrawAspect="Content" ObjectID="_1717392597" r:id="rId15"/>
        </w:object>
      </w:r>
    </w:p>
    <w:p w14:paraId="093EC845" w14:textId="7D2F5F2B" w:rsidR="00B55C74" w:rsidRDefault="00B55C74" w:rsidP="00B55C7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</w:p>
    <w:p w14:paraId="1D62E41E" w14:textId="77777777" w:rsidR="00B55C74" w:rsidRDefault="00B55C74" w:rsidP="00B55C7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</w:p>
    <w:p w14:paraId="1C218E48" w14:textId="77777777" w:rsidR="008D53DF" w:rsidRPr="008D53DF" w:rsidRDefault="008D53DF" w:rsidP="008D53D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786F74E" w14:textId="77777777" w:rsidR="004365A4" w:rsidRDefault="004365A4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37634758" w14:textId="41D3DB0A" w:rsidR="007B1E4B" w:rsidRDefault="007B1E4B">
      <w:pPr>
        <w:pStyle w:val="ListParagraph"/>
        <w:numPr>
          <w:ilvl w:val="0"/>
          <w:numId w:val="1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851" w:hanging="851"/>
        <w:rPr>
          <w:rFonts w:ascii="Arial" w:hAnsi="Arial"/>
        </w:rPr>
      </w:pPr>
      <w:r>
        <w:rPr>
          <w:rFonts w:ascii="Arial" w:hAnsi="Arial"/>
        </w:rPr>
        <w:lastRenderedPageBreak/>
        <w:t>Find the de Broglie wavelength of the accelerated electrons.</w:t>
      </w:r>
      <w:r>
        <w:rPr>
          <w:rFonts w:ascii="Arial" w:hAnsi="Arial"/>
        </w:rPr>
        <w:tab/>
        <w:t>[5]</w:t>
      </w:r>
    </w:p>
    <w:p w14:paraId="392E1416" w14:textId="7F866FA8" w:rsidR="005E0172" w:rsidRDefault="005E0172" w:rsidP="005E017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3766FBF" w14:textId="77777777" w:rsidR="005E0172" w:rsidRPr="005E0172" w:rsidRDefault="005E0172" w:rsidP="005E017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AFF0888" w14:textId="77777777" w:rsidR="00B41118" w:rsidRDefault="00B41118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4F73BAC" w14:textId="77777777" w:rsidR="00B41118" w:rsidRDefault="00B41118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BB90F7A" w14:textId="77777777" w:rsidR="00B41118" w:rsidRDefault="00B41118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5937490" w14:textId="77777777" w:rsidR="00B41118" w:rsidRDefault="00B41118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A3E07AE" w14:textId="77777777" w:rsidR="00A65C3F" w:rsidRDefault="00A65C3F" w:rsidP="00A65C3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BDA6748" w14:textId="318A8349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9DB432B" w14:textId="562FC55C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1B33E28" w14:textId="4E3E73E7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CF14E0B" w14:textId="5F95FDA2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8300B31" w14:textId="37981A63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13928B2" w14:textId="53B0AA3B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B7F6C61" w14:textId="6F551738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E68BE0D" w14:textId="40094393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E722E80" w14:textId="27B41C7D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3B5C1B3" w14:textId="244F2D5D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C8C16CA" w14:textId="4312820D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813F9E6" w14:textId="6C41FF36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AE8B128" w14:textId="211764D8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DA0C1C0" w14:textId="45A781ED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320B457" w14:textId="29956460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33889F8" w14:textId="2957D4ED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9905DE4" w14:textId="3939BA57" w:rsidR="00EA2DE6" w:rsidRDefault="00EA2DE6" w:rsidP="00B411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D1764A0" w14:textId="40662986" w:rsidR="008F296C" w:rsidRDefault="008F296C">
      <w:pPr>
        <w:rPr>
          <w:rFonts w:ascii="Arial" w:hAnsi="Arial"/>
        </w:rPr>
      </w:pPr>
    </w:p>
    <w:p w14:paraId="5412F1F6" w14:textId="672E98E0" w:rsidR="008F296C" w:rsidRDefault="008F296C">
      <w:pPr>
        <w:rPr>
          <w:rFonts w:ascii="Arial" w:hAnsi="Arial"/>
        </w:rPr>
      </w:pPr>
    </w:p>
    <w:p w14:paraId="55CE94E3" w14:textId="25F50A83" w:rsidR="00D33D55" w:rsidRDefault="00D33D55">
      <w:pPr>
        <w:rPr>
          <w:rFonts w:ascii="Arial" w:hAnsi="Arial"/>
        </w:rPr>
      </w:pPr>
    </w:p>
    <w:p w14:paraId="44A116CC" w14:textId="121794DF" w:rsidR="004365A4" w:rsidRDefault="004365A4">
      <w:pPr>
        <w:rPr>
          <w:rFonts w:ascii="Arial" w:hAnsi="Arial"/>
        </w:rPr>
      </w:pPr>
    </w:p>
    <w:p w14:paraId="2DB6EE67" w14:textId="311E2048" w:rsidR="004365A4" w:rsidRDefault="004365A4">
      <w:pPr>
        <w:rPr>
          <w:rFonts w:ascii="Arial" w:hAnsi="Arial"/>
        </w:rPr>
      </w:pPr>
    </w:p>
    <w:p w14:paraId="6BC9456B" w14:textId="6C149B4D" w:rsidR="004365A4" w:rsidRDefault="004365A4">
      <w:pPr>
        <w:rPr>
          <w:rFonts w:ascii="Arial" w:hAnsi="Arial"/>
        </w:rPr>
      </w:pPr>
    </w:p>
    <w:p w14:paraId="6D96D0C8" w14:textId="6CC7D487" w:rsidR="004365A4" w:rsidRDefault="004365A4">
      <w:pPr>
        <w:rPr>
          <w:rFonts w:ascii="Arial" w:hAnsi="Arial"/>
        </w:rPr>
      </w:pPr>
    </w:p>
    <w:p w14:paraId="49313834" w14:textId="0ABAA6AB" w:rsidR="004365A4" w:rsidRDefault="004365A4">
      <w:pPr>
        <w:rPr>
          <w:rFonts w:ascii="Arial" w:hAnsi="Arial"/>
        </w:rPr>
      </w:pPr>
    </w:p>
    <w:p w14:paraId="35989404" w14:textId="07BBDACF" w:rsidR="004365A4" w:rsidRDefault="004365A4">
      <w:pPr>
        <w:rPr>
          <w:rFonts w:ascii="Arial" w:hAnsi="Arial"/>
        </w:rPr>
      </w:pPr>
    </w:p>
    <w:p w14:paraId="4CC5EA73" w14:textId="7414085E" w:rsidR="004365A4" w:rsidRDefault="004365A4">
      <w:pPr>
        <w:rPr>
          <w:rFonts w:ascii="Arial" w:hAnsi="Arial"/>
        </w:rPr>
      </w:pPr>
    </w:p>
    <w:p w14:paraId="3F91FAD4" w14:textId="63E8C9D3" w:rsidR="004365A4" w:rsidRDefault="004365A4">
      <w:pPr>
        <w:rPr>
          <w:rFonts w:ascii="Arial" w:hAnsi="Arial"/>
        </w:rPr>
      </w:pPr>
    </w:p>
    <w:p w14:paraId="7493A1D4" w14:textId="6D89F145" w:rsidR="004365A4" w:rsidRDefault="004365A4">
      <w:pPr>
        <w:rPr>
          <w:rFonts w:ascii="Arial" w:hAnsi="Arial"/>
        </w:rPr>
      </w:pPr>
    </w:p>
    <w:p w14:paraId="5FF9E46B" w14:textId="4622A33E" w:rsidR="004365A4" w:rsidRDefault="004365A4">
      <w:pPr>
        <w:rPr>
          <w:rFonts w:ascii="Arial" w:hAnsi="Arial"/>
        </w:rPr>
      </w:pPr>
    </w:p>
    <w:p w14:paraId="39DD6CF9" w14:textId="17954C12" w:rsidR="004365A4" w:rsidRDefault="004365A4">
      <w:pPr>
        <w:rPr>
          <w:rFonts w:ascii="Arial" w:hAnsi="Arial"/>
        </w:rPr>
      </w:pPr>
    </w:p>
    <w:p w14:paraId="55940456" w14:textId="632E1BF6" w:rsidR="004365A4" w:rsidRDefault="004365A4">
      <w:pPr>
        <w:rPr>
          <w:rFonts w:ascii="Arial" w:hAnsi="Arial"/>
        </w:rPr>
      </w:pPr>
    </w:p>
    <w:p w14:paraId="7AF3A466" w14:textId="489C644C" w:rsidR="004365A4" w:rsidRDefault="004365A4">
      <w:pPr>
        <w:rPr>
          <w:rFonts w:ascii="Arial" w:hAnsi="Arial"/>
        </w:rPr>
      </w:pPr>
    </w:p>
    <w:p w14:paraId="32C08683" w14:textId="29D52D3E" w:rsidR="004365A4" w:rsidRDefault="004365A4">
      <w:pPr>
        <w:rPr>
          <w:rFonts w:ascii="Arial" w:hAnsi="Arial"/>
        </w:rPr>
      </w:pPr>
    </w:p>
    <w:p w14:paraId="72357EB5" w14:textId="462DFA11" w:rsidR="004365A4" w:rsidRDefault="004365A4">
      <w:pPr>
        <w:rPr>
          <w:rFonts w:ascii="Arial" w:hAnsi="Arial"/>
        </w:rPr>
      </w:pPr>
    </w:p>
    <w:p w14:paraId="6CDF3743" w14:textId="149D51A7" w:rsidR="004365A4" w:rsidRDefault="004365A4">
      <w:pPr>
        <w:rPr>
          <w:rFonts w:ascii="Arial" w:hAnsi="Arial"/>
        </w:rPr>
      </w:pPr>
    </w:p>
    <w:p w14:paraId="72523C45" w14:textId="61EC4080" w:rsidR="004365A4" w:rsidRDefault="004365A4">
      <w:pPr>
        <w:rPr>
          <w:rFonts w:ascii="Arial" w:hAnsi="Arial"/>
        </w:rPr>
      </w:pPr>
    </w:p>
    <w:p w14:paraId="3F7364F6" w14:textId="0EF5678D" w:rsidR="004365A4" w:rsidRDefault="004365A4">
      <w:pPr>
        <w:rPr>
          <w:rFonts w:ascii="Arial" w:hAnsi="Arial"/>
        </w:rPr>
      </w:pPr>
    </w:p>
    <w:p w14:paraId="77925786" w14:textId="6B20F293" w:rsidR="004365A4" w:rsidRDefault="004365A4">
      <w:pPr>
        <w:rPr>
          <w:rFonts w:ascii="Arial" w:hAnsi="Arial"/>
        </w:rPr>
      </w:pPr>
    </w:p>
    <w:p w14:paraId="6A06DC2C" w14:textId="7AD6DB86" w:rsidR="004365A4" w:rsidRDefault="004365A4">
      <w:pPr>
        <w:rPr>
          <w:rFonts w:ascii="Arial" w:hAnsi="Arial"/>
        </w:rPr>
      </w:pPr>
    </w:p>
    <w:p w14:paraId="1FB09FEA" w14:textId="4DAF380C" w:rsidR="004365A4" w:rsidRDefault="004365A4">
      <w:pPr>
        <w:rPr>
          <w:rFonts w:ascii="Arial" w:hAnsi="Arial"/>
        </w:rPr>
      </w:pPr>
    </w:p>
    <w:p w14:paraId="56061221" w14:textId="08376089" w:rsidR="004365A4" w:rsidRDefault="004365A4">
      <w:pPr>
        <w:rPr>
          <w:rFonts w:ascii="Arial" w:hAnsi="Arial"/>
        </w:rPr>
      </w:pPr>
    </w:p>
    <w:p w14:paraId="4F7F237D" w14:textId="04A97224" w:rsidR="004365A4" w:rsidRDefault="004365A4">
      <w:pPr>
        <w:rPr>
          <w:rFonts w:ascii="Arial" w:hAnsi="Arial"/>
        </w:rPr>
      </w:pPr>
    </w:p>
    <w:p w14:paraId="738C70B8" w14:textId="77777777" w:rsidR="004365A4" w:rsidRDefault="004365A4">
      <w:pPr>
        <w:rPr>
          <w:rFonts w:ascii="Arial" w:hAnsi="Arial"/>
        </w:rPr>
      </w:pPr>
    </w:p>
    <w:p w14:paraId="162AA9B0" w14:textId="2EC77D59" w:rsidR="008C2B17" w:rsidRPr="008250B0" w:rsidRDefault="008C2B17" w:rsidP="00C769BA">
      <w:pPr>
        <w:jc w:val="center"/>
        <w:rPr>
          <w:rFonts w:ascii="Arial" w:hAnsi="Arial"/>
          <w:szCs w:val="26"/>
        </w:rPr>
      </w:pPr>
      <w:r w:rsidRPr="008C2B17">
        <w:rPr>
          <w:rFonts w:ascii="Arial" w:hAnsi="Arial"/>
          <w:i/>
        </w:rPr>
        <w:t>- End of Questions -</w:t>
      </w:r>
    </w:p>
    <w:sectPr w:rsidR="008C2B17" w:rsidRPr="008250B0" w:rsidSect="007D154B">
      <w:footerReference w:type="default" r:id="rId16"/>
      <w:endnotePr>
        <w:numFmt w:val="decimal"/>
      </w:endnotePr>
      <w:pgSz w:w="11907" w:h="16840" w:code="9"/>
      <w:pgMar w:top="851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6ED33" w14:textId="77777777" w:rsidR="00957022" w:rsidRDefault="00957022">
      <w:r>
        <w:separator/>
      </w:r>
    </w:p>
  </w:endnote>
  <w:endnote w:type="continuationSeparator" w:id="0">
    <w:p w14:paraId="0955BEAF" w14:textId="77777777" w:rsidR="00957022" w:rsidRDefault="00957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FF0D" w14:textId="7A800EA7" w:rsidR="001202A2" w:rsidRPr="00DB6E3A" w:rsidRDefault="001202A2" w:rsidP="00A47251">
    <w:pPr>
      <w:pStyle w:val="Footer"/>
      <w:jc w:val="center"/>
      <w:rPr>
        <w:rFonts w:ascii="Arial" w:hAnsi="Arial"/>
      </w:rPr>
    </w:pPr>
    <w:r w:rsidRPr="00DB6E3A">
      <w:rPr>
        <w:rStyle w:val="PageNumber"/>
        <w:rFonts w:ascii="Arial" w:hAnsi="Arial"/>
      </w:rPr>
      <w:t xml:space="preserve">- </w:t>
    </w:r>
    <w:r w:rsidRPr="00DB6E3A">
      <w:rPr>
        <w:rStyle w:val="PageNumber"/>
        <w:rFonts w:ascii="Arial" w:hAnsi="Arial"/>
      </w:rPr>
      <w:fldChar w:fldCharType="begin"/>
    </w:r>
    <w:r w:rsidRPr="00DB6E3A">
      <w:rPr>
        <w:rStyle w:val="PageNumber"/>
        <w:rFonts w:ascii="Arial" w:hAnsi="Arial"/>
      </w:rPr>
      <w:instrText xml:space="preserve"> PAGE </w:instrText>
    </w:r>
    <w:r w:rsidRPr="00DB6E3A">
      <w:rPr>
        <w:rStyle w:val="PageNumber"/>
        <w:rFonts w:ascii="Arial" w:hAnsi="Arial"/>
      </w:rPr>
      <w:fldChar w:fldCharType="separate"/>
    </w:r>
    <w:r w:rsidR="00497798">
      <w:rPr>
        <w:rStyle w:val="PageNumber"/>
        <w:rFonts w:ascii="Arial" w:hAnsi="Arial"/>
        <w:noProof/>
      </w:rPr>
      <w:t>7</w:t>
    </w:r>
    <w:r w:rsidRPr="00DB6E3A">
      <w:rPr>
        <w:rStyle w:val="PageNumber"/>
        <w:rFonts w:ascii="Arial" w:hAnsi="Arial"/>
      </w:rPr>
      <w:fldChar w:fldCharType="end"/>
    </w:r>
    <w:r w:rsidRPr="00DB6E3A">
      <w:rPr>
        <w:rStyle w:val="PageNumber"/>
        <w:rFonts w:ascii="Arial" w:hAnsi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4BE6A" w14:textId="77777777" w:rsidR="00957022" w:rsidRDefault="00957022">
      <w:r>
        <w:separator/>
      </w:r>
    </w:p>
  </w:footnote>
  <w:footnote w:type="continuationSeparator" w:id="0">
    <w:p w14:paraId="47126099" w14:textId="77777777" w:rsidR="00957022" w:rsidRDefault="00957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4322"/>
    <w:multiLevelType w:val="hybridMultilevel"/>
    <w:tmpl w:val="2608780A"/>
    <w:lvl w:ilvl="0" w:tplc="D04452F8">
      <w:start w:val="1"/>
      <w:numFmt w:val="lowerLetter"/>
      <w:lvlText w:val="(%1)"/>
      <w:lvlJc w:val="left"/>
      <w:pPr>
        <w:ind w:left="1287" w:hanging="720"/>
      </w:pPr>
      <w:rPr>
        <w:rFonts w:hint="default"/>
      </w:rPr>
    </w:lvl>
    <w:lvl w:ilvl="1" w:tplc="78CEE10E">
      <w:start w:val="1"/>
      <w:numFmt w:val="lowerRoman"/>
      <w:lvlText w:val="(%2)"/>
      <w:lvlJc w:val="left"/>
      <w:pPr>
        <w:ind w:left="1647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B074AC"/>
    <w:multiLevelType w:val="multilevel"/>
    <w:tmpl w:val="F72882FC"/>
    <w:styleLink w:val="CurrentList2"/>
    <w:lvl w:ilvl="0">
      <w:start w:val="9"/>
      <w:numFmt w:val="none"/>
      <w:lvlText w:val="(i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D59"/>
    <w:multiLevelType w:val="hybridMultilevel"/>
    <w:tmpl w:val="5A98FA58"/>
    <w:lvl w:ilvl="0" w:tplc="13004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E5015"/>
    <w:multiLevelType w:val="hybridMultilevel"/>
    <w:tmpl w:val="09F66450"/>
    <w:lvl w:ilvl="0" w:tplc="D47C461A">
      <w:start w:val="9"/>
      <w:numFmt w:val="none"/>
      <w:lvlText w:val="(i)"/>
      <w:lvlJc w:val="left"/>
      <w:pPr>
        <w:ind w:left="720" w:hanging="360"/>
      </w:pPr>
      <w:rPr>
        <w:rFonts w:hint="default"/>
      </w:rPr>
    </w:lvl>
    <w:lvl w:ilvl="1" w:tplc="5A107B6C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452CC"/>
    <w:multiLevelType w:val="hybridMultilevel"/>
    <w:tmpl w:val="4C9099EA"/>
    <w:lvl w:ilvl="0" w:tplc="D04452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03C34"/>
    <w:multiLevelType w:val="multilevel"/>
    <w:tmpl w:val="08121BA4"/>
    <w:styleLink w:val="CurrentList1"/>
    <w:lvl w:ilvl="0">
      <w:start w:val="9"/>
      <w:numFmt w:val="none"/>
      <w:lvlText w:val="(i)"/>
      <w:lvlJc w:val="left"/>
      <w:pPr>
        <w:ind w:left="720" w:hanging="360"/>
      </w:pPr>
      <w:rPr>
        <w:rFonts w:hint="default"/>
      </w:rPr>
    </w:lvl>
    <w:lvl w:ilvl="1">
      <w:start w:val="9"/>
      <w:numFmt w:val="none"/>
      <w:lvlText w:val="(i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8739C"/>
    <w:multiLevelType w:val="hybridMultilevel"/>
    <w:tmpl w:val="16E24F38"/>
    <w:lvl w:ilvl="0" w:tplc="4AD8C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2042B"/>
    <w:multiLevelType w:val="hybridMultilevel"/>
    <w:tmpl w:val="33001306"/>
    <w:lvl w:ilvl="0" w:tplc="D47C461A">
      <w:start w:val="9"/>
      <w:numFmt w:val="none"/>
      <w:lvlText w:val="(i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867E7"/>
    <w:multiLevelType w:val="hybridMultilevel"/>
    <w:tmpl w:val="5FD845D4"/>
    <w:lvl w:ilvl="0" w:tplc="02FE47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75"/>
    <w:rsid w:val="00000F9E"/>
    <w:rsid w:val="000010B2"/>
    <w:rsid w:val="00001589"/>
    <w:rsid w:val="00003715"/>
    <w:rsid w:val="00004A21"/>
    <w:rsid w:val="00004F4A"/>
    <w:rsid w:val="000064D2"/>
    <w:rsid w:val="0000728F"/>
    <w:rsid w:val="0001673F"/>
    <w:rsid w:val="00016CA4"/>
    <w:rsid w:val="000179A1"/>
    <w:rsid w:val="00020509"/>
    <w:rsid w:val="000205CE"/>
    <w:rsid w:val="00020921"/>
    <w:rsid w:val="000252AA"/>
    <w:rsid w:val="000258CF"/>
    <w:rsid w:val="000270A6"/>
    <w:rsid w:val="0002772E"/>
    <w:rsid w:val="00030556"/>
    <w:rsid w:val="00034FEA"/>
    <w:rsid w:val="00036325"/>
    <w:rsid w:val="00036B7E"/>
    <w:rsid w:val="000373CF"/>
    <w:rsid w:val="00040A13"/>
    <w:rsid w:val="0004201B"/>
    <w:rsid w:val="00043F4D"/>
    <w:rsid w:val="0004496D"/>
    <w:rsid w:val="00051FD9"/>
    <w:rsid w:val="00053CA7"/>
    <w:rsid w:val="00054567"/>
    <w:rsid w:val="00054C42"/>
    <w:rsid w:val="00056D0C"/>
    <w:rsid w:val="00057EC4"/>
    <w:rsid w:val="00060A65"/>
    <w:rsid w:val="000612A4"/>
    <w:rsid w:val="000617CD"/>
    <w:rsid w:val="00062536"/>
    <w:rsid w:val="00063CC5"/>
    <w:rsid w:val="00064ACC"/>
    <w:rsid w:val="00065C86"/>
    <w:rsid w:val="00070600"/>
    <w:rsid w:val="00070A51"/>
    <w:rsid w:val="000728DD"/>
    <w:rsid w:val="00080475"/>
    <w:rsid w:val="000805E6"/>
    <w:rsid w:val="00080F93"/>
    <w:rsid w:val="000811ED"/>
    <w:rsid w:val="000822BD"/>
    <w:rsid w:val="00084742"/>
    <w:rsid w:val="000855A8"/>
    <w:rsid w:val="00086D8E"/>
    <w:rsid w:val="0008782F"/>
    <w:rsid w:val="00087BD0"/>
    <w:rsid w:val="00091D14"/>
    <w:rsid w:val="00092CB3"/>
    <w:rsid w:val="000941E5"/>
    <w:rsid w:val="00094AD9"/>
    <w:rsid w:val="0009508E"/>
    <w:rsid w:val="0009551B"/>
    <w:rsid w:val="000A314A"/>
    <w:rsid w:val="000A3E57"/>
    <w:rsid w:val="000A5186"/>
    <w:rsid w:val="000A60EA"/>
    <w:rsid w:val="000A6148"/>
    <w:rsid w:val="000B2F4A"/>
    <w:rsid w:val="000B475E"/>
    <w:rsid w:val="000B6F67"/>
    <w:rsid w:val="000C223E"/>
    <w:rsid w:val="000C3687"/>
    <w:rsid w:val="000C617F"/>
    <w:rsid w:val="000C6DBA"/>
    <w:rsid w:val="000D03F9"/>
    <w:rsid w:val="000D0F0C"/>
    <w:rsid w:val="000D405F"/>
    <w:rsid w:val="000D5E07"/>
    <w:rsid w:val="000E3037"/>
    <w:rsid w:val="000E3F32"/>
    <w:rsid w:val="000E47EB"/>
    <w:rsid w:val="000E6EC3"/>
    <w:rsid w:val="000E769F"/>
    <w:rsid w:val="000F010A"/>
    <w:rsid w:val="000F0E08"/>
    <w:rsid w:val="000F2D60"/>
    <w:rsid w:val="000F4797"/>
    <w:rsid w:val="000F530E"/>
    <w:rsid w:val="000F7C5E"/>
    <w:rsid w:val="00101788"/>
    <w:rsid w:val="001027DD"/>
    <w:rsid w:val="001039A6"/>
    <w:rsid w:val="00103B7F"/>
    <w:rsid w:val="001049EB"/>
    <w:rsid w:val="00104DB4"/>
    <w:rsid w:val="00107FE6"/>
    <w:rsid w:val="001107FE"/>
    <w:rsid w:val="001115C2"/>
    <w:rsid w:val="00111BE5"/>
    <w:rsid w:val="00112413"/>
    <w:rsid w:val="00114B20"/>
    <w:rsid w:val="001202A2"/>
    <w:rsid w:val="00120764"/>
    <w:rsid w:val="00121558"/>
    <w:rsid w:val="0012225C"/>
    <w:rsid w:val="001236FB"/>
    <w:rsid w:val="001246C6"/>
    <w:rsid w:val="00124FB5"/>
    <w:rsid w:val="00126966"/>
    <w:rsid w:val="001309EB"/>
    <w:rsid w:val="00133ACC"/>
    <w:rsid w:val="00133E0D"/>
    <w:rsid w:val="001366B8"/>
    <w:rsid w:val="001372CD"/>
    <w:rsid w:val="00137928"/>
    <w:rsid w:val="00141836"/>
    <w:rsid w:val="00141B14"/>
    <w:rsid w:val="00142235"/>
    <w:rsid w:val="001446E9"/>
    <w:rsid w:val="001449EE"/>
    <w:rsid w:val="0014709F"/>
    <w:rsid w:val="00147B6F"/>
    <w:rsid w:val="0015031D"/>
    <w:rsid w:val="00153AC9"/>
    <w:rsid w:val="00153B8B"/>
    <w:rsid w:val="0016184D"/>
    <w:rsid w:val="00162E47"/>
    <w:rsid w:val="001672EC"/>
    <w:rsid w:val="001673CC"/>
    <w:rsid w:val="001749D4"/>
    <w:rsid w:val="00174A46"/>
    <w:rsid w:val="0017503B"/>
    <w:rsid w:val="00175149"/>
    <w:rsid w:val="001773A3"/>
    <w:rsid w:val="00177508"/>
    <w:rsid w:val="001778A8"/>
    <w:rsid w:val="001802DA"/>
    <w:rsid w:val="001818CB"/>
    <w:rsid w:val="00181DC2"/>
    <w:rsid w:val="001839C0"/>
    <w:rsid w:val="00183AA8"/>
    <w:rsid w:val="001840A0"/>
    <w:rsid w:val="00186831"/>
    <w:rsid w:val="00186DCF"/>
    <w:rsid w:val="00187784"/>
    <w:rsid w:val="001915E9"/>
    <w:rsid w:val="00191DCB"/>
    <w:rsid w:val="00192771"/>
    <w:rsid w:val="00193F27"/>
    <w:rsid w:val="00194515"/>
    <w:rsid w:val="001951C0"/>
    <w:rsid w:val="001A0578"/>
    <w:rsid w:val="001A25AA"/>
    <w:rsid w:val="001A54A8"/>
    <w:rsid w:val="001A6E84"/>
    <w:rsid w:val="001B028D"/>
    <w:rsid w:val="001B39FA"/>
    <w:rsid w:val="001B3B14"/>
    <w:rsid w:val="001B5CF1"/>
    <w:rsid w:val="001B620E"/>
    <w:rsid w:val="001B6DC7"/>
    <w:rsid w:val="001C1CF6"/>
    <w:rsid w:val="001C1D8E"/>
    <w:rsid w:val="001C2F8F"/>
    <w:rsid w:val="001C56C3"/>
    <w:rsid w:val="001C7335"/>
    <w:rsid w:val="001D094D"/>
    <w:rsid w:val="001D3219"/>
    <w:rsid w:val="001D48ED"/>
    <w:rsid w:val="001E0E4B"/>
    <w:rsid w:val="001E1B55"/>
    <w:rsid w:val="001E3B5A"/>
    <w:rsid w:val="001E5D5D"/>
    <w:rsid w:val="001E69E6"/>
    <w:rsid w:val="001E7764"/>
    <w:rsid w:val="001F03E8"/>
    <w:rsid w:val="001F1173"/>
    <w:rsid w:val="001F1894"/>
    <w:rsid w:val="001F2D94"/>
    <w:rsid w:val="001F2EB3"/>
    <w:rsid w:val="001F52A5"/>
    <w:rsid w:val="00205179"/>
    <w:rsid w:val="00211CA9"/>
    <w:rsid w:val="00211D77"/>
    <w:rsid w:val="00211F4F"/>
    <w:rsid w:val="00212A3C"/>
    <w:rsid w:val="00212E0C"/>
    <w:rsid w:val="00216D55"/>
    <w:rsid w:val="00217118"/>
    <w:rsid w:val="00217A99"/>
    <w:rsid w:val="00220414"/>
    <w:rsid w:val="0022293F"/>
    <w:rsid w:val="00223B96"/>
    <w:rsid w:val="00227598"/>
    <w:rsid w:val="002327EE"/>
    <w:rsid w:val="00234B41"/>
    <w:rsid w:val="00235323"/>
    <w:rsid w:val="0023716A"/>
    <w:rsid w:val="00240A11"/>
    <w:rsid w:val="00244B2A"/>
    <w:rsid w:val="00247AEF"/>
    <w:rsid w:val="00247EE4"/>
    <w:rsid w:val="00251B3D"/>
    <w:rsid w:val="00254E4C"/>
    <w:rsid w:val="00257E96"/>
    <w:rsid w:val="00262889"/>
    <w:rsid w:val="0026338E"/>
    <w:rsid w:val="00263424"/>
    <w:rsid w:val="0026515E"/>
    <w:rsid w:val="0026551A"/>
    <w:rsid w:val="00265AA3"/>
    <w:rsid w:val="002663EE"/>
    <w:rsid w:val="00266414"/>
    <w:rsid w:val="00270337"/>
    <w:rsid w:val="002717DD"/>
    <w:rsid w:val="00271D39"/>
    <w:rsid w:val="00273BA9"/>
    <w:rsid w:val="0027553C"/>
    <w:rsid w:val="00277224"/>
    <w:rsid w:val="002803B7"/>
    <w:rsid w:val="00281B04"/>
    <w:rsid w:val="002826C8"/>
    <w:rsid w:val="00286226"/>
    <w:rsid w:val="002876EB"/>
    <w:rsid w:val="00290211"/>
    <w:rsid w:val="00290E77"/>
    <w:rsid w:val="00291CB9"/>
    <w:rsid w:val="00292A33"/>
    <w:rsid w:val="002A2F26"/>
    <w:rsid w:val="002A3834"/>
    <w:rsid w:val="002A6497"/>
    <w:rsid w:val="002B4003"/>
    <w:rsid w:val="002B4F46"/>
    <w:rsid w:val="002B5B3C"/>
    <w:rsid w:val="002B7BB7"/>
    <w:rsid w:val="002C14BF"/>
    <w:rsid w:val="002C3BBB"/>
    <w:rsid w:val="002C4520"/>
    <w:rsid w:val="002C5814"/>
    <w:rsid w:val="002C5C1F"/>
    <w:rsid w:val="002C7363"/>
    <w:rsid w:val="002D0D1A"/>
    <w:rsid w:val="002D1A5F"/>
    <w:rsid w:val="002D1E37"/>
    <w:rsid w:val="002D5C37"/>
    <w:rsid w:val="002D5E6F"/>
    <w:rsid w:val="002D6FB4"/>
    <w:rsid w:val="002D7CEB"/>
    <w:rsid w:val="002E04F4"/>
    <w:rsid w:val="002E0639"/>
    <w:rsid w:val="002E0BBC"/>
    <w:rsid w:val="002E1A2B"/>
    <w:rsid w:val="002E5C93"/>
    <w:rsid w:val="002E6CA6"/>
    <w:rsid w:val="002E7554"/>
    <w:rsid w:val="002F1DE4"/>
    <w:rsid w:val="002F2230"/>
    <w:rsid w:val="002F336E"/>
    <w:rsid w:val="00303047"/>
    <w:rsid w:val="00307B4F"/>
    <w:rsid w:val="00314B63"/>
    <w:rsid w:val="00314DF1"/>
    <w:rsid w:val="00314E7F"/>
    <w:rsid w:val="003159B4"/>
    <w:rsid w:val="003160E0"/>
    <w:rsid w:val="003161DD"/>
    <w:rsid w:val="00323E97"/>
    <w:rsid w:val="00326513"/>
    <w:rsid w:val="00330DCF"/>
    <w:rsid w:val="0033328F"/>
    <w:rsid w:val="00333E86"/>
    <w:rsid w:val="00336D6D"/>
    <w:rsid w:val="00336DD2"/>
    <w:rsid w:val="00340539"/>
    <w:rsid w:val="0034186B"/>
    <w:rsid w:val="00342AD8"/>
    <w:rsid w:val="0034514B"/>
    <w:rsid w:val="0034680C"/>
    <w:rsid w:val="003507CF"/>
    <w:rsid w:val="00352D03"/>
    <w:rsid w:val="00355023"/>
    <w:rsid w:val="00357D19"/>
    <w:rsid w:val="00361414"/>
    <w:rsid w:val="00362961"/>
    <w:rsid w:val="00364C47"/>
    <w:rsid w:val="00365AF7"/>
    <w:rsid w:val="003660A7"/>
    <w:rsid w:val="00366B5D"/>
    <w:rsid w:val="003720BE"/>
    <w:rsid w:val="0037285F"/>
    <w:rsid w:val="00374783"/>
    <w:rsid w:val="00380132"/>
    <w:rsid w:val="00380C62"/>
    <w:rsid w:val="00380E7A"/>
    <w:rsid w:val="00381DA8"/>
    <w:rsid w:val="00383FEC"/>
    <w:rsid w:val="00384D1A"/>
    <w:rsid w:val="00387BBD"/>
    <w:rsid w:val="00390844"/>
    <w:rsid w:val="00394ED4"/>
    <w:rsid w:val="00396CE6"/>
    <w:rsid w:val="003A025D"/>
    <w:rsid w:val="003A09DA"/>
    <w:rsid w:val="003A0BB0"/>
    <w:rsid w:val="003A1482"/>
    <w:rsid w:val="003A3E42"/>
    <w:rsid w:val="003A62E4"/>
    <w:rsid w:val="003B0230"/>
    <w:rsid w:val="003B08F9"/>
    <w:rsid w:val="003B18CC"/>
    <w:rsid w:val="003B2D77"/>
    <w:rsid w:val="003B34BD"/>
    <w:rsid w:val="003B38D0"/>
    <w:rsid w:val="003B4984"/>
    <w:rsid w:val="003B6583"/>
    <w:rsid w:val="003B79C1"/>
    <w:rsid w:val="003C134D"/>
    <w:rsid w:val="003C28EA"/>
    <w:rsid w:val="003C3C37"/>
    <w:rsid w:val="003C528C"/>
    <w:rsid w:val="003C52B5"/>
    <w:rsid w:val="003C6979"/>
    <w:rsid w:val="003C74B6"/>
    <w:rsid w:val="003D271C"/>
    <w:rsid w:val="003D53D9"/>
    <w:rsid w:val="003D5665"/>
    <w:rsid w:val="003D5FD6"/>
    <w:rsid w:val="003D7756"/>
    <w:rsid w:val="003E15E2"/>
    <w:rsid w:val="003E1938"/>
    <w:rsid w:val="003E32FE"/>
    <w:rsid w:val="003E7C34"/>
    <w:rsid w:val="003E7F34"/>
    <w:rsid w:val="003F0050"/>
    <w:rsid w:val="003F255D"/>
    <w:rsid w:val="003F46C0"/>
    <w:rsid w:val="003F4B8F"/>
    <w:rsid w:val="003F5167"/>
    <w:rsid w:val="00400DB1"/>
    <w:rsid w:val="00401235"/>
    <w:rsid w:val="00401901"/>
    <w:rsid w:val="00401F65"/>
    <w:rsid w:val="0040230C"/>
    <w:rsid w:val="00404974"/>
    <w:rsid w:val="00410208"/>
    <w:rsid w:val="00411637"/>
    <w:rsid w:val="0041215F"/>
    <w:rsid w:val="0041466D"/>
    <w:rsid w:val="00415E8E"/>
    <w:rsid w:val="004200F2"/>
    <w:rsid w:val="00424EF4"/>
    <w:rsid w:val="00424FD8"/>
    <w:rsid w:val="0042542A"/>
    <w:rsid w:val="00426056"/>
    <w:rsid w:val="00426913"/>
    <w:rsid w:val="0042700C"/>
    <w:rsid w:val="00427594"/>
    <w:rsid w:val="00427759"/>
    <w:rsid w:val="0043000B"/>
    <w:rsid w:val="00432ED8"/>
    <w:rsid w:val="004361BA"/>
    <w:rsid w:val="004365A4"/>
    <w:rsid w:val="004402F3"/>
    <w:rsid w:val="00441F64"/>
    <w:rsid w:val="00442D33"/>
    <w:rsid w:val="00443B7A"/>
    <w:rsid w:val="00443CC6"/>
    <w:rsid w:val="004440DD"/>
    <w:rsid w:val="00447068"/>
    <w:rsid w:val="00447E1B"/>
    <w:rsid w:val="00450896"/>
    <w:rsid w:val="004540BC"/>
    <w:rsid w:val="004547EE"/>
    <w:rsid w:val="00457B53"/>
    <w:rsid w:val="0046055C"/>
    <w:rsid w:val="004615B4"/>
    <w:rsid w:val="004617FB"/>
    <w:rsid w:val="0046286E"/>
    <w:rsid w:val="00463970"/>
    <w:rsid w:val="004677AD"/>
    <w:rsid w:val="004734D9"/>
    <w:rsid w:val="00474091"/>
    <w:rsid w:val="0047411B"/>
    <w:rsid w:val="004757CB"/>
    <w:rsid w:val="004774A1"/>
    <w:rsid w:val="00480BEE"/>
    <w:rsid w:val="00481B86"/>
    <w:rsid w:val="004832BC"/>
    <w:rsid w:val="004858A0"/>
    <w:rsid w:val="00485A4D"/>
    <w:rsid w:val="00486BC4"/>
    <w:rsid w:val="0049014B"/>
    <w:rsid w:val="00490D8A"/>
    <w:rsid w:val="00491EFE"/>
    <w:rsid w:val="00494359"/>
    <w:rsid w:val="00497798"/>
    <w:rsid w:val="00497DD0"/>
    <w:rsid w:val="004A2F3E"/>
    <w:rsid w:val="004A4A77"/>
    <w:rsid w:val="004A5906"/>
    <w:rsid w:val="004B02E7"/>
    <w:rsid w:val="004B168A"/>
    <w:rsid w:val="004B24C2"/>
    <w:rsid w:val="004B5046"/>
    <w:rsid w:val="004B5A0A"/>
    <w:rsid w:val="004B5DF7"/>
    <w:rsid w:val="004B6A4E"/>
    <w:rsid w:val="004C090F"/>
    <w:rsid w:val="004C1CEE"/>
    <w:rsid w:val="004C2DC4"/>
    <w:rsid w:val="004C3039"/>
    <w:rsid w:val="004C42F5"/>
    <w:rsid w:val="004C671E"/>
    <w:rsid w:val="004C72A6"/>
    <w:rsid w:val="004D06F4"/>
    <w:rsid w:val="004D2EF8"/>
    <w:rsid w:val="004D3646"/>
    <w:rsid w:val="004D41E6"/>
    <w:rsid w:val="004D65E3"/>
    <w:rsid w:val="004D77F8"/>
    <w:rsid w:val="004E2763"/>
    <w:rsid w:val="004E4E5F"/>
    <w:rsid w:val="004E6328"/>
    <w:rsid w:val="004F07C2"/>
    <w:rsid w:val="004F0FD2"/>
    <w:rsid w:val="004F2F46"/>
    <w:rsid w:val="004F392B"/>
    <w:rsid w:val="004F412D"/>
    <w:rsid w:val="004F4333"/>
    <w:rsid w:val="004F4CCB"/>
    <w:rsid w:val="004F669E"/>
    <w:rsid w:val="004F7A96"/>
    <w:rsid w:val="00502296"/>
    <w:rsid w:val="00502454"/>
    <w:rsid w:val="005076E1"/>
    <w:rsid w:val="00510C41"/>
    <w:rsid w:val="00510FE6"/>
    <w:rsid w:val="005115CE"/>
    <w:rsid w:val="00511A8E"/>
    <w:rsid w:val="0051390B"/>
    <w:rsid w:val="00516E63"/>
    <w:rsid w:val="0052121B"/>
    <w:rsid w:val="0052172E"/>
    <w:rsid w:val="00523B6D"/>
    <w:rsid w:val="00524E69"/>
    <w:rsid w:val="005251E8"/>
    <w:rsid w:val="005264AA"/>
    <w:rsid w:val="00526F19"/>
    <w:rsid w:val="00530B6B"/>
    <w:rsid w:val="005324B2"/>
    <w:rsid w:val="00533AB8"/>
    <w:rsid w:val="005352E8"/>
    <w:rsid w:val="00535DB8"/>
    <w:rsid w:val="005365E9"/>
    <w:rsid w:val="005373B1"/>
    <w:rsid w:val="00537522"/>
    <w:rsid w:val="00542B36"/>
    <w:rsid w:val="005433DC"/>
    <w:rsid w:val="00546BBD"/>
    <w:rsid w:val="005473A0"/>
    <w:rsid w:val="00555CB4"/>
    <w:rsid w:val="00556CD7"/>
    <w:rsid w:val="005630D8"/>
    <w:rsid w:val="00567F80"/>
    <w:rsid w:val="0057185C"/>
    <w:rsid w:val="00571E52"/>
    <w:rsid w:val="00572001"/>
    <w:rsid w:val="0057423E"/>
    <w:rsid w:val="00574AEF"/>
    <w:rsid w:val="00575236"/>
    <w:rsid w:val="00577D3F"/>
    <w:rsid w:val="005823E9"/>
    <w:rsid w:val="00582BA2"/>
    <w:rsid w:val="00582EF6"/>
    <w:rsid w:val="00584DF5"/>
    <w:rsid w:val="00584E6D"/>
    <w:rsid w:val="00585782"/>
    <w:rsid w:val="00591277"/>
    <w:rsid w:val="005955B7"/>
    <w:rsid w:val="00596E4C"/>
    <w:rsid w:val="00597F9E"/>
    <w:rsid w:val="005A0073"/>
    <w:rsid w:val="005A06D5"/>
    <w:rsid w:val="005A2085"/>
    <w:rsid w:val="005A367E"/>
    <w:rsid w:val="005A3823"/>
    <w:rsid w:val="005A42E6"/>
    <w:rsid w:val="005A521A"/>
    <w:rsid w:val="005A568E"/>
    <w:rsid w:val="005A5B8D"/>
    <w:rsid w:val="005A5DF5"/>
    <w:rsid w:val="005B168D"/>
    <w:rsid w:val="005B2441"/>
    <w:rsid w:val="005B32C8"/>
    <w:rsid w:val="005B5FEC"/>
    <w:rsid w:val="005B67B4"/>
    <w:rsid w:val="005B6AB5"/>
    <w:rsid w:val="005B6EC4"/>
    <w:rsid w:val="005C0755"/>
    <w:rsid w:val="005C16C4"/>
    <w:rsid w:val="005C206F"/>
    <w:rsid w:val="005C27B5"/>
    <w:rsid w:val="005C2CF7"/>
    <w:rsid w:val="005C3399"/>
    <w:rsid w:val="005C39D9"/>
    <w:rsid w:val="005C6A70"/>
    <w:rsid w:val="005C6C58"/>
    <w:rsid w:val="005C6D30"/>
    <w:rsid w:val="005C7D67"/>
    <w:rsid w:val="005D3A7C"/>
    <w:rsid w:val="005D4A05"/>
    <w:rsid w:val="005E0172"/>
    <w:rsid w:val="005E0F82"/>
    <w:rsid w:val="005E16F4"/>
    <w:rsid w:val="005E455A"/>
    <w:rsid w:val="005E4DFC"/>
    <w:rsid w:val="005E5891"/>
    <w:rsid w:val="005E5AA9"/>
    <w:rsid w:val="005E6B91"/>
    <w:rsid w:val="005E7767"/>
    <w:rsid w:val="005F02D0"/>
    <w:rsid w:val="005F0903"/>
    <w:rsid w:val="005F097A"/>
    <w:rsid w:val="005F0B91"/>
    <w:rsid w:val="005F3D06"/>
    <w:rsid w:val="005F537A"/>
    <w:rsid w:val="005F6676"/>
    <w:rsid w:val="005F6EEC"/>
    <w:rsid w:val="005F7AD5"/>
    <w:rsid w:val="006000A3"/>
    <w:rsid w:val="00600DDB"/>
    <w:rsid w:val="006038A8"/>
    <w:rsid w:val="0060415B"/>
    <w:rsid w:val="0061086A"/>
    <w:rsid w:val="00612171"/>
    <w:rsid w:val="00612F16"/>
    <w:rsid w:val="0061372B"/>
    <w:rsid w:val="00613E0A"/>
    <w:rsid w:val="006177C3"/>
    <w:rsid w:val="00620007"/>
    <w:rsid w:val="00620319"/>
    <w:rsid w:val="00620416"/>
    <w:rsid w:val="006218FF"/>
    <w:rsid w:val="00621C6A"/>
    <w:rsid w:val="00623C66"/>
    <w:rsid w:val="00624F75"/>
    <w:rsid w:val="0062601C"/>
    <w:rsid w:val="006262B3"/>
    <w:rsid w:val="0062798B"/>
    <w:rsid w:val="0063002D"/>
    <w:rsid w:val="00634D6B"/>
    <w:rsid w:val="00640B4C"/>
    <w:rsid w:val="00642EEE"/>
    <w:rsid w:val="006439AC"/>
    <w:rsid w:val="00643D18"/>
    <w:rsid w:val="00644BE2"/>
    <w:rsid w:val="00650AD0"/>
    <w:rsid w:val="00656319"/>
    <w:rsid w:val="0065739D"/>
    <w:rsid w:val="00662460"/>
    <w:rsid w:val="00663F5D"/>
    <w:rsid w:val="00664186"/>
    <w:rsid w:val="00667446"/>
    <w:rsid w:val="0066768B"/>
    <w:rsid w:val="0067291D"/>
    <w:rsid w:val="00672E21"/>
    <w:rsid w:val="00673205"/>
    <w:rsid w:val="0067452E"/>
    <w:rsid w:val="00676C5E"/>
    <w:rsid w:val="00677E97"/>
    <w:rsid w:val="00677EEC"/>
    <w:rsid w:val="00680A6C"/>
    <w:rsid w:val="00680AE5"/>
    <w:rsid w:val="00680CAE"/>
    <w:rsid w:val="00684E02"/>
    <w:rsid w:val="00690442"/>
    <w:rsid w:val="006910AA"/>
    <w:rsid w:val="006920BA"/>
    <w:rsid w:val="00692FF5"/>
    <w:rsid w:val="006935C6"/>
    <w:rsid w:val="00693ED4"/>
    <w:rsid w:val="006A02F8"/>
    <w:rsid w:val="006A0926"/>
    <w:rsid w:val="006A1A1D"/>
    <w:rsid w:val="006A6571"/>
    <w:rsid w:val="006A6DCD"/>
    <w:rsid w:val="006A7088"/>
    <w:rsid w:val="006B1C69"/>
    <w:rsid w:val="006B273E"/>
    <w:rsid w:val="006B4B2E"/>
    <w:rsid w:val="006B728C"/>
    <w:rsid w:val="006B75C4"/>
    <w:rsid w:val="006B7B0F"/>
    <w:rsid w:val="006B7D6C"/>
    <w:rsid w:val="006C234A"/>
    <w:rsid w:val="006C362B"/>
    <w:rsid w:val="006C3678"/>
    <w:rsid w:val="006C602E"/>
    <w:rsid w:val="006C71EC"/>
    <w:rsid w:val="006C733F"/>
    <w:rsid w:val="006D0523"/>
    <w:rsid w:val="006D0EC5"/>
    <w:rsid w:val="006D10CA"/>
    <w:rsid w:val="006D24E1"/>
    <w:rsid w:val="006D2959"/>
    <w:rsid w:val="006D519E"/>
    <w:rsid w:val="006D6998"/>
    <w:rsid w:val="006E176F"/>
    <w:rsid w:val="006E21EC"/>
    <w:rsid w:val="006E32EA"/>
    <w:rsid w:val="006E3430"/>
    <w:rsid w:val="006E5E90"/>
    <w:rsid w:val="006E71D5"/>
    <w:rsid w:val="006F1333"/>
    <w:rsid w:val="006F2891"/>
    <w:rsid w:val="006F5FA1"/>
    <w:rsid w:val="006F754B"/>
    <w:rsid w:val="00701186"/>
    <w:rsid w:val="007017AB"/>
    <w:rsid w:val="007024F5"/>
    <w:rsid w:val="00702AFB"/>
    <w:rsid w:val="00703362"/>
    <w:rsid w:val="00703CF3"/>
    <w:rsid w:val="007040C3"/>
    <w:rsid w:val="0070443E"/>
    <w:rsid w:val="00707FA3"/>
    <w:rsid w:val="00712C9A"/>
    <w:rsid w:val="00713B30"/>
    <w:rsid w:val="00713F76"/>
    <w:rsid w:val="007143AC"/>
    <w:rsid w:val="00714D72"/>
    <w:rsid w:val="00714DB9"/>
    <w:rsid w:val="007158F5"/>
    <w:rsid w:val="00715A50"/>
    <w:rsid w:val="00715A67"/>
    <w:rsid w:val="00723562"/>
    <w:rsid w:val="00724DDE"/>
    <w:rsid w:val="0072520A"/>
    <w:rsid w:val="007253AA"/>
    <w:rsid w:val="00725800"/>
    <w:rsid w:val="007258CD"/>
    <w:rsid w:val="0072774A"/>
    <w:rsid w:val="00730D1F"/>
    <w:rsid w:val="00730EEE"/>
    <w:rsid w:val="00731A18"/>
    <w:rsid w:val="00731FCC"/>
    <w:rsid w:val="00733B37"/>
    <w:rsid w:val="00733CA2"/>
    <w:rsid w:val="0073462A"/>
    <w:rsid w:val="0073468A"/>
    <w:rsid w:val="007404A1"/>
    <w:rsid w:val="00741782"/>
    <w:rsid w:val="00742121"/>
    <w:rsid w:val="00742B10"/>
    <w:rsid w:val="00743CDC"/>
    <w:rsid w:val="00746947"/>
    <w:rsid w:val="00746D4C"/>
    <w:rsid w:val="00747DE9"/>
    <w:rsid w:val="00751CBE"/>
    <w:rsid w:val="00753EC0"/>
    <w:rsid w:val="007562FD"/>
    <w:rsid w:val="0075673F"/>
    <w:rsid w:val="00756C6F"/>
    <w:rsid w:val="007577B4"/>
    <w:rsid w:val="00757998"/>
    <w:rsid w:val="00757D86"/>
    <w:rsid w:val="00757F35"/>
    <w:rsid w:val="0076180F"/>
    <w:rsid w:val="007624CF"/>
    <w:rsid w:val="007645F9"/>
    <w:rsid w:val="00767419"/>
    <w:rsid w:val="00767C3B"/>
    <w:rsid w:val="0077049A"/>
    <w:rsid w:val="00771009"/>
    <w:rsid w:val="00772712"/>
    <w:rsid w:val="0077276C"/>
    <w:rsid w:val="007729A0"/>
    <w:rsid w:val="00773D60"/>
    <w:rsid w:val="00775CC3"/>
    <w:rsid w:val="0077679C"/>
    <w:rsid w:val="00776EB1"/>
    <w:rsid w:val="00780103"/>
    <w:rsid w:val="00780B82"/>
    <w:rsid w:val="00780C78"/>
    <w:rsid w:val="00781730"/>
    <w:rsid w:val="007827EF"/>
    <w:rsid w:val="00783B60"/>
    <w:rsid w:val="0078409C"/>
    <w:rsid w:val="00784A38"/>
    <w:rsid w:val="007908C5"/>
    <w:rsid w:val="00790FEF"/>
    <w:rsid w:val="007910B4"/>
    <w:rsid w:val="00793C3C"/>
    <w:rsid w:val="00796E23"/>
    <w:rsid w:val="007978B9"/>
    <w:rsid w:val="007A15D6"/>
    <w:rsid w:val="007A2780"/>
    <w:rsid w:val="007A2F5F"/>
    <w:rsid w:val="007A38FC"/>
    <w:rsid w:val="007A4AE0"/>
    <w:rsid w:val="007A51D3"/>
    <w:rsid w:val="007A5AC2"/>
    <w:rsid w:val="007A5F19"/>
    <w:rsid w:val="007A6A6C"/>
    <w:rsid w:val="007A6C17"/>
    <w:rsid w:val="007B00D2"/>
    <w:rsid w:val="007B0A02"/>
    <w:rsid w:val="007B1056"/>
    <w:rsid w:val="007B1E4B"/>
    <w:rsid w:val="007B2321"/>
    <w:rsid w:val="007B2B76"/>
    <w:rsid w:val="007B31C7"/>
    <w:rsid w:val="007B3718"/>
    <w:rsid w:val="007B3CDC"/>
    <w:rsid w:val="007B4606"/>
    <w:rsid w:val="007B54C1"/>
    <w:rsid w:val="007B632D"/>
    <w:rsid w:val="007B6669"/>
    <w:rsid w:val="007B6AE9"/>
    <w:rsid w:val="007C1924"/>
    <w:rsid w:val="007C2064"/>
    <w:rsid w:val="007C2CFB"/>
    <w:rsid w:val="007C3F99"/>
    <w:rsid w:val="007C4345"/>
    <w:rsid w:val="007C44BB"/>
    <w:rsid w:val="007C51D6"/>
    <w:rsid w:val="007C6CC0"/>
    <w:rsid w:val="007C7932"/>
    <w:rsid w:val="007D04F5"/>
    <w:rsid w:val="007D154B"/>
    <w:rsid w:val="007D3980"/>
    <w:rsid w:val="007D4E33"/>
    <w:rsid w:val="007D6261"/>
    <w:rsid w:val="007D648B"/>
    <w:rsid w:val="007D6753"/>
    <w:rsid w:val="007D7702"/>
    <w:rsid w:val="007D7A42"/>
    <w:rsid w:val="007E4EB2"/>
    <w:rsid w:val="007E6938"/>
    <w:rsid w:val="007E6A10"/>
    <w:rsid w:val="007E7D96"/>
    <w:rsid w:val="007F0D0F"/>
    <w:rsid w:val="007F10D2"/>
    <w:rsid w:val="007F10E2"/>
    <w:rsid w:val="007F1F69"/>
    <w:rsid w:val="007F30E4"/>
    <w:rsid w:val="007F3F67"/>
    <w:rsid w:val="007F4E02"/>
    <w:rsid w:val="00803604"/>
    <w:rsid w:val="00804308"/>
    <w:rsid w:val="00805985"/>
    <w:rsid w:val="00806A41"/>
    <w:rsid w:val="00810C0B"/>
    <w:rsid w:val="008115A3"/>
    <w:rsid w:val="00813414"/>
    <w:rsid w:val="00813C24"/>
    <w:rsid w:val="00816C72"/>
    <w:rsid w:val="00816EF5"/>
    <w:rsid w:val="00817528"/>
    <w:rsid w:val="00817E89"/>
    <w:rsid w:val="00821C04"/>
    <w:rsid w:val="0082209B"/>
    <w:rsid w:val="008226FD"/>
    <w:rsid w:val="00823D27"/>
    <w:rsid w:val="00823F2A"/>
    <w:rsid w:val="008250B0"/>
    <w:rsid w:val="00825EE9"/>
    <w:rsid w:val="00826D21"/>
    <w:rsid w:val="00827675"/>
    <w:rsid w:val="00831402"/>
    <w:rsid w:val="008333F5"/>
    <w:rsid w:val="00833EC1"/>
    <w:rsid w:val="00833EFB"/>
    <w:rsid w:val="008353E2"/>
    <w:rsid w:val="00835991"/>
    <w:rsid w:val="00835E8B"/>
    <w:rsid w:val="00836470"/>
    <w:rsid w:val="0083690F"/>
    <w:rsid w:val="0083693E"/>
    <w:rsid w:val="00841B26"/>
    <w:rsid w:val="00841BEC"/>
    <w:rsid w:val="008442DB"/>
    <w:rsid w:val="0084488D"/>
    <w:rsid w:val="008461CA"/>
    <w:rsid w:val="00850AB8"/>
    <w:rsid w:val="00851AA8"/>
    <w:rsid w:val="00855BAD"/>
    <w:rsid w:val="00857DE5"/>
    <w:rsid w:val="00860071"/>
    <w:rsid w:val="0086100A"/>
    <w:rsid w:val="0086133E"/>
    <w:rsid w:val="00866857"/>
    <w:rsid w:val="00866CA9"/>
    <w:rsid w:val="00870193"/>
    <w:rsid w:val="00872F52"/>
    <w:rsid w:val="008735E7"/>
    <w:rsid w:val="008758D1"/>
    <w:rsid w:val="00875E03"/>
    <w:rsid w:val="00880B09"/>
    <w:rsid w:val="008821C3"/>
    <w:rsid w:val="00885353"/>
    <w:rsid w:val="008857ED"/>
    <w:rsid w:val="00885C12"/>
    <w:rsid w:val="008861D0"/>
    <w:rsid w:val="008863D4"/>
    <w:rsid w:val="00892379"/>
    <w:rsid w:val="008A04AC"/>
    <w:rsid w:val="008A1004"/>
    <w:rsid w:val="008A17A0"/>
    <w:rsid w:val="008A20E8"/>
    <w:rsid w:val="008A3730"/>
    <w:rsid w:val="008A408F"/>
    <w:rsid w:val="008A40A6"/>
    <w:rsid w:val="008A4E6A"/>
    <w:rsid w:val="008A55B1"/>
    <w:rsid w:val="008A6F50"/>
    <w:rsid w:val="008A7A71"/>
    <w:rsid w:val="008B3E6C"/>
    <w:rsid w:val="008B47B3"/>
    <w:rsid w:val="008B7B6F"/>
    <w:rsid w:val="008C1D70"/>
    <w:rsid w:val="008C2113"/>
    <w:rsid w:val="008C24AA"/>
    <w:rsid w:val="008C2B17"/>
    <w:rsid w:val="008C3295"/>
    <w:rsid w:val="008C3A55"/>
    <w:rsid w:val="008C3D36"/>
    <w:rsid w:val="008C5438"/>
    <w:rsid w:val="008D1D0D"/>
    <w:rsid w:val="008D436D"/>
    <w:rsid w:val="008D53DF"/>
    <w:rsid w:val="008D6044"/>
    <w:rsid w:val="008D6D09"/>
    <w:rsid w:val="008E1A3B"/>
    <w:rsid w:val="008E3583"/>
    <w:rsid w:val="008E5D41"/>
    <w:rsid w:val="008E725C"/>
    <w:rsid w:val="008F1574"/>
    <w:rsid w:val="008F296C"/>
    <w:rsid w:val="008F3A36"/>
    <w:rsid w:val="008F3B80"/>
    <w:rsid w:val="008F48C9"/>
    <w:rsid w:val="008F530B"/>
    <w:rsid w:val="008F59CC"/>
    <w:rsid w:val="00900DAA"/>
    <w:rsid w:val="00901477"/>
    <w:rsid w:val="009037D3"/>
    <w:rsid w:val="009040A5"/>
    <w:rsid w:val="00904444"/>
    <w:rsid w:val="00905F80"/>
    <w:rsid w:val="009071D9"/>
    <w:rsid w:val="0090777B"/>
    <w:rsid w:val="009122CD"/>
    <w:rsid w:val="00912B63"/>
    <w:rsid w:val="00913AE1"/>
    <w:rsid w:val="00915199"/>
    <w:rsid w:val="00915206"/>
    <w:rsid w:val="00916239"/>
    <w:rsid w:val="0091669F"/>
    <w:rsid w:val="00916DF0"/>
    <w:rsid w:val="00917144"/>
    <w:rsid w:val="00921650"/>
    <w:rsid w:val="00922089"/>
    <w:rsid w:val="00922305"/>
    <w:rsid w:val="00922B33"/>
    <w:rsid w:val="009260F3"/>
    <w:rsid w:val="009266F8"/>
    <w:rsid w:val="00927F8F"/>
    <w:rsid w:val="009309B3"/>
    <w:rsid w:val="009314C8"/>
    <w:rsid w:val="00935B47"/>
    <w:rsid w:val="00937DEA"/>
    <w:rsid w:val="00937F8F"/>
    <w:rsid w:val="00943995"/>
    <w:rsid w:val="009510EF"/>
    <w:rsid w:val="00952BAC"/>
    <w:rsid w:val="00953B14"/>
    <w:rsid w:val="00955D2B"/>
    <w:rsid w:val="00957022"/>
    <w:rsid w:val="009576FD"/>
    <w:rsid w:val="00957E81"/>
    <w:rsid w:val="00961CA0"/>
    <w:rsid w:val="009634A0"/>
    <w:rsid w:val="009657AA"/>
    <w:rsid w:val="009658EB"/>
    <w:rsid w:val="00970D16"/>
    <w:rsid w:val="009725B1"/>
    <w:rsid w:val="00972FC5"/>
    <w:rsid w:val="00973543"/>
    <w:rsid w:val="009745C2"/>
    <w:rsid w:val="0097466F"/>
    <w:rsid w:val="00974F88"/>
    <w:rsid w:val="009758DD"/>
    <w:rsid w:val="00976851"/>
    <w:rsid w:val="0098060E"/>
    <w:rsid w:val="009852E1"/>
    <w:rsid w:val="009911EB"/>
    <w:rsid w:val="0099122A"/>
    <w:rsid w:val="00991D8D"/>
    <w:rsid w:val="0099292C"/>
    <w:rsid w:val="0099384E"/>
    <w:rsid w:val="0099480F"/>
    <w:rsid w:val="00994B52"/>
    <w:rsid w:val="0099514A"/>
    <w:rsid w:val="009964A5"/>
    <w:rsid w:val="00996BEB"/>
    <w:rsid w:val="009A096A"/>
    <w:rsid w:val="009A1E77"/>
    <w:rsid w:val="009A1EF6"/>
    <w:rsid w:val="009A3BCE"/>
    <w:rsid w:val="009A5640"/>
    <w:rsid w:val="009B1DB2"/>
    <w:rsid w:val="009B230C"/>
    <w:rsid w:val="009B4DAD"/>
    <w:rsid w:val="009B60BD"/>
    <w:rsid w:val="009C14F8"/>
    <w:rsid w:val="009C2F3A"/>
    <w:rsid w:val="009C3651"/>
    <w:rsid w:val="009C4940"/>
    <w:rsid w:val="009C4BF8"/>
    <w:rsid w:val="009C5148"/>
    <w:rsid w:val="009C53B5"/>
    <w:rsid w:val="009C5C8D"/>
    <w:rsid w:val="009C74E7"/>
    <w:rsid w:val="009C7FC4"/>
    <w:rsid w:val="009D0AB9"/>
    <w:rsid w:val="009D0DBB"/>
    <w:rsid w:val="009E0F61"/>
    <w:rsid w:val="009E32AE"/>
    <w:rsid w:val="009E5AE0"/>
    <w:rsid w:val="009E6FEA"/>
    <w:rsid w:val="009E76E4"/>
    <w:rsid w:val="009F3D9F"/>
    <w:rsid w:val="009F4B94"/>
    <w:rsid w:val="009F5787"/>
    <w:rsid w:val="009F7032"/>
    <w:rsid w:val="009F73D7"/>
    <w:rsid w:val="00A01704"/>
    <w:rsid w:val="00A01930"/>
    <w:rsid w:val="00A0294A"/>
    <w:rsid w:val="00A02E50"/>
    <w:rsid w:val="00A04351"/>
    <w:rsid w:val="00A05585"/>
    <w:rsid w:val="00A05A6D"/>
    <w:rsid w:val="00A05FD8"/>
    <w:rsid w:val="00A0628E"/>
    <w:rsid w:val="00A11E55"/>
    <w:rsid w:val="00A11FEA"/>
    <w:rsid w:val="00A120E5"/>
    <w:rsid w:val="00A12776"/>
    <w:rsid w:val="00A12CE7"/>
    <w:rsid w:val="00A15536"/>
    <w:rsid w:val="00A16EED"/>
    <w:rsid w:val="00A17306"/>
    <w:rsid w:val="00A17345"/>
    <w:rsid w:val="00A20585"/>
    <w:rsid w:val="00A220AD"/>
    <w:rsid w:val="00A23A73"/>
    <w:rsid w:val="00A264E2"/>
    <w:rsid w:val="00A26E03"/>
    <w:rsid w:val="00A3017D"/>
    <w:rsid w:val="00A3133E"/>
    <w:rsid w:val="00A34439"/>
    <w:rsid w:val="00A35BB6"/>
    <w:rsid w:val="00A4013D"/>
    <w:rsid w:val="00A40532"/>
    <w:rsid w:val="00A40F6A"/>
    <w:rsid w:val="00A43810"/>
    <w:rsid w:val="00A43D93"/>
    <w:rsid w:val="00A44020"/>
    <w:rsid w:val="00A47029"/>
    <w:rsid w:val="00A47251"/>
    <w:rsid w:val="00A4753F"/>
    <w:rsid w:val="00A51CAF"/>
    <w:rsid w:val="00A546E2"/>
    <w:rsid w:val="00A554E6"/>
    <w:rsid w:val="00A55852"/>
    <w:rsid w:val="00A55B33"/>
    <w:rsid w:val="00A55C9F"/>
    <w:rsid w:val="00A577F5"/>
    <w:rsid w:val="00A607DC"/>
    <w:rsid w:val="00A621A0"/>
    <w:rsid w:val="00A62716"/>
    <w:rsid w:val="00A6294D"/>
    <w:rsid w:val="00A634CD"/>
    <w:rsid w:val="00A6484B"/>
    <w:rsid w:val="00A6535D"/>
    <w:rsid w:val="00A65C3F"/>
    <w:rsid w:val="00A66F1E"/>
    <w:rsid w:val="00A67880"/>
    <w:rsid w:val="00A717C0"/>
    <w:rsid w:val="00A72537"/>
    <w:rsid w:val="00A746DE"/>
    <w:rsid w:val="00A74D74"/>
    <w:rsid w:val="00A80235"/>
    <w:rsid w:val="00A80D74"/>
    <w:rsid w:val="00A80ECD"/>
    <w:rsid w:val="00A818F9"/>
    <w:rsid w:val="00A82C55"/>
    <w:rsid w:val="00A84A5C"/>
    <w:rsid w:val="00A8636C"/>
    <w:rsid w:val="00A8685D"/>
    <w:rsid w:val="00A92813"/>
    <w:rsid w:val="00A93C25"/>
    <w:rsid w:val="00A93CD3"/>
    <w:rsid w:val="00A94918"/>
    <w:rsid w:val="00A95E58"/>
    <w:rsid w:val="00AA14DE"/>
    <w:rsid w:val="00AA2C9C"/>
    <w:rsid w:val="00AA3951"/>
    <w:rsid w:val="00AA3DC1"/>
    <w:rsid w:val="00AA46B7"/>
    <w:rsid w:val="00AA6271"/>
    <w:rsid w:val="00AA663D"/>
    <w:rsid w:val="00AB0896"/>
    <w:rsid w:val="00AB2ACD"/>
    <w:rsid w:val="00AB49E9"/>
    <w:rsid w:val="00AB6725"/>
    <w:rsid w:val="00AB68C4"/>
    <w:rsid w:val="00AB68D2"/>
    <w:rsid w:val="00AC03B3"/>
    <w:rsid w:val="00AC0676"/>
    <w:rsid w:val="00AC1D7F"/>
    <w:rsid w:val="00AC3F5A"/>
    <w:rsid w:val="00AC5540"/>
    <w:rsid w:val="00AC6E9E"/>
    <w:rsid w:val="00AC73BA"/>
    <w:rsid w:val="00AD034C"/>
    <w:rsid w:val="00AD7353"/>
    <w:rsid w:val="00AE2681"/>
    <w:rsid w:val="00AE4A81"/>
    <w:rsid w:val="00AE502D"/>
    <w:rsid w:val="00AE6642"/>
    <w:rsid w:val="00AF1E68"/>
    <w:rsid w:val="00AF2629"/>
    <w:rsid w:val="00AF366B"/>
    <w:rsid w:val="00AF3E92"/>
    <w:rsid w:val="00AF458B"/>
    <w:rsid w:val="00AF5513"/>
    <w:rsid w:val="00AF5D01"/>
    <w:rsid w:val="00B00DEB"/>
    <w:rsid w:val="00B01AB4"/>
    <w:rsid w:val="00B0419F"/>
    <w:rsid w:val="00B057DE"/>
    <w:rsid w:val="00B14C7F"/>
    <w:rsid w:val="00B172A8"/>
    <w:rsid w:val="00B21127"/>
    <w:rsid w:val="00B226C2"/>
    <w:rsid w:val="00B22D21"/>
    <w:rsid w:val="00B235C8"/>
    <w:rsid w:val="00B268C5"/>
    <w:rsid w:val="00B26F56"/>
    <w:rsid w:val="00B27E73"/>
    <w:rsid w:val="00B30294"/>
    <w:rsid w:val="00B33040"/>
    <w:rsid w:val="00B359B6"/>
    <w:rsid w:val="00B35B42"/>
    <w:rsid w:val="00B35D77"/>
    <w:rsid w:val="00B3675F"/>
    <w:rsid w:val="00B37609"/>
    <w:rsid w:val="00B41118"/>
    <w:rsid w:val="00B4485D"/>
    <w:rsid w:val="00B453DF"/>
    <w:rsid w:val="00B46285"/>
    <w:rsid w:val="00B47588"/>
    <w:rsid w:val="00B53FF1"/>
    <w:rsid w:val="00B54728"/>
    <w:rsid w:val="00B547D5"/>
    <w:rsid w:val="00B55C74"/>
    <w:rsid w:val="00B562EA"/>
    <w:rsid w:val="00B563F6"/>
    <w:rsid w:val="00B57AA5"/>
    <w:rsid w:val="00B60C90"/>
    <w:rsid w:val="00B612CD"/>
    <w:rsid w:val="00B63ABC"/>
    <w:rsid w:val="00B6522B"/>
    <w:rsid w:val="00B653E6"/>
    <w:rsid w:val="00B654AF"/>
    <w:rsid w:val="00B702C6"/>
    <w:rsid w:val="00B70743"/>
    <w:rsid w:val="00B7159E"/>
    <w:rsid w:val="00B74400"/>
    <w:rsid w:val="00B76568"/>
    <w:rsid w:val="00B76E40"/>
    <w:rsid w:val="00B77781"/>
    <w:rsid w:val="00B811BD"/>
    <w:rsid w:val="00B81FB9"/>
    <w:rsid w:val="00B83AB5"/>
    <w:rsid w:val="00B840A4"/>
    <w:rsid w:val="00B856DD"/>
    <w:rsid w:val="00B85993"/>
    <w:rsid w:val="00B914A4"/>
    <w:rsid w:val="00B91933"/>
    <w:rsid w:val="00B91F9A"/>
    <w:rsid w:val="00B9593E"/>
    <w:rsid w:val="00B95FAD"/>
    <w:rsid w:val="00B9748F"/>
    <w:rsid w:val="00BA099E"/>
    <w:rsid w:val="00BA41BC"/>
    <w:rsid w:val="00BA505B"/>
    <w:rsid w:val="00BA5A54"/>
    <w:rsid w:val="00BA6D53"/>
    <w:rsid w:val="00BA6F14"/>
    <w:rsid w:val="00BA739A"/>
    <w:rsid w:val="00BA7E2F"/>
    <w:rsid w:val="00BB12AC"/>
    <w:rsid w:val="00BB1560"/>
    <w:rsid w:val="00BB17AF"/>
    <w:rsid w:val="00BB187E"/>
    <w:rsid w:val="00BB1D01"/>
    <w:rsid w:val="00BB2378"/>
    <w:rsid w:val="00BB31D7"/>
    <w:rsid w:val="00BB71F5"/>
    <w:rsid w:val="00BB7472"/>
    <w:rsid w:val="00BC1905"/>
    <w:rsid w:val="00BC3466"/>
    <w:rsid w:val="00BC6BA0"/>
    <w:rsid w:val="00BC6F19"/>
    <w:rsid w:val="00BC7B61"/>
    <w:rsid w:val="00BC7FCE"/>
    <w:rsid w:val="00BD1FFD"/>
    <w:rsid w:val="00BD4212"/>
    <w:rsid w:val="00BD7968"/>
    <w:rsid w:val="00BE0F9E"/>
    <w:rsid w:val="00BE4068"/>
    <w:rsid w:val="00BE7FA8"/>
    <w:rsid w:val="00BF21D4"/>
    <w:rsid w:val="00BF236B"/>
    <w:rsid w:val="00BF2E24"/>
    <w:rsid w:val="00BF64C1"/>
    <w:rsid w:val="00BF6CD9"/>
    <w:rsid w:val="00C023B3"/>
    <w:rsid w:val="00C02491"/>
    <w:rsid w:val="00C04040"/>
    <w:rsid w:val="00C05F05"/>
    <w:rsid w:val="00C06360"/>
    <w:rsid w:val="00C06B66"/>
    <w:rsid w:val="00C071D9"/>
    <w:rsid w:val="00C07C28"/>
    <w:rsid w:val="00C13B42"/>
    <w:rsid w:val="00C144DA"/>
    <w:rsid w:val="00C16242"/>
    <w:rsid w:val="00C16948"/>
    <w:rsid w:val="00C17892"/>
    <w:rsid w:val="00C20761"/>
    <w:rsid w:val="00C31A67"/>
    <w:rsid w:val="00C32EC6"/>
    <w:rsid w:val="00C337C6"/>
    <w:rsid w:val="00C35BFA"/>
    <w:rsid w:val="00C411D8"/>
    <w:rsid w:val="00C4148D"/>
    <w:rsid w:val="00C4334E"/>
    <w:rsid w:val="00C44835"/>
    <w:rsid w:val="00C45F67"/>
    <w:rsid w:val="00C46588"/>
    <w:rsid w:val="00C47585"/>
    <w:rsid w:val="00C506F3"/>
    <w:rsid w:val="00C54D1F"/>
    <w:rsid w:val="00C60AB5"/>
    <w:rsid w:val="00C61F0A"/>
    <w:rsid w:val="00C62C31"/>
    <w:rsid w:val="00C63287"/>
    <w:rsid w:val="00C634B8"/>
    <w:rsid w:val="00C63F43"/>
    <w:rsid w:val="00C66A3C"/>
    <w:rsid w:val="00C707DC"/>
    <w:rsid w:val="00C769BA"/>
    <w:rsid w:val="00C77128"/>
    <w:rsid w:val="00C778D6"/>
    <w:rsid w:val="00C81758"/>
    <w:rsid w:val="00C82EE0"/>
    <w:rsid w:val="00C846A4"/>
    <w:rsid w:val="00C868FE"/>
    <w:rsid w:val="00C86F56"/>
    <w:rsid w:val="00C87A5D"/>
    <w:rsid w:val="00C90A46"/>
    <w:rsid w:val="00C913E3"/>
    <w:rsid w:val="00C92F0A"/>
    <w:rsid w:val="00C9307F"/>
    <w:rsid w:val="00C93228"/>
    <w:rsid w:val="00C93DAB"/>
    <w:rsid w:val="00CA0FB8"/>
    <w:rsid w:val="00CA1021"/>
    <w:rsid w:val="00CA2094"/>
    <w:rsid w:val="00CA518C"/>
    <w:rsid w:val="00CA5653"/>
    <w:rsid w:val="00CA6F47"/>
    <w:rsid w:val="00CB0F14"/>
    <w:rsid w:val="00CB3513"/>
    <w:rsid w:val="00CB42A5"/>
    <w:rsid w:val="00CB61F0"/>
    <w:rsid w:val="00CB6BA4"/>
    <w:rsid w:val="00CB6EFE"/>
    <w:rsid w:val="00CC0E3E"/>
    <w:rsid w:val="00CC11D3"/>
    <w:rsid w:val="00CC580B"/>
    <w:rsid w:val="00CC5A95"/>
    <w:rsid w:val="00CC5F70"/>
    <w:rsid w:val="00CC6A4F"/>
    <w:rsid w:val="00CC72C4"/>
    <w:rsid w:val="00CC73AB"/>
    <w:rsid w:val="00CD1843"/>
    <w:rsid w:val="00CD3F1C"/>
    <w:rsid w:val="00CD6A8F"/>
    <w:rsid w:val="00CE1E00"/>
    <w:rsid w:val="00CF00CD"/>
    <w:rsid w:val="00CF2883"/>
    <w:rsid w:val="00CF2FB3"/>
    <w:rsid w:val="00CF4F63"/>
    <w:rsid w:val="00CF5228"/>
    <w:rsid w:val="00CF557F"/>
    <w:rsid w:val="00CF57B1"/>
    <w:rsid w:val="00CF6852"/>
    <w:rsid w:val="00CF70F1"/>
    <w:rsid w:val="00D00008"/>
    <w:rsid w:val="00D0067F"/>
    <w:rsid w:val="00D016E1"/>
    <w:rsid w:val="00D031D0"/>
    <w:rsid w:val="00D0674C"/>
    <w:rsid w:val="00D07A9D"/>
    <w:rsid w:val="00D106D8"/>
    <w:rsid w:val="00D11B82"/>
    <w:rsid w:val="00D12EE5"/>
    <w:rsid w:val="00D15DA7"/>
    <w:rsid w:val="00D162D1"/>
    <w:rsid w:val="00D1779B"/>
    <w:rsid w:val="00D2025C"/>
    <w:rsid w:val="00D20BD7"/>
    <w:rsid w:val="00D2273A"/>
    <w:rsid w:val="00D2515C"/>
    <w:rsid w:val="00D255E3"/>
    <w:rsid w:val="00D2691D"/>
    <w:rsid w:val="00D26C7B"/>
    <w:rsid w:val="00D301CC"/>
    <w:rsid w:val="00D304EF"/>
    <w:rsid w:val="00D32B2B"/>
    <w:rsid w:val="00D3387D"/>
    <w:rsid w:val="00D33D55"/>
    <w:rsid w:val="00D345F8"/>
    <w:rsid w:val="00D3540F"/>
    <w:rsid w:val="00D36BC9"/>
    <w:rsid w:val="00D40FEF"/>
    <w:rsid w:val="00D416DE"/>
    <w:rsid w:val="00D42A05"/>
    <w:rsid w:val="00D42CCE"/>
    <w:rsid w:val="00D43167"/>
    <w:rsid w:val="00D431A3"/>
    <w:rsid w:val="00D45FD6"/>
    <w:rsid w:val="00D50AF1"/>
    <w:rsid w:val="00D5207C"/>
    <w:rsid w:val="00D5279B"/>
    <w:rsid w:val="00D53693"/>
    <w:rsid w:val="00D567F2"/>
    <w:rsid w:val="00D6093C"/>
    <w:rsid w:val="00D610F7"/>
    <w:rsid w:val="00D613CB"/>
    <w:rsid w:val="00D63371"/>
    <w:rsid w:val="00D65491"/>
    <w:rsid w:val="00D67852"/>
    <w:rsid w:val="00D72266"/>
    <w:rsid w:val="00D734A8"/>
    <w:rsid w:val="00D73EEA"/>
    <w:rsid w:val="00D7646E"/>
    <w:rsid w:val="00D774C7"/>
    <w:rsid w:val="00D804B5"/>
    <w:rsid w:val="00D807CA"/>
    <w:rsid w:val="00D809A2"/>
    <w:rsid w:val="00D8175E"/>
    <w:rsid w:val="00D81A8E"/>
    <w:rsid w:val="00D8249C"/>
    <w:rsid w:val="00D83270"/>
    <w:rsid w:val="00D853E1"/>
    <w:rsid w:val="00D859D7"/>
    <w:rsid w:val="00D85E38"/>
    <w:rsid w:val="00D9023D"/>
    <w:rsid w:val="00D92C82"/>
    <w:rsid w:val="00D944AC"/>
    <w:rsid w:val="00D94C46"/>
    <w:rsid w:val="00D957F9"/>
    <w:rsid w:val="00D95EA6"/>
    <w:rsid w:val="00DA2C82"/>
    <w:rsid w:val="00DA5AC8"/>
    <w:rsid w:val="00DA6075"/>
    <w:rsid w:val="00DB0451"/>
    <w:rsid w:val="00DB10FF"/>
    <w:rsid w:val="00DB55C4"/>
    <w:rsid w:val="00DB6E3A"/>
    <w:rsid w:val="00DC0DC5"/>
    <w:rsid w:val="00DC29BF"/>
    <w:rsid w:val="00DC3A54"/>
    <w:rsid w:val="00DC4FBE"/>
    <w:rsid w:val="00DC583C"/>
    <w:rsid w:val="00DC73ED"/>
    <w:rsid w:val="00DD30BD"/>
    <w:rsid w:val="00DD3F99"/>
    <w:rsid w:val="00DE0F44"/>
    <w:rsid w:val="00DF0A5F"/>
    <w:rsid w:val="00DF19B2"/>
    <w:rsid w:val="00DF2D94"/>
    <w:rsid w:val="00DF36CA"/>
    <w:rsid w:val="00DF4C8D"/>
    <w:rsid w:val="00DF701C"/>
    <w:rsid w:val="00E000CF"/>
    <w:rsid w:val="00E01354"/>
    <w:rsid w:val="00E015E4"/>
    <w:rsid w:val="00E02315"/>
    <w:rsid w:val="00E02E70"/>
    <w:rsid w:val="00E03972"/>
    <w:rsid w:val="00E058B3"/>
    <w:rsid w:val="00E05E25"/>
    <w:rsid w:val="00E0661F"/>
    <w:rsid w:val="00E07B98"/>
    <w:rsid w:val="00E11FAF"/>
    <w:rsid w:val="00E1519C"/>
    <w:rsid w:val="00E22F1A"/>
    <w:rsid w:val="00E23680"/>
    <w:rsid w:val="00E23BD6"/>
    <w:rsid w:val="00E24F38"/>
    <w:rsid w:val="00E27BF2"/>
    <w:rsid w:val="00E27D25"/>
    <w:rsid w:val="00E316CC"/>
    <w:rsid w:val="00E31A1C"/>
    <w:rsid w:val="00E334D7"/>
    <w:rsid w:val="00E3748B"/>
    <w:rsid w:val="00E41952"/>
    <w:rsid w:val="00E433FE"/>
    <w:rsid w:val="00E462EB"/>
    <w:rsid w:val="00E46B09"/>
    <w:rsid w:val="00E4727D"/>
    <w:rsid w:val="00E47C05"/>
    <w:rsid w:val="00E52010"/>
    <w:rsid w:val="00E52028"/>
    <w:rsid w:val="00E52B9B"/>
    <w:rsid w:val="00E53D22"/>
    <w:rsid w:val="00E57181"/>
    <w:rsid w:val="00E57AD5"/>
    <w:rsid w:val="00E57F96"/>
    <w:rsid w:val="00E61B81"/>
    <w:rsid w:val="00E6252F"/>
    <w:rsid w:val="00E6268B"/>
    <w:rsid w:val="00E63D6F"/>
    <w:rsid w:val="00E65099"/>
    <w:rsid w:val="00E669C4"/>
    <w:rsid w:val="00E67279"/>
    <w:rsid w:val="00E702AC"/>
    <w:rsid w:val="00E717D6"/>
    <w:rsid w:val="00E734CA"/>
    <w:rsid w:val="00E753C5"/>
    <w:rsid w:val="00E756CB"/>
    <w:rsid w:val="00E75FE7"/>
    <w:rsid w:val="00E767FF"/>
    <w:rsid w:val="00E83668"/>
    <w:rsid w:val="00E840F9"/>
    <w:rsid w:val="00E84BA8"/>
    <w:rsid w:val="00E84CF2"/>
    <w:rsid w:val="00E86802"/>
    <w:rsid w:val="00E86AEC"/>
    <w:rsid w:val="00E86CCA"/>
    <w:rsid w:val="00E8700F"/>
    <w:rsid w:val="00E875DE"/>
    <w:rsid w:val="00E87BD1"/>
    <w:rsid w:val="00E903C7"/>
    <w:rsid w:val="00E90D95"/>
    <w:rsid w:val="00E9125E"/>
    <w:rsid w:val="00E920E2"/>
    <w:rsid w:val="00E93839"/>
    <w:rsid w:val="00E94291"/>
    <w:rsid w:val="00E94C68"/>
    <w:rsid w:val="00E95980"/>
    <w:rsid w:val="00EA2DE6"/>
    <w:rsid w:val="00EA4344"/>
    <w:rsid w:val="00EA43B9"/>
    <w:rsid w:val="00EA4994"/>
    <w:rsid w:val="00EA4D33"/>
    <w:rsid w:val="00EB00F8"/>
    <w:rsid w:val="00EC1DF5"/>
    <w:rsid w:val="00EC221E"/>
    <w:rsid w:val="00EC3EEA"/>
    <w:rsid w:val="00EC3FC0"/>
    <w:rsid w:val="00EC424C"/>
    <w:rsid w:val="00EC573B"/>
    <w:rsid w:val="00ED05B5"/>
    <w:rsid w:val="00ED2214"/>
    <w:rsid w:val="00ED5FBB"/>
    <w:rsid w:val="00ED619B"/>
    <w:rsid w:val="00ED78DC"/>
    <w:rsid w:val="00EE0797"/>
    <w:rsid w:val="00EE2F77"/>
    <w:rsid w:val="00EE38B4"/>
    <w:rsid w:val="00EE4410"/>
    <w:rsid w:val="00EE4A32"/>
    <w:rsid w:val="00EE778C"/>
    <w:rsid w:val="00EF2284"/>
    <w:rsid w:val="00EF3236"/>
    <w:rsid w:val="00EF3260"/>
    <w:rsid w:val="00EF3ADD"/>
    <w:rsid w:val="00EF459A"/>
    <w:rsid w:val="00EF788C"/>
    <w:rsid w:val="00EF7C7A"/>
    <w:rsid w:val="00F007BD"/>
    <w:rsid w:val="00F00E2F"/>
    <w:rsid w:val="00F0335B"/>
    <w:rsid w:val="00F05AFB"/>
    <w:rsid w:val="00F07A50"/>
    <w:rsid w:val="00F11F48"/>
    <w:rsid w:val="00F1294D"/>
    <w:rsid w:val="00F14275"/>
    <w:rsid w:val="00F14C17"/>
    <w:rsid w:val="00F17704"/>
    <w:rsid w:val="00F2007F"/>
    <w:rsid w:val="00F202E1"/>
    <w:rsid w:val="00F236E6"/>
    <w:rsid w:val="00F25D16"/>
    <w:rsid w:val="00F25E65"/>
    <w:rsid w:val="00F26227"/>
    <w:rsid w:val="00F2724E"/>
    <w:rsid w:val="00F304B1"/>
    <w:rsid w:val="00F324CB"/>
    <w:rsid w:val="00F34392"/>
    <w:rsid w:val="00F40614"/>
    <w:rsid w:val="00F41882"/>
    <w:rsid w:val="00F4274A"/>
    <w:rsid w:val="00F43B0F"/>
    <w:rsid w:val="00F43B5F"/>
    <w:rsid w:val="00F44C27"/>
    <w:rsid w:val="00F47E43"/>
    <w:rsid w:val="00F5549D"/>
    <w:rsid w:val="00F56308"/>
    <w:rsid w:val="00F5664B"/>
    <w:rsid w:val="00F56A93"/>
    <w:rsid w:val="00F57068"/>
    <w:rsid w:val="00F576C0"/>
    <w:rsid w:val="00F576EE"/>
    <w:rsid w:val="00F60300"/>
    <w:rsid w:val="00F604E2"/>
    <w:rsid w:val="00F6104F"/>
    <w:rsid w:val="00F62A46"/>
    <w:rsid w:val="00F63BC7"/>
    <w:rsid w:val="00F640C4"/>
    <w:rsid w:val="00F65D9A"/>
    <w:rsid w:val="00F66A36"/>
    <w:rsid w:val="00F73105"/>
    <w:rsid w:val="00F7401A"/>
    <w:rsid w:val="00F747A2"/>
    <w:rsid w:val="00F754AF"/>
    <w:rsid w:val="00F76043"/>
    <w:rsid w:val="00F81B8D"/>
    <w:rsid w:val="00F823D8"/>
    <w:rsid w:val="00F82F0B"/>
    <w:rsid w:val="00F8395E"/>
    <w:rsid w:val="00F841D1"/>
    <w:rsid w:val="00F851F8"/>
    <w:rsid w:val="00F870F5"/>
    <w:rsid w:val="00F90B67"/>
    <w:rsid w:val="00F9258C"/>
    <w:rsid w:val="00F93231"/>
    <w:rsid w:val="00F93E19"/>
    <w:rsid w:val="00F942BF"/>
    <w:rsid w:val="00F9487B"/>
    <w:rsid w:val="00F967FE"/>
    <w:rsid w:val="00F97620"/>
    <w:rsid w:val="00FA0068"/>
    <w:rsid w:val="00FA29BD"/>
    <w:rsid w:val="00FA36CB"/>
    <w:rsid w:val="00FA37CD"/>
    <w:rsid w:val="00FA421E"/>
    <w:rsid w:val="00FA4F9A"/>
    <w:rsid w:val="00FA515C"/>
    <w:rsid w:val="00FA60ED"/>
    <w:rsid w:val="00FA6CF2"/>
    <w:rsid w:val="00FA7710"/>
    <w:rsid w:val="00FB0C33"/>
    <w:rsid w:val="00FB190B"/>
    <w:rsid w:val="00FB1C34"/>
    <w:rsid w:val="00FC2ACB"/>
    <w:rsid w:val="00FC375D"/>
    <w:rsid w:val="00FC6299"/>
    <w:rsid w:val="00FD0FE4"/>
    <w:rsid w:val="00FD18AF"/>
    <w:rsid w:val="00FD58BB"/>
    <w:rsid w:val="00FE2AFA"/>
    <w:rsid w:val="00FE39A6"/>
    <w:rsid w:val="00FE624E"/>
    <w:rsid w:val="00FE7994"/>
    <w:rsid w:val="00FF0A68"/>
    <w:rsid w:val="00FF43A9"/>
    <w:rsid w:val="00F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4BE7B"/>
  <w15:docId w15:val="{00A7D13A-2A19-4A95-A125-CF25CCE9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="Times New Roman" w:hAnsi="Cambria Math" w:cs="Arial"/>
        <w:sz w:val="28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1C7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2225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537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46BBD"/>
    <w:rPr>
      <w:color w:val="0000FF"/>
      <w:u w:val="single"/>
    </w:rPr>
  </w:style>
  <w:style w:type="paragraph" w:styleId="HTMLPreformatted">
    <w:name w:val="HTML Preformatted"/>
    <w:basedOn w:val="Normal"/>
    <w:rsid w:val="005F5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12225C"/>
    <w:rPr>
      <w:color w:val="800080"/>
      <w:u w:val="single"/>
    </w:rPr>
  </w:style>
  <w:style w:type="table" w:styleId="TableGrid">
    <w:name w:val="Table Grid"/>
    <w:basedOn w:val="TableNormal"/>
    <w:rsid w:val="00A55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7253AA"/>
    <w:rPr>
      <w:color w:val="000080"/>
      <w:sz w:val="20"/>
      <w:szCs w:val="20"/>
      <w:lang w:val="en-GB"/>
    </w:rPr>
  </w:style>
  <w:style w:type="character" w:styleId="EndnoteReference">
    <w:name w:val="endnote reference"/>
    <w:basedOn w:val="DefaultParagraphFont"/>
    <w:semiHidden/>
    <w:rsid w:val="007253AA"/>
    <w:rPr>
      <w:vertAlign w:val="superscript"/>
    </w:rPr>
  </w:style>
  <w:style w:type="paragraph" w:styleId="Header">
    <w:name w:val="header"/>
    <w:basedOn w:val="Normal"/>
    <w:rsid w:val="00A472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472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47251"/>
  </w:style>
  <w:style w:type="character" w:styleId="PlaceholderText">
    <w:name w:val="Placeholder Text"/>
    <w:basedOn w:val="DefaultParagraphFont"/>
    <w:uiPriority w:val="99"/>
    <w:semiHidden/>
    <w:rsid w:val="007346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68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F6CD9"/>
    <w:pPr>
      <w:ind w:left="720"/>
      <w:contextualSpacing/>
    </w:pPr>
  </w:style>
  <w:style w:type="numbering" w:customStyle="1" w:styleId="CurrentList1">
    <w:name w:val="Current List1"/>
    <w:uiPriority w:val="99"/>
    <w:rsid w:val="00D65491"/>
    <w:pPr>
      <w:numPr>
        <w:numId w:val="7"/>
      </w:numPr>
    </w:pPr>
  </w:style>
  <w:style w:type="numbering" w:customStyle="1" w:styleId="CurrentList2">
    <w:name w:val="Current List2"/>
    <w:uiPriority w:val="99"/>
    <w:rsid w:val="00D65491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School\11%20MAS\Test%20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8D282-37B8-427F-A60E-8E8F399D5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Blank</Template>
  <TotalTime>77</TotalTime>
  <Pages>7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http://www</vt:lpstr>
    </vt:vector>
  </TitlesOfParts>
  <Company>Iona Presentation College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</dc:title>
  <dc:creator>General Use</dc:creator>
  <cp:lastModifiedBy>John Hibble (Iona Presentation College - Mosman Park)</cp:lastModifiedBy>
  <cp:revision>5</cp:revision>
  <cp:lastPrinted>2022-06-21T03:05:00Z</cp:lastPrinted>
  <dcterms:created xsi:type="dcterms:W3CDTF">2022-06-21T03:04:00Z</dcterms:created>
  <dcterms:modified xsi:type="dcterms:W3CDTF">2022-06-22T00:43:00Z</dcterms:modified>
</cp:coreProperties>
</file>