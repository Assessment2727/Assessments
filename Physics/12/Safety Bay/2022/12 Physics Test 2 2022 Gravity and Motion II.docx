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16903" w14:textId="76AA9050" w:rsidR="007253AA" w:rsidRPr="00CC72C4" w:rsidRDefault="007253AA" w:rsidP="00680AE5">
      <w:pPr>
        <w:pBdr>
          <w:top w:val="double" w:sz="6" w:space="1" w:color="auto"/>
          <w:left w:val="double" w:sz="6" w:space="1" w:color="auto"/>
          <w:bottom w:val="double" w:sz="6" w:space="1" w:color="auto"/>
          <w:right w:val="double" w:sz="6" w:space="1" w:color="auto"/>
        </w:pBdr>
        <w:tabs>
          <w:tab w:val="left" w:pos="567"/>
          <w:tab w:val="left" w:pos="1134"/>
          <w:tab w:val="center" w:pos="4860"/>
          <w:tab w:val="right" w:pos="9639"/>
        </w:tabs>
        <w:spacing w:before="100" w:after="100"/>
        <w:rPr>
          <w:rFonts w:ascii="Arial" w:hAnsi="Arial"/>
          <w:i/>
          <w:sz w:val="28"/>
        </w:rPr>
      </w:pPr>
      <w:r w:rsidRPr="00CC72C4">
        <w:rPr>
          <w:rFonts w:ascii="Arial" w:hAnsi="Arial"/>
          <w:b/>
          <w:sz w:val="28"/>
        </w:rPr>
        <w:t xml:space="preserve">Year </w:t>
      </w:r>
      <w:r w:rsidR="00EC3FC0">
        <w:rPr>
          <w:rFonts w:ascii="Arial" w:hAnsi="Arial"/>
          <w:b/>
          <w:sz w:val="28"/>
        </w:rPr>
        <w:t>12</w:t>
      </w:r>
      <w:r w:rsidR="009C3651" w:rsidRPr="00CC72C4">
        <w:rPr>
          <w:rFonts w:ascii="Arial" w:hAnsi="Arial"/>
          <w:b/>
          <w:sz w:val="28"/>
        </w:rPr>
        <w:t xml:space="preserve"> </w:t>
      </w:r>
      <w:r w:rsidR="00A3017D">
        <w:rPr>
          <w:rFonts w:ascii="Arial" w:hAnsi="Arial"/>
          <w:b/>
          <w:sz w:val="28"/>
        </w:rPr>
        <w:t>Physics</w:t>
      </w:r>
      <w:r w:rsidR="00FA36CB" w:rsidRPr="00CC72C4">
        <w:rPr>
          <w:rFonts w:ascii="Arial" w:hAnsi="Arial"/>
          <w:b/>
          <w:sz w:val="28"/>
        </w:rPr>
        <w:tab/>
      </w:r>
      <w:r w:rsidR="007D6261">
        <w:rPr>
          <w:rFonts w:ascii="Arial" w:hAnsi="Arial"/>
          <w:b/>
          <w:sz w:val="28"/>
        </w:rPr>
        <w:t xml:space="preserve">TEST # </w:t>
      </w:r>
      <w:r w:rsidR="00AA4166">
        <w:rPr>
          <w:rFonts w:ascii="Arial" w:hAnsi="Arial"/>
          <w:b/>
          <w:sz w:val="28"/>
        </w:rPr>
        <w:t>2</w:t>
      </w:r>
      <w:r w:rsidR="005365E9">
        <w:rPr>
          <w:rFonts w:ascii="Arial" w:hAnsi="Arial"/>
          <w:b/>
          <w:sz w:val="28"/>
        </w:rPr>
        <w:t xml:space="preserve"> – </w:t>
      </w:r>
      <w:r w:rsidR="007A2F5F">
        <w:rPr>
          <w:rFonts w:ascii="Arial" w:hAnsi="Arial"/>
          <w:b/>
          <w:sz w:val="28"/>
        </w:rPr>
        <w:t>Gravity</w:t>
      </w:r>
      <w:r w:rsidR="00A546E2">
        <w:rPr>
          <w:rFonts w:ascii="Arial" w:hAnsi="Arial"/>
          <w:b/>
          <w:sz w:val="28"/>
        </w:rPr>
        <w:t xml:space="preserve"> &amp; </w:t>
      </w:r>
      <w:r w:rsidR="007A2F5F">
        <w:rPr>
          <w:rFonts w:ascii="Arial" w:hAnsi="Arial"/>
          <w:b/>
          <w:sz w:val="28"/>
        </w:rPr>
        <w:t>Motion</w:t>
      </w:r>
      <w:r w:rsidR="00F43B0F">
        <w:rPr>
          <w:rFonts w:ascii="Arial" w:hAnsi="Arial"/>
          <w:b/>
          <w:sz w:val="28"/>
        </w:rPr>
        <w:t xml:space="preserve"> </w:t>
      </w:r>
      <w:r w:rsidR="005B168D">
        <w:rPr>
          <w:rFonts w:ascii="Arial" w:hAnsi="Arial"/>
          <w:b/>
          <w:sz w:val="28"/>
        </w:rPr>
        <w:t>I</w:t>
      </w:r>
      <w:r w:rsidR="00AA4166">
        <w:rPr>
          <w:rFonts w:ascii="Arial" w:hAnsi="Arial"/>
          <w:b/>
          <w:sz w:val="28"/>
        </w:rPr>
        <w:t>I</w:t>
      </w:r>
      <w:r w:rsidR="00FA36CB" w:rsidRPr="00CC72C4">
        <w:rPr>
          <w:rFonts w:ascii="Arial" w:hAnsi="Arial"/>
          <w:b/>
          <w:sz w:val="28"/>
        </w:rPr>
        <w:tab/>
      </w:r>
      <w:r w:rsidRPr="00CC72C4">
        <w:rPr>
          <w:rFonts w:ascii="Arial" w:hAnsi="Arial"/>
          <w:b/>
          <w:sz w:val="28"/>
        </w:rPr>
        <w:t>20</w:t>
      </w:r>
      <w:r w:rsidR="0020321B">
        <w:rPr>
          <w:rFonts w:ascii="Arial" w:hAnsi="Arial"/>
          <w:b/>
          <w:sz w:val="28"/>
        </w:rPr>
        <w:t>22</w:t>
      </w:r>
    </w:p>
    <w:p w14:paraId="2CD6657E" w14:textId="77777777" w:rsidR="007253AA" w:rsidRPr="00FA36CB" w:rsidRDefault="007253AA" w:rsidP="00E23680">
      <w:pPr>
        <w:tabs>
          <w:tab w:val="left" w:pos="567"/>
          <w:tab w:val="left" w:pos="1134"/>
          <w:tab w:val="right" w:pos="9639"/>
        </w:tabs>
        <w:rPr>
          <w:rFonts w:ascii="Arial" w:hAnsi="Arial"/>
        </w:rPr>
      </w:pPr>
    </w:p>
    <w:p w14:paraId="38005E9A" w14:textId="77777777" w:rsidR="00B226C2" w:rsidRDefault="007D154B" w:rsidP="007D154B">
      <w:pPr>
        <w:tabs>
          <w:tab w:val="left" w:pos="567"/>
          <w:tab w:val="left" w:pos="1134"/>
          <w:tab w:val="right" w:leader="dot" w:pos="9639"/>
        </w:tabs>
        <w:rPr>
          <w:rFonts w:ascii="Arial" w:hAnsi="Arial"/>
        </w:rPr>
      </w:pPr>
      <w:r>
        <w:rPr>
          <w:rFonts w:ascii="Arial" w:hAnsi="Arial"/>
        </w:rPr>
        <w:t>NAME:</w:t>
      </w:r>
      <w:r>
        <w:rPr>
          <w:rFonts w:ascii="Arial" w:hAnsi="Arial"/>
        </w:rPr>
        <w:tab/>
      </w:r>
      <w:r>
        <w:rPr>
          <w:rFonts w:ascii="Arial" w:hAnsi="Arial"/>
        </w:rPr>
        <w:tab/>
      </w:r>
    </w:p>
    <w:p w14:paraId="013A0CE5" w14:textId="77777777" w:rsidR="007D154B" w:rsidRPr="007D154B" w:rsidRDefault="007D154B" w:rsidP="007D154B">
      <w:pPr>
        <w:tabs>
          <w:tab w:val="left" w:pos="567"/>
          <w:tab w:val="left" w:pos="1134"/>
          <w:tab w:val="right" w:leader="dot" w:pos="9639"/>
        </w:tabs>
        <w:rPr>
          <w:rFonts w:ascii="Arial" w:hAnsi="Arial"/>
        </w:rPr>
      </w:pPr>
    </w:p>
    <w:p w14:paraId="2B0D6397" w14:textId="171BC7B7" w:rsidR="004B168A" w:rsidRPr="007D154B" w:rsidRDefault="007D154B" w:rsidP="00D255E3">
      <w:pPr>
        <w:tabs>
          <w:tab w:val="left" w:pos="567"/>
          <w:tab w:val="left" w:pos="1418"/>
          <w:tab w:val="right" w:pos="9639"/>
        </w:tabs>
        <w:rPr>
          <w:rFonts w:ascii="Arial" w:hAnsi="Arial"/>
          <w:i/>
        </w:rPr>
      </w:pPr>
      <w:r w:rsidRPr="007D154B">
        <w:rPr>
          <w:rFonts w:ascii="Arial" w:hAnsi="Arial"/>
          <w:i/>
        </w:rPr>
        <w:t xml:space="preserve">Total Marks: </w:t>
      </w:r>
      <w:r w:rsidR="0020321B">
        <w:rPr>
          <w:rFonts w:ascii="Arial" w:hAnsi="Arial"/>
          <w:i/>
        </w:rPr>
        <w:t>36</w:t>
      </w:r>
      <w:r w:rsidRPr="007D154B">
        <w:rPr>
          <w:rFonts w:ascii="Arial" w:hAnsi="Arial"/>
          <w:i/>
        </w:rPr>
        <w:tab/>
        <w:t xml:space="preserve">Time Allowed: </w:t>
      </w:r>
      <w:r w:rsidR="0039535C">
        <w:rPr>
          <w:rFonts w:ascii="Arial" w:hAnsi="Arial"/>
          <w:i/>
        </w:rPr>
        <w:t>45</w:t>
      </w:r>
      <w:r w:rsidRPr="007D154B">
        <w:rPr>
          <w:rFonts w:ascii="Arial" w:hAnsi="Arial"/>
          <w:i/>
        </w:rPr>
        <w:t xml:space="preserve"> minutes</w:t>
      </w:r>
    </w:p>
    <w:p w14:paraId="3BB26CC0" w14:textId="77777777" w:rsidR="007D154B" w:rsidRDefault="007D154B" w:rsidP="00D255E3">
      <w:pPr>
        <w:tabs>
          <w:tab w:val="left" w:pos="567"/>
          <w:tab w:val="left" w:pos="1418"/>
          <w:tab w:val="right" w:pos="9639"/>
        </w:tabs>
        <w:rPr>
          <w:rFonts w:ascii="Arial" w:hAnsi="Arial"/>
        </w:rPr>
      </w:pPr>
    </w:p>
    <w:p w14:paraId="3CBCE4FA" w14:textId="2E374A03" w:rsidR="007D154B" w:rsidRDefault="00103B7F" w:rsidP="004F392B">
      <w:pPr>
        <w:tabs>
          <w:tab w:val="left" w:pos="567"/>
          <w:tab w:val="left" w:pos="1418"/>
          <w:tab w:val="right" w:pos="9639"/>
        </w:tabs>
        <w:jc w:val="center"/>
        <w:rPr>
          <w:rFonts w:ascii="Arial" w:hAnsi="Arial"/>
        </w:rPr>
      </w:pPr>
      <w:r>
        <w:rPr>
          <w:rFonts w:ascii="Arial" w:hAnsi="Arial"/>
        </w:rPr>
        <w:t>(</w:t>
      </w:r>
      <w:r w:rsidR="004F392B">
        <w:rPr>
          <w:rFonts w:ascii="Arial" w:hAnsi="Arial"/>
        </w:rPr>
        <w:t>Formula sheet and scientific calculator permitted</w:t>
      </w:r>
      <w:r w:rsidR="002327EE">
        <w:rPr>
          <w:rFonts w:ascii="Arial" w:hAnsi="Arial"/>
        </w:rPr>
        <w:t>)</w:t>
      </w:r>
    </w:p>
    <w:p w14:paraId="1A1F14A2" w14:textId="77777777" w:rsidR="002327EE" w:rsidRDefault="002327EE" w:rsidP="00A8685D">
      <w:pPr>
        <w:tabs>
          <w:tab w:val="left" w:pos="1418"/>
          <w:tab w:val="left" w:pos="2268"/>
          <w:tab w:val="right" w:pos="9639"/>
        </w:tabs>
        <w:rPr>
          <w:rFonts w:ascii="Arial" w:hAnsi="Arial"/>
        </w:rPr>
      </w:pPr>
    </w:p>
    <w:p w14:paraId="5A086813" w14:textId="52138AFC" w:rsidR="001E295A" w:rsidRPr="00ED78DC" w:rsidRDefault="001E295A" w:rsidP="001E295A">
      <w:pPr>
        <w:tabs>
          <w:tab w:val="left" w:pos="567"/>
          <w:tab w:val="left" w:pos="1418"/>
          <w:tab w:val="left" w:pos="2127"/>
          <w:tab w:val="left" w:pos="3261"/>
          <w:tab w:val="left" w:pos="3828"/>
          <w:tab w:val="left" w:pos="6237"/>
          <w:tab w:val="right" w:pos="9639"/>
        </w:tabs>
        <w:rPr>
          <w:rFonts w:ascii="Arial" w:hAnsi="Arial"/>
          <w:b/>
        </w:rPr>
      </w:pPr>
      <w:r w:rsidRPr="00ED78DC">
        <w:rPr>
          <w:rFonts w:ascii="Arial" w:hAnsi="Arial"/>
          <w:b/>
        </w:rPr>
        <w:t>Question 1</w:t>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t>(</w:t>
      </w:r>
      <w:r w:rsidR="0062711E">
        <w:rPr>
          <w:rFonts w:ascii="Arial" w:hAnsi="Arial"/>
          <w:b/>
        </w:rPr>
        <w:t>7</w:t>
      </w:r>
      <w:r w:rsidRPr="00ED78DC">
        <w:rPr>
          <w:rFonts w:ascii="Arial" w:hAnsi="Arial"/>
          <w:b/>
        </w:rPr>
        <w:t xml:space="preserve"> marks)</w:t>
      </w:r>
    </w:p>
    <w:p w14:paraId="7D667936" w14:textId="77777777" w:rsidR="00E23BD6" w:rsidRDefault="00E23BD6" w:rsidP="00E23BD6">
      <w:pPr>
        <w:tabs>
          <w:tab w:val="left" w:pos="1418"/>
          <w:tab w:val="left" w:pos="2127"/>
          <w:tab w:val="left" w:pos="3261"/>
          <w:tab w:val="left" w:pos="3828"/>
          <w:tab w:val="left" w:pos="6237"/>
          <w:tab w:val="right" w:pos="9639"/>
        </w:tabs>
        <w:ind w:left="567" w:hanging="567"/>
        <w:rPr>
          <w:rFonts w:ascii="Arial" w:hAnsi="Arial"/>
        </w:rPr>
      </w:pPr>
    </w:p>
    <w:p w14:paraId="241F7353" w14:textId="2BFDC312" w:rsidR="00F870F5" w:rsidRDefault="0062711E" w:rsidP="00EA4C96">
      <w:pPr>
        <w:pStyle w:val="ListParagraph"/>
        <w:numPr>
          <w:ilvl w:val="0"/>
          <w:numId w:val="3"/>
        </w:numPr>
        <w:tabs>
          <w:tab w:val="left" w:pos="1418"/>
          <w:tab w:val="left" w:pos="2127"/>
          <w:tab w:val="left" w:pos="3261"/>
          <w:tab w:val="left" w:pos="3828"/>
          <w:tab w:val="left" w:pos="6237"/>
          <w:tab w:val="right" w:pos="9639"/>
        </w:tabs>
        <w:ind w:hanging="720"/>
        <w:rPr>
          <w:rFonts w:ascii="Arial" w:hAnsi="Arial"/>
        </w:rPr>
      </w:pPr>
      <w:r>
        <w:rPr>
          <w:rFonts w:ascii="Arial" w:hAnsi="Arial"/>
        </w:rPr>
        <w:t>Explain why communications satellites are always placed at the same height above the Earth’s surface.</w:t>
      </w:r>
      <w:r>
        <w:rPr>
          <w:rFonts w:ascii="Arial" w:hAnsi="Arial"/>
        </w:rPr>
        <w:tab/>
      </w:r>
      <w:r>
        <w:rPr>
          <w:rFonts w:ascii="Arial" w:hAnsi="Arial"/>
        </w:rPr>
        <w:tab/>
      </w:r>
      <w:r>
        <w:rPr>
          <w:rFonts w:ascii="Arial" w:hAnsi="Arial"/>
        </w:rPr>
        <w:tab/>
      </w:r>
      <w:r>
        <w:rPr>
          <w:rFonts w:ascii="Arial" w:hAnsi="Arial"/>
        </w:rPr>
        <w:tab/>
        <w:t>[3]</w:t>
      </w:r>
    </w:p>
    <w:p w14:paraId="41314435" w14:textId="20617E12" w:rsidR="0062711E" w:rsidRDefault="0062711E" w:rsidP="0062711E">
      <w:pPr>
        <w:tabs>
          <w:tab w:val="left" w:pos="1418"/>
          <w:tab w:val="left" w:pos="2127"/>
          <w:tab w:val="left" w:pos="3261"/>
          <w:tab w:val="left" w:pos="3828"/>
          <w:tab w:val="left" w:pos="6237"/>
          <w:tab w:val="right" w:pos="9639"/>
        </w:tabs>
        <w:rPr>
          <w:rFonts w:ascii="Arial" w:hAnsi="Arial"/>
        </w:rPr>
      </w:pPr>
    </w:p>
    <w:p w14:paraId="572E2F76" w14:textId="0DC3BEBD" w:rsidR="0062711E" w:rsidRDefault="0062711E" w:rsidP="0062711E">
      <w:pPr>
        <w:tabs>
          <w:tab w:val="left" w:pos="1418"/>
          <w:tab w:val="left" w:pos="2127"/>
          <w:tab w:val="left" w:pos="3261"/>
          <w:tab w:val="left" w:pos="3828"/>
          <w:tab w:val="left" w:pos="6237"/>
          <w:tab w:val="right" w:pos="9639"/>
        </w:tabs>
        <w:rPr>
          <w:rFonts w:ascii="Arial" w:hAnsi="Arial"/>
        </w:rPr>
      </w:pPr>
    </w:p>
    <w:p w14:paraId="297923F7" w14:textId="74AA70C3" w:rsidR="004D3FDC" w:rsidRDefault="004D3FDC" w:rsidP="0062711E">
      <w:pPr>
        <w:tabs>
          <w:tab w:val="left" w:pos="1418"/>
          <w:tab w:val="left" w:pos="2127"/>
          <w:tab w:val="left" w:pos="3261"/>
          <w:tab w:val="left" w:pos="3828"/>
          <w:tab w:val="left" w:pos="6237"/>
          <w:tab w:val="right" w:pos="9639"/>
        </w:tabs>
        <w:rPr>
          <w:rFonts w:ascii="Arial" w:hAnsi="Arial"/>
        </w:rPr>
      </w:pPr>
    </w:p>
    <w:p w14:paraId="49B4D3C3" w14:textId="7A74D11E" w:rsidR="004D3FDC" w:rsidRDefault="004D3FDC" w:rsidP="0062711E">
      <w:pPr>
        <w:tabs>
          <w:tab w:val="left" w:pos="1418"/>
          <w:tab w:val="left" w:pos="2127"/>
          <w:tab w:val="left" w:pos="3261"/>
          <w:tab w:val="left" w:pos="3828"/>
          <w:tab w:val="left" w:pos="6237"/>
          <w:tab w:val="right" w:pos="9639"/>
        </w:tabs>
        <w:rPr>
          <w:rFonts w:ascii="Arial" w:hAnsi="Arial"/>
        </w:rPr>
      </w:pPr>
    </w:p>
    <w:p w14:paraId="6E876115" w14:textId="37E57A2C" w:rsidR="004D3FDC" w:rsidRDefault="004D3FDC" w:rsidP="0062711E">
      <w:pPr>
        <w:tabs>
          <w:tab w:val="left" w:pos="1418"/>
          <w:tab w:val="left" w:pos="2127"/>
          <w:tab w:val="left" w:pos="3261"/>
          <w:tab w:val="left" w:pos="3828"/>
          <w:tab w:val="left" w:pos="6237"/>
          <w:tab w:val="right" w:pos="9639"/>
        </w:tabs>
        <w:rPr>
          <w:rFonts w:ascii="Arial" w:hAnsi="Arial"/>
        </w:rPr>
      </w:pPr>
    </w:p>
    <w:p w14:paraId="798CC4B8" w14:textId="216C68E6" w:rsidR="004D3FDC" w:rsidRDefault="004D3FDC" w:rsidP="0062711E">
      <w:pPr>
        <w:tabs>
          <w:tab w:val="left" w:pos="1418"/>
          <w:tab w:val="left" w:pos="2127"/>
          <w:tab w:val="left" w:pos="3261"/>
          <w:tab w:val="left" w:pos="3828"/>
          <w:tab w:val="left" w:pos="6237"/>
          <w:tab w:val="right" w:pos="9639"/>
        </w:tabs>
        <w:rPr>
          <w:rFonts w:ascii="Arial" w:hAnsi="Arial"/>
        </w:rPr>
      </w:pPr>
    </w:p>
    <w:p w14:paraId="5700FF2B" w14:textId="0CF2FB9C" w:rsidR="004D3FDC" w:rsidRDefault="004D3FDC" w:rsidP="0062711E">
      <w:pPr>
        <w:tabs>
          <w:tab w:val="left" w:pos="1418"/>
          <w:tab w:val="left" w:pos="2127"/>
          <w:tab w:val="left" w:pos="3261"/>
          <w:tab w:val="left" w:pos="3828"/>
          <w:tab w:val="left" w:pos="6237"/>
          <w:tab w:val="right" w:pos="9639"/>
        </w:tabs>
        <w:rPr>
          <w:rFonts w:ascii="Arial" w:hAnsi="Arial"/>
        </w:rPr>
      </w:pPr>
    </w:p>
    <w:p w14:paraId="60AB3A01" w14:textId="13EF029C" w:rsidR="004D3FDC" w:rsidRDefault="004D3FDC" w:rsidP="0062711E">
      <w:pPr>
        <w:tabs>
          <w:tab w:val="left" w:pos="1418"/>
          <w:tab w:val="left" w:pos="2127"/>
          <w:tab w:val="left" w:pos="3261"/>
          <w:tab w:val="left" w:pos="3828"/>
          <w:tab w:val="left" w:pos="6237"/>
          <w:tab w:val="right" w:pos="9639"/>
        </w:tabs>
        <w:rPr>
          <w:rFonts w:ascii="Arial" w:hAnsi="Arial"/>
        </w:rPr>
      </w:pPr>
    </w:p>
    <w:p w14:paraId="5343C7DA" w14:textId="0BD5A150" w:rsidR="004D3FDC" w:rsidRDefault="004D3FDC" w:rsidP="0062711E">
      <w:pPr>
        <w:tabs>
          <w:tab w:val="left" w:pos="1418"/>
          <w:tab w:val="left" w:pos="2127"/>
          <w:tab w:val="left" w:pos="3261"/>
          <w:tab w:val="left" w:pos="3828"/>
          <w:tab w:val="left" w:pos="6237"/>
          <w:tab w:val="right" w:pos="9639"/>
        </w:tabs>
        <w:rPr>
          <w:rFonts w:ascii="Arial" w:hAnsi="Arial"/>
        </w:rPr>
      </w:pPr>
    </w:p>
    <w:p w14:paraId="1D9A3ABA" w14:textId="22F912FC" w:rsidR="004D3FDC" w:rsidRDefault="004D3FDC" w:rsidP="0062711E">
      <w:pPr>
        <w:tabs>
          <w:tab w:val="left" w:pos="1418"/>
          <w:tab w:val="left" w:pos="2127"/>
          <w:tab w:val="left" w:pos="3261"/>
          <w:tab w:val="left" w:pos="3828"/>
          <w:tab w:val="left" w:pos="6237"/>
          <w:tab w:val="right" w:pos="9639"/>
        </w:tabs>
        <w:rPr>
          <w:rFonts w:ascii="Arial" w:hAnsi="Arial"/>
        </w:rPr>
      </w:pPr>
    </w:p>
    <w:p w14:paraId="485A134E" w14:textId="556A6231" w:rsidR="004D3FDC" w:rsidRDefault="004D3FDC" w:rsidP="0062711E">
      <w:pPr>
        <w:tabs>
          <w:tab w:val="left" w:pos="1418"/>
          <w:tab w:val="left" w:pos="2127"/>
          <w:tab w:val="left" w:pos="3261"/>
          <w:tab w:val="left" w:pos="3828"/>
          <w:tab w:val="left" w:pos="6237"/>
          <w:tab w:val="right" w:pos="9639"/>
        </w:tabs>
        <w:rPr>
          <w:rFonts w:ascii="Arial" w:hAnsi="Arial"/>
        </w:rPr>
      </w:pPr>
    </w:p>
    <w:p w14:paraId="6D45D4A1" w14:textId="1399ADE1" w:rsidR="004D3FDC" w:rsidRDefault="004D3FDC" w:rsidP="0062711E">
      <w:pPr>
        <w:tabs>
          <w:tab w:val="left" w:pos="1418"/>
          <w:tab w:val="left" w:pos="2127"/>
          <w:tab w:val="left" w:pos="3261"/>
          <w:tab w:val="left" w:pos="3828"/>
          <w:tab w:val="left" w:pos="6237"/>
          <w:tab w:val="right" w:pos="9639"/>
        </w:tabs>
        <w:rPr>
          <w:rFonts w:ascii="Arial" w:hAnsi="Arial"/>
        </w:rPr>
      </w:pPr>
    </w:p>
    <w:p w14:paraId="09B053CE" w14:textId="7929D84E" w:rsidR="004D3FDC" w:rsidRDefault="004D3FDC" w:rsidP="0062711E">
      <w:pPr>
        <w:tabs>
          <w:tab w:val="left" w:pos="1418"/>
          <w:tab w:val="left" w:pos="2127"/>
          <w:tab w:val="left" w:pos="3261"/>
          <w:tab w:val="left" w:pos="3828"/>
          <w:tab w:val="left" w:pos="6237"/>
          <w:tab w:val="right" w:pos="9639"/>
        </w:tabs>
        <w:rPr>
          <w:rFonts w:ascii="Arial" w:hAnsi="Arial"/>
        </w:rPr>
      </w:pPr>
    </w:p>
    <w:p w14:paraId="555C1BF3" w14:textId="4C2308E5" w:rsidR="004D3FDC" w:rsidRDefault="004D3FDC" w:rsidP="0062711E">
      <w:pPr>
        <w:tabs>
          <w:tab w:val="left" w:pos="1418"/>
          <w:tab w:val="left" w:pos="2127"/>
          <w:tab w:val="left" w:pos="3261"/>
          <w:tab w:val="left" w:pos="3828"/>
          <w:tab w:val="left" w:pos="6237"/>
          <w:tab w:val="right" w:pos="9639"/>
        </w:tabs>
        <w:rPr>
          <w:rFonts w:ascii="Arial" w:hAnsi="Arial"/>
        </w:rPr>
      </w:pPr>
    </w:p>
    <w:p w14:paraId="77190D09" w14:textId="65C8BA67" w:rsidR="004D3FDC" w:rsidRDefault="004D3FDC" w:rsidP="0062711E">
      <w:pPr>
        <w:tabs>
          <w:tab w:val="left" w:pos="1418"/>
          <w:tab w:val="left" w:pos="2127"/>
          <w:tab w:val="left" w:pos="3261"/>
          <w:tab w:val="left" w:pos="3828"/>
          <w:tab w:val="left" w:pos="6237"/>
          <w:tab w:val="right" w:pos="9639"/>
        </w:tabs>
        <w:rPr>
          <w:rFonts w:ascii="Arial" w:hAnsi="Arial"/>
        </w:rPr>
      </w:pPr>
    </w:p>
    <w:p w14:paraId="60A3FC86" w14:textId="2A5A5027" w:rsidR="004D3FDC" w:rsidRDefault="004D3FDC" w:rsidP="0062711E">
      <w:pPr>
        <w:tabs>
          <w:tab w:val="left" w:pos="1418"/>
          <w:tab w:val="left" w:pos="2127"/>
          <w:tab w:val="left" w:pos="3261"/>
          <w:tab w:val="left" w:pos="3828"/>
          <w:tab w:val="left" w:pos="6237"/>
          <w:tab w:val="right" w:pos="9639"/>
        </w:tabs>
        <w:rPr>
          <w:rFonts w:ascii="Arial" w:hAnsi="Arial"/>
        </w:rPr>
      </w:pPr>
    </w:p>
    <w:p w14:paraId="65C1B711" w14:textId="77777777" w:rsidR="004D3FDC" w:rsidRDefault="004D3FDC" w:rsidP="0062711E">
      <w:pPr>
        <w:tabs>
          <w:tab w:val="left" w:pos="1418"/>
          <w:tab w:val="left" w:pos="2127"/>
          <w:tab w:val="left" w:pos="3261"/>
          <w:tab w:val="left" w:pos="3828"/>
          <w:tab w:val="left" w:pos="6237"/>
          <w:tab w:val="right" w:pos="9639"/>
        </w:tabs>
        <w:rPr>
          <w:rFonts w:ascii="Arial" w:hAnsi="Arial"/>
        </w:rPr>
      </w:pPr>
    </w:p>
    <w:p w14:paraId="74228CEF" w14:textId="77777777" w:rsidR="0062711E" w:rsidRPr="0062711E" w:rsidRDefault="0062711E" w:rsidP="0062711E">
      <w:pPr>
        <w:tabs>
          <w:tab w:val="left" w:pos="1418"/>
          <w:tab w:val="left" w:pos="2127"/>
          <w:tab w:val="left" w:pos="3261"/>
          <w:tab w:val="left" w:pos="3828"/>
          <w:tab w:val="left" w:pos="6237"/>
          <w:tab w:val="right" w:pos="9639"/>
        </w:tabs>
        <w:rPr>
          <w:rFonts w:ascii="Arial" w:hAnsi="Arial"/>
        </w:rPr>
      </w:pPr>
    </w:p>
    <w:p w14:paraId="6E2CAE0C" w14:textId="477C139F" w:rsidR="0062711E" w:rsidRDefault="0062711E" w:rsidP="00EA4C96">
      <w:pPr>
        <w:pStyle w:val="ListParagraph"/>
        <w:numPr>
          <w:ilvl w:val="0"/>
          <w:numId w:val="3"/>
        </w:numPr>
        <w:tabs>
          <w:tab w:val="left" w:pos="1418"/>
          <w:tab w:val="left" w:pos="2127"/>
          <w:tab w:val="left" w:pos="3261"/>
          <w:tab w:val="left" w:pos="3828"/>
          <w:tab w:val="left" w:pos="6237"/>
          <w:tab w:val="right" w:pos="9639"/>
        </w:tabs>
        <w:ind w:hanging="720"/>
        <w:rPr>
          <w:rFonts w:ascii="Arial" w:hAnsi="Arial"/>
        </w:rPr>
      </w:pPr>
      <w:r>
        <w:rPr>
          <w:rFonts w:ascii="Arial" w:hAnsi="Arial"/>
        </w:rPr>
        <w:t>What is the acceleration of a communications satellite travelling at 3.07 × 10</w:t>
      </w:r>
      <w:r>
        <w:rPr>
          <w:rFonts w:ascii="Arial" w:hAnsi="Arial"/>
          <w:vertAlign w:val="superscript"/>
        </w:rPr>
        <w:t>3</w:t>
      </w:r>
      <w:r>
        <w:rPr>
          <w:rFonts w:ascii="Arial" w:hAnsi="Arial"/>
        </w:rPr>
        <w:t xml:space="preserve"> ms</w:t>
      </w:r>
      <w:r>
        <w:rPr>
          <w:rFonts w:ascii="Arial" w:hAnsi="Arial"/>
          <w:vertAlign w:val="superscript"/>
        </w:rPr>
        <w:t>-1</w:t>
      </w:r>
      <w:r w:rsidR="00A01E53">
        <w:rPr>
          <w:rFonts w:ascii="Arial" w:hAnsi="Arial"/>
        </w:rPr>
        <w:t xml:space="preserve"> at a height of 35 790 km?</w:t>
      </w:r>
      <w:r>
        <w:rPr>
          <w:rFonts w:ascii="Arial" w:hAnsi="Arial"/>
        </w:rPr>
        <w:tab/>
      </w:r>
      <w:r>
        <w:rPr>
          <w:rFonts w:ascii="Arial" w:hAnsi="Arial"/>
        </w:rPr>
        <w:tab/>
      </w:r>
      <w:r>
        <w:rPr>
          <w:rFonts w:ascii="Arial" w:hAnsi="Arial"/>
        </w:rPr>
        <w:tab/>
        <w:t>[4]</w:t>
      </w:r>
    </w:p>
    <w:p w14:paraId="36A55403" w14:textId="0732E831" w:rsidR="0062711E" w:rsidRDefault="0062711E" w:rsidP="0062711E">
      <w:pPr>
        <w:tabs>
          <w:tab w:val="left" w:pos="1418"/>
          <w:tab w:val="left" w:pos="2127"/>
          <w:tab w:val="left" w:pos="3261"/>
          <w:tab w:val="left" w:pos="3828"/>
          <w:tab w:val="left" w:pos="6237"/>
          <w:tab w:val="right" w:pos="9639"/>
        </w:tabs>
        <w:rPr>
          <w:rFonts w:ascii="Arial" w:hAnsi="Arial"/>
        </w:rPr>
      </w:pPr>
    </w:p>
    <w:p w14:paraId="47024E8E" w14:textId="77777777" w:rsidR="0062711E" w:rsidRPr="0062711E" w:rsidRDefault="0062711E" w:rsidP="0062711E">
      <w:pPr>
        <w:tabs>
          <w:tab w:val="left" w:pos="1418"/>
          <w:tab w:val="left" w:pos="2127"/>
          <w:tab w:val="left" w:pos="3261"/>
          <w:tab w:val="left" w:pos="3828"/>
          <w:tab w:val="left" w:pos="6237"/>
          <w:tab w:val="right" w:pos="9639"/>
        </w:tabs>
        <w:rPr>
          <w:rFonts w:ascii="Arial" w:hAnsi="Arial"/>
        </w:rPr>
      </w:pPr>
    </w:p>
    <w:p w14:paraId="72007BF2" w14:textId="5E70A0C8" w:rsidR="0039535C" w:rsidRDefault="0039535C" w:rsidP="001E295A">
      <w:pPr>
        <w:tabs>
          <w:tab w:val="left" w:pos="1418"/>
          <w:tab w:val="left" w:pos="2127"/>
          <w:tab w:val="left" w:pos="3261"/>
          <w:tab w:val="left" w:pos="3828"/>
          <w:tab w:val="left" w:pos="6237"/>
          <w:tab w:val="right" w:pos="9639"/>
        </w:tabs>
        <w:rPr>
          <w:rFonts w:ascii="Arial" w:hAnsi="Arial"/>
        </w:rPr>
      </w:pPr>
    </w:p>
    <w:p w14:paraId="72446174" w14:textId="0223301C" w:rsidR="00367527" w:rsidRDefault="00367527" w:rsidP="0039535C">
      <w:pPr>
        <w:tabs>
          <w:tab w:val="left" w:pos="1418"/>
          <w:tab w:val="left" w:pos="2127"/>
          <w:tab w:val="left" w:pos="3261"/>
          <w:tab w:val="left" w:pos="3828"/>
          <w:tab w:val="left" w:pos="6237"/>
          <w:tab w:val="right" w:pos="9639"/>
        </w:tabs>
        <w:rPr>
          <w:rFonts w:ascii="Arial" w:hAnsi="Arial"/>
        </w:rPr>
      </w:pPr>
    </w:p>
    <w:p w14:paraId="1AF95ECB" w14:textId="1D984907" w:rsidR="00367527" w:rsidRDefault="00367527" w:rsidP="0039535C">
      <w:pPr>
        <w:tabs>
          <w:tab w:val="left" w:pos="1418"/>
          <w:tab w:val="left" w:pos="2127"/>
          <w:tab w:val="left" w:pos="3261"/>
          <w:tab w:val="left" w:pos="3828"/>
          <w:tab w:val="left" w:pos="6237"/>
          <w:tab w:val="right" w:pos="9639"/>
        </w:tabs>
        <w:rPr>
          <w:rFonts w:ascii="Arial" w:hAnsi="Arial"/>
        </w:rPr>
      </w:pPr>
    </w:p>
    <w:p w14:paraId="76366469" w14:textId="1031A188" w:rsidR="00367527" w:rsidRDefault="00367527" w:rsidP="0039535C">
      <w:pPr>
        <w:tabs>
          <w:tab w:val="left" w:pos="1418"/>
          <w:tab w:val="left" w:pos="2127"/>
          <w:tab w:val="left" w:pos="3261"/>
          <w:tab w:val="left" w:pos="3828"/>
          <w:tab w:val="left" w:pos="6237"/>
          <w:tab w:val="right" w:pos="9639"/>
        </w:tabs>
        <w:rPr>
          <w:rFonts w:ascii="Arial" w:hAnsi="Arial"/>
        </w:rPr>
      </w:pPr>
    </w:p>
    <w:p w14:paraId="5B0E9447" w14:textId="3E3EAB81" w:rsidR="00367527" w:rsidRDefault="00367527" w:rsidP="0039535C">
      <w:pPr>
        <w:tabs>
          <w:tab w:val="left" w:pos="1418"/>
          <w:tab w:val="left" w:pos="2127"/>
          <w:tab w:val="left" w:pos="3261"/>
          <w:tab w:val="left" w:pos="3828"/>
          <w:tab w:val="left" w:pos="6237"/>
          <w:tab w:val="right" w:pos="9639"/>
        </w:tabs>
        <w:rPr>
          <w:rFonts w:ascii="Arial" w:hAnsi="Arial"/>
        </w:rPr>
      </w:pPr>
    </w:p>
    <w:p w14:paraId="4F7C5CE8" w14:textId="03744E8D" w:rsidR="00367527" w:rsidRDefault="00367527" w:rsidP="0039535C">
      <w:pPr>
        <w:tabs>
          <w:tab w:val="left" w:pos="1418"/>
          <w:tab w:val="left" w:pos="2127"/>
          <w:tab w:val="left" w:pos="3261"/>
          <w:tab w:val="left" w:pos="3828"/>
          <w:tab w:val="left" w:pos="6237"/>
          <w:tab w:val="right" w:pos="9639"/>
        </w:tabs>
        <w:rPr>
          <w:rFonts w:ascii="Arial" w:hAnsi="Arial"/>
        </w:rPr>
      </w:pPr>
    </w:p>
    <w:p w14:paraId="4D950922" w14:textId="6A24BDAB" w:rsidR="00773D66" w:rsidRDefault="00773D66" w:rsidP="00C448D2">
      <w:pPr>
        <w:tabs>
          <w:tab w:val="left" w:pos="1418"/>
          <w:tab w:val="left" w:pos="2127"/>
          <w:tab w:val="left" w:pos="3261"/>
          <w:tab w:val="left" w:pos="3828"/>
          <w:tab w:val="left" w:pos="6237"/>
          <w:tab w:val="right" w:pos="9639"/>
        </w:tabs>
        <w:jc w:val="center"/>
        <w:rPr>
          <w:rFonts w:ascii="Arial" w:hAnsi="Arial"/>
        </w:rPr>
      </w:pPr>
    </w:p>
    <w:p w14:paraId="451C8E3B" w14:textId="77777777" w:rsidR="00773D66" w:rsidRDefault="00773D66" w:rsidP="001E295A">
      <w:pPr>
        <w:tabs>
          <w:tab w:val="left" w:pos="1418"/>
          <w:tab w:val="left" w:pos="2127"/>
          <w:tab w:val="left" w:pos="3261"/>
          <w:tab w:val="left" w:pos="3828"/>
          <w:tab w:val="left" w:pos="6237"/>
          <w:tab w:val="right" w:pos="9639"/>
        </w:tabs>
        <w:rPr>
          <w:rFonts w:ascii="Arial" w:hAnsi="Arial"/>
        </w:rPr>
      </w:pPr>
    </w:p>
    <w:p w14:paraId="31F259D7" w14:textId="396D5C75" w:rsidR="001E295A" w:rsidRDefault="001E295A" w:rsidP="001E295A">
      <w:pPr>
        <w:tabs>
          <w:tab w:val="left" w:pos="1418"/>
          <w:tab w:val="left" w:pos="2127"/>
          <w:tab w:val="left" w:pos="3261"/>
          <w:tab w:val="left" w:pos="3828"/>
          <w:tab w:val="left" w:pos="6237"/>
          <w:tab w:val="right" w:pos="9639"/>
        </w:tabs>
        <w:rPr>
          <w:rFonts w:ascii="Arial" w:hAnsi="Arial"/>
        </w:rPr>
      </w:pPr>
    </w:p>
    <w:p w14:paraId="517771F0" w14:textId="77777777" w:rsidR="001E295A" w:rsidRDefault="001E295A" w:rsidP="001E295A">
      <w:pPr>
        <w:tabs>
          <w:tab w:val="left" w:pos="1418"/>
          <w:tab w:val="left" w:pos="2127"/>
          <w:tab w:val="left" w:pos="3261"/>
          <w:tab w:val="left" w:pos="3828"/>
          <w:tab w:val="left" w:pos="6237"/>
          <w:tab w:val="right" w:pos="9639"/>
        </w:tabs>
        <w:rPr>
          <w:rFonts w:ascii="Arial" w:hAnsi="Arial"/>
        </w:rPr>
      </w:pPr>
    </w:p>
    <w:p w14:paraId="2DADE720" w14:textId="77777777" w:rsidR="0027553C" w:rsidRDefault="0027553C" w:rsidP="001E295A">
      <w:pPr>
        <w:rPr>
          <w:rFonts w:ascii="Arial" w:hAnsi="Arial"/>
        </w:rPr>
      </w:pPr>
      <w:r>
        <w:rPr>
          <w:rFonts w:ascii="Arial" w:hAnsi="Arial"/>
        </w:rPr>
        <w:br w:type="page"/>
      </w:r>
    </w:p>
    <w:p w14:paraId="25B5FD5A" w14:textId="19C44F01" w:rsidR="00773D66" w:rsidRPr="00ED78DC" w:rsidRDefault="00773D66" w:rsidP="00773D66">
      <w:pPr>
        <w:tabs>
          <w:tab w:val="left" w:pos="567"/>
          <w:tab w:val="left" w:pos="1418"/>
          <w:tab w:val="left" w:pos="2127"/>
          <w:tab w:val="left" w:pos="3261"/>
          <w:tab w:val="left" w:pos="3828"/>
          <w:tab w:val="left" w:pos="6237"/>
          <w:tab w:val="right" w:pos="9639"/>
        </w:tabs>
        <w:rPr>
          <w:rFonts w:ascii="Arial" w:hAnsi="Arial"/>
          <w:b/>
        </w:rPr>
      </w:pPr>
      <w:r w:rsidRPr="00ED78DC">
        <w:rPr>
          <w:rFonts w:ascii="Arial" w:hAnsi="Arial"/>
          <w:b/>
        </w:rPr>
        <w:lastRenderedPageBreak/>
        <w:t xml:space="preserve">Question </w:t>
      </w:r>
      <w:r>
        <w:rPr>
          <w:rFonts w:ascii="Arial" w:hAnsi="Arial"/>
          <w:b/>
        </w:rPr>
        <w:t>2</w:t>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t>(</w:t>
      </w:r>
      <w:r w:rsidR="00892B10">
        <w:rPr>
          <w:rFonts w:ascii="Arial" w:hAnsi="Arial"/>
          <w:b/>
        </w:rPr>
        <w:t>7</w:t>
      </w:r>
      <w:r w:rsidRPr="00ED78DC">
        <w:rPr>
          <w:rFonts w:ascii="Arial" w:hAnsi="Arial"/>
          <w:b/>
        </w:rPr>
        <w:t xml:space="preserve"> marks)</w:t>
      </w:r>
    </w:p>
    <w:p w14:paraId="51C53678" w14:textId="77777777" w:rsidR="00773D66" w:rsidRDefault="00773D66" w:rsidP="00773D66">
      <w:pPr>
        <w:tabs>
          <w:tab w:val="left" w:pos="1418"/>
          <w:tab w:val="left" w:pos="2127"/>
          <w:tab w:val="left" w:pos="3261"/>
          <w:tab w:val="left" w:pos="3828"/>
          <w:tab w:val="left" w:pos="6237"/>
          <w:tab w:val="right" w:pos="9639"/>
        </w:tabs>
        <w:ind w:left="567" w:hanging="567"/>
        <w:rPr>
          <w:rFonts w:ascii="Arial" w:hAnsi="Arial"/>
        </w:rPr>
      </w:pPr>
    </w:p>
    <w:p w14:paraId="2C0BF4DA" w14:textId="75EBAE13" w:rsidR="008C24AA" w:rsidRDefault="00892B10" w:rsidP="00773D66">
      <w:pPr>
        <w:tabs>
          <w:tab w:val="left" w:pos="567"/>
          <w:tab w:val="left" w:pos="1418"/>
          <w:tab w:val="left" w:pos="2127"/>
          <w:tab w:val="left" w:pos="3261"/>
          <w:tab w:val="left" w:pos="3828"/>
          <w:tab w:val="left" w:pos="6237"/>
          <w:tab w:val="right" w:pos="9639"/>
        </w:tabs>
        <w:rPr>
          <w:rFonts w:ascii="Arial" w:hAnsi="Arial"/>
        </w:rPr>
      </w:pPr>
      <w:r>
        <w:rPr>
          <w:rFonts w:ascii="Arial" w:hAnsi="Arial"/>
        </w:rPr>
        <w:t>The chair-o-plane is a fairground ride in which rider</w:t>
      </w:r>
      <w:bookmarkStart w:id="0" w:name="_GoBack"/>
      <w:bookmarkEnd w:id="0"/>
      <w:r>
        <w:rPr>
          <w:rFonts w:ascii="Arial" w:hAnsi="Arial"/>
        </w:rPr>
        <w:t>s undergo a circular path on the end of a chain attached to their seats.</w:t>
      </w:r>
    </w:p>
    <w:p w14:paraId="38C1B3D9" w14:textId="0669A028" w:rsidR="00C86514" w:rsidRDefault="00C86514" w:rsidP="00773D66">
      <w:pPr>
        <w:tabs>
          <w:tab w:val="left" w:pos="567"/>
          <w:tab w:val="left" w:pos="1418"/>
          <w:tab w:val="left" w:pos="2127"/>
          <w:tab w:val="left" w:pos="3261"/>
          <w:tab w:val="left" w:pos="3828"/>
          <w:tab w:val="left" w:pos="6237"/>
          <w:tab w:val="right" w:pos="9639"/>
        </w:tabs>
        <w:rPr>
          <w:rFonts w:ascii="Arial" w:hAnsi="Arial"/>
        </w:rPr>
      </w:pPr>
    </w:p>
    <w:p w14:paraId="5F8EFCC2" w14:textId="4F58518A" w:rsidR="00AA4166" w:rsidRDefault="001E5466" w:rsidP="00250223">
      <w:pPr>
        <w:tabs>
          <w:tab w:val="left" w:pos="567"/>
          <w:tab w:val="left" w:pos="1418"/>
          <w:tab w:val="left" w:pos="2127"/>
          <w:tab w:val="left" w:pos="3261"/>
          <w:tab w:val="left" w:pos="3828"/>
          <w:tab w:val="left" w:pos="6237"/>
          <w:tab w:val="right" w:pos="9639"/>
        </w:tabs>
        <w:jc w:val="center"/>
        <w:rPr>
          <w:rFonts w:ascii="Arial" w:hAnsi="Arial"/>
        </w:rPr>
      </w:pPr>
      <w:r>
        <w:rPr>
          <w:rFonts w:ascii="Arial" w:hAnsi="Arial"/>
        </w:rPr>
        <w:object w:dxaOrig="7781" w:dyaOrig="5697" w14:anchorId="032CE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7.35pt;height:254.6pt" o:ole="">
            <v:imagedata r:id="rId8" o:title=""/>
          </v:shape>
          <o:OLEObject Type="Embed" ProgID="FXDraw.Graphic" ShapeID="_x0000_i1029" DrawAspect="Content" ObjectID="_1707639208" r:id="rId9"/>
        </w:object>
      </w:r>
    </w:p>
    <w:p w14:paraId="47C43D73" w14:textId="77777777" w:rsidR="00250223" w:rsidRDefault="00250223" w:rsidP="00250223">
      <w:pPr>
        <w:tabs>
          <w:tab w:val="left" w:pos="567"/>
          <w:tab w:val="left" w:pos="1418"/>
          <w:tab w:val="left" w:pos="2127"/>
          <w:tab w:val="left" w:pos="3261"/>
          <w:tab w:val="left" w:pos="3828"/>
          <w:tab w:val="left" w:pos="6237"/>
          <w:tab w:val="right" w:pos="9639"/>
        </w:tabs>
        <w:rPr>
          <w:rFonts w:ascii="Arial" w:hAnsi="Arial"/>
        </w:rPr>
      </w:pPr>
    </w:p>
    <w:p w14:paraId="32E88E73" w14:textId="77777777" w:rsidR="00250223" w:rsidRDefault="00250223" w:rsidP="00250223">
      <w:pPr>
        <w:tabs>
          <w:tab w:val="left" w:pos="567"/>
          <w:tab w:val="left" w:pos="1418"/>
          <w:tab w:val="left" w:pos="2127"/>
          <w:tab w:val="left" w:pos="3261"/>
          <w:tab w:val="left" w:pos="3828"/>
          <w:tab w:val="left" w:pos="6237"/>
          <w:tab w:val="right" w:pos="9639"/>
        </w:tabs>
        <w:rPr>
          <w:rFonts w:ascii="Arial" w:hAnsi="Arial"/>
        </w:rPr>
      </w:pPr>
    </w:p>
    <w:p w14:paraId="16370915" w14:textId="6E22A275" w:rsidR="00250223" w:rsidRDefault="00250223" w:rsidP="00250223">
      <w:pPr>
        <w:tabs>
          <w:tab w:val="left" w:pos="567"/>
          <w:tab w:val="left" w:pos="1418"/>
          <w:tab w:val="left" w:pos="2127"/>
          <w:tab w:val="left" w:pos="3261"/>
          <w:tab w:val="left" w:pos="3828"/>
          <w:tab w:val="left" w:pos="6237"/>
          <w:tab w:val="right" w:pos="9639"/>
        </w:tabs>
        <w:rPr>
          <w:rFonts w:ascii="Arial" w:hAnsi="Arial"/>
        </w:rPr>
      </w:pPr>
      <w:r>
        <w:rPr>
          <w:rFonts w:ascii="Arial" w:hAnsi="Arial"/>
        </w:rPr>
        <w:t>The diagram shows a rider (and seat) of mass 36.0</w:t>
      </w:r>
      <w:r w:rsidR="00A4190F">
        <w:rPr>
          <w:rFonts w:ascii="Arial" w:hAnsi="Arial"/>
        </w:rPr>
        <w:t xml:space="preserve"> kg on the end of a 2.50 m chain</w:t>
      </w:r>
      <w:r>
        <w:rPr>
          <w:rFonts w:ascii="Arial" w:hAnsi="Arial"/>
        </w:rPr>
        <w:t>.</w:t>
      </w:r>
    </w:p>
    <w:p w14:paraId="58641E2E" w14:textId="77777777" w:rsidR="00250223" w:rsidRDefault="00250223" w:rsidP="00250223">
      <w:pPr>
        <w:tabs>
          <w:tab w:val="left" w:pos="567"/>
          <w:tab w:val="left" w:pos="1418"/>
          <w:tab w:val="left" w:pos="2127"/>
          <w:tab w:val="left" w:pos="3261"/>
          <w:tab w:val="left" w:pos="3828"/>
          <w:tab w:val="left" w:pos="6237"/>
          <w:tab w:val="right" w:pos="9639"/>
        </w:tabs>
        <w:rPr>
          <w:rFonts w:ascii="Arial" w:hAnsi="Arial"/>
        </w:rPr>
      </w:pPr>
    </w:p>
    <w:p w14:paraId="40A04190" w14:textId="44CE6252" w:rsidR="00250223" w:rsidRDefault="00250223" w:rsidP="00250223">
      <w:pPr>
        <w:tabs>
          <w:tab w:val="left" w:pos="567"/>
          <w:tab w:val="left" w:pos="1418"/>
          <w:tab w:val="left" w:pos="2127"/>
          <w:tab w:val="left" w:pos="3261"/>
          <w:tab w:val="left" w:pos="3828"/>
          <w:tab w:val="left" w:pos="6237"/>
          <w:tab w:val="right" w:pos="9639"/>
        </w:tabs>
        <w:rPr>
          <w:rFonts w:ascii="Arial" w:hAnsi="Arial"/>
        </w:rPr>
      </w:pPr>
      <w:r>
        <w:rPr>
          <w:rFonts w:ascii="Arial" w:hAnsi="Arial"/>
        </w:rPr>
        <w:t xml:space="preserve">The top of the chain is attached to a rotating disc of </w:t>
      </w:r>
      <w:r w:rsidR="00A4190F">
        <w:rPr>
          <w:rFonts w:ascii="Arial" w:hAnsi="Arial"/>
        </w:rPr>
        <w:t>diameter 3.6</w:t>
      </w:r>
      <w:r>
        <w:rPr>
          <w:rFonts w:ascii="Arial" w:hAnsi="Arial"/>
        </w:rPr>
        <w:t>0 m, and the rider travels in a horizontal circle of diameter 6.80 m.</w:t>
      </w:r>
    </w:p>
    <w:p w14:paraId="51BDC7FE" w14:textId="77777777" w:rsidR="00250223" w:rsidRDefault="00250223" w:rsidP="00351402">
      <w:pPr>
        <w:tabs>
          <w:tab w:val="left" w:pos="567"/>
          <w:tab w:val="left" w:pos="1418"/>
          <w:tab w:val="left" w:pos="2127"/>
          <w:tab w:val="left" w:pos="3261"/>
          <w:tab w:val="left" w:pos="3828"/>
          <w:tab w:val="left" w:pos="6237"/>
          <w:tab w:val="right" w:pos="9639"/>
        </w:tabs>
        <w:rPr>
          <w:rFonts w:ascii="Arial" w:hAnsi="Arial"/>
        </w:rPr>
      </w:pPr>
    </w:p>
    <w:p w14:paraId="7F82F807" w14:textId="343AE05B" w:rsidR="00892B10" w:rsidRDefault="00C0115B" w:rsidP="00351402">
      <w:pPr>
        <w:tabs>
          <w:tab w:val="left" w:pos="567"/>
          <w:tab w:val="left" w:pos="1418"/>
          <w:tab w:val="left" w:pos="2127"/>
          <w:tab w:val="left" w:pos="3261"/>
          <w:tab w:val="left" w:pos="3828"/>
          <w:tab w:val="left" w:pos="6237"/>
          <w:tab w:val="right" w:pos="9639"/>
        </w:tabs>
        <w:rPr>
          <w:rFonts w:ascii="Arial" w:hAnsi="Arial"/>
        </w:rPr>
      </w:pPr>
      <w:r>
        <w:rPr>
          <w:rFonts w:ascii="Arial" w:hAnsi="Arial"/>
        </w:rPr>
        <w:t>Determine:</w:t>
      </w:r>
    </w:p>
    <w:p w14:paraId="340D66B9" w14:textId="77777777" w:rsidR="00351402" w:rsidRDefault="00351402" w:rsidP="000D3D3B">
      <w:pPr>
        <w:tabs>
          <w:tab w:val="left" w:pos="567"/>
          <w:tab w:val="left" w:pos="1418"/>
          <w:tab w:val="left" w:pos="2127"/>
          <w:tab w:val="left" w:pos="3261"/>
          <w:tab w:val="left" w:pos="3828"/>
          <w:tab w:val="left" w:pos="6237"/>
          <w:tab w:val="right" w:pos="9639"/>
        </w:tabs>
        <w:jc w:val="center"/>
        <w:rPr>
          <w:rFonts w:ascii="Arial" w:hAnsi="Arial"/>
        </w:rPr>
      </w:pPr>
    </w:p>
    <w:p w14:paraId="5E739A23" w14:textId="69BC5B65" w:rsidR="00351402" w:rsidRDefault="00C0115B" w:rsidP="00EA4C96">
      <w:pPr>
        <w:pStyle w:val="ListParagraph"/>
        <w:numPr>
          <w:ilvl w:val="0"/>
          <w:numId w:val="1"/>
        </w:numPr>
        <w:tabs>
          <w:tab w:val="left" w:pos="1418"/>
          <w:tab w:val="left" w:pos="2127"/>
          <w:tab w:val="left" w:pos="3261"/>
          <w:tab w:val="left" w:pos="3828"/>
          <w:tab w:val="left" w:pos="6237"/>
          <w:tab w:val="right" w:pos="9639"/>
        </w:tabs>
        <w:ind w:hanging="720"/>
        <w:rPr>
          <w:rFonts w:ascii="Arial" w:hAnsi="Arial"/>
        </w:rPr>
      </w:pPr>
      <w:r>
        <w:rPr>
          <w:rFonts w:ascii="Arial" w:hAnsi="Arial"/>
        </w:rPr>
        <w:t>the magnitude of the rider’s acceleration,</w:t>
      </w:r>
      <w:r>
        <w:rPr>
          <w:rFonts w:ascii="Arial" w:hAnsi="Arial"/>
        </w:rPr>
        <w:tab/>
      </w:r>
      <w:r>
        <w:rPr>
          <w:rFonts w:ascii="Arial" w:hAnsi="Arial"/>
        </w:rPr>
        <w:tab/>
        <w:t>[4]</w:t>
      </w:r>
    </w:p>
    <w:p w14:paraId="7A0B2899" w14:textId="0A241ECE" w:rsidR="00C0115B" w:rsidRDefault="00C0115B" w:rsidP="00C0115B">
      <w:pPr>
        <w:tabs>
          <w:tab w:val="left" w:pos="1418"/>
          <w:tab w:val="left" w:pos="2127"/>
          <w:tab w:val="left" w:pos="3261"/>
          <w:tab w:val="left" w:pos="3828"/>
          <w:tab w:val="left" w:pos="6237"/>
          <w:tab w:val="right" w:pos="9639"/>
        </w:tabs>
        <w:rPr>
          <w:rFonts w:ascii="Arial" w:hAnsi="Arial"/>
        </w:rPr>
      </w:pPr>
    </w:p>
    <w:p w14:paraId="26BE73BE" w14:textId="6740EEDD" w:rsidR="00C0115B" w:rsidRDefault="00C0115B" w:rsidP="00C0115B">
      <w:pPr>
        <w:tabs>
          <w:tab w:val="left" w:pos="1418"/>
          <w:tab w:val="left" w:pos="2127"/>
          <w:tab w:val="left" w:pos="3261"/>
          <w:tab w:val="left" w:pos="3828"/>
          <w:tab w:val="left" w:pos="6237"/>
          <w:tab w:val="right" w:pos="9639"/>
        </w:tabs>
        <w:rPr>
          <w:rFonts w:ascii="Arial" w:hAnsi="Arial"/>
        </w:rPr>
      </w:pPr>
    </w:p>
    <w:p w14:paraId="41187CBC" w14:textId="77777777" w:rsidR="00C0115B" w:rsidRPr="00C0115B" w:rsidRDefault="00C0115B" w:rsidP="00C0115B">
      <w:pPr>
        <w:tabs>
          <w:tab w:val="left" w:pos="1418"/>
          <w:tab w:val="left" w:pos="2127"/>
          <w:tab w:val="left" w:pos="3261"/>
          <w:tab w:val="left" w:pos="3828"/>
          <w:tab w:val="left" w:pos="6237"/>
          <w:tab w:val="right" w:pos="9639"/>
        </w:tabs>
        <w:rPr>
          <w:rFonts w:ascii="Arial" w:hAnsi="Arial"/>
        </w:rPr>
      </w:pPr>
    </w:p>
    <w:p w14:paraId="57540E28" w14:textId="77777777" w:rsidR="005739D7" w:rsidRDefault="005739D7">
      <w:pPr>
        <w:rPr>
          <w:rFonts w:ascii="Arial" w:hAnsi="Arial"/>
        </w:rPr>
      </w:pPr>
      <w:r>
        <w:rPr>
          <w:rFonts w:ascii="Arial" w:hAnsi="Arial"/>
        </w:rPr>
        <w:br w:type="page"/>
      </w:r>
    </w:p>
    <w:p w14:paraId="7FF00B25" w14:textId="3ED04782" w:rsidR="00C0115B" w:rsidRDefault="00C0115B" w:rsidP="00EA4C96">
      <w:pPr>
        <w:pStyle w:val="ListParagraph"/>
        <w:numPr>
          <w:ilvl w:val="0"/>
          <w:numId w:val="1"/>
        </w:numPr>
        <w:tabs>
          <w:tab w:val="left" w:pos="1418"/>
          <w:tab w:val="left" w:pos="2127"/>
          <w:tab w:val="left" w:pos="3261"/>
          <w:tab w:val="left" w:pos="3828"/>
          <w:tab w:val="left" w:pos="6237"/>
          <w:tab w:val="right" w:pos="9639"/>
        </w:tabs>
        <w:ind w:hanging="720"/>
        <w:rPr>
          <w:rFonts w:ascii="Arial" w:hAnsi="Arial"/>
        </w:rPr>
      </w:pPr>
      <w:r>
        <w:rPr>
          <w:rFonts w:ascii="Arial" w:hAnsi="Arial"/>
        </w:rPr>
        <w:lastRenderedPageBreak/>
        <w:t>the magnitude of the tension in the chain.</w:t>
      </w:r>
      <w:r>
        <w:rPr>
          <w:rFonts w:ascii="Arial" w:hAnsi="Arial"/>
        </w:rPr>
        <w:tab/>
      </w:r>
      <w:r>
        <w:rPr>
          <w:rFonts w:ascii="Arial" w:hAnsi="Arial"/>
        </w:rPr>
        <w:tab/>
        <w:t>[3]</w:t>
      </w:r>
    </w:p>
    <w:p w14:paraId="6999ED23" w14:textId="44F32766" w:rsidR="00C0115B" w:rsidRDefault="00C0115B" w:rsidP="00C0115B">
      <w:pPr>
        <w:tabs>
          <w:tab w:val="left" w:pos="1418"/>
          <w:tab w:val="left" w:pos="2127"/>
          <w:tab w:val="left" w:pos="3261"/>
          <w:tab w:val="left" w:pos="3828"/>
          <w:tab w:val="left" w:pos="6237"/>
          <w:tab w:val="right" w:pos="9639"/>
        </w:tabs>
        <w:rPr>
          <w:rFonts w:ascii="Arial" w:hAnsi="Arial"/>
        </w:rPr>
      </w:pPr>
    </w:p>
    <w:p w14:paraId="3F3B41FB" w14:textId="77777777" w:rsidR="00C0115B" w:rsidRPr="00C0115B" w:rsidRDefault="00C0115B" w:rsidP="00C0115B">
      <w:pPr>
        <w:tabs>
          <w:tab w:val="left" w:pos="1418"/>
          <w:tab w:val="left" w:pos="2127"/>
          <w:tab w:val="left" w:pos="3261"/>
          <w:tab w:val="left" w:pos="3828"/>
          <w:tab w:val="left" w:pos="6237"/>
          <w:tab w:val="right" w:pos="9639"/>
        </w:tabs>
        <w:rPr>
          <w:rFonts w:ascii="Arial" w:hAnsi="Arial"/>
        </w:rPr>
      </w:pPr>
    </w:p>
    <w:p w14:paraId="13F230D8" w14:textId="4EB91146" w:rsidR="00F03FDB" w:rsidRDefault="00F03FDB" w:rsidP="00351402">
      <w:pPr>
        <w:tabs>
          <w:tab w:val="left" w:pos="1418"/>
          <w:tab w:val="left" w:pos="2127"/>
          <w:tab w:val="left" w:pos="3261"/>
          <w:tab w:val="left" w:pos="3828"/>
          <w:tab w:val="left" w:pos="6237"/>
          <w:tab w:val="right" w:pos="9639"/>
        </w:tabs>
        <w:rPr>
          <w:rFonts w:ascii="Arial" w:hAnsi="Arial"/>
        </w:rPr>
      </w:pPr>
    </w:p>
    <w:p w14:paraId="2CD87DAD" w14:textId="7C61271A" w:rsidR="00F03FDB" w:rsidRDefault="00F03FDB" w:rsidP="00351402">
      <w:pPr>
        <w:tabs>
          <w:tab w:val="left" w:pos="1418"/>
          <w:tab w:val="left" w:pos="2127"/>
          <w:tab w:val="left" w:pos="3261"/>
          <w:tab w:val="left" w:pos="3828"/>
          <w:tab w:val="left" w:pos="6237"/>
          <w:tab w:val="right" w:pos="9639"/>
        </w:tabs>
        <w:rPr>
          <w:rFonts w:ascii="Arial" w:hAnsi="Arial"/>
        </w:rPr>
      </w:pPr>
    </w:p>
    <w:p w14:paraId="3626058F" w14:textId="28E74AE0" w:rsidR="00F03FDB" w:rsidRDefault="00F03FDB" w:rsidP="00351402">
      <w:pPr>
        <w:tabs>
          <w:tab w:val="left" w:pos="1418"/>
          <w:tab w:val="left" w:pos="2127"/>
          <w:tab w:val="left" w:pos="3261"/>
          <w:tab w:val="left" w:pos="3828"/>
          <w:tab w:val="left" w:pos="6237"/>
          <w:tab w:val="right" w:pos="9639"/>
        </w:tabs>
        <w:rPr>
          <w:rFonts w:ascii="Arial" w:hAnsi="Arial"/>
        </w:rPr>
      </w:pPr>
    </w:p>
    <w:p w14:paraId="4C303D8E" w14:textId="16793B4D" w:rsidR="00F03FDB" w:rsidRDefault="00F03FDB" w:rsidP="00351402">
      <w:pPr>
        <w:tabs>
          <w:tab w:val="left" w:pos="1418"/>
          <w:tab w:val="left" w:pos="2127"/>
          <w:tab w:val="left" w:pos="3261"/>
          <w:tab w:val="left" w:pos="3828"/>
          <w:tab w:val="left" w:pos="6237"/>
          <w:tab w:val="right" w:pos="9639"/>
        </w:tabs>
        <w:rPr>
          <w:rFonts w:ascii="Arial" w:hAnsi="Arial"/>
        </w:rPr>
      </w:pPr>
    </w:p>
    <w:p w14:paraId="43E4A58E" w14:textId="3DE1759C" w:rsidR="00F03FDB" w:rsidRDefault="00F03FDB" w:rsidP="00351402">
      <w:pPr>
        <w:tabs>
          <w:tab w:val="left" w:pos="1418"/>
          <w:tab w:val="left" w:pos="2127"/>
          <w:tab w:val="left" w:pos="3261"/>
          <w:tab w:val="left" w:pos="3828"/>
          <w:tab w:val="left" w:pos="6237"/>
          <w:tab w:val="right" w:pos="9639"/>
        </w:tabs>
        <w:rPr>
          <w:rFonts w:ascii="Arial" w:hAnsi="Arial"/>
        </w:rPr>
      </w:pPr>
    </w:p>
    <w:p w14:paraId="0D69C64E" w14:textId="09CB4115" w:rsidR="0042452B" w:rsidRDefault="0042452B" w:rsidP="00351402">
      <w:pPr>
        <w:tabs>
          <w:tab w:val="left" w:pos="1418"/>
          <w:tab w:val="left" w:pos="2127"/>
          <w:tab w:val="left" w:pos="3261"/>
          <w:tab w:val="left" w:pos="3828"/>
          <w:tab w:val="left" w:pos="6237"/>
          <w:tab w:val="right" w:pos="9639"/>
        </w:tabs>
        <w:rPr>
          <w:rFonts w:ascii="Arial" w:hAnsi="Arial"/>
        </w:rPr>
      </w:pPr>
    </w:p>
    <w:p w14:paraId="558C7CB3" w14:textId="77777777" w:rsidR="0042452B" w:rsidRDefault="0042452B" w:rsidP="00351402">
      <w:pPr>
        <w:tabs>
          <w:tab w:val="left" w:pos="1418"/>
          <w:tab w:val="left" w:pos="2127"/>
          <w:tab w:val="left" w:pos="3261"/>
          <w:tab w:val="left" w:pos="3828"/>
          <w:tab w:val="left" w:pos="6237"/>
          <w:tab w:val="right" w:pos="9639"/>
        </w:tabs>
        <w:rPr>
          <w:rFonts w:ascii="Arial" w:hAnsi="Arial"/>
        </w:rPr>
      </w:pPr>
    </w:p>
    <w:p w14:paraId="3D79F7A3" w14:textId="27C7AAEA" w:rsidR="00F03FDB" w:rsidRDefault="00F03FDB" w:rsidP="00351402">
      <w:pPr>
        <w:tabs>
          <w:tab w:val="left" w:pos="1418"/>
          <w:tab w:val="left" w:pos="2127"/>
          <w:tab w:val="left" w:pos="3261"/>
          <w:tab w:val="left" w:pos="3828"/>
          <w:tab w:val="left" w:pos="6237"/>
          <w:tab w:val="right" w:pos="9639"/>
        </w:tabs>
        <w:rPr>
          <w:rFonts w:ascii="Arial" w:hAnsi="Arial"/>
        </w:rPr>
      </w:pPr>
    </w:p>
    <w:p w14:paraId="31F4AB59" w14:textId="57E2DFC8" w:rsidR="00F03FDB" w:rsidRDefault="00F03FDB" w:rsidP="00351402">
      <w:pPr>
        <w:tabs>
          <w:tab w:val="left" w:pos="1418"/>
          <w:tab w:val="left" w:pos="2127"/>
          <w:tab w:val="left" w:pos="3261"/>
          <w:tab w:val="left" w:pos="3828"/>
          <w:tab w:val="left" w:pos="6237"/>
          <w:tab w:val="right" w:pos="9639"/>
        </w:tabs>
        <w:rPr>
          <w:rFonts w:ascii="Arial" w:hAnsi="Arial"/>
        </w:rPr>
      </w:pPr>
    </w:p>
    <w:p w14:paraId="41F19CF1" w14:textId="6F9DD3A1" w:rsidR="00F03FDB" w:rsidRDefault="00F03FDB" w:rsidP="00351402">
      <w:pPr>
        <w:tabs>
          <w:tab w:val="left" w:pos="1418"/>
          <w:tab w:val="left" w:pos="2127"/>
          <w:tab w:val="left" w:pos="3261"/>
          <w:tab w:val="left" w:pos="3828"/>
          <w:tab w:val="left" w:pos="6237"/>
          <w:tab w:val="right" w:pos="9639"/>
        </w:tabs>
        <w:rPr>
          <w:rFonts w:ascii="Arial" w:hAnsi="Arial"/>
        </w:rPr>
      </w:pPr>
    </w:p>
    <w:p w14:paraId="7F0480A4" w14:textId="740F1F2A" w:rsidR="00F03FDB" w:rsidRDefault="00F03FDB" w:rsidP="00351402">
      <w:pPr>
        <w:tabs>
          <w:tab w:val="left" w:pos="1418"/>
          <w:tab w:val="left" w:pos="2127"/>
          <w:tab w:val="left" w:pos="3261"/>
          <w:tab w:val="left" w:pos="3828"/>
          <w:tab w:val="left" w:pos="6237"/>
          <w:tab w:val="right" w:pos="9639"/>
        </w:tabs>
        <w:rPr>
          <w:rFonts w:ascii="Arial" w:hAnsi="Arial"/>
        </w:rPr>
      </w:pPr>
    </w:p>
    <w:p w14:paraId="69DB8B74" w14:textId="39387ED0" w:rsidR="00F03FDB" w:rsidRDefault="00F03FDB" w:rsidP="00351402">
      <w:pPr>
        <w:tabs>
          <w:tab w:val="left" w:pos="1418"/>
          <w:tab w:val="left" w:pos="2127"/>
          <w:tab w:val="left" w:pos="3261"/>
          <w:tab w:val="left" w:pos="3828"/>
          <w:tab w:val="left" w:pos="6237"/>
          <w:tab w:val="right" w:pos="9639"/>
        </w:tabs>
        <w:rPr>
          <w:rFonts w:ascii="Arial" w:hAnsi="Arial"/>
        </w:rPr>
      </w:pPr>
    </w:p>
    <w:p w14:paraId="601BA412" w14:textId="77777777" w:rsidR="00F03FDB" w:rsidRDefault="00F03FDB" w:rsidP="00351402">
      <w:pPr>
        <w:tabs>
          <w:tab w:val="left" w:pos="1418"/>
          <w:tab w:val="left" w:pos="2127"/>
          <w:tab w:val="left" w:pos="3261"/>
          <w:tab w:val="left" w:pos="3828"/>
          <w:tab w:val="left" w:pos="6237"/>
          <w:tab w:val="right" w:pos="9639"/>
        </w:tabs>
        <w:rPr>
          <w:rFonts w:ascii="Arial" w:hAnsi="Arial"/>
        </w:rPr>
      </w:pPr>
    </w:p>
    <w:p w14:paraId="7AC010AA" w14:textId="77777777" w:rsidR="00F03FDB" w:rsidRDefault="00F03FDB" w:rsidP="00351402">
      <w:pPr>
        <w:tabs>
          <w:tab w:val="left" w:pos="1418"/>
          <w:tab w:val="left" w:pos="2127"/>
          <w:tab w:val="left" w:pos="3261"/>
          <w:tab w:val="left" w:pos="3828"/>
          <w:tab w:val="left" w:pos="6237"/>
          <w:tab w:val="right" w:pos="9639"/>
        </w:tabs>
        <w:rPr>
          <w:rFonts w:ascii="Arial" w:hAnsi="Arial"/>
        </w:rPr>
      </w:pPr>
    </w:p>
    <w:p w14:paraId="4EA940C2" w14:textId="77777777" w:rsidR="00F03FDB" w:rsidRDefault="00F03FDB" w:rsidP="00351402">
      <w:pPr>
        <w:tabs>
          <w:tab w:val="left" w:pos="1418"/>
          <w:tab w:val="left" w:pos="2127"/>
          <w:tab w:val="left" w:pos="3261"/>
          <w:tab w:val="left" w:pos="3828"/>
          <w:tab w:val="left" w:pos="6237"/>
          <w:tab w:val="right" w:pos="9639"/>
        </w:tabs>
        <w:rPr>
          <w:rFonts w:ascii="Arial" w:hAnsi="Arial"/>
        </w:rPr>
      </w:pPr>
    </w:p>
    <w:p w14:paraId="502A7033" w14:textId="77777777" w:rsidR="00F03FDB" w:rsidRDefault="00F03FDB" w:rsidP="00351402">
      <w:pPr>
        <w:tabs>
          <w:tab w:val="left" w:pos="1418"/>
          <w:tab w:val="left" w:pos="2127"/>
          <w:tab w:val="left" w:pos="3261"/>
          <w:tab w:val="left" w:pos="3828"/>
          <w:tab w:val="left" w:pos="6237"/>
          <w:tab w:val="right" w:pos="9639"/>
        </w:tabs>
        <w:rPr>
          <w:rFonts w:ascii="Arial" w:hAnsi="Arial"/>
        </w:rPr>
      </w:pPr>
    </w:p>
    <w:p w14:paraId="7C1EF16E" w14:textId="7E89893B" w:rsidR="00351402" w:rsidRDefault="00351402" w:rsidP="00351402">
      <w:pPr>
        <w:tabs>
          <w:tab w:val="left" w:pos="1418"/>
          <w:tab w:val="left" w:pos="2127"/>
          <w:tab w:val="left" w:pos="3261"/>
          <w:tab w:val="left" w:pos="3828"/>
          <w:tab w:val="left" w:pos="6237"/>
          <w:tab w:val="right" w:pos="9639"/>
        </w:tabs>
        <w:rPr>
          <w:rFonts w:ascii="Arial" w:hAnsi="Arial"/>
        </w:rPr>
      </w:pPr>
    </w:p>
    <w:p w14:paraId="7D629F2E" w14:textId="77777777" w:rsidR="00351402" w:rsidRPr="00351402" w:rsidRDefault="00351402" w:rsidP="00351402">
      <w:pPr>
        <w:tabs>
          <w:tab w:val="left" w:pos="1418"/>
          <w:tab w:val="left" w:pos="2127"/>
          <w:tab w:val="left" w:pos="3261"/>
          <w:tab w:val="left" w:pos="3828"/>
          <w:tab w:val="left" w:pos="6237"/>
          <w:tab w:val="right" w:pos="9639"/>
        </w:tabs>
        <w:rPr>
          <w:rFonts w:ascii="Arial" w:hAnsi="Arial"/>
        </w:rPr>
      </w:pPr>
    </w:p>
    <w:p w14:paraId="5A378F89" w14:textId="208A5104" w:rsidR="00773D66" w:rsidRDefault="00773D66" w:rsidP="00773D66">
      <w:pPr>
        <w:tabs>
          <w:tab w:val="left" w:pos="567"/>
          <w:tab w:val="left" w:pos="1418"/>
          <w:tab w:val="left" w:pos="2127"/>
          <w:tab w:val="left" w:pos="3261"/>
          <w:tab w:val="left" w:pos="3828"/>
          <w:tab w:val="left" w:pos="6237"/>
          <w:tab w:val="right" w:pos="9639"/>
        </w:tabs>
        <w:rPr>
          <w:rFonts w:ascii="Arial" w:hAnsi="Arial"/>
        </w:rPr>
      </w:pPr>
    </w:p>
    <w:p w14:paraId="7A4D6115" w14:textId="77777777" w:rsidR="00592F89" w:rsidRDefault="00592F89">
      <w:pPr>
        <w:rPr>
          <w:rFonts w:ascii="Arial" w:hAnsi="Arial"/>
          <w:b/>
        </w:rPr>
      </w:pPr>
      <w:r>
        <w:rPr>
          <w:rFonts w:ascii="Arial" w:hAnsi="Arial"/>
          <w:b/>
        </w:rPr>
        <w:br w:type="page"/>
      </w:r>
    </w:p>
    <w:p w14:paraId="634C436B" w14:textId="09FB9D86" w:rsidR="005B73CC" w:rsidRPr="0042452B" w:rsidRDefault="00A26F9A" w:rsidP="0042452B">
      <w:pPr>
        <w:tabs>
          <w:tab w:val="left" w:pos="567"/>
          <w:tab w:val="left" w:pos="1418"/>
          <w:tab w:val="left" w:pos="2127"/>
          <w:tab w:val="left" w:pos="3261"/>
          <w:tab w:val="left" w:pos="3828"/>
          <w:tab w:val="left" w:pos="6237"/>
          <w:tab w:val="right" w:pos="9639"/>
        </w:tabs>
        <w:rPr>
          <w:rFonts w:ascii="Arial" w:hAnsi="Arial"/>
          <w:b/>
        </w:rPr>
      </w:pPr>
      <w:r w:rsidRPr="00ED78DC">
        <w:rPr>
          <w:rFonts w:ascii="Arial" w:hAnsi="Arial"/>
          <w:b/>
        </w:rPr>
        <w:lastRenderedPageBreak/>
        <w:t xml:space="preserve">Question </w:t>
      </w:r>
      <w:r>
        <w:rPr>
          <w:rFonts w:ascii="Arial" w:hAnsi="Arial"/>
          <w:b/>
        </w:rPr>
        <w:t>3</w:t>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t>(</w:t>
      </w:r>
      <w:r w:rsidR="001A0B3E">
        <w:rPr>
          <w:rFonts w:ascii="Arial" w:hAnsi="Arial"/>
          <w:b/>
        </w:rPr>
        <w:t>9</w:t>
      </w:r>
      <w:r w:rsidRPr="00ED78DC">
        <w:rPr>
          <w:rFonts w:ascii="Arial" w:hAnsi="Arial"/>
          <w:b/>
        </w:rPr>
        <w:t xml:space="preserve"> marks)</w:t>
      </w:r>
    </w:p>
    <w:p w14:paraId="2C7FAF58" w14:textId="6731CDDD" w:rsidR="0042452B" w:rsidRDefault="0042452B" w:rsidP="0042452B">
      <w:pPr>
        <w:tabs>
          <w:tab w:val="left" w:pos="1418"/>
          <w:tab w:val="left" w:pos="2127"/>
          <w:tab w:val="left" w:pos="4536"/>
          <w:tab w:val="left" w:pos="5670"/>
          <w:tab w:val="right" w:pos="9639"/>
        </w:tabs>
        <w:rPr>
          <w:rFonts w:ascii="Arial" w:hAnsi="Arial"/>
        </w:rPr>
      </w:pPr>
    </w:p>
    <w:p w14:paraId="28864139" w14:textId="32C9C47A" w:rsidR="00475F34" w:rsidRDefault="001A0B3E" w:rsidP="00475F34">
      <w:pPr>
        <w:tabs>
          <w:tab w:val="left" w:pos="1418"/>
          <w:tab w:val="left" w:pos="2127"/>
          <w:tab w:val="left" w:pos="3261"/>
          <w:tab w:val="left" w:pos="3828"/>
          <w:tab w:val="left" w:pos="6237"/>
          <w:tab w:val="right" w:pos="9639"/>
        </w:tabs>
        <w:rPr>
          <w:rFonts w:ascii="Arial" w:hAnsi="Arial"/>
        </w:rPr>
      </w:pPr>
      <w:r>
        <w:rPr>
          <w:rFonts w:ascii="Arial" w:hAnsi="Arial"/>
        </w:rPr>
        <w:t>Harriet whirls a bucket of water in a vertical circle of radius 1.20 m, as shown (the radius being measured to the centre of mass of the bucket of water).  The mass of the bucket and water is 3.00 kg.</w:t>
      </w:r>
    </w:p>
    <w:p w14:paraId="01834E5F" w14:textId="6039A0CE" w:rsidR="00B8436C" w:rsidRDefault="00B8436C" w:rsidP="00475F34">
      <w:pPr>
        <w:tabs>
          <w:tab w:val="left" w:pos="1418"/>
          <w:tab w:val="left" w:pos="2127"/>
          <w:tab w:val="left" w:pos="3261"/>
          <w:tab w:val="left" w:pos="3828"/>
          <w:tab w:val="left" w:pos="6237"/>
          <w:tab w:val="right" w:pos="9639"/>
        </w:tabs>
        <w:rPr>
          <w:rFonts w:ascii="Arial" w:hAnsi="Arial"/>
        </w:rPr>
      </w:pPr>
    </w:p>
    <w:p w14:paraId="1DDAE3C4" w14:textId="32C8A129" w:rsidR="00B8436C" w:rsidRDefault="00CE5832" w:rsidP="005739D7">
      <w:pPr>
        <w:tabs>
          <w:tab w:val="left" w:pos="1418"/>
          <w:tab w:val="left" w:pos="2127"/>
          <w:tab w:val="left" w:pos="3261"/>
          <w:tab w:val="left" w:pos="3828"/>
          <w:tab w:val="left" w:pos="6237"/>
          <w:tab w:val="right" w:pos="9639"/>
        </w:tabs>
        <w:jc w:val="center"/>
        <w:rPr>
          <w:rFonts w:ascii="Arial" w:hAnsi="Arial"/>
        </w:rPr>
      </w:pPr>
      <w:r>
        <w:rPr>
          <w:rFonts w:ascii="Arial" w:hAnsi="Arial"/>
        </w:rPr>
        <w:object w:dxaOrig="4363" w:dyaOrig="3744" w14:anchorId="586FDB68">
          <v:shape id="_x0000_i1026" type="#_x0000_t75" style="width:218.3pt;height:187.2pt" o:ole="">
            <v:imagedata r:id="rId10" o:title=""/>
          </v:shape>
          <o:OLEObject Type="Embed" ProgID="FXDraw.Graphic" ShapeID="_x0000_i1026" DrawAspect="Content" ObjectID="_1707639209" r:id="rId11"/>
        </w:object>
      </w:r>
    </w:p>
    <w:p w14:paraId="00BF1E4A" w14:textId="77777777" w:rsidR="00B8436C" w:rsidRPr="00475F34" w:rsidRDefault="00B8436C" w:rsidP="00475F34">
      <w:pPr>
        <w:tabs>
          <w:tab w:val="left" w:pos="1418"/>
          <w:tab w:val="left" w:pos="2127"/>
          <w:tab w:val="left" w:pos="3261"/>
          <w:tab w:val="left" w:pos="3828"/>
          <w:tab w:val="left" w:pos="6237"/>
          <w:tab w:val="right" w:pos="9639"/>
        </w:tabs>
        <w:rPr>
          <w:rFonts w:ascii="Arial" w:hAnsi="Arial"/>
        </w:rPr>
      </w:pPr>
    </w:p>
    <w:p w14:paraId="59768D57" w14:textId="77777777" w:rsidR="00475F34" w:rsidRPr="00475F34" w:rsidRDefault="00475F34" w:rsidP="00475F34">
      <w:pPr>
        <w:tabs>
          <w:tab w:val="left" w:pos="1418"/>
          <w:tab w:val="left" w:pos="2127"/>
          <w:tab w:val="left" w:pos="3261"/>
          <w:tab w:val="left" w:pos="3828"/>
          <w:tab w:val="left" w:pos="6237"/>
          <w:tab w:val="right" w:pos="9639"/>
        </w:tabs>
        <w:rPr>
          <w:rFonts w:ascii="Arial" w:hAnsi="Arial"/>
        </w:rPr>
      </w:pPr>
    </w:p>
    <w:p w14:paraId="6E4D8285" w14:textId="525B58E7" w:rsidR="006B7AA6" w:rsidRDefault="001A0B3E" w:rsidP="00EA4C96">
      <w:pPr>
        <w:pStyle w:val="ListParagraph"/>
        <w:numPr>
          <w:ilvl w:val="0"/>
          <w:numId w:val="2"/>
        </w:numPr>
        <w:tabs>
          <w:tab w:val="left" w:pos="1418"/>
          <w:tab w:val="left" w:pos="2127"/>
          <w:tab w:val="left" w:pos="3261"/>
          <w:tab w:val="left" w:pos="3828"/>
          <w:tab w:val="left" w:pos="6237"/>
          <w:tab w:val="right" w:pos="9639"/>
        </w:tabs>
        <w:ind w:hanging="720"/>
        <w:rPr>
          <w:rFonts w:ascii="Arial" w:hAnsi="Arial"/>
        </w:rPr>
      </w:pPr>
      <w:r>
        <w:rPr>
          <w:rFonts w:ascii="Arial" w:hAnsi="Arial"/>
        </w:rPr>
        <w:t>What will be the tension in Harriet’s arm when the bucket is at its highest point</w:t>
      </w:r>
      <w:r w:rsidR="00997008">
        <w:rPr>
          <w:rFonts w:ascii="Arial" w:hAnsi="Arial"/>
        </w:rPr>
        <w:t>,</w:t>
      </w:r>
      <w:r>
        <w:rPr>
          <w:rFonts w:ascii="Arial" w:hAnsi="Arial"/>
        </w:rPr>
        <w:t xml:space="preserve"> if the frequ</w:t>
      </w:r>
      <w:r w:rsidR="00997008">
        <w:rPr>
          <w:rFonts w:ascii="Arial" w:hAnsi="Arial"/>
        </w:rPr>
        <w:t>ency of the rotation is 1.00 Hz?</w:t>
      </w:r>
      <w:r>
        <w:rPr>
          <w:rFonts w:ascii="Arial" w:hAnsi="Arial"/>
        </w:rPr>
        <w:tab/>
      </w:r>
      <w:r>
        <w:rPr>
          <w:rFonts w:ascii="Arial" w:hAnsi="Arial"/>
        </w:rPr>
        <w:tab/>
        <w:t>[5]</w:t>
      </w:r>
    </w:p>
    <w:p w14:paraId="23A0FC44" w14:textId="13406065" w:rsidR="001A0B3E" w:rsidRDefault="001A0B3E" w:rsidP="001A0B3E">
      <w:pPr>
        <w:tabs>
          <w:tab w:val="left" w:pos="1418"/>
          <w:tab w:val="left" w:pos="2127"/>
          <w:tab w:val="left" w:pos="3261"/>
          <w:tab w:val="left" w:pos="3828"/>
          <w:tab w:val="left" w:pos="6237"/>
          <w:tab w:val="right" w:pos="9639"/>
        </w:tabs>
        <w:rPr>
          <w:rFonts w:ascii="Arial" w:hAnsi="Arial"/>
        </w:rPr>
      </w:pPr>
    </w:p>
    <w:p w14:paraId="27BEB079" w14:textId="77777777" w:rsidR="001A0B3E" w:rsidRPr="001A0B3E" w:rsidRDefault="001A0B3E" w:rsidP="001A0B3E">
      <w:pPr>
        <w:tabs>
          <w:tab w:val="left" w:pos="1418"/>
          <w:tab w:val="left" w:pos="2127"/>
          <w:tab w:val="left" w:pos="3261"/>
          <w:tab w:val="left" w:pos="3828"/>
          <w:tab w:val="left" w:pos="6237"/>
          <w:tab w:val="right" w:pos="9639"/>
        </w:tabs>
        <w:rPr>
          <w:rFonts w:ascii="Arial" w:hAnsi="Arial"/>
        </w:rPr>
      </w:pPr>
    </w:p>
    <w:p w14:paraId="361F0925" w14:textId="77777777" w:rsidR="00264593" w:rsidRDefault="00264593">
      <w:pPr>
        <w:rPr>
          <w:rFonts w:ascii="Arial" w:hAnsi="Arial"/>
        </w:rPr>
      </w:pPr>
      <w:r>
        <w:rPr>
          <w:rFonts w:ascii="Arial" w:hAnsi="Arial"/>
        </w:rPr>
        <w:br w:type="page"/>
      </w:r>
    </w:p>
    <w:p w14:paraId="25CD7684" w14:textId="45004334" w:rsidR="001A0B3E" w:rsidRDefault="001A0B3E" w:rsidP="00EA4C96">
      <w:pPr>
        <w:pStyle w:val="ListParagraph"/>
        <w:numPr>
          <w:ilvl w:val="0"/>
          <w:numId w:val="2"/>
        </w:numPr>
        <w:tabs>
          <w:tab w:val="left" w:pos="1418"/>
          <w:tab w:val="left" w:pos="2127"/>
          <w:tab w:val="left" w:pos="3261"/>
          <w:tab w:val="left" w:pos="3828"/>
          <w:tab w:val="left" w:pos="6237"/>
          <w:tab w:val="right" w:pos="9639"/>
        </w:tabs>
        <w:ind w:hanging="720"/>
        <w:rPr>
          <w:rFonts w:ascii="Arial" w:hAnsi="Arial"/>
        </w:rPr>
      </w:pPr>
      <w:r>
        <w:rPr>
          <w:rFonts w:ascii="Arial" w:hAnsi="Arial"/>
        </w:rPr>
        <w:lastRenderedPageBreak/>
        <w:t>What is the minimum frequency required to stop the water falling out of the bucket?</w:t>
      </w:r>
    </w:p>
    <w:p w14:paraId="00459352" w14:textId="0CA9AB08" w:rsidR="001A0B3E" w:rsidRPr="001A0B3E" w:rsidRDefault="001A0B3E" w:rsidP="001A0B3E">
      <w:pPr>
        <w:tabs>
          <w:tab w:val="left" w:pos="1418"/>
          <w:tab w:val="left" w:pos="2127"/>
          <w:tab w:val="left" w:pos="3261"/>
          <w:tab w:val="left" w:pos="3828"/>
          <w:tab w:val="left" w:pos="6237"/>
          <w:tab w:val="right" w:pos="9639"/>
        </w:tabs>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[4]</w:t>
      </w:r>
    </w:p>
    <w:p w14:paraId="11356337" w14:textId="5B1AEEE1" w:rsidR="00495C6E" w:rsidRDefault="00495C6E" w:rsidP="00495C6E">
      <w:pPr>
        <w:tabs>
          <w:tab w:val="left" w:pos="1418"/>
          <w:tab w:val="left" w:pos="2127"/>
          <w:tab w:val="left" w:pos="3261"/>
          <w:tab w:val="left" w:pos="3828"/>
          <w:tab w:val="left" w:pos="6237"/>
          <w:tab w:val="right" w:pos="9639"/>
        </w:tabs>
        <w:rPr>
          <w:rFonts w:ascii="Arial" w:hAnsi="Arial"/>
        </w:rPr>
      </w:pPr>
    </w:p>
    <w:p w14:paraId="334B119E" w14:textId="1D56CD3A" w:rsidR="00495C6E" w:rsidRDefault="00495C6E" w:rsidP="00495C6E">
      <w:pPr>
        <w:tabs>
          <w:tab w:val="left" w:pos="1418"/>
          <w:tab w:val="left" w:pos="2127"/>
          <w:tab w:val="left" w:pos="3261"/>
          <w:tab w:val="left" w:pos="3828"/>
          <w:tab w:val="left" w:pos="6237"/>
          <w:tab w:val="right" w:pos="9639"/>
        </w:tabs>
        <w:rPr>
          <w:rFonts w:ascii="Arial" w:hAnsi="Arial"/>
        </w:rPr>
      </w:pPr>
    </w:p>
    <w:p w14:paraId="260BF29A" w14:textId="77777777" w:rsidR="00002268" w:rsidRDefault="00002268" w:rsidP="00495C6E">
      <w:pPr>
        <w:tabs>
          <w:tab w:val="left" w:pos="1418"/>
          <w:tab w:val="left" w:pos="2127"/>
          <w:tab w:val="left" w:pos="3261"/>
          <w:tab w:val="left" w:pos="3828"/>
          <w:tab w:val="left" w:pos="6237"/>
          <w:tab w:val="right" w:pos="9639"/>
        </w:tabs>
        <w:rPr>
          <w:rFonts w:ascii="Arial" w:hAnsi="Arial"/>
        </w:rPr>
      </w:pPr>
    </w:p>
    <w:p w14:paraId="4DB3B190" w14:textId="7500AF93" w:rsidR="00495C6E" w:rsidRDefault="00495C6E" w:rsidP="00495C6E">
      <w:pPr>
        <w:tabs>
          <w:tab w:val="left" w:pos="1418"/>
          <w:tab w:val="left" w:pos="2127"/>
          <w:tab w:val="left" w:pos="3261"/>
          <w:tab w:val="left" w:pos="3828"/>
          <w:tab w:val="left" w:pos="6237"/>
          <w:tab w:val="right" w:pos="9639"/>
        </w:tabs>
        <w:rPr>
          <w:rFonts w:ascii="Arial" w:hAnsi="Arial"/>
        </w:rPr>
      </w:pPr>
    </w:p>
    <w:p w14:paraId="365C8DB8" w14:textId="2786DFA5" w:rsidR="0068664C" w:rsidRDefault="0068664C" w:rsidP="00495C6E">
      <w:pPr>
        <w:tabs>
          <w:tab w:val="left" w:pos="1418"/>
          <w:tab w:val="left" w:pos="2127"/>
          <w:tab w:val="left" w:pos="3261"/>
          <w:tab w:val="left" w:pos="3828"/>
          <w:tab w:val="left" w:pos="6237"/>
          <w:tab w:val="right" w:pos="9639"/>
        </w:tabs>
        <w:rPr>
          <w:rFonts w:ascii="Arial" w:hAnsi="Arial"/>
        </w:rPr>
      </w:pPr>
    </w:p>
    <w:p w14:paraId="7C3E80F9" w14:textId="104E2260" w:rsidR="0068664C" w:rsidRDefault="0068664C" w:rsidP="00495C6E">
      <w:pPr>
        <w:tabs>
          <w:tab w:val="left" w:pos="1418"/>
          <w:tab w:val="left" w:pos="2127"/>
          <w:tab w:val="left" w:pos="3261"/>
          <w:tab w:val="left" w:pos="3828"/>
          <w:tab w:val="left" w:pos="6237"/>
          <w:tab w:val="right" w:pos="9639"/>
        </w:tabs>
        <w:rPr>
          <w:rFonts w:ascii="Arial" w:hAnsi="Arial"/>
        </w:rPr>
      </w:pPr>
    </w:p>
    <w:p w14:paraId="2089797F" w14:textId="3D2EF619" w:rsidR="0068664C" w:rsidRDefault="0068664C" w:rsidP="00495C6E">
      <w:pPr>
        <w:tabs>
          <w:tab w:val="left" w:pos="1418"/>
          <w:tab w:val="left" w:pos="2127"/>
          <w:tab w:val="left" w:pos="3261"/>
          <w:tab w:val="left" w:pos="3828"/>
          <w:tab w:val="left" w:pos="6237"/>
          <w:tab w:val="right" w:pos="9639"/>
        </w:tabs>
        <w:rPr>
          <w:rFonts w:ascii="Arial" w:hAnsi="Arial"/>
        </w:rPr>
      </w:pPr>
    </w:p>
    <w:p w14:paraId="4DA3E157" w14:textId="51F333D0" w:rsidR="0068664C" w:rsidRDefault="0068664C" w:rsidP="00495C6E">
      <w:pPr>
        <w:tabs>
          <w:tab w:val="left" w:pos="1418"/>
          <w:tab w:val="left" w:pos="2127"/>
          <w:tab w:val="left" w:pos="3261"/>
          <w:tab w:val="left" w:pos="3828"/>
          <w:tab w:val="left" w:pos="6237"/>
          <w:tab w:val="right" w:pos="9639"/>
        </w:tabs>
        <w:rPr>
          <w:rFonts w:ascii="Arial" w:hAnsi="Arial"/>
        </w:rPr>
      </w:pPr>
    </w:p>
    <w:p w14:paraId="7A178F19" w14:textId="21F978BB" w:rsidR="0068664C" w:rsidRDefault="0068664C" w:rsidP="00495C6E">
      <w:pPr>
        <w:tabs>
          <w:tab w:val="left" w:pos="1418"/>
          <w:tab w:val="left" w:pos="2127"/>
          <w:tab w:val="left" w:pos="3261"/>
          <w:tab w:val="left" w:pos="3828"/>
          <w:tab w:val="left" w:pos="6237"/>
          <w:tab w:val="right" w:pos="9639"/>
        </w:tabs>
        <w:rPr>
          <w:rFonts w:ascii="Arial" w:hAnsi="Arial"/>
        </w:rPr>
      </w:pPr>
    </w:p>
    <w:p w14:paraId="7A995CB8" w14:textId="7A570923" w:rsidR="0068664C" w:rsidRDefault="0068664C" w:rsidP="00495C6E">
      <w:pPr>
        <w:tabs>
          <w:tab w:val="left" w:pos="1418"/>
          <w:tab w:val="left" w:pos="2127"/>
          <w:tab w:val="left" w:pos="3261"/>
          <w:tab w:val="left" w:pos="3828"/>
          <w:tab w:val="left" w:pos="6237"/>
          <w:tab w:val="right" w:pos="9639"/>
        </w:tabs>
        <w:rPr>
          <w:rFonts w:ascii="Arial" w:hAnsi="Arial"/>
        </w:rPr>
      </w:pPr>
    </w:p>
    <w:p w14:paraId="78067707" w14:textId="3B11CE13" w:rsidR="0068664C" w:rsidRDefault="0068664C" w:rsidP="00495C6E">
      <w:pPr>
        <w:tabs>
          <w:tab w:val="left" w:pos="1418"/>
          <w:tab w:val="left" w:pos="2127"/>
          <w:tab w:val="left" w:pos="3261"/>
          <w:tab w:val="left" w:pos="3828"/>
          <w:tab w:val="left" w:pos="6237"/>
          <w:tab w:val="right" w:pos="9639"/>
        </w:tabs>
        <w:rPr>
          <w:rFonts w:ascii="Arial" w:hAnsi="Arial"/>
        </w:rPr>
      </w:pPr>
    </w:p>
    <w:p w14:paraId="351B952E" w14:textId="22A1590C" w:rsidR="0068664C" w:rsidRDefault="0068664C" w:rsidP="00495C6E">
      <w:pPr>
        <w:tabs>
          <w:tab w:val="left" w:pos="1418"/>
          <w:tab w:val="left" w:pos="2127"/>
          <w:tab w:val="left" w:pos="3261"/>
          <w:tab w:val="left" w:pos="3828"/>
          <w:tab w:val="left" w:pos="6237"/>
          <w:tab w:val="right" w:pos="9639"/>
        </w:tabs>
        <w:rPr>
          <w:rFonts w:ascii="Arial" w:hAnsi="Arial"/>
        </w:rPr>
      </w:pPr>
    </w:p>
    <w:p w14:paraId="22E1EAF1" w14:textId="342FFF99" w:rsidR="0068664C" w:rsidRDefault="0068664C" w:rsidP="00495C6E">
      <w:pPr>
        <w:tabs>
          <w:tab w:val="left" w:pos="1418"/>
          <w:tab w:val="left" w:pos="2127"/>
          <w:tab w:val="left" w:pos="3261"/>
          <w:tab w:val="left" w:pos="3828"/>
          <w:tab w:val="left" w:pos="6237"/>
          <w:tab w:val="right" w:pos="9639"/>
        </w:tabs>
        <w:rPr>
          <w:rFonts w:ascii="Arial" w:hAnsi="Arial"/>
        </w:rPr>
      </w:pPr>
    </w:p>
    <w:p w14:paraId="306D5944" w14:textId="77777777" w:rsidR="0068664C" w:rsidRDefault="0068664C" w:rsidP="00495C6E">
      <w:pPr>
        <w:tabs>
          <w:tab w:val="left" w:pos="1418"/>
          <w:tab w:val="left" w:pos="2127"/>
          <w:tab w:val="left" w:pos="3261"/>
          <w:tab w:val="left" w:pos="3828"/>
          <w:tab w:val="left" w:pos="6237"/>
          <w:tab w:val="right" w:pos="9639"/>
        </w:tabs>
        <w:rPr>
          <w:rFonts w:ascii="Arial" w:hAnsi="Arial"/>
        </w:rPr>
      </w:pPr>
    </w:p>
    <w:p w14:paraId="3FF076E2" w14:textId="551C2231" w:rsidR="00495C6E" w:rsidRDefault="00495C6E" w:rsidP="00495C6E">
      <w:pPr>
        <w:tabs>
          <w:tab w:val="left" w:pos="1418"/>
          <w:tab w:val="left" w:pos="2127"/>
          <w:tab w:val="left" w:pos="3261"/>
          <w:tab w:val="left" w:pos="3828"/>
          <w:tab w:val="left" w:pos="6237"/>
          <w:tab w:val="right" w:pos="9639"/>
        </w:tabs>
        <w:rPr>
          <w:rFonts w:ascii="Arial" w:hAnsi="Arial"/>
        </w:rPr>
      </w:pPr>
    </w:p>
    <w:p w14:paraId="22A66DA8" w14:textId="77777777" w:rsidR="00495C6E" w:rsidRPr="00495C6E" w:rsidRDefault="00495C6E" w:rsidP="00495C6E">
      <w:pPr>
        <w:tabs>
          <w:tab w:val="left" w:pos="1418"/>
          <w:tab w:val="left" w:pos="2127"/>
          <w:tab w:val="left" w:pos="3261"/>
          <w:tab w:val="left" w:pos="3828"/>
          <w:tab w:val="left" w:pos="6237"/>
          <w:tab w:val="right" w:pos="9639"/>
        </w:tabs>
        <w:rPr>
          <w:rFonts w:ascii="Arial" w:hAnsi="Arial"/>
        </w:rPr>
      </w:pPr>
    </w:p>
    <w:p w14:paraId="2A20D4FF" w14:textId="4898111B" w:rsidR="006B7AA6" w:rsidRDefault="006B7AA6" w:rsidP="00880255">
      <w:pPr>
        <w:tabs>
          <w:tab w:val="left" w:pos="1418"/>
          <w:tab w:val="left" w:pos="2127"/>
          <w:tab w:val="left" w:pos="3261"/>
          <w:tab w:val="left" w:pos="3828"/>
          <w:tab w:val="left" w:pos="6237"/>
          <w:tab w:val="right" w:pos="9639"/>
        </w:tabs>
        <w:rPr>
          <w:rFonts w:ascii="Arial" w:hAnsi="Arial"/>
        </w:rPr>
      </w:pPr>
    </w:p>
    <w:p w14:paraId="0CD503D1" w14:textId="63001595" w:rsidR="006B7AA6" w:rsidRDefault="006B7AA6" w:rsidP="00880255">
      <w:pPr>
        <w:tabs>
          <w:tab w:val="left" w:pos="1418"/>
          <w:tab w:val="left" w:pos="2127"/>
          <w:tab w:val="left" w:pos="3261"/>
          <w:tab w:val="left" w:pos="3828"/>
          <w:tab w:val="left" w:pos="6237"/>
          <w:tab w:val="right" w:pos="9639"/>
        </w:tabs>
        <w:rPr>
          <w:rFonts w:ascii="Arial" w:hAnsi="Arial"/>
        </w:rPr>
      </w:pPr>
    </w:p>
    <w:p w14:paraId="1548D8DD" w14:textId="26B440B2" w:rsidR="006B7AA6" w:rsidRDefault="006B7AA6" w:rsidP="00880255">
      <w:pPr>
        <w:tabs>
          <w:tab w:val="left" w:pos="1418"/>
          <w:tab w:val="left" w:pos="2127"/>
          <w:tab w:val="left" w:pos="3261"/>
          <w:tab w:val="left" w:pos="3828"/>
          <w:tab w:val="left" w:pos="6237"/>
          <w:tab w:val="right" w:pos="9639"/>
        </w:tabs>
        <w:rPr>
          <w:rFonts w:ascii="Arial" w:hAnsi="Arial"/>
        </w:rPr>
      </w:pPr>
    </w:p>
    <w:p w14:paraId="6C22BF28" w14:textId="0C0C6136" w:rsidR="006B7AA6" w:rsidRDefault="006B7AA6" w:rsidP="00880255">
      <w:pPr>
        <w:tabs>
          <w:tab w:val="left" w:pos="1418"/>
          <w:tab w:val="left" w:pos="2127"/>
          <w:tab w:val="left" w:pos="3261"/>
          <w:tab w:val="left" w:pos="3828"/>
          <w:tab w:val="left" w:pos="6237"/>
          <w:tab w:val="right" w:pos="9639"/>
        </w:tabs>
        <w:rPr>
          <w:rFonts w:ascii="Arial" w:hAnsi="Arial"/>
        </w:rPr>
      </w:pPr>
    </w:p>
    <w:p w14:paraId="51FA1BE0" w14:textId="030C3041" w:rsidR="006B7AA6" w:rsidRDefault="006B7AA6" w:rsidP="00880255">
      <w:pPr>
        <w:tabs>
          <w:tab w:val="left" w:pos="1418"/>
          <w:tab w:val="left" w:pos="2127"/>
          <w:tab w:val="left" w:pos="3261"/>
          <w:tab w:val="left" w:pos="3828"/>
          <w:tab w:val="left" w:pos="6237"/>
          <w:tab w:val="right" w:pos="9639"/>
        </w:tabs>
        <w:rPr>
          <w:rFonts w:ascii="Arial" w:hAnsi="Arial"/>
        </w:rPr>
      </w:pPr>
    </w:p>
    <w:p w14:paraId="05A3D2DB" w14:textId="78DCD999" w:rsidR="006B7AA6" w:rsidRDefault="006B7AA6" w:rsidP="00880255">
      <w:pPr>
        <w:tabs>
          <w:tab w:val="left" w:pos="1418"/>
          <w:tab w:val="left" w:pos="2127"/>
          <w:tab w:val="left" w:pos="3261"/>
          <w:tab w:val="left" w:pos="3828"/>
          <w:tab w:val="left" w:pos="6237"/>
          <w:tab w:val="right" w:pos="9639"/>
        </w:tabs>
        <w:rPr>
          <w:rFonts w:ascii="Arial" w:hAnsi="Arial"/>
        </w:rPr>
      </w:pPr>
    </w:p>
    <w:p w14:paraId="465C565A" w14:textId="5F69A35E" w:rsidR="006B7AA6" w:rsidRDefault="006B7AA6" w:rsidP="00880255">
      <w:pPr>
        <w:tabs>
          <w:tab w:val="left" w:pos="1418"/>
          <w:tab w:val="left" w:pos="2127"/>
          <w:tab w:val="left" w:pos="3261"/>
          <w:tab w:val="left" w:pos="3828"/>
          <w:tab w:val="left" w:pos="6237"/>
          <w:tab w:val="right" w:pos="9639"/>
        </w:tabs>
        <w:rPr>
          <w:rFonts w:ascii="Arial" w:hAnsi="Arial"/>
        </w:rPr>
      </w:pPr>
    </w:p>
    <w:p w14:paraId="3AB595A6" w14:textId="03DFA8F4" w:rsidR="001B7076" w:rsidRDefault="001B7076" w:rsidP="00880255">
      <w:pPr>
        <w:tabs>
          <w:tab w:val="left" w:pos="1418"/>
          <w:tab w:val="left" w:pos="2127"/>
          <w:tab w:val="left" w:pos="3261"/>
          <w:tab w:val="left" w:pos="3828"/>
          <w:tab w:val="left" w:pos="6237"/>
          <w:tab w:val="right" w:pos="9639"/>
        </w:tabs>
        <w:rPr>
          <w:rFonts w:ascii="Arial" w:hAnsi="Arial"/>
        </w:rPr>
      </w:pPr>
    </w:p>
    <w:p w14:paraId="3DFB5CC3" w14:textId="6F228652" w:rsidR="006B7AA6" w:rsidRDefault="006B7AA6" w:rsidP="00880255">
      <w:pPr>
        <w:tabs>
          <w:tab w:val="left" w:pos="1418"/>
          <w:tab w:val="left" w:pos="2127"/>
          <w:tab w:val="left" w:pos="3261"/>
          <w:tab w:val="left" w:pos="3828"/>
          <w:tab w:val="left" w:pos="6237"/>
          <w:tab w:val="right" w:pos="9639"/>
        </w:tabs>
        <w:rPr>
          <w:rFonts w:ascii="Arial" w:hAnsi="Arial"/>
        </w:rPr>
      </w:pPr>
    </w:p>
    <w:p w14:paraId="1A87DDB2" w14:textId="6950AA56" w:rsidR="006B7AA6" w:rsidRDefault="006B7AA6" w:rsidP="00880255">
      <w:pPr>
        <w:tabs>
          <w:tab w:val="left" w:pos="1418"/>
          <w:tab w:val="left" w:pos="2127"/>
          <w:tab w:val="left" w:pos="3261"/>
          <w:tab w:val="left" w:pos="3828"/>
          <w:tab w:val="left" w:pos="6237"/>
          <w:tab w:val="right" w:pos="9639"/>
        </w:tabs>
        <w:rPr>
          <w:rFonts w:ascii="Arial" w:hAnsi="Arial"/>
        </w:rPr>
      </w:pPr>
    </w:p>
    <w:p w14:paraId="04432861" w14:textId="7B2F64B3" w:rsidR="00680CAE" w:rsidRDefault="00680CAE" w:rsidP="009D7B1E">
      <w:pPr>
        <w:tabs>
          <w:tab w:val="left" w:pos="567"/>
          <w:tab w:val="left" w:pos="1418"/>
          <w:tab w:val="left" w:pos="2127"/>
          <w:tab w:val="left" w:pos="3261"/>
          <w:tab w:val="left" w:pos="3828"/>
          <w:tab w:val="left" w:pos="6237"/>
          <w:tab w:val="right" w:pos="9639"/>
        </w:tabs>
        <w:rPr>
          <w:rFonts w:ascii="Arial" w:hAnsi="Arial"/>
        </w:rPr>
      </w:pPr>
    </w:p>
    <w:p w14:paraId="51D447E5" w14:textId="77777777" w:rsidR="00680CAE" w:rsidRDefault="00680CAE" w:rsidP="00D72266">
      <w:pPr>
        <w:tabs>
          <w:tab w:val="left" w:pos="567"/>
          <w:tab w:val="left" w:pos="1418"/>
          <w:tab w:val="left" w:pos="2127"/>
          <w:tab w:val="left" w:pos="3261"/>
          <w:tab w:val="left" w:pos="3828"/>
          <w:tab w:val="left" w:pos="6237"/>
          <w:tab w:val="right" w:pos="9639"/>
        </w:tabs>
        <w:ind w:left="567"/>
        <w:rPr>
          <w:rFonts w:ascii="Arial" w:hAnsi="Arial"/>
        </w:rPr>
      </w:pPr>
    </w:p>
    <w:p w14:paraId="3149BDB9" w14:textId="77777777" w:rsidR="00C04040" w:rsidRDefault="00C04040">
      <w:pPr>
        <w:rPr>
          <w:rFonts w:ascii="Arial" w:hAnsi="Arial"/>
        </w:rPr>
      </w:pPr>
      <w:r>
        <w:rPr>
          <w:rFonts w:ascii="Arial" w:hAnsi="Arial"/>
        </w:rPr>
        <w:br w:type="page"/>
      </w:r>
    </w:p>
    <w:p w14:paraId="60C259D0" w14:textId="45801502" w:rsidR="00010F27" w:rsidRPr="00ED78DC" w:rsidRDefault="00010F27" w:rsidP="00010F27">
      <w:pPr>
        <w:tabs>
          <w:tab w:val="left" w:pos="567"/>
          <w:tab w:val="left" w:pos="1418"/>
          <w:tab w:val="left" w:pos="2127"/>
          <w:tab w:val="left" w:pos="3261"/>
          <w:tab w:val="left" w:pos="3828"/>
          <w:tab w:val="left" w:pos="6237"/>
          <w:tab w:val="right" w:pos="9639"/>
        </w:tabs>
        <w:rPr>
          <w:rFonts w:ascii="Arial" w:hAnsi="Arial"/>
          <w:b/>
        </w:rPr>
      </w:pPr>
      <w:r w:rsidRPr="00ED78DC">
        <w:rPr>
          <w:rFonts w:ascii="Arial" w:hAnsi="Arial"/>
          <w:b/>
        </w:rPr>
        <w:lastRenderedPageBreak/>
        <w:t xml:space="preserve">Question </w:t>
      </w:r>
      <w:r>
        <w:rPr>
          <w:rFonts w:ascii="Arial" w:hAnsi="Arial"/>
          <w:b/>
        </w:rPr>
        <w:t>4</w:t>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r>
      <w:r w:rsidRPr="00ED78DC">
        <w:rPr>
          <w:rFonts w:ascii="Arial" w:hAnsi="Arial"/>
          <w:b/>
        </w:rPr>
        <w:tab/>
        <w:t>(</w:t>
      </w:r>
      <w:r w:rsidR="002C7F34">
        <w:rPr>
          <w:rFonts w:ascii="Arial" w:hAnsi="Arial"/>
          <w:b/>
        </w:rPr>
        <w:t>13</w:t>
      </w:r>
      <w:r w:rsidRPr="00ED78DC">
        <w:rPr>
          <w:rFonts w:ascii="Arial" w:hAnsi="Arial"/>
          <w:b/>
        </w:rPr>
        <w:t xml:space="preserve"> marks)</w:t>
      </w:r>
    </w:p>
    <w:p w14:paraId="1AFC778E" w14:textId="77777777" w:rsidR="00010F27" w:rsidRDefault="00010F27" w:rsidP="00010F27">
      <w:pPr>
        <w:tabs>
          <w:tab w:val="left" w:pos="1418"/>
          <w:tab w:val="left" w:pos="2127"/>
          <w:tab w:val="left" w:pos="3261"/>
          <w:tab w:val="left" w:pos="3828"/>
          <w:tab w:val="left" w:pos="6237"/>
          <w:tab w:val="right" w:pos="9639"/>
        </w:tabs>
        <w:ind w:left="567" w:hanging="567"/>
        <w:rPr>
          <w:rFonts w:ascii="Arial" w:hAnsi="Arial"/>
        </w:rPr>
      </w:pPr>
    </w:p>
    <w:p w14:paraId="09C298F6" w14:textId="729F15E3" w:rsidR="0022455F" w:rsidRDefault="002C7F34" w:rsidP="0022455F">
      <w:pPr>
        <w:tabs>
          <w:tab w:val="left" w:pos="567"/>
          <w:tab w:val="left" w:pos="1418"/>
          <w:tab w:val="left" w:pos="2127"/>
          <w:tab w:val="left" w:pos="3261"/>
          <w:tab w:val="left" w:pos="3828"/>
          <w:tab w:val="left" w:pos="6237"/>
          <w:tab w:val="right" w:pos="9639"/>
        </w:tabs>
        <w:rPr>
          <w:rFonts w:ascii="Arial" w:hAnsi="Arial"/>
        </w:rPr>
      </w:pPr>
      <w:r>
        <w:rPr>
          <w:rFonts w:ascii="Arial" w:hAnsi="Arial"/>
        </w:rPr>
        <w:t>The diagram shows a 255 kg uniform concrete pole being lifted upright by means of a force (</w:t>
      </w:r>
      <w:r w:rsidRPr="002C7F34">
        <w:rPr>
          <w:rFonts w:ascii="Arial" w:hAnsi="Arial"/>
          <w:i/>
        </w:rPr>
        <w:t>T</w:t>
      </w:r>
      <w:r>
        <w:rPr>
          <w:rFonts w:ascii="Arial" w:hAnsi="Arial"/>
        </w:rPr>
        <w:t>) applied via a cable.  Assume that the reaction force of the ground is able to hold the bottom of the pole still.</w:t>
      </w:r>
    </w:p>
    <w:p w14:paraId="5C17A3DE" w14:textId="5E1D136F" w:rsidR="00EC5ACF" w:rsidRDefault="00EC5ACF" w:rsidP="0022455F">
      <w:pPr>
        <w:tabs>
          <w:tab w:val="left" w:pos="567"/>
          <w:tab w:val="left" w:pos="1418"/>
          <w:tab w:val="left" w:pos="2127"/>
          <w:tab w:val="left" w:pos="3261"/>
          <w:tab w:val="left" w:pos="3828"/>
          <w:tab w:val="left" w:pos="6237"/>
          <w:tab w:val="right" w:pos="9639"/>
        </w:tabs>
        <w:rPr>
          <w:rFonts w:ascii="Arial" w:hAnsi="Arial"/>
        </w:rPr>
      </w:pPr>
    </w:p>
    <w:p w14:paraId="1C7F5ED2" w14:textId="4D701863" w:rsidR="00EC5ACF" w:rsidRDefault="00EC5ACF" w:rsidP="0022455F">
      <w:pPr>
        <w:tabs>
          <w:tab w:val="left" w:pos="567"/>
          <w:tab w:val="left" w:pos="1418"/>
          <w:tab w:val="left" w:pos="2127"/>
          <w:tab w:val="left" w:pos="3261"/>
          <w:tab w:val="left" w:pos="3828"/>
          <w:tab w:val="left" w:pos="6237"/>
          <w:tab w:val="right" w:pos="9639"/>
        </w:tabs>
        <w:rPr>
          <w:rFonts w:ascii="Arial" w:hAnsi="Arial"/>
        </w:rPr>
      </w:pPr>
    </w:p>
    <w:p w14:paraId="6064616F" w14:textId="587E6B49" w:rsidR="00EC5ACF" w:rsidRDefault="005E3AA5" w:rsidP="005E3AA5">
      <w:pPr>
        <w:tabs>
          <w:tab w:val="left" w:pos="567"/>
          <w:tab w:val="left" w:pos="1418"/>
          <w:tab w:val="left" w:pos="2127"/>
          <w:tab w:val="left" w:pos="3261"/>
          <w:tab w:val="left" w:pos="3828"/>
          <w:tab w:val="left" w:pos="6237"/>
          <w:tab w:val="right" w:pos="9639"/>
        </w:tabs>
        <w:jc w:val="center"/>
        <w:rPr>
          <w:rFonts w:ascii="Arial" w:hAnsi="Arial"/>
        </w:rPr>
      </w:pPr>
      <w:r>
        <w:rPr>
          <w:rFonts w:ascii="Arial" w:hAnsi="Arial"/>
        </w:rPr>
        <w:object w:dxaOrig="6307" w:dyaOrig="5054" w14:anchorId="4B8DD3B7">
          <v:shape id="_x0000_i1027" type="#_x0000_t75" style="width:251.15pt;height:201.6pt" o:ole="">
            <v:imagedata r:id="rId12" o:title=""/>
          </v:shape>
          <o:OLEObject Type="Embed" ProgID="FXDraw.Graphic" ShapeID="_x0000_i1027" DrawAspect="Content" ObjectID="_1707639210" r:id="rId13"/>
        </w:object>
      </w:r>
    </w:p>
    <w:p w14:paraId="2F277F30" w14:textId="77777777" w:rsidR="00EC5ACF" w:rsidRDefault="00EC5ACF" w:rsidP="0022455F">
      <w:pPr>
        <w:tabs>
          <w:tab w:val="left" w:pos="567"/>
          <w:tab w:val="left" w:pos="1418"/>
          <w:tab w:val="left" w:pos="2127"/>
          <w:tab w:val="left" w:pos="3261"/>
          <w:tab w:val="left" w:pos="3828"/>
          <w:tab w:val="left" w:pos="6237"/>
          <w:tab w:val="right" w:pos="9639"/>
        </w:tabs>
        <w:rPr>
          <w:rFonts w:ascii="Arial" w:hAnsi="Arial"/>
        </w:rPr>
      </w:pPr>
    </w:p>
    <w:p w14:paraId="3187025A" w14:textId="7B2D83B4" w:rsidR="002C7F34" w:rsidRDefault="002C7F34" w:rsidP="0022455F">
      <w:pPr>
        <w:tabs>
          <w:tab w:val="left" w:pos="567"/>
          <w:tab w:val="left" w:pos="1418"/>
          <w:tab w:val="left" w:pos="2127"/>
          <w:tab w:val="left" w:pos="3261"/>
          <w:tab w:val="left" w:pos="3828"/>
          <w:tab w:val="left" w:pos="6237"/>
          <w:tab w:val="right" w:pos="9639"/>
        </w:tabs>
        <w:rPr>
          <w:rFonts w:ascii="Arial" w:hAnsi="Arial"/>
        </w:rPr>
      </w:pPr>
    </w:p>
    <w:p w14:paraId="1C229C82" w14:textId="3168AAD4" w:rsidR="002C7F34" w:rsidRDefault="002C7F34" w:rsidP="00EA4C96">
      <w:pPr>
        <w:pStyle w:val="ListParagraph"/>
        <w:numPr>
          <w:ilvl w:val="0"/>
          <w:numId w:val="4"/>
        </w:numPr>
        <w:tabs>
          <w:tab w:val="left" w:pos="1418"/>
          <w:tab w:val="left" w:pos="2127"/>
          <w:tab w:val="left" w:pos="3261"/>
          <w:tab w:val="left" w:pos="3828"/>
          <w:tab w:val="left" w:pos="6237"/>
          <w:tab w:val="right" w:pos="9639"/>
        </w:tabs>
        <w:ind w:hanging="720"/>
        <w:rPr>
          <w:rFonts w:ascii="Arial" w:hAnsi="Arial"/>
        </w:rPr>
      </w:pPr>
      <w:r>
        <w:rPr>
          <w:rFonts w:ascii="Arial" w:hAnsi="Arial"/>
        </w:rPr>
        <w:t>What is the tension (</w:t>
      </w:r>
      <w:r w:rsidRPr="002C7F34">
        <w:rPr>
          <w:rFonts w:ascii="Arial" w:hAnsi="Arial"/>
          <w:i/>
        </w:rPr>
        <w:t>T</w:t>
      </w:r>
      <w:r>
        <w:rPr>
          <w:rFonts w:ascii="Arial" w:hAnsi="Arial"/>
        </w:rPr>
        <w:t xml:space="preserve">) in the cable when </w:t>
      </w:r>
      <w:r w:rsidRPr="00773670">
        <w:rPr>
          <w:rFonts w:ascii="Arial" w:hAnsi="Arial"/>
          <w:i/>
        </w:rPr>
        <w:t>θ</w:t>
      </w:r>
      <w:r>
        <w:rPr>
          <w:rFonts w:ascii="Arial" w:hAnsi="Arial"/>
        </w:rPr>
        <w:t xml:space="preserve"> = 75.0°?</w:t>
      </w:r>
      <w:r w:rsidR="00773670">
        <w:rPr>
          <w:rFonts w:ascii="Arial" w:hAnsi="Arial"/>
        </w:rPr>
        <w:tab/>
      </w:r>
      <w:r w:rsidR="00773670">
        <w:rPr>
          <w:rFonts w:ascii="Arial" w:hAnsi="Arial"/>
        </w:rPr>
        <w:tab/>
        <w:t>[4]</w:t>
      </w:r>
    </w:p>
    <w:p w14:paraId="176E644E" w14:textId="01DE3E89" w:rsidR="00773670" w:rsidRDefault="00773670" w:rsidP="00773670">
      <w:pPr>
        <w:tabs>
          <w:tab w:val="left" w:pos="1418"/>
          <w:tab w:val="left" w:pos="2127"/>
          <w:tab w:val="left" w:pos="3261"/>
          <w:tab w:val="left" w:pos="3828"/>
          <w:tab w:val="left" w:pos="6237"/>
          <w:tab w:val="right" w:pos="9639"/>
        </w:tabs>
        <w:rPr>
          <w:rFonts w:ascii="Arial" w:hAnsi="Arial"/>
        </w:rPr>
      </w:pPr>
    </w:p>
    <w:p w14:paraId="4611B33C" w14:textId="48B6643B" w:rsidR="00773670" w:rsidRDefault="00773670" w:rsidP="00773670">
      <w:pPr>
        <w:tabs>
          <w:tab w:val="left" w:pos="1418"/>
          <w:tab w:val="left" w:pos="2127"/>
          <w:tab w:val="left" w:pos="3261"/>
          <w:tab w:val="left" w:pos="3828"/>
          <w:tab w:val="left" w:pos="6237"/>
          <w:tab w:val="right" w:pos="9639"/>
        </w:tabs>
        <w:rPr>
          <w:rFonts w:ascii="Arial" w:hAnsi="Arial"/>
        </w:rPr>
      </w:pPr>
    </w:p>
    <w:p w14:paraId="18300846" w14:textId="77777777" w:rsidR="00773670" w:rsidRPr="00773670" w:rsidRDefault="00773670" w:rsidP="00773670">
      <w:pPr>
        <w:tabs>
          <w:tab w:val="left" w:pos="1418"/>
          <w:tab w:val="left" w:pos="2127"/>
          <w:tab w:val="left" w:pos="3261"/>
          <w:tab w:val="left" w:pos="3828"/>
          <w:tab w:val="left" w:pos="6237"/>
          <w:tab w:val="right" w:pos="9639"/>
        </w:tabs>
        <w:rPr>
          <w:rFonts w:ascii="Arial" w:hAnsi="Arial"/>
        </w:rPr>
      </w:pPr>
    </w:p>
    <w:p w14:paraId="7D14E072" w14:textId="77777777" w:rsidR="00264593" w:rsidRDefault="00264593">
      <w:pPr>
        <w:rPr>
          <w:rFonts w:ascii="Arial" w:hAnsi="Arial"/>
        </w:rPr>
      </w:pPr>
      <w:r>
        <w:rPr>
          <w:rFonts w:ascii="Arial" w:hAnsi="Arial"/>
        </w:rPr>
        <w:br w:type="page"/>
      </w:r>
    </w:p>
    <w:p w14:paraId="3226CA88" w14:textId="413DDF77" w:rsidR="00773670" w:rsidRDefault="00773670" w:rsidP="00EA4C96">
      <w:pPr>
        <w:pStyle w:val="ListParagraph"/>
        <w:numPr>
          <w:ilvl w:val="0"/>
          <w:numId w:val="4"/>
        </w:numPr>
        <w:tabs>
          <w:tab w:val="left" w:pos="1418"/>
          <w:tab w:val="left" w:pos="2127"/>
          <w:tab w:val="left" w:pos="3261"/>
          <w:tab w:val="left" w:pos="3828"/>
          <w:tab w:val="left" w:pos="6237"/>
          <w:tab w:val="right" w:pos="9639"/>
        </w:tabs>
        <w:ind w:hanging="720"/>
        <w:rPr>
          <w:rFonts w:ascii="Arial" w:hAnsi="Arial"/>
        </w:rPr>
      </w:pPr>
      <w:r>
        <w:rPr>
          <w:rFonts w:ascii="Arial" w:hAnsi="Arial"/>
        </w:rPr>
        <w:lastRenderedPageBreak/>
        <w:t>What is the reacti</w:t>
      </w:r>
      <w:r w:rsidR="00F229D0">
        <w:rPr>
          <w:rFonts w:ascii="Arial" w:hAnsi="Arial"/>
        </w:rPr>
        <w:t>on force on the bottom of the po</w:t>
      </w:r>
      <w:r>
        <w:rPr>
          <w:rFonts w:ascii="Arial" w:hAnsi="Arial"/>
        </w:rPr>
        <w:t xml:space="preserve">le when </w:t>
      </w:r>
      <w:r w:rsidRPr="00773670">
        <w:rPr>
          <w:rFonts w:ascii="Arial" w:hAnsi="Arial"/>
          <w:i/>
        </w:rPr>
        <w:t>θ</w:t>
      </w:r>
      <w:r>
        <w:rPr>
          <w:rFonts w:ascii="Arial" w:hAnsi="Arial"/>
        </w:rPr>
        <w:t xml:space="preserve"> = 75.0°?</w:t>
      </w:r>
      <w:r>
        <w:rPr>
          <w:rFonts w:ascii="Arial" w:hAnsi="Arial"/>
        </w:rPr>
        <w:tab/>
        <w:t>[6]</w:t>
      </w:r>
    </w:p>
    <w:p w14:paraId="107F6152" w14:textId="605F0B2F" w:rsidR="00773670" w:rsidRDefault="00773670" w:rsidP="00773670">
      <w:pPr>
        <w:tabs>
          <w:tab w:val="left" w:pos="1418"/>
          <w:tab w:val="left" w:pos="2127"/>
          <w:tab w:val="left" w:pos="3261"/>
          <w:tab w:val="left" w:pos="3828"/>
          <w:tab w:val="left" w:pos="6237"/>
          <w:tab w:val="right" w:pos="9639"/>
        </w:tabs>
        <w:rPr>
          <w:rFonts w:ascii="Arial" w:hAnsi="Arial"/>
        </w:rPr>
      </w:pPr>
    </w:p>
    <w:p w14:paraId="393CFF0A" w14:textId="0A3954AD" w:rsidR="00773670" w:rsidRDefault="00773670" w:rsidP="00773670">
      <w:pPr>
        <w:tabs>
          <w:tab w:val="left" w:pos="1418"/>
          <w:tab w:val="left" w:pos="2127"/>
          <w:tab w:val="left" w:pos="3261"/>
          <w:tab w:val="left" w:pos="3828"/>
          <w:tab w:val="left" w:pos="6237"/>
          <w:tab w:val="right" w:pos="9639"/>
        </w:tabs>
        <w:rPr>
          <w:rFonts w:ascii="Arial" w:hAnsi="Arial"/>
        </w:rPr>
      </w:pPr>
    </w:p>
    <w:p w14:paraId="5472243F" w14:textId="0682CBF2" w:rsidR="00264593" w:rsidRDefault="00264593" w:rsidP="00773670">
      <w:pPr>
        <w:tabs>
          <w:tab w:val="left" w:pos="1418"/>
          <w:tab w:val="left" w:pos="2127"/>
          <w:tab w:val="left" w:pos="3261"/>
          <w:tab w:val="left" w:pos="3828"/>
          <w:tab w:val="left" w:pos="6237"/>
          <w:tab w:val="right" w:pos="9639"/>
        </w:tabs>
        <w:rPr>
          <w:rFonts w:ascii="Arial" w:hAnsi="Arial"/>
        </w:rPr>
      </w:pPr>
    </w:p>
    <w:p w14:paraId="62D6C91F" w14:textId="3B24DE63" w:rsidR="00264593" w:rsidRDefault="00264593" w:rsidP="00773670">
      <w:pPr>
        <w:tabs>
          <w:tab w:val="left" w:pos="1418"/>
          <w:tab w:val="left" w:pos="2127"/>
          <w:tab w:val="left" w:pos="3261"/>
          <w:tab w:val="left" w:pos="3828"/>
          <w:tab w:val="left" w:pos="6237"/>
          <w:tab w:val="right" w:pos="9639"/>
        </w:tabs>
        <w:rPr>
          <w:rFonts w:ascii="Arial" w:hAnsi="Arial"/>
        </w:rPr>
      </w:pPr>
    </w:p>
    <w:p w14:paraId="107442ED" w14:textId="1B8790AF" w:rsidR="00264593" w:rsidRDefault="00264593" w:rsidP="00773670">
      <w:pPr>
        <w:tabs>
          <w:tab w:val="left" w:pos="1418"/>
          <w:tab w:val="left" w:pos="2127"/>
          <w:tab w:val="left" w:pos="3261"/>
          <w:tab w:val="left" w:pos="3828"/>
          <w:tab w:val="left" w:pos="6237"/>
          <w:tab w:val="right" w:pos="9639"/>
        </w:tabs>
        <w:rPr>
          <w:rFonts w:ascii="Arial" w:hAnsi="Arial"/>
        </w:rPr>
      </w:pPr>
    </w:p>
    <w:p w14:paraId="3AC655ED" w14:textId="4CDE74F1" w:rsidR="00264593" w:rsidRDefault="00264593" w:rsidP="00773670">
      <w:pPr>
        <w:tabs>
          <w:tab w:val="left" w:pos="1418"/>
          <w:tab w:val="left" w:pos="2127"/>
          <w:tab w:val="left" w:pos="3261"/>
          <w:tab w:val="left" w:pos="3828"/>
          <w:tab w:val="left" w:pos="6237"/>
          <w:tab w:val="right" w:pos="9639"/>
        </w:tabs>
        <w:rPr>
          <w:rFonts w:ascii="Arial" w:hAnsi="Arial"/>
        </w:rPr>
      </w:pPr>
    </w:p>
    <w:p w14:paraId="0D39267C" w14:textId="2A23413B" w:rsidR="00264593" w:rsidRDefault="00264593" w:rsidP="00773670">
      <w:pPr>
        <w:tabs>
          <w:tab w:val="left" w:pos="1418"/>
          <w:tab w:val="left" w:pos="2127"/>
          <w:tab w:val="left" w:pos="3261"/>
          <w:tab w:val="left" w:pos="3828"/>
          <w:tab w:val="left" w:pos="6237"/>
          <w:tab w:val="right" w:pos="9639"/>
        </w:tabs>
        <w:rPr>
          <w:rFonts w:ascii="Arial" w:hAnsi="Arial"/>
        </w:rPr>
      </w:pPr>
    </w:p>
    <w:p w14:paraId="258A3865" w14:textId="578EF59A" w:rsidR="00264593" w:rsidRDefault="00264593" w:rsidP="00773670">
      <w:pPr>
        <w:tabs>
          <w:tab w:val="left" w:pos="1418"/>
          <w:tab w:val="left" w:pos="2127"/>
          <w:tab w:val="left" w:pos="3261"/>
          <w:tab w:val="left" w:pos="3828"/>
          <w:tab w:val="left" w:pos="6237"/>
          <w:tab w:val="right" w:pos="9639"/>
        </w:tabs>
        <w:rPr>
          <w:rFonts w:ascii="Arial" w:hAnsi="Arial"/>
        </w:rPr>
      </w:pPr>
    </w:p>
    <w:p w14:paraId="2270F17C" w14:textId="18DE8605" w:rsidR="00264593" w:rsidRDefault="00264593" w:rsidP="00773670">
      <w:pPr>
        <w:tabs>
          <w:tab w:val="left" w:pos="1418"/>
          <w:tab w:val="left" w:pos="2127"/>
          <w:tab w:val="left" w:pos="3261"/>
          <w:tab w:val="left" w:pos="3828"/>
          <w:tab w:val="left" w:pos="6237"/>
          <w:tab w:val="right" w:pos="9639"/>
        </w:tabs>
        <w:rPr>
          <w:rFonts w:ascii="Arial" w:hAnsi="Arial"/>
        </w:rPr>
      </w:pPr>
    </w:p>
    <w:p w14:paraId="2BC829C3" w14:textId="6F9F1BF6" w:rsidR="00264593" w:rsidRDefault="00264593" w:rsidP="00773670">
      <w:pPr>
        <w:tabs>
          <w:tab w:val="left" w:pos="1418"/>
          <w:tab w:val="left" w:pos="2127"/>
          <w:tab w:val="left" w:pos="3261"/>
          <w:tab w:val="left" w:pos="3828"/>
          <w:tab w:val="left" w:pos="6237"/>
          <w:tab w:val="right" w:pos="9639"/>
        </w:tabs>
        <w:rPr>
          <w:rFonts w:ascii="Arial" w:hAnsi="Arial"/>
        </w:rPr>
      </w:pPr>
    </w:p>
    <w:p w14:paraId="46009352" w14:textId="1EC6409C" w:rsidR="00264593" w:rsidRDefault="00264593" w:rsidP="00773670">
      <w:pPr>
        <w:tabs>
          <w:tab w:val="left" w:pos="1418"/>
          <w:tab w:val="left" w:pos="2127"/>
          <w:tab w:val="left" w:pos="3261"/>
          <w:tab w:val="left" w:pos="3828"/>
          <w:tab w:val="left" w:pos="6237"/>
          <w:tab w:val="right" w:pos="9639"/>
        </w:tabs>
        <w:rPr>
          <w:rFonts w:ascii="Arial" w:hAnsi="Arial"/>
        </w:rPr>
      </w:pPr>
    </w:p>
    <w:p w14:paraId="36A95439" w14:textId="0ADB7B99" w:rsidR="00264593" w:rsidRDefault="00264593" w:rsidP="00773670">
      <w:pPr>
        <w:tabs>
          <w:tab w:val="left" w:pos="1418"/>
          <w:tab w:val="left" w:pos="2127"/>
          <w:tab w:val="left" w:pos="3261"/>
          <w:tab w:val="left" w:pos="3828"/>
          <w:tab w:val="left" w:pos="6237"/>
          <w:tab w:val="right" w:pos="9639"/>
        </w:tabs>
        <w:rPr>
          <w:rFonts w:ascii="Arial" w:hAnsi="Arial"/>
        </w:rPr>
      </w:pPr>
    </w:p>
    <w:p w14:paraId="212165DD" w14:textId="773EC40A" w:rsidR="00264593" w:rsidRDefault="00264593" w:rsidP="00773670">
      <w:pPr>
        <w:tabs>
          <w:tab w:val="left" w:pos="1418"/>
          <w:tab w:val="left" w:pos="2127"/>
          <w:tab w:val="left" w:pos="3261"/>
          <w:tab w:val="left" w:pos="3828"/>
          <w:tab w:val="left" w:pos="6237"/>
          <w:tab w:val="right" w:pos="9639"/>
        </w:tabs>
        <w:rPr>
          <w:rFonts w:ascii="Arial" w:hAnsi="Arial"/>
        </w:rPr>
      </w:pPr>
    </w:p>
    <w:p w14:paraId="3DF39D82" w14:textId="6F426D07" w:rsidR="00264593" w:rsidRDefault="00264593" w:rsidP="00773670">
      <w:pPr>
        <w:tabs>
          <w:tab w:val="left" w:pos="1418"/>
          <w:tab w:val="left" w:pos="2127"/>
          <w:tab w:val="left" w:pos="3261"/>
          <w:tab w:val="left" w:pos="3828"/>
          <w:tab w:val="left" w:pos="6237"/>
          <w:tab w:val="right" w:pos="9639"/>
        </w:tabs>
        <w:rPr>
          <w:rFonts w:ascii="Arial" w:hAnsi="Arial"/>
        </w:rPr>
      </w:pPr>
    </w:p>
    <w:p w14:paraId="625DA6AE" w14:textId="735F58E4" w:rsidR="00264593" w:rsidRDefault="00264593" w:rsidP="00773670">
      <w:pPr>
        <w:tabs>
          <w:tab w:val="left" w:pos="1418"/>
          <w:tab w:val="left" w:pos="2127"/>
          <w:tab w:val="left" w:pos="3261"/>
          <w:tab w:val="left" w:pos="3828"/>
          <w:tab w:val="left" w:pos="6237"/>
          <w:tab w:val="right" w:pos="9639"/>
        </w:tabs>
        <w:rPr>
          <w:rFonts w:ascii="Arial" w:hAnsi="Arial"/>
        </w:rPr>
      </w:pPr>
    </w:p>
    <w:p w14:paraId="2BE20FDA" w14:textId="73B738C5" w:rsidR="00264593" w:rsidRDefault="00264593" w:rsidP="00773670">
      <w:pPr>
        <w:tabs>
          <w:tab w:val="left" w:pos="1418"/>
          <w:tab w:val="left" w:pos="2127"/>
          <w:tab w:val="left" w:pos="3261"/>
          <w:tab w:val="left" w:pos="3828"/>
          <w:tab w:val="left" w:pos="6237"/>
          <w:tab w:val="right" w:pos="9639"/>
        </w:tabs>
        <w:rPr>
          <w:rFonts w:ascii="Arial" w:hAnsi="Arial"/>
        </w:rPr>
      </w:pPr>
    </w:p>
    <w:p w14:paraId="5709D72D" w14:textId="2663585C" w:rsidR="00264593" w:rsidRDefault="00264593" w:rsidP="00773670">
      <w:pPr>
        <w:tabs>
          <w:tab w:val="left" w:pos="1418"/>
          <w:tab w:val="left" w:pos="2127"/>
          <w:tab w:val="left" w:pos="3261"/>
          <w:tab w:val="left" w:pos="3828"/>
          <w:tab w:val="left" w:pos="6237"/>
          <w:tab w:val="right" w:pos="9639"/>
        </w:tabs>
        <w:rPr>
          <w:rFonts w:ascii="Arial" w:hAnsi="Arial"/>
        </w:rPr>
      </w:pPr>
    </w:p>
    <w:p w14:paraId="4C418DEC" w14:textId="05D55A98" w:rsidR="00264593" w:rsidRDefault="00264593" w:rsidP="00773670">
      <w:pPr>
        <w:tabs>
          <w:tab w:val="left" w:pos="1418"/>
          <w:tab w:val="left" w:pos="2127"/>
          <w:tab w:val="left" w:pos="3261"/>
          <w:tab w:val="left" w:pos="3828"/>
          <w:tab w:val="left" w:pos="6237"/>
          <w:tab w:val="right" w:pos="9639"/>
        </w:tabs>
        <w:rPr>
          <w:rFonts w:ascii="Arial" w:hAnsi="Arial"/>
        </w:rPr>
      </w:pPr>
    </w:p>
    <w:p w14:paraId="6501298C" w14:textId="10E23E9C" w:rsidR="00264593" w:rsidRDefault="00264593" w:rsidP="00773670">
      <w:pPr>
        <w:tabs>
          <w:tab w:val="left" w:pos="1418"/>
          <w:tab w:val="left" w:pos="2127"/>
          <w:tab w:val="left" w:pos="3261"/>
          <w:tab w:val="left" w:pos="3828"/>
          <w:tab w:val="left" w:pos="6237"/>
          <w:tab w:val="right" w:pos="9639"/>
        </w:tabs>
        <w:rPr>
          <w:rFonts w:ascii="Arial" w:hAnsi="Arial"/>
        </w:rPr>
      </w:pPr>
    </w:p>
    <w:p w14:paraId="52889FC4" w14:textId="49DB0989" w:rsidR="00264593" w:rsidRDefault="00264593" w:rsidP="00773670">
      <w:pPr>
        <w:tabs>
          <w:tab w:val="left" w:pos="1418"/>
          <w:tab w:val="left" w:pos="2127"/>
          <w:tab w:val="left" w:pos="3261"/>
          <w:tab w:val="left" w:pos="3828"/>
          <w:tab w:val="left" w:pos="6237"/>
          <w:tab w:val="right" w:pos="9639"/>
        </w:tabs>
        <w:rPr>
          <w:rFonts w:ascii="Arial" w:hAnsi="Arial"/>
        </w:rPr>
      </w:pPr>
    </w:p>
    <w:p w14:paraId="7309B990" w14:textId="29BE100D" w:rsidR="00264593" w:rsidRDefault="00264593" w:rsidP="00773670">
      <w:pPr>
        <w:tabs>
          <w:tab w:val="left" w:pos="1418"/>
          <w:tab w:val="left" w:pos="2127"/>
          <w:tab w:val="left" w:pos="3261"/>
          <w:tab w:val="left" w:pos="3828"/>
          <w:tab w:val="left" w:pos="6237"/>
          <w:tab w:val="right" w:pos="9639"/>
        </w:tabs>
        <w:rPr>
          <w:rFonts w:ascii="Arial" w:hAnsi="Arial"/>
        </w:rPr>
      </w:pPr>
    </w:p>
    <w:p w14:paraId="7B7A912B" w14:textId="588CBE62" w:rsidR="00264593" w:rsidRDefault="00264593" w:rsidP="00773670">
      <w:pPr>
        <w:tabs>
          <w:tab w:val="left" w:pos="1418"/>
          <w:tab w:val="left" w:pos="2127"/>
          <w:tab w:val="left" w:pos="3261"/>
          <w:tab w:val="left" w:pos="3828"/>
          <w:tab w:val="left" w:pos="6237"/>
          <w:tab w:val="right" w:pos="9639"/>
        </w:tabs>
        <w:rPr>
          <w:rFonts w:ascii="Arial" w:hAnsi="Arial"/>
        </w:rPr>
      </w:pPr>
    </w:p>
    <w:p w14:paraId="2A70A506" w14:textId="5F1A6EAE" w:rsidR="00264593" w:rsidRDefault="00264593" w:rsidP="00773670">
      <w:pPr>
        <w:tabs>
          <w:tab w:val="left" w:pos="1418"/>
          <w:tab w:val="left" w:pos="2127"/>
          <w:tab w:val="left" w:pos="3261"/>
          <w:tab w:val="left" w:pos="3828"/>
          <w:tab w:val="left" w:pos="6237"/>
          <w:tab w:val="right" w:pos="9639"/>
        </w:tabs>
        <w:rPr>
          <w:rFonts w:ascii="Arial" w:hAnsi="Arial"/>
        </w:rPr>
      </w:pPr>
    </w:p>
    <w:p w14:paraId="1414E513" w14:textId="60BC779E" w:rsidR="00264593" w:rsidRDefault="00264593" w:rsidP="00773670">
      <w:pPr>
        <w:tabs>
          <w:tab w:val="left" w:pos="1418"/>
          <w:tab w:val="left" w:pos="2127"/>
          <w:tab w:val="left" w:pos="3261"/>
          <w:tab w:val="left" w:pos="3828"/>
          <w:tab w:val="left" w:pos="6237"/>
          <w:tab w:val="right" w:pos="9639"/>
        </w:tabs>
        <w:rPr>
          <w:rFonts w:ascii="Arial" w:hAnsi="Arial"/>
        </w:rPr>
      </w:pPr>
    </w:p>
    <w:p w14:paraId="3945DCD6" w14:textId="66D9D20C" w:rsidR="00264593" w:rsidRDefault="00264593" w:rsidP="00773670">
      <w:pPr>
        <w:tabs>
          <w:tab w:val="left" w:pos="1418"/>
          <w:tab w:val="left" w:pos="2127"/>
          <w:tab w:val="left" w:pos="3261"/>
          <w:tab w:val="left" w:pos="3828"/>
          <w:tab w:val="left" w:pos="6237"/>
          <w:tab w:val="right" w:pos="9639"/>
        </w:tabs>
        <w:rPr>
          <w:rFonts w:ascii="Arial" w:hAnsi="Arial"/>
        </w:rPr>
      </w:pPr>
    </w:p>
    <w:p w14:paraId="4D5C082D" w14:textId="6BE8C8F3" w:rsidR="00264593" w:rsidRDefault="00264593" w:rsidP="00773670">
      <w:pPr>
        <w:tabs>
          <w:tab w:val="left" w:pos="1418"/>
          <w:tab w:val="left" w:pos="2127"/>
          <w:tab w:val="left" w:pos="3261"/>
          <w:tab w:val="left" w:pos="3828"/>
          <w:tab w:val="left" w:pos="6237"/>
          <w:tab w:val="right" w:pos="9639"/>
        </w:tabs>
        <w:rPr>
          <w:rFonts w:ascii="Arial" w:hAnsi="Arial"/>
        </w:rPr>
      </w:pPr>
    </w:p>
    <w:p w14:paraId="5C72048B" w14:textId="24B53A97" w:rsidR="00264593" w:rsidRDefault="00264593" w:rsidP="00773670">
      <w:pPr>
        <w:tabs>
          <w:tab w:val="left" w:pos="1418"/>
          <w:tab w:val="left" w:pos="2127"/>
          <w:tab w:val="left" w:pos="3261"/>
          <w:tab w:val="left" w:pos="3828"/>
          <w:tab w:val="left" w:pos="6237"/>
          <w:tab w:val="right" w:pos="9639"/>
        </w:tabs>
        <w:rPr>
          <w:rFonts w:ascii="Arial" w:hAnsi="Arial"/>
        </w:rPr>
      </w:pPr>
    </w:p>
    <w:p w14:paraId="579583C7" w14:textId="7D0F3EF2" w:rsidR="00264593" w:rsidRDefault="00264593" w:rsidP="00773670">
      <w:pPr>
        <w:tabs>
          <w:tab w:val="left" w:pos="1418"/>
          <w:tab w:val="left" w:pos="2127"/>
          <w:tab w:val="left" w:pos="3261"/>
          <w:tab w:val="left" w:pos="3828"/>
          <w:tab w:val="left" w:pos="6237"/>
          <w:tab w:val="right" w:pos="9639"/>
        </w:tabs>
        <w:rPr>
          <w:rFonts w:ascii="Arial" w:hAnsi="Arial"/>
        </w:rPr>
      </w:pPr>
    </w:p>
    <w:p w14:paraId="4CEECC10" w14:textId="2FE61075" w:rsidR="00264593" w:rsidRDefault="00264593" w:rsidP="00773670">
      <w:pPr>
        <w:tabs>
          <w:tab w:val="left" w:pos="1418"/>
          <w:tab w:val="left" w:pos="2127"/>
          <w:tab w:val="left" w:pos="3261"/>
          <w:tab w:val="left" w:pos="3828"/>
          <w:tab w:val="left" w:pos="6237"/>
          <w:tab w:val="right" w:pos="9639"/>
        </w:tabs>
        <w:rPr>
          <w:rFonts w:ascii="Arial" w:hAnsi="Arial"/>
        </w:rPr>
      </w:pPr>
    </w:p>
    <w:p w14:paraId="28121DE4" w14:textId="77777777" w:rsidR="00264593" w:rsidRDefault="00264593" w:rsidP="00773670">
      <w:pPr>
        <w:tabs>
          <w:tab w:val="left" w:pos="1418"/>
          <w:tab w:val="left" w:pos="2127"/>
          <w:tab w:val="left" w:pos="3261"/>
          <w:tab w:val="left" w:pos="3828"/>
          <w:tab w:val="left" w:pos="6237"/>
          <w:tab w:val="right" w:pos="9639"/>
        </w:tabs>
        <w:rPr>
          <w:rFonts w:ascii="Arial" w:hAnsi="Arial"/>
        </w:rPr>
      </w:pPr>
    </w:p>
    <w:p w14:paraId="5A31BCBE" w14:textId="77777777" w:rsidR="00773670" w:rsidRPr="00773670" w:rsidRDefault="00773670" w:rsidP="00773670">
      <w:pPr>
        <w:tabs>
          <w:tab w:val="left" w:pos="1418"/>
          <w:tab w:val="left" w:pos="2127"/>
          <w:tab w:val="left" w:pos="3261"/>
          <w:tab w:val="left" w:pos="3828"/>
          <w:tab w:val="left" w:pos="6237"/>
          <w:tab w:val="right" w:pos="9639"/>
        </w:tabs>
        <w:rPr>
          <w:rFonts w:ascii="Arial" w:hAnsi="Arial"/>
        </w:rPr>
      </w:pPr>
    </w:p>
    <w:p w14:paraId="35140812" w14:textId="1526ABC1" w:rsidR="00773670" w:rsidRDefault="00773670" w:rsidP="00EA4C96">
      <w:pPr>
        <w:pStyle w:val="ListParagraph"/>
        <w:numPr>
          <w:ilvl w:val="0"/>
          <w:numId w:val="4"/>
        </w:numPr>
        <w:tabs>
          <w:tab w:val="left" w:pos="1418"/>
          <w:tab w:val="left" w:pos="2127"/>
          <w:tab w:val="left" w:pos="3261"/>
          <w:tab w:val="left" w:pos="3828"/>
          <w:tab w:val="left" w:pos="6237"/>
          <w:tab w:val="right" w:pos="9639"/>
        </w:tabs>
        <w:ind w:hanging="720"/>
        <w:rPr>
          <w:rFonts w:ascii="Arial" w:hAnsi="Arial"/>
        </w:rPr>
      </w:pPr>
      <w:r>
        <w:rPr>
          <w:rFonts w:ascii="Arial" w:hAnsi="Arial"/>
        </w:rPr>
        <w:t xml:space="preserve">What value of </w:t>
      </w:r>
      <w:r w:rsidRPr="00773670">
        <w:rPr>
          <w:rFonts w:ascii="Arial" w:hAnsi="Arial"/>
          <w:i/>
        </w:rPr>
        <w:t>θ</w:t>
      </w:r>
      <w:r>
        <w:rPr>
          <w:rFonts w:ascii="Arial" w:hAnsi="Arial"/>
        </w:rPr>
        <w:t xml:space="preserve"> is least likely to cause the cable to break when the pole is in the position shown?  Why?</w:t>
      </w:r>
      <w:r>
        <w:rPr>
          <w:rFonts w:ascii="Arial" w:hAnsi="Arial"/>
        </w:rPr>
        <w:tab/>
      </w:r>
      <w:r>
        <w:rPr>
          <w:rFonts w:ascii="Arial" w:hAnsi="Arial"/>
        </w:rPr>
        <w:tab/>
      </w:r>
      <w:r>
        <w:rPr>
          <w:rFonts w:ascii="Arial" w:hAnsi="Arial"/>
        </w:rPr>
        <w:tab/>
      </w:r>
      <w:r>
        <w:rPr>
          <w:rFonts w:ascii="Arial" w:hAnsi="Arial"/>
        </w:rPr>
        <w:tab/>
        <w:t>[3]</w:t>
      </w:r>
    </w:p>
    <w:p w14:paraId="0797D4EC" w14:textId="58854DAA" w:rsidR="00773670" w:rsidRDefault="00773670" w:rsidP="00773670">
      <w:pPr>
        <w:tabs>
          <w:tab w:val="left" w:pos="1418"/>
          <w:tab w:val="left" w:pos="2127"/>
          <w:tab w:val="left" w:pos="3261"/>
          <w:tab w:val="left" w:pos="3828"/>
          <w:tab w:val="left" w:pos="6237"/>
          <w:tab w:val="right" w:pos="9639"/>
        </w:tabs>
        <w:rPr>
          <w:rFonts w:ascii="Arial" w:hAnsi="Arial"/>
        </w:rPr>
      </w:pPr>
    </w:p>
    <w:p w14:paraId="0D016627" w14:textId="1B1003BD" w:rsidR="00773670" w:rsidRDefault="00773670" w:rsidP="00773670">
      <w:pPr>
        <w:tabs>
          <w:tab w:val="left" w:pos="1418"/>
          <w:tab w:val="left" w:pos="2127"/>
          <w:tab w:val="left" w:pos="3261"/>
          <w:tab w:val="left" w:pos="3828"/>
          <w:tab w:val="left" w:pos="6237"/>
          <w:tab w:val="right" w:pos="9639"/>
        </w:tabs>
        <w:rPr>
          <w:rFonts w:ascii="Arial" w:hAnsi="Arial"/>
        </w:rPr>
      </w:pPr>
    </w:p>
    <w:p w14:paraId="506C21B5" w14:textId="77777777" w:rsidR="00773670" w:rsidRPr="00773670" w:rsidRDefault="00773670" w:rsidP="00773670">
      <w:pPr>
        <w:tabs>
          <w:tab w:val="left" w:pos="1418"/>
          <w:tab w:val="left" w:pos="2127"/>
          <w:tab w:val="left" w:pos="3261"/>
          <w:tab w:val="left" w:pos="3828"/>
          <w:tab w:val="left" w:pos="6237"/>
          <w:tab w:val="right" w:pos="9639"/>
        </w:tabs>
        <w:rPr>
          <w:rFonts w:ascii="Arial" w:hAnsi="Arial"/>
        </w:rPr>
      </w:pPr>
    </w:p>
    <w:p w14:paraId="230134CA" w14:textId="2A86CE91" w:rsidR="003477EA" w:rsidRDefault="003477EA" w:rsidP="00010F27">
      <w:pPr>
        <w:tabs>
          <w:tab w:val="left" w:pos="567"/>
          <w:tab w:val="left" w:pos="1418"/>
          <w:tab w:val="left" w:pos="2127"/>
          <w:tab w:val="left" w:pos="3261"/>
          <w:tab w:val="left" w:pos="3828"/>
          <w:tab w:val="left" w:pos="6237"/>
          <w:tab w:val="right" w:pos="9639"/>
        </w:tabs>
        <w:rPr>
          <w:rFonts w:ascii="Arial" w:hAnsi="Arial"/>
        </w:rPr>
      </w:pPr>
    </w:p>
    <w:p w14:paraId="10AF49A0" w14:textId="08511CFF" w:rsidR="003477EA" w:rsidRDefault="003477EA" w:rsidP="00010F27">
      <w:pPr>
        <w:tabs>
          <w:tab w:val="left" w:pos="567"/>
          <w:tab w:val="left" w:pos="1418"/>
          <w:tab w:val="left" w:pos="2127"/>
          <w:tab w:val="left" w:pos="3261"/>
          <w:tab w:val="left" w:pos="3828"/>
          <w:tab w:val="left" w:pos="6237"/>
          <w:tab w:val="right" w:pos="9639"/>
        </w:tabs>
        <w:rPr>
          <w:rFonts w:ascii="Arial" w:hAnsi="Arial"/>
        </w:rPr>
      </w:pPr>
    </w:p>
    <w:p w14:paraId="2AD21032" w14:textId="3BA893DC" w:rsidR="003477EA" w:rsidRDefault="003477EA" w:rsidP="00010F27">
      <w:pPr>
        <w:tabs>
          <w:tab w:val="left" w:pos="567"/>
          <w:tab w:val="left" w:pos="1418"/>
          <w:tab w:val="left" w:pos="2127"/>
          <w:tab w:val="left" w:pos="3261"/>
          <w:tab w:val="left" w:pos="3828"/>
          <w:tab w:val="left" w:pos="6237"/>
          <w:tab w:val="right" w:pos="9639"/>
        </w:tabs>
        <w:rPr>
          <w:rFonts w:ascii="Arial" w:hAnsi="Arial"/>
        </w:rPr>
      </w:pPr>
    </w:p>
    <w:p w14:paraId="4D3D3AA2" w14:textId="13AD0C88" w:rsidR="003477EA" w:rsidRDefault="003477EA" w:rsidP="00010F27">
      <w:pPr>
        <w:tabs>
          <w:tab w:val="left" w:pos="567"/>
          <w:tab w:val="left" w:pos="1418"/>
          <w:tab w:val="left" w:pos="2127"/>
          <w:tab w:val="left" w:pos="3261"/>
          <w:tab w:val="left" w:pos="3828"/>
          <w:tab w:val="left" w:pos="6237"/>
          <w:tab w:val="right" w:pos="9639"/>
        </w:tabs>
        <w:rPr>
          <w:rFonts w:ascii="Arial" w:hAnsi="Arial"/>
        </w:rPr>
      </w:pPr>
    </w:p>
    <w:p w14:paraId="70C66B8F" w14:textId="4A5CA17D" w:rsidR="00264593" w:rsidRDefault="00264593" w:rsidP="00010F27">
      <w:pPr>
        <w:tabs>
          <w:tab w:val="left" w:pos="567"/>
          <w:tab w:val="left" w:pos="1418"/>
          <w:tab w:val="left" w:pos="2127"/>
          <w:tab w:val="left" w:pos="3261"/>
          <w:tab w:val="left" w:pos="3828"/>
          <w:tab w:val="left" w:pos="6237"/>
          <w:tab w:val="right" w:pos="9639"/>
        </w:tabs>
        <w:rPr>
          <w:rFonts w:ascii="Arial" w:hAnsi="Arial"/>
        </w:rPr>
      </w:pPr>
    </w:p>
    <w:p w14:paraId="5EAC140C" w14:textId="77777777" w:rsidR="00264593" w:rsidRDefault="00264593" w:rsidP="00010F27">
      <w:pPr>
        <w:tabs>
          <w:tab w:val="left" w:pos="567"/>
          <w:tab w:val="left" w:pos="1418"/>
          <w:tab w:val="left" w:pos="2127"/>
          <w:tab w:val="left" w:pos="3261"/>
          <w:tab w:val="left" w:pos="3828"/>
          <w:tab w:val="left" w:pos="6237"/>
          <w:tab w:val="right" w:pos="9639"/>
        </w:tabs>
        <w:rPr>
          <w:rFonts w:ascii="Arial" w:hAnsi="Arial"/>
        </w:rPr>
      </w:pPr>
    </w:p>
    <w:p w14:paraId="4992EAA4" w14:textId="50FBBA67" w:rsidR="00690680" w:rsidRDefault="00690680" w:rsidP="00010F27">
      <w:pPr>
        <w:tabs>
          <w:tab w:val="left" w:pos="567"/>
          <w:tab w:val="left" w:pos="1418"/>
          <w:tab w:val="left" w:pos="2127"/>
          <w:tab w:val="left" w:pos="3261"/>
          <w:tab w:val="left" w:pos="3828"/>
          <w:tab w:val="left" w:pos="6237"/>
          <w:tab w:val="right" w:pos="9639"/>
        </w:tabs>
        <w:rPr>
          <w:rFonts w:ascii="Arial" w:hAnsi="Arial"/>
        </w:rPr>
      </w:pPr>
    </w:p>
    <w:p w14:paraId="642ACEF8" w14:textId="78D1B2A2" w:rsidR="001B1D71" w:rsidRDefault="001B1D71" w:rsidP="00010F27">
      <w:pPr>
        <w:tabs>
          <w:tab w:val="left" w:pos="567"/>
          <w:tab w:val="left" w:pos="1418"/>
          <w:tab w:val="left" w:pos="2127"/>
          <w:tab w:val="left" w:pos="3261"/>
          <w:tab w:val="left" w:pos="3828"/>
          <w:tab w:val="left" w:pos="6237"/>
          <w:tab w:val="right" w:pos="9639"/>
        </w:tabs>
        <w:rPr>
          <w:rFonts w:ascii="Arial" w:hAnsi="Arial"/>
        </w:rPr>
      </w:pPr>
    </w:p>
    <w:p w14:paraId="1FBEE511" w14:textId="56592A78" w:rsidR="001B1D71" w:rsidRDefault="001B1D71" w:rsidP="00010F27">
      <w:pPr>
        <w:tabs>
          <w:tab w:val="left" w:pos="567"/>
          <w:tab w:val="left" w:pos="1418"/>
          <w:tab w:val="left" w:pos="2127"/>
          <w:tab w:val="left" w:pos="3261"/>
          <w:tab w:val="left" w:pos="3828"/>
          <w:tab w:val="left" w:pos="6237"/>
          <w:tab w:val="right" w:pos="9639"/>
        </w:tabs>
        <w:rPr>
          <w:rFonts w:ascii="Arial" w:hAnsi="Arial"/>
        </w:rPr>
      </w:pPr>
    </w:p>
    <w:p w14:paraId="35BF321C" w14:textId="47D3F0F5" w:rsidR="001B1D71" w:rsidRDefault="001B1D71" w:rsidP="00010F27">
      <w:pPr>
        <w:tabs>
          <w:tab w:val="left" w:pos="567"/>
          <w:tab w:val="left" w:pos="1418"/>
          <w:tab w:val="left" w:pos="2127"/>
          <w:tab w:val="left" w:pos="3261"/>
          <w:tab w:val="left" w:pos="3828"/>
          <w:tab w:val="left" w:pos="6237"/>
          <w:tab w:val="right" w:pos="9639"/>
        </w:tabs>
        <w:rPr>
          <w:rFonts w:ascii="Arial" w:hAnsi="Arial"/>
        </w:rPr>
      </w:pPr>
    </w:p>
    <w:p w14:paraId="28CFAFB0" w14:textId="0FA90163" w:rsidR="001B1D71" w:rsidRDefault="001B1D71" w:rsidP="00010F27">
      <w:pPr>
        <w:tabs>
          <w:tab w:val="left" w:pos="567"/>
          <w:tab w:val="left" w:pos="1418"/>
          <w:tab w:val="left" w:pos="2127"/>
          <w:tab w:val="left" w:pos="3261"/>
          <w:tab w:val="left" w:pos="3828"/>
          <w:tab w:val="left" w:pos="6237"/>
          <w:tab w:val="right" w:pos="9639"/>
        </w:tabs>
        <w:rPr>
          <w:rFonts w:ascii="Arial" w:hAnsi="Arial"/>
        </w:rPr>
      </w:pPr>
    </w:p>
    <w:p w14:paraId="61A6FF8A" w14:textId="46AB851D" w:rsidR="001B1D71" w:rsidRDefault="001B1D71" w:rsidP="00010F27">
      <w:pPr>
        <w:tabs>
          <w:tab w:val="left" w:pos="567"/>
          <w:tab w:val="left" w:pos="1418"/>
          <w:tab w:val="left" w:pos="2127"/>
          <w:tab w:val="left" w:pos="3261"/>
          <w:tab w:val="left" w:pos="3828"/>
          <w:tab w:val="left" w:pos="6237"/>
          <w:tab w:val="right" w:pos="9639"/>
        </w:tabs>
        <w:rPr>
          <w:rFonts w:ascii="Arial" w:hAnsi="Arial"/>
        </w:rPr>
      </w:pPr>
    </w:p>
    <w:p w14:paraId="3D1E8B3E" w14:textId="77777777" w:rsidR="001B1D71" w:rsidRDefault="001B1D71" w:rsidP="00010F27">
      <w:pPr>
        <w:tabs>
          <w:tab w:val="left" w:pos="567"/>
          <w:tab w:val="left" w:pos="1418"/>
          <w:tab w:val="left" w:pos="2127"/>
          <w:tab w:val="left" w:pos="3261"/>
          <w:tab w:val="left" w:pos="3828"/>
          <w:tab w:val="left" w:pos="6237"/>
          <w:tab w:val="right" w:pos="9639"/>
        </w:tabs>
        <w:rPr>
          <w:rFonts w:ascii="Arial" w:hAnsi="Arial"/>
        </w:rPr>
      </w:pPr>
    </w:p>
    <w:p w14:paraId="46B38596" w14:textId="1A31932E" w:rsidR="00EC306F" w:rsidRDefault="00EC306F" w:rsidP="00010F27">
      <w:pPr>
        <w:tabs>
          <w:tab w:val="left" w:pos="567"/>
          <w:tab w:val="left" w:pos="1418"/>
          <w:tab w:val="left" w:pos="2127"/>
          <w:tab w:val="left" w:pos="3261"/>
          <w:tab w:val="left" w:pos="3828"/>
          <w:tab w:val="left" w:pos="6237"/>
          <w:tab w:val="right" w:pos="9639"/>
        </w:tabs>
        <w:rPr>
          <w:rFonts w:ascii="Arial" w:hAnsi="Arial"/>
        </w:rPr>
      </w:pPr>
    </w:p>
    <w:p w14:paraId="7AE80CD2" w14:textId="77777777" w:rsidR="00EC306F" w:rsidRDefault="00EC306F" w:rsidP="00010F27">
      <w:pPr>
        <w:tabs>
          <w:tab w:val="left" w:pos="567"/>
          <w:tab w:val="left" w:pos="1418"/>
          <w:tab w:val="left" w:pos="2127"/>
          <w:tab w:val="left" w:pos="3261"/>
          <w:tab w:val="left" w:pos="3828"/>
          <w:tab w:val="left" w:pos="6237"/>
          <w:tab w:val="right" w:pos="9639"/>
        </w:tabs>
        <w:rPr>
          <w:rFonts w:ascii="Arial" w:hAnsi="Arial"/>
        </w:rPr>
      </w:pPr>
    </w:p>
    <w:p w14:paraId="03F5BC38" w14:textId="115B78D1" w:rsidR="00BB725B" w:rsidRPr="00E05C86" w:rsidRDefault="00264593" w:rsidP="00E05C86">
      <w:pPr>
        <w:jc w:val="center"/>
        <w:rPr>
          <w:rFonts w:ascii="Arial" w:hAnsi="Arial"/>
          <w:szCs w:val="26"/>
          <w:lang w:val="en-AU"/>
        </w:rPr>
      </w:pPr>
      <w:r w:rsidRPr="008C2B17">
        <w:rPr>
          <w:rFonts w:ascii="Arial" w:hAnsi="Arial"/>
          <w:i/>
        </w:rPr>
        <w:t>- End of Questions -</w:t>
      </w:r>
    </w:p>
    <w:sectPr w:rsidR="00BB725B" w:rsidRPr="00E05C86" w:rsidSect="007D154B">
      <w:footerReference w:type="default" r:id="rId14"/>
      <w:endnotePr>
        <w:numFmt w:val="decimal"/>
      </w:endnotePr>
      <w:pgSz w:w="11907" w:h="16840" w:code="9"/>
      <w:pgMar w:top="851"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81370" w14:textId="77777777" w:rsidR="00943F06" w:rsidRDefault="00943F06">
      <w:r>
        <w:separator/>
      </w:r>
    </w:p>
  </w:endnote>
  <w:endnote w:type="continuationSeparator" w:id="0">
    <w:p w14:paraId="183EDC1F" w14:textId="77777777" w:rsidR="00943F06" w:rsidRDefault="00943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F0FF0D" w14:textId="13222E81" w:rsidR="00F02574" w:rsidRPr="00DB6E3A" w:rsidRDefault="00F02574" w:rsidP="00A47251">
    <w:pPr>
      <w:pStyle w:val="Footer"/>
      <w:jc w:val="center"/>
      <w:rPr>
        <w:rFonts w:ascii="Arial" w:hAnsi="Arial"/>
      </w:rPr>
    </w:pPr>
    <w:r w:rsidRPr="00DB6E3A">
      <w:rPr>
        <w:rStyle w:val="PageNumber"/>
        <w:rFonts w:ascii="Arial" w:hAnsi="Arial"/>
      </w:rPr>
      <w:t xml:space="preserve">- </w:t>
    </w:r>
    <w:r w:rsidRPr="00DB6E3A">
      <w:rPr>
        <w:rStyle w:val="PageNumber"/>
        <w:rFonts w:ascii="Arial" w:hAnsi="Arial"/>
      </w:rPr>
      <w:fldChar w:fldCharType="begin"/>
    </w:r>
    <w:r w:rsidRPr="00DB6E3A">
      <w:rPr>
        <w:rStyle w:val="PageNumber"/>
        <w:rFonts w:ascii="Arial" w:hAnsi="Arial"/>
      </w:rPr>
      <w:instrText xml:space="preserve"> PAGE </w:instrText>
    </w:r>
    <w:r w:rsidRPr="00DB6E3A">
      <w:rPr>
        <w:rStyle w:val="PageNumber"/>
        <w:rFonts w:ascii="Arial" w:hAnsi="Arial"/>
      </w:rPr>
      <w:fldChar w:fldCharType="separate"/>
    </w:r>
    <w:r w:rsidR="001E5466">
      <w:rPr>
        <w:rStyle w:val="PageNumber"/>
        <w:rFonts w:ascii="Arial" w:hAnsi="Arial"/>
        <w:noProof/>
      </w:rPr>
      <w:t>2</w:t>
    </w:r>
    <w:r w:rsidRPr="00DB6E3A">
      <w:rPr>
        <w:rStyle w:val="PageNumber"/>
        <w:rFonts w:ascii="Arial" w:hAnsi="Arial"/>
      </w:rPr>
      <w:fldChar w:fldCharType="end"/>
    </w:r>
    <w:r w:rsidRPr="00DB6E3A">
      <w:rPr>
        <w:rStyle w:val="PageNumber"/>
        <w:rFonts w:ascii="Arial" w:hAnsi="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57B3A" w14:textId="77777777" w:rsidR="00943F06" w:rsidRDefault="00943F06">
      <w:r>
        <w:separator/>
      </w:r>
    </w:p>
  </w:footnote>
  <w:footnote w:type="continuationSeparator" w:id="0">
    <w:p w14:paraId="78FB66E9" w14:textId="77777777" w:rsidR="00943F06" w:rsidRDefault="00943F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7249B"/>
    <w:multiLevelType w:val="hybridMultilevel"/>
    <w:tmpl w:val="282C9D88"/>
    <w:lvl w:ilvl="0" w:tplc="E0B2CCD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316131"/>
    <w:multiLevelType w:val="hybridMultilevel"/>
    <w:tmpl w:val="F9B094CA"/>
    <w:lvl w:ilvl="0" w:tplc="43961B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2C280A"/>
    <w:multiLevelType w:val="hybridMultilevel"/>
    <w:tmpl w:val="B6F08C42"/>
    <w:lvl w:ilvl="0" w:tplc="48902DC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DE612A"/>
    <w:multiLevelType w:val="hybridMultilevel"/>
    <w:tmpl w:val="A1B8B57A"/>
    <w:lvl w:ilvl="0" w:tplc="A5B23F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675"/>
    <w:rsid w:val="00000F9E"/>
    <w:rsid w:val="00001589"/>
    <w:rsid w:val="00002268"/>
    <w:rsid w:val="00004A21"/>
    <w:rsid w:val="00004F4A"/>
    <w:rsid w:val="000064D2"/>
    <w:rsid w:val="00006F78"/>
    <w:rsid w:val="0000728F"/>
    <w:rsid w:val="00010F27"/>
    <w:rsid w:val="00014D86"/>
    <w:rsid w:val="0001673F"/>
    <w:rsid w:val="000179A1"/>
    <w:rsid w:val="00020509"/>
    <w:rsid w:val="000205CE"/>
    <w:rsid w:val="00020921"/>
    <w:rsid w:val="000252AA"/>
    <w:rsid w:val="000258CF"/>
    <w:rsid w:val="000270A6"/>
    <w:rsid w:val="00030556"/>
    <w:rsid w:val="00036325"/>
    <w:rsid w:val="00036B7E"/>
    <w:rsid w:val="0003773C"/>
    <w:rsid w:val="00040A13"/>
    <w:rsid w:val="0004201B"/>
    <w:rsid w:val="00043F4D"/>
    <w:rsid w:val="0004598D"/>
    <w:rsid w:val="000471E8"/>
    <w:rsid w:val="00051FD9"/>
    <w:rsid w:val="00054567"/>
    <w:rsid w:val="00054C42"/>
    <w:rsid w:val="00056D0C"/>
    <w:rsid w:val="00057EC4"/>
    <w:rsid w:val="000612A4"/>
    <w:rsid w:val="000617CD"/>
    <w:rsid w:val="00062536"/>
    <w:rsid w:val="00063CC5"/>
    <w:rsid w:val="00064ACC"/>
    <w:rsid w:val="000655BF"/>
    <w:rsid w:val="00065C86"/>
    <w:rsid w:val="00070A51"/>
    <w:rsid w:val="000728DD"/>
    <w:rsid w:val="00072A50"/>
    <w:rsid w:val="00080475"/>
    <w:rsid w:val="000805E6"/>
    <w:rsid w:val="00080F93"/>
    <w:rsid w:val="000811ED"/>
    <w:rsid w:val="000822BD"/>
    <w:rsid w:val="00084742"/>
    <w:rsid w:val="00086D8E"/>
    <w:rsid w:val="0008782F"/>
    <w:rsid w:val="00087BD0"/>
    <w:rsid w:val="0009018A"/>
    <w:rsid w:val="0009055B"/>
    <w:rsid w:val="00091D14"/>
    <w:rsid w:val="00092CB3"/>
    <w:rsid w:val="000941E5"/>
    <w:rsid w:val="00094AD9"/>
    <w:rsid w:val="0009551B"/>
    <w:rsid w:val="000A314A"/>
    <w:rsid w:val="000A5186"/>
    <w:rsid w:val="000A60EA"/>
    <w:rsid w:val="000A6148"/>
    <w:rsid w:val="000B2F4A"/>
    <w:rsid w:val="000B475E"/>
    <w:rsid w:val="000B6F67"/>
    <w:rsid w:val="000C2817"/>
    <w:rsid w:val="000C5358"/>
    <w:rsid w:val="000C617F"/>
    <w:rsid w:val="000C6DBA"/>
    <w:rsid w:val="000D03F9"/>
    <w:rsid w:val="000D0F0C"/>
    <w:rsid w:val="000D3D3B"/>
    <w:rsid w:val="000E3037"/>
    <w:rsid w:val="000E47EB"/>
    <w:rsid w:val="000E6EC3"/>
    <w:rsid w:val="000E769F"/>
    <w:rsid w:val="000F010A"/>
    <w:rsid w:val="000F0E08"/>
    <w:rsid w:val="000F4797"/>
    <w:rsid w:val="000F530E"/>
    <w:rsid w:val="000F679F"/>
    <w:rsid w:val="000F7C5E"/>
    <w:rsid w:val="00101788"/>
    <w:rsid w:val="001027DD"/>
    <w:rsid w:val="0010307B"/>
    <w:rsid w:val="001039A6"/>
    <w:rsid w:val="00103B7F"/>
    <w:rsid w:val="00104DB4"/>
    <w:rsid w:val="00107FE6"/>
    <w:rsid w:val="001115C2"/>
    <w:rsid w:val="00111BE5"/>
    <w:rsid w:val="00112413"/>
    <w:rsid w:val="00114B20"/>
    <w:rsid w:val="001202A2"/>
    <w:rsid w:val="00120764"/>
    <w:rsid w:val="00121558"/>
    <w:rsid w:val="0012225C"/>
    <w:rsid w:val="00124FB5"/>
    <w:rsid w:val="001366B8"/>
    <w:rsid w:val="00137928"/>
    <w:rsid w:val="00141836"/>
    <w:rsid w:val="00141B14"/>
    <w:rsid w:val="00142235"/>
    <w:rsid w:val="001446E9"/>
    <w:rsid w:val="001449EE"/>
    <w:rsid w:val="0014709F"/>
    <w:rsid w:val="00147B6F"/>
    <w:rsid w:val="00153AC9"/>
    <w:rsid w:val="00153B8B"/>
    <w:rsid w:val="0016184D"/>
    <w:rsid w:val="00162A3E"/>
    <w:rsid w:val="00162E47"/>
    <w:rsid w:val="001672EC"/>
    <w:rsid w:val="001749D4"/>
    <w:rsid w:val="00174A46"/>
    <w:rsid w:val="0017503B"/>
    <w:rsid w:val="00175149"/>
    <w:rsid w:val="001773A3"/>
    <w:rsid w:val="00177508"/>
    <w:rsid w:val="001778A8"/>
    <w:rsid w:val="001802DA"/>
    <w:rsid w:val="00181DC2"/>
    <w:rsid w:val="001839C0"/>
    <w:rsid w:val="00183AA8"/>
    <w:rsid w:val="00186831"/>
    <w:rsid w:val="00186DCF"/>
    <w:rsid w:val="00187784"/>
    <w:rsid w:val="001915E9"/>
    <w:rsid w:val="00193F27"/>
    <w:rsid w:val="00194515"/>
    <w:rsid w:val="001951C0"/>
    <w:rsid w:val="001A0B3E"/>
    <w:rsid w:val="001A25AA"/>
    <w:rsid w:val="001A54A8"/>
    <w:rsid w:val="001A6E84"/>
    <w:rsid w:val="001B028D"/>
    <w:rsid w:val="001B1D71"/>
    <w:rsid w:val="001B26D8"/>
    <w:rsid w:val="001B2E35"/>
    <w:rsid w:val="001B39FA"/>
    <w:rsid w:val="001B3B14"/>
    <w:rsid w:val="001B5D27"/>
    <w:rsid w:val="001B6DC7"/>
    <w:rsid w:val="001B7076"/>
    <w:rsid w:val="001C1CF6"/>
    <w:rsid w:val="001C1D8E"/>
    <w:rsid w:val="001C56C3"/>
    <w:rsid w:val="001C7335"/>
    <w:rsid w:val="001D094D"/>
    <w:rsid w:val="001D3219"/>
    <w:rsid w:val="001D4D5E"/>
    <w:rsid w:val="001E0E4B"/>
    <w:rsid w:val="001E295A"/>
    <w:rsid w:val="001E3B5A"/>
    <w:rsid w:val="001E5466"/>
    <w:rsid w:val="001E5D5D"/>
    <w:rsid w:val="001E69E6"/>
    <w:rsid w:val="001E7764"/>
    <w:rsid w:val="001F03E8"/>
    <w:rsid w:val="001F1173"/>
    <w:rsid w:val="001F1894"/>
    <w:rsid w:val="001F2D94"/>
    <w:rsid w:val="001F2EB3"/>
    <w:rsid w:val="001F52A5"/>
    <w:rsid w:val="0020320A"/>
    <w:rsid w:val="0020321B"/>
    <w:rsid w:val="00205179"/>
    <w:rsid w:val="00211CA9"/>
    <w:rsid w:val="00211D77"/>
    <w:rsid w:val="00211F4F"/>
    <w:rsid w:val="00212A3C"/>
    <w:rsid w:val="00212E0C"/>
    <w:rsid w:val="00214185"/>
    <w:rsid w:val="00216D55"/>
    <w:rsid w:val="00217118"/>
    <w:rsid w:val="00217A99"/>
    <w:rsid w:val="00220414"/>
    <w:rsid w:val="0022293F"/>
    <w:rsid w:val="00223B96"/>
    <w:rsid w:val="0022455F"/>
    <w:rsid w:val="00227598"/>
    <w:rsid w:val="002327EE"/>
    <w:rsid w:val="00234A62"/>
    <w:rsid w:val="00235323"/>
    <w:rsid w:val="0023716A"/>
    <w:rsid w:val="00240A11"/>
    <w:rsid w:val="002411EE"/>
    <w:rsid w:val="00244B2A"/>
    <w:rsid w:val="00245E58"/>
    <w:rsid w:val="0024731B"/>
    <w:rsid w:val="00247AEF"/>
    <w:rsid w:val="00247EE4"/>
    <w:rsid w:val="00247F7D"/>
    <w:rsid w:val="00250223"/>
    <w:rsid w:val="00250952"/>
    <w:rsid w:val="00251B3D"/>
    <w:rsid w:val="00254E4C"/>
    <w:rsid w:val="00262889"/>
    <w:rsid w:val="0026338E"/>
    <w:rsid w:val="00263424"/>
    <w:rsid w:val="00264593"/>
    <w:rsid w:val="0026515E"/>
    <w:rsid w:val="0026551A"/>
    <w:rsid w:val="00265AA3"/>
    <w:rsid w:val="00266414"/>
    <w:rsid w:val="00270337"/>
    <w:rsid w:val="002717DD"/>
    <w:rsid w:val="00271D39"/>
    <w:rsid w:val="00272145"/>
    <w:rsid w:val="0027553C"/>
    <w:rsid w:val="00277224"/>
    <w:rsid w:val="002803B7"/>
    <w:rsid w:val="00281B04"/>
    <w:rsid w:val="002826C8"/>
    <w:rsid w:val="00286226"/>
    <w:rsid w:val="0028648F"/>
    <w:rsid w:val="002876EB"/>
    <w:rsid w:val="00290211"/>
    <w:rsid w:val="00290E77"/>
    <w:rsid w:val="00291CB9"/>
    <w:rsid w:val="00292A33"/>
    <w:rsid w:val="002A2F26"/>
    <w:rsid w:val="002A3659"/>
    <w:rsid w:val="002A3834"/>
    <w:rsid w:val="002B14BF"/>
    <w:rsid w:val="002B4003"/>
    <w:rsid w:val="002B4F46"/>
    <w:rsid w:val="002B5760"/>
    <w:rsid w:val="002B5B3C"/>
    <w:rsid w:val="002B7BB7"/>
    <w:rsid w:val="002C14BF"/>
    <w:rsid w:val="002C3BBB"/>
    <w:rsid w:val="002C4520"/>
    <w:rsid w:val="002C5814"/>
    <w:rsid w:val="002C5C1F"/>
    <w:rsid w:val="002C7F34"/>
    <w:rsid w:val="002D0D1A"/>
    <w:rsid w:val="002D1A5F"/>
    <w:rsid w:val="002D1E37"/>
    <w:rsid w:val="002D5C37"/>
    <w:rsid w:val="002D5E6F"/>
    <w:rsid w:val="002D6FB4"/>
    <w:rsid w:val="002E05AB"/>
    <w:rsid w:val="002E0639"/>
    <w:rsid w:val="002E1A2B"/>
    <w:rsid w:val="002E5C93"/>
    <w:rsid w:val="002E6CA6"/>
    <w:rsid w:val="002E7554"/>
    <w:rsid w:val="002F336E"/>
    <w:rsid w:val="00300587"/>
    <w:rsid w:val="003077CF"/>
    <w:rsid w:val="00307B4F"/>
    <w:rsid w:val="00314DF1"/>
    <w:rsid w:val="00314E7F"/>
    <w:rsid w:val="003159B4"/>
    <w:rsid w:val="003160E0"/>
    <w:rsid w:val="003161DD"/>
    <w:rsid w:val="00316C5E"/>
    <w:rsid w:val="0032153F"/>
    <w:rsid w:val="00323E97"/>
    <w:rsid w:val="00326513"/>
    <w:rsid w:val="00330DCF"/>
    <w:rsid w:val="0033328F"/>
    <w:rsid w:val="00333E86"/>
    <w:rsid w:val="00336D6D"/>
    <w:rsid w:val="00336DD2"/>
    <w:rsid w:val="0034186B"/>
    <w:rsid w:val="0034514B"/>
    <w:rsid w:val="0034680C"/>
    <w:rsid w:val="003477EA"/>
    <w:rsid w:val="003507CF"/>
    <w:rsid w:val="00351402"/>
    <w:rsid w:val="003523E5"/>
    <w:rsid w:val="00352C23"/>
    <w:rsid w:val="00355023"/>
    <w:rsid w:val="00361414"/>
    <w:rsid w:val="00362961"/>
    <w:rsid w:val="00364C47"/>
    <w:rsid w:val="00365190"/>
    <w:rsid w:val="00365AF7"/>
    <w:rsid w:val="00366B5D"/>
    <w:rsid w:val="00367527"/>
    <w:rsid w:val="003710BE"/>
    <w:rsid w:val="003720BE"/>
    <w:rsid w:val="0037285F"/>
    <w:rsid w:val="00374783"/>
    <w:rsid w:val="00380132"/>
    <w:rsid w:val="00380C62"/>
    <w:rsid w:val="00380E7A"/>
    <w:rsid w:val="00381B46"/>
    <w:rsid w:val="00381DA8"/>
    <w:rsid w:val="00384D1A"/>
    <w:rsid w:val="00387BBD"/>
    <w:rsid w:val="00390844"/>
    <w:rsid w:val="00394ED4"/>
    <w:rsid w:val="0039535C"/>
    <w:rsid w:val="00396C68"/>
    <w:rsid w:val="00396CE6"/>
    <w:rsid w:val="003A09DA"/>
    <w:rsid w:val="003A0BB0"/>
    <w:rsid w:val="003A1482"/>
    <w:rsid w:val="003A3E42"/>
    <w:rsid w:val="003A62E4"/>
    <w:rsid w:val="003B0230"/>
    <w:rsid w:val="003B08F9"/>
    <w:rsid w:val="003B18CC"/>
    <w:rsid w:val="003B2D77"/>
    <w:rsid w:val="003B4984"/>
    <w:rsid w:val="003B6583"/>
    <w:rsid w:val="003C134D"/>
    <w:rsid w:val="003C198B"/>
    <w:rsid w:val="003C28EA"/>
    <w:rsid w:val="003C3C37"/>
    <w:rsid w:val="003C528C"/>
    <w:rsid w:val="003C52B5"/>
    <w:rsid w:val="003C6979"/>
    <w:rsid w:val="003C74B6"/>
    <w:rsid w:val="003D271C"/>
    <w:rsid w:val="003D53D9"/>
    <w:rsid w:val="003D5665"/>
    <w:rsid w:val="003D5FD6"/>
    <w:rsid w:val="003D7756"/>
    <w:rsid w:val="003E15E2"/>
    <w:rsid w:val="003E1938"/>
    <w:rsid w:val="003E7C34"/>
    <w:rsid w:val="003E7F34"/>
    <w:rsid w:val="003F0050"/>
    <w:rsid w:val="003F46C0"/>
    <w:rsid w:val="003F4B8F"/>
    <w:rsid w:val="003F5167"/>
    <w:rsid w:val="003F5728"/>
    <w:rsid w:val="00400DB1"/>
    <w:rsid w:val="00401235"/>
    <w:rsid w:val="00401901"/>
    <w:rsid w:val="00401F65"/>
    <w:rsid w:val="0040230C"/>
    <w:rsid w:val="00404974"/>
    <w:rsid w:val="00407DF3"/>
    <w:rsid w:val="00410208"/>
    <w:rsid w:val="00411637"/>
    <w:rsid w:val="0041466D"/>
    <w:rsid w:val="00415E8E"/>
    <w:rsid w:val="004200F2"/>
    <w:rsid w:val="0042452B"/>
    <w:rsid w:val="00424EF4"/>
    <w:rsid w:val="00424FD8"/>
    <w:rsid w:val="0042542A"/>
    <w:rsid w:val="00426056"/>
    <w:rsid w:val="00427594"/>
    <w:rsid w:val="00427759"/>
    <w:rsid w:val="00432707"/>
    <w:rsid w:val="00432ED8"/>
    <w:rsid w:val="004361BA"/>
    <w:rsid w:val="004402F3"/>
    <w:rsid w:val="00442D33"/>
    <w:rsid w:val="00443B7A"/>
    <w:rsid w:val="00443CC6"/>
    <w:rsid w:val="004440DD"/>
    <w:rsid w:val="00447E1B"/>
    <w:rsid w:val="00450896"/>
    <w:rsid w:val="004540BC"/>
    <w:rsid w:val="004544A6"/>
    <w:rsid w:val="004547EE"/>
    <w:rsid w:val="00457B53"/>
    <w:rsid w:val="0046055C"/>
    <w:rsid w:val="00461259"/>
    <w:rsid w:val="004615B4"/>
    <w:rsid w:val="004617FB"/>
    <w:rsid w:val="0046286E"/>
    <w:rsid w:val="00463912"/>
    <w:rsid w:val="004677AD"/>
    <w:rsid w:val="004734D9"/>
    <w:rsid w:val="00473BDA"/>
    <w:rsid w:val="00474091"/>
    <w:rsid w:val="0047411B"/>
    <w:rsid w:val="004757CB"/>
    <w:rsid w:val="00475F34"/>
    <w:rsid w:val="004774A1"/>
    <w:rsid w:val="00480BEE"/>
    <w:rsid w:val="00481B86"/>
    <w:rsid w:val="004832BC"/>
    <w:rsid w:val="004858A0"/>
    <w:rsid w:val="00486BC4"/>
    <w:rsid w:val="00490D8A"/>
    <w:rsid w:val="00491EFE"/>
    <w:rsid w:val="0049434B"/>
    <w:rsid w:val="00495C6E"/>
    <w:rsid w:val="00497DD0"/>
    <w:rsid w:val="004A2F3E"/>
    <w:rsid w:val="004A4A77"/>
    <w:rsid w:val="004A5906"/>
    <w:rsid w:val="004B02E7"/>
    <w:rsid w:val="004B168A"/>
    <w:rsid w:val="004B5046"/>
    <w:rsid w:val="004B5A0A"/>
    <w:rsid w:val="004B5DF7"/>
    <w:rsid w:val="004B6A4E"/>
    <w:rsid w:val="004C090F"/>
    <w:rsid w:val="004C1CEE"/>
    <w:rsid w:val="004C2DC4"/>
    <w:rsid w:val="004C3039"/>
    <w:rsid w:val="004C6978"/>
    <w:rsid w:val="004D06F4"/>
    <w:rsid w:val="004D2EF8"/>
    <w:rsid w:val="004D3646"/>
    <w:rsid w:val="004D3FDC"/>
    <w:rsid w:val="004D447D"/>
    <w:rsid w:val="004D77F8"/>
    <w:rsid w:val="004E4E5F"/>
    <w:rsid w:val="004E6328"/>
    <w:rsid w:val="004F07C2"/>
    <w:rsid w:val="004F2F46"/>
    <w:rsid w:val="004F392B"/>
    <w:rsid w:val="004F412D"/>
    <w:rsid w:val="004F669E"/>
    <w:rsid w:val="004F7A96"/>
    <w:rsid w:val="00502454"/>
    <w:rsid w:val="005076E1"/>
    <w:rsid w:val="00510C41"/>
    <w:rsid w:val="00510C74"/>
    <w:rsid w:val="00511A7C"/>
    <w:rsid w:val="00511A8E"/>
    <w:rsid w:val="0051390B"/>
    <w:rsid w:val="00514B8B"/>
    <w:rsid w:val="00516E63"/>
    <w:rsid w:val="00521004"/>
    <w:rsid w:val="0052121B"/>
    <w:rsid w:val="0052172E"/>
    <w:rsid w:val="00523B6D"/>
    <w:rsid w:val="00524E69"/>
    <w:rsid w:val="005251E8"/>
    <w:rsid w:val="005264AA"/>
    <w:rsid w:val="00526F19"/>
    <w:rsid w:val="00530B6B"/>
    <w:rsid w:val="005365E9"/>
    <w:rsid w:val="005373B1"/>
    <w:rsid w:val="00537522"/>
    <w:rsid w:val="00542B36"/>
    <w:rsid w:val="00546BBD"/>
    <w:rsid w:val="005473A0"/>
    <w:rsid w:val="0055388B"/>
    <w:rsid w:val="00553EE4"/>
    <w:rsid w:val="00561D39"/>
    <w:rsid w:val="00567F80"/>
    <w:rsid w:val="005719F1"/>
    <w:rsid w:val="00571E52"/>
    <w:rsid w:val="00572001"/>
    <w:rsid w:val="005739D7"/>
    <w:rsid w:val="0057423E"/>
    <w:rsid w:val="00574AEF"/>
    <w:rsid w:val="00575236"/>
    <w:rsid w:val="005823E9"/>
    <w:rsid w:val="00582BA2"/>
    <w:rsid w:val="00582EF6"/>
    <w:rsid w:val="00584E6D"/>
    <w:rsid w:val="00591277"/>
    <w:rsid w:val="005922C5"/>
    <w:rsid w:val="00592F89"/>
    <w:rsid w:val="00593B61"/>
    <w:rsid w:val="00596E4C"/>
    <w:rsid w:val="00597F9E"/>
    <w:rsid w:val="005A0073"/>
    <w:rsid w:val="005A2085"/>
    <w:rsid w:val="005A367E"/>
    <w:rsid w:val="005A521A"/>
    <w:rsid w:val="005A5B8D"/>
    <w:rsid w:val="005A7FAA"/>
    <w:rsid w:val="005B168D"/>
    <w:rsid w:val="005B2441"/>
    <w:rsid w:val="005B32C8"/>
    <w:rsid w:val="005B5FEC"/>
    <w:rsid w:val="005B67B4"/>
    <w:rsid w:val="005B6AB5"/>
    <w:rsid w:val="005B6EC4"/>
    <w:rsid w:val="005B73CC"/>
    <w:rsid w:val="005C206F"/>
    <w:rsid w:val="005C27B5"/>
    <w:rsid w:val="005C2CF7"/>
    <w:rsid w:val="005C3399"/>
    <w:rsid w:val="005C39D9"/>
    <w:rsid w:val="005C6A70"/>
    <w:rsid w:val="005C6C58"/>
    <w:rsid w:val="005C6E06"/>
    <w:rsid w:val="005D3A7C"/>
    <w:rsid w:val="005D4A05"/>
    <w:rsid w:val="005D6647"/>
    <w:rsid w:val="005E0F82"/>
    <w:rsid w:val="005E16F4"/>
    <w:rsid w:val="005E3AA5"/>
    <w:rsid w:val="005E455A"/>
    <w:rsid w:val="005E4DFC"/>
    <w:rsid w:val="005E5891"/>
    <w:rsid w:val="005E5AA9"/>
    <w:rsid w:val="005E6B91"/>
    <w:rsid w:val="005E7767"/>
    <w:rsid w:val="005F02D0"/>
    <w:rsid w:val="005F0903"/>
    <w:rsid w:val="005F097A"/>
    <w:rsid w:val="005F3D06"/>
    <w:rsid w:val="005F537A"/>
    <w:rsid w:val="005F6EEC"/>
    <w:rsid w:val="006000A3"/>
    <w:rsid w:val="00600DDB"/>
    <w:rsid w:val="006038A8"/>
    <w:rsid w:val="0060415B"/>
    <w:rsid w:val="0061086A"/>
    <w:rsid w:val="00612171"/>
    <w:rsid w:val="00612F16"/>
    <w:rsid w:val="0061372B"/>
    <w:rsid w:val="00613E0A"/>
    <w:rsid w:val="00620007"/>
    <w:rsid w:val="00620319"/>
    <w:rsid w:val="00620416"/>
    <w:rsid w:val="006218FF"/>
    <w:rsid w:val="00621C6A"/>
    <w:rsid w:val="0062435B"/>
    <w:rsid w:val="0062601C"/>
    <w:rsid w:val="006262B3"/>
    <w:rsid w:val="0062711E"/>
    <w:rsid w:val="0062798B"/>
    <w:rsid w:val="0063002D"/>
    <w:rsid w:val="00634D6B"/>
    <w:rsid w:val="00642EEE"/>
    <w:rsid w:val="006439AC"/>
    <w:rsid w:val="00644BE2"/>
    <w:rsid w:val="00647195"/>
    <w:rsid w:val="00647B2C"/>
    <w:rsid w:val="00650AD0"/>
    <w:rsid w:val="00653D52"/>
    <w:rsid w:val="00656319"/>
    <w:rsid w:val="0065739D"/>
    <w:rsid w:val="00657EE5"/>
    <w:rsid w:val="00662460"/>
    <w:rsid w:val="00663F5D"/>
    <w:rsid w:val="00664186"/>
    <w:rsid w:val="00667446"/>
    <w:rsid w:val="0067291D"/>
    <w:rsid w:val="0067452E"/>
    <w:rsid w:val="00676C5E"/>
    <w:rsid w:val="00677E97"/>
    <w:rsid w:val="00677EEC"/>
    <w:rsid w:val="00680A6C"/>
    <w:rsid w:val="00680AE5"/>
    <w:rsid w:val="00680CAE"/>
    <w:rsid w:val="00684E02"/>
    <w:rsid w:val="0068664C"/>
    <w:rsid w:val="006875C3"/>
    <w:rsid w:val="00687894"/>
    <w:rsid w:val="00690442"/>
    <w:rsid w:val="00690680"/>
    <w:rsid w:val="006910AA"/>
    <w:rsid w:val="006920BA"/>
    <w:rsid w:val="00692FF5"/>
    <w:rsid w:val="006A02F8"/>
    <w:rsid w:val="006A0926"/>
    <w:rsid w:val="006A1A1D"/>
    <w:rsid w:val="006A6571"/>
    <w:rsid w:val="006A6DCD"/>
    <w:rsid w:val="006A7088"/>
    <w:rsid w:val="006B1C69"/>
    <w:rsid w:val="006B4B2E"/>
    <w:rsid w:val="006B728C"/>
    <w:rsid w:val="006B75C4"/>
    <w:rsid w:val="006B7AA6"/>
    <w:rsid w:val="006B7B0F"/>
    <w:rsid w:val="006C234A"/>
    <w:rsid w:val="006C362B"/>
    <w:rsid w:val="006C602E"/>
    <w:rsid w:val="006C71EC"/>
    <w:rsid w:val="006D0523"/>
    <w:rsid w:val="006D0EC5"/>
    <w:rsid w:val="006D10CA"/>
    <w:rsid w:val="006D24E1"/>
    <w:rsid w:val="006D519E"/>
    <w:rsid w:val="006D5D1D"/>
    <w:rsid w:val="006D6998"/>
    <w:rsid w:val="006E176F"/>
    <w:rsid w:val="006E21EC"/>
    <w:rsid w:val="006E2424"/>
    <w:rsid w:val="006E32EA"/>
    <w:rsid w:val="006E3430"/>
    <w:rsid w:val="006E45D0"/>
    <w:rsid w:val="006E71D5"/>
    <w:rsid w:val="006F2891"/>
    <w:rsid w:val="006F49AB"/>
    <w:rsid w:val="006F6402"/>
    <w:rsid w:val="006F754B"/>
    <w:rsid w:val="00701186"/>
    <w:rsid w:val="007024F5"/>
    <w:rsid w:val="00702AFB"/>
    <w:rsid w:val="00703362"/>
    <w:rsid w:val="00703CF3"/>
    <w:rsid w:val="007040C3"/>
    <w:rsid w:val="0070443E"/>
    <w:rsid w:val="00707FA3"/>
    <w:rsid w:val="00710A4D"/>
    <w:rsid w:val="00713B30"/>
    <w:rsid w:val="00713F76"/>
    <w:rsid w:val="007143AC"/>
    <w:rsid w:val="00714D72"/>
    <w:rsid w:val="007158F5"/>
    <w:rsid w:val="00715A50"/>
    <w:rsid w:val="00715A67"/>
    <w:rsid w:val="00723562"/>
    <w:rsid w:val="00724DDE"/>
    <w:rsid w:val="0072520A"/>
    <w:rsid w:val="007253AA"/>
    <w:rsid w:val="00725800"/>
    <w:rsid w:val="007258CD"/>
    <w:rsid w:val="0072774A"/>
    <w:rsid w:val="00730D1F"/>
    <w:rsid w:val="00730EEE"/>
    <w:rsid w:val="00731A18"/>
    <w:rsid w:val="00731FCC"/>
    <w:rsid w:val="00733B37"/>
    <w:rsid w:val="0073462A"/>
    <w:rsid w:val="0073468A"/>
    <w:rsid w:val="00736244"/>
    <w:rsid w:val="007404A1"/>
    <w:rsid w:val="0074157D"/>
    <w:rsid w:val="00741782"/>
    <w:rsid w:val="00742121"/>
    <w:rsid w:val="00742B10"/>
    <w:rsid w:val="00743CDC"/>
    <w:rsid w:val="00745C1B"/>
    <w:rsid w:val="00746947"/>
    <w:rsid w:val="00746D4C"/>
    <w:rsid w:val="00747DE9"/>
    <w:rsid w:val="00751CBE"/>
    <w:rsid w:val="00751EC2"/>
    <w:rsid w:val="00753EC0"/>
    <w:rsid w:val="007562FD"/>
    <w:rsid w:val="0075673F"/>
    <w:rsid w:val="00756C6F"/>
    <w:rsid w:val="007577B4"/>
    <w:rsid w:val="00757998"/>
    <w:rsid w:val="00757F35"/>
    <w:rsid w:val="0076180F"/>
    <w:rsid w:val="007624CF"/>
    <w:rsid w:val="007641AC"/>
    <w:rsid w:val="007655EB"/>
    <w:rsid w:val="00765893"/>
    <w:rsid w:val="00767419"/>
    <w:rsid w:val="00767C3B"/>
    <w:rsid w:val="00772712"/>
    <w:rsid w:val="0077276C"/>
    <w:rsid w:val="00773670"/>
    <w:rsid w:val="00773D60"/>
    <w:rsid w:val="00773D66"/>
    <w:rsid w:val="00775CC3"/>
    <w:rsid w:val="00776EB1"/>
    <w:rsid w:val="00780103"/>
    <w:rsid w:val="00780B82"/>
    <w:rsid w:val="00780C78"/>
    <w:rsid w:val="00781556"/>
    <w:rsid w:val="00781730"/>
    <w:rsid w:val="007819DA"/>
    <w:rsid w:val="007827EF"/>
    <w:rsid w:val="00783B60"/>
    <w:rsid w:val="0078409C"/>
    <w:rsid w:val="00784A38"/>
    <w:rsid w:val="007908C5"/>
    <w:rsid w:val="00790FEF"/>
    <w:rsid w:val="007910B4"/>
    <w:rsid w:val="0079245E"/>
    <w:rsid w:val="00796E23"/>
    <w:rsid w:val="007978B9"/>
    <w:rsid w:val="007A15D6"/>
    <w:rsid w:val="007A2780"/>
    <w:rsid w:val="007A2F5F"/>
    <w:rsid w:val="007A51D3"/>
    <w:rsid w:val="007A5AC2"/>
    <w:rsid w:val="007A5F19"/>
    <w:rsid w:val="007A6A6C"/>
    <w:rsid w:val="007A6C17"/>
    <w:rsid w:val="007B00D2"/>
    <w:rsid w:val="007B1056"/>
    <w:rsid w:val="007B2321"/>
    <w:rsid w:val="007B2B76"/>
    <w:rsid w:val="007B31C7"/>
    <w:rsid w:val="007B3718"/>
    <w:rsid w:val="007B3CDC"/>
    <w:rsid w:val="007B4606"/>
    <w:rsid w:val="007B632D"/>
    <w:rsid w:val="007B6669"/>
    <w:rsid w:val="007B6AE9"/>
    <w:rsid w:val="007C1924"/>
    <w:rsid w:val="007C2064"/>
    <w:rsid w:val="007C3F99"/>
    <w:rsid w:val="007C4345"/>
    <w:rsid w:val="007C44BB"/>
    <w:rsid w:val="007C51D6"/>
    <w:rsid w:val="007C6CC0"/>
    <w:rsid w:val="007C7932"/>
    <w:rsid w:val="007D04F5"/>
    <w:rsid w:val="007D154B"/>
    <w:rsid w:val="007D24CF"/>
    <w:rsid w:val="007D3980"/>
    <w:rsid w:val="007D6261"/>
    <w:rsid w:val="007D648B"/>
    <w:rsid w:val="007D6753"/>
    <w:rsid w:val="007D7702"/>
    <w:rsid w:val="007D7A42"/>
    <w:rsid w:val="007E4EB2"/>
    <w:rsid w:val="007E6938"/>
    <w:rsid w:val="007E6A10"/>
    <w:rsid w:val="007E7D96"/>
    <w:rsid w:val="007F0D0F"/>
    <w:rsid w:val="007F10D2"/>
    <w:rsid w:val="007F10E2"/>
    <w:rsid w:val="007F1F69"/>
    <w:rsid w:val="007F30E4"/>
    <w:rsid w:val="007F3F67"/>
    <w:rsid w:val="007F5CA4"/>
    <w:rsid w:val="0080422A"/>
    <w:rsid w:val="00804308"/>
    <w:rsid w:val="00806A41"/>
    <w:rsid w:val="00810C0B"/>
    <w:rsid w:val="008115A3"/>
    <w:rsid w:val="00813414"/>
    <w:rsid w:val="00813C24"/>
    <w:rsid w:val="00816C72"/>
    <w:rsid w:val="00816EF5"/>
    <w:rsid w:val="00817528"/>
    <w:rsid w:val="00817E89"/>
    <w:rsid w:val="00821C04"/>
    <w:rsid w:val="0082209B"/>
    <w:rsid w:val="008226FD"/>
    <w:rsid w:val="008250B0"/>
    <w:rsid w:val="00825EE9"/>
    <w:rsid w:val="00826D21"/>
    <w:rsid w:val="00827675"/>
    <w:rsid w:val="0083016B"/>
    <w:rsid w:val="00831402"/>
    <w:rsid w:val="008333F5"/>
    <w:rsid w:val="00833EC1"/>
    <w:rsid w:val="008353E2"/>
    <w:rsid w:val="00835991"/>
    <w:rsid w:val="00835E8B"/>
    <w:rsid w:val="0083693E"/>
    <w:rsid w:val="00841B26"/>
    <w:rsid w:val="00841BEC"/>
    <w:rsid w:val="008442DB"/>
    <w:rsid w:val="008461CA"/>
    <w:rsid w:val="00850AB8"/>
    <w:rsid w:val="00851AA8"/>
    <w:rsid w:val="0085319C"/>
    <w:rsid w:val="00855BAD"/>
    <w:rsid w:val="00857DE5"/>
    <w:rsid w:val="00860A16"/>
    <w:rsid w:val="0086100A"/>
    <w:rsid w:val="0086133E"/>
    <w:rsid w:val="00865F62"/>
    <w:rsid w:val="00866857"/>
    <w:rsid w:val="00866CA9"/>
    <w:rsid w:val="00870193"/>
    <w:rsid w:val="00870B63"/>
    <w:rsid w:val="00872F52"/>
    <w:rsid w:val="008735E7"/>
    <w:rsid w:val="00875E03"/>
    <w:rsid w:val="00880255"/>
    <w:rsid w:val="00880B09"/>
    <w:rsid w:val="00885353"/>
    <w:rsid w:val="00885C12"/>
    <w:rsid w:val="008861D0"/>
    <w:rsid w:val="00892379"/>
    <w:rsid w:val="00892B10"/>
    <w:rsid w:val="00895EB8"/>
    <w:rsid w:val="008A1004"/>
    <w:rsid w:val="008A17A0"/>
    <w:rsid w:val="008A20E8"/>
    <w:rsid w:val="008A3730"/>
    <w:rsid w:val="008A3878"/>
    <w:rsid w:val="008A408F"/>
    <w:rsid w:val="008A40A6"/>
    <w:rsid w:val="008A4E6A"/>
    <w:rsid w:val="008A55B1"/>
    <w:rsid w:val="008A55D4"/>
    <w:rsid w:val="008A6F50"/>
    <w:rsid w:val="008A7A71"/>
    <w:rsid w:val="008B3E6C"/>
    <w:rsid w:val="008B47B3"/>
    <w:rsid w:val="008B7B6F"/>
    <w:rsid w:val="008C2113"/>
    <w:rsid w:val="008C24AA"/>
    <w:rsid w:val="008C2B17"/>
    <w:rsid w:val="008C3A55"/>
    <w:rsid w:val="008C3D36"/>
    <w:rsid w:val="008C5438"/>
    <w:rsid w:val="008D1D0D"/>
    <w:rsid w:val="008D436D"/>
    <w:rsid w:val="008D4BC8"/>
    <w:rsid w:val="008D6044"/>
    <w:rsid w:val="008D6D09"/>
    <w:rsid w:val="008E1A3B"/>
    <w:rsid w:val="008E725C"/>
    <w:rsid w:val="008F1574"/>
    <w:rsid w:val="008F3A36"/>
    <w:rsid w:val="008F3B80"/>
    <w:rsid w:val="008F48C9"/>
    <w:rsid w:val="008F59CC"/>
    <w:rsid w:val="00900DAA"/>
    <w:rsid w:val="00901477"/>
    <w:rsid w:val="009037D3"/>
    <w:rsid w:val="00904444"/>
    <w:rsid w:val="00905F80"/>
    <w:rsid w:val="00913AE1"/>
    <w:rsid w:val="00915206"/>
    <w:rsid w:val="00916239"/>
    <w:rsid w:val="0091669F"/>
    <w:rsid w:val="00916DF0"/>
    <w:rsid w:val="00917144"/>
    <w:rsid w:val="00921650"/>
    <w:rsid w:val="00922089"/>
    <w:rsid w:val="00922305"/>
    <w:rsid w:val="00922B33"/>
    <w:rsid w:val="0092459C"/>
    <w:rsid w:val="009260F3"/>
    <w:rsid w:val="009266F8"/>
    <w:rsid w:val="00926D61"/>
    <w:rsid w:val="009272D1"/>
    <w:rsid w:val="009309B3"/>
    <w:rsid w:val="009314C8"/>
    <w:rsid w:val="00935B47"/>
    <w:rsid w:val="00937DEA"/>
    <w:rsid w:val="00937F8F"/>
    <w:rsid w:val="00943995"/>
    <w:rsid w:val="00943F06"/>
    <w:rsid w:val="0094743C"/>
    <w:rsid w:val="009510EF"/>
    <w:rsid w:val="0095248A"/>
    <w:rsid w:val="00952BAC"/>
    <w:rsid w:val="00953B14"/>
    <w:rsid w:val="00955D2B"/>
    <w:rsid w:val="009576FD"/>
    <w:rsid w:val="00957E81"/>
    <w:rsid w:val="00960668"/>
    <w:rsid w:val="00961CA0"/>
    <w:rsid w:val="009634A0"/>
    <w:rsid w:val="009657AA"/>
    <w:rsid w:val="009658EB"/>
    <w:rsid w:val="009725B1"/>
    <w:rsid w:val="00972FC5"/>
    <w:rsid w:val="00973543"/>
    <w:rsid w:val="0097466F"/>
    <w:rsid w:val="00976851"/>
    <w:rsid w:val="0098060E"/>
    <w:rsid w:val="009808E8"/>
    <w:rsid w:val="009814A1"/>
    <w:rsid w:val="009852E1"/>
    <w:rsid w:val="009911EB"/>
    <w:rsid w:val="0099122A"/>
    <w:rsid w:val="00991D8D"/>
    <w:rsid w:val="0099292C"/>
    <w:rsid w:val="0099480F"/>
    <w:rsid w:val="00994B52"/>
    <w:rsid w:val="0099514A"/>
    <w:rsid w:val="009964A5"/>
    <w:rsid w:val="00996BEB"/>
    <w:rsid w:val="00997008"/>
    <w:rsid w:val="009A096A"/>
    <w:rsid w:val="009A1EF6"/>
    <w:rsid w:val="009A3BCE"/>
    <w:rsid w:val="009A5640"/>
    <w:rsid w:val="009B1DB2"/>
    <w:rsid w:val="009B230C"/>
    <w:rsid w:val="009B4DAD"/>
    <w:rsid w:val="009B60BD"/>
    <w:rsid w:val="009C14F8"/>
    <w:rsid w:val="009C3651"/>
    <w:rsid w:val="009C4940"/>
    <w:rsid w:val="009C4BF8"/>
    <w:rsid w:val="009C53B5"/>
    <w:rsid w:val="009C5C8D"/>
    <w:rsid w:val="009C74E7"/>
    <w:rsid w:val="009D0AB9"/>
    <w:rsid w:val="009D0DBB"/>
    <w:rsid w:val="009D7B1E"/>
    <w:rsid w:val="009E20AE"/>
    <w:rsid w:val="009E32AE"/>
    <w:rsid w:val="009E5AE0"/>
    <w:rsid w:val="009E6FEA"/>
    <w:rsid w:val="009E76E4"/>
    <w:rsid w:val="009F4B94"/>
    <w:rsid w:val="009F5787"/>
    <w:rsid w:val="009F7032"/>
    <w:rsid w:val="009F73D7"/>
    <w:rsid w:val="00A01704"/>
    <w:rsid w:val="00A01869"/>
    <w:rsid w:val="00A01930"/>
    <w:rsid w:val="00A01E53"/>
    <w:rsid w:val="00A02E50"/>
    <w:rsid w:val="00A05585"/>
    <w:rsid w:val="00A05FD8"/>
    <w:rsid w:val="00A0628E"/>
    <w:rsid w:val="00A11FEA"/>
    <w:rsid w:val="00A120E5"/>
    <w:rsid w:val="00A12776"/>
    <w:rsid w:val="00A128FF"/>
    <w:rsid w:val="00A12CE7"/>
    <w:rsid w:val="00A15536"/>
    <w:rsid w:val="00A16EED"/>
    <w:rsid w:val="00A17345"/>
    <w:rsid w:val="00A220AD"/>
    <w:rsid w:val="00A227B1"/>
    <w:rsid w:val="00A23A73"/>
    <w:rsid w:val="00A264E2"/>
    <w:rsid w:val="00A26E03"/>
    <w:rsid w:val="00A26F9A"/>
    <w:rsid w:val="00A277BA"/>
    <w:rsid w:val="00A3017D"/>
    <w:rsid w:val="00A30DE5"/>
    <w:rsid w:val="00A312D5"/>
    <w:rsid w:val="00A3133E"/>
    <w:rsid w:val="00A35BB6"/>
    <w:rsid w:val="00A4013D"/>
    <w:rsid w:val="00A40532"/>
    <w:rsid w:val="00A40F6A"/>
    <w:rsid w:val="00A4190F"/>
    <w:rsid w:val="00A43173"/>
    <w:rsid w:val="00A43810"/>
    <w:rsid w:val="00A43D93"/>
    <w:rsid w:val="00A44020"/>
    <w:rsid w:val="00A47029"/>
    <w:rsid w:val="00A47251"/>
    <w:rsid w:val="00A51CAF"/>
    <w:rsid w:val="00A546E2"/>
    <w:rsid w:val="00A554E6"/>
    <w:rsid w:val="00A55C9F"/>
    <w:rsid w:val="00A607DC"/>
    <w:rsid w:val="00A621A0"/>
    <w:rsid w:val="00A62716"/>
    <w:rsid w:val="00A6294D"/>
    <w:rsid w:val="00A634CD"/>
    <w:rsid w:val="00A6484B"/>
    <w:rsid w:val="00A6535D"/>
    <w:rsid w:val="00A66F1E"/>
    <w:rsid w:val="00A6742B"/>
    <w:rsid w:val="00A67880"/>
    <w:rsid w:val="00A717C0"/>
    <w:rsid w:val="00A71E01"/>
    <w:rsid w:val="00A72537"/>
    <w:rsid w:val="00A746DE"/>
    <w:rsid w:val="00A80235"/>
    <w:rsid w:val="00A80D74"/>
    <w:rsid w:val="00A80ECD"/>
    <w:rsid w:val="00A818F9"/>
    <w:rsid w:val="00A84A5C"/>
    <w:rsid w:val="00A8636C"/>
    <w:rsid w:val="00A8685D"/>
    <w:rsid w:val="00A92813"/>
    <w:rsid w:val="00A93C25"/>
    <w:rsid w:val="00A93CD3"/>
    <w:rsid w:val="00A94918"/>
    <w:rsid w:val="00A95E58"/>
    <w:rsid w:val="00AA07DA"/>
    <w:rsid w:val="00AA14DE"/>
    <w:rsid w:val="00AA2C9C"/>
    <w:rsid w:val="00AA3951"/>
    <w:rsid w:val="00AA3DC1"/>
    <w:rsid w:val="00AA4166"/>
    <w:rsid w:val="00AA46B7"/>
    <w:rsid w:val="00AA663D"/>
    <w:rsid w:val="00AB0896"/>
    <w:rsid w:val="00AB09D0"/>
    <w:rsid w:val="00AB2ACD"/>
    <w:rsid w:val="00AB49E9"/>
    <w:rsid w:val="00AB6725"/>
    <w:rsid w:val="00AB68C4"/>
    <w:rsid w:val="00AB68D2"/>
    <w:rsid w:val="00AC03B3"/>
    <w:rsid w:val="00AC0676"/>
    <w:rsid w:val="00AC246F"/>
    <w:rsid w:val="00AC3F5A"/>
    <w:rsid w:val="00AC5540"/>
    <w:rsid w:val="00AC73BA"/>
    <w:rsid w:val="00AD034C"/>
    <w:rsid w:val="00AD7353"/>
    <w:rsid w:val="00AE2681"/>
    <w:rsid w:val="00AE502D"/>
    <w:rsid w:val="00AE6642"/>
    <w:rsid w:val="00AF1E68"/>
    <w:rsid w:val="00AF2629"/>
    <w:rsid w:val="00AF366B"/>
    <w:rsid w:val="00AF3E92"/>
    <w:rsid w:val="00AF5513"/>
    <w:rsid w:val="00B00DEB"/>
    <w:rsid w:val="00B0419F"/>
    <w:rsid w:val="00B057DE"/>
    <w:rsid w:val="00B14969"/>
    <w:rsid w:val="00B14C7F"/>
    <w:rsid w:val="00B172A8"/>
    <w:rsid w:val="00B21127"/>
    <w:rsid w:val="00B226C2"/>
    <w:rsid w:val="00B22D21"/>
    <w:rsid w:val="00B235C8"/>
    <w:rsid w:val="00B268C5"/>
    <w:rsid w:val="00B26F56"/>
    <w:rsid w:val="00B27E73"/>
    <w:rsid w:val="00B30294"/>
    <w:rsid w:val="00B322F1"/>
    <w:rsid w:val="00B33040"/>
    <w:rsid w:val="00B34320"/>
    <w:rsid w:val="00B359B6"/>
    <w:rsid w:val="00B35B42"/>
    <w:rsid w:val="00B35D77"/>
    <w:rsid w:val="00B37609"/>
    <w:rsid w:val="00B4485D"/>
    <w:rsid w:val="00B453DF"/>
    <w:rsid w:val="00B47588"/>
    <w:rsid w:val="00B53FF1"/>
    <w:rsid w:val="00B547D5"/>
    <w:rsid w:val="00B562EA"/>
    <w:rsid w:val="00B57AA5"/>
    <w:rsid w:val="00B60C90"/>
    <w:rsid w:val="00B612CD"/>
    <w:rsid w:val="00B63ABC"/>
    <w:rsid w:val="00B63BD2"/>
    <w:rsid w:val="00B6522B"/>
    <w:rsid w:val="00B653E6"/>
    <w:rsid w:val="00B66EDB"/>
    <w:rsid w:val="00B67829"/>
    <w:rsid w:val="00B702C6"/>
    <w:rsid w:val="00B70743"/>
    <w:rsid w:val="00B7159E"/>
    <w:rsid w:val="00B73070"/>
    <w:rsid w:val="00B7438A"/>
    <w:rsid w:val="00B74400"/>
    <w:rsid w:val="00B76E40"/>
    <w:rsid w:val="00B77F3A"/>
    <w:rsid w:val="00B811BD"/>
    <w:rsid w:val="00B840A4"/>
    <w:rsid w:val="00B8436C"/>
    <w:rsid w:val="00B856DD"/>
    <w:rsid w:val="00B914A4"/>
    <w:rsid w:val="00B91933"/>
    <w:rsid w:val="00B91F9A"/>
    <w:rsid w:val="00B9593E"/>
    <w:rsid w:val="00B95FAD"/>
    <w:rsid w:val="00B962D7"/>
    <w:rsid w:val="00BA099E"/>
    <w:rsid w:val="00BA505B"/>
    <w:rsid w:val="00BA5A54"/>
    <w:rsid w:val="00BA6F14"/>
    <w:rsid w:val="00BA739A"/>
    <w:rsid w:val="00BA7E2F"/>
    <w:rsid w:val="00BB12AC"/>
    <w:rsid w:val="00BB1560"/>
    <w:rsid w:val="00BB17AF"/>
    <w:rsid w:val="00BB1D01"/>
    <w:rsid w:val="00BB3393"/>
    <w:rsid w:val="00BB71F5"/>
    <w:rsid w:val="00BB725B"/>
    <w:rsid w:val="00BB7472"/>
    <w:rsid w:val="00BC1905"/>
    <w:rsid w:val="00BC3466"/>
    <w:rsid w:val="00BC6F19"/>
    <w:rsid w:val="00BC7B61"/>
    <w:rsid w:val="00BC7FCE"/>
    <w:rsid w:val="00BD5580"/>
    <w:rsid w:val="00BD7968"/>
    <w:rsid w:val="00BE0F9E"/>
    <w:rsid w:val="00BE4068"/>
    <w:rsid w:val="00BE7090"/>
    <w:rsid w:val="00BE7FA8"/>
    <w:rsid w:val="00BF0A2A"/>
    <w:rsid w:val="00BF21D4"/>
    <w:rsid w:val="00BF236B"/>
    <w:rsid w:val="00BF2E24"/>
    <w:rsid w:val="00BF64C1"/>
    <w:rsid w:val="00BF6C8A"/>
    <w:rsid w:val="00BF6CD9"/>
    <w:rsid w:val="00C0115B"/>
    <w:rsid w:val="00C02491"/>
    <w:rsid w:val="00C04040"/>
    <w:rsid w:val="00C05F05"/>
    <w:rsid w:val="00C06360"/>
    <w:rsid w:val="00C06B66"/>
    <w:rsid w:val="00C071D9"/>
    <w:rsid w:val="00C1142F"/>
    <w:rsid w:val="00C13B42"/>
    <w:rsid w:val="00C144DA"/>
    <w:rsid w:val="00C16242"/>
    <w:rsid w:val="00C17892"/>
    <w:rsid w:val="00C337C6"/>
    <w:rsid w:val="00C35BFA"/>
    <w:rsid w:val="00C411D8"/>
    <w:rsid w:val="00C4148D"/>
    <w:rsid w:val="00C4334E"/>
    <w:rsid w:val="00C44835"/>
    <w:rsid w:val="00C448D2"/>
    <w:rsid w:val="00C45F67"/>
    <w:rsid w:val="00C46588"/>
    <w:rsid w:val="00C47585"/>
    <w:rsid w:val="00C54D1F"/>
    <w:rsid w:val="00C62C31"/>
    <w:rsid w:val="00C63287"/>
    <w:rsid w:val="00C634B8"/>
    <w:rsid w:val="00C66A3C"/>
    <w:rsid w:val="00C707DC"/>
    <w:rsid w:val="00C769BA"/>
    <w:rsid w:val="00C77128"/>
    <w:rsid w:val="00C778D6"/>
    <w:rsid w:val="00C81758"/>
    <w:rsid w:val="00C82EE0"/>
    <w:rsid w:val="00C844F3"/>
    <w:rsid w:val="00C846A4"/>
    <w:rsid w:val="00C86514"/>
    <w:rsid w:val="00C868FE"/>
    <w:rsid w:val="00C86F56"/>
    <w:rsid w:val="00C90A46"/>
    <w:rsid w:val="00C913E3"/>
    <w:rsid w:val="00C92F0A"/>
    <w:rsid w:val="00C9307F"/>
    <w:rsid w:val="00C93228"/>
    <w:rsid w:val="00C93DAB"/>
    <w:rsid w:val="00CA0FB8"/>
    <w:rsid w:val="00CA1021"/>
    <w:rsid w:val="00CA2094"/>
    <w:rsid w:val="00CA518C"/>
    <w:rsid w:val="00CA5653"/>
    <w:rsid w:val="00CA6F47"/>
    <w:rsid w:val="00CB0F14"/>
    <w:rsid w:val="00CB3513"/>
    <w:rsid w:val="00CB42A5"/>
    <w:rsid w:val="00CB61F0"/>
    <w:rsid w:val="00CB6BA4"/>
    <w:rsid w:val="00CB6EFE"/>
    <w:rsid w:val="00CC0568"/>
    <w:rsid w:val="00CC0E3E"/>
    <w:rsid w:val="00CC11D3"/>
    <w:rsid w:val="00CC580B"/>
    <w:rsid w:val="00CC5A95"/>
    <w:rsid w:val="00CC5F70"/>
    <w:rsid w:val="00CC6A4F"/>
    <w:rsid w:val="00CC72C4"/>
    <w:rsid w:val="00CC73AB"/>
    <w:rsid w:val="00CC7F01"/>
    <w:rsid w:val="00CD1843"/>
    <w:rsid w:val="00CD28C5"/>
    <w:rsid w:val="00CD3E9F"/>
    <w:rsid w:val="00CD3F1C"/>
    <w:rsid w:val="00CD4057"/>
    <w:rsid w:val="00CD6A8F"/>
    <w:rsid w:val="00CD7661"/>
    <w:rsid w:val="00CE1E00"/>
    <w:rsid w:val="00CE5832"/>
    <w:rsid w:val="00CF00CD"/>
    <w:rsid w:val="00CF2883"/>
    <w:rsid w:val="00CF2FB3"/>
    <w:rsid w:val="00CF4F63"/>
    <w:rsid w:val="00CF5228"/>
    <w:rsid w:val="00CF557F"/>
    <w:rsid w:val="00CF57B1"/>
    <w:rsid w:val="00CF6852"/>
    <w:rsid w:val="00CF70F1"/>
    <w:rsid w:val="00D0067F"/>
    <w:rsid w:val="00D031D0"/>
    <w:rsid w:val="00D0674C"/>
    <w:rsid w:val="00D07A9D"/>
    <w:rsid w:val="00D11B82"/>
    <w:rsid w:val="00D15DA7"/>
    <w:rsid w:val="00D162D1"/>
    <w:rsid w:val="00D1779B"/>
    <w:rsid w:val="00D20BD7"/>
    <w:rsid w:val="00D2273A"/>
    <w:rsid w:val="00D2515C"/>
    <w:rsid w:val="00D255E3"/>
    <w:rsid w:val="00D2691D"/>
    <w:rsid w:val="00D26C7B"/>
    <w:rsid w:val="00D301CC"/>
    <w:rsid w:val="00D304EF"/>
    <w:rsid w:val="00D32B2B"/>
    <w:rsid w:val="00D3387D"/>
    <w:rsid w:val="00D345F8"/>
    <w:rsid w:val="00D416DE"/>
    <w:rsid w:val="00D42A05"/>
    <w:rsid w:val="00D42CCE"/>
    <w:rsid w:val="00D431A3"/>
    <w:rsid w:val="00D439B3"/>
    <w:rsid w:val="00D45FD6"/>
    <w:rsid w:val="00D47195"/>
    <w:rsid w:val="00D50AF1"/>
    <w:rsid w:val="00D5207C"/>
    <w:rsid w:val="00D5279B"/>
    <w:rsid w:val="00D53693"/>
    <w:rsid w:val="00D544BC"/>
    <w:rsid w:val="00D567F2"/>
    <w:rsid w:val="00D610F7"/>
    <w:rsid w:val="00D63371"/>
    <w:rsid w:val="00D67852"/>
    <w:rsid w:val="00D72266"/>
    <w:rsid w:val="00D729F0"/>
    <w:rsid w:val="00D734A8"/>
    <w:rsid w:val="00D73EEA"/>
    <w:rsid w:val="00D7646E"/>
    <w:rsid w:val="00D773FC"/>
    <w:rsid w:val="00D774C7"/>
    <w:rsid w:val="00D807CA"/>
    <w:rsid w:val="00D809A2"/>
    <w:rsid w:val="00D8175E"/>
    <w:rsid w:val="00D8249C"/>
    <w:rsid w:val="00D83270"/>
    <w:rsid w:val="00D840C2"/>
    <w:rsid w:val="00D853E1"/>
    <w:rsid w:val="00D859D7"/>
    <w:rsid w:val="00D85E38"/>
    <w:rsid w:val="00D92C82"/>
    <w:rsid w:val="00D9522C"/>
    <w:rsid w:val="00D957F9"/>
    <w:rsid w:val="00D95EA6"/>
    <w:rsid w:val="00DA2C82"/>
    <w:rsid w:val="00DA5AC8"/>
    <w:rsid w:val="00DA6075"/>
    <w:rsid w:val="00DB0451"/>
    <w:rsid w:val="00DB10FF"/>
    <w:rsid w:val="00DB55C4"/>
    <w:rsid w:val="00DB5FA2"/>
    <w:rsid w:val="00DB6E3A"/>
    <w:rsid w:val="00DC0319"/>
    <w:rsid w:val="00DC29BF"/>
    <w:rsid w:val="00DC3A54"/>
    <w:rsid w:val="00DC4FBE"/>
    <w:rsid w:val="00DD2EBF"/>
    <w:rsid w:val="00DD30BD"/>
    <w:rsid w:val="00DD3F99"/>
    <w:rsid w:val="00DE0F44"/>
    <w:rsid w:val="00DF0A5F"/>
    <w:rsid w:val="00DF19B2"/>
    <w:rsid w:val="00DF2D94"/>
    <w:rsid w:val="00DF4C8D"/>
    <w:rsid w:val="00DF701C"/>
    <w:rsid w:val="00E000CF"/>
    <w:rsid w:val="00E00D49"/>
    <w:rsid w:val="00E01354"/>
    <w:rsid w:val="00E015E4"/>
    <w:rsid w:val="00E02315"/>
    <w:rsid w:val="00E02E70"/>
    <w:rsid w:val="00E03972"/>
    <w:rsid w:val="00E058B3"/>
    <w:rsid w:val="00E05C86"/>
    <w:rsid w:val="00E0661F"/>
    <w:rsid w:val="00E07B98"/>
    <w:rsid w:val="00E11AAD"/>
    <w:rsid w:val="00E11FAF"/>
    <w:rsid w:val="00E131F8"/>
    <w:rsid w:val="00E1519C"/>
    <w:rsid w:val="00E23672"/>
    <w:rsid w:val="00E23680"/>
    <w:rsid w:val="00E23BD6"/>
    <w:rsid w:val="00E24F38"/>
    <w:rsid w:val="00E27BF2"/>
    <w:rsid w:val="00E27D25"/>
    <w:rsid w:val="00E31A1C"/>
    <w:rsid w:val="00E359C8"/>
    <w:rsid w:val="00E41952"/>
    <w:rsid w:val="00E433FE"/>
    <w:rsid w:val="00E462EB"/>
    <w:rsid w:val="00E46B09"/>
    <w:rsid w:val="00E4727D"/>
    <w:rsid w:val="00E47C05"/>
    <w:rsid w:val="00E501C1"/>
    <w:rsid w:val="00E52010"/>
    <w:rsid w:val="00E52028"/>
    <w:rsid w:val="00E53D22"/>
    <w:rsid w:val="00E57181"/>
    <w:rsid w:val="00E57918"/>
    <w:rsid w:val="00E57AD5"/>
    <w:rsid w:val="00E57F96"/>
    <w:rsid w:val="00E61B81"/>
    <w:rsid w:val="00E62268"/>
    <w:rsid w:val="00E6252F"/>
    <w:rsid w:val="00E6268B"/>
    <w:rsid w:val="00E63D6F"/>
    <w:rsid w:val="00E65099"/>
    <w:rsid w:val="00E67279"/>
    <w:rsid w:val="00E702AC"/>
    <w:rsid w:val="00E734CA"/>
    <w:rsid w:val="00E753C5"/>
    <w:rsid w:val="00E756CB"/>
    <w:rsid w:val="00E75FE7"/>
    <w:rsid w:val="00E767FF"/>
    <w:rsid w:val="00E83668"/>
    <w:rsid w:val="00E84BA8"/>
    <w:rsid w:val="00E84CF2"/>
    <w:rsid w:val="00E86802"/>
    <w:rsid w:val="00E86AEC"/>
    <w:rsid w:val="00E86CCA"/>
    <w:rsid w:val="00E8700F"/>
    <w:rsid w:val="00E87BD1"/>
    <w:rsid w:val="00E90D95"/>
    <w:rsid w:val="00E9125E"/>
    <w:rsid w:val="00E9242E"/>
    <w:rsid w:val="00E92D72"/>
    <w:rsid w:val="00E93839"/>
    <w:rsid w:val="00E94291"/>
    <w:rsid w:val="00E94C68"/>
    <w:rsid w:val="00E95C5D"/>
    <w:rsid w:val="00EA4344"/>
    <w:rsid w:val="00EA43B9"/>
    <w:rsid w:val="00EA4994"/>
    <w:rsid w:val="00EA4C96"/>
    <w:rsid w:val="00EA6334"/>
    <w:rsid w:val="00EB00F8"/>
    <w:rsid w:val="00EC1DF5"/>
    <w:rsid w:val="00EC221E"/>
    <w:rsid w:val="00EC306F"/>
    <w:rsid w:val="00EC3EEA"/>
    <w:rsid w:val="00EC3FC0"/>
    <w:rsid w:val="00EC424C"/>
    <w:rsid w:val="00EC573B"/>
    <w:rsid w:val="00EC5ACF"/>
    <w:rsid w:val="00ED05B5"/>
    <w:rsid w:val="00ED2214"/>
    <w:rsid w:val="00ED5FBB"/>
    <w:rsid w:val="00ED619B"/>
    <w:rsid w:val="00EE0797"/>
    <w:rsid w:val="00EE4410"/>
    <w:rsid w:val="00EE4A32"/>
    <w:rsid w:val="00EE5BEF"/>
    <w:rsid w:val="00EE778C"/>
    <w:rsid w:val="00EF3236"/>
    <w:rsid w:val="00EF3260"/>
    <w:rsid w:val="00EF3ADD"/>
    <w:rsid w:val="00EF459A"/>
    <w:rsid w:val="00EF788C"/>
    <w:rsid w:val="00EF7C7A"/>
    <w:rsid w:val="00F007BD"/>
    <w:rsid w:val="00F00E2F"/>
    <w:rsid w:val="00F02574"/>
    <w:rsid w:val="00F0335B"/>
    <w:rsid w:val="00F03FDB"/>
    <w:rsid w:val="00F04276"/>
    <w:rsid w:val="00F05AFB"/>
    <w:rsid w:val="00F11F48"/>
    <w:rsid w:val="00F1239D"/>
    <w:rsid w:val="00F1294D"/>
    <w:rsid w:val="00F136BB"/>
    <w:rsid w:val="00F14275"/>
    <w:rsid w:val="00F14C17"/>
    <w:rsid w:val="00F17704"/>
    <w:rsid w:val="00F2007F"/>
    <w:rsid w:val="00F202E1"/>
    <w:rsid w:val="00F229D0"/>
    <w:rsid w:val="00F236E6"/>
    <w:rsid w:val="00F23C92"/>
    <w:rsid w:val="00F25D16"/>
    <w:rsid w:val="00F25E65"/>
    <w:rsid w:val="00F26227"/>
    <w:rsid w:val="00F2724E"/>
    <w:rsid w:val="00F304B1"/>
    <w:rsid w:val="00F324CB"/>
    <w:rsid w:val="00F34392"/>
    <w:rsid w:val="00F34E22"/>
    <w:rsid w:val="00F40614"/>
    <w:rsid w:val="00F41882"/>
    <w:rsid w:val="00F4274A"/>
    <w:rsid w:val="00F43B0F"/>
    <w:rsid w:val="00F43B5F"/>
    <w:rsid w:val="00F44C27"/>
    <w:rsid w:val="00F4629E"/>
    <w:rsid w:val="00F5664B"/>
    <w:rsid w:val="00F57068"/>
    <w:rsid w:val="00F576C0"/>
    <w:rsid w:val="00F576EE"/>
    <w:rsid w:val="00F60300"/>
    <w:rsid w:val="00F604E2"/>
    <w:rsid w:val="00F63BC7"/>
    <w:rsid w:val="00F640C4"/>
    <w:rsid w:val="00F65D9A"/>
    <w:rsid w:val="00F66A36"/>
    <w:rsid w:val="00F73105"/>
    <w:rsid w:val="00F747A2"/>
    <w:rsid w:val="00F754AF"/>
    <w:rsid w:val="00F76043"/>
    <w:rsid w:val="00F76541"/>
    <w:rsid w:val="00F81B8D"/>
    <w:rsid w:val="00F823D8"/>
    <w:rsid w:val="00F82F0B"/>
    <w:rsid w:val="00F8395E"/>
    <w:rsid w:val="00F841D1"/>
    <w:rsid w:val="00F85867"/>
    <w:rsid w:val="00F870F5"/>
    <w:rsid w:val="00F90B67"/>
    <w:rsid w:val="00F915F2"/>
    <w:rsid w:val="00F9258C"/>
    <w:rsid w:val="00F93231"/>
    <w:rsid w:val="00F93E19"/>
    <w:rsid w:val="00F942BF"/>
    <w:rsid w:val="00F9487B"/>
    <w:rsid w:val="00F967FE"/>
    <w:rsid w:val="00F97620"/>
    <w:rsid w:val="00FA29BD"/>
    <w:rsid w:val="00FA36CB"/>
    <w:rsid w:val="00FA37CD"/>
    <w:rsid w:val="00FA4F9A"/>
    <w:rsid w:val="00FA515C"/>
    <w:rsid w:val="00FA60ED"/>
    <w:rsid w:val="00FB0C33"/>
    <w:rsid w:val="00FB190B"/>
    <w:rsid w:val="00FB45B9"/>
    <w:rsid w:val="00FC31E9"/>
    <w:rsid w:val="00FD034C"/>
    <w:rsid w:val="00FD09D3"/>
    <w:rsid w:val="00FD0FE4"/>
    <w:rsid w:val="00FD18AF"/>
    <w:rsid w:val="00FD300D"/>
    <w:rsid w:val="00FD58BB"/>
    <w:rsid w:val="00FE624E"/>
    <w:rsid w:val="00FE7994"/>
    <w:rsid w:val="00FF0A68"/>
    <w:rsid w:val="00FF43A9"/>
    <w:rsid w:val="00FF534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4BE7B"/>
  <w15:docId w15:val="{00A7D13A-2A19-4A95-A125-CF25CCE9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imes New Roman" w:hAnsi="Cambria Math" w:cs="Arial"/>
        <w:sz w:val="28"/>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1C7"/>
    <w:rPr>
      <w:sz w:val="24"/>
      <w:lang w:val="en-US" w:eastAsia="en-US"/>
    </w:rPr>
  </w:style>
  <w:style w:type="paragraph" w:styleId="Heading1">
    <w:name w:val="heading 1"/>
    <w:basedOn w:val="Normal"/>
    <w:next w:val="Normal"/>
    <w:qFormat/>
    <w:rsid w:val="0012225C"/>
    <w:pPr>
      <w:keepNext/>
      <w:spacing w:before="240" w:after="60"/>
      <w:outlineLvl w:val="0"/>
    </w:pPr>
    <w:rPr>
      <w:rFonts w:ascii="Arial" w:hAnsi="Arial"/>
      <w:b/>
      <w:bCs/>
      <w:kern w:val="32"/>
      <w:sz w:val="32"/>
      <w:szCs w:val="32"/>
    </w:rPr>
  </w:style>
  <w:style w:type="paragraph" w:styleId="Heading2">
    <w:name w:val="heading 2"/>
    <w:basedOn w:val="Normal"/>
    <w:qFormat/>
    <w:rsid w:val="005F537A"/>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46BBD"/>
    <w:rPr>
      <w:color w:val="0000FF"/>
      <w:u w:val="single"/>
    </w:rPr>
  </w:style>
  <w:style w:type="paragraph" w:styleId="HTMLPreformatted">
    <w:name w:val="HTML Preformatted"/>
    <w:basedOn w:val="Normal"/>
    <w:rsid w:val="005F5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12225C"/>
    <w:rPr>
      <w:color w:val="800080"/>
      <w:u w:val="single"/>
    </w:rPr>
  </w:style>
  <w:style w:type="table" w:styleId="TableGrid">
    <w:name w:val="Table Grid"/>
    <w:basedOn w:val="TableNormal"/>
    <w:rsid w:val="00A55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7253AA"/>
    <w:rPr>
      <w:color w:val="000080"/>
      <w:sz w:val="20"/>
      <w:szCs w:val="20"/>
      <w:lang w:val="en-GB"/>
    </w:rPr>
  </w:style>
  <w:style w:type="character" w:styleId="EndnoteReference">
    <w:name w:val="endnote reference"/>
    <w:basedOn w:val="DefaultParagraphFont"/>
    <w:semiHidden/>
    <w:rsid w:val="007253AA"/>
    <w:rPr>
      <w:vertAlign w:val="superscript"/>
    </w:rPr>
  </w:style>
  <w:style w:type="paragraph" w:styleId="Header">
    <w:name w:val="header"/>
    <w:basedOn w:val="Normal"/>
    <w:rsid w:val="00A47251"/>
    <w:pPr>
      <w:tabs>
        <w:tab w:val="center" w:pos="4153"/>
        <w:tab w:val="right" w:pos="8306"/>
      </w:tabs>
    </w:pPr>
  </w:style>
  <w:style w:type="paragraph" w:styleId="Footer">
    <w:name w:val="footer"/>
    <w:basedOn w:val="Normal"/>
    <w:rsid w:val="00A47251"/>
    <w:pPr>
      <w:tabs>
        <w:tab w:val="center" w:pos="4153"/>
        <w:tab w:val="right" w:pos="8306"/>
      </w:tabs>
    </w:pPr>
  </w:style>
  <w:style w:type="character" w:styleId="PageNumber">
    <w:name w:val="page number"/>
    <w:basedOn w:val="DefaultParagraphFont"/>
    <w:rsid w:val="00A47251"/>
  </w:style>
  <w:style w:type="character" w:styleId="PlaceholderText">
    <w:name w:val="Placeholder Text"/>
    <w:basedOn w:val="DefaultParagraphFont"/>
    <w:uiPriority w:val="99"/>
    <w:semiHidden/>
    <w:rsid w:val="0073468A"/>
    <w:rPr>
      <w:color w:val="808080"/>
    </w:rPr>
  </w:style>
  <w:style w:type="paragraph" w:styleId="BalloonText">
    <w:name w:val="Balloon Text"/>
    <w:basedOn w:val="Normal"/>
    <w:link w:val="BalloonTextChar"/>
    <w:uiPriority w:val="99"/>
    <w:semiHidden/>
    <w:unhideWhenUsed/>
    <w:rsid w:val="0073468A"/>
    <w:rPr>
      <w:rFonts w:ascii="Tahoma" w:hAnsi="Tahoma" w:cs="Tahoma"/>
      <w:sz w:val="16"/>
      <w:szCs w:val="16"/>
    </w:rPr>
  </w:style>
  <w:style w:type="character" w:customStyle="1" w:styleId="BalloonTextChar">
    <w:name w:val="Balloon Text Char"/>
    <w:basedOn w:val="DefaultParagraphFont"/>
    <w:link w:val="BalloonText"/>
    <w:uiPriority w:val="99"/>
    <w:semiHidden/>
    <w:rsid w:val="0073468A"/>
    <w:rPr>
      <w:rFonts w:ascii="Tahoma" w:hAnsi="Tahoma" w:cs="Tahoma"/>
      <w:sz w:val="16"/>
      <w:szCs w:val="16"/>
      <w:lang w:val="en-US" w:eastAsia="en-US"/>
    </w:rPr>
  </w:style>
  <w:style w:type="paragraph" w:styleId="ListParagraph">
    <w:name w:val="List Paragraph"/>
    <w:basedOn w:val="Normal"/>
    <w:uiPriority w:val="34"/>
    <w:qFormat/>
    <w:rsid w:val="00BF6CD9"/>
    <w:pPr>
      <w:ind w:left="720"/>
      <w:contextualSpacing/>
    </w:pPr>
  </w:style>
  <w:style w:type="character" w:customStyle="1" w:styleId="UnresolvedMention1">
    <w:name w:val="Unresolved Mention1"/>
    <w:basedOn w:val="DefaultParagraphFont"/>
    <w:uiPriority w:val="99"/>
    <w:semiHidden/>
    <w:unhideWhenUsed/>
    <w:rsid w:val="006E45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30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School\11%20MAS\Test%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6775F-A465-4E47-AB0E-895E8D77F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Blank</Template>
  <TotalTime>187</TotalTime>
  <Pages>7</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http://www</vt:lpstr>
    </vt:vector>
  </TitlesOfParts>
  <Company>Iona Presentation College</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http://www</dc:title>
  <dc:creator>General Use</dc:creator>
  <cp:lastModifiedBy>John Hibble (Iona Presentation College - Mosman Park)</cp:lastModifiedBy>
  <cp:revision>36</cp:revision>
  <cp:lastPrinted>2022-03-01T03:11:00Z</cp:lastPrinted>
  <dcterms:created xsi:type="dcterms:W3CDTF">2022-02-28T00:27:00Z</dcterms:created>
  <dcterms:modified xsi:type="dcterms:W3CDTF">2022-03-01T03:27:00Z</dcterms:modified>
</cp:coreProperties>
</file>