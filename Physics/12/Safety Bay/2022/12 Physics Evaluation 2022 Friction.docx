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716903" w14:textId="2E7D5311" w:rsidR="007253AA" w:rsidRPr="00CC72C4" w:rsidRDefault="007253AA" w:rsidP="00680AE5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tabs>
          <w:tab w:val="left" w:pos="567"/>
          <w:tab w:val="left" w:pos="1134"/>
          <w:tab w:val="center" w:pos="4860"/>
          <w:tab w:val="right" w:pos="9639"/>
        </w:tabs>
        <w:spacing w:before="100" w:after="100"/>
        <w:rPr>
          <w:rFonts w:ascii="Arial" w:hAnsi="Arial"/>
          <w:i/>
          <w:sz w:val="28"/>
        </w:rPr>
      </w:pPr>
      <w:r w:rsidRPr="00CC72C4">
        <w:rPr>
          <w:rFonts w:ascii="Arial" w:hAnsi="Arial"/>
          <w:b/>
          <w:sz w:val="28"/>
        </w:rPr>
        <w:t xml:space="preserve">Year </w:t>
      </w:r>
      <w:r w:rsidR="00EC3FC0">
        <w:rPr>
          <w:rFonts w:ascii="Arial" w:hAnsi="Arial"/>
          <w:b/>
          <w:sz w:val="28"/>
        </w:rPr>
        <w:t>12</w:t>
      </w:r>
      <w:r w:rsidR="009C3651" w:rsidRPr="00CC72C4">
        <w:rPr>
          <w:rFonts w:ascii="Arial" w:hAnsi="Arial"/>
          <w:b/>
          <w:sz w:val="28"/>
        </w:rPr>
        <w:t xml:space="preserve"> </w:t>
      </w:r>
      <w:r w:rsidR="00A3017D">
        <w:rPr>
          <w:rFonts w:ascii="Arial" w:hAnsi="Arial"/>
          <w:b/>
          <w:sz w:val="28"/>
        </w:rPr>
        <w:t>Physics</w:t>
      </w:r>
      <w:r w:rsidR="00FA36CB" w:rsidRPr="00CC72C4">
        <w:rPr>
          <w:rFonts w:ascii="Arial" w:hAnsi="Arial"/>
          <w:b/>
          <w:sz w:val="28"/>
        </w:rPr>
        <w:tab/>
      </w:r>
      <w:r w:rsidR="008C3D6D">
        <w:rPr>
          <w:rFonts w:ascii="Arial" w:hAnsi="Arial"/>
          <w:b/>
          <w:sz w:val="28"/>
        </w:rPr>
        <w:t>EVALUATION</w:t>
      </w:r>
      <w:r w:rsidR="005365E9">
        <w:rPr>
          <w:rFonts w:ascii="Arial" w:hAnsi="Arial"/>
          <w:b/>
          <w:sz w:val="28"/>
        </w:rPr>
        <w:t xml:space="preserve"> – </w:t>
      </w:r>
      <w:r w:rsidR="00D13195">
        <w:rPr>
          <w:rFonts w:ascii="Arial" w:hAnsi="Arial"/>
          <w:b/>
          <w:sz w:val="28"/>
        </w:rPr>
        <w:t>Friction</w:t>
      </w:r>
      <w:r w:rsidR="00FA36CB" w:rsidRPr="00CC72C4">
        <w:rPr>
          <w:rFonts w:ascii="Arial" w:hAnsi="Arial"/>
          <w:b/>
          <w:sz w:val="28"/>
        </w:rPr>
        <w:tab/>
      </w:r>
      <w:r w:rsidRPr="00CC72C4">
        <w:rPr>
          <w:rFonts w:ascii="Arial" w:hAnsi="Arial"/>
          <w:b/>
          <w:sz w:val="28"/>
        </w:rPr>
        <w:t>20</w:t>
      </w:r>
      <w:r w:rsidR="002F1540">
        <w:rPr>
          <w:rFonts w:ascii="Arial" w:hAnsi="Arial"/>
          <w:b/>
          <w:sz w:val="28"/>
        </w:rPr>
        <w:t>2</w:t>
      </w:r>
      <w:r w:rsidR="009F2DF7">
        <w:rPr>
          <w:rFonts w:ascii="Arial" w:hAnsi="Arial"/>
          <w:b/>
          <w:sz w:val="28"/>
        </w:rPr>
        <w:t>2</w:t>
      </w:r>
    </w:p>
    <w:p w14:paraId="2CD6657E" w14:textId="77777777" w:rsidR="007253AA" w:rsidRPr="00FA36CB" w:rsidRDefault="007253AA" w:rsidP="00E23680">
      <w:pPr>
        <w:tabs>
          <w:tab w:val="left" w:pos="567"/>
          <w:tab w:val="left" w:pos="1134"/>
          <w:tab w:val="right" w:pos="9639"/>
        </w:tabs>
        <w:rPr>
          <w:rFonts w:ascii="Arial" w:hAnsi="Arial"/>
        </w:rPr>
      </w:pPr>
    </w:p>
    <w:p w14:paraId="302524C0" w14:textId="744066B0" w:rsidR="008C3D6D" w:rsidRPr="008C3D6D" w:rsidRDefault="008C3D6D" w:rsidP="008C3D6D">
      <w:pPr>
        <w:tabs>
          <w:tab w:val="left" w:pos="567"/>
          <w:tab w:val="left" w:pos="1134"/>
          <w:tab w:val="right" w:leader="dot" w:pos="9639"/>
        </w:tabs>
        <w:jc w:val="center"/>
        <w:rPr>
          <w:rFonts w:ascii="Arial" w:hAnsi="Arial"/>
          <w:b/>
        </w:rPr>
      </w:pPr>
      <w:r w:rsidRPr="008C3D6D">
        <w:rPr>
          <w:rFonts w:ascii="Arial" w:hAnsi="Arial"/>
          <w:b/>
        </w:rPr>
        <w:t>Research</w:t>
      </w:r>
    </w:p>
    <w:p w14:paraId="06C82AF4" w14:textId="6531161B" w:rsidR="008C3D6D" w:rsidRDefault="008C3D6D" w:rsidP="007D154B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</w:p>
    <w:p w14:paraId="49B4AA1A" w14:textId="7D19A97D" w:rsidR="00474E05" w:rsidRPr="00A03BE4" w:rsidRDefault="00474E05" w:rsidP="00474E05">
      <w:pPr>
        <w:tabs>
          <w:tab w:val="left" w:pos="709"/>
        </w:tabs>
        <w:ind w:right="-545"/>
        <w:rPr>
          <w:rFonts w:ascii="Arial" w:hAnsi="Arial"/>
          <w:b/>
          <w:bCs/>
        </w:rPr>
      </w:pPr>
      <w:r w:rsidRPr="00A03BE4">
        <w:rPr>
          <w:rFonts w:ascii="Arial" w:hAnsi="Arial"/>
          <w:b/>
          <w:bCs/>
        </w:rPr>
        <w:t xml:space="preserve">Assessment type: </w:t>
      </w:r>
      <w:r w:rsidRPr="00A03BE4">
        <w:rPr>
          <w:rFonts w:ascii="Arial" w:hAnsi="Arial"/>
          <w:bCs/>
        </w:rPr>
        <w:t xml:space="preserve">Science inquiry – </w:t>
      </w:r>
      <w:r>
        <w:rPr>
          <w:rFonts w:ascii="Arial" w:hAnsi="Arial"/>
          <w:bCs/>
        </w:rPr>
        <w:t>Evaluation</w:t>
      </w:r>
    </w:p>
    <w:p w14:paraId="32EE7FCA" w14:textId="77777777" w:rsidR="00474E05" w:rsidRPr="00A03BE4" w:rsidRDefault="00474E05" w:rsidP="00474E05">
      <w:pPr>
        <w:ind w:right="-27"/>
        <w:rPr>
          <w:rFonts w:ascii="Arial" w:hAnsi="Arial"/>
        </w:rPr>
      </w:pPr>
    </w:p>
    <w:p w14:paraId="02A938C9" w14:textId="77777777" w:rsidR="00474E05" w:rsidRPr="00A03BE4" w:rsidRDefault="00474E05" w:rsidP="00474E05">
      <w:pPr>
        <w:tabs>
          <w:tab w:val="left" w:pos="-851"/>
          <w:tab w:val="left" w:pos="720"/>
        </w:tabs>
        <w:ind w:right="-27"/>
        <w:outlineLvl w:val="0"/>
        <w:rPr>
          <w:rFonts w:ascii="Arial" w:hAnsi="Arial"/>
          <w:b/>
          <w:bCs/>
        </w:rPr>
      </w:pPr>
      <w:r w:rsidRPr="00A03BE4">
        <w:rPr>
          <w:rFonts w:ascii="Arial" w:hAnsi="Arial"/>
          <w:b/>
          <w:bCs/>
        </w:rPr>
        <w:t>Conditions</w:t>
      </w:r>
    </w:p>
    <w:p w14:paraId="30F426AD" w14:textId="77777777" w:rsidR="00474E05" w:rsidRDefault="00474E05" w:rsidP="00474E05">
      <w:pPr>
        <w:pStyle w:val="ListParagraph"/>
        <w:numPr>
          <w:ilvl w:val="0"/>
          <w:numId w:val="44"/>
        </w:numPr>
        <w:tabs>
          <w:tab w:val="left" w:pos="-851"/>
          <w:tab w:val="left" w:pos="720"/>
        </w:tabs>
        <w:ind w:right="-27"/>
        <w:outlineLvl w:val="0"/>
        <w:rPr>
          <w:rFonts w:ascii="Arial" w:hAnsi="Arial"/>
        </w:rPr>
      </w:pPr>
      <w:r>
        <w:rPr>
          <w:rFonts w:ascii="Arial" w:hAnsi="Arial"/>
        </w:rPr>
        <w:t>The task consists of a research period followed by an in-class validation under test conditions</w:t>
      </w:r>
    </w:p>
    <w:p w14:paraId="217C8269" w14:textId="77777777" w:rsidR="00474E05" w:rsidRPr="00CC109D" w:rsidRDefault="00474E05" w:rsidP="00474E05">
      <w:pPr>
        <w:pStyle w:val="ListParagraph"/>
        <w:numPr>
          <w:ilvl w:val="0"/>
          <w:numId w:val="44"/>
        </w:numPr>
        <w:tabs>
          <w:tab w:val="left" w:pos="-851"/>
          <w:tab w:val="left" w:pos="720"/>
        </w:tabs>
        <w:ind w:right="-27"/>
        <w:outlineLvl w:val="0"/>
        <w:rPr>
          <w:rFonts w:ascii="Arial" w:hAnsi="Arial"/>
        </w:rPr>
      </w:pPr>
      <w:r>
        <w:rPr>
          <w:rFonts w:ascii="Arial" w:hAnsi="Arial"/>
        </w:rPr>
        <w:t>Time allowed for research: 2</w:t>
      </w:r>
      <w:r w:rsidRPr="00CC109D">
        <w:rPr>
          <w:rFonts w:ascii="Arial" w:hAnsi="Arial"/>
        </w:rPr>
        <w:t xml:space="preserve"> </w:t>
      </w:r>
      <w:r>
        <w:rPr>
          <w:rFonts w:ascii="Arial" w:hAnsi="Arial"/>
        </w:rPr>
        <w:t>weeks</w:t>
      </w:r>
    </w:p>
    <w:p w14:paraId="40A3AC2B" w14:textId="77777777" w:rsidR="00474E05" w:rsidRPr="00CC109D" w:rsidRDefault="00474E05" w:rsidP="00474E05">
      <w:pPr>
        <w:pStyle w:val="ListParagraph"/>
        <w:numPr>
          <w:ilvl w:val="0"/>
          <w:numId w:val="44"/>
        </w:numPr>
        <w:tabs>
          <w:tab w:val="left" w:pos="-851"/>
          <w:tab w:val="left" w:pos="720"/>
        </w:tabs>
        <w:ind w:right="-27"/>
        <w:outlineLvl w:val="0"/>
        <w:rPr>
          <w:rFonts w:ascii="Arial" w:hAnsi="Arial"/>
        </w:rPr>
      </w:pPr>
      <w:r w:rsidRPr="00CC109D">
        <w:rPr>
          <w:rFonts w:ascii="Arial" w:hAnsi="Arial"/>
        </w:rPr>
        <w:t xml:space="preserve">The mark awarded for the task will come entirely from </w:t>
      </w:r>
      <w:r>
        <w:rPr>
          <w:rFonts w:ascii="Arial" w:hAnsi="Arial"/>
        </w:rPr>
        <w:t>the</w:t>
      </w:r>
      <w:r w:rsidRPr="00CC109D">
        <w:rPr>
          <w:rFonts w:ascii="Arial" w:hAnsi="Arial"/>
        </w:rPr>
        <w:t xml:space="preserve"> in-class validation</w:t>
      </w:r>
      <w:r>
        <w:rPr>
          <w:rFonts w:ascii="Arial" w:hAnsi="Arial"/>
        </w:rPr>
        <w:t xml:space="preserve"> to be held</w:t>
      </w:r>
      <w:r w:rsidRPr="00CC109D">
        <w:rPr>
          <w:rFonts w:ascii="Arial" w:hAnsi="Arial"/>
        </w:rPr>
        <w:t xml:space="preserve"> </w:t>
      </w:r>
      <w:r>
        <w:rPr>
          <w:rFonts w:ascii="Arial" w:hAnsi="Arial"/>
        </w:rPr>
        <w:t>at the end of the research period</w:t>
      </w:r>
    </w:p>
    <w:p w14:paraId="6210C609" w14:textId="77777777" w:rsidR="00474E05" w:rsidRDefault="00474E05" w:rsidP="00474E05">
      <w:pPr>
        <w:pStyle w:val="ListParagraph"/>
        <w:numPr>
          <w:ilvl w:val="0"/>
          <w:numId w:val="44"/>
        </w:numPr>
        <w:tabs>
          <w:tab w:val="left" w:pos="-851"/>
          <w:tab w:val="left" w:pos="720"/>
        </w:tabs>
        <w:ind w:right="-27"/>
        <w:outlineLvl w:val="0"/>
        <w:rPr>
          <w:rFonts w:ascii="Arial" w:hAnsi="Arial"/>
        </w:rPr>
      </w:pPr>
      <w:r w:rsidRPr="00CC109D">
        <w:rPr>
          <w:rFonts w:ascii="Arial" w:hAnsi="Arial"/>
        </w:rPr>
        <w:t>All research material (hand-written, printed or photo-copied) may be used during the validation</w:t>
      </w:r>
    </w:p>
    <w:p w14:paraId="388A2DFF" w14:textId="77777777" w:rsidR="00474E05" w:rsidRPr="00CC109D" w:rsidRDefault="00474E05" w:rsidP="00474E05">
      <w:pPr>
        <w:pStyle w:val="ListParagraph"/>
        <w:numPr>
          <w:ilvl w:val="0"/>
          <w:numId w:val="44"/>
        </w:numPr>
        <w:tabs>
          <w:tab w:val="left" w:pos="-851"/>
          <w:tab w:val="left" w:pos="720"/>
        </w:tabs>
        <w:ind w:right="-27"/>
        <w:outlineLvl w:val="0"/>
        <w:rPr>
          <w:rFonts w:ascii="Arial" w:hAnsi="Arial"/>
        </w:rPr>
      </w:pPr>
      <w:r>
        <w:rPr>
          <w:rFonts w:ascii="Arial" w:hAnsi="Arial"/>
        </w:rPr>
        <w:t xml:space="preserve">Research material will </w:t>
      </w:r>
      <w:r w:rsidRPr="00A862B8">
        <w:rPr>
          <w:rFonts w:ascii="Arial" w:hAnsi="Arial"/>
          <w:u w:val="single"/>
        </w:rPr>
        <w:t>not</w:t>
      </w:r>
      <w:r>
        <w:rPr>
          <w:rFonts w:ascii="Arial" w:hAnsi="Arial"/>
        </w:rPr>
        <w:t xml:space="preserve"> be required to be submitted as part of the assessment</w:t>
      </w:r>
    </w:p>
    <w:p w14:paraId="28136A9A" w14:textId="77777777" w:rsidR="00474E05" w:rsidRPr="002A5AA6" w:rsidRDefault="00474E05" w:rsidP="00474E05">
      <w:pPr>
        <w:pStyle w:val="ListParagraph"/>
        <w:numPr>
          <w:ilvl w:val="0"/>
          <w:numId w:val="44"/>
        </w:numPr>
        <w:tabs>
          <w:tab w:val="left" w:pos="-851"/>
          <w:tab w:val="left" w:pos="720"/>
        </w:tabs>
        <w:ind w:right="-27"/>
        <w:outlineLvl w:val="0"/>
        <w:rPr>
          <w:rFonts w:ascii="Arial" w:hAnsi="Arial"/>
          <w:bCs/>
        </w:rPr>
      </w:pPr>
      <w:r w:rsidRPr="00CC109D">
        <w:rPr>
          <w:rFonts w:ascii="Arial" w:hAnsi="Arial"/>
        </w:rPr>
        <w:t xml:space="preserve">The Year </w:t>
      </w:r>
      <w:r>
        <w:rPr>
          <w:rFonts w:ascii="Arial" w:hAnsi="Arial"/>
        </w:rPr>
        <w:t>12</w:t>
      </w:r>
      <w:r w:rsidRPr="00CC109D">
        <w:rPr>
          <w:rFonts w:ascii="Arial" w:hAnsi="Arial"/>
        </w:rPr>
        <w:t xml:space="preserve"> </w:t>
      </w:r>
      <w:r>
        <w:rPr>
          <w:rFonts w:ascii="Arial" w:hAnsi="Arial"/>
        </w:rPr>
        <w:t>P</w:t>
      </w:r>
      <w:r w:rsidRPr="00CC109D">
        <w:rPr>
          <w:rFonts w:ascii="Arial" w:hAnsi="Arial"/>
        </w:rPr>
        <w:t>hysics Data and Formula sheet ma</w:t>
      </w:r>
      <w:r>
        <w:rPr>
          <w:rFonts w:ascii="Arial" w:hAnsi="Arial"/>
        </w:rPr>
        <w:t>y be used during the validation</w:t>
      </w:r>
    </w:p>
    <w:p w14:paraId="0BED5D0E" w14:textId="77777777" w:rsidR="00474E05" w:rsidRPr="00CC109D" w:rsidRDefault="00474E05" w:rsidP="00474E05">
      <w:pPr>
        <w:pStyle w:val="ListParagraph"/>
        <w:numPr>
          <w:ilvl w:val="0"/>
          <w:numId w:val="44"/>
        </w:numPr>
        <w:tabs>
          <w:tab w:val="left" w:pos="-851"/>
          <w:tab w:val="left" w:pos="720"/>
        </w:tabs>
        <w:ind w:right="-27"/>
        <w:outlineLvl w:val="0"/>
        <w:rPr>
          <w:rFonts w:ascii="Arial" w:hAnsi="Arial"/>
          <w:bCs/>
        </w:rPr>
      </w:pPr>
      <w:r>
        <w:rPr>
          <w:rFonts w:ascii="Arial" w:hAnsi="Arial"/>
        </w:rPr>
        <w:t>Scientific calculator permitted during validation</w:t>
      </w:r>
    </w:p>
    <w:p w14:paraId="2C17A406" w14:textId="77777777" w:rsidR="00474E05" w:rsidRPr="00A03BE4" w:rsidRDefault="00474E05" w:rsidP="00474E05">
      <w:pPr>
        <w:tabs>
          <w:tab w:val="left" w:pos="-851"/>
          <w:tab w:val="left" w:pos="720"/>
        </w:tabs>
        <w:ind w:right="-27"/>
        <w:outlineLvl w:val="0"/>
        <w:rPr>
          <w:rFonts w:ascii="Arial" w:hAnsi="Arial"/>
        </w:rPr>
      </w:pPr>
    </w:p>
    <w:p w14:paraId="21FC4E07" w14:textId="77777777" w:rsidR="00474E05" w:rsidRPr="00A03BE4" w:rsidRDefault="00474E05" w:rsidP="00474E05">
      <w:pPr>
        <w:tabs>
          <w:tab w:val="left" w:pos="-851"/>
          <w:tab w:val="left" w:pos="720"/>
        </w:tabs>
        <w:ind w:right="-27"/>
        <w:outlineLvl w:val="0"/>
        <w:rPr>
          <w:rFonts w:ascii="Arial" w:hAnsi="Arial"/>
          <w:bCs/>
        </w:rPr>
      </w:pPr>
      <w:r w:rsidRPr="00A03BE4">
        <w:rPr>
          <w:rFonts w:ascii="Arial" w:hAnsi="Arial"/>
          <w:b/>
          <w:bCs/>
        </w:rPr>
        <w:t>Task weighting</w:t>
      </w:r>
    </w:p>
    <w:p w14:paraId="674A1FD5" w14:textId="77777777" w:rsidR="00474E05" w:rsidRPr="00A03BE4" w:rsidRDefault="00474E05" w:rsidP="00474E05">
      <w:pPr>
        <w:tabs>
          <w:tab w:val="left" w:pos="-851"/>
          <w:tab w:val="left" w:pos="720"/>
        </w:tabs>
        <w:ind w:right="-27"/>
        <w:outlineLvl w:val="0"/>
        <w:rPr>
          <w:rFonts w:ascii="Arial" w:hAnsi="Arial"/>
          <w:bCs/>
        </w:rPr>
      </w:pPr>
      <w:r>
        <w:rPr>
          <w:rFonts w:ascii="Arial" w:hAnsi="Arial"/>
          <w:bCs/>
        </w:rPr>
        <w:t>7.5</w:t>
      </w:r>
      <w:r w:rsidRPr="00A03BE4">
        <w:rPr>
          <w:rFonts w:ascii="Arial" w:hAnsi="Arial"/>
          <w:bCs/>
        </w:rPr>
        <w:t>% of the school mark for this pair of units</w:t>
      </w:r>
    </w:p>
    <w:p w14:paraId="2729FF26" w14:textId="3727F3BC" w:rsidR="00C840E7" w:rsidRPr="0099784F" w:rsidRDefault="0099784F" w:rsidP="00B06433">
      <w:pPr>
        <w:tabs>
          <w:tab w:val="left" w:pos="567"/>
          <w:tab w:val="left" w:pos="1134"/>
          <w:tab w:val="right" w:pos="9639"/>
        </w:tabs>
        <w:rPr>
          <w:rFonts w:ascii="Arial" w:hAnsi="Arial"/>
          <w:u w:val="single"/>
        </w:rPr>
      </w:pP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</w:p>
    <w:p w14:paraId="4C73B3A4" w14:textId="77777777" w:rsidR="00C840E7" w:rsidRDefault="00C840E7" w:rsidP="007D154B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</w:p>
    <w:p w14:paraId="58C952F7" w14:textId="26B59D65" w:rsidR="008C3D6D" w:rsidRDefault="005A3C47" w:rsidP="007D154B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  <w:r>
        <w:rPr>
          <w:rFonts w:ascii="Arial" w:hAnsi="Arial"/>
        </w:rPr>
        <w:t xml:space="preserve">Investigate the </w:t>
      </w:r>
      <w:r w:rsidR="00D13195">
        <w:rPr>
          <w:rFonts w:ascii="Arial" w:hAnsi="Arial"/>
        </w:rPr>
        <w:t>following aspects of Friction:</w:t>
      </w:r>
    </w:p>
    <w:p w14:paraId="2063FF77" w14:textId="77777777" w:rsidR="004520FD" w:rsidRDefault="004520FD" w:rsidP="007D154B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</w:p>
    <w:p w14:paraId="429E92E4" w14:textId="5535DCA6" w:rsidR="00D13195" w:rsidRPr="00F40CF5" w:rsidRDefault="00D13195" w:rsidP="00F40CF5">
      <w:pPr>
        <w:pStyle w:val="ListParagraph"/>
        <w:numPr>
          <w:ilvl w:val="0"/>
          <w:numId w:val="30"/>
        </w:num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  <w:r w:rsidRPr="00F40CF5">
        <w:rPr>
          <w:rFonts w:ascii="Arial" w:hAnsi="Arial"/>
        </w:rPr>
        <w:t>Static friction</w:t>
      </w:r>
    </w:p>
    <w:p w14:paraId="0E5E9EA7" w14:textId="463D855A" w:rsidR="00D13195" w:rsidRPr="00F40CF5" w:rsidRDefault="00D13195" w:rsidP="00F40CF5">
      <w:pPr>
        <w:pStyle w:val="ListParagraph"/>
        <w:numPr>
          <w:ilvl w:val="0"/>
          <w:numId w:val="30"/>
        </w:num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  <w:r w:rsidRPr="00F40CF5">
        <w:rPr>
          <w:rFonts w:ascii="Arial" w:hAnsi="Arial"/>
        </w:rPr>
        <w:t>Kinetic (sliding</w:t>
      </w:r>
      <w:r w:rsidR="00851653">
        <w:rPr>
          <w:rFonts w:ascii="Arial" w:hAnsi="Arial"/>
        </w:rPr>
        <w:t>, dynamic</w:t>
      </w:r>
      <w:r w:rsidRPr="00F40CF5">
        <w:rPr>
          <w:rFonts w:ascii="Arial" w:hAnsi="Arial"/>
        </w:rPr>
        <w:t>) friction</w:t>
      </w:r>
    </w:p>
    <w:p w14:paraId="5A9C51C1" w14:textId="72632ED3" w:rsidR="00D13195" w:rsidRPr="00F40CF5" w:rsidRDefault="00D13195" w:rsidP="00F40CF5">
      <w:pPr>
        <w:pStyle w:val="ListParagraph"/>
        <w:numPr>
          <w:ilvl w:val="0"/>
          <w:numId w:val="30"/>
        </w:num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  <w:r w:rsidRPr="00F40CF5">
        <w:rPr>
          <w:rFonts w:ascii="Arial" w:hAnsi="Arial"/>
        </w:rPr>
        <w:t>Coefficient of friction</w:t>
      </w:r>
    </w:p>
    <w:p w14:paraId="62084F3C" w14:textId="5F1535BE" w:rsidR="00D13195" w:rsidRPr="00F40CF5" w:rsidRDefault="00CD2951" w:rsidP="00F40CF5">
      <w:pPr>
        <w:pStyle w:val="ListParagraph"/>
        <w:numPr>
          <w:ilvl w:val="0"/>
          <w:numId w:val="30"/>
        </w:num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  <w:r w:rsidRPr="00F40CF5">
        <w:rPr>
          <w:rFonts w:ascii="Arial" w:hAnsi="Arial"/>
        </w:rPr>
        <w:t>Calculations of energy and force involving friction</w:t>
      </w:r>
    </w:p>
    <w:p w14:paraId="4BBBB505" w14:textId="63C12B25" w:rsidR="00CD2951" w:rsidRDefault="00CD2951" w:rsidP="007D154B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</w:p>
    <w:p w14:paraId="04A10A94" w14:textId="1D222B50" w:rsidR="004520FD" w:rsidRDefault="004520FD" w:rsidP="007D154B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</w:p>
    <w:p w14:paraId="4276EDAC" w14:textId="430AC6E3" w:rsidR="00CD2951" w:rsidRDefault="00CD2951" w:rsidP="007D154B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  <w:r>
        <w:rPr>
          <w:rFonts w:ascii="Arial" w:hAnsi="Arial"/>
        </w:rPr>
        <w:t>In addition to finding your own resources, you are invited to study the following:</w:t>
      </w:r>
    </w:p>
    <w:p w14:paraId="0F7CD5E6" w14:textId="77777777" w:rsidR="001674D6" w:rsidRDefault="001674D6" w:rsidP="007D154B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</w:p>
    <w:p w14:paraId="58920B8B" w14:textId="19F090CE" w:rsidR="00851653" w:rsidRDefault="00851653" w:rsidP="007D154B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</w:p>
    <w:p w14:paraId="3CEFDCD8" w14:textId="594F67C6" w:rsidR="00851653" w:rsidRPr="00851653" w:rsidRDefault="00F825DE" w:rsidP="007D154B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  <w:hyperlink r:id="rId8" w:history="1">
        <w:r w:rsidR="00851653" w:rsidRPr="00851653">
          <w:rPr>
            <w:rStyle w:val="Hyperlink"/>
            <w:rFonts w:ascii="Arial" w:hAnsi="Arial"/>
          </w:rPr>
          <w:t>http://dev.physicslab.org/Document.aspx?doctype=3&amp;filename=Dynamics_FrictionProperties.xml</w:t>
        </w:r>
      </w:hyperlink>
    </w:p>
    <w:p w14:paraId="7351A67B" w14:textId="766E3FCB" w:rsidR="004520FD" w:rsidRDefault="004520FD" w:rsidP="007D154B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</w:p>
    <w:p w14:paraId="46C292E2" w14:textId="02611EFF" w:rsidR="00CD2951" w:rsidRDefault="00CD2951" w:rsidP="007D154B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</w:p>
    <w:p w14:paraId="62EED61B" w14:textId="1F2A7193" w:rsidR="00CD2951" w:rsidRDefault="00F825DE" w:rsidP="007D154B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  <w:hyperlink r:id="rId9" w:history="1">
        <w:r w:rsidR="00CD2951" w:rsidRPr="00305855">
          <w:rPr>
            <w:rStyle w:val="Hyperlink"/>
            <w:rFonts w:ascii="Arial" w:hAnsi="Arial"/>
          </w:rPr>
          <w:t>http://www.engineeringtoolbox.com/friction-coefficients-d_778.html</w:t>
        </w:r>
      </w:hyperlink>
    </w:p>
    <w:p w14:paraId="04280E1E" w14:textId="6535290B" w:rsidR="00CD2951" w:rsidRDefault="00F40CF5" w:rsidP="007D154B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  <w:r>
        <w:rPr>
          <w:rFonts w:ascii="Arial" w:hAnsi="Arial"/>
        </w:rPr>
        <w:t>(Note: The first calculation example in this site, about a wooden crate, gives the force in pounds (</w:t>
      </w:r>
      <w:proofErr w:type="spellStart"/>
      <w:r>
        <w:rPr>
          <w:rFonts w:ascii="Arial" w:hAnsi="Arial"/>
        </w:rPr>
        <w:t>lb</w:t>
      </w:r>
      <w:proofErr w:type="spellEnd"/>
      <w:r>
        <w:rPr>
          <w:rFonts w:ascii="Arial" w:hAnsi="Arial"/>
        </w:rPr>
        <w:t>).  This can be converted to newtons by multiplying by 0.4536 to give kilograms, then by 9.8 to give newtons.)</w:t>
      </w:r>
    </w:p>
    <w:p w14:paraId="3C2F1EB7" w14:textId="3813D53E" w:rsidR="00CD2951" w:rsidRDefault="00CD2951" w:rsidP="007D154B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</w:p>
    <w:p w14:paraId="6BE86FA2" w14:textId="77777777" w:rsidR="001674D6" w:rsidRDefault="001674D6" w:rsidP="007D154B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</w:p>
    <w:p w14:paraId="3F1DEAC9" w14:textId="1518ADFC" w:rsidR="00CD2951" w:rsidRDefault="00F825DE" w:rsidP="007D154B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  <w:hyperlink r:id="rId10" w:history="1">
        <w:r w:rsidR="00CD2951" w:rsidRPr="00305855">
          <w:rPr>
            <w:rStyle w:val="Hyperlink"/>
            <w:rFonts w:ascii="Arial" w:hAnsi="Arial"/>
          </w:rPr>
          <w:t>http://hyperphysics.phy-astr.gsu.edu/hbase/frict.html</w:t>
        </w:r>
      </w:hyperlink>
    </w:p>
    <w:p w14:paraId="0E8B2A87" w14:textId="3875B860" w:rsidR="00CD2951" w:rsidRDefault="00CD2951" w:rsidP="007D154B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</w:p>
    <w:p w14:paraId="172F0475" w14:textId="50952524" w:rsidR="00CD2951" w:rsidRDefault="00CD2951" w:rsidP="007D154B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</w:p>
    <w:p w14:paraId="33A9A86B" w14:textId="04B01B50" w:rsidR="00C840E7" w:rsidRDefault="00C840E7" w:rsidP="007D154B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</w:p>
    <w:p w14:paraId="42559AB9" w14:textId="22F1857A" w:rsidR="008C3D6D" w:rsidRPr="00C840E7" w:rsidRDefault="00C840E7" w:rsidP="00C840E7">
      <w:pPr>
        <w:tabs>
          <w:tab w:val="left" w:pos="3402"/>
          <w:tab w:val="left" w:pos="6237"/>
          <w:tab w:val="right" w:leader="dot" w:pos="9639"/>
        </w:tabs>
        <w:jc w:val="center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</w:p>
    <w:p w14:paraId="604B747B" w14:textId="77777777" w:rsidR="008C3D6D" w:rsidRDefault="008C3D6D" w:rsidP="007D154B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</w:p>
    <w:p w14:paraId="61621C10" w14:textId="77777777" w:rsidR="000052AC" w:rsidRDefault="000052AC" w:rsidP="008C3D6D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tabs>
          <w:tab w:val="left" w:pos="567"/>
          <w:tab w:val="left" w:pos="1134"/>
          <w:tab w:val="center" w:pos="4860"/>
          <w:tab w:val="right" w:pos="9639"/>
        </w:tabs>
        <w:spacing w:before="100" w:after="100"/>
        <w:rPr>
          <w:rFonts w:ascii="Arial" w:hAnsi="Arial"/>
          <w:b/>
          <w:sz w:val="28"/>
        </w:rPr>
        <w:sectPr w:rsidR="000052AC" w:rsidSect="007D154B">
          <w:footerReference w:type="default" r:id="rId11"/>
          <w:endnotePr>
            <w:numFmt w:val="decimal"/>
          </w:endnotePr>
          <w:pgSz w:w="11907" w:h="16840" w:code="9"/>
          <w:pgMar w:top="851" w:right="1134" w:bottom="1134" w:left="1134" w:header="709" w:footer="709" w:gutter="0"/>
          <w:pgNumType w:start="1"/>
          <w:cols w:space="708"/>
          <w:docGrid w:linePitch="360"/>
        </w:sectPr>
      </w:pPr>
    </w:p>
    <w:p w14:paraId="736044C1" w14:textId="35162DDF" w:rsidR="008C3D6D" w:rsidRPr="00CC72C4" w:rsidRDefault="008C3D6D" w:rsidP="008C3D6D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tabs>
          <w:tab w:val="left" w:pos="567"/>
          <w:tab w:val="left" w:pos="1134"/>
          <w:tab w:val="center" w:pos="4860"/>
          <w:tab w:val="right" w:pos="9639"/>
        </w:tabs>
        <w:spacing w:before="100" w:after="100"/>
        <w:rPr>
          <w:rFonts w:ascii="Arial" w:hAnsi="Arial"/>
          <w:i/>
          <w:sz w:val="28"/>
        </w:rPr>
      </w:pPr>
      <w:r w:rsidRPr="00CC72C4">
        <w:rPr>
          <w:rFonts w:ascii="Arial" w:hAnsi="Arial"/>
          <w:b/>
          <w:sz w:val="28"/>
        </w:rPr>
        <w:lastRenderedPageBreak/>
        <w:t xml:space="preserve">Year </w:t>
      </w:r>
      <w:r>
        <w:rPr>
          <w:rFonts w:ascii="Arial" w:hAnsi="Arial"/>
          <w:b/>
          <w:sz w:val="28"/>
        </w:rPr>
        <w:t>12</w:t>
      </w:r>
      <w:r w:rsidRPr="00CC72C4"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b/>
          <w:sz w:val="28"/>
        </w:rPr>
        <w:t>Physics</w:t>
      </w:r>
      <w:r w:rsidRPr="00CC72C4"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 xml:space="preserve">EVALUATION – </w:t>
      </w:r>
      <w:r w:rsidR="00D15757">
        <w:rPr>
          <w:rFonts w:ascii="Arial" w:hAnsi="Arial"/>
          <w:b/>
          <w:sz w:val="28"/>
        </w:rPr>
        <w:t>Friction</w:t>
      </w:r>
      <w:r w:rsidRPr="00CC72C4">
        <w:rPr>
          <w:rFonts w:ascii="Arial" w:hAnsi="Arial"/>
          <w:b/>
          <w:sz w:val="28"/>
        </w:rPr>
        <w:tab/>
        <w:t>20</w:t>
      </w:r>
      <w:r w:rsidR="00851653">
        <w:rPr>
          <w:rFonts w:ascii="Arial" w:hAnsi="Arial"/>
          <w:b/>
          <w:sz w:val="28"/>
        </w:rPr>
        <w:t>2</w:t>
      </w:r>
      <w:r w:rsidR="009F2DF7">
        <w:rPr>
          <w:rFonts w:ascii="Arial" w:hAnsi="Arial"/>
          <w:b/>
          <w:sz w:val="28"/>
        </w:rPr>
        <w:t>2</w:t>
      </w:r>
    </w:p>
    <w:p w14:paraId="4F3A8664" w14:textId="77777777" w:rsidR="008C3D6D" w:rsidRPr="00FA36CB" w:rsidRDefault="008C3D6D" w:rsidP="008C3D6D">
      <w:pPr>
        <w:tabs>
          <w:tab w:val="left" w:pos="567"/>
          <w:tab w:val="left" w:pos="1134"/>
          <w:tab w:val="right" w:pos="9639"/>
        </w:tabs>
        <w:rPr>
          <w:rFonts w:ascii="Arial" w:hAnsi="Arial"/>
        </w:rPr>
      </w:pPr>
    </w:p>
    <w:p w14:paraId="134281EC" w14:textId="32C7B0E2" w:rsidR="008C3D6D" w:rsidRPr="008C3D6D" w:rsidRDefault="008C3D6D" w:rsidP="008C3D6D">
      <w:pPr>
        <w:tabs>
          <w:tab w:val="left" w:pos="567"/>
          <w:tab w:val="left" w:pos="1134"/>
          <w:tab w:val="right" w:leader="dot" w:pos="9639"/>
        </w:tabs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Validation</w:t>
      </w:r>
    </w:p>
    <w:p w14:paraId="797EFB2B" w14:textId="77777777" w:rsidR="008C3D6D" w:rsidRDefault="008C3D6D" w:rsidP="008C3D6D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</w:p>
    <w:p w14:paraId="38005E9A" w14:textId="1CD9FB2B" w:rsidR="00B226C2" w:rsidRDefault="007D154B" w:rsidP="007D154B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  <w:r>
        <w:rPr>
          <w:rFonts w:ascii="Arial" w:hAnsi="Arial"/>
        </w:rPr>
        <w:t>NAME: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14:paraId="013A0CE5" w14:textId="77777777" w:rsidR="007D154B" w:rsidRPr="007D154B" w:rsidRDefault="007D154B" w:rsidP="007D154B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</w:p>
    <w:p w14:paraId="2B0D6397" w14:textId="7935385F" w:rsidR="004B168A" w:rsidRPr="007D154B" w:rsidRDefault="007D154B" w:rsidP="00D255E3">
      <w:pPr>
        <w:tabs>
          <w:tab w:val="left" w:pos="567"/>
          <w:tab w:val="left" w:pos="1418"/>
          <w:tab w:val="right" w:pos="9639"/>
        </w:tabs>
        <w:rPr>
          <w:rFonts w:ascii="Arial" w:hAnsi="Arial"/>
          <w:i/>
        </w:rPr>
      </w:pPr>
      <w:r w:rsidRPr="007D154B">
        <w:rPr>
          <w:rFonts w:ascii="Arial" w:hAnsi="Arial"/>
          <w:i/>
        </w:rPr>
        <w:t xml:space="preserve">Total Marks: </w:t>
      </w:r>
      <w:r w:rsidR="00333338">
        <w:rPr>
          <w:rFonts w:ascii="Arial" w:hAnsi="Arial"/>
          <w:i/>
        </w:rPr>
        <w:t>34</w:t>
      </w:r>
      <w:r w:rsidRPr="007D154B">
        <w:rPr>
          <w:rFonts w:ascii="Arial" w:hAnsi="Arial"/>
          <w:i/>
        </w:rPr>
        <w:tab/>
        <w:t xml:space="preserve">Time Allowed: </w:t>
      </w:r>
      <w:r w:rsidR="00137928">
        <w:rPr>
          <w:rFonts w:ascii="Arial" w:hAnsi="Arial"/>
          <w:i/>
        </w:rPr>
        <w:t>45</w:t>
      </w:r>
      <w:r w:rsidRPr="007D154B">
        <w:rPr>
          <w:rFonts w:ascii="Arial" w:hAnsi="Arial"/>
          <w:i/>
        </w:rPr>
        <w:t xml:space="preserve"> minutes</w:t>
      </w:r>
    </w:p>
    <w:p w14:paraId="3BB26CC0" w14:textId="77777777" w:rsidR="007D154B" w:rsidRDefault="007D154B" w:rsidP="00D255E3">
      <w:pPr>
        <w:tabs>
          <w:tab w:val="left" w:pos="567"/>
          <w:tab w:val="left" w:pos="1418"/>
          <w:tab w:val="right" w:pos="9639"/>
        </w:tabs>
        <w:rPr>
          <w:rFonts w:ascii="Arial" w:hAnsi="Arial"/>
        </w:rPr>
      </w:pPr>
    </w:p>
    <w:p w14:paraId="3CBCE4FA" w14:textId="6E0A6C4E" w:rsidR="007D154B" w:rsidRDefault="00103B7F" w:rsidP="004F392B">
      <w:pPr>
        <w:tabs>
          <w:tab w:val="left" w:pos="567"/>
          <w:tab w:val="left" w:pos="1418"/>
          <w:tab w:val="right" w:pos="9639"/>
        </w:tabs>
        <w:jc w:val="center"/>
        <w:rPr>
          <w:rFonts w:ascii="Arial" w:hAnsi="Arial"/>
        </w:rPr>
      </w:pPr>
      <w:r>
        <w:rPr>
          <w:rFonts w:ascii="Arial" w:hAnsi="Arial"/>
        </w:rPr>
        <w:t>(</w:t>
      </w:r>
      <w:r w:rsidR="004F392B">
        <w:rPr>
          <w:rFonts w:ascii="Arial" w:hAnsi="Arial"/>
        </w:rPr>
        <w:t>Formula sheet</w:t>
      </w:r>
      <w:r w:rsidR="0097285B">
        <w:rPr>
          <w:rFonts w:ascii="Arial" w:hAnsi="Arial"/>
        </w:rPr>
        <w:t>, research notes</w:t>
      </w:r>
      <w:r w:rsidR="004F392B">
        <w:rPr>
          <w:rFonts w:ascii="Arial" w:hAnsi="Arial"/>
        </w:rPr>
        <w:t xml:space="preserve"> and scientific calculator permitted</w:t>
      </w:r>
      <w:r w:rsidR="002327EE">
        <w:rPr>
          <w:rFonts w:ascii="Arial" w:hAnsi="Arial"/>
        </w:rPr>
        <w:t>)</w:t>
      </w:r>
    </w:p>
    <w:p w14:paraId="17799434" w14:textId="77777777" w:rsidR="002327EE" w:rsidRDefault="002327EE" w:rsidP="004F392B">
      <w:pPr>
        <w:tabs>
          <w:tab w:val="left" w:pos="567"/>
          <w:tab w:val="left" w:pos="1418"/>
          <w:tab w:val="right" w:pos="9639"/>
        </w:tabs>
        <w:jc w:val="center"/>
        <w:rPr>
          <w:rFonts w:ascii="Arial" w:hAnsi="Arial"/>
        </w:rPr>
      </w:pPr>
    </w:p>
    <w:p w14:paraId="1A1F14A2" w14:textId="77777777" w:rsidR="002327EE" w:rsidRDefault="002327EE" w:rsidP="00A8685D">
      <w:pPr>
        <w:tabs>
          <w:tab w:val="left" w:pos="1418"/>
          <w:tab w:val="left" w:pos="2268"/>
          <w:tab w:val="right" w:pos="9639"/>
        </w:tabs>
        <w:rPr>
          <w:rFonts w:ascii="Arial" w:hAnsi="Arial"/>
        </w:rPr>
      </w:pPr>
    </w:p>
    <w:p w14:paraId="089A6F6A" w14:textId="270EB8DC" w:rsidR="002C6439" w:rsidRPr="00C27746" w:rsidRDefault="00851653" w:rsidP="002C6439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  <w:b/>
        </w:rPr>
      </w:pPr>
      <w:r w:rsidRPr="00C27746">
        <w:rPr>
          <w:rFonts w:ascii="Arial" w:hAnsi="Arial"/>
          <w:b/>
        </w:rPr>
        <w:t>Question 1</w:t>
      </w:r>
      <w:r w:rsidR="002C6439" w:rsidRPr="00C27746">
        <w:rPr>
          <w:rFonts w:ascii="Arial" w:hAnsi="Arial"/>
          <w:b/>
        </w:rPr>
        <w:tab/>
      </w:r>
      <w:r w:rsidRPr="00C27746">
        <w:rPr>
          <w:rFonts w:ascii="Arial" w:hAnsi="Arial"/>
          <w:b/>
        </w:rPr>
        <w:tab/>
      </w:r>
      <w:r w:rsidRPr="00C27746">
        <w:rPr>
          <w:rFonts w:ascii="Arial" w:hAnsi="Arial"/>
          <w:b/>
        </w:rPr>
        <w:tab/>
      </w:r>
      <w:r w:rsidRPr="00C27746">
        <w:rPr>
          <w:rFonts w:ascii="Arial" w:hAnsi="Arial"/>
          <w:b/>
        </w:rPr>
        <w:tab/>
      </w:r>
      <w:r w:rsidRPr="00C27746">
        <w:rPr>
          <w:rFonts w:ascii="Arial" w:hAnsi="Arial"/>
          <w:b/>
        </w:rPr>
        <w:tab/>
      </w:r>
      <w:r w:rsidRPr="00C27746">
        <w:rPr>
          <w:rFonts w:ascii="Arial" w:hAnsi="Arial"/>
          <w:b/>
        </w:rPr>
        <w:tab/>
      </w:r>
      <w:r w:rsidR="002C6439" w:rsidRPr="00C27746">
        <w:rPr>
          <w:rFonts w:ascii="Arial" w:hAnsi="Arial"/>
          <w:b/>
        </w:rPr>
        <w:t>(</w:t>
      </w:r>
      <w:r w:rsidR="00730170">
        <w:rPr>
          <w:rFonts w:ascii="Arial" w:hAnsi="Arial"/>
          <w:b/>
        </w:rPr>
        <w:t>4</w:t>
      </w:r>
      <w:r w:rsidR="002C6439" w:rsidRPr="00C27746">
        <w:rPr>
          <w:rFonts w:ascii="Arial" w:hAnsi="Arial"/>
          <w:b/>
        </w:rPr>
        <w:t xml:space="preserve"> marks)</w:t>
      </w:r>
    </w:p>
    <w:p w14:paraId="27B0EA56" w14:textId="77777777" w:rsidR="002C6439" w:rsidRPr="00C27746" w:rsidRDefault="002C6439" w:rsidP="002C6439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91A9AE4" w14:textId="6EC8F72A" w:rsidR="002C6439" w:rsidRDefault="00730170" w:rsidP="00851653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  <w:r>
        <w:rPr>
          <w:rFonts w:ascii="Arial" w:hAnsi="Arial"/>
        </w:rPr>
        <w:t>The following graph shows the friction on an object (that is initially stationary) as the applied horizontal force on the object changes:</w:t>
      </w:r>
    </w:p>
    <w:p w14:paraId="2EBEF228" w14:textId="5A6DA51B" w:rsidR="00730170" w:rsidRDefault="00730170" w:rsidP="00851653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3443EF6" w14:textId="65FD0D23" w:rsidR="0009536F" w:rsidRPr="00BD71D9" w:rsidRDefault="00C50113" w:rsidP="0009536F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left="567"/>
        <w:jc w:val="center"/>
        <w:rPr>
          <w:color w:val="FF0000"/>
          <w:sz w:val="28"/>
        </w:rPr>
      </w:pPr>
      <w:r>
        <w:rPr>
          <w:color w:val="FF0000"/>
          <w:sz w:val="28"/>
        </w:rPr>
        <w:object w:dxaOrig="9729" w:dyaOrig="4996" w14:anchorId="4E6D66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pt;height:165pt" o:ole="">
            <v:imagedata r:id="rId12" o:title=""/>
          </v:shape>
          <o:OLEObject Type="Embed" ProgID="FXDraw.Graphic" ShapeID="_x0000_i1025" DrawAspect="Content" ObjectID="_1693720190" r:id="rId13"/>
        </w:object>
      </w:r>
    </w:p>
    <w:p w14:paraId="3B63D1DA" w14:textId="5E900FF0" w:rsidR="00730170" w:rsidRDefault="00730170" w:rsidP="00851653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7C05E8D" w14:textId="375FEF84" w:rsidR="00730170" w:rsidRDefault="00730170" w:rsidP="00851653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6747A09" w14:textId="549226D9" w:rsidR="00730170" w:rsidRDefault="00730170" w:rsidP="00730170">
      <w:pPr>
        <w:pStyle w:val="ListParagraph"/>
        <w:numPr>
          <w:ilvl w:val="0"/>
          <w:numId w:val="45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hanging="720"/>
        <w:rPr>
          <w:rFonts w:ascii="Arial" w:hAnsi="Arial"/>
        </w:rPr>
      </w:pPr>
      <w:r>
        <w:rPr>
          <w:rFonts w:ascii="Arial" w:hAnsi="Arial"/>
        </w:rPr>
        <w:t>Circle the part of the graph that corresponds to the object being stationary and label it (a).</w:t>
      </w:r>
      <w:r w:rsidR="00E22A74">
        <w:rPr>
          <w:rFonts w:ascii="Arial" w:hAnsi="Arial"/>
        </w:rPr>
        <w:tab/>
      </w:r>
      <w:r w:rsidR="00E22A74">
        <w:rPr>
          <w:rFonts w:ascii="Arial" w:hAnsi="Arial"/>
        </w:rPr>
        <w:tab/>
      </w:r>
      <w:r w:rsidR="00E22A74">
        <w:rPr>
          <w:rFonts w:ascii="Arial" w:hAnsi="Arial"/>
        </w:rPr>
        <w:tab/>
      </w:r>
      <w:r w:rsidR="00E22A74">
        <w:rPr>
          <w:rFonts w:ascii="Arial" w:hAnsi="Arial"/>
        </w:rPr>
        <w:tab/>
      </w:r>
      <w:r w:rsidR="00E22A74">
        <w:rPr>
          <w:rFonts w:ascii="Arial" w:hAnsi="Arial"/>
        </w:rPr>
        <w:tab/>
      </w:r>
      <w:r w:rsidR="00E22A74">
        <w:rPr>
          <w:rFonts w:ascii="Arial" w:hAnsi="Arial"/>
        </w:rPr>
        <w:tab/>
        <w:t>[1]</w:t>
      </w:r>
    </w:p>
    <w:p w14:paraId="05E934FE" w14:textId="659F3738" w:rsidR="00E22A74" w:rsidRDefault="00E22A74" w:rsidP="00E22A74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8164639" w14:textId="77777777" w:rsidR="00E22A74" w:rsidRPr="00E22A74" w:rsidRDefault="00E22A74" w:rsidP="00E22A74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4DFCC57" w14:textId="1FF733B5" w:rsidR="00730170" w:rsidRDefault="00730170" w:rsidP="00730170">
      <w:pPr>
        <w:pStyle w:val="ListParagraph"/>
        <w:numPr>
          <w:ilvl w:val="0"/>
          <w:numId w:val="45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hanging="720"/>
        <w:rPr>
          <w:rFonts w:ascii="Arial" w:hAnsi="Arial"/>
        </w:rPr>
      </w:pPr>
      <w:r>
        <w:rPr>
          <w:rFonts w:ascii="Arial" w:hAnsi="Arial"/>
        </w:rPr>
        <w:t>Circle the part of the graph that corresponds to the object moving and label it (b).</w:t>
      </w:r>
    </w:p>
    <w:p w14:paraId="69875F79" w14:textId="166F6C6B" w:rsidR="00E22A74" w:rsidRDefault="00E22A74" w:rsidP="00E22A74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[1]</w:t>
      </w:r>
    </w:p>
    <w:p w14:paraId="1C839BCF" w14:textId="776AD808" w:rsidR="00E22A74" w:rsidRPr="00E22A74" w:rsidRDefault="00E22A74" w:rsidP="00E22A74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3B91E3C" w14:textId="557E713F" w:rsidR="00730170" w:rsidRDefault="00730170" w:rsidP="00730170">
      <w:pPr>
        <w:pStyle w:val="ListParagraph"/>
        <w:numPr>
          <w:ilvl w:val="0"/>
          <w:numId w:val="45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hanging="720"/>
        <w:rPr>
          <w:rFonts w:ascii="Arial" w:hAnsi="Arial"/>
        </w:rPr>
      </w:pPr>
      <w:r>
        <w:rPr>
          <w:rFonts w:ascii="Arial" w:hAnsi="Arial"/>
        </w:rPr>
        <w:t xml:space="preserve">Start the </w:t>
      </w:r>
      <w:r w:rsidR="00E22A74">
        <w:rPr>
          <w:rFonts w:ascii="Arial" w:hAnsi="Arial"/>
        </w:rPr>
        <w:t>value</w:t>
      </w:r>
      <w:r>
        <w:rPr>
          <w:rFonts w:ascii="Arial" w:hAnsi="Arial"/>
        </w:rPr>
        <w:t xml:space="preserve"> of the </w:t>
      </w:r>
      <w:r w:rsidR="00E22A74">
        <w:rPr>
          <w:rFonts w:ascii="Arial" w:hAnsi="Arial"/>
        </w:rPr>
        <w:t>force</w:t>
      </w:r>
      <w:r w:rsidR="00BD0A4E">
        <w:rPr>
          <w:rFonts w:ascii="Arial" w:hAnsi="Arial"/>
        </w:rPr>
        <w:t xml:space="preserve"> o</w:t>
      </w:r>
      <w:r>
        <w:rPr>
          <w:rFonts w:ascii="Arial" w:hAnsi="Arial"/>
        </w:rPr>
        <w:t xml:space="preserve">f friction on the object </w:t>
      </w:r>
      <w:r w:rsidR="00E22A74">
        <w:rPr>
          <w:rFonts w:ascii="Arial" w:hAnsi="Arial"/>
        </w:rPr>
        <w:t>when</w:t>
      </w:r>
      <w:r>
        <w:rPr>
          <w:rFonts w:ascii="Arial" w:hAnsi="Arial"/>
        </w:rPr>
        <w:t xml:space="preserve"> it is moving.</w:t>
      </w:r>
      <w:r w:rsidR="00E22A74">
        <w:rPr>
          <w:rFonts w:ascii="Arial" w:hAnsi="Arial"/>
        </w:rPr>
        <w:tab/>
        <w:t>[1]</w:t>
      </w:r>
    </w:p>
    <w:p w14:paraId="08140597" w14:textId="1663C1E3" w:rsidR="00E22A74" w:rsidRDefault="00E22A74" w:rsidP="00E22A74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C11D1CC" w14:textId="35E95271" w:rsidR="00E22A74" w:rsidRDefault="00E22A74" w:rsidP="00E22A74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30C79F0" w14:textId="09D53A1D" w:rsidR="00EC4D65" w:rsidRDefault="00EC4D65" w:rsidP="00E22A74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42316F7" w14:textId="1F666094" w:rsidR="00EC4D65" w:rsidRDefault="00EC4D65" w:rsidP="00E22A74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A1D7641" w14:textId="4C81D24A" w:rsidR="00EC4D65" w:rsidRDefault="00EC4D65" w:rsidP="00E22A74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5BA0338" w14:textId="77777777" w:rsidR="00E22A74" w:rsidRPr="00E22A74" w:rsidRDefault="00E22A74" w:rsidP="00E22A74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7778FBF" w14:textId="21A7E7C0" w:rsidR="00730170" w:rsidRDefault="00730170" w:rsidP="00730170">
      <w:pPr>
        <w:pStyle w:val="ListParagraph"/>
        <w:numPr>
          <w:ilvl w:val="0"/>
          <w:numId w:val="45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hanging="720"/>
        <w:rPr>
          <w:rFonts w:ascii="Arial" w:hAnsi="Arial"/>
        </w:rPr>
      </w:pPr>
      <w:r>
        <w:rPr>
          <w:rFonts w:ascii="Arial" w:hAnsi="Arial"/>
        </w:rPr>
        <w:t xml:space="preserve">State the value of the </w:t>
      </w:r>
      <w:r w:rsidR="00E22A74">
        <w:rPr>
          <w:rFonts w:ascii="Arial" w:hAnsi="Arial"/>
        </w:rPr>
        <w:t>force</w:t>
      </w:r>
      <w:r>
        <w:rPr>
          <w:rFonts w:ascii="Arial" w:hAnsi="Arial"/>
        </w:rPr>
        <w:t xml:space="preserve"> needed to make the object move.</w:t>
      </w:r>
      <w:r w:rsidR="00E22A74">
        <w:rPr>
          <w:rFonts w:ascii="Arial" w:hAnsi="Arial"/>
        </w:rPr>
        <w:tab/>
        <w:t>[1]</w:t>
      </w:r>
    </w:p>
    <w:p w14:paraId="41726D84" w14:textId="77777777" w:rsidR="00E22A74" w:rsidRPr="00E22A74" w:rsidRDefault="00E22A74" w:rsidP="00E22A74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599C555" w14:textId="4A024561" w:rsidR="001674D6" w:rsidRPr="00C27746" w:rsidRDefault="001674D6" w:rsidP="0009536F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1AFEC4C" w14:textId="76075888" w:rsidR="001674D6" w:rsidRPr="00C27746" w:rsidRDefault="001674D6" w:rsidP="002C6439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left="567"/>
        <w:rPr>
          <w:rFonts w:ascii="Arial" w:hAnsi="Arial"/>
        </w:rPr>
      </w:pPr>
    </w:p>
    <w:p w14:paraId="1E171619" w14:textId="7873566A" w:rsidR="001674D6" w:rsidRPr="00BD71D9" w:rsidRDefault="001674D6" w:rsidP="00DA5C72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  <w:color w:val="FF0000"/>
        </w:rPr>
      </w:pPr>
    </w:p>
    <w:p w14:paraId="0168E2DE" w14:textId="77777777" w:rsidR="006B2A02" w:rsidRPr="00BD71D9" w:rsidRDefault="006B2A02">
      <w:pPr>
        <w:rPr>
          <w:rFonts w:ascii="Arial" w:hAnsi="Arial"/>
          <w:color w:val="FF0000"/>
        </w:rPr>
      </w:pPr>
      <w:r w:rsidRPr="00BD71D9">
        <w:rPr>
          <w:rFonts w:ascii="Arial" w:hAnsi="Arial"/>
          <w:color w:val="FF0000"/>
        </w:rPr>
        <w:br w:type="page"/>
      </w:r>
    </w:p>
    <w:p w14:paraId="3803DB71" w14:textId="7A44C3CC" w:rsidR="002B526A" w:rsidRPr="008C0617" w:rsidRDefault="00D2213F" w:rsidP="002B526A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Question 2</w:t>
      </w:r>
      <w:r w:rsidR="002B526A" w:rsidRPr="008C0617">
        <w:rPr>
          <w:rFonts w:ascii="Arial" w:hAnsi="Arial"/>
          <w:b/>
        </w:rPr>
        <w:tab/>
      </w:r>
      <w:r w:rsidR="002B526A" w:rsidRPr="008C0617">
        <w:rPr>
          <w:rFonts w:ascii="Arial" w:hAnsi="Arial"/>
          <w:b/>
        </w:rPr>
        <w:tab/>
      </w:r>
      <w:r w:rsidR="002B526A" w:rsidRPr="008C0617">
        <w:rPr>
          <w:rFonts w:ascii="Arial" w:hAnsi="Arial"/>
          <w:b/>
        </w:rPr>
        <w:tab/>
      </w:r>
      <w:r w:rsidR="002B526A" w:rsidRPr="008C0617">
        <w:rPr>
          <w:rFonts w:ascii="Arial" w:hAnsi="Arial"/>
          <w:b/>
        </w:rPr>
        <w:tab/>
      </w:r>
      <w:r w:rsidR="002B526A" w:rsidRPr="008C0617">
        <w:rPr>
          <w:rFonts w:ascii="Arial" w:hAnsi="Arial"/>
          <w:b/>
        </w:rPr>
        <w:tab/>
      </w:r>
      <w:r w:rsidR="002B526A" w:rsidRPr="008C0617">
        <w:rPr>
          <w:rFonts w:ascii="Arial" w:hAnsi="Arial"/>
          <w:b/>
        </w:rPr>
        <w:tab/>
        <w:t>(</w:t>
      </w:r>
      <w:r w:rsidR="00851898">
        <w:rPr>
          <w:rFonts w:ascii="Arial" w:hAnsi="Arial"/>
          <w:b/>
        </w:rPr>
        <w:t>16</w:t>
      </w:r>
      <w:r w:rsidR="002B526A" w:rsidRPr="008C0617">
        <w:rPr>
          <w:rFonts w:ascii="Arial" w:hAnsi="Arial"/>
          <w:b/>
        </w:rPr>
        <w:t xml:space="preserve"> marks)</w:t>
      </w:r>
    </w:p>
    <w:p w14:paraId="0706568B" w14:textId="77777777" w:rsidR="002B526A" w:rsidRPr="008C0617" w:rsidRDefault="002B526A" w:rsidP="002B526A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932D9D5" w14:textId="0B486C42" w:rsidR="002B526A" w:rsidRDefault="00851898" w:rsidP="002B526A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  <w:r>
        <w:rPr>
          <w:rFonts w:ascii="Arial" w:hAnsi="Arial"/>
        </w:rPr>
        <w:t xml:space="preserve">Max is attempting to push a heavy box </w:t>
      </w:r>
      <w:r w:rsidR="00E01BE0">
        <w:rPr>
          <w:rFonts w:ascii="Arial" w:hAnsi="Arial"/>
        </w:rPr>
        <w:t>along</w:t>
      </w:r>
      <w:r>
        <w:rPr>
          <w:rFonts w:ascii="Arial" w:hAnsi="Arial"/>
        </w:rPr>
        <w:t xml:space="preserve"> a rough surface.</w:t>
      </w:r>
    </w:p>
    <w:p w14:paraId="31FDEBC6" w14:textId="304854E9" w:rsidR="00851898" w:rsidRDefault="00851898" w:rsidP="002B526A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FB322EA" w14:textId="5863B6E1" w:rsidR="00851898" w:rsidRDefault="003832D1" w:rsidP="003832D1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jc w:val="center"/>
        <w:rPr>
          <w:rFonts w:ascii="Arial" w:hAnsi="Arial"/>
        </w:rPr>
      </w:pPr>
      <w:r>
        <w:rPr>
          <w:rFonts w:ascii="Arial" w:hAnsi="Arial"/>
        </w:rPr>
        <w:object w:dxaOrig="3753" w:dyaOrig="686" w14:anchorId="4A7C5C76">
          <v:shape id="_x0000_i1026" type="#_x0000_t75" style="width:155pt;height:28.5pt" o:ole="">
            <v:imagedata r:id="rId14" o:title=""/>
          </v:shape>
          <o:OLEObject Type="Embed" ProgID="FXDraw.Graphic" ShapeID="_x0000_i1026" DrawAspect="Content" ObjectID="_1693720191" r:id="rId15"/>
        </w:object>
      </w:r>
    </w:p>
    <w:p w14:paraId="5CE955B5" w14:textId="77777777" w:rsidR="00851898" w:rsidRPr="006E2462" w:rsidRDefault="00851898" w:rsidP="002B526A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EDB70DB" w14:textId="77777777" w:rsidR="002B526A" w:rsidRPr="008C0617" w:rsidRDefault="002B526A" w:rsidP="002B526A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3856F67" w14:textId="110662A8" w:rsidR="002B526A" w:rsidRDefault="00851898" w:rsidP="002B526A">
      <w:pPr>
        <w:pStyle w:val="ListParagraph"/>
        <w:numPr>
          <w:ilvl w:val="0"/>
          <w:numId w:val="36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hanging="720"/>
        <w:rPr>
          <w:rFonts w:ascii="Arial" w:hAnsi="Arial"/>
        </w:rPr>
      </w:pPr>
      <w:r>
        <w:rPr>
          <w:rFonts w:ascii="Arial" w:hAnsi="Arial"/>
        </w:rPr>
        <w:t xml:space="preserve">Explain why Max’s task is made easier if </w:t>
      </w:r>
      <w:r w:rsidR="00BD0A4E">
        <w:rPr>
          <w:rFonts w:ascii="Arial" w:hAnsi="Arial"/>
        </w:rPr>
        <w:t>h</w:t>
      </w:r>
      <w:r>
        <w:rPr>
          <w:rFonts w:ascii="Arial" w:hAnsi="Arial"/>
        </w:rPr>
        <w:t xml:space="preserve">is friend Minnie applies an </w:t>
      </w:r>
      <w:r w:rsidR="00E01BE0">
        <w:rPr>
          <w:rFonts w:ascii="Arial" w:hAnsi="Arial"/>
        </w:rPr>
        <w:t>upward</w:t>
      </w:r>
      <w:r>
        <w:rPr>
          <w:rFonts w:ascii="Arial" w:hAnsi="Arial"/>
        </w:rPr>
        <w:t xml:space="preserve"> force to the box.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[2]</w:t>
      </w:r>
    </w:p>
    <w:p w14:paraId="65A7C23E" w14:textId="43A9C198" w:rsidR="00447C10" w:rsidRDefault="00447C10" w:rsidP="00447C10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274AB2D" w14:textId="6BD0FCB6" w:rsidR="00447C10" w:rsidRDefault="00447C10" w:rsidP="00447C10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B7BC7E7" w14:textId="66B0D76F" w:rsidR="007945C5" w:rsidRDefault="007945C5" w:rsidP="00447C10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945BA75" w14:textId="6E4E555A" w:rsidR="007945C5" w:rsidRDefault="007945C5" w:rsidP="00447C10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E2D5F9F" w14:textId="4134E4D0" w:rsidR="00D2213F" w:rsidRDefault="00D2213F" w:rsidP="00447C10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53AE145" w14:textId="101508FD" w:rsidR="00D2213F" w:rsidRDefault="00D2213F" w:rsidP="00447C10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2067E59" w14:textId="004C2955" w:rsidR="00D2213F" w:rsidRDefault="00D2213F" w:rsidP="00447C10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4DA4ADE" w14:textId="794B4F69" w:rsidR="00D2213F" w:rsidRDefault="00D2213F" w:rsidP="00447C10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9326B13" w14:textId="75615016" w:rsidR="00D2213F" w:rsidRDefault="00D2213F" w:rsidP="00447C10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14A5288" w14:textId="42C8CB5C" w:rsidR="00D2213F" w:rsidRDefault="00D2213F" w:rsidP="00447C10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C2E5081" w14:textId="77777777" w:rsidR="00D2213F" w:rsidRDefault="00D2213F" w:rsidP="00447C10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EAF9D34" w14:textId="122EB6CD" w:rsidR="00447C10" w:rsidRDefault="00447C10" w:rsidP="00447C10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52780F5" w14:textId="196DE70F" w:rsidR="00447C10" w:rsidRDefault="00BD0A4E" w:rsidP="00447C10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  <w:r>
        <w:rPr>
          <w:rFonts w:ascii="Arial" w:hAnsi="Arial"/>
        </w:rPr>
        <w:t>Max applies a constant fo</w:t>
      </w:r>
      <w:r w:rsidR="00E01BE0">
        <w:rPr>
          <w:rFonts w:ascii="Arial" w:hAnsi="Arial"/>
        </w:rPr>
        <w:t>rce of 180.0 N and finds that the box initially accelerates at 0.144 ms</w:t>
      </w:r>
      <w:r w:rsidR="00E01BE0">
        <w:rPr>
          <w:rFonts w:ascii="Arial" w:hAnsi="Arial"/>
          <w:vertAlign w:val="superscript"/>
        </w:rPr>
        <w:t>-2</w:t>
      </w:r>
      <w:r w:rsidR="00E01BE0">
        <w:rPr>
          <w:rFonts w:ascii="Arial" w:hAnsi="Arial"/>
        </w:rPr>
        <w:t>.  The box has a mass of 25.0 kg and Minnie is no longer assisting him.</w:t>
      </w:r>
    </w:p>
    <w:p w14:paraId="76DB24ED" w14:textId="307AFEC2" w:rsidR="00E01BE0" w:rsidRDefault="00E01BE0" w:rsidP="00447C10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98C3888" w14:textId="77777777" w:rsidR="00E01BE0" w:rsidRPr="00E01BE0" w:rsidRDefault="00E01BE0" w:rsidP="00447C10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08E0EC5" w14:textId="77777777" w:rsidR="002B526A" w:rsidRPr="008C0617" w:rsidRDefault="002B526A" w:rsidP="002B526A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4D95ABB" w14:textId="321A3D08" w:rsidR="002B526A" w:rsidRDefault="007F5150" w:rsidP="002B526A">
      <w:pPr>
        <w:pStyle w:val="ListParagraph"/>
        <w:numPr>
          <w:ilvl w:val="0"/>
          <w:numId w:val="36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hanging="720"/>
        <w:rPr>
          <w:rFonts w:ascii="Arial" w:hAnsi="Arial"/>
        </w:rPr>
      </w:pPr>
      <w:r>
        <w:rPr>
          <w:rFonts w:ascii="Arial" w:hAnsi="Arial"/>
        </w:rPr>
        <w:t>Find</w:t>
      </w:r>
      <w:r w:rsidR="00EC0553">
        <w:rPr>
          <w:rFonts w:ascii="Arial" w:hAnsi="Arial"/>
        </w:rPr>
        <w:t xml:space="preserve"> the coefficient of static friction that applies in this case.</w:t>
      </w:r>
      <w:r w:rsidR="00EC0553">
        <w:rPr>
          <w:rFonts w:ascii="Arial" w:hAnsi="Arial"/>
        </w:rPr>
        <w:tab/>
        <w:t>[5]</w:t>
      </w:r>
    </w:p>
    <w:p w14:paraId="091B0F17" w14:textId="218325E4" w:rsidR="000E086A" w:rsidRDefault="000E086A" w:rsidP="000E086A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F51548D" w14:textId="1F07FCC6" w:rsidR="000E086A" w:rsidRDefault="000E086A" w:rsidP="000E086A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078EBEF" w14:textId="09FFE58D" w:rsidR="00A92D7B" w:rsidRDefault="00A92D7B" w:rsidP="000E086A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9160EC4" w14:textId="1E41460E" w:rsidR="00A92D7B" w:rsidRDefault="00A92D7B" w:rsidP="000E086A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9293A30" w14:textId="4DAA18A1" w:rsidR="00A92D7B" w:rsidRDefault="00A92D7B" w:rsidP="000E086A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17FC67C" w14:textId="6DEE4F65" w:rsidR="00A92D7B" w:rsidRDefault="00A92D7B" w:rsidP="000E086A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A68D96A" w14:textId="53699DEF" w:rsidR="00A92D7B" w:rsidRDefault="00A92D7B" w:rsidP="000E086A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5DCBF48" w14:textId="50A2DE62" w:rsidR="00A92D7B" w:rsidRDefault="00A92D7B" w:rsidP="000E086A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33A3C68" w14:textId="3C2C1D5A" w:rsidR="00A92D7B" w:rsidRDefault="00A92D7B" w:rsidP="000E086A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36EC8AF" w14:textId="4C15A3E3" w:rsidR="00A92D7B" w:rsidRDefault="00A92D7B" w:rsidP="000E086A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53D0BC9" w14:textId="41FA136F" w:rsidR="00A92D7B" w:rsidRDefault="00A92D7B" w:rsidP="000E086A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8E67564" w14:textId="7B4C9331" w:rsidR="00334EED" w:rsidRDefault="00334EED" w:rsidP="000E086A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762C373" w14:textId="52F0F0F6" w:rsidR="00334EED" w:rsidRDefault="00334EED" w:rsidP="000E086A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B468739" w14:textId="77777777" w:rsidR="00D2213F" w:rsidRDefault="00D2213F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0058F393" w14:textId="167D2D7B" w:rsidR="00334EED" w:rsidRDefault="00EC0553" w:rsidP="00334EED">
      <w:pPr>
        <w:pStyle w:val="ListParagraph"/>
        <w:numPr>
          <w:ilvl w:val="0"/>
          <w:numId w:val="36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hanging="720"/>
        <w:rPr>
          <w:rFonts w:ascii="Arial" w:hAnsi="Arial"/>
        </w:rPr>
      </w:pPr>
      <w:r>
        <w:rPr>
          <w:rFonts w:ascii="Arial" w:hAnsi="Arial"/>
        </w:rPr>
        <w:lastRenderedPageBreak/>
        <w:t xml:space="preserve">Assuming that the coefficient of </w:t>
      </w:r>
      <w:r w:rsidR="00121317">
        <w:rPr>
          <w:rFonts w:ascii="Arial" w:hAnsi="Arial"/>
        </w:rPr>
        <w:t>dynamic</w:t>
      </w:r>
      <w:r>
        <w:rPr>
          <w:rFonts w:ascii="Arial" w:hAnsi="Arial"/>
        </w:rPr>
        <w:t xml:space="preserve"> friction is 80.0% of the coefficient </w:t>
      </w:r>
      <w:r w:rsidR="00121317">
        <w:rPr>
          <w:rFonts w:ascii="Arial" w:hAnsi="Arial"/>
        </w:rPr>
        <w:t>o</w:t>
      </w:r>
      <w:r>
        <w:rPr>
          <w:rFonts w:ascii="Arial" w:hAnsi="Arial"/>
        </w:rPr>
        <w:t>f static friction, determine the box’s acceleration as it continues to move.</w:t>
      </w:r>
      <w:r>
        <w:rPr>
          <w:rFonts w:ascii="Arial" w:hAnsi="Arial"/>
        </w:rPr>
        <w:tab/>
        <w:t>[5]</w:t>
      </w:r>
    </w:p>
    <w:p w14:paraId="049211FF" w14:textId="2438552D" w:rsidR="00292502" w:rsidRDefault="00292502" w:rsidP="0029250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0285466" w14:textId="56663AD7" w:rsidR="00292502" w:rsidRDefault="00292502" w:rsidP="0029250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AEC1E2D" w14:textId="65AFCB2D" w:rsidR="00D2213F" w:rsidRDefault="00D2213F" w:rsidP="0029250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4127130" w14:textId="5B283C50" w:rsidR="00D2213F" w:rsidRDefault="00D2213F" w:rsidP="0029250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19E9FE8" w14:textId="1845CE6F" w:rsidR="00D2213F" w:rsidRDefault="00D2213F" w:rsidP="0029250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90D37CA" w14:textId="0DD51BEC" w:rsidR="00D2213F" w:rsidRDefault="00D2213F" w:rsidP="0029250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39CE801" w14:textId="14FE5336" w:rsidR="00D2213F" w:rsidRDefault="00D2213F" w:rsidP="0029250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BCAF443" w14:textId="5610EB75" w:rsidR="00D2213F" w:rsidRDefault="00D2213F" w:rsidP="0029250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225BC8C" w14:textId="0DC7F68D" w:rsidR="00D2213F" w:rsidRDefault="00D2213F" w:rsidP="0029250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B4A29B5" w14:textId="48735BD6" w:rsidR="00D2213F" w:rsidRDefault="00D2213F" w:rsidP="0029250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C96F9E9" w14:textId="5A29560C" w:rsidR="00D2213F" w:rsidRDefault="00D2213F" w:rsidP="0029250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ED6EA1D" w14:textId="48B9426C" w:rsidR="00D2213F" w:rsidRDefault="00D2213F" w:rsidP="0029250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63611B0" w14:textId="48C202F8" w:rsidR="00D2213F" w:rsidRDefault="00D2213F" w:rsidP="0029250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5F8C5F3" w14:textId="399483E1" w:rsidR="00D2213F" w:rsidRDefault="00D2213F" w:rsidP="0029250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19413AD" w14:textId="28DEB003" w:rsidR="00D2213F" w:rsidRDefault="00D2213F" w:rsidP="0029250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2132CC0" w14:textId="0D6033AB" w:rsidR="00D2213F" w:rsidRDefault="00D2213F" w:rsidP="0029250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EAADC3F" w14:textId="4C0AF192" w:rsidR="00D2213F" w:rsidRDefault="00D2213F" w:rsidP="0029250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AE23D29" w14:textId="57929DFF" w:rsidR="00D2213F" w:rsidRDefault="00D2213F" w:rsidP="0029250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EC436A0" w14:textId="2E6CE9DC" w:rsidR="00D2213F" w:rsidRDefault="00D2213F" w:rsidP="0029250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35473D7" w14:textId="09B4ADA8" w:rsidR="00D2213F" w:rsidRDefault="00D2213F" w:rsidP="0029250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376A93F" w14:textId="77777777" w:rsidR="00D2213F" w:rsidRDefault="00D2213F" w:rsidP="0029250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E1EF612" w14:textId="7C2EA340" w:rsidR="00D2213F" w:rsidRDefault="00D2213F" w:rsidP="0029250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439C769" w14:textId="62BA0A2C" w:rsidR="00D2213F" w:rsidRDefault="00D2213F" w:rsidP="0029250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6253133" w14:textId="77777777" w:rsidR="00D2213F" w:rsidRDefault="00D2213F" w:rsidP="0029250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542BCE2" w14:textId="77777777" w:rsidR="00292502" w:rsidRPr="00292502" w:rsidRDefault="00292502" w:rsidP="0029250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BC3A709" w14:textId="1AF58029" w:rsidR="00EC0553" w:rsidRDefault="00121317" w:rsidP="00334EED">
      <w:pPr>
        <w:pStyle w:val="ListParagraph"/>
        <w:numPr>
          <w:ilvl w:val="0"/>
          <w:numId w:val="36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hanging="720"/>
        <w:rPr>
          <w:rFonts w:ascii="Arial" w:hAnsi="Arial"/>
        </w:rPr>
      </w:pPr>
      <w:r>
        <w:rPr>
          <w:rFonts w:ascii="Arial" w:hAnsi="Arial"/>
        </w:rPr>
        <w:t xml:space="preserve">If Max lets go of the </w:t>
      </w:r>
      <w:r w:rsidR="00292502">
        <w:rPr>
          <w:rFonts w:ascii="Arial" w:hAnsi="Arial"/>
        </w:rPr>
        <w:t>box</w:t>
      </w:r>
      <w:r>
        <w:rPr>
          <w:rFonts w:ascii="Arial" w:hAnsi="Arial"/>
        </w:rPr>
        <w:t xml:space="preserve"> when its speed is 2.80 ms</w:t>
      </w:r>
      <w:r>
        <w:rPr>
          <w:rFonts w:ascii="Arial" w:hAnsi="Arial"/>
          <w:vertAlign w:val="superscript"/>
        </w:rPr>
        <w:t>-1</w:t>
      </w:r>
      <w:r>
        <w:rPr>
          <w:rFonts w:ascii="Arial" w:hAnsi="Arial"/>
        </w:rPr>
        <w:t xml:space="preserve">, how far will it slide before </w:t>
      </w:r>
      <w:r w:rsidR="00292502">
        <w:rPr>
          <w:rFonts w:ascii="Arial" w:hAnsi="Arial"/>
        </w:rPr>
        <w:t>coming</w:t>
      </w:r>
      <w:r>
        <w:rPr>
          <w:rFonts w:ascii="Arial" w:hAnsi="Arial"/>
        </w:rPr>
        <w:t xml:space="preserve"> to rest?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[4]</w:t>
      </w:r>
    </w:p>
    <w:p w14:paraId="799CD12D" w14:textId="3BF7696A" w:rsidR="00121317" w:rsidRDefault="00121317" w:rsidP="0012131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D93E0AD" w14:textId="3CCA5884" w:rsidR="00121317" w:rsidRDefault="00121317" w:rsidP="0012131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9B2850A" w14:textId="77777777" w:rsidR="00121317" w:rsidRPr="00121317" w:rsidRDefault="00121317" w:rsidP="0012131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5D3B936" w14:textId="11C7440B" w:rsidR="007F5150" w:rsidRDefault="007F5150" w:rsidP="007F5150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48A1A23" w14:textId="77777777" w:rsidR="007F5150" w:rsidRPr="007F5150" w:rsidRDefault="007F5150" w:rsidP="007F5150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17A967F" w14:textId="77777777" w:rsidR="002B526A" w:rsidRPr="008C0617" w:rsidRDefault="002B526A" w:rsidP="002B526A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F807092" w14:textId="46238508" w:rsidR="002B526A" w:rsidRPr="008C0617" w:rsidRDefault="002B526A" w:rsidP="002B526A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D6B8314" w14:textId="77777777" w:rsidR="002B526A" w:rsidRPr="008C0617" w:rsidRDefault="002B526A" w:rsidP="002B526A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09081A4" w14:textId="77777777" w:rsidR="002B526A" w:rsidRPr="008C0617" w:rsidRDefault="002B526A" w:rsidP="002B526A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2CA2F38" w14:textId="77777777" w:rsidR="002B526A" w:rsidRPr="008C0617" w:rsidRDefault="002B526A" w:rsidP="002B526A">
      <w:pPr>
        <w:rPr>
          <w:rFonts w:ascii="Arial" w:hAnsi="Arial"/>
        </w:rPr>
      </w:pPr>
      <w:r w:rsidRPr="008C0617">
        <w:rPr>
          <w:rFonts w:ascii="Arial" w:hAnsi="Arial"/>
        </w:rPr>
        <w:br w:type="page"/>
      </w:r>
    </w:p>
    <w:p w14:paraId="608F1815" w14:textId="10B02122" w:rsidR="00D2213F" w:rsidRPr="006063E6" w:rsidRDefault="00D2213F" w:rsidP="00D2213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left="567" w:hanging="567"/>
        <w:rPr>
          <w:rFonts w:ascii="Arial" w:hAnsi="Arial"/>
          <w:b/>
        </w:rPr>
      </w:pPr>
      <w:r w:rsidRPr="006063E6">
        <w:rPr>
          <w:rFonts w:ascii="Arial" w:hAnsi="Arial"/>
          <w:b/>
        </w:rPr>
        <w:lastRenderedPageBreak/>
        <w:t xml:space="preserve">Question </w:t>
      </w:r>
      <w:r>
        <w:rPr>
          <w:rFonts w:ascii="Arial" w:hAnsi="Arial"/>
          <w:b/>
        </w:rPr>
        <w:t>3</w:t>
      </w:r>
      <w:r w:rsidRPr="006063E6">
        <w:rPr>
          <w:rFonts w:ascii="Arial" w:hAnsi="Arial"/>
          <w:b/>
        </w:rPr>
        <w:tab/>
      </w:r>
      <w:r w:rsidRPr="006063E6">
        <w:rPr>
          <w:rFonts w:ascii="Arial" w:hAnsi="Arial"/>
          <w:b/>
        </w:rPr>
        <w:tab/>
      </w:r>
      <w:r w:rsidRPr="006063E6">
        <w:rPr>
          <w:rFonts w:ascii="Arial" w:hAnsi="Arial"/>
          <w:b/>
        </w:rPr>
        <w:tab/>
      </w:r>
      <w:r w:rsidRPr="006063E6">
        <w:rPr>
          <w:rFonts w:ascii="Arial" w:hAnsi="Arial"/>
          <w:b/>
        </w:rPr>
        <w:tab/>
      </w:r>
      <w:r w:rsidRPr="006063E6">
        <w:rPr>
          <w:rFonts w:ascii="Arial" w:hAnsi="Arial"/>
          <w:b/>
        </w:rPr>
        <w:tab/>
      </w:r>
      <w:r w:rsidRPr="006063E6">
        <w:rPr>
          <w:rFonts w:ascii="Arial" w:hAnsi="Arial"/>
          <w:b/>
        </w:rPr>
        <w:tab/>
        <w:t>(</w:t>
      </w:r>
      <w:r>
        <w:rPr>
          <w:rFonts w:ascii="Arial" w:hAnsi="Arial"/>
          <w:b/>
        </w:rPr>
        <w:t>6</w:t>
      </w:r>
      <w:r w:rsidRPr="006063E6">
        <w:rPr>
          <w:rFonts w:ascii="Arial" w:hAnsi="Arial"/>
          <w:b/>
        </w:rPr>
        <w:t xml:space="preserve"> marks)</w:t>
      </w:r>
    </w:p>
    <w:p w14:paraId="6C9BC853" w14:textId="77777777" w:rsidR="00D2213F" w:rsidRPr="006063E6" w:rsidRDefault="00D2213F" w:rsidP="00D2213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left="567" w:hanging="567"/>
        <w:rPr>
          <w:rFonts w:ascii="Arial" w:hAnsi="Arial"/>
        </w:rPr>
      </w:pPr>
    </w:p>
    <w:p w14:paraId="2F610B2B" w14:textId="77777777" w:rsidR="00D2213F" w:rsidRPr="00695C11" w:rsidRDefault="00D2213F" w:rsidP="00D2213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  <w:r>
        <w:rPr>
          <w:rFonts w:ascii="Arial" w:hAnsi="Arial"/>
        </w:rPr>
        <w:t>A certain surface has a coefficient of static friction of 0.640 and a coefficient of dynamic friction of 0.480.</w:t>
      </w:r>
    </w:p>
    <w:p w14:paraId="38F64391" w14:textId="77777777" w:rsidR="00D2213F" w:rsidRDefault="00D2213F" w:rsidP="00D2213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A8AEE70" w14:textId="77777777" w:rsidR="00D2213F" w:rsidRDefault="00D2213F" w:rsidP="00D2213F">
      <w:pPr>
        <w:pStyle w:val="ListParagraph"/>
        <w:numPr>
          <w:ilvl w:val="0"/>
          <w:numId w:val="43"/>
        </w:numPr>
        <w:tabs>
          <w:tab w:val="left" w:pos="2127"/>
          <w:tab w:val="left" w:pos="3261"/>
          <w:tab w:val="left" w:pos="3828"/>
          <w:tab w:val="left" w:pos="6237"/>
          <w:tab w:val="right" w:pos="9639"/>
        </w:tabs>
        <w:ind w:left="567" w:hanging="567"/>
        <w:rPr>
          <w:rFonts w:ascii="Arial" w:hAnsi="Arial"/>
        </w:rPr>
      </w:pPr>
      <w:r>
        <w:rPr>
          <w:rFonts w:ascii="Arial" w:hAnsi="Arial"/>
        </w:rPr>
        <w:t>Calculate the least initial force required to move an object of mass 2.30 kg on the surface.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[2]</w:t>
      </w:r>
    </w:p>
    <w:p w14:paraId="1EEA1395" w14:textId="77777777" w:rsidR="00D2213F" w:rsidRDefault="00D2213F" w:rsidP="00D2213F">
      <w:pPr>
        <w:tabs>
          <w:tab w:val="left" w:pos="709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4FE0D41" w14:textId="77777777" w:rsidR="00D2213F" w:rsidRDefault="00D2213F" w:rsidP="00D2213F">
      <w:pPr>
        <w:tabs>
          <w:tab w:val="left" w:pos="709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14F2D15" w14:textId="77777777" w:rsidR="00D2213F" w:rsidRDefault="00D2213F" w:rsidP="00D2213F">
      <w:pPr>
        <w:tabs>
          <w:tab w:val="left" w:pos="709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58180DC" w14:textId="77777777" w:rsidR="00D2213F" w:rsidRDefault="00D2213F" w:rsidP="00D2213F">
      <w:pPr>
        <w:tabs>
          <w:tab w:val="left" w:pos="709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4391FB5" w14:textId="77777777" w:rsidR="00D2213F" w:rsidRDefault="00D2213F" w:rsidP="00D2213F">
      <w:pPr>
        <w:tabs>
          <w:tab w:val="left" w:pos="709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E824DE7" w14:textId="77777777" w:rsidR="00D2213F" w:rsidRDefault="00D2213F" w:rsidP="00D2213F">
      <w:pPr>
        <w:tabs>
          <w:tab w:val="left" w:pos="709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7F36704" w14:textId="77777777" w:rsidR="00D2213F" w:rsidRDefault="00D2213F" w:rsidP="00D2213F">
      <w:pPr>
        <w:tabs>
          <w:tab w:val="left" w:pos="709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FC3E4F6" w14:textId="77777777" w:rsidR="00D2213F" w:rsidRDefault="00D2213F" w:rsidP="00D2213F">
      <w:pPr>
        <w:tabs>
          <w:tab w:val="left" w:pos="709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9338969" w14:textId="77777777" w:rsidR="00D2213F" w:rsidRPr="00333338" w:rsidRDefault="00D2213F" w:rsidP="00D2213F">
      <w:pPr>
        <w:tabs>
          <w:tab w:val="left" w:pos="709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92B4508" w14:textId="77777777" w:rsidR="00D2213F" w:rsidRPr="0077653E" w:rsidRDefault="00D2213F" w:rsidP="00D2213F">
      <w:pPr>
        <w:tabs>
          <w:tab w:val="left" w:pos="709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C040D1D" w14:textId="77777777" w:rsidR="00D2213F" w:rsidRDefault="00D2213F" w:rsidP="00D2213F">
      <w:pPr>
        <w:pStyle w:val="ListParagraph"/>
        <w:numPr>
          <w:ilvl w:val="0"/>
          <w:numId w:val="43"/>
        </w:numPr>
        <w:tabs>
          <w:tab w:val="left" w:pos="2127"/>
          <w:tab w:val="left" w:pos="3261"/>
          <w:tab w:val="left" w:pos="3828"/>
          <w:tab w:val="left" w:pos="6237"/>
          <w:tab w:val="right" w:pos="9639"/>
        </w:tabs>
        <w:ind w:left="567" w:hanging="567"/>
        <w:rPr>
          <w:rFonts w:ascii="Arial" w:hAnsi="Arial"/>
        </w:rPr>
      </w:pPr>
      <w:r>
        <w:rPr>
          <w:rFonts w:ascii="Arial" w:hAnsi="Arial"/>
        </w:rPr>
        <w:t>Calculate the minimum force required to sustain the movement of the object in part (a).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[2]</w:t>
      </w:r>
    </w:p>
    <w:p w14:paraId="3277D6C5" w14:textId="77777777" w:rsidR="00D2213F" w:rsidRDefault="00D2213F" w:rsidP="00D2213F">
      <w:pPr>
        <w:tabs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A77171D" w14:textId="77777777" w:rsidR="00D2213F" w:rsidRDefault="00D2213F" w:rsidP="00D2213F">
      <w:pPr>
        <w:tabs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5BE7B52" w14:textId="77777777" w:rsidR="00D2213F" w:rsidRDefault="00D2213F" w:rsidP="00D2213F">
      <w:pPr>
        <w:tabs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78DACB6" w14:textId="77777777" w:rsidR="00D2213F" w:rsidRDefault="00D2213F" w:rsidP="00D2213F">
      <w:pPr>
        <w:tabs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127BD9A" w14:textId="77777777" w:rsidR="00D2213F" w:rsidRDefault="00D2213F" w:rsidP="00D2213F">
      <w:pPr>
        <w:tabs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CA17D9C" w14:textId="77777777" w:rsidR="00D2213F" w:rsidRDefault="00D2213F" w:rsidP="00D2213F">
      <w:pPr>
        <w:tabs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A5C9A26" w14:textId="77777777" w:rsidR="00D2213F" w:rsidRDefault="00D2213F" w:rsidP="00D2213F">
      <w:pPr>
        <w:tabs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D925A6D" w14:textId="77777777" w:rsidR="00D2213F" w:rsidRDefault="00D2213F" w:rsidP="00D2213F">
      <w:pPr>
        <w:tabs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2A3F166" w14:textId="77777777" w:rsidR="00D2213F" w:rsidRDefault="00D2213F" w:rsidP="00D2213F">
      <w:pPr>
        <w:tabs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6709BD1" w14:textId="77777777" w:rsidR="00D2213F" w:rsidRDefault="00D2213F" w:rsidP="00D2213F">
      <w:pPr>
        <w:tabs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9165886" w14:textId="77777777" w:rsidR="00D2213F" w:rsidRDefault="00D2213F" w:rsidP="00D2213F">
      <w:pPr>
        <w:tabs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94EDDFA" w14:textId="77777777" w:rsidR="00D2213F" w:rsidRDefault="00D2213F" w:rsidP="00D2213F">
      <w:pPr>
        <w:tabs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  <w:r>
        <w:rPr>
          <w:rFonts w:ascii="Arial" w:hAnsi="Arial"/>
        </w:rPr>
        <w:t>Assume the object in part (a) is moving.</w:t>
      </w:r>
    </w:p>
    <w:p w14:paraId="41A69CBB" w14:textId="77777777" w:rsidR="00D2213F" w:rsidRDefault="00D2213F" w:rsidP="00D2213F">
      <w:pPr>
        <w:tabs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FD794C4" w14:textId="77777777" w:rsidR="00D2213F" w:rsidRPr="005F3531" w:rsidRDefault="00D2213F" w:rsidP="00D2213F">
      <w:pPr>
        <w:tabs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C72ED14" w14:textId="77777777" w:rsidR="00D2213F" w:rsidRDefault="00D2213F" w:rsidP="00D2213F">
      <w:pPr>
        <w:pStyle w:val="ListParagraph"/>
        <w:numPr>
          <w:ilvl w:val="0"/>
          <w:numId w:val="43"/>
        </w:numPr>
        <w:tabs>
          <w:tab w:val="left" w:pos="2127"/>
          <w:tab w:val="left" w:pos="3261"/>
          <w:tab w:val="left" w:pos="3828"/>
          <w:tab w:val="left" w:pos="6237"/>
          <w:tab w:val="right" w:pos="9639"/>
        </w:tabs>
        <w:ind w:left="567" w:hanging="567"/>
        <w:rPr>
          <w:rFonts w:ascii="Arial" w:hAnsi="Arial"/>
        </w:rPr>
      </w:pPr>
      <w:r>
        <w:rPr>
          <w:rFonts w:ascii="Arial" w:hAnsi="Arial"/>
        </w:rPr>
        <w:t>What will happen to the object if the force now applied is less than the value calculated in part (b)?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[1]</w:t>
      </w:r>
    </w:p>
    <w:p w14:paraId="5FFE1C36" w14:textId="77777777" w:rsidR="00D2213F" w:rsidRDefault="00D2213F" w:rsidP="00D2213F">
      <w:pPr>
        <w:tabs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28D3EE0" w14:textId="77777777" w:rsidR="00D2213F" w:rsidRDefault="00D2213F" w:rsidP="00D2213F">
      <w:pPr>
        <w:tabs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FB1E97E" w14:textId="77777777" w:rsidR="00D2213F" w:rsidRDefault="00D2213F" w:rsidP="00D2213F">
      <w:pPr>
        <w:tabs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75789FA" w14:textId="77777777" w:rsidR="00D2213F" w:rsidRDefault="00D2213F" w:rsidP="00D2213F">
      <w:pPr>
        <w:tabs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454F166" w14:textId="77777777" w:rsidR="00D2213F" w:rsidRDefault="00D2213F" w:rsidP="00D2213F">
      <w:pPr>
        <w:tabs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9BD84AA" w14:textId="77777777" w:rsidR="00D2213F" w:rsidRDefault="00D2213F" w:rsidP="00D2213F">
      <w:pPr>
        <w:tabs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697207D" w14:textId="77777777" w:rsidR="00D2213F" w:rsidRPr="00EB4CDF" w:rsidRDefault="00D2213F" w:rsidP="00D2213F">
      <w:pPr>
        <w:tabs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EC60DC3" w14:textId="77777777" w:rsidR="00D2213F" w:rsidRDefault="00D2213F" w:rsidP="00D2213F">
      <w:pPr>
        <w:pStyle w:val="ListParagraph"/>
        <w:numPr>
          <w:ilvl w:val="0"/>
          <w:numId w:val="43"/>
        </w:numPr>
        <w:tabs>
          <w:tab w:val="left" w:pos="2127"/>
          <w:tab w:val="left" w:pos="3261"/>
          <w:tab w:val="left" w:pos="3828"/>
          <w:tab w:val="left" w:pos="6237"/>
          <w:tab w:val="right" w:pos="9639"/>
        </w:tabs>
        <w:ind w:left="567" w:hanging="567"/>
        <w:rPr>
          <w:rFonts w:ascii="Arial" w:hAnsi="Arial"/>
        </w:rPr>
      </w:pPr>
      <w:r>
        <w:rPr>
          <w:rFonts w:ascii="Arial" w:hAnsi="Arial"/>
        </w:rPr>
        <w:t>What will happen to the object if the force now applied is more than the value calculated in part (b)?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[1]</w:t>
      </w:r>
    </w:p>
    <w:p w14:paraId="4F0ACE13" w14:textId="77777777" w:rsidR="00D2213F" w:rsidRDefault="00D2213F" w:rsidP="00D2213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left="142"/>
        <w:rPr>
          <w:rFonts w:ascii="Arial" w:hAnsi="Arial"/>
        </w:rPr>
      </w:pPr>
    </w:p>
    <w:p w14:paraId="6C909FBE" w14:textId="77777777" w:rsidR="00D2213F" w:rsidRPr="006063E6" w:rsidRDefault="00D2213F" w:rsidP="00D2213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34D2AFF" w14:textId="77777777" w:rsidR="00D2213F" w:rsidRPr="006063E6" w:rsidRDefault="00D2213F" w:rsidP="00D2213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2772C90" w14:textId="77777777" w:rsidR="00D2213F" w:rsidRPr="006063E6" w:rsidRDefault="00D2213F" w:rsidP="00D2213F">
      <w:pPr>
        <w:rPr>
          <w:rFonts w:ascii="Arial" w:hAnsi="Arial"/>
        </w:rPr>
      </w:pPr>
      <w:r w:rsidRPr="006063E6">
        <w:rPr>
          <w:rFonts w:ascii="Arial" w:hAnsi="Arial"/>
        </w:rPr>
        <w:br w:type="page"/>
      </w:r>
    </w:p>
    <w:p w14:paraId="3F6A6E57" w14:textId="057E1895" w:rsidR="00CF70F1" w:rsidRPr="007F5150" w:rsidRDefault="00FC57AE" w:rsidP="00FC57AE">
      <w:pPr>
        <w:tabs>
          <w:tab w:val="right" w:pos="9639"/>
        </w:tabs>
        <w:rPr>
          <w:rFonts w:ascii="Arial" w:hAnsi="Arial"/>
          <w:b/>
        </w:rPr>
      </w:pPr>
      <w:r w:rsidRPr="007F5150">
        <w:rPr>
          <w:rFonts w:ascii="Arial" w:hAnsi="Arial"/>
          <w:b/>
        </w:rPr>
        <w:lastRenderedPageBreak/>
        <w:t>Question 4</w:t>
      </w:r>
      <w:r w:rsidRPr="007F5150">
        <w:rPr>
          <w:rFonts w:ascii="Arial" w:hAnsi="Arial"/>
          <w:b/>
        </w:rPr>
        <w:tab/>
      </w:r>
      <w:r w:rsidR="00CF70F1" w:rsidRPr="007F5150">
        <w:rPr>
          <w:rFonts w:ascii="Arial" w:hAnsi="Arial"/>
          <w:b/>
        </w:rPr>
        <w:t>(</w:t>
      </w:r>
      <w:r w:rsidR="0069788A">
        <w:rPr>
          <w:rFonts w:ascii="Arial" w:hAnsi="Arial"/>
          <w:b/>
        </w:rPr>
        <w:t>8</w:t>
      </w:r>
      <w:r w:rsidR="00D72266" w:rsidRPr="007F5150">
        <w:rPr>
          <w:rFonts w:ascii="Arial" w:hAnsi="Arial"/>
          <w:b/>
        </w:rPr>
        <w:t xml:space="preserve"> marks)</w:t>
      </w:r>
    </w:p>
    <w:p w14:paraId="21140E4D" w14:textId="0EAA14D8" w:rsidR="00D72266" w:rsidRPr="007F5150" w:rsidRDefault="00D72266" w:rsidP="00CF70F1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1B4F79A" w14:textId="706A57A4" w:rsidR="00867E8B" w:rsidRDefault="0069788A" w:rsidP="00FC57AE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  <w:r>
        <w:rPr>
          <w:rFonts w:ascii="Arial" w:hAnsi="Arial"/>
        </w:rPr>
        <w:t xml:space="preserve">Ben places a brick on an inclined plank of wood.  The coefficient of static friction in this situation is </w:t>
      </w:r>
      <w:r w:rsidRPr="0069788A">
        <w:rPr>
          <w:rFonts w:ascii="Arial" w:hAnsi="Arial"/>
          <w:i/>
        </w:rPr>
        <w:t>µ</w:t>
      </w:r>
      <w:r>
        <w:rPr>
          <w:rFonts w:ascii="Arial" w:hAnsi="Arial"/>
        </w:rPr>
        <w:t>.</w:t>
      </w:r>
    </w:p>
    <w:p w14:paraId="3AB119A7" w14:textId="1A349771" w:rsidR="0069788A" w:rsidRDefault="0069788A" w:rsidP="00FC57AE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EA2804C" w14:textId="1236E8AD" w:rsidR="0069788A" w:rsidRDefault="00F35E6B" w:rsidP="00FC57AE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  <w:r>
        <w:rPr>
          <w:rFonts w:ascii="Arial" w:hAnsi="Arial"/>
        </w:rPr>
        <w:t>Let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i/>
        </w:rPr>
        <w:t>m</w:t>
      </w:r>
      <w:r>
        <w:rPr>
          <w:rFonts w:ascii="Arial" w:hAnsi="Arial"/>
        </w:rPr>
        <w:tab/>
        <w:t>=</w:t>
      </w:r>
      <w:r>
        <w:rPr>
          <w:rFonts w:ascii="Arial" w:hAnsi="Arial"/>
        </w:rPr>
        <w:tab/>
        <w:t>the mass of the brick,</w:t>
      </w:r>
    </w:p>
    <w:p w14:paraId="5F88E4A6" w14:textId="7257E414" w:rsidR="00F35E6B" w:rsidRDefault="00F35E6B" w:rsidP="00FC57AE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i/>
        </w:rPr>
        <w:t>θ</w:t>
      </w:r>
      <w:r>
        <w:rPr>
          <w:rFonts w:ascii="Arial" w:hAnsi="Arial"/>
        </w:rPr>
        <w:tab/>
        <w:t>=</w:t>
      </w:r>
      <w:r>
        <w:rPr>
          <w:rFonts w:ascii="Arial" w:hAnsi="Arial"/>
        </w:rPr>
        <w:tab/>
        <w:t>the angle of the plane to the horizontal,</w:t>
      </w:r>
    </w:p>
    <w:p w14:paraId="3E445AD3" w14:textId="2EAD5D67" w:rsidR="00F35E6B" w:rsidRPr="00F35E6B" w:rsidRDefault="00F35E6B" w:rsidP="00FC57AE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  <w:r>
        <w:rPr>
          <w:rFonts w:ascii="Arial" w:hAnsi="Arial"/>
        </w:rPr>
        <w:tab/>
        <w:t>and</w:t>
      </w:r>
      <w:r>
        <w:rPr>
          <w:rFonts w:ascii="Arial" w:hAnsi="Arial"/>
        </w:rPr>
        <w:tab/>
      </w:r>
      <w:r>
        <w:rPr>
          <w:rFonts w:ascii="Arial" w:hAnsi="Arial"/>
          <w:i/>
        </w:rPr>
        <w:t>g</w:t>
      </w:r>
      <w:r>
        <w:rPr>
          <w:rFonts w:ascii="Arial" w:hAnsi="Arial"/>
        </w:rPr>
        <w:tab/>
        <w:t>=</w:t>
      </w:r>
      <w:r>
        <w:rPr>
          <w:rFonts w:ascii="Arial" w:hAnsi="Arial"/>
        </w:rPr>
        <w:tab/>
        <w:t>the acceleration due to gravity.</w:t>
      </w:r>
    </w:p>
    <w:p w14:paraId="10146100" w14:textId="4EC3EEA3" w:rsidR="00E42D05" w:rsidRPr="00E33D21" w:rsidRDefault="00E42D05" w:rsidP="00833F8E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DA6B449" w14:textId="77777777" w:rsidR="00E42D05" w:rsidRPr="00E33D21" w:rsidRDefault="00E42D05" w:rsidP="00833F8E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28A84A8" w14:textId="1B5E6BF8" w:rsidR="009B0922" w:rsidRDefault="00F35E6B" w:rsidP="00F9215D">
      <w:pPr>
        <w:pStyle w:val="ListParagraph"/>
        <w:numPr>
          <w:ilvl w:val="0"/>
          <w:numId w:val="37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hanging="720"/>
        <w:rPr>
          <w:rFonts w:ascii="Arial" w:hAnsi="Arial"/>
        </w:rPr>
      </w:pPr>
      <w:r>
        <w:rPr>
          <w:rFonts w:ascii="Arial" w:hAnsi="Arial"/>
        </w:rPr>
        <w:t xml:space="preserve">In terms of </w:t>
      </w:r>
      <w:r>
        <w:rPr>
          <w:rFonts w:ascii="Arial" w:hAnsi="Arial"/>
          <w:i/>
        </w:rPr>
        <w:t>µ</w:t>
      </w:r>
      <w:r>
        <w:rPr>
          <w:rFonts w:ascii="Arial" w:hAnsi="Arial"/>
        </w:rPr>
        <w:t xml:space="preserve">, </w:t>
      </w:r>
      <w:r>
        <w:rPr>
          <w:rFonts w:ascii="Arial" w:hAnsi="Arial"/>
          <w:i/>
        </w:rPr>
        <w:t>m</w:t>
      </w:r>
      <w:r>
        <w:rPr>
          <w:rFonts w:ascii="Arial" w:hAnsi="Arial"/>
        </w:rPr>
        <w:t xml:space="preserve">, </w:t>
      </w:r>
      <w:r>
        <w:rPr>
          <w:rFonts w:ascii="Arial" w:hAnsi="Arial"/>
          <w:i/>
        </w:rPr>
        <w:t>g</w:t>
      </w:r>
      <w:r>
        <w:rPr>
          <w:rFonts w:ascii="Arial" w:hAnsi="Arial"/>
        </w:rPr>
        <w:t xml:space="preserve"> and </w:t>
      </w:r>
      <w:r>
        <w:rPr>
          <w:rFonts w:ascii="Arial" w:hAnsi="Arial"/>
          <w:i/>
        </w:rPr>
        <w:t>θ</w:t>
      </w:r>
      <w:r>
        <w:rPr>
          <w:rFonts w:ascii="Arial" w:hAnsi="Arial"/>
        </w:rPr>
        <w:t>, determine</w:t>
      </w:r>
    </w:p>
    <w:p w14:paraId="1060D347" w14:textId="77777777" w:rsidR="00441ED5" w:rsidRPr="00441ED5" w:rsidRDefault="00441ED5" w:rsidP="00441ED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F2E0E3D" w14:textId="1A8F03F2" w:rsidR="00F35E6B" w:rsidRDefault="00F35E6B" w:rsidP="00F35E6B">
      <w:pPr>
        <w:pStyle w:val="ListParagraph"/>
        <w:numPr>
          <w:ilvl w:val="1"/>
          <w:numId w:val="37"/>
        </w:numPr>
        <w:tabs>
          <w:tab w:val="left" w:pos="2127"/>
          <w:tab w:val="left" w:pos="3261"/>
          <w:tab w:val="left" w:pos="3828"/>
          <w:tab w:val="left" w:pos="6237"/>
          <w:tab w:val="right" w:pos="9639"/>
        </w:tabs>
        <w:ind w:left="1843" w:hanging="763"/>
        <w:rPr>
          <w:rFonts w:ascii="Arial" w:hAnsi="Arial"/>
        </w:rPr>
      </w:pPr>
      <w:r>
        <w:rPr>
          <w:rFonts w:ascii="Arial" w:hAnsi="Arial"/>
        </w:rPr>
        <w:t>the normal reaction force of the plank o</w:t>
      </w:r>
      <w:r w:rsidR="009E2913">
        <w:rPr>
          <w:rFonts w:ascii="Arial" w:hAnsi="Arial"/>
        </w:rPr>
        <w:t>n</w:t>
      </w:r>
      <w:r>
        <w:rPr>
          <w:rFonts w:ascii="Arial" w:hAnsi="Arial"/>
        </w:rPr>
        <w:t xml:space="preserve"> the </w:t>
      </w:r>
      <w:r w:rsidR="007443C5">
        <w:rPr>
          <w:rFonts w:ascii="Arial" w:hAnsi="Arial"/>
        </w:rPr>
        <w:t>b</w:t>
      </w:r>
      <w:bookmarkStart w:id="0" w:name="_GoBack"/>
      <w:bookmarkEnd w:id="0"/>
      <w:r>
        <w:rPr>
          <w:rFonts w:ascii="Arial" w:hAnsi="Arial"/>
        </w:rPr>
        <w:t>rick,</w:t>
      </w:r>
    </w:p>
    <w:p w14:paraId="148C5026" w14:textId="17AD4885" w:rsidR="00BA06B5" w:rsidRDefault="00BA06B5" w:rsidP="00BA06B5">
      <w:pPr>
        <w:tabs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DC3C6A5" w14:textId="64CBA1B1" w:rsidR="009F6F81" w:rsidRDefault="009F6F81" w:rsidP="00BA06B5">
      <w:pPr>
        <w:tabs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306F052" w14:textId="64D8B6DA" w:rsidR="009F6F81" w:rsidRDefault="009F6F81" w:rsidP="00BA06B5">
      <w:pPr>
        <w:tabs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8EBC786" w14:textId="6CE92990" w:rsidR="009F6F81" w:rsidRDefault="009F6F81" w:rsidP="00BA06B5">
      <w:pPr>
        <w:tabs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7EC7684" w14:textId="60779C9D" w:rsidR="009F6F81" w:rsidRDefault="009F6F81" w:rsidP="00BA06B5">
      <w:pPr>
        <w:tabs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7C01530" w14:textId="6A45C957" w:rsidR="009F6F81" w:rsidRDefault="009F6F81" w:rsidP="00BA06B5">
      <w:pPr>
        <w:tabs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249F09D" w14:textId="77777777" w:rsidR="009F6F81" w:rsidRPr="00BA06B5" w:rsidRDefault="009F6F81" w:rsidP="00BA06B5">
      <w:pPr>
        <w:tabs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F9D6C62" w14:textId="3D03348D" w:rsidR="00F35E6B" w:rsidRDefault="00F35E6B" w:rsidP="00F35E6B">
      <w:pPr>
        <w:pStyle w:val="ListParagraph"/>
        <w:numPr>
          <w:ilvl w:val="1"/>
          <w:numId w:val="37"/>
        </w:numPr>
        <w:tabs>
          <w:tab w:val="left" w:pos="2127"/>
          <w:tab w:val="left" w:pos="3261"/>
          <w:tab w:val="left" w:pos="3828"/>
          <w:tab w:val="left" w:pos="6237"/>
          <w:tab w:val="right" w:pos="9639"/>
        </w:tabs>
        <w:ind w:left="1843" w:hanging="763"/>
        <w:rPr>
          <w:rFonts w:ascii="Arial" w:hAnsi="Arial"/>
        </w:rPr>
      </w:pPr>
      <w:r>
        <w:rPr>
          <w:rFonts w:ascii="Arial" w:hAnsi="Arial"/>
        </w:rPr>
        <w:t>the force of static friction on the brick,</w:t>
      </w:r>
    </w:p>
    <w:p w14:paraId="7521673F" w14:textId="77777777" w:rsidR="00BA06B5" w:rsidRPr="00BA06B5" w:rsidRDefault="00BA06B5" w:rsidP="00BA06B5">
      <w:pPr>
        <w:pStyle w:val="ListParagraph"/>
        <w:rPr>
          <w:rFonts w:ascii="Arial" w:hAnsi="Arial"/>
        </w:rPr>
      </w:pPr>
    </w:p>
    <w:p w14:paraId="3F03CDFA" w14:textId="2EB97B5A" w:rsidR="00BA06B5" w:rsidRDefault="00BA06B5" w:rsidP="00BA06B5">
      <w:pPr>
        <w:tabs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CBDF20E" w14:textId="0A388C56" w:rsidR="009F6F81" w:rsidRDefault="009F6F81" w:rsidP="00BA06B5">
      <w:pPr>
        <w:tabs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66C7857" w14:textId="167C802E" w:rsidR="009F6F81" w:rsidRDefault="009F6F81" w:rsidP="00BA06B5">
      <w:pPr>
        <w:tabs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14E13D7" w14:textId="2C4160E6" w:rsidR="009F6F81" w:rsidRDefault="009F6F81" w:rsidP="00BA06B5">
      <w:pPr>
        <w:tabs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32F2075" w14:textId="77777777" w:rsidR="009F6F81" w:rsidRPr="00BA06B5" w:rsidRDefault="009F6F81" w:rsidP="00BA06B5">
      <w:pPr>
        <w:tabs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1E9398E" w14:textId="1253036C" w:rsidR="00F35E6B" w:rsidRPr="00F35E6B" w:rsidRDefault="00F35E6B" w:rsidP="00F35E6B">
      <w:pPr>
        <w:pStyle w:val="ListParagraph"/>
        <w:numPr>
          <w:ilvl w:val="1"/>
          <w:numId w:val="37"/>
        </w:numPr>
        <w:tabs>
          <w:tab w:val="left" w:pos="2127"/>
          <w:tab w:val="left" w:pos="3261"/>
          <w:tab w:val="left" w:pos="3828"/>
          <w:tab w:val="left" w:pos="6237"/>
          <w:tab w:val="right" w:pos="9639"/>
        </w:tabs>
        <w:ind w:left="1843" w:hanging="763"/>
        <w:rPr>
          <w:rFonts w:ascii="Arial" w:hAnsi="Arial"/>
        </w:rPr>
      </w:pPr>
      <w:r>
        <w:rPr>
          <w:rFonts w:ascii="Arial" w:hAnsi="Arial"/>
        </w:rPr>
        <w:t>the brick’s weight component down the plane.</w:t>
      </w:r>
      <w:r w:rsidR="00441ED5">
        <w:rPr>
          <w:rFonts w:ascii="Arial" w:hAnsi="Arial"/>
        </w:rPr>
        <w:tab/>
        <w:t>[5]</w:t>
      </w:r>
    </w:p>
    <w:p w14:paraId="147B1C5C" w14:textId="0BE9E50F" w:rsidR="009B0922" w:rsidRPr="00E33D21" w:rsidRDefault="009B0922" w:rsidP="009B092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70527C0" w14:textId="4CEBA29E" w:rsidR="001674D6" w:rsidRDefault="001674D6" w:rsidP="009B092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6CA7206" w14:textId="1F8515DE" w:rsidR="00A246FE" w:rsidRDefault="00A246FE" w:rsidP="009B092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FA49647" w14:textId="7825F735" w:rsidR="00A246FE" w:rsidRDefault="00A246FE" w:rsidP="009B092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389AF27" w14:textId="34115199" w:rsidR="00A246FE" w:rsidRDefault="00A246FE" w:rsidP="009B092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77419AD" w14:textId="5C09B313" w:rsidR="00A246FE" w:rsidRDefault="00A246FE" w:rsidP="009B092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B27C6B3" w14:textId="77777777" w:rsidR="00A246FE" w:rsidRPr="00E33D21" w:rsidRDefault="00A246FE" w:rsidP="009B092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178E2B3" w14:textId="1F672596" w:rsidR="0072003A" w:rsidRDefault="00441ED5" w:rsidP="0072003A">
      <w:pPr>
        <w:pStyle w:val="ListParagraph"/>
        <w:numPr>
          <w:ilvl w:val="0"/>
          <w:numId w:val="37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hanging="720"/>
        <w:rPr>
          <w:rFonts w:ascii="Arial" w:hAnsi="Arial"/>
        </w:rPr>
      </w:pPr>
      <w:r>
        <w:rPr>
          <w:rFonts w:ascii="Arial" w:hAnsi="Arial"/>
        </w:rPr>
        <w:t xml:space="preserve">Hence show that, if the brick is not to slide down the </w:t>
      </w:r>
      <w:r w:rsidR="00E84986">
        <w:rPr>
          <w:rFonts w:ascii="Arial" w:hAnsi="Arial"/>
        </w:rPr>
        <w:t>plane</w:t>
      </w:r>
      <w:r>
        <w:rPr>
          <w:rFonts w:ascii="Arial" w:hAnsi="Arial"/>
        </w:rPr>
        <w:t xml:space="preserve">, the maximum value of </w:t>
      </w:r>
      <w:r>
        <w:rPr>
          <w:rFonts w:ascii="Arial" w:hAnsi="Arial"/>
          <w:i/>
        </w:rPr>
        <w:t>θ</w:t>
      </w:r>
      <w:r>
        <w:rPr>
          <w:rFonts w:ascii="Arial" w:hAnsi="Arial"/>
        </w:rPr>
        <w:t xml:space="preserve"> is given by tan </w:t>
      </w:r>
      <w:r>
        <w:rPr>
          <w:rFonts w:ascii="Arial" w:hAnsi="Arial"/>
          <w:i/>
        </w:rPr>
        <w:t>θ</w:t>
      </w:r>
      <w:r w:rsidR="00E84986">
        <w:rPr>
          <w:rFonts w:ascii="Arial" w:hAnsi="Arial"/>
        </w:rPr>
        <w:t xml:space="preserve">  =</w:t>
      </w:r>
      <w:r>
        <w:rPr>
          <w:rFonts w:ascii="Arial" w:hAnsi="Arial"/>
        </w:rPr>
        <w:t xml:space="preserve">  </w:t>
      </w:r>
      <w:r>
        <w:rPr>
          <w:rFonts w:ascii="Arial" w:hAnsi="Arial"/>
          <w:i/>
        </w:rPr>
        <w:t>µ</w:t>
      </w:r>
      <w:r>
        <w:rPr>
          <w:rFonts w:ascii="Arial" w:hAnsi="Arial"/>
        </w:rPr>
        <w:t>.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E84986">
        <w:rPr>
          <w:rFonts w:ascii="Arial" w:hAnsi="Arial"/>
        </w:rPr>
        <w:tab/>
      </w:r>
      <w:r>
        <w:rPr>
          <w:rFonts w:ascii="Arial" w:hAnsi="Arial"/>
        </w:rPr>
        <w:t>[3]</w:t>
      </w:r>
    </w:p>
    <w:p w14:paraId="16EF11E5" w14:textId="099C577C" w:rsidR="00074DE6" w:rsidRDefault="00074DE6" w:rsidP="00074DE6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DD4E638" w14:textId="77777777" w:rsidR="00074DE6" w:rsidRPr="00074DE6" w:rsidRDefault="00074DE6" w:rsidP="00074DE6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42AA2A8" w14:textId="77777777" w:rsidR="009B0922" w:rsidRPr="00E33D21" w:rsidRDefault="009B0922" w:rsidP="009B092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1C38CC5" w14:textId="64F8C6CE" w:rsidR="00A246FE" w:rsidRDefault="00A246FE" w:rsidP="009B092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6EFB403" w14:textId="6AB96912" w:rsidR="009F6F81" w:rsidRDefault="009F6F81" w:rsidP="009B092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600BC9E" w14:textId="77777777" w:rsidR="009F6F81" w:rsidRDefault="009F6F81" w:rsidP="009B092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6944C92" w14:textId="024A3E3B" w:rsidR="00A246FE" w:rsidRDefault="00A246FE" w:rsidP="009B092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54211F5" w14:textId="02B7CA83" w:rsidR="00A246FE" w:rsidRDefault="00A246FE" w:rsidP="009B092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FE0BA5C" w14:textId="4B5A5329" w:rsidR="00A246FE" w:rsidRDefault="00A246FE" w:rsidP="009B092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3352069" w14:textId="08295828" w:rsidR="00A246FE" w:rsidRDefault="00A246FE" w:rsidP="009B092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5279B3F" w14:textId="4B7B99E0" w:rsidR="00A246FE" w:rsidRDefault="00A246FE" w:rsidP="009B092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FCB05FB" w14:textId="0AB165B3" w:rsidR="00A246FE" w:rsidRDefault="00A246FE" w:rsidP="009B092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EC97B2E" w14:textId="5ECD7ACC" w:rsidR="00E42D05" w:rsidRPr="00E33D21" w:rsidRDefault="00E42D05" w:rsidP="009B092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BECC00D" w14:textId="3BA1A59F" w:rsidR="00E42D05" w:rsidRPr="00E33D21" w:rsidRDefault="00E42D05" w:rsidP="009B092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69A4468" w14:textId="4E871F96" w:rsidR="00E42D05" w:rsidRPr="00E33D21" w:rsidRDefault="00E42D05" w:rsidP="009B0922">
      <w:pPr>
        <w:tabs>
          <w:tab w:val="left" w:pos="1560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62AA9B0" w14:textId="2EC77D59" w:rsidR="008C2B17" w:rsidRPr="00610181" w:rsidRDefault="008C2B17" w:rsidP="00C769BA">
      <w:pPr>
        <w:jc w:val="center"/>
        <w:rPr>
          <w:rFonts w:ascii="Arial" w:hAnsi="Arial"/>
          <w:szCs w:val="26"/>
        </w:rPr>
      </w:pPr>
      <w:r w:rsidRPr="00610181">
        <w:rPr>
          <w:rFonts w:ascii="Arial" w:hAnsi="Arial"/>
          <w:i/>
        </w:rPr>
        <w:t>- End of Questions -</w:t>
      </w:r>
    </w:p>
    <w:p w14:paraId="0BB30B8E" w14:textId="77777777" w:rsidR="00D87C10" w:rsidRPr="00610181" w:rsidRDefault="00D87C10">
      <w:pPr>
        <w:jc w:val="center"/>
        <w:rPr>
          <w:rFonts w:ascii="Arial" w:hAnsi="Arial"/>
          <w:szCs w:val="26"/>
        </w:rPr>
      </w:pPr>
    </w:p>
    <w:sectPr w:rsidR="00D87C10" w:rsidRPr="00610181" w:rsidSect="007D154B">
      <w:footerReference w:type="default" r:id="rId16"/>
      <w:endnotePr>
        <w:numFmt w:val="decimal"/>
      </w:endnotePr>
      <w:pgSz w:w="11907" w:h="16840" w:code="9"/>
      <w:pgMar w:top="851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AA8315" w14:textId="77777777" w:rsidR="00F825DE" w:rsidRDefault="00F825DE">
      <w:r>
        <w:separator/>
      </w:r>
    </w:p>
  </w:endnote>
  <w:endnote w:type="continuationSeparator" w:id="0">
    <w:p w14:paraId="6AE2B601" w14:textId="77777777" w:rsidR="00F825DE" w:rsidRDefault="00F82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FF0D" w14:textId="730EEE16" w:rsidR="000A1063" w:rsidRPr="00DB6E3A" w:rsidRDefault="000A1063" w:rsidP="00A47251">
    <w:pPr>
      <w:pStyle w:val="Footer"/>
      <w:jc w:val="center"/>
      <w:rPr>
        <w:rFonts w:ascii="Arial" w:hAnsi="Arial"/>
      </w:rPr>
    </w:pPr>
    <w:r w:rsidRPr="00DB6E3A">
      <w:rPr>
        <w:rStyle w:val="PageNumber"/>
        <w:rFonts w:ascii="Arial" w:hAnsi="Arial"/>
      </w:rPr>
      <w:t xml:space="preserve">- </w:t>
    </w:r>
    <w:r w:rsidRPr="00DB6E3A">
      <w:rPr>
        <w:rStyle w:val="PageNumber"/>
        <w:rFonts w:ascii="Arial" w:hAnsi="Arial"/>
      </w:rPr>
      <w:fldChar w:fldCharType="begin"/>
    </w:r>
    <w:r w:rsidRPr="00DB6E3A">
      <w:rPr>
        <w:rStyle w:val="PageNumber"/>
        <w:rFonts w:ascii="Arial" w:hAnsi="Arial"/>
      </w:rPr>
      <w:instrText xml:space="preserve"> PAGE </w:instrText>
    </w:r>
    <w:r w:rsidRPr="00DB6E3A">
      <w:rPr>
        <w:rStyle w:val="PageNumber"/>
        <w:rFonts w:ascii="Arial" w:hAnsi="Arial"/>
      </w:rPr>
      <w:fldChar w:fldCharType="separate"/>
    </w:r>
    <w:r w:rsidR="009E2913">
      <w:rPr>
        <w:rStyle w:val="PageNumber"/>
        <w:rFonts w:ascii="Arial" w:hAnsi="Arial"/>
        <w:noProof/>
      </w:rPr>
      <w:t>1</w:t>
    </w:r>
    <w:r w:rsidRPr="00DB6E3A">
      <w:rPr>
        <w:rStyle w:val="PageNumber"/>
        <w:rFonts w:ascii="Arial" w:hAnsi="Arial"/>
      </w:rPr>
      <w:fldChar w:fldCharType="end"/>
    </w:r>
    <w:r w:rsidRPr="00DB6E3A">
      <w:rPr>
        <w:rStyle w:val="PageNumber"/>
        <w:rFonts w:ascii="Arial" w:hAnsi="Arial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01F003" w14:textId="66E3B4EB" w:rsidR="000A1063" w:rsidRPr="00DB6E3A" w:rsidRDefault="000A1063" w:rsidP="00A47251">
    <w:pPr>
      <w:pStyle w:val="Footer"/>
      <w:jc w:val="center"/>
      <w:rPr>
        <w:rFonts w:ascii="Arial" w:hAnsi="Arial"/>
      </w:rPr>
    </w:pPr>
    <w:r w:rsidRPr="00DB6E3A">
      <w:rPr>
        <w:rStyle w:val="PageNumber"/>
        <w:rFonts w:ascii="Arial" w:hAnsi="Arial"/>
      </w:rPr>
      <w:t xml:space="preserve">- </w:t>
    </w:r>
    <w:r w:rsidRPr="00DB6E3A">
      <w:rPr>
        <w:rStyle w:val="PageNumber"/>
        <w:rFonts w:ascii="Arial" w:hAnsi="Arial"/>
      </w:rPr>
      <w:fldChar w:fldCharType="begin"/>
    </w:r>
    <w:r w:rsidRPr="00DB6E3A">
      <w:rPr>
        <w:rStyle w:val="PageNumber"/>
        <w:rFonts w:ascii="Arial" w:hAnsi="Arial"/>
      </w:rPr>
      <w:instrText xml:space="preserve"> PAGE </w:instrText>
    </w:r>
    <w:r w:rsidRPr="00DB6E3A">
      <w:rPr>
        <w:rStyle w:val="PageNumber"/>
        <w:rFonts w:ascii="Arial" w:hAnsi="Arial"/>
      </w:rPr>
      <w:fldChar w:fldCharType="separate"/>
    </w:r>
    <w:r w:rsidR="007443C5">
      <w:rPr>
        <w:rStyle w:val="PageNumber"/>
        <w:rFonts w:ascii="Arial" w:hAnsi="Arial"/>
        <w:noProof/>
      </w:rPr>
      <w:t>5</w:t>
    </w:r>
    <w:r w:rsidRPr="00DB6E3A">
      <w:rPr>
        <w:rStyle w:val="PageNumber"/>
        <w:rFonts w:ascii="Arial" w:hAnsi="Arial"/>
      </w:rPr>
      <w:fldChar w:fldCharType="end"/>
    </w:r>
    <w:r w:rsidRPr="00DB6E3A">
      <w:rPr>
        <w:rStyle w:val="PageNumber"/>
        <w:rFonts w:ascii="Arial" w:hAnsi="Arial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751F9D" w14:textId="77777777" w:rsidR="00F825DE" w:rsidRDefault="00F825DE">
      <w:r>
        <w:separator/>
      </w:r>
    </w:p>
  </w:footnote>
  <w:footnote w:type="continuationSeparator" w:id="0">
    <w:p w14:paraId="6B99AAC9" w14:textId="77777777" w:rsidR="00F825DE" w:rsidRDefault="00F825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492C"/>
    <w:multiLevelType w:val="hybridMultilevel"/>
    <w:tmpl w:val="83E676DE"/>
    <w:lvl w:ilvl="0" w:tplc="A95482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77FC8"/>
    <w:multiLevelType w:val="hybridMultilevel"/>
    <w:tmpl w:val="E40C45E0"/>
    <w:lvl w:ilvl="0" w:tplc="A95482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5A107B6C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26E0D"/>
    <w:multiLevelType w:val="hybridMultilevel"/>
    <w:tmpl w:val="B6928A98"/>
    <w:lvl w:ilvl="0" w:tplc="C3C2760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C4795"/>
    <w:multiLevelType w:val="hybridMultilevel"/>
    <w:tmpl w:val="B9686930"/>
    <w:lvl w:ilvl="0" w:tplc="FCA86410">
      <w:start w:val="5"/>
      <w:numFmt w:val="lowerRoman"/>
      <w:lvlText w:val="(%1)"/>
      <w:lvlJc w:val="left"/>
      <w:pPr>
        <w:ind w:left="1427" w:hanging="8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063FD"/>
    <w:multiLevelType w:val="hybridMultilevel"/>
    <w:tmpl w:val="3FD2AFC2"/>
    <w:lvl w:ilvl="0" w:tplc="78CEE10E">
      <w:start w:val="1"/>
      <w:numFmt w:val="lowerRoman"/>
      <w:lvlText w:val="(%1)"/>
      <w:lvlJc w:val="left"/>
      <w:pPr>
        <w:ind w:left="1287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CFF3488"/>
    <w:multiLevelType w:val="hybridMultilevel"/>
    <w:tmpl w:val="6F30E732"/>
    <w:lvl w:ilvl="0" w:tplc="89CE332C">
      <w:start w:val="1"/>
      <w:numFmt w:val="lowerRoman"/>
      <w:lvlText w:val="(%1)"/>
      <w:lvlJc w:val="left"/>
      <w:pPr>
        <w:ind w:left="1422" w:hanging="85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D8D7D3E"/>
    <w:multiLevelType w:val="hybridMultilevel"/>
    <w:tmpl w:val="077A34CE"/>
    <w:lvl w:ilvl="0" w:tplc="78CEE10E">
      <w:start w:val="1"/>
      <w:numFmt w:val="lowerRoman"/>
      <w:lvlText w:val="(%1)"/>
      <w:lvlJc w:val="left"/>
      <w:pPr>
        <w:ind w:left="1287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0F097E64"/>
    <w:multiLevelType w:val="hybridMultilevel"/>
    <w:tmpl w:val="957E8842"/>
    <w:lvl w:ilvl="0" w:tplc="73EA5E06">
      <w:start w:val="1"/>
      <w:numFmt w:val="lowerLetter"/>
      <w:lvlText w:val="(%1)"/>
      <w:lvlJc w:val="left"/>
      <w:pPr>
        <w:ind w:left="1422" w:hanging="85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3EC768B"/>
    <w:multiLevelType w:val="hybridMultilevel"/>
    <w:tmpl w:val="FD4A9644"/>
    <w:lvl w:ilvl="0" w:tplc="5A107B6C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A9B4F88"/>
    <w:multiLevelType w:val="hybridMultilevel"/>
    <w:tmpl w:val="C810B4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E20FF"/>
    <w:multiLevelType w:val="multilevel"/>
    <w:tmpl w:val="E14E029A"/>
    <w:lvl w:ilvl="0">
      <w:start w:val="1"/>
      <w:numFmt w:val="lowerRoman"/>
      <w:lvlText w:val="(%1)"/>
      <w:lvlJc w:val="left"/>
      <w:pPr>
        <w:ind w:left="1427" w:hanging="8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6B077BE"/>
    <w:multiLevelType w:val="hybridMultilevel"/>
    <w:tmpl w:val="67E42D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06197"/>
    <w:multiLevelType w:val="hybridMultilevel"/>
    <w:tmpl w:val="0F162CFC"/>
    <w:lvl w:ilvl="0" w:tplc="D6C00786">
      <w:start w:val="1"/>
      <w:numFmt w:val="lowerLetter"/>
      <w:lvlText w:val="(%1)"/>
      <w:lvlJc w:val="left"/>
      <w:pPr>
        <w:ind w:left="149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2AC91D5D"/>
    <w:multiLevelType w:val="hybridMultilevel"/>
    <w:tmpl w:val="C2A0E79C"/>
    <w:lvl w:ilvl="0" w:tplc="416A0F70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59056A"/>
    <w:multiLevelType w:val="hybridMultilevel"/>
    <w:tmpl w:val="7804D0E4"/>
    <w:lvl w:ilvl="0" w:tplc="8974976C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498" w:hanging="360"/>
      </w:pPr>
    </w:lvl>
    <w:lvl w:ilvl="2" w:tplc="0C09001B" w:tentative="1">
      <w:start w:val="1"/>
      <w:numFmt w:val="lowerRoman"/>
      <w:lvlText w:val="%3."/>
      <w:lvlJc w:val="right"/>
      <w:pPr>
        <w:ind w:left="3218" w:hanging="180"/>
      </w:pPr>
    </w:lvl>
    <w:lvl w:ilvl="3" w:tplc="0C09000F" w:tentative="1">
      <w:start w:val="1"/>
      <w:numFmt w:val="decimal"/>
      <w:lvlText w:val="%4."/>
      <w:lvlJc w:val="left"/>
      <w:pPr>
        <w:ind w:left="3938" w:hanging="360"/>
      </w:pPr>
    </w:lvl>
    <w:lvl w:ilvl="4" w:tplc="0C090019" w:tentative="1">
      <w:start w:val="1"/>
      <w:numFmt w:val="lowerLetter"/>
      <w:lvlText w:val="%5."/>
      <w:lvlJc w:val="left"/>
      <w:pPr>
        <w:ind w:left="4658" w:hanging="360"/>
      </w:pPr>
    </w:lvl>
    <w:lvl w:ilvl="5" w:tplc="0C09001B" w:tentative="1">
      <w:start w:val="1"/>
      <w:numFmt w:val="lowerRoman"/>
      <w:lvlText w:val="%6."/>
      <w:lvlJc w:val="right"/>
      <w:pPr>
        <w:ind w:left="5378" w:hanging="180"/>
      </w:pPr>
    </w:lvl>
    <w:lvl w:ilvl="6" w:tplc="0C09000F" w:tentative="1">
      <w:start w:val="1"/>
      <w:numFmt w:val="decimal"/>
      <w:lvlText w:val="%7."/>
      <w:lvlJc w:val="left"/>
      <w:pPr>
        <w:ind w:left="6098" w:hanging="360"/>
      </w:pPr>
    </w:lvl>
    <w:lvl w:ilvl="7" w:tplc="0C090019" w:tentative="1">
      <w:start w:val="1"/>
      <w:numFmt w:val="lowerLetter"/>
      <w:lvlText w:val="%8."/>
      <w:lvlJc w:val="left"/>
      <w:pPr>
        <w:ind w:left="6818" w:hanging="360"/>
      </w:pPr>
    </w:lvl>
    <w:lvl w:ilvl="8" w:tplc="0C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34403B56"/>
    <w:multiLevelType w:val="hybridMultilevel"/>
    <w:tmpl w:val="E1C6E518"/>
    <w:lvl w:ilvl="0" w:tplc="554A6436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647" w:hanging="360"/>
      </w:pPr>
    </w:lvl>
    <w:lvl w:ilvl="2" w:tplc="0C09001B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5EE18B4"/>
    <w:multiLevelType w:val="hybridMultilevel"/>
    <w:tmpl w:val="6FE2CA1E"/>
    <w:lvl w:ilvl="0" w:tplc="DDD86B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6330B1E"/>
    <w:multiLevelType w:val="hybridMultilevel"/>
    <w:tmpl w:val="2E6ADECE"/>
    <w:lvl w:ilvl="0" w:tplc="10A83EA8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373A77EF"/>
    <w:multiLevelType w:val="hybridMultilevel"/>
    <w:tmpl w:val="7EA4EEAE"/>
    <w:lvl w:ilvl="0" w:tplc="0C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CD0F1F"/>
    <w:multiLevelType w:val="hybridMultilevel"/>
    <w:tmpl w:val="7D3A8910"/>
    <w:lvl w:ilvl="0" w:tplc="60EA6E58">
      <w:start w:val="1"/>
      <w:numFmt w:val="bullet"/>
      <w:lvlText w:val="-"/>
      <w:lvlJc w:val="left"/>
      <w:pPr>
        <w:ind w:left="1287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C4C7475"/>
    <w:multiLevelType w:val="hybridMultilevel"/>
    <w:tmpl w:val="6F30E732"/>
    <w:lvl w:ilvl="0" w:tplc="89CE332C">
      <w:start w:val="1"/>
      <w:numFmt w:val="lowerRoman"/>
      <w:lvlText w:val="(%1)"/>
      <w:lvlJc w:val="left"/>
      <w:pPr>
        <w:ind w:left="1422" w:hanging="85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3CCC1FB0"/>
    <w:multiLevelType w:val="hybridMultilevel"/>
    <w:tmpl w:val="DDE4FA3A"/>
    <w:lvl w:ilvl="0" w:tplc="07DA8E48">
      <w:start w:val="2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498" w:hanging="360"/>
      </w:pPr>
    </w:lvl>
    <w:lvl w:ilvl="2" w:tplc="0C09001B" w:tentative="1">
      <w:start w:val="1"/>
      <w:numFmt w:val="lowerRoman"/>
      <w:lvlText w:val="%3."/>
      <w:lvlJc w:val="right"/>
      <w:pPr>
        <w:ind w:left="3218" w:hanging="180"/>
      </w:pPr>
    </w:lvl>
    <w:lvl w:ilvl="3" w:tplc="0C09000F" w:tentative="1">
      <w:start w:val="1"/>
      <w:numFmt w:val="decimal"/>
      <w:lvlText w:val="%4."/>
      <w:lvlJc w:val="left"/>
      <w:pPr>
        <w:ind w:left="3938" w:hanging="360"/>
      </w:pPr>
    </w:lvl>
    <w:lvl w:ilvl="4" w:tplc="0C090019" w:tentative="1">
      <w:start w:val="1"/>
      <w:numFmt w:val="lowerLetter"/>
      <w:lvlText w:val="%5."/>
      <w:lvlJc w:val="left"/>
      <w:pPr>
        <w:ind w:left="4658" w:hanging="360"/>
      </w:pPr>
    </w:lvl>
    <w:lvl w:ilvl="5" w:tplc="0C09001B" w:tentative="1">
      <w:start w:val="1"/>
      <w:numFmt w:val="lowerRoman"/>
      <w:lvlText w:val="%6."/>
      <w:lvlJc w:val="right"/>
      <w:pPr>
        <w:ind w:left="5378" w:hanging="180"/>
      </w:pPr>
    </w:lvl>
    <w:lvl w:ilvl="6" w:tplc="0C09000F" w:tentative="1">
      <w:start w:val="1"/>
      <w:numFmt w:val="decimal"/>
      <w:lvlText w:val="%7."/>
      <w:lvlJc w:val="left"/>
      <w:pPr>
        <w:ind w:left="6098" w:hanging="360"/>
      </w:pPr>
    </w:lvl>
    <w:lvl w:ilvl="7" w:tplc="0C090019" w:tentative="1">
      <w:start w:val="1"/>
      <w:numFmt w:val="lowerLetter"/>
      <w:lvlText w:val="%8."/>
      <w:lvlJc w:val="left"/>
      <w:pPr>
        <w:ind w:left="6818" w:hanging="360"/>
      </w:pPr>
    </w:lvl>
    <w:lvl w:ilvl="8" w:tplc="0C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2" w15:restartNumberingAfterBreak="0">
    <w:nsid w:val="3F317239"/>
    <w:multiLevelType w:val="hybridMultilevel"/>
    <w:tmpl w:val="E14E029A"/>
    <w:lvl w:ilvl="0" w:tplc="632CE87E">
      <w:start w:val="1"/>
      <w:numFmt w:val="lowerRoman"/>
      <w:lvlText w:val="(%1)"/>
      <w:lvlJc w:val="left"/>
      <w:pPr>
        <w:ind w:left="1427" w:hanging="8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25C12CD"/>
    <w:multiLevelType w:val="hybridMultilevel"/>
    <w:tmpl w:val="862CE520"/>
    <w:lvl w:ilvl="0" w:tplc="ABF200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A857E2"/>
    <w:multiLevelType w:val="hybridMultilevel"/>
    <w:tmpl w:val="7196174A"/>
    <w:lvl w:ilvl="0" w:tplc="0C090001">
      <w:start w:val="1"/>
      <w:numFmt w:val="bullet"/>
      <w:lvlText w:val=""/>
      <w:lvlJc w:val="left"/>
      <w:pPr>
        <w:tabs>
          <w:tab w:val="num" w:pos="1279"/>
        </w:tabs>
        <w:ind w:left="127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999"/>
        </w:tabs>
        <w:ind w:left="199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719"/>
        </w:tabs>
        <w:ind w:left="271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439"/>
        </w:tabs>
        <w:ind w:left="343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159"/>
        </w:tabs>
        <w:ind w:left="415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879"/>
        </w:tabs>
        <w:ind w:left="487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599"/>
        </w:tabs>
        <w:ind w:left="559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319"/>
        </w:tabs>
        <w:ind w:left="631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039"/>
        </w:tabs>
        <w:ind w:left="7039" w:hanging="360"/>
      </w:pPr>
      <w:rPr>
        <w:rFonts w:ascii="Wingdings" w:hAnsi="Wingdings" w:hint="default"/>
      </w:rPr>
    </w:lvl>
  </w:abstractNum>
  <w:abstractNum w:abstractNumId="25" w15:restartNumberingAfterBreak="0">
    <w:nsid w:val="4C774812"/>
    <w:multiLevelType w:val="hybridMultilevel"/>
    <w:tmpl w:val="A42EF148"/>
    <w:lvl w:ilvl="0" w:tplc="C3ECB142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4F0C5409"/>
    <w:multiLevelType w:val="hybridMultilevel"/>
    <w:tmpl w:val="2D7446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C91392"/>
    <w:multiLevelType w:val="hybridMultilevel"/>
    <w:tmpl w:val="058AE2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B322AF"/>
    <w:multiLevelType w:val="hybridMultilevel"/>
    <w:tmpl w:val="874CFF76"/>
    <w:lvl w:ilvl="0" w:tplc="4D6447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1D7417"/>
    <w:multiLevelType w:val="hybridMultilevel"/>
    <w:tmpl w:val="BBCC11F0"/>
    <w:lvl w:ilvl="0" w:tplc="0B644530">
      <w:start w:val="1"/>
      <w:numFmt w:val="lowerRoman"/>
      <w:lvlText w:val="(%1)"/>
      <w:lvlJc w:val="left"/>
      <w:pPr>
        <w:ind w:left="1996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356" w:hanging="360"/>
      </w:pPr>
    </w:lvl>
    <w:lvl w:ilvl="2" w:tplc="0C09001B" w:tentative="1">
      <w:start w:val="1"/>
      <w:numFmt w:val="lowerRoman"/>
      <w:lvlText w:val="%3."/>
      <w:lvlJc w:val="right"/>
      <w:pPr>
        <w:ind w:left="3076" w:hanging="180"/>
      </w:pPr>
    </w:lvl>
    <w:lvl w:ilvl="3" w:tplc="0C09000F" w:tentative="1">
      <w:start w:val="1"/>
      <w:numFmt w:val="decimal"/>
      <w:lvlText w:val="%4."/>
      <w:lvlJc w:val="left"/>
      <w:pPr>
        <w:ind w:left="3796" w:hanging="360"/>
      </w:pPr>
    </w:lvl>
    <w:lvl w:ilvl="4" w:tplc="0C090019" w:tentative="1">
      <w:start w:val="1"/>
      <w:numFmt w:val="lowerLetter"/>
      <w:lvlText w:val="%5."/>
      <w:lvlJc w:val="left"/>
      <w:pPr>
        <w:ind w:left="4516" w:hanging="360"/>
      </w:pPr>
    </w:lvl>
    <w:lvl w:ilvl="5" w:tplc="0C09001B" w:tentative="1">
      <w:start w:val="1"/>
      <w:numFmt w:val="lowerRoman"/>
      <w:lvlText w:val="%6."/>
      <w:lvlJc w:val="right"/>
      <w:pPr>
        <w:ind w:left="5236" w:hanging="180"/>
      </w:pPr>
    </w:lvl>
    <w:lvl w:ilvl="6" w:tplc="0C09000F" w:tentative="1">
      <w:start w:val="1"/>
      <w:numFmt w:val="decimal"/>
      <w:lvlText w:val="%7."/>
      <w:lvlJc w:val="left"/>
      <w:pPr>
        <w:ind w:left="5956" w:hanging="360"/>
      </w:pPr>
    </w:lvl>
    <w:lvl w:ilvl="7" w:tplc="0C090019" w:tentative="1">
      <w:start w:val="1"/>
      <w:numFmt w:val="lowerLetter"/>
      <w:lvlText w:val="%8."/>
      <w:lvlJc w:val="left"/>
      <w:pPr>
        <w:ind w:left="6676" w:hanging="360"/>
      </w:pPr>
    </w:lvl>
    <w:lvl w:ilvl="8" w:tplc="0C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0" w15:restartNumberingAfterBreak="0">
    <w:nsid w:val="58A45C18"/>
    <w:multiLevelType w:val="hybridMultilevel"/>
    <w:tmpl w:val="A142E13C"/>
    <w:lvl w:ilvl="0" w:tplc="78CEE10E">
      <w:start w:val="1"/>
      <w:numFmt w:val="lowerRoman"/>
      <w:lvlText w:val="(%1)"/>
      <w:lvlJc w:val="left"/>
      <w:pPr>
        <w:ind w:left="12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BC602D4"/>
    <w:multiLevelType w:val="hybridMultilevel"/>
    <w:tmpl w:val="C8C4C39C"/>
    <w:lvl w:ilvl="0" w:tplc="2D3226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5F062AD8"/>
    <w:multiLevelType w:val="hybridMultilevel"/>
    <w:tmpl w:val="B5725EC8"/>
    <w:lvl w:ilvl="0" w:tplc="BC06CAC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0DA68A6"/>
    <w:multiLevelType w:val="hybridMultilevel"/>
    <w:tmpl w:val="63981C08"/>
    <w:lvl w:ilvl="0" w:tplc="502646B8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61B22790"/>
    <w:multiLevelType w:val="hybridMultilevel"/>
    <w:tmpl w:val="6D20D012"/>
    <w:lvl w:ilvl="0" w:tplc="C07E2BD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912365D"/>
    <w:multiLevelType w:val="hybridMultilevel"/>
    <w:tmpl w:val="E14E029A"/>
    <w:lvl w:ilvl="0" w:tplc="632CE87E">
      <w:start w:val="1"/>
      <w:numFmt w:val="lowerRoman"/>
      <w:lvlText w:val="(%1)"/>
      <w:lvlJc w:val="left"/>
      <w:pPr>
        <w:ind w:left="1427" w:hanging="8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9E82E79"/>
    <w:multiLevelType w:val="hybridMultilevel"/>
    <w:tmpl w:val="0978BD2C"/>
    <w:lvl w:ilvl="0" w:tplc="F7B0C44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E26667A"/>
    <w:multiLevelType w:val="hybridMultilevel"/>
    <w:tmpl w:val="96560DF8"/>
    <w:lvl w:ilvl="0" w:tplc="49BE501C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498" w:hanging="360"/>
      </w:pPr>
    </w:lvl>
    <w:lvl w:ilvl="2" w:tplc="0C09001B" w:tentative="1">
      <w:start w:val="1"/>
      <w:numFmt w:val="lowerRoman"/>
      <w:lvlText w:val="%3."/>
      <w:lvlJc w:val="right"/>
      <w:pPr>
        <w:ind w:left="3218" w:hanging="180"/>
      </w:pPr>
    </w:lvl>
    <w:lvl w:ilvl="3" w:tplc="0C09000F" w:tentative="1">
      <w:start w:val="1"/>
      <w:numFmt w:val="decimal"/>
      <w:lvlText w:val="%4."/>
      <w:lvlJc w:val="left"/>
      <w:pPr>
        <w:ind w:left="3938" w:hanging="360"/>
      </w:pPr>
    </w:lvl>
    <w:lvl w:ilvl="4" w:tplc="0C090019" w:tentative="1">
      <w:start w:val="1"/>
      <w:numFmt w:val="lowerLetter"/>
      <w:lvlText w:val="%5."/>
      <w:lvlJc w:val="left"/>
      <w:pPr>
        <w:ind w:left="4658" w:hanging="360"/>
      </w:pPr>
    </w:lvl>
    <w:lvl w:ilvl="5" w:tplc="0C09001B" w:tentative="1">
      <w:start w:val="1"/>
      <w:numFmt w:val="lowerRoman"/>
      <w:lvlText w:val="%6."/>
      <w:lvlJc w:val="right"/>
      <w:pPr>
        <w:ind w:left="5378" w:hanging="180"/>
      </w:pPr>
    </w:lvl>
    <w:lvl w:ilvl="6" w:tplc="0C09000F" w:tentative="1">
      <w:start w:val="1"/>
      <w:numFmt w:val="decimal"/>
      <w:lvlText w:val="%7."/>
      <w:lvlJc w:val="left"/>
      <w:pPr>
        <w:ind w:left="6098" w:hanging="360"/>
      </w:pPr>
    </w:lvl>
    <w:lvl w:ilvl="7" w:tplc="0C090019" w:tentative="1">
      <w:start w:val="1"/>
      <w:numFmt w:val="lowerLetter"/>
      <w:lvlText w:val="%8."/>
      <w:lvlJc w:val="left"/>
      <w:pPr>
        <w:ind w:left="6818" w:hanging="360"/>
      </w:pPr>
    </w:lvl>
    <w:lvl w:ilvl="8" w:tplc="0C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8" w15:restartNumberingAfterBreak="0">
    <w:nsid w:val="6E840DE9"/>
    <w:multiLevelType w:val="hybridMultilevel"/>
    <w:tmpl w:val="C576B80A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6F0B426E"/>
    <w:multiLevelType w:val="hybridMultilevel"/>
    <w:tmpl w:val="F1306944"/>
    <w:lvl w:ilvl="0" w:tplc="3796CF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7D2AE2"/>
    <w:multiLevelType w:val="hybridMultilevel"/>
    <w:tmpl w:val="96F497EE"/>
    <w:lvl w:ilvl="0" w:tplc="A95482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07E2BD8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D5EEC"/>
    <w:multiLevelType w:val="hybridMultilevel"/>
    <w:tmpl w:val="93906C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876FEA"/>
    <w:multiLevelType w:val="hybridMultilevel"/>
    <w:tmpl w:val="94700A94"/>
    <w:lvl w:ilvl="0" w:tplc="E8CA2958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 w15:restartNumberingAfterBreak="0">
    <w:nsid w:val="7B6369D9"/>
    <w:multiLevelType w:val="hybridMultilevel"/>
    <w:tmpl w:val="00D89646"/>
    <w:lvl w:ilvl="0" w:tplc="A95482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5A107B6C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834C58"/>
    <w:multiLevelType w:val="hybridMultilevel"/>
    <w:tmpl w:val="52945884"/>
    <w:lvl w:ilvl="0" w:tplc="99C25690">
      <w:start w:val="1"/>
      <w:numFmt w:val="lowerLetter"/>
      <w:lvlText w:val="(%1)"/>
      <w:lvlJc w:val="left"/>
      <w:pPr>
        <w:ind w:left="262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348" w:hanging="360"/>
      </w:pPr>
    </w:lvl>
    <w:lvl w:ilvl="2" w:tplc="0C09001B" w:tentative="1">
      <w:start w:val="1"/>
      <w:numFmt w:val="lowerRoman"/>
      <w:lvlText w:val="%3."/>
      <w:lvlJc w:val="right"/>
      <w:pPr>
        <w:ind w:left="4068" w:hanging="180"/>
      </w:pPr>
    </w:lvl>
    <w:lvl w:ilvl="3" w:tplc="0C09000F" w:tentative="1">
      <w:start w:val="1"/>
      <w:numFmt w:val="decimal"/>
      <w:lvlText w:val="%4."/>
      <w:lvlJc w:val="left"/>
      <w:pPr>
        <w:ind w:left="4788" w:hanging="360"/>
      </w:pPr>
    </w:lvl>
    <w:lvl w:ilvl="4" w:tplc="0C090019" w:tentative="1">
      <w:start w:val="1"/>
      <w:numFmt w:val="lowerLetter"/>
      <w:lvlText w:val="%5."/>
      <w:lvlJc w:val="left"/>
      <w:pPr>
        <w:ind w:left="5508" w:hanging="360"/>
      </w:pPr>
    </w:lvl>
    <w:lvl w:ilvl="5" w:tplc="0C09001B" w:tentative="1">
      <w:start w:val="1"/>
      <w:numFmt w:val="lowerRoman"/>
      <w:lvlText w:val="%6."/>
      <w:lvlJc w:val="right"/>
      <w:pPr>
        <w:ind w:left="6228" w:hanging="180"/>
      </w:pPr>
    </w:lvl>
    <w:lvl w:ilvl="6" w:tplc="0C09000F" w:tentative="1">
      <w:start w:val="1"/>
      <w:numFmt w:val="decimal"/>
      <w:lvlText w:val="%7."/>
      <w:lvlJc w:val="left"/>
      <w:pPr>
        <w:ind w:left="6948" w:hanging="360"/>
      </w:pPr>
    </w:lvl>
    <w:lvl w:ilvl="7" w:tplc="0C090019" w:tentative="1">
      <w:start w:val="1"/>
      <w:numFmt w:val="lowerLetter"/>
      <w:lvlText w:val="%8."/>
      <w:lvlJc w:val="left"/>
      <w:pPr>
        <w:ind w:left="7668" w:hanging="360"/>
      </w:pPr>
    </w:lvl>
    <w:lvl w:ilvl="8" w:tplc="0C09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24"/>
  </w:num>
  <w:num w:numId="2">
    <w:abstractNumId w:val="13"/>
  </w:num>
  <w:num w:numId="3">
    <w:abstractNumId w:val="44"/>
  </w:num>
  <w:num w:numId="4">
    <w:abstractNumId w:val="16"/>
  </w:num>
  <w:num w:numId="5">
    <w:abstractNumId w:val="31"/>
  </w:num>
  <w:num w:numId="6">
    <w:abstractNumId w:val="2"/>
  </w:num>
  <w:num w:numId="7">
    <w:abstractNumId w:val="36"/>
  </w:num>
  <w:num w:numId="8">
    <w:abstractNumId w:val="27"/>
  </w:num>
  <w:num w:numId="9">
    <w:abstractNumId w:val="11"/>
  </w:num>
  <w:num w:numId="10">
    <w:abstractNumId w:val="17"/>
  </w:num>
  <w:num w:numId="11">
    <w:abstractNumId w:val="19"/>
  </w:num>
  <w:num w:numId="12">
    <w:abstractNumId w:val="22"/>
  </w:num>
  <w:num w:numId="13">
    <w:abstractNumId w:val="35"/>
  </w:num>
  <w:num w:numId="14">
    <w:abstractNumId w:val="10"/>
  </w:num>
  <w:num w:numId="15">
    <w:abstractNumId w:val="3"/>
  </w:num>
  <w:num w:numId="16">
    <w:abstractNumId w:val="7"/>
  </w:num>
  <w:num w:numId="17">
    <w:abstractNumId w:val="14"/>
  </w:num>
  <w:num w:numId="18">
    <w:abstractNumId w:val="12"/>
  </w:num>
  <w:num w:numId="19">
    <w:abstractNumId w:val="37"/>
  </w:num>
  <w:num w:numId="20">
    <w:abstractNumId w:val="21"/>
  </w:num>
  <w:num w:numId="21">
    <w:abstractNumId w:val="25"/>
  </w:num>
  <w:num w:numId="22">
    <w:abstractNumId w:val="15"/>
  </w:num>
  <w:num w:numId="23">
    <w:abstractNumId w:val="29"/>
  </w:num>
  <w:num w:numId="24">
    <w:abstractNumId w:val="42"/>
  </w:num>
  <w:num w:numId="25">
    <w:abstractNumId w:val="33"/>
  </w:num>
  <w:num w:numId="26">
    <w:abstractNumId w:val="18"/>
  </w:num>
  <w:num w:numId="27">
    <w:abstractNumId w:val="38"/>
  </w:num>
  <w:num w:numId="28">
    <w:abstractNumId w:val="26"/>
  </w:num>
  <w:num w:numId="29">
    <w:abstractNumId w:val="5"/>
  </w:num>
  <w:num w:numId="30">
    <w:abstractNumId w:val="41"/>
  </w:num>
  <w:num w:numId="31">
    <w:abstractNumId w:val="20"/>
  </w:num>
  <w:num w:numId="32">
    <w:abstractNumId w:val="6"/>
  </w:num>
  <w:num w:numId="33">
    <w:abstractNumId w:val="30"/>
  </w:num>
  <w:num w:numId="34">
    <w:abstractNumId w:val="4"/>
  </w:num>
  <w:num w:numId="35">
    <w:abstractNumId w:val="28"/>
  </w:num>
  <w:num w:numId="36">
    <w:abstractNumId w:val="39"/>
  </w:num>
  <w:num w:numId="37">
    <w:abstractNumId w:val="40"/>
  </w:num>
  <w:num w:numId="38">
    <w:abstractNumId w:val="1"/>
  </w:num>
  <w:num w:numId="39">
    <w:abstractNumId w:val="43"/>
  </w:num>
  <w:num w:numId="40">
    <w:abstractNumId w:val="8"/>
  </w:num>
  <w:num w:numId="41">
    <w:abstractNumId w:val="34"/>
  </w:num>
  <w:num w:numId="42">
    <w:abstractNumId w:val="0"/>
  </w:num>
  <w:num w:numId="43">
    <w:abstractNumId w:val="32"/>
  </w:num>
  <w:num w:numId="44">
    <w:abstractNumId w:val="9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675"/>
    <w:rsid w:val="00000F9E"/>
    <w:rsid w:val="00001589"/>
    <w:rsid w:val="00003F47"/>
    <w:rsid w:val="00004A21"/>
    <w:rsid w:val="00004F4A"/>
    <w:rsid w:val="000052AC"/>
    <w:rsid w:val="000064D2"/>
    <w:rsid w:val="0000728F"/>
    <w:rsid w:val="0001673F"/>
    <w:rsid w:val="000179A1"/>
    <w:rsid w:val="00020509"/>
    <w:rsid w:val="000205CE"/>
    <w:rsid w:val="00020921"/>
    <w:rsid w:val="000258CF"/>
    <w:rsid w:val="000270A6"/>
    <w:rsid w:val="00030556"/>
    <w:rsid w:val="00036325"/>
    <w:rsid w:val="00036B7E"/>
    <w:rsid w:val="00040A13"/>
    <w:rsid w:val="0004201B"/>
    <w:rsid w:val="00043F4D"/>
    <w:rsid w:val="00051FD9"/>
    <w:rsid w:val="00054567"/>
    <w:rsid w:val="00054C42"/>
    <w:rsid w:val="00056D0C"/>
    <w:rsid w:val="00057EC4"/>
    <w:rsid w:val="000612A4"/>
    <w:rsid w:val="000617CD"/>
    <w:rsid w:val="00062536"/>
    <w:rsid w:val="00063CC5"/>
    <w:rsid w:val="00064ACC"/>
    <w:rsid w:val="00065C86"/>
    <w:rsid w:val="000669BC"/>
    <w:rsid w:val="00070A51"/>
    <w:rsid w:val="000728DD"/>
    <w:rsid w:val="00074DE6"/>
    <w:rsid w:val="000774B1"/>
    <w:rsid w:val="00080475"/>
    <w:rsid w:val="000805E6"/>
    <w:rsid w:val="00080F93"/>
    <w:rsid w:val="000811ED"/>
    <w:rsid w:val="000822BD"/>
    <w:rsid w:val="00084742"/>
    <w:rsid w:val="00086D8E"/>
    <w:rsid w:val="0008782F"/>
    <w:rsid w:val="00087BD0"/>
    <w:rsid w:val="00091D14"/>
    <w:rsid w:val="00092CB3"/>
    <w:rsid w:val="000941E5"/>
    <w:rsid w:val="00094AD9"/>
    <w:rsid w:val="0009536F"/>
    <w:rsid w:val="0009551B"/>
    <w:rsid w:val="000A1063"/>
    <w:rsid w:val="000A5186"/>
    <w:rsid w:val="000A60EA"/>
    <w:rsid w:val="000A6148"/>
    <w:rsid w:val="000B2F4A"/>
    <w:rsid w:val="000B475E"/>
    <w:rsid w:val="000B6F67"/>
    <w:rsid w:val="000C4CF0"/>
    <w:rsid w:val="000C617F"/>
    <w:rsid w:val="000D03F9"/>
    <w:rsid w:val="000D0F0C"/>
    <w:rsid w:val="000E086A"/>
    <w:rsid w:val="000E3037"/>
    <w:rsid w:val="000E47EB"/>
    <w:rsid w:val="000E6EC3"/>
    <w:rsid w:val="000E769F"/>
    <w:rsid w:val="000F010A"/>
    <w:rsid w:val="000F0992"/>
    <w:rsid w:val="000F0E08"/>
    <w:rsid w:val="000F2B69"/>
    <w:rsid w:val="000F4797"/>
    <w:rsid w:val="000F530E"/>
    <w:rsid w:val="000F7C5E"/>
    <w:rsid w:val="00101788"/>
    <w:rsid w:val="001027DD"/>
    <w:rsid w:val="001039A6"/>
    <w:rsid w:val="00103B7F"/>
    <w:rsid w:val="00104DB4"/>
    <w:rsid w:val="00107FE6"/>
    <w:rsid w:val="001115C2"/>
    <w:rsid w:val="00111BE5"/>
    <w:rsid w:val="00112413"/>
    <w:rsid w:val="00114B20"/>
    <w:rsid w:val="001202A2"/>
    <w:rsid w:val="00120764"/>
    <w:rsid w:val="00121317"/>
    <w:rsid w:val="00121558"/>
    <w:rsid w:val="0012225C"/>
    <w:rsid w:val="00124FB5"/>
    <w:rsid w:val="00134368"/>
    <w:rsid w:val="001366B8"/>
    <w:rsid w:val="00137928"/>
    <w:rsid w:val="00141836"/>
    <w:rsid w:val="00141B14"/>
    <w:rsid w:val="00142235"/>
    <w:rsid w:val="001446E9"/>
    <w:rsid w:val="001449EE"/>
    <w:rsid w:val="0014709F"/>
    <w:rsid w:val="00147B6F"/>
    <w:rsid w:val="00153AC9"/>
    <w:rsid w:val="00153B8B"/>
    <w:rsid w:val="0015709A"/>
    <w:rsid w:val="00160138"/>
    <w:rsid w:val="0016184D"/>
    <w:rsid w:val="00162DF5"/>
    <w:rsid w:val="00162E47"/>
    <w:rsid w:val="001672EC"/>
    <w:rsid w:val="001674D6"/>
    <w:rsid w:val="00174960"/>
    <w:rsid w:val="001749D4"/>
    <w:rsid w:val="0017503B"/>
    <w:rsid w:val="00175149"/>
    <w:rsid w:val="001773A3"/>
    <w:rsid w:val="00177508"/>
    <w:rsid w:val="001778A8"/>
    <w:rsid w:val="001802DA"/>
    <w:rsid w:val="00181DC2"/>
    <w:rsid w:val="00182C08"/>
    <w:rsid w:val="001839C0"/>
    <w:rsid w:val="00183AA8"/>
    <w:rsid w:val="00186831"/>
    <w:rsid w:val="00186DCF"/>
    <w:rsid w:val="00187784"/>
    <w:rsid w:val="00187C07"/>
    <w:rsid w:val="001915E9"/>
    <w:rsid w:val="0019352F"/>
    <w:rsid w:val="00193F27"/>
    <w:rsid w:val="00194515"/>
    <w:rsid w:val="001951C0"/>
    <w:rsid w:val="001A25AA"/>
    <w:rsid w:val="001A54A8"/>
    <w:rsid w:val="001A6E84"/>
    <w:rsid w:val="001B028D"/>
    <w:rsid w:val="001B39FA"/>
    <w:rsid w:val="001B3B14"/>
    <w:rsid w:val="001B6DC7"/>
    <w:rsid w:val="001C1CF6"/>
    <w:rsid w:val="001C1D8E"/>
    <w:rsid w:val="001C56C3"/>
    <w:rsid w:val="001C7335"/>
    <w:rsid w:val="001D094D"/>
    <w:rsid w:val="001D3219"/>
    <w:rsid w:val="001E0E4B"/>
    <w:rsid w:val="001E3B5A"/>
    <w:rsid w:val="001E4409"/>
    <w:rsid w:val="001E5D5D"/>
    <w:rsid w:val="001E69E6"/>
    <w:rsid w:val="001E7764"/>
    <w:rsid w:val="001F03E8"/>
    <w:rsid w:val="001F1173"/>
    <w:rsid w:val="001F1894"/>
    <w:rsid w:val="001F2D94"/>
    <w:rsid w:val="001F2EB3"/>
    <w:rsid w:val="001F52A5"/>
    <w:rsid w:val="001F59B0"/>
    <w:rsid w:val="002048B6"/>
    <w:rsid w:val="00205179"/>
    <w:rsid w:val="00211CA9"/>
    <w:rsid w:val="00211D77"/>
    <w:rsid w:val="00211F4F"/>
    <w:rsid w:val="00212A3C"/>
    <w:rsid w:val="00212E0C"/>
    <w:rsid w:val="00216D55"/>
    <w:rsid w:val="00217118"/>
    <w:rsid w:val="00217A99"/>
    <w:rsid w:val="00220414"/>
    <w:rsid w:val="0022293F"/>
    <w:rsid w:val="00223B96"/>
    <w:rsid w:val="00227598"/>
    <w:rsid w:val="002327EE"/>
    <w:rsid w:val="00235323"/>
    <w:rsid w:val="0023716A"/>
    <w:rsid w:val="00240A11"/>
    <w:rsid w:val="0024483F"/>
    <w:rsid w:val="00244B2A"/>
    <w:rsid w:val="00244F16"/>
    <w:rsid w:val="00247296"/>
    <w:rsid w:val="00247AEF"/>
    <w:rsid w:val="00247EE4"/>
    <w:rsid w:val="00251B3D"/>
    <w:rsid w:val="00254E4C"/>
    <w:rsid w:val="00256DDD"/>
    <w:rsid w:val="00262889"/>
    <w:rsid w:val="0026338E"/>
    <w:rsid w:val="00263424"/>
    <w:rsid w:val="0026515E"/>
    <w:rsid w:val="0026551A"/>
    <w:rsid w:val="00265AA3"/>
    <w:rsid w:val="00266414"/>
    <w:rsid w:val="00270337"/>
    <w:rsid w:val="002717DD"/>
    <w:rsid w:val="00271D39"/>
    <w:rsid w:val="0027553C"/>
    <w:rsid w:val="00277224"/>
    <w:rsid w:val="002803B7"/>
    <w:rsid w:val="00281B04"/>
    <w:rsid w:val="002826C8"/>
    <w:rsid w:val="00286226"/>
    <w:rsid w:val="002876EB"/>
    <w:rsid w:val="00290211"/>
    <w:rsid w:val="00290E77"/>
    <w:rsid w:val="00291CB9"/>
    <w:rsid w:val="00292502"/>
    <w:rsid w:val="00292A33"/>
    <w:rsid w:val="002A2F26"/>
    <w:rsid w:val="002A3834"/>
    <w:rsid w:val="002B4003"/>
    <w:rsid w:val="002B4F46"/>
    <w:rsid w:val="002B526A"/>
    <w:rsid w:val="002B5B3C"/>
    <w:rsid w:val="002B7BB7"/>
    <w:rsid w:val="002C14BF"/>
    <w:rsid w:val="002C3BBB"/>
    <w:rsid w:val="002C4520"/>
    <w:rsid w:val="002C4C1D"/>
    <w:rsid w:val="002C5814"/>
    <w:rsid w:val="002C5C1F"/>
    <w:rsid w:val="002C6439"/>
    <w:rsid w:val="002D0D1A"/>
    <w:rsid w:val="002D1A5F"/>
    <w:rsid w:val="002D1E37"/>
    <w:rsid w:val="002D5C37"/>
    <w:rsid w:val="002D5E6F"/>
    <w:rsid w:val="002D66D0"/>
    <w:rsid w:val="002D6FB4"/>
    <w:rsid w:val="002E0639"/>
    <w:rsid w:val="002E1A2B"/>
    <w:rsid w:val="002E5C93"/>
    <w:rsid w:val="002E6CA6"/>
    <w:rsid w:val="002E7554"/>
    <w:rsid w:val="002F1540"/>
    <w:rsid w:val="002F336E"/>
    <w:rsid w:val="0030400E"/>
    <w:rsid w:val="00307B4F"/>
    <w:rsid w:val="00314DF1"/>
    <w:rsid w:val="00314E7F"/>
    <w:rsid w:val="003159B4"/>
    <w:rsid w:val="003160E0"/>
    <w:rsid w:val="003161DD"/>
    <w:rsid w:val="00323E97"/>
    <w:rsid w:val="00326513"/>
    <w:rsid w:val="00330DCF"/>
    <w:rsid w:val="0033328F"/>
    <w:rsid w:val="00333338"/>
    <w:rsid w:val="00333E86"/>
    <w:rsid w:val="00334EED"/>
    <w:rsid w:val="00336D6D"/>
    <w:rsid w:val="00336DD2"/>
    <w:rsid w:val="0034186B"/>
    <w:rsid w:val="0034514B"/>
    <w:rsid w:val="0034680C"/>
    <w:rsid w:val="00347D03"/>
    <w:rsid w:val="003507CF"/>
    <w:rsid w:val="00355023"/>
    <w:rsid w:val="003566A8"/>
    <w:rsid w:val="00361414"/>
    <w:rsid w:val="00362961"/>
    <w:rsid w:val="00364C47"/>
    <w:rsid w:val="00365AF7"/>
    <w:rsid w:val="00366B5D"/>
    <w:rsid w:val="003720BE"/>
    <w:rsid w:val="0037285F"/>
    <w:rsid w:val="00374783"/>
    <w:rsid w:val="0037523B"/>
    <w:rsid w:val="00380132"/>
    <w:rsid w:val="00380C62"/>
    <w:rsid w:val="00380E7A"/>
    <w:rsid w:val="00381DA8"/>
    <w:rsid w:val="003832D1"/>
    <w:rsid w:val="00387BBD"/>
    <w:rsid w:val="00390844"/>
    <w:rsid w:val="00394ED4"/>
    <w:rsid w:val="003A09DA"/>
    <w:rsid w:val="003A0BB0"/>
    <w:rsid w:val="003A1482"/>
    <w:rsid w:val="003A3E42"/>
    <w:rsid w:val="003A62E4"/>
    <w:rsid w:val="003B0230"/>
    <w:rsid w:val="003B08F9"/>
    <w:rsid w:val="003B18CC"/>
    <w:rsid w:val="003B2D77"/>
    <w:rsid w:val="003B4984"/>
    <w:rsid w:val="003B6583"/>
    <w:rsid w:val="003C134D"/>
    <w:rsid w:val="003C28EA"/>
    <w:rsid w:val="003C3C37"/>
    <w:rsid w:val="003C528C"/>
    <w:rsid w:val="003C52B5"/>
    <w:rsid w:val="003C6979"/>
    <w:rsid w:val="003C74B6"/>
    <w:rsid w:val="003D271C"/>
    <w:rsid w:val="003D53D9"/>
    <w:rsid w:val="003D5665"/>
    <w:rsid w:val="003D5FD6"/>
    <w:rsid w:val="003D7756"/>
    <w:rsid w:val="003E15E2"/>
    <w:rsid w:val="003E1938"/>
    <w:rsid w:val="003E7C34"/>
    <w:rsid w:val="003F0050"/>
    <w:rsid w:val="003F46C0"/>
    <w:rsid w:val="003F4B8F"/>
    <w:rsid w:val="003F5167"/>
    <w:rsid w:val="00400DB1"/>
    <w:rsid w:val="00401235"/>
    <w:rsid w:val="00401901"/>
    <w:rsid w:val="00401F65"/>
    <w:rsid w:val="0040230C"/>
    <w:rsid w:val="00404974"/>
    <w:rsid w:val="00404C69"/>
    <w:rsid w:val="00410208"/>
    <w:rsid w:val="00411637"/>
    <w:rsid w:val="004136BF"/>
    <w:rsid w:val="0041466D"/>
    <w:rsid w:val="00415E8E"/>
    <w:rsid w:val="004200F2"/>
    <w:rsid w:val="00424EF4"/>
    <w:rsid w:val="00424FD8"/>
    <w:rsid w:val="0042542A"/>
    <w:rsid w:val="00426056"/>
    <w:rsid w:val="00427594"/>
    <w:rsid w:val="00427759"/>
    <w:rsid w:val="00432ED8"/>
    <w:rsid w:val="004361BA"/>
    <w:rsid w:val="004401A1"/>
    <w:rsid w:val="004402F3"/>
    <w:rsid w:val="00441ED5"/>
    <w:rsid w:val="00442D33"/>
    <w:rsid w:val="00443B7A"/>
    <w:rsid w:val="00443CC6"/>
    <w:rsid w:val="004440DD"/>
    <w:rsid w:val="00447C10"/>
    <w:rsid w:val="00447E1B"/>
    <w:rsid w:val="00450896"/>
    <w:rsid w:val="004520FD"/>
    <w:rsid w:val="004540BC"/>
    <w:rsid w:val="004547EE"/>
    <w:rsid w:val="0046055C"/>
    <w:rsid w:val="004615B4"/>
    <w:rsid w:val="004617FB"/>
    <w:rsid w:val="0046286E"/>
    <w:rsid w:val="0046489D"/>
    <w:rsid w:val="004677AD"/>
    <w:rsid w:val="004734D9"/>
    <w:rsid w:val="00474091"/>
    <w:rsid w:val="0047411B"/>
    <w:rsid w:val="00474E05"/>
    <w:rsid w:val="004757CB"/>
    <w:rsid w:val="004774A1"/>
    <w:rsid w:val="00480074"/>
    <w:rsid w:val="004832BC"/>
    <w:rsid w:val="004858A0"/>
    <w:rsid w:val="00486BC4"/>
    <w:rsid w:val="00490D8A"/>
    <w:rsid w:val="00491EFE"/>
    <w:rsid w:val="00497DD0"/>
    <w:rsid w:val="004A2F3E"/>
    <w:rsid w:val="004A371B"/>
    <w:rsid w:val="004A4A77"/>
    <w:rsid w:val="004A678B"/>
    <w:rsid w:val="004B02E7"/>
    <w:rsid w:val="004B168A"/>
    <w:rsid w:val="004B5046"/>
    <w:rsid w:val="004B5A0A"/>
    <w:rsid w:val="004B5DF7"/>
    <w:rsid w:val="004B6A4E"/>
    <w:rsid w:val="004C090F"/>
    <w:rsid w:val="004C1CEE"/>
    <w:rsid w:val="004C2DC4"/>
    <w:rsid w:val="004C3039"/>
    <w:rsid w:val="004D06F4"/>
    <w:rsid w:val="004D2EF8"/>
    <w:rsid w:val="004D3646"/>
    <w:rsid w:val="004D77F8"/>
    <w:rsid w:val="004E4E5F"/>
    <w:rsid w:val="004E6328"/>
    <w:rsid w:val="004E6618"/>
    <w:rsid w:val="004F07C2"/>
    <w:rsid w:val="004F2F46"/>
    <w:rsid w:val="004F392B"/>
    <w:rsid w:val="004F412D"/>
    <w:rsid w:val="004F669E"/>
    <w:rsid w:val="004F7A96"/>
    <w:rsid w:val="00502454"/>
    <w:rsid w:val="00505340"/>
    <w:rsid w:val="005076E1"/>
    <w:rsid w:val="00510C41"/>
    <w:rsid w:val="00511A8E"/>
    <w:rsid w:val="0051390B"/>
    <w:rsid w:val="00516E63"/>
    <w:rsid w:val="0052121B"/>
    <w:rsid w:val="0052172E"/>
    <w:rsid w:val="00523B6D"/>
    <w:rsid w:val="00524E69"/>
    <w:rsid w:val="005251E8"/>
    <w:rsid w:val="005264AA"/>
    <w:rsid w:val="00526F19"/>
    <w:rsid w:val="00530B6B"/>
    <w:rsid w:val="00533588"/>
    <w:rsid w:val="005365E9"/>
    <w:rsid w:val="005373B1"/>
    <w:rsid w:val="00537522"/>
    <w:rsid w:val="00542DA9"/>
    <w:rsid w:val="00546BBD"/>
    <w:rsid w:val="005473A0"/>
    <w:rsid w:val="0055260C"/>
    <w:rsid w:val="0056238C"/>
    <w:rsid w:val="00571E52"/>
    <w:rsid w:val="00572001"/>
    <w:rsid w:val="0057423E"/>
    <w:rsid w:val="00574AEF"/>
    <w:rsid w:val="00575236"/>
    <w:rsid w:val="005823E9"/>
    <w:rsid w:val="00582BA2"/>
    <w:rsid w:val="00582EF6"/>
    <w:rsid w:val="00584E6D"/>
    <w:rsid w:val="005901D4"/>
    <w:rsid w:val="00591277"/>
    <w:rsid w:val="005939DA"/>
    <w:rsid w:val="00594DAC"/>
    <w:rsid w:val="00596E4C"/>
    <w:rsid w:val="00597F9E"/>
    <w:rsid w:val="005A0073"/>
    <w:rsid w:val="005A2085"/>
    <w:rsid w:val="005A367E"/>
    <w:rsid w:val="005A3C47"/>
    <w:rsid w:val="005A521A"/>
    <w:rsid w:val="005A5B8D"/>
    <w:rsid w:val="005B168D"/>
    <w:rsid w:val="005B2441"/>
    <w:rsid w:val="005B32C8"/>
    <w:rsid w:val="005B4679"/>
    <w:rsid w:val="005B5FEC"/>
    <w:rsid w:val="005B67B4"/>
    <w:rsid w:val="005B6AB5"/>
    <w:rsid w:val="005B6EC4"/>
    <w:rsid w:val="005C04FF"/>
    <w:rsid w:val="005C206F"/>
    <w:rsid w:val="005C27B5"/>
    <w:rsid w:val="005C2CF7"/>
    <w:rsid w:val="005C3399"/>
    <w:rsid w:val="005C39D9"/>
    <w:rsid w:val="005C6A70"/>
    <w:rsid w:val="005C6C58"/>
    <w:rsid w:val="005D3A7C"/>
    <w:rsid w:val="005D4A05"/>
    <w:rsid w:val="005E16F4"/>
    <w:rsid w:val="005E298A"/>
    <w:rsid w:val="005E455A"/>
    <w:rsid w:val="005E4DFC"/>
    <w:rsid w:val="005E5891"/>
    <w:rsid w:val="005E5AA9"/>
    <w:rsid w:val="005E6B91"/>
    <w:rsid w:val="005E7767"/>
    <w:rsid w:val="005F02D0"/>
    <w:rsid w:val="005F0903"/>
    <w:rsid w:val="005F097A"/>
    <w:rsid w:val="005F159C"/>
    <w:rsid w:val="005F1FA0"/>
    <w:rsid w:val="005F3531"/>
    <w:rsid w:val="005F3D06"/>
    <w:rsid w:val="005F4D20"/>
    <w:rsid w:val="005F537A"/>
    <w:rsid w:val="005F6EEC"/>
    <w:rsid w:val="006000A3"/>
    <w:rsid w:val="00600DDB"/>
    <w:rsid w:val="006038A8"/>
    <w:rsid w:val="0060415B"/>
    <w:rsid w:val="006063E6"/>
    <w:rsid w:val="00610181"/>
    <w:rsid w:val="0061086A"/>
    <w:rsid w:val="00612171"/>
    <w:rsid w:val="00612F16"/>
    <w:rsid w:val="0061372B"/>
    <w:rsid w:val="00613E0A"/>
    <w:rsid w:val="0061429A"/>
    <w:rsid w:val="00620007"/>
    <w:rsid w:val="00620319"/>
    <w:rsid w:val="00620416"/>
    <w:rsid w:val="006218FF"/>
    <w:rsid w:val="00621C6A"/>
    <w:rsid w:val="0062601C"/>
    <w:rsid w:val="006262B3"/>
    <w:rsid w:val="0062798B"/>
    <w:rsid w:val="0063002D"/>
    <w:rsid w:val="00634D6B"/>
    <w:rsid w:val="00642EEE"/>
    <w:rsid w:val="006439AC"/>
    <w:rsid w:val="00644BE2"/>
    <w:rsid w:val="00650AD0"/>
    <w:rsid w:val="006530C5"/>
    <w:rsid w:val="00656319"/>
    <w:rsid w:val="0065739D"/>
    <w:rsid w:val="00662460"/>
    <w:rsid w:val="00663F5D"/>
    <w:rsid w:val="00664186"/>
    <w:rsid w:val="0066630E"/>
    <w:rsid w:val="00667676"/>
    <w:rsid w:val="0067291D"/>
    <w:rsid w:val="0067452E"/>
    <w:rsid w:val="00676C5E"/>
    <w:rsid w:val="00677B2A"/>
    <w:rsid w:val="00677E97"/>
    <w:rsid w:val="00677EEC"/>
    <w:rsid w:val="00680771"/>
    <w:rsid w:val="00680A6C"/>
    <w:rsid w:val="00680AE5"/>
    <w:rsid w:val="00680CAE"/>
    <w:rsid w:val="00684E02"/>
    <w:rsid w:val="00690442"/>
    <w:rsid w:val="006910AA"/>
    <w:rsid w:val="006920BA"/>
    <w:rsid w:val="00692FF5"/>
    <w:rsid w:val="00695C11"/>
    <w:rsid w:val="0069788A"/>
    <w:rsid w:val="00697EC7"/>
    <w:rsid w:val="006A02F8"/>
    <w:rsid w:val="006A0926"/>
    <w:rsid w:val="006A1A1D"/>
    <w:rsid w:val="006A6571"/>
    <w:rsid w:val="006A6DCD"/>
    <w:rsid w:val="006A7088"/>
    <w:rsid w:val="006B1C69"/>
    <w:rsid w:val="006B2A02"/>
    <w:rsid w:val="006B4B2E"/>
    <w:rsid w:val="006B728C"/>
    <w:rsid w:val="006B75C4"/>
    <w:rsid w:val="006B7B0F"/>
    <w:rsid w:val="006C234A"/>
    <w:rsid w:val="006C362B"/>
    <w:rsid w:val="006C602E"/>
    <w:rsid w:val="006C71EC"/>
    <w:rsid w:val="006D0523"/>
    <w:rsid w:val="006D0EC5"/>
    <w:rsid w:val="006D10CA"/>
    <w:rsid w:val="006D24E1"/>
    <w:rsid w:val="006D519E"/>
    <w:rsid w:val="006D6410"/>
    <w:rsid w:val="006D6998"/>
    <w:rsid w:val="006D7F87"/>
    <w:rsid w:val="006E030E"/>
    <w:rsid w:val="006E176B"/>
    <w:rsid w:val="006E176F"/>
    <w:rsid w:val="006E21EC"/>
    <w:rsid w:val="006E2462"/>
    <w:rsid w:val="006E3430"/>
    <w:rsid w:val="006E71D5"/>
    <w:rsid w:val="006F2891"/>
    <w:rsid w:val="006F39F6"/>
    <w:rsid w:val="006F754B"/>
    <w:rsid w:val="00701186"/>
    <w:rsid w:val="007024F5"/>
    <w:rsid w:val="00702AFB"/>
    <w:rsid w:val="00703362"/>
    <w:rsid w:val="00703CF3"/>
    <w:rsid w:val="007040C3"/>
    <w:rsid w:val="0070443E"/>
    <w:rsid w:val="00707FA3"/>
    <w:rsid w:val="0071278B"/>
    <w:rsid w:val="00713B30"/>
    <w:rsid w:val="00713F76"/>
    <w:rsid w:val="007143AC"/>
    <w:rsid w:val="00714D72"/>
    <w:rsid w:val="007158F5"/>
    <w:rsid w:val="00715A50"/>
    <w:rsid w:val="00715A67"/>
    <w:rsid w:val="0072003A"/>
    <w:rsid w:val="00720190"/>
    <w:rsid w:val="00723562"/>
    <w:rsid w:val="00724DDE"/>
    <w:rsid w:val="0072520A"/>
    <w:rsid w:val="007253AA"/>
    <w:rsid w:val="00725800"/>
    <w:rsid w:val="007258CD"/>
    <w:rsid w:val="00730170"/>
    <w:rsid w:val="00730D1F"/>
    <w:rsid w:val="00730EEE"/>
    <w:rsid w:val="00731A18"/>
    <w:rsid w:val="00731FCC"/>
    <w:rsid w:val="00733B37"/>
    <w:rsid w:val="0073462A"/>
    <w:rsid w:val="0073468A"/>
    <w:rsid w:val="00734C82"/>
    <w:rsid w:val="007404A1"/>
    <w:rsid w:val="00741782"/>
    <w:rsid w:val="00742121"/>
    <w:rsid w:val="00742B10"/>
    <w:rsid w:val="00743CDC"/>
    <w:rsid w:val="007443C5"/>
    <w:rsid w:val="007464B8"/>
    <w:rsid w:val="00746947"/>
    <w:rsid w:val="00746D4C"/>
    <w:rsid w:val="00747DE9"/>
    <w:rsid w:val="00751CBE"/>
    <w:rsid w:val="00753EC0"/>
    <w:rsid w:val="007562FD"/>
    <w:rsid w:val="0075673F"/>
    <w:rsid w:val="00756C6F"/>
    <w:rsid w:val="007577B4"/>
    <w:rsid w:val="00757998"/>
    <w:rsid w:val="00757F35"/>
    <w:rsid w:val="0076180F"/>
    <w:rsid w:val="0076686D"/>
    <w:rsid w:val="00767419"/>
    <w:rsid w:val="00767C3B"/>
    <w:rsid w:val="00771199"/>
    <w:rsid w:val="0077276C"/>
    <w:rsid w:val="00773D60"/>
    <w:rsid w:val="00775CC3"/>
    <w:rsid w:val="0077653E"/>
    <w:rsid w:val="00776EB1"/>
    <w:rsid w:val="00780103"/>
    <w:rsid w:val="00780B82"/>
    <w:rsid w:val="00780C78"/>
    <w:rsid w:val="00781730"/>
    <w:rsid w:val="007827EF"/>
    <w:rsid w:val="00783B60"/>
    <w:rsid w:val="0078409C"/>
    <w:rsid w:val="00784A38"/>
    <w:rsid w:val="007908C5"/>
    <w:rsid w:val="00790FEF"/>
    <w:rsid w:val="007910B4"/>
    <w:rsid w:val="00793843"/>
    <w:rsid w:val="007945C5"/>
    <w:rsid w:val="00794A98"/>
    <w:rsid w:val="00796E23"/>
    <w:rsid w:val="007978B9"/>
    <w:rsid w:val="007A12F9"/>
    <w:rsid w:val="007A15D6"/>
    <w:rsid w:val="007A2780"/>
    <w:rsid w:val="007A2F5F"/>
    <w:rsid w:val="007A51D3"/>
    <w:rsid w:val="007A5AC2"/>
    <w:rsid w:val="007A5F19"/>
    <w:rsid w:val="007A6A6C"/>
    <w:rsid w:val="007A6C17"/>
    <w:rsid w:val="007B00D2"/>
    <w:rsid w:val="007B1056"/>
    <w:rsid w:val="007B2321"/>
    <w:rsid w:val="007B2B76"/>
    <w:rsid w:val="007B31C7"/>
    <w:rsid w:val="007B3718"/>
    <w:rsid w:val="007B3CDC"/>
    <w:rsid w:val="007B4606"/>
    <w:rsid w:val="007B632D"/>
    <w:rsid w:val="007B6669"/>
    <w:rsid w:val="007B6AE9"/>
    <w:rsid w:val="007C1924"/>
    <w:rsid w:val="007C2064"/>
    <w:rsid w:val="007C3F99"/>
    <w:rsid w:val="007C4345"/>
    <w:rsid w:val="007C44BB"/>
    <w:rsid w:val="007C51D6"/>
    <w:rsid w:val="007C6CC0"/>
    <w:rsid w:val="007C7932"/>
    <w:rsid w:val="007D04F5"/>
    <w:rsid w:val="007D154B"/>
    <w:rsid w:val="007D3383"/>
    <w:rsid w:val="007D3384"/>
    <w:rsid w:val="007D3980"/>
    <w:rsid w:val="007D3AD8"/>
    <w:rsid w:val="007D5695"/>
    <w:rsid w:val="007D6261"/>
    <w:rsid w:val="007D6753"/>
    <w:rsid w:val="007D7702"/>
    <w:rsid w:val="007D7A42"/>
    <w:rsid w:val="007E1D7E"/>
    <w:rsid w:val="007E4EB2"/>
    <w:rsid w:val="007E6938"/>
    <w:rsid w:val="007E6A10"/>
    <w:rsid w:val="007E7D96"/>
    <w:rsid w:val="007F0D0F"/>
    <w:rsid w:val="007F10D2"/>
    <w:rsid w:val="007F10E2"/>
    <w:rsid w:val="007F1F69"/>
    <w:rsid w:val="007F30E4"/>
    <w:rsid w:val="007F3F67"/>
    <w:rsid w:val="007F4FE0"/>
    <w:rsid w:val="007F5150"/>
    <w:rsid w:val="00804308"/>
    <w:rsid w:val="00806A41"/>
    <w:rsid w:val="00810C0B"/>
    <w:rsid w:val="008115A3"/>
    <w:rsid w:val="008116AB"/>
    <w:rsid w:val="00812571"/>
    <w:rsid w:val="00812E1B"/>
    <w:rsid w:val="00813414"/>
    <w:rsid w:val="00813C24"/>
    <w:rsid w:val="00817528"/>
    <w:rsid w:val="00817E89"/>
    <w:rsid w:val="00821C04"/>
    <w:rsid w:val="0082209B"/>
    <w:rsid w:val="008226FD"/>
    <w:rsid w:val="00824ECD"/>
    <w:rsid w:val="008250B0"/>
    <w:rsid w:val="00825EE9"/>
    <w:rsid w:val="00826D21"/>
    <w:rsid w:val="00827675"/>
    <w:rsid w:val="00831402"/>
    <w:rsid w:val="008333F5"/>
    <w:rsid w:val="00833EC1"/>
    <w:rsid w:val="00833F8E"/>
    <w:rsid w:val="008353E2"/>
    <w:rsid w:val="00835991"/>
    <w:rsid w:val="00835E8B"/>
    <w:rsid w:val="0083653A"/>
    <w:rsid w:val="0083693E"/>
    <w:rsid w:val="00841B26"/>
    <w:rsid w:val="00841BEC"/>
    <w:rsid w:val="008442DB"/>
    <w:rsid w:val="008461CA"/>
    <w:rsid w:val="00850AB8"/>
    <w:rsid w:val="00851653"/>
    <w:rsid w:val="00851898"/>
    <w:rsid w:val="00851AA8"/>
    <w:rsid w:val="00855BAD"/>
    <w:rsid w:val="00857DE5"/>
    <w:rsid w:val="0086100A"/>
    <w:rsid w:val="0086133E"/>
    <w:rsid w:val="00862B4F"/>
    <w:rsid w:val="008638EE"/>
    <w:rsid w:val="00866857"/>
    <w:rsid w:val="00866CA9"/>
    <w:rsid w:val="00867E8B"/>
    <w:rsid w:val="00870193"/>
    <w:rsid w:val="00872F52"/>
    <w:rsid w:val="008735E7"/>
    <w:rsid w:val="00875E03"/>
    <w:rsid w:val="00880B09"/>
    <w:rsid w:val="00885353"/>
    <w:rsid w:val="00885C12"/>
    <w:rsid w:val="008861D0"/>
    <w:rsid w:val="00886C61"/>
    <w:rsid w:val="00892379"/>
    <w:rsid w:val="008A1004"/>
    <w:rsid w:val="008A17A0"/>
    <w:rsid w:val="008A20E8"/>
    <w:rsid w:val="008A3730"/>
    <w:rsid w:val="008A408F"/>
    <w:rsid w:val="008A40A6"/>
    <w:rsid w:val="008A4E6A"/>
    <w:rsid w:val="008A55B1"/>
    <w:rsid w:val="008A6F50"/>
    <w:rsid w:val="008A7A71"/>
    <w:rsid w:val="008B3E6C"/>
    <w:rsid w:val="008B47B3"/>
    <w:rsid w:val="008B7B6F"/>
    <w:rsid w:val="008C0617"/>
    <w:rsid w:val="008C0A35"/>
    <w:rsid w:val="008C2113"/>
    <w:rsid w:val="008C24AA"/>
    <w:rsid w:val="008C2B17"/>
    <w:rsid w:val="008C3A55"/>
    <w:rsid w:val="008C3D36"/>
    <w:rsid w:val="008C3D6D"/>
    <w:rsid w:val="008C5438"/>
    <w:rsid w:val="008D1D0D"/>
    <w:rsid w:val="008D436D"/>
    <w:rsid w:val="008D6044"/>
    <w:rsid w:val="008D6D09"/>
    <w:rsid w:val="008E01E6"/>
    <w:rsid w:val="008E420A"/>
    <w:rsid w:val="008E725C"/>
    <w:rsid w:val="008F1574"/>
    <w:rsid w:val="008F3A36"/>
    <w:rsid w:val="008F3B80"/>
    <w:rsid w:val="008F48C9"/>
    <w:rsid w:val="009004EA"/>
    <w:rsid w:val="00900DAA"/>
    <w:rsid w:val="00901477"/>
    <w:rsid w:val="009037D3"/>
    <w:rsid w:val="00905F80"/>
    <w:rsid w:val="00913AE1"/>
    <w:rsid w:val="0091421B"/>
    <w:rsid w:val="00915206"/>
    <w:rsid w:val="00916239"/>
    <w:rsid w:val="0091669F"/>
    <w:rsid w:val="00916DF0"/>
    <w:rsid w:val="00917144"/>
    <w:rsid w:val="00921650"/>
    <w:rsid w:val="00922089"/>
    <w:rsid w:val="00922305"/>
    <w:rsid w:val="00922B33"/>
    <w:rsid w:val="0092349B"/>
    <w:rsid w:val="009260F3"/>
    <w:rsid w:val="009266F8"/>
    <w:rsid w:val="0093086B"/>
    <w:rsid w:val="009309B3"/>
    <w:rsid w:val="009314C8"/>
    <w:rsid w:val="00935B47"/>
    <w:rsid w:val="00935EF0"/>
    <w:rsid w:val="00937DEA"/>
    <w:rsid w:val="00937F8F"/>
    <w:rsid w:val="00943995"/>
    <w:rsid w:val="009510EF"/>
    <w:rsid w:val="00952BAC"/>
    <w:rsid w:val="00953B14"/>
    <w:rsid w:val="00955A01"/>
    <w:rsid w:val="00955D2B"/>
    <w:rsid w:val="009576FD"/>
    <w:rsid w:val="00957E81"/>
    <w:rsid w:val="00961CA0"/>
    <w:rsid w:val="009634A0"/>
    <w:rsid w:val="009657AA"/>
    <w:rsid w:val="009658EB"/>
    <w:rsid w:val="009725B1"/>
    <w:rsid w:val="0097285B"/>
    <w:rsid w:val="00972FC5"/>
    <w:rsid w:val="00973543"/>
    <w:rsid w:val="0097466F"/>
    <w:rsid w:val="00976851"/>
    <w:rsid w:val="0098060E"/>
    <w:rsid w:val="009852E1"/>
    <w:rsid w:val="009911EB"/>
    <w:rsid w:val="0099122A"/>
    <w:rsid w:val="00991D8D"/>
    <w:rsid w:val="0099292C"/>
    <w:rsid w:val="0099480F"/>
    <w:rsid w:val="00994B52"/>
    <w:rsid w:val="0099514A"/>
    <w:rsid w:val="009964A5"/>
    <w:rsid w:val="00996BEB"/>
    <w:rsid w:val="0099784F"/>
    <w:rsid w:val="009A096A"/>
    <w:rsid w:val="009A1EF6"/>
    <w:rsid w:val="009A3BCE"/>
    <w:rsid w:val="009A5640"/>
    <w:rsid w:val="009B0922"/>
    <w:rsid w:val="009B1DB2"/>
    <w:rsid w:val="009B230C"/>
    <w:rsid w:val="009B4DAD"/>
    <w:rsid w:val="009B60BD"/>
    <w:rsid w:val="009C14F8"/>
    <w:rsid w:val="009C3651"/>
    <w:rsid w:val="009C4940"/>
    <w:rsid w:val="009C4BF8"/>
    <w:rsid w:val="009C53B5"/>
    <w:rsid w:val="009C5C8D"/>
    <w:rsid w:val="009C74E7"/>
    <w:rsid w:val="009D0AB9"/>
    <w:rsid w:val="009D0DBB"/>
    <w:rsid w:val="009E2913"/>
    <w:rsid w:val="009E32AE"/>
    <w:rsid w:val="009E5AE0"/>
    <w:rsid w:val="009E6FEA"/>
    <w:rsid w:val="009E76E4"/>
    <w:rsid w:val="009F2DF7"/>
    <w:rsid w:val="009F4B94"/>
    <w:rsid w:val="009F5787"/>
    <w:rsid w:val="009F6F81"/>
    <w:rsid w:val="009F7032"/>
    <w:rsid w:val="009F73D7"/>
    <w:rsid w:val="00A01704"/>
    <w:rsid w:val="00A01930"/>
    <w:rsid w:val="00A02E50"/>
    <w:rsid w:val="00A05585"/>
    <w:rsid w:val="00A05FD8"/>
    <w:rsid w:val="00A0628E"/>
    <w:rsid w:val="00A11FEA"/>
    <w:rsid w:val="00A120E5"/>
    <w:rsid w:val="00A12776"/>
    <w:rsid w:val="00A12CE7"/>
    <w:rsid w:val="00A15536"/>
    <w:rsid w:val="00A16EED"/>
    <w:rsid w:val="00A17345"/>
    <w:rsid w:val="00A220AD"/>
    <w:rsid w:val="00A23A73"/>
    <w:rsid w:val="00A246FE"/>
    <w:rsid w:val="00A264E2"/>
    <w:rsid w:val="00A26E03"/>
    <w:rsid w:val="00A3017D"/>
    <w:rsid w:val="00A3133E"/>
    <w:rsid w:val="00A35BB6"/>
    <w:rsid w:val="00A4013D"/>
    <w:rsid w:val="00A40532"/>
    <w:rsid w:val="00A40F6A"/>
    <w:rsid w:val="00A43810"/>
    <w:rsid w:val="00A43D93"/>
    <w:rsid w:val="00A44020"/>
    <w:rsid w:val="00A47029"/>
    <w:rsid w:val="00A47251"/>
    <w:rsid w:val="00A51CAF"/>
    <w:rsid w:val="00A53271"/>
    <w:rsid w:val="00A546E2"/>
    <w:rsid w:val="00A554E6"/>
    <w:rsid w:val="00A55C9F"/>
    <w:rsid w:val="00A578E1"/>
    <w:rsid w:val="00A607DC"/>
    <w:rsid w:val="00A621A0"/>
    <w:rsid w:val="00A62716"/>
    <w:rsid w:val="00A6294D"/>
    <w:rsid w:val="00A634CD"/>
    <w:rsid w:val="00A6484B"/>
    <w:rsid w:val="00A6535D"/>
    <w:rsid w:val="00A67880"/>
    <w:rsid w:val="00A717C0"/>
    <w:rsid w:val="00A72537"/>
    <w:rsid w:val="00A7277C"/>
    <w:rsid w:val="00A746DE"/>
    <w:rsid w:val="00A80060"/>
    <w:rsid w:val="00A80235"/>
    <w:rsid w:val="00A80D74"/>
    <w:rsid w:val="00A80ECD"/>
    <w:rsid w:val="00A818F9"/>
    <w:rsid w:val="00A84A5C"/>
    <w:rsid w:val="00A8636C"/>
    <w:rsid w:val="00A8685D"/>
    <w:rsid w:val="00A92813"/>
    <w:rsid w:val="00A92D7B"/>
    <w:rsid w:val="00A93C25"/>
    <w:rsid w:val="00A93CD3"/>
    <w:rsid w:val="00A94918"/>
    <w:rsid w:val="00A95E58"/>
    <w:rsid w:val="00AA14DE"/>
    <w:rsid w:val="00AA2493"/>
    <w:rsid w:val="00AA2C9C"/>
    <w:rsid w:val="00AA3951"/>
    <w:rsid w:val="00AA3DC1"/>
    <w:rsid w:val="00AA46B7"/>
    <w:rsid w:val="00AA663D"/>
    <w:rsid w:val="00AB0896"/>
    <w:rsid w:val="00AB2ACD"/>
    <w:rsid w:val="00AB3182"/>
    <w:rsid w:val="00AB49E9"/>
    <w:rsid w:val="00AB6725"/>
    <w:rsid w:val="00AB68C4"/>
    <w:rsid w:val="00AB68D2"/>
    <w:rsid w:val="00AC03B3"/>
    <w:rsid w:val="00AC0676"/>
    <w:rsid w:val="00AC3A7E"/>
    <w:rsid w:val="00AC3F5A"/>
    <w:rsid w:val="00AC5540"/>
    <w:rsid w:val="00AC73BA"/>
    <w:rsid w:val="00AD034C"/>
    <w:rsid w:val="00AD0F1C"/>
    <w:rsid w:val="00AD5123"/>
    <w:rsid w:val="00AD7353"/>
    <w:rsid w:val="00AE2681"/>
    <w:rsid w:val="00AE4263"/>
    <w:rsid w:val="00AE502D"/>
    <w:rsid w:val="00AE6642"/>
    <w:rsid w:val="00AF1E68"/>
    <w:rsid w:val="00AF2629"/>
    <w:rsid w:val="00AF366B"/>
    <w:rsid w:val="00AF3E92"/>
    <w:rsid w:val="00AF5513"/>
    <w:rsid w:val="00B00DEB"/>
    <w:rsid w:val="00B03FD5"/>
    <w:rsid w:val="00B0419F"/>
    <w:rsid w:val="00B06433"/>
    <w:rsid w:val="00B07768"/>
    <w:rsid w:val="00B14C7F"/>
    <w:rsid w:val="00B172A8"/>
    <w:rsid w:val="00B206B8"/>
    <w:rsid w:val="00B206D4"/>
    <w:rsid w:val="00B21127"/>
    <w:rsid w:val="00B2147D"/>
    <w:rsid w:val="00B21D3E"/>
    <w:rsid w:val="00B226C2"/>
    <w:rsid w:val="00B22D21"/>
    <w:rsid w:val="00B235C8"/>
    <w:rsid w:val="00B268C5"/>
    <w:rsid w:val="00B26F56"/>
    <w:rsid w:val="00B27E73"/>
    <w:rsid w:val="00B30294"/>
    <w:rsid w:val="00B33040"/>
    <w:rsid w:val="00B359B6"/>
    <w:rsid w:val="00B35B42"/>
    <w:rsid w:val="00B37609"/>
    <w:rsid w:val="00B37A5B"/>
    <w:rsid w:val="00B4485D"/>
    <w:rsid w:val="00B453DF"/>
    <w:rsid w:val="00B47588"/>
    <w:rsid w:val="00B53FF1"/>
    <w:rsid w:val="00B545DD"/>
    <w:rsid w:val="00B547D5"/>
    <w:rsid w:val="00B56188"/>
    <w:rsid w:val="00B562EA"/>
    <w:rsid w:val="00B57AA5"/>
    <w:rsid w:val="00B60C90"/>
    <w:rsid w:val="00B612CD"/>
    <w:rsid w:val="00B63ABC"/>
    <w:rsid w:val="00B640A2"/>
    <w:rsid w:val="00B6522B"/>
    <w:rsid w:val="00B653E6"/>
    <w:rsid w:val="00B702C6"/>
    <w:rsid w:val="00B70743"/>
    <w:rsid w:val="00B7159E"/>
    <w:rsid w:val="00B74400"/>
    <w:rsid w:val="00B76E40"/>
    <w:rsid w:val="00B811BD"/>
    <w:rsid w:val="00B840A4"/>
    <w:rsid w:val="00B856DD"/>
    <w:rsid w:val="00B914A4"/>
    <w:rsid w:val="00B91643"/>
    <w:rsid w:val="00B9593E"/>
    <w:rsid w:val="00B95FAD"/>
    <w:rsid w:val="00B97985"/>
    <w:rsid w:val="00BA06B5"/>
    <w:rsid w:val="00BA099E"/>
    <w:rsid w:val="00BA196A"/>
    <w:rsid w:val="00BA505B"/>
    <w:rsid w:val="00BA5A54"/>
    <w:rsid w:val="00BA6F14"/>
    <w:rsid w:val="00BA739A"/>
    <w:rsid w:val="00BA7E2F"/>
    <w:rsid w:val="00BB12AC"/>
    <w:rsid w:val="00BB1560"/>
    <w:rsid w:val="00BB17AF"/>
    <w:rsid w:val="00BB1D01"/>
    <w:rsid w:val="00BB71F5"/>
    <w:rsid w:val="00BB7472"/>
    <w:rsid w:val="00BC0F7A"/>
    <w:rsid w:val="00BC1905"/>
    <w:rsid w:val="00BC3466"/>
    <w:rsid w:val="00BC6F19"/>
    <w:rsid w:val="00BC7B0B"/>
    <w:rsid w:val="00BC7B61"/>
    <w:rsid w:val="00BC7FCE"/>
    <w:rsid w:val="00BD0A4E"/>
    <w:rsid w:val="00BD35F0"/>
    <w:rsid w:val="00BD3E8B"/>
    <w:rsid w:val="00BD6D81"/>
    <w:rsid w:val="00BD71D9"/>
    <w:rsid w:val="00BD7968"/>
    <w:rsid w:val="00BE0F9E"/>
    <w:rsid w:val="00BE4068"/>
    <w:rsid w:val="00BE42B9"/>
    <w:rsid w:val="00BE7FA8"/>
    <w:rsid w:val="00BF21D4"/>
    <w:rsid w:val="00BF236B"/>
    <w:rsid w:val="00BF2E24"/>
    <w:rsid w:val="00BF2EBC"/>
    <w:rsid w:val="00BF64C1"/>
    <w:rsid w:val="00BF6CD9"/>
    <w:rsid w:val="00C02491"/>
    <w:rsid w:val="00C034CD"/>
    <w:rsid w:val="00C06360"/>
    <w:rsid w:val="00C06B66"/>
    <w:rsid w:val="00C071D9"/>
    <w:rsid w:val="00C13B42"/>
    <w:rsid w:val="00C144DA"/>
    <w:rsid w:val="00C16242"/>
    <w:rsid w:val="00C17892"/>
    <w:rsid w:val="00C218F0"/>
    <w:rsid w:val="00C265CE"/>
    <w:rsid w:val="00C27746"/>
    <w:rsid w:val="00C337C6"/>
    <w:rsid w:val="00C35BFA"/>
    <w:rsid w:val="00C411D8"/>
    <w:rsid w:val="00C4148D"/>
    <w:rsid w:val="00C4334E"/>
    <w:rsid w:val="00C44835"/>
    <w:rsid w:val="00C4491A"/>
    <w:rsid w:val="00C45F67"/>
    <w:rsid w:val="00C46588"/>
    <w:rsid w:val="00C47585"/>
    <w:rsid w:val="00C50113"/>
    <w:rsid w:val="00C54D1F"/>
    <w:rsid w:val="00C62C31"/>
    <w:rsid w:val="00C63287"/>
    <w:rsid w:val="00C634B8"/>
    <w:rsid w:val="00C64664"/>
    <w:rsid w:val="00C66A3C"/>
    <w:rsid w:val="00C707DC"/>
    <w:rsid w:val="00C769BA"/>
    <w:rsid w:val="00C77128"/>
    <w:rsid w:val="00C778D6"/>
    <w:rsid w:val="00C81758"/>
    <w:rsid w:val="00C82EE0"/>
    <w:rsid w:val="00C840E7"/>
    <w:rsid w:val="00C846A4"/>
    <w:rsid w:val="00C868FE"/>
    <w:rsid w:val="00C86F56"/>
    <w:rsid w:val="00C90A46"/>
    <w:rsid w:val="00C913E3"/>
    <w:rsid w:val="00C92F0A"/>
    <w:rsid w:val="00C9307F"/>
    <w:rsid w:val="00C93228"/>
    <w:rsid w:val="00C93DAB"/>
    <w:rsid w:val="00CA0FB8"/>
    <w:rsid w:val="00CA1021"/>
    <w:rsid w:val="00CA2094"/>
    <w:rsid w:val="00CA518C"/>
    <w:rsid w:val="00CA5653"/>
    <w:rsid w:val="00CA6F47"/>
    <w:rsid w:val="00CB0F14"/>
    <w:rsid w:val="00CB3513"/>
    <w:rsid w:val="00CB42A5"/>
    <w:rsid w:val="00CB61F0"/>
    <w:rsid w:val="00CB6BA4"/>
    <w:rsid w:val="00CB6EFE"/>
    <w:rsid w:val="00CC0E3E"/>
    <w:rsid w:val="00CC11D3"/>
    <w:rsid w:val="00CC580B"/>
    <w:rsid w:val="00CC5A95"/>
    <w:rsid w:val="00CC5F70"/>
    <w:rsid w:val="00CC6832"/>
    <w:rsid w:val="00CC6A4F"/>
    <w:rsid w:val="00CC72C4"/>
    <w:rsid w:val="00CC73AB"/>
    <w:rsid w:val="00CD13B4"/>
    <w:rsid w:val="00CD1843"/>
    <w:rsid w:val="00CD2951"/>
    <w:rsid w:val="00CD3F1C"/>
    <w:rsid w:val="00CD6A8F"/>
    <w:rsid w:val="00CE1E00"/>
    <w:rsid w:val="00CE2619"/>
    <w:rsid w:val="00CF00CD"/>
    <w:rsid w:val="00CF06EF"/>
    <w:rsid w:val="00CF2883"/>
    <w:rsid w:val="00CF2FB3"/>
    <w:rsid w:val="00CF4F63"/>
    <w:rsid w:val="00CF5228"/>
    <w:rsid w:val="00CF557F"/>
    <w:rsid w:val="00CF57B1"/>
    <w:rsid w:val="00CF6852"/>
    <w:rsid w:val="00CF70F1"/>
    <w:rsid w:val="00D0067F"/>
    <w:rsid w:val="00D031D0"/>
    <w:rsid w:val="00D0674C"/>
    <w:rsid w:val="00D07A9D"/>
    <w:rsid w:val="00D11B82"/>
    <w:rsid w:val="00D13195"/>
    <w:rsid w:val="00D15757"/>
    <w:rsid w:val="00D15DA7"/>
    <w:rsid w:val="00D1613A"/>
    <w:rsid w:val="00D16173"/>
    <w:rsid w:val="00D162D1"/>
    <w:rsid w:val="00D1779B"/>
    <w:rsid w:val="00D20BD7"/>
    <w:rsid w:val="00D2213F"/>
    <w:rsid w:val="00D2273A"/>
    <w:rsid w:val="00D2515C"/>
    <w:rsid w:val="00D255E3"/>
    <w:rsid w:val="00D2691D"/>
    <w:rsid w:val="00D301CC"/>
    <w:rsid w:val="00D304EF"/>
    <w:rsid w:val="00D32B2B"/>
    <w:rsid w:val="00D3387D"/>
    <w:rsid w:val="00D345F8"/>
    <w:rsid w:val="00D416DE"/>
    <w:rsid w:val="00D42A05"/>
    <w:rsid w:val="00D42CCE"/>
    <w:rsid w:val="00D45B93"/>
    <w:rsid w:val="00D45FD6"/>
    <w:rsid w:val="00D50AF1"/>
    <w:rsid w:val="00D5207C"/>
    <w:rsid w:val="00D5279B"/>
    <w:rsid w:val="00D53693"/>
    <w:rsid w:val="00D567F2"/>
    <w:rsid w:val="00D610F7"/>
    <w:rsid w:val="00D61D47"/>
    <w:rsid w:val="00D63371"/>
    <w:rsid w:val="00D67015"/>
    <w:rsid w:val="00D67852"/>
    <w:rsid w:val="00D72266"/>
    <w:rsid w:val="00D734A8"/>
    <w:rsid w:val="00D73EEA"/>
    <w:rsid w:val="00D7646E"/>
    <w:rsid w:val="00D774C7"/>
    <w:rsid w:val="00D807CA"/>
    <w:rsid w:val="00D809A2"/>
    <w:rsid w:val="00D8175E"/>
    <w:rsid w:val="00D8249C"/>
    <w:rsid w:val="00D83270"/>
    <w:rsid w:val="00D853E1"/>
    <w:rsid w:val="00D859D7"/>
    <w:rsid w:val="00D85E38"/>
    <w:rsid w:val="00D87C10"/>
    <w:rsid w:val="00D92C82"/>
    <w:rsid w:val="00D92FEB"/>
    <w:rsid w:val="00D957F9"/>
    <w:rsid w:val="00D95EA6"/>
    <w:rsid w:val="00DA2C82"/>
    <w:rsid w:val="00DA5AC8"/>
    <w:rsid w:val="00DA5C72"/>
    <w:rsid w:val="00DA6075"/>
    <w:rsid w:val="00DB0451"/>
    <w:rsid w:val="00DB10FF"/>
    <w:rsid w:val="00DB55C4"/>
    <w:rsid w:val="00DB6E3A"/>
    <w:rsid w:val="00DC2165"/>
    <w:rsid w:val="00DC29BF"/>
    <w:rsid w:val="00DC3A54"/>
    <w:rsid w:val="00DC4FBE"/>
    <w:rsid w:val="00DD0E67"/>
    <w:rsid w:val="00DD30BD"/>
    <w:rsid w:val="00DD3F99"/>
    <w:rsid w:val="00DE0F44"/>
    <w:rsid w:val="00DF0A5F"/>
    <w:rsid w:val="00DF19B2"/>
    <w:rsid w:val="00DF2D94"/>
    <w:rsid w:val="00DF4C8D"/>
    <w:rsid w:val="00DF701C"/>
    <w:rsid w:val="00E01354"/>
    <w:rsid w:val="00E015E4"/>
    <w:rsid w:val="00E01BE0"/>
    <w:rsid w:val="00E02315"/>
    <w:rsid w:val="00E02E70"/>
    <w:rsid w:val="00E03972"/>
    <w:rsid w:val="00E058B3"/>
    <w:rsid w:val="00E0661F"/>
    <w:rsid w:val="00E07B98"/>
    <w:rsid w:val="00E11FAF"/>
    <w:rsid w:val="00E1519C"/>
    <w:rsid w:val="00E16805"/>
    <w:rsid w:val="00E22A74"/>
    <w:rsid w:val="00E23680"/>
    <w:rsid w:val="00E23BD6"/>
    <w:rsid w:val="00E24F38"/>
    <w:rsid w:val="00E27BF2"/>
    <w:rsid w:val="00E27D25"/>
    <w:rsid w:val="00E31A1C"/>
    <w:rsid w:val="00E33D21"/>
    <w:rsid w:val="00E41952"/>
    <w:rsid w:val="00E42D05"/>
    <w:rsid w:val="00E433FE"/>
    <w:rsid w:val="00E46B09"/>
    <w:rsid w:val="00E4727D"/>
    <w:rsid w:val="00E47C05"/>
    <w:rsid w:val="00E52010"/>
    <w:rsid w:val="00E52028"/>
    <w:rsid w:val="00E53838"/>
    <w:rsid w:val="00E53D22"/>
    <w:rsid w:val="00E54EF1"/>
    <w:rsid w:val="00E57181"/>
    <w:rsid w:val="00E57F96"/>
    <w:rsid w:val="00E61B81"/>
    <w:rsid w:val="00E6252F"/>
    <w:rsid w:val="00E6268B"/>
    <w:rsid w:val="00E63D6F"/>
    <w:rsid w:val="00E65099"/>
    <w:rsid w:val="00E66482"/>
    <w:rsid w:val="00E67279"/>
    <w:rsid w:val="00E702AC"/>
    <w:rsid w:val="00E7153F"/>
    <w:rsid w:val="00E734CA"/>
    <w:rsid w:val="00E753C5"/>
    <w:rsid w:val="00E756CB"/>
    <w:rsid w:val="00E75FE7"/>
    <w:rsid w:val="00E767FF"/>
    <w:rsid w:val="00E84986"/>
    <w:rsid w:val="00E84BA8"/>
    <w:rsid w:val="00E84CF2"/>
    <w:rsid w:val="00E86802"/>
    <w:rsid w:val="00E86AEC"/>
    <w:rsid w:val="00E86CCA"/>
    <w:rsid w:val="00E8700F"/>
    <w:rsid w:val="00E87B16"/>
    <w:rsid w:val="00E87BD1"/>
    <w:rsid w:val="00E90D95"/>
    <w:rsid w:val="00E9125E"/>
    <w:rsid w:val="00E93839"/>
    <w:rsid w:val="00E94291"/>
    <w:rsid w:val="00E943AC"/>
    <w:rsid w:val="00E94C68"/>
    <w:rsid w:val="00E977FC"/>
    <w:rsid w:val="00EA4344"/>
    <w:rsid w:val="00EA43B9"/>
    <w:rsid w:val="00EA4910"/>
    <w:rsid w:val="00EA4994"/>
    <w:rsid w:val="00EB00F8"/>
    <w:rsid w:val="00EB4CDF"/>
    <w:rsid w:val="00EB67AA"/>
    <w:rsid w:val="00EC0553"/>
    <w:rsid w:val="00EC221E"/>
    <w:rsid w:val="00EC3769"/>
    <w:rsid w:val="00EC3EEA"/>
    <w:rsid w:val="00EC3FC0"/>
    <w:rsid w:val="00EC424C"/>
    <w:rsid w:val="00EC4D65"/>
    <w:rsid w:val="00EC6172"/>
    <w:rsid w:val="00ED05B5"/>
    <w:rsid w:val="00ED2214"/>
    <w:rsid w:val="00ED5FBB"/>
    <w:rsid w:val="00ED610C"/>
    <w:rsid w:val="00ED619B"/>
    <w:rsid w:val="00EE0797"/>
    <w:rsid w:val="00EE4410"/>
    <w:rsid w:val="00EE4A32"/>
    <w:rsid w:val="00EE6E41"/>
    <w:rsid w:val="00EE778C"/>
    <w:rsid w:val="00EF3236"/>
    <w:rsid w:val="00EF3260"/>
    <w:rsid w:val="00EF3ADD"/>
    <w:rsid w:val="00EF42C2"/>
    <w:rsid w:val="00EF459A"/>
    <w:rsid w:val="00EF788C"/>
    <w:rsid w:val="00EF7C7A"/>
    <w:rsid w:val="00F007BD"/>
    <w:rsid w:val="00F015C1"/>
    <w:rsid w:val="00F0335B"/>
    <w:rsid w:val="00F05AFB"/>
    <w:rsid w:val="00F11C05"/>
    <w:rsid w:val="00F11F48"/>
    <w:rsid w:val="00F1294D"/>
    <w:rsid w:val="00F1350D"/>
    <w:rsid w:val="00F13EC8"/>
    <w:rsid w:val="00F14275"/>
    <w:rsid w:val="00F14C17"/>
    <w:rsid w:val="00F14C4C"/>
    <w:rsid w:val="00F17704"/>
    <w:rsid w:val="00F2007F"/>
    <w:rsid w:val="00F202E1"/>
    <w:rsid w:val="00F23389"/>
    <w:rsid w:val="00F236E6"/>
    <w:rsid w:val="00F25D16"/>
    <w:rsid w:val="00F25E65"/>
    <w:rsid w:val="00F26227"/>
    <w:rsid w:val="00F2724E"/>
    <w:rsid w:val="00F304B1"/>
    <w:rsid w:val="00F324CB"/>
    <w:rsid w:val="00F34392"/>
    <w:rsid w:val="00F35E6B"/>
    <w:rsid w:val="00F40614"/>
    <w:rsid w:val="00F40CF5"/>
    <w:rsid w:val="00F41882"/>
    <w:rsid w:val="00F4274A"/>
    <w:rsid w:val="00F43B0F"/>
    <w:rsid w:val="00F43B5F"/>
    <w:rsid w:val="00F44C27"/>
    <w:rsid w:val="00F51C98"/>
    <w:rsid w:val="00F5664B"/>
    <w:rsid w:val="00F57068"/>
    <w:rsid w:val="00F576C0"/>
    <w:rsid w:val="00F576EE"/>
    <w:rsid w:val="00F57863"/>
    <w:rsid w:val="00F60300"/>
    <w:rsid w:val="00F63BC7"/>
    <w:rsid w:val="00F640C4"/>
    <w:rsid w:val="00F65D9A"/>
    <w:rsid w:val="00F66A36"/>
    <w:rsid w:val="00F73105"/>
    <w:rsid w:val="00F747A2"/>
    <w:rsid w:val="00F754AF"/>
    <w:rsid w:val="00F76043"/>
    <w:rsid w:val="00F81B8D"/>
    <w:rsid w:val="00F823D8"/>
    <w:rsid w:val="00F825DE"/>
    <w:rsid w:val="00F82F0B"/>
    <w:rsid w:val="00F8395E"/>
    <w:rsid w:val="00F83BC4"/>
    <w:rsid w:val="00F841D1"/>
    <w:rsid w:val="00F870F5"/>
    <w:rsid w:val="00F90B67"/>
    <w:rsid w:val="00F9258C"/>
    <w:rsid w:val="00F93231"/>
    <w:rsid w:val="00F93E19"/>
    <w:rsid w:val="00F942BF"/>
    <w:rsid w:val="00F9487B"/>
    <w:rsid w:val="00F967FE"/>
    <w:rsid w:val="00F97620"/>
    <w:rsid w:val="00F9764B"/>
    <w:rsid w:val="00FA29BD"/>
    <w:rsid w:val="00FA30EE"/>
    <w:rsid w:val="00FA36CB"/>
    <w:rsid w:val="00FA37CD"/>
    <w:rsid w:val="00FA4F9A"/>
    <w:rsid w:val="00FA515C"/>
    <w:rsid w:val="00FA60ED"/>
    <w:rsid w:val="00FB46D4"/>
    <w:rsid w:val="00FC0742"/>
    <w:rsid w:val="00FC57AE"/>
    <w:rsid w:val="00FD0FE4"/>
    <w:rsid w:val="00FD18AF"/>
    <w:rsid w:val="00FD55F1"/>
    <w:rsid w:val="00FD58BB"/>
    <w:rsid w:val="00FE624E"/>
    <w:rsid w:val="00FE7994"/>
    <w:rsid w:val="00FF09EF"/>
    <w:rsid w:val="00FF0A68"/>
    <w:rsid w:val="00FF43A9"/>
    <w:rsid w:val="00FF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4BE7B"/>
  <w15:docId w15:val="{00A7D13A-2A19-4A95-A125-CF25CCE9F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 Math" w:eastAsia="Times New Roman" w:hAnsi="Cambria Math" w:cs="Arial"/>
        <w:sz w:val="28"/>
        <w:szCs w:val="24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1C7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12225C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5F537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46BBD"/>
    <w:rPr>
      <w:color w:val="0000FF"/>
      <w:u w:val="single"/>
    </w:rPr>
  </w:style>
  <w:style w:type="paragraph" w:styleId="HTMLPreformatted">
    <w:name w:val="HTML Preformatted"/>
    <w:basedOn w:val="Normal"/>
    <w:rsid w:val="005F5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12225C"/>
    <w:rPr>
      <w:color w:val="800080"/>
      <w:u w:val="single"/>
    </w:rPr>
  </w:style>
  <w:style w:type="table" w:styleId="TableGrid">
    <w:name w:val="Table Grid"/>
    <w:basedOn w:val="TableNormal"/>
    <w:rsid w:val="00A55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semiHidden/>
    <w:rsid w:val="007253AA"/>
    <w:rPr>
      <w:color w:val="000080"/>
      <w:sz w:val="20"/>
      <w:szCs w:val="20"/>
      <w:lang w:val="en-GB"/>
    </w:rPr>
  </w:style>
  <w:style w:type="character" w:styleId="EndnoteReference">
    <w:name w:val="endnote reference"/>
    <w:basedOn w:val="DefaultParagraphFont"/>
    <w:semiHidden/>
    <w:rsid w:val="007253AA"/>
    <w:rPr>
      <w:vertAlign w:val="superscript"/>
    </w:rPr>
  </w:style>
  <w:style w:type="paragraph" w:styleId="Header">
    <w:name w:val="header"/>
    <w:basedOn w:val="Normal"/>
    <w:rsid w:val="00A4725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4725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47251"/>
  </w:style>
  <w:style w:type="character" w:styleId="PlaceholderText">
    <w:name w:val="Placeholder Text"/>
    <w:basedOn w:val="DefaultParagraphFont"/>
    <w:uiPriority w:val="99"/>
    <w:semiHidden/>
    <w:rsid w:val="007346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6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68A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BF6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3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physicslab.org/Document.aspx?doctype=3&amp;filename=Dynamics_FrictionProperties.xml" TargetMode="External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hyperlink" Target="http://hyperphysics.phy-astr.gsu.edu/hbase/fric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ngineeringtoolbox.com/friction-coefficients-d_778.html" TargetMode="Externa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\School\11%20MAS\Test%20Blan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1BDD8-9C20-49B3-AB04-8E341C09B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Blank</Template>
  <TotalTime>56</TotalTime>
  <Pages>7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http://www</vt:lpstr>
    </vt:vector>
  </TitlesOfParts>
  <Company>Iona Presentation College</Company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http://www</dc:title>
  <dc:creator>General Use</dc:creator>
  <cp:lastModifiedBy>John Hibble (Iona Presentation College - Mosman Park)</cp:lastModifiedBy>
  <cp:revision>30</cp:revision>
  <cp:lastPrinted>2020-12-16T06:11:00Z</cp:lastPrinted>
  <dcterms:created xsi:type="dcterms:W3CDTF">2021-09-17T06:30:00Z</dcterms:created>
  <dcterms:modified xsi:type="dcterms:W3CDTF">2021-09-21T01:03:00Z</dcterms:modified>
</cp:coreProperties>
</file>