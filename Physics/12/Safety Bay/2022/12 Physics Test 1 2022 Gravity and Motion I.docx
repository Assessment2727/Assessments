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6903" w14:textId="1F4D8832" w:rsidR="007253AA" w:rsidRPr="00CC72C4" w:rsidRDefault="007253AA" w:rsidP="00680AE5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tabs>
          <w:tab w:val="left" w:pos="567"/>
          <w:tab w:val="left" w:pos="1134"/>
          <w:tab w:val="center" w:pos="4860"/>
          <w:tab w:val="right" w:pos="9639"/>
        </w:tabs>
        <w:spacing w:before="100" w:after="100"/>
        <w:rPr>
          <w:rFonts w:ascii="Arial" w:hAnsi="Arial"/>
          <w:i/>
          <w:sz w:val="28"/>
        </w:rPr>
      </w:pPr>
      <w:r w:rsidRPr="00CC72C4">
        <w:rPr>
          <w:rFonts w:ascii="Arial" w:hAnsi="Arial"/>
          <w:b/>
          <w:sz w:val="28"/>
        </w:rPr>
        <w:t xml:space="preserve">Year </w:t>
      </w:r>
      <w:r w:rsidR="00EC3FC0">
        <w:rPr>
          <w:rFonts w:ascii="Arial" w:hAnsi="Arial"/>
          <w:b/>
          <w:sz w:val="28"/>
        </w:rPr>
        <w:t>12</w:t>
      </w:r>
      <w:r w:rsidR="009C3651" w:rsidRPr="00CC72C4">
        <w:rPr>
          <w:rFonts w:ascii="Arial" w:hAnsi="Arial"/>
          <w:b/>
          <w:sz w:val="28"/>
        </w:rPr>
        <w:t xml:space="preserve"> </w:t>
      </w:r>
      <w:r w:rsidR="00A3017D">
        <w:rPr>
          <w:rFonts w:ascii="Arial" w:hAnsi="Arial"/>
          <w:b/>
          <w:sz w:val="28"/>
        </w:rPr>
        <w:t>Physics</w:t>
      </w:r>
      <w:r w:rsidR="00FA36CB" w:rsidRPr="00CC72C4">
        <w:rPr>
          <w:rFonts w:ascii="Arial" w:hAnsi="Arial"/>
          <w:b/>
          <w:sz w:val="28"/>
        </w:rPr>
        <w:tab/>
      </w:r>
      <w:r w:rsidR="007D6261">
        <w:rPr>
          <w:rFonts w:ascii="Arial" w:hAnsi="Arial"/>
          <w:b/>
          <w:sz w:val="28"/>
        </w:rPr>
        <w:t xml:space="preserve">TEST # </w:t>
      </w:r>
      <w:r w:rsidR="007A2F5F">
        <w:rPr>
          <w:rFonts w:ascii="Arial" w:hAnsi="Arial"/>
          <w:b/>
          <w:sz w:val="28"/>
        </w:rPr>
        <w:t>1</w:t>
      </w:r>
      <w:r w:rsidR="005365E9">
        <w:rPr>
          <w:rFonts w:ascii="Arial" w:hAnsi="Arial"/>
          <w:b/>
          <w:sz w:val="28"/>
        </w:rPr>
        <w:t xml:space="preserve"> – </w:t>
      </w:r>
      <w:r w:rsidR="007A2F5F">
        <w:rPr>
          <w:rFonts w:ascii="Arial" w:hAnsi="Arial"/>
          <w:b/>
          <w:sz w:val="28"/>
        </w:rPr>
        <w:t>Gravity</w:t>
      </w:r>
      <w:r w:rsidR="00A546E2">
        <w:rPr>
          <w:rFonts w:ascii="Arial" w:hAnsi="Arial"/>
          <w:b/>
          <w:sz w:val="28"/>
        </w:rPr>
        <w:t xml:space="preserve"> &amp; </w:t>
      </w:r>
      <w:r w:rsidR="007A2F5F">
        <w:rPr>
          <w:rFonts w:ascii="Arial" w:hAnsi="Arial"/>
          <w:b/>
          <w:sz w:val="28"/>
        </w:rPr>
        <w:t>Motion</w:t>
      </w:r>
      <w:r w:rsidR="00F43B0F">
        <w:rPr>
          <w:rFonts w:ascii="Arial" w:hAnsi="Arial"/>
          <w:b/>
          <w:sz w:val="28"/>
        </w:rPr>
        <w:t xml:space="preserve"> </w:t>
      </w:r>
      <w:r w:rsidR="005B168D">
        <w:rPr>
          <w:rFonts w:ascii="Arial" w:hAnsi="Arial"/>
          <w:b/>
          <w:sz w:val="28"/>
        </w:rPr>
        <w:t>I</w:t>
      </w:r>
      <w:r w:rsidR="00FA36CB" w:rsidRPr="00CC72C4">
        <w:rPr>
          <w:rFonts w:ascii="Arial" w:hAnsi="Arial"/>
          <w:b/>
          <w:sz w:val="28"/>
        </w:rPr>
        <w:tab/>
      </w:r>
      <w:r w:rsidRPr="00CC72C4">
        <w:rPr>
          <w:rFonts w:ascii="Arial" w:hAnsi="Arial"/>
          <w:b/>
          <w:sz w:val="28"/>
        </w:rPr>
        <w:t>20</w:t>
      </w:r>
      <w:r w:rsidR="00B632DA">
        <w:rPr>
          <w:rFonts w:ascii="Arial" w:hAnsi="Arial"/>
          <w:b/>
          <w:sz w:val="28"/>
        </w:rPr>
        <w:t>2</w:t>
      </w:r>
      <w:r w:rsidR="00825D11">
        <w:rPr>
          <w:rFonts w:ascii="Arial" w:hAnsi="Arial"/>
          <w:b/>
          <w:sz w:val="28"/>
        </w:rPr>
        <w:t>2</w:t>
      </w:r>
    </w:p>
    <w:p w14:paraId="2CD6657E" w14:textId="77777777" w:rsidR="007253AA" w:rsidRPr="00FA36CB" w:rsidRDefault="007253AA" w:rsidP="00E23680">
      <w:pPr>
        <w:tabs>
          <w:tab w:val="left" w:pos="567"/>
          <w:tab w:val="left" w:pos="1134"/>
          <w:tab w:val="right" w:pos="9639"/>
        </w:tabs>
        <w:rPr>
          <w:rFonts w:ascii="Arial" w:hAnsi="Arial"/>
        </w:rPr>
      </w:pPr>
    </w:p>
    <w:p w14:paraId="38005E9A" w14:textId="77777777" w:rsidR="00B226C2" w:rsidRDefault="007D154B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NAME: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013A0CE5" w14:textId="77777777" w:rsidR="007D154B" w:rsidRPr="007D154B" w:rsidRDefault="007D154B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2B0D6397" w14:textId="4E2FE8FB" w:rsidR="004B168A" w:rsidRPr="007D154B" w:rsidRDefault="007D154B" w:rsidP="00D255E3">
      <w:pPr>
        <w:tabs>
          <w:tab w:val="left" w:pos="567"/>
          <w:tab w:val="left" w:pos="1418"/>
          <w:tab w:val="right" w:pos="9639"/>
        </w:tabs>
        <w:rPr>
          <w:rFonts w:ascii="Arial" w:hAnsi="Arial"/>
          <w:i/>
        </w:rPr>
      </w:pPr>
      <w:r w:rsidRPr="007D154B">
        <w:rPr>
          <w:rFonts w:ascii="Arial" w:hAnsi="Arial"/>
          <w:i/>
        </w:rPr>
        <w:t xml:space="preserve">Total Marks: </w:t>
      </w:r>
      <w:r w:rsidR="00825D11">
        <w:rPr>
          <w:rFonts w:ascii="Arial" w:hAnsi="Arial"/>
          <w:i/>
        </w:rPr>
        <w:t>36</w:t>
      </w:r>
      <w:r w:rsidRPr="007D154B">
        <w:rPr>
          <w:rFonts w:ascii="Arial" w:hAnsi="Arial"/>
          <w:i/>
        </w:rPr>
        <w:tab/>
        <w:t xml:space="preserve">Time Allowed: </w:t>
      </w:r>
      <w:r w:rsidR="00137928">
        <w:rPr>
          <w:rFonts w:ascii="Arial" w:hAnsi="Arial"/>
          <w:i/>
        </w:rPr>
        <w:t>45</w:t>
      </w:r>
      <w:r w:rsidRPr="007D154B">
        <w:rPr>
          <w:rFonts w:ascii="Arial" w:hAnsi="Arial"/>
          <w:i/>
        </w:rPr>
        <w:t xml:space="preserve"> minutes</w:t>
      </w:r>
    </w:p>
    <w:p w14:paraId="3BB26CC0" w14:textId="77777777" w:rsidR="007D154B" w:rsidRDefault="007D154B" w:rsidP="00D255E3">
      <w:pPr>
        <w:tabs>
          <w:tab w:val="left" w:pos="567"/>
          <w:tab w:val="left" w:pos="1418"/>
          <w:tab w:val="right" w:pos="9639"/>
        </w:tabs>
        <w:rPr>
          <w:rFonts w:ascii="Arial" w:hAnsi="Arial"/>
        </w:rPr>
      </w:pPr>
    </w:p>
    <w:p w14:paraId="3CBCE4FA" w14:textId="2E374A03" w:rsidR="007D154B" w:rsidRDefault="00103B7F" w:rsidP="004F392B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t>(</w:t>
      </w:r>
      <w:r w:rsidR="004F392B">
        <w:rPr>
          <w:rFonts w:ascii="Arial" w:hAnsi="Arial"/>
        </w:rPr>
        <w:t>Formula sheet and scientific calculator permitted</w:t>
      </w:r>
      <w:r w:rsidR="002327EE">
        <w:rPr>
          <w:rFonts w:ascii="Arial" w:hAnsi="Arial"/>
        </w:rPr>
        <w:t>)</w:t>
      </w:r>
    </w:p>
    <w:p w14:paraId="52400E61" w14:textId="77777777" w:rsidR="00825D11" w:rsidRDefault="00825D11" w:rsidP="004F392B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</w:rPr>
      </w:pPr>
    </w:p>
    <w:p w14:paraId="56895819" w14:textId="457EAABC" w:rsidR="00825D11" w:rsidRPr="00825D11" w:rsidRDefault="00825D11" w:rsidP="004F392B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  <w:b/>
          <w:bCs/>
          <w:i/>
          <w:iCs/>
        </w:rPr>
      </w:pPr>
      <w:r w:rsidRPr="00825D11">
        <w:rPr>
          <w:rFonts w:ascii="Arial" w:hAnsi="Arial"/>
          <w:b/>
          <w:bCs/>
          <w:i/>
          <w:iCs/>
        </w:rPr>
        <w:t>Ignore frictional effects in all questions in this test.</w:t>
      </w:r>
    </w:p>
    <w:p w14:paraId="1A1F14A2" w14:textId="77777777" w:rsidR="002327EE" w:rsidRDefault="002327EE" w:rsidP="00A8685D">
      <w:pPr>
        <w:tabs>
          <w:tab w:val="left" w:pos="1418"/>
          <w:tab w:val="left" w:pos="2268"/>
          <w:tab w:val="right" w:pos="9639"/>
        </w:tabs>
        <w:rPr>
          <w:rFonts w:ascii="Arial" w:hAnsi="Arial"/>
        </w:rPr>
      </w:pPr>
    </w:p>
    <w:p w14:paraId="4926ABA4" w14:textId="77777777" w:rsidR="005830BD" w:rsidRDefault="005830BD" w:rsidP="00A8685D">
      <w:pPr>
        <w:tabs>
          <w:tab w:val="left" w:pos="1418"/>
          <w:tab w:val="left" w:pos="2268"/>
          <w:tab w:val="right" w:pos="9639"/>
        </w:tabs>
        <w:rPr>
          <w:rFonts w:ascii="Arial" w:hAnsi="Arial"/>
        </w:rPr>
      </w:pPr>
    </w:p>
    <w:p w14:paraId="15A007FB" w14:textId="12C685B0" w:rsidR="00227810" w:rsidRPr="00ED78DC" w:rsidRDefault="00227810" w:rsidP="0022781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t xml:space="preserve">Question </w:t>
      </w:r>
      <w:r>
        <w:rPr>
          <w:rFonts w:ascii="Arial" w:hAnsi="Arial"/>
          <w:b/>
        </w:rPr>
        <w:t>1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BA1A0A">
        <w:rPr>
          <w:rFonts w:ascii="Arial" w:hAnsi="Arial"/>
          <w:b/>
        </w:rPr>
        <w:t>3</w:t>
      </w:r>
      <w:r w:rsidRPr="00ED78DC">
        <w:rPr>
          <w:rFonts w:ascii="Arial" w:hAnsi="Arial"/>
          <w:b/>
        </w:rPr>
        <w:t xml:space="preserve"> marks)</w:t>
      </w:r>
    </w:p>
    <w:p w14:paraId="375ED9C9" w14:textId="77777777" w:rsidR="00227810" w:rsidRDefault="00227810" w:rsidP="00227810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 w:hanging="567"/>
        <w:rPr>
          <w:rFonts w:ascii="Arial" w:hAnsi="Arial"/>
        </w:rPr>
      </w:pPr>
    </w:p>
    <w:p w14:paraId="4CD5D74D" w14:textId="233F0690" w:rsidR="00227810" w:rsidRDefault="00BA1A0A" w:rsidP="0022781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The diagram shows the trajectory of a soccer </w:t>
      </w:r>
      <w:r w:rsidR="00B07A6E">
        <w:rPr>
          <w:rFonts w:ascii="Arial" w:hAnsi="Arial"/>
        </w:rPr>
        <w:t>ball</w:t>
      </w:r>
      <w:r>
        <w:rPr>
          <w:rFonts w:ascii="Arial" w:hAnsi="Arial"/>
        </w:rPr>
        <w:t xml:space="preserve"> kicked from ground level</w:t>
      </w:r>
      <w:r w:rsidR="003140BB">
        <w:rPr>
          <w:rFonts w:ascii="Arial" w:hAnsi="Arial"/>
        </w:rPr>
        <w:t xml:space="preserve"> from left to right</w:t>
      </w:r>
      <w:r w:rsidR="00012C58">
        <w:rPr>
          <w:rFonts w:ascii="Arial" w:hAnsi="Arial"/>
        </w:rPr>
        <w:t xml:space="preserve">.  Point </w:t>
      </w:r>
      <w:r w:rsidR="00012C58">
        <w:rPr>
          <w:rFonts w:ascii="Arial" w:hAnsi="Arial"/>
          <w:i/>
          <w:iCs/>
        </w:rPr>
        <w:t>X</w:t>
      </w:r>
      <w:r w:rsidR="00012C58">
        <w:rPr>
          <w:rFonts w:ascii="Arial" w:hAnsi="Arial"/>
        </w:rPr>
        <w:t xml:space="preserve"> is the highest point of the </w:t>
      </w:r>
      <w:r w:rsidR="00B07A6E">
        <w:rPr>
          <w:rFonts w:ascii="Arial" w:hAnsi="Arial"/>
        </w:rPr>
        <w:t>trajectory</w:t>
      </w:r>
      <w:r w:rsidR="00012C58">
        <w:rPr>
          <w:rFonts w:ascii="Arial" w:hAnsi="Arial"/>
        </w:rPr>
        <w:t>.  The ball spends 1.20 s in the air</w:t>
      </w:r>
      <w:r w:rsidR="001A6E23">
        <w:rPr>
          <w:rFonts w:ascii="Arial" w:hAnsi="Arial"/>
        </w:rPr>
        <w:t>.</w:t>
      </w:r>
    </w:p>
    <w:p w14:paraId="202AF24C" w14:textId="77777777" w:rsidR="0031310C" w:rsidRDefault="0031310C" w:rsidP="0022781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7D29E8B" w14:textId="77777777" w:rsidR="00012C58" w:rsidRDefault="00012C58" w:rsidP="0022781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B25908A" w14:textId="77777777" w:rsidR="00012C58" w:rsidRPr="00012C58" w:rsidRDefault="00012C58" w:rsidP="0022781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1B990AD" w14:textId="59D76869" w:rsidR="00085E90" w:rsidRDefault="004D5557" w:rsidP="00085E9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object w:dxaOrig="6739" w:dyaOrig="2947" w14:anchorId="6E3C7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9pt;height:136.9pt" o:ole="">
            <v:imagedata r:id="rId8" o:title=""/>
          </v:shape>
          <o:OLEObject Type="Embed" ProgID="FXDraw.Graphic" ShapeID="_x0000_i1025" DrawAspect="Content" ObjectID="_1702983595" r:id="rId9"/>
        </w:object>
      </w:r>
    </w:p>
    <w:p w14:paraId="249606C5" w14:textId="22F44ED1" w:rsidR="00B632DA" w:rsidRDefault="00B632DA" w:rsidP="0022781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6603BBA" w14:textId="665BF3D9" w:rsidR="00B632DA" w:rsidRDefault="00B632DA" w:rsidP="0022781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CCDE6B2" w14:textId="77777777" w:rsidR="0031310C" w:rsidRDefault="0031310C" w:rsidP="0022781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0A6C4C3" w14:textId="77777777" w:rsidR="00B632DA" w:rsidRPr="00B632DA" w:rsidRDefault="00B632DA" w:rsidP="0022781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2B1724C" w14:textId="4A32C8D0" w:rsidR="00227810" w:rsidRPr="001A6E23" w:rsidRDefault="00B632DA" w:rsidP="001A6E2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 w:rsidRPr="001A6E23">
        <w:rPr>
          <w:rFonts w:ascii="Arial" w:hAnsi="Arial"/>
        </w:rPr>
        <w:t>Dra</w:t>
      </w:r>
      <w:r w:rsidR="001A6E23">
        <w:rPr>
          <w:rFonts w:ascii="Arial" w:hAnsi="Arial"/>
        </w:rPr>
        <w:t xml:space="preserve">w labelled vectors on the diagram at point </w:t>
      </w:r>
      <w:r w:rsidR="001A6E23">
        <w:rPr>
          <w:rFonts w:ascii="Arial" w:hAnsi="Arial"/>
          <w:i/>
          <w:iCs/>
        </w:rPr>
        <w:t>X</w:t>
      </w:r>
      <w:r w:rsidR="001A6E23">
        <w:rPr>
          <w:rFonts w:ascii="Arial" w:hAnsi="Arial"/>
        </w:rPr>
        <w:t xml:space="preserve"> </w:t>
      </w:r>
      <w:r w:rsidR="00B07A6E">
        <w:rPr>
          <w:rFonts w:ascii="Arial" w:hAnsi="Arial"/>
        </w:rPr>
        <w:t>showing</w:t>
      </w:r>
      <w:r w:rsidR="001A6E23">
        <w:rPr>
          <w:rFonts w:ascii="Arial" w:hAnsi="Arial"/>
        </w:rPr>
        <w:t xml:space="preserve"> the direction of the ball’s </w:t>
      </w:r>
      <w:r w:rsidR="001A6E23" w:rsidRPr="00B07A6E">
        <w:rPr>
          <w:rFonts w:ascii="Arial" w:hAnsi="Arial"/>
          <w:u w:val="single"/>
        </w:rPr>
        <w:t>velocity</w:t>
      </w:r>
      <w:r w:rsidR="001A6E23">
        <w:rPr>
          <w:rFonts w:ascii="Arial" w:hAnsi="Arial"/>
        </w:rPr>
        <w:t xml:space="preserve"> and </w:t>
      </w:r>
      <w:r w:rsidR="001A6E23" w:rsidRPr="00B07A6E">
        <w:rPr>
          <w:rFonts w:ascii="Arial" w:hAnsi="Arial"/>
          <w:u w:val="single"/>
        </w:rPr>
        <w:t>acceleration</w:t>
      </w:r>
      <w:r w:rsidR="004D5557">
        <w:rPr>
          <w:rFonts w:ascii="Arial" w:hAnsi="Arial"/>
        </w:rPr>
        <w:t xml:space="preserve"> at that point, </w:t>
      </w:r>
      <w:r w:rsidR="00B07A6E">
        <w:rPr>
          <w:rFonts w:ascii="Arial" w:hAnsi="Arial"/>
        </w:rPr>
        <w:t>and write the magnitude on each vector.</w:t>
      </w:r>
    </w:p>
    <w:p w14:paraId="69331675" w14:textId="52D24812" w:rsidR="00B632DA" w:rsidRDefault="00B632DA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823C95B" w14:textId="1A295285" w:rsidR="00B632DA" w:rsidRDefault="00B632DA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E4F72E9" w14:textId="2F93B1D4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019E87B" w14:textId="3C08D5C1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9FD1DE3" w14:textId="3A97B5D5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9277C53" w14:textId="519D3FEE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8AA5DB6" w14:textId="0C844E27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AB6F054" w14:textId="6974F390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6B0CDBA" w14:textId="2212FFDF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DEED592" w14:textId="4C22AFAA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9B9E9D1" w14:textId="6CE2BD4E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1854D79" w14:textId="2A082E6F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6EA335D" w14:textId="455409AA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4039EE4" w14:textId="009C0FA0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E101D9A" w14:textId="7AB25294" w:rsidR="006C330D" w:rsidRDefault="006C330D" w:rsidP="00B632D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C015A9A" w14:textId="77777777" w:rsidR="00227810" w:rsidRDefault="00227810" w:rsidP="00227810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799ABDC7" w14:textId="4E88B0AB" w:rsidR="00A612F3" w:rsidRPr="00ED78DC" w:rsidRDefault="00A612F3" w:rsidP="00A612F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227810">
        <w:rPr>
          <w:rFonts w:ascii="Arial" w:hAnsi="Arial"/>
          <w:b/>
        </w:rPr>
        <w:t>2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2E3EF1">
        <w:rPr>
          <w:rFonts w:ascii="Arial" w:hAnsi="Arial"/>
          <w:b/>
        </w:rPr>
        <w:t>8</w:t>
      </w:r>
      <w:r w:rsidRPr="00ED78DC">
        <w:rPr>
          <w:rFonts w:ascii="Arial" w:hAnsi="Arial"/>
          <w:b/>
        </w:rPr>
        <w:t xml:space="preserve"> marks)</w:t>
      </w:r>
    </w:p>
    <w:p w14:paraId="406F84B6" w14:textId="77777777" w:rsidR="00A612F3" w:rsidRDefault="00A612F3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 w:hanging="567"/>
        <w:rPr>
          <w:rFonts w:ascii="Arial" w:hAnsi="Arial"/>
        </w:rPr>
      </w:pPr>
    </w:p>
    <w:p w14:paraId="1143190E" w14:textId="272D91DF" w:rsidR="00A612F3" w:rsidRDefault="002E3EF1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At one point</w:t>
      </w:r>
      <w:r w:rsidR="003F223E">
        <w:rPr>
          <w:rFonts w:ascii="Arial" w:hAnsi="Arial"/>
        </w:rPr>
        <w:t xml:space="preserve"> in </w:t>
      </w:r>
      <w:r w:rsidR="0038303B">
        <w:rPr>
          <w:rFonts w:ascii="Arial" w:hAnsi="Arial"/>
        </w:rPr>
        <w:t>its</w:t>
      </w:r>
      <w:r w:rsidR="003F223E">
        <w:rPr>
          <w:rFonts w:ascii="Arial" w:hAnsi="Arial"/>
        </w:rPr>
        <w:t xml:space="preserve"> </w:t>
      </w:r>
      <w:r w:rsidR="0038303B">
        <w:rPr>
          <w:rFonts w:ascii="Arial" w:hAnsi="Arial"/>
        </w:rPr>
        <w:t>trajectory</w:t>
      </w:r>
      <w:r w:rsidR="003F223E">
        <w:rPr>
          <w:rFonts w:ascii="Arial" w:hAnsi="Arial"/>
        </w:rPr>
        <w:t>, a cr</w:t>
      </w:r>
      <w:r w:rsidR="0038303B">
        <w:rPr>
          <w:rFonts w:ascii="Arial" w:hAnsi="Arial"/>
        </w:rPr>
        <w:t>i</w:t>
      </w:r>
      <w:r w:rsidR="003F223E">
        <w:rPr>
          <w:rFonts w:ascii="Arial" w:hAnsi="Arial"/>
        </w:rPr>
        <w:t xml:space="preserve">cket ball of mass 0.160 kg, originally hit from </w:t>
      </w:r>
      <w:r w:rsidR="0038303B">
        <w:rPr>
          <w:rFonts w:ascii="Arial" w:hAnsi="Arial"/>
        </w:rPr>
        <w:t>ground</w:t>
      </w:r>
      <w:r w:rsidR="003F223E">
        <w:rPr>
          <w:rFonts w:ascii="Arial" w:hAnsi="Arial"/>
        </w:rPr>
        <w:t xml:space="preserve"> level</w:t>
      </w:r>
      <w:r w:rsidR="00C11EFF">
        <w:rPr>
          <w:rFonts w:ascii="Arial" w:hAnsi="Arial"/>
        </w:rPr>
        <w:t xml:space="preserve">, has a </w:t>
      </w:r>
      <w:r w:rsidR="0038303B">
        <w:rPr>
          <w:rFonts w:ascii="Arial" w:hAnsi="Arial"/>
        </w:rPr>
        <w:t>horizontal</w:t>
      </w:r>
      <w:r w:rsidR="00C11EFF">
        <w:rPr>
          <w:rFonts w:ascii="Arial" w:hAnsi="Arial"/>
        </w:rPr>
        <w:t xml:space="preserve"> speed of 8.70 ms</w:t>
      </w:r>
      <w:r w:rsidR="00C11EFF">
        <w:rPr>
          <w:rFonts w:ascii="Arial" w:hAnsi="Arial"/>
          <w:vertAlign w:val="superscript"/>
        </w:rPr>
        <w:t>-1</w:t>
      </w:r>
      <w:r w:rsidR="00C11EFF">
        <w:rPr>
          <w:rFonts w:ascii="Arial" w:hAnsi="Arial"/>
        </w:rPr>
        <w:t xml:space="preserve"> and a vertical speed of 5.40 ms</w:t>
      </w:r>
      <w:r w:rsidR="00C11EFF">
        <w:rPr>
          <w:rFonts w:ascii="Arial" w:hAnsi="Arial"/>
          <w:vertAlign w:val="superscript"/>
        </w:rPr>
        <w:t>-1</w:t>
      </w:r>
      <w:r w:rsidR="0038303B">
        <w:rPr>
          <w:rFonts w:ascii="Arial" w:hAnsi="Arial"/>
        </w:rPr>
        <w:t>.</w:t>
      </w:r>
    </w:p>
    <w:p w14:paraId="1B6EE070" w14:textId="77777777" w:rsidR="0038303B" w:rsidRDefault="0038303B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C90528E" w14:textId="32623A22" w:rsidR="0038303B" w:rsidRDefault="0072147A" w:rsidP="0038303B">
      <w:pPr>
        <w:pStyle w:val="ListParagraph"/>
        <w:numPr>
          <w:ilvl w:val="0"/>
          <w:numId w:val="4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What is the ball’s total kinetic energy at this point?</w:t>
      </w:r>
      <w:r w:rsidR="00F05A0B">
        <w:rPr>
          <w:rFonts w:ascii="Arial" w:hAnsi="Arial"/>
        </w:rPr>
        <w:tab/>
      </w:r>
      <w:r w:rsidR="00F05A0B">
        <w:rPr>
          <w:rFonts w:ascii="Arial" w:hAnsi="Arial"/>
        </w:rPr>
        <w:tab/>
        <w:t>[3]</w:t>
      </w:r>
    </w:p>
    <w:p w14:paraId="7120E3E1" w14:textId="77777777" w:rsidR="00F05A0B" w:rsidRDefault="00F05A0B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4D6E82A" w14:textId="77777777" w:rsidR="00F05A0B" w:rsidRDefault="00F05A0B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28F6962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7B212D9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2B38512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106EB69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2E22ACF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079651F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CE35F37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654720F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FEBEF92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1A9505" w14:textId="77777777" w:rsidR="0063093E" w:rsidRDefault="0063093E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83A43EB" w14:textId="77777777" w:rsidR="0063093E" w:rsidRDefault="0063093E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18F1096" w14:textId="77777777" w:rsidR="0063093E" w:rsidRDefault="0063093E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D73A396" w14:textId="77777777" w:rsidR="0063093E" w:rsidRDefault="0063093E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0A8D7A3" w14:textId="77777777" w:rsidR="0063093E" w:rsidRDefault="0063093E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59FD747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C46CECD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EFE62F3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B91B430" w14:textId="77777777" w:rsidR="00C00B30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BED43C0" w14:textId="77777777" w:rsidR="00C00B30" w:rsidRPr="00F05A0B" w:rsidRDefault="00C00B30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755ED25" w14:textId="4508F0D5" w:rsidR="0072147A" w:rsidRDefault="00F05A0B" w:rsidP="0038303B">
      <w:pPr>
        <w:pStyle w:val="ListParagraph"/>
        <w:numPr>
          <w:ilvl w:val="0"/>
          <w:numId w:val="4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How</w:t>
      </w:r>
      <w:r w:rsidR="0072147A">
        <w:rPr>
          <w:rFonts w:ascii="Arial" w:hAnsi="Arial"/>
        </w:rPr>
        <w:t xml:space="preserve"> much higher will the ball rise </w:t>
      </w:r>
      <w:r>
        <w:rPr>
          <w:rFonts w:ascii="Arial" w:hAnsi="Arial"/>
        </w:rPr>
        <w:t>from this</w:t>
      </w:r>
      <w:r w:rsidR="0072147A">
        <w:rPr>
          <w:rFonts w:ascii="Arial" w:hAnsi="Arial"/>
        </w:rPr>
        <w:t xml:space="preserve"> point?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972E8">
        <w:rPr>
          <w:rFonts w:ascii="Arial" w:hAnsi="Arial"/>
        </w:rPr>
        <w:t>[3]</w:t>
      </w:r>
    </w:p>
    <w:p w14:paraId="7ABA4ECF" w14:textId="77777777" w:rsidR="00C972E8" w:rsidRDefault="00C972E8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7CC4E1F" w14:textId="77777777" w:rsidR="00C972E8" w:rsidRDefault="00C972E8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39F3DD6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2FE6BEC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E54494C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A2F886E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A9BFC24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7C5C853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F605E98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1D9554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830EFE7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32251FE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2A0EC86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D67D1D3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C60A18C" w14:textId="77777777" w:rsidR="00DB359F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4CE2970" w14:textId="77777777" w:rsidR="00DB359F" w:rsidRPr="00C972E8" w:rsidRDefault="00DB359F" w:rsidP="00C972E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4A5C92E" w14:textId="77777777" w:rsidR="0063093E" w:rsidRDefault="0063093E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11A00A1" w14:textId="3F36CEBC" w:rsidR="0072147A" w:rsidRDefault="0072147A" w:rsidP="0038303B">
      <w:pPr>
        <w:pStyle w:val="ListParagraph"/>
        <w:numPr>
          <w:ilvl w:val="0"/>
          <w:numId w:val="4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lastRenderedPageBreak/>
        <w:t xml:space="preserve">What </w:t>
      </w:r>
      <w:r w:rsidR="00F05A0B">
        <w:rPr>
          <w:rFonts w:ascii="Arial" w:hAnsi="Arial"/>
        </w:rPr>
        <w:t>is</w:t>
      </w:r>
      <w:r>
        <w:rPr>
          <w:rFonts w:ascii="Arial" w:hAnsi="Arial"/>
        </w:rPr>
        <w:t xml:space="preserve"> the ball’s kinetic energy </w:t>
      </w:r>
      <w:r w:rsidR="00F05A0B">
        <w:rPr>
          <w:rFonts w:ascii="Arial" w:hAnsi="Arial"/>
        </w:rPr>
        <w:t>at its highest point?</w:t>
      </w:r>
      <w:r w:rsidR="00C972E8">
        <w:rPr>
          <w:rFonts w:ascii="Arial" w:hAnsi="Arial"/>
        </w:rPr>
        <w:tab/>
      </w:r>
      <w:r w:rsidR="00C972E8">
        <w:rPr>
          <w:rFonts w:ascii="Arial" w:hAnsi="Arial"/>
        </w:rPr>
        <w:tab/>
        <w:t>[2]</w:t>
      </w:r>
    </w:p>
    <w:p w14:paraId="4522336B" w14:textId="77777777" w:rsidR="00F05A0B" w:rsidRDefault="00F05A0B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ED521B9" w14:textId="77777777" w:rsidR="00F05A0B" w:rsidRPr="00F05A0B" w:rsidRDefault="00F05A0B" w:rsidP="00F05A0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624E6E1" w14:textId="77777777" w:rsidR="00A612F3" w:rsidRDefault="00A612F3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57D189B" w14:textId="2B25A915" w:rsidR="00DB00E7" w:rsidRDefault="00DB00E7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68BEC71" w14:textId="77777777" w:rsidR="0063093E" w:rsidRDefault="0063093E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A57FC11" w14:textId="77777777" w:rsidR="0063093E" w:rsidRDefault="0063093E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4207024" w14:textId="77777777" w:rsidR="0063093E" w:rsidRDefault="0063093E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8EFF55B" w14:textId="77777777" w:rsidR="00827BF8" w:rsidRDefault="00827BF8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2C1FFD2" w14:textId="77777777" w:rsidR="00827BF8" w:rsidRDefault="00827BF8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575676F" w14:textId="77777777" w:rsidR="00827BF8" w:rsidRDefault="00827BF8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2C09B12" w14:textId="77777777" w:rsidR="00827BF8" w:rsidRDefault="00827BF8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E8B3169" w14:textId="77777777" w:rsidR="00827BF8" w:rsidRDefault="00827BF8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16B20CF" w14:textId="77777777" w:rsidR="00827BF8" w:rsidRDefault="00827BF8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1F3AFAC" w14:textId="77777777" w:rsidR="0063093E" w:rsidRDefault="0063093E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1D6B1F4" w14:textId="77777777" w:rsidR="0063093E" w:rsidRDefault="0063093E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19CCBEA" w14:textId="77777777" w:rsidR="0063093E" w:rsidRDefault="0063093E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C0ACF0E" w14:textId="77777777" w:rsidR="0063093E" w:rsidRDefault="0063093E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0485DF0" w14:textId="77777777" w:rsidR="0063093E" w:rsidRDefault="0063093E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FC8F891" w14:textId="77777777" w:rsidR="0063093E" w:rsidRDefault="0063093E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3D8DDA5" w14:textId="35801587" w:rsidR="0063093E" w:rsidRPr="00827BF8" w:rsidRDefault="0063093E" w:rsidP="00827BF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  <w:i/>
          <w:iCs/>
        </w:rPr>
      </w:pPr>
      <w:r w:rsidRPr="00827BF8">
        <w:rPr>
          <w:rFonts w:ascii="Arial" w:hAnsi="Arial"/>
          <w:i/>
          <w:iCs/>
        </w:rPr>
        <w:t xml:space="preserve">See next page for Question </w:t>
      </w:r>
      <w:r w:rsidR="00827BF8" w:rsidRPr="00827BF8">
        <w:rPr>
          <w:rFonts w:ascii="Arial" w:hAnsi="Arial"/>
          <w:i/>
          <w:iCs/>
        </w:rPr>
        <w:t>3</w:t>
      </w:r>
    </w:p>
    <w:p w14:paraId="5ED45C00" w14:textId="13DA4FE2" w:rsidR="00DB00E7" w:rsidRDefault="00DB00E7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9374973" w14:textId="19098B09" w:rsidR="00DB00E7" w:rsidRDefault="00DB00E7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FAB7DD5" w14:textId="77777777" w:rsidR="00DB359F" w:rsidRDefault="00DB359F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778F9A46" w14:textId="5BFEF936" w:rsidR="00A612F3" w:rsidRPr="00ED78DC" w:rsidRDefault="00A612F3" w:rsidP="00A612F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357611">
        <w:rPr>
          <w:rFonts w:ascii="Arial" w:hAnsi="Arial"/>
          <w:b/>
        </w:rPr>
        <w:t>3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C972E8">
        <w:rPr>
          <w:rFonts w:ascii="Arial" w:hAnsi="Arial"/>
          <w:b/>
        </w:rPr>
        <w:t>13</w:t>
      </w:r>
      <w:r w:rsidRPr="00ED78DC">
        <w:rPr>
          <w:rFonts w:ascii="Arial" w:hAnsi="Arial"/>
          <w:b/>
        </w:rPr>
        <w:t xml:space="preserve"> marks)</w:t>
      </w:r>
    </w:p>
    <w:p w14:paraId="5B1E5E79" w14:textId="77777777" w:rsidR="00A612F3" w:rsidRDefault="00A612F3" w:rsidP="00A612F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 w:hanging="567"/>
        <w:rPr>
          <w:rFonts w:ascii="Arial" w:hAnsi="Arial"/>
        </w:rPr>
      </w:pPr>
    </w:p>
    <w:p w14:paraId="371B294A" w14:textId="15931B1F" w:rsidR="00A612F3" w:rsidRDefault="00C972E8" w:rsidP="00A612F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Angus holds a small sphere of mass 120.0 g on a </w:t>
      </w:r>
      <w:r w:rsidR="00085E90">
        <w:rPr>
          <w:rFonts w:ascii="Arial" w:hAnsi="Arial"/>
        </w:rPr>
        <w:t>smooth plane inclined at 37.0° to the horizontal by applying a horizontal force, as shown below:</w:t>
      </w:r>
    </w:p>
    <w:p w14:paraId="2473C42C" w14:textId="77777777" w:rsidR="000A46F2" w:rsidRDefault="000A46F2" w:rsidP="00A612F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57BEE42" w14:textId="77777777" w:rsidR="000A46F2" w:rsidRDefault="000A46F2" w:rsidP="00A612F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8950E52" w14:textId="76E0352C" w:rsidR="00085E90" w:rsidRDefault="00085E90" w:rsidP="00A612F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03CF215" w14:textId="36891261" w:rsidR="00085E90" w:rsidRDefault="000D65E3" w:rsidP="009150D4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w:r w:rsidRPr="000D65E3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43377" wp14:editId="276F064B">
                <wp:simplePos x="0" y="0"/>
                <wp:positionH relativeFrom="column">
                  <wp:posOffset>1483360</wp:posOffset>
                </wp:positionH>
                <wp:positionV relativeFrom="paragraph">
                  <wp:posOffset>683895</wp:posOffset>
                </wp:positionV>
                <wp:extent cx="1384300" cy="140462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10FF" w14:textId="3247B548" w:rsidR="000D65E3" w:rsidRPr="000D65E3" w:rsidRDefault="000D65E3">
                            <w:pPr>
                              <w:rPr>
                                <w:rFonts w:ascii="Arial" w:hAnsi="Arial"/>
                              </w:rPr>
                            </w:pPr>
                            <w:r w:rsidRPr="000D65E3">
                              <w:rPr>
                                <w:rFonts w:ascii="Arial" w:hAnsi="Arial"/>
                              </w:rPr>
                              <w:t>Angus’s force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1433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6.8pt;margin-top:53.85pt;width:10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" stroked="f">
                <v:textbox style="mso-fit-shape-to-text:t">
                  <w:txbxContent>
                    <w:p w14:paraId="275210FF" w14:textId="3247B548" w:rsidR="000D65E3" w:rsidRPr="000D65E3" w:rsidRDefault="000D65E3">
                      <w:pPr>
                        <w:rPr>
                          <w:rFonts w:ascii="Arial" w:hAnsi="Arial"/>
                        </w:rPr>
                      </w:pPr>
                      <w:r w:rsidRPr="000D65E3">
                        <w:rPr>
                          <w:rFonts w:ascii="Arial" w:hAnsi="Arial"/>
                        </w:rPr>
                        <w:t>Angus’s force</w:t>
                      </w:r>
                    </w:p>
                  </w:txbxContent>
                </v:textbox>
              </v:shape>
            </w:pict>
          </mc:Fallback>
        </mc:AlternateContent>
      </w:r>
      <w:r w:rsidR="00A3628B">
        <w:rPr>
          <w:rFonts w:ascii="Arial" w:hAnsi="Arial"/>
        </w:rPr>
        <w:object w:dxaOrig="9009" w:dyaOrig="4195" w14:anchorId="16905C7F">
          <v:shape id="_x0000_i1026" type="#_x0000_t75" style="width:416.2pt;height:193.8pt" o:ole="">
            <v:imagedata r:id="rId10" o:title=""/>
          </v:shape>
          <o:OLEObject Type="Embed" ProgID="FXDraw.Graphic" ShapeID="_x0000_i1026" DrawAspect="Content" ObjectID="_1702983596" r:id="rId11"/>
        </w:object>
      </w:r>
    </w:p>
    <w:p w14:paraId="6F856D26" w14:textId="77777777" w:rsidR="00085E90" w:rsidRDefault="00085E90" w:rsidP="00A612F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FF3FC72" w14:textId="7095D080" w:rsidR="000A46F2" w:rsidRDefault="000A46F2" w:rsidP="00A612F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0F94AB3" w14:textId="55303C60" w:rsidR="000A46F2" w:rsidRDefault="000A46F2" w:rsidP="00A612F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6A87524" w14:textId="557AE937" w:rsidR="00085E90" w:rsidRDefault="00085E90" w:rsidP="00A612F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2D4E980" w14:textId="620EE517" w:rsidR="00A612F3" w:rsidRDefault="009750BE" w:rsidP="009750BE">
      <w:pPr>
        <w:pStyle w:val="ListParagraph"/>
        <w:numPr>
          <w:ilvl w:val="0"/>
          <w:numId w:val="46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Show and label, on the diagram above, all forces acting on the sphere </w:t>
      </w:r>
      <w:r>
        <w:rPr>
          <w:rFonts w:ascii="Arial" w:hAnsi="Arial"/>
          <w:u w:val="single"/>
        </w:rPr>
        <w:t>and</w:t>
      </w:r>
      <w:r>
        <w:rPr>
          <w:rFonts w:ascii="Arial" w:hAnsi="Arial"/>
        </w:rPr>
        <w:t xml:space="preserve"> </w:t>
      </w:r>
      <w:r w:rsidR="00CD3778">
        <w:rPr>
          <w:rFonts w:ascii="Arial" w:hAnsi="Arial"/>
        </w:rPr>
        <w:t xml:space="preserve">draw the </w:t>
      </w:r>
      <w:r w:rsidR="00D661BD">
        <w:rPr>
          <w:rFonts w:ascii="Arial" w:hAnsi="Arial"/>
        </w:rPr>
        <w:t xml:space="preserve">components of </w:t>
      </w:r>
      <w:r w:rsidR="00186D1E">
        <w:rPr>
          <w:rFonts w:ascii="Arial" w:hAnsi="Arial"/>
        </w:rPr>
        <w:t xml:space="preserve">these forces parallel and </w:t>
      </w:r>
      <w:r w:rsidR="00AA2E18">
        <w:rPr>
          <w:rFonts w:ascii="Arial" w:hAnsi="Arial"/>
        </w:rPr>
        <w:t>perpendicular</w:t>
      </w:r>
      <w:r w:rsidR="00186D1E">
        <w:rPr>
          <w:rFonts w:ascii="Arial" w:hAnsi="Arial"/>
        </w:rPr>
        <w:t xml:space="preserve"> to the plane.</w:t>
      </w:r>
      <w:r w:rsidR="00AA2E18">
        <w:rPr>
          <w:rFonts w:ascii="Arial" w:hAnsi="Arial"/>
        </w:rPr>
        <w:tab/>
        <w:t>[4]</w:t>
      </w:r>
    </w:p>
    <w:p w14:paraId="317FE621" w14:textId="77777777" w:rsidR="00AA2E18" w:rsidRDefault="00AA2E18" w:rsidP="00AA2E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FBA3859" w14:textId="77777777" w:rsidR="00AA2E18" w:rsidRPr="00AA2E18" w:rsidRDefault="00AA2E18" w:rsidP="00AA2E1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92EFFD7" w14:textId="03F89079" w:rsidR="00AA2E18" w:rsidRDefault="00AA2E18" w:rsidP="009750BE">
      <w:pPr>
        <w:pStyle w:val="ListParagraph"/>
        <w:numPr>
          <w:ilvl w:val="0"/>
          <w:numId w:val="46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Determine the magnitude of Angus’s force.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4C062B">
        <w:rPr>
          <w:rFonts w:ascii="Arial" w:hAnsi="Arial"/>
        </w:rPr>
        <w:t>[4]</w:t>
      </w:r>
    </w:p>
    <w:p w14:paraId="16CFE2E0" w14:textId="77777777" w:rsidR="004C062B" w:rsidRDefault="004C062B" w:rsidP="004C062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A3B5C16" w14:textId="77777777" w:rsidR="004C062B" w:rsidRPr="004C062B" w:rsidRDefault="004C062B" w:rsidP="004C062B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05C0F0F" w14:textId="77777777" w:rsidR="00773DC8" w:rsidRDefault="00773DC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DCF2E2C" w14:textId="67AD59D4" w:rsidR="00AA2E18" w:rsidRDefault="00AA2E18" w:rsidP="009750BE">
      <w:pPr>
        <w:pStyle w:val="ListParagraph"/>
        <w:numPr>
          <w:ilvl w:val="0"/>
          <w:numId w:val="46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lastRenderedPageBreak/>
        <w:t>What is the magnitude of the normal reaction force of the plane on the sphere?</w:t>
      </w:r>
      <w:r w:rsidR="004C062B">
        <w:rPr>
          <w:rFonts w:ascii="Arial" w:hAnsi="Arial"/>
        </w:rPr>
        <w:tab/>
        <w:t>[3]</w:t>
      </w:r>
    </w:p>
    <w:p w14:paraId="03971E8E" w14:textId="77777777" w:rsidR="00FF4569" w:rsidRDefault="00FF4569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63B84F8" w14:textId="77777777" w:rsidR="00FF4569" w:rsidRDefault="00FF4569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64CD923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39CCB9B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F5F67A2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22EEFCD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36C1721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65A15D5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7B890B0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01046E7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AB363C8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6D0AD85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F36B8FA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D001EEF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C79BE8C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F0745AF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C5C15F2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033EE43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7EF5CF3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C8F1E42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B51AB78" w14:textId="77777777" w:rsidR="00773DC8" w:rsidRDefault="00773DC8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A45FF9F" w14:textId="77777777" w:rsidR="00856C4E" w:rsidRDefault="00856C4E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2EAD457" w14:textId="77777777" w:rsidR="00856C4E" w:rsidRDefault="00856C4E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09D2C45" w14:textId="77777777" w:rsidR="00856C4E" w:rsidRDefault="00856C4E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7C2E9F4" w14:textId="77777777" w:rsidR="00856C4E" w:rsidRPr="00FF4569" w:rsidRDefault="00856C4E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0464EE4" w14:textId="7C7D60A7" w:rsidR="004C062B" w:rsidRDefault="004C062B" w:rsidP="009750BE">
      <w:pPr>
        <w:pStyle w:val="ListParagraph"/>
        <w:numPr>
          <w:ilvl w:val="0"/>
          <w:numId w:val="46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Angus could apply a smaller force to hold the sphere in place if he pushed in which </w:t>
      </w:r>
      <w:r w:rsidR="00FF4569">
        <w:rPr>
          <w:rFonts w:ascii="Arial" w:hAnsi="Arial"/>
        </w:rPr>
        <w:t>direction</w:t>
      </w:r>
      <w:r>
        <w:rPr>
          <w:rFonts w:ascii="Arial" w:hAnsi="Arial"/>
        </w:rPr>
        <w:t>?  Justify your answer.</w:t>
      </w:r>
      <w:r w:rsidR="00FF4569">
        <w:rPr>
          <w:rFonts w:ascii="Arial" w:hAnsi="Arial"/>
        </w:rPr>
        <w:tab/>
      </w:r>
      <w:r w:rsidR="00FF4569">
        <w:rPr>
          <w:rFonts w:ascii="Arial" w:hAnsi="Arial"/>
        </w:rPr>
        <w:tab/>
        <w:t>[2]</w:t>
      </w:r>
    </w:p>
    <w:p w14:paraId="584AD8C6" w14:textId="77777777" w:rsidR="00FF4569" w:rsidRDefault="00FF4569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0B9E633" w14:textId="77777777" w:rsidR="00FF4569" w:rsidRDefault="00FF4569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F8CB9D2" w14:textId="77777777" w:rsidR="00FF4569" w:rsidRPr="00FF4569" w:rsidRDefault="00FF4569" w:rsidP="00FF4569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84064E3" w14:textId="77777777" w:rsidR="00A612F3" w:rsidRDefault="00A612F3" w:rsidP="00A612F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96B195B" w14:textId="77777777" w:rsidR="00A612F3" w:rsidRDefault="00A612F3" w:rsidP="00A612F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CB87714" w14:textId="77777777" w:rsidR="00A612F3" w:rsidRDefault="00A612F3" w:rsidP="00A612F3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0C259D0" w14:textId="32377AF0" w:rsidR="00010F27" w:rsidRPr="00ED78DC" w:rsidRDefault="00010F27" w:rsidP="00010F2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>
        <w:rPr>
          <w:rFonts w:ascii="Arial" w:hAnsi="Arial"/>
          <w:b/>
        </w:rPr>
        <w:t>4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885AE8">
        <w:rPr>
          <w:rFonts w:ascii="Arial" w:hAnsi="Arial"/>
          <w:b/>
        </w:rPr>
        <w:t>12</w:t>
      </w:r>
      <w:r w:rsidRPr="00ED78DC">
        <w:rPr>
          <w:rFonts w:ascii="Arial" w:hAnsi="Arial"/>
          <w:b/>
        </w:rPr>
        <w:t xml:space="preserve"> marks)</w:t>
      </w:r>
    </w:p>
    <w:p w14:paraId="1AFC778E" w14:textId="77777777" w:rsidR="00010F27" w:rsidRDefault="00010F27" w:rsidP="00010F2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 w:hanging="567"/>
        <w:rPr>
          <w:rFonts w:ascii="Arial" w:hAnsi="Arial"/>
        </w:rPr>
      </w:pPr>
    </w:p>
    <w:p w14:paraId="628337C9" w14:textId="1A991D5D" w:rsidR="00010F27" w:rsidRPr="00885AE8" w:rsidRDefault="00885AE8" w:rsidP="00010F2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A child on an escalator moving downwards at 1.50 ms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 xml:space="preserve"> throws a ball at 4.80 ms</w:t>
      </w:r>
      <w:r>
        <w:rPr>
          <w:rFonts w:ascii="Arial" w:hAnsi="Arial"/>
          <w:vertAlign w:val="superscript"/>
        </w:rPr>
        <w:t>-1</w:t>
      </w:r>
      <w:r w:rsidR="00954E6D">
        <w:rPr>
          <w:rFonts w:ascii="Arial" w:hAnsi="Arial"/>
        </w:rPr>
        <w:t xml:space="preserve"> </w:t>
      </w:r>
      <w:r w:rsidR="00364DF5">
        <w:rPr>
          <w:rFonts w:ascii="Arial" w:hAnsi="Arial"/>
        </w:rPr>
        <w:t xml:space="preserve">(relative to the escalator) </w:t>
      </w:r>
      <w:r w:rsidR="00954E6D">
        <w:rPr>
          <w:rFonts w:ascii="Arial" w:hAnsi="Arial"/>
        </w:rPr>
        <w:t xml:space="preserve">at right angles to the motion of the escalator, as </w:t>
      </w:r>
      <w:r w:rsidR="006A71FC">
        <w:rPr>
          <w:rFonts w:ascii="Arial" w:hAnsi="Arial"/>
        </w:rPr>
        <w:t>shown</w:t>
      </w:r>
      <w:r w:rsidR="00954E6D">
        <w:rPr>
          <w:rFonts w:ascii="Arial" w:hAnsi="Arial"/>
        </w:rPr>
        <w:t xml:space="preserve"> in the diagram below.</w:t>
      </w:r>
    </w:p>
    <w:p w14:paraId="5482EFBD" w14:textId="5BBD7408" w:rsidR="00B20B70" w:rsidRDefault="009B1CB2" w:rsidP="00010F2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 w:rsidRPr="009B1CB2">
        <w:rPr>
          <w:rFonts w:ascii="Arial" w:hAnsi="Arial"/>
          <w:noProof/>
        </w:rPr>
        <w:drawing>
          <wp:inline distT="0" distB="0" distL="0" distR="0" wp14:anchorId="0E193D56" wp14:editId="7E722991">
            <wp:extent cx="6120765" cy="3429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B74E" w14:textId="03F52B79" w:rsidR="00B20B70" w:rsidRDefault="00B20B70" w:rsidP="00C84013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</w:p>
    <w:p w14:paraId="5035D14B" w14:textId="085EA7A7" w:rsidR="000D65E3" w:rsidRDefault="000D65E3" w:rsidP="00010F2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39580DD" w14:textId="5DA4C73A" w:rsidR="000D65E3" w:rsidRDefault="000D65E3" w:rsidP="00010F2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3F8E66A" w14:textId="3DDB5C06" w:rsidR="00B20B70" w:rsidRDefault="006A71FC" w:rsidP="00010F2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Calculate the distance </w:t>
      </w:r>
      <w:r>
        <w:rPr>
          <w:rFonts w:ascii="Arial" w:hAnsi="Arial"/>
          <w:i/>
          <w:iCs/>
        </w:rPr>
        <w:t>d</w:t>
      </w:r>
      <w:r>
        <w:rPr>
          <w:rFonts w:ascii="Arial" w:hAnsi="Arial"/>
        </w:rPr>
        <w:t xml:space="preserve"> indicated in the diagram.</w:t>
      </w:r>
    </w:p>
    <w:p w14:paraId="23A7B6FD" w14:textId="2C09F7CD" w:rsidR="006A71FC" w:rsidRDefault="006A71FC" w:rsidP="00010F2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B8D82FB" w14:textId="6F79F8AF" w:rsidR="006A71FC" w:rsidRPr="006A71FC" w:rsidRDefault="006A71FC" w:rsidP="00010F2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(Hint: First find the </w:t>
      </w:r>
      <w:r w:rsidR="002D7791">
        <w:rPr>
          <w:rFonts w:ascii="Arial" w:hAnsi="Arial"/>
        </w:rPr>
        <w:t xml:space="preserve">angle </w:t>
      </w:r>
      <w:r w:rsidR="002D7791" w:rsidRPr="002D7791">
        <w:rPr>
          <w:rFonts w:ascii="Palatino Linotype" w:hAnsi="Palatino Linotype"/>
          <w:i/>
          <w:iCs/>
        </w:rPr>
        <w:t>θ</w:t>
      </w:r>
      <w:r w:rsidR="002D7791">
        <w:rPr>
          <w:rFonts w:ascii="Arial" w:hAnsi="Arial"/>
        </w:rPr>
        <w:t xml:space="preserve"> and then the </w:t>
      </w:r>
      <w:r>
        <w:rPr>
          <w:rFonts w:ascii="Arial" w:hAnsi="Arial"/>
        </w:rPr>
        <w:t xml:space="preserve">horizontal and vertical components of </w:t>
      </w:r>
      <w:r w:rsidR="0025338B">
        <w:rPr>
          <w:rFonts w:ascii="Arial" w:hAnsi="Arial"/>
        </w:rPr>
        <w:t xml:space="preserve">the </w:t>
      </w:r>
      <w:r w:rsidR="000E1945">
        <w:rPr>
          <w:rFonts w:ascii="Arial" w:hAnsi="Arial"/>
        </w:rPr>
        <w:t>1</w:t>
      </w:r>
      <w:r w:rsidR="0025338B">
        <w:rPr>
          <w:rFonts w:ascii="Arial" w:hAnsi="Arial"/>
        </w:rPr>
        <w:t>.</w:t>
      </w:r>
      <w:r w:rsidR="000E1945">
        <w:rPr>
          <w:rFonts w:ascii="Arial" w:hAnsi="Arial"/>
        </w:rPr>
        <w:t>5</w:t>
      </w:r>
      <w:r w:rsidR="0025338B">
        <w:rPr>
          <w:rFonts w:ascii="Arial" w:hAnsi="Arial"/>
        </w:rPr>
        <w:t>0</w:t>
      </w:r>
      <w:r w:rsidR="00AD1EB2">
        <w:rPr>
          <w:rFonts w:ascii="Arial" w:hAnsi="Arial"/>
        </w:rPr>
        <w:t> </w:t>
      </w:r>
      <w:r w:rsidR="0025338B">
        <w:rPr>
          <w:rFonts w:ascii="Arial" w:hAnsi="Arial"/>
        </w:rPr>
        <w:t>ms</w:t>
      </w:r>
      <w:r w:rsidR="0025338B">
        <w:rPr>
          <w:rFonts w:ascii="Arial" w:hAnsi="Arial"/>
          <w:vertAlign w:val="superscript"/>
        </w:rPr>
        <w:t>-1</w:t>
      </w:r>
      <w:r w:rsidR="0025338B">
        <w:rPr>
          <w:rFonts w:ascii="Arial" w:hAnsi="Arial"/>
        </w:rPr>
        <w:t xml:space="preserve"> velocity and the </w:t>
      </w:r>
      <w:r w:rsidR="000E1945">
        <w:rPr>
          <w:rFonts w:ascii="Arial" w:hAnsi="Arial"/>
        </w:rPr>
        <w:t>4.80 ms</w:t>
      </w:r>
      <w:r w:rsidR="000E1945">
        <w:rPr>
          <w:rFonts w:ascii="Arial" w:hAnsi="Arial"/>
          <w:vertAlign w:val="superscript"/>
        </w:rPr>
        <w:t>-1</w:t>
      </w:r>
      <w:r w:rsidR="000E1945">
        <w:rPr>
          <w:rFonts w:ascii="Arial" w:hAnsi="Arial"/>
        </w:rPr>
        <w:t xml:space="preserve"> velocity</w:t>
      </w:r>
      <w:r w:rsidR="002D7791">
        <w:rPr>
          <w:rFonts w:ascii="Arial" w:hAnsi="Arial"/>
        </w:rPr>
        <w:t>.)</w:t>
      </w:r>
    </w:p>
    <w:p w14:paraId="2222D53D" w14:textId="0B08132F" w:rsidR="00B20B70" w:rsidRDefault="00B20B70" w:rsidP="00010F27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071B260" w14:textId="77777777" w:rsidR="00EB6023" w:rsidRDefault="00EB6023" w:rsidP="00C769BA">
      <w:pPr>
        <w:jc w:val="center"/>
        <w:rPr>
          <w:rFonts w:ascii="Arial" w:hAnsi="Arial"/>
        </w:rPr>
      </w:pPr>
    </w:p>
    <w:p w14:paraId="20099833" w14:textId="77777777" w:rsidR="00EB6023" w:rsidRDefault="00EB6023" w:rsidP="00C769BA">
      <w:pPr>
        <w:jc w:val="center"/>
        <w:rPr>
          <w:rFonts w:ascii="Arial" w:hAnsi="Arial"/>
        </w:rPr>
      </w:pPr>
    </w:p>
    <w:p w14:paraId="1C273DB1" w14:textId="77777777" w:rsidR="00EB6023" w:rsidRDefault="00EB6023" w:rsidP="00C769BA">
      <w:pPr>
        <w:jc w:val="center"/>
        <w:rPr>
          <w:rFonts w:ascii="Arial" w:hAnsi="Arial"/>
        </w:rPr>
      </w:pPr>
    </w:p>
    <w:p w14:paraId="62FCE3D7" w14:textId="77777777" w:rsidR="00EB6023" w:rsidRDefault="00EB6023" w:rsidP="00C769BA">
      <w:pPr>
        <w:jc w:val="center"/>
        <w:rPr>
          <w:rFonts w:ascii="Arial" w:hAnsi="Arial"/>
        </w:rPr>
      </w:pPr>
    </w:p>
    <w:p w14:paraId="424FCEF1" w14:textId="77777777" w:rsidR="009B1CB2" w:rsidRDefault="009B1CB2" w:rsidP="00C769BA">
      <w:pPr>
        <w:jc w:val="center"/>
        <w:rPr>
          <w:rFonts w:ascii="Arial" w:hAnsi="Arial"/>
        </w:rPr>
      </w:pPr>
    </w:p>
    <w:p w14:paraId="6C6B5CB9" w14:textId="77777777" w:rsidR="009B1CB2" w:rsidRDefault="009B1CB2" w:rsidP="00C769BA">
      <w:pPr>
        <w:jc w:val="center"/>
        <w:rPr>
          <w:rFonts w:ascii="Arial" w:hAnsi="Arial"/>
        </w:rPr>
      </w:pPr>
    </w:p>
    <w:p w14:paraId="0BC8BC91" w14:textId="77777777" w:rsidR="009B1CB2" w:rsidRDefault="009B1CB2" w:rsidP="00C769BA">
      <w:pPr>
        <w:jc w:val="center"/>
        <w:rPr>
          <w:rFonts w:ascii="Arial" w:hAnsi="Arial"/>
        </w:rPr>
      </w:pPr>
    </w:p>
    <w:p w14:paraId="4BAEEC10" w14:textId="77777777" w:rsidR="009B1CB2" w:rsidRDefault="009B1CB2" w:rsidP="00C769BA">
      <w:pPr>
        <w:jc w:val="center"/>
        <w:rPr>
          <w:rFonts w:ascii="Arial" w:hAnsi="Arial"/>
        </w:rPr>
      </w:pPr>
    </w:p>
    <w:p w14:paraId="56F08F19" w14:textId="77777777" w:rsidR="009B1CB2" w:rsidRDefault="009B1CB2" w:rsidP="00C769BA">
      <w:pPr>
        <w:jc w:val="center"/>
        <w:rPr>
          <w:rFonts w:ascii="Arial" w:hAnsi="Arial"/>
        </w:rPr>
      </w:pPr>
    </w:p>
    <w:p w14:paraId="76B8D1B1" w14:textId="77777777" w:rsidR="009B1CB2" w:rsidRDefault="009B1CB2" w:rsidP="00C769BA">
      <w:pPr>
        <w:jc w:val="center"/>
        <w:rPr>
          <w:rFonts w:ascii="Arial" w:hAnsi="Arial"/>
        </w:rPr>
      </w:pPr>
    </w:p>
    <w:p w14:paraId="6F97E44C" w14:textId="77777777" w:rsidR="009B1CB2" w:rsidRDefault="009B1CB2" w:rsidP="00C769BA">
      <w:pPr>
        <w:jc w:val="center"/>
        <w:rPr>
          <w:rFonts w:ascii="Arial" w:hAnsi="Arial"/>
        </w:rPr>
      </w:pPr>
    </w:p>
    <w:p w14:paraId="6C113DC2" w14:textId="77777777" w:rsidR="009B1CB2" w:rsidRDefault="009B1CB2" w:rsidP="00C769BA">
      <w:pPr>
        <w:jc w:val="center"/>
        <w:rPr>
          <w:rFonts w:ascii="Arial" w:hAnsi="Arial"/>
        </w:rPr>
      </w:pPr>
    </w:p>
    <w:p w14:paraId="75E4EA71" w14:textId="77777777" w:rsidR="00EB6023" w:rsidRDefault="00EB6023" w:rsidP="00C769BA">
      <w:pPr>
        <w:jc w:val="center"/>
        <w:rPr>
          <w:rFonts w:ascii="Arial" w:hAnsi="Arial"/>
        </w:rPr>
      </w:pPr>
    </w:p>
    <w:p w14:paraId="0E72566A" w14:textId="77777777" w:rsidR="00EB6023" w:rsidRDefault="00EB6023" w:rsidP="00C769BA">
      <w:pPr>
        <w:jc w:val="center"/>
        <w:rPr>
          <w:rFonts w:ascii="Arial" w:hAnsi="Arial"/>
        </w:rPr>
      </w:pPr>
    </w:p>
    <w:p w14:paraId="18875624" w14:textId="77777777" w:rsidR="006A71FC" w:rsidRDefault="006A71FC" w:rsidP="00C769BA">
      <w:pPr>
        <w:jc w:val="center"/>
        <w:rPr>
          <w:rFonts w:ascii="Arial" w:hAnsi="Arial"/>
        </w:rPr>
      </w:pPr>
    </w:p>
    <w:p w14:paraId="77E58D2B" w14:textId="77777777" w:rsidR="006A71FC" w:rsidRDefault="006A71FC" w:rsidP="00C769BA">
      <w:pPr>
        <w:jc w:val="center"/>
        <w:rPr>
          <w:rFonts w:ascii="Arial" w:hAnsi="Arial"/>
        </w:rPr>
      </w:pPr>
    </w:p>
    <w:p w14:paraId="21184C44" w14:textId="77777777" w:rsidR="006A71FC" w:rsidRDefault="006A71FC" w:rsidP="00C769BA">
      <w:pPr>
        <w:jc w:val="center"/>
        <w:rPr>
          <w:rFonts w:ascii="Arial" w:hAnsi="Arial"/>
        </w:rPr>
      </w:pPr>
    </w:p>
    <w:p w14:paraId="7C2F2B0E" w14:textId="5A258C22" w:rsidR="006A71FC" w:rsidRPr="00EB6023" w:rsidRDefault="00856C4E" w:rsidP="00EB6023">
      <w:pPr>
        <w:jc w:val="right"/>
        <w:rPr>
          <w:rFonts w:ascii="Arial" w:hAnsi="Arial"/>
          <w:i/>
          <w:iCs/>
        </w:rPr>
      </w:pPr>
      <w:r w:rsidRPr="00EB6023">
        <w:rPr>
          <w:rFonts w:ascii="Arial" w:hAnsi="Arial"/>
          <w:i/>
          <w:iCs/>
        </w:rPr>
        <w:t>(</w:t>
      </w:r>
      <w:proofErr w:type="gramStart"/>
      <w:r w:rsidRPr="00EB6023">
        <w:rPr>
          <w:rFonts w:ascii="Arial" w:hAnsi="Arial"/>
          <w:i/>
          <w:iCs/>
        </w:rPr>
        <w:t>more</w:t>
      </w:r>
      <w:proofErr w:type="gramEnd"/>
      <w:r w:rsidRPr="00EB6023">
        <w:rPr>
          <w:rFonts w:ascii="Arial" w:hAnsi="Arial"/>
          <w:i/>
          <w:iCs/>
        </w:rPr>
        <w:t xml:space="preserve"> working space </w:t>
      </w:r>
      <w:r w:rsidR="00EB6023" w:rsidRPr="00EB6023">
        <w:rPr>
          <w:rFonts w:ascii="Arial" w:hAnsi="Arial"/>
          <w:i/>
          <w:iCs/>
        </w:rPr>
        <w:t>on next page)</w:t>
      </w:r>
    </w:p>
    <w:p w14:paraId="1614A06E" w14:textId="37BD604C" w:rsidR="00400B72" w:rsidRDefault="00400B72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77240E3C" w14:textId="41003EE7" w:rsidR="006A71FC" w:rsidRPr="00EB6023" w:rsidRDefault="00EB6023" w:rsidP="00EB6023">
      <w:pPr>
        <w:rPr>
          <w:rFonts w:ascii="Arial" w:hAnsi="Arial"/>
          <w:bCs/>
          <w:i/>
          <w:iCs/>
        </w:rPr>
      </w:pPr>
      <w:r w:rsidRPr="00EB6023">
        <w:rPr>
          <w:rFonts w:ascii="Arial" w:hAnsi="Arial"/>
          <w:bCs/>
          <w:i/>
          <w:iCs/>
        </w:rPr>
        <w:lastRenderedPageBreak/>
        <w:t>(Working space for Question 4)</w:t>
      </w:r>
    </w:p>
    <w:p w14:paraId="50E49B70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49454092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0435B05D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2B4C34A5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170EAA16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17FF89F7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1630C6AE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4175EB7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7177B6ED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E259E53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5C949953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43888909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16F2E706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2A0B64CB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D0A2ABB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037E3C9B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7E8D5FAF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598EBC5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43A607E4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178AC59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4D62D843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3DF3CF80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4DEDB61A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6DC3BEE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10958DF5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722E448B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06209066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69D432E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090DCCEA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1316BA4E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1FCC513B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6328F39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4F83A02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334798B6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FE4D0AE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39BA54E6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0F40C546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2B2FC5A2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21E68A05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36F6C426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45314084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3F7207ED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01E098F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B4B718F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4DC8D002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66640EDF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12461D57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040A4F85" w14:textId="77777777" w:rsidR="00400B72" w:rsidRDefault="00400B72" w:rsidP="00C769BA">
      <w:pPr>
        <w:jc w:val="center"/>
        <w:rPr>
          <w:rFonts w:ascii="Arial" w:hAnsi="Arial"/>
          <w:b/>
        </w:rPr>
      </w:pPr>
    </w:p>
    <w:p w14:paraId="4105F9E8" w14:textId="77777777" w:rsidR="005830BD" w:rsidRDefault="005830BD" w:rsidP="00C769BA">
      <w:pPr>
        <w:jc w:val="center"/>
        <w:rPr>
          <w:rFonts w:ascii="Arial" w:hAnsi="Arial"/>
          <w:b/>
        </w:rPr>
      </w:pPr>
    </w:p>
    <w:p w14:paraId="29EA1395" w14:textId="77777777" w:rsidR="00303C1B" w:rsidRDefault="00303C1B" w:rsidP="00C769BA">
      <w:pPr>
        <w:jc w:val="center"/>
        <w:rPr>
          <w:rFonts w:ascii="Arial" w:hAnsi="Arial"/>
          <w:b/>
        </w:rPr>
      </w:pPr>
    </w:p>
    <w:p w14:paraId="10611A5A" w14:textId="77777777" w:rsidR="00303C1B" w:rsidRDefault="00303C1B" w:rsidP="00C769BA">
      <w:pPr>
        <w:jc w:val="center"/>
        <w:rPr>
          <w:rFonts w:ascii="Arial" w:hAnsi="Arial"/>
          <w:b/>
        </w:rPr>
      </w:pPr>
    </w:p>
    <w:p w14:paraId="162AA9B0" w14:textId="783CBB1E" w:rsidR="008C2B17" w:rsidRPr="00E9242E" w:rsidRDefault="008C2B17" w:rsidP="00C769BA">
      <w:pPr>
        <w:jc w:val="center"/>
        <w:rPr>
          <w:rFonts w:ascii="Arial" w:hAnsi="Arial"/>
          <w:szCs w:val="26"/>
          <w:lang w:val="en-AU"/>
        </w:rPr>
      </w:pPr>
      <w:r w:rsidRPr="008C2B17">
        <w:rPr>
          <w:rFonts w:ascii="Arial" w:hAnsi="Arial"/>
          <w:i/>
        </w:rPr>
        <w:t>- End of Questions -</w:t>
      </w:r>
    </w:p>
    <w:sectPr w:rsidR="008C2B17" w:rsidRPr="00E9242E" w:rsidSect="007D154B">
      <w:footerReference w:type="default" r:id="rId13"/>
      <w:endnotePr>
        <w:numFmt w:val="decimal"/>
      </w:endnotePr>
      <w:pgSz w:w="11907" w:h="16840" w:code="9"/>
      <w:pgMar w:top="851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E8657" w14:textId="77777777" w:rsidR="00A02634" w:rsidRDefault="00A02634">
      <w:r>
        <w:separator/>
      </w:r>
    </w:p>
  </w:endnote>
  <w:endnote w:type="continuationSeparator" w:id="0">
    <w:p w14:paraId="155BFCC1" w14:textId="77777777" w:rsidR="00A02634" w:rsidRDefault="00A02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FF0D" w14:textId="7ECB3C48" w:rsidR="00F02574" w:rsidRPr="00DB6E3A" w:rsidRDefault="00F02574" w:rsidP="00A47251">
    <w:pPr>
      <w:pStyle w:val="Footer"/>
      <w:jc w:val="center"/>
      <w:rPr>
        <w:rFonts w:ascii="Arial" w:hAnsi="Arial"/>
      </w:rPr>
    </w:pPr>
    <w:r w:rsidRPr="00DB6E3A">
      <w:rPr>
        <w:rStyle w:val="PageNumber"/>
        <w:rFonts w:ascii="Arial" w:hAnsi="Arial"/>
      </w:rPr>
      <w:t xml:space="preserve">- </w:t>
    </w:r>
    <w:r w:rsidRPr="00DB6E3A">
      <w:rPr>
        <w:rStyle w:val="PageNumber"/>
        <w:rFonts w:ascii="Arial" w:hAnsi="Arial"/>
      </w:rPr>
      <w:fldChar w:fldCharType="begin"/>
    </w:r>
    <w:r w:rsidRPr="00DB6E3A">
      <w:rPr>
        <w:rStyle w:val="PageNumber"/>
        <w:rFonts w:ascii="Arial" w:hAnsi="Arial"/>
      </w:rPr>
      <w:instrText xml:space="preserve"> PAGE </w:instrText>
    </w:r>
    <w:r w:rsidRPr="00DB6E3A">
      <w:rPr>
        <w:rStyle w:val="PageNumber"/>
        <w:rFonts w:ascii="Arial" w:hAnsi="Arial"/>
      </w:rPr>
      <w:fldChar w:fldCharType="separate"/>
    </w:r>
    <w:r w:rsidR="00381C34">
      <w:rPr>
        <w:rStyle w:val="PageNumber"/>
        <w:rFonts w:ascii="Arial" w:hAnsi="Arial"/>
        <w:noProof/>
      </w:rPr>
      <w:t>3</w:t>
    </w:r>
    <w:r w:rsidRPr="00DB6E3A">
      <w:rPr>
        <w:rStyle w:val="PageNumber"/>
        <w:rFonts w:ascii="Arial" w:hAnsi="Arial"/>
      </w:rPr>
      <w:fldChar w:fldCharType="end"/>
    </w:r>
    <w:r w:rsidRPr="00DB6E3A">
      <w:rPr>
        <w:rStyle w:val="PageNumber"/>
        <w:rFonts w:ascii="Arial" w:hAnsi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2D37" w14:textId="77777777" w:rsidR="00A02634" w:rsidRDefault="00A02634">
      <w:r>
        <w:separator/>
      </w:r>
    </w:p>
  </w:footnote>
  <w:footnote w:type="continuationSeparator" w:id="0">
    <w:p w14:paraId="75154CF4" w14:textId="77777777" w:rsidR="00A02634" w:rsidRDefault="00A02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E0D"/>
    <w:multiLevelType w:val="hybridMultilevel"/>
    <w:tmpl w:val="B6928A98"/>
    <w:lvl w:ilvl="0" w:tplc="C3C276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C4795"/>
    <w:multiLevelType w:val="hybridMultilevel"/>
    <w:tmpl w:val="B9686930"/>
    <w:lvl w:ilvl="0" w:tplc="FCA86410">
      <w:start w:val="5"/>
      <w:numFmt w:val="lowerRoman"/>
      <w:lvlText w:val="(%1)"/>
      <w:lvlJc w:val="left"/>
      <w:pPr>
        <w:ind w:left="1427" w:hanging="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71745"/>
    <w:multiLevelType w:val="hybridMultilevel"/>
    <w:tmpl w:val="CA5480F6"/>
    <w:lvl w:ilvl="0" w:tplc="D04452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7E64"/>
    <w:multiLevelType w:val="hybridMultilevel"/>
    <w:tmpl w:val="957E8842"/>
    <w:lvl w:ilvl="0" w:tplc="73EA5E06">
      <w:start w:val="1"/>
      <w:numFmt w:val="lowerLetter"/>
      <w:lvlText w:val="(%1)"/>
      <w:lvlJc w:val="left"/>
      <w:pPr>
        <w:ind w:left="1422" w:hanging="85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1625B2"/>
    <w:multiLevelType w:val="hybridMultilevel"/>
    <w:tmpl w:val="70981328"/>
    <w:lvl w:ilvl="0" w:tplc="12F23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E20FF"/>
    <w:multiLevelType w:val="multilevel"/>
    <w:tmpl w:val="E14E029A"/>
    <w:lvl w:ilvl="0">
      <w:start w:val="1"/>
      <w:numFmt w:val="lowerRoman"/>
      <w:lvlText w:val="(%1)"/>
      <w:lvlJc w:val="left"/>
      <w:pPr>
        <w:ind w:left="1427" w:hanging="8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427DFA"/>
    <w:multiLevelType w:val="hybridMultilevel"/>
    <w:tmpl w:val="50FEABBE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6B077BE"/>
    <w:multiLevelType w:val="hybridMultilevel"/>
    <w:tmpl w:val="67E42D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06197"/>
    <w:multiLevelType w:val="hybridMultilevel"/>
    <w:tmpl w:val="0F162CFC"/>
    <w:lvl w:ilvl="0" w:tplc="D6C00786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9E20A6B"/>
    <w:multiLevelType w:val="hybridMultilevel"/>
    <w:tmpl w:val="752A640E"/>
    <w:lvl w:ilvl="0" w:tplc="FF9209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91D5D"/>
    <w:multiLevelType w:val="hybridMultilevel"/>
    <w:tmpl w:val="C2A0E79C"/>
    <w:lvl w:ilvl="0" w:tplc="416A0F7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9056A"/>
    <w:multiLevelType w:val="hybridMultilevel"/>
    <w:tmpl w:val="7804D0E4"/>
    <w:lvl w:ilvl="0" w:tplc="8974976C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332005DF"/>
    <w:multiLevelType w:val="hybridMultilevel"/>
    <w:tmpl w:val="8D64C5FC"/>
    <w:lvl w:ilvl="0" w:tplc="D04452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64C04"/>
    <w:multiLevelType w:val="hybridMultilevel"/>
    <w:tmpl w:val="64581BEA"/>
    <w:lvl w:ilvl="0" w:tplc="8BC486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03B56"/>
    <w:multiLevelType w:val="hybridMultilevel"/>
    <w:tmpl w:val="E1C6E518"/>
    <w:lvl w:ilvl="0" w:tplc="554A643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5EE18B4"/>
    <w:multiLevelType w:val="hybridMultilevel"/>
    <w:tmpl w:val="6FE2CA1E"/>
    <w:lvl w:ilvl="0" w:tplc="DDD86B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6330B1E"/>
    <w:multiLevelType w:val="hybridMultilevel"/>
    <w:tmpl w:val="2E6ADECE"/>
    <w:lvl w:ilvl="0" w:tplc="10A83EA8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373A77EF"/>
    <w:multiLevelType w:val="hybridMultilevel"/>
    <w:tmpl w:val="7EA4EEAE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63A3E"/>
    <w:multiLevelType w:val="hybridMultilevel"/>
    <w:tmpl w:val="567AEBE0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ACD0F1F"/>
    <w:multiLevelType w:val="hybridMultilevel"/>
    <w:tmpl w:val="7D3A8910"/>
    <w:lvl w:ilvl="0" w:tplc="60EA6E58">
      <w:start w:val="1"/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CCC1FB0"/>
    <w:multiLevelType w:val="hybridMultilevel"/>
    <w:tmpl w:val="DDE4FA3A"/>
    <w:lvl w:ilvl="0" w:tplc="07DA8E48">
      <w:start w:val="2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3D6A49BB"/>
    <w:multiLevelType w:val="hybridMultilevel"/>
    <w:tmpl w:val="C1D6DF8C"/>
    <w:lvl w:ilvl="0" w:tplc="0C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3F317239"/>
    <w:multiLevelType w:val="hybridMultilevel"/>
    <w:tmpl w:val="E14E029A"/>
    <w:lvl w:ilvl="0" w:tplc="632CE87E">
      <w:start w:val="1"/>
      <w:numFmt w:val="lowerRoman"/>
      <w:lvlText w:val="(%1)"/>
      <w:lvlJc w:val="left"/>
      <w:pPr>
        <w:ind w:left="1427" w:hanging="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AA857E2"/>
    <w:multiLevelType w:val="hybridMultilevel"/>
    <w:tmpl w:val="7196174A"/>
    <w:lvl w:ilvl="0" w:tplc="0C090001">
      <w:start w:val="1"/>
      <w:numFmt w:val="bullet"/>
      <w:lvlText w:val=""/>
      <w:lvlJc w:val="left"/>
      <w:pPr>
        <w:tabs>
          <w:tab w:val="num" w:pos="1279"/>
        </w:tabs>
        <w:ind w:left="127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abstractNum w:abstractNumId="24" w15:restartNumberingAfterBreak="0">
    <w:nsid w:val="4C3B2965"/>
    <w:multiLevelType w:val="hybridMultilevel"/>
    <w:tmpl w:val="83EEBEB0"/>
    <w:lvl w:ilvl="0" w:tplc="9738B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74812"/>
    <w:multiLevelType w:val="hybridMultilevel"/>
    <w:tmpl w:val="A42EF148"/>
    <w:lvl w:ilvl="0" w:tplc="C3ECB14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FC91392"/>
    <w:multiLevelType w:val="hybridMultilevel"/>
    <w:tmpl w:val="058AE2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D715C4"/>
    <w:multiLevelType w:val="hybridMultilevel"/>
    <w:tmpl w:val="5770C9DE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4DA6452"/>
    <w:multiLevelType w:val="hybridMultilevel"/>
    <w:tmpl w:val="E24C2B70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51D7417"/>
    <w:multiLevelType w:val="hybridMultilevel"/>
    <w:tmpl w:val="BBCC11F0"/>
    <w:lvl w:ilvl="0" w:tplc="0B644530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56" w:hanging="360"/>
      </w:pPr>
    </w:lvl>
    <w:lvl w:ilvl="2" w:tplc="0C09001B" w:tentative="1">
      <w:start w:val="1"/>
      <w:numFmt w:val="lowerRoman"/>
      <w:lvlText w:val="%3."/>
      <w:lvlJc w:val="right"/>
      <w:pPr>
        <w:ind w:left="3076" w:hanging="180"/>
      </w:pPr>
    </w:lvl>
    <w:lvl w:ilvl="3" w:tplc="0C09000F" w:tentative="1">
      <w:start w:val="1"/>
      <w:numFmt w:val="decimal"/>
      <w:lvlText w:val="%4."/>
      <w:lvlJc w:val="left"/>
      <w:pPr>
        <w:ind w:left="3796" w:hanging="360"/>
      </w:pPr>
    </w:lvl>
    <w:lvl w:ilvl="4" w:tplc="0C090019" w:tentative="1">
      <w:start w:val="1"/>
      <w:numFmt w:val="lowerLetter"/>
      <w:lvlText w:val="%5."/>
      <w:lvlJc w:val="left"/>
      <w:pPr>
        <w:ind w:left="4516" w:hanging="360"/>
      </w:pPr>
    </w:lvl>
    <w:lvl w:ilvl="5" w:tplc="0C09001B" w:tentative="1">
      <w:start w:val="1"/>
      <w:numFmt w:val="lowerRoman"/>
      <w:lvlText w:val="%6."/>
      <w:lvlJc w:val="right"/>
      <w:pPr>
        <w:ind w:left="5236" w:hanging="180"/>
      </w:pPr>
    </w:lvl>
    <w:lvl w:ilvl="6" w:tplc="0C09000F" w:tentative="1">
      <w:start w:val="1"/>
      <w:numFmt w:val="decimal"/>
      <w:lvlText w:val="%7."/>
      <w:lvlJc w:val="left"/>
      <w:pPr>
        <w:ind w:left="5956" w:hanging="360"/>
      </w:pPr>
    </w:lvl>
    <w:lvl w:ilvl="7" w:tplc="0C090019" w:tentative="1">
      <w:start w:val="1"/>
      <w:numFmt w:val="lowerLetter"/>
      <w:lvlText w:val="%8."/>
      <w:lvlJc w:val="left"/>
      <w:pPr>
        <w:ind w:left="6676" w:hanging="360"/>
      </w:pPr>
    </w:lvl>
    <w:lvl w:ilvl="8" w:tplc="0C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0" w15:restartNumberingAfterBreak="0">
    <w:nsid w:val="58C3027B"/>
    <w:multiLevelType w:val="hybridMultilevel"/>
    <w:tmpl w:val="B5540B1E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A610F40"/>
    <w:multiLevelType w:val="hybridMultilevel"/>
    <w:tmpl w:val="006ECC4E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BC602D4"/>
    <w:multiLevelType w:val="hybridMultilevel"/>
    <w:tmpl w:val="C8C4C39C"/>
    <w:lvl w:ilvl="0" w:tplc="2D3226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D111E9A"/>
    <w:multiLevelType w:val="hybridMultilevel"/>
    <w:tmpl w:val="4A32E2BE"/>
    <w:lvl w:ilvl="0" w:tplc="D04452F8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60DA68A6"/>
    <w:multiLevelType w:val="hybridMultilevel"/>
    <w:tmpl w:val="63981C08"/>
    <w:lvl w:ilvl="0" w:tplc="502646B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2FE6DDD"/>
    <w:multiLevelType w:val="hybridMultilevel"/>
    <w:tmpl w:val="33D6EA5E"/>
    <w:lvl w:ilvl="0" w:tplc="37A8BB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12365D"/>
    <w:multiLevelType w:val="hybridMultilevel"/>
    <w:tmpl w:val="E14E029A"/>
    <w:lvl w:ilvl="0" w:tplc="632CE87E">
      <w:start w:val="1"/>
      <w:numFmt w:val="lowerRoman"/>
      <w:lvlText w:val="(%1)"/>
      <w:lvlJc w:val="left"/>
      <w:pPr>
        <w:ind w:left="1427" w:hanging="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9E82E79"/>
    <w:multiLevelType w:val="hybridMultilevel"/>
    <w:tmpl w:val="0978BD2C"/>
    <w:lvl w:ilvl="0" w:tplc="F7B0C4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1B1DA7"/>
    <w:multiLevelType w:val="hybridMultilevel"/>
    <w:tmpl w:val="A74A2E22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6DA812C5"/>
    <w:multiLevelType w:val="hybridMultilevel"/>
    <w:tmpl w:val="629C8C7E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E26667A"/>
    <w:multiLevelType w:val="hybridMultilevel"/>
    <w:tmpl w:val="96560DF8"/>
    <w:lvl w:ilvl="0" w:tplc="49BE501C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1" w15:restartNumberingAfterBreak="0">
    <w:nsid w:val="6E840DE9"/>
    <w:multiLevelType w:val="hybridMultilevel"/>
    <w:tmpl w:val="C576B80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4BC349C"/>
    <w:multiLevelType w:val="hybridMultilevel"/>
    <w:tmpl w:val="CA5480F6"/>
    <w:lvl w:ilvl="0" w:tplc="D04452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876FEA"/>
    <w:multiLevelType w:val="hybridMultilevel"/>
    <w:tmpl w:val="94700A94"/>
    <w:lvl w:ilvl="0" w:tplc="E8CA295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B734493"/>
    <w:multiLevelType w:val="hybridMultilevel"/>
    <w:tmpl w:val="14846782"/>
    <w:lvl w:ilvl="0" w:tplc="D5AA6B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834C58"/>
    <w:multiLevelType w:val="hybridMultilevel"/>
    <w:tmpl w:val="52945884"/>
    <w:lvl w:ilvl="0" w:tplc="99C25690">
      <w:start w:val="1"/>
      <w:numFmt w:val="lowerLetter"/>
      <w:lvlText w:val="(%1)"/>
      <w:lvlJc w:val="left"/>
      <w:pPr>
        <w:ind w:left="26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48" w:hanging="360"/>
      </w:pPr>
    </w:lvl>
    <w:lvl w:ilvl="2" w:tplc="0C09001B" w:tentative="1">
      <w:start w:val="1"/>
      <w:numFmt w:val="lowerRoman"/>
      <w:lvlText w:val="%3."/>
      <w:lvlJc w:val="right"/>
      <w:pPr>
        <w:ind w:left="4068" w:hanging="180"/>
      </w:pPr>
    </w:lvl>
    <w:lvl w:ilvl="3" w:tplc="0C09000F" w:tentative="1">
      <w:start w:val="1"/>
      <w:numFmt w:val="decimal"/>
      <w:lvlText w:val="%4."/>
      <w:lvlJc w:val="left"/>
      <w:pPr>
        <w:ind w:left="4788" w:hanging="360"/>
      </w:pPr>
    </w:lvl>
    <w:lvl w:ilvl="4" w:tplc="0C090019" w:tentative="1">
      <w:start w:val="1"/>
      <w:numFmt w:val="lowerLetter"/>
      <w:lvlText w:val="%5."/>
      <w:lvlJc w:val="left"/>
      <w:pPr>
        <w:ind w:left="5508" w:hanging="360"/>
      </w:pPr>
    </w:lvl>
    <w:lvl w:ilvl="5" w:tplc="0C09001B" w:tentative="1">
      <w:start w:val="1"/>
      <w:numFmt w:val="lowerRoman"/>
      <w:lvlText w:val="%6."/>
      <w:lvlJc w:val="right"/>
      <w:pPr>
        <w:ind w:left="6228" w:hanging="180"/>
      </w:pPr>
    </w:lvl>
    <w:lvl w:ilvl="6" w:tplc="0C09000F" w:tentative="1">
      <w:start w:val="1"/>
      <w:numFmt w:val="decimal"/>
      <w:lvlText w:val="%7."/>
      <w:lvlJc w:val="left"/>
      <w:pPr>
        <w:ind w:left="6948" w:hanging="360"/>
      </w:pPr>
    </w:lvl>
    <w:lvl w:ilvl="7" w:tplc="0C090019" w:tentative="1">
      <w:start w:val="1"/>
      <w:numFmt w:val="lowerLetter"/>
      <w:lvlText w:val="%8."/>
      <w:lvlJc w:val="left"/>
      <w:pPr>
        <w:ind w:left="7668" w:hanging="360"/>
      </w:pPr>
    </w:lvl>
    <w:lvl w:ilvl="8" w:tplc="0C0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23"/>
  </w:num>
  <w:num w:numId="2">
    <w:abstractNumId w:val="10"/>
  </w:num>
  <w:num w:numId="3">
    <w:abstractNumId w:val="45"/>
  </w:num>
  <w:num w:numId="4">
    <w:abstractNumId w:val="15"/>
  </w:num>
  <w:num w:numId="5">
    <w:abstractNumId w:val="32"/>
  </w:num>
  <w:num w:numId="6">
    <w:abstractNumId w:val="0"/>
  </w:num>
  <w:num w:numId="7">
    <w:abstractNumId w:val="37"/>
  </w:num>
  <w:num w:numId="8">
    <w:abstractNumId w:val="26"/>
  </w:num>
  <w:num w:numId="9">
    <w:abstractNumId w:val="7"/>
  </w:num>
  <w:num w:numId="10">
    <w:abstractNumId w:val="16"/>
  </w:num>
  <w:num w:numId="11">
    <w:abstractNumId w:val="19"/>
  </w:num>
  <w:num w:numId="12">
    <w:abstractNumId w:val="22"/>
  </w:num>
  <w:num w:numId="13">
    <w:abstractNumId w:val="36"/>
  </w:num>
  <w:num w:numId="14">
    <w:abstractNumId w:val="5"/>
  </w:num>
  <w:num w:numId="15">
    <w:abstractNumId w:val="1"/>
  </w:num>
  <w:num w:numId="16">
    <w:abstractNumId w:val="3"/>
  </w:num>
  <w:num w:numId="17">
    <w:abstractNumId w:val="11"/>
  </w:num>
  <w:num w:numId="18">
    <w:abstractNumId w:val="8"/>
  </w:num>
  <w:num w:numId="19">
    <w:abstractNumId w:val="40"/>
  </w:num>
  <w:num w:numId="20">
    <w:abstractNumId w:val="20"/>
  </w:num>
  <w:num w:numId="21">
    <w:abstractNumId w:val="25"/>
  </w:num>
  <w:num w:numId="22">
    <w:abstractNumId w:val="14"/>
  </w:num>
  <w:num w:numId="23">
    <w:abstractNumId w:val="29"/>
  </w:num>
  <w:num w:numId="24">
    <w:abstractNumId w:val="43"/>
  </w:num>
  <w:num w:numId="25">
    <w:abstractNumId w:val="34"/>
  </w:num>
  <w:num w:numId="26">
    <w:abstractNumId w:val="17"/>
  </w:num>
  <w:num w:numId="27">
    <w:abstractNumId w:val="41"/>
  </w:num>
  <w:num w:numId="28">
    <w:abstractNumId w:val="21"/>
  </w:num>
  <w:num w:numId="29">
    <w:abstractNumId w:val="27"/>
  </w:num>
  <w:num w:numId="30">
    <w:abstractNumId w:val="39"/>
  </w:num>
  <w:num w:numId="31">
    <w:abstractNumId w:val="6"/>
  </w:num>
  <w:num w:numId="32">
    <w:abstractNumId w:val="31"/>
  </w:num>
  <w:num w:numId="33">
    <w:abstractNumId w:val="30"/>
  </w:num>
  <w:num w:numId="34">
    <w:abstractNumId w:val="38"/>
  </w:num>
  <w:num w:numId="35">
    <w:abstractNumId w:val="28"/>
  </w:num>
  <w:num w:numId="36">
    <w:abstractNumId w:val="18"/>
  </w:num>
  <w:num w:numId="37">
    <w:abstractNumId w:val="33"/>
  </w:num>
  <w:num w:numId="38">
    <w:abstractNumId w:val="12"/>
  </w:num>
  <w:num w:numId="39">
    <w:abstractNumId w:val="42"/>
  </w:num>
  <w:num w:numId="40">
    <w:abstractNumId w:val="2"/>
  </w:num>
  <w:num w:numId="41">
    <w:abstractNumId w:val="13"/>
  </w:num>
  <w:num w:numId="42">
    <w:abstractNumId w:val="44"/>
  </w:num>
  <w:num w:numId="43">
    <w:abstractNumId w:val="24"/>
  </w:num>
  <w:num w:numId="44">
    <w:abstractNumId w:val="9"/>
  </w:num>
  <w:num w:numId="45">
    <w:abstractNumId w:val="3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675"/>
    <w:rsid w:val="00000F9E"/>
    <w:rsid w:val="00001589"/>
    <w:rsid w:val="00004A21"/>
    <w:rsid w:val="00004F4A"/>
    <w:rsid w:val="000064D2"/>
    <w:rsid w:val="000065AE"/>
    <w:rsid w:val="00006AC8"/>
    <w:rsid w:val="00006F78"/>
    <w:rsid w:val="0000728F"/>
    <w:rsid w:val="00010F27"/>
    <w:rsid w:val="00012C58"/>
    <w:rsid w:val="00014D86"/>
    <w:rsid w:val="0001673F"/>
    <w:rsid w:val="000176F5"/>
    <w:rsid w:val="000179A1"/>
    <w:rsid w:val="00020509"/>
    <w:rsid w:val="000205CE"/>
    <w:rsid w:val="00020921"/>
    <w:rsid w:val="0002462F"/>
    <w:rsid w:val="000252AA"/>
    <w:rsid w:val="000258CF"/>
    <w:rsid w:val="000270A6"/>
    <w:rsid w:val="00030556"/>
    <w:rsid w:val="000349B0"/>
    <w:rsid w:val="00036325"/>
    <w:rsid w:val="00036B7E"/>
    <w:rsid w:val="00040A13"/>
    <w:rsid w:val="0004201B"/>
    <w:rsid w:val="00043F4D"/>
    <w:rsid w:val="0004598D"/>
    <w:rsid w:val="000471E8"/>
    <w:rsid w:val="00051FD9"/>
    <w:rsid w:val="00054567"/>
    <w:rsid w:val="00054C42"/>
    <w:rsid w:val="00056D0C"/>
    <w:rsid w:val="00057EC4"/>
    <w:rsid w:val="000612A4"/>
    <w:rsid w:val="000617CD"/>
    <w:rsid w:val="00062536"/>
    <w:rsid w:val="00063CC5"/>
    <w:rsid w:val="00064ACC"/>
    <w:rsid w:val="00065C86"/>
    <w:rsid w:val="00070A51"/>
    <w:rsid w:val="000728DD"/>
    <w:rsid w:val="00075088"/>
    <w:rsid w:val="00080475"/>
    <w:rsid w:val="000805E6"/>
    <w:rsid w:val="00080F93"/>
    <w:rsid w:val="000811ED"/>
    <w:rsid w:val="000822BD"/>
    <w:rsid w:val="00084742"/>
    <w:rsid w:val="00085E90"/>
    <w:rsid w:val="00086D8E"/>
    <w:rsid w:val="0008782F"/>
    <w:rsid w:val="00087BD0"/>
    <w:rsid w:val="0009018A"/>
    <w:rsid w:val="00091D14"/>
    <w:rsid w:val="00092CB3"/>
    <w:rsid w:val="000941E5"/>
    <w:rsid w:val="00094AD9"/>
    <w:rsid w:val="0009551B"/>
    <w:rsid w:val="000A314A"/>
    <w:rsid w:val="000A3DEA"/>
    <w:rsid w:val="000A46F2"/>
    <w:rsid w:val="000A5186"/>
    <w:rsid w:val="000A59C9"/>
    <w:rsid w:val="000A60EA"/>
    <w:rsid w:val="000A6148"/>
    <w:rsid w:val="000B2F4A"/>
    <w:rsid w:val="000B475E"/>
    <w:rsid w:val="000B6F67"/>
    <w:rsid w:val="000C5358"/>
    <w:rsid w:val="000C617F"/>
    <w:rsid w:val="000C6DBA"/>
    <w:rsid w:val="000D03F9"/>
    <w:rsid w:val="000D0F0C"/>
    <w:rsid w:val="000D65E3"/>
    <w:rsid w:val="000E1945"/>
    <w:rsid w:val="000E3037"/>
    <w:rsid w:val="000E47EB"/>
    <w:rsid w:val="000E6EC3"/>
    <w:rsid w:val="000E769F"/>
    <w:rsid w:val="000F010A"/>
    <w:rsid w:val="000F0E08"/>
    <w:rsid w:val="000F2FFE"/>
    <w:rsid w:val="000F4797"/>
    <w:rsid w:val="000F530E"/>
    <w:rsid w:val="000F679F"/>
    <w:rsid w:val="000F7C5E"/>
    <w:rsid w:val="0010128D"/>
    <w:rsid w:val="00101788"/>
    <w:rsid w:val="001027DD"/>
    <w:rsid w:val="001039A6"/>
    <w:rsid w:val="00103B7F"/>
    <w:rsid w:val="00104DB4"/>
    <w:rsid w:val="00107FE6"/>
    <w:rsid w:val="001115C2"/>
    <w:rsid w:val="00111BE5"/>
    <w:rsid w:val="00112413"/>
    <w:rsid w:val="00114B20"/>
    <w:rsid w:val="001202A2"/>
    <w:rsid w:val="00120764"/>
    <w:rsid w:val="00121558"/>
    <w:rsid w:val="0012225C"/>
    <w:rsid w:val="00124FB5"/>
    <w:rsid w:val="001366B8"/>
    <w:rsid w:val="001368C1"/>
    <w:rsid w:val="00137928"/>
    <w:rsid w:val="00141836"/>
    <w:rsid w:val="00141B14"/>
    <w:rsid w:val="00142235"/>
    <w:rsid w:val="001446E9"/>
    <w:rsid w:val="001449EE"/>
    <w:rsid w:val="0014709F"/>
    <w:rsid w:val="00147B6F"/>
    <w:rsid w:val="00153AC9"/>
    <w:rsid w:val="00153B8B"/>
    <w:rsid w:val="0016184D"/>
    <w:rsid w:val="00162E47"/>
    <w:rsid w:val="001672EC"/>
    <w:rsid w:val="0017097A"/>
    <w:rsid w:val="001749D4"/>
    <w:rsid w:val="00174A46"/>
    <w:rsid w:val="0017503B"/>
    <w:rsid w:val="00175149"/>
    <w:rsid w:val="001773A3"/>
    <w:rsid w:val="00177508"/>
    <w:rsid w:val="001778A8"/>
    <w:rsid w:val="001802DA"/>
    <w:rsid w:val="00181DC2"/>
    <w:rsid w:val="001839C0"/>
    <w:rsid w:val="00183AA8"/>
    <w:rsid w:val="00186831"/>
    <w:rsid w:val="00186D1E"/>
    <w:rsid w:val="00186DCF"/>
    <w:rsid w:val="00187784"/>
    <w:rsid w:val="001915E9"/>
    <w:rsid w:val="00191904"/>
    <w:rsid w:val="00193F27"/>
    <w:rsid w:val="00194515"/>
    <w:rsid w:val="001951C0"/>
    <w:rsid w:val="001A25AA"/>
    <w:rsid w:val="001A54A8"/>
    <w:rsid w:val="001A6E23"/>
    <w:rsid w:val="001A6E84"/>
    <w:rsid w:val="001B028D"/>
    <w:rsid w:val="001B26D8"/>
    <w:rsid w:val="001B39FA"/>
    <w:rsid w:val="001B3B14"/>
    <w:rsid w:val="001B5D27"/>
    <w:rsid w:val="001B6DC7"/>
    <w:rsid w:val="001B7076"/>
    <w:rsid w:val="001C1CF6"/>
    <w:rsid w:val="001C1D8E"/>
    <w:rsid w:val="001C56C3"/>
    <w:rsid w:val="001C7335"/>
    <w:rsid w:val="001D094D"/>
    <w:rsid w:val="001D3219"/>
    <w:rsid w:val="001D45BA"/>
    <w:rsid w:val="001E0E4B"/>
    <w:rsid w:val="001E295A"/>
    <w:rsid w:val="001E34A9"/>
    <w:rsid w:val="001E3B5A"/>
    <w:rsid w:val="001E5D5D"/>
    <w:rsid w:val="001E69E6"/>
    <w:rsid w:val="001E7764"/>
    <w:rsid w:val="001F03E8"/>
    <w:rsid w:val="001F1173"/>
    <w:rsid w:val="001F1894"/>
    <w:rsid w:val="001F2D94"/>
    <w:rsid w:val="001F2EB3"/>
    <w:rsid w:val="001F52A5"/>
    <w:rsid w:val="00205179"/>
    <w:rsid w:val="00211CA9"/>
    <w:rsid w:val="00211D77"/>
    <w:rsid w:val="00211F4F"/>
    <w:rsid w:val="00212A3C"/>
    <w:rsid w:val="00212E0C"/>
    <w:rsid w:val="00216D55"/>
    <w:rsid w:val="00217118"/>
    <w:rsid w:val="00217A99"/>
    <w:rsid w:val="00220414"/>
    <w:rsid w:val="0022293F"/>
    <w:rsid w:val="00223B96"/>
    <w:rsid w:val="00227598"/>
    <w:rsid w:val="00227810"/>
    <w:rsid w:val="00230D3B"/>
    <w:rsid w:val="00231C36"/>
    <w:rsid w:val="002327EE"/>
    <w:rsid w:val="00235323"/>
    <w:rsid w:val="0023716A"/>
    <w:rsid w:val="00240A11"/>
    <w:rsid w:val="00244B2A"/>
    <w:rsid w:val="00247AEF"/>
    <w:rsid w:val="00247EE4"/>
    <w:rsid w:val="00250952"/>
    <w:rsid w:val="00251B3D"/>
    <w:rsid w:val="0025338B"/>
    <w:rsid w:val="00254E4C"/>
    <w:rsid w:val="00262889"/>
    <w:rsid w:val="0026338E"/>
    <w:rsid w:val="00263424"/>
    <w:rsid w:val="0026515E"/>
    <w:rsid w:val="0026551A"/>
    <w:rsid w:val="00265AA3"/>
    <w:rsid w:val="00266414"/>
    <w:rsid w:val="00270337"/>
    <w:rsid w:val="002717DD"/>
    <w:rsid w:val="00271D39"/>
    <w:rsid w:val="0027553C"/>
    <w:rsid w:val="00277224"/>
    <w:rsid w:val="002803B7"/>
    <w:rsid w:val="00281B04"/>
    <w:rsid w:val="002826C8"/>
    <w:rsid w:val="00286226"/>
    <w:rsid w:val="002876EB"/>
    <w:rsid w:val="00290211"/>
    <w:rsid w:val="00290E77"/>
    <w:rsid w:val="00291CB9"/>
    <w:rsid w:val="00292A33"/>
    <w:rsid w:val="002A1607"/>
    <w:rsid w:val="002A2F26"/>
    <w:rsid w:val="002A3659"/>
    <w:rsid w:val="002A3834"/>
    <w:rsid w:val="002B143B"/>
    <w:rsid w:val="002B4003"/>
    <w:rsid w:val="002B4F46"/>
    <w:rsid w:val="002B5B3C"/>
    <w:rsid w:val="002B7BB7"/>
    <w:rsid w:val="002C14BF"/>
    <w:rsid w:val="002C3BBB"/>
    <w:rsid w:val="002C4520"/>
    <w:rsid w:val="002C5814"/>
    <w:rsid w:val="002C5C1F"/>
    <w:rsid w:val="002C6C4E"/>
    <w:rsid w:val="002D0D1A"/>
    <w:rsid w:val="002D1A5F"/>
    <w:rsid w:val="002D1E37"/>
    <w:rsid w:val="002D5C37"/>
    <w:rsid w:val="002D5E6F"/>
    <w:rsid w:val="002D6FB4"/>
    <w:rsid w:val="002D7791"/>
    <w:rsid w:val="002E0639"/>
    <w:rsid w:val="002E1A2B"/>
    <w:rsid w:val="002E3EF1"/>
    <w:rsid w:val="002E5C93"/>
    <w:rsid w:val="002E6CA6"/>
    <w:rsid w:val="002E7554"/>
    <w:rsid w:val="002F336E"/>
    <w:rsid w:val="00303C1B"/>
    <w:rsid w:val="003077CF"/>
    <w:rsid w:val="00307B4F"/>
    <w:rsid w:val="0031310C"/>
    <w:rsid w:val="003140BB"/>
    <w:rsid w:val="00314DF1"/>
    <w:rsid w:val="00314E7F"/>
    <w:rsid w:val="003159B4"/>
    <w:rsid w:val="003160E0"/>
    <w:rsid w:val="003161DD"/>
    <w:rsid w:val="00316C5E"/>
    <w:rsid w:val="00316CDD"/>
    <w:rsid w:val="00317B72"/>
    <w:rsid w:val="00323E97"/>
    <w:rsid w:val="00326513"/>
    <w:rsid w:val="003306E7"/>
    <w:rsid w:val="00330DCF"/>
    <w:rsid w:val="00330E6F"/>
    <w:rsid w:val="0033328F"/>
    <w:rsid w:val="00333E86"/>
    <w:rsid w:val="00336D6D"/>
    <w:rsid w:val="00336DD2"/>
    <w:rsid w:val="0034186B"/>
    <w:rsid w:val="0034514B"/>
    <w:rsid w:val="0034680C"/>
    <w:rsid w:val="003507CF"/>
    <w:rsid w:val="00355023"/>
    <w:rsid w:val="00357611"/>
    <w:rsid w:val="00361414"/>
    <w:rsid w:val="00362961"/>
    <w:rsid w:val="00364C47"/>
    <w:rsid w:val="00364DF5"/>
    <w:rsid w:val="00365AF7"/>
    <w:rsid w:val="00366B5D"/>
    <w:rsid w:val="003710BE"/>
    <w:rsid w:val="003720BE"/>
    <w:rsid w:val="0037285F"/>
    <w:rsid w:val="00374783"/>
    <w:rsid w:val="00380132"/>
    <w:rsid w:val="00380C62"/>
    <w:rsid w:val="00380E7A"/>
    <w:rsid w:val="00381C34"/>
    <w:rsid w:val="00381DA8"/>
    <w:rsid w:val="0038303B"/>
    <w:rsid w:val="00384D1A"/>
    <w:rsid w:val="0038524B"/>
    <w:rsid w:val="00387BBD"/>
    <w:rsid w:val="00390844"/>
    <w:rsid w:val="00394ED4"/>
    <w:rsid w:val="00396900"/>
    <w:rsid w:val="00396CE6"/>
    <w:rsid w:val="003A09DA"/>
    <w:rsid w:val="003A0BB0"/>
    <w:rsid w:val="003A1482"/>
    <w:rsid w:val="003A3E42"/>
    <w:rsid w:val="003A62E4"/>
    <w:rsid w:val="003B0230"/>
    <w:rsid w:val="003B08F9"/>
    <w:rsid w:val="003B18CC"/>
    <w:rsid w:val="003B2D77"/>
    <w:rsid w:val="003B4984"/>
    <w:rsid w:val="003B6583"/>
    <w:rsid w:val="003C134D"/>
    <w:rsid w:val="003C28EA"/>
    <w:rsid w:val="003C3C37"/>
    <w:rsid w:val="003C528C"/>
    <w:rsid w:val="003C52B5"/>
    <w:rsid w:val="003C56F1"/>
    <w:rsid w:val="003C661E"/>
    <w:rsid w:val="003C6979"/>
    <w:rsid w:val="003C74B6"/>
    <w:rsid w:val="003D271C"/>
    <w:rsid w:val="003D53D9"/>
    <w:rsid w:val="003D5665"/>
    <w:rsid w:val="003D5FD6"/>
    <w:rsid w:val="003D7756"/>
    <w:rsid w:val="003E15E2"/>
    <w:rsid w:val="003E1938"/>
    <w:rsid w:val="003E7C34"/>
    <w:rsid w:val="003E7F34"/>
    <w:rsid w:val="003E7FE7"/>
    <w:rsid w:val="003F0050"/>
    <w:rsid w:val="003F223E"/>
    <w:rsid w:val="003F46C0"/>
    <w:rsid w:val="003F4B8F"/>
    <w:rsid w:val="003F5167"/>
    <w:rsid w:val="003F5728"/>
    <w:rsid w:val="00400B72"/>
    <w:rsid w:val="00400DB1"/>
    <w:rsid w:val="00401235"/>
    <w:rsid w:val="00401901"/>
    <w:rsid w:val="00401F65"/>
    <w:rsid w:val="0040230C"/>
    <w:rsid w:val="00404974"/>
    <w:rsid w:val="00410208"/>
    <w:rsid w:val="00411637"/>
    <w:rsid w:val="0041466D"/>
    <w:rsid w:val="00415E8E"/>
    <w:rsid w:val="00416DDC"/>
    <w:rsid w:val="004200F2"/>
    <w:rsid w:val="00424EF4"/>
    <w:rsid w:val="00424FD8"/>
    <w:rsid w:val="0042542A"/>
    <w:rsid w:val="00426056"/>
    <w:rsid w:val="00427594"/>
    <w:rsid w:val="00427759"/>
    <w:rsid w:val="00432ED8"/>
    <w:rsid w:val="004361BA"/>
    <w:rsid w:val="004402F3"/>
    <w:rsid w:val="00442D33"/>
    <w:rsid w:val="00442F97"/>
    <w:rsid w:val="00443B7A"/>
    <w:rsid w:val="00443CC6"/>
    <w:rsid w:val="004440DD"/>
    <w:rsid w:val="00447E1B"/>
    <w:rsid w:val="00450896"/>
    <w:rsid w:val="004540BC"/>
    <w:rsid w:val="004544A6"/>
    <w:rsid w:val="004547EE"/>
    <w:rsid w:val="00457B53"/>
    <w:rsid w:val="0046055C"/>
    <w:rsid w:val="004615B4"/>
    <w:rsid w:val="004617FB"/>
    <w:rsid w:val="0046286E"/>
    <w:rsid w:val="004677AD"/>
    <w:rsid w:val="00472B2E"/>
    <w:rsid w:val="004734D9"/>
    <w:rsid w:val="00473BDA"/>
    <w:rsid w:val="00474091"/>
    <w:rsid w:val="0047411B"/>
    <w:rsid w:val="004757CB"/>
    <w:rsid w:val="004774A1"/>
    <w:rsid w:val="00480BEE"/>
    <w:rsid w:val="00481660"/>
    <w:rsid w:val="00481B86"/>
    <w:rsid w:val="004832BC"/>
    <w:rsid w:val="004858A0"/>
    <w:rsid w:val="00486BC4"/>
    <w:rsid w:val="00490D8A"/>
    <w:rsid w:val="00491EFE"/>
    <w:rsid w:val="0049434B"/>
    <w:rsid w:val="00497DD0"/>
    <w:rsid w:val="004A2F3E"/>
    <w:rsid w:val="004A4A77"/>
    <w:rsid w:val="004A5906"/>
    <w:rsid w:val="004A7D82"/>
    <w:rsid w:val="004B02E7"/>
    <w:rsid w:val="004B168A"/>
    <w:rsid w:val="004B3E39"/>
    <w:rsid w:val="004B5046"/>
    <w:rsid w:val="004B5A0A"/>
    <w:rsid w:val="004B5DF7"/>
    <w:rsid w:val="004B6A4E"/>
    <w:rsid w:val="004C062B"/>
    <w:rsid w:val="004C090F"/>
    <w:rsid w:val="004C1CEE"/>
    <w:rsid w:val="004C2DC4"/>
    <w:rsid w:val="004C3039"/>
    <w:rsid w:val="004D06F4"/>
    <w:rsid w:val="004D2EF8"/>
    <w:rsid w:val="004D3646"/>
    <w:rsid w:val="004D447D"/>
    <w:rsid w:val="004D5557"/>
    <w:rsid w:val="004D77F8"/>
    <w:rsid w:val="004E4E5F"/>
    <w:rsid w:val="004E6328"/>
    <w:rsid w:val="004F07C2"/>
    <w:rsid w:val="004F2F46"/>
    <w:rsid w:val="004F392B"/>
    <w:rsid w:val="004F412D"/>
    <w:rsid w:val="004F669E"/>
    <w:rsid w:val="004F7A96"/>
    <w:rsid w:val="00502454"/>
    <w:rsid w:val="005076E1"/>
    <w:rsid w:val="00510C41"/>
    <w:rsid w:val="00511A7C"/>
    <w:rsid w:val="00511A8E"/>
    <w:rsid w:val="0051390B"/>
    <w:rsid w:val="00516E63"/>
    <w:rsid w:val="0051789C"/>
    <w:rsid w:val="0052121B"/>
    <w:rsid w:val="0052172E"/>
    <w:rsid w:val="00523B6D"/>
    <w:rsid w:val="00524E69"/>
    <w:rsid w:val="005251E8"/>
    <w:rsid w:val="005264AA"/>
    <w:rsid w:val="00526F19"/>
    <w:rsid w:val="00530B6B"/>
    <w:rsid w:val="005365E9"/>
    <w:rsid w:val="005373B1"/>
    <w:rsid w:val="00537522"/>
    <w:rsid w:val="00542B36"/>
    <w:rsid w:val="00546BBD"/>
    <w:rsid w:val="005473A0"/>
    <w:rsid w:val="00550C4D"/>
    <w:rsid w:val="0055388B"/>
    <w:rsid w:val="00553EE4"/>
    <w:rsid w:val="00567F80"/>
    <w:rsid w:val="005719F1"/>
    <w:rsid w:val="00571E52"/>
    <w:rsid w:val="00572001"/>
    <w:rsid w:val="0057423E"/>
    <w:rsid w:val="00574AEF"/>
    <w:rsid w:val="00574DC5"/>
    <w:rsid w:val="00575236"/>
    <w:rsid w:val="005823E9"/>
    <w:rsid w:val="00582BA2"/>
    <w:rsid w:val="00582EF6"/>
    <w:rsid w:val="005830BD"/>
    <w:rsid w:val="00584E6D"/>
    <w:rsid w:val="00591277"/>
    <w:rsid w:val="005922C5"/>
    <w:rsid w:val="00592F89"/>
    <w:rsid w:val="00596E4C"/>
    <w:rsid w:val="00597F9E"/>
    <w:rsid w:val="005A0073"/>
    <w:rsid w:val="005A2085"/>
    <w:rsid w:val="005A367E"/>
    <w:rsid w:val="005A3CDB"/>
    <w:rsid w:val="005A521A"/>
    <w:rsid w:val="005A5B8D"/>
    <w:rsid w:val="005B168D"/>
    <w:rsid w:val="005B2441"/>
    <w:rsid w:val="005B32C8"/>
    <w:rsid w:val="005B591A"/>
    <w:rsid w:val="005B5FEC"/>
    <w:rsid w:val="005B67B4"/>
    <w:rsid w:val="005B6AB5"/>
    <w:rsid w:val="005B6EC4"/>
    <w:rsid w:val="005C206F"/>
    <w:rsid w:val="005C27B5"/>
    <w:rsid w:val="005C2CF7"/>
    <w:rsid w:val="005C3399"/>
    <w:rsid w:val="005C39D9"/>
    <w:rsid w:val="005C6A70"/>
    <w:rsid w:val="005C6C58"/>
    <w:rsid w:val="005D3A7C"/>
    <w:rsid w:val="005D4A05"/>
    <w:rsid w:val="005E0F82"/>
    <w:rsid w:val="005E16F4"/>
    <w:rsid w:val="005E455A"/>
    <w:rsid w:val="005E4DFC"/>
    <w:rsid w:val="005E5891"/>
    <w:rsid w:val="005E5AA9"/>
    <w:rsid w:val="005E6B91"/>
    <w:rsid w:val="005E7767"/>
    <w:rsid w:val="005F02D0"/>
    <w:rsid w:val="005F0903"/>
    <w:rsid w:val="005F097A"/>
    <w:rsid w:val="005F3D06"/>
    <w:rsid w:val="005F537A"/>
    <w:rsid w:val="005F6EEC"/>
    <w:rsid w:val="006000A3"/>
    <w:rsid w:val="00600DDB"/>
    <w:rsid w:val="00602792"/>
    <w:rsid w:val="006038A8"/>
    <w:rsid w:val="0060415B"/>
    <w:rsid w:val="0061086A"/>
    <w:rsid w:val="00612171"/>
    <w:rsid w:val="00612F16"/>
    <w:rsid w:val="0061372B"/>
    <w:rsid w:val="00613E0A"/>
    <w:rsid w:val="006175B9"/>
    <w:rsid w:val="00620007"/>
    <w:rsid w:val="00620319"/>
    <w:rsid w:val="00620416"/>
    <w:rsid w:val="006218FF"/>
    <w:rsid w:val="00621C6A"/>
    <w:rsid w:val="0062435B"/>
    <w:rsid w:val="0062601C"/>
    <w:rsid w:val="006262B3"/>
    <w:rsid w:val="0062798B"/>
    <w:rsid w:val="0063002D"/>
    <w:rsid w:val="0063093E"/>
    <w:rsid w:val="00634D6B"/>
    <w:rsid w:val="00642EEE"/>
    <w:rsid w:val="006439AC"/>
    <w:rsid w:val="00644BE2"/>
    <w:rsid w:val="00650AD0"/>
    <w:rsid w:val="00653D52"/>
    <w:rsid w:val="00656319"/>
    <w:rsid w:val="0065739D"/>
    <w:rsid w:val="00662460"/>
    <w:rsid w:val="00663F5D"/>
    <w:rsid w:val="00664186"/>
    <w:rsid w:val="00667446"/>
    <w:rsid w:val="0067291D"/>
    <w:rsid w:val="0067452E"/>
    <w:rsid w:val="00676C5E"/>
    <w:rsid w:val="00677E97"/>
    <w:rsid w:val="00677EEC"/>
    <w:rsid w:val="00680A6C"/>
    <w:rsid w:val="00680AE5"/>
    <w:rsid w:val="00680CAE"/>
    <w:rsid w:val="00684E02"/>
    <w:rsid w:val="00690442"/>
    <w:rsid w:val="00690680"/>
    <w:rsid w:val="006910AA"/>
    <w:rsid w:val="006920BA"/>
    <w:rsid w:val="00692B46"/>
    <w:rsid w:val="00692FF5"/>
    <w:rsid w:val="006A02F8"/>
    <w:rsid w:val="006A0926"/>
    <w:rsid w:val="006A1A1D"/>
    <w:rsid w:val="006A5121"/>
    <w:rsid w:val="006A6571"/>
    <w:rsid w:val="006A6DCD"/>
    <w:rsid w:val="006A7088"/>
    <w:rsid w:val="006A71FC"/>
    <w:rsid w:val="006B1C69"/>
    <w:rsid w:val="006B4B2E"/>
    <w:rsid w:val="006B728C"/>
    <w:rsid w:val="006B75C4"/>
    <w:rsid w:val="006B7AA6"/>
    <w:rsid w:val="006B7B0F"/>
    <w:rsid w:val="006C234A"/>
    <w:rsid w:val="006C330D"/>
    <w:rsid w:val="006C362B"/>
    <w:rsid w:val="006C4257"/>
    <w:rsid w:val="006C602E"/>
    <w:rsid w:val="006C71EC"/>
    <w:rsid w:val="006D0523"/>
    <w:rsid w:val="006D0EC5"/>
    <w:rsid w:val="006D10CA"/>
    <w:rsid w:val="006D24E1"/>
    <w:rsid w:val="006D36A8"/>
    <w:rsid w:val="006D519E"/>
    <w:rsid w:val="006D6998"/>
    <w:rsid w:val="006E176F"/>
    <w:rsid w:val="006E21EC"/>
    <w:rsid w:val="006E32EA"/>
    <w:rsid w:val="006E3430"/>
    <w:rsid w:val="006E45D0"/>
    <w:rsid w:val="006E71D5"/>
    <w:rsid w:val="006F2891"/>
    <w:rsid w:val="006F725A"/>
    <w:rsid w:val="006F754B"/>
    <w:rsid w:val="00701186"/>
    <w:rsid w:val="007024F5"/>
    <w:rsid w:val="00702AFB"/>
    <w:rsid w:val="00703362"/>
    <w:rsid w:val="00703CF3"/>
    <w:rsid w:val="007040C3"/>
    <w:rsid w:val="0070443E"/>
    <w:rsid w:val="00707FA3"/>
    <w:rsid w:val="00713B30"/>
    <w:rsid w:val="00713F76"/>
    <w:rsid w:val="007143AC"/>
    <w:rsid w:val="00714D72"/>
    <w:rsid w:val="00715721"/>
    <w:rsid w:val="007158F5"/>
    <w:rsid w:val="00715A50"/>
    <w:rsid w:val="00715A67"/>
    <w:rsid w:val="00720A4F"/>
    <w:rsid w:val="0072147A"/>
    <w:rsid w:val="00723562"/>
    <w:rsid w:val="00724DDE"/>
    <w:rsid w:val="0072520A"/>
    <w:rsid w:val="007253AA"/>
    <w:rsid w:val="00725800"/>
    <w:rsid w:val="007258CD"/>
    <w:rsid w:val="0072774A"/>
    <w:rsid w:val="00730D1F"/>
    <w:rsid w:val="00730EEE"/>
    <w:rsid w:val="00731A18"/>
    <w:rsid w:val="00731FCC"/>
    <w:rsid w:val="00733B37"/>
    <w:rsid w:val="0073462A"/>
    <w:rsid w:val="0073468A"/>
    <w:rsid w:val="007404A1"/>
    <w:rsid w:val="0074157D"/>
    <w:rsid w:val="00741782"/>
    <w:rsid w:val="00742121"/>
    <w:rsid w:val="00742B10"/>
    <w:rsid w:val="00743CDC"/>
    <w:rsid w:val="00746947"/>
    <w:rsid w:val="00746D4C"/>
    <w:rsid w:val="00747DE9"/>
    <w:rsid w:val="00751CBE"/>
    <w:rsid w:val="00753EC0"/>
    <w:rsid w:val="007562FD"/>
    <w:rsid w:val="0075673F"/>
    <w:rsid w:val="00756C6F"/>
    <w:rsid w:val="007577B4"/>
    <w:rsid w:val="00757998"/>
    <w:rsid w:val="00757F35"/>
    <w:rsid w:val="00760A41"/>
    <w:rsid w:val="0076180F"/>
    <w:rsid w:val="007624CF"/>
    <w:rsid w:val="007641AC"/>
    <w:rsid w:val="00765893"/>
    <w:rsid w:val="00767419"/>
    <w:rsid w:val="00767C3B"/>
    <w:rsid w:val="00772712"/>
    <w:rsid w:val="0077276C"/>
    <w:rsid w:val="00773D60"/>
    <w:rsid w:val="00773D66"/>
    <w:rsid w:val="00773DC8"/>
    <w:rsid w:val="00775CC3"/>
    <w:rsid w:val="00776EB1"/>
    <w:rsid w:val="00780103"/>
    <w:rsid w:val="00780B82"/>
    <w:rsid w:val="00780C78"/>
    <w:rsid w:val="00781556"/>
    <w:rsid w:val="00781730"/>
    <w:rsid w:val="007819DA"/>
    <w:rsid w:val="007827EF"/>
    <w:rsid w:val="00783B60"/>
    <w:rsid w:val="0078409C"/>
    <w:rsid w:val="00784A38"/>
    <w:rsid w:val="007908C5"/>
    <w:rsid w:val="00790FEF"/>
    <w:rsid w:val="007910B4"/>
    <w:rsid w:val="00796E23"/>
    <w:rsid w:val="007978B9"/>
    <w:rsid w:val="007A15D6"/>
    <w:rsid w:val="007A2780"/>
    <w:rsid w:val="007A2F5F"/>
    <w:rsid w:val="007A4852"/>
    <w:rsid w:val="007A51D3"/>
    <w:rsid w:val="007A5AC2"/>
    <w:rsid w:val="007A5F19"/>
    <w:rsid w:val="007A6A6C"/>
    <w:rsid w:val="007A6C17"/>
    <w:rsid w:val="007B00D2"/>
    <w:rsid w:val="007B1056"/>
    <w:rsid w:val="007B2321"/>
    <w:rsid w:val="007B2B76"/>
    <w:rsid w:val="007B31C7"/>
    <w:rsid w:val="007B3718"/>
    <w:rsid w:val="007B3CDC"/>
    <w:rsid w:val="007B4606"/>
    <w:rsid w:val="007B632D"/>
    <w:rsid w:val="007B6669"/>
    <w:rsid w:val="007B6AE9"/>
    <w:rsid w:val="007C1924"/>
    <w:rsid w:val="007C2064"/>
    <w:rsid w:val="007C3F99"/>
    <w:rsid w:val="007C4345"/>
    <w:rsid w:val="007C44BB"/>
    <w:rsid w:val="007C51D6"/>
    <w:rsid w:val="007C675F"/>
    <w:rsid w:val="007C6CC0"/>
    <w:rsid w:val="007C7932"/>
    <w:rsid w:val="007D04F5"/>
    <w:rsid w:val="007D154B"/>
    <w:rsid w:val="007D3980"/>
    <w:rsid w:val="007D6261"/>
    <w:rsid w:val="007D648B"/>
    <w:rsid w:val="007D6753"/>
    <w:rsid w:val="007D7702"/>
    <w:rsid w:val="007D7A42"/>
    <w:rsid w:val="007E4EB2"/>
    <w:rsid w:val="007E6938"/>
    <w:rsid w:val="007E6A10"/>
    <w:rsid w:val="007E7216"/>
    <w:rsid w:val="007E7D96"/>
    <w:rsid w:val="007F0D0F"/>
    <w:rsid w:val="007F10D2"/>
    <w:rsid w:val="007F10E2"/>
    <w:rsid w:val="007F1F69"/>
    <w:rsid w:val="007F30E4"/>
    <w:rsid w:val="007F3684"/>
    <w:rsid w:val="007F3F67"/>
    <w:rsid w:val="008005CB"/>
    <w:rsid w:val="00804308"/>
    <w:rsid w:val="00806A41"/>
    <w:rsid w:val="00810C0B"/>
    <w:rsid w:val="008115A3"/>
    <w:rsid w:val="00813414"/>
    <w:rsid w:val="00813C24"/>
    <w:rsid w:val="00816C72"/>
    <w:rsid w:val="00816EF5"/>
    <w:rsid w:val="00817528"/>
    <w:rsid w:val="00817E89"/>
    <w:rsid w:val="00821C04"/>
    <w:rsid w:val="0082209B"/>
    <w:rsid w:val="008226FD"/>
    <w:rsid w:val="008250B0"/>
    <w:rsid w:val="00825D11"/>
    <w:rsid w:val="00825EE9"/>
    <w:rsid w:val="00826D21"/>
    <w:rsid w:val="00827675"/>
    <w:rsid w:val="00827BF8"/>
    <w:rsid w:val="00831402"/>
    <w:rsid w:val="008333F5"/>
    <w:rsid w:val="00833EC1"/>
    <w:rsid w:val="008353E2"/>
    <w:rsid w:val="00835991"/>
    <w:rsid w:val="00835E8B"/>
    <w:rsid w:val="0083693E"/>
    <w:rsid w:val="008377A3"/>
    <w:rsid w:val="00841B26"/>
    <w:rsid w:val="00841BEC"/>
    <w:rsid w:val="008442DB"/>
    <w:rsid w:val="008461CA"/>
    <w:rsid w:val="00850AB8"/>
    <w:rsid w:val="00850B90"/>
    <w:rsid w:val="00851AA8"/>
    <w:rsid w:val="0085319C"/>
    <w:rsid w:val="00855BAD"/>
    <w:rsid w:val="00856C4E"/>
    <w:rsid w:val="00857DE5"/>
    <w:rsid w:val="00860A16"/>
    <w:rsid w:val="0086100A"/>
    <w:rsid w:val="0086133E"/>
    <w:rsid w:val="00865F62"/>
    <w:rsid w:val="00866857"/>
    <w:rsid w:val="00866CA9"/>
    <w:rsid w:val="00870193"/>
    <w:rsid w:val="00872F52"/>
    <w:rsid w:val="008735E7"/>
    <w:rsid w:val="00875E03"/>
    <w:rsid w:val="00880255"/>
    <w:rsid w:val="00880B09"/>
    <w:rsid w:val="00885353"/>
    <w:rsid w:val="00885AE8"/>
    <w:rsid w:val="00885C12"/>
    <w:rsid w:val="008861D0"/>
    <w:rsid w:val="00892379"/>
    <w:rsid w:val="008A1004"/>
    <w:rsid w:val="008A17A0"/>
    <w:rsid w:val="008A20E8"/>
    <w:rsid w:val="008A3730"/>
    <w:rsid w:val="008A408F"/>
    <w:rsid w:val="008A40A6"/>
    <w:rsid w:val="008A4E6A"/>
    <w:rsid w:val="008A55B1"/>
    <w:rsid w:val="008A6F50"/>
    <w:rsid w:val="008A7A71"/>
    <w:rsid w:val="008B3E6C"/>
    <w:rsid w:val="008B47B3"/>
    <w:rsid w:val="008B7B6F"/>
    <w:rsid w:val="008C2113"/>
    <w:rsid w:val="008C24AA"/>
    <w:rsid w:val="008C2B17"/>
    <w:rsid w:val="008C3A55"/>
    <w:rsid w:val="008C3D36"/>
    <w:rsid w:val="008C5438"/>
    <w:rsid w:val="008C5A16"/>
    <w:rsid w:val="008D1D0D"/>
    <w:rsid w:val="008D3EB2"/>
    <w:rsid w:val="008D3FE4"/>
    <w:rsid w:val="008D436D"/>
    <w:rsid w:val="008D4BC8"/>
    <w:rsid w:val="008D6044"/>
    <w:rsid w:val="008D6D09"/>
    <w:rsid w:val="008E1A3B"/>
    <w:rsid w:val="008E4935"/>
    <w:rsid w:val="008E725C"/>
    <w:rsid w:val="008F1574"/>
    <w:rsid w:val="008F1FB1"/>
    <w:rsid w:val="008F3A36"/>
    <w:rsid w:val="008F3B80"/>
    <w:rsid w:val="008F48C9"/>
    <w:rsid w:val="008F59CC"/>
    <w:rsid w:val="008F5E51"/>
    <w:rsid w:val="00900DAA"/>
    <w:rsid w:val="00901477"/>
    <w:rsid w:val="009037D3"/>
    <w:rsid w:val="00904444"/>
    <w:rsid w:val="00905F80"/>
    <w:rsid w:val="00913AE1"/>
    <w:rsid w:val="009150D4"/>
    <w:rsid w:val="00915206"/>
    <w:rsid w:val="00916239"/>
    <w:rsid w:val="0091669F"/>
    <w:rsid w:val="00916DF0"/>
    <w:rsid w:val="00917144"/>
    <w:rsid w:val="00921650"/>
    <w:rsid w:val="00922089"/>
    <w:rsid w:val="00922305"/>
    <w:rsid w:val="00922B33"/>
    <w:rsid w:val="0092459C"/>
    <w:rsid w:val="009260F3"/>
    <w:rsid w:val="009266F8"/>
    <w:rsid w:val="00926D61"/>
    <w:rsid w:val="009309B3"/>
    <w:rsid w:val="009314C8"/>
    <w:rsid w:val="00932813"/>
    <w:rsid w:val="00935B47"/>
    <w:rsid w:val="00937DEA"/>
    <w:rsid w:val="00937F8F"/>
    <w:rsid w:val="00943995"/>
    <w:rsid w:val="009510EF"/>
    <w:rsid w:val="00952BAC"/>
    <w:rsid w:val="00953B14"/>
    <w:rsid w:val="00954E6D"/>
    <w:rsid w:val="00955D2B"/>
    <w:rsid w:val="009576FD"/>
    <w:rsid w:val="00957E81"/>
    <w:rsid w:val="00960668"/>
    <w:rsid w:val="00961CA0"/>
    <w:rsid w:val="009634A0"/>
    <w:rsid w:val="009657AA"/>
    <w:rsid w:val="009658EB"/>
    <w:rsid w:val="009725B1"/>
    <w:rsid w:val="00972FC5"/>
    <w:rsid w:val="00973543"/>
    <w:rsid w:val="0097466F"/>
    <w:rsid w:val="009750BE"/>
    <w:rsid w:val="00976851"/>
    <w:rsid w:val="0098060E"/>
    <w:rsid w:val="009808E8"/>
    <w:rsid w:val="009814A1"/>
    <w:rsid w:val="009852E1"/>
    <w:rsid w:val="0099015E"/>
    <w:rsid w:val="009911EB"/>
    <w:rsid w:val="0099122A"/>
    <w:rsid w:val="00991D8D"/>
    <w:rsid w:val="0099292C"/>
    <w:rsid w:val="0099480F"/>
    <w:rsid w:val="00994B52"/>
    <w:rsid w:val="0099514A"/>
    <w:rsid w:val="009964A5"/>
    <w:rsid w:val="00996BEB"/>
    <w:rsid w:val="009A096A"/>
    <w:rsid w:val="009A1EF6"/>
    <w:rsid w:val="009A3BCE"/>
    <w:rsid w:val="009A41E1"/>
    <w:rsid w:val="009A5640"/>
    <w:rsid w:val="009B1CB2"/>
    <w:rsid w:val="009B1DB2"/>
    <w:rsid w:val="009B230C"/>
    <w:rsid w:val="009B4DAD"/>
    <w:rsid w:val="009B60BD"/>
    <w:rsid w:val="009C14F8"/>
    <w:rsid w:val="009C3651"/>
    <w:rsid w:val="009C4940"/>
    <w:rsid w:val="009C4BF8"/>
    <w:rsid w:val="009C53B5"/>
    <w:rsid w:val="009C5C8D"/>
    <w:rsid w:val="009C74E7"/>
    <w:rsid w:val="009D0AB9"/>
    <w:rsid w:val="009D0DBB"/>
    <w:rsid w:val="009D55A9"/>
    <w:rsid w:val="009E20AE"/>
    <w:rsid w:val="009E32AE"/>
    <w:rsid w:val="009E5AE0"/>
    <w:rsid w:val="009E6FEA"/>
    <w:rsid w:val="009E76E4"/>
    <w:rsid w:val="009F4B94"/>
    <w:rsid w:val="009F5787"/>
    <w:rsid w:val="009F7032"/>
    <w:rsid w:val="009F73D7"/>
    <w:rsid w:val="00A01704"/>
    <w:rsid w:val="00A01930"/>
    <w:rsid w:val="00A02634"/>
    <w:rsid w:val="00A02E50"/>
    <w:rsid w:val="00A05585"/>
    <w:rsid w:val="00A05FD8"/>
    <w:rsid w:val="00A0628E"/>
    <w:rsid w:val="00A11FEA"/>
    <w:rsid w:val="00A120E5"/>
    <w:rsid w:val="00A12776"/>
    <w:rsid w:val="00A128FF"/>
    <w:rsid w:val="00A12CE7"/>
    <w:rsid w:val="00A15536"/>
    <w:rsid w:val="00A16EED"/>
    <w:rsid w:val="00A17345"/>
    <w:rsid w:val="00A220AD"/>
    <w:rsid w:val="00A23A73"/>
    <w:rsid w:val="00A264E2"/>
    <w:rsid w:val="00A26E03"/>
    <w:rsid w:val="00A26F9A"/>
    <w:rsid w:val="00A3017D"/>
    <w:rsid w:val="00A3133E"/>
    <w:rsid w:val="00A35BB6"/>
    <w:rsid w:val="00A3628B"/>
    <w:rsid w:val="00A4013D"/>
    <w:rsid w:val="00A40532"/>
    <w:rsid w:val="00A40F6A"/>
    <w:rsid w:val="00A43810"/>
    <w:rsid w:val="00A43D93"/>
    <w:rsid w:val="00A44020"/>
    <w:rsid w:val="00A47029"/>
    <w:rsid w:val="00A47251"/>
    <w:rsid w:val="00A51CAF"/>
    <w:rsid w:val="00A546E2"/>
    <w:rsid w:val="00A554E6"/>
    <w:rsid w:val="00A55C9F"/>
    <w:rsid w:val="00A607DC"/>
    <w:rsid w:val="00A612F3"/>
    <w:rsid w:val="00A621A0"/>
    <w:rsid w:val="00A62716"/>
    <w:rsid w:val="00A6294D"/>
    <w:rsid w:val="00A62C1B"/>
    <w:rsid w:val="00A632B3"/>
    <w:rsid w:val="00A634CD"/>
    <w:rsid w:val="00A6484B"/>
    <w:rsid w:val="00A6535D"/>
    <w:rsid w:val="00A66F1E"/>
    <w:rsid w:val="00A6742B"/>
    <w:rsid w:val="00A67880"/>
    <w:rsid w:val="00A717C0"/>
    <w:rsid w:val="00A71E01"/>
    <w:rsid w:val="00A72012"/>
    <w:rsid w:val="00A72537"/>
    <w:rsid w:val="00A746DE"/>
    <w:rsid w:val="00A80235"/>
    <w:rsid w:val="00A8024B"/>
    <w:rsid w:val="00A80D74"/>
    <w:rsid w:val="00A80ECD"/>
    <w:rsid w:val="00A818F9"/>
    <w:rsid w:val="00A84A5C"/>
    <w:rsid w:val="00A8636C"/>
    <w:rsid w:val="00A8685D"/>
    <w:rsid w:val="00A8731A"/>
    <w:rsid w:val="00A92813"/>
    <w:rsid w:val="00A936C1"/>
    <w:rsid w:val="00A93C25"/>
    <w:rsid w:val="00A93CD3"/>
    <w:rsid w:val="00A94918"/>
    <w:rsid w:val="00A95E58"/>
    <w:rsid w:val="00A97C64"/>
    <w:rsid w:val="00AA07DA"/>
    <w:rsid w:val="00AA14DE"/>
    <w:rsid w:val="00AA2C9C"/>
    <w:rsid w:val="00AA2E18"/>
    <w:rsid w:val="00AA3951"/>
    <w:rsid w:val="00AA3DC1"/>
    <w:rsid w:val="00AA46B7"/>
    <w:rsid w:val="00AA663D"/>
    <w:rsid w:val="00AB0896"/>
    <w:rsid w:val="00AB09D0"/>
    <w:rsid w:val="00AB2ACD"/>
    <w:rsid w:val="00AB49E9"/>
    <w:rsid w:val="00AB6725"/>
    <w:rsid w:val="00AB68C4"/>
    <w:rsid w:val="00AB68D2"/>
    <w:rsid w:val="00AB73D6"/>
    <w:rsid w:val="00AC03B3"/>
    <w:rsid w:val="00AC0676"/>
    <w:rsid w:val="00AC246F"/>
    <w:rsid w:val="00AC3F5A"/>
    <w:rsid w:val="00AC5540"/>
    <w:rsid w:val="00AC73BA"/>
    <w:rsid w:val="00AD034C"/>
    <w:rsid w:val="00AD1EB2"/>
    <w:rsid w:val="00AD1F8B"/>
    <w:rsid w:val="00AD7353"/>
    <w:rsid w:val="00AE2681"/>
    <w:rsid w:val="00AE502D"/>
    <w:rsid w:val="00AE6642"/>
    <w:rsid w:val="00AF1E68"/>
    <w:rsid w:val="00AF2629"/>
    <w:rsid w:val="00AF366B"/>
    <w:rsid w:val="00AF3E92"/>
    <w:rsid w:val="00AF5513"/>
    <w:rsid w:val="00B00DEB"/>
    <w:rsid w:val="00B0419F"/>
    <w:rsid w:val="00B057DE"/>
    <w:rsid w:val="00B07A6E"/>
    <w:rsid w:val="00B14969"/>
    <w:rsid w:val="00B14C7F"/>
    <w:rsid w:val="00B172A8"/>
    <w:rsid w:val="00B20B70"/>
    <w:rsid w:val="00B21127"/>
    <w:rsid w:val="00B226C2"/>
    <w:rsid w:val="00B22D21"/>
    <w:rsid w:val="00B235C8"/>
    <w:rsid w:val="00B268C5"/>
    <w:rsid w:val="00B26F56"/>
    <w:rsid w:val="00B27C80"/>
    <w:rsid w:val="00B27E73"/>
    <w:rsid w:val="00B30294"/>
    <w:rsid w:val="00B33040"/>
    <w:rsid w:val="00B34320"/>
    <w:rsid w:val="00B359B6"/>
    <w:rsid w:val="00B35B42"/>
    <w:rsid w:val="00B35D77"/>
    <w:rsid w:val="00B37609"/>
    <w:rsid w:val="00B4485D"/>
    <w:rsid w:val="00B453DF"/>
    <w:rsid w:val="00B47588"/>
    <w:rsid w:val="00B53FF1"/>
    <w:rsid w:val="00B547D5"/>
    <w:rsid w:val="00B562EA"/>
    <w:rsid w:val="00B57AA5"/>
    <w:rsid w:val="00B60C90"/>
    <w:rsid w:val="00B612CD"/>
    <w:rsid w:val="00B62C15"/>
    <w:rsid w:val="00B632DA"/>
    <w:rsid w:val="00B63ABC"/>
    <w:rsid w:val="00B6522B"/>
    <w:rsid w:val="00B653E6"/>
    <w:rsid w:val="00B702C6"/>
    <w:rsid w:val="00B70743"/>
    <w:rsid w:val="00B7159E"/>
    <w:rsid w:val="00B73070"/>
    <w:rsid w:val="00B7438A"/>
    <w:rsid w:val="00B74400"/>
    <w:rsid w:val="00B76E40"/>
    <w:rsid w:val="00B811BD"/>
    <w:rsid w:val="00B840A4"/>
    <w:rsid w:val="00B856DD"/>
    <w:rsid w:val="00B91209"/>
    <w:rsid w:val="00B914A4"/>
    <w:rsid w:val="00B91933"/>
    <w:rsid w:val="00B91F9A"/>
    <w:rsid w:val="00B9593E"/>
    <w:rsid w:val="00B95FAD"/>
    <w:rsid w:val="00B962D7"/>
    <w:rsid w:val="00BA099E"/>
    <w:rsid w:val="00BA1A0A"/>
    <w:rsid w:val="00BA505B"/>
    <w:rsid w:val="00BA5A54"/>
    <w:rsid w:val="00BA6F14"/>
    <w:rsid w:val="00BA739A"/>
    <w:rsid w:val="00BA7E2F"/>
    <w:rsid w:val="00BB12AC"/>
    <w:rsid w:val="00BB1560"/>
    <w:rsid w:val="00BB17AF"/>
    <w:rsid w:val="00BB18CC"/>
    <w:rsid w:val="00BB1D01"/>
    <w:rsid w:val="00BB3393"/>
    <w:rsid w:val="00BB71F5"/>
    <w:rsid w:val="00BB7472"/>
    <w:rsid w:val="00BC144E"/>
    <w:rsid w:val="00BC1905"/>
    <w:rsid w:val="00BC2BEF"/>
    <w:rsid w:val="00BC3466"/>
    <w:rsid w:val="00BC6F19"/>
    <w:rsid w:val="00BC7B61"/>
    <w:rsid w:val="00BC7FCE"/>
    <w:rsid w:val="00BD7968"/>
    <w:rsid w:val="00BE0F9E"/>
    <w:rsid w:val="00BE4068"/>
    <w:rsid w:val="00BE7FA8"/>
    <w:rsid w:val="00BF0A2A"/>
    <w:rsid w:val="00BF21D4"/>
    <w:rsid w:val="00BF236B"/>
    <w:rsid w:val="00BF2E24"/>
    <w:rsid w:val="00BF64C1"/>
    <w:rsid w:val="00BF6CD9"/>
    <w:rsid w:val="00C00B30"/>
    <w:rsid w:val="00C02491"/>
    <w:rsid w:val="00C04040"/>
    <w:rsid w:val="00C05F05"/>
    <w:rsid w:val="00C06360"/>
    <w:rsid w:val="00C06B66"/>
    <w:rsid w:val="00C071D9"/>
    <w:rsid w:val="00C11EFF"/>
    <w:rsid w:val="00C13B42"/>
    <w:rsid w:val="00C144DA"/>
    <w:rsid w:val="00C16242"/>
    <w:rsid w:val="00C17892"/>
    <w:rsid w:val="00C337C6"/>
    <w:rsid w:val="00C35BFA"/>
    <w:rsid w:val="00C36E66"/>
    <w:rsid w:val="00C411D8"/>
    <w:rsid w:val="00C4148D"/>
    <w:rsid w:val="00C4334E"/>
    <w:rsid w:val="00C44835"/>
    <w:rsid w:val="00C448D2"/>
    <w:rsid w:val="00C45F67"/>
    <w:rsid w:val="00C46588"/>
    <w:rsid w:val="00C47585"/>
    <w:rsid w:val="00C54337"/>
    <w:rsid w:val="00C54D1F"/>
    <w:rsid w:val="00C62C31"/>
    <w:rsid w:val="00C63269"/>
    <w:rsid w:val="00C63287"/>
    <w:rsid w:val="00C634B8"/>
    <w:rsid w:val="00C66A3C"/>
    <w:rsid w:val="00C707DC"/>
    <w:rsid w:val="00C769BA"/>
    <w:rsid w:val="00C77128"/>
    <w:rsid w:val="00C771D9"/>
    <w:rsid w:val="00C778D6"/>
    <w:rsid w:val="00C81758"/>
    <w:rsid w:val="00C82EE0"/>
    <w:rsid w:val="00C84013"/>
    <w:rsid w:val="00C844F3"/>
    <w:rsid w:val="00C846A4"/>
    <w:rsid w:val="00C868FE"/>
    <w:rsid w:val="00C86F56"/>
    <w:rsid w:val="00C90A46"/>
    <w:rsid w:val="00C913E3"/>
    <w:rsid w:val="00C92F0A"/>
    <w:rsid w:val="00C9307F"/>
    <w:rsid w:val="00C93228"/>
    <w:rsid w:val="00C93DAB"/>
    <w:rsid w:val="00C972E8"/>
    <w:rsid w:val="00CA0FB8"/>
    <w:rsid w:val="00CA1021"/>
    <w:rsid w:val="00CA2094"/>
    <w:rsid w:val="00CA518C"/>
    <w:rsid w:val="00CA5653"/>
    <w:rsid w:val="00CA6F47"/>
    <w:rsid w:val="00CB0F14"/>
    <w:rsid w:val="00CB3513"/>
    <w:rsid w:val="00CB42A5"/>
    <w:rsid w:val="00CB61F0"/>
    <w:rsid w:val="00CB6BA4"/>
    <w:rsid w:val="00CB6EFE"/>
    <w:rsid w:val="00CC0568"/>
    <w:rsid w:val="00CC0E3E"/>
    <w:rsid w:val="00CC11AD"/>
    <w:rsid w:val="00CC11D3"/>
    <w:rsid w:val="00CC580B"/>
    <w:rsid w:val="00CC5A95"/>
    <w:rsid w:val="00CC5F70"/>
    <w:rsid w:val="00CC6A4F"/>
    <w:rsid w:val="00CC72C4"/>
    <w:rsid w:val="00CC73AB"/>
    <w:rsid w:val="00CD1843"/>
    <w:rsid w:val="00CD3778"/>
    <w:rsid w:val="00CD3F1C"/>
    <w:rsid w:val="00CD4057"/>
    <w:rsid w:val="00CD6A8F"/>
    <w:rsid w:val="00CD7661"/>
    <w:rsid w:val="00CE1D1D"/>
    <w:rsid w:val="00CE1E00"/>
    <w:rsid w:val="00CF00CD"/>
    <w:rsid w:val="00CF2883"/>
    <w:rsid w:val="00CF2FB3"/>
    <w:rsid w:val="00CF4C23"/>
    <w:rsid w:val="00CF4F63"/>
    <w:rsid w:val="00CF5228"/>
    <w:rsid w:val="00CF557F"/>
    <w:rsid w:val="00CF57B1"/>
    <w:rsid w:val="00CF6852"/>
    <w:rsid w:val="00CF70F1"/>
    <w:rsid w:val="00D0067F"/>
    <w:rsid w:val="00D018B6"/>
    <w:rsid w:val="00D031D0"/>
    <w:rsid w:val="00D0674C"/>
    <w:rsid w:val="00D07A9D"/>
    <w:rsid w:val="00D11B82"/>
    <w:rsid w:val="00D15DA7"/>
    <w:rsid w:val="00D162D1"/>
    <w:rsid w:val="00D1779B"/>
    <w:rsid w:val="00D20BD7"/>
    <w:rsid w:val="00D2273A"/>
    <w:rsid w:val="00D2515C"/>
    <w:rsid w:val="00D255E3"/>
    <w:rsid w:val="00D2691D"/>
    <w:rsid w:val="00D26C7B"/>
    <w:rsid w:val="00D301CC"/>
    <w:rsid w:val="00D304EF"/>
    <w:rsid w:val="00D32B2B"/>
    <w:rsid w:val="00D3387D"/>
    <w:rsid w:val="00D345F8"/>
    <w:rsid w:val="00D416DE"/>
    <w:rsid w:val="00D42A05"/>
    <w:rsid w:val="00D42CCE"/>
    <w:rsid w:val="00D431A3"/>
    <w:rsid w:val="00D44E76"/>
    <w:rsid w:val="00D45FD6"/>
    <w:rsid w:val="00D50AF1"/>
    <w:rsid w:val="00D5207C"/>
    <w:rsid w:val="00D5279B"/>
    <w:rsid w:val="00D53693"/>
    <w:rsid w:val="00D567F2"/>
    <w:rsid w:val="00D610F7"/>
    <w:rsid w:val="00D63371"/>
    <w:rsid w:val="00D6488D"/>
    <w:rsid w:val="00D661BD"/>
    <w:rsid w:val="00D67852"/>
    <w:rsid w:val="00D72266"/>
    <w:rsid w:val="00D729F0"/>
    <w:rsid w:val="00D734A8"/>
    <w:rsid w:val="00D73EEA"/>
    <w:rsid w:val="00D7646E"/>
    <w:rsid w:val="00D773FC"/>
    <w:rsid w:val="00D774C7"/>
    <w:rsid w:val="00D807CA"/>
    <w:rsid w:val="00D809A2"/>
    <w:rsid w:val="00D8175E"/>
    <w:rsid w:val="00D8249C"/>
    <w:rsid w:val="00D83270"/>
    <w:rsid w:val="00D83615"/>
    <w:rsid w:val="00D853E1"/>
    <w:rsid w:val="00D859D7"/>
    <w:rsid w:val="00D85E38"/>
    <w:rsid w:val="00D92C82"/>
    <w:rsid w:val="00D9522C"/>
    <w:rsid w:val="00D957F9"/>
    <w:rsid w:val="00D95EA6"/>
    <w:rsid w:val="00DA2C82"/>
    <w:rsid w:val="00DA5AC8"/>
    <w:rsid w:val="00DA6075"/>
    <w:rsid w:val="00DB00E7"/>
    <w:rsid w:val="00DB0451"/>
    <w:rsid w:val="00DB10FF"/>
    <w:rsid w:val="00DB359F"/>
    <w:rsid w:val="00DB55C4"/>
    <w:rsid w:val="00DB5FA2"/>
    <w:rsid w:val="00DB6E3A"/>
    <w:rsid w:val="00DC29BF"/>
    <w:rsid w:val="00DC3A54"/>
    <w:rsid w:val="00DC4FBE"/>
    <w:rsid w:val="00DD30BD"/>
    <w:rsid w:val="00DD3F99"/>
    <w:rsid w:val="00DE0F44"/>
    <w:rsid w:val="00DE10C3"/>
    <w:rsid w:val="00DF0A5F"/>
    <w:rsid w:val="00DF19B2"/>
    <w:rsid w:val="00DF2D94"/>
    <w:rsid w:val="00DF4C8D"/>
    <w:rsid w:val="00DF701C"/>
    <w:rsid w:val="00DF7056"/>
    <w:rsid w:val="00E000CF"/>
    <w:rsid w:val="00E01354"/>
    <w:rsid w:val="00E015E4"/>
    <w:rsid w:val="00E02315"/>
    <w:rsid w:val="00E02E70"/>
    <w:rsid w:val="00E03972"/>
    <w:rsid w:val="00E058B3"/>
    <w:rsid w:val="00E0661F"/>
    <w:rsid w:val="00E07B98"/>
    <w:rsid w:val="00E07BD1"/>
    <w:rsid w:val="00E11FAF"/>
    <w:rsid w:val="00E131F8"/>
    <w:rsid w:val="00E1519C"/>
    <w:rsid w:val="00E23680"/>
    <w:rsid w:val="00E23BD6"/>
    <w:rsid w:val="00E24F38"/>
    <w:rsid w:val="00E27BF2"/>
    <w:rsid w:val="00E27D25"/>
    <w:rsid w:val="00E31A1C"/>
    <w:rsid w:val="00E359C8"/>
    <w:rsid w:val="00E41952"/>
    <w:rsid w:val="00E433FE"/>
    <w:rsid w:val="00E4474E"/>
    <w:rsid w:val="00E462EB"/>
    <w:rsid w:val="00E46B09"/>
    <w:rsid w:val="00E4727D"/>
    <w:rsid w:val="00E47C05"/>
    <w:rsid w:val="00E501C1"/>
    <w:rsid w:val="00E52010"/>
    <w:rsid w:val="00E52028"/>
    <w:rsid w:val="00E53D22"/>
    <w:rsid w:val="00E57181"/>
    <w:rsid w:val="00E57918"/>
    <w:rsid w:val="00E57AD5"/>
    <w:rsid w:val="00E57F96"/>
    <w:rsid w:val="00E61B81"/>
    <w:rsid w:val="00E6252F"/>
    <w:rsid w:val="00E6268B"/>
    <w:rsid w:val="00E63D6F"/>
    <w:rsid w:val="00E65099"/>
    <w:rsid w:val="00E67279"/>
    <w:rsid w:val="00E702AC"/>
    <w:rsid w:val="00E734CA"/>
    <w:rsid w:val="00E753C5"/>
    <w:rsid w:val="00E756CB"/>
    <w:rsid w:val="00E75FE7"/>
    <w:rsid w:val="00E767FF"/>
    <w:rsid w:val="00E83668"/>
    <w:rsid w:val="00E84BA8"/>
    <w:rsid w:val="00E84CF2"/>
    <w:rsid w:val="00E86318"/>
    <w:rsid w:val="00E86802"/>
    <w:rsid w:val="00E86AEC"/>
    <w:rsid w:val="00E86CCA"/>
    <w:rsid w:val="00E8700F"/>
    <w:rsid w:val="00E87BD1"/>
    <w:rsid w:val="00E90D95"/>
    <w:rsid w:val="00E9125E"/>
    <w:rsid w:val="00E9242E"/>
    <w:rsid w:val="00E93839"/>
    <w:rsid w:val="00E94291"/>
    <w:rsid w:val="00E94C68"/>
    <w:rsid w:val="00EA4344"/>
    <w:rsid w:val="00EA43B9"/>
    <w:rsid w:val="00EA4994"/>
    <w:rsid w:val="00EB00F8"/>
    <w:rsid w:val="00EB6023"/>
    <w:rsid w:val="00EC1DF5"/>
    <w:rsid w:val="00EC221E"/>
    <w:rsid w:val="00EC3EEA"/>
    <w:rsid w:val="00EC3FC0"/>
    <w:rsid w:val="00EC424C"/>
    <w:rsid w:val="00EC573B"/>
    <w:rsid w:val="00ED05B5"/>
    <w:rsid w:val="00ED2214"/>
    <w:rsid w:val="00ED5FBB"/>
    <w:rsid w:val="00ED619B"/>
    <w:rsid w:val="00EE0797"/>
    <w:rsid w:val="00EE4410"/>
    <w:rsid w:val="00EE4A32"/>
    <w:rsid w:val="00EE5BEF"/>
    <w:rsid w:val="00EE70A0"/>
    <w:rsid w:val="00EE778C"/>
    <w:rsid w:val="00EF3236"/>
    <w:rsid w:val="00EF3260"/>
    <w:rsid w:val="00EF3ADD"/>
    <w:rsid w:val="00EF459A"/>
    <w:rsid w:val="00EF788C"/>
    <w:rsid w:val="00EF7C7A"/>
    <w:rsid w:val="00F007BD"/>
    <w:rsid w:val="00F00E2F"/>
    <w:rsid w:val="00F02574"/>
    <w:rsid w:val="00F0335B"/>
    <w:rsid w:val="00F04276"/>
    <w:rsid w:val="00F05A0B"/>
    <w:rsid w:val="00F05AFB"/>
    <w:rsid w:val="00F11F48"/>
    <w:rsid w:val="00F1294D"/>
    <w:rsid w:val="00F14275"/>
    <w:rsid w:val="00F14C17"/>
    <w:rsid w:val="00F175E7"/>
    <w:rsid w:val="00F17704"/>
    <w:rsid w:val="00F2007F"/>
    <w:rsid w:val="00F202E1"/>
    <w:rsid w:val="00F21347"/>
    <w:rsid w:val="00F236E6"/>
    <w:rsid w:val="00F25D16"/>
    <w:rsid w:val="00F25E65"/>
    <w:rsid w:val="00F26227"/>
    <w:rsid w:val="00F2724E"/>
    <w:rsid w:val="00F304B1"/>
    <w:rsid w:val="00F324CB"/>
    <w:rsid w:val="00F34392"/>
    <w:rsid w:val="00F40614"/>
    <w:rsid w:val="00F41882"/>
    <w:rsid w:val="00F4274A"/>
    <w:rsid w:val="00F43B0F"/>
    <w:rsid w:val="00F43B5F"/>
    <w:rsid w:val="00F44C27"/>
    <w:rsid w:val="00F47948"/>
    <w:rsid w:val="00F5664B"/>
    <w:rsid w:val="00F57068"/>
    <w:rsid w:val="00F576C0"/>
    <w:rsid w:val="00F576EE"/>
    <w:rsid w:val="00F60300"/>
    <w:rsid w:val="00F604E2"/>
    <w:rsid w:val="00F63BC7"/>
    <w:rsid w:val="00F640C4"/>
    <w:rsid w:val="00F642C8"/>
    <w:rsid w:val="00F65D9A"/>
    <w:rsid w:val="00F66A36"/>
    <w:rsid w:val="00F73105"/>
    <w:rsid w:val="00F747A2"/>
    <w:rsid w:val="00F754AF"/>
    <w:rsid w:val="00F76043"/>
    <w:rsid w:val="00F81B8D"/>
    <w:rsid w:val="00F823D8"/>
    <w:rsid w:val="00F82F0B"/>
    <w:rsid w:val="00F8395E"/>
    <w:rsid w:val="00F841D1"/>
    <w:rsid w:val="00F85867"/>
    <w:rsid w:val="00F870F5"/>
    <w:rsid w:val="00F90B67"/>
    <w:rsid w:val="00F9258C"/>
    <w:rsid w:val="00F93231"/>
    <w:rsid w:val="00F93E19"/>
    <w:rsid w:val="00F942BF"/>
    <w:rsid w:val="00F9487B"/>
    <w:rsid w:val="00F967FE"/>
    <w:rsid w:val="00F97620"/>
    <w:rsid w:val="00FA29BD"/>
    <w:rsid w:val="00FA36CB"/>
    <w:rsid w:val="00FA3709"/>
    <w:rsid w:val="00FA37CD"/>
    <w:rsid w:val="00FA4F9A"/>
    <w:rsid w:val="00FA515C"/>
    <w:rsid w:val="00FA60ED"/>
    <w:rsid w:val="00FB0C33"/>
    <w:rsid w:val="00FB190B"/>
    <w:rsid w:val="00FC3121"/>
    <w:rsid w:val="00FC31E9"/>
    <w:rsid w:val="00FD034C"/>
    <w:rsid w:val="00FD09D3"/>
    <w:rsid w:val="00FD0FE4"/>
    <w:rsid w:val="00FD18AF"/>
    <w:rsid w:val="00FD2C16"/>
    <w:rsid w:val="00FD58BB"/>
    <w:rsid w:val="00FE2041"/>
    <w:rsid w:val="00FE624E"/>
    <w:rsid w:val="00FE7994"/>
    <w:rsid w:val="00FF0A68"/>
    <w:rsid w:val="00FF275A"/>
    <w:rsid w:val="00FF43A9"/>
    <w:rsid w:val="00FF4569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4BE7B"/>
  <w15:docId w15:val="{00A7D13A-2A19-4A95-A125-CF25CCE9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Times New Roman" w:hAnsi="Cambria Math" w:cs="Arial"/>
        <w:sz w:val="28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1C7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222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53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6BBD"/>
    <w:rPr>
      <w:color w:val="0000FF"/>
      <w:u w:val="single"/>
    </w:rPr>
  </w:style>
  <w:style w:type="paragraph" w:styleId="HTMLPreformatted">
    <w:name w:val="HTML Preformatted"/>
    <w:basedOn w:val="Normal"/>
    <w:rsid w:val="005F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12225C"/>
    <w:rPr>
      <w:color w:val="800080"/>
      <w:u w:val="single"/>
    </w:rPr>
  </w:style>
  <w:style w:type="table" w:styleId="TableGrid">
    <w:name w:val="Table Grid"/>
    <w:basedOn w:val="TableNormal"/>
    <w:rsid w:val="00A55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7253AA"/>
    <w:rPr>
      <w:color w:val="000080"/>
      <w:sz w:val="20"/>
      <w:szCs w:val="20"/>
      <w:lang w:val="en-GB"/>
    </w:rPr>
  </w:style>
  <w:style w:type="character" w:styleId="EndnoteReference">
    <w:name w:val="endnote reference"/>
    <w:basedOn w:val="DefaultParagraphFont"/>
    <w:semiHidden/>
    <w:rsid w:val="007253AA"/>
    <w:rPr>
      <w:vertAlign w:val="superscript"/>
    </w:rPr>
  </w:style>
  <w:style w:type="paragraph" w:styleId="Header">
    <w:name w:val="header"/>
    <w:basedOn w:val="Normal"/>
    <w:rsid w:val="00A472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472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47251"/>
  </w:style>
  <w:style w:type="character" w:styleId="PlaceholderText">
    <w:name w:val="Placeholder Text"/>
    <w:basedOn w:val="DefaultParagraphFont"/>
    <w:uiPriority w:val="99"/>
    <w:semiHidden/>
    <w:rsid w:val="007346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68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F6CD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45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School\11%20MAS\Test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0A181-A548-498D-BCFD-4554DE1F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Blank</Template>
  <TotalTime>121</TotalTime>
  <Pages>7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http://www</vt:lpstr>
    </vt:vector>
  </TitlesOfParts>
  <Company>Iona Presentation College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creator>General Use</dc:creator>
  <cp:lastModifiedBy>John Hibble</cp:lastModifiedBy>
  <cp:revision>59</cp:revision>
  <cp:lastPrinted>2022-01-06T06:10:00Z</cp:lastPrinted>
  <dcterms:created xsi:type="dcterms:W3CDTF">2022-01-05T07:42:00Z</dcterms:created>
  <dcterms:modified xsi:type="dcterms:W3CDTF">2022-01-06T06:13:00Z</dcterms:modified>
</cp:coreProperties>
</file>