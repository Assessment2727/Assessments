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72C4" w:rsidR="007253AA" w:rsidP="00CB3896" w:rsidRDefault="007253AA" w14:paraId="2F716903" w14:textId="5F1A5738">
      <w:pPr>
        <w:pBdr>
          <w:top w:val="double" w:color="auto" w:sz="6" w:space="1"/>
          <w:left w:val="double" w:color="auto" w:sz="6" w:space="1"/>
          <w:bottom w:val="double" w:color="auto" w:sz="6" w:space="1"/>
          <w:right w:val="double" w:color="auto" w:sz="6" w:space="1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jc w:val="right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t xml:space="preserve">Year </w:t>
      </w:r>
      <w:r w:rsidR="00EC3FC0">
        <w:rPr>
          <w:rFonts w:ascii="Arial" w:hAnsi="Arial"/>
          <w:b/>
          <w:sz w:val="28"/>
        </w:rPr>
        <w:t>12</w:t>
      </w:r>
      <w:r w:rsidRPr="00CC72C4" w:rsidR="009C3651">
        <w:rPr>
          <w:rFonts w:ascii="Arial" w:hAnsi="Arial"/>
          <w:b/>
          <w:sz w:val="28"/>
        </w:rPr>
        <w:t xml:space="preserve"> </w:t>
      </w:r>
      <w:r w:rsidR="00A3017D">
        <w:rPr>
          <w:rFonts w:ascii="Arial" w:hAnsi="Arial"/>
          <w:b/>
          <w:sz w:val="28"/>
        </w:rPr>
        <w:t>Physics</w:t>
      </w:r>
      <w:r w:rsidRPr="00CC72C4" w:rsidR="00FA36CB">
        <w:rPr>
          <w:rFonts w:ascii="Arial" w:hAnsi="Arial"/>
          <w:b/>
          <w:sz w:val="28"/>
        </w:rPr>
        <w:tab/>
      </w:r>
      <w:r w:rsidR="007D6261">
        <w:rPr>
          <w:rFonts w:ascii="Arial" w:hAnsi="Arial"/>
          <w:b/>
          <w:sz w:val="28"/>
        </w:rPr>
        <w:t xml:space="preserve">TEST # </w:t>
      </w:r>
      <w:r w:rsidR="00E75FB5">
        <w:rPr>
          <w:rFonts w:ascii="Arial" w:hAnsi="Arial"/>
          <w:b/>
          <w:sz w:val="28"/>
        </w:rPr>
        <w:t>5</w:t>
      </w:r>
      <w:r w:rsidR="005365E9">
        <w:rPr>
          <w:rFonts w:ascii="Arial" w:hAnsi="Arial"/>
          <w:b/>
          <w:sz w:val="28"/>
        </w:rPr>
        <w:t xml:space="preserve"> – </w:t>
      </w:r>
      <w:r w:rsidR="00E75FB5">
        <w:rPr>
          <w:rFonts w:ascii="Arial" w:hAnsi="Arial"/>
          <w:b/>
          <w:sz w:val="28"/>
        </w:rPr>
        <w:t xml:space="preserve">Special </w:t>
      </w:r>
      <w:r w:rsidR="000E7233">
        <w:rPr>
          <w:rFonts w:ascii="Arial" w:hAnsi="Arial"/>
          <w:b/>
          <w:sz w:val="28"/>
        </w:rPr>
        <w:t>R</w:t>
      </w:r>
      <w:r w:rsidR="00E75FB5">
        <w:rPr>
          <w:rFonts w:ascii="Arial" w:hAnsi="Arial"/>
          <w:b/>
          <w:sz w:val="28"/>
        </w:rPr>
        <w:t>elativity</w:t>
      </w:r>
      <w:r w:rsidRPr="00CC72C4" w:rsidR="00FA36CB">
        <w:rPr>
          <w:rFonts w:ascii="Arial" w:hAnsi="Arial"/>
          <w:b/>
          <w:sz w:val="28"/>
        </w:rPr>
        <w:tab/>
      </w:r>
      <w:r w:rsidRPr="00CC72C4">
        <w:rPr>
          <w:rFonts w:ascii="Arial" w:hAnsi="Arial"/>
          <w:b/>
          <w:sz w:val="28"/>
        </w:rPr>
        <w:t>20</w:t>
      </w:r>
      <w:r w:rsidR="00305441">
        <w:rPr>
          <w:rFonts w:ascii="Arial" w:hAnsi="Arial"/>
          <w:b/>
          <w:sz w:val="28"/>
        </w:rPr>
        <w:t>2</w:t>
      </w:r>
      <w:r w:rsidR="002C1EF5">
        <w:rPr>
          <w:rFonts w:ascii="Arial" w:hAnsi="Arial"/>
          <w:b/>
          <w:sz w:val="28"/>
        </w:rPr>
        <w:t>2</w:t>
      </w:r>
    </w:p>
    <w:p w:rsidRPr="00FA36CB" w:rsidR="007253AA" w:rsidP="00E23680" w:rsidRDefault="007253AA" w14:paraId="2CD6657E" w14:textId="77777777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:rsidR="00B226C2" w:rsidP="007D154B" w:rsidRDefault="007D154B" w14:paraId="38005E9A" w14:textId="77777777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Pr="007D154B" w:rsidR="007D154B" w:rsidP="007D154B" w:rsidRDefault="007D154B" w14:paraId="013A0CE5" w14:textId="77777777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:rsidRPr="007D154B" w:rsidR="004B168A" w:rsidP="00D255E3" w:rsidRDefault="007D154B" w14:paraId="2B0D6397" w14:textId="06C5DF97">
      <w:pPr>
        <w:tabs>
          <w:tab w:val="left" w:pos="567"/>
          <w:tab w:val="left" w:pos="1418"/>
          <w:tab w:val="right" w:pos="9639"/>
        </w:tabs>
        <w:rPr>
          <w:rFonts w:ascii="Arial" w:hAnsi="Arial"/>
          <w:i/>
        </w:rPr>
      </w:pPr>
      <w:r w:rsidRPr="007D154B">
        <w:rPr>
          <w:rFonts w:ascii="Arial" w:hAnsi="Arial"/>
          <w:i/>
        </w:rPr>
        <w:t xml:space="preserve">Total Marks: </w:t>
      </w:r>
      <w:r w:rsidR="00FE698C">
        <w:rPr>
          <w:rFonts w:ascii="Arial" w:hAnsi="Arial"/>
          <w:i/>
        </w:rPr>
        <w:t>36</w:t>
      </w:r>
      <w:r w:rsidRPr="007D154B">
        <w:rPr>
          <w:rFonts w:ascii="Arial" w:hAnsi="Arial"/>
          <w:i/>
        </w:rPr>
        <w:tab/>
      </w:r>
      <w:r w:rsidRPr="007D154B">
        <w:rPr>
          <w:rFonts w:ascii="Arial" w:hAnsi="Arial"/>
          <w:i/>
        </w:rPr>
        <w:t xml:space="preserve">Time Allowed: </w:t>
      </w:r>
      <w:r w:rsidR="00C1761F">
        <w:rPr>
          <w:rFonts w:ascii="Arial" w:hAnsi="Arial"/>
          <w:i/>
        </w:rPr>
        <w:t>45</w:t>
      </w:r>
      <w:r w:rsidRPr="007D154B">
        <w:rPr>
          <w:rFonts w:ascii="Arial" w:hAnsi="Arial"/>
          <w:i/>
        </w:rPr>
        <w:t xml:space="preserve"> minutes</w:t>
      </w:r>
    </w:p>
    <w:p w:rsidR="007D154B" w:rsidP="00D255E3" w:rsidRDefault="007D154B" w14:paraId="3BB26CC0" w14:textId="77777777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:rsidR="007D154B" w:rsidP="004F392B" w:rsidRDefault="00103B7F" w14:paraId="3CBCE4FA" w14:textId="2E374A03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t>(</w:t>
      </w:r>
      <w:r w:rsidR="004F392B">
        <w:rPr>
          <w:rFonts w:ascii="Arial" w:hAnsi="Arial"/>
        </w:rPr>
        <w:t>Formula sheet and scientific calculator permitted</w:t>
      </w:r>
      <w:r w:rsidR="002327EE">
        <w:rPr>
          <w:rFonts w:ascii="Arial" w:hAnsi="Arial"/>
        </w:rPr>
        <w:t>)</w:t>
      </w:r>
    </w:p>
    <w:p w:rsidR="002327EE" w:rsidP="004F392B" w:rsidRDefault="002327EE" w14:paraId="17799434" w14:textId="77777777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</w:p>
    <w:p w:rsidRPr="00ED78DC" w:rsidR="00CE7F9C" w:rsidP="00CE7F9C" w:rsidRDefault="00CE7F9C" w14:paraId="2EE9D969" w14:textId="3B4438C8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t xml:space="preserve">Question </w:t>
      </w:r>
      <w:r>
        <w:rPr>
          <w:rFonts w:ascii="Arial" w:hAnsi="Arial"/>
          <w:b/>
        </w:rPr>
        <w:t>1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>(</w:t>
      </w:r>
      <w:r w:rsidR="009C3725">
        <w:rPr>
          <w:rFonts w:ascii="Arial" w:hAnsi="Arial"/>
          <w:b/>
        </w:rPr>
        <w:t>8</w:t>
      </w:r>
      <w:r w:rsidRPr="00ED78DC">
        <w:rPr>
          <w:rFonts w:ascii="Arial" w:hAnsi="Arial"/>
          <w:b/>
        </w:rPr>
        <w:t xml:space="preserve"> marks)</w:t>
      </w:r>
    </w:p>
    <w:p w:rsidR="00CE7F9C" w:rsidP="00CE7F9C" w:rsidRDefault="00CE7F9C" w14:paraId="5C466716" w14:textId="7777777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3C72E0" w:rsidR="00CE7F9C" w:rsidRDefault="00305441" w14:paraId="2FD4E1EA" w14:textId="68F81BF0">
      <w:pPr>
        <w:pStyle w:val="ListParagraph"/>
        <w:numPr>
          <w:ilvl w:val="0"/>
          <w:numId w:val="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In </w:t>
      </w:r>
      <w:r w:rsidR="005E2A89">
        <w:rPr>
          <w:rFonts w:ascii="Arial" w:hAnsi="Arial"/>
        </w:rPr>
        <w:t>a Christmas parade, elves on the back of a float moving at 9.00 m</w:t>
      </w:r>
      <w:r w:rsidR="0014677E">
        <w:rPr>
          <w:rFonts w:ascii="Arial" w:hAnsi="Arial"/>
        </w:rPr>
        <w:t>s</w:t>
      </w:r>
      <w:r w:rsidR="0014677E">
        <w:rPr>
          <w:rFonts w:ascii="Arial" w:hAnsi="Arial"/>
          <w:vertAlign w:val="superscript"/>
        </w:rPr>
        <w:t>-1</w:t>
      </w:r>
      <w:r w:rsidR="0014677E">
        <w:rPr>
          <w:rFonts w:ascii="Arial" w:hAnsi="Arial"/>
        </w:rPr>
        <w:t xml:space="preserve"> East are tossing a ball around.  Pepper throws the ball at 7.00 ms</w:t>
      </w:r>
      <w:r w:rsidR="00A70883">
        <w:rPr>
          <w:rFonts w:ascii="Arial" w:hAnsi="Arial"/>
          <w:vertAlign w:val="superscript"/>
        </w:rPr>
        <w:t>-1</w:t>
      </w:r>
    </w:p>
    <w:p w:rsidRPr="003C72E0" w:rsidR="003C72E0" w:rsidP="003C72E0" w:rsidRDefault="003C72E0" w14:paraId="1C1C558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70883" w:rsidRDefault="003C72E0" w14:paraId="22B2C521" w14:textId="33047F3F">
      <w:pPr>
        <w:pStyle w:val="ListParagraph"/>
        <w:numPr>
          <w:ilvl w:val="0"/>
          <w:numId w:val="4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11"/>
        <w:rPr>
          <w:rFonts w:ascii="Arial" w:hAnsi="Arial"/>
        </w:rPr>
      </w:pPr>
      <w:r>
        <w:rPr>
          <w:rFonts w:ascii="Arial" w:hAnsi="Arial"/>
        </w:rPr>
        <w:t>i</w:t>
      </w:r>
      <w:r w:rsidR="00A70883">
        <w:rPr>
          <w:rFonts w:ascii="Arial" w:hAnsi="Arial"/>
        </w:rPr>
        <w:t xml:space="preserve">n </w:t>
      </w:r>
      <w:r w:rsidR="00884E87">
        <w:rPr>
          <w:rFonts w:ascii="Arial" w:hAnsi="Arial"/>
        </w:rPr>
        <w:t>the direction</w:t>
      </w:r>
      <w:r w:rsidR="00A70883">
        <w:rPr>
          <w:rFonts w:ascii="Arial" w:hAnsi="Arial"/>
        </w:rPr>
        <w:t xml:space="preserve"> of the float’s movement,</w:t>
      </w:r>
    </w:p>
    <w:p w:rsidR="00A70883" w:rsidRDefault="003C72E0" w14:paraId="15B46610" w14:textId="5F9FCBBC">
      <w:pPr>
        <w:pStyle w:val="ListParagraph"/>
        <w:numPr>
          <w:ilvl w:val="0"/>
          <w:numId w:val="4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11"/>
        <w:rPr>
          <w:rFonts w:ascii="Arial" w:hAnsi="Arial"/>
        </w:rPr>
      </w:pPr>
      <w:r>
        <w:rPr>
          <w:rFonts w:ascii="Arial" w:hAnsi="Arial"/>
        </w:rPr>
        <w:t>i</w:t>
      </w:r>
      <w:r w:rsidR="00A70883">
        <w:rPr>
          <w:rFonts w:ascii="Arial" w:hAnsi="Arial"/>
        </w:rPr>
        <w:t xml:space="preserve">n the </w:t>
      </w:r>
      <w:r w:rsidR="00884E87">
        <w:rPr>
          <w:rFonts w:ascii="Arial" w:hAnsi="Arial"/>
        </w:rPr>
        <w:t>opposite</w:t>
      </w:r>
      <w:r w:rsidR="00A70883">
        <w:rPr>
          <w:rFonts w:ascii="Arial" w:hAnsi="Arial"/>
        </w:rPr>
        <w:t xml:space="preserve"> direction to the float’s movement.</w:t>
      </w:r>
    </w:p>
    <w:p w:rsidR="00A70883" w:rsidP="00A70883" w:rsidRDefault="00A70883" w14:paraId="10FB6FB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70883" w:rsidP="00767DA8" w:rsidRDefault="00767DA8" w14:paraId="20B46163" w14:textId="58AAA2A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  <w:r>
        <w:rPr>
          <w:rFonts w:ascii="Arial" w:hAnsi="Arial"/>
        </w:rPr>
        <w:t>Determine</w:t>
      </w:r>
      <w:r w:rsidR="00D30F11">
        <w:rPr>
          <w:rFonts w:ascii="Arial" w:hAnsi="Arial"/>
        </w:rPr>
        <w:t xml:space="preserve"> </w:t>
      </w:r>
      <w:r w:rsidR="00DB69C1">
        <w:rPr>
          <w:rFonts w:ascii="Arial" w:hAnsi="Arial"/>
        </w:rPr>
        <w:t xml:space="preserve">the velocity of the ball </w:t>
      </w:r>
      <w:r w:rsidR="00884E87">
        <w:rPr>
          <w:rFonts w:ascii="Arial" w:hAnsi="Arial"/>
        </w:rPr>
        <w:t>relative</w:t>
      </w:r>
      <w:r w:rsidR="00DB69C1">
        <w:rPr>
          <w:rFonts w:ascii="Arial" w:hAnsi="Arial"/>
        </w:rPr>
        <w:t xml:space="preserve"> to a </w:t>
      </w:r>
      <w:r w:rsidR="00884E87">
        <w:rPr>
          <w:rFonts w:ascii="Arial" w:hAnsi="Arial"/>
        </w:rPr>
        <w:t>spectator watching</w:t>
      </w:r>
      <w:r w:rsidR="00DB69C1">
        <w:rPr>
          <w:rFonts w:ascii="Arial" w:hAnsi="Arial"/>
        </w:rPr>
        <w:t xml:space="preserve"> the </w:t>
      </w:r>
      <w:r w:rsidR="00884E87">
        <w:rPr>
          <w:rFonts w:ascii="Arial" w:hAnsi="Arial"/>
        </w:rPr>
        <w:t>parade</w:t>
      </w:r>
      <w:r w:rsidR="00DB69C1">
        <w:rPr>
          <w:rFonts w:ascii="Arial" w:hAnsi="Arial"/>
        </w:rPr>
        <w:t xml:space="preserve"> pass by in each case.</w:t>
      </w:r>
      <w:r w:rsidR="003C72E0">
        <w:rPr>
          <w:rFonts w:ascii="Arial" w:hAnsi="Arial"/>
        </w:rPr>
        <w:tab/>
      </w:r>
      <w:r w:rsidR="003C72E0">
        <w:rPr>
          <w:rFonts w:ascii="Arial" w:hAnsi="Arial"/>
        </w:rPr>
        <w:tab/>
      </w:r>
      <w:r w:rsidR="003C72E0">
        <w:rPr>
          <w:rFonts w:ascii="Arial" w:hAnsi="Arial"/>
        </w:rPr>
        <w:tab/>
      </w:r>
      <w:r w:rsidR="003C72E0">
        <w:rPr>
          <w:rFonts w:ascii="Arial" w:hAnsi="Arial"/>
        </w:rPr>
        <w:tab/>
      </w:r>
      <w:r w:rsidR="003C72E0">
        <w:rPr>
          <w:rFonts w:ascii="Arial" w:hAnsi="Arial"/>
        </w:rPr>
        <w:t>[2]</w:t>
      </w:r>
    </w:p>
    <w:p w:rsidR="003C72E0" w:rsidP="00767DA8" w:rsidRDefault="003C72E0" w14:paraId="0EF7A4E8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</w:p>
    <w:p w:rsidR="003C72E0" w:rsidP="00767DA8" w:rsidRDefault="003C72E0" w14:paraId="79DD68E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</w:p>
    <w:p w:rsidR="00251F66" w:rsidP="00767DA8" w:rsidRDefault="00251F66" w14:paraId="177A4BB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</w:p>
    <w:p w:rsidR="00251F66" w:rsidP="00767DA8" w:rsidRDefault="00251F66" w14:paraId="0DB684F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</w:p>
    <w:p w:rsidR="00251F66" w:rsidP="00767DA8" w:rsidRDefault="00251F66" w14:paraId="507C72C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</w:p>
    <w:p w:rsidR="00251F66" w:rsidP="00767DA8" w:rsidRDefault="00251F66" w14:paraId="6535188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</w:p>
    <w:p w:rsidR="003C72E0" w:rsidP="00767DA8" w:rsidRDefault="003C72E0" w14:paraId="393C9F8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</w:p>
    <w:p w:rsidRPr="003C72E0" w:rsidR="00094345" w:rsidRDefault="00094345" w14:paraId="7ABFB9BB" w14:textId="36E3BA6C">
      <w:pPr>
        <w:pStyle w:val="ListParagraph"/>
        <w:numPr>
          <w:ilvl w:val="0"/>
          <w:numId w:val="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In a futuristic parade, the float speed is 0.900 c and Pepper throws the ball at 0.700</w:t>
      </w:r>
      <w:r w:rsidR="00B27D6C">
        <w:rPr>
          <w:rFonts w:ascii="Arial" w:hAnsi="Arial"/>
        </w:rPr>
        <w:t> </w:t>
      </w:r>
      <w:r>
        <w:rPr>
          <w:rFonts w:ascii="Arial" w:hAnsi="Arial"/>
        </w:rPr>
        <w:t>c</w:t>
      </w:r>
      <w:r w:rsidR="00B27D6C">
        <w:rPr>
          <w:rFonts w:ascii="Arial" w:hAnsi="Arial"/>
        </w:rPr>
        <w:t>.</w:t>
      </w:r>
      <w:r w:rsidR="004150BA">
        <w:rPr>
          <w:rFonts w:ascii="Arial" w:hAnsi="Arial"/>
        </w:rPr>
        <w:t xml:space="preserve">  Pepper throws the ball in the same two directions as in </w:t>
      </w:r>
      <w:r w:rsidR="00A823F2">
        <w:rPr>
          <w:rFonts w:ascii="Arial" w:hAnsi="Arial"/>
        </w:rPr>
        <w:t>p</w:t>
      </w:r>
      <w:r w:rsidR="004150BA">
        <w:rPr>
          <w:rFonts w:ascii="Arial" w:hAnsi="Arial"/>
        </w:rPr>
        <w:t>art (a).</w:t>
      </w:r>
    </w:p>
    <w:p w:rsidR="00094345" w:rsidP="00094345" w:rsidRDefault="00094345" w14:paraId="143E170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094345" w:rsidP="00094345" w:rsidRDefault="00094345" w14:paraId="2D070000" w14:textId="43E160C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709"/>
        <w:rPr>
          <w:rFonts w:ascii="Arial" w:hAnsi="Arial"/>
        </w:rPr>
      </w:pPr>
      <w:r>
        <w:rPr>
          <w:rFonts w:ascii="Arial" w:hAnsi="Arial"/>
        </w:rPr>
        <w:t>Determine the velocity of the ball relative to a spectator watching the parade pass by in each case.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[</w:t>
      </w:r>
      <w:r w:rsidR="00B27D6C">
        <w:rPr>
          <w:rFonts w:ascii="Arial" w:hAnsi="Arial"/>
        </w:rPr>
        <w:t>6</w:t>
      </w:r>
      <w:r>
        <w:rPr>
          <w:rFonts w:ascii="Arial" w:hAnsi="Arial"/>
        </w:rPr>
        <w:t>]</w:t>
      </w:r>
    </w:p>
    <w:p w:rsidR="008B7F7F" w:rsidP="001F326C" w:rsidRDefault="008B7F7F" w14:paraId="008B7F1E" w14:textId="0D07216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6598F67E" w14:textId="1AA03B1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1008776B" w14:textId="2F9BF0E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0C768F70" w14:textId="3227C55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3ACA9304" w14:textId="3AB064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1C0E7C52" w14:textId="37E7654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43251EF9" w14:textId="088E3A6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5362D1D6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57514D81" w14:textId="2E92576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8B7F7F" w:rsidP="001F326C" w:rsidRDefault="008B7F7F" w14:paraId="3F30849B" w14:textId="48C4B2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F326C" w:rsidP="001F326C" w:rsidRDefault="001F326C" w14:paraId="61F993CA" w14:textId="4525A71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532DDC" w:rsidP="001F326C" w:rsidRDefault="00532DDC" w14:paraId="5087E7D5" w14:textId="2AE88C5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E7F9C" w:rsidP="00CE7F9C" w:rsidRDefault="00CE7F9C" w14:paraId="2D683A7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E7F9C" w:rsidP="00CE7F9C" w:rsidRDefault="00CE7F9C" w14:paraId="1297B65C" w14:textId="7777777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E7F9C" w:rsidP="00CE7F9C" w:rsidRDefault="00CE7F9C" w14:paraId="613B93B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E7F9C" w:rsidP="00CE7F9C" w:rsidRDefault="00CE7F9C" w14:paraId="459E47A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E7F9C" w:rsidP="00CE7F9C" w:rsidRDefault="00CE7F9C" w14:paraId="642F43F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E7F9C" w:rsidP="00CE7F9C" w:rsidRDefault="00CE7F9C" w14:paraId="044EDEA1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E7F9C" w:rsidP="00CE7F9C" w:rsidRDefault="00CE7F9C" w14:paraId="60BF8B0C" w14:textId="7777777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Pr="00ED78DC" w:rsidR="00D804B5" w:rsidP="00D804B5" w:rsidRDefault="00ED78DC" w14:paraId="1F91BB52" w14:textId="12EDEDC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CE7F9C">
        <w:rPr>
          <w:rFonts w:ascii="Arial" w:hAnsi="Arial"/>
          <w:b/>
        </w:rPr>
        <w:t>2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>(</w:t>
      </w:r>
      <w:r w:rsidR="00A823F2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 xml:space="preserve"> marks)</w:t>
      </w:r>
    </w:p>
    <w:p w:rsidR="00BA41BC" w:rsidP="00D804B5" w:rsidRDefault="00BA41BC" w14:paraId="2DCA4498" w14:textId="751C2A6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47AED" w:rsidP="00ED78DC" w:rsidRDefault="00A823F2" w14:paraId="6562FFDA" w14:textId="1038434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Answer T (true) or F (false) for each of the following statements.</w:t>
      </w:r>
    </w:p>
    <w:p w:rsidRPr="00EF6DFA" w:rsidR="00463F5B" w:rsidP="00ED78DC" w:rsidRDefault="00463F5B" w14:paraId="54042D7C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47AED" w:rsidP="00ED78DC" w:rsidRDefault="00747AED" w14:paraId="41A764ED" w14:textId="52A93E7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47AED" w:rsidRDefault="006E5A9D" w14:paraId="41CD9FE3" w14:textId="2730713B">
      <w:pPr>
        <w:pStyle w:val="ListParagraph"/>
        <w:numPr>
          <w:ilvl w:val="0"/>
          <w:numId w:val="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113529">
        <w:rPr>
          <w:rFonts w:ascii="Arial" w:hAnsi="Arial"/>
        </w:rPr>
        <w:t>amount</w:t>
      </w:r>
      <w:r>
        <w:rPr>
          <w:rFonts w:ascii="Arial" w:hAnsi="Arial"/>
        </w:rPr>
        <w:t xml:space="preserve"> of kinetic energy</w:t>
      </w:r>
      <w:r w:rsidR="00D21F0F">
        <w:rPr>
          <w:rFonts w:ascii="Arial" w:hAnsi="Arial"/>
        </w:rPr>
        <w:t xml:space="preserve"> </w:t>
      </w:r>
      <w:r w:rsidR="0029010F">
        <w:rPr>
          <w:rFonts w:ascii="Arial" w:hAnsi="Arial"/>
        </w:rPr>
        <w:t xml:space="preserve">of an object </w:t>
      </w:r>
      <w:r w:rsidR="00D21F0F">
        <w:rPr>
          <w:rFonts w:ascii="Arial" w:hAnsi="Arial"/>
        </w:rPr>
        <w:t>measured</w:t>
      </w:r>
      <w:r>
        <w:rPr>
          <w:rFonts w:ascii="Arial" w:hAnsi="Arial"/>
        </w:rPr>
        <w:t xml:space="preserve"> in an inertial frame is the same </w:t>
      </w:r>
      <w:r w:rsidR="002B5475">
        <w:rPr>
          <w:rFonts w:ascii="Arial" w:hAnsi="Arial"/>
        </w:rPr>
        <w:t>as in the frame of a stationary observer.</w:t>
      </w:r>
      <w:r w:rsidR="002B5475">
        <w:rPr>
          <w:rFonts w:ascii="Arial" w:hAnsi="Arial"/>
        </w:rPr>
        <w:tab/>
      </w:r>
      <w:r w:rsidR="002B5475">
        <w:rPr>
          <w:rFonts w:ascii="Arial" w:hAnsi="Arial"/>
        </w:rPr>
        <w:tab/>
      </w:r>
      <w:r w:rsidR="002B5475">
        <w:rPr>
          <w:rFonts w:ascii="Arial" w:hAnsi="Arial"/>
        </w:rPr>
        <w:t>[1]</w:t>
      </w:r>
    </w:p>
    <w:p w:rsidR="00A632C7" w:rsidP="00A632C7" w:rsidRDefault="00A632C7" w14:paraId="45ABEB36" w14:textId="3105E49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3E5A2D8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1E6A679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63CD9F23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2B5475" w:rsidRDefault="002B5475" w14:paraId="341E45BD" w14:textId="2F153B5E">
      <w:pPr>
        <w:pStyle w:val="ListParagraph"/>
        <w:numPr>
          <w:ilvl w:val="0"/>
          <w:numId w:val="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The</w:t>
      </w:r>
      <w:r w:rsidR="00113529">
        <w:rPr>
          <w:rFonts w:ascii="Arial" w:hAnsi="Arial"/>
        </w:rPr>
        <w:t xml:space="preserve"> speed of light</w:t>
      </w:r>
      <w:r>
        <w:rPr>
          <w:rFonts w:ascii="Arial" w:hAnsi="Arial"/>
        </w:rPr>
        <w:t xml:space="preserve"> measured in an inertial frame is the same as in the frame of a stationary observer.</w:t>
      </w:r>
      <w:r>
        <w:rPr>
          <w:rFonts w:ascii="Arial" w:hAnsi="Arial"/>
        </w:rPr>
        <w:tab/>
      </w:r>
      <w:r w:rsidR="00113529">
        <w:rPr>
          <w:rFonts w:ascii="Arial" w:hAnsi="Arial"/>
        </w:rPr>
        <w:tab/>
      </w:r>
      <w:r w:rsidR="00113529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[1]</w:t>
      </w:r>
    </w:p>
    <w:p w:rsidR="00F35353" w:rsidP="00A632C7" w:rsidRDefault="00113529" w14:paraId="4A1EF0E2" w14:textId="64B2DD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463F5B" w:rsidP="00A632C7" w:rsidRDefault="00463F5B" w14:paraId="6EF98726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47E8A95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3579B14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33B3A" w:rsidRDefault="00133B3A" w14:paraId="2D1D7789" w14:textId="5C441865">
      <w:pPr>
        <w:pStyle w:val="ListParagraph"/>
        <w:numPr>
          <w:ilvl w:val="0"/>
          <w:numId w:val="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The speed of a moving ball measured in an inertial frame is the same as in the frame of a stationary observer.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[1]</w:t>
      </w:r>
    </w:p>
    <w:p w:rsidR="00F35353" w:rsidP="00A632C7" w:rsidRDefault="00F35353" w14:paraId="39AF977D" w14:textId="6B663AA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501315F1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5FAD55C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A632C7" w:rsidRDefault="00463F5B" w14:paraId="517D1CD1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C0518" w:rsidRDefault="00FC0518" w14:paraId="003D5585" w14:textId="23096C3F">
      <w:pPr>
        <w:pStyle w:val="ListParagraph"/>
        <w:numPr>
          <w:ilvl w:val="0"/>
          <w:numId w:val="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The momentum of a moving ball measured in an inertial frame is the same as in the frame of a stationary observer.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[1]</w:t>
      </w:r>
    </w:p>
    <w:p w:rsidR="00FC0518" w:rsidP="00FC0518" w:rsidRDefault="00FC0518" w14:paraId="4C067F7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FC0518" w:rsidRDefault="00463F5B" w14:paraId="448796F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FC0518" w:rsidRDefault="00463F5B" w14:paraId="648C20F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63F5B" w:rsidP="00FC0518" w:rsidRDefault="00463F5B" w14:paraId="4E39AB81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33B3A" w:rsidRDefault="00133B3A" w14:paraId="3B68C175" w14:textId="7E2C47AB">
      <w:pPr>
        <w:pStyle w:val="ListParagraph"/>
        <w:numPr>
          <w:ilvl w:val="0"/>
          <w:numId w:val="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The distance to a given destination measured in an inertial frame is the same as in the frame of a stationary observer.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[1]</w:t>
      </w:r>
    </w:p>
    <w:p w:rsidR="00F35353" w:rsidP="00A632C7" w:rsidRDefault="00F35353" w14:paraId="4BE43F94" w14:textId="060974A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33CDB20B" w14:textId="1C8F55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41CA7161" w14:textId="0C4C699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6A7B85C4" w14:textId="54E7B03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576024E4" w14:textId="2B4EBEC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06F89C4D" w14:textId="471ECC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03966E03" w14:textId="0EDAFD6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02371C81" w14:textId="3F3C2B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026D497D" w14:textId="557A6F1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550435B2" w14:textId="15A722B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91891" w:rsidP="00A632C7" w:rsidRDefault="00791891" w14:paraId="7FD016EF" w14:textId="6D0CC4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91891" w:rsidP="00A632C7" w:rsidRDefault="00791891" w14:paraId="1DEB02AD" w14:textId="5BD26D3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91891" w:rsidP="00A632C7" w:rsidRDefault="00791891" w14:paraId="32B4533C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65DC54BD" w14:textId="58EB483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35353" w:rsidP="00A632C7" w:rsidRDefault="00F35353" w14:paraId="553F574D" w14:textId="49C39A2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C42F5" w:rsidP="00ED78DC" w:rsidRDefault="004C42F5" w14:paraId="34FF9314" w14:textId="4BBA38D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71009" w:rsidP="00927F8F" w:rsidRDefault="00771009" w14:paraId="5EC5C0EE" w14:textId="452857CC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71009" w:rsidP="00927F8F" w:rsidRDefault="00771009" w14:paraId="37BD0EF7" w14:textId="5EA2960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93431" w:rsidRDefault="00F93431" w14:paraId="487BB3AE" w14:textId="7777777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Pr="00ED78DC" w:rsidR="00C1790F" w:rsidP="00C1790F" w:rsidRDefault="00C1790F" w14:paraId="015F7FB0" w14:textId="30B17B18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>
        <w:rPr>
          <w:rFonts w:ascii="Arial" w:hAnsi="Arial"/>
          <w:b/>
        </w:rPr>
        <w:t>3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>(</w:t>
      </w:r>
      <w:r w:rsidR="004179A0">
        <w:rPr>
          <w:rFonts w:ascii="Arial" w:hAnsi="Arial"/>
          <w:b/>
        </w:rPr>
        <w:t>6</w:t>
      </w:r>
      <w:r w:rsidRPr="00ED78DC">
        <w:rPr>
          <w:rFonts w:ascii="Arial" w:hAnsi="Arial"/>
          <w:b/>
        </w:rPr>
        <w:t xml:space="preserve"> marks)</w:t>
      </w:r>
    </w:p>
    <w:p w:rsidR="00C1790F" w:rsidP="00C1790F" w:rsidRDefault="00C1790F" w14:paraId="47B22ED8" w14:textId="7777777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4179A0" w:rsidR="009D0E6D" w:rsidP="004179A0" w:rsidRDefault="00B34DD4" w14:paraId="097EB1B0" w14:textId="67D83E1F">
      <w:pPr>
        <w:tabs>
          <w:tab w:val="left" w:pos="1418"/>
          <w:tab w:val="left" w:pos="2127"/>
          <w:tab w:val="left" w:pos="3119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A proton is accelerated from rest to a speed of 0.970 c in a linear accelerator by a large voltage.  What voltage </w:t>
      </w:r>
      <w:r w:rsidR="00BF3FC8">
        <w:rPr>
          <w:rFonts w:ascii="Arial" w:hAnsi="Arial"/>
        </w:rPr>
        <w:t>i</w:t>
      </w:r>
      <w:r>
        <w:rPr>
          <w:rFonts w:ascii="Arial" w:hAnsi="Arial"/>
        </w:rPr>
        <w:t>s required?</w:t>
      </w:r>
    </w:p>
    <w:p w:rsidR="00C1790F" w:rsidP="00183F58" w:rsidRDefault="00C1790F" w14:paraId="1997B23E" w14:textId="2ED55FBF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90F03" w:rsidP="00C1790F" w:rsidRDefault="00490F03" w14:paraId="2CB7ADAB" w14:textId="10A5946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90F03" w:rsidP="00C1790F" w:rsidRDefault="00490F03" w14:paraId="3B3A31DE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83F58" w:rsidP="00C1790F" w:rsidRDefault="00183F58" w14:paraId="2682FB40" w14:textId="5BC6839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90F03" w:rsidP="00C1790F" w:rsidRDefault="00490F03" w14:paraId="69B2B994" w14:textId="13A535A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90F03" w:rsidP="00C1790F" w:rsidRDefault="00490F03" w14:paraId="44070514" w14:textId="5314317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F54FAD" w:rsidRDefault="00F54FAD" w14:paraId="46ECC729" w14:textId="7777777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Pr="008D3C0C" w:rsidR="0099384E" w:rsidP="00CA24C1" w:rsidRDefault="0099384E" w14:paraId="30B239D0" w14:textId="2A548BE4">
      <w:pPr>
        <w:tabs>
          <w:tab w:val="right" w:pos="9639"/>
        </w:tabs>
        <w:rPr>
          <w:rFonts w:ascii="Arial" w:hAnsi="Arial"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CE7F9C">
        <w:rPr>
          <w:rFonts w:ascii="Arial" w:hAnsi="Arial"/>
          <w:b/>
        </w:rPr>
        <w:t>4</w:t>
      </w:r>
      <w:r w:rsidR="00CA24C1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>(</w:t>
      </w:r>
      <w:r w:rsidR="0008683A">
        <w:rPr>
          <w:rFonts w:ascii="Arial" w:hAnsi="Arial"/>
          <w:b/>
        </w:rPr>
        <w:t>12</w:t>
      </w:r>
      <w:r w:rsidRPr="00ED78DC">
        <w:rPr>
          <w:rFonts w:ascii="Arial" w:hAnsi="Arial"/>
          <w:b/>
        </w:rPr>
        <w:t xml:space="preserve"> marks)</w:t>
      </w:r>
    </w:p>
    <w:p w:rsidR="0099384E" w:rsidP="0099384E" w:rsidRDefault="0099384E" w14:paraId="4060A772" w14:textId="7777777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5D10CB" w:rsidR="0099384E" w:rsidP="0099384E" w:rsidRDefault="002500EB" w14:paraId="5E2B144F" w14:textId="1A8036B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Two spaceships travelling at the same speed approach each other at a relative speed of 0.860 c, as measured by a stationary observer.</w:t>
      </w:r>
    </w:p>
    <w:p w:rsidR="0099384E" w:rsidP="009455AF" w:rsidRDefault="0099384E" w14:paraId="54BA053A" w14:textId="7777777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042A9B" w:rsidR="009455AF" w:rsidRDefault="00042A9B" w14:paraId="34224329" w14:textId="7E087476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Show that the common speed of the two spaceships, as measured by the stationary observer, is approximately 0.</w:t>
      </w:r>
      <w:r w:rsidR="00A1475A">
        <w:rPr>
          <w:rFonts w:ascii="Arial" w:hAnsi="Arial"/>
        </w:rPr>
        <w:t>569 c.</w:t>
      </w:r>
      <w:r w:rsidR="00A1475A">
        <w:rPr>
          <w:rFonts w:ascii="Arial" w:hAnsi="Arial"/>
        </w:rPr>
        <w:tab/>
      </w:r>
      <w:r w:rsidR="00A1475A">
        <w:rPr>
          <w:rFonts w:ascii="Arial" w:hAnsi="Arial"/>
        </w:rPr>
        <w:tab/>
      </w:r>
      <w:r w:rsidR="00A1475A">
        <w:rPr>
          <w:rFonts w:ascii="Arial" w:hAnsi="Arial"/>
        </w:rPr>
        <w:t>[4]</w:t>
      </w:r>
    </w:p>
    <w:p w:rsidR="009455AF" w:rsidP="0099384E" w:rsidRDefault="009455AF" w14:paraId="79E7618D" w14:textId="2690DE9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2857604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4450157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068CD6F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51E448F8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7597087A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6574E46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2B7E7236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1964E68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6F164ED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26E3389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1E7A7376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1CAC04C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2F78DF7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479354F6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00DCB37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407BC8F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011D6ACA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080B1A9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7887CFB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643B48F3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7DCD898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143BAF2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22ECE86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31A05C0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7EC1440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75DBB2A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51ACDEF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1E0E321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B73C56" w:rsidP="0099384E" w:rsidRDefault="00B73C56" w14:paraId="4F0F21C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83F58" w:rsidP="0099384E" w:rsidRDefault="00183F58" w14:paraId="1EB7C06A" w14:textId="4672CBD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RDefault="007D2C72" w14:paraId="1231C186" w14:textId="7777777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183F58" w:rsidP="0099384E" w:rsidRDefault="00A1475A" w14:paraId="3D020A29" w14:textId="2434A1D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lastRenderedPageBreak/>
        <w:t xml:space="preserve">The length </w:t>
      </w:r>
      <w:r w:rsidR="001C0471">
        <w:rPr>
          <w:rFonts w:ascii="Arial" w:hAnsi="Arial"/>
        </w:rPr>
        <w:t>o</w:t>
      </w:r>
      <w:r>
        <w:rPr>
          <w:rFonts w:ascii="Arial" w:hAnsi="Arial"/>
        </w:rPr>
        <w:t>f each spaceship is 28.0 m in its own frame.</w:t>
      </w:r>
    </w:p>
    <w:p w:rsidR="00E52B9B" w:rsidP="0099384E" w:rsidRDefault="00E52B9B" w14:paraId="0BC1F4E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99384E" w:rsidR="0099384E" w:rsidP="0099384E" w:rsidRDefault="0099384E" w14:paraId="1A21D3A8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9455AF" w:rsidRDefault="00A1475A" w14:paraId="25E4D552" w14:textId="6620D893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 xml:space="preserve">What is the length of one of the ships, as measured </w:t>
      </w:r>
      <w:proofErr w:type="gramStart"/>
      <w:r>
        <w:rPr>
          <w:rFonts w:ascii="Arial" w:hAnsi="Arial"/>
        </w:rPr>
        <w:t>by</w:t>
      </w:r>
      <w:proofErr w:type="gramEnd"/>
    </w:p>
    <w:p w:rsidRPr="00175DC7" w:rsidR="00175DC7" w:rsidP="00175DC7" w:rsidRDefault="00175DC7" w14:paraId="011F23E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1475A" w:rsidRDefault="00175DC7" w14:paraId="74F748BC" w14:textId="37C3ABDC">
      <w:pPr>
        <w:pStyle w:val="ListParagraph"/>
        <w:numPr>
          <w:ilvl w:val="0"/>
          <w:numId w:val="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436"/>
        <w:rPr>
          <w:rFonts w:ascii="Arial" w:hAnsi="Arial"/>
        </w:rPr>
      </w:pPr>
      <w:r>
        <w:rPr>
          <w:rFonts w:ascii="Arial" w:hAnsi="Arial"/>
        </w:rPr>
        <w:t>t</w:t>
      </w:r>
      <w:r w:rsidR="00A1475A">
        <w:rPr>
          <w:rFonts w:ascii="Arial" w:hAnsi="Arial"/>
        </w:rPr>
        <w:t>he stationary observer?</w:t>
      </w:r>
      <w:r w:rsidR="008847BB">
        <w:rPr>
          <w:rFonts w:ascii="Arial" w:hAnsi="Arial"/>
        </w:rPr>
        <w:tab/>
      </w:r>
      <w:r w:rsidR="008847BB">
        <w:rPr>
          <w:rFonts w:ascii="Arial" w:hAnsi="Arial"/>
        </w:rPr>
        <w:tab/>
      </w:r>
      <w:r w:rsidR="008847BB">
        <w:rPr>
          <w:rFonts w:ascii="Arial" w:hAnsi="Arial"/>
        </w:rPr>
        <w:t>[2]</w:t>
      </w:r>
    </w:p>
    <w:p w:rsidR="007D2C72" w:rsidP="007D2C72" w:rsidRDefault="007D2C72" w14:paraId="597DA71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7D2C72" w:rsidRDefault="007D2C72" w14:paraId="48EF45F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7D2C72" w:rsidRDefault="007D2C72" w14:paraId="2A31BE6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7D2C72" w:rsidRDefault="007D2C72" w14:paraId="311D3CBE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7D2C72" w:rsidRDefault="007D2C72" w14:paraId="05888B5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246CF4" w:rsidP="007D2C72" w:rsidRDefault="00246CF4" w14:paraId="3DE49FC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246CF4" w:rsidP="007D2C72" w:rsidRDefault="00246CF4" w14:paraId="10F0619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7D2C72" w:rsidRDefault="007D2C72" w14:paraId="39532E8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7D2C72" w:rsidR="007D2C72" w:rsidP="007D2C72" w:rsidRDefault="007D2C72" w14:paraId="340A41EE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1475A" w:rsidRDefault="00175DC7" w14:paraId="63666148" w14:textId="57A48783">
      <w:pPr>
        <w:pStyle w:val="ListParagraph"/>
        <w:numPr>
          <w:ilvl w:val="0"/>
          <w:numId w:val="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436"/>
        <w:rPr>
          <w:rFonts w:ascii="Arial" w:hAnsi="Arial"/>
        </w:rPr>
      </w:pPr>
      <w:r>
        <w:rPr>
          <w:rFonts w:ascii="Arial" w:hAnsi="Arial"/>
        </w:rPr>
        <w:t>t</w:t>
      </w:r>
      <w:r w:rsidR="00A1475A">
        <w:rPr>
          <w:rFonts w:ascii="Arial" w:hAnsi="Arial"/>
        </w:rPr>
        <w:t>he other ship?</w:t>
      </w:r>
      <w:r w:rsidR="008847BB">
        <w:rPr>
          <w:rFonts w:ascii="Arial" w:hAnsi="Arial"/>
        </w:rPr>
        <w:tab/>
      </w:r>
      <w:r w:rsidR="008847BB">
        <w:rPr>
          <w:rFonts w:ascii="Arial" w:hAnsi="Arial"/>
        </w:rPr>
        <w:tab/>
      </w:r>
      <w:r w:rsidR="008847BB">
        <w:rPr>
          <w:rFonts w:ascii="Arial" w:hAnsi="Arial"/>
        </w:rPr>
        <w:tab/>
      </w:r>
      <w:r w:rsidR="008847BB">
        <w:rPr>
          <w:rFonts w:ascii="Arial" w:hAnsi="Arial"/>
        </w:rPr>
        <w:tab/>
      </w:r>
      <w:r w:rsidR="008847BB">
        <w:rPr>
          <w:rFonts w:ascii="Arial" w:hAnsi="Arial"/>
        </w:rPr>
        <w:t>[</w:t>
      </w:r>
      <w:r w:rsidR="00166C79">
        <w:rPr>
          <w:rFonts w:ascii="Arial" w:hAnsi="Arial"/>
        </w:rPr>
        <w:t>4</w:t>
      </w:r>
      <w:r w:rsidR="008847BB">
        <w:rPr>
          <w:rFonts w:ascii="Arial" w:hAnsi="Arial"/>
        </w:rPr>
        <w:t>]</w:t>
      </w:r>
    </w:p>
    <w:p w:rsidR="005D10CB" w:rsidP="005D10CB" w:rsidRDefault="005D10CB" w14:paraId="4089C121" w14:textId="345E6EF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5D10CB" w:rsidP="005D10CB" w:rsidRDefault="005D10CB" w14:paraId="25D45E1D" w14:textId="1A30E9E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5D10CB" w:rsidRDefault="007D2C72" w14:paraId="1D6E4C3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5D10CB" w:rsidRDefault="007D2C72" w14:paraId="66171D91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246CF4" w:rsidP="005D10CB" w:rsidRDefault="00246CF4" w14:paraId="3131632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5D10CB" w:rsidRDefault="007D2C72" w14:paraId="78EE6C4E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4AF0858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75845E6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63E6E1F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4E1A5BEE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E6D20" w:rsidP="005D10CB" w:rsidRDefault="00AE6D20" w14:paraId="730CF0C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5F7DDC9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74B85FB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1ABE759A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3079A76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2C762A3A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1F7601C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42C5655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5C2FB08A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66C79" w:rsidP="005D10CB" w:rsidRDefault="00166C79" w14:paraId="5A5A942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5D10CB" w:rsidRDefault="007D2C72" w14:paraId="296A846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5D10CB" w:rsidRDefault="007D2C72" w14:paraId="5E0946AC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7D2C72" w:rsidP="005D10CB" w:rsidRDefault="007D2C72" w14:paraId="1F413083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90F03" w:rsidP="005D10CB" w:rsidRDefault="00490F03" w14:paraId="6189123D" w14:textId="2B6AB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490F03" w:rsidP="005D10CB" w:rsidRDefault="001C0471" w14:paraId="37C71B9C" w14:textId="33144C2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 period of 60.0 minutes elapses, as measured on one spaceship.</w:t>
      </w:r>
    </w:p>
    <w:p w:rsidR="005D10CB" w:rsidP="005D10CB" w:rsidRDefault="005D10CB" w14:paraId="0757502B" w14:textId="21D28D3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5D10CB" w:rsidR="005D10CB" w:rsidP="005D10CB" w:rsidRDefault="005D10CB" w14:paraId="257FC36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0568F3" w:rsidR="008847BB" w:rsidRDefault="008847BB" w14:paraId="02208358" w14:textId="72F570EF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What time has elapsed, as measured by</w:t>
      </w:r>
      <w:r w:rsidR="000568F3">
        <w:rPr>
          <w:rFonts w:ascii="Arial" w:hAnsi="Arial"/>
        </w:rPr>
        <w:t xml:space="preserve"> </w:t>
      </w:r>
      <w:r w:rsidRPr="000568F3">
        <w:rPr>
          <w:rFonts w:ascii="Arial" w:hAnsi="Arial"/>
        </w:rPr>
        <w:t>the stationary observer?</w:t>
      </w:r>
      <w:r w:rsidRPr="000568F3">
        <w:rPr>
          <w:rFonts w:ascii="Arial" w:hAnsi="Arial"/>
        </w:rPr>
        <w:tab/>
      </w:r>
      <w:r w:rsidRPr="000568F3">
        <w:rPr>
          <w:rFonts w:ascii="Arial" w:hAnsi="Arial"/>
        </w:rPr>
        <w:t>[2]</w:t>
      </w:r>
    </w:p>
    <w:p w:rsidR="00246CF4" w:rsidP="00246CF4" w:rsidRDefault="00246CF4" w14:paraId="2C50DBE3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246CF4" w:rsidP="00246CF4" w:rsidRDefault="00246CF4" w14:paraId="4F871B4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246CF4" w:rsidP="00246CF4" w:rsidRDefault="00246CF4" w14:paraId="1C5C7FE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9455AF" w:rsidP="00107CA8" w:rsidRDefault="009455AF" w14:paraId="326BB575" w14:textId="2C75E53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83F58" w:rsidP="00107CA8" w:rsidRDefault="00183F58" w14:paraId="41E7175E" w14:textId="27F8236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9455AF" w:rsidP="00107CA8" w:rsidRDefault="009455AF" w14:paraId="19B188E2" w14:textId="5B1078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107CA8" w:rsidR="00107CA8" w:rsidP="00107CA8" w:rsidRDefault="00107CA8" w14:paraId="4F0D831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183F58" w:rsidRDefault="00183F58" w14:paraId="540B8CF0" w14:textId="3A9A0ED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Pr="008D3C0C" w:rsidR="003C3DA5" w:rsidP="003C3DA5" w:rsidRDefault="003C3DA5" w14:paraId="1C8DE8B3" w14:textId="4EAA983B">
      <w:pPr>
        <w:tabs>
          <w:tab w:val="right" w:pos="9639"/>
        </w:tabs>
        <w:rPr>
          <w:rFonts w:ascii="Arial" w:hAnsi="Arial"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>
        <w:rPr>
          <w:rFonts w:ascii="Arial" w:hAnsi="Arial"/>
          <w:b/>
        </w:rPr>
        <w:t>5</w:t>
      </w:r>
      <w:r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>(</w:t>
      </w:r>
      <w:r w:rsidR="00967A60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 xml:space="preserve"> marks)</w:t>
      </w:r>
    </w:p>
    <w:p w:rsidR="003C3DA5" w:rsidP="003C3DA5" w:rsidRDefault="003C3DA5" w14:paraId="0B24E8A8" w14:textId="7777777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3C3DA5" w:rsidP="003C3DA5" w:rsidRDefault="00967A60" w14:paraId="21FE2F67" w14:textId="0BEAE04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 w:rsidRPr="3739B85D" w:rsidR="3739B85D">
        <w:rPr>
          <w:rFonts w:ascii="Arial" w:hAnsi="Arial"/>
        </w:rPr>
        <w:t>One of the experimental verifications of Einstein’s Theory of Special Relativity is the momentum change in accelerated high-speed electrons.</w:t>
      </w:r>
    </w:p>
    <w:p w:rsidR="00967A60" w:rsidP="003C3DA5" w:rsidRDefault="00967A60" w14:paraId="6C2E066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Pr="003C3DA5" w:rsidR="00967A60" w:rsidP="003C3DA5" w:rsidRDefault="00967A60" w14:paraId="64F5AFAC" w14:textId="61C3058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To what final speed must an electron initially travelling at 0.600 c be accelerated in order to achieve a 50.0 % increase in momentum?</w:t>
      </w:r>
    </w:p>
    <w:p w:rsidR="003C3DA5" w:rsidP="003C3DA5" w:rsidRDefault="003C3DA5" w14:paraId="2F6D4900" w14:textId="7777777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459E0" w:rsidP="00053025" w:rsidRDefault="00A459E0" w14:paraId="08DD7E35" w14:textId="081BC0E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459E0" w:rsidP="00053025" w:rsidRDefault="00A459E0" w14:paraId="2BC4A514" w14:textId="3EE0755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459E0" w:rsidP="00053025" w:rsidRDefault="00A459E0" w14:paraId="440207D5" w14:textId="3E72B3C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459E0" w:rsidP="00053025" w:rsidRDefault="00A459E0" w14:paraId="5168A201" w14:textId="49F48BC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35D206D3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5B4CE566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7009D3B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76FDF7BC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4A2B590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09113B68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05EA2F6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9EBB45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004C2A38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5DCFB8D3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63E5C15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0CA5B55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B21AF1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3D067FD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1745549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4572637F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07AF2506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642ED162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376046BA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49A05B7A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A3D125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4CCF824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7B31C8A0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52EDB9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07A9096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1A378A7B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15EA565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480E2083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8A99F39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625970B1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33AE7B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6D59DCF7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3D7D0FF4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1E8E23CC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C332B2" w:rsidP="00053025" w:rsidRDefault="00C332B2" w14:paraId="2973095D" w14:textId="7777777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A459E0" w:rsidP="00053025" w:rsidRDefault="00A459E0" w14:paraId="45A3A411" w14:textId="2A766F1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:rsidR="00D33D55" w:rsidRDefault="00D33D55" w14:paraId="53C8745D" w14:textId="4C24FE55">
      <w:pPr>
        <w:rPr>
          <w:rFonts w:ascii="Arial" w:hAnsi="Arial"/>
        </w:rPr>
      </w:pPr>
    </w:p>
    <w:p w:rsidR="00183F58" w:rsidRDefault="00183F58" w14:paraId="0339FC7E" w14:textId="1329A6BF">
      <w:pPr>
        <w:rPr>
          <w:rFonts w:ascii="Arial" w:hAnsi="Arial"/>
        </w:rPr>
      </w:pPr>
    </w:p>
    <w:p w:rsidR="00183F58" w:rsidRDefault="00183F58" w14:paraId="063C69A2" w14:textId="78EA8CFA">
      <w:pPr>
        <w:rPr>
          <w:rFonts w:ascii="Arial" w:hAnsi="Arial"/>
        </w:rPr>
      </w:pPr>
    </w:p>
    <w:p w:rsidRPr="008250B0" w:rsidR="008C2B17" w:rsidP="00C769BA" w:rsidRDefault="008C2B17" w14:paraId="162AA9B0" w14:textId="2EC77D59">
      <w:pPr>
        <w:jc w:val="center"/>
        <w:rPr>
          <w:rFonts w:ascii="Arial" w:hAnsi="Arial"/>
          <w:szCs w:val="26"/>
        </w:rPr>
      </w:pPr>
      <w:r w:rsidRPr="008C2B17">
        <w:rPr>
          <w:rFonts w:ascii="Arial" w:hAnsi="Arial"/>
          <w:i/>
        </w:rPr>
        <w:t>- End of Questions -</w:t>
      </w:r>
    </w:p>
    <w:sectPr w:rsidRPr="008250B0" w:rsidR="008C2B17" w:rsidSect="007D154B">
      <w:footerReference w:type="default" r:id="rId8"/>
      <w:endnotePr>
        <w:numFmt w:val="decimal"/>
      </w:endnotePr>
      <w:pgSz w:w="11907" w:h="16840" w:orient="portrait" w:code="9"/>
      <w:pgMar w:top="851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99F" w:rsidRDefault="00D6799F" w14:paraId="2F0227F0" w14:textId="77777777">
      <w:r>
        <w:separator/>
      </w:r>
    </w:p>
  </w:endnote>
  <w:endnote w:type="continuationSeparator" w:id="0">
    <w:p w:rsidR="00D6799F" w:rsidRDefault="00D6799F" w14:paraId="4ED91D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B6E3A" w:rsidR="001202A2" w:rsidP="00A47251" w:rsidRDefault="001202A2" w14:paraId="2DF0FF0D" w14:textId="268DE0A4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AD3CD6">
      <w:rPr>
        <w:rStyle w:val="PageNumber"/>
        <w:rFonts w:ascii="Arial" w:hAnsi="Arial"/>
        <w:noProof/>
      </w:rPr>
      <w:t>2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99F" w:rsidRDefault="00D6799F" w14:paraId="2206E57A" w14:textId="77777777">
      <w:r>
        <w:separator/>
      </w:r>
    </w:p>
  </w:footnote>
  <w:footnote w:type="continuationSeparator" w:id="0">
    <w:p w:rsidR="00D6799F" w:rsidRDefault="00D6799F" w14:paraId="3AA1C35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3ED"/>
    <w:multiLevelType w:val="hybridMultilevel"/>
    <w:tmpl w:val="17986390"/>
    <w:lvl w:ilvl="0" w:tplc="78CEE10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CCC680F"/>
    <w:multiLevelType w:val="hybridMultilevel"/>
    <w:tmpl w:val="6884199E"/>
    <w:lvl w:ilvl="0" w:tplc="9C98EC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0CA8"/>
    <w:multiLevelType w:val="hybridMultilevel"/>
    <w:tmpl w:val="EA6A6902"/>
    <w:lvl w:ilvl="0" w:tplc="78CEE10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64914"/>
    <w:multiLevelType w:val="hybridMultilevel"/>
    <w:tmpl w:val="0EA674B8"/>
    <w:lvl w:ilvl="0" w:tplc="55BEB3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F4457"/>
    <w:multiLevelType w:val="hybridMultilevel"/>
    <w:tmpl w:val="2608780A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78CEE10E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37056527">
    <w:abstractNumId w:val="4"/>
  </w:num>
  <w:num w:numId="2" w16cid:durableId="2059280351">
    <w:abstractNumId w:val="1"/>
  </w:num>
  <w:num w:numId="3" w16cid:durableId="1657029743">
    <w:abstractNumId w:val="3"/>
  </w:num>
  <w:num w:numId="4" w16cid:durableId="1007097252">
    <w:abstractNumId w:val="2"/>
  </w:num>
  <w:num w:numId="5" w16cid:durableId="1326738205">
    <w:abstractNumId w:val="0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75"/>
    <w:rsid w:val="00000F9E"/>
    <w:rsid w:val="00001589"/>
    <w:rsid w:val="00003715"/>
    <w:rsid w:val="00004A21"/>
    <w:rsid w:val="00004F4A"/>
    <w:rsid w:val="000064D2"/>
    <w:rsid w:val="0000728F"/>
    <w:rsid w:val="0001673F"/>
    <w:rsid w:val="000179A1"/>
    <w:rsid w:val="00020509"/>
    <w:rsid w:val="000205CE"/>
    <w:rsid w:val="00020921"/>
    <w:rsid w:val="00020AAA"/>
    <w:rsid w:val="000252AA"/>
    <w:rsid w:val="000258CF"/>
    <w:rsid w:val="000270A6"/>
    <w:rsid w:val="00030556"/>
    <w:rsid w:val="00036325"/>
    <w:rsid w:val="00036B7E"/>
    <w:rsid w:val="000373CF"/>
    <w:rsid w:val="00040A13"/>
    <w:rsid w:val="0004201B"/>
    <w:rsid w:val="00042A9B"/>
    <w:rsid w:val="00043F4D"/>
    <w:rsid w:val="00051FD9"/>
    <w:rsid w:val="00053025"/>
    <w:rsid w:val="00054567"/>
    <w:rsid w:val="00054C42"/>
    <w:rsid w:val="000568F3"/>
    <w:rsid w:val="00056D0C"/>
    <w:rsid w:val="00057EC4"/>
    <w:rsid w:val="000612A4"/>
    <w:rsid w:val="000617CD"/>
    <w:rsid w:val="00062536"/>
    <w:rsid w:val="00063CC5"/>
    <w:rsid w:val="00064ACC"/>
    <w:rsid w:val="00065C86"/>
    <w:rsid w:val="00070600"/>
    <w:rsid w:val="00070A51"/>
    <w:rsid w:val="000728DD"/>
    <w:rsid w:val="00075284"/>
    <w:rsid w:val="00080475"/>
    <w:rsid w:val="000805E6"/>
    <w:rsid w:val="00080F93"/>
    <w:rsid w:val="000811ED"/>
    <w:rsid w:val="000822BD"/>
    <w:rsid w:val="00084742"/>
    <w:rsid w:val="000855A8"/>
    <w:rsid w:val="0008683A"/>
    <w:rsid w:val="00086D8E"/>
    <w:rsid w:val="0008782F"/>
    <w:rsid w:val="00087BD0"/>
    <w:rsid w:val="00091D14"/>
    <w:rsid w:val="00092CB3"/>
    <w:rsid w:val="000941E5"/>
    <w:rsid w:val="00094345"/>
    <w:rsid w:val="00094AD9"/>
    <w:rsid w:val="0009551B"/>
    <w:rsid w:val="000A314A"/>
    <w:rsid w:val="000A3E57"/>
    <w:rsid w:val="000A5186"/>
    <w:rsid w:val="000A60EA"/>
    <w:rsid w:val="000A6148"/>
    <w:rsid w:val="000B2F4A"/>
    <w:rsid w:val="000B475E"/>
    <w:rsid w:val="000B6F67"/>
    <w:rsid w:val="000C223E"/>
    <w:rsid w:val="000C28A3"/>
    <w:rsid w:val="000C3687"/>
    <w:rsid w:val="000C617F"/>
    <w:rsid w:val="000C6DBA"/>
    <w:rsid w:val="000D03F9"/>
    <w:rsid w:val="000D0F0C"/>
    <w:rsid w:val="000D405F"/>
    <w:rsid w:val="000D5E07"/>
    <w:rsid w:val="000E3037"/>
    <w:rsid w:val="000E47EB"/>
    <w:rsid w:val="000E6EC3"/>
    <w:rsid w:val="000E7233"/>
    <w:rsid w:val="000E769F"/>
    <w:rsid w:val="000F010A"/>
    <w:rsid w:val="000F0E08"/>
    <w:rsid w:val="000F4797"/>
    <w:rsid w:val="000F530E"/>
    <w:rsid w:val="000F7C5E"/>
    <w:rsid w:val="00101788"/>
    <w:rsid w:val="001027DD"/>
    <w:rsid w:val="001039A6"/>
    <w:rsid w:val="00103B7F"/>
    <w:rsid w:val="00104DB4"/>
    <w:rsid w:val="00107CA8"/>
    <w:rsid w:val="00107FE6"/>
    <w:rsid w:val="001115C2"/>
    <w:rsid w:val="00111BE5"/>
    <w:rsid w:val="00112413"/>
    <w:rsid w:val="00113529"/>
    <w:rsid w:val="00114B20"/>
    <w:rsid w:val="001202A2"/>
    <w:rsid w:val="00120764"/>
    <w:rsid w:val="00121558"/>
    <w:rsid w:val="0012225C"/>
    <w:rsid w:val="00124551"/>
    <w:rsid w:val="00124FB5"/>
    <w:rsid w:val="00133ACC"/>
    <w:rsid w:val="00133B3A"/>
    <w:rsid w:val="00133E0D"/>
    <w:rsid w:val="001366B8"/>
    <w:rsid w:val="001372CD"/>
    <w:rsid w:val="00137928"/>
    <w:rsid w:val="00141836"/>
    <w:rsid w:val="00141B14"/>
    <w:rsid w:val="00142235"/>
    <w:rsid w:val="001446E9"/>
    <w:rsid w:val="001449EE"/>
    <w:rsid w:val="0014677E"/>
    <w:rsid w:val="0014701E"/>
    <w:rsid w:val="0014709F"/>
    <w:rsid w:val="00147B6F"/>
    <w:rsid w:val="00153AC9"/>
    <w:rsid w:val="00153B8B"/>
    <w:rsid w:val="0016184D"/>
    <w:rsid w:val="00162E47"/>
    <w:rsid w:val="00166C79"/>
    <w:rsid w:val="001672EC"/>
    <w:rsid w:val="001749D4"/>
    <w:rsid w:val="00174A46"/>
    <w:rsid w:val="0017503B"/>
    <w:rsid w:val="00175149"/>
    <w:rsid w:val="00175DC7"/>
    <w:rsid w:val="001773A3"/>
    <w:rsid w:val="00177508"/>
    <w:rsid w:val="001778A8"/>
    <w:rsid w:val="001802DA"/>
    <w:rsid w:val="00181DC2"/>
    <w:rsid w:val="001839C0"/>
    <w:rsid w:val="00183AA8"/>
    <w:rsid w:val="00183F58"/>
    <w:rsid w:val="00186831"/>
    <w:rsid w:val="00186DCF"/>
    <w:rsid w:val="00187784"/>
    <w:rsid w:val="001915E9"/>
    <w:rsid w:val="00193F27"/>
    <w:rsid w:val="00194515"/>
    <w:rsid w:val="001951C0"/>
    <w:rsid w:val="001A25AA"/>
    <w:rsid w:val="001A54A8"/>
    <w:rsid w:val="001A6E84"/>
    <w:rsid w:val="001B028D"/>
    <w:rsid w:val="001B39FA"/>
    <w:rsid w:val="001B3B14"/>
    <w:rsid w:val="001B620E"/>
    <w:rsid w:val="001B6DC7"/>
    <w:rsid w:val="001C0471"/>
    <w:rsid w:val="001C190B"/>
    <w:rsid w:val="001C1CF6"/>
    <w:rsid w:val="001C1D8E"/>
    <w:rsid w:val="001C2F8F"/>
    <w:rsid w:val="001C56C3"/>
    <w:rsid w:val="001C7335"/>
    <w:rsid w:val="001D094D"/>
    <w:rsid w:val="001D2D1C"/>
    <w:rsid w:val="001D3219"/>
    <w:rsid w:val="001E0E4B"/>
    <w:rsid w:val="001E3B5A"/>
    <w:rsid w:val="001E4DAF"/>
    <w:rsid w:val="001E5D5D"/>
    <w:rsid w:val="001E69E6"/>
    <w:rsid w:val="001E7764"/>
    <w:rsid w:val="001F03E8"/>
    <w:rsid w:val="001F1173"/>
    <w:rsid w:val="001F1894"/>
    <w:rsid w:val="001F2D94"/>
    <w:rsid w:val="001F2EB3"/>
    <w:rsid w:val="001F326C"/>
    <w:rsid w:val="001F52A5"/>
    <w:rsid w:val="00205179"/>
    <w:rsid w:val="00211173"/>
    <w:rsid w:val="00211CA9"/>
    <w:rsid w:val="00211D77"/>
    <w:rsid w:val="00211F4F"/>
    <w:rsid w:val="00212A3C"/>
    <w:rsid w:val="00212E0C"/>
    <w:rsid w:val="00216D55"/>
    <w:rsid w:val="00217118"/>
    <w:rsid w:val="00217A99"/>
    <w:rsid w:val="00220414"/>
    <w:rsid w:val="0022293F"/>
    <w:rsid w:val="00223B96"/>
    <w:rsid w:val="00227598"/>
    <w:rsid w:val="002327EE"/>
    <w:rsid w:val="00234B41"/>
    <w:rsid w:val="00235323"/>
    <w:rsid w:val="0023716A"/>
    <w:rsid w:val="00240A11"/>
    <w:rsid w:val="00243AFA"/>
    <w:rsid w:val="00244B2A"/>
    <w:rsid w:val="00246CF4"/>
    <w:rsid w:val="00247AEF"/>
    <w:rsid w:val="00247EE4"/>
    <w:rsid w:val="002500EB"/>
    <w:rsid w:val="00251B3D"/>
    <w:rsid w:val="00251F66"/>
    <w:rsid w:val="00254E4C"/>
    <w:rsid w:val="00257E96"/>
    <w:rsid w:val="00262889"/>
    <w:rsid w:val="0026338E"/>
    <w:rsid w:val="00263424"/>
    <w:rsid w:val="0026515E"/>
    <w:rsid w:val="0026551A"/>
    <w:rsid w:val="00265AA3"/>
    <w:rsid w:val="002663EE"/>
    <w:rsid w:val="00266414"/>
    <w:rsid w:val="00270337"/>
    <w:rsid w:val="002717DD"/>
    <w:rsid w:val="00271D39"/>
    <w:rsid w:val="0027553C"/>
    <w:rsid w:val="00277224"/>
    <w:rsid w:val="002803B7"/>
    <w:rsid w:val="00281B04"/>
    <w:rsid w:val="002826C8"/>
    <w:rsid w:val="00286226"/>
    <w:rsid w:val="002876EB"/>
    <w:rsid w:val="0029010F"/>
    <w:rsid w:val="00290211"/>
    <w:rsid w:val="00290E77"/>
    <w:rsid w:val="00291CB9"/>
    <w:rsid w:val="00292A33"/>
    <w:rsid w:val="002A2F26"/>
    <w:rsid w:val="002A3834"/>
    <w:rsid w:val="002B4003"/>
    <w:rsid w:val="002B4F46"/>
    <w:rsid w:val="002B5475"/>
    <w:rsid w:val="002B5B3C"/>
    <w:rsid w:val="002B7BB7"/>
    <w:rsid w:val="002C14BF"/>
    <w:rsid w:val="002C1EF5"/>
    <w:rsid w:val="002C3BBB"/>
    <w:rsid w:val="002C4520"/>
    <w:rsid w:val="002C5814"/>
    <w:rsid w:val="002C5C1F"/>
    <w:rsid w:val="002D0D1A"/>
    <w:rsid w:val="002D1A5F"/>
    <w:rsid w:val="002D1E37"/>
    <w:rsid w:val="002D5C37"/>
    <w:rsid w:val="002D5E6F"/>
    <w:rsid w:val="002D6FB4"/>
    <w:rsid w:val="002E0623"/>
    <w:rsid w:val="002E0639"/>
    <w:rsid w:val="002E1A2B"/>
    <w:rsid w:val="002E5C93"/>
    <w:rsid w:val="002E6CA6"/>
    <w:rsid w:val="002E7554"/>
    <w:rsid w:val="002F1DE4"/>
    <w:rsid w:val="002F2230"/>
    <w:rsid w:val="002F336E"/>
    <w:rsid w:val="00305441"/>
    <w:rsid w:val="00307B4F"/>
    <w:rsid w:val="00314DF1"/>
    <w:rsid w:val="00314E7F"/>
    <w:rsid w:val="003159B4"/>
    <w:rsid w:val="003160E0"/>
    <w:rsid w:val="003161DD"/>
    <w:rsid w:val="003217CE"/>
    <w:rsid w:val="0032220D"/>
    <w:rsid w:val="00323E97"/>
    <w:rsid w:val="00326513"/>
    <w:rsid w:val="00330DCF"/>
    <w:rsid w:val="00331A4F"/>
    <w:rsid w:val="0033328F"/>
    <w:rsid w:val="00333E86"/>
    <w:rsid w:val="00336D6D"/>
    <w:rsid w:val="00336DD2"/>
    <w:rsid w:val="00340539"/>
    <w:rsid w:val="0034186B"/>
    <w:rsid w:val="00342AD8"/>
    <w:rsid w:val="0034514B"/>
    <w:rsid w:val="0034680C"/>
    <w:rsid w:val="003507CF"/>
    <w:rsid w:val="00355023"/>
    <w:rsid w:val="00357D19"/>
    <w:rsid w:val="00361414"/>
    <w:rsid w:val="00362961"/>
    <w:rsid w:val="00364C47"/>
    <w:rsid w:val="00365AF7"/>
    <w:rsid w:val="00366B5D"/>
    <w:rsid w:val="003720BE"/>
    <w:rsid w:val="0037285F"/>
    <w:rsid w:val="00374783"/>
    <w:rsid w:val="00380132"/>
    <w:rsid w:val="00380C62"/>
    <w:rsid w:val="00380E7A"/>
    <w:rsid w:val="00381DA8"/>
    <w:rsid w:val="00384D1A"/>
    <w:rsid w:val="00387BBD"/>
    <w:rsid w:val="00390844"/>
    <w:rsid w:val="00394ED4"/>
    <w:rsid w:val="00396CE6"/>
    <w:rsid w:val="003A025D"/>
    <w:rsid w:val="003A09DA"/>
    <w:rsid w:val="003A0BB0"/>
    <w:rsid w:val="003A1482"/>
    <w:rsid w:val="003A3E42"/>
    <w:rsid w:val="003A62E4"/>
    <w:rsid w:val="003B0230"/>
    <w:rsid w:val="003B08F9"/>
    <w:rsid w:val="003B18CC"/>
    <w:rsid w:val="003B2D77"/>
    <w:rsid w:val="003B34BD"/>
    <w:rsid w:val="003B38D0"/>
    <w:rsid w:val="003B4984"/>
    <w:rsid w:val="003B6583"/>
    <w:rsid w:val="003C134D"/>
    <w:rsid w:val="003C28EA"/>
    <w:rsid w:val="003C3C37"/>
    <w:rsid w:val="003C3DA5"/>
    <w:rsid w:val="003C528C"/>
    <w:rsid w:val="003C52B5"/>
    <w:rsid w:val="003C644C"/>
    <w:rsid w:val="003C6979"/>
    <w:rsid w:val="003C72E0"/>
    <w:rsid w:val="003C74B6"/>
    <w:rsid w:val="003D271C"/>
    <w:rsid w:val="003D53D9"/>
    <w:rsid w:val="003D5665"/>
    <w:rsid w:val="003D5FD6"/>
    <w:rsid w:val="003D7756"/>
    <w:rsid w:val="003E15E2"/>
    <w:rsid w:val="003E1938"/>
    <w:rsid w:val="003E7C34"/>
    <w:rsid w:val="003E7F34"/>
    <w:rsid w:val="003F0050"/>
    <w:rsid w:val="003F46C0"/>
    <w:rsid w:val="003F4B8F"/>
    <w:rsid w:val="003F5167"/>
    <w:rsid w:val="00400DB1"/>
    <w:rsid w:val="00401235"/>
    <w:rsid w:val="00401901"/>
    <w:rsid w:val="00401F65"/>
    <w:rsid w:val="0040230C"/>
    <w:rsid w:val="00404974"/>
    <w:rsid w:val="00410208"/>
    <w:rsid w:val="00411637"/>
    <w:rsid w:val="0041466D"/>
    <w:rsid w:val="004150BA"/>
    <w:rsid w:val="00415E8E"/>
    <w:rsid w:val="004179A0"/>
    <w:rsid w:val="004200F2"/>
    <w:rsid w:val="00424EF4"/>
    <w:rsid w:val="00424FD8"/>
    <w:rsid w:val="0042542A"/>
    <w:rsid w:val="00426056"/>
    <w:rsid w:val="00426913"/>
    <w:rsid w:val="00427594"/>
    <w:rsid w:val="00427759"/>
    <w:rsid w:val="0043000B"/>
    <w:rsid w:val="00432ED8"/>
    <w:rsid w:val="00434A86"/>
    <w:rsid w:val="004361BA"/>
    <w:rsid w:val="004402F3"/>
    <w:rsid w:val="00442D33"/>
    <w:rsid w:val="00443B7A"/>
    <w:rsid w:val="00443CC6"/>
    <w:rsid w:val="004440DD"/>
    <w:rsid w:val="00445D8A"/>
    <w:rsid w:val="00447068"/>
    <w:rsid w:val="00447E1B"/>
    <w:rsid w:val="00450896"/>
    <w:rsid w:val="004540BC"/>
    <w:rsid w:val="004547EE"/>
    <w:rsid w:val="004549A9"/>
    <w:rsid w:val="00457B53"/>
    <w:rsid w:val="0046055C"/>
    <w:rsid w:val="004615B4"/>
    <w:rsid w:val="004617FB"/>
    <w:rsid w:val="0046286E"/>
    <w:rsid w:val="00463970"/>
    <w:rsid w:val="00463F5B"/>
    <w:rsid w:val="004677AD"/>
    <w:rsid w:val="004734D9"/>
    <w:rsid w:val="00474091"/>
    <w:rsid w:val="0047411B"/>
    <w:rsid w:val="004744FF"/>
    <w:rsid w:val="004757CB"/>
    <w:rsid w:val="004774A1"/>
    <w:rsid w:val="00480BEE"/>
    <w:rsid w:val="00481B86"/>
    <w:rsid w:val="004832BC"/>
    <w:rsid w:val="004858A0"/>
    <w:rsid w:val="00486BC4"/>
    <w:rsid w:val="0049014B"/>
    <w:rsid w:val="00490D8A"/>
    <w:rsid w:val="00490F03"/>
    <w:rsid w:val="00491EFE"/>
    <w:rsid w:val="00497DD0"/>
    <w:rsid w:val="004A2F3E"/>
    <w:rsid w:val="004A4A77"/>
    <w:rsid w:val="004A5906"/>
    <w:rsid w:val="004B02E7"/>
    <w:rsid w:val="004B168A"/>
    <w:rsid w:val="004B5046"/>
    <w:rsid w:val="004B5A0A"/>
    <w:rsid w:val="004B5DF7"/>
    <w:rsid w:val="004B6A4E"/>
    <w:rsid w:val="004C090F"/>
    <w:rsid w:val="004C1CEE"/>
    <w:rsid w:val="004C2404"/>
    <w:rsid w:val="004C2DC4"/>
    <w:rsid w:val="004C3039"/>
    <w:rsid w:val="004C42F5"/>
    <w:rsid w:val="004C671E"/>
    <w:rsid w:val="004C72A6"/>
    <w:rsid w:val="004C7558"/>
    <w:rsid w:val="004D06F4"/>
    <w:rsid w:val="004D2D3C"/>
    <w:rsid w:val="004D2EF8"/>
    <w:rsid w:val="004D3646"/>
    <w:rsid w:val="004D77F8"/>
    <w:rsid w:val="004E4E5F"/>
    <w:rsid w:val="004E6328"/>
    <w:rsid w:val="004F07C2"/>
    <w:rsid w:val="004F0A79"/>
    <w:rsid w:val="004F2F46"/>
    <w:rsid w:val="004F392B"/>
    <w:rsid w:val="004F412D"/>
    <w:rsid w:val="004F4CCB"/>
    <w:rsid w:val="004F5462"/>
    <w:rsid w:val="004F669E"/>
    <w:rsid w:val="004F7A96"/>
    <w:rsid w:val="00502454"/>
    <w:rsid w:val="005076E1"/>
    <w:rsid w:val="0051060E"/>
    <w:rsid w:val="00510C41"/>
    <w:rsid w:val="00511A8E"/>
    <w:rsid w:val="0051390B"/>
    <w:rsid w:val="00516E63"/>
    <w:rsid w:val="0052121B"/>
    <w:rsid w:val="0052172E"/>
    <w:rsid w:val="00523B6D"/>
    <w:rsid w:val="00524D8F"/>
    <w:rsid w:val="00524E69"/>
    <w:rsid w:val="005251E8"/>
    <w:rsid w:val="00525B0B"/>
    <w:rsid w:val="005264AA"/>
    <w:rsid w:val="00526F19"/>
    <w:rsid w:val="00530B6B"/>
    <w:rsid w:val="00532DDC"/>
    <w:rsid w:val="005338EB"/>
    <w:rsid w:val="00533AB8"/>
    <w:rsid w:val="00535DB8"/>
    <w:rsid w:val="005365E9"/>
    <w:rsid w:val="005373B1"/>
    <w:rsid w:val="00537522"/>
    <w:rsid w:val="00542B36"/>
    <w:rsid w:val="00545DB1"/>
    <w:rsid w:val="00546BBD"/>
    <w:rsid w:val="005473A0"/>
    <w:rsid w:val="0055020A"/>
    <w:rsid w:val="00555CB4"/>
    <w:rsid w:val="005562DC"/>
    <w:rsid w:val="00556CD7"/>
    <w:rsid w:val="00567F80"/>
    <w:rsid w:val="0057185C"/>
    <w:rsid w:val="00571E52"/>
    <w:rsid w:val="00572001"/>
    <w:rsid w:val="0057423E"/>
    <w:rsid w:val="00574AEF"/>
    <w:rsid w:val="00575236"/>
    <w:rsid w:val="005823E9"/>
    <w:rsid w:val="00582BA2"/>
    <w:rsid w:val="00582EF6"/>
    <w:rsid w:val="00582F62"/>
    <w:rsid w:val="00584E6D"/>
    <w:rsid w:val="00585782"/>
    <w:rsid w:val="00591277"/>
    <w:rsid w:val="00591D9F"/>
    <w:rsid w:val="00596E4C"/>
    <w:rsid w:val="00597F9E"/>
    <w:rsid w:val="005A0073"/>
    <w:rsid w:val="005A06D5"/>
    <w:rsid w:val="005A2085"/>
    <w:rsid w:val="005A367E"/>
    <w:rsid w:val="005A42E6"/>
    <w:rsid w:val="005A521A"/>
    <w:rsid w:val="005A58AA"/>
    <w:rsid w:val="005A5B8D"/>
    <w:rsid w:val="005B168D"/>
    <w:rsid w:val="005B2441"/>
    <w:rsid w:val="005B32C8"/>
    <w:rsid w:val="005B5FEC"/>
    <w:rsid w:val="005B67B4"/>
    <w:rsid w:val="005B6AB5"/>
    <w:rsid w:val="005B6EC4"/>
    <w:rsid w:val="005C0755"/>
    <w:rsid w:val="005C16C4"/>
    <w:rsid w:val="005C206F"/>
    <w:rsid w:val="005C27B5"/>
    <w:rsid w:val="005C2CF7"/>
    <w:rsid w:val="005C3399"/>
    <w:rsid w:val="005C39D9"/>
    <w:rsid w:val="005C6A70"/>
    <w:rsid w:val="005C6C58"/>
    <w:rsid w:val="005C6D30"/>
    <w:rsid w:val="005D10CB"/>
    <w:rsid w:val="005D3A7C"/>
    <w:rsid w:val="005D4A05"/>
    <w:rsid w:val="005E0F82"/>
    <w:rsid w:val="005E16F4"/>
    <w:rsid w:val="005E2A89"/>
    <w:rsid w:val="005E455A"/>
    <w:rsid w:val="005E4DFC"/>
    <w:rsid w:val="005E5891"/>
    <w:rsid w:val="005E5AA9"/>
    <w:rsid w:val="005E6B91"/>
    <w:rsid w:val="005E7767"/>
    <w:rsid w:val="005F02D0"/>
    <w:rsid w:val="005F0903"/>
    <w:rsid w:val="005F097A"/>
    <w:rsid w:val="005F3D06"/>
    <w:rsid w:val="005F537A"/>
    <w:rsid w:val="005F6EEC"/>
    <w:rsid w:val="005F7AD5"/>
    <w:rsid w:val="006000A3"/>
    <w:rsid w:val="00600DDB"/>
    <w:rsid w:val="006038A8"/>
    <w:rsid w:val="0060415B"/>
    <w:rsid w:val="0061086A"/>
    <w:rsid w:val="00612171"/>
    <w:rsid w:val="00612F16"/>
    <w:rsid w:val="0061372B"/>
    <w:rsid w:val="00613E0A"/>
    <w:rsid w:val="006177C3"/>
    <w:rsid w:val="00620007"/>
    <w:rsid w:val="00620319"/>
    <w:rsid w:val="00620416"/>
    <w:rsid w:val="00621402"/>
    <w:rsid w:val="006218FF"/>
    <w:rsid w:val="00621C6A"/>
    <w:rsid w:val="0062601C"/>
    <w:rsid w:val="006262B3"/>
    <w:rsid w:val="0062798B"/>
    <w:rsid w:val="0063002D"/>
    <w:rsid w:val="00634D6B"/>
    <w:rsid w:val="00642EEE"/>
    <w:rsid w:val="006439AC"/>
    <w:rsid w:val="00643D18"/>
    <w:rsid w:val="00644BE2"/>
    <w:rsid w:val="00650AD0"/>
    <w:rsid w:val="00656319"/>
    <w:rsid w:val="0065739D"/>
    <w:rsid w:val="00662460"/>
    <w:rsid w:val="00663F5D"/>
    <w:rsid w:val="00664186"/>
    <w:rsid w:val="00667446"/>
    <w:rsid w:val="0067291D"/>
    <w:rsid w:val="00673205"/>
    <w:rsid w:val="0067452E"/>
    <w:rsid w:val="00676C5E"/>
    <w:rsid w:val="00677E97"/>
    <w:rsid w:val="00677EEC"/>
    <w:rsid w:val="00680A6C"/>
    <w:rsid w:val="00680AE5"/>
    <w:rsid w:val="00680CAE"/>
    <w:rsid w:val="00684E02"/>
    <w:rsid w:val="00690442"/>
    <w:rsid w:val="006910AA"/>
    <w:rsid w:val="006920BA"/>
    <w:rsid w:val="00692FF5"/>
    <w:rsid w:val="006A02F8"/>
    <w:rsid w:val="006A0926"/>
    <w:rsid w:val="006A1A1D"/>
    <w:rsid w:val="006A26F1"/>
    <w:rsid w:val="006A6571"/>
    <w:rsid w:val="006A6DCD"/>
    <w:rsid w:val="006A7088"/>
    <w:rsid w:val="006B1C69"/>
    <w:rsid w:val="006B273E"/>
    <w:rsid w:val="006B4B2E"/>
    <w:rsid w:val="006B728C"/>
    <w:rsid w:val="006B75C4"/>
    <w:rsid w:val="006B7B0F"/>
    <w:rsid w:val="006B7D6C"/>
    <w:rsid w:val="006C234A"/>
    <w:rsid w:val="006C362B"/>
    <w:rsid w:val="006C602E"/>
    <w:rsid w:val="006C71EC"/>
    <w:rsid w:val="006D0523"/>
    <w:rsid w:val="006D0EC5"/>
    <w:rsid w:val="006D10CA"/>
    <w:rsid w:val="006D24E1"/>
    <w:rsid w:val="006D519E"/>
    <w:rsid w:val="006D6998"/>
    <w:rsid w:val="006E176F"/>
    <w:rsid w:val="006E21EC"/>
    <w:rsid w:val="006E32EA"/>
    <w:rsid w:val="006E3430"/>
    <w:rsid w:val="006E5A9D"/>
    <w:rsid w:val="006E5E90"/>
    <w:rsid w:val="006E71D5"/>
    <w:rsid w:val="006E7742"/>
    <w:rsid w:val="006E7BAA"/>
    <w:rsid w:val="006F1333"/>
    <w:rsid w:val="006F2891"/>
    <w:rsid w:val="006F5FA1"/>
    <w:rsid w:val="006F754B"/>
    <w:rsid w:val="006F75F3"/>
    <w:rsid w:val="00701186"/>
    <w:rsid w:val="007017AB"/>
    <w:rsid w:val="007024F5"/>
    <w:rsid w:val="00702AFB"/>
    <w:rsid w:val="00703362"/>
    <w:rsid w:val="00703CF3"/>
    <w:rsid w:val="007040C3"/>
    <w:rsid w:val="0070443E"/>
    <w:rsid w:val="00707FA3"/>
    <w:rsid w:val="00712C9A"/>
    <w:rsid w:val="00713B30"/>
    <w:rsid w:val="00713F76"/>
    <w:rsid w:val="007143AC"/>
    <w:rsid w:val="00714D72"/>
    <w:rsid w:val="007158F5"/>
    <w:rsid w:val="00715A50"/>
    <w:rsid w:val="00715A67"/>
    <w:rsid w:val="00723562"/>
    <w:rsid w:val="00724DDE"/>
    <w:rsid w:val="0072520A"/>
    <w:rsid w:val="007253AA"/>
    <w:rsid w:val="00725800"/>
    <w:rsid w:val="007258CD"/>
    <w:rsid w:val="0072774A"/>
    <w:rsid w:val="00730D1F"/>
    <w:rsid w:val="00730EEE"/>
    <w:rsid w:val="00731A18"/>
    <w:rsid w:val="00731FCC"/>
    <w:rsid w:val="00733B37"/>
    <w:rsid w:val="00733CA2"/>
    <w:rsid w:val="0073462A"/>
    <w:rsid w:val="0073468A"/>
    <w:rsid w:val="00735D2B"/>
    <w:rsid w:val="007404A1"/>
    <w:rsid w:val="00741782"/>
    <w:rsid w:val="00742121"/>
    <w:rsid w:val="00742B10"/>
    <w:rsid w:val="00743CDC"/>
    <w:rsid w:val="00746947"/>
    <w:rsid w:val="00746D4C"/>
    <w:rsid w:val="00747AED"/>
    <w:rsid w:val="00747DE9"/>
    <w:rsid w:val="00751CBE"/>
    <w:rsid w:val="00753EC0"/>
    <w:rsid w:val="007562FD"/>
    <w:rsid w:val="0075673F"/>
    <w:rsid w:val="00756C6F"/>
    <w:rsid w:val="007577B4"/>
    <w:rsid w:val="00757998"/>
    <w:rsid w:val="00757D86"/>
    <w:rsid w:val="00757F35"/>
    <w:rsid w:val="0076180F"/>
    <w:rsid w:val="007624CF"/>
    <w:rsid w:val="00767419"/>
    <w:rsid w:val="00767C3B"/>
    <w:rsid w:val="00767DA8"/>
    <w:rsid w:val="0077049A"/>
    <w:rsid w:val="00771009"/>
    <w:rsid w:val="00772712"/>
    <w:rsid w:val="0077276C"/>
    <w:rsid w:val="00773D60"/>
    <w:rsid w:val="00775CC3"/>
    <w:rsid w:val="00776EB1"/>
    <w:rsid w:val="00780103"/>
    <w:rsid w:val="00780B82"/>
    <w:rsid w:val="00780C78"/>
    <w:rsid w:val="00781730"/>
    <w:rsid w:val="007827EF"/>
    <w:rsid w:val="00783B60"/>
    <w:rsid w:val="0078409C"/>
    <w:rsid w:val="00784A38"/>
    <w:rsid w:val="007908C5"/>
    <w:rsid w:val="00790FEF"/>
    <w:rsid w:val="007910B4"/>
    <w:rsid w:val="00791891"/>
    <w:rsid w:val="00796E23"/>
    <w:rsid w:val="007978B9"/>
    <w:rsid w:val="007A15D6"/>
    <w:rsid w:val="007A2780"/>
    <w:rsid w:val="007A2F5F"/>
    <w:rsid w:val="007A51D3"/>
    <w:rsid w:val="007A5AC2"/>
    <w:rsid w:val="007A5F19"/>
    <w:rsid w:val="007A6A6C"/>
    <w:rsid w:val="007A6C17"/>
    <w:rsid w:val="007B00D2"/>
    <w:rsid w:val="007B1056"/>
    <w:rsid w:val="007B218C"/>
    <w:rsid w:val="007B2321"/>
    <w:rsid w:val="007B2B76"/>
    <w:rsid w:val="007B31C7"/>
    <w:rsid w:val="007B3718"/>
    <w:rsid w:val="007B3CDC"/>
    <w:rsid w:val="007B4606"/>
    <w:rsid w:val="007B54C1"/>
    <w:rsid w:val="007B632D"/>
    <w:rsid w:val="007B6669"/>
    <w:rsid w:val="007B6AE9"/>
    <w:rsid w:val="007C0C97"/>
    <w:rsid w:val="007C1924"/>
    <w:rsid w:val="007C2064"/>
    <w:rsid w:val="007C3F99"/>
    <w:rsid w:val="007C4345"/>
    <w:rsid w:val="007C44BB"/>
    <w:rsid w:val="007C51D6"/>
    <w:rsid w:val="007C6CC0"/>
    <w:rsid w:val="007C7932"/>
    <w:rsid w:val="007D04F5"/>
    <w:rsid w:val="007D154B"/>
    <w:rsid w:val="007D2C72"/>
    <w:rsid w:val="007D3980"/>
    <w:rsid w:val="007D6261"/>
    <w:rsid w:val="007D648B"/>
    <w:rsid w:val="007D6753"/>
    <w:rsid w:val="007D6913"/>
    <w:rsid w:val="007D7702"/>
    <w:rsid w:val="007D7A42"/>
    <w:rsid w:val="007E4EB2"/>
    <w:rsid w:val="007E5B7C"/>
    <w:rsid w:val="007E6938"/>
    <w:rsid w:val="007E6A10"/>
    <w:rsid w:val="007E7D96"/>
    <w:rsid w:val="007F0D0F"/>
    <w:rsid w:val="007F10D2"/>
    <w:rsid w:val="007F10E2"/>
    <w:rsid w:val="007F1F69"/>
    <w:rsid w:val="007F30E4"/>
    <w:rsid w:val="007F3F67"/>
    <w:rsid w:val="007F4E02"/>
    <w:rsid w:val="00804308"/>
    <w:rsid w:val="00805985"/>
    <w:rsid w:val="00806A41"/>
    <w:rsid w:val="00810C0B"/>
    <w:rsid w:val="008115A3"/>
    <w:rsid w:val="00813414"/>
    <w:rsid w:val="00813C24"/>
    <w:rsid w:val="00816C72"/>
    <w:rsid w:val="00816EF5"/>
    <w:rsid w:val="00817528"/>
    <w:rsid w:val="00817E89"/>
    <w:rsid w:val="00821C04"/>
    <w:rsid w:val="0082209B"/>
    <w:rsid w:val="008226FD"/>
    <w:rsid w:val="00823D27"/>
    <w:rsid w:val="00823F2A"/>
    <w:rsid w:val="008250B0"/>
    <w:rsid w:val="00825871"/>
    <w:rsid w:val="00825EE9"/>
    <w:rsid w:val="00826D21"/>
    <w:rsid w:val="00827675"/>
    <w:rsid w:val="00831402"/>
    <w:rsid w:val="008324B1"/>
    <w:rsid w:val="008333F5"/>
    <w:rsid w:val="00833EC1"/>
    <w:rsid w:val="00833EFB"/>
    <w:rsid w:val="008353E2"/>
    <w:rsid w:val="00835991"/>
    <w:rsid w:val="00835E8B"/>
    <w:rsid w:val="00836470"/>
    <w:rsid w:val="0083693E"/>
    <w:rsid w:val="00841B26"/>
    <w:rsid w:val="00841BEC"/>
    <w:rsid w:val="008442DB"/>
    <w:rsid w:val="0084488D"/>
    <w:rsid w:val="008461CA"/>
    <w:rsid w:val="00850AB8"/>
    <w:rsid w:val="00851AA8"/>
    <w:rsid w:val="00851C46"/>
    <w:rsid w:val="00855BAD"/>
    <w:rsid w:val="00857DE5"/>
    <w:rsid w:val="00860071"/>
    <w:rsid w:val="0086100A"/>
    <w:rsid w:val="0086133E"/>
    <w:rsid w:val="00866857"/>
    <w:rsid w:val="00866CA9"/>
    <w:rsid w:val="00870193"/>
    <w:rsid w:val="00872F52"/>
    <w:rsid w:val="008735E7"/>
    <w:rsid w:val="00875E03"/>
    <w:rsid w:val="00880B09"/>
    <w:rsid w:val="008847BB"/>
    <w:rsid w:val="00884E87"/>
    <w:rsid w:val="00885353"/>
    <w:rsid w:val="00885C12"/>
    <w:rsid w:val="008861D0"/>
    <w:rsid w:val="008863D4"/>
    <w:rsid w:val="00892379"/>
    <w:rsid w:val="00897F24"/>
    <w:rsid w:val="008A1004"/>
    <w:rsid w:val="008A17A0"/>
    <w:rsid w:val="008A20E8"/>
    <w:rsid w:val="008A3730"/>
    <w:rsid w:val="008A408F"/>
    <w:rsid w:val="008A40A6"/>
    <w:rsid w:val="008A4E6A"/>
    <w:rsid w:val="008A55B1"/>
    <w:rsid w:val="008A6F50"/>
    <w:rsid w:val="008A7A71"/>
    <w:rsid w:val="008B3E6C"/>
    <w:rsid w:val="008B47B3"/>
    <w:rsid w:val="008B7B6F"/>
    <w:rsid w:val="008B7F7F"/>
    <w:rsid w:val="008C2113"/>
    <w:rsid w:val="008C24AA"/>
    <w:rsid w:val="008C2B17"/>
    <w:rsid w:val="008C3A55"/>
    <w:rsid w:val="008C3D36"/>
    <w:rsid w:val="008C5438"/>
    <w:rsid w:val="008D1D0D"/>
    <w:rsid w:val="008D3C0C"/>
    <w:rsid w:val="008D436D"/>
    <w:rsid w:val="008D6044"/>
    <w:rsid w:val="008D6D09"/>
    <w:rsid w:val="008E1A3B"/>
    <w:rsid w:val="008E6973"/>
    <w:rsid w:val="008E725C"/>
    <w:rsid w:val="008F1574"/>
    <w:rsid w:val="008F1C46"/>
    <w:rsid w:val="008F3A36"/>
    <w:rsid w:val="008F3B80"/>
    <w:rsid w:val="008F48C9"/>
    <w:rsid w:val="008F530B"/>
    <w:rsid w:val="008F59CC"/>
    <w:rsid w:val="008F6D0D"/>
    <w:rsid w:val="00900DAA"/>
    <w:rsid w:val="00901477"/>
    <w:rsid w:val="009037D3"/>
    <w:rsid w:val="00904444"/>
    <w:rsid w:val="00905F80"/>
    <w:rsid w:val="009122CD"/>
    <w:rsid w:val="00913AE1"/>
    <w:rsid w:val="00915199"/>
    <w:rsid w:val="00915206"/>
    <w:rsid w:val="00916239"/>
    <w:rsid w:val="0091669F"/>
    <w:rsid w:val="00916DF0"/>
    <w:rsid w:val="00917144"/>
    <w:rsid w:val="00921650"/>
    <w:rsid w:val="00922089"/>
    <w:rsid w:val="00922305"/>
    <w:rsid w:val="00922B33"/>
    <w:rsid w:val="009260F3"/>
    <w:rsid w:val="009266F8"/>
    <w:rsid w:val="00927F8F"/>
    <w:rsid w:val="00930927"/>
    <w:rsid w:val="009309B3"/>
    <w:rsid w:val="009314C8"/>
    <w:rsid w:val="0093576F"/>
    <w:rsid w:val="00935B47"/>
    <w:rsid w:val="0093662E"/>
    <w:rsid w:val="00937DEA"/>
    <w:rsid w:val="00937F8F"/>
    <w:rsid w:val="00943995"/>
    <w:rsid w:val="009455AF"/>
    <w:rsid w:val="00946DDE"/>
    <w:rsid w:val="009510EF"/>
    <w:rsid w:val="00952BAC"/>
    <w:rsid w:val="00953B14"/>
    <w:rsid w:val="00955D2B"/>
    <w:rsid w:val="009576FD"/>
    <w:rsid w:val="00957E81"/>
    <w:rsid w:val="00961CA0"/>
    <w:rsid w:val="009634A0"/>
    <w:rsid w:val="009657AA"/>
    <w:rsid w:val="009658EB"/>
    <w:rsid w:val="00967A60"/>
    <w:rsid w:val="00970D16"/>
    <w:rsid w:val="009725B1"/>
    <w:rsid w:val="00972FC5"/>
    <w:rsid w:val="00973543"/>
    <w:rsid w:val="009745C2"/>
    <w:rsid w:val="0097466F"/>
    <w:rsid w:val="009758DD"/>
    <w:rsid w:val="00976851"/>
    <w:rsid w:val="0098060E"/>
    <w:rsid w:val="009852E1"/>
    <w:rsid w:val="009911EB"/>
    <w:rsid w:val="0099122A"/>
    <w:rsid w:val="00991D8D"/>
    <w:rsid w:val="0099292C"/>
    <w:rsid w:val="0099384E"/>
    <w:rsid w:val="0099480F"/>
    <w:rsid w:val="00994B52"/>
    <w:rsid w:val="0099514A"/>
    <w:rsid w:val="009964A5"/>
    <w:rsid w:val="00996BEB"/>
    <w:rsid w:val="009A096A"/>
    <w:rsid w:val="009A1EF6"/>
    <w:rsid w:val="009A3BCE"/>
    <w:rsid w:val="009A5640"/>
    <w:rsid w:val="009A6831"/>
    <w:rsid w:val="009B1DB2"/>
    <w:rsid w:val="009B230C"/>
    <w:rsid w:val="009B4DAD"/>
    <w:rsid w:val="009B60BD"/>
    <w:rsid w:val="009C14F8"/>
    <w:rsid w:val="009C3651"/>
    <w:rsid w:val="009C3725"/>
    <w:rsid w:val="009C4940"/>
    <w:rsid w:val="009C4BF8"/>
    <w:rsid w:val="009C5148"/>
    <w:rsid w:val="009C53B5"/>
    <w:rsid w:val="009C53D9"/>
    <w:rsid w:val="009C5C8D"/>
    <w:rsid w:val="009C74E7"/>
    <w:rsid w:val="009D0AB9"/>
    <w:rsid w:val="009D0DBB"/>
    <w:rsid w:val="009D0E6D"/>
    <w:rsid w:val="009E32AE"/>
    <w:rsid w:val="009E5AE0"/>
    <w:rsid w:val="009E6FEA"/>
    <w:rsid w:val="009E76E4"/>
    <w:rsid w:val="009F3D9F"/>
    <w:rsid w:val="009F4B94"/>
    <w:rsid w:val="009F5787"/>
    <w:rsid w:val="009F6F86"/>
    <w:rsid w:val="009F7032"/>
    <w:rsid w:val="009F73D7"/>
    <w:rsid w:val="00A01704"/>
    <w:rsid w:val="00A01930"/>
    <w:rsid w:val="00A0294A"/>
    <w:rsid w:val="00A02E50"/>
    <w:rsid w:val="00A05585"/>
    <w:rsid w:val="00A05FD8"/>
    <w:rsid w:val="00A0628E"/>
    <w:rsid w:val="00A11E55"/>
    <w:rsid w:val="00A11FEA"/>
    <w:rsid w:val="00A120E5"/>
    <w:rsid w:val="00A12776"/>
    <w:rsid w:val="00A12CE7"/>
    <w:rsid w:val="00A1475A"/>
    <w:rsid w:val="00A15536"/>
    <w:rsid w:val="00A16653"/>
    <w:rsid w:val="00A16EED"/>
    <w:rsid w:val="00A17345"/>
    <w:rsid w:val="00A211D6"/>
    <w:rsid w:val="00A220AD"/>
    <w:rsid w:val="00A23A73"/>
    <w:rsid w:val="00A264E2"/>
    <w:rsid w:val="00A26E03"/>
    <w:rsid w:val="00A3017D"/>
    <w:rsid w:val="00A3133E"/>
    <w:rsid w:val="00A35BB6"/>
    <w:rsid w:val="00A4013D"/>
    <w:rsid w:val="00A40532"/>
    <w:rsid w:val="00A40F6A"/>
    <w:rsid w:val="00A43810"/>
    <w:rsid w:val="00A43D93"/>
    <w:rsid w:val="00A44020"/>
    <w:rsid w:val="00A459E0"/>
    <w:rsid w:val="00A47029"/>
    <w:rsid w:val="00A47251"/>
    <w:rsid w:val="00A51CAF"/>
    <w:rsid w:val="00A546E2"/>
    <w:rsid w:val="00A554E6"/>
    <w:rsid w:val="00A55852"/>
    <w:rsid w:val="00A55B33"/>
    <w:rsid w:val="00A55C9F"/>
    <w:rsid w:val="00A565C6"/>
    <w:rsid w:val="00A607DC"/>
    <w:rsid w:val="00A621A0"/>
    <w:rsid w:val="00A62716"/>
    <w:rsid w:val="00A6294D"/>
    <w:rsid w:val="00A632C7"/>
    <w:rsid w:val="00A634CD"/>
    <w:rsid w:val="00A6484B"/>
    <w:rsid w:val="00A6535D"/>
    <w:rsid w:val="00A66F1E"/>
    <w:rsid w:val="00A67880"/>
    <w:rsid w:val="00A70883"/>
    <w:rsid w:val="00A717C0"/>
    <w:rsid w:val="00A72537"/>
    <w:rsid w:val="00A746DE"/>
    <w:rsid w:val="00A76322"/>
    <w:rsid w:val="00A80235"/>
    <w:rsid w:val="00A80D74"/>
    <w:rsid w:val="00A80ECD"/>
    <w:rsid w:val="00A818F9"/>
    <w:rsid w:val="00A823F2"/>
    <w:rsid w:val="00A84A5C"/>
    <w:rsid w:val="00A8636C"/>
    <w:rsid w:val="00A8685D"/>
    <w:rsid w:val="00A92813"/>
    <w:rsid w:val="00A93C25"/>
    <w:rsid w:val="00A93CD3"/>
    <w:rsid w:val="00A94918"/>
    <w:rsid w:val="00A95E58"/>
    <w:rsid w:val="00AA14DE"/>
    <w:rsid w:val="00AA2C9C"/>
    <w:rsid w:val="00AA3951"/>
    <w:rsid w:val="00AA3DC1"/>
    <w:rsid w:val="00AA46B7"/>
    <w:rsid w:val="00AA663D"/>
    <w:rsid w:val="00AB0896"/>
    <w:rsid w:val="00AB2ACD"/>
    <w:rsid w:val="00AB49E9"/>
    <w:rsid w:val="00AB6725"/>
    <w:rsid w:val="00AB68C4"/>
    <w:rsid w:val="00AB68D2"/>
    <w:rsid w:val="00AC03B3"/>
    <w:rsid w:val="00AC0676"/>
    <w:rsid w:val="00AC1D7F"/>
    <w:rsid w:val="00AC26D5"/>
    <w:rsid w:val="00AC3DEC"/>
    <w:rsid w:val="00AC3F5A"/>
    <w:rsid w:val="00AC5540"/>
    <w:rsid w:val="00AC6E9E"/>
    <w:rsid w:val="00AC73BA"/>
    <w:rsid w:val="00AD034C"/>
    <w:rsid w:val="00AD1E06"/>
    <w:rsid w:val="00AD3CD6"/>
    <w:rsid w:val="00AD4787"/>
    <w:rsid w:val="00AD7353"/>
    <w:rsid w:val="00AE2681"/>
    <w:rsid w:val="00AE4A81"/>
    <w:rsid w:val="00AE502D"/>
    <w:rsid w:val="00AE6642"/>
    <w:rsid w:val="00AE6D20"/>
    <w:rsid w:val="00AF1E68"/>
    <w:rsid w:val="00AF1FE1"/>
    <w:rsid w:val="00AF2629"/>
    <w:rsid w:val="00AF366B"/>
    <w:rsid w:val="00AF3E92"/>
    <w:rsid w:val="00AF5513"/>
    <w:rsid w:val="00B00DEB"/>
    <w:rsid w:val="00B01AB4"/>
    <w:rsid w:val="00B0419F"/>
    <w:rsid w:val="00B057DE"/>
    <w:rsid w:val="00B14C7F"/>
    <w:rsid w:val="00B172A8"/>
    <w:rsid w:val="00B21127"/>
    <w:rsid w:val="00B226C2"/>
    <w:rsid w:val="00B22D21"/>
    <w:rsid w:val="00B235C8"/>
    <w:rsid w:val="00B268C5"/>
    <w:rsid w:val="00B26F56"/>
    <w:rsid w:val="00B27D6C"/>
    <w:rsid w:val="00B27E73"/>
    <w:rsid w:val="00B30294"/>
    <w:rsid w:val="00B33040"/>
    <w:rsid w:val="00B343E0"/>
    <w:rsid w:val="00B34DD4"/>
    <w:rsid w:val="00B359B6"/>
    <w:rsid w:val="00B35B42"/>
    <w:rsid w:val="00B35D77"/>
    <w:rsid w:val="00B3675F"/>
    <w:rsid w:val="00B37609"/>
    <w:rsid w:val="00B4485D"/>
    <w:rsid w:val="00B453DF"/>
    <w:rsid w:val="00B47588"/>
    <w:rsid w:val="00B53FF1"/>
    <w:rsid w:val="00B547D5"/>
    <w:rsid w:val="00B562EA"/>
    <w:rsid w:val="00B57AA5"/>
    <w:rsid w:val="00B60C90"/>
    <w:rsid w:val="00B612CD"/>
    <w:rsid w:val="00B63ABC"/>
    <w:rsid w:val="00B6522B"/>
    <w:rsid w:val="00B653E6"/>
    <w:rsid w:val="00B702C6"/>
    <w:rsid w:val="00B70743"/>
    <w:rsid w:val="00B7159E"/>
    <w:rsid w:val="00B73C56"/>
    <w:rsid w:val="00B74400"/>
    <w:rsid w:val="00B76E40"/>
    <w:rsid w:val="00B811BD"/>
    <w:rsid w:val="00B840A4"/>
    <w:rsid w:val="00B856DD"/>
    <w:rsid w:val="00B914A4"/>
    <w:rsid w:val="00B91933"/>
    <w:rsid w:val="00B91F9A"/>
    <w:rsid w:val="00B9593E"/>
    <w:rsid w:val="00B95FAD"/>
    <w:rsid w:val="00B9748F"/>
    <w:rsid w:val="00BA099E"/>
    <w:rsid w:val="00BA3962"/>
    <w:rsid w:val="00BA41BC"/>
    <w:rsid w:val="00BA505B"/>
    <w:rsid w:val="00BA5A54"/>
    <w:rsid w:val="00BA6D53"/>
    <w:rsid w:val="00BA6F14"/>
    <w:rsid w:val="00BA739A"/>
    <w:rsid w:val="00BA7E2F"/>
    <w:rsid w:val="00BB12AC"/>
    <w:rsid w:val="00BB1560"/>
    <w:rsid w:val="00BB17AF"/>
    <w:rsid w:val="00BB1D01"/>
    <w:rsid w:val="00BB2378"/>
    <w:rsid w:val="00BB71F5"/>
    <w:rsid w:val="00BB7472"/>
    <w:rsid w:val="00BC1905"/>
    <w:rsid w:val="00BC3466"/>
    <w:rsid w:val="00BC4B35"/>
    <w:rsid w:val="00BC533B"/>
    <w:rsid w:val="00BC6F02"/>
    <w:rsid w:val="00BC6F19"/>
    <w:rsid w:val="00BC7B61"/>
    <w:rsid w:val="00BC7FCE"/>
    <w:rsid w:val="00BD1FFD"/>
    <w:rsid w:val="00BD4212"/>
    <w:rsid w:val="00BD7968"/>
    <w:rsid w:val="00BE0F9E"/>
    <w:rsid w:val="00BE4068"/>
    <w:rsid w:val="00BE7FA8"/>
    <w:rsid w:val="00BF21D4"/>
    <w:rsid w:val="00BF236B"/>
    <w:rsid w:val="00BF2E24"/>
    <w:rsid w:val="00BF3FC8"/>
    <w:rsid w:val="00BF64C1"/>
    <w:rsid w:val="00BF6CD9"/>
    <w:rsid w:val="00C02491"/>
    <w:rsid w:val="00C04040"/>
    <w:rsid w:val="00C05F05"/>
    <w:rsid w:val="00C06360"/>
    <w:rsid w:val="00C06B66"/>
    <w:rsid w:val="00C071D9"/>
    <w:rsid w:val="00C13B42"/>
    <w:rsid w:val="00C144DA"/>
    <w:rsid w:val="00C16242"/>
    <w:rsid w:val="00C16948"/>
    <w:rsid w:val="00C1761F"/>
    <w:rsid w:val="00C17892"/>
    <w:rsid w:val="00C1790F"/>
    <w:rsid w:val="00C20761"/>
    <w:rsid w:val="00C31A67"/>
    <w:rsid w:val="00C332B2"/>
    <w:rsid w:val="00C337C6"/>
    <w:rsid w:val="00C35BFA"/>
    <w:rsid w:val="00C411D8"/>
    <w:rsid w:val="00C4148D"/>
    <w:rsid w:val="00C4334E"/>
    <w:rsid w:val="00C44835"/>
    <w:rsid w:val="00C45F67"/>
    <w:rsid w:val="00C46588"/>
    <w:rsid w:val="00C47585"/>
    <w:rsid w:val="00C54D1F"/>
    <w:rsid w:val="00C61F0A"/>
    <w:rsid w:val="00C62C31"/>
    <w:rsid w:val="00C63287"/>
    <w:rsid w:val="00C634B8"/>
    <w:rsid w:val="00C66A3C"/>
    <w:rsid w:val="00C707DC"/>
    <w:rsid w:val="00C769BA"/>
    <w:rsid w:val="00C77128"/>
    <w:rsid w:val="00C778D6"/>
    <w:rsid w:val="00C81758"/>
    <w:rsid w:val="00C82EE0"/>
    <w:rsid w:val="00C838A6"/>
    <w:rsid w:val="00C846A4"/>
    <w:rsid w:val="00C868FE"/>
    <w:rsid w:val="00C86F56"/>
    <w:rsid w:val="00C90A46"/>
    <w:rsid w:val="00C913E3"/>
    <w:rsid w:val="00C92F0A"/>
    <w:rsid w:val="00C9307F"/>
    <w:rsid w:val="00C93228"/>
    <w:rsid w:val="00C93DAB"/>
    <w:rsid w:val="00CA0FB8"/>
    <w:rsid w:val="00CA1021"/>
    <w:rsid w:val="00CA2094"/>
    <w:rsid w:val="00CA24C1"/>
    <w:rsid w:val="00CA518C"/>
    <w:rsid w:val="00CA5653"/>
    <w:rsid w:val="00CA6F47"/>
    <w:rsid w:val="00CB0F14"/>
    <w:rsid w:val="00CB3513"/>
    <w:rsid w:val="00CB3896"/>
    <w:rsid w:val="00CB42A5"/>
    <w:rsid w:val="00CB61F0"/>
    <w:rsid w:val="00CB6BA4"/>
    <w:rsid w:val="00CB6EFE"/>
    <w:rsid w:val="00CC0E3E"/>
    <w:rsid w:val="00CC11D3"/>
    <w:rsid w:val="00CC580B"/>
    <w:rsid w:val="00CC5A95"/>
    <w:rsid w:val="00CC5F70"/>
    <w:rsid w:val="00CC6A4F"/>
    <w:rsid w:val="00CC72C4"/>
    <w:rsid w:val="00CC73AB"/>
    <w:rsid w:val="00CD1843"/>
    <w:rsid w:val="00CD3F1C"/>
    <w:rsid w:val="00CD6A8F"/>
    <w:rsid w:val="00CE1E00"/>
    <w:rsid w:val="00CE7F9C"/>
    <w:rsid w:val="00CF00CD"/>
    <w:rsid w:val="00CF2883"/>
    <w:rsid w:val="00CF2FB3"/>
    <w:rsid w:val="00CF4F63"/>
    <w:rsid w:val="00CF5228"/>
    <w:rsid w:val="00CF557F"/>
    <w:rsid w:val="00CF57B1"/>
    <w:rsid w:val="00CF6852"/>
    <w:rsid w:val="00CF70F1"/>
    <w:rsid w:val="00D0067F"/>
    <w:rsid w:val="00D016E1"/>
    <w:rsid w:val="00D031D0"/>
    <w:rsid w:val="00D0674C"/>
    <w:rsid w:val="00D07A9D"/>
    <w:rsid w:val="00D11B82"/>
    <w:rsid w:val="00D12EE5"/>
    <w:rsid w:val="00D15DA7"/>
    <w:rsid w:val="00D162D1"/>
    <w:rsid w:val="00D1779B"/>
    <w:rsid w:val="00D2025C"/>
    <w:rsid w:val="00D20BD7"/>
    <w:rsid w:val="00D21F0F"/>
    <w:rsid w:val="00D2273A"/>
    <w:rsid w:val="00D2515C"/>
    <w:rsid w:val="00D255E3"/>
    <w:rsid w:val="00D2691D"/>
    <w:rsid w:val="00D26C7B"/>
    <w:rsid w:val="00D301CC"/>
    <w:rsid w:val="00D304EF"/>
    <w:rsid w:val="00D30F11"/>
    <w:rsid w:val="00D32B2B"/>
    <w:rsid w:val="00D3387D"/>
    <w:rsid w:val="00D33D55"/>
    <w:rsid w:val="00D345F8"/>
    <w:rsid w:val="00D40FEF"/>
    <w:rsid w:val="00D416DE"/>
    <w:rsid w:val="00D42A05"/>
    <w:rsid w:val="00D42CCE"/>
    <w:rsid w:val="00D431A3"/>
    <w:rsid w:val="00D45FD6"/>
    <w:rsid w:val="00D50AF1"/>
    <w:rsid w:val="00D5207C"/>
    <w:rsid w:val="00D5279B"/>
    <w:rsid w:val="00D53693"/>
    <w:rsid w:val="00D567F2"/>
    <w:rsid w:val="00D610F7"/>
    <w:rsid w:val="00D63371"/>
    <w:rsid w:val="00D642CA"/>
    <w:rsid w:val="00D67852"/>
    <w:rsid w:val="00D6799F"/>
    <w:rsid w:val="00D70712"/>
    <w:rsid w:val="00D72266"/>
    <w:rsid w:val="00D734A8"/>
    <w:rsid w:val="00D73EEA"/>
    <w:rsid w:val="00D75C90"/>
    <w:rsid w:val="00D7646E"/>
    <w:rsid w:val="00D774C7"/>
    <w:rsid w:val="00D804B5"/>
    <w:rsid w:val="00D807CA"/>
    <w:rsid w:val="00D809A2"/>
    <w:rsid w:val="00D8175E"/>
    <w:rsid w:val="00D8249C"/>
    <w:rsid w:val="00D83270"/>
    <w:rsid w:val="00D853E1"/>
    <w:rsid w:val="00D859D7"/>
    <w:rsid w:val="00D85E38"/>
    <w:rsid w:val="00D9023D"/>
    <w:rsid w:val="00D92C82"/>
    <w:rsid w:val="00D944AC"/>
    <w:rsid w:val="00D957F9"/>
    <w:rsid w:val="00D95EA6"/>
    <w:rsid w:val="00DA2C82"/>
    <w:rsid w:val="00DA5AC8"/>
    <w:rsid w:val="00DA6075"/>
    <w:rsid w:val="00DB0451"/>
    <w:rsid w:val="00DB10FF"/>
    <w:rsid w:val="00DB55C4"/>
    <w:rsid w:val="00DB69C1"/>
    <w:rsid w:val="00DB6E3A"/>
    <w:rsid w:val="00DC29BF"/>
    <w:rsid w:val="00DC3A54"/>
    <w:rsid w:val="00DC4FBE"/>
    <w:rsid w:val="00DD30BD"/>
    <w:rsid w:val="00DD3F99"/>
    <w:rsid w:val="00DE0F44"/>
    <w:rsid w:val="00DF0568"/>
    <w:rsid w:val="00DF0A5F"/>
    <w:rsid w:val="00DF19B2"/>
    <w:rsid w:val="00DF2D94"/>
    <w:rsid w:val="00DF36CA"/>
    <w:rsid w:val="00DF4C8D"/>
    <w:rsid w:val="00DF701C"/>
    <w:rsid w:val="00E000CF"/>
    <w:rsid w:val="00E01354"/>
    <w:rsid w:val="00E015E4"/>
    <w:rsid w:val="00E02315"/>
    <w:rsid w:val="00E02E70"/>
    <w:rsid w:val="00E03972"/>
    <w:rsid w:val="00E058B3"/>
    <w:rsid w:val="00E0661F"/>
    <w:rsid w:val="00E07B98"/>
    <w:rsid w:val="00E11FAF"/>
    <w:rsid w:val="00E1519C"/>
    <w:rsid w:val="00E22F1A"/>
    <w:rsid w:val="00E23680"/>
    <w:rsid w:val="00E23BD6"/>
    <w:rsid w:val="00E24F38"/>
    <w:rsid w:val="00E27BF2"/>
    <w:rsid w:val="00E27D25"/>
    <w:rsid w:val="00E31A1C"/>
    <w:rsid w:val="00E3748B"/>
    <w:rsid w:val="00E37C49"/>
    <w:rsid w:val="00E41952"/>
    <w:rsid w:val="00E4223C"/>
    <w:rsid w:val="00E42303"/>
    <w:rsid w:val="00E433FE"/>
    <w:rsid w:val="00E462EB"/>
    <w:rsid w:val="00E46B09"/>
    <w:rsid w:val="00E4727D"/>
    <w:rsid w:val="00E47C05"/>
    <w:rsid w:val="00E52010"/>
    <w:rsid w:val="00E52028"/>
    <w:rsid w:val="00E52B9B"/>
    <w:rsid w:val="00E53D22"/>
    <w:rsid w:val="00E57181"/>
    <w:rsid w:val="00E57AD5"/>
    <w:rsid w:val="00E57F96"/>
    <w:rsid w:val="00E61B81"/>
    <w:rsid w:val="00E6252F"/>
    <w:rsid w:val="00E6268B"/>
    <w:rsid w:val="00E63D6F"/>
    <w:rsid w:val="00E65099"/>
    <w:rsid w:val="00E67279"/>
    <w:rsid w:val="00E702AC"/>
    <w:rsid w:val="00E734CA"/>
    <w:rsid w:val="00E753C5"/>
    <w:rsid w:val="00E756CB"/>
    <w:rsid w:val="00E75FB5"/>
    <w:rsid w:val="00E75FE7"/>
    <w:rsid w:val="00E767FF"/>
    <w:rsid w:val="00E83668"/>
    <w:rsid w:val="00E840F9"/>
    <w:rsid w:val="00E84BA8"/>
    <w:rsid w:val="00E84CF2"/>
    <w:rsid w:val="00E86802"/>
    <w:rsid w:val="00E86AEC"/>
    <w:rsid w:val="00E86CCA"/>
    <w:rsid w:val="00E8700F"/>
    <w:rsid w:val="00E87BD1"/>
    <w:rsid w:val="00E90D95"/>
    <w:rsid w:val="00E9125E"/>
    <w:rsid w:val="00E920E2"/>
    <w:rsid w:val="00E93839"/>
    <w:rsid w:val="00E94291"/>
    <w:rsid w:val="00E94C68"/>
    <w:rsid w:val="00EA4344"/>
    <w:rsid w:val="00EA43B9"/>
    <w:rsid w:val="00EA4994"/>
    <w:rsid w:val="00EA4D33"/>
    <w:rsid w:val="00EB00F8"/>
    <w:rsid w:val="00EB3503"/>
    <w:rsid w:val="00EC1DF5"/>
    <w:rsid w:val="00EC221E"/>
    <w:rsid w:val="00EC3EEA"/>
    <w:rsid w:val="00EC3FC0"/>
    <w:rsid w:val="00EC424C"/>
    <w:rsid w:val="00EC573B"/>
    <w:rsid w:val="00ED05B5"/>
    <w:rsid w:val="00ED2214"/>
    <w:rsid w:val="00ED5FBB"/>
    <w:rsid w:val="00ED619B"/>
    <w:rsid w:val="00ED78DC"/>
    <w:rsid w:val="00EE0797"/>
    <w:rsid w:val="00EE313D"/>
    <w:rsid w:val="00EE38B4"/>
    <w:rsid w:val="00EE4410"/>
    <w:rsid w:val="00EE4A32"/>
    <w:rsid w:val="00EE778C"/>
    <w:rsid w:val="00EF3236"/>
    <w:rsid w:val="00EF3260"/>
    <w:rsid w:val="00EF3ADD"/>
    <w:rsid w:val="00EF459A"/>
    <w:rsid w:val="00EF6DFA"/>
    <w:rsid w:val="00EF788C"/>
    <w:rsid w:val="00EF7C7A"/>
    <w:rsid w:val="00F007BD"/>
    <w:rsid w:val="00F00E2F"/>
    <w:rsid w:val="00F0335B"/>
    <w:rsid w:val="00F05AFB"/>
    <w:rsid w:val="00F07A50"/>
    <w:rsid w:val="00F11F48"/>
    <w:rsid w:val="00F1294D"/>
    <w:rsid w:val="00F14275"/>
    <w:rsid w:val="00F14C17"/>
    <w:rsid w:val="00F17704"/>
    <w:rsid w:val="00F2007F"/>
    <w:rsid w:val="00F202E1"/>
    <w:rsid w:val="00F236E6"/>
    <w:rsid w:val="00F25D16"/>
    <w:rsid w:val="00F25E65"/>
    <w:rsid w:val="00F26227"/>
    <w:rsid w:val="00F2724E"/>
    <w:rsid w:val="00F304B1"/>
    <w:rsid w:val="00F324CB"/>
    <w:rsid w:val="00F34392"/>
    <w:rsid w:val="00F35353"/>
    <w:rsid w:val="00F40614"/>
    <w:rsid w:val="00F41882"/>
    <w:rsid w:val="00F4274A"/>
    <w:rsid w:val="00F43B0F"/>
    <w:rsid w:val="00F43B5F"/>
    <w:rsid w:val="00F44C27"/>
    <w:rsid w:val="00F46EAF"/>
    <w:rsid w:val="00F54FAD"/>
    <w:rsid w:val="00F5549D"/>
    <w:rsid w:val="00F56308"/>
    <w:rsid w:val="00F5664B"/>
    <w:rsid w:val="00F57068"/>
    <w:rsid w:val="00F576C0"/>
    <w:rsid w:val="00F576EE"/>
    <w:rsid w:val="00F60300"/>
    <w:rsid w:val="00F604E2"/>
    <w:rsid w:val="00F6104F"/>
    <w:rsid w:val="00F62A46"/>
    <w:rsid w:val="00F63BC7"/>
    <w:rsid w:val="00F640C4"/>
    <w:rsid w:val="00F65D9A"/>
    <w:rsid w:val="00F66A36"/>
    <w:rsid w:val="00F73105"/>
    <w:rsid w:val="00F7401A"/>
    <w:rsid w:val="00F7475F"/>
    <w:rsid w:val="00F747A2"/>
    <w:rsid w:val="00F754AF"/>
    <w:rsid w:val="00F76043"/>
    <w:rsid w:val="00F81B8D"/>
    <w:rsid w:val="00F823D8"/>
    <w:rsid w:val="00F82F0B"/>
    <w:rsid w:val="00F8395E"/>
    <w:rsid w:val="00F841D1"/>
    <w:rsid w:val="00F86201"/>
    <w:rsid w:val="00F870F5"/>
    <w:rsid w:val="00F90B67"/>
    <w:rsid w:val="00F9258C"/>
    <w:rsid w:val="00F93231"/>
    <w:rsid w:val="00F93431"/>
    <w:rsid w:val="00F93E19"/>
    <w:rsid w:val="00F942BF"/>
    <w:rsid w:val="00F9487B"/>
    <w:rsid w:val="00F967FE"/>
    <w:rsid w:val="00F97620"/>
    <w:rsid w:val="00FA29BD"/>
    <w:rsid w:val="00FA36CB"/>
    <w:rsid w:val="00FA37CD"/>
    <w:rsid w:val="00FA421E"/>
    <w:rsid w:val="00FA4F9A"/>
    <w:rsid w:val="00FA515C"/>
    <w:rsid w:val="00FA60ED"/>
    <w:rsid w:val="00FB0C33"/>
    <w:rsid w:val="00FB190B"/>
    <w:rsid w:val="00FC0518"/>
    <w:rsid w:val="00FD0FE4"/>
    <w:rsid w:val="00FD18AF"/>
    <w:rsid w:val="00FD58BB"/>
    <w:rsid w:val="00FD5B1F"/>
    <w:rsid w:val="00FE0A30"/>
    <w:rsid w:val="00FE61DC"/>
    <w:rsid w:val="00FE624E"/>
    <w:rsid w:val="00FE698C"/>
    <w:rsid w:val="00FE7994"/>
    <w:rsid w:val="00FF0A68"/>
    <w:rsid w:val="00FF43A9"/>
    <w:rsid w:val="00FF5340"/>
    <w:rsid w:val="3739B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BE7B"/>
  <w15:docId w15:val="{00A7D13A-2A19-4A95-A125-CF25CCE9F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mbria Math" w:hAnsi="Cambria Math" w:eastAsia="Times New Roman" w:cs="Arial"/>
        <w:sz w:val="28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31C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222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53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sid w:val="00546BBD"/>
    <w:rPr>
      <w:color w:val="0000FF"/>
      <w:u w:val="single"/>
    </w:rPr>
  </w:style>
  <w:style w:type="paragraph" w:styleId="HTMLPreformatted">
    <w:name w:val="HTML Preformatted"/>
    <w:basedOn w:val="Normal"/>
    <w:rsid w:val="005F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12225C"/>
    <w:rPr>
      <w:color w:val="800080"/>
      <w:u w:val="single"/>
    </w:rPr>
  </w:style>
  <w:style w:type="table" w:styleId="TableGrid">
    <w:name w:val="Table Grid"/>
    <w:basedOn w:val="TableNormal"/>
    <w:rsid w:val="00A55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dnoteText">
    <w:name w:val="endnote text"/>
    <w:basedOn w:val="Normal"/>
    <w:semiHidden/>
    <w:rsid w:val="007253AA"/>
    <w:rPr>
      <w:color w:val="000080"/>
      <w:sz w:val="20"/>
      <w:szCs w:val="20"/>
      <w:lang w:val="en-GB"/>
    </w:rPr>
  </w:style>
  <w:style w:type="character" w:styleId="EndnoteReference">
    <w:name w:val="endnote reference"/>
    <w:basedOn w:val="DefaultParagraphFont"/>
    <w:semiHidden/>
    <w:rsid w:val="007253AA"/>
    <w:rPr>
      <w:vertAlign w:val="superscript"/>
    </w:rPr>
  </w:style>
  <w:style w:type="paragraph" w:styleId="Header">
    <w:name w:val="header"/>
    <w:basedOn w:val="Normal"/>
    <w:rsid w:val="00A472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72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47251"/>
  </w:style>
  <w:style w:type="character" w:styleId="PlaceholderText">
    <w:name w:val="Placeholder Text"/>
    <w:basedOn w:val="DefaultParagraphFont"/>
    <w:uiPriority w:val="99"/>
    <w:semiHidden/>
    <w:rsid w:val="007346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6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468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F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School\11%20MAS\Test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C0631-6290-4BB1-BA60-7633942DD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Test Blank</ap:Template>
  <ap:Application>Microsoft Word for the web</ap:Application>
  <ap:DocSecurity>0</ap:DocSecurity>
  <ap:ScaleCrop>false</ap:ScaleCrop>
  <ap:Company>Iona Presentation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http://www</dc:title>
  <dc:creator>General Use</dc:creator>
  <lastModifiedBy>John Hibble</lastModifiedBy>
  <revision>50</revision>
  <lastPrinted>2022-08-09T01:06:00.0000000Z</lastPrinted>
  <dcterms:created xsi:type="dcterms:W3CDTF">2022-08-06T09:56:00.0000000Z</dcterms:created>
  <dcterms:modified xsi:type="dcterms:W3CDTF">2022-08-09T06:01:00.1477676Z</dcterms:modified>
</coreProperties>
</file>