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16903" w14:textId="72C9071E" w:rsidR="007253AA" w:rsidRPr="00CC72C4" w:rsidRDefault="007253AA" w:rsidP="00680AE5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tabs>
          <w:tab w:val="left" w:pos="567"/>
          <w:tab w:val="left" w:pos="1134"/>
          <w:tab w:val="center" w:pos="4860"/>
          <w:tab w:val="right" w:pos="9639"/>
        </w:tabs>
        <w:spacing w:before="100" w:after="100"/>
        <w:rPr>
          <w:rFonts w:ascii="Arial" w:hAnsi="Arial"/>
          <w:i/>
          <w:sz w:val="28"/>
        </w:rPr>
      </w:pPr>
      <w:r w:rsidRPr="00CC72C4">
        <w:rPr>
          <w:rFonts w:ascii="Arial" w:hAnsi="Arial"/>
          <w:b/>
          <w:sz w:val="28"/>
        </w:rPr>
        <w:t xml:space="preserve">Year </w:t>
      </w:r>
      <w:r w:rsidR="00EC3FC0">
        <w:rPr>
          <w:rFonts w:ascii="Arial" w:hAnsi="Arial"/>
          <w:b/>
          <w:sz w:val="28"/>
        </w:rPr>
        <w:t>12</w:t>
      </w:r>
      <w:r w:rsidR="009C3651" w:rsidRPr="00CC72C4">
        <w:rPr>
          <w:rFonts w:ascii="Arial" w:hAnsi="Arial"/>
          <w:b/>
          <w:sz w:val="28"/>
        </w:rPr>
        <w:t xml:space="preserve"> </w:t>
      </w:r>
      <w:r w:rsidR="00A3017D">
        <w:rPr>
          <w:rFonts w:ascii="Arial" w:hAnsi="Arial"/>
          <w:b/>
          <w:sz w:val="28"/>
        </w:rPr>
        <w:t>Physics</w:t>
      </w:r>
      <w:r w:rsidR="00FA36CB" w:rsidRPr="00CC72C4">
        <w:rPr>
          <w:rFonts w:ascii="Arial" w:hAnsi="Arial"/>
          <w:b/>
          <w:sz w:val="28"/>
        </w:rPr>
        <w:tab/>
      </w:r>
      <w:r w:rsidR="007D6261">
        <w:rPr>
          <w:rFonts w:ascii="Arial" w:hAnsi="Arial"/>
          <w:b/>
          <w:sz w:val="28"/>
        </w:rPr>
        <w:t xml:space="preserve">TEST # </w:t>
      </w:r>
      <w:r w:rsidR="00BA41BC">
        <w:rPr>
          <w:rFonts w:ascii="Arial" w:hAnsi="Arial"/>
          <w:b/>
          <w:sz w:val="28"/>
        </w:rPr>
        <w:t>3</w:t>
      </w:r>
      <w:r w:rsidR="005365E9">
        <w:rPr>
          <w:rFonts w:ascii="Arial" w:hAnsi="Arial"/>
          <w:b/>
          <w:sz w:val="28"/>
        </w:rPr>
        <w:t xml:space="preserve"> – </w:t>
      </w:r>
      <w:r w:rsidR="00BA41BC">
        <w:rPr>
          <w:rFonts w:ascii="Arial" w:hAnsi="Arial"/>
          <w:b/>
          <w:sz w:val="28"/>
        </w:rPr>
        <w:t>Electromagnetism</w:t>
      </w:r>
      <w:r w:rsidR="00FA36CB" w:rsidRPr="00CC72C4">
        <w:rPr>
          <w:rFonts w:ascii="Arial" w:hAnsi="Arial"/>
          <w:b/>
          <w:sz w:val="28"/>
        </w:rPr>
        <w:tab/>
      </w:r>
      <w:r w:rsidRPr="00CC72C4">
        <w:rPr>
          <w:rFonts w:ascii="Arial" w:hAnsi="Arial"/>
          <w:b/>
          <w:sz w:val="28"/>
        </w:rPr>
        <w:t>20</w:t>
      </w:r>
      <w:r w:rsidR="009238F5">
        <w:rPr>
          <w:rFonts w:ascii="Arial" w:hAnsi="Arial"/>
          <w:b/>
          <w:sz w:val="28"/>
        </w:rPr>
        <w:t>2</w:t>
      </w:r>
      <w:r w:rsidR="005E5A00">
        <w:rPr>
          <w:rFonts w:ascii="Arial" w:hAnsi="Arial"/>
          <w:b/>
          <w:sz w:val="28"/>
        </w:rPr>
        <w:t>2</w:t>
      </w:r>
    </w:p>
    <w:p w14:paraId="2CD6657E" w14:textId="77777777" w:rsidR="007253AA" w:rsidRPr="00FA36CB" w:rsidRDefault="007253AA" w:rsidP="00E23680">
      <w:pPr>
        <w:tabs>
          <w:tab w:val="left" w:pos="567"/>
          <w:tab w:val="left" w:pos="1134"/>
          <w:tab w:val="right" w:pos="9639"/>
        </w:tabs>
        <w:rPr>
          <w:rFonts w:ascii="Arial" w:hAnsi="Arial"/>
        </w:rPr>
      </w:pPr>
    </w:p>
    <w:p w14:paraId="38005E9A" w14:textId="77777777" w:rsidR="00B226C2" w:rsidRDefault="007D154B" w:rsidP="007D154B">
      <w:p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  <w:r>
        <w:rPr>
          <w:rFonts w:ascii="Arial" w:hAnsi="Arial"/>
        </w:rPr>
        <w:t>NAME: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14:paraId="013A0CE5" w14:textId="77777777" w:rsidR="007D154B" w:rsidRPr="007D154B" w:rsidRDefault="007D154B" w:rsidP="007D154B">
      <w:pPr>
        <w:tabs>
          <w:tab w:val="left" w:pos="567"/>
          <w:tab w:val="left" w:pos="1134"/>
          <w:tab w:val="right" w:leader="dot" w:pos="9639"/>
        </w:tabs>
        <w:rPr>
          <w:rFonts w:ascii="Arial" w:hAnsi="Arial"/>
        </w:rPr>
      </w:pPr>
    </w:p>
    <w:p w14:paraId="2B0D6397" w14:textId="2CF6C752" w:rsidR="004B168A" w:rsidRPr="007D154B" w:rsidRDefault="007D154B" w:rsidP="00D255E3">
      <w:pPr>
        <w:tabs>
          <w:tab w:val="left" w:pos="567"/>
          <w:tab w:val="left" w:pos="1418"/>
          <w:tab w:val="right" w:pos="9639"/>
        </w:tabs>
        <w:rPr>
          <w:rFonts w:ascii="Arial" w:hAnsi="Arial"/>
          <w:i/>
        </w:rPr>
      </w:pPr>
      <w:r w:rsidRPr="007D154B">
        <w:rPr>
          <w:rFonts w:ascii="Arial" w:hAnsi="Arial"/>
          <w:i/>
        </w:rPr>
        <w:t xml:space="preserve">Total Marks: </w:t>
      </w:r>
      <w:r w:rsidR="005E5A00">
        <w:rPr>
          <w:rFonts w:ascii="Arial" w:hAnsi="Arial"/>
          <w:i/>
        </w:rPr>
        <w:t>38</w:t>
      </w:r>
      <w:r w:rsidRPr="007D154B">
        <w:rPr>
          <w:rFonts w:ascii="Arial" w:hAnsi="Arial"/>
          <w:i/>
        </w:rPr>
        <w:tab/>
        <w:t xml:space="preserve">Time Allowed: </w:t>
      </w:r>
      <w:r w:rsidR="009238F5">
        <w:rPr>
          <w:rFonts w:ascii="Arial" w:hAnsi="Arial"/>
          <w:i/>
        </w:rPr>
        <w:t>45</w:t>
      </w:r>
      <w:r w:rsidRPr="007D154B">
        <w:rPr>
          <w:rFonts w:ascii="Arial" w:hAnsi="Arial"/>
          <w:i/>
        </w:rPr>
        <w:t xml:space="preserve"> minutes</w:t>
      </w:r>
    </w:p>
    <w:p w14:paraId="3BB26CC0" w14:textId="77777777" w:rsidR="007D154B" w:rsidRDefault="007D154B" w:rsidP="00D255E3">
      <w:pPr>
        <w:tabs>
          <w:tab w:val="left" w:pos="567"/>
          <w:tab w:val="left" w:pos="1418"/>
          <w:tab w:val="right" w:pos="9639"/>
        </w:tabs>
        <w:rPr>
          <w:rFonts w:ascii="Arial" w:hAnsi="Arial"/>
        </w:rPr>
      </w:pPr>
    </w:p>
    <w:p w14:paraId="3CBCE4FA" w14:textId="2E374A03" w:rsidR="007D154B" w:rsidRDefault="00103B7F" w:rsidP="004F392B">
      <w:pPr>
        <w:tabs>
          <w:tab w:val="left" w:pos="567"/>
          <w:tab w:val="left" w:pos="1418"/>
          <w:tab w:val="right" w:pos="9639"/>
        </w:tabs>
        <w:jc w:val="center"/>
        <w:rPr>
          <w:rFonts w:ascii="Arial" w:hAnsi="Arial"/>
        </w:rPr>
      </w:pPr>
      <w:r>
        <w:rPr>
          <w:rFonts w:ascii="Arial" w:hAnsi="Arial"/>
        </w:rPr>
        <w:t>(</w:t>
      </w:r>
      <w:r w:rsidR="004F392B">
        <w:rPr>
          <w:rFonts w:ascii="Arial" w:hAnsi="Arial"/>
        </w:rPr>
        <w:t>Formula sheet and scientific calculator permitted</w:t>
      </w:r>
      <w:r w:rsidR="002327EE">
        <w:rPr>
          <w:rFonts w:ascii="Arial" w:hAnsi="Arial"/>
        </w:rPr>
        <w:t>)</w:t>
      </w:r>
    </w:p>
    <w:p w14:paraId="1F91BB52" w14:textId="23180B57" w:rsidR="00D804B5" w:rsidRPr="00ED78DC" w:rsidRDefault="00ED78DC" w:rsidP="00D804B5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  <w:b/>
        </w:rPr>
      </w:pPr>
      <w:r w:rsidRPr="00ED78DC">
        <w:rPr>
          <w:rFonts w:ascii="Arial" w:hAnsi="Arial"/>
          <w:b/>
        </w:rPr>
        <w:t>Question 1</w:t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  <w:t>(</w:t>
      </w:r>
      <w:r w:rsidR="005E5A00">
        <w:rPr>
          <w:rFonts w:ascii="Arial" w:hAnsi="Arial"/>
          <w:b/>
        </w:rPr>
        <w:t>4</w:t>
      </w:r>
      <w:r w:rsidRPr="00ED78DC">
        <w:rPr>
          <w:rFonts w:ascii="Arial" w:hAnsi="Arial"/>
          <w:b/>
        </w:rPr>
        <w:t xml:space="preserve"> marks)</w:t>
      </w:r>
    </w:p>
    <w:p w14:paraId="2DCA4498" w14:textId="751C2A6B" w:rsidR="00BA41BC" w:rsidRDefault="00BA41BC" w:rsidP="00D804B5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FE465A6" w14:textId="78AA3F61" w:rsidR="00E72236" w:rsidRPr="0061094F" w:rsidRDefault="005E5A00" w:rsidP="00A2712A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  <w:r>
        <w:rPr>
          <w:rFonts w:ascii="Arial" w:hAnsi="Arial"/>
        </w:rPr>
        <w:t>The diagram shows the electric field</w:t>
      </w:r>
      <w:r w:rsidR="0071010F">
        <w:rPr>
          <w:rFonts w:ascii="Arial" w:hAnsi="Arial"/>
        </w:rPr>
        <w:t xml:space="preserve"> around a positive charge.  Points </w:t>
      </w:r>
      <w:r w:rsidR="0071010F">
        <w:rPr>
          <w:rFonts w:ascii="Arial" w:hAnsi="Arial"/>
          <w:i/>
          <w:iCs/>
        </w:rPr>
        <w:t>X</w:t>
      </w:r>
      <w:r w:rsidR="0071010F">
        <w:rPr>
          <w:rFonts w:ascii="Arial" w:hAnsi="Arial"/>
        </w:rPr>
        <w:t xml:space="preserve"> and </w:t>
      </w:r>
      <w:r w:rsidR="0071010F">
        <w:rPr>
          <w:rFonts w:ascii="Arial" w:hAnsi="Arial"/>
          <w:i/>
          <w:iCs/>
        </w:rPr>
        <w:t>Y</w:t>
      </w:r>
      <w:r w:rsidR="0071010F">
        <w:rPr>
          <w:rFonts w:ascii="Arial" w:hAnsi="Arial"/>
        </w:rPr>
        <w:t xml:space="preserve"> are equidistant from the charge, whereas </w:t>
      </w:r>
      <w:r w:rsidR="0071010F">
        <w:rPr>
          <w:rFonts w:ascii="Arial" w:hAnsi="Arial"/>
          <w:i/>
          <w:iCs/>
        </w:rPr>
        <w:t>Z</w:t>
      </w:r>
      <w:r w:rsidR="0061094F">
        <w:rPr>
          <w:rFonts w:ascii="Arial" w:hAnsi="Arial"/>
        </w:rPr>
        <w:t xml:space="preserve"> is twice as far as </w:t>
      </w:r>
      <w:r w:rsidR="0061094F">
        <w:rPr>
          <w:rFonts w:ascii="Arial" w:hAnsi="Arial"/>
          <w:i/>
          <w:iCs/>
        </w:rPr>
        <w:t>X</w:t>
      </w:r>
      <w:r w:rsidR="0061094F">
        <w:rPr>
          <w:rFonts w:ascii="Arial" w:hAnsi="Arial"/>
        </w:rPr>
        <w:t xml:space="preserve"> or </w:t>
      </w:r>
      <w:r w:rsidR="0061094F">
        <w:rPr>
          <w:rFonts w:ascii="Arial" w:hAnsi="Arial"/>
          <w:i/>
          <w:iCs/>
        </w:rPr>
        <w:t>Y</w:t>
      </w:r>
      <w:r w:rsidR="0061094F">
        <w:rPr>
          <w:rFonts w:ascii="Arial" w:hAnsi="Arial"/>
        </w:rPr>
        <w:t>.</w:t>
      </w:r>
    </w:p>
    <w:p w14:paraId="59C2CB29" w14:textId="20F8DA49" w:rsidR="00A2712A" w:rsidRDefault="00A2712A" w:rsidP="00E72236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jc w:val="center"/>
        <w:rPr>
          <w:rFonts w:ascii="Arial" w:hAnsi="Arial"/>
        </w:rPr>
      </w:pPr>
    </w:p>
    <w:p w14:paraId="5D1ABB6B" w14:textId="0AE251D6" w:rsidR="003F0137" w:rsidRDefault="00A82B65" w:rsidP="00ED78DC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  <w:r>
        <w:rPr>
          <w:rFonts w:ascii="Arial" w:hAnsi="Arial"/>
        </w:rPr>
        <w:object w:dxaOrig="2268" w:dyaOrig="567" w14:anchorId="06912C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55pt;height:28.4pt" o:ole="">
            <v:imagedata r:id="rId8" o:title=""/>
          </v:shape>
          <o:OLEObject Type="Embed" ProgID="FXDraw.Graphic" ShapeID="_x0000_i1025" DrawAspect="Content" ObjectID="_1711711161" r:id="rId9"/>
        </w:object>
      </w:r>
      <w:r w:rsidR="00AB5A02">
        <w:rPr>
          <w:rFonts w:ascii="Arial" w:hAnsi="Arial"/>
        </w:rPr>
        <w:object w:dxaOrig="5702" w:dyaOrig="4752" w14:anchorId="203A9FF3">
          <v:shape id="_x0000_i1026" type="#_x0000_t75" style="width:240.25pt;height:200.75pt" o:ole="">
            <v:imagedata r:id="rId10" o:title=""/>
          </v:shape>
          <o:OLEObject Type="Embed" ProgID="FXDraw.Graphic" ShapeID="_x0000_i1026" DrawAspect="Content" ObjectID="_1711711162" r:id="rId11"/>
        </w:object>
      </w:r>
    </w:p>
    <w:p w14:paraId="7930E918" w14:textId="77777777" w:rsidR="0061094F" w:rsidRDefault="0061094F" w:rsidP="00ED78DC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E143C6E" w14:textId="7B91D10B" w:rsidR="0061094F" w:rsidRPr="007D3770" w:rsidRDefault="0061094F" w:rsidP="00ED78DC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  <w:r>
        <w:rPr>
          <w:rFonts w:ascii="Arial" w:hAnsi="Arial"/>
        </w:rPr>
        <w:t xml:space="preserve">Identical charges are placed at </w:t>
      </w:r>
      <w:r>
        <w:rPr>
          <w:rFonts w:ascii="Arial" w:hAnsi="Arial"/>
          <w:i/>
          <w:iCs/>
        </w:rPr>
        <w:t>X</w:t>
      </w:r>
      <w:r>
        <w:rPr>
          <w:rFonts w:ascii="Arial" w:hAnsi="Arial"/>
        </w:rPr>
        <w:t xml:space="preserve"> and </w:t>
      </w:r>
      <w:r>
        <w:rPr>
          <w:rFonts w:ascii="Arial" w:hAnsi="Arial"/>
          <w:i/>
          <w:iCs/>
        </w:rPr>
        <w:t>Y</w:t>
      </w:r>
      <w:r>
        <w:rPr>
          <w:rFonts w:ascii="Arial" w:hAnsi="Arial"/>
        </w:rPr>
        <w:t>, whereas</w:t>
      </w:r>
      <w:r w:rsidR="008033AC">
        <w:rPr>
          <w:rFonts w:ascii="Arial" w:hAnsi="Arial"/>
        </w:rPr>
        <w:t xml:space="preserve"> a charge that is double the charge at </w:t>
      </w:r>
      <w:r w:rsidR="008033AC">
        <w:rPr>
          <w:rFonts w:ascii="Arial" w:hAnsi="Arial"/>
          <w:i/>
          <w:iCs/>
        </w:rPr>
        <w:t>X</w:t>
      </w:r>
      <w:r w:rsidR="008033AC">
        <w:rPr>
          <w:rFonts w:ascii="Arial" w:hAnsi="Arial"/>
        </w:rPr>
        <w:t xml:space="preserve"> is placed at </w:t>
      </w:r>
      <w:r w:rsidR="008033AC">
        <w:rPr>
          <w:rFonts w:ascii="Arial" w:hAnsi="Arial"/>
          <w:i/>
          <w:iCs/>
        </w:rPr>
        <w:t>Z</w:t>
      </w:r>
      <w:r w:rsidR="008033AC">
        <w:rPr>
          <w:rFonts w:ascii="Arial" w:hAnsi="Arial"/>
        </w:rPr>
        <w:t>.</w:t>
      </w:r>
      <w:r w:rsidR="00DA2662">
        <w:rPr>
          <w:rFonts w:ascii="Arial" w:hAnsi="Arial"/>
        </w:rPr>
        <w:t xml:space="preserve">  </w:t>
      </w:r>
      <w:r w:rsidR="00AA5A32">
        <w:rPr>
          <w:rFonts w:ascii="Arial" w:hAnsi="Arial"/>
        </w:rPr>
        <w:t>T</w:t>
      </w:r>
      <w:r w:rsidR="00DA2662">
        <w:rPr>
          <w:rFonts w:ascii="Arial" w:hAnsi="Arial"/>
        </w:rPr>
        <w:t xml:space="preserve">hese charges are very small compared with the central positive charge, so </w:t>
      </w:r>
      <w:r w:rsidR="007D3770">
        <w:rPr>
          <w:rFonts w:ascii="Arial" w:hAnsi="Arial"/>
        </w:rPr>
        <w:t xml:space="preserve">any interaction between the charges at </w:t>
      </w:r>
      <w:r w:rsidR="007D3770">
        <w:rPr>
          <w:rFonts w:ascii="Arial" w:hAnsi="Arial"/>
          <w:i/>
          <w:iCs/>
        </w:rPr>
        <w:t>X</w:t>
      </w:r>
      <w:r w:rsidR="007D3770">
        <w:rPr>
          <w:rFonts w:ascii="Arial" w:hAnsi="Arial"/>
        </w:rPr>
        <w:t xml:space="preserve">, </w:t>
      </w:r>
      <w:r w:rsidR="007D3770">
        <w:rPr>
          <w:rFonts w:ascii="Arial" w:hAnsi="Arial"/>
          <w:i/>
          <w:iCs/>
        </w:rPr>
        <w:t>Y</w:t>
      </w:r>
      <w:r w:rsidR="007D3770">
        <w:rPr>
          <w:rFonts w:ascii="Arial" w:hAnsi="Arial"/>
        </w:rPr>
        <w:t xml:space="preserve"> and </w:t>
      </w:r>
      <w:r w:rsidR="007D3770">
        <w:rPr>
          <w:rFonts w:ascii="Arial" w:hAnsi="Arial"/>
          <w:i/>
          <w:iCs/>
        </w:rPr>
        <w:t>Z</w:t>
      </w:r>
      <w:r w:rsidR="007D3770">
        <w:rPr>
          <w:rFonts w:ascii="Arial" w:hAnsi="Arial"/>
        </w:rPr>
        <w:t xml:space="preserve"> is negligible.</w:t>
      </w:r>
    </w:p>
    <w:p w14:paraId="7CF19943" w14:textId="77777777" w:rsidR="008033AC" w:rsidRDefault="008033AC" w:rsidP="00ED78DC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AB3FF7C" w14:textId="77777777" w:rsidR="008033AC" w:rsidRPr="008033AC" w:rsidRDefault="008033AC" w:rsidP="00ED78DC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82FDE9F" w14:textId="5D1B6D6A" w:rsidR="00633E1A" w:rsidRDefault="008033AC" w:rsidP="006B2D01">
      <w:pPr>
        <w:pStyle w:val="ListParagraph"/>
        <w:numPr>
          <w:ilvl w:val="0"/>
          <w:numId w:val="42"/>
        </w:num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hanging="720"/>
        <w:rPr>
          <w:rFonts w:ascii="Arial" w:hAnsi="Arial"/>
        </w:rPr>
      </w:pPr>
      <w:r>
        <w:rPr>
          <w:rFonts w:ascii="Arial" w:hAnsi="Arial"/>
        </w:rPr>
        <w:t>Compare the</w:t>
      </w:r>
      <w:r w:rsidR="002104E2">
        <w:rPr>
          <w:rFonts w:ascii="Arial" w:hAnsi="Arial"/>
        </w:rPr>
        <w:t xml:space="preserve"> magnitudes of the</w:t>
      </w:r>
      <w:r>
        <w:rPr>
          <w:rFonts w:ascii="Arial" w:hAnsi="Arial"/>
        </w:rPr>
        <w:t xml:space="preserve"> </w:t>
      </w:r>
      <w:r w:rsidR="007D3770">
        <w:rPr>
          <w:rFonts w:ascii="Arial" w:hAnsi="Arial"/>
        </w:rPr>
        <w:t>electric</w:t>
      </w:r>
      <w:r>
        <w:rPr>
          <w:rFonts w:ascii="Arial" w:hAnsi="Arial"/>
        </w:rPr>
        <w:t xml:space="preserve"> fields </w:t>
      </w:r>
      <w:r w:rsidR="002104E2">
        <w:rPr>
          <w:rFonts w:ascii="Arial" w:hAnsi="Arial"/>
        </w:rPr>
        <w:t xml:space="preserve">at </w:t>
      </w:r>
      <w:r w:rsidR="002104E2">
        <w:rPr>
          <w:rFonts w:ascii="Arial" w:hAnsi="Arial"/>
          <w:i/>
          <w:iCs/>
        </w:rPr>
        <w:t>X</w:t>
      </w:r>
      <w:r w:rsidR="002104E2">
        <w:rPr>
          <w:rFonts w:ascii="Arial" w:hAnsi="Arial"/>
        </w:rPr>
        <w:t xml:space="preserve">, </w:t>
      </w:r>
      <w:r w:rsidR="002104E2">
        <w:rPr>
          <w:rFonts w:ascii="Arial" w:hAnsi="Arial"/>
          <w:i/>
          <w:iCs/>
        </w:rPr>
        <w:t>Y</w:t>
      </w:r>
      <w:r w:rsidR="002104E2">
        <w:rPr>
          <w:rFonts w:ascii="Arial" w:hAnsi="Arial"/>
        </w:rPr>
        <w:t xml:space="preserve"> and </w:t>
      </w:r>
      <w:r w:rsidR="002104E2">
        <w:rPr>
          <w:rFonts w:ascii="Arial" w:hAnsi="Arial"/>
          <w:i/>
          <w:iCs/>
        </w:rPr>
        <w:t>Z</w:t>
      </w:r>
      <w:r w:rsidR="002104E2">
        <w:rPr>
          <w:rFonts w:ascii="Arial" w:hAnsi="Arial"/>
        </w:rPr>
        <w:t>.</w:t>
      </w:r>
      <w:r w:rsidR="002104E2">
        <w:rPr>
          <w:rFonts w:ascii="Arial" w:hAnsi="Arial"/>
        </w:rPr>
        <w:tab/>
        <w:t>[2]</w:t>
      </w:r>
    </w:p>
    <w:p w14:paraId="29BF3E4C" w14:textId="77777777" w:rsidR="002104E2" w:rsidRDefault="002104E2" w:rsidP="002104E2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45235AD" w14:textId="77777777" w:rsidR="000772D7" w:rsidRDefault="000772D7" w:rsidP="002104E2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4182420" w14:textId="77777777" w:rsidR="000772D7" w:rsidRDefault="000772D7" w:rsidP="002104E2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6CFA1E8" w14:textId="77777777" w:rsidR="000772D7" w:rsidRDefault="000772D7" w:rsidP="002104E2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606718D" w14:textId="77777777" w:rsidR="000772D7" w:rsidRDefault="000772D7" w:rsidP="002104E2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05B3A80" w14:textId="77777777" w:rsidR="000772D7" w:rsidRDefault="000772D7" w:rsidP="002104E2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A267DE7" w14:textId="77777777" w:rsidR="000772D7" w:rsidRDefault="000772D7" w:rsidP="002104E2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ECCAA7C" w14:textId="77777777" w:rsidR="002104E2" w:rsidRPr="002104E2" w:rsidRDefault="002104E2" w:rsidP="002104E2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5059A37" w14:textId="295A06FE" w:rsidR="0059485F" w:rsidRDefault="002104E2" w:rsidP="0059485F">
      <w:pPr>
        <w:pStyle w:val="ListParagraph"/>
        <w:numPr>
          <w:ilvl w:val="0"/>
          <w:numId w:val="42"/>
        </w:num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hanging="720"/>
        <w:rPr>
          <w:rFonts w:ascii="Arial" w:hAnsi="Arial"/>
        </w:rPr>
      </w:pPr>
      <w:r>
        <w:rPr>
          <w:rFonts w:ascii="Arial" w:hAnsi="Arial"/>
        </w:rPr>
        <w:t xml:space="preserve">Compare the magnitudes of the </w:t>
      </w:r>
      <w:r w:rsidR="009170FC">
        <w:rPr>
          <w:rFonts w:ascii="Arial" w:hAnsi="Arial"/>
        </w:rPr>
        <w:t xml:space="preserve">forces on the charges at </w:t>
      </w:r>
      <w:r w:rsidR="00AA5A32">
        <w:rPr>
          <w:rFonts w:ascii="Arial" w:hAnsi="Arial"/>
          <w:i/>
          <w:iCs/>
        </w:rPr>
        <w:t>X</w:t>
      </w:r>
      <w:r w:rsidR="00AA5A32">
        <w:rPr>
          <w:rFonts w:ascii="Arial" w:hAnsi="Arial"/>
        </w:rPr>
        <w:t xml:space="preserve">, </w:t>
      </w:r>
      <w:r w:rsidR="00AA5A32">
        <w:rPr>
          <w:rFonts w:ascii="Arial" w:hAnsi="Arial"/>
          <w:i/>
          <w:iCs/>
        </w:rPr>
        <w:t>Y</w:t>
      </w:r>
      <w:r w:rsidR="00AA5A32">
        <w:rPr>
          <w:rFonts w:ascii="Arial" w:hAnsi="Arial"/>
        </w:rPr>
        <w:t xml:space="preserve"> and </w:t>
      </w:r>
      <w:r w:rsidR="00AA5A32">
        <w:rPr>
          <w:rFonts w:ascii="Arial" w:hAnsi="Arial"/>
          <w:i/>
          <w:iCs/>
        </w:rPr>
        <w:t>Z</w:t>
      </w:r>
      <w:r w:rsidR="00AA5A32">
        <w:rPr>
          <w:rFonts w:ascii="Arial" w:hAnsi="Arial"/>
        </w:rPr>
        <w:t>.</w:t>
      </w:r>
      <w:r w:rsidR="00AA5A32">
        <w:rPr>
          <w:rFonts w:ascii="Arial" w:hAnsi="Arial"/>
        </w:rPr>
        <w:tab/>
      </w:r>
      <w:r w:rsidR="000772D7">
        <w:rPr>
          <w:rFonts w:ascii="Arial" w:hAnsi="Arial"/>
        </w:rPr>
        <w:t>[2]</w:t>
      </w:r>
    </w:p>
    <w:p w14:paraId="1F844D3E" w14:textId="31940BC1" w:rsidR="00C65D40" w:rsidRDefault="00C65D40" w:rsidP="00644E4C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793C8DA" w14:textId="77777777" w:rsidR="00C65D40" w:rsidRPr="00644E4C" w:rsidRDefault="00C65D40" w:rsidP="00644E4C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1B6D5BC" w14:textId="77777777" w:rsidR="000772D7" w:rsidRDefault="000772D7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30B239D0" w14:textId="592B9A8C" w:rsidR="0099384E" w:rsidRPr="00ED78DC" w:rsidRDefault="0099384E" w:rsidP="0099384E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  <w:b/>
        </w:rPr>
      </w:pPr>
      <w:r w:rsidRPr="00ED78DC">
        <w:rPr>
          <w:rFonts w:ascii="Arial" w:hAnsi="Arial"/>
          <w:b/>
        </w:rPr>
        <w:lastRenderedPageBreak/>
        <w:t xml:space="preserve">Question </w:t>
      </w:r>
      <w:r w:rsidR="00F5549D">
        <w:rPr>
          <w:rFonts w:ascii="Arial" w:hAnsi="Arial"/>
          <w:b/>
        </w:rPr>
        <w:t>2</w:t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  <w:t>(</w:t>
      </w:r>
      <w:r w:rsidR="0008611A">
        <w:rPr>
          <w:rFonts w:ascii="Arial" w:hAnsi="Arial"/>
          <w:b/>
        </w:rPr>
        <w:t>5</w:t>
      </w:r>
      <w:r w:rsidRPr="00ED78DC">
        <w:rPr>
          <w:rFonts w:ascii="Arial" w:hAnsi="Arial"/>
          <w:b/>
        </w:rPr>
        <w:t xml:space="preserve"> marks)</w:t>
      </w:r>
    </w:p>
    <w:p w14:paraId="4060A772" w14:textId="77777777" w:rsidR="0099384E" w:rsidRDefault="0099384E" w:rsidP="0099384E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E2B144F" w14:textId="2BD0F89A" w:rsidR="0099384E" w:rsidRDefault="0008611A" w:rsidP="0099384E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  <w:r>
        <w:rPr>
          <w:rFonts w:ascii="Arial" w:hAnsi="Arial"/>
        </w:rPr>
        <w:t>The diagram shows two parallel current-carrying wires separated by a distance of 15.0 cm.</w:t>
      </w:r>
    </w:p>
    <w:p w14:paraId="30B6867F" w14:textId="77777777" w:rsidR="0008611A" w:rsidRDefault="0008611A" w:rsidP="0099384E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8BE1A46" w14:textId="77777777" w:rsidR="0008611A" w:rsidRDefault="0008611A" w:rsidP="0099384E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360CB3A" w14:textId="77777777" w:rsidR="0008611A" w:rsidRDefault="0008611A" w:rsidP="0099384E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360A3B7" w14:textId="2B044FFC" w:rsidR="0008611A" w:rsidRDefault="00956904" w:rsidP="00C53FAC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jc w:val="center"/>
        <w:rPr>
          <w:rFonts w:ascii="Arial" w:hAnsi="Arial"/>
        </w:rPr>
      </w:pPr>
      <w:r>
        <w:rPr>
          <w:rFonts w:ascii="Arial" w:hAnsi="Arial"/>
        </w:rPr>
        <w:object w:dxaOrig="5736" w:dyaOrig="1128" w14:anchorId="6F774E15">
          <v:shape id="_x0000_i1032" type="#_x0000_t75" style="width:247.15pt;height:48.45pt" o:ole="">
            <v:imagedata r:id="rId12" o:title=""/>
          </v:shape>
          <o:OLEObject Type="Embed" ProgID="FXDraw.Graphic" ShapeID="_x0000_i1032" DrawAspect="Content" ObjectID="_1711711163" r:id="rId13"/>
        </w:object>
      </w:r>
    </w:p>
    <w:p w14:paraId="62915F37" w14:textId="77777777" w:rsidR="0008611A" w:rsidRDefault="0008611A" w:rsidP="0099384E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AF147D0" w14:textId="455CF797" w:rsidR="00892624" w:rsidRDefault="00892624" w:rsidP="0099384E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A932D9B" w14:textId="1DB655BC" w:rsidR="00892624" w:rsidRDefault="0008611A" w:rsidP="0008611A">
      <w:pPr>
        <w:pStyle w:val="ListParagraph"/>
        <w:numPr>
          <w:ilvl w:val="0"/>
          <w:numId w:val="45"/>
        </w:num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hanging="720"/>
        <w:rPr>
          <w:rFonts w:ascii="Arial" w:hAnsi="Arial"/>
        </w:rPr>
      </w:pPr>
      <w:r>
        <w:rPr>
          <w:rFonts w:ascii="Arial" w:hAnsi="Arial"/>
        </w:rPr>
        <w:t>State the nature of the magnetic force between the wires.</w:t>
      </w:r>
      <w:r>
        <w:rPr>
          <w:rFonts w:ascii="Arial" w:hAnsi="Arial"/>
        </w:rPr>
        <w:tab/>
      </w:r>
      <w:r w:rsidR="004A463C">
        <w:rPr>
          <w:rFonts w:ascii="Arial" w:hAnsi="Arial"/>
        </w:rPr>
        <w:t>[1]</w:t>
      </w:r>
    </w:p>
    <w:p w14:paraId="35375D6B" w14:textId="77777777" w:rsidR="0018210F" w:rsidRDefault="0018210F" w:rsidP="0018210F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7CF8B0A" w14:textId="77777777" w:rsidR="0018210F" w:rsidRDefault="0018210F" w:rsidP="0018210F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658586F" w14:textId="77777777" w:rsidR="00202EDC" w:rsidRDefault="00202EDC" w:rsidP="0018210F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39DA2E7" w14:textId="77777777" w:rsidR="00202EDC" w:rsidRDefault="00202EDC" w:rsidP="0018210F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D926E73" w14:textId="77777777" w:rsidR="00202EDC" w:rsidRDefault="00202EDC" w:rsidP="0018210F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02FD65C" w14:textId="77777777" w:rsidR="0018210F" w:rsidRPr="0018210F" w:rsidRDefault="0018210F" w:rsidP="0018210F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AD2A661" w14:textId="024C649D" w:rsidR="004A463C" w:rsidRDefault="004A463C" w:rsidP="0008611A">
      <w:pPr>
        <w:pStyle w:val="ListParagraph"/>
        <w:numPr>
          <w:ilvl w:val="0"/>
          <w:numId w:val="45"/>
        </w:num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hanging="720"/>
        <w:rPr>
          <w:rFonts w:ascii="Arial" w:hAnsi="Arial"/>
        </w:rPr>
      </w:pPr>
      <w:r>
        <w:rPr>
          <w:rFonts w:ascii="Arial" w:hAnsi="Arial"/>
        </w:rPr>
        <w:t>Determine the combined magnetic field strength at a point midway between the two wires.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="00EF599C"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[3]</w:t>
      </w:r>
    </w:p>
    <w:p w14:paraId="6DB60AC5" w14:textId="77777777" w:rsidR="0018210F" w:rsidRDefault="0018210F" w:rsidP="0018210F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7DB4103" w14:textId="77777777" w:rsidR="0018210F" w:rsidRDefault="0018210F" w:rsidP="0018210F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5FEC8CA" w14:textId="77777777" w:rsidR="00202EDC" w:rsidRDefault="00202EDC" w:rsidP="0018210F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57FF939" w14:textId="77777777" w:rsidR="00202EDC" w:rsidRDefault="00202EDC" w:rsidP="0018210F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6BA6BCF" w14:textId="77777777" w:rsidR="00202EDC" w:rsidRDefault="00202EDC" w:rsidP="0018210F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87B9993" w14:textId="77777777" w:rsidR="00202EDC" w:rsidRDefault="00202EDC" w:rsidP="0018210F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6C5BC11" w14:textId="77777777" w:rsidR="00202EDC" w:rsidRDefault="00202EDC" w:rsidP="0018210F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3D9FA0E" w14:textId="77777777" w:rsidR="00202EDC" w:rsidRDefault="00202EDC" w:rsidP="0018210F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1F31794" w14:textId="77777777" w:rsidR="007E78B9" w:rsidRDefault="007E78B9" w:rsidP="0018210F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63ABDF7" w14:textId="77777777" w:rsidR="007E78B9" w:rsidRDefault="007E78B9" w:rsidP="0018210F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2ABB979" w14:textId="77777777" w:rsidR="00202EDC" w:rsidRDefault="00202EDC" w:rsidP="0018210F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8B2B5C7" w14:textId="77777777" w:rsidR="00202EDC" w:rsidRDefault="00202EDC" w:rsidP="0018210F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E72FE5D" w14:textId="77777777" w:rsidR="00202EDC" w:rsidRDefault="00202EDC" w:rsidP="0018210F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3F734A4" w14:textId="77777777" w:rsidR="00202EDC" w:rsidRDefault="00202EDC" w:rsidP="0018210F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D8DC800" w14:textId="77777777" w:rsidR="00202EDC" w:rsidRDefault="00202EDC" w:rsidP="0018210F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57FC7F2" w14:textId="77777777" w:rsidR="00202EDC" w:rsidRDefault="00202EDC" w:rsidP="0018210F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6C42354" w14:textId="77777777" w:rsidR="00202EDC" w:rsidRDefault="00202EDC" w:rsidP="0018210F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4810339" w14:textId="77777777" w:rsidR="00202EDC" w:rsidRDefault="00202EDC" w:rsidP="0018210F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35E8AE3" w14:textId="77777777" w:rsidR="0018210F" w:rsidRPr="0018210F" w:rsidRDefault="0018210F" w:rsidP="0018210F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BD8326D" w14:textId="7C3E4C47" w:rsidR="004A463C" w:rsidRDefault="004A463C" w:rsidP="0008611A">
      <w:pPr>
        <w:pStyle w:val="ListParagraph"/>
        <w:numPr>
          <w:ilvl w:val="0"/>
          <w:numId w:val="45"/>
        </w:num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hanging="720"/>
        <w:rPr>
          <w:rFonts w:ascii="Arial" w:hAnsi="Arial"/>
        </w:rPr>
      </w:pPr>
      <w:r>
        <w:rPr>
          <w:rFonts w:ascii="Arial" w:hAnsi="Arial"/>
        </w:rPr>
        <w:t>Describe the direction</w:t>
      </w:r>
      <w:r w:rsidR="0018210F">
        <w:rPr>
          <w:rFonts w:ascii="Arial" w:hAnsi="Arial"/>
        </w:rPr>
        <w:t xml:space="preserve"> of the field in part (b).</w:t>
      </w:r>
      <w:r w:rsidR="0018210F">
        <w:rPr>
          <w:rFonts w:ascii="Arial" w:hAnsi="Arial"/>
        </w:rPr>
        <w:tab/>
      </w:r>
      <w:r w:rsidR="0018210F">
        <w:rPr>
          <w:rFonts w:ascii="Arial" w:hAnsi="Arial"/>
        </w:rPr>
        <w:tab/>
        <w:t>[1]</w:t>
      </w:r>
    </w:p>
    <w:p w14:paraId="74D7C3D1" w14:textId="77777777" w:rsidR="0018210F" w:rsidRDefault="0018210F" w:rsidP="0018210F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4D8112B" w14:textId="77777777" w:rsidR="0018210F" w:rsidRDefault="0018210F" w:rsidP="0018210F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A7E91B3" w14:textId="77777777" w:rsidR="0018210F" w:rsidRPr="0018210F" w:rsidRDefault="0018210F" w:rsidP="0018210F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118027E" w14:textId="61244821" w:rsidR="00621432" w:rsidRDefault="00621432" w:rsidP="0099384E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23B0497" w14:textId="1D2BD5E5" w:rsidR="00621432" w:rsidRDefault="00621432" w:rsidP="0099384E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53289DF" w14:textId="3EE011F2" w:rsidR="008C3C4C" w:rsidRDefault="008C3C4C" w:rsidP="0099384E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51D33E7" w14:textId="3C5CE73B" w:rsidR="008C3C4C" w:rsidRDefault="008C3C4C" w:rsidP="0099384E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31F92C2" w14:textId="77777777" w:rsidR="008C3C4C" w:rsidRPr="00621432" w:rsidRDefault="008C3C4C" w:rsidP="0099384E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B121E57" w14:textId="0122E612" w:rsidR="0099384E" w:rsidRDefault="0099384E" w:rsidP="0099384E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3B06EEC" w14:textId="729C1645" w:rsidR="008629A4" w:rsidRDefault="008629A4" w:rsidP="0099384E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left="567"/>
        <w:rPr>
          <w:rFonts w:ascii="Arial" w:hAnsi="Arial"/>
        </w:rPr>
      </w:pPr>
    </w:p>
    <w:p w14:paraId="690F3A4B" w14:textId="083C3860" w:rsidR="008629A4" w:rsidRDefault="008629A4" w:rsidP="0099384E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left="567"/>
        <w:rPr>
          <w:rFonts w:ascii="Arial" w:hAnsi="Arial"/>
        </w:rPr>
      </w:pPr>
    </w:p>
    <w:p w14:paraId="094B6849" w14:textId="2CEC6ED8" w:rsidR="008629A4" w:rsidRDefault="008629A4" w:rsidP="0099384E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left="567"/>
        <w:rPr>
          <w:rFonts w:ascii="Arial" w:hAnsi="Arial"/>
        </w:rPr>
      </w:pPr>
    </w:p>
    <w:p w14:paraId="3F069177" w14:textId="77777777" w:rsidR="00183F5B" w:rsidRDefault="00183F5B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099AA1C8" w14:textId="05800636" w:rsidR="005E4832" w:rsidRPr="00ED78DC" w:rsidRDefault="005E4832" w:rsidP="005E4832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  <w:b/>
        </w:rPr>
      </w:pPr>
      <w:r w:rsidRPr="00ED78DC">
        <w:rPr>
          <w:rFonts w:ascii="Arial" w:hAnsi="Arial"/>
          <w:b/>
        </w:rPr>
        <w:lastRenderedPageBreak/>
        <w:t xml:space="preserve">Question </w:t>
      </w:r>
      <w:r>
        <w:rPr>
          <w:rFonts w:ascii="Arial" w:hAnsi="Arial"/>
          <w:b/>
        </w:rPr>
        <w:t>3</w:t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  <w:t>(</w:t>
      </w:r>
      <w:r w:rsidR="00CD34A3">
        <w:rPr>
          <w:rFonts w:ascii="Arial" w:hAnsi="Arial"/>
          <w:b/>
        </w:rPr>
        <w:t>8</w:t>
      </w:r>
      <w:r w:rsidRPr="00ED78DC">
        <w:rPr>
          <w:rFonts w:ascii="Arial" w:hAnsi="Arial"/>
          <w:b/>
        </w:rPr>
        <w:t xml:space="preserve"> marks)</w:t>
      </w:r>
    </w:p>
    <w:p w14:paraId="0C3D33ED" w14:textId="77777777" w:rsidR="005E4832" w:rsidRDefault="005E4832" w:rsidP="005E4832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2FDBC67" w14:textId="631D4C6B" w:rsidR="005E4832" w:rsidRDefault="009303F8" w:rsidP="005E4832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  <w:r>
        <w:rPr>
          <w:rFonts w:ascii="Arial" w:hAnsi="Arial"/>
        </w:rPr>
        <w:t xml:space="preserve">A DC electric motor uses a single square coil of side 4.80 cm </w:t>
      </w:r>
      <w:r w:rsidR="00DD0487">
        <w:rPr>
          <w:rFonts w:ascii="Arial" w:hAnsi="Arial"/>
        </w:rPr>
        <w:t>carrying</w:t>
      </w:r>
      <w:r>
        <w:rPr>
          <w:rFonts w:ascii="Arial" w:hAnsi="Arial"/>
        </w:rPr>
        <w:t xml:space="preserve"> a current of 2.50</w:t>
      </w:r>
      <w:r w:rsidR="001B4D80">
        <w:rPr>
          <w:rFonts w:ascii="Arial" w:hAnsi="Arial"/>
        </w:rPr>
        <w:t xml:space="preserve">A in a magnetic field of 34.0 </w:t>
      </w:r>
      <w:proofErr w:type="spellStart"/>
      <w:r w:rsidR="001B4D80">
        <w:rPr>
          <w:rFonts w:ascii="Arial" w:hAnsi="Arial"/>
        </w:rPr>
        <w:t>mT.</w:t>
      </w:r>
      <w:proofErr w:type="spellEnd"/>
    </w:p>
    <w:p w14:paraId="668E85FE" w14:textId="04B73C04" w:rsidR="003E753C" w:rsidRDefault="003E753C" w:rsidP="005E4832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06ACD99" w14:textId="2C5E54CE" w:rsidR="003E753C" w:rsidRDefault="003E753C" w:rsidP="005E4832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B3182D2" w14:textId="1891D4D9" w:rsidR="005E4832" w:rsidRDefault="001B4D80" w:rsidP="001B4D80">
      <w:pPr>
        <w:pStyle w:val="ListParagraph"/>
        <w:numPr>
          <w:ilvl w:val="0"/>
          <w:numId w:val="46"/>
        </w:num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hanging="720"/>
        <w:rPr>
          <w:rFonts w:ascii="Arial" w:hAnsi="Arial"/>
        </w:rPr>
      </w:pPr>
      <w:r>
        <w:rPr>
          <w:rFonts w:ascii="Arial" w:hAnsi="Arial"/>
        </w:rPr>
        <w:t>What is the maximum torque on the coil?</w:t>
      </w:r>
      <w:r>
        <w:rPr>
          <w:rFonts w:ascii="Arial" w:hAnsi="Arial"/>
        </w:rPr>
        <w:tab/>
      </w:r>
      <w:r>
        <w:rPr>
          <w:rFonts w:ascii="Arial" w:hAnsi="Arial"/>
        </w:rPr>
        <w:tab/>
        <w:t>[4]</w:t>
      </w:r>
    </w:p>
    <w:p w14:paraId="65A7F9C7" w14:textId="77777777" w:rsidR="00DD0487" w:rsidRDefault="00DD0487" w:rsidP="00DD048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5D3E8FA" w14:textId="77777777" w:rsidR="00DD0487" w:rsidRDefault="00DD0487" w:rsidP="00DD048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1461304" w14:textId="77777777" w:rsidR="00D53DF8" w:rsidRDefault="00D53DF8" w:rsidP="00DD048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82F9460" w14:textId="77777777" w:rsidR="00D53DF8" w:rsidRDefault="00D53DF8" w:rsidP="00DD048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618FABC" w14:textId="77777777" w:rsidR="00D53DF8" w:rsidRDefault="00D53DF8" w:rsidP="00DD048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E7BFA5C" w14:textId="77777777" w:rsidR="00D53DF8" w:rsidRDefault="00D53DF8" w:rsidP="00DD048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A2C200B" w14:textId="77777777" w:rsidR="00D53DF8" w:rsidRDefault="00D53DF8" w:rsidP="00DD048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9420760" w14:textId="77777777" w:rsidR="00D53DF8" w:rsidRDefault="00D53DF8" w:rsidP="00DD048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D283B71" w14:textId="77777777" w:rsidR="00D53DF8" w:rsidRDefault="00D53DF8" w:rsidP="00DD048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14B4FBE" w14:textId="77777777" w:rsidR="00D53DF8" w:rsidRDefault="00D53DF8" w:rsidP="00DD048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A4C5B66" w14:textId="77777777" w:rsidR="00D53DF8" w:rsidRDefault="00D53DF8" w:rsidP="00DD048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7F579A2" w14:textId="77777777" w:rsidR="00D53DF8" w:rsidRDefault="00D53DF8" w:rsidP="00DD048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F65EBBB" w14:textId="77777777" w:rsidR="00D53DF8" w:rsidRDefault="00D53DF8" w:rsidP="00DD048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299BB02" w14:textId="77777777" w:rsidR="00D53DF8" w:rsidRDefault="00D53DF8" w:rsidP="00DD048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3CE50A3" w14:textId="77777777" w:rsidR="00D53DF8" w:rsidRDefault="00D53DF8" w:rsidP="00DD048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EFF7C72" w14:textId="77777777" w:rsidR="00D53DF8" w:rsidRDefault="00D53DF8" w:rsidP="00DD048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FD9F561" w14:textId="77777777" w:rsidR="00DD0487" w:rsidRPr="00DD0487" w:rsidRDefault="00DD0487" w:rsidP="00DD048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280015C" w14:textId="59413C82" w:rsidR="001B4D80" w:rsidRDefault="00DD0487" w:rsidP="001B4D80">
      <w:pPr>
        <w:pStyle w:val="ListParagraph"/>
        <w:numPr>
          <w:ilvl w:val="0"/>
          <w:numId w:val="46"/>
        </w:num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hanging="720"/>
        <w:rPr>
          <w:rFonts w:ascii="Arial" w:hAnsi="Arial"/>
        </w:rPr>
      </w:pPr>
      <w:r>
        <w:rPr>
          <w:rFonts w:ascii="Arial" w:hAnsi="Arial"/>
        </w:rPr>
        <w:t>Soon after the motor is switched on, its frequency of rotation decreases.  Explain why this happens.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[4]</w:t>
      </w:r>
    </w:p>
    <w:p w14:paraId="4709B727" w14:textId="77777777" w:rsidR="00DD0487" w:rsidRDefault="00DD0487" w:rsidP="00DD048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169749C" w14:textId="77777777" w:rsidR="00DD0487" w:rsidRPr="00DD0487" w:rsidRDefault="00DD0487" w:rsidP="00DD048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988B697" w14:textId="77777777" w:rsidR="005E4832" w:rsidRDefault="005E4832" w:rsidP="005E4832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DF053C0" w14:textId="2F27E47E" w:rsidR="00F56308" w:rsidRDefault="00F56308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40F0CD42" w14:textId="24D9EAEC" w:rsidR="00F56308" w:rsidRPr="00ED78DC" w:rsidRDefault="00F56308" w:rsidP="00F56308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  <w:b/>
        </w:rPr>
      </w:pPr>
      <w:r w:rsidRPr="00ED78DC">
        <w:rPr>
          <w:rFonts w:ascii="Arial" w:hAnsi="Arial"/>
          <w:b/>
        </w:rPr>
        <w:lastRenderedPageBreak/>
        <w:t xml:space="preserve">Question </w:t>
      </w:r>
      <w:r w:rsidR="00F5549D">
        <w:rPr>
          <w:rFonts w:ascii="Arial" w:hAnsi="Arial"/>
          <w:b/>
        </w:rPr>
        <w:t>4</w:t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  <w:t>(</w:t>
      </w:r>
      <w:r w:rsidR="00914ABB">
        <w:rPr>
          <w:rFonts w:ascii="Arial" w:hAnsi="Arial"/>
          <w:b/>
        </w:rPr>
        <w:t>9</w:t>
      </w:r>
      <w:r w:rsidRPr="00ED78DC">
        <w:rPr>
          <w:rFonts w:ascii="Arial" w:hAnsi="Arial"/>
          <w:b/>
        </w:rPr>
        <w:t xml:space="preserve"> marks)</w:t>
      </w:r>
    </w:p>
    <w:p w14:paraId="70FF4174" w14:textId="77777777" w:rsidR="00F56308" w:rsidRDefault="00F56308" w:rsidP="00F56308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B7EEF3D" w14:textId="65102963" w:rsidR="00F56308" w:rsidRPr="00547B7A" w:rsidRDefault="009D6BD5" w:rsidP="00F56308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  <w:r>
        <w:rPr>
          <w:rFonts w:ascii="Arial" w:hAnsi="Arial"/>
        </w:rPr>
        <w:t xml:space="preserve">A 235 W AC generator consists of 500.0 </w:t>
      </w:r>
      <w:r w:rsidR="00827542">
        <w:rPr>
          <w:rFonts w:ascii="Arial" w:hAnsi="Arial"/>
        </w:rPr>
        <w:t xml:space="preserve">turns of diameter 12.0 cm rotating in a </w:t>
      </w:r>
      <w:r w:rsidR="005F0F2D">
        <w:rPr>
          <w:rFonts w:ascii="Arial" w:hAnsi="Arial"/>
        </w:rPr>
        <w:t>magnetic</w:t>
      </w:r>
      <w:r w:rsidR="00827542">
        <w:rPr>
          <w:rFonts w:ascii="Arial" w:hAnsi="Arial"/>
        </w:rPr>
        <w:t xml:space="preserve"> </w:t>
      </w:r>
      <w:r w:rsidR="005F0F2D">
        <w:rPr>
          <w:rFonts w:ascii="Arial" w:hAnsi="Arial"/>
        </w:rPr>
        <w:t>field</w:t>
      </w:r>
      <w:r w:rsidR="00827542">
        <w:rPr>
          <w:rFonts w:ascii="Arial" w:hAnsi="Arial"/>
        </w:rPr>
        <w:t xml:space="preserve"> at 60.0 Hz and produces a 90.0 V rms emf</w:t>
      </w:r>
      <w:r w:rsidR="005F0F2D">
        <w:rPr>
          <w:rFonts w:ascii="Arial" w:hAnsi="Arial"/>
        </w:rPr>
        <w:t>.</w:t>
      </w:r>
    </w:p>
    <w:p w14:paraId="64FC16A1" w14:textId="77777777" w:rsidR="00F56308" w:rsidRDefault="00F56308" w:rsidP="00E87CE6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7EE9C3C" w14:textId="12C83D35" w:rsidR="00F56308" w:rsidRDefault="00CF157B" w:rsidP="002802B1">
      <w:pPr>
        <w:pStyle w:val="ListParagraph"/>
        <w:numPr>
          <w:ilvl w:val="0"/>
          <w:numId w:val="40"/>
        </w:num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left="851" w:hanging="851"/>
        <w:rPr>
          <w:rFonts w:ascii="Arial" w:hAnsi="Arial"/>
        </w:rPr>
      </w:pPr>
      <w:r>
        <w:rPr>
          <w:rFonts w:ascii="Arial" w:hAnsi="Arial"/>
        </w:rPr>
        <w:t>What i</w:t>
      </w:r>
      <w:r w:rsidR="005F0F2D">
        <w:rPr>
          <w:rFonts w:ascii="Arial" w:hAnsi="Arial"/>
        </w:rPr>
        <w:t>s the magnetic field strength?</w:t>
      </w:r>
      <w:r w:rsidR="005F0F2D">
        <w:rPr>
          <w:rFonts w:ascii="Arial" w:hAnsi="Arial"/>
        </w:rPr>
        <w:tab/>
      </w:r>
      <w:r w:rsidR="005F0F2D">
        <w:rPr>
          <w:rFonts w:ascii="Arial" w:hAnsi="Arial"/>
        </w:rPr>
        <w:tab/>
        <w:t>[3]</w:t>
      </w:r>
    </w:p>
    <w:p w14:paraId="0EA55531" w14:textId="6F99372D" w:rsidR="00440E5A" w:rsidRDefault="00440E5A" w:rsidP="00440E5A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3E6B26E" w14:textId="2458142F" w:rsidR="00E87CE6" w:rsidRDefault="00E87CE6" w:rsidP="00440E5A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20B09F7" w14:textId="5C8A4017" w:rsidR="00E87CE6" w:rsidRDefault="00E87CE6" w:rsidP="00440E5A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3F03F7A" w14:textId="77777777" w:rsidR="000B6C0B" w:rsidRDefault="000B6C0B" w:rsidP="00440E5A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DFF59AE" w14:textId="68202EDE" w:rsidR="005F3083" w:rsidRDefault="005F3083" w:rsidP="00440E5A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DC3623D" w14:textId="77777777" w:rsidR="005F3083" w:rsidRDefault="005F3083" w:rsidP="00440E5A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9AB6857" w14:textId="3FCEBD47" w:rsidR="00E87CE6" w:rsidRDefault="00E87CE6" w:rsidP="00440E5A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9402761" w14:textId="77777777" w:rsidR="00E87CE6" w:rsidRDefault="00E87CE6" w:rsidP="00440E5A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E1D982B" w14:textId="6B55EBE6" w:rsidR="00556CD7" w:rsidRDefault="00EA1149" w:rsidP="006B2AFF">
      <w:pPr>
        <w:pStyle w:val="ListParagraph"/>
        <w:numPr>
          <w:ilvl w:val="0"/>
          <w:numId w:val="40"/>
        </w:num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left="851" w:hanging="851"/>
        <w:rPr>
          <w:rFonts w:ascii="Arial" w:hAnsi="Arial"/>
        </w:rPr>
      </w:pPr>
      <w:r>
        <w:rPr>
          <w:rFonts w:ascii="Arial" w:hAnsi="Arial"/>
        </w:rPr>
        <w:t>Wh</w:t>
      </w:r>
      <w:r w:rsidR="004C5B04">
        <w:rPr>
          <w:rFonts w:ascii="Arial" w:hAnsi="Arial"/>
        </w:rPr>
        <w:t>at rms current is produced?</w:t>
      </w:r>
      <w:r w:rsidR="004C5B04">
        <w:rPr>
          <w:rFonts w:ascii="Arial" w:hAnsi="Arial"/>
        </w:rPr>
        <w:tab/>
      </w:r>
      <w:r w:rsidR="004C5B04">
        <w:rPr>
          <w:rFonts w:ascii="Arial" w:hAnsi="Arial"/>
        </w:rPr>
        <w:tab/>
        <w:t>[2]</w:t>
      </w:r>
    </w:p>
    <w:p w14:paraId="5D1815CB" w14:textId="77777777" w:rsidR="003A1D83" w:rsidRDefault="003A1D83" w:rsidP="003A1D8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2A710C2" w14:textId="77777777" w:rsidR="003A1D83" w:rsidRDefault="003A1D83" w:rsidP="003A1D8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C2C936D" w14:textId="77777777" w:rsidR="00793F3E" w:rsidRDefault="00793F3E" w:rsidP="003A1D8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E74811C" w14:textId="77777777" w:rsidR="00793F3E" w:rsidRDefault="00793F3E" w:rsidP="003A1D8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0FF8952" w14:textId="77777777" w:rsidR="00793F3E" w:rsidRDefault="00793F3E" w:rsidP="003A1D8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3B91B9D" w14:textId="77777777" w:rsidR="00793F3E" w:rsidRDefault="00793F3E" w:rsidP="003A1D8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56F32A1" w14:textId="77777777" w:rsidR="00793F3E" w:rsidRDefault="00793F3E" w:rsidP="003A1D8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ECFFBAA" w14:textId="77777777" w:rsidR="003A1D83" w:rsidRPr="003A1D83" w:rsidRDefault="003A1D83" w:rsidP="003A1D8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02969AD" w14:textId="28B3ADAD" w:rsidR="003A1D83" w:rsidRDefault="003A1D83" w:rsidP="003A1D83">
      <w:pPr>
        <w:pStyle w:val="ListParagraph"/>
        <w:numPr>
          <w:ilvl w:val="0"/>
          <w:numId w:val="40"/>
        </w:num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left="851" w:hanging="851"/>
        <w:rPr>
          <w:rFonts w:ascii="Arial" w:hAnsi="Arial"/>
        </w:rPr>
      </w:pPr>
      <w:r>
        <w:rPr>
          <w:rFonts w:ascii="Arial" w:hAnsi="Arial"/>
        </w:rPr>
        <w:t>If the transmission wires have a resistance of 4.00 Ω, what is the percentage reduction in the power transmitted?</w:t>
      </w:r>
      <w:r>
        <w:rPr>
          <w:rFonts w:ascii="Arial" w:hAnsi="Arial"/>
        </w:rPr>
        <w:tab/>
      </w:r>
      <w:r>
        <w:rPr>
          <w:rFonts w:ascii="Arial" w:hAnsi="Arial"/>
        </w:rPr>
        <w:tab/>
        <w:t>[3]</w:t>
      </w:r>
    </w:p>
    <w:p w14:paraId="6DBA59B2" w14:textId="77777777" w:rsidR="003A1D83" w:rsidRDefault="003A1D83" w:rsidP="003A1D8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E2E28AE" w14:textId="77777777" w:rsidR="003A1D83" w:rsidRDefault="003A1D83" w:rsidP="003A1D8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CAD8AD3" w14:textId="77777777" w:rsidR="003A1D83" w:rsidRDefault="003A1D83" w:rsidP="003A1D8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D4CEE2A" w14:textId="77777777" w:rsidR="00793F3E" w:rsidRDefault="00793F3E" w:rsidP="003A1D8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72A050E" w14:textId="77777777" w:rsidR="00793F3E" w:rsidRDefault="00793F3E" w:rsidP="003A1D8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A7AF2C6" w14:textId="77777777" w:rsidR="00793F3E" w:rsidRDefault="00793F3E" w:rsidP="003A1D8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8D42FFD" w14:textId="77777777" w:rsidR="00793F3E" w:rsidRDefault="00793F3E" w:rsidP="003A1D8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723EB9C" w14:textId="77777777" w:rsidR="00793F3E" w:rsidRDefault="00793F3E" w:rsidP="003A1D8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C952863" w14:textId="77777777" w:rsidR="00793F3E" w:rsidRDefault="00793F3E" w:rsidP="003A1D8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E2822E6" w14:textId="77777777" w:rsidR="00793F3E" w:rsidRDefault="00793F3E" w:rsidP="003A1D8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286C9EE" w14:textId="77777777" w:rsidR="00793F3E" w:rsidRDefault="00793F3E" w:rsidP="003A1D8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962E8DA" w14:textId="77777777" w:rsidR="00793F3E" w:rsidRDefault="00793F3E" w:rsidP="003A1D8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6E9D397" w14:textId="77777777" w:rsidR="00793F3E" w:rsidRPr="003A1D83" w:rsidRDefault="00793F3E" w:rsidP="003A1D8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1543ECF" w14:textId="2C1443FA" w:rsidR="004C5B04" w:rsidRDefault="004C5B04" w:rsidP="006B2AFF">
      <w:pPr>
        <w:pStyle w:val="ListParagraph"/>
        <w:numPr>
          <w:ilvl w:val="0"/>
          <w:numId w:val="40"/>
        </w:num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ind w:left="851" w:hanging="851"/>
        <w:rPr>
          <w:rFonts w:ascii="Arial" w:hAnsi="Arial"/>
        </w:rPr>
      </w:pPr>
      <w:r>
        <w:rPr>
          <w:rFonts w:ascii="Arial" w:hAnsi="Arial"/>
        </w:rPr>
        <w:t xml:space="preserve">Describe the transformer </w:t>
      </w:r>
      <w:r w:rsidR="00E94096">
        <w:rPr>
          <w:rFonts w:ascii="Arial" w:hAnsi="Arial"/>
        </w:rPr>
        <w:t xml:space="preserve">that would be </w:t>
      </w:r>
      <w:r>
        <w:rPr>
          <w:rFonts w:ascii="Arial" w:hAnsi="Arial"/>
        </w:rPr>
        <w:t>required to step the voltage</w:t>
      </w:r>
      <w:r w:rsidR="00FF5990">
        <w:rPr>
          <w:rFonts w:ascii="Arial" w:hAnsi="Arial"/>
        </w:rPr>
        <w:t xml:space="preserve"> up</w:t>
      </w:r>
      <w:r w:rsidR="00E94096">
        <w:rPr>
          <w:rFonts w:ascii="Arial" w:hAnsi="Arial"/>
        </w:rPr>
        <w:t xml:space="preserve"> from 90.0</w:t>
      </w:r>
      <w:r w:rsidR="003A1D83">
        <w:rPr>
          <w:rFonts w:ascii="Arial" w:hAnsi="Arial"/>
        </w:rPr>
        <w:t> </w:t>
      </w:r>
      <w:r w:rsidR="00E94096">
        <w:rPr>
          <w:rFonts w:ascii="Arial" w:hAnsi="Arial"/>
        </w:rPr>
        <w:t>V</w:t>
      </w:r>
      <w:r w:rsidR="003A1D83">
        <w:rPr>
          <w:rFonts w:ascii="Arial" w:hAnsi="Arial"/>
          <w:lang w:val="en-GB"/>
        </w:rPr>
        <w:t> </w:t>
      </w:r>
      <w:r w:rsidR="00E94096">
        <w:rPr>
          <w:rFonts w:ascii="Arial" w:hAnsi="Arial"/>
        </w:rPr>
        <w:t xml:space="preserve">rms </w:t>
      </w:r>
      <w:r w:rsidR="00FF5990">
        <w:rPr>
          <w:rFonts w:ascii="Arial" w:hAnsi="Arial"/>
        </w:rPr>
        <w:t>to 240.0 rms.</w:t>
      </w:r>
      <w:r w:rsidR="00FF5990">
        <w:rPr>
          <w:rFonts w:ascii="Arial" w:hAnsi="Arial"/>
        </w:rPr>
        <w:tab/>
      </w:r>
      <w:r w:rsidR="003A1D83">
        <w:rPr>
          <w:rFonts w:ascii="Arial" w:hAnsi="Arial"/>
        </w:rPr>
        <w:tab/>
      </w:r>
      <w:r w:rsidR="003A1D83">
        <w:rPr>
          <w:rFonts w:ascii="Arial" w:hAnsi="Arial"/>
        </w:rPr>
        <w:tab/>
      </w:r>
      <w:r w:rsidR="00FF5990">
        <w:rPr>
          <w:rFonts w:ascii="Arial" w:hAnsi="Arial"/>
        </w:rPr>
        <w:t>[1]</w:t>
      </w:r>
    </w:p>
    <w:p w14:paraId="2DBB553B" w14:textId="77777777" w:rsidR="00E94096" w:rsidRDefault="00E94096" w:rsidP="00E94096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0DE08EC" w14:textId="77777777" w:rsidR="00E94096" w:rsidRDefault="00E94096" w:rsidP="00E94096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0A93356" w14:textId="77777777" w:rsidR="00556CD7" w:rsidRPr="00556CD7" w:rsidRDefault="00556CD7" w:rsidP="00556CD7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A3823A8" w14:textId="03B93971" w:rsidR="005C0755" w:rsidRDefault="005C0755" w:rsidP="005C0755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9D3848F" w14:textId="11A13E9F" w:rsidR="00836470" w:rsidRDefault="00836470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72915842" w14:textId="7BC366D7" w:rsidR="00836470" w:rsidRPr="00ED78DC" w:rsidRDefault="00836470" w:rsidP="00836470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  <w:b/>
        </w:rPr>
      </w:pPr>
      <w:r w:rsidRPr="00ED78DC">
        <w:rPr>
          <w:rFonts w:ascii="Arial" w:hAnsi="Arial"/>
          <w:b/>
        </w:rPr>
        <w:lastRenderedPageBreak/>
        <w:t xml:space="preserve">Question </w:t>
      </w:r>
      <w:r w:rsidR="00F5549D">
        <w:rPr>
          <w:rFonts w:ascii="Arial" w:hAnsi="Arial"/>
          <w:b/>
        </w:rPr>
        <w:t>5</w:t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  <w:t>(</w:t>
      </w:r>
      <w:r w:rsidR="005A41AA">
        <w:rPr>
          <w:rFonts w:ascii="Arial" w:hAnsi="Arial"/>
          <w:b/>
        </w:rPr>
        <w:t>5</w:t>
      </w:r>
      <w:r w:rsidRPr="00ED78DC">
        <w:rPr>
          <w:rFonts w:ascii="Arial" w:hAnsi="Arial"/>
          <w:b/>
        </w:rPr>
        <w:t xml:space="preserve"> marks)</w:t>
      </w:r>
    </w:p>
    <w:p w14:paraId="4CF3D4E9" w14:textId="77777777" w:rsidR="00836470" w:rsidRDefault="00836470" w:rsidP="00836470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DFDE882" w14:textId="7D7368A2" w:rsidR="002578D8" w:rsidRDefault="005A41AA" w:rsidP="00B3675F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  <w:r>
        <w:rPr>
          <w:rFonts w:ascii="Arial" w:hAnsi="Arial"/>
        </w:rPr>
        <w:t>A copper ring held parallel to the page is moved at constant speed to the right and passes through a uniform magnetic field confined to the rectangular region shown:</w:t>
      </w:r>
    </w:p>
    <w:p w14:paraId="4982F51C" w14:textId="77777777" w:rsidR="005A41AA" w:rsidRDefault="005A41AA" w:rsidP="00B3675F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92C3545" w14:textId="77777777" w:rsidR="0077033D" w:rsidRDefault="0077033D" w:rsidP="00B3675F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7A51D51" w14:textId="7615702D" w:rsidR="00B3772B" w:rsidRDefault="006766AE" w:rsidP="00C201D5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jc w:val="center"/>
        <w:rPr>
          <w:rFonts w:ascii="Arial" w:hAnsi="Arial"/>
        </w:rPr>
      </w:pPr>
      <w:r>
        <w:rPr>
          <w:rFonts w:ascii="Arial" w:hAnsi="Arial"/>
        </w:rPr>
        <w:object w:dxaOrig="9244" w:dyaOrig="4564" w14:anchorId="00F03967">
          <v:shape id="_x0000_i1051" type="#_x0000_t75" style="width:462.45pt;height:228.45pt" o:ole="">
            <v:imagedata r:id="rId14" o:title=""/>
          </v:shape>
          <o:OLEObject Type="Embed" ProgID="FXDraw.Graphic" ShapeID="_x0000_i1051" DrawAspect="Content" ObjectID="_1711711164" r:id="rId15"/>
        </w:object>
      </w:r>
    </w:p>
    <w:p w14:paraId="38D1BD70" w14:textId="2749EAA2" w:rsidR="00B3772B" w:rsidRDefault="00B3772B" w:rsidP="00B3675F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9BB1EA5" w14:textId="20045669" w:rsidR="00E20F5D" w:rsidRDefault="00E20F5D" w:rsidP="00B3675F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173B26A" w14:textId="77777777" w:rsidR="0077033D" w:rsidRDefault="0077033D" w:rsidP="00B3675F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069EB45" w14:textId="7E172F8F" w:rsidR="00B3772B" w:rsidRDefault="005A41AA" w:rsidP="00B3675F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  <w:r>
        <w:rPr>
          <w:rFonts w:ascii="Arial" w:hAnsi="Arial"/>
        </w:rPr>
        <w:t xml:space="preserve">On the axes below, </w:t>
      </w:r>
      <w:r w:rsidR="009D564F">
        <w:rPr>
          <w:rFonts w:ascii="Arial" w:hAnsi="Arial"/>
        </w:rPr>
        <w:t>sketch the current induced in the ring against distance travelled, using clockwise current as positive.  (No scale or units required)</w:t>
      </w:r>
    </w:p>
    <w:p w14:paraId="7711BAB7" w14:textId="77777777" w:rsidR="0077033D" w:rsidRPr="0077479B" w:rsidRDefault="0077033D" w:rsidP="00B3675F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44405CA" w14:textId="77777777" w:rsidR="004F61E3" w:rsidRPr="004F61E3" w:rsidRDefault="004F61E3" w:rsidP="004F61E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FBAC720" w14:textId="3AF624A1" w:rsidR="00317168" w:rsidRDefault="00317168" w:rsidP="00B01AB4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FE81A9E" w14:textId="78700DC2" w:rsidR="00317168" w:rsidRDefault="00317168" w:rsidP="00B01AB4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DCCBDF7" w14:textId="0F85AFC2" w:rsidR="00317168" w:rsidRDefault="005165DD" w:rsidP="005165DD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jc w:val="center"/>
        <w:rPr>
          <w:rFonts w:ascii="Arial" w:hAnsi="Arial"/>
        </w:rPr>
      </w:pPr>
      <w:r>
        <w:rPr>
          <w:rFonts w:ascii="Arial" w:hAnsi="Arial"/>
        </w:rPr>
        <w:object w:dxaOrig="8592" w:dyaOrig="5347" w14:anchorId="34CEEEDA">
          <v:shape id="_x0000_i1044" type="#_x0000_t75" style="width:391.15pt;height:243.7pt" o:ole="">
            <v:imagedata r:id="rId16" o:title=""/>
          </v:shape>
          <o:OLEObject Type="Embed" ProgID="FXDraw.Graphic" ShapeID="_x0000_i1044" DrawAspect="Content" ObjectID="_1711711165" r:id="rId17"/>
        </w:object>
      </w:r>
    </w:p>
    <w:p w14:paraId="3D2071DB" w14:textId="6BE39C67" w:rsidR="00317168" w:rsidRDefault="00317168" w:rsidP="00B01AB4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E15371B" w14:textId="77777777" w:rsidR="00D33D55" w:rsidRDefault="00D33D55" w:rsidP="00B01AB4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029AC6F" w14:textId="77777777" w:rsidR="0000662B" w:rsidRDefault="0000662B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5EC0C32F" w14:textId="29EC2F64" w:rsidR="00D33D55" w:rsidRPr="00ED78DC" w:rsidRDefault="00D33D55" w:rsidP="00D33D55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  <w:b/>
        </w:rPr>
      </w:pPr>
      <w:r w:rsidRPr="00ED78DC">
        <w:rPr>
          <w:rFonts w:ascii="Arial" w:hAnsi="Arial"/>
          <w:b/>
        </w:rPr>
        <w:lastRenderedPageBreak/>
        <w:t xml:space="preserve">Question </w:t>
      </w:r>
      <w:r w:rsidR="00F5549D">
        <w:rPr>
          <w:rFonts w:ascii="Arial" w:hAnsi="Arial"/>
          <w:b/>
        </w:rPr>
        <w:t>6</w:t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</w:r>
      <w:r w:rsidRPr="00ED78DC">
        <w:rPr>
          <w:rFonts w:ascii="Arial" w:hAnsi="Arial"/>
          <w:b/>
        </w:rPr>
        <w:tab/>
        <w:t>(</w:t>
      </w:r>
      <w:r w:rsidR="00F2464F">
        <w:rPr>
          <w:rFonts w:ascii="Arial" w:hAnsi="Arial"/>
          <w:b/>
        </w:rPr>
        <w:t>7</w:t>
      </w:r>
      <w:r w:rsidRPr="00ED78DC">
        <w:rPr>
          <w:rFonts w:ascii="Arial" w:hAnsi="Arial"/>
          <w:b/>
        </w:rPr>
        <w:t xml:space="preserve"> marks)</w:t>
      </w:r>
    </w:p>
    <w:p w14:paraId="240CD3D1" w14:textId="77777777" w:rsidR="00D33D55" w:rsidRDefault="00D33D55" w:rsidP="00D33D55">
      <w:pPr>
        <w:tabs>
          <w:tab w:val="left" w:pos="567"/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46E6A44" w14:textId="3224D07C" w:rsidR="00426301" w:rsidRDefault="00DA63E2" w:rsidP="00DA63E2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  <w:r>
        <w:rPr>
          <w:rFonts w:ascii="Arial" w:hAnsi="Arial"/>
        </w:rPr>
        <w:t xml:space="preserve">The </w:t>
      </w:r>
      <w:r w:rsidR="00D6550A">
        <w:rPr>
          <w:rFonts w:ascii="Arial" w:hAnsi="Arial"/>
        </w:rPr>
        <w:t>diagram</w:t>
      </w:r>
      <w:r>
        <w:rPr>
          <w:rFonts w:ascii="Arial" w:hAnsi="Arial"/>
        </w:rPr>
        <w:t xml:space="preserve"> shows an electron about to </w:t>
      </w:r>
      <w:r w:rsidR="00D6550A">
        <w:rPr>
          <w:rFonts w:ascii="Arial" w:hAnsi="Arial"/>
        </w:rPr>
        <w:t>enter</w:t>
      </w:r>
      <w:r>
        <w:rPr>
          <w:rFonts w:ascii="Arial" w:hAnsi="Arial"/>
        </w:rPr>
        <w:t xml:space="preserve"> a </w:t>
      </w:r>
      <w:r w:rsidR="00D6550A">
        <w:rPr>
          <w:rFonts w:ascii="Arial" w:hAnsi="Arial"/>
        </w:rPr>
        <w:t>uniform</w:t>
      </w:r>
      <w:r>
        <w:rPr>
          <w:rFonts w:ascii="Arial" w:hAnsi="Arial"/>
        </w:rPr>
        <w:t xml:space="preserve"> electric field </w:t>
      </w:r>
      <w:r w:rsidR="00D6550A">
        <w:rPr>
          <w:rFonts w:ascii="Arial" w:hAnsi="Arial"/>
        </w:rPr>
        <w:t>midway</w:t>
      </w:r>
      <w:r>
        <w:rPr>
          <w:rFonts w:ascii="Arial" w:hAnsi="Arial"/>
        </w:rPr>
        <w:t xml:space="preserve"> </w:t>
      </w:r>
      <w:r w:rsidR="00D6550A">
        <w:rPr>
          <w:rFonts w:ascii="Arial" w:hAnsi="Arial"/>
        </w:rPr>
        <w:t xml:space="preserve">between, </w:t>
      </w:r>
      <w:r>
        <w:rPr>
          <w:rFonts w:ascii="Arial" w:hAnsi="Arial"/>
        </w:rPr>
        <w:t>and</w:t>
      </w:r>
      <w:r w:rsidR="00D6550A">
        <w:rPr>
          <w:rFonts w:ascii="Arial" w:hAnsi="Arial"/>
        </w:rPr>
        <w:t xml:space="preserve"> parallel to, the charge plates that  create the field. The potential difference between the plates is 12.0 V.</w:t>
      </w:r>
    </w:p>
    <w:p w14:paraId="5C709B9E" w14:textId="77777777" w:rsidR="00D6550A" w:rsidRDefault="00D6550A" w:rsidP="00DA63E2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8279676" w14:textId="77777777" w:rsidR="00D6550A" w:rsidRDefault="00D6550A" w:rsidP="00DA63E2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7E063D3" w14:textId="0A7E8A5F" w:rsidR="00D6550A" w:rsidRPr="00DA63E2" w:rsidRDefault="00296073" w:rsidP="00296073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jc w:val="center"/>
        <w:rPr>
          <w:rFonts w:ascii="Arial" w:hAnsi="Arial"/>
        </w:rPr>
      </w:pPr>
      <w:r>
        <w:rPr>
          <w:rFonts w:ascii="Arial" w:hAnsi="Arial"/>
        </w:rPr>
        <w:object w:dxaOrig="9250" w:dyaOrig="5529" w14:anchorId="321B666A">
          <v:shape id="_x0000_i1048" type="#_x0000_t75" style="width:414.7pt;height:247.85pt" o:ole="">
            <v:imagedata r:id="rId18" o:title=""/>
          </v:shape>
          <o:OLEObject Type="Embed" ProgID="FXDraw.Graphic" ShapeID="_x0000_i1048" DrawAspect="Content" ObjectID="_1711711166" r:id="rId19"/>
        </w:object>
      </w:r>
    </w:p>
    <w:p w14:paraId="603E8101" w14:textId="58E7F4A7" w:rsidR="00D94CA3" w:rsidRDefault="00D94CA3" w:rsidP="00426301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5A19D15" w14:textId="3414167B" w:rsidR="00D94CA3" w:rsidRDefault="00D94CA3" w:rsidP="00426301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34BB203" w14:textId="77777777" w:rsidR="00D94CA3" w:rsidRPr="00426301" w:rsidRDefault="00D94CA3" w:rsidP="00426301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76D03EE" w14:textId="2DD1A170" w:rsidR="00B87462" w:rsidRPr="009945E2" w:rsidRDefault="009945E2" w:rsidP="009945E2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  <w:r>
        <w:rPr>
          <w:rFonts w:ascii="Arial" w:hAnsi="Arial"/>
        </w:rPr>
        <w:t>What is the minimum initial speed the electron must have to avoid crashing into one of the plates?  Gravitational effects can be considered negligible.</w:t>
      </w:r>
      <w:r w:rsidR="00D34885">
        <w:rPr>
          <w:rFonts w:ascii="Arial" w:hAnsi="Arial"/>
        </w:rPr>
        <w:t xml:space="preserve"> (More working space on next page)</w:t>
      </w:r>
    </w:p>
    <w:p w14:paraId="76353741" w14:textId="308C9620" w:rsidR="00426301" w:rsidRDefault="00426301" w:rsidP="00426301">
      <w:pPr>
        <w:pStyle w:val="ListParagraph"/>
        <w:rPr>
          <w:rFonts w:ascii="Arial" w:hAnsi="Arial"/>
        </w:rPr>
      </w:pPr>
    </w:p>
    <w:p w14:paraId="1C6824F7" w14:textId="625EDB50" w:rsidR="00D94CA3" w:rsidRDefault="00D94CA3" w:rsidP="00426301">
      <w:pPr>
        <w:pStyle w:val="ListParagraph"/>
        <w:rPr>
          <w:rFonts w:ascii="Arial" w:hAnsi="Arial"/>
        </w:rPr>
      </w:pPr>
    </w:p>
    <w:p w14:paraId="34C1CE1B" w14:textId="59270A3C" w:rsidR="00D34885" w:rsidRDefault="00D34885">
      <w:pPr>
        <w:rPr>
          <w:rFonts w:ascii="Arial" w:hAnsi="Arial"/>
        </w:rPr>
      </w:pPr>
      <w:r>
        <w:rPr>
          <w:rFonts w:ascii="Arial" w:hAnsi="Arial"/>
        </w:rPr>
        <w:br w:type="page"/>
      </w:r>
    </w:p>
    <w:p w14:paraId="49C07A16" w14:textId="0B790DC4" w:rsidR="00D34885" w:rsidRPr="00D34885" w:rsidRDefault="00D34885" w:rsidP="00D34885">
      <w:pPr>
        <w:pStyle w:val="ListParagraph"/>
        <w:ind w:left="0"/>
        <w:rPr>
          <w:rFonts w:ascii="Arial" w:hAnsi="Arial"/>
          <w:i/>
          <w:iCs/>
        </w:rPr>
      </w:pPr>
      <w:r w:rsidRPr="00D34885">
        <w:rPr>
          <w:rFonts w:ascii="Arial" w:hAnsi="Arial"/>
          <w:i/>
          <w:iCs/>
        </w:rPr>
        <w:lastRenderedPageBreak/>
        <w:t>(Working space for Question 6)</w:t>
      </w:r>
    </w:p>
    <w:p w14:paraId="6C10861E" w14:textId="50F628FB" w:rsidR="00D94CA3" w:rsidRDefault="00D94CA3" w:rsidP="00426301">
      <w:pPr>
        <w:pStyle w:val="ListParagraph"/>
        <w:rPr>
          <w:rFonts w:ascii="Arial" w:hAnsi="Arial"/>
        </w:rPr>
      </w:pPr>
    </w:p>
    <w:p w14:paraId="0E8EF73C" w14:textId="1DAF684E" w:rsidR="00D94CA3" w:rsidRDefault="00D94CA3" w:rsidP="00426301">
      <w:pPr>
        <w:pStyle w:val="ListParagraph"/>
        <w:rPr>
          <w:rFonts w:ascii="Arial" w:hAnsi="Arial"/>
        </w:rPr>
      </w:pPr>
    </w:p>
    <w:p w14:paraId="6D4131F4" w14:textId="77777777" w:rsidR="00D94CA3" w:rsidRPr="00426301" w:rsidRDefault="00D94CA3" w:rsidP="00426301">
      <w:pPr>
        <w:pStyle w:val="ListParagraph"/>
        <w:rPr>
          <w:rFonts w:ascii="Arial" w:hAnsi="Arial"/>
        </w:rPr>
      </w:pPr>
    </w:p>
    <w:p w14:paraId="7CE4F26D" w14:textId="77777777" w:rsidR="00426301" w:rsidRPr="00426301" w:rsidRDefault="00426301" w:rsidP="00426301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A68B752" w14:textId="6E4D7E55" w:rsidR="00B53910" w:rsidRDefault="00B53910" w:rsidP="001D7275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DF46FE7" w14:textId="1575AF7C" w:rsidR="00B53910" w:rsidRDefault="00B53910" w:rsidP="001D7275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ED9F539" w14:textId="6AA168FE" w:rsidR="00B53910" w:rsidRDefault="00B53910" w:rsidP="001D7275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D45B795" w14:textId="06A0AAC5" w:rsidR="00B53910" w:rsidRDefault="00B53910" w:rsidP="001D7275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CC400A9" w14:textId="665A3CF7" w:rsidR="00B53910" w:rsidRDefault="00B53910" w:rsidP="001D7275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EE1CD50" w14:textId="278E3A06" w:rsidR="00B53910" w:rsidRDefault="00B53910" w:rsidP="001D7275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654C85B" w14:textId="4D970C2C" w:rsidR="00B53910" w:rsidRDefault="00B53910" w:rsidP="001D7275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6BAC7E8" w14:textId="3693D38B" w:rsidR="00B53910" w:rsidRDefault="00B53910" w:rsidP="001D7275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027412E" w14:textId="5CFC58B4" w:rsidR="00B53910" w:rsidRDefault="00B53910" w:rsidP="001D7275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7E3C6CF" w14:textId="584ECFBC" w:rsidR="00B53910" w:rsidRDefault="00B53910" w:rsidP="001D7275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28445A6" w14:textId="0770CFCB" w:rsidR="00B53910" w:rsidRDefault="00B53910" w:rsidP="001D7275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CC4226C" w14:textId="77777777" w:rsidR="00D34885" w:rsidRDefault="00D34885" w:rsidP="001D7275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175AAD5" w14:textId="77777777" w:rsidR="00D34885" w:rsidRDefault="00D34885" w:rsidP="001D7275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534124B" w14:textId="77777777" w:rsidR="00D34885" w:rsidRDefault="00D34885" w:rsidP="001D7275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52B4272" w14:textId="77777777" w:rsidR="00D34885" w:rsidRDefault="00D34885" w:rsidP="001D7275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B1FB07F" w14:textId="77777777" w:rsidR="00D34885" w:rsidRDefault="00D34885" w:rsidP="001D7275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F94314C" w14:textId="77777777" w:rsidR="00D34885" w:rsidRDefault="00D34885" w:rsidP="001D7275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EFD49E3" w14:textId="77777777" w:rsidR="00D34885" w:rsidRDefault="00D34885" w:rsidP="001D7275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CF5C090" w14:textId="77777777" w:rsidR="00D34885" w:rsidRDefault="00D34885" w:rsidP="001D7275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28D5298" w14:textId="77777777" w:rsidR="00D34885" w:rsidRDefault="00D34885" w:rsidP="001D7275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9204530" w14:textId="77777777" w:rsidR="00D34885" w:rsidRDefault="00D34885" w:rsidP="001D7275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F660E35" w14:textId="77777777" w:rsidR="00D34885" w:rsidRDefault="00D34885" w:rsidP="001D7275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FDCDAE7" w14:textId="77777777" w:rsidR="00D34885" w:rsidRDefault="00D34885" w:rsidP="001D7275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1BB4300" w14:textId="77777777" w:rsidR="00D34885" w:rsidRDefault="00D34885" w:rsidP="001D7275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C848835" w14:textId="77777777" w:rsidR="00D34885" w:rsidRDefault="00D34885" w:rsidP="001D7275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D16CB5F" w14:textId="77777777" w:rsidR="00D34885" w:rsidRDefault="00D34885" w:rsidP="001D7275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01B5E30C" w14:textId="77777777" w:rsidR="00D34885" w:rsidRDefault="00D34885" w:rsidP="001D7275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0C3032C" w14:textId="77777777" w:rsidR="00D34885" w:rsidRDefault="00D34885" w:rsidP="001D7275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12EF128" w14:textId="77777777" w:rsidR="00D34885" w:rsidRDefault="00D34885" w:rsidP="001D7275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F9298CA" w14:textId="77777777" w:rsidR="00D34885" w:rsidRDefault="00D34885" w:rsidP="001D7275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E26664E" w14:textId="77777777" w:rsidR="00D34885" w:rsidRDefault="00D34885" w:rsidP="001D7275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B93D28E" w14:textId="77777777" w:rsidR="00D34885" w:rsidRDefault="00D34885" w:rsidP="001D7275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7CC57A50" w14:textId="77777777" w:rsidR="00D34885" w:rsidRDefault="00D34885" w:rsidP="001D7275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6EC3ED73" w14:textId="77777777" w:rsidR="00D34885" w:rsidRDefault="00D34885" w:rsidP="001D7275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E48C659" w14:textId="77777777" w:rsidR="00D34885" w:rsidRDefault="00D34885" w:rsidP="001D7275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2084FA8" w14:textId="77777777" w:rsidR="00D34885" w:rsidRDefault="00D34885" w:rsidP="001D7275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18AA3276" w14:textId="77777777" w:rsidR="00D34885" w:rsidRDefault="00D34885" w:rsidP="001D7275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DDE33BD" w14:textId="77777777" w:rsidR="00D34885" w:rsidRDefault="00D34885" w:rsidP="001D7275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52C83B04" w14:textId="77777777" w:rsidR="00D34885" w:rsidRDefault="00D34885" w:rsidP="001D7275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5313029" w14:textId="77777777" w:rsidR="00D34885" w:rsidRDefault="00D34885" w:rsidP="001D7275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36D7B3B6" w14:textId="77777777" w:rsidR="00D34885" w:rsidRDefault="00D34885" w:rsidP="001D7275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793E5AD" w14:textId="77777777" w:rsidR="00D34885" w:rsidRDefault="00D34885" w:rsidP="001D7275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3093C5D" w14:textId="545DA01D" w:rsidR="00D94CA3" w:rsidRDefault="00D94CA3" w:rsidP="00D33D55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26D45AB1" w14:textId="3BA81031" w:rsidR="00D94CA3" w:rsidRDefault="00D94CA3" w:rsidP="00D33D55">
      <w:pPr>
        <w:tabs>
          <w:tab w:val="left" w:pos="1418"/>
          <w:tab w:val="left" w:pos="2127"/>
          <w:tab w:val="left" w:pos="3261"/>
          <w:tab w:val="left" w:pos="3828"/>
          <w:tab w:val="left" w:pos="6237"/>
          <w:tab w:val="right" w:pos="9639"/>
        </w:tabs>
        <w:rPr>
          <w:rFonts w:ascii="Arial" w:hAnsi="Arial"/>
        </w:rPr>
      </w:pPr>
    </w:p>
    <w:p w14:paraId="4186675A" w14:textId="01AD8E05" w:rsidR="0000662B" w:rsidRDefault="0000662B">
      <w:pPr>
        <w:rPr>
          <w:rFonts w:ascii="Arial" w:hAnsi="Arial"/>
        </w:rPr>
      </w:pPr>
    </w:p>
    <w:p w14:paraId="7A2E10EE" w14:textId="77777777" w:rsidR="0000662B" w:rsidRDefault="0000662B">
      <w:pPr>
        <w:rPr>
          <w:rFonts w:ascii="Arial" w:hAnsi="Arial"/>
        </w:rPr>
      </w:pPr>
    </w:p>
    <w:p w14:paraId="55CE94E3" w14:textId="77777777" w:rsidR="00D33D55" w:rsidRDefault="00D33D55">
      <w:pPr>
        <w:rPr>
          <w:rFonts w:ascii="Arial" w:hAnsi="Arial"/>
        </w:rPr>
      </w:pPr>
    </w:p>
    <w:p w14:paraId="162AA9B0" w14:textId="2EC77D59" w:rsidR="008C2B17" w:rsidRPr="008250B0" w:rsidRDefault="008C2B17" w:rsidP="00C769BA">
      <w:pPr>
        <w:jc w:val="center"/>
        <w:rPr>
          <w:rFonts w:ascii="Arial" w:hAnsi="Arial"/>
          <w:szCs w:val="26"/>
        </w:rPr>
      </w:pPr>
      <w:r w:rsidRPr="008C2B17">
        <w:rPr>
          <w:rFonts w:ascii="Arial" w:hAnsi="Arial"/>
          <w:i/>
        </w:rPr>
        <w:t>- End of Questions -</w:t>
      </w:r>
    </w:p>
    <w:sectPr w:rsidR="008C2B17" w:rsidRPr="008250B0" w:rsidSect="007D154B">
      <w:footerReference w:type="default" r:id="rId20"/>
      <w:endnotePr>
        <w:numFmt w:val="decimal"/>
      </w:endnotePr>
      <w:pgSz w:w="11907" w:h="16840" w:code="9"/>
      <w:pgMar w:top="851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4A9B5" w14:textId="77777777" w:rsidR="00087A54" w:rsidRDefault="00087A54">
      <w:r>
        <w:separator/>
      </w:r>
    </w:p>
  </w:endnote>
  <w:endnote w:type="continuationSeparator" w:id="0">
    <w:p w14:paraId="00B05C72" w14:textId="77777777" w:rsidR="00087A54" w:rsidRDefault="00087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0FF0D" w14:textId="1BBEB6D7" w:rsidR="001202A2" w:rsidRPr="00DB6E3A" w:rsidRDefault="001202A2" w:rsidP="00A47251">
    <w:pPr>
      <w:pStyle w:val="Footer"/>
      <w:jc w:val="center"/>
      <w:rPr>
        <w:rFonts w:ascii="Arial" w:hAnsi="Arial"/>
      </w:rPr>
    </w:pPr>
    <w:r w:rsidRPr="00DB6E3A">
      <w:rPr>
        <w:rStyle w:val="PageNumber"/>
        <w:rFonts w:ascii="Arial" w:hAnsi="Arial"/>
      </w:rPr>
      <w:t xml:space="preserve">- </w:t>
    </w:r>
    <w:r w:rsidRPr="00DB6E3A">
      <w:rPr>
        <w:rStyle w:val="PageNumber"/>
        <w:rFonts w:ascii="Arial" w:hAnsi="Arial"/>
      </w:rPr>
      <w:fldChar w:fldCharType="begin"/>
    </w:r>
    <w:r w:rsidRPr="00DB6E3A">
      <w:rPr>
        <w:rStyle w:val="PageNumber"/>
        <w:rFonts w:ascii="Arial" w:hAnsi="Arial"/>
      </w:rPr>
      <w:instrText xml:space="preserve"> PAGE </w:instrText>
    </w:r>
    <w:r w:rsidRPr="00DB6E3A">
      <w:rPr>
        <w:rStyle w:val="PageNumber"/>
        <w:rFonts w:ascii="Arial" w:hAnsi="Arial"/>
      </w:rPr>
      <w:fldChar w:fldCharType="separate"/>
    </w:r>
    <w:r w:rsidR="00B15603">
      <w:rPr>
        <w:rStyle w:val="PageNumber"/>
        <w:rFonts w:ascii="Arial" w:hAnsi="Arial"/>
        <w:noProof/>
      </w:rPr>
      <w:t>1</w:t>
    </w:r>
    <w:r w:rsidRPr="00DB6E3A">
      <w:rPr>
        <w:rStyle w:val="PageNumber"/>
        <w:rFonts w:ascii="Arial" w:hAnsi="Arial"/>
      </w:rPr>
      <w:fldChar w:fldCharType="end"/>
    </w:r>
    <w:r w:rsidRPr="00DB6E3A">
      <w:rPr>
        <w:rStyle w:val="PageNumber"/>
        <w:rFonts w:ascii="Arial" w:hAnsi="Arial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8174C" w14:textId="77777777" w:rsidR="00087A54" w:rsidRDefault="00087A54">
      <w:r>
        <w:separator/>
      </w:r>
    </w:p>
  </w:footnote>
  <w:footnote w:type="continuationSeparator" w:id="0">
    <w:p w14:paraId="07744259" w14:textId="77777777" w:rsidR="00087A54" w:rsidRDefault="00087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F4322"/>
    <w:multiLevelType w:val="hybridMultilevel"/>
    <w:tmpl w:val="2608780A"/>
    <w:lvl w:ilvl="0" w:tplc="D04452F8">
      <w:start w:val="1"/>
      <w:numFmt w:val="lowerLetter"/>
      <w:lvlText w:val="(%1)"/>
      <w:lvlJc w:val="left"/>
      <w:pPr>
        <w:ind w:left="1287" w:hanging="720"/>
      </w:pPr>
      <w:rPr>
        <w:rFonts w:hint="default"/>
      </w:rPr>
    </w:lvl>
    <w:lvl w:ilvl="1" w:tplc="78CEE10E">
      <w:start w:val="1"/>
      <w:numFmt w:val="lowerRoman"/>
      <w:lvlText w:val="(%2)"/>
      <w:lvlJc w:val="left"/>
      <w:pPr>
        <w:ind w:left="1647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3226E0D"/>
    <w:multiLevelType w:val="hybridMultilevel"/>
    <w:tmpl w:val="B6928A98"/>
    <w:lvl w:ilvl="0" w:tplc="C3C2760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C4795"/>
    <w:multiLevelType w:val="hybridMultilevel"/>
    <w:tmpl w:val="B9686930"/>
    <w:lvl w:ilvl="0" w:tplc="FCA86410">
      <w:start w:val="5"/>
      <w:numFmt w:val="lowerRoman"/>
      <w:lvlText w:val="(%1)"/>
      <w:lvlJc w:val="left"/>
      <w:pPr>
        <w:ind w:left="1427" w:hanging="8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97E64"/>
    <w:multiLevelType w:val="hybridMultilevel"/>
    <w:tmpl w:val="957E8842"/>
    <w:lvl w:ilvl="0" w:tplc="73EA5E06">
      <w:start w:val="1"/>
      <w:numFmt w:val="lowerLetter"/>
      <w:lvlText w:val="(%1)"/>
      <w:lvlJc w:val="left"/>
      <w:pPr>
        <w:ind w:left="1422" w:hanging="85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561536D"/>
    <w:multiLevelType w:val="hybridMultilevel"/>
    <w:tmpl w:val="7F82089A"/>
    <w:lvl w:ilvl="0" w:tplc="78CEE10E">
      <w:start w:val="1"/>
      <w:numFmt w:val="lowerRoman"/>
      <w:lvlText w:val="(%1)"/>
      <w:lvlJc w:val="left"/>
      <w:pPr>
        <w:ind w:left="128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C5E01A6"/>
    <w:multiLevelType w:val="hybridMultilevel"/>
    <w:tmpl w:val="B70CC866"/>
    <w:lvl w:ilvl="0" w:tplc="D04452F8">
      <w:start w:val="1"/>
      <w:numFmt w:val="lowerLetter"/>
      <w:lvlText w:val="(%1)"/>
      <w:lvlJc w:val="left"/>
      <w:pPr>
        <w:ind w:left="1287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16F4DCA"/>
    <w:multiLevelType w:val="hybridMultilevel"/>
    <w:tmpl w:val="BDDADF76"/>
    <w:lvl w:ilvl="0" w:tplc="54DAA5A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C060EA"/>
    <w:multiLevelType w:val="hybridMultilevel"/>
    <w:tmpl w:val="2608780A"/>
    <w:lvl w:ilvl="0" w:tplc="D04452F8">
      <w:start w:val="1"/>
      <w:numFmt w:val="lowerLetter"/>
      <w:lvlText w:val="(%1)"/>
      <w:lvlJc w:val="left"/>
      <w:pPr>
        <w:ind w:left="1287" w:hanging="720"/>
      </w:pPr>
      <w:rPr>
        <w:rFonts w:hint="default"/>
      </w:rPr>
    </w:lvl>
    <w:lvl w:ilvl="1" w:tplc="78CEE10E">
      <w:start w:val="1"/>
      <w:numFmt w:val="lowerRoman"/>
      <w:lvlText w:val="(%2)"/>
      <w:lvlJc w:val="left"/>
      <w:pPr>
        <w:ind w:left="1647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4CE20FF"/>
    <w:multiLevelType w:val="multilevel"/>
    <w:tmpl w:val="E14E029A"/>
    <w:lvl w:ilvl="0">
      <w:start w:val="1"/>
      <w:numFmt w:val="lowerRoman"/>
      <w:lvlText w:val="(%1)"/>
      <w:lvlJc w:val="left"/>
      <w:pPr>
        <w:ind w:left="1427" w:hanging="8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47" w:hanging="360"/>
      </w:pPr>
    </w:lvl>
    <w:lvl w:ilvl="2">
      <w:start w:val="1"/>
      <w:numFmt w:val="lowerRoman"/>
      <w:lvlText w:val="%3."/>
      <w:lvlJc w:val="right"/>
      <w:pPr>
        <w:ind w:left="2367" w:hanging="180"/>
      </w:pPr>
    </w:lvl>
    <w:lvl w:ilvl="3">
      <w:start w:val="1"/>
      <w:numFmt w:val="decimal"/>
      <w:lvlText w:val="%4."/>
      <w:lvlJc w:val="left"/>
      <w:pPr>
        <w:ind w:left="3087" w:hanging="360"/>
      </w:pPr>
    </w:lvl>
    <w:lvl w:ilvl="4">
      <w:start w:val="1"/>
      <w:numFmt w:val="lowerLetter"/>
      <w:lvlText w:val="%5."/>
      <w:lvlJc w:val="left"/>
      <w:pPr>
        <w:ind w:left="3807" w:hanging="360"/>
      </w:pPr>
    </w:lvl>
    <w:lvl w:ilvl="5">
      <w:start w:val="1"/>
      <w:numFmt w:val="lowerRoman"/>
      <w:lvlText w:val="%6."/>
      <w:lvlJc w:val="right"/>
      <w:pPr>
        <w:ind w:left="4527" w:hanging="180"/>
      </w:pPr>
    </w:lvl>
    <w:lvl w:ilvl="6">
      <w:start w:val="1"/>
      <w:numFmt w:val="decimal"/>
      <w:lvlText w:val="%7."/>
      <w:lvlJc w:val="left"/>
      <w:pPr>
        <w:ind w:left="5247" w:hanging="360"/>
      </w:pPr>
    </w:lvl>
    <w:lvl w:ilvl="7">
      <w:start w:val="1"/>
      <w:numFmt w:val="lowerLetter"/>
      <w:lvlText w:val="%8."/>
      <w:lvlJc w:val="left"/>
      <w:pPr>
        <w:ind w:left="5967" w:hanging="360"/>
      </w:pPr>
    </w:lvl>
    <w:lvl w:ilvl="8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6B077BE"/>
    <w:multiLevelType w:val="hybridMultilevel"/>
    <w:tmpl w:val="67E42D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C06197"/>
    <w:multiLevelType w:val="hybridMultilevel"/>
    <w:tmpl w:val="0F162CFC"/>
    <w:lvl w:ilvl="0" w:tplc="D6C00786">
      <w:start w:val="1"/>
      <w:numFmt w:val="lowerLetter"/>
      <w:lvlText w:val="(%1)"/>
      <w:lvlJc w:val="left"/>
      <w:pPr>
        <w:ind w:left="149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214" w:hanging="360"/>
      </w:pPr>
    </w:lvl>
    <w:lvl w:ilvl="2" w:tplc="0C09001B" w:tentative="1">
      <w:start w:val="1"/>
      <w:numFmt w:val="lowerRoman"/>
      <w:lvlText w:val="%3."/>
      <w:lvlJc w:val="right"/>
      <w:pPr>
        <w:ind w:left="2934" w:hanging="180"/>
      </w:pPr>
    </w:lvl>
    <w:lvl w:ilvl="3" w:tplc="0C09000F" w:tentative="1">
      <w:start w:val="1"/>
      <w:numFmt w:val="decimal"/>
      <w:lvlText w:val="%4."/>
      <w:lvlJc w:val="left"/>
      <w:pPr>
        <w:ind w:left="3654" w:hanging="360"/>
      </w:pPr>
    </w:lvl>
    <w:lvl w:ilvl="4" w:tplc="0C090019" w:tentative="1">
      <w:start w:val="1"/>
      <w:numFmt w:val="lowerLetter"/>
      <w:lvlText w:val="%5."/>
      <w:lvlJc w:val="left"/>
      <w:pPr>
        <w:ind w:left="4374" w:hanging="360"/>
      </w:pPr>
    </w:lvl>
    <w:lvl w:ilvl="5" w:tplc="0C09001B" w:tentative="1">
      <w:start w:val="1"/>
      <w:numFmt w:val="lowerRoman"/>
      <w:lvlText w:val="%6."/>
      <w:lvlJc w:val="right"/>
      <w:pPr>
        <w:ind w:left="5094" w:hanging="180"/>
      </w:pPr>
    </w:lvl>
    <w:lvl w:ilvl="6" w:tplc="0C09000F" w:tentative="1">
      <w:start w:val="1"/>
      <w:numFmt w:val="decimal"/>
      <w:lvlText w:val="%7."/>
      <w:lvlJc w:val="left"/>
      <w:pPr>
        <w:ind w:left="5814" w:hanging="360"/>
      </w:pPr>
    </w:lvl>
    <w:lvl w:ilvl="7" w:tplc="0C090019" w:tentative="1">
      <w:start w:val="1"/>
      <w:numFmt w:val="lowerLetter"/>
      <w:lvlText w:val="%8."/>
      <w:lvlJc w:val="left"/>
      <w:pPr>
        <w:ind w:left="6534" w:hanging="360"/>
      </w:pPr>
    </w:lvl>
    <w:lvl w:ilvl="8" w:tplc="0C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1" w15:restartNumberingAfterBreak="0">
    <w:nsid w:val="2AC91D5D"/>
    <w:multiLevelType w:val="hybridMultilevel"/>
    <w:tmpl w:val="C2A0E79C"/>
    <w:lvl w:ilvl="0" w:tplc="416A0F70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59056A"/>
    <w:multiLevelType w:val="hybridMultilevel"/>
    <w:tmpl w:val="7804D0E4"/>
    <w:lvl w:ilvl="0" w:tplc="8974976C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498" w:hanging="360"/>
      </w:pPr>
    </w:lvl>
    <w:lvl w:ilvl="2" w:tplc="0C09001B" w:tentative="1">
      <w:start w:val="1"/>
      <w:numFmt w:val="lowerRoman"/>
      <w:lvlText w:val="%3."/>
      <w:lvlJc w:val="right"/>
      <w:pPr>
        <w:ind w:left="3218" w:hanging="180"/>
      </w:pPr>
    </w:lvl>
    <w:lvl w:ilvl="3" w:tplc="0C09000F" w:tentative="1">
      <w:start w:val="1"/>
      <w:numFmt w:val="decimal"/>
      <w:lvlText w:val="%4."/>
      <w:lvlJc w:val="left"/>
      <w:pPr>
        <w:ind w:left="3938" w:hanging="360"/>
      </w:pPr>
    </w:lvl>
    <w:lvl w:ilvl="4" w:tplc="0C090019" w:tentative="1">
      <w:start w:val="1"/>
      <w:numFmt w:val="lowerLetter"/>
      <w:lvlText w:val="%5."/>
      <w:lvlJc w:val="left"/>
      <w:pPr>
        <w:ind w:left="4658" w:hanging="360"/>
      </w:pPr>
    </w:lvl>
    <w:lvl w:ilvl="5" w:tplc="0C09001B" w:tentative="1">
      <w:start w:val="1"/>
      <w:numFmt w:val="lowerRoman"/>
      <w:lvlText w:val="%6."/>
      <w:lvlJc w:val="right"/>
      <w:pPr>
        <w:ind w:left="5378" w:hanging="180"/>
      </w:pPr>
    </w:lvl>
    <w:lvl w:ilvl="6" w:tplc="0C09000F" w:tentative="1">
      <w:start w:val="1"/>
      <w:numFmt w:val="decimal"/>
      <w:lvlText w:val="%7."/>
      <w:lvlJc w:val="left"/>
      <w:pPr>
        <w:ind w:left="6098" w:hanging="360"/>
      </w:pPr>
    </w:lvl>
    <w:lvl w:ilvl="7" w:tplc="0C090019" w:tentative="1">
      <w:start w:val="1"/>
      <w:numFmt w:val="lowerLetter"/>
      <w:lvlText w:val="%8."/>
      <w:lvlJc w:val="left"/>
      <w:pPr>
        <w:ind w:left="6818" w:hanging="360"/>
      </w:pPr>
    </w:lvl>
    <w:lvl w:ilvl="8" w:tplc="0C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3" w15:restartNumberingAfterBreak="0">
    <w:nsid w:val="304753A2"/>
    <w:multiLevelType w:val="hybridMultilevel"/>
    <w:tmpl w:val="2608780A"/>
    <w:lvl w:ilvl="0" w:tplc="D04452F8">
      <w:start w:val="1"/>
      <w:numFmt w:val="lowerLetter"/>
      <w:lvlText w:val="(%1)"/>
      <w:lvlJc w:val="left"/>
      <w:pPr>
        <w:ind w:left="1287" w:hanging="720"/>
      </w:pPr>
      <w:rPr>
        <w:rFonts w:hint="default"/>
      </w:rPr>
    </w:lvl>
    <w:lvl w:ilvl="1" w:tplc="78CEE10E">
      <w:start w:val="1"/>
      <w:numFmt w:val="lowerRoman"/>
      <w:lvlText w:val="(%2)"/>
      <w:lvlJc w:val="left"/>
      <w:pPr>
        <w:ind w:left="1647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333E0011"/>
    <w:multiLevelType w:val="hybridMultilevel"/>
    <w:tmpl w:val="76E6DD20"/>
    <w:lvl w:ilvl="0" w:tplc="3DE4C372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340B561E"/>
    <w:multiLevelType w:val="hybridMultilevel"/>
    <w:tmpl w:val="7A1CEC92"/>
    <w:lvl w:ilvl="0" w:tplc="87880386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4403B56"/>
    <w:multiLevelType w:val="hybridMultilevel"/>
    <w:tmpl w:val="E1C6E518"/>
    <w:lvl w:ilvl="0" w:tplc="554A6436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647" w:hanging="360"/>
      </w:pPr>
    </w:lvl>
    <w:lvl w:ilvl="2" w:tplc="0C09001B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35EE18B4"/>
    <w:multiLevelType w:val="hybridMultilevel"/>
    <w:tmpl w:val="6FE2CA1E"/>
    <w:lvl w:ilvl="0" w:tplc="DDD86B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36330B1E"/>
    <w:multiLevelType w:val="hybridMultilevel"/>
    <w:tmpl w:val="2E6ADECE"/>
    <w:lvl w:ilvl="0" w:tplc="10A83EA8">
      <w:start w:val="1"/>
      <w:numFmt w:val="bullet"/>
      <w:lvlText w:val="-"/>
      <w:lvlJc w:val="left"/>
      <w:pPr>
        <w:ind w:left="927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9" w15:restartNumberingAfterBreak="0">
    <w:nsid w:val="373A77EF"/>
    <w:multiLevelType w:val="hybridMultilevel"/>
    <w:tmpl w:val="7EA4EEAE"/>
    <w:lvl w:ilvl="0" w:tplc="0C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CD0F1F"/>
    <w:multiLevelType w:val="hybridMultilevel"/>
    <w:tmpl w:val="7D3A8910"/>
    <w:lvl w:ilvl="0" w:tplc="60EA6E58">
      <w:start w:val="1"/>
      <w:numFmt w:val="bullet"/>
      <w:lvlText w:val="-"/>
      <w:lvlJc w:val="left"/>
      <w:pPr>
        <w:ind w:left="1287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3CCC1FB0"/>
    <w:multiLevelType w:val="hybridMultilevel"/>
    <w:tmpl w:val="DDE4FA3A"/>
    <w:lvl w:ilvl="0" w:tplc="07DA8E48">
      <w:start w:val="2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498" w:hanging="360"/>
      </w:pPr>
    </w:lvl>
    <w:lvl w:ilvl="2" w:tplc="0C09001B" w:tentative="1">
      <w:start w:val="1"/>
      <w:numFmt w:val="lowerRoman"/>
      <w:lvlText w:val="%3."/>
      <w:lvlJc w:val="right"/>
      <w:pPr>
        <w:ind w:left="3218" w:hanging="180"/>
      </w:pPr>
    </w:lvl>
    <w:lvl w:ilvl="3" w:tplc="0C09000F" w:tentative="1">
      <w:start w:val="1"/>
      <w:numFmt w:val="decimal"/>
      <w:lvlText w:val="%4."/>
      <w:lvlJc w:val="left"/>
      <w:pPr>
        <w:ind w:left="3938" w:hanging="360"/>
      </w:pPr>
    </w:lvl>
    <w:lvl w:ilvl="4" w:tplc="0C090019" w:tentative="1">
      <w:start w:val="1"/>
      <w:numFmt w:val="lowerLetter"/>
      <w:lvlText w:val="%5."/>
      <w:lvlJc w:val="left"/>
      <w:pPr>
        <w:ind w:left="4658" w:hanging="360"/>
      </w:pPr>
    </w:lvl>
    <w:lvl w:ilvl="5" w:tplc="0C09001B" w:tentative="1">
      <w:start w:val="1"/>
      <w:numFmt w:val="lowerRoman"/>
      <w:lvlText w:val="%6."/>
      <w:lvlJc w:val="right"/>
      <w:pPr>
        <w:ind w:left="5378" w:hanging="180"/>
      </w:pPr>
    </w:lvl>
    <w:lvl w:ilvl="6" w:tplc="0C09000F" w:tentative="1">
      <w:start w:val="1"/>
      <w:numFmt w:val="decimal"/>
      <w:lvlText w:val="%7."/>
      <w:lvlJc w:val="left"/>
      <w:pPr>
        <w:ind w:left="6098" w:hanging="360"/>
      </w:pPr>
    </w:lvl>
    <w:lvl w:ilvl="7" w:tplc="0C090019" w:tentative="1">
      <w:start w:val="1"/>
      <w:numFmt w:val="lowerLetter"/>
      <w:lvlText w:val="%8."/>
      <w:lvlJc w:val="left"/>
      <w:pPr>
        <w:ind w:left="6818" w:hanging="360"/>
      </w:pPr>
    </w:lvl>
    <w:lvl w:ilvl="8" w:tplc="0C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2" w15:restartNumberingAfterBreak="0">
    <w:nsid w:val="3D6A49BB"/>
    <w:multiLevelType w:val="hybridMultilevel"/>
    <w:tmpl w:val="C1D6DF8C"/>
    <w:lvl w:ilvl="0" w:tplc="0C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3F317239"/>
    <w:multiLevelType w:val="hybridMultilevel"/>
    <w:tmpl w:val="E14E029A"/>
    <w:lvl w:ilvl="0" w:tplc="632CE87E">
      <w:start w:val="1"/>
      <w:numFmt w:val="lowerRoman"/>
      <w:lvlText w:val="(%1)"/>
      <w:lvlJc w:val="left"/>
      <w:pPr>
        <w:ind w:left="1427" w:hanging="8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3FAA21F5"/>
    <w:multiLevelType w:val="hybridMultilevel"/>
    <w:tmpl w:val="0C687204"/>
    <w:lvl w:ilvl="0" w:tplc="F2DC8320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4A0B4351"/>
    <w:multiLevelType w:val="hybridMultilevel"/>
    <w:tmpl w:val="8CBC8BB4"/>
    <w:lvl w:ilvl="0" w:tplc="7B92F5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AA857E2"/>
    <w:multiLevelType w:val="hybridMultilevel"/>
    <w:tmpl w:val="7196174A"/>
    <w:lvl w:ilvl="0" w:tplc="0C090001">
      <w:start w:val="1"/>
      <w:numFmt w:val="bullet"/>
      <w:lvlText w:val=""/>
      <w:lvlJc w:val="left"/>
      <w:pPr>
        <w:tabs>
          <w:tab w:val="num" w:pos="1279"/>
        </w:tabs>
        <w:ind w:left="127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999"/>
        </w:tabs>
        <w:ind w:left="199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719"/>
        </w:tabs>
        <w:ind w:left="271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3439"/>
        </w:tabs>
        <w:ind w:left="343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4159"/>
        </w:tabs>
        <w:ind w:left="415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879"/>
        </w:tabs>
        <w:ind w:left="487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599"/>
        </w:tabs>
        <w:ind w:left="559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6319"/>
        </w:tabs>
        <w:ind w:left="631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7039"/>
        </w:tabs>
        <w:ind w:left="7039" w:hanging="360"/>
      </w:pPr>
      <w:rPr>
        <w:rFonts w:ascii="Wingdings" w:hAnsi="Wingdings" w:hint="default"/>
      </w:rPr>
    </w:lvl>
  </w:abstractNum>
  <w:abstractNum w:abstractNumId="27" w15:restartNumberingAfterBreak="0">
    <w:nsid w:val="4ABA731D"/>
    <w:multiLevelType w:val="hybridMultilevel"/>
    <w:tmpl w:val="A9386438"/>
    <w:lvl w:ilvl="0" w:tplc="6948628A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4C774812"/>
    <w:multiLevelType w:val="hybridMultilevel"/>
    <w:tmpl w:val="A42EF148"/>
    <w:lvl w:ilvl="0" w:tplc="C3ECB142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4FC91392"/>
    <w:multiLevelType w:val="hybridMultilevel"/>
    <w:tmpl w:val="058AE2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D715C4"/>
    <w:multiLevelType w:val="hybridMultilevel"/>
    <w:tmpl w:val="66041D4E"/>
    <w:lvl w:ilvl="0" w:tplc="78CEE10E">
      <w:start w:val="1"/>
      <w:numFmt w:val="lowerRoman"/>
      <w:lvlText w:val="(%1)"/>
      <w:lvlJc w:val="left"/>
      <w:pPr>
        <w:ind w:left="128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 w15:restartNumberingAfterBreak="0">
    <w:nsid w:val="551D7417"/>
    <w:multiLevelType w:val="hybridMultilevel"/>
    <w:tmpl w:val="BBCC11F0"/>
    <w:lvl w:ilvl="0" w:tplc="0B644530">
      <w:start w:val="1"/>
      <w:numFmt w:val="lowerRoman"/>
      <w:lvlText w:val="(%1)"/>
      <w:lvlJc w:val="left"/>
      <w:pPr>
        <w:ind w:left="1996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356" w:hanging="360"/>
      </w:pPr>
    </w:lvl>
    <w:lvl w:ilvl="2" w:tplc="0C09001B" w:tentative="1">
      <w:start w:val="1"/>
      <w:numFmt w:val="lowerRoman"/>
      <w:lvlText w:val="%3."/>
      <w:lvlJc w:val="right"/>
      <w:pPr>
        <w:ind w:left="3076" w:hanging="180"/>
      </w:pPr>
    </w:lvl>
    <w:lvl w:ilvl="3" w:tplc="0C09000F" w:tentative="1">
      <w:start w:val="1"/>
      <w:numFmt w:val="decimal"/>
      <w:lvlText w:val="%4."/>
      <w:lvlJc w:val="left"/>
      <w:pPr>
        <w:ind w:left="3796" w:hanging="360"/>
      </w:pPr>
    </w:lvl>
    <w:lvl w:ilvl="4" w:tplc="0C090019" w:tentative="1">
      <w:start w:val="1"/>
      <w:numFmt w:val="lowerLetter"/>
      <w:lvlText w:val="%5."/>
      <w:lvlJc w:val="left"/>
      <w:pPr>
        <w:ind w:left="4516" w:hanging="360"/>
      </w:pPr>
    </w:lvl>
    <w:lvl w:ilvl="5" w:tplc="0C09001B" w:tentative="1">
      <w:start w:val="1"/>
      <w:numFmt w:val="lowerRoman"/>
      <w:lvlText w:val="%6."/>
      <w:lvlJc w:val="right"/>
      <w:pPr>
        <w:ind w:left="5236" w:hanging="180"/>
      </w:pPr>
    </w:lvl>
    <w:lvl w:ilvl="6" w:tplc="0C09000F" w:tentative="1">
      <w:start w:val="1"/>
      <w:numFmt w:val="decimal"/>
      <w:lvlText w:val="%7."/>
      <w:lvlJc w:val="left"/>
      <w:pPr>
        <w:ind w:left="5956" w:hanging="360"/>
      </w:pPr>
    </w:lvl>
    <w:lvl w:ilvl="7" w:tplc="0C090019" w:tentative="1">
      <w:start w:val="1"/>
      <w:numFmt w:val="lowerLetter"/>
      <w:lvlText w:val="%8."/>
      <w:lvlJc w:val="left"/>
      <w:pPr>
        <w:ind w:left="6676" w:hanging="360"/>
      </w:pPr>
    </w:lvl>
    <w:lvl w:ilvl="8" w:tplc="0C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32" w15:restartNumberingAfterBreak="0">
    <w:nsid w:val="586C7DEC"/>
    <w:multiLevelType w:val="hybridMultilevel"/>
    <w:tmpl w:val="AD00592E"/>
    <w:lvl w:ilvl="0" w:tplc="06EE27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C602D4"/>
    <w:multiLevelType w:val="hybridMultilevel"/>
    <w:tmpl w:val="C8C4C39C"/>
    <w:lvl w:ilvl="0" w:tplc="2D32263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60DA68A6"/>
    <w:multiLevelType w:val="hybridMultilevel"/>
    <w:tmpl w:val="63981C08"/>
    <w:lvl w:ilvl="0" w:tplc="502646B8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9007546"/>
    <w:multiLevelType w:val="hybridMultilevel"/>
    <w:tmpl w:val="A20C23A2"/>
    <w:lvl w:ilvl="0" w:tplc="78CEE10E">
      <w:start w:val="1"/>
      <w:numFmt w:val="lowerRoman"/>
      <w:lvlText w:val="(%1)"/>
      <w:lvlJc w:val="left"/>
      <w:pPr>
        <w:ind w:left="128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007" w:hanging="360"/>
      </w:pPr>
    </w:lvl>
    <w:lvl w:ilvl="2" w:tplc="0C09001B" w:tentative="1">
      <w:start w:val="1"/>
      <w:numFmt w:val="lowerRoman"/>
      <w:lvlText w:val="%3."/>
      <w:lvlJc w:val="right"/>
      <w:pPr>
        <w:ind w:left="2727" w:hanging="180"/>
      </w:pPr>
    </w:lvl>
    <w:lvl w:ilvl="3" w:tplc="0C09000F" w:tentative="1">
      <w:start w:val="1"/>
      <w:numFmt w:val="decimal"/>
      <w:lvlText w:val="%4."/>
      <w:lvlJc w:val="left"/>
      <w:pPr>
        <w:ind w:left="3447" w:hanging="360"/>
      </w:pPr>
    </w:lvl>
    <w:lvl w:ilvl="4" w:tplc="0C090019" w:tentative="1">
      <w:start w:val="1"/>
      <w:numFmt w:val="lowerLetter"/>
      <w:lvlText w:val="%5."/>
      <w:lvlJc w:val="left"/>
      <w:pPr>
        <w:ind w:left="4167" w:hanging="360"/>
      </w:pPr>
    </w:lvl>
    <w:lvl w:ilvl="5" w:tplc="0C09001B" w:tentative="1">
      <w:start w:val="1"/>
      <w:numFmt w:val="lowerRoman"/>
      <w:lvlText w:val="%6."/>
      <w:lvlJc w:val="right"/>
      <w:pPr>
        <w:ind w:left="4887" w:hanging="180"/>
      </w:pPr>
    </w:lvl>
    <w:lvl w:ilvl="6" w:tplc="0C09000F" w:tentative="1">
      <w:start w:val="1"/>
      <w:numFmt w:val="decimal"/>
      <w:lvlText w:val="%7."/>
      <w:lvlJc w:val="left"/>
      <w:pPr>
        <w:ind w:left="5607" w:hanging="360"/>
      </w:pPr>
    </w:lvl>
    <w:lvl w:ilvl="7" w:tplc="0C090019" w:tentative="1">
      <w:start w:val="1"/>
      <w:numFmt w:val="lowerLetter"/>
      <w:lvlText w:val="%8."/>
      <w:lvlJc w:val="left"/>
      <w:pPr>
        <w:ind w:left="6327" w:hanging="360"/>
      </w:pPr>
    </w:lvl>
    <w:lvl w:ilvl="8" w:tplc="0C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6" w15:restartNumberingAfterBreak="0">
    <w:nsid w:val="6912365D"/>
    <w:multiLevelType w:val="hybridMultilevel"/>
    <w:tmpl w:val="E14E029A"/>
    <w:lvl w:ilvl="0" w:tplc="632CE87E">
      <w:start w:val="1"/>
      <w:numFmt w:val="lowerRoman"/>
      <w:lvlText w:val="(%1)"/>
      <w:lvlJc w:val="left"/>
      <w:pPr>
        <w:ind w:left="1427" w:hanging="8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69E82E79"/>
    <w:multiLevelType w:val="hybridMultilevel"/>
    <w:tmpl w:val="0978BD2C"/>
    <w:lvl w:ilvl="0" w:tplc="F7B0C44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E26667A"/>
    <w:multiLevelType w:val="hybridMultilevel"/>
    <w:tmpl w:val="96560DF8"/>
    <w:lvl w:ilvl="0" w:tplc="49BE501C">
      <w:start w:val="1"/>
      <w:numFmt w:val="lowerRoman"/>
      <w:lvlText w:val="(%1)"/>
      <w:lvlJc w:val="left"/>
      <w:pPr>
        <w:ind w:left="2138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498" w:hanging="360"/>
      </w:pPr>
    </w:lvl>
    <w:lvl w:ilvl="2" w:tplc="0C09001B" w:tentative="1">
      <w:start w:val="1"/>
      <w:numFmt w:val="lowerRoman"/>
      <w:lvlText w:val="%3."/>
      <w:lvlJc w:val="right"/>
      <w:pPr>
        <w:ind w:left="3218" w:hanging="180"/>
      </w:pPr>
    </w:lvl>
    <w:lvl w:ilvl="3" w:tplc="0C09000F" w:tentative="1">
      <w:start w:val="1"/>
      <w:numFmt w:val="decimal"/>
      <w:lvlText w:val="%4."/>
      <w:lvlJc w:val="left"/>
      <w:pPr>
        <w:ind w:left="3938" w:hanging="360"/>
      </w:pPr>
    </w:lvl>
    <w:lvl w:ilvl="4" w:tplc="0C090019" w:tentative="1">
      <w:start w:val="1"/>
      <w:numFmt w:val="lowerLetter"/>
      <w:lvlText w:val="%5."/>
      <w:lvlJc w:val="left"/>
      <w:pPr>
        <w:ind w:left="4658" w:hanging="360"/>
      </w:pPr>
    </w:lvl>
    <w:lvl w:ilvl="5" w:tplc="0C09001B" w:tentative="1">
      <w:start w:val="1"/>
      <w:numFmt w:val="lowerRoman"/>
      <w:lvlText w:val="%6."/>
      <w:lvlJc w:val="right"/>
      <w:pPr>
        <w:ind w:left="5378" w:hanging="180"/>
      </w:pPr>
    </w:lvl>
    <w:lvl w:ilvl="6" w:tplc="0C09000F" w:tentative="1">
      <w:start w:val="1"/>
      <w:numFmt w:val="decimal"/>
      <w:lvlText w:val="%7."/>
      <w:lvlJc w:val="left"/>
      <w:pPr>
        <w:ind w:left="6098" w:hanging="360"/>
      </w:pPr>
    </w:lvl>
    <w:lvl w:ilvl="7" w:tplc="0C090019" w:tentative="1">
      <w:start w:val="1"/>
      <w:numFmt w:val="lowerLetter"/>
      <w:lvlText w:val="%8."/>
      <w:lvlJc w:val="left"/>
      <w:pPr>
        <w:ind w:left="6818" w:hanging="360"/>
      </w:pPr>
    </w:lvl>
    <w:lvl w:ilvl="8" w:tplc="0C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9" w15:restartNumberingAfterBreak="0">
    <w:nsid w:val="6E840DE9"/>
    <w:multiLevelType w:val="hybridMultilevel"/>
    <w:tmpl w:val="C576B80A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1CE3D82"/>
    <w:multiLevelType w:val="hybridMultilevel"/>
    <w:tmpl w:val="AD00592E"/>
    <w:lvl w:ilvl="0" w:tplc="06EE27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876FEA"/>
    <w:multiLevelType w:val="hybridMultilevel"/>
    <w:tmpl w:val="94700A94"/>
    <w:lvl w:ilvl="0" w:tplc="E8CA2958">
      <w:start w:val="1"/>
      <w:numFmt w:val="lowerRoman"/>
      <w:lvlText w:val="(%1)"/>
      <w:lvlJc w:val="left"/>
      <w:pPr>
        <w:ind w:left="1287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7BFF4457"/>
    <w:multiLevelType w:val="hybridMultilevel"/>
    <w:tmpl w:val="2608780A"/>
    <w:lvl w:ilvl="0" w:tplc="D04452F8">
      <w:start w:val="1"/>
      <w:numFmt w:val="lowerLetter"/>
      <w:lvlText w:val="(%1)"/>
      <w:lvlJc w:val="left"/>
      <w:pPr>
        <w:ind w:left="1287" w:hanging="720"/>
      </w:pPr>
      <w:rPr>
        <w:rFonts w:hint="default"/>
      </w:rPr>
    </w:lvl>
    <w:lvl w:ilvl="1" w:tplc="78CEE10E">
      <w:start w:val="1"/>
      <w:numFmt w:val="lowerRoman"/>
      <w:lvlText w:val="(%2)"/>
      <w:lvlJc w:val="left"/>
      <w:pPr>
        <w:ind w:left="1647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3" w15:restartNumberingAfterBreak="0">
    <w:nsid w:val="7D310791"/>
    <w:multiLevelType w:val="hybridMultilevel"/>
    <w:tmpl w:val="783AD840"/>
    <w:lvl w:ilvl="0" w:tplc="C0EA6A5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834C58"/>
    <w:multiLevelType w:val="hybridMultilevel"/>
    <w:tmpl w:val="52945884"/>
    <w:lvl w:ilvl="0" w:tplc="99C25690">
      <w:start w:val="1"/>
      <w:numFmt w:val="lowerLetter"/>
      <w:lvlText w:val="(%1)"/>
      <w:lvlJc w:val="left"/>
      <w:pPr>
        <w:ind w:left="2628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348" w:hanging="360"/>
      </w:pPr>
    </w:lvl>
    <w:lvl w:ilvl="2" w:tplc="0C09001B" w:tentative="1">
      <w:start w:val="1"/>
      <w:numFmt w:val="lowerRoman"/>
      <w:lvlText w:val="%3."/>
      <w:lvlJc w:val="right"/>
      <w:pPr>
        <w:ind w:left="4068" w:hanging="180"/>
      </w:pPr>
    </w:lvl>
    <w:lvl w:ilvl="3" w:tplc="0C09000F" w:tentative="1">
      <w:start w:val="1"/>
      <w:numFmt w:val="decimal"/>
      <w:lvlText w:val="%4."/>
      <w:lvlJc w:val="left"/>
      <w:pPr>
        <w:ind w:left="4788" w:hanging="360"/>
      </w:pPr>
    </w:lvl>
    <w:lvl w:ilvl="4" w:tplc="0C090019" w:tentative="1">
      <w:start w:val="1"/>
      <w:numFmt w:val="lowerLetter"/>
      <w:lvlText w:val="%5."/>
      <w:lvlJc w:val="left"/>
      <w:pPr>
        <w:ind w:left="5508" w:hanging="360"/>
      </w:pPr>
    </w:lvl>
    <w:lvl w:ilvl="5" w:tplc="0C09001B" w:tentative="1">
      <w:start w:val="1"/>
      <w:numFmt w:val="lowerRoman"/>
      <w:lvlText w:val="%6."/>
      <w:lvlJc w:val="right"/>
      <w:pPr>
        <w:ind w:left="6228" w:hanging="180"/>
      </w:pPr>
    </w:lvl>
    <w:lvl w:ilvl="6" w:tplc="0C09000F" w:tentative="1">
      <w:start w:val="1"/>
      <w:numFmt w:val="decimal"/>
      <w:lvlText w:val="%7."/>
      <w:lvlJc w:val="left"/>
      <w:pPr>
        <w:ind w:left="6948" w:hanging="360"/>
      </w:pPr>
    </w:lvl>
    <w:lvl w:ilvl="7" w:tplc="0C090019" w:tentative="1">
      <w:start w:val="1"/>
      <w:numFmt w:val="lowerLetter"/>
      <w:lvlText w:val="%8."/>
      <w:lvlJc w:val="left"/>
      <w:pPr>
        <w:ind w:left="7668" w:hanging="360"/>
      </w:pPr>
    </w:lvl>
    <w:lvl w:ilvl="8" w:tplc="0C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5" w15:restartNumberingAfterBreak="0">
    <w:nsid w:val="7FBE6C35"/>
    <w:multiLevelType w:val="hybridMultilevel"/>
    <w:tmpl w:val="B70CC866"/>
    <w:lvl w:ilvl="0" w:tplc="D04452F8">
      <w:start w:val="1"/>
      <w:numFmt w:val="lowerLetter"/>
      <w:lvlText w:val="(%1)"/>
      <w:lvlJc w:val="left"/>
      <w:pPr>
        <w:ind w:left="1287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728146151">
    <w:abstractNumId w:val="26"/>
  </w:num>
  <w:num w:numId="2" w16cid:durableId="1033963545">
    <w:abstractNumId w:val="11"/>
  </w:num>
  <w:num w:numId="3" w16cid:durableId="1938756244">
    <w:abstractNumId w:val="44"/>
  </w:num>
  <w:num w:numId="4" w16cid:durableId="354624181">
    <w:abstractNumId w:val="17"/>
  </w:num>
  <w:num w:numId="5" w16cid:durableId="416176511">
    <w:abstractNumId w:val="33"/>
  </w:num>
  <w:num w:numId="6" w16cid:durableId="336662523">
    <w:abstractNumId w:val="1"/>
  </w:num>
  <w:num w:numId="7" w16cid:durableId="860431199">
    <w:abstractNumId w:val="37"/>
  </w:num>
  <w:num w:numId="8" w16cid:durableId="540434770">
    <w:abstractNumId w:val="29"/>
  </w:num>
  <w:num w:numId="9" w16cid:durableId="814106347">
    <w:abstractNumId w:val="9"/>
  </w:num>
  <w:num w:numId="10" w16cid:durableId="1306736755">
    <w:abstractNumId w:val="18"/>
  </w:num>
  <w:num w:numId="11" w16cid:durableId="878904244">
    <w:abstractNumId w:val="20"/>
  </w:num>
  <w:num w:numId="12" w16cid:durableId="825634483">
    <w:abstractNumId w:val="23"/>
  </w:num>
  <w:num w:numId="13" w16cid:durableId="1279533664">
    <w:abstractNumId w:val="36"/>
  </w:num>
  <w:num w:numId="14" w16cid:durableId="27266912">
    <w:abstractNumId w:val="8"/>
  </w:num>
  <w:num w:numId="15" w16cid:durableId="878324599">
    <w:abstractNumId w:val="2"/>
  </w:num>
  <w:num w:numId="16" w16cid:durableId="1870794075">
    <w:abstractNumId w:val="3"/>
  </w:num>
  <w:num w:numId="17" w16cid:durableId="1180048225">
    <w:abstractNumId w:val="12"/>
  </w:num>
  <w:num w:numId="18" w16cid:durableId="515309897">
    <w:abstractNumId w:val="10"/>
  </w:num>
  <w:num w:numId="19" w16cid:durableId="1985314724">
    <w:abstractNumId w:val="38"/>
  </w:num>
  <w:num w:numId="20" w16cid:durableId="617687641">
    <w:abstractNumId w:val="21"/>
  </w:num>
  <w:num w:numId="21" w16cid:durableId="1780837302">
    <w:abstractNumId w:val="28"/>
  </w:num>
  <w:num w:numId="22" w16cid:durableId="497116495">
    <w:abstractNumId w:val="16"/>
  </w:num>
  <w:num w:numId="23" w16cid:durableId="261299401">
    <w:abstractNumId w:val="31"/>
  </w:num>
  <w:num w:numId="24" w16cid:durableId="521476120">
    <w:abstractNumId w:val="41"/>
  </w:num>
  <w:num w:numId="25" w16cid:durableId="232398548">
    <w:abstractNumId w:val="34"/>
  </w:num>
  <w:num w:numId="26" w16cid:durableId="1624732444">
    <w:abstractNumId w:val="19"/>
  </w:num>
  <w:num w:numId="27" w16cid:durableId="1463227674">
    <w:abstractNumId w:val="39"/>
  </w:num>
  <w:num w:numId="28" w16cid:durableId="1003817282">
    <w:abstractNumId w:val="22"/>
  </w:num>
  <w:num w:numId="29" w16cid:durableId="1407024826">
    <w:abstractNumId w:val="30"/>
  </w:num>
  <w:num w:numId="30" w16cid:durableId="1672030264">
    <w:abstractNumId w:val="27"/>
  </w:num>
  <w:num w:numId="31" w16cid:durableId="1530879096">
    <w:abstractNumId w:val="15"/>
  </w:num>
  <w:num w:numId="32" w16cid:durableId="272370958">
    <w:abstractNumId w:val="14"/>
  </w:num>
  <w:num w:numId="33" w16cid:durableId="1399791419">
    <w:abstractNumId w:val="24"/>
  </w:num>
  <w:num w:numId="34" w16cid:durableId="1489130436">
    <w:abstractNumId w:val="4"/>
  </w:num>
  <w:num w:numId="35" w16cid:durableId="426581583">
    <w:abstractNumId w:val="35"/>
  </w:num>
  <w:num w:numId="36" w16cid:durableId="1016276375">
    <w:abstractNumId w:val="5"/>
  </w:num>
  <w:num w:numId="37" w16cid:durableId="354771091">
    <w:abstractNumId w:val="45"/>
  </w:num>
  <w:num w:numId="38" w16cid:durableId="132842585">
    <w:abstractNumId w:val="42"/>
  </w:num>
  <w:num w:numId="39" w16cid:durableId="1254361909">
    <w:abstractNumId w:val="7"/>
  </w:num>
  <w:num w:numId="40" w16cid:durableId="212232991">
    <w:abstractNumId w:val="0"/>
  </w:num>
  <w:num w:numId="41" w16cid:durableId="2119525980">
    <w:abstractNumId w:val="13"/>
  </w:num>
  <w:num w:numId="42" w16cid:durableId="476650710">
    <w:abstractNumId w:val="6"/>
  </w:num>
  <w:num w:numId="43" w16cid:durableId="498161394">
    <w:abstractNumId w:val="32"/>
  </w:num>
  <w:num w:numId="44" w16cid:durableId="1167742449">
    <w:abstractNumId w:val="40"/>
  </w:num>
  <w:num w:numId="45" w16cid:durableId="426996648">
    <w:abstractNumId w:val="25"/>
  </w:num>
  <w:num w:numId="46" w16cid:durableId="179767278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7675"/>
    <w:rsid w:val="00000871"/>
    <w:rsid w:val="00000F9E"/>
    <w:rsid w:val="00001589"/>
    <w:rsid w:val="00003715"/>
    <w:rsid w:val="00004A21"/>
    <w:rsid w:val="00004F4A"/>
    <w:rsid w:val="000064D2"/>
    <w:rsid w:val="0000662B"/>
    <w:rsid w:val="0000728F"/>
    <w:rsid w:val="0001673F"/>
    <w:rsid w:val="000177AC"/>
    <w:rsid w:val="000179A1"/>
    <w:rsid w:val="00020509"/>
    <w:rsid w:val="000205CE"/>
    <w:rsid w:val="00020921"/>
    <w:rsid w:val="00024C4F"/>
    <w:rsid w:val="000252AA"/>
    <w:rsid w:val="000258CF"/>
    <w:rsid w:val="000270A6"/>
    <w:rsid w:val="00030556"/>
    <w:rsid w:val="0003060D"/>
    <w:rsid w:val="00036325"/>
    <w:rsid w:val="00036B7E"/>
    <w:rsid w:val="000373CF"/>
    <w:rsid w:val="00040A13"/>
    <w:rsid w:val="0004201B"/>
    <w:rsid w:val="00043F4D"/>
    <w:rsid w:val="00051FA2"/>
    <w:rsid w:val="00051FD9"/>
    <w:rsid w:val="00054567"/>
    <w:rsid w:val="00054C42"/>
    <w:rsid w:val="00056D0C"/>
    <w:rsid w:val="00057EC4"/>
    <w:rsid w:val="000612A4"/>
    <w:rsid w:val="000617CD"/>
    <w:rsid w:val="00062536"/>
    <w:rsid w:val="00063CC5"/>
    <w:rsid w:val="00064ACC"/>
    <w:rsid w:val="00065C86"/>
    <w:rsid w:val="00066B3F"/>
    <w:rsid w:val="00070600"/>
    <w:rsid w:val="00070A51"/>
    <w:rsid w:val="000728DD"/>
    <w:rsid w:val="00074B80"/>
    <w:rsid w:val="000772D7"/>
    <w:rsid w:val="00080475"/>
    <w:rsid w:val="000805E6"/>
    <w:rsid w:val="00080F93"/>
    <w:rsid w:val="000811ED"/>
    <w:rsid w:val="000822BD"/>
    <w:rsid w:val="00084742"/>
    <w:rsid w:val="000855A8"/>
    <w:rsid w:val="0008611A"/>
    <w:rsid w:val="00086D8E"/>
    <w:rsid w:val="0008782F"/>
    <w:rsid w:val="00087A54"/>
    <w:rsid w:val="00087BD0"/>
    <w:rsid w:val="00091D14"/>
    <w:rsid w:val="00092CB3"/>
    <w:rsid w:val="000941E5"/>
    <w:rsid w:val="00094AD9"/>
    <w:rsid w:val="0009551B"/>
    <w:rsid w:val="000A314A"/>
    <w:rsid w:val="000A3E57"/>
    <w:rsid w:val="000A5186"/>
    <w:rsid w:val="000A60EA"/>
    <w:rsid w:val="000A6148"/>
    <w:rsid w:val="000B2F4A"/>
    <w:rsid w:val="000B475E"/>
    <w:rsid w:val="000B6C0B"/>
    <w:rsid w:val="000B6F67"/>
    <w:rsid w:val="000C223E"/>
    <w:rsid w:val="000C3687"/>
    <w:rsid w:val="000C617F"/>
    <w:rsid w:val="000C6DBA"/>
    <w:rsid w:val="000D03F9"/>
    <w:rsid w:val="000D0F0C"/>
    <w:rsid w:val="000D405F"/>
    <w:rsid w:val="000D5E07"/>
    <w:rsid w:val="000E3037"/>
    <w:rsid w:val="000E47EB"/>
    <w:rsid w:val="000E4FBC"/>
    <w:rsid w:val="000E6EC3"/>
    <w:rsid w:val="000E769F"/>
    <w:rsid w:val="000F010A"/>
    <w:rsid w:val="000F0E08"/>
    <w:rsid w:val="000F3EBF"/>
    <w:rsid w:val="000F4797"/>
    <w:rsid w:val="000F530E"/>
    <w:rsid w:val="000F7C5E"/>
    <w:rsid w:val="00101788"/>
    <w:rsid w:val="001027DD"/>
    <w:rsid w:val="001039A6"/>
    <w:rsid w:val="00103B7F"/>
    <w:rsid w:val="00104DB4"/>
    <w:rsid w:val="00107FE6"/>
    <w:rsid w:val="001115C2"/>
    <w:rsid w:val="00111BE5"/>
    <w:rsid w:val="00112413"/>
    <w:rsid w:val="001147A1"/>
    <w:rsid w:val="00114B20"/>
    <w:rsid w:val="001202A2"/>
    <w:rsid w:val="00120764"/>
    <w:rsid w:val="00121558"/>
    <w:rsid w:val="0012225C"/>
    <w:rsid w:val="00124FB5"/>
    <w:rsid w:val="00130733"/>
    <w:rsid w:val="00131FBE"/>
    <w:rsid w:val="00131FF9"/>
    <w:rsid w:val="00133ACC"/>
    <w:rsid w:val="00133E0D"/>
    <w:rsid w:val="001366B8"/>
    <w:rsid w:val="001372CD"/>
    <w:rsid w:val="00137928"/>
    <w:rsid w:val="00140DA2"/>
    <w:rsid w:val="00141836"/>
    <w:rsid w:val="00141B14"/>
    <w:rsid w:val="00142235"/>
    <w:rsid w:val="001446E9"/>
    <w:rsid w:val="001449EE"/>
    <w:rsid w:val="0014709F"/>
    <w:rsid w:val="00147B6F"/>
    <w:rsid w:val="00153AC9"/>
    <w:rsid w:val="00153B8B"/>
    <w:rsid w:val="0016184D"/>
    <w:rsid w:val="00162E47"/>
    <w:rsid w:val="001672EC"/>
    <w:rsid w:val="001749D4"/>
    <w:rsid w:val="00174A46"/>
    <w:rsid w:val="0017503B"/>
    <w:rsid w:val="00175149"/>
    <w:rsid w:val="001773A3"/>
    <w:rsid w:val="00177508"/>
    <w:rsid w:val="001778A8"/>
    <w:rsid w:val="001802DA"/>
    <w:rsid w:val="00181DC2"/>
    <w:rsid w:val="0018210F"/>
    <w:rsid w:val="001839C0"/>
    <w:rsid w:val="00183AA8"/>
    <w:rsid w:val="00183CFE"/>
    <w:rsid w:val="00183F5B"/>
    <w:rsid w:val="00186831"/>
    <w:rsid w:val="00186DCF"/>
    <w:rsid w:val="00187784"/>
    <w:rsid w:val="001915E9"/>
    <w:rsid w:val="00192621"/>
    <w:rsid w:val="00193F27"/>
    <w:rsid w:val="00194515"/>
    <w:rsid w:val="001951C0"/>
    <w:rsid w:val="001A25AA"/>
    <w:rsid w:val="001A54A8"/>
    <w:rsid w:val="001A6E84"/>
    <w:rsid w:val="001B028D"/>
    <w:rsid w:val="001B12CD"/>
    <w:rsid w:val="001B39FA"/>
    <w:rsid w:val="001B3B14"/>
    <w:rsid w:val="001B4D80"/>
    <w:rsid w:val="001B620E"/>
    <w:rsid w:val="001B6DC7"/>
    <w:rsid w:val="001B6FFA"/>
    <w:rsid w:val="001C1CF6"/>
    <w:rsid w:val="001C1D8E"/>
    <w:rsid w:val="001C2F8F"/>
    <w:rsid w:val="001C56C3"/>
    <w:rsid w:val="001C7335"/>
    <w:rsid w:val="001D094D"/>
    <w:rsid w:val="001D3219"/>
    <w:rsid w:val="001D7275"/>
    <w:rsid w:val="001E0E4B"/>
    <w:rsid w:val="001E3B5A"/>
    <w:rsid w:val="001E5D5D"/>
    <w:rsid w:val="001E69E6"/>
    <w:rsid w:val="001E7764"/>
    <w:rsid w:val="001F03E8"/>
    <w:rsid w:val="001F1173"/>
    <w:rsid w:val="001F1894"/>
    <w:rsid w:val="001F2D94"/>
    <w:rsid w:val="001F2EB3"/>
    <w:rsid w:val="001F52A5"/>
    <w:rsid w:val="00202EDC"/>
    <w:rsid w:val="00205179"/>
    <w:rsid w:val="002104E2"/>
    <w:rsid w:val="00211CA9"/>
    <w:rsid w:val="00211D77"/>
    <w:rsid w:val="00211F4F"/>
    <w:rsid w:val="00212A3C"/>
    <w:rsid w:val="00212E0C"/>
    <w:rsid w:val="0021505A"/>
    <w:rsid w:val="00215A4B"/>
    <w:rsid w:val="00216D55"/>
    <w:rsid w:val="00217118"/>
    <w:rsid w:val="00217A99"/>
    <w:rsid w:val="00220414"/>
    <w:rsid w:val="0022293F"/>
    <w:rsid w:val="00223B96"/>
    <w:rsid w:val="00227598"/>
    <w:rsid w:val="002327EE"/>
    <w:rsid w:val="00234B41"/>
    <w:rsid w:val="00235323"/>
    <w:rsid w:val="0023716A"/>
    <w:rsid w:val="00240A11"/>
    <w:rsid w:val="00244B2A"/>
    <w:rsid w:val="00247AEF"/>
    <w:rsid w:val="00247EE4"/>
    <w:rsid w:val="00251B3D"/>
    <w:rsid w:val="00254E4C"/>
    <w:rsid w:val="002578D8"/>
    <w:rsid w:val="00257E96"/>
    <w:rsid w:val="00257EC8"/>
    <w:rsid w:val="00262889"/>
    <w:rsid w:val="0026338E"/>
    <w:rsid w:val="00263424"/>
    <w:rsid w:val="0026515E"/>
    <w:rsid w:val="0026551A"/>
    <w:rsid w:val="00265AA3"/>
    <w:rsid w:val="002663EE"/>
    <w:rsid w:val="00266414"/>
    <w:rsid w:val="00266B12"/>
    <w:rsid w:val="00270337"/>
    <w:rsid w:val="002717DD"/>
    <w:rsid w:val="00271D39"/>
    <w:rsid w:val="00271E3F"/>
    <w:rsid w:val="0027553C"/>
    <w:rsid w:val="00276A1B"/>
    <w:rsid w:val="00277224"/>
    <w:rsid w:val="002803B7"/>
    <w:rsid w:val="00280CF9"/>
    <w:rsid w:val="00281B04"/>
    <w:rsid w:val="002826C8"/>
    <w:rsid w:val="00286226"/>
    <w:rsid w:val="002876EB"/>
    <w:rsid w:val="00290211"/>
    <w:rsid w:val="00290E77"/>
    <w:rsid w:val="00291CB9"/>
    <w:rsid w:val="00292A33"/>
    <w:rsid w:val="00294CC1"/>
    <w:rsid w:val="00296073"/>
    <w:rsid w:val="00297831"/>
    <w:rsid w:val="002A2F26"/>
    <w:rsid w:val="002A3834"/>
    <w:rsid w:val="002B4003"/>
    <w:rsid w:val="002B4F46"/>
    <w:rsid w:val="002B5B3C"/>
    <w:rsid w:val="002B7BB7"/>
    <w:rsid w:val="002C14BF"/>
    <w:rsid w:val="002C3BBB"/>
    <w:rsid w:val="002C4520"/>
    <w:rsid w:val="002C5814"/>
    <w:rsid w:val="002C5C1F"/>
    <w:rsid w:val="002D0D1A"/>
    <w:rsid w:val="002D1A5F"/>
    <w:rsid w:val="002D1E37"/>
    <w:rsid w:val="002D5C37"/>
    <w:rsid w:val="002D5E6F"/>
    <w:rsid w:val="002D6FB4"/>
    <w:rsid w:val="002E0639"/>
    <w:rsid w:val="002E1A2B"/>
    <w:rsid w:val="002E397E"/>
    <w:rsid w:val="002E5C93"/>
    <w:rsid w:val="002E680B"/>
    <w:rsid w:val="002E6CA6"/>
    <w:rsid w:val="002E7554"/>
    <w:rsid w:val="002F1DE4"/>
    <w:rsid w:val="002F2230"/>
    <w:rsid w:val="002F336E"/>
    <w:rsid w:val="003023AA"/>
    <w:rsid w:val="003072FA"/>
    <w:rsid w:val="00307B4F"/>
    <w:rsid w:val="00311085"/>
    <w:rsid w:val="00314DF1"/>
    <w:rsid w:val="00314E7F"/>
    <w:rsid w:val="003159B4"/>
    <w:rsid w:val="003160E0"/>
    <w:rsid w:val="003161DD"/>
    <w:rsid w:val="00317168"/>
    <w:rsid w:val="00323E97"/>
    <w:rsid w:val="00326513"/>
    <w:rsid w:val="00330DCF"/>
    <w:rsid w:val="0033328F"/>
    <w:rsid w:val="00333E86"/>
    <w:rsid w:val="00336D6D"/>
    <w:rsid w:val="00336DD2"/>
    <w:rsid w:val="00340539"/>
    <w:rsid w:val="0034186B"/>
    <w:rsid w:val="00342AD8"/>
    <w:rsid w:val="0034514B"/>
    <w:rsid w:val="0034680C"/>
    <w:rsid w:val="00347AFE"/>
    <w:rsid w:val="003507CF"/>
    <w:rsid w:val="00355023"/>
    <w:rsid w:val="00357D19"/>
    <w:rsid w:val="00361414"/>
    <w:rsid w:val="00362961"/>
    <w:rsid w:val="00364C47"/>
    <w:rsid w:val="00365AF7"/>
    <w:rsid w:val="00366B5D"/>
    <w:rsid w:val="003720BE"/>
    <w:rsid w:val="0037285F"/>
    <w:rsid w:val="00373117"/>
    <w:rsid w:val="00374783"/>
    <w:rsid w:val="00380132"/>
    <w:rsid w:val="00380C62"/>
    <w:rsid w:val="00380E7A"/>
    <w:rsid w:val="00381DA8"/>
    <w:rsid w:val="0038321A"/>
    <w:rsid w:val="00384D1A"/>
    <w:rsid w:val="00387AE6"/>
    <w:rsid w:val="00387BBD"/>
    <w:rsid w:val="00390844"/>
    <w:rsid w:val="00394ED4"/>
    <w:rsid w:val="00395E63"/>
    <w:rsid w:val="00396CE6"/>
    <w:rsid w:val="003A025D"/>
    <w:rsid w:val="003A09DA"/>
    <w:rsid w:val="003A0BB0"/>
    <w:rsid w:val="003A1482"/>
    <w:rsid w:val="003A1D83"/>
    <w:rsid w:val="003A3E42"/>
    <w:rsid w:val="003A62E4"/>
    <w:rsid w:val="003B0230"/>
    <w:rsid w:val="003B08F9"/>
    <w:rsid w:val="003B11FD"/>
    <w:rsid w:val="003B18CC"/>
    <w:rsid w:val="003B2D77"/>
    <w:rsid w:val="003B34BD"/>
    <w:rsid w:val="003B38D0"/>
    <w:rsid w:val="003B4984"/>
    <w:rsid w:val="003B6583"/>
    <w:rsid w:val="003C134D"/>
    <w:rsid w:val="003C28EA"/>
    <w:rsid w:val="003C3C37"/>
    <w:rsid w:val="003C528C"/>
    <w:rsid w:val="003C52B5"/>
    <w:rsid w:val="003C6979"/>
    <w:rsid w:val="003C74B6"/>
    <w:rsid w:val="003D0454"/>
    <w:rsid w:val="003D271C"/>
    <w:rsid w:val="003D53D9"/>
    <w:rsid w:val="003D5665"/>
    <w:rsid w:val="003D5FD6"/>
    <w:rsid w:val="003D7756"/>
    <w:rsid w:val="003E15E2"/>
    <w:rsid w:val="003E16FF"/>
    <w:rsid w:val="003E1938"/>
    <w:rsid w:val="003E2A01"/>
    <w:rsid w:val="003E4019"/>
    <w:rsid w:val="003E753C"/>
    <w:rsid w:val="003E7C34"/>
    <w:rsid w:val="003E7F34"/>
    <w:rsid w:val="003F0050"/>
    <w:rsid w:val="003F0137"/>
    <w:rsid w:val="003F13D9"/>
    <w:rsid w:val="003F46C0"/>
    <w:rsid w:val="003F4B8F"/>
    <w:rsid w:val="003F5167"/>
    <w:rsid w:val="00400DB1"/>
    <w:rsid w:val="00401235"/>
    <w:rsid w:val="00401901"/>
    <w:rsid w:val="00401F65"/>
    <w:rsid w:val="0040230C"/>
    <w:rsid w:val="00404974"/>
    <w:rsid w:val="00410208"/>
    <w:rsid w:val="00411637"/>
    <w:rsid w:val="0041466D"/>
    <w:rsid w:val="00415E8E"/>
    <w:rsid w:val="004200F2"/>
    <w:rsid w:val="00424EF4"/>
    <w:rsid w:val="00424FD8"/>
    <w:rsid w:val="0042542A"/>
    <w:rsid w:val="0042588D"/>
    <w:rsid w:val="00426056"/>
    <w:rsid w:val="00426301"/>
    <w:rsid w:val="00426913"/>
    <w:rsid w:val="00427594"/>
    <w:rsid w:val="00427759"/>
    <w:rsid w:val="0043000B"/>
    <w:rsid w:val="00432ED8"/>
    <w:rsid w:val="004361BA"/>
    <w:rsid w:val="00437C2C"/>
    <w:rsid w:val="004402F3"/>
    <w:rsid w:val="00440E5A"/>
    <w:rsid w:val="00442D33"/>
    <w:rsid w:val="00443B7A"/>
    <w:rsid w:val="00443CC6"/>
    <w:rsid w:val="004440DD"/>
    <w:rsid w:val="00447068"/>
    <w:rsid w:val="00447E1B"/>
    <w:rsid w:val="00450896"/>
    <w:rsid w:val="004540BC"/>
    <w:rsid w:val="004547EE"/>
    <w:rsid w:val="00455A3C"/>
    <w:rsid w:val="00457B53"/>
    <w:rsid w:val="004601BC"/>
    <w:rsid w:val="0046055C"/>
    <w:rsid w:val="004615B4"/>
    <w:rsid w:val="004617FB"/>
    <w:rsid w:val="0046286E"/>
    <w:rsid w:val="00463970"/>
    <w:rsid w:val="00465B7B"/>
    <w:rsid w:val="004677AD"/>
    <w:rsid w:val="00470914"/>
    <w:rsid w:val="0047140D"/>
    <w:rsid w:val="004734D9"/>
    <w:rsid w:val="00474091"/>
    <w:rsid w:val="0047411B"/>
    <w:rsid w:val="004757CB"/>
    <w:rsid w:val="004774A1"/>
    <w:rsid w:val="00480BEE"/>
    <w:rsid w:val="00481B86"/>
    <w:rsid w:val="004832BC"/>
    <w:rsid w:val="004858A0"/>
    <w:rsid w:val="00486BC4"/>
    <w:rsid w:val="0049014B"/>
    <w:rsid w:val="00490D8A"/>
    <w:rsid w:val="00491EFE"/>
    <w:rsid w:val="0049279B"/>
    <w:rsid w:val="0049582D"/>
    <w:rsid w:val="00497DD0"/>
    <w:rsid w:val="004A2F3E"/>
    <w:rsid w:val="004A463C"/>
    <w:rsid w:val="004A4A77"/>
    <w:rsid w:val="004A5906"/>
    <w:rsid w:val="004A7910"/>
    <w:rsid w:val="004B02E7"/>
    <w:rsid w:val="004B168A"/>
    <w:rsid w:val="004B5046"/>
    <w:rsid w:val="004B5A0A"/>
    <w:rsid w:val="004B5DF7"/>
    <w:rsid w:val="004B6A4E"/>
    <w:rsid w:val="004C090F"/>
    <w:rsid w:val="004C1CEE"/>
    <w:rsid w:val="004C2DC4"/>
    <w:rsid w:val="004C3039"/>
    <w:rsid w:val="004C42F5"/>
    <w:rsid w:val="004C5B04"/>
    <w:rsid w:val="004C671E"/>
    <w:rsid w:val="004C72A6"/>
    <w:rsid w:val="004D06F4"/>
    <w:rsid w:val="004D2EF8"/>
    <w:rsid w:val="004D3646"/>
    <w:rsid w:val="004D6CE8"/>
    <w:rsid w:val="004D77F8"/>
    <w:rsid w:val="004E2BD4"/>
    <w:rsid w:val="004E3DB4"/>
    <w:rsid w:val="004E4E5F"/>
    <w:rsid w:val="004E6328"/>
    <w:rsid w:val="004F07C2"/>
    <w:rsid w:val="004F1DC5"/>
    <w:rsid w:val="004F2F46"/>
    <w:rsid w:val="004F392B"/>
    <w:rsid w:val="004F412D"/>
    <w:rsid w:val="004F4CCB"/>
    <w:rsid w:val="004F61E3"/>
    <w:rsid w:val="004F669E"/>
    <w:rsid w:val="004F7A96"/>
    <w:rsid w:val="00502454"/>
    <w:rsid w:val="005076E1"/>
    <w:rsid w:val="00510C41"/>
    <w:rsid w:val="00511A8E"/>
    <w:rsid w:val="0051390B"/>
    <w:rsid w:val="005165DD"/>
    <w:rsid w:val="00516E63"/>
    <w:rsid w:val="0052121B"/>
    <w:rsid w:val="0052172E"/>
    <w:rsid w:val="00523B6D"/>
    <w:rsid w:val="00524E69"/>
    <w:rsid w:val="005251E8"/>
    <w:rsid w:val="00525C9F"/>
    <w:rsid w:val="005264AA"/>
    <w:rsid w:val="00526F19"/>
    <w:rsid w:val="00530B6B"/>
    <w:rsid w:val="00533AB8"/>
    <w:rsid w:val="00534BAF"/>
    <w:rsid w:val="00535DB8"/>
    <w:rsid w:val="005365E9"/>
    <w:rsid w:val="005373B1"/>
    <w:rsid w:val="00537522"/>
    <w:rsid w:val="005422BD"/>
    <w:rsid w:val="00542B36"/>
    <w:rsid w:val="00546BBD"/>
    <w:rsid w:val="005473A0"/>
    <w:rsid w:val="00547B7A"/>
    <w:rsid w:val="00555CB4"/>
    <w:rsid w:val="00556CD7"/>
    <w:rsid w:val="00567F80"/>
    <w:rsid w:val="0057185C"/>
    <w:rsid w:val="00571E52"/>
    <w:rsid w:val="00572001"/>
    <w:rsid w:val="0057423E"/>
    <w:rsid w:val="00574AEF"/>
    <w:rsid w:val="00575236"/>
    <w:rsid w:val="00577B34"/>
    <w:rsid w:val="005823E9"/>
    <w:rsid w:val="00582BA2"/>
    <w:rsid w:val="00582EF6"/>
    <w:rsid w:val="00584E6D"/>
    <w:rsid w:val="00585782"/>
    <w:rsid w:val="00591277"/>
    <w:rsid w:val="0059485F"/>
    <w:rsid w:val="00596E4C"/>
    <w:rsid w:val="00597F9E"/>
    <w:rsid w:val="005A0073"/>
    <w:rsid w:val="005A06D5"/>
    <w:rsid w:val="005A2085"/>
    <w:rsid w:val="005A367E"/>
    <w:rsid w:val="005A4006"/>
    <w:rsid w:val="005A41AA"/>
    <w:rsid w:val="005A42E6"/>
    <w:rsid w:val="005A521A"/>
    <w:rsid w:val="005A5B8D"/>
    <w:rsid w:val="005B168D"/>
    <w:rsid w:val="005B2441"/>
    <w:rsid w:val="005B32C8"/>
    <w:rsid w:val="005B5FEC"/>
    <w:rsid w:val="005B67B4"/>
    <w:rsid w:val="005B6AB5"/>
    <w:rsid w:val="005B6EC4"/>
    <w:rsid w:val="005C0755"/>
    <w:rsid w:val="005C16C4"/>
    <w:rsid w:val="005C206F"/>
    <w:rsid w:val="005C27B5"/>
    <w:rsid w:val="005C2CF7"/>
    <w:rsid w:val="005C3399"/>
    <w:rsid w:val="005C39D9"/>
    <w:rsid w:val="005C6A70"/>
    <w:rsid w:val="005C6C58"/>
    <w:rsid w:val="005C6D30"/>
    <w:rsid w:val="005D3A7C"/>
    <w:rsid w:val="005D4A05"/>
    <w:rsid w:val="005E0F82"/>
    <w:rsid w:val="005E16F4"/>
    <w:rsid w:val="005E2131"/>
    <w:rsid w:val="005E455A"/>
    <w:rsid w:val="005E4832"/>
    <w:rsid w:val="005E4DFC"/>
    <w:rsid w:val="005E5891"/>
    <w:rsid w:val="005E5A00"/>
    <w:rsid w:val="005E5AA9"/>
    <w:rsid w:val="005E6B91"/>
    <w:rsid w:val="005E7767"/>
    <w:rsid w:val="005F02D0"/>
    <w:rsid w:val="005F0903"/>
    <w:rsid w:val="005F097A"/>
    <w:rsid w:val="005F0F2D"/>
    <w:rsid w:val="005F3083"/>
    <w:rsid w:val="005F3D06"/>
    <w:rsid w:val="005F537A"/>
    <w:rsid w:val="005F6EEC"/>
    <w:rsid w:val="005F7AD5"/>
    <w:rsid w:val="006000A3"/>
    <w:rsid w:val="00600DDB"/>
    <w:rsid w:val="006038A8"/>
    <w:rsid w:val="0060415B"/>
    <w:rsid w:val="0060528D"/>
    <w:rsid w:val="0061086A"/>
    <w:rsid w:val="0061094F"/>
    <w:rsid w:val="00612171"/>
    <w:rsid w:val="00612F16"/>
    <w:rsid w:val="0061372B"/>
    <w:rsid w:val="00613E0A"/>
    <w:rsid w:val="0061602F"/>
    <w:rsid w:val="006177C3"/>
    <w:rsid w:val="00620007"/>
    <w:rsid w:val="00620319"/>
    <w:rsid w:val="00620416"/>
    <w:rsid w:val="00621432"/>
    <w:rsid w:val="006218FF"/>
    <w:rsid w:val="00621C6A"/>
    <w:rsid w:val="0062601C"/>
    <w:rsid w:val="006262B3"/>
    <w:rsid w:val="0062798B"/>
    <w:rsid w:val="0063002D"/>
    <w:rsid w:val="00633E1A"/>
    <w:rsid w:val="00634D6B"/>
    <w:rsid w:val="00642EEE"/>
    <w:rsid w:val="006439AC"/>
    <w:rsid w:val="00643D18"/>
    <w:rsid w:val="00644BE2"/>
    <w:rsid w:val="00644E4C"/>
    <w:rsid w:val="00650AD0"/>
    <w:rsid w:val="00656319"/>
    <w:rsid w:val="0065739D"/>
    <w:rsid w:val="00662460"/>
    <w:rsid w:val="00663F5D"/>
    <w:rsid w:val="00664186"/>
    <w:rsid w:val="00667446"/>
    <w:rsid w:val="0067291D"/>
    <w:rsid w:val="00673205"/>
    <w:rsid w:val="0067452E"/>
    <w:rsid w:val="00675B24"/>
    <w:rsid w:val="006766AE"/>
    <w:rsid w:val="00676C5E"/>
    <w:rsid w:val="00677E97"/>
    <w:rsid w:val="00677EEC"/>
    <w:rsid w:val="00680A6C"/>
    <w:rsid w:val="00680AE5"/>
    <w:rsid w:val="00680CAE"/>
    <w:rsid w:val="0068165A"/>
    <w:rsid w:val="00684E02"/>
    <w:rsid w:val="006857D8"/>
    <w:rsid w:val="00690442"/>
    <w:rsid w:val="006910AA"/>
    <w:rsid w:val="006920BA"/>
    <w:rsid w:val="00692FF5"/>
    <w:rsid w:val="006940E6"/>
    <w:rsid w:val="006A02F8"/>
    <w:rsid w:val="006A0926"/>
    <w:rsid w:val="006A1A1D"/>
    <w:rsid w:val="006A24EC"/>
    <w:rsid w:val="006A6571"/>
    <w:rsid w:val="006A6DCD"/>
    <w:rsid w:val="006A7088"/>
    <w:rsid w:val="006B07B8"/>
    <w:rsid w:val="006B1C69"/>
    <w:rsid w:val="006B2620"/>
    <w:rsid w:val="006B273E"/>
    <w:rsid w:val="006B4B2E"/>
    <w:rsid w:val="006B728C"/>
    <w:rsid w:val="006B75C4"/>
    <w:rsid w:val="006B7B0F"/>
    <w:rsid w:val="006B7D6C"/>
    <w:rsid w:val="006C234A"/>
    <w:rsid w:val="006C362B"/>
    <w:rsid w:val="006C602E"/>
    <w:rsid w:val="006C71EC"/>
    <w:rsid w:val="006D0523"/>
    <w:rsid w:val="006D0EC5"/>
    <w:rsid w:val="006D10CA"/>
    <w:rsid w:val="006D24E1"/>
    <w:rsid w:val="006D519E"/>
    <w:rsid w:val="006D6998"/>
    <w:rsid w:val="006E176F"/>
    <w:rsid w:val="006E21EC"/>
    <w:rsid w:val="006E32EA"/>
    <w:rsid w:val="006E3430"/>
    <w:rsid w:val="006E5E90"/>
    <w:rsid w:val="006E71D5"/>
    <w:rsid w:val="006F1333"/>
    <w:rsid w:val="006F2891"/>
    <w:rsid w:val="006F5FA1"/>
    <w:rsid w:val="006F754B"/>
    <w:rsid w:val="00701186"/>
    <w:rsid w:val="007017AB"/>
    <w:rsid w:val="007024F5"/>
    <w:rsid w:val="00702AFB"/>
    <w:rsid w:val="00703362"/>
    <w:rsid w:val="00703CF3"/>
    <w:rsid w:val="007040C3"/>
    <w:rsid w:val="0070443E"/>
    <w:rsid w:val="00707FA3"/>
    <w:rsid w:val="0071010F"/>
    <w:rsid w:val="00712C9A"/>
    <w:rsid w:val="00713B30"/>
    <w:rsid w:val="00713F76"/>
    <w:rsid w:val="007143AC"/>
    <w:rsid w:val="00714D72"/>
    <w:rsid w:val="007158F5"/>
    <w:rsid w:val="00715A50"/>
    <w:rsid w:val="00715A67"/>
    <w:rsid w:val="00723562"/>
    <w:rsid w:val="00724DDE"/>
    <w:rsid w:val="0072520A"/>
    <w:rsid w:val="007253AA"/>
    <w:rsid w:val="00725800"/>
    <w:rsid w:val="007258CD"/>
    <w:rsid w:val="0072774A"/>
    <w:rsid w:val="00727D84"/>
    <w:rsid w:val="00730D1F"/>
    <w:rsid w:val="00730EEE"/>
    <w:rsid w:val="00731A18"/>
    <w:rsid w:val="00731FCC"/>
    <w:rsid w:val="00733B37"/>
    <w:rsid w:val="00733CA2"/>
    <w:rsid w:val="0073462A"/>
    <w:rsid w:val="0073468A"/>
    <w:rsid w:val="00737C39"/>
    <w:rsid w:val="007404A1"/>
    <w:rsid w:val="00741782"/>
    <w:rsid w:val="00742121"/>
    <w:rsid w:val="00742B10"/>
    <w:rsid w:val="00743CDC"/>
    <w:rsid w:val="00746947"/>
    <w:rsid w:val="00746D4C"/>
    <w:rsid w:val="00747DE9"/>
    <w:rsid w:val="00751CBE"/>
    <w:rsid w:val="00753EC0"/>
    <w:rsid w:val="007562FD"/>
    <w:rsid w:val="0075673F"/>
    <w:rsid w:val="00756C6F"/>
    <w:rsid w:val="007577B4"/>
    <w:rsid w:val="00757998"/>
    <w:rsid w:val="00757D86"/>
    <w:rsid w:val="00757F35"/>
    <w:rsid w:val="0076180F"/>
    <w:rsid w:val="007624CF"/>
    <w:rsid w:val="00767419"/>
    <w:rsid w:val="00767C3B"/>
    <w:rsid w:val="0077033D"/>
    <w:rsid w:val="0077049A"/>
    <w:rsid w:val="00771009"/>
    <w:rsid w:val="00772712"/>
    <w:rsid w:val="0077276C"/>
    <w:rsid w:val="00773D60"/>
    <w:rsid w:val="0077479B"/>
    <w:rsid w:val="00775000"/>
    <w:rsid w:val="00775CC3"/>
    <w:rsid w:val="00776EB1"/>
    <w:rsid w:val="00780103"/>
    <w:rsid w:val="00780B82"/>
    <w:rsid w:val="00780C78"/>
    <w:rsid w:val="00781730"/>
    <w:rsid w:val="007827EF"/>
    <w:rsid w:val="00783B60"/>
    <w:rsid w:val="0078409C"/>
    <w:rsid w:val="00784A38"/>
    <w:rsid w:val="007908C5"/>
    <w:rsid w:val="00790FEF"/>
    <w:rsid w:val="007910B4"/>
    <w:rsid w:val="00793F3E"/>
    <w:rsid w:val="00796E23"/>
    <w:rsid w:val="007978B9"/>
    <w:rsid w:val="00797C6E"/>
    <w:rsid w:val="007A15D6"/>
    <w:rsid w:val="007A2780"/>
    <w:rsid w:val="007A2F5F"/>
    <w:rsid w:val="007A51D3"/>
    <w:rsid w:val="007A5AC2"/>
    <w:rsid w:val="007A5F19"/>
    <w:rsid w:val="007A6A6C"/>
    <w:rsid w:val="007A6C17"/>
    <w:rsid w:val="007B00D2"/>
    <w:rsid w:val="007B0AB0"/>
    <w:rsid w:val="007B1056"/>
    <w:rsid w:val="007B2321"/>
    <w:rsid w:val="007B2B76"/>
    <w:rsid w:val="007B31C7"/>
    <w:rsid w:val="007B3718"/>
    <w:rsid w:val="007B3CDC"/>
    <w:rsid w:val="007B4606"/>
    <w:rsid w:val="007B54C1"/>
    <w:rsid w:val="007B632D"/>
    <w:rsid w:val="007B6669"/>
    <w:rsid w:val="007B6AE9"/>
    <w:rsid w:val="007C1924"/>
    <w:rsid w:val="007C2064"/>
    <w:rsid w:val="007C3F99"/>
    <w:rsid w:val="007C4345"/>
    <w:rsid w:val="007C44BB"/>
    <w:rsid w:val="007C51D6"/>
    <w:rsid w:val="007C63AD"/>
    <w:rsid w:val="007C6CC0"/>
    <w:rsid w:val="007C7932"/>
    <w:rsid w:val="007D04F5"/>
    <w:rsid w:val="007D154B"/>
    <w:rsid w:val="007D3770"/>
    <w:rsid w:val="007D3980"/>
    <w:rsid w:val="007D6261"/>
    <w:rsid w:val="007D648B"/>
    <w:rsid w:val="007D6753"/>
    <w:rsid w:val="007D7702"/>
    <w:rsid w:val="007D7A42"/>
    <w:rsid w:val="007E4EB2"/>
    <w:rsid w:val="007E6938"/>
    <w:rsid w:val="007E6A10"/>
    <w:rsid w:val="007E78B9"/>
    <w:rsid w:val="007E7D96"/>
    <w:rsid w:val="007F0D0F"/>
    <w:rsid w:val="007F10D2"/>
    <w:rsid w:val="007F10E2"/>
    <w:rsid w:val="007F1F69"/>
    <w:rsid w:val="007F30E4"/>
    <w:rsid w:val="007F3F67"/>
    <w:rsid w:val="007F4E02"/>
    <w:rsid w:val="008033AC"/>
    <w:rsid w:val="00804308"/>
    <w:rsid w:val="00805985"/>
    <w:rsid w:val="00806A41"/>
    <w:rsid w:val="00810C0B"/>
    <w:rsid w:val="008115A3"/>
    <w:rsid w:val="00813414"/>
    <w:rsid w:val="00813C24"/>
    <w:rsid w:val="00816C72"/>
    <w:rsid w:val="00816EF5"/>
    <w:rsid w:val="00817528"/>
    <w:rsid w:val="00817E89"/>
    <w:rsid w:val="00821C04"/>
    <w:rsid w:val="0082209B"/>
    <w:rsid w:val="008226FD"/>
    <w:rsid w:val="00823D27"/>
    <w:rsid w:val="00823F2A"/>
    <w:rsid w:val="008250B0"/>
    <w:rsid w:val="00825EE9"/>
    <w:rsid w:val="00826D21"/>
    <w:rsid w:val="00827542"/>
    <w:rsid w:val="00827675"/>
    <w:rsid w:val="00827B5D"/>
    <w:rsid w:val="00831402"/>
    <w:rsid w:val="008333F5"/>
    <w:rsid w:val="00833EC1"/>
    <w:rsid w:val="00833EFB"/>
    <w:rsid w:val="008353E2"/>
    <w:rsid w:val="00835991"/>
    <w:rsid w:val="00835E8B"/>
    <w:rsid w:val="00836470"/>
    <w:rsid w:val="0083693E"/>
    <w:rsid w:val="00841B26"/>
    <w:rsid w:val="00841BEC"/>
    <w:rsid w:val="00842817"/>
    <w:rsid w:val="008442DB"/>
    <w:rsid w:val="0084488D"/>
    <w:rsid w:val="00845670"/>
    <w:rsid w:val="008461CA"/>
    <w:rsid w:val="00850AB8"/>
    <w:rsid w:val="00851AA8"/>
    <w:rsid w:val="00855BAD"/>
    <w:rsid w:val="00857DE5"/>
    <w:rsid w:val="00860071"/>
    <w:rsid w:val="0086100A"/>
    <w:rsid w:val="0086133E"/>
    <w:rsid w:val="008629A4"/>
    <w:rsid w:val="00865AD7"/>
    <w:rsid w:val="00866857"/>
    <w:rsid w:val="00866CA9"/>
    <w:rsid w:val="00870193"/>
    <w:rsid w:val="00872F52"/>
    <w:rsid w:val="008735E7"/>
    <w:rsid w:val="00875E03"/>
    <w:rsid w:val="00880B09"/>
    <w:rsid w:val="0088365B"/>
    <w:rsid w:val="00884929"/>
    <w:rsid w:val="00885353"/>
    <w:rsid w:val="00885C12"/>
    <w:rsid w:val="008861D0"/>
    <w:rsid w:val="008863D4"/>
    <w:rsid w:val="00892379"/>
    <w:rsid w:val="00892624"/>
    <w:rsid w:val="00893ED8"/>
    <w:rsid w:val="008A034D"/>
    <w:rsid w:val="008A1004"/>
    <w:rsid w:val="008A17A0"/>
    <w:rsid w:val="008A20E8"/>
    <w:rsid w:val="008A3730"/>
    <w:rsid w:val="008A408F"/>
    <w:rsid w:val="008A40A6"/>
    <w:rsid w:val="008A4E6A"/>
    <w:rsid w:val="008A55B1"/>
    <w:rsid w:val="008A6F50"/>
    <w:rsid w:val="008A7A71"/>
    <w:rsid w:val="008B1E43"/>
    <w:rsid w:val="008B3E6C"/>
    <w:rsid w:val="008B47B3"/>
    <w:rsid w:val="008B62A8"/>
    <w:rsid w:val="008B7B6F"/>
    <w:rsid w:val="008C2113"/>
    <w:rsid w:val="008C24AA"/>
    <w:rsid w:val="008C2933"/>
    <w:rsid w:val="008C2B17"/>
    <w:rsid w:val="008C3A55"/>
    <w:rsid w:val="008C3C4C"/>
    <w:rsid w:val="008C3D36"/>
    <w:rsid w:val="008C5438"/>
    <w:rsid w:val="008D1D0D"/>
    <w:rsid w:val="008D436D"/>
    <w:rsid w:val="008D6044"/>
    <w:rsid w:val="008D6D09"/>
    <w:rsid w:val="008E1A3B"/>
    <w:rsid w:val="008E725C"/>
    <w:rsid w:val="008E7E53"/>
    <w:rsid w:val="008F1574"/>
    <w:rsid w:val="008F3A36"/>
    <w:rsid w:val="008F3B80"/>
    <w:rsid w:val="008F48C9"/>
    <w:rsid w:val="008F530B"/>
    <w:rsid w:val="008F59CC"/>
    <w:rsid w:val="00900DAA"/>
    <w:rsid w:val="00901477"/>
    <w:rsid w:val="009037D3"/>
    <w:rsid w:val="00904444"/>
    <w:rsid w:val="00905F80"/>
    <w:rsid w:val="009122CD"/>
    <w:rsid w:val="00913AE1"/>
    <w:rsid w:val="00914ABB"/>
    <w:rsid w:val="00915199"/>
    <w:rsid w:val="00915206"/>
    <w:rsid w:val="00916239"/>
    <w:rsid w:val="0091669F"/>
    <w:rsid w:val="00916DF0"/>
    <w:rsid w:val="009170FC"/>
    <w:rsid w:val="00917144"/>
    <w:rsid w:val="00917547"/>
    <w:rsid w:val="00921650"/>
    <w:rsid w:val="00922089"/>
    <w:rsid w:val="00922305"/>
    <w:rsid w:val="00922B33"/>
    <w:rsid w:val="009238F5"/>
    <w:rsid w:val="009260F3"/>
    <w:rsid w:val="009266F8"/>
    <w:rsid w:val="00927F8F"/>
    <w:rsid w:val="009303F8"/>
    <w:rsid w:val="009309B3"/>
    <w:rsid w:val="009314C8"/>
    <w:rsid w:val="00933CCF"/>
    <w:rsid w:val="00935B47"/>
    <w:rsid w:val="00937DEA"/>
    <w:rsid w:val="00937F8F"/>
    <w:rsid w:val="00942DD7"/>
    <w:rsid w:val="00943995"/>
    <w:rsid w:val="009510EF"/>
    <w:rsid w:val="00952BAC"/>
    <w:rsid w:val="00953B14"/>
    <w:rsid w:val="00955D2B"/>
    <w:rsid w:val="00956904"/>
    <w:rsid w:val="009576FD"/>
    <w:rsid w:val="00957E81"/>
    <w:rsid w:val="00961CA0"/>
    <w:rsid w:val="009634A0"/>
    <w:rsid w:val="009634C4"/>
    <w:rsid w:val="009657AA"/>
    <w:rsid w:val="009658EB"/>
    <w:rsid w:val="00970D16"/>
    <w:rsid w:val="009725B1"/>
    <w:rsid w:val="00972FC5"/>
    <w:rsid w:val="00973543"/>
    <w:rsid w:val="009745C2"/>
    <w:rsid w:val="0097466F"/>
    <w:rsid w:val="009758DD"/>
    <w:rsid w:val="00976851"/>
    <w:rsid w:val="0098060E"/>
    <w:rsid w:val="009852E1"/>
    <w:rsid w:val="009911EB"/>
    <w:rsid w:val="0099122A"/>
    <w:rsid w:val="00991D8D"/>
    <w:rsid w:val="0099292C"/>
    <w:rsid w:val="0099384E"/>
    <w:rsid w:val="009945E2"/>
    <w:rsid w:val="0099480F"/>
    <w:rsid w:val="00994B52"/>
    <w:rsid w:val="0099514A"/>
    <w:rsid w:val="009964A5"/>
    <w:rsid w:val="00996BEB"/>
    <w:rsid w:val="009A096A"/>
    <w:rsid w:val="009A1D08"/>
    <w:rsid w:val="009A1EF6"/>
    <w:rsid w:val="009A3BCE"/>
    <w:rsid w:val="009A5640"/>
    <w:rsid w:val="009B1DB2"/>
    <w:rsid w:val="009B230C"/>
    <w:rsid w:val="009B4DAD"/>
    <w:rsid w:val="009B60BD"/>
    <w:rsid w:val="009C14F8"/>
    <w:rsid w:val="009C3651"/>
    <w:rsid w:val="009C4940"/>
    <w:rsid w:val="009C4BF8"/>
    <w:rsid w:val="009C5148"/>
    <w:rsid w:val="009C53B5"/>
    <w:rsid w:val="009C5C8D"/>
    <w:rsid w:val="009C74E7"/>
    <w:rsid w:val="009D0AB9"/>
    <w:rsid w:val="009D0DBB"/>
    <w:rsid w:val="009D564F"/>
    <w:rsid w:val="009D6BD5"/>
    <w:rsid w:val="009E32AE"/>
    <w:rsid w:val="009E5AE0"/>
    <w:rsid w:val="009E6FEA"/>
    <w:rsid w:val="009E76E4"/>
    <w:rsid w:val="009F3D9F"/>
    <w:rsid w:val="009F4B94"/>
    <w:rsid w:val="009F5787"/>
    <w:rsid w:val="009F7032"/>
    <w:rsid w:val="009F73D7"/>
    <w:rsid w:val="00A00222"/>
    <w:rsid w:val="00A01704"/>
    <w:rsid w:val="00A01930"/>
    <w:rsid w:val="00A0294A"/>
    <w:rsid w:val="00A02E50"/>
    <w:rsid w:val="00A05585"/>
    <w:rsid w:val="00A05FD8"/>
    <w:rsid w:val="00A0628E"/>
    <w:rsid w:val="00A10627"/>
    <w:rsid w:val="00A11E55"/>
    <w:rsid w:val="00A11FEA"/>
    <w:rsid w:val="00A120E5"/>
    <w:rsid w:val="00A12776"/>
    <w:rsid w:val="00A12CE7"/>
    <w:rsid w:val="00A15536"/>
    <w:rsid w:val="00A16EED"/>
    <w:rsid w:val="00A17345"/>
    <w:rsid w:val="00A220AD"/>
    <w:rsid w:val="00A23A73"/>
    <w:rsid w:val="00A264E2"/>
    <w:rsid w:val="00A26E03"/>
    <w:rsid w:val="00A2712A"/>
    <w:rsid w:val="00A3017D"/>
    <w:rsid w:val="00A3133E"/>
    <w:rsid w:val="00A35BB6"/>
    <w:rsid w:val="00A37608"/>
    <w:rsid w:val="00A4013D"/>
    <w:rsid w:val="00A40532"/>
    <w:rsid w:val="00A40F6A"/>
    <w:rsid w:val="00A43810"/>
    <w:rsid w:val="00A43D93"/>
    <w:rsid w:val="00A44020"/>
    <w:rsid w:val="00A47029"/>
    <w:rsid w:val="00A47251"/>
    <w:rsid w:val="00A51CAF"/>
    <w:rsid w:val="00A546E2"/>
    <w:rsid w:val="00A554E6"/>
    <w:rsid w:val="00A55852"/>
    <w:rsid w:val="00A55B33"/>
    <w:rsid w:val="00A55C9F"/>
    <w:rsid w:val="00A607DC"/>
    <w:rsid w:val="00A621A0"/>
    <w:rsid w:val="00A62716"/>
    <w:rsid w:val="00A6294D"/>
    <w:rsid w:val="00A634CD"/>
    <w:rsid w:val="00A6484B"/>
    <w:rsid w:val="00A6535D"/>
    <w:rsid w:val="00A66F1E"/>
    <w:rsid w:val="00A67880"/>
    <w:rsid w:val="00A717C0"/>
    <w:rsid w:val="00A72537"/>
    <w:rsid w:val="00A746DE"/>
    <w:rsid w:val="00A80235"/>
    <w:rsid w:val="00A80D74"/>
    <w:rsid w:val="00A80ECD"/>
    <w:rsid w:val="00A818F9"/>
    <w:rsid w:val="00A82B65"/>
    <w:rsid w:val="00A84A5C"/>
    <w:rsid w:val="00A8636C"/>
    <w:rsid w:val="00A8685D"/>
    <w:rsid w:val="00A92007"/>
    <w:rsid w:val="00A92813"/>
    <w:rsid w:val="00A93C25"/>
    <w:rsid w:val="00A93CD3"/>
    <w:rsid w:val="00A94918"/>
    <w:rsid w:val="00A95E58"/>
    <w:rsid w:val="00AA14DE"/>
    <w:rsid w:val="00AA2C9C"/>
    <w:rsid w:val="00AA3951"/>
    <w:rsid w:val="00AA3DC1"/>
    <w:rsid w:val="00AA46B7"/>
    <w:rsid w:val="00AA5A32"/>
    <w:rsid w:val="00AA663D"/>
    <w:rsid w:val="00AB0896"/>
    <w:rsid w:val="00AB2ACD"/>
    <w:rsid w:val="00AB49E9"/>
    <w:rsid w:val="00AB585F"/>
    <w:rsid w:val="00AB5A02"/>
    <w:rsid w:val="00AB6725"/>
    <w:rsid w:val="00AB68C4"/>
    <w:rsid w:val="00AB68D2"/>
    <w:rsid w:val="00AC03B3"/>
    <w:rsid w:val="00AC0676"/>
    <w:rsid w:val="00AC1D7F"/>
    <w:rsid w:val="00AC3F5A"/>
    <w:rsid w:val="00AC5540"/>
    <w:rsid w:val="00AC6E9E"/>
    <w:rsid w:val="00AC73BA"/>
    <w:rsid w:val="00AD034C"/>
    <w:rsid w:val="00AD7353"/>
    <w:rsid w:val="00AE2681"/>
    <w:rsid w:val="00AE4A81"/>
    <w:rsid w:val="00AE502D"/>
    <w:rsid w:val="00AE6642"/>
    <w:rsid w:val="00AF1E68"/>
    <w:rsid w:val="00AF2629"/>
    <w:rsid w:val="00AF366B"/>
    <w:rsid w:val="00AF3E92"/>
    <w:rsid w:val="00AF41D0"/>
    <w:rsid w:val="00AF5513"/>
    <w:rsid w:val="00B00DEB"/>
    <w:rsid w:val="00B01AB4"/>
    <w:rsid w:val="00B0419F"/>
    <w:rsid w:val="00B057DE"/>
    <w:rsid w:val="00B14C7F"/>
    <w:rsid w:val="00B15603"/>
    <w:rsid w:val="00B172A8"/>
    <w:rsid w:val="00B20191"/>
    <w:rsid w:val="00B20F32"/>
    <w:rsid w:val="00B21127"/>
    <w:rsid w:val="00B226C2"/>
    <w:rsid w:val="00B22D21"/>
    <w:rsid w:val="00B2304F"/>
    <w:rsid w:val="00B235C8"/>
    <w:rsid w:val="00B268C5"/>
    <w:rsid w:val="00B26F56"/>
    <w:rsid w:val="00B27E73"/>
    <w:rsid w:val="00B30294"/>
    <w:rsid w:val="00B33040"/>
    <w:rsid w:val="00B359B6"/>
    <w:rsid w:val="00B35B42"/>
    <w:rsid w:val="00B35D77"/>
    <w:rsid w:val="00B3675F"/>
    <w:rsid w:val="00B37609"/>
    <w:rsid w:val="00B3772B"/>
    <w:rsid w:val="00B4485D"/>
    <w:rsid w:val="00B453DF"/>
    <w:rsid w:val="00B47588"/>
    <w:rsid w:val="00B51633"/>
    <w:rsid w:val="00B53910"/>
    <w:rsid w:val="00B53FF1"/>
    <w:rsid w:val="00B547D5"/>
    <w:rsid w:val="00B562EA"/>
    <w:rsid w:val="00B57AA5"/>
    <w:rsid w:val="00B60C90"/>
    <w:rsid w:val="00B612CD"/>
    <w:rsid w:val="00B615E1"/>
    <w:rsid w:val="00B63ABC"/>
    <w:rsid w:val="00B63C81"/>
    <w:rsid w:val="00B6522B"/>
    <w:rsid w:val="00B653E6"/>
    <w:rsid w:val="00B702C6"/>
    <w:rsid w:val="00B70743"/>
    <w:rsid w:val="00B7159E"/>
    <w:rsid w:val="00B74400"/>
    <w:rsid w:val="00B75B66"/>
    <w:rsid w:val="00B76E40"/>
    <w:rsid w:val="00B811BD"/>
    <w:rsid w:val="00B840A4"/>
    <w:rsid w:val="00B856DD"/>
    <w:rsid w:val="00B87462"/>
    <w:rsid w:val="00B91147"/>
    <w:rsid w:val="00B914A4"/>
    <w:rsid w:val="00B91933"/>
    <w:rsid w:val="00B91F9A"/>
    <w:rsid w:val="00B9354C"/>
    <w:rsid w:val="00B9593E"/>
    <w:rsid w:val="00B95FAD"/>
    <w:rsid w:val="00B9748F"/>
    <w:rsid w:val="00BA099E"/>
    <w:rsid w:val="00BA41BC"/>
    <w:rsid w:val="00BA505B"/>
    <w:rsid w:val="00BA5A54"/>
    <w:rsid w:val="00BA6D53"/>
    <w:rsid w:val="00BA6F14"/>
    <w:rsid w:val="00BA739A"/>
    <w:rsid w:val="00BA7E2F"/>
    <w:rsid w:val="00BB0A6E"/>
    <w:rsid w:val="00BB12AC"/>
    <w:rsid w:val="00BB1560"/>
    <w:rsid w:val="00BB17AF"/>
    <w:rsid w:val="00BB1D01"/>
    <w:rsid w:val="00BB2378"/>
    <w:rsid w:val="00BB71F5"/>
    <w:rsid w:val="00BB7472"/>
    <w:rsid w:val="00BC1905"/>
    <w:rsid w:val="00BC3466"/>
    <w:rsid w:val="00BC6F19"/>
    <w:rsid w:val="00BC7B61"/>
    <w:rsid w:val="00BC7FCE"/>
    <w:rsid w:val="00BD1B52"/>
    <w:rsid w:val="00BD1FFD"/>
    <w:rsid w:val="00BD2B51"/>
    <w:rsid w:val="00BD4212"/>
    <w:rsid w:val="00BD7968"/>
    <w:rsid w:val="00BE0F9E"/>
    <w:rsid w:val="00BE4068"/>
    <w:rsid w:val="00BE7FA8"/>
    <w:rsid w:val="00BF21D4"/>
    <w:rsid w:val="00BF236B"/>
    <w:rsid w:val="00BF2E24"/>
    <w:rsid w:val="00BF4B8C"/>
    <w:rsid w:val="00BF64C1"/>
    <w:rsid w:val="00BF6CD9"/>
    <w:rsid w:val="00C02491"/>
    <w:rsid w:val="00C0385D"/>
    <w:rsid w:val="00C04040"/>
    <w:rsid w:val="00C05F05"/>
    <w:rsid w:val="00C06360"/>
    <w:rsid w:val="00C06B66"/>
    <w:rsid w:val="00C071D9"/>
    <w:rsid w:val="00C11686"/>
    <w:rsid w:val="00C13B42"/>
    <w:rsid w:val="00C144DA"/>
    <w:rsid w:val="00C16242"/>
    <w:rsid w:val="00C16948"/>
    <w:rsid w:val="00C17892"/>
    <w:rsid w:val="00C201D5"/>
    <w:rsid w:val="00C20761"/>
    <w:rsid w:val="00C31A67"/>
    <w:rsid w:val="00C337C6"/>
    <w:rsid w:val="00C35BFA"/>
    <w:rsid w:val="00C411D8"/>
    <w:rsid w:val="00C4148D"/>
    <w:rsid w:val="00C4334E"/>
    <w:rsid w:val="00C44835"/>
    <w:rsid w:val="00C45F67"/>
    <w:rsid w:val="00C46588"/>
    <w:rsid w:val="00C47585"/>
    <w:rsid w:val="00C53FAC"/>
    <w:rsid w:val="00C54D1F"/>
    <w:rsid w:val="00C61F0A"/>
    <w:rsid w:val="00C62C31"/>
    <w:rsid w:val="00C63287"/>
    <w:rsid w:val="00C634B8"/>
    <w:rsid w:val="00C65D40"/>
    <w:rsid w:val="00C66A3C"/>
    <w:rsid w:val="00C707DC"/>
    <w:rsid w:val="00C723A0"/>
    <w:rsid w:val="00C74492"/>
    <w:rsid w:val="00C769BA"/>
    <w:rsid w:val="00C77128"/>
    <w:rsid w:val="00C778D6"/>
    <w:rsid w:val="00C81758"/>
    <w:rsid w:val="00C82EE0"/>
    <w:rsid w:val="00C846A4"/>
    <w:rsid w:val="00C868FE"/>
    <w:rsid w:val="00C86F56"/>
    <w:rsid w:val="00C90A46"/>
    <w:rsid w:val="00C913E3"/>
    <w:rsid w:val="00C92F0A"/>
    <w:rsid w:val="00C9307F"/>
    <w:rsid w:val="00C93228"/>
    <w:rsid w:val="00C93DAB"/>
    <w:rsid w:val="00CA0FB8"/>
    <w:rsid w:val="00CA1021"/>
    <w:rsid w:val="00CA2094"/>
    <w:rsid w:val="00CA518C"/>
    <w:rsid w:val="00CA5653"/>
    <w:rsid w:val="00CA6F47"/>
    <w:rsid w:val="00CB0F14"/>
    <w:rsid w:val="00CB3513"/>
    <w:rsid w:val="00CB42A5"/>
    <w:rsid w:val="00CB61F0"/>
    <w:rsid w:val="00CB6BA4"/>
    <w:rsid w:val="00CB6EFE"/>
    <w:rsid w:val="00CC0E3E"/>
    <w:rsid w:val="00CC11D3"/>
    <w:rsid w:val="00CC580B"/>
    <w:rsid w:val="00CC5A95"/>
    <w:rsid w:val="00CC5F70"/>
    <w:rsid w:val="00CC6A4F"/>
    <w:rsid w:val="00CC72C4"/>
    <w:rsid w:val="00CC73AB"/>
    <w:rsid w:val="00CD1843"/>
    <w:rsid w:val="00CD34A3"/>
    <w:rsid w:val="00CD3F1C"/>
    <w:rsid w:val="00CD6A8F"/>
    <w:rsid w:val="00CE1E00"/>
    <w:rsid w:val="00CE370B"/>
    <w:rsid w:val="00CF00CD"/>
    <w:rsid w:val="00CF157B"/>
    <w:rsid w:val="00CF2883"/>
    <w:rsid w:val="00CF2FB3"/>
    <w:rsid w:val="00CF4F63"/>
    <w:rsid w:val="00CF5228"/>
    <w:rsid w:val="00CF557F"/>
    <w:rsid w:val="00CF57B1"/>
    <w:rsid w:val="00CF6852"/>
    <w:rsid w:val="00CF70F1"/>
    <w:rsid w:val="00D0067F"/>
    <w:rsid w:val="00D016E1"/>
    <w:rsid w:val="00D031D0"/>
    <w:rsid w:val="00D0674C"/>
    <w:rsid w:val="00D07A9D"/>
    <w:rsid w:val="00D11B82"/>
    <w:rsid w:val="00D12EE5"/>
    <w:rsid w:val="00D13129"/>
    <w:rsid w:val="00D15DA7"/>
    <w:rsid w:val="00D162D1"/>
    <w:rsid w:val="00D1779B"/>
    <w:rsid w:val="00D2025C"/>
    <w:rsid w:val="00D20BD7"/>
    <w:rsid w:val="00D2273A"/>
    <w:rsid w:val="00D2515C"/>
    <w:rsid w:val="00D255E3"/>
    <w:rsid w:val="00D2691D"/>
    <w:rsid w:val="00D26C7B"/>
    <w:rsid w:val="00D301CC"/>
    <w:rsid w:val="00D304EF"/>
    <w:rsid w:val="00D32B2B"/>
    <w:rsid w:val="00D3387D"/>
    <w:rsid w:val="00D33D55"/>
    <w:rsid w:val="00D345F8"/>
    <w:rsid w:val="00D34885"/>
    <w:rsid w:val="00D356CD"/>
    <w:rsid w:val="00D40FEF"/>
    <w:rsid w:val="00D416DE"/>
    <w:rsid w:val="00D42A05"/>
    <w:rsid w:val="00D42CCE"/>
    <w:rsid w:val="00D431A3"/>
    <w:rsid w:val="00D45276"/>
    <w:rsid w:val="00D45FD6"/>
    <w:rsid w:val="00D50AF1"/>
    <w:rsid w:val="00D5207C"/>
    <w:rsid w:val="00D5279B"/>
    <w:rsid w:val="00D53693"/>
    <w:rsid w:val="00D53DF8"/>
    <w:rsid w:val="00D567F2"/>
    <w:rsid w:val="00D610F7"/>
    <w:rsid w:val="00D63371"/>
    <w:rsid w:val="00D6550A"/>
    <w:rsid w:val="00D67852"/>
    <w:rsid w:val="00D72266"/>
    <w:rsid w:val="00D734A8"/>
    <w:rsid w:val="00D73EEA"/>
    <w:rsid w:val="00D7646E"/>
    <w:rsid w:val="00D77053"/>
    <w:rsid w:val="00D774C7"/>
    <w:rsid w:val="00D804B5"/>
    <w:rsid w:val="00D807CA"/>
    <w:rsid w:val="00D809A2"/>
    <w:rsid w:val="00D8175E"/>
    <w:rsid w:val="00D8249C"/>
    <w:rsid w:val="00D83270"/>
    <w:rsid w:val="00D83ED7"/>
    <w:rsid w:val="00D844AD"/>
    <w:rsid w:val="00D853E1"/>
    <w:rsid w:val="00D859D7"/>
    <w:rsid w:val="00D85E38"/>
    <w:rsid w:val="00D9023D"/>
    <w:rsid w:val="00D92C82"/>
    <w:rsid w:val="00D944AC"/>
    <w:rsid w:val="00D94CA3"/>
    <w:rsid w:val="00D957F9"/>
    <w:rsid w:val="00D95EA6"/>
    <w:rsid w:val="00DA2662"/>
    <w:rsid w:val="00DA2C82"/>
    <w:rsid w:val="00DA5AC8"/>
    <w:rsid w:val="00DA6075"/>
    <w:rsid w:val="00DA63E2"/>
    <w:rsid w:val="00DB0451"/>
    <w:rsid w:val="00DB05AF"/>
    <w:rsid w:val="00DB10FF"/>
    <w:rsid w:val="00DB55C4"/>
    <w:rsid w:val="00DB6E3A"/>
    <w:rsid w:val="00DC141D"/>
    <w:rsid w:val="00DC29BF"/>
    <w:rsid w:val="00DC3A54"/>
    <w:rsid w:val="00DC4FBE"/>
    <w:rsid w:val="00DD0487"/>
    <w:rsid w:val="00DD30BD"/>
    <w:rsid w:val="00DD3F99"/>
    <w:rsid w:val="00DE0F44"/>
    <w:rsid w:val="00DE520A"/>
    <w:rsid w:val="00DF0A5F"/>
    <w:rsid w:val="00DF19B2"/>
    <w:rsid w:val="00DF2D94"/>
    <w:rsid w:val="00DF36CA"/>
    <w:rsid w:val="00DF4C8D"/>
    <w:rsid w:val="00DF68AF"/>
    <w:rsid w:val="00DF701C"/>
    <w:rsid w:val="00E000CF"/>
    <w:rsid w:val="00E01354"/>
    <w:rsid w:val="00E015E4"/>
    <w:rsid w:val="00E02315"/>
    <w:rsid w:val="00E02E70"/>
    <w:rsid w:val="00E03972"/>
    <w:rsid w:val="00E058B3"/>
    <w:rsid w:val="00E0661F"/>
    <w:rsid w:val="00E06891"/>
    <w:rsid w:val="00E07B98"/>
    <w:rsid w:val="00E11FAF"/>
    <w:rsid w:val="00E12DC9"/>
    <w:rsid w:val="00E13245"/>
    <w:rsid w:val="00E1519C"/>
    <w:rsid w:val="00E1679B"/>
    <w:rsid w:val="00E17B86"/>
    <w:rsid w:val="00E20F5D"/>
    <w:rsid w:val="00E22F1A"/>
    <w:rsid w:val="00E23680"/>
    <w:rsid w:val="00E23BD6"/>
    <w:rsid w:val="00E24F38"/>
    <w:rsid w:val="00E27BF2"/>
    <w:rsid w:val="00E27D25"/>
    <w:rsid w:val="00E31A1C"/>
    <w:rsid w:val="00E3748B"/>
    <w:rsid w:val="00E41952"/>
    <w:rsid w:val="00E433FE"/>
    <w:rsid w:val="00E462EB"/>
    <w:rsid w:val="00E46B09"/>
    <w:rsid w:val="00E4727D"/>
    <w:rsid w:val="00E47C05"/>
    <w:rsid w:val="00E52010"/>
    <w:rsid w:val="00E52028"/>
    <w:rsid w:val="00E52B9B"/>
    <w:rsid w:val="00E53D22"/>
    <w:rsid w:val="00E57181"/>
    <w:rsid w:val="00E57AD5"/>
    <w:rsid w:val="00E57F96"/>
    <w:rsid w:val="00E60E3F"/>
    <w:rsid w:val="00E61B81"/>
    <w:rsid w:val="00E6252F"/>
    <w:rsid w:val="00E6268B"/>
    <w:rsid w:val="00E63D6F"/>
    <w:rsid w:val="00E65099"/>
    <w:rsid w:val="00E67279"/>
    <w:rsid w:val="00E702AC"/>
    <w:rsid w:val="00E72236"/>
    <w:rsid w:val="00E7302C"/>
    <w:rsid w:val="00E734CA"/>
    <w:rsid w:val="00E753C5"/>
    <w:rsid w:val="00E756CB"/>
    <w:rsid w:val="00E75FE7"/>
    <w:rsid w:val="00E767FF"/>
    <w:rsid w:val="00E77B0A"/>
    <w:rsid w:val="00E83668"/>
    <w:rsid w:val="00E840F9"/>
    <w:rsid w:val="00E84BA8"/>
    <w:rsid w:val="00E84CF2"/>
    <w:rsid w:val="00E86802"/>
    <w:rsid w:val="00E86AEC"/>
    <w:rsid w:val="00E86CCA"/>
    <w:rsid w:val="00E8700F"/>
    <w:rsid w:val="00E87BD1"/>
    <w:rsid w:val="00E87CE6"/>
    <w:rsid w:val="00E90D95"/>
    <w:rsid w:val="00E9125E"/>
    <w:rsid w:val="00E920E2"/>
    <w:rsid w:val="00E93839"/>
    <w:rsid w:val="00E94096"/>
    <w:rsid w:val="00E94291"/>
    <w:rsid w:val="00E94C68"/>
    <w:rsid w:val="00E96C6C"/>
    <w:rsid w:val="00EA1149"/>
    <w:rsid w:val="00EA4344"/>
    <w:rsid w:val="00EA43B9"/>
    <w:rsid w:val="00EA4994"/>
    <w:rsid w:val="00EA4D33"/>
    <w:rsid w:val="00EB00F8"/>
    <w:rsid w:val="00EC1DF5"/>
    <w:rsid w:val="00EC221E"/>
    <w:rsid w:val="00EC3EEA"/>
    <w:rsid w:val="00EC3FC0"/>
    <w:rsid w:val="00EC424C"/>
    <w:rsid w:val="00EC573B"/>
    <w:rsid w:val="00ED05B5"/>
    <w:rsid w:val="00ED091C"/>
    <w:rsid w:val="00ED2214"/>
    <w:rsid w:val="00ED5FBB"/>
    <w:rsid w:val="00ED6064"/>
    <w:rsid w:val="00ED619B"/>
    <w:rsid w:val="00ED78DC"/>
    <w:rsid w:val="00EE0797"/>
    <w:rsid w:val="00EE3739"/>
    <w:rsid w:val="00EE38B4"/>
    <w:rsid w:val="00EE4410"/>
    <w:rsid w:val="00EE4A32"/>
    <w:rsid w:val="00EE778C"/>
    <w:rsid w:val="00EF3236"/>
    <w:rsid w:val="00EF3260"/>
    <w:rsid w:val="00EF3ADD"/>
    <w:rsid w:val="00EF459A"/>
    <w:rsid w:val="00EF599C"/>
    <w:rsid w:val="00EF788C"/>
    <w:rsid w:val="00EF7C7A"/>
    <w:rsid w:val="00F0006A"/>
    <w:rsid w:val="00F007BD"/>
    <w:rsid w:val="00F00E2F"/>
    <w:rsid w:val="00F026E7"/>
    <w:rsid w:val="00F03092"/>
    <w:rsid w:val="00F0335B"/>
    <w:rsid w:val="00F05AFB"/>
    <w:rsid w:val="00F07A50"/>
    <w:rsid w:val="00F11F48"/>
    <w:rsid w:val="00F1294D"/>
    <w:rsid w:val="00F14275"/>
    <w:rsid w:val="00F14C17"/>
    <w:rsid w:val="00F17704"/>
    <w:rsid w:val="00F2007F"/>
    <w:rsid w:val="00F202E1"/>
    <w:rsid w:val="00F236E6"/>
    <w:rsid w:val="00F2464F"/>
    <w:rsid w:val="00F25D16"/>
    <w:rsid w:val="00F25E65"/>
    <w:rsid w:val="00F26227"/>
    <w:rsid w:val="00F2724E"/>
    <w:rsid w:val="00F304B1"/>
    <w:rsid w:val="00F324CB"/>
    <w:rsid w:val="00F34392"/>
    <w:rsid w:val="00F40614"/>
    <w:rsid w:val="00F41882"/>
    <w:rsid w:val="00F4274A"/>
    <w:rsid w:val="00F43B0F"/>
    <w:rsid w:val="00F43B5F"/>
    <w:rsid w:val="00F44C27"/>
    <w:rsid w:val="00F5549D"/>
    <w:rsid w:val="00F56308"/>
    <w:rsid w:val="00F5664B"/>
    <w:rsid w:val="00F57068"/>
    <w:rsid w:val="00F576C0"/>
    <w:rsid w:val="00F576EE"/>
    <w:rsid w:val="00F60300"/>
    <w:rsid w:val="00F604E2"/>
    <w:rsid w:val="00F6104F"/>
    <w:rsid w:val="00F6239C"/>
    <w:rsid w:val="00F62A46"/>
    <w:rsid w:val="00F63BC7"/>
    <w:rsid w:val="00F640C4"/>
    <w:rsid w:val="00F65D9A"/>
    <w:rsid w:val="00F66A36"/>
    <w:rsid w:val="00F70BB3"/>
    <w:rsid w:val="00F71686"/>
    <w:rsid w:val="00F718EF"/>
    <w:rsid w:val="00F73105"/>
    <w:rsid w:val="00F7401A"/>
    <w:rsid w:val="00F747A2"/>
    <w:rsid w:val="00F754AF"/>
    <w:rsid w:val="00F76043"/>
    <w:rsid w:val="00F81B8D"/>
    <w:rsid w:val="00F823D8"/>
    <w:rsid w:val="00F82F0B"/>
    <w:rsid w:val="00F83279"/>
    <w:rsid w:val="00F8395E"/>
    <w:rsid w:val="00F841D1"/>
    <w:rsid w:val="00F870F5"/>
    <w:rsid w:val="00F90B67"/>
    <w:rsid w:val="00F9258C"/>
    <w:rsid w:val="00F93231"/>
    <w:rsid w:val="00F93E19"/>
    <w:rsid w:val="00F942BF"/>
    <w:rsid w:val="00F9487B"/>
    <w:rsid w:val="00F967FE"/>
    <w:rsid w:val="00F97620"/>
    <w:rsid w:val="00FA29BD"/>
    <w:rsid w:val="00FA36CB"/>
    <w:rsid w:val="00FA37CD"/>
    <w:rsid w:val="00FA421E"/>
    <w:rsid w:val="00FA4D26"/>
    <w:rsid w:val="00FA4F9A"/>
    <w:rsid w:val="00FA515C"/>
    <w:rsid w:val="00FA60ED"/>
    <w:rsid w:val="00FB0C33"/>
    <w:rsid w:val="00FB190B"/>
    <w:rsid w:val="00FD0FE4"/>
    <w:rsid w:val="00FD18AF"/>
    <w:rsid w:val="00FD58BB"/>
    <w:rsid w:val="00FE624E"/>
    <w:rsid w:val="00FE7994"/>
    <w:rsid w:val="00FF0A68"/>
    <w:rsid w:val="00FF43A9"/>
    <w:rsid w:val="00FF5340"/>
    <w:rsid w:val="00FF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C4BE7B"/>
  <w15:docId w15:val="{00A7D13A-2A19-4A95-A125-CF25CCE9F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 Math" w:eastAsia="Times New Roman" w:hAnsi="Cambria Math" w:cs="Arial"/>
        <w:sz w:val="28"/>
        <w:szCs w:val="24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1C7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12225C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5F537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46BBD"/>
    <w:rPr>
      <w:color w:val="0000FF"/>
      <w:u w:val="single"/>
    </w:rPr>
  </w:style>
  <w:style w:type="paragraph" w:styleId="HTMLPreformatted">
    <w:name w:val="HTML Preformatted"/>
    <w:basedOn w:val="Normal"/>
    <w:rsid w:val="005F53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rsid w:val="0012225C"/>
    <w:rPr>
      <w:color w:val="800080"/>
      <w:u w:val="single"/>
    </w:rPr>
  </w:style>
  <w:style w:type="table" w:styleId="TableGrid">
    <w:name w:val="Table Grid"/>
    <w:basedOn w:val="TableNormal"/>
    <w:rsid w:val="00A55C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semiHidden/>
    <w:rsid w:val="007253AA"/>
    <w:rPr>
      <w:color w:val="000080"/>
      <w:sz w:val="20"/>
      <w:szCs w:val="20"/>
      <w:lang w:val="en-GB"/>
    </w:rPr>
  </w:style>
  <w:style w:type="character" w:styleId="EndnoteReference">
    <w:name w:val="endnote reference"/>
    <w:basedOn w:val="DefaultParagraphFont"/>
    <w:semiHidden/>
    <w:rsid w:val="007253AA"/>
    <w:rPr>
      <w:vertAlign w:val="superscript"/>
    </w:rPr>
  </w:style>
  <w:style w:type="paragraph" w:styleId="Header">
    <w:name w:val="header"/>
    <w:basedOn w:val="Normal"/>
    <w:rsid w:val="00A47251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A47251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47251"/>
  </w:style>
  <w:style w:type="character" w:styleId="PlaceholderText">
    <w:name w:val="Placeholder Text"/>
    <w:basedOn w:val="DefaultParagraphFont"/>
    <w:uiPriority w:val="99"/>
    <w:semiHidden/>
    <w:rsid w:val="0073468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46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68A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BF6C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3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png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\School\11%20MAS\Test%20Blank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498623-9598-4D9E-A7D3-83ECEDACB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Test Blank</Template>
  <TotalTime>87</TotalTime>
  <Pages>7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http://www</vt:lpstr>
    </vt:vector>
  </TitlesOfParts>
  <Company>Iona Presentation College</Company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http://www</dc:title>
  <dc:creator>General Use</dc:creator>
  <cp:lastModifiedBy>John Hibble</cp:lastModifiedBy>
  <cp:revision>58</cp:revision>
  <cp:lastPrinted>2022-04-17T06:07:00Z</cp:lastPrinted>
  <dcterms:created xsi:type="dcterms:W3CDTF">2022-04-15T05:44:00Z</dcterms:created>
  <dcterms:modified xsi:type="dcterms:W3CDTF">2022-04-17T06:31:00Z</dcterms:modified>
</cp:coreProperties>
</file>