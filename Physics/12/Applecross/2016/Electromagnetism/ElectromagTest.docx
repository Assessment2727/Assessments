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CA8" w:rsidRPr="00C71F44" w:rsidRDefault="00CE1CA8" w:rsidP="00CE1CA8">
      <w:pPr>
        <w:rPr>
          <w:rFonts w:ascii="Impact" w:eastAsia="MS Mincho" w:hAnsi="Impact" w:cs="Arial"/>
          <w:b/>
          <w:color w:val="404040" w:themeColor="text1" w:themeTint="BF"/>
          <w:sz w:val="144"/>
          <w:lang w:eastAsia="en-AU"/>
        </w:rPr>
      </w:pPr>
      <w:r>
        <w:rPr>
          <w:noProof/>
          <w:lang w:val="en-AU" w:eastAsia="en-AU"/>
        </w:rPr>
        <w:drawing>
          <wp:inline distT="0" distB="0" distL="0" distR="0" wp14:anchorId="1BC04CB3" wp14:editId="3B4B3263">
            <wp:extent cx="1009650" cy="1009650"/>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solidFill>
                      <a:srgbClr val="FFFFFF"/>
                    </a:solidFill>
                    <a:ln>
                      <a:noFill/>
                    </a:ln>
                  </pic:spPr>
                </pic:pic>
              </a:graphicData>
            </a:graphic>
          </wp:inline>
        </w:drawing>
      </w:r>
      <w:r>
        <w:rPr>
          <w:rFonts w:ascii="Impact" w:eastAsia="MS Mincho" w:hAnsi="Impact" w:cs="Goudy Old Style"/>
          <w:color w:val="404040" w:themeColor="text1" w:themeTint="BF"/>
          <w:sz w:val="96"/>
          <w:lang w:eastAsia="en-AU"/>
        </w:rPr>
        <w:tab/>
      </w:r>
      <w:r>
        <w:rPr>
          <w:rFonts w:ascii="Impact" w:eastAsia="MS Mincho" w:hAnsi="Impact" w:cs="Goudy Old Style"/>
          <w:color w:val="404040" w:themeColor="text1" w:themeTint="BF"/>
          <w:sz w:val="96"/>
          <w:lang w:eastAsia="en-AU"/>
        </w:rPr>
        <w:tab/>
      </w:r>
      <w:r>
        <w:rPr>
          <w:rFonts w:ascii="Impact" w:eastAsia="MS Mincho" w:hAnsi="Impact" w:cs="Goudy Old Style"/>
          <w:color w:val="404040" w:themeColor="text1" w:themeTint="BF"/>
          <w:sz w:val="96"/>
          <w:lang w:eastAsia="en-AU"/>
        </w:rPr>
        <w:tab/>
      </w:r>
      <w:r w:rsidRPr="00CE1CA8">
        <w:rPr>
          <w:rFonts w:ascii="Arial" w:eastAsia="MS Mincho" w:hAnsi="Arial" w:cs="Arial"/>
          <w:sz w:val="52"/>
          <w:szCs w:val="52"/>
          <w:lang w:eastAsia="en-AU"/>
        </w:rPr>
        <w:t>Physics 12</w:t>
      </w:r>
      <w:r w:rsidRPr="00CE1CA8">
        <w:rPr>
          <w:rFonts w:ascii="Impact" w:eastAsia="MS Mincho" w:hAnsi="Impact" w:cs="Arial"/>
          <w:b/>
          <w:sz w:val="144"/>
          <w:lang w:eastAsia="en-AU"/>
        </w:rPr>
        <w:t xml:space="preserve"> </w:t>
      </w:r>
    </w:p>
    <w:p w:rsidR="00CE1CA8" w:rsidRPr="00CE1CA8" w:rsidRDefault="00CE1CA8" w:rsidP="00CE1CA8">
      <w:pPr>
        <w:ind w:left="720" w:firstLine="720"/>
        <w:jc w:val="center"/>
        <w:rPr>
          <w:rFonts w:ascii="Arial" w:eastAsia="MS Mincho" w:hAnsi="Arial" w:cs="Arial"/>
          <w:b/>
          <w:sz w:val="52"/>
          <w:szCs w:val="52"/>
          <w:lang w:eastAsia="en-AU"/>
        </w:rPr>
      </w:pPr>
      <w:r>
        <w:rPr>
          <w:rFonts w:ascii="Arial" w:eastAsia="MS Mincho" w:hAnsi="Arial" w:cs="Arial"/>
          <w:sz w:val="52"/>
          <w:szCs w:val="52"/>
          <w:lang w:eastAsia="en-AU"/>
        </w:rPr>
        <w:t xml:space="preserve">Electromagnetism </w:t>
      </w:r>
      <w:r w:rsidRPr="00CE1CA8">
        <w:rPr>
          <w:rFonts w:ascii="Arial" w:eastAsia="MS Mincho" w:hAnsi="Arial" w:cs="Arial"/>
          <w:sz w:val="52"/>
          <w:szCs w:val="52"/>
          <w:lang w:eastAsia="en-AU"/>
        </w:rPr>
        <w:t xml:space="preserve">Test </w:t>
      </w:r>
    </w:p>
    <w:tbl>
      <w:tblPr>
        <w:tblW w:w="6444" w:type="dxa"/>
        <w:tblInd w:w="4012" w:type="dxa"/>
        <w:tblLayout w:type="fixed"/>
        <w:tblLook w:val="0000" w:firstRow="0" w:lastRow="0" w:firstColumn="0" w:lastColumn="0" w:noHBand="0" w:noVBand="0"/>
      </w:tblPr>
      <w:tblGrid>
        <w:gridCol w:w="1625"/>
        <w:gridCol w:w="4819"/>
      </w:tblGrid>
      <w:tr w:rsidR="00CE1CA8" w:rsidRPr="00C71F44" w:rsidTr="00CE1CA8">
        <w:trPr>
          <w:trHeight w:val="695"/>
        </w:trPr>
        <w:tc>
          <w:tcPr>
            <w:tcW w:w="1625" w:type="dxa"/>
            <w:vAlign w:val="bottom"/>
          </w:tcPr>
          <w:p w:rsidR="00CE1CA8" w:rsidRPr="00C71F44" w:rsidRDefault="00CE1CA8" w:rsidP="00CE1CA8">
            <w:pPr>
              <w:rPr>
                <w:rFonts w:ascii="Arial" w:eastAsia="MS Mincho" w:hAnsi="Arial" w:cs="Arial"/>
                <w:lang w:eastAsia="en-AU"/>
              </w:rPr>
            </w:pPr>
            <w:r w:rsidRPr="00C71F44">
              <w:rPr>
                <w:rFonts w:ascii="Arial" w:eastAsia="MS Mincho" w:hAnsi="Arial" w:cs="Arial"/>
                <w:lang w:eastAsia="en-AU"/>
              </w:rPr>
              <w:t>Student Name</w:t>
            </w:r>
          </w:p>
        </w:tc>
        <w:tc>
          <w:tcPr>
            <w:tcW w:w="4819" w:type="dxa"/>
            <w:tcBorders>
              <w:top w:val="nil"/>
              <w:left w:val="nil"/>
              <w:bottom w:val="single" w:sz="4" w:space="0" w:color="auto"/>
              <w:right w:val="nil"/>
            </w:tcBorders>
            <w:vAlign w:val="center"/>
          </w:tcPr>
          <w:p w:rsidR="00CE1CA8" w:rsidRPr="00C71F44" w:rsidRDefault="00CE1CA8" w:rsidP="00CE1CA8">
            <w:pPr>
              <w:rPr>
                <w:rFonts w:ascii="Arial" w:eastAsia="MS Mincho" w:hAnsi="Arial" w:cs="Arial"/>
                <w:lang w:eastAsia="en-AU"/>
              </w:rPr>
            </w:pPr>
          </w:p>
        </w:tc>
      </w:tr>
      <w:tr w:rsidR="00CE1CA8" w:rsidRPr="00C71F44" w:rsidTr="00CE1CA8">
        <w:trPr>
          <w:trHeight w:val="679"/>
        </w:trPr>
        <w:tc>
          <w:tcPr>
            <w:tcW w:w="1625" w:type="dxa"/>
            <w:vAlign w:val="bottom"/>
          </w:tcPr>
          <w:p w:rsidR="00CE1CA8" w:rsidRPr="00C71F44" w:rsidRDefault="00CE1CA8" w:rsidP="00CE1CA8">
            <w:pPr>
              <w:rPr>
                <w:rFonts w:ascii="Arial" w:eastAsia="MS Mincho" w:hAnsi="Arial" w:cs="Arial"/>
                <w:lang w:eastAsia="en-AU"/>
              </w:rPr>
            </w:pPr>
            <w:r w:rsidRPr="00C71F44">
              <w:rPr>
                <w:rFonts w:ascii="Arial" w:eastAsia="MS Mincho" w:hAnsi="Arial" w:cs="Arial"/>
                <w:lang w:eastAsia="en-AU"/>
              </w:rPr>
              <w:t>Teacher</w:t>
            </w:r>
          </w:p>
        </w:tc>
        <w:tc>
          <w:tcPr>
            <w:tcW w:w="4819" w:type="dxa"/>
            <w:tcBorders>
              <w:top w:val="nil"/>
              <w:left w:val="nil"/>
              <w:bottom w:val="single" w:sz="4" w:space="0" w:color="auto"/>
              <w:right w:val="nil"/>
            </w:tcBorders>
            <w:vAlign w:val="center"/>
          </w:tcPr>
          <w:p w:rsidR="00CE1CA8" w:rsidRPr="00C71F44" w:rsidRDefault="00CE1CA8" w:rsidP="00CE1CA8">
            <w:pPr>
              <w:rPr>
                <w:rFonts w:ascii="Arial" w:eastAsia="MS Mincho" w:hAnsi="Arial" w:cs="Arial"/>
                <w:lang w:eastAsia="en-AU"/>
              </w:rPr>
            </w:pPr>
          </w:p>
        </w:tc>
      </w:tr>
    </w:tbl>
    <w:p w:rsidR="00CE1CA8" w:rsidRPr="00C71F44" w:rsidRDefault="00CE1CA8" w:rsidP="00CE1CA8">
      <w:pPr>
        <w:rPr>
          <w:rFonts w:ascii="Arial" w:eastAsia="MS Mincho" w:hAnsi="Arial" w:cs="Arial"/>
          <w:b/>
          <w:sz w:val="28"/>
          <w:szCs w:val="28"/>
          <w:lang w:eastAsia="en-AU"/>
        </w:rPr>
      </w:pPr>
      <w:r w:rsidRPr="00C71F44">
        <w:rPr>
          <w:rFonts w:ascii="Arial" w:eastAsia="MS Mincho" w:hAnsi="Arial" w:cs="Arial"/>
          <w:b/>
          <w:sz w:val="28"/>
          <w:szCs w:val="28"/>
          <w:lang w:eastAsia="en-AU"/>
        </w:rPr>
        <w:t>Time allowed for this paper</w:t>
      </w:r>
    </w:p>
    <w:p w:rsidR="00CE1CA8" w:rsidRPr="00C71F44" w:rsidRDefault="00CE1CA8" w:rsidP="00CE1CA8">
      <w:pPr>
        <w:rPr>
          <w:rFonts w:ascii="Arial" w:eastAsia="MS Mincho" w:hAnsi="Arial" w:cs="Arial"/>
          <w:lang w:eastAsia="en-AU"/>
        </w:rPr>
      </w:pPr>
      <w:r w:rsidRPr="00C71F44">
        <w:rPr>
          <w:rFonts w:ascii="Arial" w:eastAsia="MS Mincho" w:hAnsi="Arial" w:cs="Arial"/>
          <w:lang w:eastAsia="en-AU"/>
        </w:rPr>
        <w:tab/>
      </w:r>
      <w:r w:rsidRPr="00C71F44">
        <w:rPr>
          <w:rFonts w:ascii="Arial" w:eastAsia="MS Mincho" w:hAnsi="Arial" w:cs="Arial"/>
          <w:lang w:eastAsia="en-AU"/>
        </w:rPr>
        <w:tab/>
        <w:t>Working time for paper:</w:t>
      </w:r>
      <w:r w:rsidRPr="00C71F44">
        <w:rPr>
          <w:rFonts w:ascii="Arial" w:eastAsia="MS Mincho" w:hAnsi="Arial" w:cs="Arial"/>
          <w:lang w:eastAsia="en-AU"/>
        </w:rPr>
        <w:tab/>
      </w:r>
      <w:r w:rsidRPr="00C71F44">
        <w:rPr>
          <w:rFonts w:ascii="Arial" w:eastAsia="MS Mincho" w:hAnsi="Arial" w:cs="Arial"/>
          <w:lang w:eastAsia="en-AU"/>
        </w:rPr>
        <w:tab/>
      </w:r>
      <w:r w:rsidRPr="00C71F44">
        <w:rPr>
          <w:rFonts w:ascii="Arial" w:eastAsia="MS Mincho" w:hAnsi="Arial" w:cs="Arial"/>
          <w:lang w:eastAsia="en-AU"/>
        </w:rPr>
        <w:tab/>
        <w:t xml:space="preserve">60 minutes  </w:t>
      </w:r>
    </w:p>
    <w:p w:rsidR="00CE1CA8" w:rsidRPr="00C71F44" w:rsidRDefault="00CE1CA8" w:rsidP="00CE1CA8">
      <w:pPr>
        <w:rPr>
          <w:rFonts w:ascii="Arial" w:eastAsia="MS Mincho" w:hAnsi="Arial" w:cs="Arial"/>
          <w:b/>
          <w:sz w:val="28"/>
          <w:szCs w:val="28"/>
          <w:lang w:eastAsia="en-AU"/>
        </w:rPr>
      </w:pPr>
      <w:r w:rsidRPr="00C71F44">
        <w:rPr>
          <w:rFonts w:ascii="Arial" w:eastAsia="MS Mincho" w:hAnsi="Arial" w:cs="Arial"/>
          <w:b/>
          <w:sz w:val="28"/>
          <w:szCs w:val="28"/>
          <w:lang w:eastAsia="en-AU"/>
        </w:rPr>
        <w:t>To be provided by the supervisor:</w:t>
      </w:r>
    </w:p>
    <w:p w:rsidR="00CE1CA8" w:rsidRPr="00C71F44" w:rsidRDefault="00CE1CA8" w:rsidP="00CE1CA8">
      <w:pPr>
        <w:rPr>
          <w:rFonts w:ascii="Arial" w:eastAsia="MS Mincho" w:hAnsi="Arial" w:cs="Arial"/>
          <w:lang w:eastAsia="en-AU"/>
        </w:rPr>
      </w:pPr>
      <w:r w:rsidRPr="00C71F44">
        <w:rPr>
          <w:rFonts w:ascii="Arial" w:eastAsia="MS Mincho" w:hAnsi="Arial" w:cs="Arial"/>
          <w:lang w:eastAsia="en-AU"/>
        </w:rPr>
        <w:tab/>
      </w:r>
      <w:r w:rsidRPr="00C71F44">
        <w:rPr>
          <w:rFonts w:ascii="Arial" w:eastAsia="MS Mincho" w:hAnsi="Arial" w:cs="Arial"/>
          <w:lang w:eastAsia="en-AU"/>
        </w:rPr>
        <w:tab/>
      </w:r>
      <w:r w:rsidRPr="00C71F44">
        <w:rPr>
          <w:rFonts w:ascii="Arial" w:eastAsia="MS Mincho" w:hAnsi="Arial" w:cs="Arial"/>
          <w:lang w:eastAsia="en-AU"/>
        </w:rPr>
        <w:tab/>
      </w:r>
      <w:r w:rsidRPr="00C71F44">
        <w:rPr>
          <w:rFonts w:ascii="Arial" w:eastAsia="MS Mincho" w:hAnsi="Arial" w:cs="Arial"/>
          <w:lang w:eastAsia="en-AU"/>
        </w:rPr>
        <w:tab/>
      </w:r>
      <w:r w:rsidRPr="00C71F44">
        <w:rPr>
          <w:rFonts w:ascii="Arial" w:eastAsia="MS Mincho" w:hAnsi="Arial" w:cs="Arial"/>
          <w:lang w:eastAsia="en-AU"/>
        </w:rPr>
        <w:tab/>
        <w:t xml:space="preserve">This Question/answer booklet; </w:t>
      </w:r>
    </w:p>
    <w:p w:rsidR="00CE1CA8" w:rsidRPr="00C71F44" w:rsidRDefault="00CE1CA8" w:rsidP="00CE1CA8">
      <w:pPr>
        <w:rPr>
          <w:rFonts w:ascii="Arial" w:eastAsia="MS Mincho" w:hAnsi="Arial" w:cs="Arial"/>
          <w:lang w:eastAsia="en-AU"/>
        </w:rPr>
      </w:pPr>
      <w:r w:rsidRPr="00C71F44">
        <w:rPr>
          <w:rFonts w:ascii="Arial" w:eastAsia="MS Mincho" w:hAnsi="Arial" w:cs="Arial"/>
          <w:lang w:eastAsia="en-AU"/>
        </w:rPr>
        <w:tab/>
      </w:r>
      <w:r w:rsidRPr="00C71F44">
        <w:rPr>
          <w:rFonts w:ascii="Arial" w:eastAsia="MS Mincho" w:hAnsi="Arial" w:cs="Arial"/>
          <w:lang w:eastAsia="en-AU"/>
        </w:rPr>
        <w:tab/>
      </w:r>
      <w:r w:rsidRPr="00C71F44">
        <w:rPr>
          <w:rFonts w:ascii="Arial" w:eastAsia="MS Mincho" w:hAnsi="Arial" w:cs="Arial"/>
          <w:lang w:eastAsia="en-AU"/>
        </w:rPr>
        <w:tab/>
      </w:r>
      <w:r w:rsidRPr="00C71F44">
        <w:rPr>
          <w:rFonts w:ascii="Arial" w:eastAsia="MS Mincho" w:hAnsi="Arial" w:cs="Arial"/>
          <w:lang w:eastAsia="en-AU"/>
        </w:rPr>
        <w:tab/>
      </w:r>
      <w:r w:rsidRPr="00C71F44">
        <w:rPr>
          <w:rFonts w:ascii="Arial" w:eastAsia="MS Mincho" w:hAnsi="Arial" w:cs="Arial"/>
          <w:lang w:eastAsia="en-AU"/>
        </w:rPr>
        <w:tab/>
        <w:t>Formulae and constants sheet</w:t>
      </w:r>
    </w:p>
    <w:p w:rsidR="00CE1CA8" w:rsidRPr="00C71F44" w:rsidRDefault="00CE1CA8" w:rsidP="00CE1CA8">
      <w:pPr>
        <w:rPr>
          <w:rFonts w:ascii="Arial" w:eastAsia="MS Mincho" w:hAnsi="Arial" w:cs="Arial"/>
          <w:b/>
          <w:sz w:val="28"/>
          <w:szCs w:val="28"/>
          <w:lang w:eastAsia="en-AU"/>
        </w:rPr>
      </w:pPr>
      <w:r w:rsidRPr="00C71F44">
        <w:rPr>
          <w:rFonts w:ascii="Arial" w:eastAsia="MS Mincho" w:hAnsi="Arial" w:cs="Arial"/>
          <w:b/>
          <w:sz w:val="28"/>
          <w:szCs w:val="28"/>
          <w:lang w:eastAsia="en-AU"/>
        </w:rPr>
        <w:t>To be provided by the candidate</w:t>
      </w:r>
    </w:p>
    <w:p w:rsidR="00CE1CA8" w:rsidRPr="00C71F44" w:rsidRDefault="00CE1CA8" w:rsidP="00CE1CA8">
      <w:pPr>
        <w:rPr>
          <w:rFonts w:ascii="Arial" w:eastAsia="MS Mincho" w:hAnsi="Arial" w:cs="Arial"/>
          <w:lang w:eastAsia="en-AU"/>
        </w:rPr>
      </w:pPr>
      <w:r w:rsidRPr="00C71F44">
        <w:rPr>
          <w:rFonts w:ascii="Arial" w:eastAsia="MS Mincho" w:hAnsi="Arial" w:cs="Arial"/>
          <w:lang w:eastAsia="en-AU"/>
        </w:rPr>
        <w:t>Standard items:</w:t>
      </w:r>
      <w:r w:rsidRPr="00C71F44">
        <w:rPr>
          <w:rFonts w:ascii="Arial" w:eastAsia="MS Mincho" w:hAnsi="Arial" w:cs="Arial"/>
          <w:lang w:eastAsia="en-AU"/>
        </w:rPr>
        <w:tab/>
        <w:t>Pens, pencils, eraser or correction fluid, ruler, highlighter</w:t>
      </w:r>
    </w:p>
    <w:p w:rsidR="00CE1CA8" w:rsidRPr="00C71F44" w:rsidRDefault="00CE1CA8" w:rsidP="00CE1CA8">
      <w:pPr>
        <w:rPr>
          <w:rFonts w:ascii="Arial" w:eastAsia="MS Mincho" w:hAnsi="Arial" w:cs="Arial"/>
          <w:lang w:eastAsia="en-AU"/>
        </w:rPr>
      </w:pPr>
      <w:r w:rsidRPr="00C71F44">
        <w:rPr>
          <w:rFonts w:ascii="Arial" w:eastAsia="MS Mincho" w:hAnsi="Arial" w:cs="Arial"/>
          <w:lang w:eastAsia="en-AU"/>
        </w:rPr>
        <w:t>Special items:</w:t>
      </w:r>
      <w:r w:rsidRPr="00C71F44">
        <w:rPr>
          <w:rFonts w:ascii="Arial" w:eastAsia="MS Mincho" w:hAnsi="Arial" w:cs="Arial"/>
          <w:lang w:eastAsia="en-AU"/>
        </w:rPr>
        <w:tab/>
      </w:r>
      <w:r w:rsidRPr="00C71F44">
        <w:rPr>
          <w:rFonts w:ascii="Arial" w:eastAsia="MS Mincho" w:hAnsi="Arial" w:cs="Arial"/>
          <w:lang w:eastAsia="en-AU"/>
        </w:rPr>
        <w:tab/>
        <w:t xml:space="preserve">Drawing instruments or templates. </w:t>
      </w:r>
    </w:p>
    <w:p w:rsidR="00CE1CA8" w:rsidRPr="00C71F44" w:rsidRDefault="00CE1CA8" w:rsidP="00CE1CA8">
      <w:pPr>
        <w:ind w:left="2160"/>
        <w:rPr>
          <w:rFonts w:ascii="Arial" w:eastAsia="MS Mincho" w:hAnsi="Arial" w:cs="Arial"/>
          <w:lang w:eastAsia="en-AU"/>
        </w:rPr>
      </w:pPr>
      <w:proofErr w:type="gramStart"/>
      <w:r w:rsidRPr="00C71F44">
        <w:rPr>
          <w:rFonts w:ascii="Arial" w:eastAsia="MS Mincho" w:hAnsi="Arial" w:cs="Arial"/>
          <w:lang w:eastAsia="en-AU"/>
        </w:rPr>
        <w:t xml:space="preserve">A </w:t>
      </w:r>
      <w:r w:rsidRPr="00C71F44">
        <w:rPr>
          <w:rFonts w:ascii="Arial" w:eastAsia="MS Mincho" w:hAnsi="Arial" w:cs="Arial"/>
          <w:b/>
          <w:u w:val="single"/>
          <w:lang w:eastAsia="en-AU"/>
        </w:rPr>
        <w:t>scientific</w:t>
      </w:r>
      <w:r w:rsidRPr="00C71F44">
        <w:rPr>
          <w:rFonts w:ascii="Arial" w:eastAsia="MS Mincho" w:hAnsi="Arial" w:cs="Arial"/>
          <w:lang w:eastAsia="en-AU"/>
        </w:rPr>
        <w:t xml:space="preserve"> (i.e. non graphics) calculator satisfying curriculum council requirements</w:t>
      </w:r>
      <w:proofErr w:type="gramEnd"/>
      <w:r w:rsidRPr="00C71F44">
        <w:rPr>
          <w:rFonts w:ascii="Arial" w:eastAsia="MS Mincho" w:hAnsi="Arial" w:cs="Arial"/>
          <w:lang w:eastAsia="en-AU"/>
        </w:rPr>
        <w:t>.</w:t>
      </w:r>
    </w:p>
    <w:p w:rsidR="00CE1CA8" w:rsidRPr="00C71F44" w:rsidRDefault="00CE1CA8" w:rsidP="00CE1CA8">
      <w:pPr>
        <w:rPr>
          <w:rFonts w:ascii="Arial" w:eastAsia="MS Mincho" w:hAnsi="Arial" w:cs="Arial"/>
          <w:b/>
          <w:sz w:val="28"/>
          <w:szCs w:val="28"/>
          <w:lang w:eastAsia="en-AU"/>
        </w:rPr>
      </w:pPr>
      <w:r w:rsidRPr="00C71F44">
        <w:rPr>
          <w:rFonts w:ascii="Arial" w:eastAsia="MS Mincho" w:hAnsi="Arial" w:cs="Arial"/>
          <w:b/>
          <w:sz w:val="28"/>
          <w:szCs w:val="28"/>
          <w:lang w:eastAsia="en-AU"/>
        </w:rPr>
        <w:t>Structure of this paper</w:t>
      </w:r>
    </w:p>
    <w:tbl>
      <w:tblPr>
        <w:tblW w:w="9783" w:type="dxa"/>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976"/>
        <w:gridCol w:w="1325"/>
        <w:gridCol w:w="1508"/>
        <w:gridCol w:w="1509"/>
        <w:gridCol w:w="1508"/>
        <w:gridCol w:w="1957"/>
      </w:tblGrid>
      <w:tr w:rsidR="00CE1CA8" w:rsidTr="00CE1CA8">
        <w:trPr>
          <w:jc w:val="center"/>
        </w:trPr>
        <w:tc>
          <w:tcPr>
            <w:tcW w:w="1976" w:type="dxa"/>
            <w:tcBorders>
              <w:top w:val="single" w:sz="6" w:space="0" w:color="auto"/>
              <w:left w:val="single" w:sz="6" w:space="0" w:color="auto"/>
              <w:bottom w:val="single" w:sz="4" w:space="0" w:color="auto"/>
              <w:right w:val="single" w:sz="4" w:space="0" w:color="auto"/>
            </w:tcBorders>
            <w:vAlign w:val="center"/>
            <w:hideMark/>
          </w:tcPr>
          <w:p w:rsidR="00CE1CA8" w:rsidRDefault="00CE1CA8" w:rsidP="00CE1CA8">
            <w:pPr>
              <w:tabs>
                <w:tab w:val="center" w:pos="4513"/>
              </w:tabs>
              <w:suppressAutoHyphens/>
              <w:ind w:left="720" w:hanging="720"/>
              <w:jc w:val="center"/>
              <w:rPr>
                <w:rFonts w:ascii="Arial" w:eastAsia="MS Mincho" w:hAnsi="Arial" w:cs="Arial"/>
                <w:spacing w:val="-2"/>
              </w:rPr>
            </w:pPr>
            <w:r>
              <w:rPr>
                <w:rFonts w:ascii="Arial" w:eastAsia="MS Mincho" w:hAnsi="Arial" w:cs="Arial"/>
                <w:spacing w:val="-2"/>
              </w:rPr>
              <w:t>Section</w:t>
            </w:r>
          </w:p>
        </w:tc>
        <w:tc>
          <w:tcPr>
            <w:tcW w:w="132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CE1CA8" w:rsidRDefault="00CE1CA8" w:rsidP="00CE1CA8">
            <w:pPr>
              <w:tabs>
                <w:tab w:val="center" w:pos="4513"/>
              </w:tabs>
              <w:suppressAutoHyphens/>
              <w:jc w:val="center"/>
              <w:rPr>
                <w:rFonts w:ascii="Arial" w:eastAsia="MS Mincho" w:hAnsi="Arial" w:cs="Arial"/>
                <w:spacing w:val="-2"/>
              </w:rPr>
            </w:pPr>
            <w:r>
              <w:rPr>
                <w:rFonts w:ascii="Arial" w:eastAsia="MS Mincho" w:hAnsi="Arial" w:cs="Arial"/>
                <w:spacing w:val="-2"/>
              </w:rPr>
              <w:t>Number of questions available</w:t>
            </w:r>
          </w:p>
        </w:tc>
        <w:tc>
          <w:tcPr>
            <w:tcW w:w="1508" w:type="dxa"/>
            <w:tcBorders>
              <w:top w:val="single" w:sz="6" w:space="0" w:color="auto"/>
              <w:left w:val="single" w:sz="4" w:space="0" w:color="auto"/>
              <w:bottom w:val="single" w:sz="4" w:space="0" w:color="auto"/>
              <w:right w:val="single" w:sz="6" w:space="0" w:color="auto"/>
            </w:tcBorders>
            <w:shd w:val="clear" w:color="auto" w:fill="F2F2F2" w:themeFill="background1" w:themeFillShade="F2"/>
            <w:vAlign w:val="center"/>
            <w:hideMark/>
          </w:tcPr>
          <w:p w:rsidR="00CE1CA8" w:rsidRDefault="00CE1CA8" w:rsidP="00CE1CA8">
            <w:pPr>
              <w:tabs>
                <w:tab w:val="center" w:pos="4513"/>
              </w:tabs>
              <w:suppressAutoHyphens/>
              <w:jc w:val="center"/>
              <w:rPr>
                <w:rFonts w:ascii="Arial" w:eastAsia="MS Mincho" w:hAnsi="Arial" w:cs="Arial"/>
                <w:spacing w:val="-2"/>
              </w:rPr>
            </w:pPr>
            <w:r>
              <w:rPr>
                <w:rFonts w:ascii="Arial" w:eastAsia="MS Mincho" w:hAnsi="Arial" w:cs="Arial"/>
                <w:spacing w:val="-2"/>
              </w:rPr>
              <w:t>Suggested working time</w:t>
            </w:r>
          </w:p>
          <w:p w:rsidR="00CE1CA8" w:rsidRDefault="00CE1CA8" w:rsidP="00CE1CA8">
            <w:pPr>
              <w:tabs>
                <w:tab w:val="center" w:pos="4513"/>
              </w:tabs>
              <w:suppressAutoHyphens/>
              <w:ind w:left="720" w:hanging="720"/>
              <w:jc w:val="center"/>
              <w:rPr>
                <w:rFonts w:ascii="Arial" w:eastAsia="MS Mincho" w:hAnsi="Arial" w:cs="Arial"/>
                <w:spacing w:val="-2"/>
              </w:rPr>
            </w:pPr>
            <w:r>
              <w:rPr>
                <w:rFonts w:ascii="Arial" w:eastAsia="MS Mincho" w:hAnsi="Arial" w:cs="Arial"/>
                <w:spacing w:val="-2"/>
              </w:rPr>
              <w:t>(minutes)</w:t>
            </w:r>
          </w:p>
        </w:tc>
        <w:tc>
          <w:tcPr>
            <w:tcW w:w="1509" w:type="dxa"/>
            <w:tcBorders>
              <w:top w:val="single" w:sz="6" w:space="0" w:color="auto"/>
              <w:left w:val="nil"/>
              <w:bottom w:val="single" w:sz="4" w:space="0" w:color="auto"/>
              <w:right w:val="single" w:sz="6" w:space="0" w:color="auto"/>
            </w:tcBorders>
            <w:shd w:val="clear" w:color="auto" w:fill="F2F2F2" w:themeFill="background1" w:themeFillShade="F2"/>
            <w:vAlign w:val="center"/>
            <w:hideMark/>
          </w:tcPr>
          <w:p w:rsidR="00CE1CA8" w:rsidRDefault="00CE1CA8" w:rsidP="00CE1CA8">
            <w:pPr>
              <w:tabs>
                <w:tab w:val="center" w:pos="4513"/>
              </w:tabs>
              <w:suppressAutoHyphens/>
              <w:ind w:left="720" w:hanging="720"/>
              <w:jc w:val="center"/>
              <w:rPr>
                <w:rFonts w:ascii="Arial" w:eastAsia="MS Mincho" w:hAnsi="Arial" w:cs="Arial"/>
                <w:spacing w:val="-2"/>
              </w:rPr>
            </w:pPr>
            <w:r>
              <w:rPr>
                <w:rFonts w:ascii="Arial" w:eastAsia="MS Mincho" w:hAnsi="Arial" w:cs="Arial"/>
                <w:spacing w:val="-2"/>
              </w:rPr>
              <w:t>Your Mark</w:t>
            </w:r>
          </w:p>
        </w:tc>
        <w:tc>
          <w:tcPr>
            <w:tcW w:w="1508" w:type="dxa"/>
            <w:tcBorders>
              <w:top w:val="single" w:sz="6" w:space="0" w:color="auto"/>
              <w:left w:val="nil"/>
              <w:bottom w:val="single" w:sz="4" w:space="0" w:color="auto"/>
              <w:right w:val="single" w:sz="6" w:space="0" w:color="auto"/>
            </w:tcBorders>
            <w:shd w:val="clear" w:color="auto" w:fill="F2F2F2" w:themeFill="background1" w:themeFillShade="F2"/>
            <w:vAlign w:val="center"/>
            <w:hideMark/>
          </w:tcPr>
          <w:p w:rsidR="00CE1CA8" w:rsidRDefault="00CE1CA8" w:rsidP="00CE1CA8">
            <w:pPr>
              <w:tabs>
                <w:tab w:val="center" w:pos="4513"/>
              </w:tabs>
              <w:suppressAutoHyphens/>
              <w:jc w:val="center"/>
              <w:rPr>
                <w:rFonts w:ascii="Arial" w:eastAsia="MS Mincho" w:hAnsi="Arial" w:cs="Arial"/>
                <w:spacing w:val="-2"/>
              </w:rPr>
            </w:pPr>
            <w:r>
              <w:rPr>
                <w:rFonts w:ascii="Arial" w:eastAsia="MS Mincho" w:hAnsi="Arial" w:cs="Arial"/>
                <w:spacing w:val="-2"/>
              </w:rPr>
              <w:t>Marks available</w:t>
            </w:r>
          </w:p>
        </w:tc>
        <w:tc>
          <w:tcPr>
            <w:tcW w:w="1957" w:type="dxa"/>
            <w:tcBorders>
              <w:top w:val="single" w:sz="6" w:space="0" w:color="auto"/>
              <w:left w:val="nil"/>
              <w:bottom w:val="single" w:sz="4" w:space="0" w:color="auto"/>
              <w:right w:val="single" w:sz="6" w:space="0" w:color="auto"/>
            </w:tcBorders>
            <w:shd w:val="clear" w:color="auto" w:fill="F2F2F2" w:themeFill="background1" w:themeFillShade="F2"/>
            <w:vAlign w:val="center"/>
            <w:hideMark/>
          </w:tcPr>
          <w:p w:rsidR="00CE1CA8" w:rsidRDefault="00CE1CA8" w:rsidP="00CE1CA8">
            <w:pPr>
              <w:tabs>
                <w:tab w:val="center" w:pos="4513"/>
              </w:tabs>
              <w:suppressAutoHyphens/>
              <w:ind w:left="-3" w:firstLine="3"/>
              <w:jc w:val="center"/>
              <w:rPr>
                <w:rFonts w:ascii="Arial" w:eastAsia="MS Mincho" w:hAnsi="Arial" w:cs="Arial"/>
                <w:spacing w:val="-2"/>
              </w:rPr>
            </w:pPr>
            <w:r>
              <w:rPr>
                <w:rFonts w:ascii="Arial" w:eastAsia="MS Mincho" w:hAnsi="Arial" w:cs="Arial"/>
                <w:spacing w:val="-2"/>
              </w:rPr>
              <w:t>Percentage of test</w:t>
            </w:r>
          </w:p>
        </w:tc>
      </w:tr>
      <w:tr w:rsidR="00CE1CA8" w:rsidTr="00CE1CA8">
        <w:trPr>
          <w:trHeight w:val="408"/>
          <w:jc w:val="center"/>
        </w:trPr>
        <w:tc>
          <w:tcPr>
            <w:tcW w:w="197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CE1CA8" w:rsidRDefault="00CE1CA8" w:rsidP="00CE1CA8">
            <w:pPr>
              <w:tabs>
                <w:tab w:val="left" w:pos="900"/>
              </w:tabs>
              <w:suppressAutoHyphens/>
              <w:ind w:left="720" w:hanging="720"/>
              <w:rPr>
                <w:rFonts w:ascii="Arial" w:eastAsia="MS Mincho" w:hAnsi="Arial" w:cs="Arial"/>
                <w:spacing w:val="-2"/>
              </w:rPr>
            </w:pPr>
            <w:r>
              <w:rPr>
                <w:rFonts w:ascii="Arial" w:eastAsia="MS Mincho" w:hAnsi="Arial" w:cs="Arial"/>
                <w:spacing w:val="-2"/>
              </w:rPr>
              <w:t>Section One:</w:t>
            </w:r>
          </w:p>
          <w:p w:rsidR="00CE1CA8" w:rsidRDefault="00CE1CA8" w:rsidP="00CE1CA8">
            <w:pPr>
              <w:tabs>
                <w:tab w:val="left" w:pos="900"/>
              </w:tabs>
              <w:suppressAutoHyphens/>
              <w:ind w:left="720" w:hanging="720"/>
              <w:rPr>
                <w:rFonts w:ascii="Arial" w:eastAsia="MS Mincho" w:hAnsi="Arial" w:cs="Arial"/>
                <w:spacing w:val="-2"/>
              </w:rPr>
            </w:pPr>
            <w:r>
              <w:rPr>
                <w:rFonts w:ascii="Arial" w:eastAsia="MS Mincho" w:hAnsi="Arial" w:cs="Arial"/>
                <w:spacing w:val="-2"/>
              </w:rPr>
              <w:t>Short answer</w:t>
            </w:r>
          </w:p>
        </w:tc>
        <w:tc>
          <w:tcPr>
            <w:tcW w:w="1325" w:type="dxa"/>
            <w:tcBorders>
              <w:top w:val="single" w:sz="4" w:space="0" w:color="auto"/>
              <w:left w:val="single" w:sz="4" w:space="0" w:color="auto"/>
              <w:bottom w:val="single" w:sz="4" w:space="0" w:color="auto"/>
              <w:right w:val="single" w:sz="4" w:space="0" w:color="auto"/>
            </w:tcBorders>
            <w:vAlign w:val="center"/>
            <w:hideMark/>
          </w:tcPr>
          <w:p w:rsidR="00CE1CA8" w:rsidRDefault="00CE1CA8" w:rsidP="00CE1CA8">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9</w:t>
            </w:r>
          </w:p>
        </w:tc>
        <w:tc>
          <w:tcPr>
            <w:tcW w:w="1508" w:type="dxa"/>
            <w:tcBorders>
              <w:top w:val="single" w:sz="4" w:space="0" w:color="auto"/>
              <w:left w:val="single" w:sz="4" w:space="0" w:color="auto"/>
              <w:bottom w:val="single" w:sz="4" w:space="0" w:color="auto"/>
              <w:right w:val="single" w:sz="4" w:space="0" w:color="auto"/>
            </w:tcBorders>
            <w:vAlign w:val="center"/>
            <w:hideMark/>
          </w:tcPr>
          <w:p w:rsidR="00CE1CA8" w:rsidRDefault="00CE1CA8" w:rsidP="00CE1CA8">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18</w:t>
            </w:r>
          </w:p>
        </w:tc>
        <w:tc>
          <w:tcPr>
            <w:tcW w:w="1509" w:type="dxa"/>
            <w:tcBorders>
              <w:top w:val="single" w:sz="4" w:space="0" w:color="auto"/>
              <w:left w:val="single" w:sz="4" w:space="0" w:color="auto"/>
              <w:bottom w:val="single" w:sz="4" w:space="0" w:color="auto"/>
              <w:right w:val="single" w:sz="4" w:space="0" w:color="auto"/>
            </w:tcBorders>
            <w:vAlign w:val="center"/>
          </w:tcPr>
          <w:p w:rsidR="00CE1CA8" w:rsidRDefault="00CE1CA8" w:rsidP="00CE1CA8">
            <w:pPr>
              <w:tabs>
                <w:tab w:val="left" w:pos="-720"/>
              </w:tabs>
              <w:suppressAutoHyphens/>
              <w:spacing w:before="80"/>
              <w:ind w:left="720" w:hanging="720"/>
              <w:jc w:val="center"/>
              <w:rPr>
                <w:rFonts w:ascii="Arial" w:eastAsia="MS Mincho" w:hAnsi="Arial" w:cs="Arial"/>
                <w:spacing w:val="-2"/>
              </w:rPr>
            </w:pPr>
          </w:p>
        </w:tc>
        <w:tc>
          <w:tcPr>
            <w:tcW w:w="1508" w:type="dxa"/>
            <w:tcBorders>
              <w:top w:val="single" w:sz="4" w:space="0" w:color="auto"/>
              <w:left w:val="single" w:sz="4" w:space="0" w:color="auto"/>
              <w:bottom w:val="single" w:sz="4" w:space="0" w:color="auto"/>
              <w:right w:val="single" w:sz="4" w:space="0" w:color="auto"/>
            </w:tcBorders>
            <w:vAlign w:val="center"/>
            <w:hideMark/>
          </w:tcPr>
          <w:p w:rsidR="00CE1CA8" w:rsidRDefault="00CE1CA8" w:rsidP="00CE1CA8">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15</w:t>
            </w:r>
          </w:p>
        </w:tc>
        <w:tc>
          <w:tcPr>
            <w:tcW w:w="1957" w:type="dxa"/>
            <w:tcBorders>
              <w:top w:val="single" w:sz="4" w:space="0" w:color="auto"/>
              <w:left w:val="single" w:sz="4" w:space="0" w:color="auto"/>
              <w:bottom w:val="single" w:sz="4" w:space="0" w:color="auto"/>
              <w:right w:val="single" w:sz="4" w:space="0" w:color="auto"/>
            </w:tcBorders>
            <w:vAlign w:val="center"/>
            <w:hideMark/>
          </w:tcPr>
          <w:p w:rsidR="00CE1CA8" w:rsidRDefault="00CE1CA8" w:rsidP="00CE1CA8">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30</w:t>
            </w:r>
          </w:p>
        </w:tc>
      </w:tr>
      <w:tr w:rsidR="00CE1CA8" w:rsidTr="00CE1CA8">
        <w:trPr>
          <w:trHeight w:val="549"/>
          <w:jc w:val="center"/>
        </w:trPr>
        <w:tc>
          <w:tcPr>
            <w:tcW w:w="197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CE1CA8" w:rsidRDefault="00CE1CA8" w:rsidP="00CE1CA8">
            <w:pPr>
              <w:tabs>
                <w:tab w:val="left" w:pos="900"/>
              </w:tabs>
              <w:suppressAutoHyphens/>
              <w:ind w:left="720" w:hanging="720"/>
              <w:rPr>
                <w:rFonts w:ascii="Arial" w:eastAsia="MS Mincho" w:hAnsi="Arial" w:cs="Arial"/>
                <w:spacing w:val="-2"/>
              </w:rPr>
            </w:pPr>
            <w:r>
              <w:rPr>
                <w:rFonts w:ascii="Arial" w:eastAsia="MS Mincho" w:hAnsi="Arial" w:cs="Arial"/>
                <w:spacing w:val="-2"/>
              </w:rPr>
              <w:t>Section Two:</w:t>
            </w:r>
          </w:p>
          <w:p w:rsidR="00CE1CA8" w:rsidRDefault="00CE1CA8" w:rsidP="00CE1CA8">
            <w:pPr>
              <w:tabs>
                <w:tab w:val="left" w:pos="900"/>
              </w:tabs>
              <w:suppressAutoHyphens/>
              <w:ind w:left="720" w:hanging="720"/>
              <w:rPr>
                <w:rFonts w:ascii="Arial" w:eastAsia="MS Mincho" w:hAnsi="Arial" w:cs="Arial"/>
                <w:spacing w:val="-2"/>
              </w:rPr>
            </w:pPr>
            <w:r>
              <w:rPr>
                <w:rFonts w:ascii="Arial" w:eastAsia="MS Mincho" w:hAnsi="Arial" w:cs="Arial"/>
                <w:spacing w:val="-2"/>
              </w:rPr>
              <w:t>Extended</w:t>
            </w:r>
          </w:p>
        </w:tc>
        <w:tc>
          <w:tcPr>
            <w:tcW w:w="1325" w:type="dxa"/>
            <w:tcBorders>
              <w:top w:val="single" w:sz="4" w:space="0" w:color="auto"/>
              <w:left w:val="single" w:sz="4" w:space="0" w:color="auto"/>
              <w:bottom w:val="single" w:sz="4" w:space="0" w:color="auto"/>
              <w:right w:val="single" w:sz="4" w:space="0" w:color="auto"/>
            </w:tcBorders>
            <w:vAlign w:val="center"/>
          </w:tcPr>
          <w:p w:rsidR="00CE1CA8" w:rsidRDefault="00CE1CA8" w:rsidP="00CE1CA8">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5</w:t>
            </w:r>
          </w:p>
        </w:tc>
        <w:tc>
          <w:tcPr>
            <w:tcW w:w="1508" w:type="dxa"/>
            <w:tcBorders>
              <w:top w:val="single" w:sz="4" w:space="0" w:color="auto"/>
              <w:left w:val="single" w:sz="4" w:space="0" w:color="auto"/>
              <w:bottom w:val="single" w:sz="4" w:space="0" w:color="auto"/>
              <w:right w:val="single" w:sz="4" w:space="0" w:color="auto"/>
            </w:tcBorders>
            <w:vAlign w:val="center"/>
          </w:tcPr>
          <w:p w:rsidR="00CE1CA8" w:rsidRDefault="00CE1CA8" w:rsidP="00CE1CA8">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32</w:t>
            </w:r>
          </w:p>
        </w:tc>
        <w:tc>
          <w:tcPr>
            <w:tcW w:w="1509" w:type="dxa"/>
            <w:tcBorders>
              <w:top w:val="single" w:sz="4" w:space="0" w:color="auto"/>
              <w:left w:val="single" w:sz="4" w:space="0" w:color="auto"/>
              <w:bottom w:val="single" w:sz="4" w:space="0" w:color="auto"/>
              <w:right w:val="single" w:sz="4" w:space="0" w:color="auto"/>
            </w:tcBorders>
            <w:vAlign w:val="center"/>
          </w:tcPr>
          <w:p w:rsidR="00CE1CA8" w:rsidRDefault="00CE1CA8" w:rsidP="00CE1CA8">
            <w:pPr>
              <w:tabs>
                <w:tab w:val="left" w:pos="-720"/>
              </w:tabs>
              <w:suppressAutoHyphens/>
              <w:spacing w:before="80"/>
              <w:ind w:left="720" w:hanging="720"/>
              <w:jc w:val="center"/>
              <w:rPr>
                <w:rFonts w:ascii="Arial" w:eastAsia="MS Mincho" w:hAnsi="Arial" w:cs="Arial"/>
                <w:spacing w:val="-2"/>
              </w:rPr>
            </w:pPr>
          </w:p>
        </w:tc>
        <w:tc>
          <w:tcPr>
            <w:tcW w:w="1508" w:type="dxa"/>
            <w:tcBorders>
              <w:top w:val="single" w:sz="4" w:space="0" w:color="auto"/>
              <w:left w:val="single" w:sz="4" w:space="0" w:color="auto"/>
              <w:bottom w:val="single" w:sz="4" w:space="0" w:color="auto"/>
              <w:right w:val="single" w:sz="4" w:space="0" w:color="auto"/>
            </w:tcBorders>
            <w:vAlign w:val="center"/>
          </w:tcPr>
          <w:p w:rsidR="00CE1CA8" w:rsidRDefault="00CE1CA8" w:rsidP="00CE1CA8">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27</w:t>
            </w:r>
          </w:p>
        </w:tc>
        <w:tc>
          <w:tcPr>
            <w:tcW w:w="1957" w:type="dxa"/>
            <w:tcBorders>
              <w:top w:val="single" w:sz="4" w:space="0" w:color="auto"/>
              <w:left w:val="single" w:sz="4" w:space="0" w:color="auto"/>
              <w:bottom w:val="single" w:sz="4" w:space="0" w:color="auto"/>
              <w:right w:val="single" w:sz="4" w:space="0" w:color="auto"/>
            </w:tcBorders>
            <w:vAlign w:val="center"/>
          </w:tcPr>
          <w:p w:rsidR="00CE1CA8" w:rsidRDefault="00CE1CA8" w:rsidP="00CE1CA8">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54</w:t>
            </w:r>
          </w:p>
        </w:tc>
      </w:tr>
      <w:tr w:rsidR="00CE1CA8" w:rsidTr="00CE1CA8">
        <w:trPr>
          <w:trHeight w:val="557"/>
          <w:jc w:val="center"/>
        </w:trPr>
        <w:tc>
          <w:tcPr>
            <w:tcW w:w="197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CE1CA8" w:rsidRDefault="00CE1CA8" w:rsidP="00CE1CA8">
            <w:pPr>
              <w:tabs>
                <w:tab w:val="left" w:pos="900"/>
              </w:tabs>
              <w:suppressAutoHyphens/>
              <w:ind w:left="720" w:hanging="720"/>
              <w:rPr>
                <w:rFonts w:ascii="Arial" w:eastAsia="MS Mincho" w:hAnsi="Arial" w:cs="Arial"/>
                <w:spacing w:val="-2"/>
              </w:rPr>
            </w:pPr>
            <w:r>
              <w:rPr>
                <w:rFonts w:ascii="Arial" w:eastAsia="MS Mincho" w:hAnsi="Arial" w:cs="Arial"/>
                <w:spacing w:val="-2"/>
              </w:rPr>
              <w:t>Section Three</w:t>
            </w:r>
          </w:p>
          <w:p w:rsidR="00CE1CA8" w:rsidRDefault="00CE1CA8" w:rsidP="00CE1CA8">
            <w:pPr>
              <w:tabs>
                <w:tab w:val="left" w:pos="900"/>
              </w:tabs>
              <w:suppressAutoHyphens/>
              <w:ind w:left="720" w:hanging="720"/>
              <w:rPr>
                <w:rFonts w:ascii="Arial" w:eastAsia="MS Mincho" w:hAnsi="Arial" w:cs="Arial"/>
                <w:spacing w:val="-2"/>
              </w:rPr>
            </w:pPr>
            <w:r>
              <w:rPr>
                <w:rFonts w:ascii="Arial" w:eastAsia="MS Mincho" w:hAnsi="Arial" w:cs="Arial"/>
                <w:spacing w:val="-2"/>
              </w:rPr>
              <w:t>Comprehension</w:t>
            </w:r>
          </w:p>
        </w:tc>
        <w:tc>
          <w:tcPr>
            <w:tcW w:w="1325" w:type="dxa"/>
            <w:tcBorders>
              <w:top w:val="single" w:sz="4" w:space="0" w:color="auto"/>
              <w:left w:val="single" w:sz="4" w:space="0" w:color="auto"/>
              <w:bottom w:val="single" w:sz="4" w:space="0" w:color="auto"/>
              <w:right w:val="single" w:sz="4" w:space="0" w:color="auto"/>
            </w:tcBorders>
            <w:vAlign w:val="center"/>
          </w:tcPr>
          <w:p w:rsidR="00CE1CA8" w:rsidRDefault="00CE1CA8" w:rsidP="00CE1CA8">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1</w:t>
            </w:r>
          </w:p>
        </w:tc>
        <w:tc>
          <w:tcPr>
            <w:tcW w:w="1508" w:type="dxa"/>
            <w:tcBorders>
              <w:top w:val="single" w:sz="4" w:space="0" w:color="auto"/>
              <w:left w:val="single" w:sz="4" w:space="0" w:color="auto"/>
              <w:bottom w:val="single" w:sz="4" w:space="0" w:color="auto"/>
              <w:right w:val="single" w:sz="4" w:space="0" w:color="auto"/>
            </w:tcBorders>
            <w:vAlign w:val="center"/>
          </w:tcPr>
          <w:p w:rsidR="00CE1CA8" w:rsidRDefault="00CE1CA8" w:rsidP="00CE1CA8">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10</w:t>
            </w:r>
          </w:p>
        </w:tc>
        <w:tc>
          <w:tcPr>
            <w:tcW w:w="1509" w:type="dxa"/>
            <w:tcBorders>
              <w:top w:val="single" w:sz="4" w:space="0" w:color="auto"/>
              <w:left w:val="single" w:sz="4" w:space="0" w:color="auto"/>
              <w:bottom w:val="single" w:sz="4" w:space="0" w:color="auto"/>
              <w:right w:val="single" w:sz="4" w:space="0" w:color="auto"/>
            </w:tcBorders>
            <w:vAlign w:val="center"/>
          </w:tcPr>
          <w:p w:rsidR="00CE1CA8" w:rsidRDefault="00CE1CA8" w:rsidP="00CE1CA8">
            <w:pPr>
              <w:tabs>
                <w:tab w:val="left" w:pos="-720"/>
              </w:tabs>
              <w:suppressAutoHyphens/>
              <w:spacing w:before="80"/>
              <w:ind w:left="720" w:hanging="720"/>
              <w:jc w:val="center"/>
              <w:rPr>
                <w:rFonts w:ascii="Arial" w:eastAsia="MS Mincho" w:hAnsi="Arial" w:cs="Arial"/>
                <w:spacing w:val="-2"/>
              </w:rPr>
            </w:pPr>
          </w:p>
        </w:tc>
        <w:tc>
          <w:tcPr>
            <w:tcW w:w="1508" w:type="dxa"/>
            <w:tcBorders>
              <w:top w:val="single" w:sz="4" w:space="0" w:color="auto"/>
              <w:left w:val="single" w:sz="4" w:space="0" w:color="auto"/>
              <w:bottom w:val="single" w:sz="4" w:space="0" w:color="auto"/>
              <w:right w:val="single" w:sz="4" w:space="0" w:color="auto"/>
            </w:tcBorders>
            <w:vAlign w:val="center"/>
          </w:tcPr>
          <w:p w:rsidR="00CE1CA8" w:rsidRDefault="00CE1CA8" w:rsidP="00CE1CA8">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8</w:t>
            </w:r>
          </w:p>
        </w:tc>
        <w:tc>
          <w:tcPr>
            <w:tcW w:w="1957" w:type="dxa"/>
            <w:tcBorders>
              <w:top w:val="single" w:sz="4" w:space="0" w:color="auto"/>
              <w:left w:val="single" w:sz="4" w:space="0" w:color="auto"/>
              <w:bottom w:val="single" w:sz="4" w:space="0" w:color="auto"/>
              <w:right w:val="single" w:sz="4" w:space="0" w:color="auto"/>
            </w:tcBorders>
            <w:vAlign w:val="center"/>
          </w:tcPr>
          <w:p w:rsidR="00CE1CA8" w:rsidRDefault="00CE1CA8" w:rsidP="00CE1CA8">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16</w:t>
            </w:r>
          </w:p>
        </w:tc>
      </w:tr>
      <w:tr w:rsidR="00CE1CA8" w:rsidTr="00CE1CA8">
        <w:trPr>
          <w:trHeight w:val="542"/>
          <w:jc w:val="center"/>
        </w:trPr>
        <w:tc>
          <w:tcPr>
            <w:tcW w:w="1976" w:type="dxa"/>
            <w:tcBorders>
              <w:top w:val="single" w:sz="4" w:space="0" w:color="auto"/>
              <w:left w:val="nil"/>
              <w:bottom w:val="nil"/>
              <w:right w:val="nil"/>
            </w:tcBorders>
            <w:vAlign w:val="center"/>
          </w:tcPr>
          <w:p w:rsidR="00CE1CA8" w:rsidRPr="005B7F0D" w:rsidRDefault="00CE1CA8" w:rsidP="00CE1CA8">
            <w:pPr>
              <w:tabs>
                <w:tab w:val="left" w:pos="900"/>
              </w:tabs>
              <w:suppressAutoHyphens/>
              <w:spacing w:before="80"/>
              <w:ind w:left="720" w:hanging="720"/>
              <w:rPr>
                <w:rFonts w:ascii="Arial" w:eastAsia="MS Mincho" w:hAnsi="Arial" w:cs="Arial"/>
                <w:spacing w:val="-2"/>
                <w:highlight w:val="lightGray"/>
              </w:rPr>
            </w:pPr>
          </w:p>
        </w:tc>
        <w:tc>
          <w:tcPr>
            <w:tcW w:w="1325" w:type="dxa"/>
            <w:tcBorders>
              <w:top w:val="single" w:sz="4" w:space="0" w:color="auto"/>
              <w:left w:val="nil"/>
              <w:bottom w:val="nil"/>
              <w:right w:val="nil"/>
            </w:tcBorders>
            <w:vAlign w:val="center"/>
          </w:tcPr>
          <w:p w:rsidR="00CE1CA8" w:rsidRDefault="00CE1CA8" w:rsidP="00CE1CA8">
            <w:pPr>
              <w:tabs>
                <w:tab w:val="left" w:pos="-720"/>
              </w:tabs>
              <w:suppressAutoHyphens/>
              <w:spacing w:before="80"/>
              <w:ind w:left="720" w:hanging="720"/>
              <w:jc w:val="center"/>
              <w:rPr>
                <w:rFonts w:ascii="Arial" w:eastAsia="MS Mincho" w:hAnsi="Arial" w:cs="Arial"/>
                <w:spacing w:val="-2"/>
              </w:rPr>
            </w:pPr>
          </w:p>
        </w:tc>
        <w:tc>
          <w:tcPr>
            <w:tcW w:w="1508" w:type="dxa"/>
            <w:tcBorders>
              <w:top w:val="single" w:sz="4" w:space="0" w:color="auto"/>
              <w:left w:val="nil"/>
              <w:bottom w:val="nil"/>
              <w:right w:val="single" w:sz="4" w:space="0" w:color="auto"/>
            </w:tcBorders>
            <w:vAlign w:val="center"/>
            <w:hideMark/>
          </w:tcPr>
          <w:p w:rsidR="00CE1CA8" w:rsidRDefault="00CE1CA8" w:rsidP="00CE1CA8">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b/>
                <w:bCs/>
                <w:spacing w:val="-2"/>
              </w:rPr>
              <w:t>Total</w:t>
            </w:r>
          </w:p>
        </w:tc>
        <w:tc>
          <w:tcPr>
            <w:tcW w:w="1509" w:type="dxa"/>
            <w:tcBorders>
              <w:top w:val="single" w:sz="4" w:space="0" w:color="auto"/>
              <w:left w:val="single" w:sz="4" w:space="0" w:color="auto"/>
              <w:bottom w:val="single" w:sz="4" w:space="0" w:color="auto"/>
              <w:right w:val="single" w:sz="4" w:space="0" w:color="auto"/>
            </w:tcBorders>
            <w:vAlign w:val="center"/>
          </w:tcPr>
          <w:p w:rsidR="00CE1CA8" w:rsidRDefault="00CE1CA8" w:rsidP="00CE1CA8">
            <w:pPr>
              <w:tabs>
                <w:tab w:val="left" w:pos="-720"/>
              </w:tabs>
              <w:suppressAutoHyphens/>
              <w:ind w:left="720" w:hanging="720"/>
              <w:jc w:val="center"/>
              <w:rPr>
                <w:rFonts w:ascii="Arial" w:eastAsia="MS Mincho" w:hAnsi="Arial" w:cs="Arial"/>
                <w:b/>
                <w:bCs/>
                <w:spacing w:val="-2"/>
              </w:rPr>
            </w:pPr>
          </w:p>
        </w:tc>
        <w:tc>
          <w:tcPr>
            <w:tcW w:w="15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CE1CA8" w:rsidRPr="005B7F0D" w:rsidRDefault="00CE1CA8" w:rsidP="00CE1CA8">
            <w:pPr>
              <w:jc w:val="center"/>
              <w:rPr>
                <w:rFonts w:ascii="Arial" w:eastAsia="MS Mincho" w:hAnsi="Arial" w:cs="Arial"/>
                <w:highlight w:val="lightGray"/>
              </w:rPr>
            </w:pPr>
            <w:r w:rsidRPr="003A7840">
              <w:rPr>
                <w:rFonts w:ascii="Arial" w:eastAsia="MS Mincho" w:hAnsi="Arial" w:cs="Arial"/>
              </w:rPr>
              <w:t>5</w:t>
            </w:r>
            <w:r>
              <w:rPr>
                <w:rFonts w:ascii="Arial" w:eastAsia="MS Mincho" w:hAnsi="Arial" w:cs="Arial"/>
              </w:rPr>
              <w:t>0</w:t>
            </w:r>
          </w:p>
        </w:tc>
        <w:tc>
          <w:tcPr>
            <w:tcW w:w="1957" w:type="dxa"/>
            <w:tcBorders>
              <w:top w:val="single" w:sz="4" w:space="0" w:color="auto"/>
              <w:left w:val="single" w:sz="4" w:space="0" w:color="auto"/>
              <w:bottom w:val="single" w:sz="4" w:space="0" w:color="auto"/>
              <w:right w:val="single" w:sz="6" w:space="0" w:color="auto"/>
            </w:tcBorders>
            <w:vAlign w:val="center"/>
            <w:hideMark/>
          </w:tcPr>
          <w:p w:rsidR="00CE1CA8" w:rsidRPr="005B7F0D" w:rsidRDefault="00CE1CA8" w:rsidP="00CE1CA8">
            <w:pPr>
              <w:tabs>
                <w:tab w:val="left" w:pos="-720"/>
              </w:tabs>
              <w:suppressAutoHyphens/>
              <w:spacing w:before="80"/>
              <w:ind w:left="720" w:hanging="720"/>
              <w:rPr>
                <w:rFonts w:ascii="Arial" w:eastAsia="MS Mincho" w:hAnsi="Arial" w:cs="Arial"/>
                <w:spacing w:val="-2"/>
                <w:highlight w:val="lightGray"/>
              </w:rPr>
            </w:pPr>
            <w:r>
              <w:rPr>
                <w:rFonts w:ascii="Arial" w:eastAsia="MS Mincho" w:hAnsi="Arial" w:cs="Arial"/>
                <w:spacing w:val="-2"/>
              </w:rPr>
              <w:t xml:space="preserve">           100</w:t>
            </w:r>
          </w:p>
        </w:tc>
      </w:tr>
    </w:tbl>
    <w:p w:rsidR="00CE1CA8" w:rsidRPr="00C71F44" w:rsidRDefault="00CE1CA8" w:rsidP="00CE1CA8">
      <w:pPr>
        <w:rPr>
          <w:rFonts w:ascii="Arial" w:eastAsia="MS Mincho" w:hAnsi="Arial" w:cs="Arial"/>
          <w:b/>
          <w:sz w:val="28"/>
          <w:szCs w:val="28"/>
          <w:u w:val="single"/>
          <w:lang w:eastAsia="en-AU"/>
        </w:rPr>
      </w:pPr>
    </w:p>
    <w:p w:rsidR="00CE1CA8" w:rsidRPr="00C71F44" w:rsidRDefault="00CE1CA8" w:rsidP="00CE1CA8">
      <w:pPr>
        <w:rPr>
          <w:rFonts w:ascii="Arial" w:eastAsia="MS Mincho" w:hAnsi="Arial" w:cs="Arial"/>
          <w:b/>
          <w:sz w:val="28"/>
          <w:szCs w:val="28"/>
          <w:u w:val="single"/>
          <w:lang w:eastAsia="en-AU"/>
        </w:rPr>
      </w:pPr>
    </w:p>
    <w:p w:rsidR="00CE1CA8" w:rsidRDefault="00CE1CA8" w:rsidP="00CE1CA8">
      <w:pPr>
        <w:rPr>
          <w:rFonts w:ascii="Arial" w:hAnsi="Arial" w:cs="Arial"/>
          <w:sz w:val="29"/>
          <w:szCs w:val="29"/>
        </w:rPr>
      </w:pPr>
    </w:p>
    <w:p w:rsidR="00CE1CA8" w:rsidRDefault="00CE1CA8" w:rsidP="00CE1CA8">
      <w:pPr>
        <w:rPr>
          <w:rFonts w:ascii="Arial" w:hAnsi="Arial" w:cs="Arial"/>
          <w:sz w:val="29"/>
          <w:szCs w:val="29"/>
        </w:rPr>
      </w:pPr>
    </w:p>
    <w:p w:rsidR="00C31268" w:rsidRDefault="00C31268" w:rsidP="00CE1CA8">
      <w:pPr>
        <w:rPr>
          <w:rFonts w:ascii="Arial" w:hAnsi="Arial" w:cs="Arial"/>
          <w:sz w:val="29"/>
          <w:szCs w:val="29"/>
        </w:rPr>
      </w:pPr>
      <w:r>
        <w:rPr>
          <w:noProof/>
          <w:lang w:val="en-AU" w:eastAsia="en-AU"/>
        </w:rPr>
        <w:drawing>
          <wp:inline distT="0" distB="0" distL="0" distR="0" wp14:anchorId="3011DB3A" wp14:editId="38141950">
            <wp:extent cx="4965192" cy="1536192"/>
            <wp:effectExtent l="0" t="0" r="698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5192" cy="1536192"/>
                    </a:xfrm>
                    <a:prstGeom prst="rect">
                      <a:avLst/>
                    </a:prstGeom>
                    <a:noFill/>
                    <a:ln>
                      <a:noFill/>
                    </a:ln>
                  </pic:spPr>
                </pic:pic>
              </a:graphicData>
            </a:graphic>
          </wp:inline>
        </w:drawing>
      </w:r>
    </w:p>
    <w:p w:rsidR="004D289E" w:rsidRDefault="004D289E" w:rsidP="00746D44">
      <w:pPr>
        <w:ind w:left="1440" w:firstLine="720"/>
        <w:rPr>
          <w:rFonts w:ascii="Arial" w:hAnsi="Arial" w:cs="Arial"/>
          <w:sz w:val="29"/>
          <w:szCs w:val="29"/>
        </w:rPr>
      </w:pPr>
    </w:p>
    <w:p w:rsidR="00C31268" w:rsidRDefault="00C31268" w:rsidP="00E64B2A">
      <w:pPr>
        <w:autoSpaceDE w:val="0"/>
        <w:autoSpaceDN w:val="0"/>
        <w:adjustRightInd w:val="0"/>
        <w:spacing w:after="0" w:line="240" w:lineRule="auto"/>
        <w:ind w:left="5040" w:firstLine="720"/>
        <w:rPr>
          <w:rFonts w:ascii="Arial" w:hAnsi="Arial" w:cs="Arial"/>
          <w:sz w:val="24"/>
          <w:szCs w:val="24"/>
        </w:rPr>
      </w:pPr>
      <w:r w:rsidRPr="00E64B2A">
        <w:rPr>
          <w:rFonts w:ascii="Arial" w:hAnsi="Arial" w:cs="Arial"/>
          <w:sz w:val="24"/>
          <w:szCs w:val="24"/>
        </w:rPr>
        <w:t>Name:</w:t>
      </w:r>
      <w:r w:rsidR="00E64B2A">
        <w:rPr>
          <w:rFonts w:ascii="Arial" w:hAnsi="Arial" w:cs="Arial"/>
          <w:sz w:val="24"/>
          <w:szCs w:val="24"/>
        </w:rPr>
        <w:t xml:space="preserve"> __________________________</w:t>
      </w:r>
    </w:p>
    <w:p w:rsidR="00E64B2A" w:rsidRPr="00E64B2A" w:rsidRDefault="00E64B2A" w:rsidP="00C31268">
      <w:pPr>
        <w:autoSpaceDE w:val="0"/>
        <w:autoSpaceDN w:val="0"/>
        <w:adjustRightInd w:val="0"/>
        <w:spacing w:after="0" w:line="240" w:lineRule="auto"/>
        <w:rPr>
          <w:rFonts w:ascii="Arial" w:hAnsi="Arial" w:cs="Arial"/>
          <w:sz w:val="24"/>
          <w:szCs w:val="24"/>
        </w:rPr>
      </w:pPr>
    </w:p>
    <w:p w:rsidR="00C31268" w:rsidRPr="00E64B2A" w:rsidRDefault="00E941A7" w:rsidP="00C31268">
      <w:pPr>
        <w:autoSpaceDE w:val="0"/>
        <w:autoSpaceDN w:val="0"/>
        <w:adjustRightInd w:val="0"/>
        <w:spacing w:after="0" w:line="240" w:lineRule="auto"/>
        <w:rPr>
          <w:rFonts w:ascii="Arial" w:hAnsi="Arial" w:cs="Arial"/>
          <w:sz w:val="24"/>
          <w:szCs w:val="24"/>
        </w:rPr>
      </w:pPr>
      <w:r>
        <w:rPr>
          <w:rFonts w:ascii="Arial" w:hAnsi="Arial" w:cs="Arial"/>
          <w:sz w:val="24"/>
          <w:szCs w:val="24"/>
        </w:rPr>
        <w:t>I</w:t>
      </w:r>
      <w:r w:rsidR="00C31268" w:rsidRPr="00E64B2A">
        <w:rPr>
          <w:rFonts w:ascii="Arial" w:hAnsi="Arial" w:cs="Arial"/>
          <w:sz w:val="24"/>
          <w:szCs w:val="24"/>
        </w:rPr>
        <w:t xml:space="preserve">nstructions: Answer all questions in the spaces provided. Marks may be awarded for correct or incorrect solutions even though the final answer may be wrong, but only if full working is shown. Marks will be deducted for lack of precision in final </w:t>
      </w:r>
      <w:r w:rsidR="00974DCE">
        <w:rPr>
          <w:rFonts w:ascii="Arial" w:hAnsi="Arial" w:cs="Arial"/>
          <w:sz w:val="24"/>
          <w:szCs w:val="24"/>
        </w:rPr>
        <w:t>answers, lack</w:t>
      </w:r>
      <w:r w:rsidR="00C31268" w:rsidRPr="00E64B2A">
        <w:rPr>
          <w:rFonts w:ascii="Arial" w:hAnsi="Arial" w:cs="Arial"/>
          <w:sz w:val="24"/>
          <w:szCs w:val="24"/>
        </w:rPr>
        <w:t xml:space="preserve"> of directions for vector quantities &amp; appropriate use of units. No resources may be used, apart from general stationary items &amp; the provided data &amp; formula sheet.</w:t>
      </w:r>
    </w:p>
    <w:p w:rsidR="00C31268" w:rsidRPr="00E64B2A" w:rsidRDefault="00C31268" w:rsidP="00C31268">
      <w:pPr>
        <w:autoSpaceDE w:val="0"/>
        <w:autoSpaceDN w:val="0"/>
        <w:adjustRightInd w:val="0"/>
        <w:spacing w:after="0" w:line="240" w:lineRule="auto"/>
        <w:rPr>
          <w:rFonts w:ascii="Arial" w:hAnsi="Arial" w:cs="Arial"/>
          <w:sz w:val="24"/>
          <w:szCs w:val="24"/>
        </w:rPr>
      </w:pPr>
    </w:p>
    <w:p w:rsidR="00C31268" w:rsidRPr="00E64B2A" w:rsidRDefault="00C31268" w:rsidP="00C31268">
      <w:pPr>
        <w:autoSpaceDE w:val="0"/>
        <w:autoSpaceDN w:val="0"/>
        <w:adjustRightInd w:val="0"/>
        <w:spacing w:after="0" w:line="240" w:lineRule="auto"/>
        <w:rPr>
          <w:rFonts w:ascii="Arial" w:hAnsi="Arial" w:cs="Arial"/>
          <w:sz w:val="24"/>
          <w:szCs w:val="24"/>
        </w:rPr>
      </w:pPr>
      <w:r w:rsidRPr="002810E4">
        <w:rPr>
          <w:rFonts w:ascii="Arial" w:hAnsi="Arial" w:cs="Arial"/>
          <w:b/>
          <w:sz w:val="24"/>
          <w:szCs w:val="24"/>
          <w:u w:val="single"/>
        </w:rPr>
        <w:t>Section A</w:t>
      </w:r>
      <w:r w:rsidRPr="00E64B2A">
        <w:rPr>
          <w:rFonts w:ascii="Arial" w:hAnsi="Arial" w:cs="Arial"/>
          <w:sz w:val="24"/>
          <w:szCs w:val="24"/>
        </w:rPr>
        <w:t>: Short Answer Section.</w:t>
      </w:r>
    </w:p>
    <w:p w:rsidR="00C31268" w:rsidRDefault="00C31268" w:rsidP="00C31268">
      <w:pPr>
        <w:autoSpaceDE w:val="0"/>
        <w:autoSpaceDN w:val="0"/>
        <w:adjustRightInd w:val="0"/>
        <w:spacing w:after="0" w:line="240" w:lineRule="auto"/>
        <w:rPr>
          <w:rFonts w:ascii="Arial" w:hAnsi="Arial" w:cs="Arial"/>
          <w:sz w:val="25"/>
          <w:szCs w:val="25"/>
        </w:rPr>
      </w:pPr>
    </w:p>
    <w:p w:rsidR="00C31268" w:rsidRDefault="00E64B2A" w:rsidP="00E64B2A">
      <w:pPr>
        <w:autoSpaceDE w:val="0"/>
        <w:autoSpaceDN w:val="0"/>
        <w:adjustRightInd w:val="0"/>
        <w:spacing w:after="0" w:line="240" w:lineRule="auto"/>
        <w:ind w:left="450" w:hanging="450"/>
        <w:rPr>
          <w:rFonts w:ascii="Arial" w:hAnsi="Arial" w:cs="Arial"/>
        </w:rPr>
      </w:pPr>
      <w:r>
        <w:rPr>
          <w:rFonts w:ascii="Arial" w:hAnsi="Arial" w:cs="Arial"/>
          <w:sz w:val="24"/>
          <w:szCs w:val="24"/>
        </w:rPr>
        <w:t>1</w:t>
      </w:r>
      <w:r w:rsidR="00C31268" w:rsidRPr="00E64B2A">
        <w:rPr>
          <w:rFonts w:ascii="Arial" w:hAnsi="Arial" w:cs="Arial"/>
          <w:sz w:val="24"/>
          <w:szCs w:val="24"/>
        </w:rPr>
        <w:t xml:space="preserve">. </w:t>
      </w:r>
      <w:r>
        <w:rPr>
          <w:rFonts w:ascii="Arial" w:hAnsi="Arial" w:cs="Arial"/>
          <w:sz w:val="24"/>
          <w:szCs w:val="24"/>
        </w:rPr>
        <w:tab/>
      </w:r>
      <w:r w:rsidR="00C31268" w:rsidRPr="00E64B2A">
        <w:rPr>
          <w:rFonts w:ascii="Arial" w:hAnsi="Arial" w:cs="Arial"/>
          <w:sz w:val="24"/>
          <w:szCs w:val="24"/>
        </w:rPr>
        <w:t>A 7m long wire carries a current of 10.0A to a back yard shed. Calculate the force on the wire if it carries the current in an East – West direction and the horizontal component of the Earth's magnetic field is 2.5 x 10</w:t>
      </w:r>
      <w:r w:rsidR="00C31268" w:rsidRPr="00C31268">
        <w:rPr>
          <w:rFonts w:ascii="Arial" w:hAnsi="Arial" w:cs="Arial"/>
          <w:vertAlign w:val="superscript"/>
        </w:rPr>
        <w:t>-5</w:t>
      </w:r>
      <w:r w:rsidR="00C31268">
        <w:rPr>
          <w:rFonts w:ascii="Arial" w:hAnsi="Arial" w:cs="Arial"/>
        </w:rPr>
        <w:t xml:space="preserve"> </w:t>
      </w:r>
      <w:r w:rsidR="00C31268" w:rsidRPr="00E64B2A">
        <w:rPr>
          <w:rFonts w:ascii="Arial" w:hAnsi="Arial" w:cs="Arial"/>
          <w:sz w:val="24"/>
          <w:szCs w:val="24"/>
        </w:rPr>
        <w:t>T.</w:t>
      </w:r>
    </w:p>
    <w:p w:rsidR="00C31268" w:rsidRDefault="00C31268" w:rsidP="00C31268">
      <w:pPr>
        <w:rPr>
          <w:rFonts w:ascii="Arial" w:hAnsi="Arial" w:cs="Arial"/>
          <w:sz w:val="24"/>
          <w:szCs w:val="24"/>
        </w:rPr>
      </w:pPr>
    </w:p>
    <w:p w:rsidR="00C31268" w:rsidRDefault="00C31268" w:rsidP="00C31268">
      <w:pPr>
        <w:rPr>
          <w:rFonts w:ascii="Arial" w:hAnsi="Arial" w:cs="Arial"/>
          <w:sz w:val="24"/>
          <w:szCs w:val="24"/>
        </w:rPr>
      </w:pPr>
    </w:p>
    <w:p w:rsidR="00C31268" w:rsidRDefault="00C31268" w:rsidP="00C31268">
      <w:pPr>
        <w:rPr>
          <w:rFonts w:ascii="Arial" w:hAnsi="Arial" w:cs="Arial"/>
          <w:sz w:val="24"/>
          <w:szCs w:val="24"/>
        </w:rPr>
      </w:pPr>
    </w:p>
    <w:p w:rsidR="00C31268" w:rsidRDefault="00C31268" w:rsidP="00C31268">
      <w:pPr>
        <w:rPr>
          <w:rFonts w:ascii="Arial" w:hAnsi="Arial" w:cs="Arial"/>
          <w:sz w:val="24"/>
          <w:szCs w:val="24"/>
        </w:rPr>
      </w:pPr>
    </w:p>
    <w:p w:rsidR="00C31268" w:rsidRDefault="00C31268" w:rsidP="00C31268">
      <w:pPr>
        <w:rPr>
          <w:rFonts w:ascii="Arial" w:hAnsi="Arial" w:cs="Arial"/>
          <w:sz w:val="24"/>
          <w:szCs w:val="24"/>
        </w:rPr>
      </w:pPr>
    </w:p>
    <w:p w:rsidR="00C31268" w:rsidRDefault="00C31268" w:rsidP="00E64B2A">
      <w:pPr>
        <w:ind w:left="8640" w:firstLine="720"/>
        <w:rPr>
          <w:rFonts w:ascii="Arial" w:hAnsi="Arial" w:cs="Arial"/>
          <w:sz w:val="23"/>
          <w:szCs w:val="23"/>
        </w:rPr>
      </w:pPr>
      <w:r>
        <w:rPr>
          <w:rFonts w:ascii="Arial" w:hAnsi="Arial" w:cs="Arial"/>
          <w:sz w:val="24"/>
          <w:szCs w:val="24"/>
        </w:rPr>
        <w:t xml:space="preserve">3 </w:t>
      </w:r>
      <w:r>
        <w:rPr>
          <w:rFonts w:ascii="Arial" w:hAnsi="Arial" w:cs="Arial"/>
          <w:sz w:val="23"/>
          <w:szCs w:val="23"/>
        </w:rPr>
        <w:t>marks</w:t>
      </w:r>
    </w:p>
    <w:p w:rsidR="00C31268" w:rsidRPr="00E64B2A" w:rsidRDefault="00C31268" w:rsidP="00E64B2A">
      <w:pPr>
        <w:autoSpaceDE w:val="0"/>
        <w:autoSpaceDN w:val="0"/>
        <w:adjustRightInd w:val="0"/>
        <w:spacing w:after="0" w:line="240" w:lineRule="auto"/>
        <w:ind w:left="450" w:hanging="450"/>
        <w:rPr>
          <w:rFonts w:ascii="Arial" w:hAnsi="Arial" w:cs="Arial"/>
          <w:sz w:val="24"/>
          <w:szCs w:val="24"/>
        </w:rPr>
      </w:pPr>
      <w:r w:rsidRPr="00E64B2A">
        <w:rPr>
          <w:rFonts w:ascii="Arial" w:hAnsi="Arial" w:cs="Arial"/>
          <w:sz w:val="24"/>
          <w:szCs w:val="24"/>
        </w:rPr>
        <w:t xml:space="preserve">2. </w:t>
      </w:r>
      <w:r w:rsidR="00E64B2A">
        <w:rPr>
          <w:rFonts w:ascii="Arial" w:hAnsi="Arial" w:cs="Arial"/>
          <w:sz w:val="24"/>
          <w:szCs w:val="24"/>
        </w:rPr>
        <w:tab/>
      </w:r>
      <w:r w:rsidRPr="00E64B2A">
        <w:rPr>
          <w:rFonts w:ascii="Arial" w:hAnsi="Arial" w:cs="Arial"/>
          <w:sz w:val="24"/>
          <w:szCs w:val="24"/>
        </w:rPr>
        <w:t>Kathy has a model train with an AC motor. The engine in the train set</w:t>
      </w:r>
      <w:r w:rsidR="00E64B2A">
        <w:rPr>
          <w:rFonts w:ascii="Arial" w:hAnsi="Arial" w:cs="Arial"/>
          <w:sz w:val="24"/>
          <w:szCs w:val="24"/>
        </w:rPr>
        <w:t xml:space="preserve"> </w:t>
      </w:r>
      <w:r w:rsidRPr="00E64B2A">
        <w:rPr>
          <w:rFonts w:ascii="Arial" w:hAnsi="Arial" w:cs="Arial"/>
          <w:sz w:val="24"/>
          <w:szCs w:val="24"/>
        </w:rPr>
        <w:t>operates on 12V maximum AC, but the source is mains 240V AC</w:t>
      </w:r>
      <w:r w:rsidR="00E64B2A">
        <w:rPr>
          <w:rFonts w:ascii="Arial" w:hAnsi="Arial" w:cs="Arial"/>
          <w:sz w:val="24"/>
          <w:szCs w:val="24"/>
        </w:rPr>
        <w:t xml:space="preserve"> </w:t>
      </w:r>
      <w:r w:rsidRPr="00E64B2A">
        <w:rPr>
          <w:rFonts w:ascii="Arial" w:hAnsi="Arial" w:cs="Arial"/>
          <w:sz w:val="24"/>
          <w:szCs w:val="24"/>
        </w:rPr>
        <w:t>electricity. Explain how the voltage is lowered by a transformer to the</w:t>
      </w:r>
      <w:r w:rsidR="00E64B2A">
        <w:rPr>
          <w:rFonts w:ascii="Arial" w:hAnsi="Arial" w:cs="Arial"/>
          <w:sz w:val="24"/>
          <w:szCs w:val="24"/>
        </w:rPr>
        <w:t xml:space="preserve"> </w:t>
      </w:r>
      <w:r w:rsidRPr="00E64B2A">
        <w:rPr>
          <w:rFonts w:ascii="Arial" w:hAnsi="Arial" w:cs="Arial"/>
          <w:sz w:val="24"/>
          <w:szCs w:val="24"/>
        </w:rPr>
        <w:t>voltage needed for the engine.</w:t>
      </w:r>
    </w:p>
    <w:p w:rsidR="00C31268" w:rsidRDefault="00C31268" w:rsidP="00C31268">
      <w:pPr>
        <w:autoSpaceDE w:val="0"/>
        <w:autoSpaceDN w:val="0"/>
        <w:adjustRightInd w:val="0"/>
        <w:spacing w:after="0" w:line="240" w:lineRule="auto"/>
        <w:rPr>
          <w:rFonts w:ascii="Arial" w:hAnsi="Arial" w:cs="Arial"/>
          <w:sz w:val="24"/>
          <w:szCs w:val="24"/>
        </w:rPr>
      </w:pPr>
    </w:p>
    <w:p w:rsidR="00E64B2A" w:rsidRDefault="00E64B2A" w:rsidP="00C31268">
      <w:pPr>
        <w:autoSpaceDE w:val="0"/>
        <w:autoSpaceDN w:val="0"/>
        <w:adjustRightInd w:val="0"/>
        <w:spacing w:after="0" w:line="240" w:lineRule="auto"/>
        <w:rPr>
          <w:rFonts w:ascii="Arial" w:hAnsi="Arial" w:cs="Arial"/>
          <w:sz w:val="24"/>
          <w:szCs w:val="24"/>
        </w:rPr>
      </w:pPr>
    </w:p>
    <w:p w:rsidR="00E64B2A" w:rsidRDefault="00E64B2A" w:rsidP="00C31268">
      <w:pPr>
        <w:autoSpaceDE w:val="0"/>
        <w:autoSpaceDN w:val="0"/>
        <w:adjustRightInd w:val="0"/>
        <w:spacing w:after="0" w:line="240" w:lineRule="auto"/>
        <w:rPr>
          <w:rFonts w:ascii="Arial" w:hAnsi="Arial" w:cs="Arial"/>
          <w:sz w:val="24"/>
          <w:szCs w:val="24"/>
        </w:rPr>
      </w:pPr>
    </w:p>
    <w:p w:rsidR="00E64B2A" w:rsidRDefault="00E64B2A" w:rsidP="00C31268">
      <w:pPr>
        <w:autoSpaceDE w:val="0"/>
        <w:autoSpaceDN w:val="0"/>
        <w:adjustRightInd w:val="0"/>
        <w:spacing w:after="0" w:line="240" w:lineRule="auto"/>
        <w:rPr>
          <w:rFonts w:ascii="Arial" w:hAnsi="Arial" w:cs="Arial"/>
          <w:sz w:val="24"/>
          <w:szCs w:val="24"/>
        </w:rPr>
      </w:pPr>
    </w:p>
    <w:p w:rsidR="00E64B2A" w:rsidRDefault="00E64B2A" w:rsidP="00C31268">
      <w:pPr>
        <w:autoSpaceDE w:val="0"/>
        <w:autoSpaceDN w:val="0"/>
        <w:adjustRightInd w:val="0"/>
        <w:spacing w:after="0" w:line="240" w:lineRule="auto"/>
        <w:rPr>
          <w:rFonts w:ascii="Arial" w:hAnsi="Arial" w:cs="Arial"/>
          <w:sz w:val="24"/>
          <w:szCs w:val="24"/>
        </w:rPr>
      </w:pPr>
    </w:p>
    <w:p w:rsidR="00E64B2A" w:rsidRDefault="00E64B2A" w:rsidP="00C31268">
      <w:pPr>
        <w:autoSpaceDE w:val="0"/>
        <w:autoSpaceDN w:val="0"/>
        <w:adjustRightInd w:val="0"/>
        <w:spacing w:after="0" w:line="240" w:lineRule="auto"/>
        <w:rPr>
          <w:rFonts w:ascii="Arial" w:hAnsi="Arial" w:cs="Arial"/>
          <w:sz w:val="24"/>
          <w:szCs w:val="24"/>
        </w:rPr>
      </w:pPr>
    </w:p>
    <w:p w:rsidR="00E64B2A" w:rsidRDefault="00E64B2A" w:rsidP="00C31268">
      <w:pPr>
        <w:autoSpaceDE w:val="0"/>
        <w:autoSpaceDN w:val="0"/>
        <w:adjustRightInd w:val="0"/>
        <w:spacing w:after="0" w:line="240" w:lineRule="auto"/>
        <w:rPr>
          <w:rFonts w:ascii="Arial" w:hAnsi="Arial" w:cs="Arial"/>
          <w:sz w:val="24"/>
          <w:szCs w:val="24"/>
        </w:rPr>
      </w:pPr>
    </w:p>
    <w:p w:rsidR="00E64B2A" w:rsidRDefault="00E64B2A" w:rsidP="00C31268">
      <w:pPr>
        <w:autoSpaceDE w:val="0"/>
        <w:autoSpaceDN w:val="0"/>
        <w:adjustRightInd w:val="0"/>
        <w:spacing w:after="0" w:line="240" w:lineRule="auto"/>
        <w:rPr>
          <w:rFonts w:ascii="Arial" w:hAnsi="Arial" w:cs="Arial"/>
          <w:sz w:val="24"/>
          <w:szCs w:val="24"/>
        </w:rPr>
      </w:pPr>
    </w:p>
    <w:p w:rsidR="00E64B2A" w:rsidRPr="00E64B2A" w:rsidRDefault="00E64B2A" w:rsidP="00C31268">
      <w:pPr>
        <w:autoSpaceDE w:val="0"/>
        <w:autoSpaceDN w:val="0"/>
        <w:adjustRightInd w:val="0"/>
        <w:spacing w:after="0" w:line="240" w:lineRule="auto"/>
        <w:rPr>
          <w:rFonts w:ascii="Arial" w:hAnsi="Arial" w:cs="Arial"/>
          <w:sz w:val="24"/>
          <w:szCs w:val="24"/>
        </w:rPr>
      </w:pPr>
    </w:p>
    <w:p w:rsidR="004D289E" w:rsidRDefault="00C31268" w:rsidP="00E64B2A">
      <w:pPr>
        <w:ind w:left="8640" w:firstLine="720"/>
        <w:rPr>
          <w:rFonts w:ascii="Arial" w:hAnsi="Arial" w:cs="Arial"/>
          <w:sz w:val="23"/>
          <w:szCs w:val="23"/>
        </w:rPr>
      </w:pPr>
      <w:r>
        <w:rPr>
          <w:rFonts w:ascii="Arial" w:hAnsi="Arial" w:cs="Arial"/>
          <w:sz w:val="23"/>
          <w:szCs w:val="23"/>
        </w:rPr>
        <w:t>3 marks</w:t>
      </w:r>
    </w:p>
    <w:p w:rsidR="004D289E" w:rsidRDefault="004D289E">
      <w:pPr>
        <w:rPr>
          <w:rFonts w:ascii="Arial" w:hAnsi="Arial" w:cs="Arial"/>
          <w:sz w:val="23"/>
          <w:szCs w:val="23"/>
        </w:rPr>
      </w:pPr>
      <w:r>
        <w:rPr>
          <w:rFonts w:ascii="Arial" w:hAnsi="Arial" w:cs="Arial"/>
          <w:sz w:val="23"/>
          <w:szCs w:val="23"/>
        </w:rPr>
        <w:br w:type="page"/>
      </w:r>
    </w:p>
    <w:p w:rsidR="00E64B2A" w:rsidRDefault="00DA6CB5" w:rsidP="00E64B2A">
      <w:pPr>
        <w:autoSpaceDE w:val="0"/>
        <w:autoSpaceDN w:val="0"/>
        <w:adjustRightInd w:val="0"/>
        <w:spacing w:after="0" w:line="240" w:lineRule="auto"/>
        <w:ind w:left="450" w:hanging="450"/>
        <w:rPr>
          <w:rFonts w:ascii="Arial" w:hAnsi="Arial" w:cs="Arial"/>
          <w:sz w:val="24"/>
          <w:szCs w:val="24"/>
        </w:rPr>
      </w:pPr>
      <w:r>
        <w:rPr>
          <w:rFonts w:ascii="Arial" w:hAnsi="Arial" w:cs="Arial"/>
          <w:sz w:val="24"/>
          <w:szCs w:val="24"/>
        </w:rPr>
        <w:lastRenderedPageBreak/>
        <w:t>3</w:t>
      </w:r>
      <w:r w:rsidR="00E64B2A" w:rsidRPr="00E64B2A">
        <w:rPr>
          <w:rFonts w:ascii="Arial" w:hAnsi="Arial" w:cs="Arial"/>
          <w:sz w:val="24"/>
          <w:szCs w:val="24"/>
        </w:rPr>
        <w:t xml:space="preserve">. </w:t>
      </w:r>
      <w:r w:rsidR="00E64B2A">
        <w:rPr>
          <w:rFonts w:ascii="Arial" w:hAnsi="Arial" w:cs="Arial"/>
          <w:sz w:val="24"/>
          <w:szCs w:val="24"/>
        </w:rPr>
        <w:tab/>
      </w:r>
      <w:r w:rsidR="00E941A7">
        <w:rPr>
          <w:rFonts w:ascii="Arial" w:hAnsi="Arial" w:cs="Arial"/>
          <w:sz w:val="24"/>
          <w:szCs w:val="24"/>
        </w:rPr>
        <w:t>I</w:t>
      </w:r>
      <w:r w:rsidR="00E941A7" w:rsidRPr="00E64B2A">
        <w:rPr>
          <w:rFonts w:ascii="Arial" w:hAnsi="Arial" w:cs="Arial"/>
          <w:sz w:val="24"/>
          <w:szCs w:val="24"/>
        </w:rPr>
        <w:t>n</w:t>
      </w:r>
      <w:r w:rsidR="00E64B2A" w:rsidRPr="00E64B2A">
        <w:rPr>
          <w:rFonts w:ascii="Arial" w:hAnsi="Arial" w:cs="Arial"/>
          <w:sz w:val="24"/>
          <w:szCs w:val="24"/>
        </w:rPr>
        <w:t xml:space="preserve"> each of the four diagrams below, a wire is between two magnetic</w:t>
      </w:r>
      <w:r w:rsidR="00E64B2A">
        <w:rPr>
          <w:rFonts w:ascii="Arial" w:hAnsi="Arial" w:cs="Arial"/>
          <w:sz w:val="24"/>
          <w:szCs w:val="24"/>
        </w:rPr>
        <w:t xml:space="preserve"> </w:t>
      </w:r>
      <w:r w:rsidR="00E64B2A" w:rsidRPr="00E64B2A">
        <w:rPr>
          <w:rFonts w:ascii="Arial" w:hAnsi="Arial" w:cs="Arial"/>
          <w:sz w:val="24"/>
          <w:szCs w:val="24"/>
        </w:rPr>
        <w:t>poles. Which way will the conductor move in each case when the</w:t>
      </w:r>
      <w:r w:rsidR="00E64B2A">
        <w:rPr>
          <w:rFonts w:ascii="Arial" w:hAnsi="Arial" w:cs="Arial"/>
          <w:sz w:val="24"/>
          <w:szCs w:val="24"/>
        </w:rPr>
        <w:t xml:space="preserve"> </w:t>
      </w:r>
      <w:r w:rsidR="00E64B2A" w:rsidRPr="00E64B2A">
        <w:rPr>
          <w:rFonts w:ascii="Arial" w:hAnsi="Arial" w:cs="Arial"/>
          <w:sz w:val="24"/>
          <w:szCs w:val="24"/>
        </w:rPr>
        <w:t>current flows in the direction shown?</w:t>
      </w:r>
    </w:p>
    <w:p w:rsidR="00772B28" w:rsidRDefault="00772B28" w:rsidP="00E64B2A">
      <w:pPr>
        <w:autoSpaceDE w:val="0"/>
        <w:autoSpaceDN w:val="0"/>
        <w:adjustRightInd w:val="0"/>
        <w:spacing w:after="0" w:line="240" w:lineRule="auto"/>
        <w:ind w:left="450" w:hanging="45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Write your answer under each diagram and choose from; </w:t>
      </w:r>
    </w:p>
    <w:p w:rsidR="00772B28" w:rsidRDefault="00772B28" w:rsidP="00772B28">
      <w:pPr>
        <w:autoSpaceDE w:val="0"/>
        <w:autoSpaceDN w:val="0"/>
        <w:adjustRightInd w:val="0"/>
        <w:spacing w:after="0" w:line="240" w:lineRule="auto"/>
        <w:ind w:left="1170" w:firstLine="270"/>
        <w:rPr>
          <w:rFonts w:ascii="Arial" w:hAnsi="Arial" w:cs="Arial"/>
          <w:sz w:val="24"/>
          <w:szCs w:val="24"/>
        </w:rPr>
      </w:pPr>
      <w:r>
        <w:rPr>
          <w:rFonts w:ascii="Arial" w:hAnsi="Arial" w:cs="Arial"/>
          <w:sz w:val="24"/>
          <w:szCs w:val="24"/>
        </w:rPr>
        <w:t>up, down, left, right, into page</w:t>
      </w:r>
      <w:r w:rsidR="00746D44">
        <w:rPr>
          <w:rFonts w:ascii="Arial" w:hAnsi="Arial" w:cs="Arial"/>
          <w:sz w:val="24"/>
          <w:szCs w:val="24"/>
        </w:rPr>
        <w:t>,</w:t>
      </w:r>
      <w:r>
        <w:rPr>
          <w:rFonts w:ascii="Arial" w:hAnsi="Arial" w:cs="Arial"/>
          <w:sz w:val="24"/>
          <w:szCs w:val="24"/>
        </w:rPr>
        <w:t xml:space="preserve"> out of page</w:t>
      </w:r>
      <w:r w:rsidR="00746D44">
        <w:rPr>
          <w:rFonts w:ascii="Arial" w:hAnsi="Arial" w:cs="Arial"/>
          <w:sz w:val="24"/>
          <w:szCs w:val="24"/>
        </w:rPr>
        <w:t xml:space="preserve"> or no force.</w:t>
      </w:r>
    </w:p>
    <w:p w:rsidR="002969A6" w:rsidRDefault="002969A6" w:rsidP="00772B28">
      <w:pPr>
        <w:autoSpaceDE w:val="0"/>
        <w:autoSpaceDN w:val="0"/>
        <w:adjustRightInd w:val="0"/>
        <w:spacing w:after="0" w:line="240" w:lineRule="auto"/>
        <w:rPr>
          <w:sz w:val="24"/>
          <w:szCs w:val="24"/>
        </w:rPr>
      </w:pPr>
      <w:r>
        <w:rPr>
          <w:noProof/>
          <w:sz w:val="24"/>
          <w:szCs w:val="24"/>
          <w:lang w:val="en-AU" w:eastAsia="en-AU"/>
        </w:rPr>
        <mc:AlternateContent>
          <mc:Choice Requires="wps">
            <w:drawing>
              <wp:anchor distT="0" distB="0" distL="114300" distR="114300" simplePos="0" relativeHeight="251727872" behindDoc="0" locked="0" layoutInCell="1" allowOverlap="1">
                <wp:simplePos x="0" y="0"/>
                <wp:positionH relativeFrom="column">
                  <wp:posOffset>5057775</wp:posOffset>
                </wp:positionH>
                <wp:positionV relativeFrom="paragraph">
                  <wp:posOffset>154305</wp:posOffset>
                </wp:positionV>
                <wp:extent cx="9525" cy="781050"/>
                <wp:effectExtent l="0" t="0" r="28575" b="19050"/>
                <wp:wrapNone/>
                <wp:docPr id="295" name="Straight Connector 295"/>
                <wp:cNvGraphicFramePr/>
                <a:graphic xmlns:a="http://schemas.openxmlformats.org/drawingml/2006/main">
                  <a:graphicData uri="http://schemas.microsoft.com/office/word/2010/wordprocessingShape">
                    <wps:wsp>
                      <wps:cNvCnPr/>
                      <wps:spPr>
                        <a:xfrm>
                          <a:off x="0" y="0"/>
                          <a:ext cx="9525" cy="7810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95"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398.25pt,12.15pt" to="399pt,7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" strokecolor="black [3213]" strokeweight="1.5pt"/>
            </w:pict>
          </mc:Fallback>
        </mc:AlternateContent>
      </w:r>
      <w:r w:rsidR="00DC52B4">
        <w:rPr>
          <w:noProof/>
          <w:sz w:val="24"/>
          <w:szCs w:val="24"/>
          <w:lang w:val="en-AU" w:eastAsia="en-AU"/>
        </w:rPr>
        <mc:AlternateContent>
          <mc:Choice Requires="wps">
            <w:drawing>
              <wp:anchor distT="0" distB="0" distL="114300" distR="114300" simplePos="0" relativeHeight="251695104" behindDoc="0" locked="0" layoutInCell="1" allowOverlap="1" wp14:anchorId="5EA435A7" wp14:editId="5CAB27E0">
                <wp:simplePos x="0" y="0"/>
                <wp:positionH relativeFrom="column">
                  <wp:posOffset>1800226</wp:posOffset>
                </wp:positionH>
                <wp:positionV relativeFrom="paragraph">
                  <wp:posOffset>392430</wp:posOffset>
                </wp:positionV>
                <wp:extent cx="85724" cy="180975"/>
                <wp:effectExtent l="0" t="0" r="29210" b="28575"/>
                <wp:wrapNone/>
                <wp:docPr id="21" name="Straight Connector 21"/>
                <wp:cNvGraphicFramePr/>
                <a:graphic xmlns:a="http://schemas.openxmlformats.org/drawingml/2006/main">
                  <a:graphicData uri="http://schemas.microsoft.com/office/word/2010/wordprocessingShape">
                    <wps:wsp>
                      <wps:cNvCnPr/>
                      <wps:spPr>
                        <a:xfrm flipH="1">
                          <a:off x="0" y="0"/>
                          <a:ext cx="85724" cy="180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1" o:spid="_x0000_s1026" style="position:absolute;flip:x;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1.75pt,30.9pt" to="148.5pt,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" strokecolor="black [3213]" strokeweight="1.5pt"/>
            </w:pict>
          </mc:Fallback>
        </mc:AlternateContent>
      </w:r>
      <w:r w:rsidR="00DC52B4">
        <w:rPr>
          <w:noProof/>
          <w:sz w:val="24"/>
          <w:szCs w:val="24"/>
          <w:lang w:val="en-AU" w:eastAsia="en-AU"/>
        </w:rPr>
        <mc:AlternateContent>
          <mc:Choice Requires="wps">
            <w:drawing>
              <wp:anchor distT="0" distB="0" distL="114300" distR="114300" simplePos="0" relativeHeight="251694080" behindDoc="0" locked="0" layoutInCell="1" allowOverlap="1" wp14:anchorId="2D259EE8" wp14:editId="174DFEA7">
                <wp:simplePos x="0" y="0"/>
                <wp:positionH relativeFrom="column">
                  <wp:posOffset>1733550</wp:posOffset>
                </wp:positionH>
                <wp:positionV relativeFrom="paragraph">
                  <wp:posOffset>392430</wp:posOffset>
                </wp:positionV>
                <wp:extent cx="66675" cy="180975"/>
                <wp:effectExtent l="0" t="0" r="28575" b="28575"/>
                <wp:wrapNone/>
                <wp:docPr id="20" name="Straight Connector 20"/>
                <wp:cNvGraphicFramePr/>
                <a:graphic xmlns:a="http://schemas.openxmlformats.org/drawingml/2006/main">
                  <a:graphicData uri="http://schemas.microsoft.com/office/word/2010/wordprocessingShape">
                    <wps:wsp>
                      <wps:cNvCnPr/>
                      <wps:spPr>
                        <a:xfrm>
                          <a:off x="0" y="0"/>
                          <a:ext cx="66675" cy="180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0"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136.5pt,30.9pt" to="141.75pt,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" strokecolor="black [3213]" strokeweight="1.5pt"/>
            </w:pict>
          </mc:Fallback>
        </mc:AlternateContent>
      </w:r>
      <w:r w:rsidR="00DC52B4">
        <w:rPr>
          <w:noProof/>
          <w:sz w:val="24"/>
          <w:szCs w:val="24"/>
          <w:lang w:val="en-AU" w:eastAsia="en-AU"/>
        </w:rPr>
        <mc:AlternateContent>
          <mc:Choice Requires="wps">
            <w:drawing>
              <wp:anchor distT="0" distB="0" distL="114300" distR="114300" simplePos="0" relativeHeight="251693056" behindDoc="0" locked="0" layoutInCell="1" allowOverlap="1" wp14:anchorId="262F1460" wp14:editId="772D7A31">
                <wp:simplePos x="0" y="0"/>
                <wp:positionH relativeFrom="column">
                  <wp:posOffset>1800225</wp:posOffset>
                </wp:positionH>
                <wp:positionV relativeFrom="paragraph">
                  <wp:posOffset>154305</wp:posOffset>
                </wp:positionV>
                <wp:extent cx="0" cy="72390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0" cy="72390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9" o:spid="_x0000_s1026" style="position:absolute;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1.75pt,12.15pt" to="141.75pt,6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" strokecolor="black [3213]" strokeweight="1.75pt"/>
            </w:pict>
          </mc:Fallback>
        </mc:AlternateContent>
      </w:r>
      <w:r w:rsidR="00DC52B4" w:rsidRPr="00530D3D">
        <w:rPr>
          <w:noProof/>
          <w:sz w:val="24"/>
          <w:szCs w:val="24"/>
          <w:lang w:val="en-AU" w:eastAsia="en-AU"/>
        </w:rPr>
        <mc:AlternateContent>
          <mc:Choice Requires="wps">
            <w:drawing>
              <wp:anchor distT="0" distB="0" distL="114300" distR="114300" simplePos="0" relativeHeight="251689984" behindDoc="0" locked="0" layoutInCell="1" allowOverlap="1" wp14:anchorId="0DB1DEF0" wp14:editId="7BC261AB">
                <wp:simplePos x="0" y="0"/>
                <wp:positionH relativeFrom="column">
                  <wp:posOffset>171449</wp:posOffset>
                </wp:positionH>
                <wp:positionV relativeFrom="paragraph">
                  <wp:posOffset>392430</wp:posOffset>
                </wp:positionV>
                <wp:extent cx="352425" cy="299720"/>
                <wp:effectExtent l="0" t="0" r="0" b="508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99720"/>
                        </a:xfrm>
                        <a:prstGeom prst="rect">
                          <a:avLst/>
                        </a:prstGeom>
                        <a:noFill/>
                        <a:ln w="9525">
                          <a:noFill/>
                          <a:miter lim="800000"/>
                          <a:headEnd/>
                          <a:tailEnd/>
                        </a:ln>
                      </wps:spPr>
                      <wps:txbx>
                        <w:txbxContent>
                          <w:p w:rsidR="001F192B" w:rsidRDefault="001F192B" w:rsidP="00DC52B4">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5pt;margin-top:30.9pt;width:27.75pt;height:23.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" filled="f" stroked="f">
                <v:textbox>
                  <w:txbxContent>
                    <w:p w:rsidR="001F192B" w:rsidRDefault="001F192B" w:rsidP="00DC52B4">
                      <w:r>
                        <w:t>(a)</w:t>
                      </w:r>
                    </w:p>
                  </w:txbxContent>
                </v:textbox>
              </v:shape>
            </w:pict>
          </mc:Fallback>
        </mc:AlternateContent>
      </w:r>
      <w:r w:rsidR="00DC52B4" w:rsidRPr="00530D3D">
        <w:rPr>
          <w:noProof/>
          <w:sz w:val="24"/>
          <w:szCs w:val="24"/>
          <w:lang w:val="en-AU" w:eastAsia="en-AU"/>
        </w:rPr>
        <mc:AlternateContent>
          <mc:Choice Requires="wps">
            <w:drawing>
              <wp:anchor distT="0" distB="0" distL="114300" distR="114300" simplePos="0" relativeHeight="251679744" behindDoc="0" locked="0" layoutInCell="1" allowOverlap="1" wp14:anchorId="6B29DE12" wp14:editId="4039499B">
                <wp:simplePos x="0" y="0"/>
                <wp:positionH relativeFrom="column">
                  <wp:posOffset>590550</wp:posOffset>
                </wp:positionH>
                <wp:positionV relativeFrom="paragraph">
                  <wp:posOffset>380365</wp:posOffset>
                </wp:positionV>
                <wp:extent cx="266700" cy="299720"/>
                <wp:effectExtent l="0" t="0" r="0" b="508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99720"/>
                        </a:xfrm>
                        <a:prstGeom prst="rect">
                          <a:avLst/>
                        </a:prstGeom>
                        <a:noFill/>
                        <a:ln w="9525">
                          <a:noFill/>
                          <a:miter lim="800000"/>
                          <a:headEnd/>
                          <a:tailEnd/>
                        </a:ln>
                      </wps:spPr>
                      <wps:txbx>
                        <w:txbxContent>
                          <w:p w:rsidR="001F192B" w:rsidRDefault="001F192B" w:rsidP="00DC52B4">
                            <w: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46.5pt;margin-top:29.95pt;width:21pt;height:2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" filled="f" stroked="f">
                <v:textbox>
                  <w:txbxContent>
                    <w:p w:rsidR="001F192B" w:rsidRDefault="001F192B" w:rsidP="00DC52B4">
                      <w:r>
                        <w:t>N</w:t>
                      </w:r>
                    </w:p>
                  </w:txbxContent>
                </v:textbox>
              </v:shape>
            </w:pict>
          </mc:Fallback>
        </mc:AlternateContent>
      </w:r>
      <w:r w:rsidR="00DC52B4" w:rsidRPr="00530D3D">
        <w:rPr>
          <w:noProof/>
          <w:sz w:val="24"/>
          <w:szCs w:val="24"/>
          <w:lang w:val="en-AU" w:eastAsia="en-AU"/>
        </w:rPr>
        <mc:AlternateContent>
          <mc:Choice Requires="wps">
            <w:drawing>
              <wp:anchor distT="0" distB="0" distL="114300" distR="114300" simplePos="0" relativeHeight="251687936" behindDoc="0" locked="0" layoutInCell="1" allowOverlap="1" wp14:anchorId="70C99CE4" wp14:editId="0194D204">
                <wp:simplePos x="0" y="0"/>
                <wp:positionH relativeFrom="column">
                  <wp:posOffset>2743200</wp:posOffset>
                </wp:positionH>
                <wp:positionV relativeFrom="paragraph">
                  <wp:posOffset>394970</wp:posOffset>
                </wp:positionV>
                <wp:extent cx="266700" cy="299720"/>
                <wp:effectExtent l="0" t="0" r="0" b="508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99720"/>
                        </a:xfrm>
                        <a:prstGeom prst="rect">
                          <a:avLst/>
                        </a:prstGeom>
                        <a:noFill/>
                        <a:ln w="9525">
                          <a:noFill/>
                          <a:miter lim="800000"/>
                          <a:headEnd/>
                          <a:tailEnd/>
                        </a:ln>
                      </wps:spPr>
                      <wps:txbx>
                        <w:txbxContent>
                          <w:p w:rsidR="001F192B" w:rsidRDefault="001F192B" w:rsidP="00DC52B4">
                            <w: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in;margin-top:31.1pt;width:21pt;height:23.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" filled="f" stroked="f">
                <v:textbox>
                  <w:txbxContent>
                    <w:p w:rsidR="001F192B" w:rsidRDefault="001F192B" w:rsidP="00DC52B4">
                      <w:r>
                        <w:t>S</w:t>
                      </w:r>
                    </w:p>
                  </w:txbxContent>
                </v:textbox>
              </v:shape>
            </w:pict>
          </mc:Fallback>
        </mc:AlternateContent>
      </w:r>
      <w:r w:rsidR="00DC52B4" w:rsidRPr="00530D3D">
        <w:rPr>
          <w:noProof/>
          <w:sz w:val="24"/>
          <w:szCs w:val="24"/>
          <w:lang w:val="en-AU" w:eastAsia="en-AU"/>
        </w:rPr>
        <mc:AlternateContent>
          <mc:Choice Requires="wps">
            <w:drawing>
              <wp:anchor distT="0" distB="0" distL="114300" distR="114300" simplePos="0" relativeHeight="251685888" behindDoc="0" locked="0" layoutInCell="1" allowOverlap="1" wp14:anchorId="4549883E" wp14:editId="30FC937C">
                <wp:simplePos x="0" y="0"/>
                <wp:positionH relativeFrom="column">
                  <wp:posOffset>2152650</wp:posOffset>
                </wp:positionH>
                <wp:positionV relativeFrom="paragraph">
                  <wp:posOffset>394970</wp:posOffset>
                </wp:positionV>
                <wp:extent cx="266700" cy="299720"/>
                <wp:effectExtent l="0" t="0" r="0" b="508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99720"/>
                        </a:xfrm>
                        <a:prstGeom prst="rect">
                          <a:avLst/>
                        </a:prstGeom>
                        <a:noFill/>
                        <a:ln w="9525">
                          <a:noFill/>
                          <a:miter lim="800000"/>
                          <a:headEnd/>
                          <a:tailEnd/>
                        </a:ln>
                      </wps:spPr>
                      <wps:txbx>
                        <w:txbxContent>
                          <w:p w:rsidR="001F192B" w:rsidRDefault="001F192B" w:rsidP="00DC52B4">
                            <w: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69.5pt;margin-top:31.1pt;width:21pt;height:2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" filled="f" stroked="f">
                <v:textbox>
                  <w:txbxContent>
                    <w:p w:rsidR="001F192B" w:rsidRDefault="001F192B" w:rsidP="00DC52B4">
                      <w:r>
                        <w:t>N</w:t>
                      </w:r>
                    </w:p>
                  </w:txbxContent>
                </v:textbox>
              </v:shape>
            </w:pict>
          </mc:Fallback>
        </mc:AlternateContent>
      </w:r>
      <w:r w:rsidR="00DC52B4" w:rsidRPr="00530D3D">
        <w:rPr>
          <w:noProof/>
          <w:sz w:val="24"/>
          <w:szCs w:val="24"/>
          <w:lang w:val="en-AU" w:eastAsia="en-AU"/>
        </w:rPr>
        <mc:AlternateContent>
          <mc:Choice Requires="wps">
            <w:drawing>
              <wp:anchor distT="0" distB="0" distL="114300" distR="114300" simplePos="0" relativeHeight="251677696" behindDoc="0" locked="0" layoutInCell="1" allowOverlap="1" wp14:anchorId="64B2BCA2" wp14:editId="37FB82B8">
                <wp:simplePos x="0" y="0"/>
                <wp:positionH relativeFrom="column">
                  <wp:posOffset>1181100</wp:posOffset>
                </wp:positionH>
                <wp:positionV relativeFrom="paragraph">
                  <wp:posOffset>390525</wp:posOffset>
                </wp:positionV>
                <wp:extent cx="266700" cy="299720"/>
                <wp:effectExtent l="0" t="0" r="0" b="508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99720"/>
                        </a:xfrm>
                        <a:prstGeom prst="rect">
                          <a:avLst/>
                        </a:prstGeom>
                        <a:noFill/>
                        <a:ln w="9525">
                          <a:noFill/>
                          <a:miter lim="800000"/>
                          <a:headEnd/>
                          <a:tailEnd/>
                        </a:ln>
                      </wps:spPr>
                      <wps:txbx>
                        <w:txbxContent>
                          <w:p w:rsidR="001F192B" w:rsidRDefault="001F192B" w:rsidP="00DC52B4">
                            <w: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93pt;margin-top:30.75pt;width:21pt;height:2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" filled="f" stroked="f">
                <v:textbox>
                  <w:txbxContent>
                    <w:p w:rsidR="001F192B" w:rsidRDefault="001F192B" w:rsidP="00DC52B4">
                      <w:r>
                        <w:t>S</w:t>
                      </w:r>
                    </w:p>
                  </w:txbxContent>
                </v:textbox>
              </v:shape>
            </w:pict>
          </mc:Fallback>
        </mc:AlternateContent>
      </w:r>
      <w:r w:rsidR="002F39B7">
        <w:rPr>
          <w:noProof/>
          <w:sz w:val="24"/>
          <w:szCs w:val="24"/>
          <w:lang w:val="en-AU" w:eastAsia="en-AU"/>
        </w:rPr>
        <mc:AlternateContent>
          <mc:Choice Requires="wps">
            <w:drawing>
              <wp:anchor distT="0" distB="0" distL="114300" distR="114300" simplePos="0" relativeHeight="251673600" behindDoc="0" locked="0" layoutInCell="1" allowOverlap="1" wp14:anchorId="46D2ADF3" wp14:editId="1B682CB4">
                <wp:simplePos x="0" y="0"/>
                <wp:positionH relativeFrom="column">
                  <wp:posOffset>2152650</wp:posOffset>
                </wp:positionH>
                <wp:positionV relativeFrom="paragraph">
                  <wp:posOffset>363855</wp:posOffset>
                </wp:positionV>
                <wp:extent cx="857250" cy="3238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857250" cy="323850"/>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6" style="position:absolute;margin-left:169.5pt;margin-top:28.65pt;width:67.5pt;height:25.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" filled="f" strokecolor="windowText" strokeweight="2pt"/>
            </w:pict>
          </mc:Fallback>
        </mc:AlternateContent>
      </w:r>
      <w:r w:rsidR="002F39B7">
        <w:rPr>
          <w:noProof/>
          <w:sz w:val="24"/>
          <w:szCs w:val="24"/>
          <w:lang w:val="en-AU" w:eastAsia="en-AU"/>
        </w:rPr>
        <mc:AlternateContent>
          <mc:Choice Requires="wps">
            <w:drawing>
              <wp:anchor distT="0" distB="0" distL="114300" distR="114300" simplePos="0" relativeHeight="251671552" behindDoc="0" locked="0" layoutInCell="1" allowOverlap="1" wp14:anchorId="0687BEAD" wp14:editId="20AA98B0">
                <wp:simplePos x="0" y="0"/>
                <wp:positionH relativeFrom="column">
                  <wp:posOffset>590550</wp:posOffset>
                </wp:positionH>
                <wp:positionV relativeFrom="paragraph">
                  <wp:posOffset>363855</wp:posOffset>
                </wp:positionV>
                <wp:extent cx="857250" cy="3238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857250" cy="323850"/>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margin-left:46.5pt;margin-top:28.65pt;width:67.5pt;height:25.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" filled="f" strokecolor="windowText" strokeweight="2pt"/>
            </w:pict>
          </mc:Fallback>
        </mc:AlternateContent>
      </w:r>
    </w:p>
    <w:p w:rsidR="002969A6" w:rsidRPr="002969A6" w:rsidRDefault="002969A6" w:rsidP="00772B28">
      <w:pPr>
        <w:spacing w:line="240" w:lineRule="auto"/>
        <w:rPr>
          <w:sz w:val="24"/>
          <w:szCs w:val="24"/>
        </w:rPr>
      </w:pPr>
      <w:r>
        <w:rPr>
          <w:noProof/>
          <w:sz w:val="24"/>
          <w:szCs w:val="24"/>
          <w:lang w:val="en-AU" w:eastAsia="en-AU"/>
        </w:rPr>
        <mc:AlternateContent>
          <mc:Choice Requires="wps">
            <w:drawing>
              <wp:anchor distT="0" distB="0" distL="114300" distR="114300" simplePos="0" relativeHeight="251729920" behindDoc="0" locked="0" layoutInCell="1" allowOverlap="1" wp14:anchorId="21DC9F1B" wp14:editId="27D08E80">
                <wp:simplePos x="0" y="0"/>
                <wp:positionH relativeFrom="column">
                  <wp:posOffset>5067300</wp:posOffset>
                </wp:positionH>
                <wp:positionV relativeFrom="paragraph">
                  <wp:posOffset>244475</wp:posOffset>
                </wp:positionV>
                <wp:extent cx="57150" cy="190500"/>
                <wp:effectExtent l="0" t="0" r="19050" b="19050"/>
                <wp:wrapNone/>
                <wp:docPr id="297" name="Straight Connector 297"/>
                <wp:cNvGraphicFramePr/>
                <a:graphic xmlns:a="http://schemas.openxmlformats.org/drawingml/2006/main">
                  <a:graphicData uri="http://schemas.microsoft.com/office/word/2010/wordprocessingShape">
                    <wps:wsp>
                      <wps:cNvCnPr/>
                      <wps:spPr>
                        <a:xfrm>
                          <a:off x="0" y="0"/>
                          <a:ext cx="57150" cy="1905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97"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399pt,19.25pt" to="403.5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" strokecolor="black [3213]" strokeweight="1.5pt"/>
            </w:pict>
          </mc:Fallback>
        </mc:AlternateContent>
      </w:r>
      <w:r>
        <w:rPr>
          <w:noProof/>
          <w:sz w:val="24"/>
          <w:szCs w:val="24"/>
          <w:lang w:val="en-AU" w:eastAsia="en-AU"/>
        </w:rPr>
        <mc:AlternateContent>
          <mc:Choice Requires="wps">
            <w:drawing>
              <wp:anchor distT="0" distB="0" distL="114300" distR="114300" simplePos="0" relativeHeight="251728896" behindDoc="0" locked="0" layoutInCell="1" allowOverlap="1" wp14:anchorId="06F7871D" wp14:editId="6107295E">
                <wp:simplePos x="0" y="0"/>
                <wp:positionH relativeFrom="column">
                  <wp:posOffset>5010150</wp:posOffset>
                </wp:positionH>
                <wp:positionV relativeFrom="paragraph">
                  <wp:posOffset>244475</wp:posOffset>
                </wp:positionV>
                <wp:extent cx="47625" cy="190500"/>
                <wp:effectExtent l="0" t="0" r="28575" b="19050"/>
                <wp:wrapNone/>
                <wp:docPr id="296" name="Straight Connector 296"/>
                <wp:cNvGraphicFramePr/>
                <a:graphic xmlns:a="http://schemas.openxmlformats.org/drawingml/2006/main">
                  <a:graphicData uri="http://schemas.microsoft.com/office/word/2010/wordprocessingShape">
                    <wps:wsp>
                      <wps:cNvCnPr/>
                      <wps:spPr>
                        <a:xfrm flipH="1">
                          <a:off x="0" y="0"/>
                          <a:ext cx="47625" cy="1905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96" o:spid="_x0000_s1026" style="position:absolute;flip:x;z-index:251728896;visibility:visible;mso-wrap-style:square;mso-wrap-distance-left:9pt;mso-wrap-distance-top:0;mso-wrap-distance-right:9pt;mso-wrap-distance-bottom:0;mso-position-horizontal:absolute;mso-position-horizontal-relative:text;mso-position-vertical:absolute;mso-position-vertical-relative:text" from="394.5pt,19.25pt" to="398.25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" strokecolor="black [3213]" strokeweight="1.5pt"/>
            </w:pict>
          </mc:Fallback>
        </mc:AlternateContent>
      </w:r>
      <w:r w:rsidRPr="00530D3D">
        <w:rPr>
          <w:noProof/>
          <w:sz w:val="24"/>
          <w:szCs w:val="24"/>
          <w:lang w:val="en-AU" w:eastAsia="en-AU"/>
        </w:rPr>
        <mc:AlternateContent>
          <mc:Choice Requires="wps">
            <w:drawing>
              <wp:anchor distT="0" distB="0" distL="114300" distR="114300" simplePos="0" relativeHeight="251718656" behindDoc="0" locked="0" layoutInCell="1" allowOverlap="1" wp14:anchorId="6ACAE013" wp14:editId="04032C72">
                <wp:simplePos x="0" y="0"/>
                <wp:positionH relativeFrom="column">
                  <wp:posOffset>6048375</wp:posOffset>
                </wp:positionH>
                <wp:positionV relativeFrom="paragraph">
                  <wp:posOffset>247015</wp:posOffset>
                </wp:positionV>
                <wp:extent cx="266700" cy="299720"/>
                <wp:effectExtent l="0" t="0" r="0" b="5080"/>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99720"/>
                        </a:xfrm>
                        <a:prstGeom prst="rect">
                          <a:avLst/>
                        </a:prstGeom>
                        <a:noFill/>
                        <a:ln w="9525">
                          <a:noFill/>
                          <a:miter lim="800000"/>
                          <a:headEnd/>
                          <a:tailEnd/>
                        </a:ln>
                      </wps:spPr>
                      <wps:txbx>
                        <w:txbxContent>
                          <w:p w:rsidR="001F192B" w:rsidRDefault="001F192B" w:rsidP="002969A6">
                            <w: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476.25pt;margin-top:19.45pt;width:21pt;height:23.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" filled="f" stroked="f">
                <v:textbox>
                  <w:txbxContent>
                    <w:p w:rsidR="001F192B" w:rsidRDefault="001F192B" w:rsidP="002969A6">
                      <w:r>
                        <w:t>S</w:t>
                      </w:r>
                    </w:p>
                  </w:txbxContent>
                </v:textbox>
              </v:shape>
            </w:pict>
          </mc:Fallback>
        </mc:AlternateContent>
      </w:r>
      <w:r w:rsidRPr="00530D3D">
        <w:rPr>
          <w:noProof/>
          <w:sz w:val="24"/>
          <w:szCs w:val="24"/>
          <w:lang w:val="en-AU" w:eastAsia="en-AU"/>
        </w:rPr>
        <mc:AlternateContent>
          <mc:Choice Requires="wps">
            <w:drawing>
              <wp:anchor distT="0" distB="0" distL="114300" distR="114300" simplePos="0" relativeHeight="251716608" behindDoc="0" locked="0" layoutInCell="1" allowOverlap="1" wp14:anchorId="08CCC87D" wp14:editId="33342A4B">
                <wp:simplePos x="0" y="0"/>
                <wp:positionH relativeFrom="column">
                  <wp:posOffset>5457825</wp:posOffset>
                </wp:positionH>
                <wp:positionV relativeFrom="paragraph">
                  <wp:posOffset>247015</wp:posOffset>
                </wp:positionV>
                <wp:extent cx="266700" cy="299720"/>
                <wp:effectExtent l="0" t="0" r="0" b="5080"/>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99720"/>
                        </a:xfrm>
                        <a:prstGeom prst="rect">
                          <a:avLst/>
                        </a:prstGeom>
                        <a:noFill/>
                        <a:ln w="9525">
                          <a:noFill/>
                          <a:miter lim="800000"/>
                          <a:headEnd/>
                          <a:tailEnd/>
                        </a:ln>
                      </wps:spPr>
                      <wps:txbx>
                        <w:txbxContent>
                          <w:p w:rsidR="001F192B" w:rsidRDefault="001F192B" w:rsidP="002969A6">
                            <w: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429.75pt;margin-top:19.45pt;width:21pt;height:23.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" filled="f" stroked="f">
                <v:textbox>
                  <w:txbxContent>
                    <w:p w:rsidR="001F192B" w:rsidRDefault="001F192B" w:rsidP="002969A6">
                      <w:r>
                        <w:t>N</w:t>
                      </w:r>
                    </w:p>
                  </w:txbxContent>
                </v:textbox>
              </v:shape>
            </w:pict>
          </mc:Fallback>
        </mc:AlternateContent>
      </w:r>
      <w:r w:rsidRPr="00530D3D">
        <w:rPr>
          <w:noProof/>
          <w:sz w:val="24"/>
          <w:szCs w:val="24"/>
          <w:lang w:val="en-AU" w:eastAsia="en-AU"/>
        </w:rPr>
        <mc:AlternateContent>
          <mc:Choice Requires="wps">
            <w:drawing>
              <wp:anchor distT="0" distB="0" distL="114300" distR="114300" simplePos="0" relativeHeight="251714560" behindDoc="0" locked="0" layoutInCell="1" allowOverlap="1" wp14:anchorId="734752A3" wp14:editId="123A3DCA">
                <wp:simplePos x="0" y="0"/>
                <wp:positionH relativeFrom="column">
                  <wp:posOffset>4457700</wp:posOffset>
                </wp:positionH>
                <wp:positionV relativeFrom="paragraph">
                  <wp:posOffset>247015</wp:posOffset>
                </wp:positionV>
                <wp:extent cx="266700" cy="299720"/>
                <wp:effectExtent l="0" t="0" r="0" b="508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99720"/>
                        </a:xfrm>
                        <a:prstGeom prst="rect">
                          <a:avLst/>
                        </a:prstGeom>
                        <a:noFill/>
                        <a:ln w="9525">
                          <a:noFill/>
                          <a:miter lim="800000"/>
                          <a:headEnd/>
                          <a:tailEnd/>
                        </a:ln>
                      </wps:spPr>
                      <wps:txbx>
                        <w:txbxContent>
                          <w:p w:rsidR="001F192B" w:rsidRDefault="001F192B" w:rsidP="002969A6">
                            <w: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351pt;margin-top:19.45pt;width:21pt;height:23.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" filled="f" stroked="f">
                <v:textbox>
                  <w:txbxContent>
                    <w:p w:rsidR="001F192B" w:rsidRDefault="001F192B" w:rsidP="002969A6">
                      <w:r>
                        <w:t>S</w:t>
                      </w:r>
                    </w:p>
                  </w:txbxContent>
                </v:textbox>
              </v:shape>
            </w:pict>
          </mc:Fallback>
        </mc:AlternateContent>
      </w:r>
      <w:r w:rsidRPr="00530D3D">
        <w:rPr>
          <w:noProof/>
          <w:sz w:val="24"/>
          <w:szCs w:val="24"/>
          <w:lang w:val="en-AU" w:eastAsia="en-AU"/>
        </w:rPr>
        <mc:AlternateContent>
          <mc:Choice Requires="wps">
            <w:drawing>
              <wp:anchor distT="0" distB="0" distL="114300" distR="114300" simplePos="0" relativeHeight="251712512" behindDoc="0" locked="0" layoutInCell="1" allowOverlap="1" wp14:anchorId="5F612A8C" wp14:editId="2DAA3798">
                <wp:simplePos x="0" y="0"/>
                <wp:positionH relativeFrom="column">
                  <wp:posOffset>3857625</wp:posOffset>
                </wp:positionH>
                <wp:positionV relativeFrom="paragraph">
                  <wp:posOffset>247015</wp:posOffset>
                </wp:positionV>
                <wp:extent cx="266700" cy="299720"/>
                <wp:effectExtent l="0" t="0" r="0" b="508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99720"/>
                        </a:xfrm>
                        <a:prstGeom prst="rect">
                          <a:avLst/>
                        </a:prstGeom>
                        <a:noFill/>
                        <a:ln w="9525">
                          <a:noFill/>
                          <a:miter lim="800000"/>
                          <a:headEnd/>
                          <a:tailEnd/>
                        </a:ln>
                      </wps:spPr>
                      <wps:txbx>
                        <w:txbxContent>
                          <w:p w:rsidR="001F192B" w:rsidRDefault="001F192B" w:rsidP="002969A6">
                            <w: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303.75pt;margin-top:19.45pt;width:21pt;height:23.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" filled="f" stroked="f">
                <v:textbox>
                  <w:txbxContent>
                    <w:p w:rsidR="001F192B" w:rsidRDefault="001F192B" w:rsidP="002969A6">
                      <w:r>
                        <w:t>N</w:t>
                      </w:r>
                    </w:p>
                  </w:txbxContent>
                </v:textbox>
              </v:shape>
            </w:pict>
          </mc:Fallback>
        </mc:AlternateContent>
      </w:r>
      <w:r w:rsidRPr="00530D3D">
        <w:rPr>
          <w:noProof/>
          <w:sz w:val="24"/>
          <w:szCs w:val="24"/>
          <w:lang w:val="en-AU" w:eastAsia="en-AU"/>
        </w:rPr>
        <mc:AlternateContent>
          <mc:Choice Requires="wps">
            <w:drawing>
              <wp:anchor distT="0" distB="0" distL="114300" distR="114300" simplePos="0" relativeHeight="251708416" behindDoc="0" locked="0" layoutInCell="1" allowOverlap="1" wp14:anchorId="762389EC" wp14:editId="4C6F1C6B">
                <wp:simplePos x="0" y="0"/>
                <wp:positionH relativeFrom="column">
                  <wp:posOffset>3380740</wp:posOffset>
                </wp:positionH>
                <wp:positionV relativeFrom="paragraph">
                  <wp:posOffset>230505</wp:posOffset>
                </wp:positionV>
                <wp:extent cx="352425" cy="299720"/>
                <wp:effectExtent l="0" t="0" r="0" b="508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99720"/>
                        </a:xfrm>
                        <a:prstGeom prst="rect">
                          <a:avLst/>
                        </a:prstGeom>
                        <a:noFill/>
                        <a:ln w="9525">
                          <a:noFill/>
                          <a:miter lim="800000"/>
                          <a:headEnd/>
                          <a:tailEnd/>
                        </a:ln>
                      </wps:spPr>
                      <wps:txbx>
                        <w:txbxContent>
                          <w:p w:rsidR="001F192B" w:rsidRDefault="001F192B" w:rsidP="002969A6">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266.2pt;margin-top:18.15pt;width:27.75pt;height:23.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" filled="f" stroked="f">
                <v:textbox>
                  <w:txbxContent>
                    <w:p w:rsidR="001F192B" w:rsidRDefault="001F192B" w:rsidP="002969A6">
                      <w:r>
                        <w:t>(c)</w:t>
                      </w:r>
                    </w:p>
                  </w:txbxContent>
                </v:textbox>
              </v:shape>
            </w:pict>
          </mc:Fallback>
        </mc:AlternateContent>
      </w:r>
      <w:r>
        <w:rPr>
          <w:noProof/>
          <w:sz w:val="24"/>
          <w:szCs w:val="24"/>
          <w:lang w:val="en-AU" w:eastAsia="en-AU"/>
        </w:rPr>
        <mc:AlternateContent>
          <mc:Choice Requires="wps">
            <w:drawing>
              <wp:anchor distT="0" distB="0" distL="114300" distR="114300" simplePos="0" relativeHeight="251702272" behindDoc="0" locked="0" layoutInCell="1" allowOverlap="1" wp14:anchorId="5DA20E1C" wp14:editId="2D042ED3">
                <wp:simplePos x="0" y="0"/>
                <wp:positionH relativeFrom="column">
                  <wp:posOffset>5457825</wp:posOffset>
                </wp:positionH>
                <wp:positionV relativeFrom="paragraph">
                  <wp:posOffset>210820</wp:posOffset>
                </wp:positionV>
                <wp:extent cx="857250" cy="32385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857250" cy="323850"/>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6" o:spid="_x0000_s1026" style="position:absolute;margin-left:429.75pt;margin-top:16.6pt;width:67.5pt;height:25.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" filled="f" strokecolor="windowText" strokeweight="2pt"/>
            </w:pict>
          </mc:Fallback>
        </mc:AlternateContent>
      </w:r>
      <w:r>
        <w:rPr>
          <w:noProof/>
          <w:sz w:val="24"/>
          <w:szCs w:val="24"/>
          <w:lang w:val="en-AU" w:eastAsia="en-AU"/>
        </w:rPr>
        <mc:AlternateContent>
          <mc:Choice Requires="wps">
            <w:drawing>
              <wp:anchor distT="0" distB="0" distL="114300" distR="114300" simplePos="0" relativeHeight="251700224" behindDoc="0" locked="0" layoutInCell="1" allowOverlap="1" wp14:anchorId="148528A6" wp14:editId="53753388">
                <wp:simplePos x="0" y="0"/>
                <wp:positionH relativeFrom="column">
                  <wp:posOffset>3857625</wp:posOffset>
                </wp:positionH>
                <wp:positionV relativeFrom="paragraph">
                  <wp:posOffset>210820</wp:posOffset>
                </wp:positionV>
                <wp:extent cx="857250" cy="32385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857250" cy="323850"/>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 o:spid="_x0000_s1026" style="position:absolute;margin-left:303.75pt;margin-top:16.6pt;width:67.5pt;height:25.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" filled="f" strokecolor="windowText" strokeweight="2pt"/>
            </w:pict>
          </mc:Fallback>
        </mc:AlternateContent>
      </w:r>
    </w:p>
    <w:p w:rsidR="002969A6" w:rsidRPr="002969A6" w:rsidRDefault="002969A6" w:rsidP="00772B28">
      <w:pPr>
        <w:spacing w:line="240" w:lineRule="auto"/>
        <w:rPr>
          <w:sz w:val="24"/>
          <w:szCs w:val="24"/>
        </w:rPr>
      </w:pPr>
    </w:p>
    <w:p w:rsidR="00772B28" w:rsidRDefault="00772B28" w:rsidP="00772B28">
      <w:pPr>
        <w:spacing w:line="240" w:lineRule="auto"/>
        <w:rPr>
          <w:sz w:val="24"/>
          <w:szCs w:val="24"/>
        </w:rPr>
      </w:pPr>
    </w:p>
    <w:p w:rsidR="002969A6" w:rsidRDefault="00772B28" w:rsidP="00772B28">
      <w:pPr>
        <w:spacing w:line="240" w:lineRule="auto"/>
        <w:rPr>
          <w:sz w:val="24"/>
          <w:szCs w:val="24"/>
        </w:rPr>
      </w:pPr>
      <w:r>
        <w:rPr>
          <w:sz w:val="24"/>
          <w:szCs w:val="24"/>
        </w:rPr>
        <w:tab/>
      </w:r>
      <w:r>
        <w:rPr>
          <w:sz w:val="24"/>
          <w:szCs w:val="24"/>
        </w:rPr>
        <w:tab/>
        <w:t>___________________</w:t>
      </w:r>
      <w:r>
        <w:rPr>
          <w:sz w:val="24"/>
          <w:szCs w:val="24"/>
        </w:rPr>
        <w:tab/>
      </w:r>
      <w:r>
        <w:rPr>
          <w:sz w:val="24"/>
          <w:szCs w:val="24"/>
        </w:rPr>
        <w:tab/>
      </w:r>
      <w:r>
        <w:rPr>
          <w:sz w:val="24"/>
          <w:szCs w:val="24"/>
        </w:rPr>
        <w:tab/>
      </w:r>
      <w:r>
        <w:rPr>
          <w:sz w:val="24"/>
          <w:szCs w:val="24"/>
        </w:rPr>
        <w:tab/>
        <w:t>____________________</w:t>
      </w:r>
    </w:p>
    <w:p w:rsidR="00772B28" w:rsidRDefault="00772B28" w:rsidP="00772B28">
      <w:pPr>
        <w:spacing w:line="240" w:lineRule="auto"/>
        <w:rPr>
          <w:sz w:val="24"/>
          <w:szCs w:val="24"/>
        </w:rPr>
      </w:pPr>
    </w:p>
    <w:p w:rsidR="002969A6" w:rsidRDefault="00772B28" w:rsidP="00772B28">
      <w:pPr>
        <w:spacing w:line="240" w:lineRule="auto"/>
        <w:rPr>
          <w:sz w:val="24"/>
          <w:szCs w:val="24"/>
        </w:rPr>
      </w:pPr>
      <w:r>
        <w:rPr>
          <w:noProof/>
          <w:sz w:val="24"/>
          <w:szCs w:val="24"/>
          <w:lang w:val="en-AU" w:eastAsia="en-AU"/>
        </w:rPr>
        <mc:AlternateContent>
          <mc:Choice Requires="wps">
            <w:drawing>
              <wp:anchor distT="0" distB="0" distL="114300" distR="114300" simplePos="0" relativeHeight="251731968" behindDoc="0" locked="0" layoutInCell="1" allowOverlap="1" wp14:anchorId="5246D055" wp14:editId="01B32440">
                <wp:simplePos x="0" y="0"/>
                <wp:positionH relativeFrom="column">
                  <wp:posOffset>5114540</wp:posOffset>
                </wp:positionH>
                <wp:positionV relativeFrom="paragraph">
                  <wp:posOffset>232791</wp:posOffset>
                </wp:positionV>
                <wp:extent cx="10454" cy="21165"/>
                <wp:effectExtent l="0" t="0" r="27940" b="17145"/>
                <wp:wrapNone/>
                <wp:docPr id="299" name="Oval 29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0454" cy="21165"/>
                        </a:xfrm>
                        <a:custGeom>
                          <a:avLst/>
                          <a:gdLst>
                            <a:gd name="connsiteX0" fmla="*/ 0 w 17780"/>
                            <a:gd name="connsiteY0" fmla="*/ 8890 h 17780"/>
                            <a:gd name="connsiteX1" fmla="*/ 8890 w 17780"/>
                            <a:gd name="connsiteY1" fmla="*/ 0 h 17780"/>
                            <a:gd name="connsiteX2" fmla="*/ 17780 w 17780"/>
                            <a:gd name="connsiteY2" fmla="*/ 8890 h 17780"/>
                            <a:gd name="connsiteX3" fmla="*/ 8890 w 17780"/>
                            <a:gd name="connsiteY3" fmla="*/ 17780 h 17780"/>
                            <a:gd name="connsiteX4" fmla="*/ 0 w 17780"/>
                            <a:gd name="connsiteY4" fmla="*/ 8890 h 17780"/>
                            <a:gd name="connsiteX0" fmla="*/ 10164 w 10164"/>
                            <a:gd name="connsiteY0" fmla="*/ 18027 h 20577"/>
                            <a:gd name="connsiteX1" fmla="*/ 4 w 10164"/>
                            <a:gd name="connsiteY1" fmla="*/ 247 h 20577"/>
                            <a:gd name="connsiteX2" fmla="*/ 8894 w 10164"/>
                            <a:gd name="connsiteY2" fmla="*/ 9137 h 20577"/>
                            <a:gd name="connsiteX3" fmla="*/ 4 w 10164"/>
                            <a:gd name="connsiteY3" fmla="*/ 18027 h 20577"/>
                            <a:gd name="connsiteX4" fmla="*/ 10164 w 10164"/>
                            <a:gd name="connsiteY4" fmla="*/ 18027 h 2057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164" h="20577">
                              <a:moveTo>
                                <a:pt x="10164" y="18027"/>
                              </a:moveTo>
                              <a:cubicBezTo>
                                <a:pt x="10164" y="13117"/>
                                <a:pt x="216" y="1729"/>
                                <a:pt x="4" y="247"/>
                              </a:cubicBezTo>
                              <a:cubicBezTo>
                                <a:pt x="-208" y="-1235"/>
                                <a:pt x="8894" y="4227"/>
                                <a:pt x="8894" y="9137"/>
                              </a:cubicBezTo>
                              <a:cubicBezTo>
                                <a:pt x="8894" y="14047"/>
                                <a:pt x="-208" y="16545"/>
                                <a:pt x="4" y="18027"/>
                              </a:cubicBezTo>
                              <a:cubicBezTo>
                                <a:pt x="216" y="19509"/>
                                <a:pt x="10164" y="22937"/>
                                <a:pt x="10164" y="18027"/>
                              </a:cubicBezTo>
                              <a:close/>
                            </a:path>
                          </a:pathLst>
                        </a:cu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Oval 299" o:spid="_x0000_s1026" style="position:absolute;margin-left:402.7pt;margin-top:18.35pt;width:.8pt;height:1.6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164,20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" path="m10164,18027c10164,13117,216,1729,4,247,-208,-1235,8894,4227,8894,9137v,4910,-9102,7408,-8890,8890c216,19509,10164,22937,10164,18027xe" fillcolor="black [3213]" strokecolor="black [3213]" strokeweight="2pt">
                <v:path arrowok="t" o:connecttype="custom" o:connectlocs="10454,18542;4,254;9148,9398;4,18542;10454,18542" o:connectangles="0,0,0,0,0"/>
                <o:lock v:ext="edit" aspectratio="t"/>
              </v:shape>
            </w:pict>
          </mc:Fallback>
        </mc:AlternateContent>
      </w:r>
      <w:r>
        <w:rPr>
          <w:noProof/>
          <w:sz w:val="24"/>
          <w:szCs w:val="24"/>
          <w:lang w:val="en-AU" w:eastAsia="en-AU"/>
        </w:rPr>
        <mc:AlternateContent>
          <mc:Choice Requires="wps">
            <w:drawing>
              <wp:anchor distT="0" distB="0" distL="114300" distR="114300" simplePos="0" relativeHeight="251730944" behindDoc="0" locked="0" layoutInCell="1" allowOverlap="1" wp14:anchorId="508256C8" wp14:editId="334824F4">
                <wp:simplePos x="0" y="0"/>
                <wp:positionH relativeFrom="column">
                  <wp:posOffset>5067300</wp:posOffset>
                </wp:positionH>
                <wp:positionV relativeFrom="paragraph">
                  <wp:posOffset>194945</wp:posOffset>
                </wp:positionV>
                <wp:extent cx="104775" cy="118745"/>
                <wp:effectExtent l="0" t="0" r="28575" b="14605"/>
                <wp:wrapNone/>
                <wp:docPr id="298" name="Oval 298"/>
                <wp:cNvGraphicFramePr/>
                <a:graphic xmlns:a="http://schemas.openxmlformats.org/drawingml/2006/main">
                  <a:graphicData uri="http://schemas.microsoft.com/office/word/2010/wordprocessingShape">
                    <wps:wsp>
                      <wps:cNvSpPr/>
                      <wps:spPr>
                        <a:xfrm>
                          <a:off x="0" y="0"/>
                          <a:ext cx="104775" cy="11874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98" o:spid="_x0000_s1026" style="position:absolute;margin-left:399pt;margin-top:15.35pt;width:8.25pt;height:9.3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" filled="f" strokecolor="black [3213]"/>
            </w:pict>
          </mc:Fallback>
        </mc:AlternateContent>
      </w:r>
      <w:r w:rsidR="002969A6" w:rsidRPr="00530D3D">
        <w:rPr>
          <w:noProof/>
          <w:sz w:val="24"/>
          <w:szCs w:val="24"/>
          <w:lang w:val="en-AU" w:eastAsia="en-AU"/>
        </w:rPr>
        <mc:AlternateContent>
          <mc:Choice Requires="wps">
            <w:drawing>
              <wp:anchor distT="0" distB="0" distL="114300" distR="114300" simplePos="0" relativeHeight="251726848" behindDoc="0" locked="0" layoutInCell="1" allowOverlap="1" wp14:anchorId="71BE7D81" wp14:editId="33E1A80A">
                <wp:simplePos x="0" y="0"/>
                <wp:positionH relativeFrom="column">
                  <wp:posOffset>3848100</wp:posOffset>
                </wp:positionH>
                <wp:positionV relativeFrom="paragraph">
                  <wp:posOffset>102235</wp:posOffset>
                </wp:positionV>
                <wp:extent cx="266700" cy="299720"/>
                <wp:effectExtent l="0" t="0" r="0" b="5080"/>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99720"/>
                        </a:xfrm>
                        <a:prstGeom prst="rect">
                          <a:avLst/>
                        </a:prstGeom>
                        <a:noFill/>
                        <a:ln w="9525">
                          <a:noFill/>
                          <a:miter lim="800000"/>
                          <a:headEnd/>
                          <a:tailEnd/>
                        </a:ln>
                      </wps:spPr>
                      <wps:txbx>
                        <w:txbxContent>
                          <w:p w:rsidR="001F192B" w:rsidRDefault="001F192B" w:rsidP="002969A6">
                            <w: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303pt;margin-top:8.05pt;width:21pt;height:23.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" filled="f" stroked="f">
                <v:textbox>
                  <w:txbxContent>
                    <w:p w:rsidR="001F192B" w:rsidRDefault="001F192B" w:rsidP="002969A6">
                      <w:r>
                        <w:t>S</w:t>
                      </w:r>
                    </w:p>
                  </w:txbxContent>
                </v:textbox>
              </v:shape>
            </w:pict>
          </mc:Fallback>
        </mc:AlternateContent>
      </w:r>
      <w:r w:rsidR="002969A6" w:rsidRPr="00530D3D">
        <w:rPr>
          <w:noProof/>
          <w:sz w:val="24"/>
          <w:szCs w:val="24"/>
          <w:lang w:val="en-AU" w:eastAsia="en-AU"/>
        </w:rPr>
        <mc:AlternateContent>
          <mc:Choice Requires="wps">
            <w:drawing>
              <wp:anchor distT="0" distB="0" distL="114300" distR="114300" simplePos="0" relativeHeight="251724800" behindDoc="0" locked="0" layoutInCell="1" allowOverlap="1" wp14:anchorId="72F849F1" wp14:editId="3A39993D">
                <wp:simplePos x="0" y="0"/>
                <wp:positionH relativeFrom="column">
                  <wp:posOffset>4448175</wp:posOffset>
                </wp:positionH>
                <wp:positionV relativeFrom="paragraph">
                  <wp:posOffset>102235</wp:posOffset>
                </wp:positionV>
                <wp:extent cx="266700" cy="299720"/>
                <wp:effectExtent l="0" t="0" r="0" b="508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99720"/>
                        </a:xfrm>
                        <a:prstGeom prst="rect">
                          <a:avLst/>
                        </a:prstGeom>
                        <a:noFill/>
                        <a:ln w="9525">
                          <a:noFill/>
                          <a:miter lim="800000"/>
                          <a:headEnd/>
                          <a:tailEnd/>
                        </a:ln>
                      </wps:spPr>
                      <wps:txbx>
                        <w:txbxContent>
                          <w:p w:rsidR="001F192B" w:rsidRDefault="001F192B" w:rsidP="002969A6">
                            <w: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350.25pt;margin-top:8.05pt;width:21pt;height:23.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" filled="f" stroked="f">
                <v:textbox>
                  <w:txbxContent>
                    <w:p w:rsidR="001F192B" w:rsidRDefault="001F192B" w:rsidP="002969A6">
                      <w:r>
                        <w:t>N</w:t>
                      </w:r>
                    </w:p>
                  </w:txbxContent>
                </v:textbox>
              </v:shape>
            </w:pict>
          </mc:Fallback>
        </mc:AlternateContent>
      </w:r>
      <w:r w:rsidR="002969A6" w:rsidRPr="00530D3D">
        <w:rPr>
          <w:noProof/>
          <w:sz w:val="24"/>
          <w:szCs w:val="24"/>
          <w:lang w:val="en-AU" w:eastAsia="en-AU"/>
        </w:rPr>
        <mc:AlternateContent>
          <mc:Choice Requires="wps">
            <w:drawing>
              <wp:anchor distT="0" distB="0" distL="114300" distR="114300" simplePos="0" relativeHeight="251722752" behindDoc="0" locked="0" layoutInCell="1" allowOverlap="1" wp14:anchorId="4EB88835" wp14:editId="184E4B4C">
                <wp:simplePos x="0" y="0"/>
                <wp:positionH relativeFrom="column">
                  <wp:posOffset>5457825</wp:posOffset>
                </wp:positionH>
                <wp:positionV relativeFrom="paragraph">
                  <wp:posOffset>135890</wp:posOffset>
                </wp:positionV>
                <wp:extent cx="266700" cy="299720"/>
                <wp:effectExtent l="0" t="0" r="0" b="508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99720"/>
                        </a:xfrm>
                        <a:prstGeom prst="rect">
                          <a:avLst/>
                        </a:prstGeom>
                        <a:noFill/>
                        <a:ln w="9525">
                          <a:noFill/>
                          <a:miter lim="800000"/>
                          <a:headEnd/>
                          <a:tailEnd/>
                        </a:ln>
                      </wps:spPr>
                      <wps:txbx>
                        <w:txbxContent>
                          <w:p w:rsidR="001F192B" w:rsidRDefault="001F192B" w:rsidP="002969A6">
                            <w: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429.75pt;margin-top:10.7pt;width:21pt;height:23.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" filled="f" stroked="f">
                <v:textbox>
                  <w:txbxContent>
                    <w:p w:rsidR="001F192B" w:rsidRDefault="001F192B" w:rsidP="002969A6">
                      <w:r>
                        <w:t>S</w:t>
                      </w:r>
                    </w:p>
                  </w:txbxContent>
                </v:textbox>
              </v:shape>
            </w:pict>
          </mc:Fallback>
        </mc:AlternateContent>
      </w:r>
      <w:r w:rsidR="002969A6" w:rsidRPr="00530D3D">
        <w:rPr>
          <w:noProof/>
          <w:sz w:val="24"/>
          <w:szCs w:val="24"/>
          <w:lang w:val="en-AU" w:eastAsia="en-AU"/>
        </w:rPr>
        <mc:AlternateContent>
          <mc:Choice Requires="wps">
            <w:drawing>
              <wp:anchor distT="0" distB="0" distL="114300" distR="114300" simplePos="0" relativeHeight="251720704" behindDoc="0" locked="0" layoutInCell="1" allowOverlap="1" wp14:anchorId="0EAB679F" wp14:editId="60B2FD66">
                <wp:simplePos x="0" y="0"/>
                <wp:positionH relativeFrom="column">
                  <wp:posOffset>6048375</wp:posOffset>
                </wp:positionH>
                <wp:positionV relativeFrom="paragraph">
                  <wp:posOffset>116840</wp:posOffset>
                </wp:positionV>
                <wp:extent cx="266700" cy="299720"/>
                <wp:effectExtent l="0" t="0" r="0" b="508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99720"/>
                        </a:xfrm>
                        <a:prstGeom prst="rect">
                          <a:avLst/>
                        </a:prstGeom>
                        <a:noFill/>
                        <a:ln w="9525">
                          <a:noFill/>
                          <a:miter lim="800000"/>
                          <a:headEnd/>
                          <a:tailEnd/>
                        </a:ln>
                      </wps:spPr>
                      <wps:txbx>
                        <w:txbxContent>
                          <w:p w:rsidR="001F192B" w:rsidRDefault="001F192B" w:rsidP="002969A6">
                            <w: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476.25pt;margin-top:9.2pt;width:21pt;height:23.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" filled="f" stroked="f">
                <v:textbox>
                  <w:txbxContent>
                    <w:p w:rsidR="001F192B" w:rsidRDefault="001F192B" w:rsidP="002969A6">
                      <w:r>
                        <w:t>N</w:t>
                      </w:r>
                    </w:p>
                  </w:txbxContent>
                </v:textbox>
              </v:shape>
            </w:pict>
          </mc:Fallback>
        </mc:AlternateContent>
      </w:r>
      <w:r w:rsidR="002969A6" w:rsidRPr="00530D3D">
        <w:rPr>
          <w:noProof/>
          <w:sz w:val="24"/>
          <w:szCs w:val="24"/>
          <w:lang w:val="en-AU" w:eastAsia="en-AU"/>
        </w:rPr>
        <mc:AlternateContent>
          <mc:Choice Requires="wps">
            <w:drawing>
              <wp:anchor distT="0" distB="0" distL="114300" distR="114300" simplePos="0" relativeHeight="251710464" behindDoc="0" locked="0" layoutInCell="1" allowOverlap="1" wp14:anchorId="4DB02C90" wp14:editId="7AAA6979">
                <wp:simplePos x="0" y="0"/>
                <wp:positionH relativeFrom="column">
                  <wp:posOffset>3390265</wp:posOffset>
                </wp:positionH>
                <wp:positionV relativeFrom="paragraph">
                  <wp:posOffset>80645</wp:posOffset>
                </wp:positionV>
                <wp:extent cx="352425" cy="299720"/>
                <wp:effectExtent l="0" t="0" r="0" b="508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99720"/>
                        </a:xfrm>
                        <a:prstGeom prst="rect">
                          <a:avLst/>
                        </a:prstGeom>
                        <a:noFill/>
                        <a:ln w="9525">
                          <a:noFill/>
                          <a:miter lim="800000"/>
                          <a:headEnd/>
                          <a:tailEnd/>
                        </a:ln>
                      </wps:spPr>
                      <wps:txbx>
                        <w:txbxContent>
                          <w:p w:rsidR="001F192B" w:rsidRDefault="001F192B" w:rsidP="002969A6">
                            <w: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266.95pt;margin-top:6.35pt;width:27.75pt;height:23.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" filled="f" stroked="f">
                <v:textbox>
                  <w:txbxContent>
                    <w:p w:rsidR="001F192B" w:rsidRDefault="001F192B" w:rsidP="002969A6">
                      <w:r>
                        <w:t>(d)</w:t>
                      </w:r>
                    </w:p>
                  </w:txbxContent>
                </v:textbox>
              </v:shape>
            </w:pict>
          </mc:Fallback>
        </mc:AlternateContent>
      </w:r>
      <w:r w:rsidR="002969A6">
        <w:rPr>
          <w:noProof/>
          <w:sz w:val="24"/>
          <w:szCs w:val="24"/>
          <w:lang w:val="en-AU" w:eastAsia="en-AU"/>
        </w:rPr>
        <mc:AlternateContent>
          <mc:Choice Requires="wps">
            <w:drawing>
              <wp:anchor distT="0" distB="0" distL="114300" distR="114300" simplePos="0" relativeHeight="251706368" behindDoc="0" locked="0" layoutInCell="1" allowOverlap="1" wp14:anchorId="769D4D00" wp14:editId="0B9FF78F">
                <wp:simplePos x="0" y="0"/>
                <wp:positionH relativeFrom="column">
                  <wp:posOffset>5457825</wp:posOffset>
                </wp:positionH>
                <wp:positionV relativeFrom="paragraph">
                  <wp:posOffset>113665</wp:posOffset>
                </wp:positionV>
                <wp:extent cx="857250" cy="32385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857250" cy="323850"/>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8" o:spid="_x0000_s1026" style="position:absolute;margin-left:429.75pt;margin-top:8.95pt;width:67.5pt;height:25.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" filled="f" strokecolor="windowText" strokeweight="2pt"/>
            </w:pict>
          </mc:Fallback>
        </mc:AlternateContent>
      </w:r>
      <w:r w:rsidR="002969A6">
        <w:rPr>
          <w:noProof/>
          <w:sz w:val="24"/>
          <w:szCs w:val="24"/>
          <w:lang w:val="en-AU" w:eastAsia="en-AU"/>
        </w:rPr>
        <mc:AlternateContent>
          <mc:Choice Requires="wps">
            <w:drawing>
              <wp:anchor distT="0" distB="0" distL="114300" distR="114300" simplePos="0" relativeHeight="251704320" behindDoc="0" locked="0" layoutInCell="1" allowOverlap="1" wp14:anchorId="12E8D47C" wp14:editId="092C60FB">
                <wp:simplePos x="0" y="0"/>
                <wp:positionH relativeFrom="column">
                  <wp:posOffset>3857625</wp:posOffset>
                </wp:positionH>
                <wp:positionV relativeFrom="paragraph">
                  <wp:posOffset>89535</wp:posOffset>
                </wp:positionV>
                <wp:extent cx="857250" cy="32385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857250" cy="323850"/>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7" o:spid="_x0000_s1026" style="position:absolute;margin-left:303.75pt;margin-top:7.05pt;width:67.5pt;height:25.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" filled="f" strokecolor="windowText" strokeweight="2pt"/>
            </w:pict>
          </mc:Fallback>
        </mc:AlternateContent>
      </w:r>
      <w:r w:rsidR="002969A6" w:rsidRPr="00530D3D">
        <w:rPr>
          <w:noProof/>
          <w:sz w:val="24"/>
          <w:szCs w:val="24"/>
          <w:lang w:val="en-AU" w:eastAsia="en-AU"/>
        </w:rPr>
        <mc:AlternateContent>
          <mc:Choice Requires="wps">
            <w:drawing>
              <wp:anchor distT="0" distB="0" distL="114300" distR="114300" simplePos="0" relativeHeight="251692032" behindDoc="0" locked="0" layoutInCell="1" allowOverlap="1" wp14:anchorId="06913F0D" wp14:editId="0D2C7C3D">
                <wp:simplePos x="0" y="0"/>
                <wp:positionH relativeFrom="column">
                  <wp:posOffset>170815</wp:posOffset>
                </wp:positionH>
                <wp:positionV relativeFrom="paragraph">
                  <wp:posOffset>80645</wp:posOffset>
                </wp:positionV>
                <wp:extent cx="352425" cy="299720"/>
                <wp:effectExtent l="0" t="0" r="0" b="508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99720"/>
                        </a:xfrm>
                        <a:prstGeom prst="rect">
                          <a:avLst/>
                        </a:prstGeom>
                        <a:noFill/>
                        <a:ln w="9525">
                          <a:noFill/>
                          <a:miter lim="800000"/>
                          <a:headEnd/>
                          <a:tailEnd/>
                        </a:ln>
                      </wps:spPr>
                      <wps:txbx>
                        <w:txbxContent>
                          <w:p w:rsidR="001F192B" w:rsidRDefault="001F192B" w:rsidP="00DC52B4">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13.45pt;margin-top:6.35pt;width:27.75pt;height:23.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" filled="f" stroked="f">
                <v:textbox>
                  <w:txbxContent>
                    <w:p w:rsidR="001F192B" w:rsidRDefault="001F192B" w:rsidP="00DC52B4">
                      <w:r>
                        <w:t>(b)</w:t>
                      </w:r>
                    </w:p>
                  </w:txbxContent>
                </v:textbox>
              </v:shape>
            </w:pict>
          </mc:Fallback>
        </mc:AlternateContent>
      </w:r>
      <w:r w:rsidR="002969A6" w:rsidRPr="00530D3D">
        <w:rPr>
          <w:noProof/>
          <w:sz w:val="24"/>
          <w:szCs w:val="24"/>
          <w:lang w:val="en-AU" w:eastAsia="en-AU"/>
        </w:rPr>
        <mc:AlternateContent>
          <mc:Choice Requires="wps">
            <w:drawing>
              <wp:anchor distT="0" distB="0" distL="114300" distR="114300" simplePos="0" relativeHeight="251669504" behindDoc="0" locked="0" layoutInCell="1" allowOverlap="1" wp14:anchorId="7EA6F192" wp14:editId="658E5DD5">
                <wp:simplePos x="0" y="0"/>
                <wp:positionH relativeFrom="column">
                  <wp:posOffset>2743200</wp:posOffset>
                </wp:positionH>
                <wp:positionV relativeFrom="paragraph">
                  <wp:posOffset>102870</wp:posOffset>
                </wp:positionV>
                <wp:extent cx="266700" cy="299720"/>
                <wp:effectExtent l="0" t="0" r="0" b="508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99720"/>
                        </a:xfrm>
                        <a:prstGeom prst="rect">
                          <a:avLst/>
                        </a:prstGeom>
                        <a:noFill/>
                        <a:ln w="9525">
                          <a:noFill/>
                          <a:miter lim="800000"/>
                          <a:headEnd/>
                          <a:tailEnd/>
                        </a:ln>
                      </wps:spPr>
                      <wps:txbx>
                        <w:txbxContent>
                          <w:p w:rsidR="001F192B" w:rsidRPr="002F39B7" w:rsidRDefault="001F192B" w:rsidP="00530D3D">
                            <w:pPr>
                              <w:rPr>
                                <w:b/>
                              </w:rPr>
                            </w:pPr>
                            <w:r>
                              <w:rPr>
                                <w:b/>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3in;margin-top:8.1pt;width:21pt;height:2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" filled="f" stroked="f">
                <v:textbox>
                  <w:txbxContent>
                    <w:p w:rsidR="001F192B" w:rsidRPr="002F39B7" w:rsidRDefault="001F192B" w:rsidP="00530D3D">
                      <w:pPr>
                        <w:rPr>
                          <w:b/>
                        </w:rPr>
                      </w:pPr>
                      <w:r>
                        <w:rPr>
                          <w:b/>
                        </w:rPr>
                        <w:t>N</w:t>
                      </w:r>
                    </w:p>
                  </w:txbxContent>
                </v:textbox>
              </v:shape>
            </w:pict>
          </mc:Fallback>
        </mc:AlternateContent>
      </w:r>
      <w:r w:rsidR="002969A6" w:rsidRPr="00530D3D">
        <w:rPr>
          <w:noProof/>
          <w:sz w:val="24"/>
          <w:szCs w:val="24"/>
          <w:lang w:val="en-AU" w:eastAsia="en-AU"/>
        </w:rPr>
        <mc:AlternateContent>
          <mc:Choice Requires="wps">
            <w:drawing>
              <wp:anchor distT="0" distB="0" distL="114300" distR="114300" simplePos="0" relativeHeight="251667456" behindDoc="0" locked="0" layoutInCell="1" allowOverlap="1" wp14:anchorId="21B28E85" wp14:editId="5A124B7F">
                <wp:simplePos x="0" y="0"/>
                <wp:positionH relativeFrom="column">
                  <wp:posOffset>2152650</wp:posOffset>
                </wp:positionH>
                <wp:positionV relativeFrom="paragraph">
                  <wp:posOffset>109220</wp:posOffset>
                </wp:positionV>
                <wp:extent cx="295275" cy="299720"/>
                <wp:effectExtent l="0" t="0" r="0" b="508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299720"/>
                        </a:xfrm>
                        <a:prstGeom prst="rect">
                          <a:avLst/>
                        </a:prstGeom>
                        <a:noFill/>
                        <a:ln w="9525">
                          <a:noFill/>
                          <a:miter lim="800000"/>
                          <a:headEnd/>
                          <a:tailEnd/>
                        </a:ln>
                      </wps:spPr>
                      <wps:txbx>
                        <w:txbxContent>
                          <w:p w:rsidR="001F192B" w:rsidRDefault="001F192B">
                            <w: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169.5pt;margin-top:8.6pt;width:23.25pt;height:2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" filled="f" stroked="f">
                <v:textbox>
                  <w:txbxContent>
                    <w:p w:rsidR="001F192B" w:rsidRDefault="001F192B">
                      <w:r>
                        <w:t>S</w:t>
                      </w:r>
                    </w:p>
                  </w:txbxContent>
                </v:textbox>
              </v:shape>
            </w:pict>
          </mc:Fallback>
        </mc:AlternateContent>
      </w:r>
      <w:r w:rsidR="002969A6" w:rsidRPr="00530D3D">
        <w:rPr>
          <w:noProof/>
          <w:sz w:val="24"/>
          <w:szCs w:val="24"/>
          <w:lang w:val="en-AU" w:eastAsia="en-AU"/>
        </w:rPr>
        <mc:AlternateContent>
          <mc:Choice Requires="wps">
            <w:drawing>
              <wp:anchor distT="0" distB="0" distL="114300" distR="114300" simplePos="0" relativeHeight="251683840" behindDoc="0" locked="0" layoutInCell="1" allowOverlap="1" wp14:anchorId="0AE73669" wp14:editId="631F0381">
                <wp:simplePos x="0" y="0"/>
                <wp:positionH relativeFrom="column">
                  <wp:posOffset>1181100</wp:posOffset>
                </wp:positionH>
                <wp:positionV relativeFrom="paragraph">
                  <wp:posOffset>111760</wp:posOffset>
                </wp:positionV>
                <wp:extent cx="266700" cy="299720"/>
                <wp:effectExtent l="0" t="0" r="0" b="508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99720"/>
                        </a:xfrm>
                        <a:prstGeom prst="rect">
                          <a:avLst/>
                        </a:prstGeom>
                        <a:noFill/>
                        <a:ln w="9525">
                          <a:noFill/>
                          <a:miter lim="800000"/>
                          <a:headEnd/>
                          <a:tailEnd/>
                        </a:ln>
                      </wps:spPr>
                      <wps:txbx>
                        <w:txbxContent>
                          <w:p w:rsidR="001F192B" w:rsidRDefault="001F192B" w:rsidP="00DC52B4">
                            <w: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93pt;margin-top:8.8pt;width:21pt;height:2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" filled="f" stroked="f">
                <v:textbox>
                  <w:txbxContent>
                    <w:p w:rsidR="001F192B" w:rsidRDefault="001F192B" w:rsidP="00DC52B4">
                      <w:r>
                        <w:t>N</w:t>
                      </w:r>
                    </w:p>
                  </w:txbxContent>
                </v:textbox>
              </v:shape>
            </w:pict>
          </mc:Fallback>
        </mc:AlternateContent>
      </w:r>
      <w:r w:rsidR="002969A6" w:rsidRPr="00530D3D">
        <w:rPr>
          <w:noProof/>
          <w:sz w:val="24"/>
          <w:szCs w:val="24"/>
          <w:lang w:val="en-AU" w:eastAsia="en-AU"/>
        </w:rPr>
        <mc:AlternateContent>
          <mc:Choice Requires="wps">
            <w:drawing>
              <wp:anchor distT="0" distB="0" distL="114300" distR="114300" simplePos="0" relativeHeight="251681792" behindDoc="0" locked="0" layoutInCell="1" allowOverlap="1" wp14:anchorId="37D64FE5" wp14:editId="33C3CA7A">
                <wp:simplePos x="0" y="0"/>
                <wp:positionH relativeFrom="column">
                  <wp:posOffset>590550</wp:posOffset>
                </wp:positionH>
                <wp:positionV relativeFrom="paragraph">
                  <wp:posOffset>107315</wp:posOffset>
                </wp:positionV>
                <wp:extent cx="266700" cy="299720"/>
                <wp:effectExtent l="0" t="0" r="0" b="508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99720"/>
                        </a:xfrm>
                        <a:prstGeom prst="rect">
                          <a:avLst/>
                        </a:prstGeom>
                        <a:noFill/>
                        <a:ln w="9525">
                          <a:noFill/>
                          <a:miter lim="800000"/>
                          <a:headEnd/>
                          <a:tailEnd/>
                        </a:ln>
                      </wps:spPr>
                      <wps:txbx>
                        <w:txbxContent>
                          <w:p w:rsidR="001F192B" w:rsidRDefault="001F192B" w:rsidP="00DC52B4">
                            <w: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46.5pt;margin-top:8.45pt;width:21pt;height:2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" filled="f" stroked="f">
                <v:textbox>
                  <w:txbxContent>
                    <w:p w:rsidR="001F192B" w:rsidRDefault="001F192B" w:rsidP="00DC52B4">
                      <w:r>
                        <w:t>S</w:t>
                      </w:r>
                    </w:p>
                  </w:txbxContent>
                </v:textbox>
              </v:shape>
            </w:pict>
          </mc:Fallback>
        </mc:AlternateContent>
      </w:r>
      <w:r w:rsidR="002969A6">
        <w:rPr>
          <w:noProof/>
          <w:sz w:val="24"/>
          <w:szCs w:val="24"/>
          <w:lang w:val="en-AU" w:eastAsia="en-AU"/>
        </w:rPr>
        <mc:AlternateContent>
          <mc:Choice Requires="wps">
            <w:drawing>
              <wp:anchor distT="0" distB="0" distL="114300" distR="114300" simplePos="0" relativeHeight="251665408" behindDoc="0" locked="0" layoutInCell="1" allowOverlap="1" wp14:anchorId="793B6C54" wp14:editId="77B7D3B0">
                <wp:simplePos x="0" y="0"/>
                <wp:positionH relativeFrom="column">
                  <wp:posOffset>2152650</wp:posOffset>
                </wp:positionH>
                <wp:positionV relativeFrom="paragraph">
                  <wp:posOffset>85090</wp:posOffset>
                </wp:positionV>
                <wp:extent cx="857250" cy="3238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857250" cy="323850"/>
                        </a:xfrm>
                        <a:prstGeom prst="rect">
                          <a:avLst/>
                        </a:prstGeom>
                        <a:noFill/>
                        <a:ln w="25400" cap="flat" cmpd="sng" algn="ctr">
                          <a:solidFill>
                            <a:schemeClr val="tx1"/>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169.5pt;margin-top:6.7pt;width:67.5pt;height:2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" filled="f" strokecolor="black [3213]" strokeweight="2pt"/>
            </w:pict>
          </mc:Fallback>
        </mc:AlternateContent>
      </w:r>
      <w:r w:rsidR="002969A6">
        <w:rPr>
          <w:noProof/>
          <w:sz w:val="24"/>
          <w:szCs w:val="24"/>
          <w:lang w:val="en-AU" w:eastAsia="en-AU"/>
        </w:rPr>
        <mc:AlternateContent>
          <mc:Choice Requires="wps">
            <w:drawing>
              <wp:anchor distT="0" distB="0" distL="114300" distR="114300" simplePos="0" relativeHeight="251696128" behindDoc="0" locked="0" layoutInCell="1" allowOverlap="1" wp14:anchorId="62410CD5" wp14:editId="749637FE">
                <wp:simplePos x="0" y="0"/>
                <wp:positionH relativeFrom="column">
                  <wp:posOffset>1793875</wp:posOffset>
                </wp:positionH>
                <wp:positionV relativeFrom="paragraph">
                  <wp:posOffset>194945</wp:posOffset>
                </wp:positionV>
                <wp:extent cx="91440" cy="118745"/>
                <wp:effectExtent l="0" t="0" r="22860" b="14605"/>
                <wp:wrapNone/>
                <wp:docPr id="22"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 cy="118745"/>
                        </a:xfrm>
                        <a:prstGeom prst="ellipse">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2" o:spid="_x0000_s1026" style="position:absolute;margin-left:141.25pt;margin-top:15.35pt;width:7.2pt;height:9.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" filled="f" strokecolor="black [3213]">
                <v:path arrowok="t"/>
              </v:oval>
            </w:pict>
          </mc:Fallback>
        </mc:AlternateContent>
      </w:r>
      <w:r w:rsidR="002969A6">
        <w:rPr>
          <w:noProof/>
          <w:sz w:val="24"/>
          <w:szCs w:val="24"/>
          <w:lang w:val="en-AU" w:eastAsia="en-AU"/>
        </w:rPr>
        <mc:AlternateContent>
          <mc:Choice Requires="wps">
            <w:drawing>
              <wp:anchor distT="0" distB="0" distL="114300" distR="114300" simplePos="0" relativeHeight="251697152" behindDoc="0" locked="0" layoutInCell="1" allowOverlap="1" wp14:anchorId="41EF0BB3" wp14:editId="0AA0B8C2">
                <wp:simplePos x="0" y="0"/>
                <wp:positionH relativeFrom="column">
                  <wp:posOffset>1800225</wp:posOffset>
                </wp:positionH>
                <wp:positionV relativeFrom="paragraph">
                  <wp:posOffset>194945</wp:posOffset>
                </wp:positionV>
                <wp:extent cx="91440" cy="118745"/>
                <wp:effectExtent l="0" t="0" r="22860" b="33655"/>
                <wp:wrapNone/>
                <wp:docPr id="23" name="Straight Connector 23"/>
                <wp:cNvGraphicFramePr/>
                <a:graphic xmlns:a="http://schemas.openxmlformats.org/drawingml/2006/main">
                  <a:graphicData uri="http://schemas.microsoft.com/office/word/2010/wordprocessingShape">
                    <wps:wsp>
                      <wps:cNvCnPr/>
                      <wps:spPr>
                        <a:xfrm>
                          <a:off x="0" y="0"/>
                          <a:ext cx="91440" cy="118745"/>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3"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141.75pt,15.35pt" to="148.9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" strokecolor="black [3213]" strokeweight="1.25pt"/>
            </w:pict>
          </mc:Fallback>
        </mc:AlternateContent>
      </w:r>
      <w:r w:rsidR="002969A6">
        <w:rPr>
          <w:noProof/>
          <w:sz w:val="24"/>
          <w:szCs w:val="24"/>
          <w:lang w:val="en-AU" w:eastAsia="en-AU"/>
        </w:rPr>
        <mc:AlternateContent>
          <mc:Choice Requires="wps">
            <w:drawing>
              <wp:anchor distT="0" distB="0" distL="114300" distR="114300" simplePos="0" relativeHeight="251698176" behindDoc="0" locked="0" layoutInCell="1" allowOverlap="1" wp14:anchorId="52DC9F13" wp14:editId="74CF895F">
                <wp:simplePos x="0" y="0"/>
                <wp:positionH relativeFrom="column">
                  <wp:posOffset>1800225</wp:posOffset>
                </wp:positionH>
                <wp:positionV relativeFrom="paragraph">
                  <wp:posOffset>194945</wp:posOffset>
                </wp:positionV>
                <wp:extent cx="91440" cy="118745"/>
                <wp:effectExtent l="0" t="0" r="22860" b="33655"/>
                <wp:wrapNone/>
                <wp:docPr id="24" name="Straight Connector 24"/>
                <wp:cNvGraphicFramePr/>
                <a:graphic xmlns:a="http://schemas.openxmlformats.org/drawingml/2006/main">
                  <a:graphicData uri="http://schemas.microsoft.com/office/word/2010/wordprocessingShape">
                    <wps:wsp>
                      <wps:cNvCnPr/>
                      <wps:spPr>
                        <a:xfrm flipH="1">
                          <a:off x="0" y="0"/>
                          <a:ext cx="91440" cy="118745"/>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4" o:spid="_x0000_s1026" style="position:absolute;flip:x;z-index:251698176;visibility:visible;mso-wrap-style:square;mso-wrap-distance-left:9pt;mso-wrap-distance-top:0;mso-wrap-distance-right:9pt;mso-wrap-distance-bottom:0;mso-position-horizontal:absolute;mso-position-horizontal-relative:text;mso-position-vertical:absolute;mso-position-vertical-relative:text" from="141.75pt,15.35pt" to="148.9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" strokecolor="black [3213]" strokeweight="1.25pt"/>
            </w:pict>
          </mc:Fallback>
        </mc:AlternateContent>
      </w:r>
      <w:r w:rsidR="002969A6">
        <w:rPr>
          <w:noProof/>
          <w:sz w:val="24"/>
          <w:szCs w:val="24"/>
          <w:lang w:val="en-AU" w:eastAsia="en-AU"/>
        </w:rPr>
        <mc:AlternateContent>
          <mc:Choice Requires="wps">
            <w:drawing>
              <wp:anchor distT="0" distB="0" distL="114300" distR="114300" simplePos="0" relativeHeight="251675648" behindDoc="0" locked="0" layoutInCell="1" allowOverlap="1" wp14:anchorId="58D5E9D0" wp14:editId="2177A469">
                <wp:simplePos x="0" y="0"/>
                <wp:positionH relativeFrom="column">
                  <wp:posOffset>590550</wp:posOffset>
                </wp:positionH>
                <wp:positionV relativeFrom="paragraph">
                  <wp:posOffset>80645</wp:posOffset>
                </wp:positionV>
                <wp:extent cx="857250" cy="3238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857250" cy="323850"/>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46.5pt;margin-top:6.35pt;width:67.5pt;height:25.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" filled="f" strokecolor="windowText" strokeweight="2pt"/>
            </w:pict>
          </mc:Fallback>
        </mc:AlternateContent>
      </w:r>
    </w:p>
    <w:p w:rsidR="00772B28" w:rsidRDefault="00772B28" w:rsidP="002969A6">
      <w:pPr>
        <w:jc w:val="center"/>
        <w:rPr>
          <w:sz w:val="24"/>
          <w:szCs w:val="24"/>
        </w:rPr>
      </w:pPr>
    </w:p>
    <w:p w:rsidR="002969A6" w:rsidRDefault="00772B28" w:rsidP="00772B28">
      <w:pPr>
        <w:tabs>
          <w:tab w:val="left" w:pos="585"/>
        </w:tabs>
        <w:rPr>
          <w:sz w:val="24"/>
          <w:szCs w:val="24"/>
        </w:rPr>
      </w:pPr>
      <w:r>
        <w:rPr>
          <w:sz w:val="24"/>
          <w:szCs w:val="24"/>
        </w:rPr>
        <w:tab/>
      </w:r>
      <w:r>
        <w:rPr>
          <w:sz w:val="24"/>
          <w:szCs w:val="24"/>
        </w:rPr>
        <w:tab/>
      </w:r>
      <w:r>
        <w:rPr>
          <w:sz w:val="24"/>
          <w:szCs w:val="24"/>
        </w:rPr>
        <w:tab/>
        <w:t>___________________</w:t>
      </w:r>
      <w:r>
        <w:rPr>
          <w:sz w:val="24"/>
          <w:szCs w:val="24"/>
        </w:rPr>
        <w:tab/>
      </w:r>
      <w:r>
        <w:rPr>
          <w:sz w:val="24"/>
          <w:szCs w:val="24"/>
        </w:rPr>
        <w:tab/>
      </w:r>
      <w:r>
        <w:rPr>
          <w:sz w:val="24"/>
          <w:szCs w:val="24"/>
        </w:rPr>
        <w:tab/>
      </w:r>
      <w:r>
        <w:rPr>
          <w:sz w:val="24"/>
          <w:szCs w:val="24"/>
        </w:rPr>
        <w:tab/>
        <w:t>____________________</w:t>
      </w:r>
    </w:p>
    <w:p w:rsidR="00EC3627" w:rsidRPr="00EC3627" w:rsidRDefault="00EC3627" w:rsidP="00EC3627">
      <w:pPr>
        <w:tabs>
          <w:tab w:val="left" w:pos="585"/>
        </w:tabs>
        <w:spacing w:line="240" w:lineRule="auto"/>
        <w:rPr>
          <w:rFonts w:ascii="Arial" w:hAnsi="Arial" w:cs="Arial"/>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EC3627">
        <w:rPr>
          <w:rFonts w:ascii="Arial" w:hAnsi="Arial" w:cs="Arial"/>
          <w:sz w:val="24"/>
          <w:szCs w:val="24"/>
        </w:rPr>
        <w:t>4 marks</w:t>
      </w:r>
    </w:p>
    <w:p w:rsidR="00DA6CB5" w:rsidRDefault="00DA6CB5" w:rsidP="00DA6CB5">
      <w:pPr>
        <w:autoSpaceDE w:val="0"/>
        <w:autoSpaceDN w:val="0"/>
        <w:adjustRightInd w:val="0"/>
        <w:spacing w:after="0" w:line="240" w:lineRule="auto"/>
        <w:ind w:left="720" w:hanging="720"/>
        <w:rPr>
          <w:rFonts w:ascii="Arial" w:hAnsi="Arial" w:cs="Arial"/>
          <w:sz w:val="24"/>
          <w:szCs w:val="24"/>
        </w:rPr>
      </w:pPr>
      <w:r w:rsidRPr="00DA6CB5">
        <w:rPr>
          <w:rFonts w:ascii="Arial" w:hAnsi="Arial" w:cs="Arial"/>
          <w:sz w:val="24"/>
          <w:szCs w:val="24"/>
        </w:rPr>
        <w:t xml:space="preserve">4. </w:t>
      </w:r>
      <w:r>
        <w:rPr>
          <w:rFonts w:ascii="Arial" w:hAnsi="Arial" w:cs="Arial"/>
          <w:sz w:val="24"/>
          <w:szCs w:val="24"/>
        </w:rPr>
        <w:tab/>
      </w:r>
      <w:r w:rsidRPr="00DA6CB5">
        <w:rPr>
          <w:rFonts w:ascii="Arial" w:hAnsi="Arial" w:cs="Arial"/>
          <w:sz w:val="24"/>
          <w:szCs w:val="24"/>
        </w:rPr>
        <w:t>A small bar magnet is moved along the axis of a</w:t>
      </w:r>
      <w:r>
        <w:rPr>
          <w:rFonts w:ascii="Arial" w:hAnsi="Arial" w:cs="Arial"/>
          <w:sz w:val="24"/>
          <w:szCs w:val="24"/>
        </w:rPr>
        <w:t xml:space="preserve"> long solenoid from left to</w:t>
      </w:r>
      <w:r w:rsidRPr="00DA6CB5">
        <w:rPr>
          <w:rFonts w:ascii="Arial" w:hAnsi="Arial" w:cs="Arial"/>
          <w:sz w:val="24"/>
          <w:szCs w:val="24"/>
        </w:rPr>
        <w:t xml:space="preserve"> right, as shown in the diagram:</w:t>
      </w:r>
    </w:p>
    <w:p w:rsidR="00DA6CB5" w:rsidRDefault="00DA6CB5" w:rsidP="00DA6CB5">
      <w:pPr>
        <w:autoSpaceDE w:val="0"/>
        <w:autoSpaceDN w:val="0"/>
        <w:adjustRightInd w:val="0"/>
        <w:spacing w:after="0" w:line="240" w:lineRule="auto"/>
        <w:rPr>
          <w:rFonts w:ascii="Arial" w:hAnsi="Arial" w:cs="Arial"/>
          <w:sz w:val="24"/>
          <w:szCs w:val="24"/>
        </w:rPr>
      </w:pPr>
    </w:p>
    <w:p w:rsidR="00DA6CB5" w:rsidRDefault="004E5929" w:rsidP="00DA6CB5">
      <w:pPr>
        <w:autoSpaceDE w:val="0"/>
        <w:autoSpaceDN w:val="0"/>
        <w:adjustRightInd w:val="0"/>
        <w:spacing w:after="0" w:line="240" w:lineRule="auto"/>
        <w:rPr>
          <w:rFonts w:ascii="Arial" w:hAnsi="Arial" w:cs="Arial"/>
          <w:sz w:val="24"/>
          <w:szCs w:val="24"/>
        </w:rPr>
      </w:pPr>
      <w:r>
        <w:rPr>
          <w:rFonts w:ascii="Arial" w:hAnsi="Arial" w:cs="Arial"/>
          <w:noProof/>
          <w:sz w:val="24"/>
          <w:szCs w:val="24"/>
          <w:lang w:val="en-AU" w:eastAsia="en-AU"/>
        </w:rPr>
        <mc:AlternateContent>
          <mc:Choice Requires="wps">
            <w:drawing>
              <wp:anchor distT="0" distB="0" distL="114300" distR="114300" simplePos="0" relativeHeight="251773952" behindDoc="0" locked="0" layoutInCell="1" allowOverlap="1" wp14:anchorId="238E0388" wp14:editId="1A2A41D7">
                <wp:simplePos x="0" y="0"/>
                <wp:positionH relativeFrom="column">
                  <wp:posOffset>3476625</wp:posOffset>
                </wp:positionH>
                <wp:positionV relativeFrom="paragraph">
                  <wp:posOffset>27940</wp:posOffset>
                </wp:positionV>
                <wp:extent cx="222250" cy="1419225"/>
                <wp:effectExtent l="0" t="0" r="25400" b="28575"/>
                <wp:wrapNone/>
                <wp:docPr id="325" name="Freeform 325"/>
                <wp:cNvGraphicFramePr/>
                <a:graphic xmlns:a="http://schemas.openxmlformats.org/drawingml/2006/main">
                  <a:graphicData uri="http://schemas.microsoft.com/office/word/2010/wordprocessingShape">
                    <wps:wsp>
                      <wps:cNvSpPr/>
                      <wps:spPr>
                        <a:xfrm>
                          <a:off x="0" y="0"/>
                          <a:ext cx="222250" cy="1419225"/>
                        </a:xfrm>
                        <a:custGeom>
                          <a:avLst/>
                          <a:gdLst>
                            <a:gd name="connsiteX0" fmla="*/ 0 w 258427"/>
                            <a:gd name="connsiteY0" fmla="*/ 104898 h 1333623"/>
                            <a:gd name="connsiteX1" fmla="*/ 66675 w 258427"/>
                            <a:gd name="connsiteY1" fmla="*/ 123 h 1333623"/>
                            <a:gd name="connsiteX2" fmla="*/ 152400 w 258427"/>
                            <a:gd name="connsiteY2" fmla="*/ 95373 h 1333623"/>
                            <a:gd name="connsiteX3" fmla="*/ 257175 w 258427"/>
                            <a:gd name="connsiteY3" fmla="*/ 504948 h 1333623"/>
                            <a:gd name="connsiteX4" fmla="*/ 209550 w 258427"/>
                            <a:gd name="connsiteY4" fmla="*/ 1076448 h 1333623"/>
                            <a:gd name="connsiteX5" fmla="*/ 200025 w 258427"/>
                            <a:gd name="connsiteY5" fmla="*/ 1333623 h 1333623"/>
                            <a:gd name="connsiteX0" fmla="*/ 0 w 259122"/>
                            <a:gd name="connsiteY0" fmla="*/ 104898 h 1466985"/>
                            <a:gd name="connsiteX1" fmla="*/ 66675 w 259122"/>
                            <a:gd name="connsiteY1" fmla="*/ 123 h 1466985"/>
                            <a:gd name="connsiteX2" fmla="*/ 152400 w 259122"/>
                            <a:gd name="connsiteY2" fmla="*/ 95373 h 1466985"/>
                            <a:gd name="connsiteX3" fmla="*/ 257175 w 259122"/>
                            <a:gd name="connsiteY3" fmla="*/ 504948 h 1466985"/>
                            <a:gd name="connsiteX4" fmla="*/ 209550 w 259122"/>
                            <a:gd name="connsiteY4" fmla="*/ 1076448 h 1466985"/>
                            <a:gd name="connsiteX5" fmla="*/ 75903 w 259122"/>
                            <a:gd name="connsiteY5" fmla="*/ 1466985 h 1466985"/>
                            <a:gd name="connsiteX0" fmla="*/ 0 w 257175"/>
                            <a:gd name="connsiteY0" fmla="*/ 104898 h 1466985"/>
                            <a:gd name="connsiteX1" fmla="*/ 66675 w 257175"/>
                            <a:gd name="connsiteY1" fmla="*/ 123 h 1466985"/>
                            <a:gd name="connsiteX2" fmla="*/ 152400 w 257175"/>
                            <a:gd name="connsiteY2" fmla="*/ 95373 h 1466985"/>
                            <a:gd name="connsiteX3" fmla="*/ 257175 w 257175"/>
                            <a:gd name="connsiteY3" fmla="*/ 504948 h 1466985"/>
                            <a:gd name="connsiteX4" fmla="*/ 152425 w 257175"/>
                            <a:gd name="connsiteY4" fmla="*/ 1105125 h 1466985"/>
                            <a:gd name="connsiteX5" fmla="*/ 75903 w 257175"/>
                            <a:gd name="connsiteY5" fmla="*/ 1466985 h 1466985"/>
                            <a:gd name="connsiteX0" fmla="*/ 0 w 257175"/>
                            <a:gd name="connsiteY0" fmla="*/ 104944 h 1467031"/>
                            <a:gd name="connsiteX1" fmla="*/ 66675 w 257175"/>
                            <a:gd name="connsiteY1" fmla="*/ 169 h 1467031"/>
                            <a:gd name="connsiteX2" fmla="*/ 152400 w 257175"/>
                            <a:gd name="connsiteY2" fmla="*/ 95419 h 1467031"/>
                            <a:gd name="connsiteX3" fmla="*/ 257175 w 257175"/>
                            <a:gd name="connsiteY3" fmla="*/ 533618 h 1467031"/>
                            <a:gd name="connsiteX4" fmla="*/ 152425 w 257175"/>
                            <a:gd name="connsiteY4" fmla="*/ 1105171 h 1467031"/>
                            <a:gd name="connsiteX5" fmla="*/ 75903 w 257175"/>
                            <a:gd name="connsiteY5" fmla="*/ 1467031 h 1467031"/>
                            <a:gd name="connsiteX0" fmla="*/ 0 w 276002"/>
                            <a:gd name="connsiteY0" fmla="*/ 110184 h 1472271"/>
                            <a:gd name="connsiteX1" fmla="*/ 66675 w 276002"/>
                            <a:gd name="connsiteY1" fmla="*/ 5409 h 1472271"/>
                            <a:gd name="connsiteX2" fmla="*/ 257175 w 276002"/>
                            <a:gd name="connsiteY2" fmla="*/ 272142 h 1472271"/>
                            <a:gd name="connsiteX3" fmla="*/ 257175 w 276002"/>
                            <a:gd name="connsiteY3" fmla="*/ 538858 h 1472271"/>
                            <a:gd name="connsiteX4" fmla="*/ 152425 w 276002"/>
                            <a:gd name="connsiteY4" fmla="*/ 1110411 h 1472271"/>
                            <a:gd name="connsiteX5" fmla="*/ 75903 w 276002"/>
                            <a:gd name="connsiteY5" fmla="*/ 1472271 h 1472271"/>
                            <a:gd name="connsiteX0" fmla="*/ 0 w 276182"/>
                            <a:gd name="connsiteY0" fmla="*/ 110184 h 1472271"/>
                            <a:gd name="connsiteX1" fmla="*/ 66675 w 276182"/>
                            <a:gd name="connsiteY1" fmla="*/ 5409 h 1472271"/>
                            <a:gd name="connsiteX2" fmla="*/ 257175 w 276182"/>
                            <a:gd name="connsiteY2" fmla="*/ 272142 h 1472271"/>
                            <a:gd name="connsiteX3" fmla="*/ 257559 w 276182"/>
                            <a:gd name="connsiteY3" fmla="*/ 538858 h 1472271"/>
                            <a:gd name="connsiteX4" fmla="*/ 152425 w 276182"/>
                            <a:gd name="connsiteY4" fmla="*/ 1110411 h 1472271"/>
                            <a:gd name="connsiteX5" fmla="*/ 75903 w 276182"/>
                            <a:gd name="connsiteY5" fmla="*/ 1472271 h 1472271"/>
                            <a:gd name="connsiteX0" fmla="*/ 0 w 259556"/>
                            <a:gd name="connsiteY0" fmla="*/ 109702 h 1471789"/>
                            <a:gd name="connsiteX1" fmla="*/ 66675 w 259556"/>
                            <a:gd name="connsiteY1" fmla="*/ 4927 h 1471789"/>
                            <a:gd name="connsiteX2" fmla="*/ 209448 w 259556"/>
                            <a:gd name="connsiteY2" fmla="*/ 262133 h 1471789"/>
                            <a:gd name="connsiteX3" fmla="*/ 257559 w 259556"/>
                            <a:gd name="connsiteY3" fmla="*/ 538376 h 1471789"/>
                            <a:gd name="connsiteX4" fmla="*/ 152425 w 259556"/>
                            <a:gd name="connsiteY4" fmla="*/ 1109929 h 1471789"/>
                            <a:gd name="connsiteX5" fmla="*/ 75903 w 259556"/>
                            <a:gd name="connsiteY5" fmla="*/ 1471789 h 1471789"/>
                            <a:gd name="connsiteX0" fmla="*/ 0 w 259640"/>
                            <a:gd name="connsiteY0" fmla="*/ 109702 h 1471789"/>
                            <a:gd name="connsiteX1" fmla="*/ 66675 w 259640"/>
                            <a:gd name="connsiteY1" fmla="*/ 4927 h 1471789"/>
                            <a:gd name="connsiteX2" fmla="*/ 209448 w 259640"/>
                            <a:gd name="connsiteY2" fmla="*/ 262133 h 1471789"/>
                            <a:gd name="connsiteX3" fmla="*/ 257648 w 259640"/>
                            <a:gd name="connsiteY3" fmla="*/ 719411 h 1471789"/>
                            <a:gd name="connsiteX4" fmla="*/ 152425 w 259640"/>
                            <a:gd name="connsiteY4" fmla="*/ 1109929 h 1471789"/>
                            <a:gd name="connsiteX5" fmla="*/ 75903 w 259640"/>
                            <a:gd name="connsiteY5" fmla="*/ 1471789 h 1471789"/>
                            <a:gd name="connsiteX0" fmla="*/ 0 w 222670"/>
                            <a:gd name="connsiteY0" fmla="*/ 109702 h 1471789"/>
                            <a:gd name="connsiteX1" fmla="*/ 66675 w 222670"/>
                            <a:gd name="connsiteY1" fmla="*/ 4927 h 1471789"/>
                            <a:gd name="connsiteX2" fmla="*/ 209448 w 222670"/>
                            <a:gd name="connsiteY2" fmla="*/ 262133 h 1471789"/>
                            <a:gd name="connsiteX3" fmla="*/ 209920 w 222670"/>
                            <a:gd name="connsiteY3" fmla="*/ 719411 h 1471789"/>
                            <a:gd name="connsiteX4" fmla="*/ 152425 w 222670"/>
                            <a:gd name="connsiteY4" fmla="*/ 1109929 h 1471789"/>
                            <a:gd name="connsiteX5" fmla="*/ 75903 w 222670"/>
                            <a:gd name="connsiteY5" fmla="*/ 1471789 h 1471789"/>
                            <a:gd name="connsiteX0" fmla="*/ 0 w 222670"/>
                            <a:gd name="connsiteY0" fmla="*/ 109702 h 1419702"/>
                            <a:gd name="connsiteX1" fmla="*/ 66675 w 222670"/>
                            <a:gd name="connsiteY1" fmla="*/ 4927 h 1419702"/>
                            <a:gd name="connsiteX2" fmla="*/ 209448 w 222670"/>
                            <a:gd name="connsiteY2" fmla="*/ 262133 h 1419702"/>
                            <a:gd name="connsiteX3" fmla="*/ 209920 w 222670"/>
                            <a:gd name="connsiteY3" fmla="*/ 719411 h 1419702"/>
                            <a:gd name="connsiteX4" fmla="*/ 152425 w 222670"/>
                            <a:gd name="connsiteY4" fmla="*/ 1109929 h 1419702"/>
                            <a:gd name="connsiteX5" fmla="*/ 94989 w 222670"/>
                            <a:gd name="connsiteY5" fmla="*/ 1419702 h 14197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22670" h="1419702">
                              <a:moveTo>
                                <a:pt x="0" y="109702"/>
                              </a:moveTo>
                              <a:cubicBezTo>
                                <a:pt x="20637" y="58108"/>
                                <a:pt x="31767" y="-20478"/>
                                <a:pt x="66675" y="4927"/>
                              </a:cubicBezTo>
                              <a:cubicBezTo>
                                <a:pt x="101583" y="30332"/>
                                <a:pt x="185574" y="143052"/>
                                <a:pt x="209448" y="262133"/>
                              </a:cubicBezTo>
                              <a:cubicBezTo>
                                <a:pt x="233322" y="381214"/>
                                <a:pt x="219424" y="578112"/>
                                <a:pt x="209920" y="719411"/>
                              </a:cubicBezTo>
                              <a:cubicBezTo>
                                <a:pt x="200416" y="860710"/>
                                <a:pt x="171580" y="993214"/>
                                <a:pt x="152425" y="1109929"/>
                              </a:cubicBezTo>
                              <a:cubicBezTo>
                                <a:pt x="133270" y="1226644"/>
                                <a:pt x="94989" y="1360171"/>
                                <a:pt x="94989" y="1419702"/>
                              </a:cubicBezTo>
                            </a:path>
                          </a:pathLst>
                        </a:custGeom>
                        <a:ln w="1587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325" o:spid="_x0000_s1026" style="position:absolute;margin-left:273.75pt;margin-top:2.2pt;width:17.5pt;height:111.7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2670,1419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" path="m,109702c20637,58108,31767,-20478,66675,4927v34908,25405,118899,138125,142773,257206c233322,381214,219424,578112,209920,719411v-9504,141299,-38340,273803,-57495,390518c133270,1226644,94989,1360171,94989,1419702e" filled="f" strokecolor="black [3213]" strokeweight="1.25pt">
                <v:path arrowok="t" o:connecttype="custom" o:connectlocs="0,109665;66549,4925;209053,262045;209524,719169;152137,1109556;94810,1419225" o:connectangles="0,0,0,0,0,0"/>
              </v:shape>
            </w:pict>
          </mc:Fallback>
        </mc:AlternateContent>
      </w:r>
      <w:r>
        <w:rPr>
          <w:rFonts w:ascii="Arial" w:hAnsi="Arial" w:cs="Arial"/>
          <w:noProof/>
          <w:sz w:val="24"/>
          <w:szCs w:val="24"/>
          <w:lang w:val="en-AU" w:eastAsia="en-AU"/>
        </w:rPr>
        <mc:AlternateContent>
          <mc:Choice Requires="wps">
            <w:drawing>
              <wp:anchor distT="0" distB="0" distL="114300" distR="114300" simplePos="0" relativeHeight="251778048" behindDoc="0" locked="0" layoutInCell="1" allowOverlap="1" wp14:anchorId="41CC68AB" wp14:editId="59D82D5B">
                <wp:simplePos x="0" y="0"/>
                <wp:positionH relativeFrom="column">
                  <wp:posOffset>3005455</wp:posOffset>
                </wp:positionH>
                <wp:positionV relativeFrom="paragraph">
                  <wp:posOffset>27940</wp:posOffset>
                </wp:positionV>
                <wp:extent cx="233045" cy="1062355"/>
                <wp:effectExtent l="0" t="0" r="14605" b="23495"/>
                <wp:wrapNone/>
                <wp:docPr id="327" name="Freeform 327"/>
                <wp:cNvGraphicFramePr/>
                <a:graphic xmlns:a="http://schemas.openxmlformats.org/drawingml/2006/main">
                  <a:graphicData uri="http://schemas.microsoft.com/office/word/2010/wordprocessingShape">
                    <wps:wsp>
                      <wps:cNvSpPr/>
                      <wps:spPr>
                        <a:xfrm>
                          <a:off x="0" y="0"/>
                          <a:ext cx="233045" cy="1062355"/>
                        </a:xfrm>
                        <a:custGeom>
                          <a:avLst/>
                          <a:gdLst>
                            <a:gd name="connsiteX0" fmla="*/ 0 w 258427"/>
                            <a:gd name="connsiteY0" fmla="*/ 104898 h 1333623"/>
                            <a:gd name="connsiteX1" fmla="*/ 66675 w 258427"/>
                            <a:gd name="connsiteY1" fmla="*/ 123 h 1333623"/>
                            <a:gd name="connsiteX2" fmla="*/ 152400 w 258427"/>
                            <a:gd name="connsiteY2" fmla="*/ 95373 h 1333623"/>
                            <a:gd name="connsiteX3" fmla="*/ 257175 w 258427"/>
                            <a:gd name="connsiteY3" fmla="*/ 504948 h 1333623"/>
                            <a:gd name="connsiteX4" fmla="*/ 209550 w 258427"/>
                            <a:gd name="connsiteY4" fmla="*/ 1076448 h 1333623"/>
                            <a:gd name="connsiteX5" fmla="*/ 200025 w 258427"/>
                            <a:gd name="connsiteY5" fmla="*/ 1333623 h 1333623"/>
                            <a:gd name="connsiteX0" fmla="*/ 0 w 259122"/>
                            <a:gd name="connsiteY0" fmla="*/ 104898 h 1466985"/>
                            <a:gd name="connsiteX1" fmla="*/ 66675 w 259122"/>
                            <a:gd name="connsiteY1" fmla="*/ 123 h 1466985"/>
                            <a:gd name="connsiteX2" fmla="*/ 152400 w 259122"/>
                            <a:gd name="connsiteY2" fmla="*/ 95373 h 1466985"/>
                            <a:gd name="connsiteX3" fmla="*/ 257175 w 259122"/>
                            <a:gd name="connsiteY3" fmla="*/ 504948 h 1466985"/>
                            <a:gd name="connsiteX4" fmla="*/ 209550 w 259122"/>
                            <a:gd name="connsiteY4" fmla="*/ 1076448 h 1466985"/>
                            <a:gd name="connsiteX5" fmla="*/ 75903 w 259122"/>
                            <a:gd name="connsiteY5" fmla="*/ 1466985 h 1466985"/>
                            <a:gd name="connsiteX0" fmla="*/ 0 w 257175"/>
                            <a:gd name="connsiteY0" fmla="*/ 104898 h 1466985"/>
                            <a:gd name="connsiteX1" fmla="*/ 66675 w 257175"/>
                            <a:gd name="connsiteY1" fmla="*/ 123 h 1466985"/>
                            <a:gd name="connsiteX2" fmla="*/ 152400 w 257175"/>
                            <a:gd name="connsiteY2" fmla="*/ 95373 h 1466985"/>
                            <a:gd name="connsiteX3" fmla="*/ 257175 w 257175"/>
                            <a:gd name="connsiteY3" fmla="*/ 504948 h 1466985"/>
                            <a:gd name="connsiteX4" fmla="*/ 152425 w 257175"/>
                            <a:gd name="connsiteY4" fmla="*/ 1105125 h 1466985"/>
                            <a:gd name="connsiteX5" fmla="*/ 75903 w 257175"/>
                            <a:gd name="connsiteY5" fmla="*/ 1466985 h 1466985"/>
                            <a:gd name="connsiteX0" fmla="*/ 0 w 257175"/>
                            <a:gd name="connsiteY0" fmla="*/ 104944 h 1467031"/>
                            <a:gd name="connsiteX1" fmla="*/ 66675 w 257175"/>
                            <a:gd name="connsiteY1" fmla="*/ 169 h 1467031"/>
                            <a:gd name="connsiteX2" fmla="*/ 152400 w 257175"/>
                            <a:gd name="connsiteY2" fmla="*/ 95419 h 1467031"/>
                            <a:gd name="connsiteX3" fmla="*/ 257175 w 257175"/>
                            <a:gd name="connsiteY3" fmla="*/ 533618 h 1467031"/>
                            <a:gd name="connsiteX4" fmla="*/ 152425 w 257175"/>
                            <a:gd name="connsiteY4" fmla="*/ 1105171 h 1467031"/>
                            <a:gd name="connsiteX5" fmla="*/ 75903 w 257175"/>
                            <a:gd name="connsiteY5" fmla="*/ 1467031 h 1467031"/>
                            <a:gd name="connsiteX0" fmla="*/ 0 w 276002"/>
                            <a:gd name="connsiteY0" fmla="*/ 110184 h 1472271"/>
                            <a:gd name="connsiteX1" fmla="*/ 66675 w 276002"/>
                            <a:gd name="connsiteY1" fmla="*/ 5409 h 1472271"/>
                            <a:gd name="connsiteX2" fmla="*/ 257175 w 276002"/>
                            <a:gd name="connsiteY2" fmla="*/ 272142 h 1472271"/>
                            <a:gd name="connsiteX3" fmla="*/ 257175 w 276002"/>
                            <a:gd name="connsiteY3" fmla="*/ 538858 h 1472271"/>
                            <a:gd name="connsiteX4" fmla="*/ 152425 w 276002"/>
                            <a:gd name="connsiteY4" fmla="*/ 1110411 h 1472271"/>
                            <a:gd name="connsiteX5" fmla="*/ 75903 w 276002"/>
                            <a:gd name="connsiteY5" fmla="*/ 1472271 h 1472271"/>
                            <a:gd name="connsiteX0" fmla="*/ 0 w 276182"/>
                            <a:gd name="connsiteY0" fmla="*/ 110184 h 1472271"/>
                            <a:gd name="connsiteX1" fmla="*/ 66675 w 276182"/>
                            <a:gd name="connsiteY1" fmla="*/ 5409 h 1472271"/>
                            <a:gd name="connsiteX2" fmla="*/ 257175 w 276182"/>
                            <a:gd name="connsiteY2" fmla="*/ 272142 h 1472271"/>
                            <a:gd name="connsiteX3" fmla="*/ 257559 w 276182"/>
                            <a:gd name="connsiteY3" fmla="*/ 538858 h 1472271"/>
                            <a:gd name="connsiteX4" fmla="*/ 152425 w 276182"/>
                            <a:gd name="connsiteY4" fmla="*/ 1110411 h 1472271"/>
                            <a:gd name="connsiteX5" fmla="*/ 75903 w 276182"/>
                            <a:gd name="connsiteY5" fmla="*/ 1472271 h 1472271"/>
                            <a:gd name="connsiteX0" fmla="*/ 0 w 259556"/>
                            <a:gd name="connsiteY0" fmla="*/ 109702 h 1471789"/>
                            <a:gd name="connsiteX1" fmla="*/ 66675 w 259556"/>
                            <a:gd name="connsiteY1" fmla="*/ 4927 h 1471789"/>
                            <a:gd name="connsiteX2" fmla="*/ 209448 w 259556"/>
                            <a:gd name="connsiteY2" fmla="*/ 262133 h 1471789"/>
                            <a:gd name="connsiteX3" fmla="*/ 257559 w 259556"/>
                            <a:gd name="connsiteY3" fmla="*/ 538376 h 1471789"/>
                            <a:gd name="connsiteX4" fmla="*/ 152425 w 259556"/>
                            <a:gd name="connsiteY4" fmla="*/ 1109929 h 1471789"/>
                            <a:gd name="connsiteX5" fmla="*/ 75903 w 259556"/>
                            <a:gd name="connsiteY5" fmla="*/ 1471789 h 1471789"/>
                            <a:gd name="connsiteX0" fmla="*/ 0 w 259640"/>
                            <a:gd name="connsiteY0" fmla="*/ 109702 h 1471789"/>
                            <a:gd name="connsiteX1" fmla="*/ 66675 w 259640"/>
                            <a:gd name="connsiteY1" fmla="*/ 4927 h 1471789"/>
                            <a:gd name="connsiteX2" fmla="*/ 209448 w 259640"/>
                            <a:gd name="connsiteY2" fmla="*/ 262133 h 1471789"/>
                            <a:gd name="connsiteX3" fmla="*/ 257648 w 259640"/>
                            <a:gd name="connsiteY3" fmla="*/ 719411 h 1471789"/>
                            <a:gd name="connsiteX4" fmla="*/ 152425 w 259640"/>
                            <a:gd name="connsiteY4" fmla="*/ 1109929 h 1471789"/>
                            <a:gd name="connsiteX5" fmla="*/ 75903 w 259640"/>
                            <a:gd name="connsiteY5" fmla="*/ 1471789 h 1471789"/>
                            <a:gd name="connsiteX0" fmla="*/ 0 w 222670"/>
                            <a:gd name="connsiteY0" fmla="*/ 109702 h 1471789"/>
                            <a:gd name="connsiteX1" fmla="*/ 66675 w 222670"/>
                            <a:gd name="connsiteY1" fmla="*/ 4927 h 1471789"/>
                            <a:gd name="connsiteX2" fmla="*/ 209448 w 222670"/>
                            <a:gd name="connsiteY2" fmla="*/ 262133 h 1471789"/>
                            <a:gd name="connsiteX3" fmla="*/ 209920 w 222670"/>
                            <a:gd name="connsiteY3" fmla="*/ 719411 h 1471789"/>
                            <a:gd name="connsiteX4" fmla="*/ 152425 w 222670"/>
                            <a:gd name="connsiteY4" fmla="*/ 1109929 h 1471789"/>
                            <a:gd name="connsiteX5" fmla="*/ 75903 w 222670"/>
                            <a:gd name="connsiteY5" fmla="*/ 1471789 h 1471789"/>
                            <a:gd name="connsiteX0" fmla="*/ 0 w 222670"/>
                            <a:gd name="connsiteY0" fmla="*/ 109702 h 1121666"/>
                            <a:gd name="connsiteX1" fmla="*/ 66675 w 222670"/>
                            <a:gd name="connsiteY1" fmla="*/ 4927 h 1121666"/>
                            <a:gd name="connsiteX2" fmla="*/ 209448 w 222670"/>
                            <a:gd name="connsiteY2" fmla="*/ 262133 h 1121666"/>
                            <a:gd name="connsiteX3" fmla="*/ 209920 w 222670"/>
                            <a:gd name="connsiteY3" fmla="*/ 719411 h 1121666"/>
                            <a:gd name="connsiteX4" fmla="*/ 152425 w 222670"/>
                            <a:gd name="connsiteY4" fmla="*/ 1109929 h 1121666"/>
                            <a:gd name="connsiteX5" fmla="*/ 66360 w 222670"/>
                            <a:gd name="connsiteY5" fmla="*/ 1057630 h 1121666"/>
                            <a:gd name="connsiteX0" fmla="*/ 0 w 224154"/>
                            <a:gd name="connsiteY0" fmla="*/ 109702 h 1074007"/>
                            <a:gd name="connsiteX1" fmla="*/ 66675 w 224154"/>
                            <a:gd name="connsiteY1" fmla="*/ 4927 h 1074007"/>
                            <a:gd name="connsiteX2" fmla="*/ 209448 w 224154"/>
                            <a:gd name="connsiteY2" fmla="*/ 262133 h 1074007"/>
                            <a:gd name="connsiteX3" fmla="*/ 209920 w 224154"/>
                            <a:gd name="connsiteY3" fmla="*/ 719411 h 1074007"/>
                            <a:gd name="connsiteX4" fmla="*/ 124059 w 224154"/>
                            <a:gd name="connsiteY4" fmla="*/ 1058116 h 1074007"/>
                            <a:gd name="connsiteX5" fmla="*/ 66360 w 224154"/>
                            <a:gd name="connsiteY5" fmla="*/ 1057630 h 1074007"/>
                            <a:gd name="connsiteX0" fmla="*/ 0 w 224154"/>
                            <a:gd name="connsiteY0" fmla="*/ 109702 h 1064002"/>
                            <a:gd name="connsiteX1" fmla="*/ 66675 w 224154"/>
                            <a:gd name="connsiteY1" fmla="*/ 4927 h 1064002"/>
                            <a:gd name="connsiteX2" fmla="*/ 209448 w 224154"/>
                            <a:gd name="connsiteY2" fmla="*/ 262133 h 1064002"/>
                            <a:gd name="connsiteX3" fmla="*/ 209920 w 224154"/>
                            <a:gd name="connsiteY3" fmla="*/ 719411 h 1064002"/>
                            <a:gd name="connsiteX4" fmla="*/ 124059 w 224154"/>
                            <a:gd name="connsiteY4" fmla="*/ 1058116 h 1064002"/>
                            <a:gd name="connsiteX5" fmla="*/ 56808 w 224154"/>
                            <a:gd name="connsiteY5" fmla="*/ 967242 h 1064002"/>
                            <a:gd name="connsiteX0" fmla="*/ 0 w 224681"/>
                            <a:gd name="connsiteY0" fmla="*/ 109702 h 1063548"/>
                            <a:gd name="connsiteX1" fmla="*/ 66675 w 224681"/>
                            <a:gd name="connsiteY1" fmla="*/ 4927 h 1063548"/>
                            <a:gd name="connsiteX2" fmla="*/ 209448 w 224681"/>
                            <a:gd name="connsiteY2" fmla="*/ 262133 h 1063548"/>
                            <a:gd name="connsiteX3" fmla="*/ 209920 w 224681"/>
                            <a:gd name="connsiteY3" fmla="*/ 719411 h 1063548"/>
                            <a:gd name="connsiteX4" fmla="*/ 114624 w 224681"/>
                            <a:gd name="connsiteY4" fmla="*/ 1057650 h 1063548"/>
                            <a:gd name="connsiteX5" fmla="*/ 56808 w 224681"/>
                            <a:gd name="connsiteY5" fmla="*/ 967242 h 1063548"/>
                            <a:gd name="connsiteX0" fmla="*/ 0 w 233752"/>
                            <a:gd name="connsiteY0" fmla="*/ 109702 h 1062800"/>
                            <a:gd name="connsiteX1" fmla="*/ 66675 w 233752"/>
                            <a:gd name="connsiteY1" fmla="*/ 4927 h 1062800"/>
                            <a:gd name="connsiteX2" fmla="*/ 209448 w 233752"/>
                            <a:gd name="connsiteY2" fmla="*/ 262133 h 1062800"/>
                            <a:gd name="connsiteX3" fmla="*/ 224681 w 233752"/>
                            <a:gd name="connsiteY3" fmla="*/ 738471 h 1062800"/>
                            <a:gd name="connsiteX4" fmla="*/ 114624 w 233752"/>
                            <a:gd name="connsiteY4" fmla="*/ 1057650 h 1062800"/>
                            <a:gd name="connsiteX5" fmla="*/ 56808 w 233752"/>
                            <a:gd name="connsiteY5" fmla="*/ 967242 h 1062800"/>
                            <a:gd name="connsiteX0" fmla="*/ 0 w 233750"/>
                            <a:gd name="connsiteY0" fmla="*/ 109702 h 1062866"/>
                            <a:gd name="connsiteX1" fmla="*/ 66675 w 233750"/>
                            <a:gd name="connsiteY1" fmla="*/ 4927 h 1062866"/>
                            <a:gd name="connsiteX2" fmla="*/ 209448 w 233750"/>
                            <a:gd name="connsiteY2" fmla="*/ 262133 h 1062866"/>
                            <a:gd name="connsiteX3" fmla="*/ 224681 w 233750"/>
                            <a:gd name="connsiteY3" fmla="*/ 738471 h 1062866"/>
                            <a:gd name="connsiteX4" fmla="*/ 114647 w 233750"/>
                            <a:gd name="connsiteY4" fmla="*/ 1057718 h 1062866"/>
                            <a:gd name="connsiteX5" fmla="*/ 56808 w 233750"/>
                            <a:gd name="connsiteY5" fmla="*/ 967242 h 10628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33750" h="1062866">
                              <a:moveTo>
                                <a:pt x="0" y="109702"/>
                              </a:moveTo>
                              <a:cubicBezTo>
                                <a:pt x="20637" y="58108"/>
                                <a:pt x="31767" y="-20478"/>
                                <a:pt x="66675" y="4927"/>
                              </a:cubicBezTo>
                              <a:cubicBezTo>
                                <a:pt x="101583" y="30332"/>
                                <a:pt x="183114" y="139876"/>
                                <a:pt x="209448" y="262133"/>
                              </a:cubicBezTo>
                              <a:cubicBezTo>
                                <a:pt x="235782" y="384390"/>
                                <a:pt x="240481" y="605874"/>
                                <a:pt x="224681" y="738471"/>
                              </a:cubicBezTo>
                              <a:cubicBezTo>
                                <a:pt x="208881" y="871069"/>
                                <a:pt x="142626" y="1019590"/>
                                <a:pt x="114647" y="1057718"/>
                              </a:cubicBezTo>
                              <a:cubicBezTo>
                                <a:pt x="86668" y="1095847"/>
                                <a:pt x="56808" y="907711"/>
                                <a:pt x="56808" y="967242"/>
                              </a:cubicBezTo>
                            </a:path>
                          </a:pathLst>
                        </a:custGeom>
                        <a:noFill/>
                        <a:ln w="158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327" o:spid="_x0000_s1026" style="position:absolute;margin-left:236.65pt;margin-top:2.2pt;width:18.35pt;height:83.6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3750,10628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" path="m,109702c20637,58108,31767,-20478,66675,4927v34908,25405,116439,134949,142773,257206c235782,384390,240481,605874,224681,738471v-15800,132598,-82055,281119,-110034,319247c86668,1095847,56808,907711,56808,967242e" filled="f" strokecolor="windowText" strokeweight="1.25pt">
                <v:path arrowok="t" o:connecttype="custom" o:connectlocs="0,109649;66474,4925;208816,262007;224003,738116;114301,1057209;56637,966777" o:connectangles="0,0,0,0,0,0"/>
              </v:shape>
            </w:pict>
          </mc:Fallback>
        </mc:AlternateContent>
      </w:r>
      <w:r>
        <w:rPr>
          <w:rFonts w:ascii="Arial" w:hAnsi="Arial" w:cs="Arial"/>
          <w:noProof/>
          <w:sz w:val="24"/>
          <w:szCs w:val="24"/>
          <w:lang w:val="en-AU" w:eastAsia="en-AU"/>
        </w:rPr>
        <mc:AlternateContent>
          <mc:Choice Requires="wps">
            <w:drawing>
              <wp:anchor distT="0" distB="0" distL="114300" distR="114300" simplePos="0" relativeHeight="251786240" behindDoc="0" locked="0" layoutInCell="1" allowOverlap="1" wp14:anchorId="5550CF9A" wp14:editId="18393518">
                <wp:simplePos x="0" y="0"/>
                <wp:positionH relativeFrom="column">
                  <wp:posOffset>2152650</wp:posOffset>
                </wp:positionH>
                <wp:positionV relativeFrom="paragraph">
                  <wp:posOffset>27940</wp:posOffset>
                </wp:positionV>
                <wp:extent cx="233045" cy="1062355"/>
                <wp:effectExtent l="0" t="0" r="14605" b="23495"/>
                <wp:wrapNone/>
                <wp:docPr id="331" name="Freeform 331"/>
                <wp:cNvGraphicFramePr/>
                <a:graphic xmlns:a="http://schemas.openxmlformats.org/drawingml/2006/main">
                  <a:graphicData uri="http://schemas.microsoft.com/office/word/2010/wordprocessingShape">
                    <wps:wsp>
                      <wps:cNvSpPr/>
                      <wps:spPr>
                        <a:xfrm>
                          <a:off x="0" y="0"/>
                          <a:ext cx="233045" cy="1062355"/>
                        </a:xfrm>
                        <a:custGeom>
                          <a:avLst/>
                          <a:gdLst>
                            <a:gd name="connsiteX0" fmla="*/ 0 w 258427"/>
                            <a:gd name="connsiteY0" fmla="*/ 104898 h 1333623"/>
                            <a:gd name="connsiteX1" fmla="*/ 66675 w 258427"/>
                            <a:gd name="connsiteY1" fmla="*/ 123 h 1333623"/>
                            <a:gd name="connsiteX2" fmla="*/ 152400 w 258427"/>
                            <a:gd name="connsiteY2" fmla="*/ 95373 h 1333623"/>
                            <a:gd name="connsiteX3" fmla="*/ 257175 w 258427"/>
                            <a:gd name="connsiteY3" fmla="*/ 504948 h 1333623"/>
                            <a:gd name="connsiteX4" fmla="*/ 209550 w 258427"/>
                            <a:gd name="connsiteY4" fmla="*/ 1076448 h 1333623"/>
                            <a:gd name="connsiteX5" fmla="*/ 200025 w 258427"/>
                            <a:gd name="connsiteY5" fmla="*/ 1333623 h 1333623"/>
                            <a:gd name="connsiteX0" fmla="*/ 0 w 259122"/>
                            <a:gd name="connsiteY0" fmla="*/ 104898 h 1466985"/>
                            <a:gd name="connsiteX1" fmla="*/ 66675 w 259122"/>
                            <a:gd name="connsiteY1" fmla="*/ 123 h 1466985"/>
                            <a:gd name="connsiteX2" fmla="*/ 152400 w 259122"/>
                            <a:gd name="connsiteY2" fmla="*/ 95373 h 1466985"/>
                            <a:gd name="connsiteX3" fmla="*/ 257175 w 259122"/>
                            <a:gd name="connsiteY3" fmla="*/ 504948 h 1466985"/>
                            <a:gd name="connsiteX4" fmla="*/ 209550 w 259122"/>
                            <a:gd name="connsiteY4" fmla="*/ 1076448 h 1466985"/>
                            <a:gd name="connsiteX5" fmla="*/ 75903 w 259122"/>
                            <a:gd name="connsiteY5" fmla="*/ 1466985 h 1466985"/>
                            <a:gd name="connsiteX0" fmla="*/ 0 w 257175"/>
                            <a:gd name="connsiteY0" fmla="*/ 104898 h 1466985"/>
                            <a:gd name="connsiteX1" fmla="*/ 66675 w 257175"/>
                            <a:gd name="connsiteY1" fmla="*/ 123 h 1466985"/>
                            <a:gd name="connsiteX2" fmla="*/ 152400 w 257175"/>
                            <a:gd name="connsiteY2" fmla="*/ 95373 h 1466985"/>
                            <a:gd name="connsiteX3" fmla="*/ 257175 w 257175"/>
                            <a:gd name="connsiteY3" fmla="*/ 504948 h 1466985"/>
                            <a:gd name="connsiteX4" fmla="*/ 152425 w 257175"/>
                            <a:gd name="connsiteY4" fmla="*/ 1105125 h 1466985"/>
                            <a:gd name="connsiteX5" fmla="*/ 75903 w 257175"/>
                            <a:gd name="connsiteY5" fmla="*/ 1466985 h 1466985"/>
                            <a:gd name="connsiteX0" fmla="*/ 0 w 257175"/>
                            <a:gd name="connsiteY0" fmla="*/ 104944 h 1467031"/>
                            <a:gd name="connsiteX1" fmla="*/ 66675 w 257175"/>
                            <a:gd name="connsiteY1" fmla="*/ 169 h 1467031"/>
                            <a:gd name="connsiteX2" fmla="*/ 152400 w 257175"/>
                            <a:gd name="connsiteY2" fmla="*/ 95419 h 1467031"/>
                            <a:gd name="connsiteX3" fmla="*/ 257175 w 257175"/>
                            <a:gd name="connsiteY3" fmla="*/ 533618 h 1467031"/>
                            <a:gd name="connsiteX4" fmla="*/ 152425 w 257175"/>
                            <a:gd name="connsiteY4" fmla="*/ 1105171 h 1467031"/>
                            <a:gd name="connsiteX5" fmla="*/ 75903 w 257175"/>
                            <a:gd name="connsiteY5" fmla="*/ 1467031 h 1467031"/>
                            <a:gd name="connsiteX0" fmla="*/ 0 w 276002"/>
                            <a:gd name="connsiteY0" fmla="*/ 110184 h 1472271"/>
                            <a:gd name="connsiteX1" fmla="*/ 66675 w 276002"/>
                            <a:gd name="connsiteY1" fmla="*/ 5409 h 1472271"/>
                            <a:gd name="connsiteX2" fmla="*/ 257175 w 276002"/>
                            <a:gd name="connsiteY2" fmla="*/ 272142 h 1472271"/>
                            <a:gd name="connsiteX3" fmla="*/ 257175 w 276002"/>
                            <a:gd name="connsiteY3" fmla="*/ 538858 h 1472271"/>
                            <a:gd name="connsiteX4" fmla="*/ 152425 w 276002"/>
                            <a:gd name="connsiteY4" fmla="*/ 1110411 h 1472271"/>
                            <a:gd name="connsiteX5" fmla="*/ 75903 w 276002"/>
                            <a:gd name="connsiteY5" fmla="*/ 1472271 h 1472271"/>
                            <a:gd name="connsiteX0" fmla="*/ 0 w 276182"/>
                            <a:gd name="connsiteY0" fmla="*/ 110184 h 1472271"/>
                            <a:gd name="connsiteX1" fmla="*/ 66675 w 276182"/>
                            <a:gd name="connsiteY1" fmla="*/ 5409 h 1472271"/>
                            <a:gd name="connsiteX2" fmla="*/ 257175 w 276182"/>
                            <a:gd name="connsiteY2" fmla="*/ 272142 h 1472271"/>
                            <a:gd name="connsiteX3" fmla="*/ 257559 w 276182"/>
                            <a:gd name="connsiteY3" fmla="*/ 538858 h 1472271"/>
                            <a:gd name="connsiteX4" fmla="*/ 152425 w 276182"/>
                            <a:gd name="connsiteY4" fmla="*/ 1110411 h 1472271"/>
                            <a:gd name="connsiteX5" fmla="*/ 75903 w 276182"/>
                            <a:gd name="connsiteY5" fmla="*/ 1472271 h 1472271"/>
                            <a:gd name="connsiteX0" fmla="*/ 0 w 259556"/>
                            <a:gd name="connsiteY0" fmla="*/ 109702 h 1471789"/>
                            <a:gd name="connsiteX1" fmla="*/ 66675 w 259556"/>
                            <a:gd name="connsiteY1" fmla="*/ 4927 h 1471789"/>
                            <a:gd name="connsiteX2" fmla="*/ 209448 w 259556"/>
                            <a:gd name="connsiteY2" fmla="*/ 262133 h 1471789"/>
                            <a:gd name="connsiteX3" fmla="*/ 257559 w 259556"/>
                            <a:gd name="connsiteY3" fmla="*/ 538376 h 1471789"/>
                            <a:gd name="connsiteX4" fmla="*/ 152425 w 259556"/>
                            <a:gd name="connsiteY4" fmla="*/ 1109929 h 1471789"/>
                            <a:gd name="connsiteX5" fmla="*/ 75903 w 259556"/>
                            <a:gd name="connsiteY5" fmla="*/ 1471789 h 1471789"/>
                            <a:gd name="connsiteX0" fmla="*/ 0 w 259640"/>
                            <a:gd name="connsiteY0" fmla="*/ 109702 h 1471789"/>
                            <a:gd name="connsiteX1" fmla="*/ 66675 w 259640"/>
                            <a:gd name="connsiteY1" fmla="*/ 4927 h 1471789"/>
                            <a:gd name="connsiteX2" fmla="*/ 209448 w 259640"/>
                            <a:gd name="connsiteY2" fmla="*/ 262133 h 1471789"/>
                            <a:gd name="connsiteX3" fmla="*/ 257648 w 259640"/>
                            <a:gd name="connsiteY3" fmla="*/ 719411 h 1471789"/>
                            <a:gd name="connsiteX4" fmla="*/ 152425 w 259640"/>
                            <a:gd name="connsiteY4" fmla="*/ 1109929 h 1471789"/>
                            <a:gd name="connsiteX5" fmla="*/ 75903 w 259640"/>
                            <a:gd name="connsiteY5" fmla="*/ 1471789 h 1471789"/>
                            <a:gd name="connsiteX0" fmla="*/ 0 w 222670"/>
                            <a:gd name="connsiteY0" fmla="*/ 109702 h 1471789"/>
                            <a:gd name="connsiteX1" fmla="*/ 66675 w 222670"/>
                            <a:gd name="connsiteY1" fmla="*/ 4927 h 1471789"/>
                            <a:gd name="connsiteX2" fmla="*/ 209448 w 222670"/>
                            <a:gd name="connsiteY2" fmla="*/ 262133 h 1471789"/>
                            <a:gd name="connsiteX3" fmla="*/ 209920 w 222670"/>
                            <a:gd name="connsiteY3" fmla="*/ 719411 h 1471789"/>
                            <a:gd name="connsiteX4" fmla="*/ 152425 w 222670"/>
                            <a:gd name="connsiteY4" fmla="*/ 1109929 h 1471789"/>
                            <a:gd name="connsiteX5" fmla="*/ 75903 w 222670"/>
                            <a:gd name="connsiteY5" fmla="*/ 1471789 h 1471789"/>
                            <a:gd name="connsiteX0" fmla="*/ 0 w 222670"/>
                            <a:gd name="connsiteY0" fmla="*/ 109702 h 1121666"/>
                            <a:gd name="connsiteX1" fmla="*/ 66675 w 222670"/>
                            <a:gd name="connsiteY1" fmla="*/ 4927 h 1121666"/>
                            <a:gd name="connsiteX2" fmla="*/ 209448 w 222670"/>
                            <a:gd name="connsiteY2" fmla="*/ 262133 h 1121666"/>
                            <a:gd name="connsiteX3" fmla="*/ 209920 w 222670"/>
                            <a:gd name="connsiteY3" fmla="*/ 719411 h 1121666"/>
                            <a:gd name="connsiteX4" fmla="*/ 152425 w 222670"/>
                            <a:gd name="connsiteY4" fmla="*/ 1109929 h 1121666"/>
                            <a:gd name="connsiteX5" fmla="*/ 66360 w 222670"/>
                            <a:gd name="connsiteY5" fmla="*/ 1057630 h 1121666"/>
                            <a:gd name="connsiteX0" fmla="*/ 0 w 224154"/>
                            <a:gd name="connsiteY0" fmla="*/ 109702 h 1074007"/>
                            <a:gd name="connsiteX1" fmla="*/ 66675 w 224154"/>
                            <a:gd name="connsiteY1" fmla="*/ 4927 h 1074007"/>
                            <a:gd name="connsiteX2" fmla="*/ 209448 w 224154"/>
                            <a:gd name="connsiteY2" fmla="*/ 262133 h 1074007"/>
                            <a:gd name="connsiteX3" fmla="*/ 209920 w 224154"/>
                            <a:gd name="connsiteY3" fmla="*/ 719411 h 1074007"/>
                            <a:gd name="connsiteX4" fmla="*/ 124059 w 224154"/>
                            <a:gd name="connsiteY4" fmla="*/ 1058116 h 1074007"/>
                            <a:gd name="connsiteX5" fmla="*/ 66360 w 224154"/>
                            <a:gd name="connsiteY5" fmla="*/ 1057630 h 1074007"/>
                            <a:gd name="connsiteX0" fmla="*/ 0 w 224154"/>
                            <a:gd name="connsiteY0" fmla="*/ 109702 h 1064002"/>
                            <a:gd name="connsiteX1" fmla="*/ 66675 w 224154"/>
                            <a:gd name="connsiteY1" fmla="*/ 4927 h 1064002"/>
                            <a:gd name="connsiteX2" fmla="*/ 209448 w 224154"/>
                            <a:gd name="connsiteY2" fmla="*/ 262133 h 1064002"/>
                            <a:gd name="connsiteX3" fmla="*/ 209920 w 224154"/>
                            <a:gd name="connsiteY3" fmla="*/ 719411 h 1064002"/>
                            <a:gd name="connsiteX4" fmla="*/ 124059 w 224154"/>
                            <a:gd name="connsiteY4" fmla="*/ 1058116 h 1064002"/>
                            <a:gd name="connsiteX5" fmla="*/ 56808 w 224154"/>
                            <a:gd name="connsiteY5" fmla="*/ 967242 h 1064002"/>
                            <a:gd name="connsiteX0" fmla="*/ 0 w 224681"/>
                            <a:gd name="connsiteY0" fmla="*/ 109702 h 1063548"/>
                            <a:gd name="connsiteX1" fmla="*/ 66675 w 224681"/>
                            <a:gd name="connsiteY1" fmla="*/ 4927 h 1063548"/>
                            <a:gd name="connsiteX2" fmla="*/ 209448 w 224681"/>
                            <a:gd name="connsiteY2" fmla="*/ 262133 h 1063548"/>
                            <a:gd name="connsiteX3" fmla="*/ 209920 w 224681"/>
                            <a:gd name="connsiteY3" fmla="*/ 719411 h 1063548"/>
                            <a:gd name="connsiteX4" fmla="*/ 114624 w 224681"/>
                            <a:gd name="connsiteY4" fmla="*/ 1057650 h 1063548"/>
                            <a:gd name="connsiteX5" fmla="*/ 56808 w 224681"/>
                            <a:gd name="connsiteY5" fmla="*/ 967242 h 1063548"/>
                            <a:gd name="connsiteX0" fmla="*/ 0 w 233752"/>
                            <a:gd name="connsiteY0" fmla="*/ 109702 h 1062800"/>
                            <a:gd name="connsiteX1" fmla="*/ 66675 w 233752"/>
                            <a:gd name="connsiteY1" fmla="*/ 4927 h 1062800"/>
                            <a:gd name="connsiteX2" fmla="*/ 209448 w 233752"/>
                            <a:gd name="connsiteY2" fmla="*/ 262133 h 1062800"/>
                            <a:gd name="connsiteX3" fmla="*/ 224681 w 233752"/>
                            <a:gd name="connsiteY3" fmla="*/ 738471 h 1062800"/>
                            <a:gd name="connsiteX4" fmla="*/ 114624 w 233752"/>
                            <a:gd name="connsiteY4" fmla="*/ 1057650 h 1062800"/>
                            <a:gd name="connsiteX5" fmla="*/ 56808 w 233752"/>
                            <a:gd name="connsiteY5" fmla="*/ 967242 h 1062800"/>
                            <a:gd name="connsiteX0" fmla="*/ 0 w 233750"/>
                            <a:gd name="connsiteY0" fmla="*/ 109702 h 1062866"/>
                            <a:gd name="connsiteX1" fmla="*/ 66675 w 233750"/>
                            <a:gd name="connsiteY1" fmla="*/ 4927 h 1062866"/>
                            <a:gd name="connsiteX2" fmla="*/ 209448 w 233750"/>
                            <a:gd name="connsiteY2" fmla="*/ 262133 h 1062866"/>
                            <a:gd name="connsiteX3" fmla="*/ 224681 w 233750"/>
                            <a:gd name="connsiteY3" fmla="*/ 738471 h 1062866"/>
                            <a:gd name="connsiteX4" fmla="*/ 114647 w 233750"/>
                            <a:gd name="connsiteY4" fmla="*/ 1057718 h 1062866"/>
                            <a:gd name="connsiteX5" fmla="*/ 56808 w 233750"/>
                            <a:gd name="connsiteY5" fmla="*/ 967242 h 10628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33750" h="1062866">
                              <a:moveTo>
                                <a:pt x="0" y="109702"/>
                              </a:moveTo>
                              <a:cubicBezTo>
                                <a:pt x="20637" y="58108"/>
                                <a:pt x="31767" y="-20478"/>
                                <a:pt x="66675" y="4927"/>
                              </a:cubicBezTo>
                              <a:cubicBezTo>
                                <a:pt x="101583" y="30332"/>
                                <a:pt x="183114" y="139876"/>
                                <a:pt x="209448" y="262133"/>
                              </a:cubicBezTo>
                              <a:cubicBezTo>
                                <a:pt x="235782" y="384390"/>
                                <a:pt x="240481" y="605874"/>
                                <a:pt x="224681" y="738471"/>
                              </a:cubicBezTo>
                              <a:cubicBezTo>
                                <a:pt x="208881" y="871069"/>
                                <a:pt x="142626" y="1019590"/>
                                <a:pt x="114647" y="1057718"/>
                              </a:cubicBezTo>
                              <a:cubicBezTo>
                                <a:pt x="86668" y="1095847"/>
                                <a:pt x="56808" y="907711"/>
                                <a:pt x="56808" y="967242"/>
                              </a:cubicBezTo>
                            </a:path>
                          </a:pathLst>
                        </a:custGeom>
                        <a:noFill/>
                        <a:ln w="158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331" o:spid="_x0000_s1026" style="position:absolute;margin-left:169.5pt;margin-top:2.2pt;width:18.35pt;height:83.6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3750,10628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" path="m,109702c20637,58108,31767,-20478,66675,4927v34908,25405,116439,134949,142773,257206c235782,384390,240481,605874,224681,738471v-15800,132598,-82055,281119,-110034,319247c86668,1095847,56808,907711,56808,967242e" filled="f" strokecolor="windowText" strokeweight="1.25pt">
                <v:path arrowok="t" o:connecttype="custom" o:connectlocs="0,109649;66474,4925;208816,262007;224003,738116;114301,1057209;56637,966777" o:connectangles="0,0,0,0,0,0"/>
              </v:shape>
            </w:pict>
          </mc:Fallback>
        </mc:AlternateContent>
      </w:r>
      <w:r>
        <w:rPr>
          <w:rFonts w:ascii="Arial" w:hAnsi="Arial" w:cs="Arial"/>
          <w:noProof/>
          <w:sz w:val="24"/>
          <w:szCs w:val="24"/>
          <w:lang w:val="en-AU" w:eastAsia="en-AU"/>
        </w:rPr>
        <mc:AlternateContent>
          <mc:Choice Requires="wps">
            <w:drawing>
              <wp:anchor distT="0" distB="0" distL="114300" distR="114300" simplePos="0" relativeHeight="251784192" behindDoc="0" locked="0" layoutInCell="1" allowOverlap="1" wp14:anchorId="65B68DA4" wp14:editId="2764C810">
                <wp:simplePos x="0" y="0"/>
                <wp:positionH relativeFrom="column">
                  <wp:posOffset>2338705</wp:posOffset>
                </wp:positionH>
                <wp:positionV relativeFrom="paragraph">
                  <wp:posOffset>27940</wp:posOffset>
                </wp:positionV>
                <wp:extent cx="233045" cy="1062355"/>
                <wp:effectExtent l="0" t="0" r="14605" b="23495"/>
                <wp:wrapNone/>
                <wp:docPr id="330" name="Freeform 330"/>
                <wp:cNvGraphicFramePr/>
                <a:graphic xmlns:a="http://schemas.openxmlformats.org/drawingml/2006/main">
                  <a:graphicData uri="http://schemas.microsoft.com/office/word/2010/wordprocessingShape">
                    <wps:wsp>
                      <wps:cNvSpPr/>
                      <wps:spPr>
                        <a:xfrm>
                          <a:off x="0" y="0"/>
                          <a:ext cx="233045" cy="1062355"/>
                        </a:xfrm>
                        <a:custGeom>
                          <a:avLst/>
                          <a:gdLst>
                            <a:gd name="connsiteX0" fmla="*/ 0 w 258427"/>
                            <a:gd name="connsiteY0" fmla="*/ 104898 h 1333623"/>
                            <a:gd name="connsiteX1" fmla="*/ 66675 w 258427"/>
                            <a:gd name="connsiteY1" fmla="*/ 123 h 1333623"/>
                            <a:gd name="connsiteX2" fmla="*/ 152400 w 258427"/>
                            <a:gd name="connsiteY2" fmla="*/ 95373 h 1333623"/>
                            <a:gd name="connsiteX3" fmla="*/ 257175 w 258427"/>
                            <a:gd name="connsiteY3" fmla="*/ 504948 h 1333623"/>
                            <a:gd name="connsiteX4" fmla="*/ 209550 w 258427"/>
                            <a:gd name="connsiteY4" fmla="*/ 1076448 h 1333623"/>
                            <a:gd name="connsiteX5" fmla="*/ 200025 w 258427"/>
                            <a:gd name="connsiteY5" fmla="*/ 1333623 h 1333623"/>
                            <a:gd name="connsiteX0" fmla="*/ 0 w 259122"/>
                            <a:gd name="connsiteY0" fmla="*/ 104898 h 1466985"/>
                            <a:gd name="connsiteX1" fmla="*/ 66675 w 259122"/>
                            <a:gd name="connsiteY1" fmla="*/ 123 h 1466985"/>
                            <a:gd name="connsiteX2" fmla="*/ 152400 w 259122"/>
                            <a:gd name="connsiteY2" fmla="*/ 95373 h 1466985"/>
                            <a:gd name="connsiteX3" fmla="*/ 257175 w 259122"/>
                            <a:gd name="connsiteY3" fmla="*/ 504948 h 1466985"/>
                            <a:gd name="connsiteX4" fmla="*/ 209550 w 259122"/>
                            <a:gd name="connsiteY4" fmla="*/ 1076448 h 1466985"/>
                            <a:gd name="connsiteX5" fmla="*/ 75903 w 259122"/>
                            <a:gd name="connsiteY5" fmla="*/ 1466985 h 1466985"/>
                            <a:gd name="connsiteX0" fmla="*/ 0 w 257175"/>
                            <a:gd name="connsiteY0" fmla="*/ 104898 h 1466985"/>
                            <a:gd name="connsiteX1" fmla="*/ 66675 w 257175"/>
                            <a:gd name="connsiteY1" fmla="*/ 123 h 1466985"/>
                            <a:gd name="connsiteX2" fmla="*/ 152400 w 257175"/>
                            <a:gd name="connsiteY2" fmla="*/ 95373 h 1466985"/>
                            <a:gd name="connsiteX3" fmla="*/ 257175 w 257175"/>
                            <a:gd name="connsiteY3" fmla="*/ 504948 h 1466985"/>
                            <a:gd name="connsiteX4" fmla="*/ 152425 w 257175"/>
                            <a:gd name="connsiteY4" fmla="*/ 1105125 h 1466985"/>
                            <a:gd name="connsiteX5" fmla="*/ 75903 w 257175"/>
                            <a:gd name="connsiteY5" fmla="*/ 1466985 h 1466985"/>
                            <a:gd name="connsiteX0" fmla="*/ 0 w 257175"/>
                            <a:gd name="connsiteY0" fmla="*/ 104944 h 1467031"/>
                            <a:gd name="connsiteX1" fmla="*/ 66675 w 257175"/>
                            <a:gd name="connsiteY1" fmla="*/ 169 h 1467031"/>
                            <a:gd name="connsiteX2" fmla="*/ 152400 w 257175"/>
                            <a:gd name="connsiteY2" fmla="*/ 95419 h 1467031"/>
                            <a:gd name="connsiteX3" fmla="*/ 257175 w 257175"/>
                            <a:gd name="connsiteY3" fmla="*/ 533618 h 1467031"/>
                            <a:gd name="connsiteX4" fmla="*/ 152425 w 257175"/>
                            <a:gd name="connsiteY4" fmla="*/ 1105171 h 1467031"/>
                            <a:gd name="connsiteX5" fmla="*/ 75903 w 257175"/>
                            <a:gd name="connsiteY5" fmla="*/ 1467031 h 1467031"/>
                            <a:gd name="connsiteX0" fmla="*/ 0 w 276002"/>
                            <a:gd name="connsiteY0" fmla="*/ 110184 h 1472271"/>
                            <a:gd name="connsiteX1" fmla="*/ 66675 w 276002"/>
                            <a:gd name="connsiteY1" fmla="*/ 5409 h 1472271"/>
                            <a:gd name="connsiteX2" fmla="*/ 257175 w 276002"/>
                            <a:gd name="connsiteY2" fmla="*/ 272142 h 1472271"/>
                            <a:gd name="connsiteX3" fmla="*/ 257175 w 276002"/>
                            <a:gd name="connsiteY3" fmla="*/ 538858 h 1472271"/>
                            <a:gd name="connsiteX4" fmla="*/ 152425 w 276002"/>
                            <a:gd name="connsiteY4" fmla="*/ 1110411 h 1472271"/>
                            <a:gd name="connsiteX5" fmla="*/ 75903 w 276002"/>
                            <a:gd name="connsiteY5" fmla="*/ 1472271 h 1472271"/>
                            <a:gd name="connsiteX0" fmla="*/ 0 w 276182"/>
                            <a:gd name="connsiteY0" fmla="*/ 110184 h 1472271"/>
                            <a:gd name="connsiteX1" fmla="*/ 66675 w 276182"/>
                            <a:gd name="connsiteY1" fmla="*/ 5409 h 1472271"/>
                            <a:gd name="connsiteX2" fmla="*/ 257175 w 276182"/>
                            <a:gd name="connsiteY2" fmla="*/ 272142 h 1472271"/>
                            <a:gd name="connsiteX3" fmla="*/ 257559 w 276182"/>
                            <a:gd name="connsiteY3" fmla="*/ 538858 h 1472271"/>
                            <a:gd name="connsiteX4" fmla="*/ 152425 w 276182"/>
                            <a:gd name="connsiteY4" fmla="*/ 1110411 h 1472271"/>
                            <a:gd name="connsiteX5" fmla="*/ 75903 w 276182"/>
                            <a:gd name="connsiteY5" fmla="*/ 1472271 h 1472271"/>
                            <a:gd name="connsiteX0" fmla="*/ 0 w 259556"/>
                            <a:gd name="connsiteY0" fmla="*/ 109702 h 1471789"/>
                            <a:gd name="connsiteX1" fmla="*/ 66675 w 259556"/>
                            <a:gd name="connsiteY1" fmla="*/ 4927 h 1471789"/>
                            <a:gd name="connsiteX2" fmla="*/ 209448 w 259556"/>
                            <a:gd name="connsiteY2" fmla="*/ 262133 h 1471789"/>
                            <a:gd name="connsiteX3" fmla="*/ 257559 w 259556"/>
                            <a:gd name="connsiteY3" fmla="*/ 538376 h 1471789"/>
                            <a:gd name="connsiteX4" fmla="*/ 152425 w 259556"/>
                            <a:gd name="connsiteY4" fmla="*/ 1109929 h 1471789"/>
                            <a:gd name="connsiteX5" fmla="*/ 75903 w 259556"/>
                            <a:gd name="connsiteY5" fmla="*/ 1471789 h 1471789"/>
                            <a:gd name="connsiteX0" fmla="*/ 0 w 259640"/>
                            <a:gd name="connsiteY0" fmla="*/ 109702 h 1471789"/>
                            <a:gd name="connsiteX1" fmla="*/ 66675 w 259640"/>
                            <a:gd name="connsiteY1" fmla="*/ 4927 h 1471789"/>
                            <a:gd name="connsiteX2" fmla="*/ 209448 w 259640"/>
                            <a:gd name="connsiteY2" fmla="*/ 262133 h 1471789"/>
                            <a:gd name="connsiteX3" fmla="*/ 257648 w 259640"/>
                            <a:gd name="connsiteY3" fmla="*/ 719411 h 1471789"/>
                            <a:gd name="connsiteX4" fmla="*/ 152425 w 259640"/>
                            <a:gd name="connsiteY4" fmla="*/ 1109929 h 1471789"/>
                            <a:gd name="connsiteX5" fmla="*/ 75903 w 259640"/>
                            <a:gd name="connsiteY5" fmla="*/ 1471789 h 1471789"/>
                            <a:gd name="connsiteX0" fmla="*/ 0 w 222670"/>
                            <a:gd name="connsiteY0" fmla="*/ 109702 h 1471789"/>
                            <a:gd name="connsiteX1" fmla="*/ 66675 w 222670"/>
                            <a:gd name="connsiteY1" fmla="*/ 4927 h 1471789"/>
                            <a:gd name="connsiteX2" fmla="*/ 209448 w 222670"/>
                            <a:gd name="connsiteY2" fmla="*/ 262133 h 1471789"/>
                            <a:gd name="connsiteX3" fmla="*/ 209920 w 222670"/>
                            <a:gd name="connsiteY3" fmla="*/ 719411 h 1471789"/>
                            <a:gd name="connsiteX4" fmla="*/ 152425 w 222670"/>
                            <a:gd name="connsiteY4" fmla="*/ 1109929 h 1471789"/>
                            <a:gd name="connsiteX5" fmla="*/ 75903 w 222670"/>
                            <a:gd name="connsiteY5" fmla="*/ 1471789 h 1471789"/>
                            <a:gd name="connsiteX0" fmla="*/ 0 w 222670"/>
                            <a:gd name="connsiteY0" fmla="*/ 109702 h 1121666"/>
                            <a:gd name="connsiteX1" fmla="*/ 66675 w 222670"/>
                            <a:gd name="connsiteY1" fmla="*/ 4927 h 1121666"/>
                            <a:gd name="connsiteX2" fmla="*/ 209448 w 222670"/>
                            <a:gd name="connsiteY2" fmla="*/ 262133 h 1121666"/>
                            <a:gd name="connsiteX3" fmla="*/ 209920 w 222670"/>
                            <a:gd name="connsiteY3" fmla="*/ 719411 h 1121666"/>
                            <a:gd name="connsiteX4" fmla="*/ 152425 w 222670"/>
                            <a:gd name="connsiteY4" fmla="*/ 1109929 h 1121666"/>
                            <a:gd name="connsiteX5" fmla="*/ 66360 w 222670"/>
                            <a:gd name="connsiteY5" fmla="*/ 1057630 h 1121666"/>
                            <a:gd name="connsiteX0" fmla="*/ 0 w 224154"/>
                            <a:gd name="connsiteY0" fmla="*/ 109702 h 1074007"/>
                            <a:gd name="connsiteX1" fmla="*/ 66675 w 224154"/>
                            <a:gd name="connsiteY1" fmla="*/ 4927 h 1074007"/>
                            <a:gd name="connsiteX2" fmla="*/ 209448 w 224154"/>
                            <a:gd name="connsiteY2" fmla="*/ 262133 h 1074007"/>
                            <a:gd name="connsiteX3" fmla="*/ 209920 w 224154"/>
                            <a:gd name="connsiteY3" fmla="*/ 719411 h 1074007"/>
                            <a:gd name="connsiteX4" fmla="*/ 124059 w 224154"/>
                            <a:gd name="connsiteY4" fmla="*/ 1058116 h 1074007"/>
                            <a:gd name="connsiteX5" fmla="*/ 66360 w 224154"/>
                            <a:gd name="connsiteY5" fmla="*/ 1057630 h 1074007"/>
                            <a:gd name="connsiteX0" fmla="*/ 0 w 224154"/>
                            <a:gd name="connsiteY0" fmla="*/ 109702 h 1064002"/>
                            <a:gd name="connsiteX1" fmla="*/ 66675 w 224154"/>
                            <a:gd name="connsiteY1" fmla="*/ 4927 h 1064002"/>
                            <a:gd name="connsiteX2" fmla="*/ 209448 w 224154"/>
                            <a:gd name="connsiteY2" fmla="*/ 262133 h 1064002"/>
                            <a:gd name="connsiteX3" fmla="*/ 209920 w 224154"/>
                            <a:gd name="connsiteY3" fmla="*/ 719411 h 1064002"/>
                            <a:gd name="connsiteX4" fmla="*/ 124059 w 224154"/>
                            <a:gd name="connsiteY4" fmla="*/ 1058116 h 1064002"/>
                            <a:gd name="connsiteX5" fmla="*/ 56808 w 224154"/>
                            <a:gd name="connsiteY5" fmla="*/ 967242 h 1064002"/>
                            <a:gd name="connsiteX0" fmla="*/ 0 w 224681"/>
                            <a:gd name="connsiteY0" fmla="*/ 109702 h 1063548"/>
                            <a:gd name="connsiteX1" fmla="*/ 66675 w 224681"/>
                            <a:gd name="connsiteY1" fmla="*/ 4927 h 1063548"/>
                            <a:gd name="connsiteX2" fmla="*/ 209448 w 224681"/>
                            <a:gd name="connsiteY2" fmla="*/ 262133 h 1063548"/>
                            <a:gd name="connsiteX3" fmla="*/ 209920 w 224681"/>
                            <a:gd name="connsiteY3" fmla="*/ 719411 h 1063548"/>
                            <a:gd name="connsiteX4" fmla="*/ 114624 w 224681"/>
                            <a:gd name="connsiteY4" fmla="*/ 1057650 h 1063548"/>
                            <a:gd name="connsiteX5" fmla="*/ 56808 w 224681"/>
                            <a:gd name="connsiteY5" fmla="*/ 967242 h 1063548"/>
                            <a:gd name="connsiteX0" fmla="*/ 0 w 233752"/>
                            <a:gd name="connsiteY0" fmla="*/ 109702 h 1062800"/>
                            <a:gd name="connsiteX1" fmla="*/ 66675 w 233752"/>
                            <a:gd name="connsiteY1" fmla="*/ 4927 h 1062800"/>
                            <a:gd name="connsiteX2" fmla="*/ 209448 w 233752"/>
                            <a:gd name="connsiteY2" fmla="*/ 262133 h 1062800"/>
                            <a:gd name="connsiteX3" fmla="*/ 224681 w 233752"/>
                            <a:gd name="connsiteY3" fmla="*/ 738471 h 1062800"/>
                            <a:gd name="connsiteX4" fmla="*/ 114624 w 233752"/>
                            <a:gd name="connsiteY4" fmla="*/ 1057650 h 1062800"/>
                            <a:gd name="connsiteX5" fmla="*/ 56808 w 233752"/>
                            <a:gd name="connsiteY5" fmla="*/ 967242 h 1062800"/>
                            <a:gd name="connsiteX0" fmla="*/ 0 w 233750"/>
                            <a:gd name="connsiteY0" fmla="*/ 109702 h 1062866"/>
                            <a:gd name="connsiteX1" fmla="*/ 66675 w 233750"/>
                            <a:gd name="connsiteY1" fmla="*/ 4927 h 1062866"/>
                            <a:gd name="connsiteX2" fmla="*/ 209448 w 233750"/>
                            <a:gd name="connsiteY2" fmla="*/ 262133 h 1062866"/>
                            <a:gd name="connsiteX3" fmla="*/ 224681 w 233750"/>
                            <a:gd name="connsiteY3" fmla="*/ 738471 h 1062866"/>
                            <a:gd name="connsiteX4" fmla="*/ 114647 w 233750"/>
                            <a:gd name="connsiteY4" fmla="*/ 1057718 h 1062866"/>
                            <a:gd name="connsiteX5" fmla="*/ 56808 w 233750"/>
                            <a:gd name="connsiteY5" fmla="*/ 967242 h 10628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33750" h="1062866">
                              <a:moveTo>
                                <a:pt x="0" y="109702"/>
                              </a:moveTo>
                              <a:cubicBezTo>
                                <a:pt x="20637" y="58108"/>
                                <a:pt x="31767" y="-20478"/>
                                <a:pt x="66675" y="4927"/>
                              </a:cubicBezTo>
                              <a:cubicBezTo>
                                <a:pt x="101583" y="30332"/>
                                <a:pt x="183114" y="139876"/>
                                <a:pt x="209448" y="262133"/>
                              </a:cubicBezTo>
                              <a:cubicBezTo>
                                <a:pt x="235782" y="384390"/>
                                <a:pt x="240481" y="605874"/>
                                <a:pt x="224681" y="738471"/>
                              </a:cubicBezTo>
                              <a:cubicBezTo>
                                <a:pt x="208881" y="871069"/>
                                <a:pt x="142626" y="1019590"/>
                                <a:pt x="114647" y="1057718"/>
                              </a:cubicBezTo>
                              <a:cubicBezTo>
                                <a:pt x="86668" y="1095847"/>
                                <a:pt x="56808" y="907711"/>
                                <a:pt x="56808" y="967242"/>
                              </a:cubicBezTo>
                            </a:path>
                          </a:pathLst>
                        </a:custGeom>
                        <a:noFill/>
                        <a:ln w="158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330" o:spid="_x0000_s1026" style="position:absolute;margin-left:184.15pt;margin-top:2.2pt;width:18.35pt;height:83.6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3750,10628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" path="m,109702c20637,58108,31767,-20478,66675,4927v34908,25405,116439,134949,142773,257206c235782,384390,240481,605874,224681,738471v-15800,132598,-82055,281119,-110034,319247c86668,1095847,56808,907711,56808,967242e" filled="f" strokecolor="windowText" strokeweight="1.25pt">
                <v:path arrowok="t" o:connecttype="custom" o:connectlocs="0,109649;66474,4925;208816,262007;224003,738116;114301,1057209;56637,966777" o:connectangles="0,0,0,0,0,0"/>
              </v:shape>
            </w:pict>
          </mc:Fallback>
        </mc:AlternateContent>
      </w:r>
      <w:r>
        <w:rPr>
          <w:rFonts w:ascii="Arial" w:hAnsi="Arial" w:cs="Arial"/>
          <w:noProof/>
          <w:sz w:val="24"/>
          <w:szCs w:val="24"/>
          <w:lang w:val="en-AU" w:eastAsia="en-AU"/>
        </w:rPr>
        <mc:AlternateContent>
          <mc:Choice Requires="wps">
            <w:drawing>
              <wp:anchor distT="0" distB="0" distL="114300" distR="114300" simplePos="0" relativeHeight="251782144" behindDoc="0" locked="0" layoutInCell="1" allowOverlap="1" wp14:anchorId="605BCE79" wp14:editId="3D0CEECB">
                <wp:simplePos x="0" y="0"/>
                <wp:positionH relativeFrom="column">
                  <wp:posOffset>2571750</wp:posOffset>
                </wp:positionH>
                <wp:positionV relativeFrom="paragraph">
                  <wp:posOffset>27940</wp:posOffset>
                </wp:positionV>
                <wp:extent cx="233045" cy="1062355"/>
                <wp:effectExtent l="0" t="0" r="14605" b="23495"/>
                <wp:wrapNone/>
                <wp:docPr id="329" name="Freeform 329"/>
                <wp:cNvGraphicFramePr/>
                <a:graphic xmlns:a="http://schemas.openxmlformats.org/drawingml/2006/main">
                  <a:graphicData uri="http://schemas.microsoft.com/office/word/2010/wordprocessingShape">
                    <wps:wsp>
                      <wps:cNvSpPr/>
                      <wps:spPr>
                        <a:xfrm>
                          <a:off x="0" y="0"/>
                          <a:ext cx="233045" cy="1062355"/>
                        </a:xfrm>
                        <a:custGeom>
                          <a:avLst/>
                          <a:gdLst>
                            <a:gd name="connsiteX0" fmla="*/ 0 w 258427"/>
                            <a:gd name="connsiteY0" fmla="*/ 104898 h 1333623"/>
                            <a:gd name="connsiteX1" fmla="*/ 66675 w 258427"/>
                            <a:gd name="connsiteY1" fmla="*/ 123 h 1333623"/>
                            <a:gd name="connsiteX2" fmla="*/ 152400 w 258427"/>
                            <a:gd name="connsiteY2" fmla="*/ 95373 h 1333623"/>
                            <a:gd name="connsiteX3" fmla="*/ 257175 w 258427"/>
                            <a:gd name="connsiteY3" fmla="*/ 504948 h 1333623"/>
                            <a:gd name="connsiteX4" fmla="*/ 209550 w 258427"/>
                            <a:gd name="connsiteY4" fmla="*/ 1076448 h 1333623"/>
                            <a:gd name="connsiteX5" fmla="*/ 200025 w 258427"/>
                            <a:gd name="connsiteY5" fmla="*/ 1333623 h 1333623"/>
                            <a:gd name="connsiteX0" fmla="*/ 0 w 259122"/>
                            <a:gd name="connsiteY0" fmla="*/ 104898 h 1466985"/>
                            <a:gd name="connsiteX1" fmla="*/ 66675 w 259122"/>
                            <a:gd name="connsiteY1" fmla="*/ 123 h 1466985"/>
                            <a:gd name="connsiteX2" fmla="*/ 152400 w 259122"/>
                            <a:gd name="connsiteY2" fmla="*/ 95373 h 1466985"/>
                            <a:gd name="connsiteX3" fmla="*/ 257175 w 259122"/>
                            <a:gd name="connsiteY3" fmla="*/ 504948 h 1466985"/>
                            <a:gd name="connsiteX4" fmla="*/ 209550 w 259122"/>
                            <a:gd name="connsiteY4" fmla="*/ 1076448 h 1466985"/>
                            <a:gd name="connsiteX5" fmla="*/ 75903 w 259122"/>
                            <a:gd name="connsiteY5" fmla="*/ 1466985 h 1466985"/>
                            <a:gd name="connsiteX0" fmla="*/ 0 w 257175"/>
                            <a:gd name="connsiteY0" fmla="*/ 104898 h 1466985"/>
                            <a:gd name="connsiteX1" fmla="*/ 66675 w 257175"/>
                            <a:gd name="connsiteY1" fmla="*/ 123 h 1466985"/>
                            <a:gd name="connsiteX2" fmla="*/ 152400 w 257175"/>
                            <a:gd name="connsiteY2" fmla="*/ 95373 h 1466985"/>
                            <a:gd name="connsiteX3" fmla="*/ 257175 w 257175"/>
                            <a:gd name="connsiteY3" fmla="*/ 504948 h 1466985"/>
                            <a:gd name="connsiteX4" fmla="*/ 152425 w 257175"/>
                            <a:gd name="connsiteY4" fmla="*/ 1105125 h 1466985"/>
                            <a:gd name="connsiteX5" fmla="*/ 75903 w 257175"/>
                            <a:gd name="connsiteY5" fmla="*/ 1466985 h 1466985"/>
                            <a:gd name="connsiteX0" fmla="*/ 0 w 257175"/>
                            <a:gd name="connsiteY0" fmla="*/ 104944 h 1467031"/>
                            <a:gd name="connsiteX1" fmla="*/ 66675 w 257175"/>
                            <a:gd name="connsiteY1" fmla="*/ 169 h 1467031"/>
                            <a:gd name="connsiteX2" fmla="*/ 152400 w 257175"/>
                            <a:gd name="connsiteY2" fmla="*/ 95419 h 1467031"/>
                            <a:gd name="connsiteX3" fmla="*/ 257175 w 257175"/>
                            <a:gd name="connsiteY3" fmla="*/ 533618 h 1467031"/>
                            <a:gd name="connsiteX4" fmla="*/ 152425 w 257175"/>
                            <a:gd name="connsiteY4" fmla="*/ 1105171 h 1467031"/>
                            <a:gd name="connsiteX5" fmla="*/ 75903 w 257175"/>
                            <a:gd name="connsiteY5" fmla="*/ 1467031 h 1467031"/>
                            <a:gd name="connsiteX0" fmla="*/ 0 w 276002"/>
                            <a:gd name="connsiteY0" fmla="*/ 110184 h 1472271"/>
                            <a:gd name="connsiteX1" fmla="*/ 66675 w 276002"/>
                            <a:gd name="connsiteY1" fmla="*/ 5409 h 1472271"/>
                            <a:gd name="connsiteX2" fmla="*/ 257175 w 276002"/>
                            <a:gd name="connsiteY2" fmla="*/ 272142 h 1472271"/>
                            <a:gd name="connsiteX3" fmla="*/ 257175 w 276002"/>
                            <a:gd name="connsiteY3" fmla="*/ 538858 h 1472271"/>
                            <a:gd name="connsiteX4" fmla="*/ 152425 w 276002"/>
                            <a:gd name="connsiteY4" fmla="*/ 1110411 h 1472271"/>
                            <a:gd name="connsiteX5" fmla="*/ 75903 w 276002"/>
                            <a:gd name="connsiteY5" fmla="*/ 1472271 h 1472271"/>
                            <a:gd name="connsiteX0" fmla="*/ 0 w 276182"/>
                            <a:gd name="connsiteY0" fmla="*/ 110184 h 1472271"/>
                            <a:gd name="connsiteX1" fmla="*/ 66675 w 276182"/>
                            <a:gd name="connsiteY1" fmla="*/ 5409 h 1472271"/>
                            <a:gd name="connsiteX2" fmla="*/ 257175 w 276182"/>
                            <a:gd name="connsiteY2" fmla="*/ 272142 h 1472271"/>
                            <a:gd name="connsiteX3" fmla="*/ 257559 w 276182"/>
                            <a:gd name="connsiteY3" fmla="*/ 538858 h 1472271"/>
                            <a:gd name="connsiteX4" fmla="*/ 152425 w 276182"/>
                            <a:gd name="connsiteY4" fmla="*/ 1110411 h 1472271"/>
                            <a:gd name="connsiteX5" fmla="*/ 75903 w 276182"/>
                            <a:gd name="connsiteY5" fmla="*/ 1472271 h 1472271"/>
                            <a:gd name="connsiteX0" fmla="*/ 0 w 259556"/>
                            <a:gd name="connsiteY0" fmla="*/ 109702 h 1471789"/>
                            <a:gd name="connsiteX1" fmla="*/ 66675 w 259556"/>
                            <a:gd name="connsiteY1" fmla="*/ 4927 h 1471789"/>
                            <a:gd name="connsiteX2" fmla="*/ 209448 w 259556"/>
                            <a:gd name="connsiteY2" fmla="*/ 262133 h 1471789"/>
                            <a:gd name="connsiteX3" fmla="*/ 257559 w 259556"/>
                            <a:gd name="connsiteY3" fmla="*/ 538376 h 1471789"/>
                            <a:gd name="connsiteX4" fmla="*/ 152425 w 259556"/>
                            <a:gd name="connsiteY4" fmla="*/ 1109929 h 1471789"/>
                            <a:gd name="connsiteX5" fmla="*/ 75903 w 259556"/>
                            <a:gd name="connsiteY5" fmla="*/ 1471789 h 1471789"/>
                            <a:gd name="connsiteX0" fmla="*/ 0 w 259640"/>
                            <a:gd name="connsiteY0" fmla="*/ 109702 h 1471789"/>
                            <a:gd name="connsiteX1" fmla="*/ 66675 w 259640"/>
                            <a:gd name="connsiteY1" fmla="*/ 4927 h 1471789"/>
                            <a:gd name="connsiteX2" fmla="*/ 209448 w 259640"/>
                            <a:gd name="connsiteY2" fmla="*/ 262133 h 1471789"/>
                            <a:gd name="connsiteX3" fmla="*/ 257648 w 259640"/>
                            <a:gd name="connsiteY3" fmla="*/ 719411 h 1471789"/>
                            <a:gd name="connsiteX4" fmla="*/ 152425 w 259640"/>
                            <a:gd name="connsiteY4" fmla="*/ 1109929 h 1471789"/>
                            <a:gd name="connsiteX5" fmla="*/ 75903 w 259640"/>
                            <a:gd name="connsiteY5" fmla="*/ 1471789 h 1471789"/>
                            <a:gd name="connsiteX0" fmla="*/ 0 w 222670"/>
                            <a:gd name="connsiteY0" fmla="*/ 109702 h 1471789"/>
                            <a:gd name="connsiteX1" fmla="*/ 66675 w 222670"/>
                            <a:gd name="connsiteY1" fmla="*/ 4927 h 1471789"/>
                            <a:gd name="connsiteX2" fmla="*/ 209448 w 222670"/>
                            <a:gd name="connsiteY2" fmla="*/ 262133 h 1471789"/>
                            <a:gd name="connsiteX3" fmla="*/ 209920 w 222670"/>
                            <a:gd name="connsiteY3" fmla="*/ 719411 h 1471789"/>
                            <a:gd name="connsiteX4" fmla="*/ 152425 w 222670"/>
                            <a:gd name="connsiteY4" fmla="*/ 1109929 h 1471789"/>
                            <a:gd name="connsiteX5" fmla="*/ 75903 w 222670"/>
                            <a:gd name="connsiteY5" fmla="*/ 1471789 h 1471789"/>
                            <a:gd name="connsiteX0" fmla="*/ 0 w 222670"/>
                            <a:gd name="connsiteY0" fmla="*/ 109702 h 1121666"/>
                            <a:gd name="connsiteX1" fmla="*/ 66675 w 222670"/>
                            <a:gd name="connsiteY1" fmla="*/ 4927 h 1121666"/>
                            <a:gd name="connsiteX2" fmla="*/ 209448 w 222670"/>
                            <a:gd name="connsiteY2" fmla="*/ 262133 h 1121666"/>
                            <a:gd name="connsiteX3" fmla="*/ 209920 w 222670"/>
                            <a:gd name="connsiteY3" fmla="*/ 719411 h 1121666"/>
                            <a:gd name="connsiteX4" fmla="*/ 152425 w 222670"/>
                            <a:gd name="connsiteY4" fmla="*/ 1109929 h 1121666"/>
                            <a:gd name="connsiteX5" fmla="*/ 66360 w 222670"/>
                            <a:gd name="connsiteY5" fmla="*/ 1057630 h 1121666"/>
                            <a:gd name="connsiteX0" fmla="*/ 0 w 224154"/>
                            <a:gd name="connsiteY0" fmla="*/ 109702 h 1074007"/>
                            <a:gd name="connsiteX1" fmla="*/ 66675 w 224154"/>
                            <a:gd name="connsiteY1" fmla="*/ 4927 h 1074007"/>
                            <a:gd name="connsiteX2" fmla="*/ 209448 w 224154"/>
                            <a:gd name="connsiteY2" fmla="*/ 262133 h 1074007"/>
                            <a:gd name="connsiteX3" fmla="*/ 209920 w 224154"/>
                            <a:gd name="connsiteY3" fmla="*/ 719411 h 1074007"/>
                            <a:gd name="connsiteX4" fmla="*/ 124059 w 224154"/>
                            <a:gd name="connsiteY4" fmla="*/ 1058116 h 1074007"/>
                            <a:gd name="connsiteX5" fmla="*/ 66360 w 224154"/>
                            <a:gd name="connsiteY5" fmla="*/ 1057630 h 1074007"/>
                            <a:gd name="connsiteX0" fmla="*/ 0 w 224154"/>
                            <a:gd name="connsiteY0" fmla="*/ 109702 h 1064002"/>
                            <a:gd name="connsiteX1" fmla="*/ 66675 w 224154"/>
                            <a:gd name="connsiteY1" fmla="*/ 4927 h 1064002"/>
                            <a:gd name="connsiteX2" fmla="*/ 209448 w 224154"/>
                            <a:gd name="connsiteY2" fmla="*/ 262133 h 1064002"/>
                            <a:gd name="connsiteX3" fmla="*/ 209920 w 224154"/>
                            <a:gd name="connsiteY3" fmla="*/ 719411 h 1064002"/>
                            <a:gd name="connsiteX4" fmla="*/ 124059 w 224154"/>
                            <a:gd name="connsiteY4" fmla="*/ 1058116 h 1064002"/>
                            <a:gd name="connsiteX5" fmla="*/ 56808 w 224154"/>
                            <a:gd name="connsiteY5" fmla="*/ 967242 h 1064002"/>
                            <a:gd name="connsiteX0" fmla="*/ 0 w 224681"/>
                            <a:gd name="connsiteY0" fmla="*/ 109702 h 1063548"/>
                            <a:gd name="connsiteX1" fmla="*/ 66675 w 224681"/>
                            <a:gd name="connsiteY1" fmla="*/ 4927 h 1063548"/>
                            <a:gd name="connsiteX2" fmla="*/ 209448 w 224681"/>
                            <a:gd name="connsiteY2" fmla="*/ 262133 h 1063548"/>
                            <a:gd name="connsiteX3" fmla="*/ 209920 w 224681"/>
                            <a:gd name="connsiteY3" fmla="*/ 719411 h 1063548"/>
                            <a:gd name="connsiteX4" fmla="*/ 114624 w 224681"/>
                            <a:gd name="connsiteY4" fmla="*/ 1057650 h 1063548"/>
                            <a:gd name="connsiteX5" fmla="*/ 56808 w 224681"/>
                            <a:gd name="connsiteY5" fmla="*/ 967242 h 1063548"/>
                            <a:gd name="connsiteX0" fmla="*/ 0 w 233752"/>
                            <a:gd name="connsiteY0" fmla="*/ 109702 h 1062800"/>
                            <a:gd name="connsiteX1" fmla="*/ 66675 w 233752"/>
                            <a:gd name="connsiteY1" fmla="*/ 4927 h 1062800"/>
                            <a:gd name="connsiteX2" fmla="*/ 209448 w 233752"/>
                            <a:gd name="connsiteY2" fmla="*/ 262133 h 1062800"/>
                            <a:gd name="connsiteX3" fmla="*/ 224681 w 233752"/>
                            <a:gd name="connsiteY3" fmla="*/ 738471 h 1062800"/>
                            <a:gd name="connsiteX4" fmla="*/ 114624 w 233752"/>
                            <a:gd name="connsiteY4" fmla="*/ 1057650 h 1062800"/>
                            <a:gd name="connsiteX5" fmla="*/ 56808 w 233752"/>
                            <a:gd name="connsiteY5" fmla="*/ 967242 h 1062800"/>
                            <a:gd name="connsiteX0" fmla="*/ 0 w 233750"/>
                            <a:gd name="connsiteY0" fmla="*/ 109702 h 1062866"/>
                            <a:gd name="connsiteX1" fmla="*/ 66675 w 233750"/>
                            <a:gd name="connsiteY1" fmla="*/ 4927 h 1062866"/>
                            <a:gd name="connsiteX2" fmla="*/ 209448 w 233750"/>
                            <a:gd name="connsiteY2" fmla="*/ 262133 h 1062866"/>
                            <a:gd name="connsiteX3" fmla="*/ 224681 w 233750"/>
                            <a:gd name="connsiteY3" fmla="*/ 738471 h 1062866"/>
                            <a:gd name="connsiteX4" fmla="*/ 114647 w 233750"/>
                            <a:gd name="connsiteY4" fmla="*/ 1057718 h 1062866"/>
                            <a:gd name="connsiteX5" fmla="*/ 56808 w 233750"/>
                            <a:gd name="connsiteY5" fmla="*/ 967242 h 10628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33750" h="1062866">
                              <a:moveTo>
                                <a:pt x="0" y="109702"/>
                              </a:moveTo>
                              <a:cubicBezTo>
                                <a:pt x="20637" y="58108"/>
                                <a:pt x="31767" y="-20478"/>
                                <a:pt x="66675" y="4927"/>
                              </a:cubicBezTo>
                              <a:cubicBezTo>
                                <a:pt x="101583" y="30332"/>
                                <a:pt x="183114" y="139876"/>
                                <a:pt x="209448" y="262133"/>
                              </a:cubicBezTo>
                              <a:cubicBezTo>
                                <a:pt x="235782" y="384390"/>
                                <a:pt x="240481" y="605874"/>
                                <a:pt x="224681" y="738471"/>
                              </a:cubicBezTo>
                              <a:cubicBezTo>
                                <a:pt x="208881" y="871069"/>
                                <a:pt x="142626" y="1019590"/>
                                <a:pt x="114647" y="1057718"/>
                              </a:cubicBezTo>
                              <a:cubicBezTo>
                                <a:pt x="86668" y="1095847"/>
                                <a:pt x="56808" y="907711"/>
                                <a:pt x="56808" y="967242"/>
                              </a:cubicBezTo>
                            </a:path>
                          </a:pathLst>
                        </a:custGeom>
                        <a:noFill/>
                        <a:ln w="158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329" o:spid="_x0000_s1026" style="position:absolute;margin-left:202.5pt;margin-top:2.2pt;width:18.35pt;height:83.6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3750,10628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" path="m,109702c20637,58108,31767,-20478,66675,4927v34908,25405,116439,134949,142773,257206c235782,384390,240481,605874,224681,738471v-15800,132598,-82055,281119,-110034,319247c86668,1095847,56808,907711,56808,967242e" filled="f" strokecolor="windowText" strokeweight="1.25pt">
                <v:path arrowok="t" o:connecttype="custom" o:connectlocs="0,109649;66474,4925;208816,262007;224003,738116;114301,1057209;56637,966777" o:connectangles="0,0,0,0,0,0"/>
              </v:shape>
            </w:pict>
          </mc:Fallback>
        </mc:AlternateContent>
      </w:r>
      <w:r>
        <w:rPr>
          <w:rFonts w:ascii="Arial" w:hAnsi="Arial" w:cs="Arial"/>
          <w:noProof/>
          <w:sz w:val="24"/>
          <w:szCs w:val="24"/>
          <w:lang w:val="en-AU" w:eastAsia="en-AU"/>
        </w:rPr>
        <mc:AlternateContent>
          <mc:Choice Requires="wps">
            <w:drawing>
              <wp:anchor distT="0" distB="0" distL="114300" distR="114300" simplePos="0" relativeHeight="251780096" behindDoc="0" locked="0" layoutInCell="1" allowOverlap="1" wp14:anchorId="3431BEBC" wp14:editId="736EF5BB">
                <wp:simplePos x="0" y="0"/>
                <wp:positionH relativeFrom="column">
                  <wp:posOffset>2800350</wp:posOffset>
                </wp:positionH>
                <wp:positionV relativeFrom="paragraph">
                  <wp:posOffset>27940</wp:posOffset>
                </wp:positionV>
                <wp:extent cx="233045" cy="1062355"/>
                <wp:effectExtent l="0" t="0" r="14605" b="23495"/>
                <wp:wrapNone/>
                <wp:docPr id="328" name="Freeform 328"/>
                <wp:cNvGraphicFramePr/>
                <a:graphic xmlns:a="http://schemas.openxmlformats.org/drawingml/2006/main">
                  <a:graphicData uri="http://schemas.microsoft.com/office/word/2010/wordprocessingShape">
                    <wps:wsp>
                      <wps:cNvSpPr/>
                      <wps:spPr>
                        <a:xfrm>
                          <a:off x="0" y="0"/>
                          <a:ext cx="233045" cy="1062355"/>
                        </a:xfrm>
                        <a:custGeom>
                          <a:avLst/>
                          <a:gdLst>
                            <a:gd name="connsiteX0" fmla="*/ 0 w 258427"/>
                            <a:gd name="connsiteY0" fmla="*/ 104898 h 1333623"/>
                            <a:gd name="connsiteX1" fmla="*/ 66675 w 258427"/>
                            <a:gd name="connsiteY1" fmla="*/ 123 h 1333623"/>
                            <a:gd name="connsiteX2" fmla="*/ 152400 w 258427"/>
                            <a:gd name="connsiteY2" fmla="*/ 95373 h 1333623"/>
                            <a:gd name="connsiteX3" fmla="*/ 257175 w 258427"/>
                            <a:gd name="connsiteY3" fmla="*/ 504948 h 1333623"/>
                            <a:gd name="connsiteX4" fmla="*/ 209550 w 258427"/>
                            <a:gd name="connsiteY4" fmla="*/ 1076448 h 1333623"/>
                            <a:gd name="connsiteX5" fmla="*/ 200025 w 258427"/>
                            <a:gd name="connsiteY5" fmla="*/ 1333623 h 1333623"/>
                            <a:gd name="connsiteX0" fmla="*/ 0 w 259122"/>
                            <a:gd name="connsiteY0" fmla="*/ 104898 h 1466985"/>
                            <a:gd name="connsiteX1" fmla="*/ 66675 w 259122"/>
                            <a:gd name="connsiteY1" fmla="*/ 123 h 1466985"/>
                            <a:gd name="connsiteX2" fmla="*/ 152400 w 259122"/>
                            <a:gd name="connsiteY2" fmla="*/ 95373 h 1466985"/>
                            <a:gd name="connsiteX3" fmla="*/ 257175 w 259122"/>
                            <a:gd name="connsiteY3" fmla="*/ 504948 h 1466985"/>
                            <a:gd name="connsiteX4" fmla="*/ 209550 w 259122"/>
                            <a:gd name="connsiteY4" fmla="*/ 1076448 h 1466985"/>
                            <a:gd name="connsiteX5" fmla="*/ 75903 w 259122"/>
                            <a:gd name="connsiteY5" fmla="*/ 1466985 h 1466985"/>
                            <a:gd name="connsiteX0" fmla="*/ 0 w 257175"/>
                            <a:gd name="connsiteY0" fmla="*/ 104898 h 1466985"/>
                            <a:gd name="connsiteX1" fmla="*/ 66675 w 257175"/>
                            <a:gd name="connsiteY1" fmla="*/ 123 h 1466985"/>
                            <a:gd name="connsiteX2" fmla="*/ 152400 w 257175"/>
                            <a:gd name="connsiteY2" fmla="*/ 95373 h 1466985"/>
                            <a:gd name="connsiteX3" fmla="*/ 257175 w 257175"/>
                            <a:gd name="connsiteY3" fmla="*/ 504948 h 1466985"/>
                            <a:gd name="connsiteX4" fmla="*/ 152425 w 257175"/>
                            <a:gd name="connsiteY4" fmla="*/ 1105125 h 1466985"/>
                            <a:gd name="connsiteX5" fmla="*/ 75903 w 257175"/>
                            <a:gd name="connsiteY5" fmla="*/ 1466985 h 1466985"/>
                            <a:gd name="connsiteX0" fmla="*/ 0 w 257175"/>
                            <a:gd name="connsiteY0" fmla="*/ 104944 h 1467031"/>
                            <a:gd name="connsiteX1" fmla="*/ 66675 w 257175"/>
                            <a:gd name="connsiteY1" fmla="*/ 169 h 1467031"/>
                            <a:gd name="connsiteX2" fmla="*/ 152400 w 257175"/>
                            <a:gd name="connsiteY2" fmla="*/ 95419 h 1467031"/>
                            <a:gd name="connsiteX3" fmla="*/ 257175 w 257175"/>
                            <a:gd name="connsiteY3" fmla="*/ 533618 h 1467031"/>
                            <a:gd name="connsiteX4" fmla="*/ 152425 w 257175"/>
                            <a:gd name="connsiteY4" fmla="*/ 1105171 h 1467031"/>
                            <a:gd name="connsiteX5" fmla="*/ 75903 w 257175"/>
                            <a:gd name="connsiteY5" fmla="*/ 1467031 h 1467031"/>
                            <a:gd name="connsiteX0" fmla="*/ 0 w 276002"/>
                            <a:gd name="connsiteY0" fmla="*/ 110184 h 1472271"/>
                            <a:gd name="connsiteX1" fmla="*/ 66675 w 276002"/>
                            <a:gd name="connsiteY1" fmla="*/ 5409 h 1472271"/>
                            <a:gd name="connsiteX2" fmla="*/ 257175 w 276002"/>
                            <a:gd name="connsiteY2" fmla="*/ 272142 h 1472271"/>
                            <a:gd name="connsiteX3" fmla="*/ 257175 w 276002"/>
                            <a:gd name="connsiteY3" fmla="*/ 538858 h 1472271"/>
                            <a:gd name="connsiteX4" fmla="*/ 152425 w 276002"/>
                            <a:gd name="connsiteY4" fmla="*/ 1110411 h 1472271"/>
                            <a:gd name="connsiteX5" fmla="*/ 75903 w 276002"/>
                            <a:gd name="connsiteY5" fmla="*/ 1472271 h 1472271"/>
                            <a:gd name="connsiteX0" fmla="*/ 0 w 276182"/>
                            <a:gd name="connsiteY0" fmla="*/ 110184 h 1472271"/>
                            <a:gd name="connsiteX1" fmla="*/ 66675 w 276182"/>
                            <a:gd name="connsiteY1" fmla="*/ 5409 h 1472271"/>
                            <a:gd name="connsiteX2" fmla="*/ 257175 w 276182"/>
                            <a:gd name="connsiteY2" fmla="*/ 272142 h 1472271"/>
                            <a:gd name="connsiteX3" fmla="*/ 257559 w 276182"/>
                            <a:gd name="connsiteY3" fmla="*/ 538858 h 1472271"/>
                            <a:gd name="connsiteX4" fmla="*/ 152425 w 276182"/>
                            <a:gd name="connsiteY4" fmla="*/ 1110411 h 1472271"/>
                            <a:gd name="connsiteX5" fmla="*/ 75903 w 276182"/>
                            <a:gd name="connsiteY5" fmla="*/ 1472271 h 1472271"/>
                            <a:gd name="connsiteX0" fmla="*/ 0 w 259556"/>
                            <a:gd name="connsiteY0" fmla="*/ 109702 h 1471789"/>
                            <a:gd name="connsiteX1" fmla="*/ 66675 w 259556"/>
                            <a:gd name="connsiteY1" fmla="*/ 4927 h 1471789"/>
                            <a:gd name="connsiteX2" fmla="*/ 209448 w 259556"/>
                            <a:gd name="connsiteY2" fmla="*/ 262133 h 1471789"/>
                            <a:gd name="connsiteX3" fmla="*/ 257559 w 259556"/>
                            <a:gd name="connsiteY3" fmla="*/ 538376 h 1471789"/>
                            <a:gd name="connsiteX4" fmla="*/ 152425 w 259556"/>
                            <a:gd name="connsiteY4" fmla="*/ 1109929 h 1471789"/>
                            <a:gd name="connsiteX5" fmla="*/ 75903 w 259556"/>
                            <a:gd name="connsiteY5" fmla="*/ 1471789 h 1471789"/>
                            <a:gd name="connsiteX0" fmla="*/ 0 w 259640"/>
                            <a:gd name="connsiteY0" fmla="*/ 109702 h 1471789"/>
                            <a:gd name="connsiteX1" fmla="*/ 66675 w 259640"/>
                            <a:gd name="connsiteY1" fmla="*/ 4927 h 1471789"/>
                            <a:gd name="connsiteX2" fmla="*/ 209448 w 259640"/>
                            <a:gd name="connsiteY2" fmla="*/ 262133 h 1471789"/>
                            <a:gd name="connsiteX3" fmla="*/ 257648 w 259640"/>
                            <a:gd name="connsiteY3" fmla="*/ 719411 h 1471789"/>
                            <a:gd name="connsiteX4" fmla="*/ 152425 w 259640"/>
                            <a:gd name="connsiteY4" fmla="*/ 1109929 h 1471789"/>
                            <a:gd name="connsiteX5" fmla="*/ 75903 w 259640"/>
                            <a:gd name="connsiteY5" fmla="*/ 1471789 h 1471789"/>
                            <a:gd name="connsiteX0" fmla="*/ 0 w 222670"/>
                            <a:gd name="connsiteY0" fmla="*/ 109702 h 1471789"/>
                            <a:gd name="connsiteX1" fmla="*/ 66675 w 222670"/>
                            <a:gd name="connsiteY1" fmla="*/ 4927 h 1471789"/>
                            <a:gd name="connsiteX2" fmla="*/ 209448 w 222670"/>
                            <a:gd name="connsiteY2" fmla="*/ 262133 h 1471789"/>
                            <a:gd name="connsiteX3" fmla="*/ 209920 w 222670"/>
                            <a:gd name="connsiteY3" fmla="*/ 719411 h 1471789"/>
                            <a:gd name="connsiteX4" fmla="*/ 152425 w 222670"/>
                            <a:gd name="connsiteY4" fmla="*/ 1109929 h 1471789"/>
                            <a:gd name="connsiteX5" fmla="*/ 75903 w 222670"/>
                            <a:gd name="connsiteY5" fmla="*/ 1471789 h 1471789"/>
                            <a:gd name="connsiteX0" fmla="*/ 0 w 222670"/>
                            <a:gd name="connsiteY0" fmla="*/ 109702 h 1121666"/>
                            <a:gd name="connsiteX1" fmla="*/ 66675 w 222670"/>
                            <a:gd name="connsiteY1" fmla="*/ 4927 h 1121666"/>
                            <a:gd name="connsiteX2" fmla="*/ 209448 w 222670"/>
                            <a:gd name="connsiteY2" fmla="*/ 262133 h 1121666"/>
                            <a:gd name="connsiteX3" fmla="*/ 209920 w 222670"/>
                            <a:gd name="connsiteY3" fmla="*/ 719411 h 1121666"/>
                            <a:gd name="connsiteX4" fmla="*/ 152425 w 222670"/>
                            <a:gd name="connsiteY4" fmla="*/ 1109929 h 1121666"/>
                            <a:gd name="connsiteX5" fmla="*/ 66360 w 222670"/>
                            <a:gd name="connsiteY5" fmla="*/ 1057630 h 1121666"/>
                            <a:gd name="connsiteX0" fmla="*/ 0 w 224154"/>
                            <a:gd name="connsiteY0" fmla="*/ 109702 h 1074007"/>
                            <a:gd name="connsiteX1" fmla="*/ 66675 w 224154"/>
                            <a:gd name="connsiteY1" fmla="*/ 4927 h 1074007"/>
                            <a:gd name="connsiteX2" fmla="*/ 209448 w 224154"/>
                            <a:gd name="connsiteY2" fmla="*/ 262133 h 1074007"/>
                            <a:gd name="connsiteX3" fmla="*/ 209920 w 224154"/>
                            <a:gd name="connsiteY3" fmla="*/ 719411 h 1074007"/>
                            <a:gd name="connsiteX4" fmla="*/ 124059 w 224154"/>
                            <a:gd name="connsiteY4" fmla="*/ 1058116 h 1074007"/>
                            <a:gd name="connsiteX5" fmla="*/ 66360 w 224154"/>
                            <a:gd name="connsiteY5" fmla="*/ 1057630 h 1074007"/>
                            <a:gd name="connsiteX0" fmla="*/ 0 w 224154"/>
                            <a:gd name="connsiteY0" fmla="*/ 109702 h 1064002"/>
                            <a:gd name="connsiteX1" fmla="*/ 66675 w 224154"/>
                            <a:gd name="connsiteY1" fmla="*/ 4927 h 1064002"/>
                            <a:gd name="connsiteX2" fmla="*/ 209448 w 224154"/>
                            <a:gd name="connsiteY2" fmla="*/ 262133 h 1064002"/>
                            <a:gd name="connsiteX3" fmla="*/ 209920 w 224154"/>
                            <a:gd name="connsiteY3" fmla="*/ 719411 h 1064002"/>
                            <a:gd name="connsiteX4" fmla="*/ 124059 w 224154"/>
                            <a:gd name="connsiteY4" fmla="*/ 1058116 h 1064002"/>
                            <a:gd name="connsiteX5" fmla="*/ 56808 w 224154"/>
                            <a:gd name="connsiteY5" fmla="*/ 967242 h 1064002"/>
                            <a:gd name="connsiteX0" fmla="*/ 0 w 224681"/>
                            <a:gd name="connsiteY0" fmla="*/ 109702 h 1063548"/>
                            <a:gd name="connsiteX1" fmla="*/ 66675 w 224681"/>
                            <a:gd name="connsiteY1" fmla="*/ 4927 h 1063548"/>
                            <a:gd name="connsiteX2" fmla="*/ 209448 w 224681"/>
                            <a:gd name="connsiteY2" fmla="*/ 262133 h 1063548"/>
                            <a:gd name="connsiteX3" fmla="*/ 209920 w 224681"/>
                            <a:gd name="connsiteY3" fmla="*/ 719411 h 1063548"/>
                            <a:gd name="connsiteX4" fmla="*/ 114624 w 224681"/>
                            <a:gd name="connsiteY4" fmla="*/ 1057650 h 1063548"/>
                            <a:gd name="connsiteX5" fmla="*/ 56808 w 224681"/>
                            <a:gd name="connsiteY5" fmla="*/ 967242 h 1063548"/>
                            <a:gd name="connsiteX0" fmla="*/ 0 w 233752"/>
                            <a:gd name="connsiteY0" fmla="*/ 109702 h 1062800"/>
                            <a:gd name="connsiteX1" fmla="*/ 66675 w 233752"/>
                            <a:gd name="connsiteY1" fmla="*/ 4927 h 1062800"/>
                            <a:gd name="connsiteX2" fmla="*/ 209448 w 233752"/>
                            <a:gd name="connsiteY2" fmla="*/ 262133 h 1062800"/>
                            <a:gd name="connsiteX3" fmla="*/ 224681 w 233752"/>
                            <a:gd name="connsiteY3" fmla="*/ 738471 h 1062800"/>
                            <a:gd name="connsiteX4" fmla="*/ 114624 w 233752"/>
                            <a:gd name="connsiteY4" fmla="*/ 1057650 h 1062800"/>
                            <a:gd name="connsiteX5" fmla="*/ 56808 w 233752"/>
                            <a:gd name="connsiteY5" fmla="*/ 967242 h 1062800"/>
                            <a:gd name="connsiteX0" fmla="*/ 0 w 233750"/>
                            <a:gd name="connsiteY0" fmla="*/ 109702 h 1062866"/>
                            <a:gd name="connsiteX1" fmla="*/ 66675 w 233750"/>
                            <a:gd name="connsiteY1" fmla="*/ 4927 h 1062866"/>
                            <a:gd name="connsiteX2" fmla="*/ 209448 w 233750"/>
                            <a:gd name="connsiteY2" fmla="*/ 262133 h 1062866"/>
                            <a:gd name="connsiteX3" fmla="*/ 224681 w 233750"/>
                            <a:gd name="connsiteY3" fmla="*/ 738471 h 1062866"/>
                            <a:gd name="connsiteX4" fmla="*/ 114647 w 233750"/>
                            <a:gd name="connsiteY4" fmla="*/ 1057718 h 1062866"/>
                            <a:gd name="connsiteX5" fmla="*/ 56808 w 233750"/>
                            <a:gd name="connsiteY5" fmla="*/ 967242 h 10628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33750" h="1062866">
                              <a:moveTo>
                                <a:pt x="0" y="109702"/>
                              </a:moveTo>
                              <a:cubicBezTo>
                                <a:pt x="20637" y="58108"/>
                                <a:pt x="31767" y="-20478"/>
                                <a:pt x="66675" y="4927"/>
                              </a:cubicBezTo>
                              <a:cubicBezTo>
                                <a:pt x="101583" y="30332"/>
                                <a:pt x="183114" y="139876"/>
                                <a:pt x="209448" y="262133"/>
                              </a:cubicBezTo>
                              <a:cubicBezTo>
                                <a:pt x="235782" y="384390"/>
                                <a:pt x="240481" y="605874"/>
                                <a:pt x="224681" y="738471"/>
                              </a:cubicBezTo>
                              <a:cubicBezTo>
                                <a:pt x="208881" y="871069"/>
                                <a:pt x="142626" y="1019590"/>
                                <a:pt x="114647" y="1057718"/>
                              </a:cubicBezTo>
                              <a:cubicBezTo>
                                <a:pt x="86668" y="1095847"/>
                                <a:pt x="56808" y="907711"/>
                                <a:pt x="56808" y="967242"/>
                              </a:cubicBezTo>
                            </a:path>
                          </a:pathLst>
                        </a:custGeom>
                        <a:noFill/>
                        <a:ln w="158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328" o:spid="_x0000_s1026" style="position:absolute;margin-left:220.5pt;margin-top:2.2pt;width:18.35pt;height:83.6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3750,10628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" path="m,109702c20637,58108,31767,-20478,66675,4927v34908,25405,116439,134949,142773,257206c235782,384390,240481,605874,224681,738471v-15800,132598,-82055,281119,-110034,319247c86668,1095847,56808,907711,56808,967242e" filled="f" strokecolor="windowText" strokeweight="1.25pt">
                <v:path arrowok="t" o:connecttype="custom" o:connectlocs="0,109649;66474,4925;208816,262007;224003,738116;114301,1057209;56637,966777" o:connectangles="0,0,0,0,0,0"/>
              </v:shape>
            </w:pict>
          </mc:Fallback>
        </mc:AlternateContent>
      </w:r>
      <w:r>
        <w:rPr>
          <w:rFonts w:ascii="Arial" w:hAnsi="Arial" w:cs="Arial"/>
          <w:noProof/>
          <w:sz w:val="24"/>
          <w:szCs w:val="24"/>
          <w:lang w:val="en-AU" w:eastAsia="en-AU"/>
        </w:rPr>
        <mc:AlternateContent>
          <mc:Choice Requires="wps">
            <w:drawing>
              <wp:anchor distT="0" distB="0" distL="114300" distR="114300" simplePos="0" relativeHeight="251776000" behindDoc="0" locked="0" layoutInCell="1" allowOverlap="1" wp14:anchorId="02D5F30F" wp14:editId="64DA3E1E">
                <wp:simplePos x="0" y="0"/>
                <wp:positionH relativeFrom="column">
                  <wp:posOffset>3267075</wp:posOffset>
                </wp:positionH>
                <wp:positionV relativeFrom="paragraph">
                  <wp:posOffset>27940</wp:posOffset>
                </wp:positionV>
                <wp:extent cx="233309" cy="1062509"/>
                <wp:effectExtent l="0" t="0" r="14605" b="23495"/>
                <wp:wrapNone/>
                <wp:docPr id="326" name="Freeform 326"/>
                <wp:cNvGraphicFramePr/>
                <a:graphic xmlns:a="http://schemas.openxmlformats.org/drawingml/2006/main">
                  <a:graphicData uri="http://schemas.microsoft.com/office/word/2010/wordprocessingShape">
                    <wps:wsp>
                      <wps:cNvSpPr/>
                      <wps:spPr>
                        <a:xfrm>
                          <a:off x="0" y="0"/>
                          <a:ext cx="233309" cy="1062509"/>
                        </a:xfrm>
                        <a:custGeom>
                          <a:avLst/>
                          <a:gdLst>
                            <a:gd name="connsiteX0" fmla="*/ 0 w 258427"/>
                            <a:gd name="connsiteY0" fmla="*/ 104898 h 1333623"/>
                            <a:gd name="connsiteX1" fmla="*/ 66675 w 258427"/>
                            <a:gd name="connsiteY1" fmla="*/ 123 h 1333623"/>
                            <a:gd name="connsiteX2" fmla="*/ 152400 w 258427"/>
                            <a:gd name="connsiteY2" fmla="*/ 95373 h 1333623"/>
                            <a:gd name="connsiteX3" fmla="*/ 257175 w 258427"/>
                            <a:gd name="connsiteY3" fmla="*/ 504948 h 1333623"/>
                            <a:gd name="connsiteX4" fmla="*/ 209550 w 258427"/>
                            <a:gd name="connsiteY4" fmla="*/ 1076448 h 1333623"/>
                            <a:gd name="connsiteX5" fmla="*/ 200025 w 258427"/>
                            <a:gd name="connsiteY5" fmla="*/ 1333623 h 1333623"/>
                            <a:gd name="connsiteX0" fmla="*/ 0 w 259122"/>
                            <a:gd name="connsiteY0" fmla="*/ 104898 h 1466985"/>
                            <a:gd name="connsiteX1" fmla="*/ 66675 w 259122"/>
                            <a:gd name="connsiteY1" fmla="*/ 123 h 1466985"/>
                            <a:gd name="connsiteX2" fmla="*/ 152400 w 259122"/>
                            <a:gd name="connsiteY2" fmla="*/ 95373 h 1466985"/>
                            <a:gd name="connsiteX3" fmla="*/ 257175 w 259122"/>
                            <a:gd name="connsiteY3" fmla="*/ 504948 h 1466985"/>
                            <a:gd name="connsiteX4" fmla="*/ 209550 w 259122"/>
                            <a:gd name="connsiteY4" fmla="*/ 1076448 h 1466985"/>
                            <a:gd name="connsiteX5" fmla="*/ 75903 w 259122"/>
                            <a:gd name="connsiteY5" fmla="*/ 1466985 h 1466985"/>
                            <a:gd name="connsiteX0" fmla="*/ 0 w 257175"/>
                            <a:gd name="connsiteY0" fmla="*/ 104898 h 1466985"/>
                            <a:gd name="connsiteX1" fmla="*/ 66675 w 257175"/>
                            <a:gd name="connsiteY1" fmla="*/ 123 h 1466985"/>
                            <a:gd name="connsiteX2" fmla="*/ 152400 w 257175"/>
                            <a:gd name="connsiteY2" fmla="*/ 95373 h 1466985"/>
                            <a:gd name="connsiteX3" fmla="*/ 257175 w 257175"/>
                            <a:gd name="connsiteY3" fmla="*/ 504948 h 1466985"/>
                            <a:gd name="connsiteX4" fmla="*/ 152425 w 257175"/>
                            <a:gd name="connsiteY4" fmla="*/ 1105125 h 1466985"/>
                            <a:gd name="connsiteX5" fmla="*/ 75903 w 257175"/>
                            <a:gd name="connsiteY5" fmla="*/ 1466985 h 1466985"/>
                            <a:gd name="connsiteX0" fmla="*/ 0 w 257175"/>
                            <a:gd name="connsiteY0" fmla="*/ 104944 h 1467031"/>
                            <a:gd name="connsiteX1" fmla="*/ 66675 w 257175"/>
                            <a:gd name="connsiteY1" fmla="*/ 169 h 1467031"/>
                            <a:gd name="connsiteX2" fmla="*/ 152400 w 257175"/>
                            <a:gd name="connsiteY2" fmla="*/ 95419 h 1467031"/>
                            <a:gd name="connsiteX3" fmla="*/ 257175 w 257175"/>
                            <a:gd name="connsiteY3" fmla="*/ 533618 h 1467031"/>
                            <a:gd name="connsiteX4" fmla="*/ 152425 w 257175"/>
                            <a:gd name="connsiteY4" fmla="*/ 1105171 h 1467031"/>
                            <a:gd name="connsiteX5" fmla="*/ 75903 w 257175"/>
                            <a:gd name="connsiteY5" fmla="*/ 1467031 h 1467031"/>
                            <a:gd name="connsiteX0" fmla="*/ 0 w 276002"/>
                            <a:gd name="connsiteY0" fmla="*/ 110184 h 1472271"/>
                            <a:gd name="connsiteX1" fmla="*/ 66675 w 276002"/>
                            <a:gd name="connsiteY1" fmla="*/ 5409 h 1472271"/>
                            <a:gd name="connsiteX2" fmla="*/ 257175 w 276002"/>
                            <a:gd name="connsiteY2" fmla="*/ 272142 h 1472271"/>
                            <a:gd name="connsiteX3" fmla="*/ 257175 w 276002"/>
                            <a:gd name="connsiteY3" fmla="*/ 538858 h 1472271"/>
                            <a:gd name="connsiteX4" fmla="*/ 152425 w 276002"/>
                            <a:gd name="connsiteY4" fmla="*/ 1110411 h 1472271"/>
                            <a:gd name="connsiteX5" fmla="*/ 75903 w 276002"/>
                            <a:gd name="connsiteY5" fmla="*/ 1472271 h 1472271"/>
                            <a:gd name="connsiteX0" fmla="*/ 0 w 276182"/>
                            <a:gd name="connsiteY0" fmla="*/ 110184 h 1472271"/>
                            <a:gd name="connsiteX1" fmla="*/ 66675 w 276182"/>
                            <a:gd name="connsiteY1" fmla="*/ 5409 h 1472271"/>
                            <a:gd name="connsiteX2" fmla="*/ 257175 w 276182"/>
                            <a:gd name="connsiteY2" fmla="*/ 272142 h 1472271"/>
                            <a:gd name="connsiteX3" fmla="*/ 257559 w 276182"/>
                            <a:gd name="connsiteY3" fmla="*/ 538858 h 1472271"/>
                            <a:gd name="connsiteX4" fmla="*/ 152425 w 276182"/>
                            <a:gd name="connsiteY4" fmla="*/ 1110411 h 1472271"/>
                            <a:gd name="connsiteX5" fmla="*/ 75903 w 276182"/>
                            <a:gd name="connsiteY5" fmla="*/ 1472271 h 1472271"/>
                            <a:gd name="connsiteX0" fmla="*/ 0 w 259556"/>
                            <a:gd name="connsiteY0" fmla="*/ 109702 h 1471789"/>
                            <a:gd name="connsiteX1" fmla="*/ 66675 w 259556"/>
                            <a:gd name="connsiteY1" fmla="*/ 4927 h 1471789"/>
                            <a:gd name="connsiteX2" fmla="*/ 209448 w 259556"/>
                            <a:gd name="connsiteY2" fmla="*/ 262133 h 1471789"/>
                            <a:gd name="connsiteX3" fmla="*/ 257559 w 259556"/>
                            <a:gd name="connsiteY3" fmla="*/ 538376 h 1471789"/>
                            <a:gd name="connsiteX4" fmla="*/ 152425 w 259556"/>
                            <a:gd name="connsiteY4" fmla="*/ 1109929 h 1471789"/>
                            <a:gd name="connsiteX5" fmla="*/ 75903 w 259556"/>
                            <a:gd name="connsiteY5" fmla="*/ 1471789 h 1471789"/>
                            <a:gd name="connsiteX0" fmla="*/ 0 w 259640"/>
                            <a:gd name="connsiteY0" fmla="*/ 109702 h 1471789"/>
                            <a:gd name="connsiteX1" fmla="*/ 66675 w 259640"/>
                            <a:gd name="connsiteY1" fmla="*/ 4927 h 1471789"/>
                            <a:gd name="connsiteX2" fmla="*/ 209448 w 259640"/>
                            <a:gd name="connsiteY2" fmla="*/ 262133 h 1471789"/>
                            <a:gd name="connsiteX3" fmla="*/ 257648 w 259640"/>
                            <a:gd name="connsiteY3" fmla="*/ 719411 h 1471789"/>
                            <a:gd name="connsiteX4" fmla="*/ 152425 w 259640"/>
                            <a:gd name="connsiteY4" fmla="*/ 1109929 h 1471789"/>
                            <a:gd name="connsiteX5" fmla="*/ 75903 w 259640"/>
                            <a:gd name="connsiteY5" fmla="*/ 1471789 h 1471789"/>
                            <a:gd name="connsiteX0" fmla="*/ 0 w 222670"/>
                            <a:gd name="connsiteY0" fmla="*/ 109702 h 1471789"/>
                            <a:gd name="connsiteX1" fmla="*/ 66675 w 222670"/>
                            <a:gd name="connsiteY1" fmla="*/ 4927 h 1471789"/>
                            <a:gd name="connsiteX2" fmla="*/ 209448 w 222670"/>
                            <a:gd name="connsiteY2" fmla="*/ 262133 h 1471789"/>
                            <a:gd name="connsiteX3" fmla="*/ 209920 w 222670"/>
                            <a:gd name="connsiteY3" fmla="*/ 719411 h 1471789"/>
                            <a:gd name="connsiteX4" fmla="*/ 152425 w 222670"/>
                            <a:gd name="connsiteY4" fmla="*/ 1109929 h 1471789"/>
                            <a:gd name="connsiteX5" fmla="*/ 75903 w 222670"/>
                            <a:gd name="connsiteY5" fmla="*/ 1471789 h 1471789"/>
                            <a:gd name="connsiteX0" fmla="*/ 0 w 222670"/>
                            <a:gd name="connsiteY0" fmla="*/ 109702 h 1121666"/>
                            <a:gd name="connsiteX1" fmla="*/ 66675 w 222670"/>
                            <a:gd name="connsiteY1" fmla="*/ 4927 h 1121666"/>
                            <a:gd name="connsiteX2" fmla="*/ 209448 w 222670"/>
                            <a:gd name="connsiteY2" fmla="*/ 262133 h 1121666"/>
                            <a:gd name="connsiteX3" fmla="*/ 209920 w 222670"/>
                            <a:gd name="connsiteY3" fmla="*/ 719411 h 1121666"/>
                            <a:gd name="connsiteX4" fmla="*/ 152425 w 222670"/>
                            <a:gd name="connsiteY4" fmla="*/ 1109929 h 1121666"/>
                            <a:gd name="connsiteX5" fmla="*/ 66360 w 222670"/>
                            <a:gd name="connsiteY5" fmla="*/ 1057630 h 1121666"/>
                            <a:gd name="connsiteX0" fmla="*/ 0 w 224154"/>
                            <a:gd name="connsiteY0" fmla="*/ 109702 h 1074007"/>
                            <a:gd name="connsiteX1" fmla="*/ 66675 w 224154"/>
                            <a:gd name="connsiteY1" fmla="*/ 4927 h 1074007"/>
                            <a:gd name="connsiteX2" fmla="*/ 209448 w 224154"/>
                            <a:gd name="connsiteY2" fmla="*/ 262133 h 1074007"/>
                            <a:gd name="connsiteX3" fmla="*/ 209920 w 224154"/>
                            <a:gd name="connsiteY3" fmla="*/ 719411 h 1074007"/>
                            <a:gd name="connsiteX4" fmla="*/ 124059 w 224154"/>
                            <a:gd name="connsiteY4" fmla="*/ 1058116 h 1074007"/>
                            <a:gd name="connsiteX5" fmla="*/ 66360 w 224154"/>
                            <a:gd name="connsiteY5" fmla="*/ 1057630 h 1074007"/>
                            <a:gd name="connsiteX0" fmla="*/ 0 w 224154"/>
                            <a:gd name="connsiteY0" fmla="*/ 109702 h 1064002"/>
                            <a:gd name="connsiteX1" fmla="*/ 66675 w 224154"/>
                            <a:gd name="connsiteY1" fmla="*/ 4927 h 1064002"/>
                            <a:gd name="connsiteX2" fmla="*/ 209448 w 224154"/>
                            <a:gd name="connsiteY2" fmla="*/ 262133 h 1064002"/>
                            <a:gd name="connsiteX3" fmla="*/ 209920 w 224154"/>
                            <a:gd name="connsiteY3" fmla="*/ 719411 h 1064002"/>
                            <a:gd name="connsiteX4" fmla="*/ 124059 w 224154"/>
                            <a:gd name="connsiteY4" fmla="*/ 1058116 h 1064002"/>
                            <a:gd name="connsiteX5" fmla="*/ 56808 w 224154"/>
                            <a:gd name="connsiteY5" fmla="*/ 967242 h 1064002"/>
                            <a:gd name="connsiteX0" fmla="*/ 0 w 224681"/>
                            <a:gd name="connsiteY0" fmla="*/ 109702 h 1063548"/>
                            <a:gd name="connsiteX1" fmla="*/ 66675 w 224681"/>
                            <a:gd name="connsiteY1" fmla="*/ 4927 h 1063548"/>
                            <a:gd name="connsiteX2" fmla="*/ 209448 w 224681"/>
                            <a:gd name="connsiteY2" fmla="*/ 262133 h 1063548"/>
                            <a:gd name="connsiteX3" fmla="*/ 209920 w 224681"/>
                            <a:gd name="connsiteY3" fmla="*/ 719411 h 1063548"/>
                            <a:gd name="connsiteX4" fmla="*/ 114624 w 224681"/>
                            <a:gd name="connsiteY4" fmla="*/ 1057650 h 1063548"/>
                            <a:gd name="connsiteX5" fmla="*/ 56808 w 224681"/>
                            <a:gd name="connsiteY5" fmla="*/ 967242 h 1063548"/>
                            <a:gd name="connsiteX0" fmla="*/ 0 w 233752"/>
                            <a:gd name="connsiteY0" fmla="*/ 109702 h 1062800"/>
                            <a:gd name="connsiteX1" fmla="*/ 66675 w 233752"/>
                            <a:gd name="connsiteY1" fmla="*/ 4927 h 1062800"/>
                            <a:gd name="connsiteX2" fmla="*/ 209448 w 233752"/>
                            <a:gd name="connsiteY2" fmla="*/ 262133 h 1062800"/>
                            <a:gd name="connsiteX3" fmla="*/ 224681 w 233752"/>
                            <a:gd name="connsiteY3" fmla="*/ 738471 h 1062800"/>
                            <a:gd name="connsiteX4" fmla="*/ 114624 w 233752"/>
                            <a:gd name="connsiteY4" fmla="*/ 1057650 h 1062800"/>
                            <a:gd name="connsiteX5" fmla="*/ 56808 w 233752"/>
                            <a:gd name="connsiteY5" fmla="*/ 967242 h 1062800"/>
                            <a:gd name="connsiteX0" fmla="*/ 0 w 233750"/>
                            <a:gd name="connsiteY0" fmla="*/ 109702 h 1062866"/>
                            <a:gd name="connsiteX1" fmla="*/ 66675 w 233750"/>
                            <a:gd name="connsiteY1" fmla="*/ 4927 h 1062866"/>
                            <a:gd name="connsiteX2" fmla="*/ 209448 w 233750"/>
                            <a:gd name="connsiteY2" fmla="*/ 262133 h 1062866"/>
                            <a:gd name="connsiteX3" fmla="*/ 224681 w 233750"/>
                            <a:gd name="connsiteY3" fmla="*/ 738471 h 1062866"/>
                            <a:gd name="connsiteX4" fmla="*/ 114647 w 233750"/>
                            <a:gd name="connsiteY4" fmla="*/ 1057718 h 1062866"/>
                            <a:gd name="connsiteX5" fmla="*/ 56808 w 233750"/>
                            <a:gd name="connsiteY5" fmla="*/ 967242 h 10628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33750" h="1062866">
                              <a:moveTo>
                                <a:pt x="0" y="109702"/>
                              </a:moveTo>
                              <a:cubicBezTo>
                                <a:pt x="20637" y="58108"/>
                                <a:pt x="31767" y="-20478"/>
                                <a:pt x="66675" y="4927"/>
                              </a:cubicBezTo>
                              <a:cubicBezTo>
                                <a:pt x="101583" y="30332"/>
                                <a:pt x="183114" y="139876"/>
                                <a:pt x="209448" y="262133"/>
                              </a:cubicBezTo>
                              <a:cubicBezTo>
                                <a:pt x="235782" y="384390"/>
                                <a:pt x="240481" y="605874"/>
                                <a:pt x="224681" y="738471"/>
                              </a:cubicBezTo>
                              <a:cubicBezTo>
                                <a:pt x="208881" y="871069"/>
                                <a:pt x="142626" y="1019590"/>
                                <a:pt x="114647" y="1057718"/>
                              </a:cubicBezTo>
                              <a:cubicBezTo>
                                <a:pt x="86668" y="1095847"/>
                                <a:pt x="56808" y="907711"/>
                                <a:pt x="56808" y="967242"/>
                              </a:cubicBezTo>
                            </a:path>
                          </a:pathLst>
                        </a:custGeom>
                        <a:noFill/>
                        <a:ln w="158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326" o:spid="_x0000_s1026" style="position:absolute;margin-left:257.25pt;margin-top:2.2pt;width:18.35pt;height:83.6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3750,10628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" path="m,109702c20637,58108,31767,-20478,66675,4927v34908,25405,116439,134949,142773,257206c235782,384390,240481,605874,224681,738471v-15800,132598,-82055,281119,-110034,319247c86668,1095847,56808,907711,56808,967242e" filled="f" strokecolor="windowText" strokeweight="1.25pt">
                <v:path arrowok="t" o:connecttype="custom" o:connectlocs="0,109665;66549,4925;209053,262045;224257,738223;114431,1057363;56701,966917" o:connectangles="0,0,0,0,0,0"/>
              </v:shape>
            </w:pict>
          </mc:Fallback>
        </mc:AlternateContent>
      </w:r>
      <w:r w:rsidR="00DA6CB5">
        <w:rPr>
          <w:rFonts w:ascii="Arial" w:hAnsi="Arial" w:cs="Arial"/>
          <w:noProof/>
          <w:sz w:val="24"/>
          <w:szCs w:val="24"/>
          <w:lang w:val="en-AU" w:eastAsia="en-AU"/>
        </w:rPr>
        <mc:AlternateContent>
          <mc:Choice Requires="wps">
            <w:drawing>
              <wp:anchor distT="0" distB="0" distL="114300" distR="114300" simplePos="0" relativeHeight="251755520" behindDoc="0" locked="0" layoutInCell="1" allowOverlap="1" wp14:anchorId="75FE8DF6" wp14:editId="41990F27">
                <wp:simplePos x="0" y="0"/>
                <wp:positionH relativeFrom="column">
                  <wp:posOffset>3629025</wp:posOffset>
                </wp:positionH>
                <wp:positionV relativeFrom="paragraph">
                  <wp:posOffset>141605</wp:posOffset>
                </wp:positionV>
                <wp:extent cx="228600" cy="847725"/>
                <wp:effectExtent l="0" t="0" r="19050" b="28575"/>
                <wp:wrapNone/>
                <wp:docPr id="313" name="Arc 313"/>
                <wp:cNvGraphicFramePr/>
                <a:graphic xmlns:a="http://schemas.openxmlformats.org/drawingml/2006/main">
                  <a:graphicData uri="http://schemas.microsoft.com/office/word/2010/wordprocessingShape">
                    <wps:wsp>
                      <wps:cNvSpPr/>
                      <wps:spPr>
                        <a:xfrm>
                          <a:off x="0" y="0"/>
                          <a:ext cx="228600" cy="847725"/>
                        </a:xfrm>
                        <a:prstGeom prst="arc">
                          <a:avLst>
                            <a:gd name="adj1" fmla="val 16200000"/>
                            <a:gd name="adj2" fmla="val 520921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c 313" o:spid="_x0000_s1026" style="position:absolute;margin-left:285.75pt;margin-top:11.15pt;width:18pt;height:66.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8600,847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" path="m114300,nsc177092,,228127,187842,228597,420691v408,202313,-37798,377493,-91233,418317l114300,423863,114300,xem114300,nfc177092,,228127,187842,228597,420691v408,202313,-37798,377493,-91233,418317e" filled="f" strokecolor="black [3213]">
                <v:path arrowok="t" o:connecttype="custom" o:connectlocs="114300,0;228597,420691;137364,839008" o:connectangles="0,0,0"/>
              </v:shape>
            </w:pict>
          </mc:Fallback>
        </mc:AlternateContent>
      </w:r>
      <w:r w:rsidR="00DA6CB5">
        <w:rPr>
          <w:rFonts w:ascii="Arial" w:hAnsi="Arial" w:cs="Arial"/>
          <w:noProof/>
          <w:sz w:val="24"/>
          <w:szCs w:val="24"/>
          <w:lang w:val="en-AU" w:eastAsia="en-AU"/>
        </w:rPr>
        <mc:AlternateContent>
          <mc:Choice Requires="wps">
            <w:drawing>
              <wp:anchor distT="0" distB="0" distL="114300" distR="114300" simplePos="0" relativeHeight="251752448" behindDoc="0" locked="0" layoutInCell="1" allowOverlap="1" wp14:anchorId="27E71D84" wp14:editId="68641C54">
                <wp:simplePos x="0" y="0"/>
                <wp:positionH relativeFrom="column">
                  <wp:posOffset>2095500</wp:posOffset>
                </wp:positionH>
                <wp:positionV relativeFrom="paragraph">
                  <wp:posOffset>142240</wp:posOffset>
                </wp:positionV>
                <wp:extent cx="1638300" cy="0"/>
                <wp:effectExtent l="0" t="0" r="19050" b="19050"/>
                <wp:wrapNone/>
                <wp:docPr id="311" name="Straight Connector 311"/>
                <wp:cNvGraphicFramePr/>
                <a:graphic xmlns:a="http://schemas.openxmlformats.org/drawingml/2006/main">
                  <a:graphicData uri="http://schemas.microsoft.com/office/word/2010/wordprocessingShape">
                    <wps:wsp>
                      <wps:cNvCnPr/>
                      <wps:spPr>
                        <a:xfrm>
                          <a:off x="0" y="0"/>
                          <a:ext cx="1638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11"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165pt,11.2pt" to="294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" strokecolor="black [3213]"/>
            </w:pict>
          </mc:Fallback>
        </mc:AlternateContent>
      </w:r>
      <w:r w:rsidR="00DA6CB5">
        <w:rPr>
          <w:rFonts w:ascii="Arial" w:hAnsi="Arial" w:cs="Arial"/>
          <w:noProof/>
          <w:sz w:val="24"/>
          <w:szCs w:val="24"/>
          <w:lang w:val="en-AU" w:eastAsia="en-AU"/>
        </w:rPr>
        <mc:AlternateContent>
          <mc:Choice Requires="wps">
            <w:drawing>
              <wp:anchor distT="0" distB="0" distL="114300" distR="114300" simplePos="0" relativeHeight="251751424" behindDoc="0" locked="0" layoutInCell="1" allowOverlap="1" wp14:anchorId="639FB860" wp14:editId="0171305E">
                <wp:simplePos x="0" y="0"/>
                <wp:positionH relativeFrom="column">
                  <wp:posOffset>1990725</wp:posOffset>
                </wp:positionH>
                <wp:positionV relativeFrom="paragraph">
                  <wp:posOffset>142240</wp:posOffset>
                </wp:positionV>
                <wp:extent cx="209550" cy="847725"/>
                <wp:effectExtent l="0" t="0" r="19050" b="28575"/>
                <wp:wrapNone/>
                <wp:docPr id="310" name="Oval 310"/>
                <wp:cNvGraphicFramePr/>
                <a:graphic xmlns:a="http://schemas.openxmlformats.org/drawingml/2006/main">
                  <a:graphicData uri="http://schemas.microsoft.com/office/word/2010/wordprocessingShape">
                    <wps:wsp>
                      <wps:cNvSpPr/>
                      <wps:spPr>
                        <a:xfrm>
                          <a:off x="0" y="0"/>
                          <a:ext cx="209550" cy="8477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10" o:spid="_x0000_s1026" style="position:absolute;margin-left:156.75pt;margin-top:11.2pt;width:16.5pt;height:66.75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" filled="f" strokecolor="black [3213]"/>
            </w:pict>
          </mc:Fallback>
        </mc:AlternateContent>
      </w:r>
    </w:p>
    <w:p w:rsidR="00DA6CB5" w:rsidRDefault="00DA6CB5" w:rsidP="00DA6CB5">
      <w:pPr>
        <w:autoSpaceDE w:val="0"/>
        <w:autoSpaceDN w:val="0"/>
        <w:adjustRightInd w:val="0"/>
        <w:spacing w:after="0" w:line="240" w:lineRule="auto"/>
        <w:rPr>
          <w:rFonts w:ascii="Arial" w:hAnsi="Arial" w:cs="Arial"/>
          <w:sz w:val="24"/>
          <w:szCs w:val="24"/>
        </w:rPr>
      </w:pPr>
    </w:p>
    <w:p w:rsidR="00DA6CB5" w:rsidRDefault="002726DF" w:rsidP="00DA6CB5">
      <w:pPr>
        <w:autoSpaceDE w:val="0"/>
        <w:autoSpaceDN w:val="0"/>
        <w:adjustRightInd w:val="0"/>
        <w:spacing w:after="0" w:line="240" w:lineRule="auto"/>
        <w:rPr>
          <w:rFonts w:ascii="Arial" w:hAnsi="Arial" w:cs="Arial"/>
          <w:sz w:val="24"/>
          <w:szCs w:val="24"/>
        </w:rPr>
      </w:pPr>
      <w:r w:rsidRPr="00530D3D">
        <w:rPr>
          <w:noProof/>
          <w:sz w:val="24"/>
          <w:szCs w:val="24"/>
          <w:lang w:val="en-AU" w:eastAsia="en-AU"/>
        </w:rPr>
        <mc:AlternateContent>
          <mc:Choice Requires="wps">
            <w:drawing>
              <wp:anchor distT="0" distB="0" distL="114300" distR="114300" simplePos="0" relativeHeight="251746304" behindDoc="0" locked="0" layoutInCell="1" allowOverlap="1" wp14:anchorId="308AC748" wp14:editId="570BEAF3">
                <wp:simplePos x="0" y="0"/>
                <wp:positionH relativeFrom="column">
                  <wp:posOffset>3152775</wp:posOffset>
                </wp:positionH>
                <wp:positionV relativeFrom="paragraph">
                  <wp:posOffset>46355</wp:posOffset>
                </wp:positionV>
                <wp:extent cx="266700" cy="299720"/>
                <wp:effectExtent l="0" t="0" r="0" b="5080"/>
                <wp:wrapNone/>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99720"/>
                        </a:xfrm>
                        <a:prstGeom prst="rect">
                          <a:avLst/>
                        </a:prstGeom>
                        <a:noFill/>
                        <a:ln w="9525">
                          <a:noFill/>
                          <a:miter lim="800000"/>
                          <a:headEnd/>
                          <a:tailEnd/>
                        </a:ln>
                      </wps:spPr>
                      <wps:txbx>
                        <w:txbxContent>
                          <w:p w:rsidR="001F192B" w:rsidRDefault="001F192B" w:rsidP="00DA6CB5">
                            <w: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248.25pt;margin-top:3.65pt;width:21pt;height:23.6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" filled="f" stroked="f">
                <v:textbox>
                  <w:txbxContent>
                    <w:p w:rsidR="001F192B" w:rsidRDefault="001F192B" w:rsidP="00DA6CB5">
                      <w:r>
                        <w:t>S</w:t>
                      </w:r>
                    </w:p>
                  </w:txbxContent>
                </v:textbox>
              </v:shape>
            </w:pict>
          </mc:Fallback>
        </mc:AlternateContent>
      </w:r>
      <w:r w:rsidR="00DA6CB5" w:rsidRPr="00530D3D">
        <w:rPr>
          <w:noProof/>
          <w:sz w:val="24"/>
          <w:szCs w:val="24"/>
          <w:lang w:val="en-AU" w:eastAsia="en-AU"/>
        </w:rPr>
        <mc:AlternateContent>
          <mc:Choice Requires="wps">
            <w:drawing>
              <wp:anchor distT="0" distB="0" distL="114300" distR="114300" simplePos="0" relativeHeight="251740160" behindDoc="0" locked="0" layoutInCell="1" allowOverlap="1" wp14:anchorId="7F41454A" wp14:editId="060C1FFF">
                <wp:simplePos x="0" y="0"/>
                <wp:positionH relativeFrom="column">
                  <wp:posOffset>600075</wp:posOffset>
                </wp:positionH>
                <wp:positionV relativeFrom="paragraph">
                  <wp:posOffset>41275</wp:posOffset>
                </wp:positionV>
                <wp:extent cx="266700" cy="299720"/>
                <wp:effectExtent l="0" t="0" r="0" b="5080"/>
                <wp:wrapNone/>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99720"/>
                        </a:xfrm>
                        <a:prstGeom prst="rect">
                          <a:avLst/>
                        </a:prstGeom>
                        <a:noFill/>
                        <a:ln w="9525">
                          <a:noFill/>
                          <a:miter lim="800000"/>
                          <a:headEnd/>
                          <a:tailEnd/>
                        </a:ln>
                      </wps:spPr>
                      <wps:txbx>
                        <w:txbxContent>
                          <w:p w:rsidR="001F192B" w:rsidRDefault="001F192B" w:rsidP="00DA6CB5">
                            <w: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47.25pt;margin-top:3.25pt;width:21pt;height:23.6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" filled="f" stroked="f">
                <v:textbox>
                  <w:txbxContent>
                    <w:p w:rsidR="001F192B" w:rsidRDefault="001F192B" w:rsidP="00DA6CB5">
                      <w:r>
                        <w:t>N</w:t>
                      </w:r>
                    </w:p>
                  </w:txbxContent>
                </v:textbox>
              </v:shape>
            </w:pict>
          </mc:Fallback>
        </mc:AlternateContent>
      </w:r>
      <w:r w:rsidR="00DA6CB5" w:rsidRPr="00530D3D">
        <w:rPr>
          <w:noProof/>
          <w:sz w:val="24"/>
          <w:szCs w:val="24"/>
          <w:lang w:val="en-AU" w:eastAsia="en-AU"/>
        </w:rPr>
        <mc:AlternateContent>
          <mc:Choice Requires="wps">
            <w:drawing>
              <wp:anchor distT="0" distB="0" distL="114300" distR="114300" simplePos="0" relativeHeight="251744256" behindDoc="0" locked="0" layoutInCell="1" allowOverlap="1" wp14:anchorId="1A3433B5" wp14:editId="5FB077D3">
                <wp:simplePos x="0" y="0"/>
                <wp:positionH relativeFrom="column">
                  <wp:posOffset>2533650</wp:posOffset>
                </wp:positionH>
                <wp:positionV relativeFrom="paragraph">
                  <wp:posOffset>50800</wp:posOffset>
                </wp:positionV>
                <wp:extent cx="266700" cy="299720"/>
                <wp:effectExtent l="0" t="0" r="0" b="5080"/>
                <wp:wrapNone/>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99720"/>
                        </a:xfrm>
                        <a:prstGeom prst="rect">
                          <a:avLst/>
                        </a:prstGeom>
                        <a:noFill/>
                        <a:ln w="9525">
                          <a:noFill/>
                          <a:miter lim="800000"/>
                          <a:headEnd/>
                          <a:tailEnd/>
                        </a:ln>
                      </wps:spPr>
                      <wps:txbx>
                        <w:txbxContent>
                          <w:p w:rsidR="001F192B" w:rsidRDefault="001F192B" w:rsidP="00DA6CB5">
                            <w: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199.5pt;margin-top:4pt;width:21pt;height:23.6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" filled="f" stroked="f">
                <v:textbox>
                  <w:txbxContent>
                    <w:p w:rsidR="001F192B" w:rsidRDefault="001F192B" w:rsidP="00DA6CB5">
                      <w:r>
                        <w:t>N</w:t>
                      </w:r>
                    </w:p>
                  </w:txbxContent>
                </v:textbox>
              </v:shape>
            </w:pict>
          </mc:Fallback>
        </mc:AlternateContent>
      </w:r>
      <w:r w:rsidR="00DA6CB5" w:rsidRPr="00530D3D">
        <w:rPr>
          <w:noProof/>
          <w:sz w:val="24"/>
          <w:szCs w:val="24"/>
          <w:lang w:val="en-AU" w:eastAsia="en-AU"/>
        </w:rPr>
        <mc:AlternateContent>
          <mc:Choice Requires="wps">
            <w:drawing>
              <wp:anchor distT="0" distB="0" distL="114300" distR="114300" simplePos="0" relativeHeight="251750400" behindDoc="0" locked="0" layoutInCell="1" allowOverlap="1" wp14:anchorId="0FF1C806" wp14:editId="49935702">
                <wp:simplePos x="0" y="0"/>
                <wp:positionH relativeFrom="column">
                  <wp:posOffset>5143500</wp:posOffset>
                </wp:positionH>
                <wp:positionV relativeFrom="paragraph">
                  <wp:posOffset>36830</wp:posOffset>
                </wp:positionV>
                <wp:extent cx="266700" cy="299720"/>
                <wp:effectExtent l="0" t="0" r="0" b="5080"/>
                <wp:wrapNone/>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99720"/>
                        </a:xfrm>
                        <a:prstGeom prst="rect">
                          <a:avLst/>
                        </a:prstGeom>
                        <a:noFill/>
                        <a:ln w="9525">
                          <a:noFill/>
                          <a:miter lim="800000"/>
                          <a:headEnd/>
                          <a:tailEnd/>
                        </a:ln>
                      </wps:spPr>
                      <wps:txbx>
                        <w:txbxContent>
                          <w:p w:rsidR="001F192B" w:rsidRDefault="001F192B" w:rsidP="00DA6CB5">
                            <w: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405pt;margin-top:2.9pt;width:21pt;height:23.6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" filled="f" stroked="f">
                <v:textbox>
                  <w:txbxContent>
                    <w:p w:rsidR="001F192B" w:rsidRDefault="001F192B" w:rsidP="00DA6CB5">
                      <w:r>
                        <w:t>S</w:t>
                      </w:r>
                    </w:p>
                  </w:txbxContent>
                </v:textbox>
              </v:shape>
            </w:pict>
          </mc:Fallback>
        </mc:AlternateContent>
      </w:r>
      <w:r w:rsidR="00DA6CB5" w:rsidRPr="00530D3D">
        <w:rPr>
          <w:noProof/>
          <w:sz w:val="24"/>
          <w:szCs w:val="24"/>
          <w:lang w:val="en-AU" w:eastAsia="en-AU"/>
        </w:rPr>
        <mc:AlternateContent>
          <mc:Choice Requires="wps">
            <w:drawing>
              <wp:anchor distT="0" distB="0" distL="114300" distR="114300" simplePos="0" relativeHeight="251748352" behindDoc="0" locked="0" layoutInCell="1" allowOverlap="1" wp14:anchorId="347DD6D9" wp14:editId="5AA8049E">
                <wp:simplePos x="0" y="0"/>
                <wp:positionH relativeFrom="column">
                  <wp:posOffset>4552950</wp:posOffset>
                </wp:positionH>
                <wp:positionV relativeFrom="paragraph">
                  <wp:posOffset>41275</wp:posOffset>
                </wp:positionV>
                <wp:extent cx="266700" cy="299720"/>
                <wp:effectExtent l="0" t="0" r="0" b="5080"/>
                <wp:wrapNone/>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99720"/>
                        </a:xfrm>
                        <a:prstGeom prst="rect">
                          <a:avLst/>
                        </a:prstGeom>
                        <a:noFill/>
                        <a:ln w="9525">
                          <a:noFill/>
                          <a:miter lim="800000"/>
                          <a:headEnd/>
                          <a:tailEnd/>
                        </a:ln>
                      </wps:spPr>
                      <wps:txbx>
                        <w:txbxContent>
                          <w:p w:rsidR="001F192B" w:rsidRDefault="001F192B" w:rsidP="00DA6CB5">
                            <w: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358.5pt;margin-top:3.25pt;width:21pt;height:23.6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" filled="f" stroked="f">
                <v:textbox>
                  <w:txbxContent>
                    <w:p w:rsidR="001F192B" w:rsidRDefault="001F192B" w:rsidP="00DA6CB5">
                      <w:r>
                        <w:t>N</w:t>
                      </w:r>
                    </w:p>
                  </w:txbxContent>
                </v:textbox>
              </v:shape>
            </w:pict>
          </mc:Fallback>
        </mc:AlternateContent>
      </w:r>
      <w:r w:rsidR="00DA6CB5" w:rsidRPr="00530D3D">
        <w:rPr>
          <w:noProof/>
          <w:sz w:val="24"/>
          <w:szCs w:val="24"/>
          <w:lang w:val="en-AU" w:eastAsia="en-AU"/>
        </w:rPr>
        <mc:AlternateContent>
          <mc:Choice Requires="wps">
            <w:drawing>
              <wp:anchor distT="0" distB="0" distL="114300" distR="114300" simplePos="0" relativeHeight="251742208" behindDoc="0" locked="0" layoutInCell="1" allowOverlap="1" wp14:anchorId="7AC60DAB" wp14:editId="1B074505">
                <wp:simplePos x="0" y="0"/>
                <wp:positionH relativeFrom="column">
                  <wp:posOffset>1181100</wp:posOffset>
                </wp:positionH>
                <wp:positionV relativeFrom="paragraph">
                  <wp:posOffset>36830</wp:posOffset>
                </wp:positionV>
                <wp:extent cx="266700" cy="299720"/>
                <wp:effectExtent l="0" t="0" r="0" b="5080"/>
                <wp:wrapNone/>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99720"/>
                        </a:xfrm>
                        <a:prstGeom prst="rect">
                          <a:avLst/>
                        </a:prstGeom>
                        <a:noFill/>
                        <a:ln w="9525">
                          <a:noFill/>
                          <a:miter lim="800000"/>
                          <a:headEnd/>
                          <a:tailEnd/>
                        </a:ln>
                      </wps:spPr>
                      <wps:txbx>
                        <w:txbxContent>
                          <w:p w:rsidR="001F192B" w:rsidRDefault="001F192B" w:rsidP="00DA6CB5">
                            <w: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margin-left:93pt;margin-top:2.9pt;width:21pt;height:23.6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" filled="f" stroked="f">
                <v:textbox>
                  <w:txbxContent>
                    <w:p w:rsidR="001F192B" w:rsidRDefault="001F192B" w:rsidP="00DA6CB5">
                      <w:r>
                        <w:t>S</w:t>
                      </w:r>
                    </w:p>
                  </w:txbxContent>
                </v:textbox>
              </v:shape>
            </w:pict>
          </mc:Fallback>
        </mc:AlternateContent>
      </w:r>
      <w:r w:rsidR="00DA6CB5">
        <w:rPr>
          <w:noProof/>
          <w:sz w:val="24"/>
          <w:szCs w:val="24"/>
          <w:lang w:val="en-AU" w:eastAsia="en-AU"/>
        </w:rPr>
        <mc:AlternateContent>
          <mc:Choice Requires="wps">
            <w:drawing>
              <wp:anchor distT="0" distB="0" distL="114300" distR="114300" simplePos="0" relativeHeight="251738112" behindDoc="0" locked="0" layoutInCell="1" allowOverlap="1" wp14:anchorId="00EF99E0" wp14:editId="02EEDDAD">
                <wp:simplePos x="0" y="0"/>
                <wp:positionH relativeFrom="column">
                  <wp:posOffset>4552950</wp:posOffset>
                </wp:positionH>
                <wp:positionV relativeFrom="paragraph">
                  <wp:posOffset>12700</wp:posOffset>
                </wp:positionV>
                <wp:extent cx="857250" cy="323850"/>
                <wp:effectExtent l="0" t="0" r="19050" b="19050"/>
                <wp:wrapNone/>
                <wp:docPr id="302" name="Rectangle 302"/>
                <wp:cNvGraphicFramePr/>
                <a:graphic xmlns:a="http://schemas.openxmlformats.org/drawingml/2006/main">
                  <a:graphicData uri="http://schemas.microsoft.com/office/word/2010/wordprocessingShape">
                    <wps:wsp>
                      <wps:cNvSpPr/>
                      <wps:spPr>
                        <a:xfrm>
                          <a:off x="0" y="0"/>
                          <a:ext cx="857250" cy="323850"/>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02" o:spid="_x0000_s1026" style="position:absolute;margin-left:358.5pt;margin-top:1pt;width:67.5pt;height:25.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" filled="f" strokecolor="windowText" strokeweight="2pt"/>
            </w:pict>
          </mc:Fallback>
        </mc:AlternateContent>
      </w:r>
      <w:r w:rsidR="00DA6CB5">
        <w:rPr>
          <w:noProof/>
          <w:sz w:val="24"/>
          <w:szCs w:val="24"/>
          <w:lang w:val="en-AU" w:eastAsia="en-AU"/>
        </w:rPr>
        <mc:AlternateContent>
          <mc:Choice Requires="wps">
            <w:drawing>
              <wp:anchor distT="0" distB="0" distL="114300" distR="114300" simplePos="0" relativeHeight="251736064" behindDoc="0" locked="0" layoutInCell="1" allowOverlap="1" wp14:anchorId="20BAEB46" wp14:editId="3DE0AEF6">
                <wp:simplePos x="0" y="0"/>
                <wp:positionH relativeFrom="column">
                  <wp:posOffset>2533650</wp:posOffset>
                </wp:positionH>
                <wp:positionV relativeFrom="paragraph">
                  <wp:posOffset>12700</wp:posOffset>
                </wp:positionV>
                <wp:extent cx="857250" cy="323850"/>
                <wp:effectExtent l="0" t="0" r="19050" b="19050"/>
                <wp:wrapNone/>
                <wp:docPr id="301" name="Rectangle 301"/>
                <wp:cNvGraphicFramePr/>
                <a:graphic xmlns:a="http://schemas.openxmlformats.org/drawingml/2006/main">
                  <a:graphicData uri="http://schemas.microsoft.com/office/word/2010/wordprocessingShape">
                    <wps:wsp>
                      <wps:cNvSpPr/>
                      <wps:spPr>
                        <a:xfrm>
                          <a:off x="0" y="0"/>
                          <a:ext cx="857250" cy="323850"/>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01" o:spid="_x0000_s1026" style="position:absolute;margin-left:199.5pt;margin-top:1pt;width:67.5pt;height:25.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" filled="f" strokecolor="windowText" strokeweight="2pt"/>
            </w:pict>
          </mc:Fallback>
        </mc:AlternateContent>
      </w:r>
      <w:r w:rsidR="00DA6CB5">
        <w:rPr>
          <w:noProof/>
          <w:sz w:val="24"/>
          <w:szCs w:val="24"/>
          <w:lang w:val="en-AU" w:eastAsia="en-AU"/>
        </w:rPr>
        <mc:AlternateContent>
          <mc:Choice Requires="wps">
            <w:drawing>
              <wp:anchor distT="0" distB="0" distL="114300" distR="114300" simplePos="0" relativeHeight="251734016" behindDoc="0" locked="0" layoutInCell="1" allowOverlap="1" wp14:anchorId="6FA4EC58" wp14:editId="250BCD61">
                <wp:simplePos x="0" y="0"/>
                <wp:positionH relativeFrom="column">
                  <wp:posOffset>590550</wp:posOffset>
                </wp:positionH>
                <wp:positionV relativeFrom="paragraph">
                  <wp:posOffset>12700</wp:posOffset>
                </wp:positionV>
                <wp:extent cx="857250" cy="323850"/>
                <wp:effectExtent l="0" t="0" r="19050" b="19050"/>
                <wp:wrapNone/>
                <wp:docPr id="300" name="Rectangle 300"/>
                <wp:cNvGraphicFramePr/>
                <a:graphic xmlns:a="http://schemas.openxmlformats.org/drawingml/2006/main">
                  <a:graphicData uri="http://schemas.microsoft.com/office/word/2010/wordprocessingShape">
                    <wps:wsp>
                      <wps:cNvSpPr/>
                      <wps:spPr>
                        <a:xfrm>
                          <a:off x="0" y="0"/>
                          <a:ext cx="857250" cy="323850"/>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00" o:spid="_x0000_s1026" style="position:absolute;margin-left:46.5pt;margin-top:1pt;width:67.5pt;height:25.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" filled="f" strokecolor="windowText" strokeweight="2pt"/>
            </w:pict>
          </mc:Fallback>
        </mc:AlternateContent>
      </w:r>
    </w:p>
    <w:p w:rsidR="00DA6CB5" w:rsidRDefault="00DA6CB5" w:rsidP="00DA6CB5">
      <w:pPr>
        <w:autoSpaceDE w:val="0"/>
        <w:autoSpaceDN w:val="0"/>
        <w:adjustRightInd w:val="0"/>
        <w:spacing w:after="0" w:line="240" w:lineRule="auto"/>
        <w:rPr>
          <w:rFonts w:ascii="Arial" w:hAnsi="Arial" w:cs="Arial"/>
          <w:sz w:val="24"/>
          <w:szCs w:val="24"/>
        </w:rPr>
      </w:pPr>
    </w:p>
    <w:p w:rsidR="00DA6CB5" w:rsidRDefault="004E5929" w:rsidP="00DA6CB5">
      <w:pPr>
        <w:autoSpaceDE w:val="0"/>
        <w:autoSpaceDN w:val="0"/>
        <w:adjustRightInd w:val="0"/>
        <w:spacing w:after="0" w:line="240" w:lineRule="auto"/>
        <w:rPr>
          <w:rFonts w:ascii="Arial" w:hAnsi="Arial" w:cs="Arial"/>
          <w:sz w:val="24"/>
          <w:szCs w:val="24"/>
        </w:rPr>
      </w:pPr>
      <w:r>
        <w:rPr>
          <w:rFonts w:ascii="Arial" w:hAnsi="Arial" w:cs="Arial"/>
          <w:noProof/>
          <w:sz w:val="24"/>
          <w:szCs w:val="24"/>
          <w:lang w:val="en-AU" w:eastAsia="en-AU"/>
        </w:rPr>
        <mc:AlternateContent>
          <mc:Choice Requires="wps">
            <w:drawing>
              <wp:anchor distT="0" distB="0" distL="114300" distR="114300" simplePos="0" relativeHeight="251791360" behindDoc="0" locked="0" layoutInCell="1" allowOverlap="1" wp14:anchorId="4E606E3A" wp14:editId="64718ED8">
                <wp:simplePos x="0" y="0"/>
                <wp:positionH relativeFrom="column">
                  <wp:posOffset>4791075</wp:posOffset>
                </wp:positionH>
                <wp:positionV relativeFrom="paragraph">
                  <wp:posOffset>79375</wp:posOffset>
                </wp:positionV>
                <wp:extent cx="381000" cy="0"/>
                <wp:effectExtent l="0" t="76200" r="19050" b="114300"/>
                <wp:wrapNone/>
                <wp:docPr id="334" name="Straight Arrow Connector 334"/>
                <wp:cNvGraphicFramePr/>
                <a:graphic xmlns:a="http://schemas.openxmlformats.org/drawingml/2006/main">
                  <a:graphicData uri="http://schemas.microsoft.com/office/word/2010/wordprocessingShape">
                    <wps:wsp>
                      <wps:cNvCnPr/>
                      <wps:spPr>
                        <a:xfrm>
                          <a:off x="0" y="0"/>
                          <a:ext cx="381000" cy="0"/>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34" o:spid="_x0000_s1026" type="#_x0000_t32" style="position:absolute;margin-left:377.25pt;margin-top:6.25pt;width:30pt;height:0;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" strokecolor="windowText" strokeweight="1.5pt">
                <v:stroke endarrow="open"/>
              </v:shape>
            </w:pict>
          </mc:Fallback>
        </mc:AlternateContent>
      </w:r>
      <w:r>
        <w:rPr>
          <w:rFonts w:ascii="Arial" w:hAnsi="Arial" w:cs="Arial"/>
          <w:noProof/>
          <w:sz w:val="24"/>
          <w:szCs w:val="24"/>
          <w:lang w:val="en-AU" w:eastAsia="en-AU"/>
        </w:rPr>
        <mc:AlternateContent>
          <mc:Choice Requires="wps">
            <w:drawing>
              <wp:anchor distT="0" distB="0" distL="114300" distR="114300" simplePos="0" relativeHeight="251787264" behindDoc="0" locked="0" layoutInCell="1" allowOverlap="1" wp14:anchorId="4A1CA72C" wp14:editId="484614E1">
                <wp:simplePos x="0" y="0"/>
                <wp:positionH relativeFrom="column">
                  <wp:posOffset>800100</wp:posOffset>
                </wp:positionH>
                <wp:positionV relativeFrom="paragraph">
                  <wp:posOffset>69850</wp:posOffset>
                </wp:positionV>
                <wp:extent cx="381000" cy="0"/>
                <wp:effectExtent l="0" t="76200" r="19050" b="114300"/>
                <wp:wrapNone/>
                <wp:docPr id="332" name="Straight Arrow Connector 332"/>
                <wp:cNvGraphicFramePr/>
                <a:graphic xmlns:a="http://schemas.openxmlformats.org/drawingml/2006/main">
                  <a:graphicData uri="http://schemas.microsoft.com/office/word/2010/wordprocessingShape">
                    <wps:wsp>
                      <wps:cNvCnPr/>
                      <wps:spPr>
                        <a:xfrm>
                          <a:off x="0" y="0"/>
                          <a:ext cx="38100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2" o:spid="_x0000_s1026" type="#_x0000_t32" style="position:absolute;margin-left:63pt;margin-top:5.5pt;width:30pt;height:0;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" strokecolor="black [3213]" strokeweight="1.5pt">
                <v:stroke endarrow="open"/>
              </v:shape>
            </w:pict>
          </mc:Fallback>
        </mc:AlternateContent>
      </w:r>
      <w:r>
        <w:rPr>
          <w:rFonts w:ascii="Arial" w:hAnsi="Arial" w:cs="Arial"/>
          <w:noProof/>
          <w:sz w:val="24"/>
          <w:szCs w:val="24"/>
          <w:lang w:val="en-AU" w:eastAsia="en-AU"/>
        </w:rPr>
        <mc:AlternateContent>
          <mc:Choice Requires="wps">
            <w:drawing>
              <wp:anchor distT="0" distB="0" distL="114300" distR="114300" simplePos="0" relativeHeight="251789312" behindDoc="0" locked="0" layoutInCell="1" allowOverlap="1" wp14:anchorId="439BEA08" wp14:editId="4F6E1D22">
                <wp:simplePos x="0" y="0"/>
                <wp:positionH relativeFrom="column">
                  <wp:posOffset>2743200</wp:posOffset>
                </wp:positionH>
                <wp:positionV relativeFrom="paragraph">
                  <wp:posOffset>79375</wp:posOffset>
                </wp:positionV>
                <wp:extent cx="381000" cy="1"/>
                <wp:effectExtent l="0" t="76200" r="19050" b="114300"/>
                <wp:wrapNone/>
                <wp:docPr id="333" name="Straight Arrow Connector 333"/>
                <wp:cNvGraphicFramePr/>
                <a:graphic xmlns:a="http://schemas.openxmlformats.org/drawingml/2006/main">
                  <a:graphicData uri="http://schemas.microsoft.com/office/word/2010/wordprocessingShape">
                    <wps:wsp>
                      <wps:cNvCnPr/>
                      <wps:spPr>
                        <a:xfrm flipV="1">
                          <a:off x="0" y="0"/>
                          <a:ext cx="381000" cy="1"/>
                        </a:xfrm>
                        <a:prstGeom prst="straightConnector1">
                          <a:avLst/>
                        </a:prstGeom>
                        <a:noFill/>
                        <a:ln w="19050" cap="flat" cmpd="sng" algn="ctr">
                          <a:solidFill>
                            <a:sysClr val="windowText" lastClr="000000"/>
                          </a:solidFill>
                          <a:prstDash val="solid"/>
                          <a:tailEnd type="arrow"/>
                        </a:ln>
                        <a:effectLst/>
                      </wps:spPr>
                      <wps:bodyPr/>
                    </wps:wsp>
                  </a:graphicData>
                </a:graphic>
                <wp14:sizeRelV relativeFrom="margin">
                  <wp14:pctHeight>0</wp14:pctHeight>
                </wp14:sizeRelV>
              </wp:anchor>
            </w:drawing>
          </mc:Choice>
          <mc:Fallback>
            <w:pict>
              <v:shape id="Straight Arrow Connector 333" o:spid="_x0000_s1026" type="#_x0000_t32" style="position:absolute;margin-left:3in;margin-top:6.25pt;width:30pt;height:0;flip:y;z-index:251789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" strokecolor="windowText" strokeweight="1.5pt">
                <v:stroke endarrow="open"/>
              </v:shape>
            </w:pict>
          </mc:Fallback>
        </mc:AlternateContent>
      </w:r>
    </w:p>
    <w:p w:rsidR="00EC3627" w:rsidRDefault="0012141E" w:rsidP="00DA6CB5">
      <w:pPr>
        <w:autoSpaceDE w:val="0"/>
        <w:autoSpaceDN w:val="0"/>
        <w:adjustRightInd w:val="0"/>
        <w:spacing w:after="0" w:line="240" w:lineRule="auto"/>
        <w:rPr>
          <w:rFonts w:ascii="Arial" w:hAnsi="Arial" w:cs="Arial"/>
          <w:sz w:val="24"/>
          <w:szCs w:val="24"/>
        </w:rPr>
      </w:pPr>
      <w:r>
        <w:rPr>
          <w:rFonts w:ascii="Arial" w:hAnsi="Arial" w:cs="Arial"/>
          <w:noProof/>
          <w:sz w:val="24"/>
          <w:szCs w:val="24"/>
          <w:lang w:val="en-AU" w:eastAsia="en-AU"/>
        </w:rPr>
        <mc:AlternateContent>
          <mc:Choice Requires="wps">
            <w:drawing>
              <wp:anchor distT="0" distB="0" distL="114300" distR="114300" simplePos="0" relativeHeight="251770880" behindDoc="0" locked="0" layoutInCell="1" allowOverlap="1" wp14:anchorId="6923F1D6" wp14:editId="23019E0C">
                <wp:simplePos x="0" y="0"/>
                <wp:positionH relativeFrom="column">
                  <wp:posOffset>1899921</wp:posOffset>
                </wp:positionH>
                <wp:positionV relativeFrom="paragraph">
                  <wp:posOffset>323215</wp:posOffset>
                </wp:positionV>
                <wp:extent cx="452755" cy="42545"/>
                <wp:effectExtent l="0" t="4445" r="38100" b="19050"/>
                <wp:wrapNone/>
                <wp:docPr id="321" name="Curved Connector 321"/>
                <wp:cNvGraphicFramePr/>
                <a:graphic xmlns:a="http://schemas.openxmlformats.org/drawingml/2006/main">
                  <a:graphicData uri="http://schemas.microsoft.com/office/word/2010/wordprocessingShape">
                    <wps:wsp>
                      <wps:cNvCnPr/>
                      <wps:spPr>
                        <a:xfrm rot="5400000">
                          <a:off x="0" y="0"/>
                          <a:ext cx="452755" cy="42545"/>
                        </a:xfrm>
                        <a:prstGeom prst="curvedConnector3">
                          <a:avLst>
                            <a:gd name="adj1" fmla="val 50000"/>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321" o:spid="_x0000_s1026" type="#_x0000_t38" style="position:absolute;margin-left:149.6pt;margin-top:25.45pt;width:35.65pt;height:3.35pt;rotation:90;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" adj="10800" strokecolor="black [3213]" strokeweight="1.25pt"/>
            </w:pict>
          </mc:Fallback>
        </mc:AlternateContent>
      </w:r>
      <w:r w:rsidR="00DA6CB5">
        <w:rPr>
          <w:rFonts w:ascii="Arial" w:hAnsi="Arial" w:cs="Arial"/>
          <w:noProof/>
          <w:sz w:val="24"/>
          <w:szCs w:val="24"/>
          <w:lang w:val="en-AU" w:eastAsia="en-AU"/>
        </w:rPr>
        <mc:AlternateContent>
          <mc:Choice Requires="wps">
            <w:drawing>
              <wp:anchor distT="0" distB="0" distL="114300" distR="114300" simplePos="0" relativeHeight="251754496" behindDoc="0" locked="0" layoutInCell="1" allowOverlap="1" wp14:anchorId="1590883E" wp14:editId="64C75E5B">
                <wp:simplePos x="0" y="0"/>
                <wp:positionH relativeFrom="column">
                  <wp:posOffset>2105025</wp:posOffset>
                </wp:positionH>
                <wp:positionV relativeFrom="paragraph">
                  <wp:posOffset>113665</wp:posOffset>
                </wp:positionV>
                <wp:extent cx="1638300" cy="0"/>
                <wp:effectExtent l="0" t="0" r="19050" b="19050"/>
                <wp:wrapNone/>
                <wp:docPr id="312" name="Straight Connector 312"/>
                <wp:cNvGraphicFramePr/>
                <a:graphic xmlns:a="http://schemas.openxmlformats.org/drawingml/2006/main">
                  <a:graphicData uri="http://schemas.microsoft.com/office/word/2010/wordprocessingShape">
                    <wps:wsp>
                      <wps:cNvCnPr/>
                      <wps:spPr>
                        <a:xfrm>
                          <a:off x="0" y="0"/>
                          <a:ext cx="1638300" cy="0"/>
                        </a:xfrm>
                        <a:prstGeom prst="line">
                          <a:avLst/>
                        </a:prstGeom>
                        <a:noFill/>
                        <a:ln w="9525" cap="flat" cmpd="sng" algn="ctr">
                          <a:solidFill>
                            <a:sysClr val="windowText" lastClr="000000"/>
                          </a:solidFill>
                          <a:prstDash val="solid"/>
                        </a:ln>
                        <a:effectLst/>
                      </wps:spPr>
                      <wps:bodyPr/>
                    </wps:wsp>
                  </a:graphicData>
                </a:graphic>
              </wp:anchor>
            </w:drawing>
          </mc:Choice>
          <mc:Fallback>
            <w:pict>
              <v:line id="Straight Connector 312" o:spid="_x0000_s1026" style="position:absolute;z-index:251754496;visibility:visible;mso-wrap-style:square;mso-wrap-distance-left:9pt;mso-wrap-distance-top:0;mso-wrap-distance-right:9pt;mso-wrap-distance-bottom:0;mso-position-horizontal:absolute;mso-position-horizontal-relative:text;mso-position-vertical:absolute;mso-position-vertical-relative:text" from="165.75pt,8.95pt" to="294.7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" strokecolor="windowText"/>
            </w:pict>
          </mc:Fallback>
        </mc:AlternateContent>
      </w:r>
    </w:p>
    <w:p w:rsidR="00EC3627" w:rsidRPr="00EC3627" w:rsidRDefault="00EC3627" w:rsidP="00EC3627">
      <w:pPr>
        <w:rPr>
          <w:rFonts w:ascii="Arial" w:hAnsi="Arial" w:cs="Arial"/>
          <w:sz w:val="24"/>
          <w:szCs w:val="24"/>
        </w:rPr>
      </w:pPr>
    </w:p>
    <w:p w:rsidR="00EC3627" w:rsidRDefault="00EC3627" w:rsidP="00EC3627">
      <w:pPr>
        <w:rPr>
          <w:rFonts w:ascii="Arial" w:hAnsi="Arial" w:cs="Arial"/>
          <w:sz w:val="24"/>
          <w:szCs w:val="24"/>
        </w:rPr>
      </w:pPr>
    </w:p>
    <w:p w:rsidR="00EC3627" w:rsidRPr="00EC3627" w:rsidRDefault="00EC3627" w:rsidP="00EC3627">
      <w:pPr>
        <w:autoSpaceDE w:val="0"/>
        <w:autoSpaceDN w:val="0"/>
        <w:adjustRightInd w:val="0"/>
        <w:spacing w:after="0" w:line="240" w:lineRule="auto"/>
        <w:ind w:left="720"/>
        <w:rPr>
          <w:rFonts w:ascii="Arial" w:hAnsi="Arial" w:cs="Arial"/>
          <w:sz w:val="24"/>
          <w:szCs w:val="24"/>
        </w:rPr>
      </w:pPr>
      <w:r>
        <w:rPr>
          <w:rFonts w:ascii="Arial" w:hAnsi="Arial" w:cs="Arial"/>
          <w:sz w:val="24"/>
          <w:szCs w:val="24"/>
        </w:rPr>
        <w:t>O</w:t>
      </w:r>
      <w:r w:rsidRPr="00EC3627">
        <w:rPr>
          <w:rFonts w:ascii="Arial" w:hAnsi="Arial" w:cs="Arial"/>
          <w:sz w:val="24"/>
          <w:szCs w:val="24"/>
        </w:rPr>
        <w:t>n the diagram, sketch the direction of the force exerted on the magnet</w:t>
      </w:r>
      <w:r>
        <w:rPr>
          <w:rFonts w:ascii="Arial" w:hAnsi="Arial" w:cs="Arial"/>
          <w:sz w:val="24"/>
          <w:szCs w:val="24"/>
        </w:rPr>
        <w:t xml:space="preserve"> </w:t>
      </w:r>
      <w:r w:rsidRPr="00EC3627">
        <w:rPr>
          <w:rFonts w:ascii="Arial" w:hAnsi="Arial" w:cs="Arial"/>
          <w:sz w:val="24"/>
          <w:szCs w:val="24"/>
        </w:rPr>
        <w:t>due to the presence of the coil, when it is at:</w:t>
      </w:r>
    </w:p>
    <w:p w:rsidR="00EC3627" w:rsidRPr="00EC3627" w:rsidRDefault="00EC3627" w:rsidP="00EC3627">
      <w:pPr>
        <w:autoSpaceDE w:val="0"/>
        <w:autoSpaceDN w:val="0"/>
        <w:adjustRightInd w:val="0"/>
        <w:spacing w:after="0" w:line="240" w:lineRule="auto"/>
        <w:ind w:left="720" w:firstLine="720"/>
        <w:rPr>
          <w:rFonts w:ascii="Arial" w:hAnsi="Arial" w:cs="Arial"/>
          <w:sz w:val="24"/>
          <w:szCs w:val="24"/>
        </w:rPr>
      </w:pPr>
      <w:r>
        <w:rPr>
          <w:rFonts w:ascii="Arial" w:hAnsi="Arial" w:cs="Arial"/>
          <w:sz w:val="24"/>
          <w:szCs w:val="24"/>
        </w:rPr>
        <w:t>a) left of</w:t>
      </w:r>
      <w:r w:rsidRPr="00EC3627">
        <w:rPr>
          <w:rFonts w:ascii="Arial" w:hAnsi="Arial" w:cs="Arial"/>
          <w:sz w:val="24"/>
          <w:szCs w:val="24"/>
        </w:rPr>
        <w:t xml:space="preserve"> the solenoid.</w:t>
      </w:r>
    </w:p>
    <w:p w:rsidR="00EC3627" w:rsidRPr="00EC3627" w:rsidRDefault="00EC3627" w:rsidP="00EC3627">
      <w:pPr>
        <w:autoSpaceDE w:val="0"/>
        <w:autoSpaceDN w:val="0"/>
        <w:adjustRightInd w:val="0"/>
        <w:spacing w:after="0" w:line="240" w:lineRule="auto"/>
        <w:ind w:left="720" w:firstLine="720"/>
        <w:rPr>
          <w:rFonts w:ascii="Arial" w:hAnsi="Arial" w:cs="Arial"/>
          <w:sz w:val="24"/>
          <w:szCs w:val="24"/>
        </w:rPr>
      </w:pPr>
      <w:r w:rsidRPr="00EC3627">
        <w:rPr>
          <w:rFonts w:ascii="Arial" w:hAnsi="Arial" w:cs="Arial"/>
          <w:sz w:val="24"/>
          <w:szCs w:val="24"/>
        </w:rPr>
        <w:t>b) in the centre of the solenoid</w:t>
      </w:r>
    </w:p>
    <w:p w:rsidR="00DA6CB5" w:rsidRDefault="00EC3627" w:rsidP="00EC3627">
      <w:pPr>
        <w:autoSpaceDE w:val="0"/>
        <w:autoSpaceDN w:val="0"/>
        <w:adjustRightInd w:val="0"/>
        <w:spacing w:after="0" w:line="240" w:lineRule="auto"/>
        <w:ind w:left="720" w:firstLine="720"/>
        <w:rPr>
          <w:rFonts w:ascii="Arial" w:hAnsi="Arial" w:cs="Arial"/>
          <w:sz w:val="24"/>
          <w:szCs w:val="24"/>
        </w:rPr>
      </w:pPr>
      <w:r w:rsidRPr="00EC3627">
        <w:rPr>
          <w:rFonts w:ascii="Arial" w:hAnsi="Arial" w:cs="Arial"/>
          <w:sz w:val="24"/>
          <w:szCs w:val="24"/>
        </w:rPr>
        <w:t>c) exiting the solenoid</w:t>
      </w:r>
      <w:r>
        <w:rPr>
          <w:rFonts w:ascii="Arial" w:hAnsi="Arial" w:cs="Arial"/>
          <w:sz w:val="24"/>
          <w:szCs w:val="24"/>
        </w:rPr>
        <w:t xml:space="preserve"> on the right</w:t>
      </w:r>
      <w:r w:rsidRPr="00EC3627">
        <w:rPr>
          <w:rFonts w:ascii="Arial" w:hAnsi="Arial" w:cs="Arial"/>
          <w:sz w:val="24"/>
          <w:szCs w:val="24"/>
        </w:rPr>
        <w:t>.</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EC3627">
        <w:rPr>
          <w:rFonts w:ascii="Arial" w:hAnsi="Arial" w:cs="Arial"/>
          <w:sz w:val="24"/>
          <w:szCs w:val="24"/>
        </w:rPr>
        <w:t>3 marks</w:t>
      </w:r>
    </w:p>
    <w:p w:rsidR="00EC3627" w:rsidRDefault="00EC3627" w:rsidP="00EC3627">
      <w:pPr>
        <w:autoSpaceDE w:val="0"/>
        <w:autoSpaceDN w:val="0"/>
        <w:adjustRightInd w:val="0"/>
        <w:spacing w:after="0" w:line="240" w:lineRule="auto"/>
        <w:rPr>
          <w:rFonts w:ascii="Arial" w:hAnsi="Arial" w:cs="Arial"/>
          <w:sz w:val="24"/>
          <w:szCs w:val="24"/>
        </w:rPr>
      </w:pPr>
    </w:p>
    <w:p w:rsidR="00EC3627" w:rsidRDefault="00EC3627" w:rsidP="00EC3627">
      <w:pPr>
        <w:autoSpaceDE w:val="0"/>
        <w:autoSpaceDN w:val="0"/>
        <w:adjustRightInd w:val="0"/>
        <w:spacing w:after="0" w:line="240" w:lineRule="auto"/>
        <w:ind w:left="720" w:hanging="720"/>
        <w:rPr>
          <w:rFonts w:ascii="Arial" w:hAnsi="Arial" w:cs="Arial"/>
          <w:sz w:val="24"/>
          <w:szCs w:val="24"/>
        </w:rPr>
      </w:pPr>
      <w:r w:rsidRPr="00EC3627">
        <w:rPr>
          <w:rFonts w:ascii="Arial" w:hAnsi="Arial" w:cs="Arial"/>
          <w:sz w:val="24"/>
          <w:szCs w:val="24"/>
        </w:rPr>
        <w:t>5.</w:t>
      </w:r>
      <w:r w:rsidRPr="00EC3627">
        <w:rPr>
          <w:rFonts w:ascii="Arial" w:hAnsi="Arial" w:cs="Arial"/>
          <w:sz w:val="24"/>
          <w:szCs w:val="24"/>
        </w:rPr>
        <w:tab/>
        <w:t xml:space="preserve">Two magnets fall from the same height. </w:t>
      </w:r>
      <w:r w:rsidR="00E941A7" w:rsidRPr="00EC3627">
        <w:rPr>
          <w:rFonts w:ascii="Arial" w:hAnsi="Arial" w:cs="Arial"/>
          <w:sz w:val="24"/>
          <w:szCs w:val="24"/>
        </w:rPr>
        <w:t>One</w:t>
      </w:r>
      <w:r w:rsidRPr="00EC3627">
        <w:rPr>
          <w:rFonts w:ascii="Arial" w:hAnsi="Arial" w:cs="Arial"/>
          <w:sz w:val="24"/>
          <w:szCs w:val="24"/>
        </w:rPr>
        <w:t xml:space="preserve"> passes through</w:t>
      </w:r>
      <w:r w:rsidR="00E941A7">
        <w:rPr>
          <w:rFonts w:ascii="Arial" w:hAnsi="Arial" w:cs="Arial"/>
          <w:sz w:val="24"/>
          <w:szCs w:val="24"/>
        </w:rPr>
        <w:t xml:space="preserve"> a metal ring on the way down. W</w:t>
      </w:r>
      <w:r w:rsidRPr="00EC3627">
        <w:rPr>
          <w:rFonts w:ascii="Arial" w:hAnsi="Arial" w:cs="Arial"/>
          <w:sz w:val="24"/>
          <w:szCs w:val="24"/>
        </w:rPr>
        <w:t xml:space="preserve">hich magnet reaches the ground </w:t>
      </w:r>
      <w:r w:rsidR="00E941A7" w:rsidRPr="00EC3627">
        <w:rPr>
          <w:rFonts w:ascii="Arial" w:hAnsi="Arial" w:cs="Arial"/>
          <w:sz w:val="24"/>
          <w:szCs w:val="24"/>
        </w:rPr>
        <w:t xml:space="preserve">first? </w:t>
      </w:r>
      <w:r w:rsidRPr="00EC3627">
        <w:rPr>
          <w:rFonts w:ascii="Arial" w:hAnsi="Arial" w:cs="Arial"/>
          <w:sz w:val="24"/>
          <w:szCs w:val="24"/>
        </w:rPr>
        <w:t>Clearly explain your answer.</w:t>
      </w:r>
    </w:p>
    <w:p w:rsidR="00EC3627" w:rsidRDefault="00EC3627" w:rsidP="00EC3627">
      <w:pPr>
        <w:autoSpaceDE w:val="0"/>
        <w:autoSpaceDN w:val="0"/>
        <w:adjustRightInd w:val="0"/>
        <w:spacing w:after="0" w:line="240" w:lineRule="auto"/>
        <w:ind w:left="720" w:hanging="720"/>
        <w:rPr>
          <w:rFonts w:ascii="Arial" w:hAnsi="Arial" w:cs="Arial"/>
          <w:sz w:val="24"/>
          <w:szCs w:val="24"/>
        </w:rPr>
      </w:pPr>
    </w:p>
    <w:p w:rsidR="00EC3627" w:rsidRDefault="00EC3627" w:rsidP="00EC3627">
      <w:pPr>
        <w:autoSpaceDE w:val="0"/>
        <w:autoSpaceDN w:val="0"/>
        <w:adjustRightInd w:val="0"/>
        <w:spacing w:after="0" w:line="240" w:lineRule="auto"/>
        <w:ind w:left="720" w:hanging="720"/>
        <w:rPr>
          <w:rFonts w:ascii="Arial" w:hAnsi="Arial" w:cs="Arial"/>
          <w:sz w:val="24"/>
          <w:szCs w:val="24"/>
        </w:rPr>
      </w:pPr>
    </w:p>
    <w:p w:rsidR="00EC3627" w:rsidRDefault="00EC3627" w:rsidP="00EC3627">
      <w:pPr>
        <w:autoSpaceDE w:val="0"/>
        <w:autoSpaceDN w:val="0"/>
        <w:adjustRightInd w:val="0"/>
        <w:spacing w:after="0" w:line="240" w:lineRule="auto"/>
        <w:ind w:left="720" w:hanging="720"/>
        <w:rPr>
          <w:rFonts w:ascii="Arial" w:hAnsi="Arial" w:cs="Arial"/>
          <w:sz w:val="24"/>
          <w:szCs w:val="24"/>
        </w:rPr>
      </w:pPr>
    </w:p>
    <w:p w:rsidR="00EC3627" w:rsidRDefault="00EC3627" w:rsidP="00EC3627">
      <w:pPr>
        <w:autoSpaceDE w:val="0"/>
        <w:autoSpaceDN w:val="0"/>
        <w:adjustRightInd w:val="0"/>
        <w:spacing w:after="0" w:line="240" w:lineRule="auto"/>
        <w:ind w:left="720" w:hanging="720"/>
        <w:rPr>
          <w:rFonts w:ascii="Arial" w:hAnsi="Arial" w:cs="Arial"/>
          <w:sz w:val="24"/>
          <w:szCs w:val="24"/>
        </w:rPr>
      </w:pPr>
    </w:p>
    <w:p w:rsidR="00EC3627" w:rsidRDefault="00EC3627" w:rsidP="00EC3627">
      <w:pPr>
        <w:autoSpaceDE w:val="0"/>
        <w:autoSpaceDN w:val="0"/>
        <w:adjustRightInd w:val="0"/>
        <w:spacing w:after="0" w:line="240" w:lineRule="auto"/>
        <w:ind w:left="720" w:hanging="720"/>
        <w:rPr>
          <w:rFonts w:ascii="Arial" w:hAnsi="Arial" w:cs="Arial"/>
          <w:sz w:val="24"/>
          <w:szCs w:val="24"/>
        </w:rPr>
      </w:pPr>
    </w:p>
    <w:p w:rsidR="00EC3627" w:rsidRDefault="00EC3627" w:rsidP="00EC3627">
      <w:pPr>
        <w:autoSpaceDE w:val="0"/>
        <w:autoSpaceDN w:val="0"/>
        <w:adjustRightInd w:val="0"/>
        <w:spacing w:after="0" w:line="240" w:lineRule="auto"/>
        <w:ind w:left="720" w:hanging="720"/>
        <w:rPr>
          <w:rFonts w:ascii="Arial" w:hAnsi="Arial" w:cs="Arial"/>
          <w:sz w:val="24"/>
          <w:szCs w:val="24"/>
        </w:rPr>
      </w:pPr>
    </w:p>
    <w:p w:rsidR="00EC3627" w:rsidRDefault="00EC3627" w:rsidP="00EC3627">
      <w:pPr>
        <w:autoSpaceDE w:val="0"/>
        <w:autoSpaceDN w:val="0"/>
        <w:adjustRightInd w:val="0"/>
        <w:spacing w:after="0" w:line="240" w:lineRule="auto"/>
        <w:ind w:left="720" w:hanging="720"/>
        <w:rPr>
          <w:rFonts w:ascii="Arial" w:hAnsi="Arial" w:cs="Arial"/>
          <w:sz w:val="24"/>
          <w:szCs w:val="24"/>
        </w:rPr>
      </w:pPr>
    </w:p>
    <w:p w:rsidR="00EC3627" w:rsidRDefault="00EC3627" w:rsidP="00EC3627">
      <w:pPr>
        <w:autoSpaceDE w:val="0"/>
        <w:autoSpaceDN w:val="0"/>
        <w:adjustRightInd w:val="0"/>
        <w:spacing w:after="0" w:line="240" w:lineRule="auto"/>
        <w:ind w:left="720" w:hanging="720"/>
        <w:rPr>
          <w:rFonts w:ascii="Arial" w:hAnsi="Arial" w:cs="Arial"/>
          <w:sz w:val="24"/>
          <w:szCs w:val="24"/>
        </w:rPr>
      </w:pPr>
    </w:p>
    <w:p w:rsidR="00EC3627" w:rsidRDefault="00EC3627" w:rsidP="00EC3627">
      <w:pPr>
        <w:autoSpaceDE w:val="0"/>
        <w:autoSpaceDN w:val="0"/>
        <w:adjustRightInd w:val="0"/>
        <w:spacing w:after="0" w:line="240" w:lineRule="auto"/>
        <w:ind w:left="720" w:hanging="720"/>
        <w:rPr>
          <w:rFonts w:ascii="Arial" w:hAnsi="Arial" w:cs="Arial"/>
          <w:sz w:val="24"/>
          <w:szCs w:val="24"/>
        </w:rPr>
      </w:pPr>
    </w:p>
    <w:p w:rsidR="00EC3627" w:rsidRDefault="00EC3627" w:rsidP="00EC3627">
      <w:pPr>
        <w:autoSpaceDE w:val="0"/>
        <w:autoSpaceDN w:val="0"/>
        <w:adjustRightInd w:val="0"/>
        <w:spacing w:after="0" w:line="240" w:lineRule="auto"/>
        <w:ind w:left="720" w:hanging="72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3 marks</w:t>
      </w:r>
    </w:p>
    <w:p w:rsidR="004D289E" w:rsidRDefault="004D289E">
      <w:pPr>
        <w:rPr>
          <w:rFonts w:ascii="Arial" w:hAnsi="Arial" w:cs="Arial"/>
          <w:sz w:val="24"/>
          <w:szCs w:val="24"/>
        </w:rPr>
      </w:pPr>
      <w:r>
        <w:rPr>
          <w:rFonts w:ascii="Arial" w:hAnsi="Arial" w:cs="Arial"/>
          <w:sz w:val="24"/>
          <w:szCs w:val="24"/>
        </w:rPr>
        <w:br w:type="page"/>
      </w:r>
    </w:p>
    <w:p w:rsidR="00EC3627" w:rsidRPr="00EC3627" w:rsidRDefault="00EC3627" w:rsidP="00EC3627">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6.</w:t>
      </w:r>
      <w:r>
        <w:rPr>
          <w:rFonts w:ascii="Arial" w:hAnsi="Arial" w:cs="Arial"/>
          <w:sz w:val="24"/>
          <w:szCs w:val="24"/>
        </w:rPr>
        <w:tab/>
      </w:r>
      <w:r w:rsidRPr="00EC3627">
        <w:rPr>
          <w:rFonts w:ascii="Arial" w:hAnsi="Arial" w:cs="Arial"/>
          <w:sz w:val="24"/>
          <w:szCs w:val="24"/>
        </w:rPr>
        <w:t>Sketch the magnetic field produced in the following examples:</w:t>
      </w:r>
    </w:p>
    <w:p w:rsidR="00EC3627" w:rsidRDefault="00EC3627" w:rsidP="00EC3627">
      <w:pPr>
        <w:autoSpaceDE w:val="0"/>
        <w:autoSpaceDN w:val="0"/>
        <w:adjustRightInd w:val="0"/>
        <w:spacing w:after="0" w:line="240" w:lineRule="auto"/>
        <w:ind w:left="720" w:hanging="720"/>
        <w:rPr>
          <w:rFonts w:ascii="Arial" w:hAnsi="Arial" w:cs="Arial"/>
          <w:sz w:val="24"/>
          <w:szCs w:val="24"/>
        </w:rPr>
      </w:pPr>
    </w:p>
    <w:p w:rsidR="00EC3627" w:rsidRDefault="00EC3627" w:rsidP="00EC3627">
      <w:pPr>
        <w:autoSpaceDE w:val="0"/>
        <w:autoSpaceDN w:val="0"/>
        <w:adjustRightInd w:val="0"/>
        <w:spacing w:after="0" w:line="240" w:lineRule="auto"/>
        <w:ind w:left="720"/>
        <w:rPr>
          <w:rFonts w:ascii="Arial" w:hAnsi="Arial" w:cs="Arial"/>
          <w:sz w:val="24"/>
          <w:szCs w:val="24"/>
        </w:rPr>
      </w:pPr>
      <w:r w:rsidRPr="00EC3627">
        <w:rPr>
          <w:rFonts w:ascii="Arial" w:hAnsi="Arial" w:cs="Arial"/>
          <w:sz w:val="24"/>
          <w:szCs w:val="24"/>
        </w:rPr>
        <w:t>a)</w:t>
      </w:r>
    </w:p>
    <w:p w:rsidR="00EC3627" w:rsidRDefault="00EC3627" w:rsidP="00EC3627">
      <w:pPr>
        <w:autoSpaceDE w:val="0"/>
        <w:autoSpaceDN w:val="0"/>
        <w:adjustRightInd w:val="0"/>
        <w:spacing w:after="0" w:line="240" w:lineRule="auto"/>
        <w:ind w:left="720"/>
        <w:rPr>
          <w:rFonts w:ascii="Arial" w:hAnsi="Arial" w:cs="Arial"/>
          <w:sz w:val="24"/>
          <w:szCs w:val="24"/>
        </w:rPr>
      </w:pPr>
    </w:p>
    <w:p w:rsidR="00EC3627" w:rsidRDefault="00EC3627" w:rsidP="00EC3627">
      <w:pPr>
        <w:autoSpaceDE w:val="0"/>
        <w:autoSpaceDN w:val="0"/>
        <w:adjustRightInd w:val="0"/>
        <w:spacing w:after="0" w:line="240" w:lineRule="auto"/>
        <w:ind w:left="720"/>
        <w:rPr>
          <w:rFonts w:ascii="Arial" w:hAnsi="Arial" w:cs="Arial"/>
          <w:sz w:val="24"/>
          <w:szCs w:val="24"/>
        </w:rPr>
      </w:pPr>
    </w:p>
    <w:p w:rsidR="00EC3627" w:rsidRDefault="006D0574" w:rsidP="00EC3627">
      <w:pPr>
        <w:autoSpaceDE w:val="0"/>
        <w:autoSpaceDN w:val="0"/>
        <w:adjustRightInd w:val="0"/>
        <w:spacing w:after="0" w:line="240" w:lineRule="auto"/>
        <w:ind w:left="720"/>
        <w:rPr>
          <w:rFonts w:ascii="Arial" w:hAnsi="Arial" w:cs="Arial"/>
          <w:sz w:val="24"/>
          <w:szCs w:val="24"/>
        </w:rPr>
      </w:pPr>
      <w:r>
        <w:rPr>
          <w:noProof/>
          <w:sz w:val="24"/>
          <w:szCs w:val="24"/>
          <w:lang w:val="en-AU" w:eastAsia="en-AU"/>
        </w:rPr>
        <mc:AlternateContent>
          <mc:Choice Requires="wps">
            <w:drawing>
              <wp:anchor distT="0" distB="0" distL="114300" distR="114300" simplePos="0" relativeHeight="251793408" behindDoc="0" locked="0" layoutInCell="1" allowOverlap="1" wp14:anchorId="295F7BB1" wp14:editId="4F190061">
                <wp:simplePos x="0" y="0"/>
                <wp:positionH relativeFrom="column">
                  <wp:posOffset>1847215</wp:posOffset>
                </wp:positionH>
                <wp:positionV relativeFrom="paragraph">
                  <wp:posOffset>161925</wp:posOffset>
                </wp:positionV>
                <wp:extent cx="1590675" cy="323850"/>
                <wp:effectExtent l="0" t="0" r="28575" b="19050"/>
                <wp:wrapNone/>
                <wp:docPr id="335" name="Rectangle 335"/>
                <wp:cNvGraphicFramePr/>
                <a:graphic xmlns:a="http://schemas.openxmlformats.org/drawingml/2006/main">
                  <a:graphicData uri="http://schemas.microsoft.com/office/word/2010/wordprocessingShape">
                    <wps:wsp>
                      <wps:cNvSpPr/>
                      <wps:spPr>
                        <a:xfrm>
                          <a:off x="0" y="0"/>
                          <a:ext cx="1590675" cy="323850"/>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35" o:spid="_x0000_s1026" style="position:absolute;margin-left:145.45pt;margin-top:12.75pt;width:125.25pt;height:25.5pt;z-index:251793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" filled="f" strokecolor="windowText" strokeweight="2pt"/>
            </w:pict>
          </mc:Fallback>
        </mc:AlternateContent>
      </w:r>
    </w:p>
    <w:p w:rsidR="00EC3627" w:rsidRDefault="006D0574" w:rsidP="00EC3627">
      <w:pPr>
        <w:autoSpaceDE w:val="0"/>
        <w:autoSpaceDN w:val="0"/>
        <w:adjustRightInd w:val="0"/>
        <w:spacing w:after="0" w:line="240" w:lineRule="auto"/>
        <w:ind w:left="720"/>
        <w:rPr>
          <w:rFonts w:ascii="Arial" w:hAnsi="Arial" w:cs="Arial"/>
          <w:sz w:val="24"/>
          <w:szCs w:val="24"/>
        </w:rPr>
      </w:pPr>
      <w:r w:rsidRPr="00530D3D">
        <w:rPr>
          <w:noProof/>
          <w:sz w:val="24"/>
          <w:szCs w:val="24"/>
          <w:lang w:val="en-AU" w:eastAsia="en-AU"/>
        </w:rPr>
        <mc:AlternateContent>
          <mc:Choice Requires="wps">
            <w:drawing>
              <wp:anchor distT="0" distB="0" distL="114300" distR="114300" simplePos="0" relativeHeight="251797504" behindDoc="0" locked="0" layoutInCell="1" allowOverlap="1" wp14:anchorId="0D30633B" wp14:editId="145B87AF">
                <wp:simplePos x="0" y="0"/>
                <wp:positionH relativeFrom="column">
                  <wp:posOffset>3171825</wp:posOffset>
                </wp:positionH>
                <wp:positionV relativeFrom="paragraph">
                  <wp:posOffset>19685</wp:posOffset>
                </wp:positionV>
                <wp:extent cx="266700" cy="299720"/>
                <wp:effectExtent l="0" t="0" r="0" b="5080"/>
                <wp:wrapNone/>
                <wp:docPr id="3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99720"/>
                        </a:xfrm>
                        <a:prstGeom prst="rect">
                          <a:avLst/>
                        </a:prstGeom>
                        <a:noFill/>
                        <a:ln w="9525">
                          <a:noFill/>
                          <a:miter lim="800000"/>
                          <a:headEnd/>
                          <a:tailEnd/>
                        </a:ln>
                      </wps:spPr>
                      <wps:txbx>
                        <w:txbxContent>
                          <w:p w:rsidR="001F192B" w:rsidRDefault="001F192B" w:rsidP="006D0574">
                            <w: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left:0;text-align:left;margin-left:249.75pt;margin-top:1.55pt;width:21pt;height:23.6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" filled="f" stroked="f">
                <v:textbox>
                  <w:txbxContent>
                    <w:p w:rsidR="001F192B" w:rsidRDefault="001F192B" w:rsidP="006D0574">
                      <w:r>
                        <w:t>N</w:t>
                      </w:r>
                    </w:p>
                  </w:txbxContent>
                </v:textbox>
              </v:shape>
            </w:pict>
          </mc:Fallback>
        </mc:AlternateContent>
      </w:r>
      <w:r w:rsidRPr="00530D3D">
        <w:rPr>
          <w:noProof/>
          <w:sz w:val="24"/>
          <w:szCs w:val="24"/>
          <w:lang w:val="en-AU" w:eastAsia="en-AU"/>
        </w:rPr>
        <mc:AlternateContent>
          <mc:Choice Requires="wps">
            <w:drawing>
              <wp:anchor distT="0" distB="0" distL="114300" distR="114300" simplePos="0" relativeHeight="251795456" behindDoc="0" locked="0" layoutInCell="1" allowOverlap="1" wp14:anchorId="1670EF5C" wp14:editId="059B6B66">
                <wp:simplePos x="0" y="0"/>
                <wp:positionH relativeFrom="column">
                  <wp:posOffset>1838325</wp:posOffset>
                </wp:positionH>
                <wp:positionV relativeFrom="paragraph">
                  <wp:posOffset>15240</wp:posOffset>
                </wp:positionV>
                <wp:extent cx="266700" cy="299720"/>
                <wp:effectExtent l="0" t="0" r="0" b="5080"/>
                <wp:wrapNone/>
                <wp:docPr id="3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99720"/>
                        </a:xfrm>
                        <a:prstGeom prst="rect">
                          <a:avLst/>
                        </a:prstGeom>
                        <a:noFill/>
                        <a:ln w="9525">
                          <a:noFill/>
                          <a:miter lim="800000"/>
                          <a:headEnd/>
                          <a:tailEnd/>
                        </a:ln>
                      </wps:spPr>
                      <wps:txbx>
                        <w:txbxContent>
                          <w:p w:rsidR="001F192B" w:rsidRDefault="001F192B" w:rsidP="00EC3627">
                            <w: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left:0;text-align:left;margin-left:144.75pt;margin-top:1.2pt;width:21pt;height:23.6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" filled="f" stroked="f">
                <v:textbox>
                  <w:txbxContent>
                    <w:p w:rsidR="001F192B" w:rsidRDefault="001F192B" w:rsidP="00EC3627">
                      <w:r>
                        <w:t>S</w:t>
                      </w:r>
                    </w:p>
                  </w:txbxContent>
                </v:textbox>
              </v:shape>
            </w:pict>
          </mc:Fallback>
        </mc:AlternateContent>
      </w:r>
    </w:p>
    <w:p w:rsidR="00EC3627" w:rsidRDefault="00EC3627" w:rsidP="00EC3627">
      <w:pPr>
        <w:autoSpaceDE w:val="0"/>
        <w:autoSpaceDN w:val="0"/>
        <w:adjustRightInd w:val="0"/>
        <w:spacing w:after="0" w:line="240" w:lineRule="auto"/>
        <w:ind w:left="720"/>
        <w:rPr>
          <w:rFonts w:ascii="Arial" w:hAnsi="Arial" w:cs="Arial"/>
          <w:sz w:val="24"/>
          <w:szCs w:val="24"/>
        </w:rPr>
      </w:pPr>
    </w:p>
    <w:p w:rsidR="00EC3627" w:rsidRDefault="00EC3627" w:rsidP="00EC3627">
      <w:pPr>
        <w:autoSpaceDE w:val="0"/>
        <w:autoSpaceDN w:val="0"/>
        <w:adjustRightInd w:val="0"/>
        <w:spacing w:after="0" w:line="240" w:lineRule="auto"/>
        <w:ind w:left="720"/>
        <w:rPr>
          <w:rFonts w:ascii="Arial" w:hAnsi="Arial" w:cs="Arial"/>
          <w:sz w:val="24"/>
          <w:szCs w:val="24"/>
        </w:rPr>
      </w:pPr>
    </w:p>
    <w:p w:rsidR="00EC3627" w:rsidRDefault="00EC3627" w:rsidP="00EC3627">
      <w:pPr>
        <w:autoSpaceDE w:val="0"/>
        <w:autoSpaceDN w:val="0"/>
        <w:adjustRightInd w:val="0"/>
        <w:spacing w:after="0" w:line="240" w:lineRule="auto"/>
        <w:ind w:left="720"/>
        <w:rPr>
          <w:rFonts w:ascii="Arial" w:hAnsi="Arial" w:cs="Arial"/>
          <w:sz w:val="24"/>
          <w:szCs w:val="24"/>
        </w:rPr>
      </w:pPr>
    </w:p>
    <w:p w:rsidR="00EC3627" w:rsidRDefault="00EC3627" w:rsidP="00EC3627">
      <w:pPr>
        <w:autoSpaceDE w:val="0"/>
        <w:autoSpaceDN w:val="0"/>
        <w:adjustRightInd w:val="0"/>
        <w:spacing w:after="0" w:line="240" w:lineRule="auto"/>
        <w:ind w:left="720"/>
        <w:rPr>
          <w:rFonts w:ascii="Arial" w:hAnsi="Arial" w:cs="Arial"/>
          <w:sz w:val="24"/>
          <w:szCs w:val="24"/>
        </w:rPr>
      </w:pPr>
    </w:p>
    <w:p w:rsidR="00974DCE" w:rsidRDefault="00974DCE" w:rsidP="00EC3627">
      <w:pPr>
        <w:autoSpaceDE w:val="0"/>
        <w:autoSpaceDN w:val="0"/>
        <w:adjustRightInd w:val="0"/>
        <w:spacing w:after="0" w:line="240" w:lineRule="auto"/>
        <w:ind w:left="720"/>
        <w:rPr>
          <w:rFonts w:ascii="Arial" w:hAnsi="Arial" w:cs="Arial"/>
          <w:sz w:val="24"/>
          <w:szCs w:val="24"/>
        </w:rPr>
      </w:pPr>
    </w:p>
    <w:p w:rsidR="00EC3627" w:rsidRDefault="00EC3627" w:rsidP="00EC3627">
      <w:pPr>
        <w:autoSpaceDE w:val="0"/>
        <w:autoSpaceDN w:val="0"/>
        <w:adjustRightInd w:val="0"/>
        <w:spacing w:after="0" w:line="240" w:lineRule="auto"/>
        <w:ind w:left="720"/>
        <w:rPr>
          <w:rFonts w:ascii="Arial" w:hAnsi="Arial" w:cs="Arial"/>
          <w:sz w:val="24"/>
          <w:szCs w:val="24"/>
        </w:rPr>
      </w:pPr>
      <w:r>
        <w:rPr>
          <w:rFonts w:ascii="Arial" w:hAnsi="Arial" w:cs="Arial"/>
          <w:sz w:val="24"/>
          <w:szCs w:val="24"/>
        </w:rPr>
        <w:t>b)</w:t>
      </w:r>
    </w:p>
    <w:p w:rsidR="006D0574" w:rsidRDefault="006D0574" w:rsidP="00EC3627">
      <w:pPr>
        <w:autoSpaceDE w:val="0"/>
        <w:autoSpaceDN w:val="0"/>
        <w:adjustRightInd w:val="0"/>
        <w:spacing w:after="0" w:line="240" w:lineRule="auto"/>
        <w:ind w:left="720"/>
        <w:rPr>
          <w:rFonts w:ascii="Arial" w:hAnsi="Arial" w:cs="Arial"/>
          <w:sz w:val="24"/>
          <w:szCs w:val="24"/>
        </w:rPr>
      </w:pPr>
    </w:p>
    <w:p w:rsidR="006D0574" w:rsidRDefault="006D0574" w:rsidP="00EC3627">
      <w:pPr>
        <w:autoSpaceDE w:val="0"/>
        <w:autoSpaceDN w:val="0"/>
        <w:adjustRightInd w:val="0"/>
        <w:spacing w:after="0" w:line="240" w:lineRule="auto"/>
        <w:ind w:left="720"/>
        <w:rPr>
          <w:rFonts w:ascii="Arial" w:hAnsi="Arial" w:cs="Arial"/>
          <w:sz w:val="24"/>
          <w:szCs w:val="24"/>
        </w:rPr>
      </w:pPr>
    </w:p>
    <w:p w:rsidR="006D0574" w:rsidRDefault="003150C7" w:rsidP="00EC3627">
      <w:pPr>
        <w:autoSpaceDE w:val="0"/>
        <w:autoSpaceDN w:val="0"/>
        <w:adjustRightInd w:val="0"/>
        <w:spacing w:after="0" w:line="240" w:lineRule="auto"/>
        <w:ind w:left="720"/>
        <w:rPr>
          <w:rFonts w:ascii="Arial" w:hAnsi="Arial" w:cs="Arial"/>
          <w:sz w:val="24"/>
          <w:szCs w:val="24"/>
        </w:rPr>
      </w:pPr>
      <w:r>
        <w:rPr>
          <w:rFonts w:ascii="Arial" w:hAnsi="Arial" w:cs="Arial"/>
          <w:noProof/>
          <w:sz w:val="24"/>
          <w:szCs w:val="24"/>
          <w:lang w:val="en-AU" w:eastAsia="en-AU"/>
        </w:rPr>
        <mc:AlternateContent>
          <mc:Choice Requires="wps">
            <w:drawing>
              <wp:anchor distT="0" distB="0" distL="114300" distR="114300" simplePos="0" relativeHeight="251815936" behindDoc="0" locked="0" layoutInCell="1" allowOverlap="1" wp14:anchorId="2EF02D42" wp14:editId="4F0504FB">
                <wp:simplePos x="0" y="0"/>
                <wp:positionH relativeFrom="column">
                  <wp:posOffset>4324350</wp:posOffset>
                </wp:positionH>
                <wp:positionV relativeFrom="paragraph">
                  <wp:posOffset>3810</wp:posOffset>
                </wp:positionV>
                <wp:extent cx="162560" cy="1114425"/>
                <wp:effectExtent l="0" t="0" r="27940" b="28575"/>
                <wp:wrapNone/>
                <wp:docPr id="349" name="Freeform 349"/>
                <wp:cNvGraphicFramePr/>
                <a:graphic xmlns:a="http://schemas.openxmlformats.org/drawingml/2006/main">
                  <a:graphicData uri="http://schemas.microsoft.com/office/word/2010/wordprocessingShape">
                    <wps:wsp>
                      <wps:cNvSpPr/>
                      <wps:spPr>
                        <a:xfrm>
                          <a:off x="0" y="0"/>
                          <a:ext cx="162560" cy="1114425"/>
                        </a:xfrm>
                        <a:custGeom>
                          <a:avLst/>
                          <a:gdLst>
                            <a:gd name="connsiteX0" fmla="*/ 0 w 258427"/>
                            <a:gd name="connsiteY0" fmla="*/ 104898 h 1333623"/>
                            <a:gd name="connsiteX1" fmla="*/ 66675 w 258427"/>
                            <a:gd name="connsiteY1" fmla="*/ 123 h 1333623"/>
                            <a:gd name="connsiteX2" fmla="*/ 152400 w 258427"/>
                            <a:gd name="connsiteY2" fmla="*/ 95373 h 1333623"/>
                            <a:gd name="connsiteX3" fmla="*/ 257175 w 258427"/>
                            <a:gd name="connsiteY3" fmla="*/ 504948 h 1333623"/>
                            <a:gd name="connsiteX4" fmla="*/ 209550 w 258427"/>
                            <a:gd name="connsiteY4" fmla="*/ 1076448 h 1333623"/>
                            <a:gd name="connsiteX5" fmla="*/ 200025 w 258427"/>
                            <a:gd name="connsiteY5" fmla="*/ 1333623 h 1333623"/>
                            <a:gd name="connsiteX0" fmla="*/ 0 w 259122"/>
                            <a:gd name="connsiteY0" fmla="*/ 104898 h 1466985"/>
                            <a:gd name="connsiteX1" fmla="*/ 66675 w 259122"/>
                            <a:gd name="connsiteY1" fmla="*/ 123 h 1466985"/>
                            <a:gd name="connsiteX2" fmla="*/ 152400 w 259122"/>
                            <a:gd name="connsiteY2" fmla="*/ 95373 h 1466985"/>
                            <a:gd name="connsiteX3" fmla="*/ 257175 w 259122"/>
                            <a:gd name="connsiteY3" fmla="*/ 504948 h 1466985"/>
                            <a:gd name="connsiteX4" fmla="*/ 209550 w 259122"/>
                            <a:gd name="connsiteY4" fmla="*/ 1076448 h 1466985"/>
                            <a:gd name="connsiteX5" fmla="*/ 75903 w 259122"/>
                            <a:gd name="connsiteY5" fmla="*/ 1466985 h 1466985"/>
                            <a:gd name="connsiteX0" fmla="*/ 0 w 257175"/>
                            <a:gd name="connsiteY0" fmla="*/ 104898 h 1466985"/>
                            <a:gd name="connsiteX1" fmla="*/ 66675 w 257175"/>
                            <a:gd name="connsiteY1" fmla="*/ 123 h 1466985"/>
                            <a:gd name="connsiteX2" fmla="*/ 152400 w 257175"/>
                            <a:gd name="connsiteY2" fmla="*/ 95373 h 1466985"/>
                            <a:gd name="connsiteX3" fmla="*/ 257175 w 257175"/>
                            <a:gd name="connsiteY3" fmla="*/ 504948 h 1466985"/>
                            <a:gd name="connsiteX4" fmla="*/ 152425 w 257175"/>
                            <a:gd name="connsiteY4" fmla="*/ 1105125 h 1466985"/>
                            <a:gd name="connsiteX5" fmla="*/ 75903 w 257175"/>
                            <a:gd name="connsiteY5" fmla="*/ 1466985 h 1466985"/>
                            <a:gd name="connsiteX0" fmla="*/ 0 w 257175"/>
                            <a:gd name="connsiteY0" fmla="*/ 104944 h 1467031"/>
                            <a:gd name="connsiteX1" fmla="*/ 66675 w 257175"/>
                            <a:gd name="connsiteY1" fmla="*/ 169 h 1467031"/>
                            <a:gd name="connsiteX2" fmla="*/ 152400 w 257175"/>
                            <a:gd name="connsiteY2" fmla="*/ 95419 h 1467031"/>
                            <a:gd name="connsiteX3" fmla="*/ 257175 w 257175"/>
                            <a:gd name="connsiteY3" fmla="*/ 533618 h 1467031"/>
                            <a:gd name="connsiteX4" fmla="*/ 152425 w 257175"/>
                            <a:gd name="connsiteY4" fmla="*/ 1105171 h 1467031"/>
                            <a:gd name="connsiteX5" fmla="*/ 75903 w 257175"/>
                            <a:gd name="connsiteY5" fmla="*/ 1467031 h 1467031"/>
                            <a:gd name="connsiteX0" fmla="*/ 0 w 276002"/>
                            <a:gd name="connsiteY0" fmla="*/ 110184 h 1472271"/>
                            <a:gd name="connsiteX1" fmla="*/ 66675 w 276002"/>
                            <a:gd name="connsiteY1" fmla="*/ 5409 h 1472271"/>
                            <a:gd name="connsiteX2" fmla="*/ 257175 w 276002"/>
                            <a:gd name="connsiteY2" fmla="*/ 272142 h 1472271"/>
                            <a:gd name="connsiteX3" fmla="*/ 257175 w 276002"/>
                            <a:gd name="connsiteY3" fmla="*/ 538858 h 1472271"/>
                            <a:gd name="connsiteX4" fmla="*/ 152425 w 276002"/>
                            <a:gd name="connsiteY4" fmla="*/ 1110411 h 1472271"/>
                            <a:gd name="connsiteX5" fmla="*/ 75903 w 276002"/>
                            <a:gd name="connsiteY5" fmla="*/ 1472271 h 1472271"/>
                            <a:gd name="connsiteX0" fmla="*/ 0 w 276182"/>
                            <a:gd name="connsiteY0" fmla="*/ 110184 h 1472271"/>
                            <a:gd name="connsiteX1" fmla="*/ 66675 w 276182"/>
                            <a:gd name="connsiteY1" fmla="*/ 5409 h 1472271"/>
                            <a:gd name="connsiteX2" fmla="*/ 257175 w 276182"/>
                            <a:gd name="connsiteY2" fmla="*/ 272142 h 1472271"/>
                            <a:gd name="connsiteX3" fmla="*/ 257559 w 276182"/>
                            <a:gd name="connsiteY3" fmla="*/ 538858 h 1472271"/>
                            <a:gd name="connsiteX4" fmla="*/ 152425 w 276182"/>
                            <a:gd name="connsiteY4" fmla="*/ 1110411 h 1472271"/>
                            <a:gd name="connsiteX5" fmla="*/ 75903 w 276182"/>
                            <a:gd name="connsiteY5" fmla="*/ 1472271 h 1472271"/>
                            <a:gd name="connsiteX0" fmla="*/ 0 w 259556"/>
                            <a:gd name="connsiteY0" fmla="*/ 109702 h 1471789"/>
                            <a:gd name="connsiteX1" fmla="*/ 66675 w 259556"/>
                            <a:gd name="connsiteY1" fmla="*/ 4927 h 1471789"/>
                            <a:gd name="connsiteX2" fmla="*/ 209448 w 259556"/>
                            <a:gd name="connsiteY2" fmla="*/ 262133 h 1471789"/>
                            <a:gd name="connsiteX3" fmla="*/ 257559 w 259556"/>
                            <a:gd name="connsiteY3" fmla="*/ 538376 h 1471789"/>
                            <a:gd name="connsiteX4" fmla="*/ 152425 w 259556"/>
                            <a:gd name="connsiteY4" fmla="*/ 1109929 h 1471789"/>
                            <a:gd name="connsiteX5" fmla="*/ 75903 w 259556"/>
                            <a:gd name="connsiteY5" fmla="*/ 1471789 h 1471789"/>
                            <a:gd name="connsiteX0" fmla="*/ 0 w 259640"/>
                            <a:gd name="connsiteY0" fmla="*/ 109702 h 1471789"/>
                            <a:gd name="connsiteX1" fmla="*/ 66675 w 259640"/>
                            <a:gd name="connsiteY1" fmla="*/ 4927 h 1471789"/>
                            <a:gd name="connsiteX2" fmla="*/ 209448 w 259640"/>
                            <a:gd name="connsiteY2" fmla="*/ 262133 h 1471789"/>
                            <a:gd name="connsiteX3" fmla="*/ 257648 w 259640"/>
                            <a:gd name="connsiteY3" fmla="*/ 719411 h 1471789"/>
                            <a:gd name="connsiteX4" fmla="*/ 152425 w 259640"/>
                            <a:gd name="connsiteY4" fmla="*/ 1109929 h 1471789"/>
                            <a:gd name="connsiteX5" fmla="*/ 75903 w 259640"/>
                            <a:gd name="connsiteY5" fmla="*/ 1471789 h 1471789"/>
                            <a:gd name="connsiteX0" fmla="*/ 0 w 222670"/>
                            <a:gd name="connsiteY0" fmla="*/ 109702 h 1471789"/>
                            <a:gd name="connsiteX1" fmla="*/ 66675 w 222670"/>
                            <a:gd name="connsiteY1" fmla="*/ 4927 h 1471789"/>
                            <a:gd name="connsiteX2" fmla="*/ 209448 w 222670"/>
                            <a:gd name="connsiteY2" fmla="*/ 262133 h 1471789"/>
                            <a:gd name="connsiteX3" fmla="*/ 209920 w 222670"/>
                            <a:gd name="connsiteY3" fmla="*/ 719411 h 1471789"/>
                            <a:gd name="connsiteX4" fmla="*/ 152425 w 222670"/>
                            <a:gd name="connsiteY4" fmla="*/ 1109929 h 1471789"/>
                            <a:gd name="connsiteX5" fmla="*/ 75903 w 222670"/>
                            <a:gd name="connsiteY5" fmla="*/ 1471789 h 1471789"/>
                            <a:gd name="connsiteX0" fmla="*/ 0 w 222670"/>
                            <a:gd name="connsiteY0" fmla="*/ 109702 h 1419702"/>
                            <a:gd name="connsiteX1" fmla="*/ 66675 w 222670"/>
                            <a:gd name="connsiteY1" fmla="*/ 4927 h 1419702"/>
                            <a:gd name="connsiteX2" fmla="*/ 209448 w 222670"/>
                            <a:gd name="connsiteY2" fmla="*/ 262133 h 1419702"/>
                            <a:gd name="connsiteX3" fmla="*/ 209920 w 222670"/>
                            <a:gd name="connsiteY3" fmla="*/ 719411 h 1419702"/>
                            <a:gd name="connsiteX4" fmla="*/ 152425 w 222670"/>
                            <a:gd name="connsiteY4" fmla="*/ 1109929 h 1419702"/>
                            <a:gd name="connsiteX5" fmla="*/ 94989 w 222670"/>
                            <a:gd name="connsiteY5" fmla="*/ 1419702 h 1419702"/>
                            <a:gd name="connsiteX0" fmla="*/ 0 w 210291"/>
                            <a:gd name="connsiteY0" fmla="*/ 111695 h 1421695"/>
                            <a:gd name="connsiteX1" fmla="*/ 66675 w 210291"/>
                            <a:gd name="connsiteY1" fmla="*/ 6920 h 1421695"/>
                            <a:gd name="connsiteX2" fmla="*/ 123561 w 210291"/>
                            <a:gd name="connsiteY2" fmla="*/ 302239 h 1421695"/>
                            <a:gd name="connsiteX3" fmla="*/ 209920 w 210291"/>
                            <a:gd name="connsiteY3" fmla="*/ 721404 h 1421695"/>
                            <a:gd name="connsiteX4" fmla="*/ 152425 w 210291"/>
                            <a:gd name="connsiteY4" fmla="*/ 1111922 h 1421695"/>
                            <a:gd name="connsiteX5" fmla="*/ 94989 w 210291"/>
                            <a:gd name="connsiteY5" fmla="*/ 1421695 h 1421695"/>
                            <a:gd name="connsiteX0" fmla="*/ 0 w 152455"/>
                            <a:gd name="connsiteY0" fmla="*/ 111695 h 1421695"/>
                            <a:gd name="connsiteX1" fmla="*/ 66675 w 152455"/>
                            <a:gd name="connsiteY1" fmla="*/ 6920 h 1421695"/>
                            <a:gd name="connsiteX2" fmla="*/ 123561 w 152455"/>
                            <a:gd name="connsiteY2" fmla="*/ 302239 h 1421695"/>
                            <a:gd name="connsiteX3" fmla="*/ 85657 w 152455"/>
                            <a:gd name="connsiteY3" fmla="*/ 686073 h 1421695"/>
                            <a:gd name="connsiteX4" fmla="*/ 152425 w 152455"/>
                            <a:gd name="connsiteY4" fmla="*/ 1111922 h 1421695"/>
                            <a:gd name="connsiteX5" fmla="*/ 94989 w 152455"/>
                            <a:gd name="connsiteY5" fmla="*/ 1421695 h 1421695"/>
                            <a:gd name="connsiteX0" fmla="*/ 38273 w 194006"/>
                            <a:gd name="connsiteY0" fmla="*/ 111695 h 1240648"/>
                            <a:gd name="connsiteX1" fmla="*/ 104948 w 194006"/>
                            <a:gd name="connsiteY1" fmla="*/ 6920 h 1240648"/>
                            <a:gd name="connsiteX2" fmla="*/ 161834 w 194006"/>
                            <a:gd name="connsiteY2" fmla="*/ 302239 h 1240648"/>
                            <a:gd name="connsiteX3" fmla="*/ 123930 w 194006"/>
                            <a:gd name="connsiteY3" fmla="*/ 686073 h 1240648"/>
                            <a:gd name="connsiteX4" fmla="*/ 190698 w 194006"/>
                            <a:gd name="connsiteY4" fmla="*/ 1111922 h 1240648"/>
                            <a:gd name="connsiteX5" fmla="*/ 0 w 194006"/>
                            <a:gd name="connsiteY5" fmla="*/ 1240648 h 1240648"/>
                            <a:gd name="connsiteX0" fmla="*/ 38273 w 162122"/>
                            <a:gd name="connsiteY0" fmla="*/ 111695 h 1240648"/>
                            <a:gd name="connsiteX1" fmla="*/ 104948 w 162122"/>
                            <a:gd name="connsiteY1" fmla="*/ 6920 h 1240648"/>
                            <a:gd name="connsiteX2" fmla="*/ 161834 w 162122"/>
                            <a:gd name="connsiteY2" fmla="*/ 302239 h 1240648"/>
                            <a:gd name="connsiteX3" fmla="*/ 123930 w 162122"/>
                            <a:gd name="connsiteY3" fmla="*/ 686073 h 1240648"/>
                            <a:gd name="connsiteX4" fmla="*/ 56680 w 162122"/>
                            <a:gd name="connsiteY4" fmla="*/ 968990 h 1240648"/>
                            <a:gd name="connsiteX5" fmla="*/ 0 w 162122"/>
                            <a:gd name="connsiteY5" fmla="*/ 1240648 h 1240648"/>
                            <a:gd name="connsiteX0" fmla="*/ 0 w 162122"/>
                            <a:gd name="connsiteY0" fmla="*/ 185239 h 1235311"/>
                            <a:gd name="connsiteX1" fmla="*/ 104948 w 162122"/>
                            <a:gd name="connsiteY1" fmla="*/ 1583 h 1235311"/>
                            <a:gd name="connsiteX2" fmla="*/ 161834 w 162122"/>
                            <a:gd name="connsiteY2" fmla="*/ 296902 h 1235311"/>
                            <a:gd name="connsiteX3" fmla="*/ 123930 w 162122"/>
                            <a:gd name="connsiteY3" fmla="*/ 680736 h 1235311"/>
                            <a:gd name="connsiteX4" fmla="*/ 56680 w 162122"/>
                            <a:gd name="connsiteY4" fmla="*/ 963653 h 1235311"/>
                            <a:gd name="connsiteX5" fmla="*/ 0 w 162122"/>
                            <a:gd name="connsiteY5" fmla="*/ 1235311 h 1235311"/>
                            <a:gd name="connsiteX0" fmla="*/ 0 w 163210"/>
                            <a:gd name="connsiteY0" fmla="*/ 83036 h 1133108"/>
                            <a:gd name="connsiteX1" fmla="*/ 76225 w 163210"/>
                            <a:gd name="connsiteY1" fmla="*/ 4229 h 1133108"/>
                            <a:gd name="connsiteX2" fmla="*/ 161834 w 163210"/>
                            <a:gd name="connsiteY2" fmla="*/ 194699 h 1133108"/>
                            <a:gd name="connsiteX3" fmla="*/ 123930 w 163210"/>
                            <a:gd name="connsiteY3" fmla="*/ 578533 h 1133108"/>
                            <a:gd name="connsiteX4" fmla="*/ 56680 w 163210"/>
                            <a:gd name="connsiteY4" fmla="*/ 861450 h 1133108"/>
                            <a:gd name="connsiteX5" fmla="*/ 0 w 163210"/>
                            <a:gd name="connsiteY5" fmla="*/ 1133108 h 1133108"/>
                            <a:gd name="connsiteX0" fmla="*/ 0 w 163210"/>
                            <a:gd name="connsiteY0" fmla="*/ 83036 h 1115314"/>
                            <a:gd name="connsiteX1" fmla="*/ 76225 w 163210"/>
                            <a:gd name="connsiteY1" fmla="*/ 4229 h 1115314"/>
                            <a:gd name="connsiteX2" fmla="*/ 161834 w 163210"/>
                            <a:gd name="connsiteY2" fmla="*/ 194699 h 1115314"/>
                            <a:gd name="connsiteX3" fmla="*/ 123930 w 163210"/>
                            <a:gd name="connsiteY3" fmla="*/ 578533 h 1115314"/>
                            <a:gd name="connsiteX4" fmla="*/ 56680 w 163210"/>
                            <a:gd name="connsiteY4" fmla="*/ 861450 h 1115314"/>
                            <a:gd name="connsiteX5" fmla="*/ 0 w 163210"/>
                            <a:gd name="connsiteY5" fmla="*/ 1115314 h 11153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63210" h="1115314">
                              <a:moveTo>
                                <a:pt x="0" y="83036"/>
                              </a:moveTo>
                              <a:cubicBezTo>
                                <a:pt x="20637" y="31442"/>
                                <a:pt x="49253" y="-14381"/>
                                <a:pt x="76225" y="4229"/>
                              </a:cubicBezTo>
                              <a:cubicBezTo>
                                <a:pt x="103197" y="22839"/>
                                <a:pt x="153883" y="98982"/>
                                <a:pt x="161834" y="194699"/>
                              </a:cubicBezTo>
                              <a:cubicBezTo>
                                <a:pt x="169785" y="290416"/>
                                <a:pt x="141456" y="467408"/>
                                <a:pt x="123930" y="578533"/>
                              </a:cubicBezTo>
                              <a:cubicBezTo>
                                <a:pt x="106404" y="689658"/>
                                <a:pt x="77335" y="771987"/>
                                <a:pt x="56680" y="861450"/>
                              </a:cubicBezTo>
                              <a:cubicBezTo>
                                <a:pt x="36025" y="950914"/>
                                <a:pt x="0" y="1055783"/>
                                <a:pt x="0" y="1115314"/>
                              </a:cubicBezTo>
                            </a:path>
                          </a:pathLst>
                        </a:custGeom>
                        <a:noFill/>
                        <a:ln w="158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349" o:spid="_x0000_s1026" style="position:absolute;margin-left:340.5pt;margin-top:.3pt;width:12.8pt;height:87.7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3210,1115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" path="m,83036c20637,31442,49253,-14381,76225,4229v26972,18610,77658,94753,85609,190470c169785,290416,141456,467408,123930,578533,106404,689658,77335,771987,56680,861450,36025,950914,,1055783,,1115314e" filled="f" strokecolor="windowText" strokeweight="1.25pt">
                <v:path arrowok="t" o:connecttype="custom" o:connectlocs="0,82970;75921,4226;161189,194544;123436,578072;56454,860763;0,1114425" o:connectangles="0,0,0,0,0,0"/>
              </v:shape>
            </w:pict>
          </mc:Fallback>
        </mc:AlternateContent>
      </w:r>
      <w:r>
        <w:rPr>
          <w:rFonts w:ascii="Arial" w:hAnsi="Arial" w:cs="Arial"/>
          <w:noProof/>
          <w:sz w:val="24"/>
          <w:szCs w:val="24"/>
          <w:lang w:val="en-AU" w:eastAsia="en-AU"/>
        </w:rPr>
        <mc:AlternateContent>
          <mc:Choice Requires="wps">
            <w:drawing>
              <wp:anchor distT="0" distB="0" distL="114300" distR="114300" simplePos="0" relativeHeight="251813888" behindDoc="0" locked="0" layoutInCell="1" allowOverlap="1" wp14:anchorId="0E9D0061" wp14:editId="382451FF">
                <wp:simplePos x="0" y="0"/>
                <wp:positionH relativeFrom="column">
                  <wp:posOffset>2133600</wp:posOffset>
                </wp:positionH>
                <wp:positionV relativeFrom="paragraph">
                  <wp:posOffset>3810</wp:posOffset>
                </wp:positionV>
                <wp:extent cx="162560" cy="1104900"/>
                <wp:effectExtent l="0" t="0" r="27940" b="19050"/>
                <wp:wrapNone/>
                <wp:docPr id="348" name="Freeform 348"/>
                <wp:cNvGraphicFramePr/>
                <a:graphic xmlns:a="http://schemas.openxmlformats.org/drawingml/2006/main">
                  <a:graphicData uri="http://schemas.microsoft.com/office/word/2010/wordprocessingShape">
                    <wps:wsp>
                      <wps:cNvSpPr/>
                      <wps:spPr>
                        <a:xfrm>
                          <a:off x="0" y="0"/>
                          <a:ext cx="162560" cy="1104900"/>
                        </a:xfrm>
                        <a:custGeom>
                          <a:avLst/>
                          <a:gdLst>
                            <a:gd name="connsiteX0" fmla="*/ 0 w 258427"/>
                            <a:gd name="connsiteY0" fmla="*/ 104898 h 1333623"/>
                            <a:gd name="connsiteX1" fmla="*/ 66675 w 258427"/>
                            <a:gd name="connsiteY1" fmla="*/ 123 h 1333623"/>
                            <a:gd name="connsiteX2" fmla="*/ 152400 w 258427"/>
                            <a:gd name="connsiteY2" fmla="*/ 95373 h 1333623"/>
                            <a:gd name="connsiteX3" fmla="*/ 257175 w 258427"/>
                            <a:gd name="connsiteY3" fmla="*/ 504948 h 1333623"/>
                            <a:gd name="connsiteX4" fmla="*/ 209550 w 258427"/>
                            <a:gd name="connsiteY4" fmla="*/ 1076448 h 1333623"/>
                            <a:gd name="connsiteX5" fmla="*/ 200025 w 258427"/>
                            <a:gd name="connsiteY5" fmla="*/ 1333623 h 1333623"/>
                            <a:gd name="connsiteX0" fmla="*/ 0 w 259122"/>
                            <a:gd name="connsiteY0" fmla="*/ 104898 h 1466985"/>
                            <a:gd name="connsiteX1" fmla="*/ 66675 w 259122"/>
                            <a:gd name="connsiteY1" fmla="*/ 123 h 1466985"/>
                            <a:gd name="connsiteX2" fmla="*/ 152400 w 259122"/>
                            <a:gd name="connsiteY2" fmla="*/ 95373 h 1466985"/>
                            <a:gd name="connsiteX3" fmla="*/ 257175 w 259122"/>
                            <a:gd name="connsiteY3" fmla="*/ 504948 h 1466985"/>
                            <a:gd name="connsiteX4" fmla="*/ 209550 w 259122"/>
                            <a:gd name="connsiteY4" fmla="*/ 1076448 h 1466985"/>
                            <a:gd name="connsiteX5" fmla="*/ 75903 w 259122"/>
                            <a:gd name="connsiteY5" fmla="*/ 1466985 h 1466985"/>
                            <a:gd name="connsiteX0" fmla="*/ 0 w 257175"/>
                            <a:gd name="connsiteY0" fmla="*/ 104898 h 1466985"/>
                            <a:gd name="connsiteX1" fmla="*/ 66675 w 257175"/>
                            <a:gd name="connsiteY1" fmla="*/ 123 h 1466985"/>
                            <a:gd name="connsiteX2" fmla="*/ 152400 w 257175"/>
                            <a:gd name="connsiteY2" fmla="*/ 95373 h 1466985"/>
                            <a:gd name="connsiteX3" fmla="*/ 257175 w 257175"/>
                            <a:gd name="connsiteY3" fmla="*/ 504948 h 1466985"/>
                            <a:gd name="connsiteX4" fmla="*/ 152425 w 257175"/>
                            <a:gd name="connsiteY4" fmla="*/ 1105125 h 1466985"/>
                            <a:gd name="connsiteX5" fmla="*/ 75903 w 257175"/>
                            <a:gd name="connsiteY5" fmla="*/ 1466985 h 1466985"/>
                            <a:gd name="connsiteX0" fmla="*/ 0 w 257175"/>
                            <a:gd name="connsiteY0" fmla="*/ 104944 h 1467031"/>
                            <a:gd name="connsiteX1" fmla="*/ 66675 w 257175"/>
                            <a:gd name="connsiteY1" fmla="*/ 169 h 1467031"/>
                            <a:gd name="connsiteX2" fmla="*/ 152400 w 257175"/>
                            <a:gd name="connsiteY2" fmla="*/ 95419 h 1467031"/>
                            <a:gd name="connsiteX3" fmla="*/ 257175 w 257175"/>
                            <a:gd name="connsiteY3" fmla="*/ 533618 h 1467031"/>
                            <a:gd name="connsiteX4" fmla="*/ 152425 w 257175"/>
                            <a:gd name="connsiteY4" fmla="*/ 1105171 h 1467031"/>
                            <a:gd name="connsiteX5" fmla="*/ 75903 w 257175"/>
                            <a:gd name="connsiteY5" fmla="*/ 1467031 h 1467031"/>
                            <a:gd name="connsiteX0" fmla="*/ 0 w 276002"/>
                            <a:gd name="connsiteY0" fmla="*/ 110184 h 1472271"/>
                            <a:gd name="connsiteX1" fmla="*/ 66675 w 276002"/>
                            <a:gd name="connsiteY1" fmla="*/ 5409 h 1472271"/>
                            <a:gd name="connsiteX2" fmla="*/ 257175 w 276002"/>
                            <a:gd name="connsiteY2" fmla="*/ 272142 h 1472271"/>
                            <a:gd name="connsiteX3" fmla="*/ 257175 w 276002"/>
                            <a:gd name="connsiteY3" fmla="*/ 538858 h 1472271"/>
                            <a:gd name="connsiteX4" fmla="*/ 152425 w 276002"/>
                            <a:gd name="connsiteY4" fmla="*/ 1110411 h 1472271"/>
                            <a:gd name="connsiteX5" fmla="*/ 75903 w 276002"/>
                            <a:gd name="connsiteY5" fmla="*/ 1472271 h 1472271"/>
                            <a:gd name="connsiteX0" fmla="*/ 0 w 276182"/>
                            <a:gd name="connsiteY0" fmla="*/ 110184 h 1472271"/>
                            <a:gd name="connsiteX1" fmla="*/ 66675 w 276182"/>
                            <a:gd name="connsiteY1" fmla="*/ 5409 h 1472271"/>
                            <a:gd name="connsiteX2" fmla="*/ 257175 w 276182"/>
                            <a:gd name="connsiteY2" fmla="*/ 272142 h 1472271"/>
                            <a:gd name="connsiteX3" fmla="*/ 257559 w 276182"/>
                            <a:gd name="connsiteY3" fmla="*/ 538858 h 1472271"/>
                            <a:gd name="connsiteX4" fmla="*/ 152425 w 276182"/>
                            <a:gd name="connsiteY4" fmla="*/ 1110411 h 1472271"/>
                            <a:gd name="connsiteX5" fmla="*/ 75903 w 276182"/>
                            <a:gd name="connsiteY5" fmla="*/ 1472271 h 1472271"/>
                            <a:gd name="connsiteX0" fmla="*/ 0 w 259556"/>
                            <a:gd name="connsiteY0" fmla="*/ 109702 h 1471789"/>
                            <a:gd name="connsiteX1" fmla="*/ 66675 w 259556"/>
                            <a:gd name="connsiteY1" fmla="*/ 4927 h 1471789"/>
                            <a:gd name="connsiteX2" fmla="*/ 209448 w 259556"/>
                            <a:gd name="connsiteY2" fmla="*/ 262133 h 1471789"/>
                            <a:gd name="connsiteX3" fmla="*/ 257559 w 259556"/>
                            <a:gd name="connsiteY3" fmla="*/ 538376 h 1471789"/>
                            <a:gd name="connsiteX4" fmla="*/ 152425 w 259556"/>
                            <a:gd name="connsiteY4" fmla="*/ 1109929 h 1471789"/>
                            <a:gd name="connsiteX5" fmla="*/ 75903 w 259556"/>
                            <a:gd name="connsiteY5" fmla="*/ 1471789 h 1471789"/>
                            <a:gd name="connsiteX0" fmla="*/ 0 w 259640"/>
                            <a:gd name="connsiteY0" fmla="*/ 109702 h 1471789"/>
                            <a:gd name="connsiteX1" fmla="*/ 66675 w 259640"/>
                            <a:gd name="connsiteY1" fmla="*/ 4927 h 1471789"/>
                            <a:gd name="connsiteX2" fmla="*/ 209448 w 259640"/>
                            <a:gd name="connsiteY2" fmla="*/ 262133 h 1471789"/>
                            <a:gd name="connsiteX3" fmla="*/ 257648 w 259640"/>
                            <a:gd name="connsiteY3" fmla="*/ 719411 h 1471789"/>
                            <a:gd name="connsiteX4" fmla="*/ 152425 w 259640"/>
                            <a:gd name="connsiteY4" fmla="*/ 1109929 h 1471789"/>
                            <a:gd name="connsiteX5" fmla="*/ 75903 w 259640"/>
                            <a:gd name="connsiteY5" fmla="*/ 1471789 h 1471789"/>
                            <a:gd name="connsiteX0" fmla="*/ 0 w 222670"/>
                            <a:gd name="connsiteY0" fmla="*/ 109702 h 1471789"/>
                            <a:gd name="connsiteX1" fmla="*/ 66675 w 222670"/>
                            <a:gd name="connsiteY1" fmla="*/ 4927 h 1471789"/>
                            <a:gd name="connsiteX2" fmla="*/ 209448 w 222670"/>
                            <a:gd name="connsiteY2" fmla="*/ 262133 h 1471789"/>
                            <a:gd name="connsiteX3" fmla="*/ 209920 w 222670"/>
                            <a:gd name="connsiteY3" fmla="*/ 719411 h 1471789"/>
                            <a:gd name="connsiteX4" fmla="*/ 152425 w 222670"/>
                            <a:gd name="connsiteY4" fmla="*/ 1109929 h 1471789"/>
                            <a:gd name="connsiteX5" fmla="*/ 75903 w 222670"/>
                            <a:gd name="connsiteY5" fmla="*/ 1471789 h 1471789"/>
                            <a:gd name="connsiteX0" fmla="*/ 0 w 222670"/>
                            <a:gd name="connsiteY0" fmla="*/ 109702 h 1419702"/>
                            <a:gd name="connsiteX1" fmla="*/ 66675 w 222670"/>
                            <a:gd name="connsiteY1" fmla="*/ 4927 h 1419702"/>
                            <a:gd name="connsiteX2" fmla="*/ 209448 w 222670"/>
                            <a:gd name="connsiteY2" fmla="*/ 262133 h 1419702"/>
                            <a:gd name="connsiteX3" fmla="*/ 209920 w 222670"/>
                            <a:gd name="connsiteY3" fmla="*/ 719411 h 1419702"/>
                            <a:gd name="connsiteX4" fmla="*/ 152425 w 222670"/>
                            <a:gd name="connsiteY4" fmla="*/ 1109929 h 1419702"/>
                            <a:gd name="connsiteX5" fmla="*/ 94989 w 222670"/>
                            <a:gd name="connsiteY5" fmla="*/ 1419702 h 1419702"/>
                            <a:gd name="connsiteX0" fmla="*/ 0 w 210291"/>
                            <a:gd name="connsiteY0" fmla="*/ 111695 h 1421695"/>
                            <a:gd name="connsiteX1" fmla="*/ 66675 w 210291"/>
                            <a:gd name="connsiteY1" fmla="*/ 6920 h 1421695"/>
                            <a:gd name="connsiteX2" fmla="*/ 123561 w 210291"/>
                            <a:gd name="connsiteY2" fmla="*/ 302239 h 1421695"/>
                            <a:gd name="connsiteX3" fmla="*/ 209920 w 210291"/>
                            <a:gd name="connsiteY3" fmla="*/ 721404 h 1421695"/>
                            <a:gd name="connsiteX4" fmla="*/ 152425 w 210291"/>
                            <a:gd name="connsiteY4" fmla="*/ 1111922 h 1421695"/>
                            <a:gd name="connsiteX5" fmla="*/ 94989 w 210291"/>
                            <a:gd name="connsiteY5" fmla="*/ 1421695 h 1421695"/>
                            <a:gd name="connsiteX0" fmla="*/ 0 w 152455"/>
                            <a:gd name="connsiteY0" fmla="*/ 111695 h 1421695"/>
                            <a:gd name="connsiteX1" fmla="*/ 66675 w 152455"/>
                            <a:gd name="connsiteY1" fmla="*/ 6920 h 1421695"/>
                            <a:gd name="connsiteX2" fmla="*/ 123561 w 152455"/>
                            <a:gd name="connsiteY2" fmla="*/ 302239 h 1421695"/>
                            <a:gd name="connsiteX3" fmla="*/ 85657 w 152455"/>
                            <a:gd name="connsiteY3" fmla="*/ 686073 h 1421695"/>
                            <a:gd name="connsiteX4" fmla="*/ 152425 w 152455"/>
                            <a:gd name="connsiteY4" fmla="*/ 1111922 h 1421695"/>
                            <a:gd name="connsiteX5" fmla="*/ 94989 w 152455"/>
                            <a:gd name="connsiteY5" fmla="*/ 1421695 h 1421695"/>
                            <a:gd name="connsiteX0" fmla="*/ 38273 w 194006"/>
                            <a:gd name="connsiteY0" fmla="*/ 111695 h 1240648"/>
                            <a:gd name="connsiteX1" fmla="*/ 104948 w 194006"/>
                            <a:gd name="connsiteY1" fmla="*/ 6920 h 1240648"/>
                            <a:gd name="connsiteX2" fmla="*/ 161834 w 194006"/>
                            <a:gd name="connsiteY2" fmla="*/ 302239 h 1240648"/>
                            <a:gd name="connsiteX3" fmla="*/ 123930 w 194006"/>
                            <a:gd name="connsiteY3" fmla="*/ 686073 h 1240648"/>
                            <a:gd name="connsiteX4" fmla="*/ 190698 w 194006"/>
                            <a:gd name="connsiteY4" fmla="*/ 1111922 h 1240648"/>
                            <a:gd name="connsiteX5" fmla="*/ 0 w 194006"/>
                            <a:gd name="connsiteY5" fmla="*/ 1240648 h 1240648"/>
                            <a:gd name="connsiteX0" fmla="*/ 38273 w 162122"/>
                            <a:gd name="connsiteY0" fmla="*/ 111695 h 1240648"/>
                            <a:gd name="connsiteX1" fmla="*/ 104948 w 162122"/>
                            <a:gd name="connsiteY1" fmla="*/ 6920 h 1240648"/>
                            <a:gd name="connsiteX2" fmla="*/ 161834 w 162122"/>
                            <a:gd name="connsiteY2" fmla="*/ 302239 h 1240648"/>
                            <a:gd name="connsiteX3" fmla="*/ 123930 w 162122"/>
                            <a:gd name="connsiteY3" fmla="*/ 686073 h 1240648"/>
                            <a:gd name="connsiteX4" fmla="*/ 56680 w 162122"/>
                            <a:gd name="connsiteY4" fmla="*/ 968990 h 1240648"/>
                            <a:gd name="connsiteX5" fmla="*/ 0 w 162122"/>
                            <a:gd name="connsiteY5" fmla="*/ 1240648 h 1240648"/>
                            <a:gd name="connsiteX0" fmla="*/ 0 w 162122"/>
                            <a:gd name="connsiteY0" fmla="*/ 185239 h 1235311"/>
                            <a:gd name="connsiteX1" fmla="*/ 104948 w 162122"/>
                            <a:gd name="connsiteY1" fmla="*/ 1583 h 1235311"/>
                            <a:gd name="connsiteX2" fmla="*/ 161834 w 162122"/>
                            <a:gd name="connsiteY2" fmla="*/ 296902 h 1235311"/>
                            <a:gd name="connsiteX3" fmla="*/ 123930 w 162122"/>
                            <a:gd name="connsiteY3" fmla="*/ 680736 h 1235311"/>
                            <a:gd name="connsiteX4" fmla="*/ 56680 w 162122"/>
                            <a:gd name="connsiteY4" fmla="*/ 963653 h 1235311"/>
                            <a:gd name="connsiteX5" fmla="*/ 0 w 162122"/>
                            <a:gd name="connsiteY5" fmla="*/ 1235311 h 1235311"/>
                            <a:gd name="connsiteX0" fmla="*/ 0 w 163210"/>
                            <a:gd name="connsiteY0" fmla="*/ 83036 h 1133108"/>
                            <a:gd name="connsiteX1" fmla="*/ 76225 w 163210"/>
                            <a:gd name="connsiteY1" fmla="*/ 4229 h 1133108"/>
                            <a:gd name="connsiteX2" fmla="*/ 161834 w 163210"/>
                            <a:gd name="connsiteY2" fmla="*/ 194699 h 1133108"/>
                            <a:gd name="connsiteX3" fmla="*/ 123930 w 163210"/>
                            <a:gd name="connsiteY3" fmla="*/ 578533 h 1133108"/>
                            <a:gd name="connsiteX4" fmla="*/ 56680 w 163210"/>
                            <a:gd name="connsiteY4" fmla="*/ 861450 h 1133108"/>
                            <a:gd name="connsiteX5" fmla="*/ 0 w 163210"/>
                            <a:gd name="connsiteY5" fmla="*/ 1133108 h 1133108"/>
                            <a:gd name="connsiteX0" fmla="*/ 0 w 163210"/>
                            <a:gd name="connsiteY0" fmla="*/ 83036 h 1105781"/>
                            <a:gd name="connsiteX1" fmla="*/ 76225 w 163210"/>
                            <a:gd name="connsiteY1" fmla="*/ 4229 h 1105781"/>
                            <a:gd name="connsiteX2" fmla="*/ 161834 w 163210"/>
                            <a:gd name="connsiteY2" fmla="*/ 194699 h 1105781"/>
                            <a:gd name="connsiteX3" fmla="*/ 123930 w 163210"/>
                            <a:gd name="connsiteY3" fmla="*/ 578533 h 1105781"/>
                            <a:gd name="connsiteX4" fmla="*/ 56680 w 163210"/>
                            <a:gd name="connsiteY4" fmla="*/ 861450 h 1105781"/>
                            <a:gd name="connsiteX5" fmla="*/ 0 w 163210"/>
                            <a:gd name="connsiteY5" fmla="*/ 1105781 h 11057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63210" h="1105781">
                              <a:moveTo>
                                <a:pt x="0" y="83036"/>
                              </a:moveTo>
                              <a:cubicBezTo>
                                <a:pt x="20637" y="31442"/>
                                <a:pt x="49253" y="-14381"/>
                                <a:pt x="76225" y="4229"/>
                              </a:cubicBezTo>
                              <a:cubicBezTo>
                                <a:pt x="103197" y="22839"/>
                                <a:pt x="153883" y="98982"/>
                                <a:pt x="161834" y="194699"/>
                              </a:cubicBezTo>
                              <a:cubicBezTo>
                                <a:pt x="169785" y="290416"/>
                                <a:pt x="141456" y="467408"/>
                                <a:pt x="123930" y="578533"/>
                              </a:cubicBezTo>
                              <a:cubicBezTo>
                                <a:pt x="106404" y="689658"/>
                                <a:pt x="77335" y="773575"/>
                                <a:pt x="56680" y="861450"/>
                              </a:cubicBezTo>
                              <a:cubicBezTo>
                                <a:pt x="36025" y="949325"/>
                                <a:pt x="0" y="1046250"/>
                                <a:pt x="0" y="1105781"/>
                              </a:cubicBezTo>
                            </a:path>
                          </a:pathLst>
                        </a:custGeom>
                        <a:noFill/>
                        <a:ln w="158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348" o:spid="_x0000_s1026" style="position:absolute;margin-left:168pt;margin-top:.3pt;width:12.8pt;height:87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3210,1105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" path="m,83036c20637,31442,49253,-14381,76225,4229v26972,18610,77658,94753,85609,190470c169785,290416,141456,467408,123930,578533,106404,689658,77335,773575,56680,861450,36025,949325,,1046250,,1105781e" filled="f" strokecolor="windowText" strokeweight="1.25pt">
                <v:path arrowok="t" o:connecttype="custom" o:connectlocs="0,82970;75921,4226;161189,194544;123436,578072;56454,860764;0,1104900" o:connectangles="0,0,0,0,0,0"/>
              </v:shape>
            </w:pict>
          </mc:Fallback>
        </mc:AlternateContent>
      </w:r>
      <w:r>
        <w:rPr>
          <w:rFonts w:ascii="Arial" w:hAnsi="Arial" w:cs="Arial"/>
          <w:noProof/>
          <w:sz w:val="24"/>
          <w:szCs w:val="24"/>
          <w:lang w:val="en-AU" w:eastAsia="en-AU"/>
        </w:rPr>
        <mc:AlternateContent>
          <mc:Choice Requires="wps">
            <w:drawing>
              <wp:anchor distT="0" distB="0" distL="114300" distR="114300" simplePos="0" relativeHeight="251811840" behindDoc="0" locked="0" layoutInCell="1" allowOverlap="1" wp14:anchorId="646A656C" wp14:editId="60C1CC81">
                <wp:simplePos x="0" y="0"/>
                <wp:positionH relativeFrom="column">
                  <wp:posOffset>4438650</wp:posOffset>
                </wp:positionH>
                <wp:positionV relativeFrom="paragraph">
                  <wp:posOffset>80010</wp:posOffset>
                </wp:positionV>
                <wp:extent cx="133350" cy="495300"/>
                <wp:effectExtent l="0" t="0" r="19050" b="19050"/>
                <wp:wrapNone/>
                <wp:docPr id="347" name="Arc 347"/>
                <wp:cNvGraphicFramePr/>
                <a:graphic xmlns:a="http://schemas.openxmlformats.org/drawingml/2006/main">
                  <a:graphicData uri="http://schemas.microsoft.com/office/word/2010/wordprocessingShape">
                    <wps:wsp>
                      <wps:cNvSpPr/>
                      <wps:spPr>
                        <a:xfrm>
                          <a:off x="0" y="0"/>
                          <a:ext cx="133350" cy="495300"/>
                        </a:xfrm>
                        <a:prstGeom prst="arc">
                          <a:avLst>
                            <a:gd name="adj1" fmla="val 16200000"/>
                            <a:gd name="adj2" fmla="val 5209210"/>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c 347" o:spid="_x0000_s1026" style="position:absolute;margin-left:349.5pt;margin-top:6.3pt;width:10.5pt;height:39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3350,49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" path="m66675,nsc103304,,133074,109752,133348,245799v238,118175,-22038,220508,-53199,244391l66675,247650,66675,xem66675,nfc103304,,133074,109752,133348,245799v238,118175,-22038,220508,-53199,244391e" filled="f" strokecolor="windowText">
                <v:path arrowok="t" o:connecttype="custom" o:connectlocs="66675,0;133348,245799;80149,490190" o:connectangles="0,0,0"/>
              </v:shape>
            </w:pict>
          </mc:Fallback>
        </mc:AlternateContent>
      </w:r>
      <w:r>
        <w:rPr>
          <w:rFonts w:ascii="Arial" w:hAnsi="Arial" w:cs="Arial"/>
          <w:noProof/>
          <w:sz w:val="24"/>
          <w:szCs w:val="24"/>
          <w:lang w:val="en-AU" w:eastAsia="en-AU"/>
        </w:rPr>
        <mc:AlternateContent>
          <mc:Choice Requires="wps">
            <w:drawing>
              <wp:anchor distT="0" distB="0" distL="114300" distR="114300" simplePos="0" relativeHeight="251828224" behindDoc="0" locked="0" layoutInCell="1" allowOverlap="1" wp14:anchorId="05CF5CC4" wp14:editId="7F266DE4">
                <wp:simplePos x="0" y="0"/>
                <wp:positionH relativeFrom="column">
                  <wp:posOffset>4152900</wp:posOffset>
                </wp:positionH>
                <wp:positionV relativeFrom="paragraph">
                  <wp:posOffset>3810</wp:posOffset>
                </wp:positionV>
                <wp:extent cx="171450" cy="632460"/>
                <wp:effectExtent l="0" t="0" r="19050" b="15240"/>
                <wp:wrapNone/>
                <wp:docPr id="355" name="Freeform 355"/>
                <wp:cNvGraphicFramePr/>
                <a:graphic xmlns:a="http://schemas.openxmlformats.org/drawingml/2006/main">
                  <a:graphicData uri="http://schemas.microsoft.com/office/word/2010/wordprocessingShape">
                    <wps:wsp>
                      <wps:cNvSpPr/>
                      <wps:spPr>
                        <a:xfrm>
                          <a:off x="0" y="0"/>
                          <a:ext cx="171450" cy="632460"/>
                        </a:xfrm>
                        <a:custGeom>
                          <a:avLst/>
                          <a:gdLst>
                            <a:gd name="connsiteX0" fmla="*/ 0 w 258427"/>
                            <a:gd name="connsiteY0" fmla="*/ 104898 h 1333623"/>
                            <a:gd name="connsiteX1" fmla="*/ 66675 w 258427"/>
                            <a:gd name="connsiteY1" fmla="*/ 123 h 1333623"/>
                            <a:gd name="connsiteX2" fmla="*/ 152400 w 258427"/>
                            <a:gd name="connsiteY2" fmla="*/ 95373 h 1333623"/>
                            <a:gd name="connsiteX3" fmla="*/ 257175 w 258427"/>
                            <a:gd name="connsiteY3" fmla="*/ 504948 h 1333623"/>
                            <a:gd name="connsiteX4" fmla="*/ 209550 w 258427"/>
                            <a:gd name="connsiteY4" fmla="*/ 1076448 h 1333623"/>
                            <a:gd name="connsiteX5" fmla="*/ 200025 w 258427"/>
                            <a:gd name="connsiteY5" fmla="*/ 1333623 h 1333623"/>
                            <a:gd name="connsiteX0" fmla="*/ 0 w 259122"/>
                            <a:gd name="connsiteY0" fmla="*/ 104898 h 1466985"/>
                            <a:gd name="connsiteX1" fmla="*/ 66675 w 259122"/>
                            <a:gd name="connsiteY1" fmla="*/ 123 h 1466985"/>
                            <a:gd name="connsiteX2" fmla="*/ 152400 w 259122"/>
                            <a:gd name="connsiteY2" fmla="*/ 95373 h 1466985"/>
                            <a:gd name="connsiteX3" fmla="*/ 257175 w 259122"/>
                            <a:gd name="connsiteY3" fmla="*/ 504948 h 1466985"/>
                            <a:gd name="connsiteX4" fmla="*/ 209550 w 259122"/>
                            <a:gd name="connsiteY4" fmla="*/ 1076448 h 1466985"/>
                            <a:gd name="connsiteX5" fmla="*/ 75903 w 259122"/>
                            <a:gd name="connsiteY5" fmla="*/ 1466985 h 1466985"/>
                            <a:gd name="connsiteX0" fmla="*/ 0 w 257175"/>
                            <a:gd name="connsiteY0" fmla="*/ 104898 h 1466985"/>
                            <a:gd name="connsiteX1" fmla="*/ 66675 w 257175"/>
                            <a:gd name="connsiteY1" fmla="*/ 123 h 1466985"/>
                            <a:gd name="connsiteX2" fmla="*/ 152400 w 257175"/>
                            <a:gd name="connsiteY2" fmla="*/ 95373 h 1466985"/>
                            <a:gd name="connsiteX3" fmla="*/ 257175 w 257175"/>
                            <a:gd name="connsiteY3" fmla="*/ 504948 h 1466985"/>
                            <a:gd name="connsiteX4" fmla="*/ 152425 w 257175"/>
                            <a:gd name="connsiteY4" fmla="*/ 1105125 h 1466985"/>
                            <a:gd name="connsiteX5" fmla="*/ 75903 w 257175"/>
                            <a:gd name="connsiteY5" fmla="*/ 1466985 h 1466985"/>
                            <a:gd name="connsiteX0" fmla="*/ 0 w 257175"/>
                            <a:gd name="connsiteY0" fmla="*/ 104944 h 1467031"/>
                            <a:gd name="connsiteX1" fmla="*/ 66675 w 257175"/>
                            <a:gd name="connsiteY1" fmla="*/ 169 h 1467031"/>
                            <a:gd name="connsiteX2" fmla="*/ 152400 w 257175"/>
                            <a:gd name="connsiteY2" fmla="*/ 95419 h 1467031"/>
                            <a:gd name="connsiteX3" fmla="*/ 257175 w 257175"/>
                            <a:gd name="connsiteY3" fmla="*/ 533618 h 1467031"/>
                            <a:gd name="connsiteX4" fmla="*/ 152425 w 257175"/>
                            <a:gd name="connsiteY4" fmla="*/ 1105171 h 1467031"/>
                            <a:gd name="connsiteX5" fmla="*/ 75903 w 257175"/>
                            <a:gd name="connsiteY5" fmla="*/ 1467031 h 1467031"/>
                            <a:gd name="connsiteX0" fmla="*/ 0 w 276002"/>
                            <a:gd name="connsiteY0" fmla="*/ 110184 h 1472271"/>
                            <a:gd name="connsiteX1" fmla="*/ 66675 w 276002"/>
                            <a:gd name="connsiteY1" fmla="*/ 5409 h 1472271"/>
                            <a:gd name="connsiteX2" fmla="*/ 257175 w 276002"/>
                            <a:gd name="connsiteY2" fmla="*/ 272142 h 1472271"/>
                            <a:gd name="connsiteX3" fmla="*/ 257175 w 276002"/>
                            <a:gd name="connsiteY3" fmla="*/ 538858 h 1472271"/>
                            <a:gd name="connsiteX4" fmla="*/ 152425 w 276002"/>
                            <a:gd name="connsiteY4" fmla="*/ 1110411 h 1472271"/>
                            <a:gd name="connsiteX5" fmla="*/ 75903 w 276002"/>
                            <a:gd name="connsiteY5" fmla="*/ 1472271 h 1472271"/>
                            <a:gd name="connsiteX0" fmla="*/ 0 w 276182"/>
                            <a:gd name="connsiteY0" fmla="*/ 110184 h 1472271"/>
                            <a:gd name="connsiteX1" fmla="*/ 66675 w 276182"/>
                            <a:gd name="connsiteY1" fmla="*/ 5409 h 1472271"/>
                            <a:gd name="connsiteX2" fmla="*/ 257175 w 276182"/>
                            <a:gd name="connsiteY2" fmla="*/ 272142 h 1472271"/>
                            <a:gd name="connsiteX3" fmla="*/ 257559 w 276182"/>
                            <a:gd name="connsiteY3" fmla="*/ 538858 h 1472271"/>
                            <a:gd name="connsiteX4" fmla="*/ 152425 w 276182"/>
                            <a:gd name="connsiteY4" fmla="*/ 1110411 h 1472271"/>
                            <a:gd name="connsiteX5" fmla="*/ 75903 w 276182"/>
                            <a:gd name="connsiteY5" fmla="*/ 1472271 h 1472271"/>
                            <a:gd name="connsiteX0" fmla="*/ 0 w 259556"/>
                            <a:gd name="connsiteY0" fmla="*/ 109702 h 1471789"/>
                            <a:gd name="connsiteX1" fmla="*/ 66675 w 259556"/>
                            <a:gd name="connsiteY1" fmla="*/ 4927 h 1471789"/>
                            <a:gd name="connsiteX2" fmla="*/ 209448 w 259556"/>
                            <a:gd name="connsiteY2" fmla="*/ 262133 h 1471789"/>
                            <a:gd name="connsiteX3" fmla="*/ 257559 w 259556"/>
                            <a:gd name="connsiteY3" fmla="*/ 538376 h 1471789"/>
                            <a:gd name="connsiteX4" fmla="*/ 152425 w 259556"/>
                            <a:gd name="connsiteY4" fmla="*/ 1109929 h 1471789"/>
                            <a:gd name="connsiteX5" fmla="*/ 75903 w 259556"/>
                            <a:gd name="connsiteY5" fmla="*/ 1471789 h 1471789"/>
                            <a:gd name="connsiteX0" fmla="*/ 0 w 259640"/>
                            <a:gd name="connsiteY0" fmla="*/ 109702 h 1471789"/>
                            <a:gd name="connsiteX1" fmla="*/ 66675 w 259640"/>
                            <a:gd name="connsiteY1" fmla="*/ 4927 h 1471789"/>
                            <a:gd name="connsiteX2" fmla="*/ 209448 w 259640"/>
                            <a:gd name="connsiteY2" fmla="*/ 262133 h 1471789"/>
                            <a:gd name="connsiteX3" fmla="*/ 257648 w 259640"/>
                            <a:gd name="connsiteY3" fmla="*/ 719411 h 1471789"/>
                            <a:gd name="connsiteX4" fmla="*/ 152425 w 259640"/>
                            <a:gd name="connsiteY4" fmla="*/ 1109929 h 1471789"/>
                            <a:gd name="connsiteX5" fmla="*/ 75903 w 259640"/>
                            <a:gd name="connsiteY5" fmla="*/ 1471789 h 1471789"/>
                            <a:gd name="connsiteX0" fmla="*/ 0 w 222670"/>
                            <a:gd name="connsiteY0" fmla="*/ 109702 h 1471789"/>
                            <a:gd name="connsiteX1" fmla="*/ 66675 w 222670"/>
                            <a:gd name="connsiteY1" fmla="*/ 4927 h 1471789"/>
                            <a:gd name="connsiteX2" fmla="*/ 209448 w 222670"/>
                            <a:gd name="connsiteY2" fmla="*/ 262133 h 1471789"/>
                            <a:gd name="connsiteX3" fmla="*/ 209920 w 222670"/>
                            <a:gd name="connsiteY3" fmla="*/ 719411 h 1471789"/>
                            <a:gd name="connsiteX4" fmla="*/ 152425 w 222670"/>
                            <a:gd name="connsiteY4" fmla="*/ 1109929 h 1471789"/>
                            <a:gd name="connsiteX5" fmla="*/ 75903 w 222670"/>
                            <a:gd name="connsiteY5" fmla="*/ 1471789 h 1471789"/>
                            <a:gd name="connsiteX0" fmla="*/ 0 w 222670"/>
                            <a:gd name="connsiteY0" fmla="*/ 109702 h 1419702"/>
                            <a:gd name="connsiteX1" fmla="*/ 66675 w 222670"/>
                            <a:gd name="connsiteY1" fmla="*/ 4927 h 1419702"/>
                            <a:gd name="connsiteX2" fmla="*/ 209448 w 222670"/>
                            <a:gd name="connsiteY2" fmla="*/ 262133 h 1419702"/>
                            <a:gd name="connsiteX3" fmla="*/ 209920 w 222670"/>
                            <a:gd name="connsiteY3" fmla="*/ 719411 h 1419702"/>
                            <a:gd name="connsiteX4" fmla="*/ 152425 w 222670"/>
                            <a:gd name="connsiteY4" fmla="*/ 1109929 h 1419702"/>
                            <a:gd name="connsiteX5" fmla="*/ 94989 w 222670"/>
                            <a:gd name="connsiteY5" fmla="*/ 1419702 h 1419702"/>
                            <a:gd name="connsiteX0" fmla="*/ 0 w 210291"/>
                            <a:gd name="connsiteY0" fmla="*/ 111695 h 1421695"/>
                            <a:gd name="connsiteX1" fmla="*/ 66675 w 210291"/>
                            <a:gd name="connsiteY1" fmla="*/ 6920 h 1421695"/>
                            <a:gd name="connsiteX2" fmla="*/ 123561 w 210291"/>
                            <a:gd name="connsiteY2" fmla="*/ 302239 h 1421695"/>
                            <a:gd name="connsiteX3" fmla="*/ 209920 w 210291"/>
                            <a:gd name="connsiteY3" fmla="*/ 721404 h 1421695"/>
                            <a:gd name="connsiteX4" fmla="*/ 152425 w 210291"/>
                            <a:gd name="connsiteY4" fmla="*/ 1111922 h 1421695"/>
                            <a:gd name="connsiteX5" fmla="*/ 94989 w 210291"/>
                            <a:gd name="connsiteY5" fmla="*/ 1421695 h 1421695"/>
                            <a:gd name="connsiteX0" fmla="*/ 0 w 152455"/>
                            <a:gd name="connsiteY0" fmla="*/ 111695 h 1421695"/>
                            <a:gd name="connsiteX1" fmla="*/ 66675 w 152455"/>
                            <a:gd name="connsiteY1" fmla="*/ 6920 h 1421695"/>
                            <a:gd name="connsiteX2" fmla="*/ 123561 w 152455"/>
                            <a:gd name="connsiteY2" fmla="*/ 302239 h 1421695"/>
                            <a:gd name="connsiteX3" fmla="*/ 85657 w 152455"/>
                            <a:gd name="connsiteY3" fmla="*/ 686073 h 1421695"/>
                            <a:gd name="connsiteX4" fmla="*/ 152425 w 152455"/>
                            <a:gd name="connsiteY4" fmla="*/ 1111922 h 1421695"/>
                            <a:gd name="connsiteX5" fmla="*/ 94989 w 152455"/>
                            <a:gd name="connsiteY5" fmla="*/ 1421695 h 1421695"/>
                            <a:gd name="connsiteX0" fmla="*/ 38273 w 194006"/>
                            <a:gd name="connsiteY0" fmla="*/ 111695 h 1240648"/>
                            <a:gd name="connsiteX1" fmla="*/ 104948 w 194006"/>
                            <a:gd name="connsiteY1" fmla="*/ 6920 h 1240648"/>
                            <a:gd name="connsiteX2" fmla="*/ 161834 w 194006"/>
                            <a:gd name="connsiteY2" fmla="*/ 302239 h 1240648"/>
                            <a:gd name="connsiteX3" fmla="*/ 123930 w 194006"/>
                            <a:gd name="connsiteY3" fmla="*/ 686073 h 1240648"/>
                            <a:gd name="connsiteX4" fmla="*/ 190698 w 194006"/>
                            <a:gd name="connsiteY4" fmla="*/ 1111922 h 1240648"/>
                            <a:gd name="connsiteX5" fmla="*/ 0 w 194006"/>
                            <a:gd name="connsiteY5" fmla="*/ 1240648 h 1240648"/>
                            <a:gd name="connsiteX0" fmla="*/ 38273 w 162122"/>
                            <a:gd name="connsiteY0" fmla="*/ 111695 h 1240648"/>
                            <a:gd name="connsiteX1" fmla="*/ 104948 w 162122"/>
                            <a:gd name="connsiteY1" fmla="*/ 6920 h 1240648"/>
                            <a:gd name="connsiteX2" fmla="*/ 161834 w 162122"/>
                            <a:gd name="connsiteY2" fmla="*/ 302239 h 1240648"/>
                            <a:gd name="connsiteX3" fmla="*/ 123930 w 162122"/>
                            <a:gd name="connsiteY3" fmla="*/ 686073 h 1240648"/>
                            <a:gd name="connsiteX4" fmla="*/ 56680 w 162122"/>
                            <a:gd name="connsiteY4" fmla="*/ 968990 h 1240648"/>
                            <a:gd name="connsiteX5" fmla="*/ 0 w 162122"/>
                            <a:gd name="connsiteY5" fmla="*/ 1240648 h 1240648"/>
                            <a:gd name="connsiteX0" fmla="*/ 0 w 162122"/>
                            <a:gd name="connsiteY0" fmla="*/ 185239 h 1235311"/>
                            <a:gd name="connsiteX1" fmla="*/ 104948 w 162122"/>
                            <a:gd name="connsiteY1" fmla="*/ 1583 h 1235311"/>
                            <a:gd name="connsiteX2" fmla="*/ 161834 w 162122"/>
                            <a:gd name="connsiteY2" fmla="*/ 296902 h 1235311"/>
                            <a:gd name="connsiteX3" fmla="*/ 123930 w 162122"/>
                            <a:gd name="connsiteY3" fmla="*/ 680736 h 1235311"/>
                            <a:gd name="connsiteX4" fmla="*/ 56680 w 162122"/>
                            <a:gd name="connsiteY4" fmla="*/ 963653 h 1235311"/>
                            <a:gd name="connsiteX5" fmla="*/ 0 w 162122"/>
                            <a:gd name="connsiteY5" fmla="*/ 1235311 h 1235311"/>
                            <a:gd name="connsiteX0" fmla="*/ 0 w 163210"/>
                            <a:gd name="connsiteY0" fmla="*/ 83036 h 1133108"/>
                            <a:gd name="connsiteX1" fmla="*/ 76225 w 163210"/>
                            <a:gd name="connsiteY1" fmla="*/ 4229 h 1133108"/>
                            <a:gd name="connsiteX2" fmla="*/ 161834 w 163210"/>
                            <a:gd name="connsiteY2" fmla="*/ 194699 h 1133108"/>
                            <a:gd name="connsiteX3" fmla="*/ 123930 w 163210"/>
                            <a:gd name="connsiteY3" fmla="*/ 578533 h 1133108"/>
                            <a:gd name="connsiteX4" fmla="*/ 56680 w 163210"/>
                            <a:gd name="connsiteY4" fmla="*/ 861450 h 1133108"/>
                            <a:gd name="connsiteX5" fmla="*/ 0 w 163210"/>
                            <a:gd name="connsiteY5" fmla="*/ 1133108 h 1133108"/>
                            <a:gd name="connsiteX0" fmla="*/ 0 w 170454"/>
                            <a:gd name="connsiteY0" fmla="*/ 83036 h 1133108"/>
                            <a:gd name="connsiteX1" fmla="*/ 76225 w 170454"/>
                            <a:gd name="connsiteY1" fmla="*/ 4229 h 1133108"/>
                            <a:gd name="connsiteX2" fmla="*/ 161834 w 170454"/>
                            <a:gd name="connsiteY2" fmla="*/ 194699 h 1133108"/>
                            <a:gd name="connsiteX3" fmla="*/ 163210 w 170454"/>
                            <a:gd name="connsiteY3" fmla="*/ 419434 h 1133108"/>
                            <a:gd name="connsiteX4" fmla="*/ 123930 w 170454"/>
                            <a:gd name="connsiteY4" fmla="*/ 578533 h 1133108"/>
                            <a:gd name="connsiteX5" fmla="*/ 56680 w 170454"/>
                            <a:gd name="connsiteY5" fmla="*/ 861450 h 1133108"/>
                            <a:gd name="connsiteX6" fmla="*/ 0 w 170454"/>
                            <a:gd name="connsiteY6" fmla="*/ 1133108 h 1133108"/>
                            <a:gd name="connsiteX0" fmla="*/ 0 w 175973"/>
                            <a:gd name="connsiteY0" fmla="*/ 83036 h 1133108"/>
                            <a:gd name="connsiteX1" fmla="*/ 76225 w 175973"/>
                            <a:gd name="connsiteY1" fmla="*/ 4229 h 1133108"/>
                            <a:gd name="connsiteX2" fmla="*/ 161834 w 175973"/>
                            <a:gd name="connsiteY2" fmla="*/ 194699 h 1133108"/>
                            <a:gd name="connsiteX3" fmla="*/ 163210 w 175973"/>
                            <a:gd name="connsiteY3" fmla="*/ 419434 h 1133108"/>
                            <a:gd name="connsiteX4" fmla="*/ 170454 w 175973"/>
                            <a:gd name="connsiteY4" fmla="*/ 571956 h 1133108"/>
                            <a:gd name="connsiteX5" fmla="*/ 56680 w 175973"/>
                            <a:gd name="connsiteY5" fmla="*/ 861450 h 1133108"/>
                            <a:gd name="connsiteX6" fmla="*/ 0 w 175973"/>
                            <a:gd name="connsiteY6" fmla="*/ 1133108 h 1133108"/>
                            <a:gd name="connsiteX0" fmla="*/ 0 w 173470"/>
                            <a:gd name="connsiteY0" fmla="*/ 83036 h 1133108"/>
                            <a:gd name="connsiteX1" fmla="*/ 76225 w 173470"/>
                            <a:gd name="connsiteY1" fmla="*/ 4229 h 1133108"/>
                            <a:gd name="connsiteX2" fmla="*/ 161834 w 173470"/>
                            <a:gd name="connsiteY2" fmla="*/ 194699 h 1133108"/>
                            <a:gd name="connsiteX3" fmla="*/ 163210 w 173470"/>
                            <a:gd name="connsiteY3" fmla="*/ 419434 h 1133108"/>
                            <a:gd name="connsiteX4" fmla="*/ 170454 w 173470"/>
                            <a:gd name="connsiteY4" fmla="*/ 571956 h 1133108"/>
                            <a:gd name="connsiteX5" fmla="*/ 94935 w 173470"/>
                            <a:gd name="connsiteY5" fmla="*/ 571956 h 1133108"/>
                            <a:gd name="connsiteX6" fmla="*/ 0 w 173470"/>
                            <a:gd name="connsiteY6" fmla="*/ 1133108 h 1133108"/>
                            <a:gd name="connsiteX0" fmla="*/ 0 w 173470"/>
                            <a:gd name="connsiteY0" fmla="*/ 83036 h 1133108"/>
                            <a:gd name="connsiteX1" fmla="*/ 76225 w 173470"/>
                            <a:gd name="connsiteY1" fmla="*/ 4229 h 1133108"/>
                            <a:gd name="connsiteX2" fmla="*/ 161834 w 173470"/>
                            <a:gd name="connsiteY2" fmla="*/ 194699 h 1133108"/>
                            <a:gd name="connsiteX3" fmla="*/ 163210 w 173470"/>
                            <a:gd name="connsiteY3" fmla="*/ 419434 h 1133108"/>
                            <a:gd name="connsiteX4" fmla="*/ 170454 w 173470"/>
                            <a:gd name="connsiteY4" fmla="*/ 571956 h 1133108"/>
                            <a:gd name="connsiteX5" fmla="*/ 94935 w 173470"/>
                            <a:gd name="connsiteY5" fmla="*/ 638684 h 1133108"/>
                            <a:gd name="connsiteX6" fmla="*/ 0 w 173470"/>
                            <a:gd name="connsiteY6" fmla="*/ 1133108 h 1133108"/>
                            <a:gd name="connsiteX0" fmla="*/ 0 w 171798"/>
                            <a:gd name="connsiteY0" fmla="*/ 83036 h 1133108"/>
                            <a:gd name="connsiteX1" fmla="*/ 76225 w 171798"/>
                            <a:gd name="connsiteY1" fmla="*/ 4229 h 1133108"/>
                            <a:gd name="connsiteX2" fmla="*/ 161834 w 171798"/>
                            <a:gd name="connsiteY2" fmla="*/ 194699 h 1133108"/>
                            <a:gd name="connsiteX3" fmla="*/ 163210 w 171798"/>
                            <a:gd name="connsiteY3" fmla="*/ 419434 h 1133108"/>
                            <a:gd name="connsiteX4" fmla="*/ 170454 w 171798"/>
                            <a:gd name="connsiteY4" fmla="*/ 571956 h 1133108"/>
                            <a:gd name="connsiteX5" fmla="*/ 123635 w 171798"/>
                            <a:gd name="connsiteY5" fmla="*/ 629151 h 1133108"/>
                            <a:gd name="connsiteX6" fmla="*/ 0 w 171798"/>
                            <a:gd name="connsiteY6" fmla="*/ 1133108 h 1133108"/>
                            <a:gd name="connsiteX0" fmla="*/ 0 w 171798"/>
                            <a:gd name="connsiteY0" fmla="*/ 83036 h 629151"/>
                            <a:gd name="connsiteX1" fmla="*/ 76225 w 171798"/>
                            <a:gd name="connsiteY1" fmla="*/ 4229 h 629151"/>
                            <a:gd name="connsiteX2" fmla="*/ 161834 w 171798"/>
                            <a:gd name="connsiteY2" fmla="*/ 194699 h 629151"/>
                            <a:gd name="connsiteX3" fmla="*/ 163210 w 171798"/>
                            <a:gd name="connsiteY3" fmla="*/ 419434 h 629151"/>
                            <a:gd name="connsiteX4" fmla="*/ 170454 w 171798"/>
                            <a:gd name="connsiteY4" fmla="*/ 571956 h 629151"/>
                            <a:gd name="connsiteX5" fmla="*/ 123635 w 171798"/>
                            <a:gd name="connsiteY5" fmla="*/ 629151 h 629151"/>
                            <a:gd name="connsiteX6" fmla="*/ 47899 w 171798"/>
                            <a:gd name="connsiteY6" fmla="*/ 571956 h 629151"/>
                            <a:gd name="connsiteX0" fmla="*/ 0 w 174079"/>
                            <a:gd name="connsiteY0" fmla="*/ 83036 h 629151"/>
                            <a:gd name="connsiteX1" fmla="*/ 76225 w 174079"/>
                            <a:gd name="connsiteY1" fmla="*/ 4229 h 629151"/>
                            <a:gd name="connsiteX2" fmla="*/ 161834 w 174079"/>
                            <a:gd name="connsiteY2" fmla="*/ 194699 h 629151"/>
                            <a:gd name="connsiteX3" fmla="*/ 163210 w 174079"/>
                            <a:gd name="connsiteY3" fmla="*/ 419434 h 629151"/>
                            <a:gd name="connsiteX4" fmla="*/ 170454 w 174079"/>
                            <a:gd name="connsiteY4" fmla="*/ 571956 h 629151"/>
                            <a:gd name="connsiteX5" fmla="*/ 85316 w 174079"/>
                            <a:gd name="connsiteY5" fmla="*/ 629151 h 629151"/>
                            <a:gd name="connsiteX6" fmla="*/ 47899 w 174079"/>
                            <a:gd name="connsiteY6" fmla="*/ 571956 h 629151"/>
                            <a:gd name="connsiteX0" fmla="*/ 0 w 177359"/>
                            <a:gd name="connsiteY0" fmla="*/ 83036 h 629151"/>
                            <a:gd name="connsiteX1" fmla="*/ 76225 w 177359"/>
                            <a:gd name="connsiteY1" fmla="*/ 4229 h 629151"/>
                            <a:gd name="connsiteX2" fmla="*/ 161834 w 177359"/>
                            <a:gd name="connsiteY2" fmla="*/ 194699 h 629151"/>
                            <a:gd name="connsiteX3" fmla="*/ 163210 w 177359"/>
                            <a:gd name="connsiteY3" fmla="*/ 419434 h 629151"/>
                            <a:gd name="connsiteX4" fmla="*/ 174079 w 177359"/>
                            <a:gd name="connsiteY4" fmla="*/ 571955 h 629151"/>
                            <a:gd name="connsiteX5" fmla="*/ 85316 w 177359"/>
                            <a:gd name="connsiteY5" fmla="*/ 629151 h 629151"/>
                            <a:gd name="connsiteX6" fmla="*/ 47899 w 177359"/>
                            <a:gd name="connsiteY6" fmla="*/ 571956 h 629151"/>
                            <a:gd name="connsiteX0" fmla="*/ 0 w 180380"/>
                            <a:gd name="connsiteY0" fmla="*/ 83036 h 629151"/>
                            <a:gd name="connsiteX1" fmla="*/ 76225 w 180380"/>
                            <a:gd name="connsiteY1" fmla="*/ 4229 h 629151"/>
                            <a:gd name="connsiteX2" fmla="*/ 161834 w 180380"/>
                            <a:gd name="connsiteY2" fmla="*/ 194699 h 629151"/>
                            <a:gd name="connsiteX3" fmla="*/ 163210 w 180380"/>
                            <a:gd name="connsiteY3" fmla="*/ 419434 h 629151"/>
                            <a:gd name="connsiteX4" fmla="*/ 177359 w 180380"/>
                            <a:gd name="connsiteY4" fmla="*/ 571955 h 629151"/>
                            <a:gd name="connsiteX5" fmla="*/ 85316 w 180380"/>
                            <a:gd name="connsiteY5" fmla="*/ 629151 h 629151"/>
                            <a:gd name="connsiteX6" fmla="*/ 47899 w 180380"/>
                            <a:gd name="connsiteY6" fmla="*/ 571956 h 629151"/>
                            <a:gd name="connsiteX0" fmla="*/ 0 w 182815"/>
                            <a:gd name="connsiteY0" fmla="*/ 83036 h 629151"/>
                            <a:gd name="connsiteX1" fmla="*/ 76225 w 182815"/>
                            <a:gd name="connsiteY1" fmla="*/ 4229 h 629151"/>
                            <a:gd name="connsiteX2" fmla="*/ 161834 w 182815"/>
                            <a:gd name="connsiteY2" fmla="*/ 194699 h 629151"/>
                            <a:gd name="connsiteX3" fmla="*/ 177359 w 182815"/>
                            <a:gd name="connsiteY3" fmla="*/ 571955 h 629151"/>
                            <a:gd name="connsiteX4" fmla="*/ 85316 w 182815"/>
                            <a:gd name="connsiteY4" fmla="*/ 629151 h 629151"/>
                            <a:gd name="connsiteX5" fmla="*/ 47899 w 182815"/>
                            <a:gd name="connsiteY5" fmla="*/ 571956 h 629151"/>
                            <a:gd name="connsiteX0" fmla="*/ 0 w 187415"/>
                            <a:gd name="connsiteY0" fmla="*/ 83036 h 631003"/>
                            <a:gd name="connsiteX1" fmla="*/ 76225 w 187415"/>
                            <a:gd name="connsiteY1" fmla="*/ 4229 h 631003"/>
                            <a:gd name="connsiteX2" fmla="*/ 161834 w 187415"/>
                            <a:gd name="connsiteY2" fmla="*/ 194699 h 631003"/>
                            <a:gd name="connsiteX3" fmla="*/ 182815 w 187415"/>
                            <a:gd name="connsiteY3" fmla="*/ 457564 h 631003"/>
                            <a:gd name="connsiteX4" fmla="*/ 85316 w 187415"/>
                            <a:gd name="connsiteY4" fmla="*/ 629151 h 631003"/>
                            <a:gd name="connsiteX5" fmla="*/ 47899 w 187415"/>
                            <a:gd name="connsiteY5" fmla="*/ 571956 h 631003"/>
                            <a:gd name="connsiteX0" fmla="*/ 0 w 191465"/>
                            <a:gd name="connsiteY0" fmla="*/ 83036 h 630734"/>
                            <a:gd name="connsiteX1" fmla="*/ 76225 w 191465"/>
                            <a:gd name="connsiteY1" fmla="*/ 4229 h 630734"/>
                            <a:gd name="connsiteX2" fmla="*/ 161834 w 191465"/>
                            <a:gd name="connsiteY2" fmla="*/ 194699 h 630734"/>
                            <a:gd name="connsiteX3" fmla="*/ 187415 w 191465"/>
                            <a:gd name="connsiteY3" fmla="*/ 467106 h 630734"/>
                            <a:gd name="connsiteX4" fmla="*/ 85316 w 191465"/>
                            <a:gd name="connsiteY4" fmla="*/ 629151 h 630734"/>
                            <a:gd name="connsiteX5" fmla="*/ 47899 w 191465"/>
                            <a:gd name="connsiteY5" fmla="*/ 571956 h 630734"/>
                            <a:gd name="connsiteX0" fmla="*/ 0 w 195124"/>
                            <a:gd name="connsiteY0" fmla="*/ 83036 h 631587"/>
                            <a:gd name="connsiteX1" fmla="*/ 76225 w 195124"/>
                            <a:gd name="connsiteY1" fmla="*/ 4229 h 631587"/>
                            <a:gd name="connsiteX2" fmla="*/ 161834 w 195124"/>
                            <a:gd name="connsiteY2" fmla="*/ 194699 h 631587"/>
                            <a:gd name="connsiteX3" fmla="*/ 191465 w 195124"/>
                            <a:gd name="connsiteY3" fmla="*/ 438494 h 631587"/>
                            <a:gd name="connsiteX4" fmla="*/ 85316 w 195124"/>
                            <a:gd name="connsiteY4" fmla="*/ 629151 h 631587"/>
                            <a:gd name="connsiteX5" fmla="*/ 47899 w 195124"/>
                            <a:gd name="connsiteY5" fmla="*/ 571956 h 631587"/>
                            <a:gd name="connsiteX0" fmla="*/ 0 w 165544"/>
                            <a:gd name="connsiteY0" fmla="*/ 83036 h 632570"/>
                            <a:gd name="connsiteX1" fmla="*/ 76225 w 165544"/>
                            <a:gd name="connsiteY1" fmla="*/ 4229 h 632570"/>
                            <a:gd name="connsiteX2" fmla="*/ 161834 w 165544"/>
                            <a:gd name="connsiteY2" fmla="*/ 194699 h 632570"/>
                            <a:gd name="connsiteX3" fmla="*/ 143640 w 165544"/>
                            <a:gd name="connsiteY3" fmla="*/ 409873 h 632570"/>
                            <a:gd name="connsiteX4" fmla="*/ 85316 w 165544"/>
                            <a:gd name="connsiteY4" fmla="*/ 629151 h 632570"/>
                            <a:gd name="connsiteX5" fmla="*/ 47899 w 165544"/>
                            <a:gd name="connsiteY5" fmla="*/ 571956 h 632570"/>
                            <a:gd name="connsiteX0" fmla="*/ 0 w 174148"/>
                            <a:gd name="connsiteY0" fmla="*/ 83036 h 631003"/>
                            <a:gd name="connsiteX1" fmla="*/ 76225 w 174148"/>
                            <a:gd name="connsiteY1" fmla="*/ 4229 h 631003"/>
                            <a:gd name="connsiteX2" fmla="*/ 161834 w 174148"/>
                            <a:gd name="connsiteY2" fmla="*/ 194699 h 631003"/>
                            <a:gd name="connsiteX3" fmla="*/ 165544 w 174148"/>
                            <a:gd name="connsiteY3" fmla="*/ 457554 h 631003"/>
                            <a:gd name="connsiteX4" fmla="*/ 85316 w 174148"/>
                            <a:gd name="connsiteY4" fmla="*/ 629151 h 631003"/>
                            <a:gd name="connsiteX5" fmla="*/ 47899 w 174148"/>
                            <a:gd name="connsiteY5" fmla="*/ 571956 h 631003"/>
                            <a:gd name="connsiteX0" fmla="*/ 0 w 172261"/>
                            <a:gd name="connsiteY0" fmla="*/ 83036 h 632832"/>
                            <a:gd name="connsiteX1" fmla="*/ 76225 w 172261"/>
                            <a:gd name="connsiteY1" fmla="*/ 4229 h 632832"/>
                            <a:gd name="connsiteX2" fmla="*/ 161834 w 172261"/>
                            <a:gd name="connsiteY2" fmla="*/ 194699 h 632832"/>
                            <a:gd name="connsiteX3" fmla="*/ 165544 w 172261"/>
                            <a:gd name="connsiteY3" fmla="*/ 457554 h 632832"/>
                            <a:gd name="connsiteX4" fmla="*/ 114022 w 172261"/>
                            <a:gd name="connsiteY4" fmla="*/ 631003 h 632832"/>
                            <a:gd name="connsiteX5" fmla="*/ 47899 w 172261"/>
                            <a:gd name="connsiteY5" fmla="*/ 571956 h 632832"/>
                            <a:gd name="connsiteX0" fmla="*/ 0 w 172261"/>
                            <a:gd name="connsiteY0" fmla="*/ 83036 h 632874"/>
                            <a:gd name="connsiteX1" fmla="*/ 76225 w 172261"/>
                            <a:gd name="connsiteY1" fmla="*/ 4229 h 632874"/>
                            <a:gd name="connsiteX2" fmla="*/ 161834 w 172261"/>
                            <a:gd name="connsiteY2" fmla="*/ 194699 h 632874"/>
                            <a:gd name="connsiteX3" fmla="*/ 165544 w 172261"/>
                            <a:gd name="connsiteY3" fmla="*/ 457554 h 632874"/>
                            <a:gd name="connsiteX4" fmla="*/ 114022 w 172261"/>
                            <a:gd name="connsiteY4" fmla="*/ 631003 h 632874"/>
                            <a:gd name="connsiteX5" fmla="*/ 47899 w 172261"/>
                            <a:gd name="connsiteY5" fmla="*/ 572987 h 632874"/>
                            <a:gd name="connsiteX0" fmla="*/ 0 w 172261"/>
                            <a:gd name="connsiteY0" fmla="*/ 83036 h 637202"/>
                            <a:gd name="connsiteX1" fmla="*/ 76225 w 172261"/>
                            <a:gd name="connsiteY1" fmla="*/ 4229 h 637202"/>
                            <a:gd name="connsiteX2" fmla="*/ 161834 w 172261"/>
                            <a:gd name="connsiteY2" fmla="*/ 194699 h 637202"/>
                            <a:gd name="connsiteX3" fmla="*/ 165544 w 172261"/>
                            <a:gd name="connsiteY3" fmla="*/ 457554 h 637202"/>
                            <a:gd name="connsiteX4" fmla="*/ 114022 w 172261"/>
                            <a:gd name="connsiteY4" fmla="*/ 631003 h 637202"/>
                            <a:gd name="connsiteX5" fmla="*/ 57469 w 172261"/>
                            <a:gd name="connsiteY5" fmla="*/ 632874 h 637202"/>
                            <a:gd name="connsiteX0" fmla="*/ 0 w 172261"/>
                            <a:gd name="connsiteY0" fmla="*/ 83036 h 632871"/>
                            <a:gd name="connsiteX1" fmla="*/ 76225 w 172261"/>
                            <a:gd name="connsiteY1" fmla="*/ 4229 h 632871"/>
                            <a:gd name="connsiteX2" fmla="*/ 161834 w 172261"/>
                            <a:gd name="connsiteY2" fmla="*/ 194699 h 632871"/>
                            <a:gd name="connsiteX3" fmla="*/ 165544 w 172261"/>
                            <a:gd name="connsiteY3" fmla="*/ 457554 h 632871"/>
                            <a:gd name="connsiteX4" fmla="*/ 114022 w 172261"/>
                            <a:gd name="connsiteY4" fmla="*/ 631003 h 632871"/>
                            <a:gd name="connsiteX5" fmla="*/ 0 w 172261"/>
                            <a:gd name="connsiteY5" fmla="*/ 572909 h 632871"/>
                            <a:gd name="connsiteX0" fmla="*/ 0 w 172261"/>
                            <a:gd name="connsiteY0" fmla="*/ 83036 h 632876"/>
                            <a:gd name="connsiteX1" fmla="*/ 76225 w 172261"/>
                            <a:gd name="connsiteY1" fmla="*/ 4229 h 632876"/>
                            <a:gd name="connsiteX2" fmla="*/ 161834 w 172261"/>
                            <a:gd name="connsiteY2" fmla="*/ 194699 h 632876"/>
                            <a:gd name="connsiteX3" fmla="*/ 165544 w 172261"/>
                            <a:gd name="connsiteY3" fmla="*/ 457554 h 632876"/>
                            <a:gd name="connsiteX4" fmla="*/ 114022 w 172261"/>
                            <a:gd name="connsiteY4" fmla="*/ 631003 h 632876"/>
                            <a:gd name="connsiteX5" fmla="*/ 57420 w 172261"/>
                            <a:gd name="connsiteY5" fmla="*/ 573022 h 632876"/>
                            <a:gd name="connsiteX0" fmla="*/ 0 w 172261"/>
                            <a:gd name="connsiteY0" fmla="*/ 83036 h 632876"/>
                            <a:gd name="connsiteX1" fmla="*/ 76225 w 172261"/>
                            <a:gd name="connsiteY1" fmla="*/ 4229 h 632876"/>
                            <a:gd name="connsiteX2" fmla="*/ 161834 w 172261"/>
                            <a:gd name="connsiteY2" fmla="*/ 194699 h 632876"/>
                            <a:gd name="connsiteX3" fmla="*/ 165544 w 172261"/>
                            <a:gd name="connsiteY3" fmla="*/ 457554 h 632876"/>
                            <a:gd name="connsiteX4" fmla="*/ 114022 w 172261"/>
                            <a:gd name="connsiteY4" fmla="*/ 631003 h 632876"/>
                            <a:gd name="connsiteX5" fmla="*/ 57420 w 172261"/>
                            <a:gd name="connsiteY5" fmla="*/ 573027 h 632876"/>
                            <a:gd name="connsiteX0" fmla="*/ 0 w 172261"/>
                            <a:gd name="connsiteY0" fmla="*/ 83036 h 631003"/>
                            <a:gd name="connsiteX1" fmla="*/ 76225 w 172261"/>
                            <a:gd name="connsiteY1" fmla="*/ 4229 h 631003"/>
                            <a:gd name="connsiteX2" fmla="*/ 161834 w 172261"/>
                            <a:gd name="connsiteY2" fmla="*/ 194699 h 631003"/>
                            <a:gd name="connsiteX3" fmla="*/ 165544 w 172261"/>
                            <a:gd name="connsiteY3" fmla="*/ 457554 h 631003"/>
                            <a:gd name="connsiteX4" fmla="*/ 114022 w 172261"/>
                            <a:gd name="connsiteY4" fmla="*/ 631003 h 631003"/>
                            <a:gd name="connsiteX0" fmla="*/ 0 w 172261"/>
                            <a:gd name="connsiteY0" fmla="*/ 83036 h 643491"/>
                            <a:gd name="connsiteX1" fmla="*/ 76225 w 172261"/>
                            <a:gd name="connsiteY1" fmla="*/ 4229 h 643491"/>
                            <a:gd name="connsiteX2" fmla="*/ 161834 w 172261"/>
                            <a:gd name="connsiteY2" fmla="*/ 194699 h 643491"/>
                            <a:gd name="connsiteX3" fmla="*/ 165544 w 172261"/>
                            <a:gd name="connsiteY3" fmla="*/ 457554 h 643491"/>
                            <a:gd name="connsiteX4" fmla="*/ 114022 w 172261"/>
                            <a:gd name="connsiteY4" fmla="*/ 631003 h 643491"/>
                            <a:gd name="connsiteX5" fmla="*/ 95685 w 172261"/>
                            <a:gd name="connsiteY5" fmla="*/ 629731 h 643491"/>
                            <a:gd name="connsiteX0" fmla="*/ 0 w 172261"/>
                            <a:gd name="connsiteY0" fmla="*/ 83036 h 634077"/>
                            <a:gd name="connsiteX1" fmla="*/ 76225 w 172261"/>
                            <a:gd name="connsiteY1" fmla="*/ 4229 h 634077"/>
                            <a:gd name="connsiteX2" fmla="*/ 161834 w 172261"/>
                            <a:gd name="connsiteY2" fmla="*/ 194699 h 634077"/>
                            <a:gd name="connsiteX3" fmla="*/ 165544 w 172261"/>
                            <a:gd name="connsiteY3" fmla="*/ 457554 h 634077"/>
                            <a:gd name="connsiteX4" fmla="*/ 114022 w 172261"/>
                            <a:gd name="connsiteY4" fmla="*/ 631003 h 634077"/>
                            <a:gd name="connsiteX5" fmla="*/ 66975 w 172261"/>
                            <a:gd name="connsiteY5" fmla="*/ 572841 h 6340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72261" h="634077">
                              <a:moveTo>
                                <a:pt x="0" y="83036"/>
                              </a:moveTo>
                              <a:cubicBezTo>
                                <a:pt x="20637" y="31442"/>
                                <a:pt x="49253" y="-14381"/>
                                <a:pt x="76225" y="4229"/>
                              </a:cubicBezTo>
                              <a:cubicBezTo>
                                <a:pt x="103197" y="22839"/>
                                <a:pt x="146948" y="119145"/>
                                <a:pt x="161834" y="194699"/>
                              </a:cubicBezTo>
                              <a:cubicBezTo>
                                <a:pt x="176721" y="270253"/>
                                <a:pt x="173513" y="384837"/>
                                <a:pt x="165544" y="457554"/>
                              </a:cubicBezTo>
                              <a:cubicBezTo>
                                <a:pt x="157575" y="530271"/>
                                <a:pt x="130450" y="611789"/>
                                <a:pt x="114022" y="631003"/>
                              </a:cubicBezTo>
                              <a:cubicBezTo>
                                <a:pt x="97594" y="650217"/>
                                <a:pt x="70795" y="573106"/>
                                <a:pt x="66975" y="572841"/>
                              </a:cubicBezTo>
                            </a:path>
                          </a:pathLst>
                        </a:custGeom>
                        <a:noFill/>
                        <a:ln w="158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355" o:spid="_x0000_s1026" style="position:absolute;margin-left:327pt;margin-top:.3pt;width:13.5pt;height:49.8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2261,634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" path="m,83036c20637,31442,49253,-14381,76225,4229v26972,18610,70723,114916,85609,190470c176721,270253,173513,384837,165544,457554v-7969,72717,-35094,154235,-51522,173449c97594,650217,70795,573106,66975,572841e" filled="f" strokecolor="windowText" strokeweight="1.25pt">
                <v:path arrowok="t" o:connecttype="custom" o:connectlocs="0,82824;75866,4218;161072,194202;164765,456387;113485,629394;66660,571380" o:connectangles="0,0,0,0,0,0"/>
              </v:shape>
            </w:pict>
          </mc:Fallback>
        </mc:AlternateContent>
      </w:r>
      <w:r>
        <w:rPr>
          <w:rFonts w:ascii="Arial" w:hAnsi="Arial" w:cs="Arial"/>
          <w:noProof/>
          <w:sz w:val="24"/>
          <w:szCs w:val="24"/>
          <w:lang w:val="en-AU" w:eastAsia="en-AU"/>
        </w:rPr>
        <mc:AlternateContent>
          <mc:Choice Requires="wps">
            <w:drawing>
              <wp:anchor distT="0" distB="0" distL="114300" distR="114300" simplePos="0" relativeHeight="251830272" behindDoc="0" locked="0" layoutInCell="1" allowOverlap="1" wp14:anchorId="0052C7DB" wp14:editId="02C9D223">
                <wp:simplePos x="0" y="0"/>
                <wp:positionH relativeFrom="column">
                  <wp:posOffset>3981450</wp:posOffset>
                </wp:positionH>
                <wp:positionV relativeFrom="paragraph">
                  <wp:posOffset>3810</wp:posOffset>
                </wp:positionV>
                <wp:extent cx="171450" cy="632460"/>
                <wp:effectExtent l="0" t="0" r="19050" b="15240"/>
                <wp:wrapNone/>
                <wp:docPr id="356" name="Freeform 356"/>
                <wp:cNvGraphicFramePr/>
                <a:graphic xmlns:a="http://schemas.openxmlformats.org/drawingml/2006/main">
                  <a:graphicData uri="http://schemas.microsoft.com/office/word/2010/wordprocessingShape">
                    <wps:wsp>
                      <wps:cNvSpPr/>
                      <wps:spPr>
                        <a:xfrm>
                          <a:off x="0" y="0"/>
                          <a:ext cx="171450" cy="632460"/>
                        </a:xfrm>
                        <a:custGeom>
                          <a:avLst/>
                          <a:gdLst>
                            <a:gd name="connsiteX0" fmla="*/ 0 w 258427"/>
                            <a:gd name="connsiteY0" fmla="*/ 104898 h 1333623"/>
                            <a:gd name="connsiteX1" fmla="*/ 66675 w 258427"/>
                            <a:gd name="connsiteY1" fmla="*/ 123 h 1333623"/>
                            <a:gd name="connsiteX2" fmla="*/ 152400 w 258427"/>
                            <a:gd name="connsiteY2" fmla="*/ 95373 h 1333623"/>
                            <a:gd name="connsiteX3" fmla="*/ 257175 w 258427"/>
                            <a:gd name="connsiteY3" fmla="*/ 504948 h 1333623"/>
                            <a:gd name="connsiteX4" fmla="*/ 209550 w 258427"/>
                            <a:gd name="connsiteY4" fmla="*/ 1076448 h 1333623"/>
                            <a:gd name="connsiteX5" fmla="*/ 200025 w 258427"/>
                            <a:gd name="connsiteY5" fmla="*/ 1333623 h 1333623"/>
                            <a:gd name="connsiteX0" fmla="*/ 0 w 259122"/>
                            <a:gd name="connsiteY0" fmla="*/ 104898 h 1466985"/>
                            <a:gd name="connsiteX1" fmla="*/ 66675 w 259122"/>
                            <a:gd name="connsiteY1" fmla="*/ 123 h 1466985"/>
                            <a:gd name="connsiteX2" fmla="*/ 152400 w 259122"/>
                            <a:gd name="connsiteY2" fmla="*/ 95373 h 1466985"/>
                            <a:gd name="connsiteX3" fmla="*/ 257175 w 259122"/>
                            <a:gd name="connsiteY3" fmla="*/ 504948 h 1466985"/>
                            <a:gd name="connsiteX4" fmla="*/ 209550 w 259122"/>
                            <a:gd name="connsiteY4" fmla="*/ 1076448 h 1466985"/>
                            <a:gd name="connsiteX5" fmla="*/ 75903 w 259122"/>
                            <a:gd name="connsiteY5" fmla="*/ 1466985 h 1466985"/>
                            <a:gd name="connsiteX0" fmla="*/ 0 w 257175"/>
                            <a:gd name="connsiteY0" fmla="*/ 104898 h 1466985"/>
                            <a:gd name="connsiteX1" fmla="*/ 66675 w 257175"/>
                            <a:gd name="connsiteY1" fmla="*/ 123 h 1466985"/>
                            <a:gd name="connsiteX2" fmla="*/ 152400 w 257175"/>
                            <a:gd name="connsiteY2" fmla="*/ 95373 h 1466985"/>
                            <a:gd name="connsiteX3" fmla="*/ 257175 w 257175"/>
                            <a:gd name="connsiteY3" fmla="*/ 504948 h 1466985"/>
                            <a:gd name="connsiteX4" fmla="*/ 152425 w 257175"/>
                            <a:gd name="connsiteY4" fmla="*/ 1105125 h 1466985"/>
                            <a:gd name="connsiteX5" fmla="*/ 75903 w 257175"/>
                            <a:gd name="connsiteY5" fmla="*/ 1466985 h 1466985"/>
                            <a:gd name="connsiteX0" fmla="*/ 0 w 257175"/>
                            <a:gd name="connsiteY0" fmla="*/ 104944 h 1467031"/>
                            <a:gd name="connsiteX1" fmla="*/ 66675 w 257175"/>
                            <a:gd name="connsiteY1" fmla="*/ 169 h 1467031"/>
                            <a:gd name="connsiteX2" fmla="*/ 152400 w 257175"/>
                            <a:gd name="connsiteY2" fmla="*/ 95419 h 1467031"/>
                            <a:gd name="connsiteX3" fmla="*/ 257175 w 257175"/>
                            <a:gd name="connsiteY3" fmla="*/ 533618 h 1467031"/>
                            <a:gd name="connsiteX4" fmla="*/ 152425 w 257175"/>
                            <a:gd name="connsiteY4" fmla="*/ 1105171 h 1467031"/>
                            <a:gd name="connsiteX5" fmla="*/ 75903 w 257175"/>
                            <a:gd name="connsiteY5" fmla="*/ 1467031 h 1467031"/>
                            <a:gd name="connsiteX0" fmla="*/ 0 w 276002"/>
                            <a:gd name="connsiteY0" fmla="*/ 110184 h 1472271"/>
                            <a:gd name="connsiteX1" fmla="*/ 66675 w 276002"/>
                            <a:gd name="connsiteY1" fmla="*/ 5409 h 1472271"/>
                            <a:gd name="connsiteX2" fmla="*/ 257175 w 276002"/>
                            <a:gd name="connsiteY2" fmla="*/ 272142 h 1472271"/>
                            <a:gd name="connsiteX3" fmla="*/ 257175 w 276002"/>
                            <a:gd name="connsiteY3" fmla="*/ 538858 h 1472271"/>
                            <a:gd name="connsiteX4" fmla="*/ 152425 w 276002"/>
                            <a:gd name="connsiteY4" fmla="*/ 1110411 h 1472271"/>
                            <a:gd name="connsiteX5" fmla="*/ 75903 w 276002"/>
                            <a:gd name="connsiteY5" fmla="*/ 1472271 h 1472271"/>
                            <a:gd name="connsiteX0" fmla="*/ 0 w 276182"/>
                            <a:gd name="connsiteY0" fmla="*/ 110184 h 1472271"/>
                            <a:gd name="connsiteX1" fmla="*/ 66675 w 276182"/>
                            <a:gd name="connsiteY1" fmla="*/ 5409 h 1472271"/>
                            <a:gd name="connsiteX2" fmla="*/ 257175 w 276182"/>
                            <a:gd name="connsiteY2" fmla="*/ 272142 h 1472271"/>
                            <a:gd name="connsiteX3" fmla="*/ 257559 w 276182"/>
                            <a:gd name="connsiteY3" fmla="*/ 538858 h 1472271"/>
                            <a:gd name="connsiteX4" fmla="*/ 152425 w 276182"/>
                            <a:gd name="connsiteY4" fmla="*/ 1110411 h 1472271"/>
                            <a:gd name="connsiteX5" fmla="*/ 75903 w 276182"/>
                            <a:gd name="connsiteY5" fmla="*/ 1472271 h 1472271"/>
                            <a:gd name="connsiteX0" fmla="*/ 0 w 259556"/>
                            <a:gd name="connsiteY0" fmla="*/ 109702 h 1471789"/>
                            <a:gd name="connsiteX1" fmla="*/ 66675 w 259556"/>
                            <a:gd name="connsiteY1" fmla="*/ 4927 h 1471789"/>
                            <a:gd name="connsiteX2" fmla="*/ 209448 w 259556"/>
                            <a:gd name="connsiteY2" fmla="*/ 262133 h 1471789"/>
                            <a:gd name="connsiteX3" fmla="*/ 257559 w 259556"/>
                            <a:gd name="connsiteY3" fmla="*/ 538376 h 1471789"/>
                            <a:gd name="connsiteX4" fmla="*/ 152425 w 259556"/>
                            <a:gd name="connsiteY4" fmla="*/ 1109929 h 1471789"/>
                            <a:gd name="connsiteX5" fmla="*/ 75903 w 259556"/>
                            <a:gd name="connsiteY5" fmla="*/ 1471789 h 1471789"/>
                            <a:gd name="connsiteX0" fmla="*/ 0 w 259640"/>
                            <a:gd name="connsiteY0" fmla="*/ 109702 h 1471789"/>
                            <a:gd name="connsiteX1" fmla="*/ 66675 w 259640"/>
                            <a:gd name="connsiteY1" fmla="*/ 4927 h 1471789"/>
                            <a:gd name="connsiteX2" fmla="*/ 209448 w 259640"/>
                            <a:gd name="connsiteY2" fmla="*/ 262133 h 1471789"/>
                            <a:gd name="connsiteX3" fmla="*/ 257648 w 259640"/>
                            <a:gd name="connsiteY3" fmla="*/ 719411 h 1471789"/>
                            <a:gd name="connsiteX4" fmla="*/ 152425 w 259640"/>
                            <a:gd name="connsiteY4" fmla="*/ 1109929 h 1471789"/>
                            <a:gd name="connsiteX5" fmla="*/ 75903 w 259640"/>
                            <a:gd name="connsiteY5" fmla="*/ 1471789 h 1471789"/>
                            <a:gd name="connsiteX0" fmla="*/ 0 w 222670"/>
                            <a:gd name="connsiteY0" fmla="*/ 109702 h 1471789"/>
                            <a:gd name="connsiteX1" fmla="*/ 66675 w 222670"/>
                            <a:gd name="connsiteY1" fmla="*/ 4927 h 1471789"/>
                            <a:gd name="connsiteX2" fmla="*/ 209448 w 222670"/>
                            <a:gd name="connsiteY2" fmla="*/ 262133 h 1471789"/>
                            <a:gd name="connsiteX3" fmla="*/ 209920 w 222670"/>
                            <a:gd name="connsiteY3" fmla="*/ 719411 h 1471789"/>
                            <a:gd name="connsiteX4" fmla="*/ 152425 w 222670"/>
                            <a:gd name="connsiteY4" fmla="*/ 1109929 h 1471789"/>
                            <a:gd name="connsiteX5" fmla="*/ 75903 w 222670"/>
                            <a:gd name="connsiteY5" fmla="*/ 1471789 h 1471789"/>
                            <a:gd name="connsiteX0" fmla="*/ 0 w 222670"/>
                            <a:gd name="connsiteY0" fmla="*/ 109702 h 1419702"/>
                            <a:gd name="connsiteX1" fmla="*/ 66675 w 222670"/>
                            <a:gd name="connsiteY1" fmla="*/ 4927 h 1419702"/>
                            <a:gd name="connsiteX2" fmla="*/ 209448 w 222670"/>
                            <a:gd name="connsiteY2" fmla="*/ 262133 h 1419702"/>
                            <a:gd name="connsiteX3" fmla="*/ 209920 w 222670"/>
                            <a:gd name="connsiteY3" fmla="*/ 719411 h 1419702"/>
                            <a:gd name="connsiteX4" fmla="*/ 152425 w 222670"/>
                            <a:gd name="connsiteY4" fmla="*/ 1109929 h 1419702"/>
                            <a:gd name="connsiteX5" fmla="*/ 94989 w 222670"/>
                            <a:gd name="connsiteY5" fmla="*/ 1419702 h 1419702"/>
                            <a:gd name="connsiteX0" fmla="*/ 0 w 210291"/>
                            <a:gd name="connsiteY0" fmla="*/ 111695 h 1421695"/>
                            <a:gd name="connsiteX1" fmla="*/ 66675 w 210291"/>
                            <a:gd name="connsiteY1" fmla="*/ 6920 h 1421695"/>
                            <a:gd name="connsiteX2" fmla="*/ 123561 w 210291"/>
                            <a:gd name="connsiteY2" fmla="*/ 302239 h 1421695"/>
                            <a:gd name="connsiteX3" fmla="*/ 209920 w 210291"/>
                            <a:gd name="connsiteY3" fmla="*/ 721404 h 1421695"/>
                            <a:gd name="connsiteX4" fmla="*/ 152425 w 210291"/>
                            <a:gd name="connsiteY4" fmla="*/ 1111922 h 1421695"/>
                            <a:gd name="connsiteX5" fmla="*/ 94989 w 210291"/>
                            <a:gd name="connsiteY5" fmla="*/ 1421695 h 1421695"/>
                            <a:gd name="connsiteX0" fmla="*/ 0 w 152455"/>
                            <a:gd name="connsiteY0" fmla="*/ 111695 h 1421695"/>
                            <a:gd name="connsiteX1" fmla="*/ 66675 w 152455"/>
                            <a:gd name="connsiteY1" fmla="*/ 6920 h 1421695"/>
                            <a:gd name="connsiteX2" fmla="*/ 123561 w 152455"/>
                            <a:gd name="connsiteY2" fmla="*/ 302239 h 1421695"/>
                            <a:gd name="connsiteX3" fmla="*/ 85657 w 152455"/>
                            <a:gd name="connsiteY3" fmla="*/ 686073 h 1421695"/>
                            <a:gd name="connsiteX4" fmla="*/ 152425 w 152455"/>
                            <a:gd name="connsiteY4" fmla="*/ 1111922 h 1421695"/>
                            <a:gd name="connsiteX5" fmla="*/ 94989 w 152455"/>
                            <a:gd name="connsiteY5" fmla="*/ 1421695 h 1421695"/>
                            <a:gd name="connsiteX0" fmla="*/ 38273 w 194006"/>
                            <a:gd name="connsiteY0" fmla="*/ 111695 h 1240648"/>
                            <a:gd name="connsiteX1" fmla="*/ 104948 w 194006"/>
                            <a:gd name="connsiteY1" fmla="*/ 6920 h 1240648"/>
                            <a:gd name="connsiteX2" fmla="*/ 161834 w 194006"/>
                            <a:gd name="connsiteY2" fmla="*/ 302239 h 1240648"/>
                            <a:gd name="connsiteX3" fmla="*/ 123930 w 194006"/>
                            <a:gd name="connsiteY3" fmla="*/ 686073 h 1240648"/>
                            <a:gd name="connsiteX4" fmla="*/ 190698 w 194006"/>
                            <a:gd name="connsiteY4" fmla="*/ 1111922 h 1240648"/>
                            <a:gd name="connsiteX5" fmla="*/ 0 w 194006"/>
                            <a:gd name="connsiteY5" fmla="*/ 1240648 h 1240648"/>
                            <a:gd name="connsiteX0" fmla="*/ 38273 w 162122"/>
                            <a:gd name="connsiteY0" fmla="*/ 111695 h 1240648"/>
                            <a:gd name="connsiteX1" fmla="*/ 104948 w 162122"/>
                            <a:gd name="connsiteY1" fmla="*/ 6920 h 1240648"/>
                            <a:gd name="connsiteX2" fmla="*/ 161834 w 162122"/>
                            <a:gd name="connsiteY2" fmla="*/ 302239 h 1240648"/>
                            <a:gd name="connsiteX3" fmla="*/ 123930 w 162122"/>
                            <a:gd name="connsiteY3" fmla="*/ 686073 h 1240648"/>
                            <a:gd name="connsiteX4" fmla="*/ 56680 w 162122"/>
                            <a:gd name="connsiteY4" fmla="*/ 968990 h 1240648"/>
                            <a:gd name="connsiteX5" fmla="*/ 0 w 162122"/>
                            <a:gd name="connsiteY5" fmla="*/ 1240648 h 1240648"/>
                            <a:gd name="connsiteX0" fmla="*/ 0 w 162122"/>
                            <a:gd name="connsiteY0" fmla="*/ 185239 h 1235311"/>
                            <a:gd name="connsiteX1" fmla="*/ 104948 w 162122"/>
                            <a:gd name="connsiteY1" fmla="*/ 1583 h 1235311"/>
                            <a:gd name="connsiteX2" fmla="*/ 161834 w 162122"/>
                            <a:gd name="connsiteY2" fmla="*/ 296902 h 1235311"/>
                            <a:gd name="connsiteX3" fmla="*/ 123930 w 162122"/>
                            <a:gd name="connsiteY3" fmla="*/ 680736 h 1235311"/>
                            <a:gd name="connsiteX4" fmla="*/ 56680 w 162122"/>
                            <a:gd name="connsiteY4" fmla="*/ 963653 h 1235311"/>
                            <a:gd name="connsiteX5" fmla="*/ 0 w 162122"/>
                            <a:gd name="connsiteY5" fmla="*/ 1235311 h 1235311"/>
                            <a:gd name="connsiteX0" fmla="*/ 0 w 163210"/>
                            <a:gd name="connsiteY0" fmla="*/ 83036 h 1133108"/>
                            <a:gd name="connsiteX1" fmla="*/ 76225 w 163210"/>
                            <a:gd name="connsiteY1" fmla="*/ 4229 h 1133108"/>
                            <a:gd name="connsiteX2" fmla="*/ 161834 w 163210"/>
                            <a:gd name="connsiteY2" fmla="*/ 194699 h 1133108"/>
                            <a:gd name="connsiteX3" fmla="*/ 123930 w 163210"/>
                            <a:gd name="connsiteY3" fmla="*/ 578533 h 1133108"/>
                            <a:gd name="connsiteX4" fmla="*/ 56680 w 163210"/>
                            <a:gd name="connsiteY4" fmla="*/ 861450 h 1133108"/>
                            <a:gd name="connsiteX5" fmla="*/ 0 w 163210"/>
                            <a:gd name="connsiteY5" fmla="*/ 1133108 h 1133108"/>
                            <a:gd name="connsiteX0" fmla="*/ 0 w 170454"/>
                            <a:gd name="connsiteY0" fmla="*/ 83036 h 1133108"/>
                            <a:gd name="connsiteX1" fmla="*/ 76225 w 170454"/>
                            <a:gd name="connsiteY1" fmla="*/ 4229 h 1133108"/>
                            <a:gd name="connsiteX2" fmla="*/ 161834 w 170454"/>
                            <a:gd name="connsiteY2" fmla="*/ 194699 h 1133108"/>
                            <a:gd name="connsiteX3" fmla="*/ 163210 w 170454"/>
                            <a:gd name="connsiteY3" fmla="*/ 419434 h 1133108"/>
                            <a:gd name="connsiteX4" fmla="*/ 123930 w 170454"/>
                            <a:gd name="connsiteY4" fmla="*/ 578533 h 1133108"/>
                            <a:gd name="connsiteX5" fmla="*/ 56680 w 170454"/>
                            <a:gd name="connsiteY5" fmla="*/ 861450 h 1133108"/>
                            <a:gd name="connsiteX6" fmla="*/ 0 w 170454"/>
                            <a:gd name="connsiteY6" fmla="*/ 1133108 h 1133108"/>
                            <a:gd name="connsiteX0" fmla="*/ 0 w 175973"/>
                            <a:gd name="connsiteY0" fmla="*/ 83036 h 1133108"/>
                            <a:gd name="connsiteX1" fmla="*/ 76225 w 175973"/>
                            <a:gd name="connsiteY1" fmla="*/ 4229 h 1133108"/>
                            <a:gd name="connsiteX2" fmla="*/ 161834 w 175973"/>
                            <a:gd name="connsiteY2" fmla="*/ 194699 h 1133108"/>
                            <a:gd name="connsiteX3" fmla="*/ 163210 w 175973"/>
                            <a:gd name="connsiteY3" fmla="*/ 419434 h 1133108"/>
                            <a:gd name="connsiteX4" fmla="*/ 170454 w 175973"/>
                            <a:gd name="connsiteY4" fmla="*/ 571956 h 1133108"/>
                            <a:gd name="connsiteX5" fmla="*/ 56680 w 175973"/>
                            <a:gd name="connsiteY5" fmla="*/ 861450 h 1133108"/>
                            <a:gd name="connsiteX6" fmla="*/ 0 w 175973"/>
                            <a:gd name="connsiteY6" fmla="*/ 1133108 h 1133108"/>
                            <a:gd name="connsiteX0" fmla="*/ 0 w 173470"/>
                            <a:gd name="connsiteY0" fmla="*/ 83036 h 1133108"/>
                            <a:gd name="connsiteX1" fmla="*/ 76225 w 173470"/>
                            <a:gd name="connsiteY1" fmla="*/ 4229 h 1133108"/>
                            <a:gd name="connsiteX2" fmla="*/ 161834 w 173470"/>
                            <a:gd name="connsiteY2" fmla="*/ 194699 h 1133108"/>
                            <a:gd name="connsiteX3" fmla="*/ 163210 w 173470"/>
                            <a:gd name="connsiteY3" fmla="*/ 419434 h 1133108"/>
                            <a:gd name="connsiteX4" fmla="*/ 170454 w 173470"/>
                            <a:gd name="connsiteY4" fmla="*/ 571956 h 1133108"/>
                            <a:gd name="connsiteX5" fmla="*/ 94935 w 173470"/>
                            <a:gd name="connsiteY5" fmla="*/ 571956 h 1133108"/>
                            <a:gd name="connsiteX6" fmla="*/ 0 w 173470"/>
                            <a:gd name="connsiteY6" fmla="*/ 1133108 h 1133108"/>
                            <a:gd name="connsiteX0" fmla="*/ 0 w 173470"/>
                            <a:gd name="connsiteY0" fmla="*/ 83036 h 1133108"/>
                            <a:gd name="connsiteX1" fmla="*/ 76225 w 173470"/>
                            <a:gd name="connsiteY1" fmla="*/ 4229 h 1133108"/>
                            <a:gd name="connsiteX2" fmla="*/ 161834 w 173470"/>
                            <a:gd name="connsiteY2" fmla="*/ 194699 h 1133108"/>
                            <a:gd name="connsiteX3" fmla="*/ 163210 w 173470"/>
                            <a:gd name="connsiteY3" fmla="*/ 419434 h 1133108"/>
                            <a:gd name="connsiteX4" fmla="*/ 170454 w 173470"/>
                            <a:gd name="connsiteY4" fmla="*/ 571956 h 1133108"/>
                            <a:gd name="connsiteX5" fmla="*/ 94935 w 173470"/>
                            <a:gd name="connsiteY5" fmla="*/ 638684 h 1133108"/>
                            <a:gd name="connsiteX6" fmla="*/ 0 w 173470"/>
                            <a:gd name="connsiteY6" fmla="*/ 1133108 h 1133108"/>
                            <a:gd name="connsiteX0" fmla="*/ 0 w 171798"/>
                            <a:gd name="connsiteY0" fmla="*/ 83036 h 1133108"/>
                            <a:gd name="connsiteX1" fmla="*/ 76225 w 171798"/>
                            <a:gd name="connsiteY1" fmla="*/ 4229 h 1133108"/>
                            <a:gd name="connsiteX2" fmla="*/ 161834 w 171798"/>
                            <a:gd name="connsiteY2" fmla="*/ 194699 h 1133108"/>
                            <a:gd name="connsiteX3" fmla="*/ 163210 w 171798"/>
                            <a:gd name="connsiteY3" fmla="*/ 419434 h 1133108"/>
                            <a:gd name="connsiteX4" fmla="*/ 170454 w 171798"/>
                            <a:gd name="connsiteY4" fmla="*/ 571956 h 1133108"/>
                            <a:gd name="connsiteX5" fmla="*/ 123635 w 171798"/>
                            <a:gd name="connsiteY5" fmla="*/ 629151 h 1133108"/>
                            <a:gd name="connsiteX6" fmla="*/ 0 w 171798"/>
                            <a:gd name="connsiteY6" fmla="*/ 1133108 h 1133108"/>
                            <a:gd name="connsiteX0" fmla="*/ 0 w 171798"/>
                            <a:gd name="connsiteY0" fmla="*/ 83036 h 629151"/>
                            <a:gd name="connsiteX1" fmla="*/ 76225 w 171798"/>
                            <a:gd name="connsiteY1" fmla="*/ 4229 h 629151"/>
                            <a:gd name="connsiteX2" fmla="*/ 161834 w 171798"/>
                            <a:gd name="connsiteY2" fmla="*/ 194699 h 629151"/>
                            <a:gd name="connsiteX3" fmla="*/ 163210 w 171798"/>
                            <a:gd name="connsiteY3" fmla="*/ 419434 h 629151"/>
                            <a:gd name="connsiteX4" fmla="*/ 170454 w 171798"/>
                            <a:gd name="connsiteY4" fmla="*/ 571956 h 629151"/>
                            <a:gd name="connsiteX5" fmla="*/ 123635 w 171798"/>
                            <a:gd name="connsiteY5" fmla="*/ 629151 h 629151"/>
                            <a:gd name="connsiteX6" fmla="*/ 47899 w 171798"/>
                            <a:gd name="connsiteY6" fmla="*/ 571956 h 629151"/>
                            <a:gd name="connsiteX0" fmla="*/ 0 w 174079"/>
                            <a:gd name="connsiteY0" fmla="*/ 83036 h 629151"/>
                            <a:gd name="connsiteX1" fmla="*/ 76225 w 174079"/>
                            <a:gd name="connsiteY1" fmla="*/ 4229 h 629151"/>
                            <a:gd name="connsiteX2" fmla="*/ 161834 w 174079"/>
                            <a:gd name="connsiteY2" fmla="*/ 194699 h 629151"/>
                            <a:gd name="connsiteX3" fmla="*/ 163210 w 174079"/>
                            <a:gd name="connsiteY3" fmla="*/ 419434 h 629151"/>
                            <a:gd name="connsiteX4" fmla="*/ 170454 w 174079"/>
                            <a:gd name="connsiteY4" fmla="*/ 571956 h 629151"/>
                            <a:gd name="connsiteX5" fmla="*/ 85316 w 174079"/>
                            <a:gd name="connsiteY5" fmla="*/ 629151 h 629151"/>
                            <a:gd name="connsiteX6" fmla="*/ 47899 w 174079"/>
                            <a:gd name="connsiteY6" fmla="*/ 571956 h 629151"/>
                            <a:gd name="connsiteX0" fmla="*/ 0 w 177359"/>
                            <a:gd name="connsiteY0" fmla="*/ 83036 h 629151"/>
                            <a:gd name="connsiteX1" fmla="*/ 76225 w 177359"/>
                            <a:gd name="connsiteY1" fmla="*/ 4229 h 629151"/>
                            <a:gd name="connsiteX2" fmla="*/ 161834 w 177359"/>
                            <a:gd name="connsiteY2" fmla="*/ 194699 h 629151"/>
                            <a:gd name="connsiteX3" fmla="*/ 163210 w 177359"/>
                            <a:gd name="connsiteY3" fmla="*/ 419434 h 629151"/>
                            <a:gd name="connsiteX4" fmla="*/ 174079 w 177359"/>
                            <a:gd name="connsiteY4" fmla="*/ 571955 h 629151"/>
                            <a:gd name="connsiteX5" fmla="*/ 85316 w 177359"/>
                            <a:gd name="connsiteY5" fmla="*/ 629151 h 629151"/>
                            <a:gd name="connsiteX6" fmla="*/ 47899 w 177359"/>
                            <a:gd name="connsiteY6" fmla="*/ 571956 h 629151"/>
                            <a:gd name="connsiteX0" fmla="*/ 0 w 180380"/>
                            <a:gd name="connsiteY0" fmla="*/ 83036 h 629151"/>
                            <a:gd name="connsiteX1" fmla="*/ 76225 w 180380"/>
                            <a:gd name="connsiteY1" fmla="*/ 4229 h 629151"/>
                            <a:gd name="connsiteX2" fmla="*/ 161834 w 180380"/>
                            <a:gd name="connsiteY2" fmla="*/ 194699 h 629151"/>
                            <a:gd name="connsiteX3" fmla="*/ 163210 w 180380"/>
                            <a:gd name="connsiteY3" fmla="*/ 419434 h 629151"/>
                            <a:gd name="connsiteX4" fmla="*/ 177359 w 180380"/>
                            <a:gd name="connsiteY4" fmla="*/ 571955 h 629151"/>
                            <a:gd name="connsiteX5" fmla="*/ 85316 w 180380"/>
                            <a:gd name="connsiteY5" fmla="*/ 629151 h 629151"/>
                            <a:gd name="connsiteX6" fmla="*/ 47899 w 180380"/>
                            <a:gd name="connsiteY6" fmla="*/ 571956 h 629151"/>
                            <a:gd name="connsiteX0" fmla="*/ 0 w 182815"/>
                            <a:gd name="connsiteY0" fmla="*/ 83036 h 629151"/>
                            <a:gd name="connsiteX1" fmla="*/ 76225 w 182815"/>
                            <a:gd name="connsiteY1" fmla="*/ 4229 h 629151"/>
                            <a:gd name="connsiteX2" fmla="*/ 161834 w 182815"/>
                            <a:gd name="connsiteY2" fmla="*/ 194699 h 629151"/>
                            <a:gd name="connsiteX3" fmla="*/ 177359 w 182815"/>
                            <a:gd name="connsiteY3" fmla="*/ 571955 h 629151"/>
                            <a:gd name="connsiteX4" fmla="*/ 85316 w 182815"/>
                            <a:gd name="connsiteY4" fmla="*/ 629151 h 629151"/>
                            <a:gd name="connsiteX5" fmla="*/ 47899 w 182815"/>
                            <a:gd name="connsiteY5" fmla="*/ 571956 h 629151"/>
                            <a:gd name="connsiteX0" fmla="*/ 0 w 187415"/>
                            <a:gd name="connsiteY0" fmla="*/ 83036 h 631003"/>
                            <a:gd name="connsiteX1" fmla="*/ 76225 w 187415"/>
                            <a:gd name="connsiteY1" fmla="*/ 4229 h 631003"/>
                            <a:gd name="connsiteX2" fmla="*/ 161834 w 187415"/>
                            <a:gd name="connsiteY2" fmla="*/ 194699 h 631003"/>
                            <a:gd name="connsiteX3" fmla="*/ 182815 w 187415"/>
                            <a:gd name="connsiteY3" fmla="*/ 457564 h 631003"/>
                            <a:gd name="connsiteX4" fmla="*/ 85316 w 187415"/>
                            <a:gd name="connsiteY4" fmla="*/ 629151 h 631003"/>
                            <a:gd name="connsiteX5" fmla="*/ 47899 w 187415"/>
                            <a:gd name="connsiteY5" fmla="*/ 571956 h 631003"/>
                            <a:gd name="connsiteX0" fmla="*/ 0 w 191465"/>
                            <a:gd name="connsiteY0" fmla="*/ 83036 h 630734"/>
                            <a:gd name="connsiteX1" fmla="*/ 76225 w 191465"/>
                            <a:gd name="connsiteY1" fmla="*/ 4229 h 630734"/>
                            <a:gd name="connsiteX2" fmla="*/ 161834 w 191465"/>
                            <a:gd name="connsiteY2" fmla="*/ 194699 h 630734"/>
                            <a:gd name="connsiteX3" fmla="*/ 187415 w 191465"/>
                            <a:gd name="connsiteY3" fmla="*/ 467106 h 630734"/>
                            <a:gd name="connsiteX4" fmla="*/ 85316 w 191465"/>
                            <a:gd name="connsiteY4" fmla="*/ 629151 h 630734"/>
                            <a:gd name="connsiteX5" fmla="*/ 47899 w 191465"/>
                            <a:gd name="connsiteY5" fmla="*/ 571956 h 630734"/>
                            <a:gd name="connsiteX0" fmla="*/ 0 w 195124"/>
                            <a:gd name="connsiteY0" fmla="*/ 83036 h 631587"/>
                            <a:gd name="connsiteX1" fmla="*/ 76225 w 195124"/>
                            <a:gd name="connsiteY1" fmla="*/ 4229 h 631587"/>
                            <a:gd name="connsiteX2" fmla="*/ 161834 w 195124"/>
                            <a:gd name="connsiteY2" fmla="*/ 194699 h 631587"/>
                            <a:gd name="connsiteX3" fmla="*/ 191465 w 195124"/>
                            <a:gd name="connsiteY3" fmla="*/ 438494 h 631587"/>
                            <a:gd name="connsiteX4" fmla="*/ 85316 w 195124"/>
                            <a:gd name="connsiteY4" fmla="*/ 629151 h 631587"/>
                            <a:gd name="connsiteX5" fmla="*/ 47899 w 195124"/>
                            <a:gd name="connsiteY5" fmla="*/ 571956 h 631587"/>
                            <a:gd name="connsiteX0" fmla="*/ 0 w 165544"/>
                            <a:gd name="connsiteY0" fmla="*/ 83036 h 632570"/>
                            <a:gd name="connsiteX1" fmla="*/ 76225 w 165544"/>
                            <a:gd name="connsiteY1" fmla="*/ 4229 h 632570"/>
                            <a:gd name="connsiteX2" fmla="*/ 161834 w 165544"/>
                            <a:gd name="connsiteY2" fmla="*/ 194699 h 632570"/>
                            <a:gd name="connsiteX3" fmla="*/ 143640 w 165544"/>
                            <a:gd name="connsiteY3" fmla="*/ 409873 h 632570"/>
                            <a:gd name="connsiteX4" fmla="*/ 85316 w 165544"/>
                            <a:gd name="connsiteY4" fmla="*/ 629151 h 632570"/>
                            <a:gd name="connsiteX5" fmla="*/ 47899 w 165544"/>
                            <a:gd name="connsiteY5" fmla="*/ 571956 h 632570"/>
                            <a:gd name="connsiteX0" fmla="*/ 0 w 174148"/>
                            <a:gd name="connsiteY0" fmla="*/ 83036 h 631003"/>
                            <a:gd name="connsiteX1" fmla="*/ 76225 w 174148"/>
                            <a:gd name="connsiteY1" fmla="*/ 4229 h 631003"/>
                            <a:gd name="connsiteX2" fmla="*/ 161834 w 174148"/>
                            <a:gd name="connsiteY2" fmla="*/ 194699 h 631003"/>
                            <a:gd name="connsiteX3" fmla="*/ 165544 w 174148"/>
                            <a:gd name="connsiteY3" fmla="*/ 457554 h 631003"/>
                            <a:gd name="connsiteX4" fmla="*/ 85316 w 174148"/>
                            <a:gd name="connsiteY4" fmla="*/ 629151 h 631003"/>
                            <a:gd name="connsiteX5" fmla="*/ 47899 w 174148"/>
                            <a:gd name="connsiteY5" fmla="*/ 571956 h 631003"/>
                            <a:gd name="connsiteX0" fmla="*/ 0 w 172261"/>
                            <a:gd name="connsiteY0" fmla="*/ 83036 h 632832"/>
                            <a:gd name="connsiteX1" fmla="*/ 76225 w 172261"/>
                            <a:gd name="connsiteY1" fmla="*/ 4229 h 632832"/>
                            <a:gd name="connsiteX2" fmla="*/ 161834 w 172261"/>
                            <a:gd name="connsiteY2" fmla="*/ 194699 h 632832"/>
                            <a:gd name="connsiteX3" fmla="*/ 165544 w 172261"/>
                            <a:gd name="connsiteY3" fmla="*/ 457554 h 632832"/>
                            <a:gd name="connsiteX4" fmla="*/ 114022 w 172261"/>
                            <a:gd name="connsiteY4" fmla="*/ 631003 h 632832"/>
                            <a:gd name="connsiteX5" fmla="*/ 47899 w 172261"/>
                            <a:gd name="connsiteY5" fmla="*/ 571956 h 632832"/>
                            <a:gd name="connsiteX0" fmla="*/ 0 w 172261"/>
                            <a:gd name="connsiteY0" fmla="*/ 83036 h 632874"/>
                            <a:gd name="connsiteX1" fmla="*/ 76225 w 172261"/>
                            <a:gd name="connsiteY1" fmla="*/ 4229 h 632874"/>
                            <a:gd name="connsiteX2" fmla="*/ 161834 w 172261"/>
                            <a:gd name="connsiteY2" fmla="*/ 194699 h 632874"/>
                            <a:gd name="connsiteX3" fmla="*/ 165544 w 172261"/>
                            <a:gd name="connsiteY3" fmla="*/ 457554 h 632874"/>
                            <a:gd name="connsiteX4" fmla="*/ 114022 w 172261"/>
                            <a:gd name="connsiteY4" fmla="*/ 631003 h 632874"/>
                            <a:gd name="connsiteX5" fmla="*/ 47899 w 172261"/>
                            <a:gd name="connsiteY5" fmla="*/ 572987 h 632874"/>
                            <a:gd name="connsiteX0" fmla="*/ 0 w 172261"/>
                            <a:gd name="connsiteY0" fmla="*/ 83036 h 637202"/>
                            <a:gd name="connsiteX1" fmla="*/ 76225 w 172261"/>
                            <a:gd name="connsiteY1" fmla="*/ 4229 h 637202"/>
                            <a:gd name="connsiteX2" fmla="*/ 161834 w 172261"/>
                            <a:gd name="connsiteY2" fmla="*/ 194699 h 637202"/>
                            <a:gd name="connsiteX3" fmla="*/ 165544 w 172261"/>
                            <a:gd name="connsiteY3" fmla="*/ 457554 h 637202"/>
                            <a:gd name="connsiteX4" fmla="*/ 114022 w 172261"/>
                            <a:gd name="connsiteY4" fmla="*/ 631003 h 637202"/>
                            <a:gd name="connsiteX5" fmla="*/ 57469 w 172261"/>
                            <a:gd name="connsiteY5" fmla="*/ 632874 h 637202"/>
                            <a:gd name="connsiteX0" fmla="*/ 0 w 172261"/>
                            <a:gd name="connsiteY0" fmla="*/ 83036 h 632871"/>
                            <a:gd name="connsiteX1" fmla="*/ 76225 w 172261"/>
                            <a:gd name="connsiteY1" fmla="*/ 4229 h 632871"/>
                            <a:gd name="connsiteX2" fmla="*/ 161834 w 172261"/>
                            <a:gd name="connsiteY2" fmla="*/ 194699 h 632871"/>
                            <a:gd name="connsiteX3" fmla="*/ 165544 w 172261"/>
                            <a:gd name="connsiteY3" fmla="*/ 457554 h 632871"/>
                            <a:gd name="connsiteX4" fmla="*/ 114022 w 172261"/>
                            <a:gd name="connsiteY4" fmla="*/ 631003 h 632871"/>
                            <a:gd name="connsiteX5" fmla="*/ 0 w 172261"/>
                            <a:gd name="connsiteY5" fmla="*/ 572909 h 632871"/>
                            <a:gd name="connsiteX0" fmla="*/ 0 w 172261"/>
                            <a:gd name="connsiteY0" fmla="*/ 83036 h 632876"/>
                            <a:gd name="connsiteX1" fmla="*/ 76225 w 172261"/>
                            <a:gd name="connsiteY1" fmla="*/ 4229 h 632876"/>
                            <a:gd name="connsiteX2" fmla="*/ 161834 w 172261"/>
                            <a:gd name="connsiteY2" fmla="*/ 194699 h 632876"/>
                            <a:gd name="connsiteX3" fmla="*/ 165544 w 172261"/>
                            <a:gd name="connsiteY3" fmla="*/ 457554 h 632876"/>
                            <a:gd name="connsiteX4" fmla="*/ 114022 w 172261"/>
                            <a:gd name="connsiteY4" fmla="*/ 631003 h 632876"/>
                            <a:gd name="connsiteX5" fmla="*/ 57420 w 172261"/>
                            <a:gd name="connsiteY5" fmla="*/ 573022 h 632876"/>
                            <a:gd name="connsiteX0" fmla="*/ 0 w 172261"/>
                            <a:gd name="connsiteY0" fmla="*/ 83036 h 632876"/>
                            <a:gd name="connsiteX1" fmla="*/ 76225 w 172261"/>
                            <a:gd name="connsiteY1" fmla="*/ 4229 h 632876"/>
                            <a:gd name="connsiteX2" fmla="*/ 161834 w 172261"/>
                            <a:gd name="connsiteY2" fmla="*/ 194699 h 632876"/>
                            <a:gd name="connsiteX3" fmla="*/ 165544 w 172261"/>
                            <a:gd name="connsiteY3" fmla="*/ 457554 h 632876"/>
                            <a:gd name="connsiteX4" fmla="*/ 114022 w 172261"/>
                            <a:gd name="connsiteY4" fmla="*/ 631003 h 632876"/>
                            <a:gd name="connsiteX5" fmla="*/ 57420 w 172261"/>
                            <a:gd name="connsiteY5" fmla="*/ 573027 h 632876"/>
                            <a:gd name="connsiteX0" fmla="*/ 0 w 172261"/>
                            <a:gd name="connsiteY0" fmla="*/ 83036 h 631003"/>
                            <a:gd name="connsiteX1" fmla="*/ 76225 w 172261"/>
                            <a:gd name="connsiteY1" fmla="*/ 4229 h 631003"/>
                            <a:gd name="connsiteX2" fmla="*/ 161834 w 172261"/>
                            <a:gd name="connsiteY2" fmla="*/ 194699 h 631003"/>
                            <a:gd name="connsiteX3" fmla="*/ 165544 w 172261"/>
                            <a:gd name="connsiteY3" fmla="*/ 457554 h 631003"/>
                            <a:gd name="connsiteX4" fmla="*/ 114022 w 172261"/>
                            <a:gd name="connsiteY4" fmla="*/ 631003 h 631003"/>
                            <a:gd name="connsiteX0" fmla="*/ 0 w 172261"/>
                            <a:gd name="connsiteY0" fmla="*/ 83036 h 643491"/>
                            <a:gd name="connsiteX1" fmla="*/ 76225 w 172261"/>
                            <a:gd name="connsiteY1" fmla="*/ 4229 h 643491"/>
                            <a:gd name="connsiteX2" fmla="*/ 161834 w 172261"/>
                            <a:gd name="connsiteY2" fmla="*/ 194699 h 643491"/>
                            <a:gd name="connsiteX3" fmla="*/ 165544 w 172261"/>
                            <a:gd name="connsiteY3" fmla="*/ 457554 h 643491"/>
                            <a:gd name="connsiteX4" fmla="*/ 114022 w 172261"/>
                            <a:gd name="connsiteY4" fmla="*/ 631003 h 643491"/>
                            <a:gd name="connsiteX5" fmla="*/ 95685 w 172261"/>
                            <a:gd name="connsiteY5" fmla="*/ 629731 h 643491"/>
                            <a:gd name="connsiteX0" fmla="*/ 0 w 172261"/>
                            <a:gd name="connsiteY0" fmla="*/ 83036 h 634077"/>
                            <a:gd name="connsiteX1" fmla="*/ 76225 w 172261"/>
                            <a:gd name="connsiteY1" fmla="*/ 4229 h 634077"/>
                            <a:gd name="connsiteX2" fmla="*/ 161834 w 172261"/>
                            <a:gd name="connsiteY2" fmla="*/ 194699 h 634077"/>
                            <a:gd name="connsiteX3" fmla="*/ 165544 w 172261"/>
                            <a:gd name="connsiteY3" fmla="*/ 457554 h 634077"/>
                            <a:gd name="connsiteX4" fmla="*/ 114022 w 172261"/>
                            <a:gd name="connsiteY4" fmla="*/ 631003 h 634077"/>
                            <a:gd name="connsiteX5" fmla="*/ 66975 w 172261"/>
                            <a:gd name="connsiteY5" fmla="*/ 572841 h 6340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72261" h="634077">
                              <a:moveTo>
                                <a:pt x="0" y="83036"/>
                              </a:moveTo>
                              <a:cubicBezTo>
                                <a:pt x="20637" y="31442"/>
                                <a:pt x="49253" y="-14381"/>
                                <a:pt x="76225" y="4229"/>
                              </a:cubicBezTo>
                              <a:cubicBezTo>
                                <a:pt x="103197" y="22839"/>
                                <a:pt x="146948" y="119145"/>
                                <a:pt x="161834" y="194699"/>
                              </a:cubicBezTo>
                              <a:cubicBezTo>
                                <a:pt x="176721" y="270253"/>
                                <a:pt x="173513" y="384837"/>
                                <a:pt x="165544" y="457554"/>
                              </a:cubicBezTo>
                              <a:cubicBezTo>
                                <a:pt x="157575" y="530271"/>
                                <a:pt x="130450" y="611789"/>
                                <a:pt x="114022" y="631003"/>
                              </a:cubicBezTo>
                              <a:cubicBezTo>
                                <a:pt x="97594" y="650217"/>
                                <a:pt x="70795" y="573106"/>
                                <a:pt x="66975" y="572841"/>
                              </a:cubicBezTo>
                            </a:path>
                          </a:pathLst>
                        </a:custGeom>
                        <a:noFill/>
                        <a:ln w="158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356" o:spid="_x0000_s1026" style="position:absolute;margin-left:313.5pt;margin-top:.3pt;width:13.5pt;height:49.8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2261,634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" path="m,83036c20637,31442,49253,-14381,76225,4229v26972,18610,70723,114916,85609,190470c176721,270253,173513,384837,165544,457554v-7969,72717,-35094,154235,-51522,173449c97594,650217,70795,573106,66975,572841e" filled="f" strokecolor="windowText" strokeweight="1.25pt">
                <v:path arrowok="t" o:connecttype="custom" o:connectlocs="0,82824;75866,4218;161072,194202;164765,456387;113485,629394;66660,571380" o:connectangles="0,0,0,0,0,0"/>
              </v:shape>
            </w:pict>
          </mc:Fallback>
        </mc:AlternateContent>
      </w:r>
      <w:r>
        <w:rPr>
          <w:rFonts w:ascii="Arial" w:hAnsi="Arial" w:cs="Arial"/>
          <w:noProof/>
          <w:sz w:val="24"/>
          <w:szCs w:val="24"/>
          <w:lang w:val="en-AU" w:eastAsia="en-AU"/>
        </w:rPr>
        <mc:AlternateContent>
          <mc:Choice Requires="wps">
            <w:drawing>
              <wp:anchor distT="0" distB="0" distL="114300" distR="114300" simplePos="0" relativeHeight="251832320" behindDoc="0" locked="0" layoutInCell="1" allowOverlap="1" wp14:anchorId="138F3753" wp14:editId="784A2C40">
                <wp:simplePos x="0" y="0"/>
                <wp:positionH relativeFrom="column">
                  <wp:posOffset>3810000</wp:posOffset>
                </wp:positionH>
                <wp:positionV relativeFrom="paragraph">
                  <wp:posOffset>3810</wp:posOffset>
                </wp:positionV>
                <wp:extent cx="171450" cy="632460"/>
                <wp:effectExtent l="0" t="0" r="19050" b="15240"/>
                <wp:wrapNone/>
                <wp:docPr id="357" name="Freeform 357"/>
                <wp:cNvGraphicFramePr/>
                <a:graphic xmlns:a="http://schemas.openxmlformats.org/drawingml/2006/main">
                  <a:graphicData uri="http://schemas.microsoft.com/office/word/2010/wordprocessingShape">
                    <wps:wsp>
                      <wps:cNvSpPr/>
                      <wps:spPr>
                        <a:xfrm>
                          <a:off x="0" y="0"/>
                          <a:ext cx="171450" cy="632460"/>
                        </a:xfrm>
                        <a:custGeom>
                          <a:avLst/>
                          <a:gdLst>
                            <a:gd name="connsiteX0" fmla="*/ 0 w 258427"/>
                            <a:gd name="connsiteY0" fmla="*/ 104898 h 1333623"/>
                            <a:gd name="connsiteX1" fmla="*/ 66675 w 258427"/>
                            <a:gd name="connsiteY1" fmla="*/ 123 h 1333623"/>
                            <a:gd name="connsiteX2" fmla="*/ 152400 w 258427"/>
                            <a:gd name="connsiteY2" fmla="*/ 95373 h 1333623"/>
                            <a:gd name="connsiteX3" fmla="*/ 257175 w 258427"/>
                            <a:gd name="connsiteY3" fmla="*/ 504948 h 1333623"/>
                            <a:gd name="connsiteX4" fmla="*/ 209550 w 258427"/>
                            <a:gd name="connsiteY4" fmla="*/ 1076448 h 1333623"/>
                            <a:gd name="connsiteX5" fmla="*/ 200025 w 258427"/>
                            <a:gd name="connsiteY5" fmla="*/ 1333623 h 1333623"/>
                            <a:gd name="connsiteX0" fmla="*/ 0 w 259122"/>
                            <a:gd name="connsiteY0" fmla="*/ 104898 h 1466985"/>
                            <a:gd name="connsiteX1" fmla="*/ 66675 w 259122"/>
                            <a:gd name="connsiteY1" fmla="*/ 123 h 1466985"/>
                            <a:gd name="connsiteX2" fmla="*/ 152400 w 259122"/>
                            <a:gd name="connsiteY2" fmla="*/ 95373 h 1466985"/>
                            <a:gd name="connsiteX3" fmla="*/ 257175 w 259122"/>
                            <a:gd name="connsiteY3" fmla="*/ 504948 h 1466985"/>
                            <a:gd name="connsiteX4" fmla="*/ 209550 w 259122"/>
                            <a:gd name="connsiteY4" fmla="*/ 1076448 h 1466985"/>
                            <a:gd name="connsiteX5" fmla="*/ 75903 w 259122"/>
                            <a:gd name="connsiteY5" fmla="*/ 1466985 h 1466985"/>
                            <a:gd name="connsiteX0" fmla="*/ 0 w 257175"/>
                            <a:gd name="connsiteY0" fmla="*/ 104898 h 1466985"/>
                            <a:gd name="connsiteX1" fmla="*/ 66675 w 257175"/>
                            <a:gd name="connsiteY1" fmla="*/ 123 h 1466985"/>
                            <a:gd name="connsiteX2" fmla="*/ 152400 w 257175"/>
                            <a:gd name="connsiteY2" fmla="*/ 95373 h 1466985"/>
                            <a:gd name="connsiteX3" fmla="*/ 257175 w 257175"/>
                            <a:gd name="connsiteY3" fmla="*/ 504948 h 1466985"/>
                            <a:gd name="connsiteX4" fmla="*/ 152425 w 257175"/>
                            <a:gd name="connsiteY4" fmla="*/ 1105125 h 1466985"/>
                            <a:gd name="connsiteX5" fmla="*/ 75903 w 257175"/>
                            <a:gd name="connsiteY5" fmla="*/ 1466985 h 1466985"/>
                            <a:gd name="connsiteX0" fmla="*/ 0 w 257175"/>
                            <a:gd name="connsiteY0" fmla="*/ 104944 h 1467031"/>
                            <a:gd name="connsiteX1" fmla="*/ 66675 w 257175"/>
                            <a:gd name="connsiteY1" fmla="*/ 169 h 1467031"/>
                            <a:gd name="connsiteX2" fmla="*/ 152400 w 257175"/>
                            <a:gd name="connsiteY2" fmla="*/ 95419 h 1467031"/>
                            <a:gd name="connsiteX3" fmla="*/ 257175 w 257175"/>
                            <a:gd name="connsiteY3" fmla="*/ 533618 h 1467031"/>
                            <a:gd name="connsiteX4" fmla="*/ 152425 w 257175"/>
                            <a:gd name="connsiteY4" fmla="*/ 1105171 h 1467031"/>
                            <a:gd name="connsiteX5" fmla="*/ 75903 w 257175"/>
                            <a:gd name="connsiteY5" fmla="*/ 1467031 h 1467031"/>
                            <a:gd name="connsiteX0" fmla="*/ 0 w 276002"/>
                            <a:gd name="connsiteY0" fmla="*/ 110184 h 1472271"/>
                            <a:gd name="connsiteX1" fmla="*/ 66675 w 276002"/>
                            <a:gd name="connsiteY1" fmla="*/ 5409 h 1472271"/>
                            <a:gd name="connsiteX2" fmla="*/ 257175 w 276002"/>
                            <a:gd name="connsiteY2" fmla="*/ 272142 h 1472271"/>
                            <a:gd name="connsiteX3" fmla="*/ 257175 w 276002"/>
                            <a:gd name="connsiteY3" fmla="*/ 538858 h 1472271"/>
                            <a:gd name="connsiteX4" fmla="*/ 152425 w 276002"/>
                            <a:gd name="connsiteY4" fmla="*/ 1110411 h 1472271"/>
                            <a:gd name="connsiteX5" fmla="*/ 75903 w 276002"/>
                            <a:gd name="connsiteY5" fmla="*/ 1472271 h 1472271"/>
                            <a:gd name="connsiteX0" fmla="*/ 0 w 276182"/>
                            <a:gd name="connsiteY0" fmla="*/ 110184 h 1472271"/>
                            <a:gd name="connsiteX1" fmla="*/ 66675 w 276182"/>
                            <a:gd name="connsiteY1" fmla="*/ 5409 h 1472271"/>
                            <a:gd name="connsiteX2" fmla="*/ 257175 w 276182"/>
                            <a:gd name="connsiteY2" fmla="*/ 272142 h 1472271"/>
                            <a:gd name="connsiteX3" fmla="*/ 257559 w 276182"/>
                            <a:gd name="connsiteY3" fmla="*/ 538858 h 1472271"/>
                            <a:gd name="connsiteX4" fmla="*/ 152425 w 276182"/>
                            <a:gd name="connsiteY4" fmla="*/ 1110411 h 1472271"/>
                            <a:gd name="connsiteX5" fmla="*/ 75903 w 276182"/>
                            <a:gd name="connsiteY5" fmla="*/ 1472271 h 1472271"/>
                            <a:gd name="connsiteX0" fmla="*/ 0 w 259556"/>
                            <a:gd name="connsiteY0" fmla="*/ 109702 h 1471789"/>
                            <a:gd name="connsiteX1" fmla="*/ 66675 w 259556"/>
                            <a:gd name="connsiteY1" fmla="*/ 4927 h 1471789"/>
                            <a:gd name="connsiteX2" fmla="*/ 209448 w 259556"/>
                            <a:gd name="connsiteY2" fmla="*/ 262133 h 1471789"/>
                            <a:gd name="connsiteX3" fmla="*/ 257559 w 259556"/>
                            <a:gd name="connsiteY3" fmla="*/ 538376 h 1471789"/>
                            <a:gd name="connsiteX4" fmla="*/ 152425 w 259556"/>
                            <a:gd name="connsiteY4" fmla="*/ 1109929 h 1471789"/>
                            <a:gd name="connsiteX5" fmla="*/ 75903 w 259556"/>
                            <a:gd name="connsiteY5" fmla="*/ 1471789 h 1471789"/>
                            <a:gd name="connsiteX0" fmla="*/ 0 w 259640"/>
                            <a:gd name="connsiteY0" fmla="*/ 109702 h 1471789"/>
                            <a:gd name="connsiteX1" fmla="*/ 66675 w 259640"/>
                            <a:gd name="connsiteY1" fmla="*/ 4927 h 1471789"/>
                            <a:gd name="connsiteX2" fmla="*/ 209448 w 259640"/>
                            <a:gd name="connsiteY2" fmla="*/ 262133 h 1471789"/>
                            <a:gd name="connsiteX3" fmla="*/ 257648 w 259640"/>
                            <a:gd name="connsiteY3" fmla="*/ 719411 h 1471789"/>
                            <a:gd name="connsiteX4" fmla="*/ 152425 w 259640"/>
                            <a:gd name="connsiteY4" fmla="*/ 1109929 h 1471789"/>
                            <a:gd name="connsiteX5" fmla="*/ 75903 w 259640"/>
                            <a:gd name="connsiteY5" fmla="*/ 1471789 h 1471789"/>
                            <a:gd name="connsiteX0" fmla="*/ 0 w 222670"/>
                            <a:gd name="connsiteY0" fmla="*/ 109702 h 1471789"/>
                            <a:gd name="connsiteX1" fmla="*/ 66675 w 222670"/>
                            <a:gd name="connsiteY1" fmla="*/ 4927 h 1471789"/>
                            <a:gd name="connsiteX2" fmla="*/ 209448 w 222670"/>
                            <a:gd name="connsiteY2" fmla="*/ 262133 h 1471789"/>
                            <a:gd name="connsiteX3" fmla="*/ 209920 w 222670"/>
                            <a:gd name="connsiteY3" fmla="*/ 719411 h 1471789"/>
                            <a:gd name="connsiteX4" fmla="*/ 152425 w 222670"/>
                            <a:gd name="connsiteY4" fmla="*/ 1109929 h 1471789"/>
                            <a:gd name="connsiteX5" fmla="*/ 75903 w 222670"/>
                            <a:gd name="connsiteY5" fmla="*/ 1471789 h 1471789"/>
                            <a:gd name="connsiteX0" fmla="*/ 0 w 222670"/>
                            <a:gd name="connsiteY0" fmla="*/ 109702 h 1419702"/>
                            <a:gd name="connsiteX1" fmla="*/ 66675 w 222670"/>
                            <a:gd name="connsiteY1" fmla="*/ 4927 h 1419702"/>
                            <a:gd name="connsiteX2" fmla="*/ 209448 w 222670"/>
                            <a:gd name="connsiteY2" fmla="*/ 262133 h 1419702"/>
                            <a:gd name="connsiteX3" fmla="*/ 209920 w 222670"/>
                            <a:gd name="connsiteY3" fmla="*/ 719411 h 1419702"/>
                            <a:gd name="connsiteX4" fmla="*/ 152425 w 222670"/>
                            <a:gd name="connsiteY4" fmla="*/ 1109929 h 1419702"/>
                            <a:gd name="connsiteX5" fmla="*/ 94989 w 222670"/>
                            <a:gd name="connsiteY5" fmla="*/ 1419702 h 1419702"/>
                            <a:gd name="connsiteX0" fmla="*/ 0 w 210291"/>
                            <a:gd name="connsiteY0" fmla="*/ 111695 h 1421695"/>
                            <a:gd name="connsiteX1" fmla="*/ 66675 w 210291"/>
                            <a:gd name="connsiteY1" fmla="*/ 6920 h 1421695"/>
                            <a:gd name="connsiteX2" fmla="*/ 123561 w 210291"/>
                            <a:gd name="connsiteY2" fmla="*/ 302239 h 1421695"/>
                            <a:gd name="connsiteX3" fmla="*/ 209920 w 210291"/>
                            <a:gd name="connsiteY3" fmla="*/ 721404 h 1421695"/>
                            <a:gd name="connsiteX4" fmla="*/ 152425 w 210291"/>
                            <a:gd name="connsiteY4" fmla="*/ 1111922 h 1421695"/>
                            <a:gd name="connsiteX5" fmla="*/ 94989 w 210291"/>
                            <a:gd name="connsiteY5" fmla="*/ 1421695 h 1421695"/>
                            <a:gd name="connsiteX0" fmla="*/ 0 w 152455"/>
                            <a:gd name="connsiteY0" fmla="*/ 111695 h 1421695"/>
                            <a:gd name="connsiteX1" fmla="*/ 66675 w 152455"/>
                            <a:gd name="connsiteY1" fmla="*/ 6920 h 1421695"/>
                            <a:gd name="connsiteX2" fmla="*/ 123561 w 152455"/>
                            <a:gd name="connsiteY2" fmla="*/ 302239 h 1421695"/>
                            <a:gd name="connsiteX3" fmla="*/ 85657 w 152455"/>
                            <a:gd name="connsiteY3" fmla="*/ 686073 h 1421695"/>
                            <a:gd name="connsiteX4" fmla="*/ 152425 w 152455"/>
                            <a:gd name="connsiteY4" fmla="*/ 1111922 h 1421695"/>
                            <a:gd name="connsiteX5" fmla="*/ 94989 w 152455"/>
                            <a:gd name="connsiteY5" fmla="*/ 1421695 h 1421695"/>
                            <a:gd name="connsiteX0" fmla="*/ 38273 w 194006"/>
                            <a:gd name="connsiteY0" fmla="*/ 111695 h 1240648"/>
                            <a:gd name="connsiteX1" fmla="*/ 104948 w 194006"/>
                            <a:gd name="connsiteY1" fmla="*/ 6920 h 1240648"/>
                            <a:gd name="connsiteX2" fmla="*/ 161834 w 194006"/>
                            <a:gd name="connsiteY2" fmla="*/ 302239 h 1240648"/>
                            <a:gd name="connsiteX3" fmla="*/ 123930 w 194006"/>
                            <a:gd name="connsiteY3" fmla="*/ 686073 h 1240648"/>
                            <a:gd name="connsiteX4" fmla="*/ 190698 w 194006"/>
                            <a:gd name="connsiteY4" fmla="*/ 1111922 h 1240648"/>
                            <a:gd name="connsiteX5" fmla="*/ 0 w 194006"/>
                            <a:gd name="connsiteY5" fmla="*/ 1240648 h 1240648"/>
                            <a:gd name="connsiteX0" fmla="*/ 38273 w 162122"/>
                            <a:gd name="connsiteY0" fmla="*/ 111695 h 1240648"/>
                            <a:gd name="connsiteX1" fmla="*/ 104948 w 162122"/>
                            <a:gd name="connsiteY1" fmla="*/ 6920 h 1240648"/>
                            <a:gd name="connsiteX2" fmla="*/ 161834 w 162122"/>
                            <a:gd name="connsiteY2" fmla="*/ 302239 h 1240648"/>
                            <a:gd name="connsiteX3" fmla="*/ 123930 w 162122"/>
                            <a:gd name="connsiteY3" fmla="*/ 686073 h 1240648"/>
                            <a:gd name="connsiteX4" fmla="*/ 56680 w 162122"/>
                            <a:gd name="connsiteY4" fmla="*/ 968990 h 1240648"/>
                            <a:gd name="connsiteX5" fmla="*/ 0 w 162122"/>
                            <a:gd name="connsiteY5" fmla="*/ 1240648 h 1240648"/>
                            <a:gd name="connsiteX0" fmla="*/ 0 w 162122"/>
                            <a:gd name="connsiteY0" fmla="*/ 185239 h 1235311"/>
                            <a:gd name="connsiteX1" fmla="*/ 104948 w 162122"/>
                            <a:gd name="connsiteY1" fmla="*/ 1583 h 1235311"/>
                            <a:gd name="connsiteX2" fmla="*/ 161834 w 162122"/>
                            <a:gd name="connsiteY2" fmla="*/ 296902 h 1235311"/>
                            <a:gd name="connsiteX3" fmla="*/ 123930 w 162122"/>
                            <a:gd name="connsiteY3" fmla="*/ 680736 h 1235311"/>
                            <a:gd name="connsiteX4" fmla="*/ 56680 w 162122"/>
                            <a:gd name="connsiteY4" fmla="*/ 963653 h 1235311"/>
                            <a:gd name="connsiteX5" fmla="*/ 0 w 162122"/>
                            <a:gd name="connsiteY5" fmla="*/ 1235311 h 1235311"/>
                            <a:gd name="connsiteX0" fmla="*/ 0 w 163210"/>
                            <a:gd name="connsiteY0" fmla="*/ 83036 h 1133108"/>
                            <a:gd name="connsiteX1" fmla="*/ 76225 w 163210"/>
                            <a:gd name="connsiteY1" fmla="*/ 4229 h 1133108"/>
                            <a:gd name="connsiteX2" fmla="*/ 161834 w 163210"/>
                            <a:gd name="connsiteY2" fmla="*/ 194699 h 1133108"/>
                            <a:gd name="connsiteX3" fmla="*/ 123930 w 163210"/>
                            <a:gd name="connsiteY3" fmla="*/ 578533 h 1133108"/>
                            <a:gd name="connsiteX4" fmla="*/ 56680 w 163210"/>
                            <a:gd name="connsiteY4" fmla="*/ 861450 h 1133108"/>
                            <a:gd name="connsiteX5" fmla="*/ 0 w 163210"/>
                            <a:gd name="connsiteY5" fmla="*/ 1133108 h 1133108"/>
                            <a:gd name="connsiteX0" fmla="*/ 0 w 170454"/>
                            <a:gd name="connsiteY0" fmla="*/ 83036 h 1133108"/>
                            <a:gd name="connsiteX1" fmla="*/ 76225 w 170454"/>
                            <a:gd name="connsiteY1" fmla="*/ 4229 h 1133108"/>
                            <a:gd name="connsiteX2" fmla="*/ 161834 w 170454"/>
                            <a:gd name="connsiteY2" fmla="*/ 194699 h 1133108"/>
                            <a:gd name="connsiteX3" fmla="*/ 163210 w 170454"/>
                            <a:gd name="connsiteY3" fmla="*/ 419434 h 1133108"/>
                            <a:gd name="connsiteX4" fmla="*/ 123930 w 170454"/>
                            <a:gd name="connsiteY4" fmla="*/ 578533 h 1133108"/>
                            <a:gd name="connsiteX5" fmla="*/ 56680 w 170454"/>
                            <a:gd name="connsiteY5" fmla="*/ 861450 h 1133108"/>
                            <a:gd name="connsiteX6" fmla="*/ 0 w 170454"/>
                            <a:gd name="connsiteY6" fmla="*/ 1133108 h 1133108"/>
                            <a:gd name="connsiteX0" fmla="*/ 0 w 175973"/>
                            <a:gd name="connsiteY0" fmla="*/ 83036 h 1133108"/>
                            <a:gd name="connsiteX1" fmla="*/ 76225 w 175973"/>
                            <a:gd name="connsiteY1" fmla="*/ 4229 h 1133108"/>
                            <a:gd name="connsiteX2" fmla="*/ 161834 w 175973"/>
                            <a:gd name="connsiteY2" fmla="*/ 194699 h 1133108"/>
                            <a:gd name="connsiteX3" fmla="*/ 163210 w 175973"/>
                            <a:gd name="connsiteY3" fmla="*/ 419434 h 1133108"/>
                            <a:gd name="connsiteX4" fmla="*/ 170454 w 175973"/>
                            <a:gd name="connsiteY4" fmla="*/ 571956 h 1133108"/>
                            <a:gd name="connsiteX5" fmla="*/ 56680 w 175973"/>
                            <a:gd name="connsiteY5" fmla="*/ 861450 h 1133108"/>
                            <a:gd name="connsiteX6" fmla="*/ 0 w 175973"/>
                            <a:gd name="connsiteY6" fmla="*/ 1133108 h 1133108"/>
                            <a:gd name="connsiteX0" fmla="*/ 0 w 173470"/>
                            <a:gd name="connsiteY0" fmla="*/ 83036 h 1133108"/>
                            <a:gd name="connsiteX1" fmla="*/ 76225 w 173470"/>
                            <a:gd name="connsiteY1" fmla="*/ 4229 h 1133108"/>
                            <a:gd name="connsiteX2" fmla="*/ 161834 w 173470"/>
                            <a:gd name="connsiteY2" fmla="*/ 194699 h 1133108"/>
                            <a:gd name="connsiteX3" fmla="*/ 163210 w 173470"/>
                            <a:gd name="connsiteY3" fmla="*/ 419434 h 1133108"/>
                            <a:gd name="connsiteX4" fmla="*/ 170454 w 173470"/>
                            <a:gd name="connsiteY4" fmla="*/ 571956 h 1133108"/>
                            <a:gd name="connsiteX5" fmla="*/ 94935 w 173470"/>
                            <a:gd name="connsiteY5" fmla="*/ 571956 h 1133108"/>
                            <a:gd name="connsiteX6" fmla="*/ 0 w 173470"/>
                            <a:gd name="connsiteY6" fmla="*/ 1133108 h 1133108"/>
                            <a:gd name="connsiteX0" fmla="*/ 0 w 173470"/>
                            <a:gd name="connsiteY0" fmla="*/ 83036 h 1133108"/>
                            <a:gd name="connsiteX1" fmla="*/ 76225 w 173470"/>
                            <a:gd name="connsiteY1" fmla="*/ 4229 h 1133108"/>
                            <a:gd name="connsiteX2" fmla="*/ 161834 w 173470"/>
                            <a:gd name="connsiteY2" fmla="*/ 194699 h 1133108"/>
                            <a:gd name="connsiteX3" fmla="*/ 163210 w 173470"/>
                            <a:gd name="connsiteY3" fmla="*/ 419434 h 1133108"/>
                            <a:gd name="connsiteX4" fmla="*/ 170454 w 173470"/>
                            <a:gd name="connsiteY4" fmla="*/ 571956 h 1133108"/>
                            <a:gd name="connsiteX5" fmla="*/ 94935 w 173470"/>
                            <a:gd name="connsiteY5" fmla="*/ 638684 h 1133108"/>
                            <a:gd name="connsiteX6" fmla="*/ 0 w 173470"/>
                            <a:gd name="connsiteY6" fmla="*/ 1133108 h 1133108"/>
                            <a:gd name="connsiteX0" fmla="*/ 0 w 171798"/>
                            <a:gd name="connsiteY0" fmla="*/ 83036 h 1133108"/>
                            <a:gd name="connsiteX1" fmla="*/ 76225 w 171798"/>
                            <a:gd name="connsiteY1" fmla="*/ 4229 h 1133108"/>
                            <a:gd name="connsiteX2" fmla="*/ 161834 w 171798"/>
                            <a:gd name="connsiteY2" fmla="*/ 194699 h 1133108"/>
                            <a:gd name="connsiteX3" fmla="*/ 163210 w 171798"/>
                            <a:gd name="connsiteY3" fmla="*/ 419434 h 1133108"/>
                            <a:gd name="connsiteX4" fmla="*/ 170454 w 171798"/>
                            <a:gd name="connsiteY4" fmla="*/ 571956 h 1133108"/>
                            <a:gd name="connsiteX5" fmla="*/ 123635 w 171798"/>
                            <a:gd name="connsiteY5" fmla="*/ 629151 h 1133108"/>
                            <a:gd name="connsiteX6" fmla="*/ 0 w 171798"/>
                            <a:gd name="connsiteY6" fmla="*/ 1133108 h 1133108"/>
                            <a:gd name="connsiteX0" fmla="*/ 0 w 171798"/>
                            <a:gd name="connsiteY0" fmla="*/ 83036 h 629151"/>
                            <a:gd name="connsiteX1" fmla="*/ 76225 w 171798"/>
                            <a:gd name="connsiteY1" fmla="*/ 4229 h 629151"/>
                            <a:gd name="connsiteX2" fmla="*/ 161834 w 171798"/>
                            <a:gd name="connsiteY2" fmla="*/ 194699 h 629151"/>
                            <a:gd name="connsiteX3" fmla="*/ 163210 w 171798"/>
                            <a:gd name="connsiteY3" fmla="*/ 419434 h 629151"/>
                            <a:gd name="connsiteX4" fmla="*/ 170454 w 171798"/>
                            <a:gd name="connsiteY4" fmla="*/ 571956 h 629151"/>
                            <a:gd name="connsiteX5" fmla="*/ 123635 w 171798"/>
                            <a:gd name="connsiteY5" fmla="*/ 629151 h 629151"/>
                            <a:gd name="connsiteX6" fmla="*/ 47899 w 171798"/>
                            <a:gd name="connsiteY6" fmla="*/ 571956 h 629151"/>
                            <a:gd name="connsiteX0" fmla="*/ 0 w 174079"/>
                            <a:gd name="connsiteY0" fmla="*/ 83036 h 629151"/>
                            <a:gd name="connsiteX1" fmla="*/ 76225 w 174079"/>
                            <a:gd name="connsiteY1" fmla="*/ 4229 h 629151"/>
                            <a:gd name="connsiteX2" fmla="*/ 161834 w 174079"/>
                            <a:gd name="connsiteY2" fmla="*/ 194699 h 629151"/>
                            <a:gd name="connsiteX3" fmla="*/ 163210 w 174079"/>
                            <a:gd name="connsiteY3" fmla="*/ 419434 h 629151"/>
                            <a:gd name="connsiteX4" fmla="*/ 170454 w 174079"/>
                            <a:gd name="connsiteY4" fmla="*/ 571956 h 629151"/>
                            <a:gd name="connsiteX5" fmla="*/ 85316 w 174079"/>
                            <a:gd name="connsiteY5" fmla="*/ 629151 h 629151"/>
                            <a:gd name="connsiteX6" fmla="*/ 47899 w 174079"/>
                            <a:gd name="connsiteY6" fmla="*/ 571956 h 629151"/>
                            <a:gd name="connsiteX0" fmla="*/ 0 w 177359"/>
                            <a:gd name="connsiteY0" fmla="*/ 83036 h 629151"/>
                            <a:gd name="connsiteX1" fmla="*/ 76225 w 177359"/>
                            <a:gd name="connsiteY1" fmla="*/ 4229 h 629151"/>
                            <a:gd name="connsiteX2" fmla="*/ 161834 w 177359"/>
                            <a:gd name="connsiteY2" fmla="*/ 194699 h 629151"/>
                            <a:gd name="connsiteX3" fmla="*/ 163210 w 177359"/>
                            <a:gd name="connsiteY3" fmla="*/ 419434 h 629151"/>
                            <a:gd name="connsiteX4" fmla="*/ 174079 w 177359"/>
                            <a:gd name="connsiteY4" fmla="*/ 571955 h 629151"/>
                            <a:gd name="connsiteX5" fmla="*/ 85316 w 177359"/>
                            <a:gd name="connsiteY5" fmla="*/ 629151 h 629151"/>
                            <a:gd name="connsiteX6" fmla="*/ 47899 w 177359"/>
                            <a:gd name="connsiteY6" fmla="*/ 571956 h 629151"/>
                            <a:gd name="connsiteX0" fmla="*/ 0 w 180380"/>
                            <a:gd name="connsiteY0" fmla="*/ 83036 h 629151"/>
                            <a:gd name="connsiteX1" fmla="*/ 76225 w 180380"/>
                            <a:gd name="connsiteY1" fmla="*/ 4229 h 629151"/>
                            <a:gd name="connsiteX2" fmla="*/ 161834 w 180380"/>
                            <a:gd name="connsiteY2" fmla="*/ 194699 h 629151"/>
                            <a:gd name="connsiteX3" fmla="*/ 163210 w 180380"/>
                            <a:gd name="connsiteY3" fmla="*/ 419434 h 629151"/>
                            <a:gd name="connsiteX4" fmla="*/ 177359 w 180380"/>
                            <a:gd name="connsiteY4" fmla="*/ 571955 h 629151"/>
                            <a:gd name="connsiteX5" fmla="*/ 85316 w 180380"/>
                            <a:gd name="connsiteY5" fmla="*/ 629151 h 629151"/>
                            <a:gd name="connsiteX6" fmla="*/ 47899 w 180380"/>
                            <a:gd name="connsiteY6" fmla="*/ 571956 h 629151"/>
                            <a:gd name="connsiteX0" fmla="*/ 0 w 182815"/>
                            <a:gd name="connsiteY0" fmla="*/ 83036 h 629151"/>
                            <a:gd name="connsiteX1" fmla="*/ 76225 w 182815"/>
                            <a:gd name="connsiteY1" fmla="*/ 4229 h 629151"/>
                            <a:gd name="connsiteX2" fmla="*/ 161834 w 182815"/>
                            <a:gd name="connsiteY2" fmla="*/ 194699 h 629151"/>
                            <a:gd name="connsiteX3" fmla="*/ 177359 w 182815"/>
                            <a:gd name="connsiteY3" fmla="*/ 571955 h 629151"/>
                            <a:gd name="connsiteX4" fmla="*/ 85316 w 182815"/>
                            <a:gd name="connsiteY4" fmla="*/ 629151 h 629151"/>
                            <a:gd name="connsiteX5" fmla="*/ 47899 w 182815"/>
                            <a:gd name="connsiteY5" fmla="*/ 571956 h 629151"/>
                            <a:gd name="connsiteX0" fmla="*/ 0 w 187415"/>
                            <a:gd name="connsiteY0" fmla="*/ 83036 h 631003"/>
                            <a:gd name="connsiteX1" fmla="*/ 76225 w 187415"/>
                            <a:gd name="connsiteY1" fmla="*/ 4229 h 631003"/>
                            <a:gd name="connsiteX2" fmla="*/ 161834 w 187415"/>
                            <a:gd name="connsiteY2" fmla="*/ 194699 h 631003"/>
                            <a:gd name="connsiteX3" fmla="*/ 182815 w 187415"/>
                            <a:gd name="connsiteY3" fmla="*/ 457564 h 631003"/>
                            <a:gd name="connsiteX4" fmla="*/ 85316 w 187415"/>
                            <a:gd name="connsiteY4" fmla="*/ 629151 h 631003"/>
                            <a:gd name="connsiteX5" fmla="*/ 47899 w 187415"/>
                            <a:gd name="connsiteY5" fmla="*/ 571956 h 631003"/>
                            <a:gd name="connsiteX0" fmla="*/ 0 w 191465"/>
                            <a:gd name="connsiteY0" fmla="*/ 83036 h 630734"/>
                            <a:gd name="connsiteX1" fmla="*/ 76225 w 191465"/>
                            <a:gd name="connsiteY1" fmla="*/ 4229 h 630734"/>
                            <a:gd name="connsiteX2" fmla="*/ 161834 w 191465"/>
                            <a:gd name="connsiteY2" fmla="*/ 194699 h 630734"/>
                            <a:gd name="connsiteX3" fmla="*/ 187415 w 191465"/>
                            <a:gd name="connsiteY3" fmla="*/ 467106 h 630734"/>
                            <a:gd name="connsiteX4" fmla="*/ 85316 w 191465"/>
                            <a:gd name="connsiteY4" fmla="*/ 629151 h 630734"/>
                            <a:gd name="connsiteX5" fmla="*/ 47899 w 191465"/>
                            <a:gd name="connsiteY5" fmla="*/ 571956 h 630734"/>
                            <a:gd name="connsiteX0" fmla="*/ 0 w 195124"/>
                            <a:gd name="connsiteY0" fmla="*/ 83036 h 631587"/>
                            <a:gd name="connsiteX1" fmla="*/ 76225 w 195124"/>
                            <a:gd name="connsiteY1" fmla="*/ 4229 h 631587"/>
                            <a:gd name="connsiteX2" fmla="*/ 161834 w 195124"/>
                            <a:gd name="connsiteY2" fmla="*/ 194699 h 631587"/>
                            <a:gd name="connsiteX3" fmla="*/ 191465 w 195124"/>
                            <a:gd name="connsiteY3" fmla="*/ 438494 h 631587"/>
                            <a:gd name="connsiteX4" fmla="*/ 85316 w 195124"/>
                            <a:gd name="connsiteY4" fmla="*/ 629151 h 631587"/>
                            <a:gd name="connsiteX5" fmla="*/ 47899 w 195124"/>
                            <a:gd name="connsiteY5" fmla="*/ 571956 h 631587"/>
                            <a:gd name="connsiteX0" fmla="*/ 0 w 165544"/>
                            <a:gd name="connsiteY0" fmla="*/ 83036 h 632570"/>
                            <a:gd name="connsiteX1" fmla="*/ 76225 w 165544"/>
                            <a:gd name="connsiteY1" fmla="*/ 4229 h 632570"/>
                            <a:gd name="connsiteX2" fmla="*/ 161834 w 165544"/>
                            <a:gd name="connsiteY2" fmla="*/ 194699 h 632570"/>
                            <a:gd name="connsiteX3" fmla="*/ 143640 w 165544"/>
                            <a:gd name="connsiteY3" fmla="*/ 409873 h 632570"/>
                            <a:gd name="connsiteX4" fmla="*/ 85316 w 165544"/>
                            <a:gd name="connsiteY4" fmla="*/ 629151 h 632570"/>
                            <a:gd name="connsiteX5" fmla="*/ 47899 w 165544"/>
                            <a:gd name="connsiteY5" fmla="*/ 571956 h 632570"/>
                            <a:gd name="connsiteX0" fmla="*/ 0 w 174148"/>
                            <a:gd name="connsiteY0" fmla="*/ 83036 h 631003"/>
                            <a:gd name="connsiteX1" fmla="*/ 76225 w 174148"/>
                            <a:gd name="connsiteY1" fmla="*/ 4229 h 631003"/>
                            <a:gd name="connsiteX2" fmla="*/ 161834 w 174148"/>
                            <a:gd name="connsiteY2" fmla="*/ 194699 h 631003"/>
                            <a:gd name="connsiteX3" fmla="*/ 165544 w 174148"/>
                            <a:gd name="connsiteY3" fmla="*/ 457554 h 631003"/>
                            <a:gd name="connsiteX4" fmla="*/ 85316 w 174148"/>
                            <a:gd name="connsiteY4" fmla="*/ 629151 h 631003"/>
                            <a:gd name="connsiteX5" fmla="*/ 47899 w 174148"/>
                            <a:gd name="connsiteY5" fmla="*/ 571956 h 631003"/>
                            <a:gd name="connsiteX0" fmla="*/ 0 w 172261"/>
                            <a:gd name="connsiteY0" fmla="*/ 83036 h 632832"/>
                            <a:gd name="connsiteX1" fmla="*/ 76225 w 172261"/>
                            <a:gd name="connsiteY1" fmla="*/ 4229 h 632832"/>
                            <a:gd name="connsiteX2" fmla="*/ 161834 w 172261"/>
                            <a:gd name="connsiteY2" fmla="*/ 194699 h 632832"/>
                            <a:gd name="connsiteX3" fmla="*/ 165544 w 172261"/>
                            <a:gd name="connsiteY3" fmla="*/ 457554 h 632832"/>
                            <a:gd name="connsiteX4" fmla="*/ 114022 w 172261"/>
                            <a:gd name="connsiteY4" fmla="*/ 631003 h 632832"/>
                            <a:gd name="connsiteX5" fmla="*/ 47899 w 172261"/>
                            <a:gd name="connsiteY5" fmla="*/ 571956 h 632832"/>
                            <a:gd name="connsiteX0" fmla="*/ 0 w 172261"/>
                            <a:gd name="connsiteY0" fmla="*/ 83036 h 632874"/>
                            <a:gd name="connsiteX1" fmla="*/ 76225 w 172261"/>
                            <a:gd name="connsiteY1" fmla="*/ 4229 h 632874"/>
                            <a:gd name="connsiteX2" fmla="*/ 161834 w 172261"/>
                            <a:gd name="connsiteY2" fmla="*/ 194699 h 632874"/>
                            <a:gd name="connsiteX3" fmla="*/ 165544 w 172261"/>
                            <a:gd name="connsiteY3" fmla="*/ 457554 h 632874"/>
                            <a:gd name="connsiteX4" fmla="*/ 114022 w 172261"/>
                            <a:gd name="connsiteY4" fmla="*/ 631003 h 632874"/>
                            <a:gd name="connsiteX5" fmla="*/ 47899 w 172261"/>
                            <a:gd name="connsiteY5" fmla="*/ 572987 h 632874"/>
                            <a:gd name="connsiteX0" fmla="*/ 0 w 172261"/>
                            <a:gd name="connsiteY0" fmla="*/ 83036 h 637202"/>
                            <a:gd name="connsiteX1" fmla="*/ 76225 w 172261"/>
                            <a:gd name="connsiteY1" fmla="*/ 4229 h 637202"/>
                            <a:gd name="connsiteX2" fmla="*/ 161834 w 172261"/>
                            <a:gd name="connsiteY2" fmla="*/ 194699 h 637202"/>
                            <a:gd name="connsiteX3" fmla="*/ 165544 w 172261"/>
                            <a:gd name="connsiteY3" fmla="*/ 457554 h 637202"/>
                            <a:gd name="connsiteX4" fmla="*/ 114022 w 172261"/>
                            <a:gd name="connsiteY4" fmla="*/ 631003 h 637202"/>
                            <a:gd name="connsiteX5" fmla="*/ 57469 w 172261"/>
                            <a:gd name="connsiteY5" fmla="*/ 632874 h 637202"/>
                            <a:gd name="connsiteX0" fmla="*/ 0 w 172261"/>
                            <a:gd name="connsiteY0" fmla="*/ 83036 h 632871"/>
                            <a:gd name="connsiteX1" fmla="*/ 76225 w 172261"/>
                            <a:gd name="connsiteY1" fmla="*/ 4229 h 632871"/>
                            <a:gd name="connsiteX2" fmla="*/ 161834 w 172261"/>
                            <a:gd name="connsiteY2" fmla="*/ 194699 h 632871"/>
                            <a:gd name="connsiteX3" fmla="*/ 165544 w 172261"/>
                            <a:gd name="connsiteY3" fmla="*/ 457554 h 632871"/>
                            <a:gd name="connsiteX4" fmla="*/ 114022 w 172261"/>
                            <a:gd name="connsiteY4" fmla="*/ 631003 h 632871"/>
                            <a:gd name="connsiteX5" fmla="*/ 0 w 172261"/>
                            <a:gd name="connsiteY5" fmla="*/ 572909 h 632871"/>
                            <a:gd name="connsiteX0" fmla="*/ 0 w 172261"/>
                            <a:gd name="connsiteY0" fmla="*/ 83036 h 632876"/>
                            <a:gd name="connsiteX1" fmla="*/ 76225 w 172261"/>
                            <a:gd name="connsiteY1" fmla="*/ 4229 h 632876"/>
                            <a:gd name="connsiteX2" fmla="*/ 161834 w 172261"/>
                            <a:gd name="connsiteY2" fmla="*/ 194699 h 632876"/>
                            <a:gd name="connsiteX3" fmla="*/ 165544 w 172261"/>
                            <a:gd name="connsiteY3" fmla="*/ 457554 h 632876"/>
                            <a:gd name="connsiteX4" fmla="*/ 114022 w 172261"/>
                            <a:gd name="connsiteY4" fmla="*/ 631003 h 632876"/>
                            <a:gd name="connsiteX5" fmla="*/ 57420 w 172261"/>
                            <a:gd name="connsiteY5" fmla="*/ 573022 h 632876"/>
                            <a:gd name="connsiteX0" fmla="*/ 0 w 172261"/>
                            <a:gd name="connsiteY0" fmla="*/ 83036 h 632876"/>
                            <a:gd name="connsiteX1" fmla="*/ 76225 w 172261"/>
                            <a:gd name="connsiteY1" fmla="*/ 4229 h 632876"/>
                            <a:gd name="connsiteX2" fmla="*/ 161834 w 172261"/>
                            <a:gd name="connsiteY2" fmla="*/ 194699 h 632876"/>
                            <a:gd name="connsiteX3" fmla="*/ 165544 w 172261"/>
                            <a:gd name="connsiteY3" fmla="*/ 457554 h 632876"/>
                            <a:gd name="connsiteX4" fmla="*/ 114022 w 172261"/>
                            <a:gd name="connsiteY4" fmla="*/ 631003 h 632876"/>
                            <a:gd name="connsiteX5" fmla="*/ 57420 w 172261"/>
                            <a:gd name="connsiteY5" fmla="*/ 573027 h 632876"/>
                            <a:gd name="connsiteX0" fmla="*/ 0 w 172261"/>
                            <a:gd name="connsiteY0" fmla="*/ 83036 h 631003"/>
                            <a:gd name="connsiteX1" fmla="*/ 76225 w 172261"/>
                            <a:gd name="connsiteY1" fmla="*/ 4229 h 631003"/>
                            <a:gd name="connsiteX2" fmla="*/ 161834 w 172261"/>
                            <a:gd name="connsiteY2" fmla="*/ 194699 h 631003"/>
                            <a:gd name="connsiteX3" fmla="*/ 165544 w 172261"/>
                            <a:gd name="connsiteY3" fmla="*/ 457554 h 631003"/>
                            <a:gd name="connsiteX4" fmla="*/ 114022 w 172261"/>
                            <a:gd name="connsiteY4" fmla="*/ 631003 h 631003"/>
                            <a:gd name="connsiteX0" fmla="*/ 0 w 172261"/>
                            <a:gd name="connsiteY0" fmla="*/ 83036 h 643491"/>
                            <a:gd name="connsiteX1" fmla="*/ 76225 w 172261"/>
                            <a:gd name="connsiteY1" fmla="*/ 4229 h 643491"/>
                            <a:gd name="connsiteX2" fmla="*/ 161834 w 172261"/>
                            <a:gd name="connsiteY2" fmla="*/ 194699 h 643491"/>
                            <a:gd name="connsiteX3" fmla="*/ 165544 w 172261"/>
                            <a:gd name="connsiteY3" fmla="*/ 457554 h 643491"/>
                            <a:gd name="connsiteX4" fmla="*/ 114022 w 172261"/>
                            <a:gd name="connsiteY4" fmla="*/ 631003 h 643491"/>
                            <a:gd name="connsiteX5" fmla="*/ 95685 w 172261"/>
                            <a:gd name="connsiteY5" fmla="*/ 629731 h 643491"/>
                            <a:gd name="connsiteX0" fmla="*/ 0 w 172261"/>
                            <a:gd name="connsiteY0" fmla="*/ 83036 h 634077"/>
                            <a:gd name="connsiteX1" fmla="*/ 76225 w 172261"/>
                            <a:gd name="connsiteY1" fmla="*/ 4229 h 634077"/>
                            <a:gd name="connsiteX2" fmla="*/ 161834 w 172261"/>
                            <a:gd name="connsiteY2" fmla="*/ 194699 h 634077"/>
                            <a:gd name="connsiteX3" fmla="*/ 165544 w 172261"/>
                            <a:gd name="connsiteY3" fmla="*/ 457554 h 634077"/>
                            <a:gd name="connsiteX4" fmla="*/ 114022 w 172261"/>
                            <a:gd name="connsiteY4" fmla="*/ 631003 h 634077"/>
                            <a:gd name="connsiteX5" fmla="*/ 66975 w 172261"/>
                            <a:gd name="connsiteY5" fmla="*/ 572841 h 6340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72261" h="634077">
                              <a:moveTo>
                                <a:pt x="0" y="83036"/>
                              </a:moveTo>
                              <a:cubicBezTo>
                                <a:pt x="20637" y="31442"/>
                                <a:pt x="49253" y="-14381"/>
                                <a:pt x="76225" y="4229"/>
                              </a:cubicBezTo>
                              <a:cubicBezTo>
                                <a:pt x="103197" y="22839"/>
                                <a:pt x="146948" y="119145"/>
                                <a:pt x="161834" y="194699"/>
                              </a:cubicBezTo>
                              <a:cubicBezTo>
                                <a:pt x="176721" y="270253"/>
                                <a:pt x="173513" y="384837"/>
                                <a:pt x="165544" y="457554"/>
                              </a:cubicBezTo>
                              <a:cubicBezTo>
                                <a:pt x="157575" y="530271"/>
                                <a:pt x="130450" y="611789"/>
                                <a:pt x="114022" y="631003"/>
                              </a:cubicBezTo>
                              <a:cubicBezTo>
                                <a:pt x="97594" y="650217"/>
                                <a:pt x="70795" y="573106"/>
                                <a:pt x="66975" y="572841"/>
                              </a:cubicBezTo>
                            </a:path>
                          </a:pathLst>
                        </a:custGeom>
                        <a:noFill/>
                        <a:ln w="158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357" o:spid="_x0000_s1026" style="position:absolute;margin-left:300pt;margin-top:.3pt;width:13.5pt;height:49.8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2261,634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" path="m,83036c20637,31442,49253,-14381,76225,4229v26972,18610,70723,114916,85609,190470c176721,270253,173513,384837,165544,457554v-7969,72717,-35094,154235,-51522,173449c97594,650217,70795,573106,66975,572841e" filled="f" strokecolor="windowText" strokeweight="1.25pt">
                <v:path arrowok="t" o:connecttype="custom" o:connectlocs="0,82824;75866,4218;161072,194202;164765,456387;113485,629394;66660,571380" o:connectangles="0,0,0,0,0,0"/>
              </v:shape>
            </w:pict>
          </mc:Fallback>
        </mc:AlternateContent>
      </w:r>
      <w:r>
        <w:rPr>
          <w:rFonts w:ascii="Arial" w:hAnsi="Arial" w:cs="Arial"/>
          <w:noProof/>
          <w:sz w:val="24"/>
          <w:szCs w:val="24"/>
          <w:lang w:val="en-AU" w:eastAsia="en-AU"/>
        </w:rPr>
        <mc:AlternateContent>
          <mc:Choice Requires="wps">
            <w:drawing>
              <wp:anchor distT="0" distB="0" distL="114300" distR="114300" simplePos="0" relativeHeight="251834368" behindDoc="0" locked="0" layoutInCell="1" allowOverlap="1" wp14:anchorId="50908DA5" wp14:editId="5496D4DF">
                <wp:simplePos x="0" y="0"/>
                <wp:positionH relativeFrom="column">
                  <wp:posOffset>3638550</wp:posOffset>
                </wp:positionH>
                <wp:positionV relativeFrom="paragraph">
                  <wp:posOffset>3810</wp:posOffset>
                </wp:positionV>
                <wp:extent cx="171450" cy="632460"/>
                <wp:effectExtent l="0" t="0" r="19050" b="15240"/>
                <wp:wrapNone/>
                <wp:docPr id="358" name="Freeform 358"/>
                <wp:cNvGraphicFramePr/>
                <a:graphic xmlns:a="http://schemas.openxmlformats.org/drawingml/2006/main">
                  <a:graphicData uri="http://schemas.microsoft.com/office/word/2010/wordprocessingShape">
                    <wps:wsp>
                      <wps:cNvSpPr/>
                      <wps:spPr>
                        <a:xfrm>
                          <a:off x="0" y="0"/>
                          <a:ext cx="171450" cy="632460"/>
                        </a:xfrm>
                        <a:custGeom>
                          <a:avLst/>
                          <a:gdLst>
                            <a:gd name="connsiteX0" fmla="*/ 0 w 258427"/>
                            <a:gd name="connsiteY0" fmla="*/ 104898 h 1333623"/>
                            <a:gd name="connsiteX1" fmla="*/ 66675 w 258427"/>
                            <a:gd name="connsiteY1" fmla="*/ 123 h 1333623"/>
                            <a:gd name="connsiteX2" fmla="*/ 152400 w 258427"/>
                            <a:gd name="connsiteY2" fmla="*/ 95373 h 1333623"/>
                            <a:gd name="connsiteX3" fmla="*/ 257175 w 258427"/>
                            <a:gd name="connsiteY3" fmla="*/ 504948 h 1333623"/>
                            <a:gd name="connsiteX4" fmla="*/ 209550 w 258427"/>
                            <a:gd name="connsiteY4" fmla="*/ 1076448 h 1333623"/>
                            <a:gd name="connsiteX5" fmla="*/ 200025 w 258427"/>
                            <a:gd name="connsiteY5" fmla="*/ 1333623 h 1333623"/>
                            <a:gd name="connsiteX0" fmla="*/ 0 w 259122"/>
                            <a:gd name="connsiteY0" fmla="*/ 104898 h 1466985"/>
                            <a:gd name="connsiteX1" fmla="*/ 66675 w 259122"/>
                            <a:gd name="connsiteY1" fmla="*/ 123 h 1466985"/>
                            <a:gd name="connsiteX2" fmla="*/ 152400 w 259122"/>
                            <a:gd name="connsiteY2" fmla="*/ 95373 h 1466985"/>
                            <a:gd name="connsiteX3" fmla="*/ 257175 w 259122"/>
                            <a:gd name="connsiteY3" fmla="*/ 504948 h 1466985"/>
                            <a:gd name="connsiteX4" fmla="*/ 209550 w 259122"/>
                            <a:gd name="connsiteY4" fmla="*/ 1076448 h 1466985"/>
                            <a:gd name="connsiteX5" fmla="*/ 75903 w 259122"/>
                            <a:gd name="connsiteY5" fmla="*/ 1466985 h 1466985"/>
                            <a:gd name="connsiteX0" fmla="*/ 0 w 257175"/>
                            <a:gd name="connsiteY0" fmla="*/ 104898 h 1466985"/>
                            <a:gd name="connsiteX1" fmla="*/ 66675 w 257175"/>
                            <a:gd name="connsiteY1" fmla="*/ 123 h 1466985"/>
                            <a:gd name="connsiteX2" fmla="*/ 152400 w 257175"/>
                            <a:gd name="connsiteY2" fmla="*/ 95373 h 1466985"/>
                            <a:gd name="connsiteX3" fmla="*/ 257175 w 257175"/>
                            <a:gd name="connsiteY3" fmla="*/ 504948 h 1466985"/>
                            <a:gd name="connsiteX4" fmla="*/ 152425 w 257175"/>
                            <a:gd name="connsiteY4" fmla="*/ 1105125 h 1466985"/>
                            <a:gd name="connsiteX5" fmla="*/ 75903 w 257175"/>
                            <a:gd name="connsiteY5" fmla="*/ 1466985 h 1466985"/>
                            <a:gd name="connsiteX0" fmla="*/ 0 w 257175"/>
                            <a:gd name="connsiteY0" fmla="*/ 104944 h 1467031"/>
                            <a:gd name="connsiteX1" fmla="*/ 66675 w 257175"/>
                            <a:gd name="connsiteY1" fmla="*/ 169 h 1467031"/>
                            <a:gd name="connsiteX2" fmla="*/ 152400 w 257175"/>
                            <a:gd name="connsiteY2" fmla="*/ 95419 h 1467031"/>
                            <a:gd name="connsiteX3" fmla="*/ 257175 w 257175"/>
                            <a:gd name="connsiteY3" fmla="*/ 533618 h 1467031"/>
                            <a:gd name="connsiteX4" fmla="*/ 152425 w 257175"/>
                            <a:gd name="connsiteY4" fmla="*/ 1105171 h 1467031"/>
                            <a:gd name="connsiteX5" fmla="*/ 75903 w 257175"/>
                            <a:gd name="connsiteY5" fmla="*/ 1467031 h 1467031"/>
                            <a:gd name="connsiteX0" fmla="*/ 0 w 276002"/>
                            <a:gd name="connsiteY0" fmla="*/ 110184 h 1472271"/>
                            <a:gd name="connsiteX1" fmla="*/ 66675 w 276002"/>
                            <a:gd name="connsiteY1" fmla="*/ 5409 h 1472271"/>
                            <a:gd name="connsiteX2" fmla="*/ 257175 w 276002"/>
                            <a:gd name="connsiteY2" fmla="*/ 272142 h 1472271"/>
                            <a:gd name="connsiteX3" fmla="*/ 257175 w 276002"/>
                            <a:gd name="connsiteY3" fmla="*/ 538858 h 1472271"/>
                            <a:gd name="connsiteX4" fmla="*/ 152425 w 276002"/>
                            <a:gd name="connsiteY4" fmla="*/ 1110411 h 1472271"/>
                            <a:gd name="connsiteX5" fmla="*/ 75903 w 276002"/>
                            <a:gd name="connsiteY5" fmla="*/ 1472271 h 1472271"/>
                            <a:gd name="connsiteX0" fmla="*/ 0 w 276182"/>
                            <a:gd name="connsiteY0" fmla="*/ 110184 h 1472271"/>
                            <a:gd name="connsiteX1" fmla="*/ 66675 w 276182"/>
                            <a:gd name="connsiteY1" fmla="*/ 5409 h 1472271"/>
                            <a:gd name="connsiteX2" fmla="*/ 257175 w 276182"/>
                            <a:gd name="connsiteY2" fmla="*/ 272142 h 1472271"/>
                            <a:gd name="connsiteX3" fmla="*/ 257559 w 276182"/>
                            <a:gd name="connsiteY3" fmla="*/ 538858 h 1472271"/>
                            <a:gd name="connsiteX4" fmla="*/ 152425 w 276182"/>
                            <a:gd name="connsiteY4" fmla="*/ 1110411 h 1472271"/>
                            <a:gd name="connsiteX5" fmla="*/ 75903 w 276182"/>
                            <a:gd name="connsiteY5" fmla="*/ 1472271 h 1472271"/>
                            <a:gd name="connsiteX0" fmla="*/ 0 w 259556"/>
                            <a:gd name="connsiteY0" fmla="*/ 109702 h 1471789"/>
                            <a:gd name="connsiteX1" fmla="*/ 66675 w 259556"/>
                            <a:gd name="connsiteY1" fmla="*/ 4927 h 1471789"/>
                            <a:gd name="connsiteX2" fmla="*/ 209448 w 259556"/>
                            <a:gd name="connsiteY2" fmla="*/ 262133 h 1471789"/>
                            <a:gd name="connsiteX3" fmla="*/ 257559 w 259556"/>
                            <a:gd name="connsiteY3" fmla="*/ 538376 h 1471789"/>
                            <a:gd name="connsiteX4" fmla="*/ 152425 w 259556"/>
                            <a:gd name="connsiteY4" fmla="*/ 1109929 h 1471789"/>
                            <a:gd name="connsiteX5" fmla="*/ 75903 w 259556"/>
                            <a:gd name="connsiteY5" fmla="*/ 1471789 h 1471789"/>
                            <a:gd name="connsiteX0" fmla="*/ 0 w 259640"/>
                            <a:gd name="connsiteY0" fmla="*/ 109702 h 1471789"/>
                            <a:gd name="connsiteX1" fmla="*/ 66675 w 259640"/>
                            <a:gd name="connsiteY1" fmla="*/ 4927 h 1471789"/>
                            <a:gd name="connsiteX2" fmla="*/ 209448 w 259640"/>
                            <a:gd name="connsiteY2" fmla="*/ 262133 h 1471789"/>
                            <a:gd name="connsiteX3" fmla="*/ 257648 w 259640"/>
                            <a:gd name="connsiteY3" fmla="*/ 719411 h 1471789"/>
                            <a:gd name="connsiteX4" fmla="*/ 152425 w 259640"/>
                            <a:gd name="connsiteY4" fmla="*/ 1109929 h 1471789"/>
                            <a:gd name="connsiteX5" fmla="*/ 75903 w 259640"/>
                            <a:gd name="connsiteY5" fmla="*/ 1471789 h 1471789"/>
                            <a:gd name="connsiteX0" fmla="*/ 0 w 222670"/>
                            <a:gd name="connsiteY0" fmla="*/ 109702 h 1471789"/>
                            <a:gd name="connsiteX1" fmla="*/ 66675 w 222670"/>
                            <a:gd name="connsiteY1" fmla="*/ 4927 h 1471789"/>
                            <a:gd name="connsiteX2" fmla="*/ 209448 w 222670"/>
                            <a:gd name="connsiteY2" fmla="*/ 262133 h 1471789"/>
                            <a:gd name="connsiteX3" fmla="*/ 209920 w 222670"/>
                            <a:gd name="connsiteY3" fmla="*/ 719411 h 1471789"/>
                            <a:gd name="connsiteX4" fmla="*/ 152425 w 222670"/>
                            <a:gd name="connsiteY4" fmla="*/ 1109929 h 1471789"/>
                            <a:gd name="connsiteX5" fmla="*/ 75903 w 222670"/>
                            <a:gd name="connsiteY5" fmla="*/ 1471789 h 1471789"/>
                            <a:gd name="connsiteX0" fmla="*/ 0 w 222670"/>
                            <a:gd name="connsiteY0" fmla="*/ 109702 h 1419702"/>
                            <a:gd name="connsiteX1" fmla="*/ 66675 w 222670"/>
                            <a:gd name="connsiteY1" fmla="*/ 4927 h 1419702"/>
                            <a:gd name="connsiteX2" fmla="*/ 209448 w 222670"/>
                            <a:gd name="connsiteY2" fmla="*/ 262133 h 1419702"/>
                            <a:gd name="connsiteX3" fmla="*/ 209920 w 222670"/>
                            <a:gd name="connsiteY3" fmla="*/ 719411 h 1419702"/>
                            <a:gd name="connsiteX4" fmla="*/ 152425 w 222670"/>
                            <a:gd name="connsiteY4" fmla="*/ 1109929 h 1419702"/>
                            <a:gd name="connsiteX5" fmla="*/ 94989 w 222670"/>
                            <a:gd name="connsiteY5" fmla="*/ 1419702 h 1419702"/>
                            <a:gd name="connsiteX0" fmla="*/ 0 w 210291"/>
                            <a:gd name="connsiteY0" fmla="*/ 111695 h 1421695"/>
                            <a:gd name="connsiteX1" fmla="*/ 66675 w 210291"/>
                            <a:gd name="connsiteY1" fmla="*/ 6920 h 1421695"/>
                            <a:gd name="connsiteX2" fmla="*/ 123561 w 210291"/>
                            <a:gd name="connsiteY2" fmla="*/ 302239 h 1421695"/>
                            <a:gd name="connsiteX3" fmla="*/ 209920 w 210291"/>
                            <a:gd name="connsiteY3" fmla="*/ 721404 h 1421695"/>
                            <a:gd name="connsiteX4" fmla="*/ 152425 w 210291"/>
                            <a:gd name="connsiteY4" fmla="*/ 1111922 h 1421695"/>
                            <a:gd name="connsiteX5" fmla="*/ 94989 w 210291"/>
                            <a:gd name="connsiteY5" fmla="*/ 1421695 h 1421695"/>
                            <a:gd name="connsiteX0" fmla="*/ 0 w 152455"/>
                            <a:gd name="connsiteY0" fmla="*/ 111695 h 1421695"/>
                            <a:gd name="connsiteX1" fmla="*/ 66675 w 152455"/>
                            <a:gd name="connsiteY1" fmla="*/ 6920 h 1421695"/>
                            <a:gd name="connsiteX2" fmla="*/ 123561 w 152455"/>
                            <a:gd name="connsiteY2" fmla="*/ 302239 h 1421695"/>
                            <a:gd name="connsiteX3" fmla="*/ 85657 w 152455"/>
                            <a:gd name="connsiteY3" fmla="*/ 686073 h 1421695"/>
                            <a:gd name="connsiteX4" fmla="*/ 152425 w 152455"/>
                            <a:gd name="connsiteY4" fmla="*/ 1111922 h 1421695"/>
                            <a:gd name="connsiteX5" fmla="*/ 94989 w 152455"/>
                            <a:gd name="connsiteY5" fmla="*/ 1421695 h 1421695"/>
                            <a:gd name="connsiteX0" fmla="*/ 38273 w 194006"/>
                            <a:gd name="connsiteY0" fmla="*/ 111695 h 1240648"/>
                            <a:gd name="connsiteX1" fmla="*/ 104948 w 194006"/>
                            <a:gd name="connsiteY1" fmla="*/ 6920 h 1240648"/>
                            <a:gd name="connsiteX2" fmla="*/ 161834 w 194006"/>
                            <a:gd name="connsiteY2" fmla="*/ 302239 h 1240648"/>
                            <a:gd name="connsiteX3" fmla="*/ 123930 w 194006"/>
                            <a:gd name="connsiteY3" fmla="*/ 686073 h 1240648"/>
                            <a:gd name="connsiteX4" fmla="*/ 190698 w 194006"/>
                            <a:gd name="connsiteY4" fmla="*/ 1111922 h 1240648"/>
                            <a:gd name="connsiteX5" fmla="*/ 0 w 194006"/>
                            <a:gd name="connsiteY5" fmla="*/ 1240648 h 1240648"/>
                            <a:gd name="connsiteX0" fmla="*/ 38273 w 162122"/>
                            <a:gd name="connsiteY0" fmla="*/ 111695 h 1240648"/>
                            <a:gd name="connsiteX1" fmla="*/ 104948 w 162122"/>
                            <a:gd name="connsiteY1" fmla="*/ 6920 h 1240648"/>
                            <a:gd name="connsiteX2" fmla="*/ 161834 w 162122"/>
                            <a:gd name="connsiteY2" fmla="*/ 302239 h 1240648"/>
                            <a:gd name="connsiteX3" fmla="*/ 123930 w 162122"/>
                            <a:gd name="connsiteY3" fmla="*/ 686073 h 1240648"/>
                            <a:gd name="connsiteX4" fmla="*/ 56680 w 162122"/>
                            <a:gd name="connsiteY4" fmla="*/ 968990 h 1240648"/>
                            <a:gd name="connsiteX5" fmla="*/ 0 w 162122"/>
                            <a:gd name="connsiteY5" fmla="*/ 1240648 h 1240648"/>
                            <a:gd name="connsiteX0" fmla="*/ 0 w 162122"/>
                            <a:gd name="connsiteY0" fmla="*/ 185239 h 1235311"/>
                            <a:gd name="connsiteX1" fmla="*/ 104948 w 162122"/>
                            <a:gd name="connsiteY1" fmla="*/ 1583 h 1235311"/>
                            <a:gd name="connsiteX2" fmla="*/ 161834 w 162122"/>
                            <a:gd name="connsiteY2" fmla="*/ 296902 h 1235311"/>
                            <a:gd name="connsiteX3" fmla="*/ 123930 w 162122"/>
                            <a:gd name="connsiteY3" fmla="*/ 680736 h 1235311"/>
                            <a:gd name="connsiteX4" fmla="*/ 56680 w 162122"/>
                            <a:gd name="connsiteY4" fmla="*/ 963653 h 1235311"/>
                            <a:gd name="connsiteX5" fmla="*/ 0 w 162122"/>
                            <a:gd name="connsiteY5" fmla="*/ 1235311 h 1235311"/>
                            <a:gd name="connsiteX0" fmla="*/ 0 w 163210"/>
                            <a:gd name="connsiteY0" fmla="*/ 83036 h 1133108"/>
                            <a:gd name="connsiteX1" fmla="*/ 76225 w 163210"/>
                            <a:gd name="connsiteY1" fmla="*/ 4229 h 1133108"/>
                            <a:gd name="connsiteX2" fmla="*/ 161834 w 163210"/>
                            <a:gd name="connsiteY2" fmla="*/ 194699 h 1133108"/>
                            <a:gd name="connsiteX3" fmla="*/ 123930 w 163210"/>
                            <a:gd name="connsiteY3" fmla="*/ 578533 h 1133108"/>
                            <a:gd name="connsiteX4" fmla="*/ 56680 w 163210"/>
                            <a:gd name="connsiteY4" fmla="*/ 861450 h 1133108"/>
                            <a:gd name="connsiteX5" fmla="*/ 0 w 163210"/>
                            <a:gd name="connsiteY5" fmla="*/ 1133108 h 1133108"/>
                            <a:gd name="connsiteX0" fmla="*/ 0 w 170454"/>
                            <a:gd name="connsiteY0" fmla="*/ 83036 h 1133108"/>
                            <a:gd name="connsiteX1" fmla="*/ 76225 w 170454"/>
                            <a:gd name="connsiteY1" fmla="*/ 4229 h 1133108"/>
                            <a:gd name="connsiteX2" fmla="*/ 161834 w 170454"/>
                            <a:gd name="connsiteY2" fmla="*/ 194699 h 1133108"/>
                            <a:gd name="connsiteX3" fmla="*/ 163210 w 170454"/>
                            <a:gd name="connsiteY3" fmla="*/ 419434 h 1133108"/>
                            <a:gd name="connsiteX4" fmla="*/ 123930 w 170454"/>
                            <a:gd name="connsiteY4" fmla="*/ 578533 h 1133108"/>
                            <a:gd name="connsiteX5" fmla="*/ 56680 w 170454"/>
                            <a:gd name="connsiteY5" fmla="*/ 861450 h 1133108"/>
                            <a:gd name="connsiteX6" fmla="*/ 0 w 170454"/>
                            <a:gd name="connsiteY6" fmla="*/ 1133108 h 1133108"/>
                            <a:gd name="connsiteX0" fmla="*/ 0 w 175973"/>
                            <a:gd name="connsiteY0" fmla="*/ 83036 h 1133108"/>
                            <a:gd name="connsiteX1" fmla="*/ 76225 w 175973"/>
                            <a:gd name="connsiteY1" fmla="*/ 4229 h 1133108"/>
                            <a:gd name="connsiteX2" fmla="*/ 161834 w 175973"/>
                            <a:gd name="connsiteY2" fmla="*/ 194699 h 1133108"/>
                            <a:gd name="connsiteX3" fmla="*/ 163210 w 175973"/>
                            <a:gd name="connsiteY3" fmla="*/ 419434 h 1133108"/>
                            <a:gd name="connsiteX4" fmla="*/ 170454 w 175973"/>
                            <a:gd name="connsiteY4" fmla="*/ 571956 h 1133108"/>
                            <a:gd name="connsiteX5" fmla="*/ 56680 w 175973"/>
                            <a:gd name="connsiteY5" fmla="*/ 861450 h 1133108"/>
                            <a:gd name="connsiteX6" fmla="*/ 0 w 175973"/>
                            <a:gd name="connsiteY6" fmla="*/ 1133108 h 1133108"/>
                            <a:gd name="connsiteX0" fmla="*/ 0 w 173470"/>
                            <a:gd name="connsiteY0" fmla="*/ 83036 h 1133108"/>
                            <a:gd name="connsiteX1" fmla="*/ 76225 w 173470"/>
                            <a:gd name="connsiteY1" fmla="*/ 4229 h 1133108"/>
                            <a:gd name="connsiteX2" fmla="*/ 161834 w 173470"/>
                            <a:gd name="connsiteY2" fmla="*/ 194699 h 1133108"/>
                            <a:gd name="connsiteX3" fmla="*/ 163210 w 173470"/>
                            <a:gd name="connsiteY3" fmla="*/ 419434 h 1133108"/>
                            <a:gd name="connsiteX4" fmla="*/ 170454 w 173470"/>
                            <a:gd name="connsiteY4" fmla="*/ 571956 h 1133108"/>
                            <a:gd name="connsiteX5" fmla="*/ 94935 w 173470"/>
                            <a:gd name="connsiteY5" fmla="*/ 571956 h 1133108"/>
                            <a:gd name="connsiteX6" fmla="*/ 0 w 173470"/>
                            <a:gd name="connsiteY6" fmla="*/ 1133108 h 1133108"/>
                            <a:gd name="connsiteX0" fmla="*/ 0 w 173470"/>
                            <a:gd name="connsiteY0" fmla="*/ 83036 h 1133108"/>
                            <a:gd name="connsiteX1" fmla="*/ 76225 w 173470"/>
                            <a:gd name="connsiteY1" fmla="*/ 4229 h 1133108"/>
                            <a:gd name="connsiteX2" fmla="*/ 161834 w 173470"/>
                            <a:gd name="connsiteY2" fmla="*/ 194699 h 1133108"/>
                            <a:gd name="connsiteX3" fmla="*/ 163210 w 173470"/>
                            <a:gd name="connsiteY3" fmla="*/ 419434 h 1133108"/>
                            <a:gd name="connsiteX4" fmla="*/ 170454 w 173470"/>
                            <a:gd name="connsiteY4" fmla="*/ 571956 h 1133108"/>
                            <a:gd name="connsiteX5" fmla="*/ 94935 w 173470"/>
                            <a:gd name="connsiteY5" fmla="*/ 638684 h 1133108"/>
                            <a:gd name="connsiteX6" fmla="*/ 0 w 173470"/>
                            <a:gd name="connsiteY6" fmla="*/ 1133108 h 1133108"/>
                            <a:gd name="connsiteX0" fmla="*/ 0 w 171798"/>
                            <a:gd name="connsiteY0" fmla="*/ 83036 h 1133108"/>
                            <a:gd name="connsiteX1" fmla="*/ 76225 w 171798"/>
                            <a:gd name="connsiteY1" fmla="*/ 4229 h 1133108"/>
                            <a:gd name="connsiteX2" fmla="*/ 161834 w 171798"/>
                            <a:gd name="connsiteY2" fmla="*/ 194699 h 1133108"/>
                            <a:gd name="connsiteX3" fmla="*/ 163210 w 171798"/>
                            <a:gd name="connsiteY3" fmla="*/ 419434 h 1133108"/>
                            <a:gd name="connsiteX4" fmla="*/ 170454 w 171798"/>
                            <a:gd name="connsiteY4" fmla="*/ 571956 h 1133108"/>
                            <a:gd name="connsiteX5" fmla="*/ 123635 w 171798"/>
                            <a:gd name="connsiteY5" fmla="*/ 629151 h 1133108"/>
                            <a:gd name="connsiteX6" fmla="*/ 0 w 171798"/>
                            <a:gd name="connsiteY6" fmla="*/ 1133108 h 1133108"/>
                            <a:gd name="connsiteX0" fmla="*/ 0 w 171798"/>
                            <a:gd name="connsiteY0" fmla="*/ 83036 h 629151"/>
                            <a:gd name="connsiteX1" fmla="*/ 76225 w 171798"/>
                            <a:gd name="connsiteY1" fmla="*/ 4229 h 629151"/>
                            <a:gd name="connsiteX2" fmla="*/ 161834 w 171798"/>
                            <a:gd name="connsiteY2" fmla="*/ 194699 h 629151"/>
                            <a:gd name="connsiteX3" fmla="*/ 163210 w 171798"/>
                            <a:gd name="connsiteY3" fmla="*/ 419434 h 629151"/>
                            <a:gd name="connsiteX4" fmla="*/ 170454 w 171798"/>
                            <a:gd name="connsiteY4" fmla="*/ 571956 h 629151"/>
                            <a:gd name="connsiteX5" fmla="*/ 123635 w 171798"/>
                            <a:gd name="connsiteY5" fmla="*/ 629151 h 629151"/>
                            <a:gd name="connsiteX6" fmla="*/ 47899 w 171798"/>
                            <a:gd name="connsiteY6" fmla="*/ 571956 h 629151"/>
                            <a:gd name="connsiteX0" fmla="*/ 0 w 174079"/>
                            <a:gd name="connsiteY0" fmla="*/ 83036 h 629151"/>
                            <a:gd name="connsiteX1" fmla="*/ 76225 w 174079"/>
                            <a:gd name="connsiteY1" fmla="*/ 4229 h 629151"/>
                            <a:gd name="connsiteX2" fmla="*/ 161834 w 174079"/>
                            <a:gd name="connsiteY2" fmla="*/ 194699 h 629151"/>
                            <a:gd name="connsiteX3" fmla="*/ 163210 w 174079"/>
                            <a:gd name="connsiteY3" fmla="*/ 419434 h 629151"/>
                            <a:gd name="connsiteX4" fmla="*/ 170454 w 174079"/>
                            <a:gd name="connsiteY4" fmla="*/ 571956 h 629151"/>
                            <a:gd name="connsiteX5" fmla="*/ 85316 w 174079"/>
                            <a:gd name="connsiteY5" fmla="*/ 629151 h 629151"/>
                            <a:gd name="connsiteX6" fmla="*/ 47899 w 174079"/>
                            <a:gd name="connsiteY6" fmla="*/ 571956 h 629151"/>
                            <a:gd name="connsiteX0" fmla="*/ 0 w 177359"/>
                            <a:gd name="connsiteY0" fmla="*/ 83036 h 629151"/>
                            <a:gd name="connsiteX1" fmla="*/ 76225 w 177359"/>
                            <a:gd name="connsiteY1" fmla="*/ 4229 h 629151"/>
                            <a:gd name="connsiteX2" fmla="*/ 161834 w 177359"/>
                            <a:gd name="connsiteY2" fmla="*/ 194699 h 629151"/>
                            <a:gd name="connsiteX3" fmla="*/ 163210 w 177359"/>
                            <a:gd name="connsiteY3" fmla="*/ 419434 h 629151"/>
                            <a:gd name="connsiteX4" fmla="*/ 174079 w 177359"/>
                            <a:gd name="connsiteY4" fmla="*/ 571955 h 629151"/>
                            <a:gd name="connsiteX5" fmla="*/ 85316 w 177359"/>
                            <a:gd name="connsiteY5" fmla="*/ 629151 h 629151"/>
                            <a:gd name="connsiteX6" fmla="*/ 47899 w 177359"/>
                            <a:gd name="connsiteY6" fmla="*/ 571956 h 629151"/>
                            <a:gd name="connsiteX0" fmla="*/ 0 w 180380"/>
                            <a:gd name="connsiteY0" fmla="*/ 83036 h 629151"/>
                            <a:gd name="connsiteX1" fmla="*/ 76225 w 180380"/>
                            <a:gd name="connsiteY1" fmla="*/ 4229 h 629151"/>
                            <a:gd name="connsiteX2" fmla="*/ 161834 w 180380"/>
                            <a:gd name="connsiteY2" fmla="*/ 194699 h 629151"/>
                            <a:gd name="connsiteX3" fmla="*/ 163210 w 180380"/>
                            <a:gd name="connsiteY3" fmla="*/ 419434 h 629151"/>
                            <a:gd name="connsiteX4" fmla="*/ 177359 w 180380"/>
                            <a:gd name="connsiteY4" fmla="*/ 571955 h 629151"/>
                            <a:gd name="connsiteX5" fmla="*/ 85316 w 180380"/>
                            <a:gd name="connsiteY5" fmla="*/ 629151 h 629151"/>
                            <a:gd name="connsiteX6" fmla="*/ 47899 w 180380"/>
                            <a:gd name="connsiteY6" fmla="*/ 571956 h 629151"/>
                            <a:gd name="connsiteX0" fmla="*/ 0 w 182815"/>
                            <a:gd name="connsiteY0" fmla="*/ 83036 h 629151"/>
                            <a:gd name="connsiteX1" fmla="*/ 76225 w 182815"/>
                            <a:gd name="connsiteY1" fmla="*/ 4229 h 629151"/>
                            <a:gd name="connsiteX2" fmla="*/ 161834 w 182815"/>
                            <a:gd name="connsiteY2" fmla="*/ 194699 h 629151"/>
                            <a:gd name="connsiteX3" fmla="*/ 177359 w 182815"/>
                            <a:gd name="connsiteY3" fmla="*/ 571955 h 629151"/>
                            <a:gd name="connsiteX4" fmla="*/ 85316 w 182815"/>
                            <a:gd name="connsiteY4" fmla="*/ 629151 h 629151"/>
                            <a:gd name="connsiteX5" fmla="*/ 47899 w 182815"/>
                            <a:gd name="connsiteY5" fmla="*/ 571956 h 629151"/>
                            <a:gd name="connsiteX0" fmla="*/ 0 w 187415"/>
                            <a:gd name="connsiteY0" fmla="*/ 83036 h 631003"/>
                            <a:gd name="connsiteX1" fmla="*/ 76225 w 187415"/>
                            <a:gd name="connsiteY1" fmla="*/ 4229 h 631003"/>
                            <a:gd name="connsiteX2" fmla="*/ 161834 w 187415"/>
                            <a:gd name="connsiteY2" fmla="*/ 194699 h 631003"/>
                            <a:gd name="connsiteX3" fmla="*/ 182815 w 187415"/>
                            <a:gd name="connsiteY3" fmla="*/ 457564 h 631003"/>
                            <a:gd name="connsiteX4" fmla="*/ 85316 w 187415"/>
                            <a:gd name="connsiteY4" fmla="*/ 629151 h 631003"/>
                            <a:gd name="connsiteX5" fmla="*/ 47899 w 187415"/>
                            <a:gd name="connsiteY5" fmla="*/ 571956 h 631003"/>
                            <a:gd name="connsiteX0" fmla="*/ 0 w 191465"/>
                            <a:gd name="connsiteY0" fmla="*/ 83036 h 630734"/>
                            <a:gd name="connsiteX1" fmla="*/ 76225 w 191465"/>
                            <a:gd name="connsiteY1" fmla="*/ 4229 h 630734"/>
                            <a:gd name="connsiteX2" fmla="*/ 161834 w 191465"/>
                            <a:gd name="connsiteY2" fmla="*/ 194699 h 630734"/>
                            <a:gd name="connsiteX3" fmla="*/ 187415 w 191465"/>
                            <a:gd name="connsiteY3" fmla="*/ 467106 h 630734"/>
                            <a:gd name="connsiteX4" fmla="*/ 85316 w 191465"/>
                            <a:gd name="connsiteY4" fmla="*/ 629151 h 630734"/>
                            <a:gd name="connsiteX5" fmla="*/ 47899 w 191465"/>
                            <a:gd name="connsiteY5" fmla="*/ 571956 h 630734"/>
                            <a:gd name="connsiteX0" fmla="*/ 0 w 195124"/>
                            <a:gd name="connsiteY0" fmla="*/ 83036 h 631587"/>
                            <a:gd name="connsiteX1" fmla="*/ 76225 w 195124"/>
                            <a:gd name="connsiteY1" fmla="*/ 4229 h 631587"/>
                            <a:gd name="connsiteX2" fmla="*/ 161834 w 195124"/>
                            <a:gd name="connsiteY2" fmla="*/ 194699 h 631587"/>
                            <a:gd name="connsiteX3" fmla="*/ 191465 w 195124"/>
                            <a:gd name="connsiteY3" fmla="*/ 438494 h 631587"/>
                            <a:gd name="connsiteX4" fmla="*/ 85316 w 195124"/>
                            <a:gd name="connsiteY4" fmla="*/ 629151 h 631587"/>
                            <a:gd name="connsiteX5" fmla="*/ 47899 w 195124"/>
                            <a:gd name="connsiteY5" fmla="*/ 571956 h 631587"/>
                            <a:gd name="connsiteX0" fmla="*/ 0 w 165544"/>
                            <a:gd name="connsiteY0" fmla="*/ 83036 h 632570"/>
                            <a:gd name="connsiteX1" fmla="*/ 76225 w 165544"/>
                            <a:gd name="connsiteY1" fmla="*/ 4229 h 632570"/>
                            <a:gd name="connsiteX2" fmla="*/ 161834 w 165544"/>
                            <a:gd name="connsiteY2" fmla="*/ 194699 h 632570"/>
                            <a:gd name="connsiteX3" fmla="*/ 143640 w 165544"/>
                            <a:gd name="connsiteY3" fmla="*/ 409873 h 632570"/>
                            <a:gd name="connsiteX4" fmla="*/ 85316 w 165544"/>
                            <a:gd name="connsiteY4" fmla="*/ 629151 h 632570"/>
                            <a:gd name="connsiteX5" fmla="*/ 47899 w 165544"/>
                            <a:gd name="connsiteY5" fmla="*/ 571956 h 632570"/>
                            <a:gd name="connsiteX0" fmla="*/ 0 w 174148"/>
                            <a:gd name="connsiteY0" fmla="*/ 83036 h 631003"/>
                            <a:gd name="connsiteX1" fmla="*/ 76225 w 174148"/>
                            <a:gd name="connsiteY1" fmla="*/ 4229 h 631003"/>
                            <a:gd name="connsiteX2" fmla="*/ 161834 w 174148"/>
                            <a:gd name="connsiteY2" fmla="*/ 194699 h 631003"/>
                            <a:gd name="connsiteX3" fmla="*/ 165544 w 174148"/>
                            <a:gd name="connsiteY3" fmla="*/ 457554 h 631003"/>
                            <a:gd name="connsiteX4" fmla="*/ 85316 w 174148"/>
                            <a:gd name="connsiteY4" fmla="*/ 629151 h 631003"/>
                            <a:gd name="connsiteX5" fmla="*/ 47899 w 174148"/>
                            <a:gd name="connsiteY5" fmla="*/ 571956 h 631003"/>
                            <a:gd name="connsiteX0" fmla="*/ 0 w 172261"/>
                            <a:gd name="connsiteY0" fmla="*/ 83036 h 632832"/>
                            <a:gd name="connsiteX1" fmla="*/ 76225 w 172261"/>
                            <a:gd name="connsiteY1" fmla="*/ 4229 h 632832"/>
                            <a:gd name="connsiteX2" fmla="*/ 161834 w 172261"/>
                            <a:gd name="connsiteY2" fmla="*/ 194699 h 632832"/>
                            <a:gd name="connsiteX3" fmla="*/ 165544 w 172261"/>
                            <a:gd name="connsiteY3" fmla="*/ 457554 h 632832"/>
                            <a:gd name="connsiteX4" fmla="*/ 114022 w 172261"/>
                            <a:gd name="connsiteY4" fmla="*/ 631003 h 632832"/>
                            <a:gd name="connsiteX5" fmla="*/ 47899 w 172261"/>
                            <a:gd name="connsiteY5" fmla="*/ 571956 h 632832"/>
                            <a:gd name="connsiteX0" fmla="*/ 0 w 172261"/>
                            <a:gd name="connsiteY0" fmla="*/ 83036 h 632874"/>
                            <a:gd name="connsiteX1" fmla="*/ 76225 w 172261"/>
                            <a:gd name="connsiteY1" fmla="*/ 4229 h 632874"/>
                            <a:gd name="connsiteX2" fmla="*/ 161834 w 172261"/>
                            <a:gd name="connsiteY2" fmla="*/ 194699 h 632874"/>
                            <a:gd name="connsiteX3" fmla="*/ 165544 w 172261"/>
                            <a:gd name="connsiteY3" fmla="*/ 457554 h 632874"/>
                            <a:gd name="connsiteX4" fmla="*/ 114022 w 172261"/>
                            <a:gd name="connsiteY4" fmla="*/ 631003 h 632874"/>
                            <a:gd name="connsiteX5" fmla="*/ 47899 w 172261"/>
                            <a:gd name="connsiteY5" fmla="*/ 572987 h 632874"/>
                            <a:gd name="connsiteX0" fmla="*/ 0 w 172261"/>
                            <a:gd name="connsiteY0" fmla="*/ 83036 h 637202"/>
                            <a:gd name="connsiteX1" fmla="*/ 76225 w 172261"/>
                            <a:gd name="connsiteY1" fmla="*/ 4229 h 637202"/>
                            <a:gd name="connsiteX2" fmla="*/ 161834 w 172261"/>
                            <a:gd name="connsiteY2" fmla="*/ 194699 h 637202"/>
                            <a:gd name="connsiteX3" fmla="*/ 165544 w 172261"/>
                            <a:gd name="connsiteY3" fmla="*/ 457554 h 637202"/>
                            <a:gd name="connsiteX4" fmla="*/ 114022 w 172261"/>
                            <a:gd name="connsiteY4" fmla="*/ 631003 h 637202"/>
                            <a:gd name="connsiteX5" fmla="*/ 57469 w 172261"/>
                            <a:gd name="connsiteY5" fmla="*/ 632874 h 637202"/>
                            <a:gd name="connsiteX0" fmla="*/ 0 w 172261"/>
                            <a:gd name="connsiteY0" fmla="*/ 83036 h 632871"/>
                            <a:gd name="connsiteX1" fmla="*/ 76225 w 172261"/>
                            <a:gd name="connsiteY1" fmla="*/ 4229 h 632871"/>
                            <a:gd name="connsiteX2" fmla="*/ 161834 w 172261"/>
                            <a:gd name="connsiteY2" fmla="*/ 194699 h 632871"/>
                            <a:gd name="connsiteX3" fmla="*/ 165544 w 172261"/>
                            <a:gd name="connsiteY3" fmla="*/ 457554 h 632871"/>
                            <a:gd name="connsiteX4" fmla="*/ 114022 w 172261"/>
                            <a:gd name="connsiteY4" fmla="*/ 631003 h 632871"/>
                            <a:gd name="connsiteX5" fmla="*/ 0 w 172261"/>
                            <a:gd name="connsiteY5" fmla="*/ 572909 h 632871"/>
                            <a:gd name="connsiteX0" fmla="*/ 0 w 172261"/>
                            <a:gd name="connsiteY0" fmla="*/ 83036 h 632876"/>
                            <a:gd name="connsiteX1" fmla="*/ 76225 w 172261"/>
                            <a:gd name="connsiteY1" fmla="*/ 4229 h 632876"/>
                            <a:gd name="connsiteX2" fmla="*/ 161834 w 172261"/>
                            <a:gd name="connsiteY2" fmla="*/ 194699 h 632876"/>
                            <a:gd name="connsiteX3" fmla="*/ 165544 w 172261"/>
                            <a:gd name="connsiteY3" fmla="*/ 457554 h 632876"/>
                            <a:gd name="connsiteX4" fmla="*/ 114022 w 172261"/>
                            <a:gd name="connsiteY4" fmla="*/ 631003 h 632876"/>
                            <a:gd name="connsiteX5" fmla="*/ 57420 w 172261"/>
                            <a:gd name="connsiteY5" fmla="*/ 573022 h 632876"/>
                            <a:gd name="connsiteX0" fmla="*/ 0 w 172261"/>
                            <a:gd name="connsiteY0" fmla="*/ 83036 h 632876"/>
                            <a:gd name="connsiteX1" fmla="*/ 76225 w 172261"/>
                            <a:gd name="connsiteY1" fmla="*/ 4229 h 632876"/>
                            <a:gd name="connsiteX2" fmla="*/ 161834 w 172261"/>
                            <a:gd name="connsiteY2" fmla="*/ 194699 h 632876"/>
                            <a:gd name="connsiteX3" fmla="*/ 165544 w 172261"/>
                            <a:gd name="connsiteY3" fmla="*/ 457554 h 632876"/>
                            <a:gd name="connsiteX4" fmla="*/ 114022 w 172261"/>
                            <a:gd name="connsiteY4" fmla="*/ 631003 h 632876"/>
                            <a:gd name="connsiteX5" fmla="*/ 57420 w 172261"/>
                            <a:gd name="connsiteY5" fmla="*/ 573027 h 632876"/>
                            <a:gd name="connsiteX0" fmla="*/ 0 w 172261"/>
                            <a:gd name="connsiteY0" fmla="*/ 83036 h 631003"/>
                            <a:gd name="connsiteX1" fmla="*/ 76225 w 172261"/>
                            <a:gd name="connsiteY1" fmla="*/ 4229 h 631003"/>
                            <a:gd name="connsiteX2" fmla="*/ 161834 w 172261"/>
                            <a:gd name="connsiteY2" fmla="*/ 194699 h 631003"/>
                            <a:gd name="connsiteX3" fmla="*/ 165544 w 172261"/>
                            <a:gd name="connsiteY3" fmla="*/ 457554 h 631003"/>
                            <a:gd name="connsiteX4" fmla="*/ 114022 w 172261"/>
                            <a:gd name="connsiteY4" fmla="*/ 631003 h 631003"/>
                            <a:gd name="connsiteX0" fmla="*/ 0 w 172261"/>
                            <a:gd name="connsiteY0" fmla="*/ 83036 h 643491"/>
                            <a:gd name="connsiteX1" fmla="*/ 76225 w 172261"/>
                            <a:gd name="connsiteY1" fmla="*/ 4229 h 643491"/>
                            <a:gd name="connsiteX2" fmla="*/ 161834 w 172261"/>
                            <a:gd name="connsiteY2" fmla="*/ 194699 h 643491"/>
                            <a:gd name="connsiteX3" fmla="*/ 165544 w 172261"/>
                            <a:gd name="connsiteY3" fmla="*/ 457554 h 643491"/>
                            <a:gd name="connsiteX4" fmla="*/ 114022 w 172261"/>
                            <a:gd name="connsiteY4" fmla="*/ 631003 h 643491"/>
                            <a:gd name="connsiteX5" fmla="*/ 95685 w 172261"/>
                            <a:gd name="connsiteY5" fmla="*/ 629731 h 643491"/>
                            <a:gd name="connsiteX0" fmla="*/ 0 w 172261"/>
                            <a:gd name="connsiteY0" fmla="*/ 83036 h 634077"/>
                            <a:gd name="connsiteX1" fmla="*/ 76225 w 172261"/>
                            <a:gd name="connsiteY1" fmla="*/ 4229 h 634077"/>
                            <a:gd name="connsiteX2" fmla="*/ 161834 w 172261"/>
                            <a:gd name="connsiteY2" fmla="*/ 194699 h 634077"/>
                            <a:gd name="connsiteX3" fmla="*/ 165544 w 172261"/>
                            <a:gd name="connsiteY3" fmla="*/ 457554 h 634077"/>
                            <a:gd name="connsiteX4" fmla="*/ 114022 w 172261"/>
                            <a:gd name="connsiteY4" fmla="*/ 631003 h 634077"/>
                            <a:gd name="connsiteX5" fmla="*/ 66975 w 172261"/>
                            <a:gd name="connsiteY5" fmla="*/ 572841 h 6340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72261" h="634077">
                              <a:moveTo>
                                <a:pt x="0" y="83036"/>
                              </a:moveTo>
                              <a:cubicBezTo>
                                <a:pt x="20637" y="31442"/>
                                <a:pt x="49253" y="-14381"/>
                                <a:pt x="76225" y="4229"/>
                              </a:cubicBezTo>
                              <a:cubicBezTo>
                                <a:pt x="103197" y="22839"/>
                                <a:pt x="146948" y="119145"/>
                                <a:pt x="161834" y="194699"/>
                              </a:cubicBezTo>
                              <a:cubicBezTo>
                                <a:pt x="176721" y="270253"/>
                                <a:pt x="173513" y="384837"/>
                                <a:pt x="165544" y="457554"/>
                              </a:cubicBezTo>
                              <a:cubicBezTo>
                                <a:pt x="157575" y="530271"/>
                                <a:pt x="130450" y="611789"/>
                                <a:pt x="114022" y="631003"/>
                              </a:cubicBezTo>
                              <a:cubicBezTo>
                                <a:pt x="97594" y="650217"/>
                                <a:pt x="70795" y="573106"/>
                                <a:pt x="66975" y="572841"/>
                              </a:cubicBezTo>
                            </a:path>
                          </a:pathLst>
                        </a:custGeom>
                        <a:noFill/>
                        <a:ln w="158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358" o:spid="_x0000_s1026" style="position:absolute;margin-left:286.5pt;margin-top:.3pt;width:13.5pt;height:49.8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2261,634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" path="m,83036c20637,31442,49253,-14381,76225,4229v26972,18610,70723,114916,85609,190470c176721,270253,173513,384837,165544,457554v-7969,72717,-35094,154235,-51522,173449c97594,650217,70795,573106,66975,572841e" filled="f" strokecolor="windowText" strokeweight="1.25pt">
                <v:path arrowok="t" o:connecttype="custom" o:connectlocs="0,82824;75866,4218;161072,194202;164765,456387;113485,629394;66660,571380" o:connectangles="0,0,0,0,0,0"/>
              </v:shape>
            </w:pict>
          </mc:Fallback>
        </mc:AlternateContent>
      </w:r>
      <w:r>
        <w:rPr>
          <w:rFonts w:ascii="Arial" w:hAnsi="Arial" w:cs="Arial"/>
          <w:noProof/>
          <w:sz w:val="24"/>
          <w:szCs w:val="24"/>
          <w:lang w:val="en-AU" w:eastAsia="en-AU"/>
        </w:rPr>
        <mc:AlternateContent>
          <mc:Choice Requires="wps">
            <w:drawing>
              <wp:anchor distT="0" distB="0" distL="114300" distR="114300" simplePos="0" relativeHeight="251836416" behindDoc="0" locked="0" layoutInCell="1" allowOverlap="1" wp14:anchorId="3971585D" wp14:editId="4C57AA19">
                <wp:simplePos x="0" y="0"/>
                <wp:positionH relativeFrom="column">
                  <wp:posOffset>3467100</wp:posOffset>
                </wp:positionH>
                <wp:positionV relativeFrom="paragraph">
                  <wp:posOffset>3810</wp:posOffset>
                </wp:positionV>
                <wp:extent cx="171450" cy="632460"/>
                <wp:effectExtent l="0" t="0" r="19050" b="15240"/>
                <wp:wrapNone/>
                <wp:docPr id="359" name="Freeform 359"/>
                <wp:cNvGraphicFramePr/>
                <a:graphic xmlns:a="http://schemas.openxmlformats.org/drawingml/2006/main">
                  <a:graphicData uri="http://schemas.microsoft.com/office/word/2010/wordprocessingShape">
                    <wps:wsp>
                      <wps:cNvSpPr/>
                      <wps:spPr>
                        <a:xfrm>
                          <a:off x="0" y="0"/>
                          <a:ext cx="171450" cy="632460"/>
                        </a:xfrm>
                        <a:custGeom>
                          <a:avLst/>
                          <a:gdLst>
                            <a:gd name="connsiteX0" fmla="*/ 0 w 258427"/>
                            <a:gd name="connsiteY0" fmla="*/ 104898 h 1333623"/>
                            <a:gd name="connsiteX1" fmla="*/ 66675 w 258427"/>
                            <a:gd name="connsiteY1" fmla="*/ 123 h 1333623"/>
                            <a:gd name="connsiteX2" fmla="*/ 152400 w 258427"/>
                            <a:gd name="connsiteY2" fmla="*/ 95373 h 1333623"/>
                            <a:gd name="connsiteX3" fmla="*/ 257175 w 258427"/>
                            <a:gd name="connsiteY3" fmla="*/ 504948 h 1333623"/>
                            <a:gd name="connsiteX4" fmla="*/ 209550 w 258427"/>
                            <a:gd name="connsiteY4" fmla="*/ 1076448 h 1333623"/>
                            <a:gd name="connsiteX5" fmla="*/ 200025 w 258427"/>
                            <a:gd name="connsiteY5" fmla="*/ 1333623 h 1333623"/>
                            <a:gd name="connsiteX0" fmla="*/ 0 w 259122"/>
                            <a:gd name="connsiteY0" fmla="*/ 104898 h 1466985"/>
                            <a:gd name="connsiteX1" fmla="*/ 66675 w 259122"/>
                            <a:gd name="connsiteY1" fmla="*/ 123 h 1466985"/>
                            <a:gd name="connsiteX2" fmla="*/ 152400 w 259122"/>
                            <a:gd name="connsiteY2" fmla="*/ 95373 h 1466985"/>
                            <a:gd name="connsiteX3" fmla="*/ 257175 w 259122"/>
                            <a:gd name="connsiteY3" fmla="*/ 504948 h 1466985"/>
                            <a:gd name="connsiteX4" fmla="*/ 209550 w 259122"/>
                            <a:gd name="connsiteY4" fmla="*/ 1076448 h 1466985"/>
                            <a:gd name="connsiteX5" fmla="*/ 75903 w 259122"/>
                            <a:gd name="connsiteY5" fmla="*/ 1466985 h 1466985"/>
                            <a:gd name="connsiteX0" fmla="*/ 0 w 257175"/>
                            <a:gd name="connsiteY0" fmla="*/ 104898 h 1466985"/>
                            <a:gd name="connsiteX1" fmla="*/ 66675 w 257175"/>
                            <a:gd name="connsiteY1" fmla="*/ 123 h 1466985"/>
                            <a:gd name="connsiteX2" fmla="*/ 152400 w 257175"/>
                            <a:gd name="connsiteY2" fmla="*/ 95373 h 1466985"/>
                            <a:gd name="connsiteX3" fmla="*/ 257175 w 257175"/>
                            <a:gd name="connsiteY3" fmla="*/ 504948 h 1466985"/>
                            <a:gd name="connsiteX4" fmla="*/ 152425 w 257175"/>
                            <a:gd name="connsiteY4" fmla="*/ 1105125 h 1466985"/>
                            <a:gd name="connsiteX5" fmla="*/ 75903 w 257175"/>
                            <a:gd name="connsiteY5" fmla="*/ 1466985 h 1466985"/>
                            <a:gd name="connsiteX0" fmla="*/ 0 w 257175"/>
                            <a:gd name="connsiteY0" fmla="*/ 104944 h 1467031"/>
                            <a:gd name="connsiteX1" fmla="*/ 66675 w 257175"/>
                            <a:gd name="connsiteY1" fmla="*/ 169 h 1467031"/>
                            <a:gd name="connsiteX2" fmla="*/ 152400 w 257175"/>
                            <a:gd name="connsiteY2" fmla="*/ 95419 h 1467031"/>
                            <a:gd name="connsiteX3" fmla="*/ 257175 w 257175"/>
                            <a:gd name="connsiteY3" fmla="*/ 533618 h 1467031"/>
                            <a:gd name="connsiteX4" fmla="*/ 152425 w 257175"/>
                            <a:gd name="connsiteY4" fmla="*/ 1105171 h 1467031"/>
                            <a:gd name="connsiteX5" fmla="*/ 75903 w 257175"/>
                            <a:gd name="connsiteY5" fmla="*/ 1467031 h 1467031"/>
                            <a:gd name="connsiteX0" fmla="*/ 0 w 276002"/>
                            <a:gd name="connsiteY0" fmla="*/ 110184 h 1472271"/>
                            <a:gd name="connsiteX1" fmla="*/ 66675 w 276002"/>
                            <a:gd name="connsiteY1" fmla="*/ 5409 h 1472271"/>
                            <a:gd name="connsiteX2" fmla="*/ 257175 w 276002"/>
                            <a:gd name="connsiteY2" fmla="*/ 272142 h 1472271"/>
                            <a:gd name="connsiteX3" fmla="*/ 257175 w 276002"/>
                            <a:gd name="connsiteY3" fmla="*/ 538858 h 1472271"/>
                            <a:gd name="connsiteX4" fmla="*/ 152425 w 276002"/>
                            <a:gd name="connsiteY4" fmla="*/ 1110411 h 1472271"/>
                            <a:gd name="connsiteX5" fmla="*/ 75903 w 276002"/>
                            <a:gd name="connsiteY5" fmla="*/ 1472271 h 1472271"/>
                            <a:gd name="connsiteX0" fmla="*/ 0 w 276182"/>
                            <a:gd name="connsiteY0" fmla="*/ 110184 h 1472271"/>
                            <a:gd name="connsiteX1" fmla="*/ 66675 w 276182"/>
                            <a:gd name="connsiteY1" fmla="*/ 5409 h 1472271"/>
                            <a:gd name="connsiteX2" fmla="*/ 257175 w 276182"/>
                            <a:gd name="connsiteY2" fmla="*/ 272142 h 1472271"/>
                            <a:gd name="connsiteX3" fmla="*/ 257559 w 276182"/>
                            <a:gd name="connsiteY3" fmla="*/ 538858 h 1472271"/>
                            <a:gd name="connsiteX4" fmla="*/ 152425 w 276182"/>
                            <a:gd name="connsiteY4" fmla="*/ 1110411 h 1472271"/>
                            <a:gd name="connsiteX5" fmla="*/ 75903 w 276182"/>
                            <a:gd name="connsiteY5" fmla="*/ 1472271 h 1472271"/>
                            <a:gd name="connsiteX0" fmla="*/ 0 w 259556"/>
                            <a:gd name="connsiteY0" fmla="*/ 109702 h 1471789"/>
                            <a:gd name="connsiteX1" fmla="*/ 66675 w 259556"/>
                            <a:gd name="connsiteY1" fmla="*/ 4927 h 1471789"/>
                            <a:gd name="connsiteX2" fmla="*/ 209448 w 259556"/>
                            <a:gd name="connsiteY2" fmla="*/ 262133 h 1471789"/>
                            <a:gd name="connsiteX3" fmla="*/ 257559 w 259556"/>
                            <a:gd name="connsiteY3" fmla="*/ 538376 h 1471789"/>
                            <a:gd name="connsiteX4" fmla="*/ 152425 w 259556"/>
                            <a:gd name="connsiteY4" fmla="*/ 1109929 h 1471789"/>
                            <a:gd name="connsiteX5" fmla="*/ 75903 w 259556"/>
                            <a:gd name="connsiteY5" fmla="*/ 1471789 h 1471789"/>
                            <a:gd name="connsiteX0" fmla="*/ 0 w 259640"/>
                            <a:gd name="connsiteY0" fmla="*/ 109702 h 1471789"/>
                            <a:gd name="connsiteX1" fmla="*/ 66675 w 259640"/>
                            <a:gd name="connsiteY1" fmla="*/ 4927 h 1471789"/>
                            <a:gd name="connsiteX2" fmla="*/ 209448 w 259640"/>
                            <a:gd name="connsiteY2" fmla="*/ 262133 h 1471789"/>
                            <a:gd name="connsiteX3" fmla="*/ 257648 w 259640"/>
                            <a:gd name="connsiteY3" fmla="*/ 719411 h 1471789"/>
                            <a:gd name="connsiteX4" fmla="*/ 152425 w 259640"/>
                            <a:gd name="connsiteY4" fmla="*/ 1109929 h 1471789"/>
                            <a:gd name="connsiteX5" fmla="*/ 75903 w 259640"/>
                            <a:gd name="connsiteY5" fmla="*/ 1471789 h 1471789"/>
                            <a:gd name="connsiteX0" fmla="*/ 0 w 222670"/>
                            <a:gd name="connsiteY0" fmla="*/ 109702 h 1471789"/>
                            <a:gd name="connsiteX1" fmla="*/ 66675 w 222670"/>
                            <a:gd name="connsiteY1" fmla="*/ 4927 h 1471789"/>
                            <a:gd name="connsiteX2" fmla="*/ 209448 w 222670"/>
                            <a:gd name="connsiteY2" fmla="*/ 262133 h 1471789"/>
                            <a:gd name="connsiteX3" fmla="*/ 209920 w 222670"/>
                            <a:gd name="connsiteY3" fmla="*/ 719411 h 1471789"/>
                            <a:gd name="connsiteX4" fmla="*/ 152425 w 222670"/>
                            <a:gd name="connsiteY4" fmla="*/ 1109929 h 1471789"/>
                            <a:gd name="connsiteX5" fmla="*/ 75903 w 222670"/>
                            <a:gd name="connsiteY5" fmla="*/ 1471789 h 1471789"/>
                            <a:gd name="connsiteX0" fmla="*/ 0 w 222670"/>
                            <a:gd name="connsiteY0" fmla="*/ 109702 h 1419702"/>
                            <a:gd name="connsiteX1" fmla="*/ 66675 w 222670"/>
                            <a:gd name="connsiteY1" fmla="*/ 4927 h 1419702"/>
                            <a:gd name="connsiteX2" fmla="*/ 209448 w 222670"/>
                            <a:gd name="connsiteY2" fmla="*/ 262133 h 1419702"/>
                            <a:gd name="connsiteX3" fmla="*/ 209920 w 222670"/>
                            <a:gd name="connsiteY3" fmla="*/ 719411 h 1419702"/>
                            <a:gd name="connsiteX4" fmla="*/ 152425 w 222670"/>
                            <a:gd name="connsiteY4" fmla="*/ 1109929 h 1419702"/>
                            <a:gd name="connsiteX5" fmla="*/ 94989 w 222670"/>
                            <a:gd name="connsiteY5" fmla="*/ 1419702 h 1419702"/>
                            <a:gd name="connsiteX0" fmla="*/ 0 w 210291"/>
                            <a:gd name="connsiteY0" fmla="*/ 111695 h 1421695"/>
                            <a:gd name="connsiteX1" fmla="*/ 66675 w 210291"/>
                            <a:gd name="connsiteY1" fmla="*/ 6920 h 1421695"/>
                            <a:gd name="connsiteX2" fmla="*/ 123561 w 210291"/>
                            <a:gd name="connsiteY2" fmla="*/ 302239 h 1421695"/>
                            <a:gd name="connsiteX3" fmla="*/ 209920 w 210291"/>
                            <a:gd name="connsiteY3" fmla="*/ 721404 h 1421695"/>
                            <a:gd name="connsiteX4" fmla="*/ 152425 w 210291"/>
                            <a:gd name="connsiteY4" fmla="*/ 1111922 h 1421695"/>
                            <a:gd name="connsiteX5" fmla="*/ 94989 w 210291"/>
                            <a:gd name="connsiteY5" fmla="*/ 1421695 h 1421695"/>
                            <a:gd name="connsiteX0" fmla="*/ 0 w 152455"/>
                            <a:gd name="connsiteY0" fmla="*/ 111695 h 1421695"/>
                            <a:gd name="connsiteX1" fmla="*/ 66675 w 152455"/>
                            <a:gd name="connsiteY1" fmla="*/ 6920 h 1421695"/>
                            <a:gd name="connsiteX2" fmla="*/ 123561 w 152455"/>
                            <a:gd name="connsiteY2" fmla="*/ 302239 h 1421695"/>
                            <a:gd name="connsiteX3" fmla="*/ 85657 w 152455"/>
                            <a:gd name="connsiteY3" fmla="*/ 686073 h 1421695"/>
                            <a:gd name="connsiteX4" fmla="*/ 152425 w 152455"/>
                            <a:gd name="connsiteY4" fmla="*/ 1111922 h 1421695"/>
                            <a:gd name="connsiteX5" fmla="*/ 94989 w 152455"/>
                            <a:gd name="connsiteY5" fmla="*/ 1421695 h 1421695"/>
                            <a:gd name="connsiteX0" fmla="*/ 38273 w 194006"/>
                            <a:gd name="connsiteY0" fmla="*/ 111695 h 1240648"/>
                            <a:gd name="connsiteX1" fmla="*/ 104948 w 194006"/>
                            <a:gd name="connsiteY1" fmla="*/ 6920 h 1240648"/>
                            <a:gd name="connsiteX2" fmla="*/ 161834 w 194006"/>
                            <a:gd name="connsiteY2" fmla="*/ 302239 h 1240648"/>
                            <a:gd name="connsiteX3" fmla="*/ 123930 w 194006"/>
                            <a:gd name="connsiteY3" fmla="*/ 686073 h 1240648"/>
                            <a:gd name="connsiteX4" fmla="*/ 190698 w 194006"/>
                            <a:gd name="connsiteY4" fmla="*/ 1111922 h 1240648"/>
                            <a:gd name="connsiteX5" fmla="*/ 0 w 194006"/>
                            <a:gd name="connsiteY5" fmla="*/ 1240648 h 1240648"/>
                            <a:gd name="connsiteX0" fmla="*/ 38273 w 162122"/>
                            <a:gd name="connsiteY0" fmla="*/ 111695 h 1240648"/>
                            <a:gd name="connsiteX1" fmla="*/ 104948 w 162122"/>
                            <a:gd name="connsiteY1" fmla="*/ 6920 h 1240648"/>
                            <a:gd name="connsiteX2" fmla="*/ 161834 w 162122"/>
                            <a:gd name="connsiteY2" fmla="*/ 302239 h 1240648"/>
                            <a:gd name="connsiteX3" fmla="*/ 123930 w 162122"/>
                            <a:gd name="connsiteY3" fmla="*/ 686073 h 1240648"/>
                            <a:gd name="connsiteX4" fmla="*/ 56680 w 162122"/>
                            <a:gd name="connsiteY4" fmla="*/ 968990 h 1240648"/>
                            <a:gd name="connsiteX5" fmla="*/ 0 w 162122"/>
                            <a:gd name="connsiteY5" fmla="*/ 1240648 h 1240648"/>
                            <a:gd name="connsiteX0" fmla="*/ 0 w 162122"/>
                            <a:gd name="connsiteY0" fmla="*/ 185239 h 1235311"/>
                            <a:gd name="connsiteX1" fmla="*/ 104948 w 162122"/>
                            <a:gd name="connsiteY1" fmla="*/ 1583 h 1235311"/>
                            <a:gd name="connsiteX2" fmla="*/ 161834 w 162122"/>
                            <a:gd name="connsiteY2" fmla="*/ 296902 h 1235311"/>
                            <a:gd name="connsiteX3" fmla="*/ 123930 w 162122"/>
                            <a:gd name="connsiteY3" fmla="*/ 680736 h 1235311"/>
                            <a:gd name="connsiteX4" fmla="*/ 56680 w 162122"/>
                            <a:gd name="connsiteY4" fmla="*/ 963653 h 1235311"/>
                            <a:gd name="connsiteX5" fmla="*/ 0 w 162122"/>
                            <a:gd name="connsiteY5" fmla="*/ 1235311 h 1235311"/>
                            <a:gd name="connsiteX0" fmla="*/ 0 w 163210"/>
                            <a:gd name="connsiteY0" fmla="*/ 83036 h 1133108"/>
                            <a:gd name="connsiteX1" fmla="*/ 76225 w 163210"/>
                            <a:gd name="connsiteY1" fmla="*/ 4229 h 1133108"/>
                            <a:gd name="connsiteX2" fmla="*/ 161834 w 163210"/>
                            <a:gd name="connsiteY2" fmla="*/ 194699 h 1133108"/>
                            <a:gd name="connsiteX3" fmla="*/ 123930 w 163210"/>
                            <a:gd name="connsiteY3" fmla="*/ 578533 h 1133108"/>
                            <a:gd name="connsiteX4" fmla="*/ 56680 w 163210"/>
                            <a:gd name="connsiteY4" fmla="*/ 861450 h 1133108"/>
                            <a:gd name="connsiteX5" fmla="*/ 0 w 163210"/>
                            <a:gd name="connsiteY5" fmla="*/ 1133108 h 1133108"/>
                            <a:gd name="connsiteX0" fmla="*/ 0 w 170454"/>
                            <a:gd name="connsiteY0" fmla="*/ 83036 h 1133108"/>
                            <a:gd name="connsiteX1" fmla="*/ 76225 w 170454"/>
                            <a:gd name="connsiteY1" fmla="*/ 4229 h 1133108"/>
                            <a:gd name="connsiteX2" fmla="*/ 161834 w 170454"/>
                            <a:gd name="connsiteY2" fmla="*/ 194699 h 1133108"/>
                            <a:gd name="connsiteX3" fmla="*/ 163210 w 170454"/>
                            <a:gd name="connsiteY3" fmla="*/ 419434 h 1133108"/>
                            <a:gd name="connsiteX4" fmla="*/ 123930 w 170454"/>
                            <a:gd name="connsiteY4" fmla="*/ 578533 h 1133108"/>
                            <a:gd name="connsiteX5" fmla="*/ 56680 w 170454"/>
                            <a:gd name="connsiteY5" fmla="*/ 861450 h 1133108"/>
                            <a:gd name="connsiteX6" fmla="*/ 0 w 170454"/>
                            <a:gd name="connsiteY6" fmla="*/ 1133108 h 1133108"/>
                            <a:gd name="connsiteX0" fmla="*/ 0 w 175973"/>
                            <a:gd name="connsiteY0" fmla="*/ 83036 h 1133108"/>
                            <a:gd name="connsiteX1" fmla="*/ 76225 w 175973"/>
                            <a:gd name="connsiteY1" fmla="*/ 4229 h 1133108"/>
                            <a:gd name="connsiteX2" fmla="*/ 161834 w 175973"/>
                            <a:gd name="connsiteY2" fmla="*/ 194699 h 1133108"/>
                            <a:gd name="connsiteX3" fmla="*/ 163210 w 175973"/>
                            <a:gd name="connsiteY3" fmla="*/ 419434 h 1133108"/>
                            <a:gd name="connsiteX4" fmla="*/ 170454 w 175973"/>
                            <a:gd name="connsiteY4" fmla="*/ 571956 h 1133108"/>
                            <a:gd name="connsiteX5" fmla="*/ 56680 w 175973"/>
                            <a:gd name="connsiteY5" fmla="*/ 861450 h 1133108"/>
                            <a:gd name="connsiteX6" fmla="*/ 0 w 175973"/>
                            <a:gd name="connsiteY6" fmla="*/ 1133108 h 1133108"/>
                            <a:gd name="connsiteX0" fmla="*/ 0 w 173470"/>
                            <a:gd name="connsiteY0" fmla="*/ 83036 h 1133108"/>
                            <a:gd name="connsiteX1" fmla="*/ 76225 w 173470"/>
                            <a:gd name="connsiteY1" fmla="*/ 4229 h 1133108"/>
                            <a:gd name="connsiteX2" fmla="*/ 161834 w 173470"/>
                            <a:gd name="connsiteY2" fmla="*/ 194699 h 1133108"/>
                            <a:gd name="connsiteX3" fmla="*/ 163210 w 173470"/>
                            <a:gd name="connsiteY3" fmla="*/ 419434 h 1133108"/>
                            <a:gd name="connsiteX4" fmla="*/ 170454 w 173470"/>
                            <a:gd name="connsiteY4" fmla="*/ 571956 h 1133108"/>
                            <a:gd name="connsiteX5" fmla="*/ 94935 w 173470"/>
                            <a:gd name="connsiteY5" fmla="*/ 571956 h 1133108"/>
                            <a:gd name="connsiteX6" fmla="*/ 0 w 173470"/>
                            <a:gd name="connsiteY6" fmla="*/ 1133108 h 1133108"/>
                            <a:gd name="connsiteX0" fmla="*/ 0 w 173470"/>
                            <a:gd name="connsiteY0" fmla="*/ 83036 h 1133108"/>
                            <a:gd name="connsiteX1" fmla="*/ 76225 w 173470"/>
                            <a:gd name="connsiteY1" fmla="*/ 4229 h 1133108"/>
                            <a:gd name="connsiteX2" fmla="*/ 161834 w 173470"/>
                            <a:gd name="connsiteY2" fmla="*/ 194699 h 1133108"/>
                            <a:gd name="connsiteX3" fmla="*/ 163210 w 173470"/>
                            <a:gd name="connsiteY3" fmla="*/ 419434 h 1133108"/>
                            <a:gd name="connsiteX4" fmla="*/ 170454 w 173470"/>
                            <a:gd name="connsiteY4" fmla="*/ 571956 h 1133108"/>
                            <a:gd name="connsiteX5" fmla="*/ 94935 w 173470"/>
                            <a:gd name="connsiteY5" fmla="*/ 638684 h 1133108"/>
                            <a:gd name="connsiteX6" fmla="*/ 0 w 173470"/>
                            <a:gd name="connsiteY6" fmla="*/ 1133108 h 1133108"/>
                            <a:gd name="connsiteX0" fmla="*/ 0 w 171798"/>
                            <a:gd name="connsiteY0" fmla="*/ 83036 h 1133108"/>
                            <a:gd name="connsiteX1" fmla="*/ 76225 w 171798"/>
                            <a:gd name="connsiteY1" fmla="*/ 4229 h 1133108"/>
                            <a:gd name="connsiteX2" fmla="*/ 161834 w 171798"/>
                            <a:gd name="connsiteY2" fmla="*/ 194699 h 1133108"/>
                            <a:gd name="connsiteX3" fmla="*/ 163210 w 171798"/>
                            <a:gd name="connsiteY3" fmla="*/ 419434 h 1133108"/>
                            <a:gd name="connsiteX4" fmla="*/ 170454 w 171798"/>
                            <a:gd name="connsiteY4" fmla="*/ 571956 h 1133108"/>
                            <a:gd name="connsiteX5" fmla="*/ 123635 w 171798"/>
                            <a:gd name="connsiteY5" fmla="*/ 629151 h 1133108"/>
                            <a:gd name="connsiteX6" fmla="*/ 0 w 171798"/>
                            <a:gd name="connsiteY6" fmla="*/ 1133108 h 1133108"/>
                            <a:gd name="connsiteX0" fmla="*/ 0 w 171798"/>
                            <a:gd name="connsiteY0" fmla="*/ 83036 h 629151"/>
                            <a:gd name="connsiteX1" fmla="*/ 76225 w 171798"/>
                            <a:gd name="connsiteY1" fmla="*/ 4229 h 629151"/>
                            <a:gd name="connsiteX2" fmla="*/ 161834 w 171798"/>
                            <a:gd name="connsiteY2" fmla="*/ 194699 h 629151"/>
                            <a:gd name="connsiteX3" fmla="*/ 163210 w 171798"/>
                            <a:gd name="connsiteY3" fmla="*/ 419434 h 629151"/>
                            <a:gd name="connsiteX4" fmla="*/ 170454 w 171798"/>
                            <a:gd name="connsiteY4" fmla="*/ 571956 h 629151"/>
                            <a:gd name="connsiteX5" fmla="*/ 123635 w 171798"/>
                            <a:gd name="connsiteY5" fmla="*/ 629151 h 629151"/>
                            <a:gd name="connsiteX6" fmla="*/ 47899 w 171798"/>
                            <a:gd name="connsiteY6" fmla="*/ 571956 h 629151"/>
                            <a:gd name="connsiteX0" fmla="*/ 0 w 174079"/>
                            <a:gd name="connsiteY0" fmla="*/ 83036 h 629151"/>
                            <a:gd name="connsiteX1" fmla="*/ 76225 w 174079"/>
                            <a:gd name="connsiteY1" fmla="*/ 4229 h 629151"/>
                            <a:gd name="connsiteX2" fmla="*/ 161834 w 174079"/>
                            <a:gd name="connsiteY2" fmla="*/ 194699 h 629151"/>
                            <a:gd name="connsiteX3" fmla="*/ 163210 w 174079"/>
                            <a:gd name="connsiteY3" fmla="*/ 419434 h 629151"/>
                            <a:gd name="connsiteX4" fmla="*/ 170454 w 174079"/>
                            <a:gd name="connsiteY4" fmla="*/ 571956 h 629151"/>
                            <a:gd name="connsiteX5" fmla="*/ 85316 w 174079"/>
                            <a:gd name="connsiteY5" fmla="*/ 629151 h 629151"/>
                            <a:gd name="connsiteX6" fmla="*/ 47899 w 174079"/>
                            <a:gd name="connsiteY6" fmla="*/ 571956 h 629151"/>
                            <a:gd name="connsiteX0" fmla="*/ 0 w 177359"/>
                            <a:gd name="connsiteY0" fmla="*/ 83036 h 629151"/>
                            <a:gd name="connsiteX1" fmla="*/ 76225 w 177359"/>
                            <a:gd name="connsiteY1" fmla="*/ 4229 h 629151"/>
                            <a:gd name="connsiteX2" fmla="*/ 161834 w 177359"/>
                            <a:gd name="connsiteY2" fmla="*/ 194699 h 629151"/>
                            <a:gd name="connsiteX3" fmla="*/ 163210 w 177359"/>
                            <a:gd name="connsiteY3" fmla="*/ 419434 h 629151"/>
                            <a:gd name="connsiteX4" fmla="*/ 174079 w 177359"/>
                            <a:gd name="connsiteY4" fmla="*/ 571955 h 629151"/>
                            <a:gd name="connsiteX5" fmla="*/ 85316 w 177359"/>
                            <a:gd name="connsiteY5" fmla="*/ 629151 h 629151"/>
                            <a:gd name="connsiteX6" fmla="*/ 47899 w 177359"/>
                            <a:gd name="connsiteY6" fmla="*/ 571956 h 629151"/>
                            <a:gd name="connsiteX0" fmla="*/ 0 w 180380"/>
                            <a:gd name="connsiteY0" fmla="*/ 83036 h 629151"/>
                            <a:gd name="connsiteX1" fmla="*/ 76225 w 180380"/>
                            <a:gd name="connsiteY1" fmla="*/ 4229 h 629151"/>
                            <a:gd name="connsiteX2" fmla="*/ 161834 w 180380"/>
                            <a:gd name="connsiteY2" fmla="*/ 194699 h 629151"/>
                            <a:gd name="connsiteX3" fmla="*/ 163210 w 180380"/>
                            <a:gd name="connsiteY3" fmla="*/ 419434 h 629151"/>
                            <a:gd name="connsiteX4" fmla="*/ 177359 w 180380"/>
                            <a:gd name="connsiteY4" fmla="*/ 571955 h 629151"/>
                            <a:gd name="connsiteX5" fmla="*/ 85316 w 180380"/>
                            <a:gd name="connsiteY5" fmla="*/ 629151 h 629151"/>
                            <a:gd name="connsiteX6" fmla="*/ 47899 w 180380"/>
                            <a:gd name="connsiteY6" fmla="*/ 571956 h 629151"/>
                            <a:gd name="connsiteX0" fmla="*/ 0 w 182815"/>
                            <a:gd name="connsiteY0" fmla="*/ 83036 h 629151"/>
                            <a:gd name="connsiteX1" fmla="*/ 76225 w 182815"/>
                            <a:gd name="connsiteY1" fmla="*/ 4229 h 629151"/>
                            <a:gd name="connsiteX2" fmla="*/ 161834 w 182815"/>
                            <a:gd name="connsiteY2" fmla="*/ 194699 h 629151"/>
                            <a:gd name="connsiteX3" fmla="*/ 177359 w 182815"/>
                            <a:gd name="connsiteY3" fmla="*/ 571955 h 629151"/>
                            <a:gd name="connsiteX4" fmla="*/ 85316 w 182815"/>
                            <a:gd name="connsiteY4" fmla="*/ 629151 h 629151"/>
                            <a:gd name="connsiteX5" fmla="*/ 47899 w 182815"/>
                            <a:gd name="connsiteY5" fmla="*/ 571956 h 629151"/>
                            <a:gd name="connsiteX0" fmla="*/ 0 w 187415"/>
                            <a:gd name="connsiteY0" fmla="*/ 83036 h 631003"/>
                            <a:gd name="connsiteX1" fmla="*/ 76225 w 187415"/>
                            <a:gd name="connsiteY1" fmla="*/ 4229 h 631003"/>
                            <a:gd name="connsiteX2" fmla="*/ 161834 w 187415"/>
                            <a:gd name="connsiteY2" fmla="*/ 194699 h 631003"/>
                            <a:gd name="connsiteX3" fmla="*/ 182815 w 187415"/>
                            <a:gd name="connsiteY3" fmla="*/ 457564 h 631003"/>
                            <a:gd name="connsiteX4" fmla="*/ 85316 w 187415"/>
                            <a:gd name="connsiteY4" fmla="*/ 629151 h 631003"/>
                            <a:gd name="connsiteX5" fmla="*/ 47899 w 187415"/>
                            <a:gd name="connsiteY5" fmla="*/ 571956 h 631003"/>
                            <a:gd name="connsiteX0" fmla="*/ 0 w 191465"/>
                            <a:gd name="connsiteY0" fmla="*/ 83036 h 630734"/>
                            <a:gd name="connsiteX1" fmla="*/ 76225 w 191465"/>
                            <a:gd name="connsiteY1" fmla="*/ 4229 h 630734"/>
                            <a:gd name="connsiteX2" fmla="*/ 161834 w 191465"/>
                            <a:gd name="connsiteY2" fmla="*/ 194699 h 630734"/>
                            <a:gd name="connsiteX3" fmla="*/ 187415 w 191465"/>
                            <a:gd name="connsiteY3" fmla="*/ 467106 h 630734"/>
                            <a:gd name="connsiteX4" fmla="*/ 85316 w 191465"/>
                            <a:gd name="connsiteY4" fmla="*/ 629151 h 630734"/>
                            <a:gd name="connsiteX5" fmla="*/ 47899 w 191465"/>
                            <a:gd name="connsiteY5" fmla="*/ 571956 h 630734"/>
                            <a:gd name="connsiteX0" fmla="*/ 0 w 195124"/>
                            <a:gd name="connsiteY0" fmla="*/ 83036 h 631587"/>
                            <a:gd name="connsiteX1" fmla="*/ 76225 w 195124"/>
                            <a:gd name="connsiteY1" fmla="*/ 4229 h 631587"/>
                            <a:gd name="connsiteX2" fmla="*/ 161834 w 195124"/>
                            <a:gd name="connsiteY2" fmla="*/ 194699 h 631587"/>
                            <a:gd name="connsiteX3" fmla="*/ 191465 w 195124"/>
                            <a:gd name="connsiteY3" fmla="*/ 438494 h 631587"/>
                            <a:gd name="connsiteX4" fmla="*/ 85316 w 195124"/>
                            <a:gd name="connsiteY4" fmla="*/ 629151 h 631587"/>
                            <a:gd name="connsiteX5" fmla="*/ 47899 w 195124"/>
                            <a:gd name="connsiteY5" fmla="*/ 571956 h 631587"/>
                            <a:gd name="connsiteX0" fmla="*/ 0 w 165544"/>
                            <a:gd name="connsiteY0" fmla="*/ 83036 h 632570"/>
                            <a:gd name="connsiteX1" fmla="*/ 76225 w 165544"/>
                            <a:gd name="connsiteY1" fmla="*/ 4229 h 632570"/>
                            <a:gd name="connsiteX2" fmla="*/ 161834 w 165544"/>
                            <a:gd name="connsiteY2" fmla="*/ 194699 h 632570"/>
                            <a:gd name="connsiteX3" fmla="*/ 143640 w 165544"/>
                            <a:gd name="connsiteY3" fmla="*/ 409873 h 632570"/>
                            <a:gd name="connsiteX4" fmla="*/ 85316 w 165544"/>
                            <a:gd name="connsiteY4" fmla="*/ 629151 h 632570"/>
                            <a:gd name="connsiteX5" fmla="*/ 47899 w 165544"/>
                            <a:gd name="connsiteY5" fmla="*/ 571956 h 632570"/>
                            <a:gd name="connsiteX0" fmla="*/ 0 w 174148"/>
                            <a:gd name="connsiteY0" fmla="*/ 83036 h 631003"/>
                            <a:gd name="connsiteX1" fmla="*/ 76225 w 174148"/>
                            <a:gd name="connsiteY1" fmla="*/ 4229 h 631003"/>
                            <a:gd name="connsiteX2" fmla="*/ 161834 w 174148"/>
                            <a:gd name="connsiteY2" fmla="*/ 194699 h 631003"/>
                            <a:gd name="connsiteX3" fmla="*/ 165544 w 174148"/>
                            <a:gd name="connsiteY3" fmla="*/ 457554 h 631003"/>
                            <a:gd name="connsiteX4" fmla="*/ 85316 w 174148"/>
                            <a:gd name="connsiteY4" fmla="*/ 629151 h 631003"/>
                            <a:gd name="connsiteX5" fmla="*/ 47899 w 174148"/>
                            <a:gd name="connsiteY5" fmla="*/ 571956 h 631003"/>
                            <a:gd name="connsiteX0" fmla="*/ 0 w 172261"/>
                            <a:gd name="connsiteY0" fmla="*/ 83036 h 632832"/>
                            <a:gd name="connsiteX1" fmla="*/ 76225 w 172261"/>
                            <a:gd name="connsiteY1" fmla="*/ 4229 h 632832"/>
                            <a:gd name="connsiteX2" fmla="*/ 161834 w 172261"/>
                            <a:gd name="connsiteY2" fmla="*/ 194699 h 632832"/>
                            <a:gd name="connsiteX3" fmla="*/ 165544 w 172261"/>
                            <a:gd name="connsiteY3" fmla="*/ 457554 h 632832"/>
                            <a:gd name="connsiteX4" fmla="*/ 114022 w 172261"/>
                            <a:gd name="connsiteY4" fmla="*/ 631003 h 632832"/>
                            <a:gd name="connsiteX5" fmla="*/ 47899 w 172261"/>
                            <a:gd name="connsiteY5" fmla="*/ 571956 h 632832"/>
                            <a:gd name="connsiteX0" fmla="*/ 0 w 172261"/>
                            <a:gd name="connsiteY0" fmla="*/ 83036 h 632874"/>
                            <a:gd name="connsiteX1" fmla="*/ 76225 w 172261"/>
                            <a:gd name="connsiteY1" fmla="*/ 4229 h 632874"/>
                            <a:gd name="connsiteX2" fmla="*/ 161834 w 172261"/>
                            <a:gd name="connsiteY2" fmla="*/ 194699 h 632874"/>
                            <a:gd name="connsiteX3" fmla="*/ 165544 w 172261"/>
                            <a:gd name="connsiteY3" fmla="*/ 457554 h 632874"/>
                            <a:gd name="connsiteX4" fmla="*/ 114022 w 172261"/>
                            <a:gd name="connsiteY4" fmla="*/ 631003 h 632874"/>
                            <a:gd name="connsiteX5" fmla="*/ 47899 w 172261"/>
                            <a:gd name="connsiteY5" fmla="*/ 572987 h 632874"/>
                            <a:gd name="connsiteX0" fmla="*/ 0 w 172261"/>
                            <a:gd name="connsiteY0" fmla="*/ 83036 h 637202"/>
                            <a:gd name="connsiteX1" fmla="*/ 76225 w 172261"/>
                            <a:gd name="connsiteY1" fmla="*/ 4229 h 637202"/>
                            <a:gd name="connsiteX2" fmla="*/ 161834 w 172261"/>
                            <a:gd name="connsiteY2" fmla="*/ 194699 h 637202"/>
                            <a:gd name="connsiteX3" fmla="*/ 165544 w 172261"/>
                            <a:gd name="connsiteY3" fmla="*/ 457554 h 637202"/>
                            <a:gd name="connsiteX4" fmla="*/ 114022 w 172261"/>
                            <a:gd name="connsiteY4" fmla="*/ 631003 h 637202"/>
                            <a:gd name="connsiteX5" fmla="*/ 57469 w 172261"/>
                            <a:gd name="connsiteY5" fmla="*/ 632874 h 637202"/>
                            <a:gd name="connsiteX0" fmla="*/ 0 w 172261"/>
                            <a:gd name="connsiteY0" fmla="*/ 83036 h 632871"/>
                            <a:gd name="connsiteX1" fmla="*/ 76225 w 172261"/>
                            <a:gd name="connsiteY1" fmla="*/ 4229 h 632871"/>
                            <a:gd name="connsiteX2" fmla="*/ 161834 w 172261"/>
                            <a:gd name="connsiteY2" fmla="*/ 194699 h 632871"/>
                            <a:gd name="connsiteX3" fmla="*/ 165544 w 172261"/>
                            <a:gd name="connsiteY3" fmla="*/ 457554 h 632871"/>
                            <a:gd name="connsiteX4" fmla="*/ 114022 w 172261"/>
                            <a:gd name="connsiteY4" fmla="*/ 631003 h 632871"/>
                            <a:gd name="connsiteX5" fmla="*/ 0 w 172261"/>
                            <a:gd name="connsiteY5" fmla="*/ 572909 h 632871"/>
                            <a:gd name="connsiteX0" fmla="*/ 0 w 172261"/>
                            <a:gd name="connsiteY0" fmla="*/ 83036 h 632876"/>
                            <a:gd name="connsiteX1" fmla="*/ 76225 w 172261"/>
                            <a:gd name="connsiteY1" fmla="*/ 4229 h 632876"/>
                            <a:gd name="connsiteX2" fmla="*/ 161834 w 172261"/>
                            <a:gd name="connsiteY2" fmla="*/ 194699 h 632876"/>
                            <a:gd name="connsiteX3" fmla="*/ 165544 w 172261"/>
                            <a:gd name="connsiteY3" fmla="*/ 457554 h 632876"/>
                            <a:gd name="connsiteX4" fmla="*/ 114022 w 172261"/>
                            <a:gd name="connsiteY4" fmla="*/ 631003 h 632876"/>
                            <a:gd name="connsiteX5" fmla="*/ 57420 w 172261"/>
                            <a:gd name="connsiteY5" fmla="*/ 573022 h 632876"/>
                            <a:gd name="connsiteX0" fmla="*/ 0 w 172261"/>
                            <a:gd name="connsiteY0" fmla="*/ 83036 h 632876"/>
                            <a:gd name="connsiteX1" fmla="*/ 76225 w 172261"/>
                            <a:gd name="connsiteY1" fmla="*/ 4229 h 632876"/>
                            <a:gd name="connsiteX2" fmla="*/ 161834 w 172261"/>
                            <a:gd name="connsiteY2" fmla="*/ 194699 h 632876"/>
                            <a:gd name="connsiteX3" fmla="*/ 165544 w 172261"/>
                            <a:gd name="connsiteY3" fmla="*/ 457554 h 632876"/>
                            <a:gd name="connsiteX4" fmla="*/ 114022 w 172261"/>
                            <a:gd name="connsiteY4" fmla="*/ 631003 h 632876"/>
                            <a:gd name="connsiteX5" fmla="*/ 57420 w 172261"/>
                            <a:gd name="connsiteY5" fmla="*/ 573027 h 632876"/>
                            <a:gd name="connsiteX0" fmla="*/ 0 w 172261"/>
                            <a:gd name="connsiteY0" fmla="*/ 83036 h 631003"/>
                            <a:gd name="connsiteX1" fmla="*/ 76225 w 172261"/>
                            <a:gd name="connsiteY1" fmla="*/ 4229 h 631003"/>
                            <a:gd name="connsiteX2" fmla="*/ 161834 w 172261"/>
                            <a:gd name="connsiteY2" fmla="*/ 194699 h 631003"/>
                            <a:gd name="connsiteX3" fmla="*/ 165544 w 172261"/>
                            <a:gd name="connsiteY3" fmla="*/ 457554 h 631003"/>
                            <a:gd name="connsiteX4" fmla="*/ 114022 w 172261"/>
                            <a:gd name="connsiteY4" fmla="*/ 631003 h 631003"/>
                            <a:gd name="connsiteX0" fmla="*/ 0 w 172261"/>
                            <a:gd name="connsiteY0" fmla="*/ 83036 h 643491"/>
                            <a:gd name="connsiteX1" fmla="*/ 76225 w 172261"/>
                            <a:gd name="connsiteY1" fmla="*/ 4229 h 643491"/>
                            <a:gd name="connsiteX2" fmla="*/ 161834 w 172261"/>
                            <a:gd name="connsiteY2" fmla="*/ 194699 h 643491"/>
                            <a:gd name="connsiteX3" fmla="*/ 165544 w 172261"/>
                            <a:gd name="connsiteY3" fmla="*/ 457554 h 643491"/>
                            <a:gd name="connsiteX4" fmla="*/ 114022 w 172261"/>
                            <a:gd name="connsiteY4" fmla="*/ 631003 h 643491"/>
                            <a:gd name="connsiteX5" fmla="*/ 95685 w 172261"/>
                            <a:gd name="connsiteY5" fmla="*/ 629731 h 643491"/>
                            <a:gd name="connsiteX0" fmla="*/ 0 w 172261"/>
                            <a:gd name="connsiteY0" fmla="*/ 83036 h 634077"/>
                            <a:gd name="connsiteX1" fmla="*/ 76225 w 172261"/>
                            <a:gd name="connsiteY1" fmla="*/ 4229 h 634077"/>
                            <a:gd name="connsiteX2" fmla="*/ 161834 w 172261"/>
                            <a:gd name="connsiteY2" fmla="*/ 194699 h 634077"/>
                            <a:gd name="connsiteX3" fmla="*/ 165544 w 172261"/>
                            <a:gd name="connsiteY3" fmla="*/ 457554 h 634077"/>
                            <a:gd name="connsiteX4" fmla="*/ 114022 w 172261"/>
                            <a:gd name="connsiteY4" fmla="*/ 631003 h 634077"/>
                            <a:gd name="connsiteX5" fmla="*/ 66975 w 172261"/>
                            <a:gd name="connsiteY5" fmla="*/ 572841 h 6340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72261" h="634077">
                              <a:moveTo>
                                <a:pt x="0" y="83036"/>
                              </a:moveTo>
                              <a:cubicBezTo>
                                <a:pt x="20637" y="31442"/>
                                <a:pt x="49253" y="-14381"/>
                                <a:pt x="76225" y="4229"/>
                              </a:cubicBezTo>
                              <a:cubicBezTo>
                                <a:pt x="103197" y="22839"/>
                                <a:pt x="146948" y="119145"/>
                                <a:pt x="161834" y="194699"/>
                              </a:cubicBezTo>
                              <a:cubicBezTo>
                                <a:pt x="176721" y="270253"/>
                                <a:pt x="173513" y="384837"/>
                                <a:pt x="165544" y="457554"/>
                              </a:cubicBezTo>
                              <a:cubicBezTo>
                                <a:pt x="157575" y="530271"/>
                                <a:pt x="130450" y="611789"/>
                                <a:pt x="114022" y="631003"/>
                              </a:cubicBezTo>
                              <a:cubicBezTo>
                                <a:pt x="97594" y="650217"/>
                                <a:pt x="70795" y="573106"/>
                                <a:pt x="66975" y="572841"/>
                              </a:cubicBezTo>
                            </a:path>
                          </a:pathLst>
                        </a:custGeom>
                        <a:noFill/>
                        <a:ln w="158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359" o:spid="_x0000_s1026" style="position:absolute;margin-left:273pt;margin-top:.3pt;width:13.5pt;height:49.8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2261,634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" path="m,83036c20637,31442,49253,-14381,76225,4229v26972,18610,70723,114916,85609,190470c176721,270253,173513,384837,165544,457554v-7969,72717,-35094,154235,-51522,173449c97594,650217,70795,573106,66975,572841e" filled="f" strokecolor="windowText" strokeweight="1.25pt">
                <v:path arrowok="t" o:connecttype="custom" o:connectlocs="0,82824;75866,4218;161072,194202;164765,456387;113485,629394;66660,571380" o:connectangles="0,0,0,0,0,0"/>
              </v:shape>
            </w:pict>
          </mc:Fallback>
        </mc:AlternateContent>
      </w:r>
      <w:r>
        <w:rPr>
          <w:rFonts w:ascii="Arial" w:hAnsi="Arial" w:cs="Arial"/>
          <w:noProof/>
          <w:sz w:val="24"/>
          <w:szCs w:val="24"/>
          <w:lang w:val="en-AU" w:eastAsia="en-AU"/>
        </w:rPr>
        <mc:AlternateContent>
          <mc:Choice Requires="wps">
            <w:drawing>
              <wp:anchor distT="0" distB="0" distL="114300" distR="114300" simplePos="0" relativeHeight="251805696" behindDoc="0" locked="0" layoutInCell="1" allowOverlap="1" wp14:anchorId="5A255167" wp14:editId="64B0D1D4">
                <wp:simplePos x="0" y="0"/>
                <wp:positionH relativeFrom="column">
                  <wp:posOffset>3438525</wp:posOffset>
                </wp:positionH>
                <wp:positionV relativeFrom="paragraph">
                  <wp:posOffset>80010</wp:posOffset>
                </wp:positionV>
                <wp:extent cx="1066800" cy="0"/>
                <wp:effectExtent l="0" t="0" r="19050" b="19050"/>
                <wp:wrapNone/>
                <wp:docPr id="343" name="Straight Connector 343"/>
                <wp:cNvGraphicFramePr/>
                <a:graphic xmlns:a="http://schemas.openxmlformats.org/drawingml/2006/main">
                  <a:graphicData uri="http://schemas.microsoft.com/office/word/2010/wordprocessingShape">
                    <wps:wsp>
                      <wps:cNvCnPr/>
                      <wps:spPr>
                        <a:xfrm>
                          <a:off x="0" y="0"/>
                          <a:ext cx="1066800" cy="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anchor>
            </w:drawing>
          </mc:Choice>
          <mc:Fallback>
            <w:pict>
              <v:line id="Straight Connector 343"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0.75pt,6.3pt" to="354.7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" strokecolor="windowText"/>
            </w:pict>
          </mc:Fallback>
        </mc:AlternateContent>
      </w:r>
      <w:r>
        <w:rPr>
          <w:rFonts w:ascii="Arial" w:hAnsi="Arial" w:cs="Arial"/>
          <w:noProof/>
          <w:sz w:val="24"/>
          <w:szCs w:val="24"/>
          <w:lang w:val="en-AU" w:eastAsia="en-AU"/>
        </w:rPr>
        <mc:AlternateContent>
          <mc:Choice Requires="wps">
            <w:drawing>
              <wp:anchor distT="0" distB="0" distL="114300" distR="114300" simplePos="0" relativeHeight="251800576" behindDoc="0" locked="0" layoutInCell="1" allowOverlap="1" wp14:anchorId="6E6EA40E" wp14:editId="25989876">
                <wp:simplePos x="0" y="0"/>
                <wp:positionH relativeFrom="column">
                  <wp:posOffset>3362325</wp:posOffset>
                </wp:positionH>
                <wp:positionV relativeFrom="paragraph">
                  <wp:posOffset>80010</wp:posOffset>
                </wp:positionV>
                <wp:extent cx="142875" cy="495300"/>
                <wp:effectExtent l="0" t="0" r="28575" b="19050"/>
                <wp:wrapNone/>
                <wp:docPr id="340" name="Oval 340"/>
                <wp:cNvGraphicFramePr/>
                <a:graphic xmlns:a="http://schemas.openxmlformats.org/drawingml/2006/main">
                  <a:graphicData uri="http://schemas.microsoft.com/office/word/2010/wordprocessingShape">
                    <wps:wsp>
                      <wps:cNvSpPr/>
                      <wps:spPr>
                        <a:xfrm>
                          <a:off x="0" y="0"/>
                          <a:ext cx="142875" cy="495300"/>
                        </a:xfrm>
                        <a:prstGeom prst="ellipse">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40" o:spid="_x0000_s1026" style="position:absolute;margin-left:264.75pt;margin-top:6.3pt;width:11.25pt;height:39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" filled="f" strokecolor="windowText"/>
            </w:pict>
          </mc:Fallback>
        </mc:AlternateContent>
      </w:r>
      <w:r w:rsidR="00EB7863">
        <w:rPr>
          <w:rFonts w:ascii="Arial" w:hAnsi="Arial" w:cs="Arial"/>
          <w:noProof/>
          <w:sz w:val="24"/>
          <w:szCs w:val="24"/>
          <w:lang w:val="en-AU" w:eastAsia="en-AU"/>
        </w:rPr>
        <mc:AlternateContent>
          <mc:Choice Requires="wps">
            <w:drawing>
              <wp:anchor distT="0" distB="0" distL="114300" distR="114300" simplePos="0" relativeHeight="251826176" behindDoc="0" locked="0" layoutInCell="1" allowOverlap="1" wp14:anchorId="6A1DA594" wp14:editId="0E66203F">
                <wp:simplePos x="0" y="0"/>
                <wp:positionH relativeFrom="column">
                  <wp:posOffset>1800225</wp:posOffset>
                </wp:positionH>
                <wp:positionV relativeFrom="paragraph">
                  <wp:posOffset>3810</wp:posOffset>
                </wp:positionV>
                <wp:extent cx="171450" cy="632460"/>
                <wp:effectExtent l="0" t="0" r="19050" b="15240"/>
                <wp:wrapNone/>
                <wp:docPr id="354" name="Freeform 354"/>
                <wp:cNvGraphicFramePr/>
                <a:graphic xmlns:a="http://schemas.openxmlformats.org/drawingml/2006/main">
                  <a:graphicData uri="http://schemas.microsoft.com/office/word/2010/wordprocessingShape">
                    <wps:wsp>
                      <wps:cNvSpPr/>
                      <wps:spPr>
                        <a:xfrm>
                          <a:off x="0" y="0"/>
                          <a:ext cx="171450" cy="632460"/>
                        </a:xfrm>
                        <a:custGeom>
                          <a:avLst/>
                          <a:gdLst>
                            <a:gd name="connsiteX0" fmla="*/ 0 w 258427"/>
                            <a:gd name="connsiteY0" fmla="*/ 104898 h 1333623"/>
                            <a:gd name="connsiteX1" fmla="*/ 66675 w 258427"/>
                            <a:gd name="connsiteY1" fmla="*/ 123 h 1333623"/>
                            <a:gd name="connsiteX2" fmla="*/ 152400 w 258427"/>
                            <a:gd name="connsiteY2" fmla="*/ 95373 h 1333623"/>
                            <a:gd name="connsiteX3" fmla="*/ 257175 w 258427"/>
                            <a:gd name="connsiteY3" fmla="*/ 504948 h 1333623"/>
                            <a:gd name="connsiteX4" fmla="*/ 209550 w 258427"/>
                            <a:gd name="connsiteY4" fmla="*/ 1076448 h 1333623"/>
                            <a:gd name="connsiteX5" fmla="*/ 200025 w 258427"/>
                            <a:gd name="connsiteY5" fmla="*/ 1333623 h 1333623"/>
                            <a:gd name="connsiteX0" fmla="*/ 0 w 259122"/>
                            <a:gd name="connsiteY0" fmla="*/ 104898 h 1466985"/>
                            <a:gd name="connsiteX1" fmla="*/ 66675 w 259122"/>
                            <a:gd name="connsiteY1" fmla="*/ 123 h 1466985"/>
                            <a:gd name="connsiteX2" fmla="*/ 152400 w 259122"/>
                            <a:gd name="connsiteY2" fmla="*/ 95373 h 1466985"/>
                            <a:gd name="connsiteX3" fmla="*/ 257175 w 259122"/>
                            <a:gd name="connsiteY3" fmla="*/ 504948 h 1466985"/>
                            <a:gd name="connsiteX4" fmla="*/ 209550 w 259122"/>
                            <a:gd name="connsiteY4" fmla="*/ 1076448 h 1466985"/>
                            <a:gd name="connsiteX5" fmla="*/ 75903 w 259122"/>
                            <a:gd name="connsiteY5" fmla="*/ 1466985 h 1466985"/>
                            <a:gd name="connsiteX0" fmla="*/ 0 w 257175"/>
                            <a:gd name="connsiteY0" fmla="*/ 104898 h 1466985"/>
                            <a:gd name="connsiteX1" fmla="*/ 66675 w 257175"/>
                            <a:gd name="connsiteY1" fmla="*/ 123 h 1466985"/>
                            <a:gd name="connsiteX2" fmla="*/ 152400 w 257175"/>
                            <a:gd name="connsiteY2" fmla="*/ 95373 h 1466985"/>
                            <a:gd name="connsiteX3" fmla="*/ 257175 w 257175"/>
                            <a:gd name="connsiteY3" fmla="*/ 504948 h 1466985"/>
                            <a:gd name="connsiteX4" fmla="*/ 152425 w 257175"/>
                            <a:gd name="connsiteY4" fmla="*/ 1105125 h 1466985"/>
                            <a:gd name="connsiteX5" fmla="*/ 75903 w 257175"/>
                            <a:gd name="connsiteY5" fmla="*/ 1466985 h 1466985"/>
                            <a:gd name="connsiteX0" fmla="*/ 0 w 257175"/>
                            <a:gd name="connsiteY0" fmla="*/ 104944 h 1467031"/>
                            <a:gd name="connsiteX1" fmla="*/ 66675 w 257175"/>
                            <a:gd name="connsiteY1" fmla="*/ 169 h 1467031"/>
                            <a:gd name="connsiteX2" fmla="*/ 152400 w 257175"/>
                            <a:gd name="connsiteY2" fmla="*/ 95419 h 1467031"/>
                            <a:gd name="connsiteX3" fmla="*/ 257175 w 257175"/>
                            <a:gd name="connsiteY3" fmla="*/ 533618 h 1467031"/>
                            <a:gd name="connsiteX4" fmla="*/ 152425 w 257175"/>
                            <a:gd name="connsiteY4" fmla="*/ 1105171 h 1467031"/>
                            <a:gd name="connsiteX5" fmla="*/ 75903 w 257175"/>
                            <a:gd name="connsiteY5" fmla="*/ 1467031 h 1467031"/>
                            <a:gd name="connsiteX0" fmla="*/ 0 w 276002"/>
                            <a:gd name="connsiteY0" fmla="*/ 110184 h 1472271"/>
                            <a:gd name="connsiteX1" fmla="*/ 66675 w 276002"/>
                            <a:gd name="connsiteY1" fmla="*/ 5409 h 1472271"/>
                            <a:gd name="connsiteX2" fmla="*/ 257175 w 276002"/>
                            <a:gd name="connsiteY2" fmla="*/ 272142 h 1472271"/>
                            <a:gd name="connsiteX3" fmla="*/ 257175 w 276002"/>
                            <a:gd name="connsiteY3" fmla="*/ 538858 h 1472271"/>
                            <a:gd name="connsiteX4" fmla="*/ 152425 w 276002"/>
                            <a:gd name="connsiteY4" fmla="*/ 1110411 h 1472271"/>
                            <a:gd name="connsiteX5" fmla="*/ 75903 w 276002"/>
                            <a:gd name="connsiteY5" fmla="*/ 1472271 h 1472271"/>
                            <a:gd name="connsiteX0" fmla="*/ 0 w 276182"/>
                            <a:gd name="connsiteY0" fmla="*/ 110184 h 1472271"/>
                            <a:gd name="connsiteX1" fmla="*/ 66675 w 276182"/>
                            <a:gd name="connsiteY1" fmla="*/ 5409 h 1472271"/>
                            <a:gd name="connsiteX2" fmla="*/ 257175 w 276182"/>
                            <a:gd name="connsiteY2" fmla="*/ 272142 h 1472271"/>
                            <a:gd name="connsiteX3" fmla="*/ 257559 w 276182"/>
                            <a:gd name="connsiteY3" fmla="*/ 538858 h 1472271"/>
                            <a:gd name="connsiteX4" fmla="*/ 152425 w 276182"/>
                            <a:gd name="connsiteY4" fmla="*/ 1110411 h 1472271"/>
                            <a:gd name="connsiteX5" fmla="*/ 75903 w 276182"/>
                            <a:gd name="connsiteY5" fmla="*/ 1472271 h 1472271"/>
                            <a:gd name="connsiteX0" fmla="*/ 0 w 259556"/>
                            <a:gd name="connsiteY0" fmla="*/ 109702 h 1471789"/>
                            <a:gd name="connsiteX1" fmla="*/ 66675 w 259556"/>
                            <a:gd name="connsiteY1" fmla="*/ 4927 h 1471789"/>
                            <a:gd name="connsiteX2" fmla="*/ 209448 w 259556"/>
                            <a:gd name="connsiteY2" fmla="*/ 262133 h 1471789"/>
                            <a:gd name="connsiteX3" fmla="*/ 257559 w 259556"/>
                            <a:gd name="connsiteY3" fmla="*/ 538376 h 1471789"/>
                            <a:gd name="connsiteX4" fmla="*/ 152425 w 259556"/>
                            <a:gd name="connsiteY4" fmla="*/ 1109929 h 1471789"/>
                            <a:gd name="connsiteX5" fmla="*/ 75903 w 259556"/>
                            <a:gd name="connsiteY5" fmla="*/ 1471789 h 1471789"/>
                            <a:gd name="connsiteX0" fmla="*/ 0 w 259640"/>
                            <a:gd name="connsiteY0" fmla="*/ 109702 h 1471789"/>
                            <a:gd name="connsiteX1" fmla="*/ 66675 w 259640"/>
                            <a:gd name="connsiteY1" fmla="*/ 4927 h 1471789"/>
                            <a:gd name="connsiteX2" fmla="*/ 209448 w 259640"/>
                            <a:gd name="connsiteY2" fmla="*/ 262133 h 1471789"/>
                            <a:gd name="connsiteX3" fmla="*/ 257648 w 259640"/>
                            <a:gd name="connsiteY3" fmla="*/ 719411 h 1471789"/>
                            <a:gd name="connsiteX4" fmla="*/ 152425 w 259640"/>
                            <a:gd name="connsiteY4" fmla="*/ 1109929 h 1471789"/>
                            <a:gd name="connsiteX5" fmla="*/ 75903 w 259640"/>
                            <a:gd name="connsiteY5" fmla="*/ 1471789 h 1471789"/>
                            <a:gd name="connsiteX0" fmla="*/ 0 w 222670"/>
                            <a:gd name="connsiteY0" fmla="*/ 109702 h 1471789"/>
                            <a:gd name="connsiteX1" fmla="*/ 66675 w 222670"/>
                            <a:gd name="connsiteY1" fmla="*/ 4927 h 1471789"/>
                            <a:gd name="connsiteX2" fmla="*/ 209448 w 222670"/>
                            <a:gd name="connsiteY2" fmla="*/ 262133 h 1471789"/>
                            <a:gd name="connsiteX3" fmla="*/ 209920 w 222670"/>
                            <a:gd name="connsiteY3" fmla="*/ 719411 h 1471789"/>
                            <a:gd name="connsiteX4" fmla="*/ 152425 w 222670"/>
                            <a:gd name="connsiteY4" fmla="*/ 1109929 h 1471789"/>
                            <a:gd name="connsiteX5" fmla="*/ 75903 w 222670"/>
                            <a:gd name="connsiteY5" fmla="*/ 1471789 h 1471789"/>
                            <a:gd name="connsiteX0" fmla="*/ 0 w 222670"/>
                            <a:gd name="connsiteY0" fmla="*/ 109702 h 1419702"/>
                            <a:gd name="connsiteX1" fmla="*/ 66675 w 222670"/>
                            <a:gd name="connsiteY1" fmla="*/ 4927 h 1419702"/>
                            <a:gd name="connsiteX2" fmla="*/ 209448 w 222670"/>
                            <a:gd name="connsiteY2" fmla="*/ 262133 h 1419702"/>
                            <a:gd name="connsiteX3" fmla="*/ 209920 w 222670"/>
                            <a:gd name="connsiteY3" fmla="*/ 719411 h 1419702"/>
                            <a:gd name="connsiteX4" fmla="*/ 152425 w 222670"/>
                            <a:gd name="connsiteY4" fmla="*/ 1109929 h 1419702"/>
                            <a:gd name="connsiteX5" fmla="*/ 94989 w 222670"/>
                            <a:gd name="connsiteY5" fmla="*/ 1419702 h 1419702"/>
                            <a:gd name="connsiteX0" fmla="*/ 0 w 210291"/>
                            <a:gd name="connsiteY0" fmla="*/ 111695 h 1421695"/>
                            <a:gd name="connsiteX1" fmla="*/ 66675 w 210291"/>
                            <a:gd name="connsiteY1" fmla="*/ 6920 h 1421695"/>
                            <a:gd name="connsiteX2" fmla="*/ 123561 w 210291"/>
                            <a:gd name="connsiteY2" fmla="*/ 302239 h 1421695"/>
                            <a:gd name="connsiteX3" fmla="*/ 209920 w 210291"/>
                            <a:gd name="connsiteY3" fmla="*/ 721404 h 1421695"/>
                            <a:gd name="connsiteX4" fmla="*/ 152425 w 210291"/>
                            <a:gd name="connsiteY4" fmla="*/ 1111922 h 1421695"/>
                            <a:gd name="connsiteX5" fmla="*/ 94989 w 210291"/>
                            <a:gd name="connsiteY5" fmla="*/ 1421695 h 1421695"/>
                            <a:gd name="connsiteX0" fmla="*/ 0 w 152455"/>
                            <a:gd name="connsiteY0" fmla="*/ 111695 h 1421695"/>
                            <a:gd name="connsiteX1" fmla="*/ 66675 w 152455"/>
                            <a:gd name="connsiteY1" fmla="*/ 6920 h 1421695"/>
                            <a:gd name="connsiteX2" fmla="*/ 123561 w 152455"/>
                            <a:gd name="connsiteY2" fmla="*/ 302239 h 1421695"/>
                            <a:gd name="connsiteX3" fmla="*/ 85657 w 152455"/>
                            <a:gd name="connsiteY3" fmla="*/ 686073 h 1421695"/>
                            <a:gd name="connsiteX4" fmla="*/ 152425 w 152455"/>
                            <a:gd name="connsiteY4" fmla="*/ 1111922 h 1421695"/>
                            <a:gd name="connsiteX5" fmla="*/ 94989 w 152455"/>
                            <a:gd name="connsiteY5" fmla="*/ 1421695 h 1421695"/>
                            <a:gd name="connsiteX0" fmla="*/ 38273 w 194006"/>
                            <a:gd name="connsiteY0" fmla="*/ 111695 h 1240648"/>
                            <a:gd name="connsiteX1" fmla="*/ 104948 w 194006"/>
                            <a:gd name="connsiteY1" fmla="*/ 6920 h 1240648"/>
                            <a:gd name="connsiteX2" fmla="*/ 161834 w 194006"/>
                            <a:gd name="connsiteY2" fmla="*/ 302239 h 1240648"/>
                            <a:gd name="connsiteX3" fmla="*/ 123930 w 194006"/>
                            <a:gd name="connsiteY3" fmla="*/ 686073 h 1240648"/>
                            <a:gd name="connsiteX4" fmla="*/ 190698 w 194006"/>
                            <a:gd name="connsiteY4" fmla="*/ 1111922 h 1240648"/>
                            <a:gd name="connsiteX5" fmla="*/ 0 w 194006"/>
                            <a:gd name="connsiteY5" fmla="*/ 1240648 h 1240648"/>
                            <a:gd name="connsiteX0" fmla="*/ 38273 w 162122"/>
                            <a:gd name="connsiteY0" fmla="*/ 111695 h 1240648"/>
                            <a:gd name="connsiteX1" fmla="*/ 104948 w 162122"/>
                            <a:gd name="connsiteY1" fmla="*/ 6920 h 1240648"/>
                            <a:gd name="connsiteX2" fmla="*/ 161834 w 162122"/>
                            <a:gd name="connsiteY2" fmla="*/ 302239 h 1240648"/>
                            <a:gd name="connsiteX3" fmla="*/ 123930 w 162122"/>
                            <a:gd name="connsiteY3" fmla="*/ 686073 h 1240648"/>
                            <a:gd name="connsiteX4" fmla="*/ 56680 w 162122"/>
                            <a:gd name="connsiteY4" fmla="*/ 968990 h 1240648"/>
                            <a:gd name="connsiteX5" fmla="*/ 0 w 162122"/>
                            <a:gd name="connsiteY5" fmla="*/ 1240648 h 1240648"/>
                            <a:gd name="connsiteX0" fmla="*/ 0 w 162122"/>
                            <a:gd name="connsiteY0" fmla="*/ 185239 h 1235311"/>
                            <a:gd name="connsiteX1" fmla="*/ 104948 w 162122"/>
                            <a:gd name="connsiteY1" fmla="*/ 1583 h 1235311"/>
                            <a:gd name="connsiteX2" fmla="*/ 161834 w 162122"/>
                            <a:gd name="connsiteY2" fmla="*/ 296902 h 1235311"/>
                            <a:gd name="connsiteX3" fmla="*/ 123930 w 162122"/>
                            <a:gd name="connsiteY3" fmla="*/ 680736 h 1235311"/>
                            <a:gd name="connsiteX4" fmla="*/ 56680 w 162122"/>
                            <a:gd name="connsiteY4" fmla="*/ 963653 h 1235311"/>
                            <a:gd name="connsiteX5" fmla="*/ 0 w 162122"/>
                            <a:gd name="connsiteY5" fmla="*/ 1235311 h 1235311"/>
                            <a:gd name="connsiteX0" fmla="*/ 0 w 163210"/>
                            <a:gd name="connsiteY0" fmla="*/ 83036 h 1133108"/>
                            <a:gd name="connsiteX1" fmla="*/ 76225 w 163210"/>
                            <a:gd name="connsiteY1" fmla="*/ 4229 h 1133108"/>
                            <a:gd name="connsiteX2" fmla="*/ 161834 w 163210"/>
                            <a:gd name="connsiteY2" fmla="*/ 194699 h 1133108"/>
                            <a:gd name="connsiteX3" fmla="*/ 123930 w 163210"/>
                            <a:gd name="connsiteY3" fmla="*/ 578533 h 1133108"/>
                            <a:gd name="connsiteX4" fmla="*/ 56680 w 163210"/>
                            <a:gd name="connsiteY4" fmla="*/ 861450 h 1133108"/>
                            <a:gd name="connsiteX5" fmla="*/ 0 w 163210"/>
                            <a:gd name="connsiteY5" fmla="*/ 1133108 h 1133108"/>
                            <a:gd name="connsiteX0" fmla="*/ 0 w 170454"/>
                            <a:gd name="connsiteY0" fmla="*/ 83036 h 1133108"/>
                            <a:gd name="connsiteX1" fmla="*/ 76225 w 170454"/>
                            <a:gd name="connsiteY1" fmla="*/ 4229 h 1133108"/>
                            <a:gd name="connsiteX2" fmla="*/ 161834 w 170454"/>
                            <a:gd name="connsiteY2" fmla="*/ 194699 h 1133108"/>
                            <a:gd name="connsiteX3" fmla="*/ 163210 w 170454"/>
                            <a:gd name="connsiteY3" fmla="*/ 419434 h 1133108"/>
                            <a:gd name="connsiteX4" fmla="*/ 123930 w 170454"/>
                            <a:gd name="connsiteY4" fmla="*/ 578533 h 1133108"/>
                            <a:gd name="connsiteX5" fmla="*/ 56680 w 170454"/>
                            <a:gd name="connsiteY5" fmla="*/ 861450 h 1133108"/>
                            <a:gd name="connsiteX6" fmla="*/ 0 w 170454"/>
                            <a:gd name="connsiteY6" fmla="*/ 1133108 h 1133108"/>
                            <a:gd name="connsiteX0" fmla="*/ 0 w 175973"/>
                            <a:gd name="connsiteY0" fmla="*/ 83036 h 1133108"/>
                            <a:gd name="connsiteX1" fmla="*/ 76225 w 175973"/>
                            <a:gd name="connsiteY1" fmla="*/ 4229 h 1133108"/>
                            <a:gd name="connsiteX2" fmla="*/ 161834 w 175973"/>
                            <a:gd name="connsiteY2" fmla="*/ 194699 h 1133108"/>
                            <a:gd name="connsiteX3" fmla="*/ 163210 w 175973"/>
                            <a:gd name="connsiteY3" fmla="*/ 419434 h 1133108"/>
                            <a:gd name="connsiteX4" fmla="*/ 170454 w 175973"/>
                            <a:gd name="connsiteY4" fmla="*/ 571956 h 1133108"/>
                            <a:gd name="connsiteX5" fmla="*/ 56680 w 175973"/>
                            <a:gd name="connsiteY5" fmla="*/ 861450 h 1133108"/>
                            <a:gd name="connsiteX6" fmla="*/ 0 w 175973"/>
                            <a:gd name="connsiteY6" fmla="*/ 1133108 h 1133108"/>
                            <a:gd name="connsiteX0" fmla="*/ 0 w 173470"/>
                            <a:gd name="connsiteY0" fmla="*/ 83036 h 1133108"/>
                            <a:gd name="connsiteX1" fmla="*/ 76225 w 173470"/>
                            <a:gd name="connsiteY1" fmla="*/ 4229 h 1133108"/>
                            <a:gd name="connsiteX2" fmla="*/ 161834 w 173470"/>
                            <a:gd name="connsiteY2" fmla="*/ 194699 h 1133108"/>
                            <a:gd name="connsiteX3" fmla="*/ 163210 w 173470"/>
                            <a:gd name="connsiteY3" fmla="*/ 419434 h 1133108"/>
                            <a:gd name="connsiteX4" fmla="*/ 170454 w 173470"/>
                            <a:gd name="connsiteY4" fmla="*/ 571956 h 1133108"/>
                            <a:gd name="connsiteX5" fmla="*/ 94935 w 173470"/>
                            <a:gd name="connsiteY5" fmla="*/ 571956 h 1133108"/>
                            <a:gd name="connsiteX6" fmla="*/ 0 w 173470"/>
                            <a:gd name="connsiteY6" fmla="*/ 1133108 h 1133108"/>
                            <a:gd name="connsiteX0" fmla="*/ 0 w 173470"/>
                            <a:gd name="connsiteY0" fmla="*/ 83036 h 1133108"/>
                            <a:gd name="connsiteX1" fmla="*/ 76225 w 173470"/>
                            <a:gd name="connsiteY1" fmla="*/ 4229 h 1133108"/>
                            <a:gd name="connsiteX2" fmla="*/ 161834 w 173470"/>
                            <a:gd name="connsiteY2" fmla="*/ 194699 h 1133108"/>
                            <a:gd name="connsiteX3" fmla="*/ 163210 w 173470"/>
                            <a:gd name="connsiteY3" fmla="*/ 419434 h 1133108"/>
                            <a:gd name="connsiteX4" fmla="*/ 170454 w 173470"/>
                            <a:gd name="connsiteY4" fmla="*/ 571956 h 1133108"/>
                            <a:gd name="connsiteX5" fmla="*/ 94935 w 173470"/>
                            <a:gd name="connsiteY5" fmla="*/ 638684 h 1133108"/>
                            <a:gd name="connsiteX6" fmla="*/ 0 w 173470"/>
                            <a:gd name="connsiteY6" fmla="*/ 1133108 h 1133108"/>
                            <a:gd name="connsiteX0" fmla="*/ 0 w 171798"/>
                            <a:gd name="connsiteY0" fmla="*/ 83036 h 1133108"/>
                            <a:gd name="connsiteX1" fmla="*/ 76225 w 171798"/>
                            <a:gd name="connsiteY1" fmla="*/ 4229 h 1133108"/>
                            <a:gd name="connsiteX2" fmla="*/ 161834 w 171798"/>
                            <a:gd name="connsiteY2" fmla="*/ 194699 h 1133108"/>
                            <a:gd name="connsiteX3" fmla="*/ 163210 w 171798"/>
                            <a:gd name="connsiteY3" fmla="*/ 419434 h 1133108"/>
                            <a:gd name="connsiteX4" fmla="*/ 170454 w 171798"/>
                            <a:gd name="connsiteY4" fmla="*/ 571956 h 1133108"/>
                            <a:gd name="connsiteX5" fmla="*/ 123635 w 171798"/>
                            <a:gd name="connsiteY5" fmla="*/ 629151 h 1133108"/>
                            <a:gd name="connsiteX6" fmla="*/ 0 w 171798"/>
                            <a:gd name="connsiteY6" fmla="*/ 1133108 h 1133108"/>
                            <a:gd name="connsiteX0" fmla="*/ 0 w 171798"/>
                            <a:gd name="connsiteY0" fmla="*/ 83036 h 629151"/>
                            <a:gd name="connsiteX1" fmla="*/ 76225 w 171798"/>
                            <a:gd name="connsiteY1" fmla="*/ 4229 h 629151"/>
                            <a:gd name="connsiteX2" fmla="*/ 161834 w 171798"/>
                            <a:gd name="connsiteY2" fmla="*/ 194699 h 629151"/>
                            <a:gd name="connsiteX3" fmla="*/ 163210 w 171798"/>
                            <a:gd name="connsiteY3" fmla="*/ 419434 h 629151"/>
                            <a:gd name="connsiteX4" fmla="*/ 170454 w 171798"/>
                            <a:gd name="connsiteY4" fmla="*/ 571956 h 629151"/>
                            <a:gd name="connsiteX5" fmla="*/ 123635 w 171798"/>
                            <a:gd name="connsiteY5" fmla="*/ 629151 h 629151"/>
                            <a:gd name="connsiteX6" fmla="*/ 47899 w 171798"/>
                            <a:gd name="connsiteY6" fmla="*/ 571956 h 629151"/>
                            <a:gd name="connsiteX0" fmla="*/ 0 w 174079"/>
                            <a:gd name="connsiteY0" fmla="*/ 83036 h 629151"/>
                            <a:gd name="connsiteX1" fmla="*/ 76225 w 174079"/>
                            <a:gd name="connsiteY1" fmla="*/ 4229 h 629151"/>
                            <a:gd name="connsiteX2" fmla="*/ 161834 w 174079"/>
                            <a:gd name="connsiteY2" fmla="*/ 194699 h 629151"/>
                            <a:gd name="connsiteX3" fmla="*/ 163210 w 174079"/>
                            <a:gd name="connsiteY3" fmla="*/ 419434 h 629151"/>
                            <a:gd name="connsiteX4" fmla="*/ 170454 w 174079"/>
                            <a:gd name="connsiteY4" fmla="*/ 571956 h 629151"/>
                            <a:gd name="connsiteX5" fmla="*/ 85316 w 174079"/>
                            <a:gd name="connsiteY5" fmla="*/ 629151 h 629151"/>
                            <a:gd name="connsiteX6" fmla="*/ 47899 w 174079"/>
                            <a:gd name="connsiteY6" fmla="*/ 571956 h 629151"/>
                            <a:gd name="connsiteX0" fmla="*/ 0 w 177359"/>
                            <a:gd name="connsiteY0" fmla="*/ 83036 h 629151"/>
                            <a:gd name="connsiteX1" fmla="*/ 76225 w 177359"/>
                            <a:gd name="connsiteY1" fmla="*/ 4229 h 629151"/>
                            <a:gd name="connsiteX2" fmla="*/ 161834 w 177359"/>
                            <a:gd name="connsiteY2" fmla="*/ 194699 h 629151"/>
                            <a:gd name="connsiteX3" fmla="*/ 163210 w 177359"/>
                            <a:gd name="connsiteY3" fmla="*/ 419434 h 629151"/>
                            <a:gd name="connsiteX4" fmla="*/ 174079 w 177359"/>
                            <a:gd name="connsiteY4" fmla="*/ 571955 h 629151"/>
                            <a:gd name="connsiteX5" fmla="*/ 85316 w 177359"/>
                            <a:gd name="connsiteY5" fmla="*/ 629151 h 629151"/>
                            <a:gd name="connsiteX6" fmla="*/ 47899 w 177359"/>
                            <a:gd name="connsiteY6" fmla="*/ 571956 h 629151"/>
                            <a:gd name="connsiteX0" fmla="*/ 0 w 180380"/>
                            <a:gd name="connsiteY0" fmla="*/ 83036 h 629151"/>
                            <a:gd name="connsiteX1" fmla="*/ 76225 w 180380"/>
                            <a:gd name="connsiteY1" fmla="*/ 4229 h 629151"/>
                            <a:gd name="connsiteX2" fmla="*/ 161834 w 180380"/>
                            <a:gd name="connsiteY2" fmla="*/ 194699 h 629151"/>
                            <a:gd name="connsiteX3" fmla="*/ 163210 w 180380"/>
                            <a:gd name="connsiteY3" fmla="*/ 419434 h 629151"/>
                            <a:gd name="connsiteX4" fmla="*/ 177359 w 180380"/>
                            <a:gd name="connsiteY4" fmla="*/ 571955 h 629151"/>
                            <a:gd name="connsiteX5" fmla="*/ 85316 w 180380"/>
                            <a:gd name="connsiteY5" fmla="*/ 629151 h 629151"/>
                            <a:gd name="connsiteX6" fmla="*/ 47899 w 180380"/>
                            <a:gd name="connsiteY6" fmla="*/ 571956 h 629151"/>
                            <a:gd name="connsiteX0" fmla="*/ 0 w 182815"/>
                            <a:gd name="connsiteY0" fmla="*/ 83036 h 629151"/>
                            <a:gd name="connsiteX1" fmla="*/ 76225 w 182815"/>
                            <a:gd name="connsiteY1" fmla="*/ 4229 h 629151"/>
                            <a:gd name="connsiteX2" fmla="*/ 161834 w 182815"/>
                            <a:gd name="connsiteY2" fmla="*/ 194699 h 629151"/>
                            <a:gd name="connsiteX3" fmla="*/ 177359 w 182815"/>
                            <a:gd name="connsiteY3" fmla="*/ 571955 h 629151"/>
                            <a:gd name="connsiteX4" fmla="*/ 85316 w 182815"/>
                            <a:gd name="connsiteY4" fmla="*/ 629151 h 629151"/>
                            <a:gd name="connsiteX5" fmla="*/ 47899 w 182815"/>
                            <a:gd name="connsiteY5" fmla="*/ 571956 h 629151"/>
                            <a:gd name="connsiteX0" fmla="*/ 0 w 187415"/>
                            <a:gd name="connsiteY0" fmla="*/ 83036 h 631003"/>
                            <a:gd name="connsiteX1" fmla="*/ 76225 w 187415"/>
                            <a:gd name="connsiteY1" fmla="*/ 4229 h 631003"/>
                            <a:gd name="connsiteX2" fmla="*/ 161834 w 187415"/>
                            <a:gd name="connsiteY2" fmla="*/ 194699 h 631003"/>
                            <a:gd name="connsiteX3" fmla="*/ 182815 w 187415"/>
                            <a:gd name="connsiteY3" fmla="*/ 457564 h 631003"/>
                            <a:gd name="connsiteX4" fmla="*/ 85316 w 187415"/>
                            <a:gd name="connsiteY4" fmla="*/ 629151 h 631003"/>
                            <a:gd name="connsiteX5" fmla="*/ 47899 w 187415"/>
                            <a:gd name="connsiteY5" fmla="*/ 571956 h 631003"/>
                            <a:gd name="connsiteX0" fmla="*/ 0 w 191465"/>
                            <a:gd name="connsiteY0" fmla="*/ 83036 h 630734"/>
                            <a:gd name="connsiteX1" fmla="*/ 76225 w 191465"/>
                            <a:gd name="connsiteY1" fmla="*/ 4229 h 630734"/>
                            <a:gd name="connsiteX2" fmla="*/ 161834 w 191465"/>
                            <a:gd name="connsiteY2" fmla="*/ 194699 h 630734"/>
                            <a:gd name="connsiteX3" fmla="*/ 187415 w 191465"/>
                            <a:gd name="connsiteY3" fmla="*/ 467106 h 630734"/>
                            <a:gd name="connsiteX4" fmla="*/ 85316 w 191465"/>
                            <a:gd name="connsiteY4" fmla="*/ 629151 h 630734"/>
                            <a:gd name="connsiteX5" fmla="*/ 47899 w 191465"/>
                            <a:gd name="connsiteY5" fmla="*/ 571956 h 630734"/>
                            <a:gd name="connsiteX0" fmla="*/ 0 w 195124"/>
                            <a:gd name="connsiteY0" fmla="*/ 83036 h 631587"/>
                            <a:gd name="connsiteX1" fmla="*/ 76225 w 195124"/>
                            <a:gd name="connsiteY1" fmla="*/ 4229 h 631587"/>
                            <a:gd name="connsiteX2" fmla="*/ 161834 w 195124"/>
                            <a:gd name="connsiteY2" fmla="*/ 194699 h 631587"/>
                            <a:gd name="connsiteX3" fmla="*/ 191465 w 195124"/>
                            <a:gd name="connsiteY3" fmla="*/ 438494 h 631587"/>
                            <a:gd name="connsiteX4" fmla="*/ 85316 w 195124"/>
                            <a:gd name="connsiteY4" fmla="*/ 629151 h 631587"/>
                            <a:gd name="connsiteX5" fmla="*/ 47899 w 195124"/>
                            <a:gd name="connsiteY5" fmla="*/ 571956 h 631587"/>
                            <a:gd name="connsiteX0" fmla="*/ 0 w 165544"/>
                            <a:gd name="connsiteY0" fmla="*/ 83036 h 632570"/>
                            <a:gd name="connsiteX1" fmla="*/ 76225 w 165544"/>
                            <a:gd name="connsiteY1" fmla="*/ 4229 h 632570"/>
                            <a:gd name="connsiteX2" fmla="*/ 161834 w 165544"/>
                            <a:gd name="connsiteY2" fmla="*/ 194699 h 632570"/>
                            <a:gd name="connsiteX3" fmla="*/ 143640 w 165544"/>
                            <a:gd name="connsiteY3" fmla="*/ 409873 h 632570"/>
                            <a:gd name="connsiteX4" fmla="*/ 85316 w 165544"/>
                            <a:gd name="connsiteY4" fmla="*/ 629151 h 632570"/>
                            <a:gd name="connsiteX5" fmla="*/ 47899 w 165544"/>
                            <a:gd name="connsiteY5" fmla="*/ 571956 h 632570"/>
                            <a:gd name="connsiteX0" fmla="*/ 0 w 174148"/>
                            <a:gd name="connsiteY0" fmla="*/ 83036 h 631003"/>
                            <a:gd name="connsiteX1" fmla="*/ 76225 w 174148"/>
                            <a:gd name="connsiteY1" fmla="*/ 4229 h 631003"/>
                            <a:gd name="connsiteX2" fmla="*/ 161834 w 174148"/>
                            <a:gd name="connsiteY2" fmla="*/ 194699 h 631003"/>
                            <a:gd name="connsiteX3" fmla="*/ 165544 w 174148"/>
                            <a:gd name="connsiteY3" fmla="*/ 457554 h 631003"/>
                            <a:gd name="connsiteX4" fmla="*/ 85316 w 174148"/>
                            <a:gd name="connsiteY4" fmla="*/ 629151 h 631003"/>
                            <a:gd name="connsiteX5" fmla="*/ 47899 w 174148"/>
                            <a:gd name="connsiteY5" fmla="*/ 571956 h 631003"/>
                            <a:gd name="connsiteX0" fmla="*/ 0 w 172261"/>
                            <a:gd name="connsiteY0" fmla="*/ 83036 h 632832"/>
                            <a:gd name="connsiteX1" fmla="*/ 76225 w 172261"/>
                            <a:gd name="connsiteY1" fmla="*/ 4229 h 632832"/>
                            <a:gd name="connsiteX2" fmla="*/ 161834 w 172261"/>
                            <a:gd name="connsiteY2" fmla="*/ 194699 h 632832"/>
                            <a:gd name="connsiteX3" fmla="*/ 165544 w 172261"/>
                            <a:gd name="connsiteY3" fmla="*/ 457554 h 632832"/>
                            <a:gd name="connsiteX4" fmla="*/ 114022 w 172261"/>
                            <a:gd name="connsiteY4" fmla="*/ 631003 h 632832"/>
                            <a:gd name="connsiteX5" fmla="*/ 47899 w 172261"/>
                            <a:gd name="connsiteY5" fmla="*/ 571956 h 632832"/>
                            <a:gd name="connsiteX0" fmla="*/ 0 w 172261"/>
                            <a:gd name="connsiteY0" fmla="*/ 83036 h 632874"/>
                            <a:gd name="connsiteX1" fmla="*/ 76225 w 172261"/>
                            <a:gd name="connsiteY1" fmla="*/ 4229 h 632874"/>
                            <a:gd name="connsiteX2" fmla="*/ 161834 w 172261"/>
                            <a:gd name="connsiteY2" fmla="*/ 194699 h 632874"/>
                            <a:gd name="connsiteX3" fmla="*/ 165544 w 172261"/>
                            <a:gd name="connsiteY3" fmla="*/ 457554 h 632874"/>
                            <a:gd name="connsiteX4" fmla="*/ 114022 w 172261"/>
                            <a:gd name="connsiteY4" fmla="*/ 631003 h 632874"/>
                            <a:gd name="connsiteX5" fmla="*/ 47899 w 172261"/>
                            <a:gd name="connsiteY5" fmla="*/ 572987 h 632874"/>
                            <a:gd name="connsiteX0" fmla="*/ 0 w 172261"/>
                            <a:gd name="connsiteY0" fmla="*/ 83036 h 637202"/>
                            <a:gd name="connsiteX1" fmla="*/ 76225 w 172261"/>
                            <a:gd name="connsiteY1" fmla="*/ 4229 h 637202"/>
                            <a:gd name="connsiteX2" fmla="*/ 161834 w 172261"/>
                            <a:gd name="connsiteY2" fmla="*/ 194699 h 637202"/>
                            <a:gd name="connsiteX3" fmla="*/ 165544 w 172261"/>
                            <a:gd name="connsiteY3" fmla="*/ 457554 h 637202"/>
                            <a:gd name="connsiteX4" fmla="*/ 114022 w 172261"/>
                            <a:gd name="connsiteY4" fmla="*/ 631003 h 637202"/>
                            <a:gd name="connsiteX5" fmla="*/ 57469 w 172261"/>
                            <a:gd name="connsiteY5" fmla="*/ 632874 h 637202"/>
                            <a:gd name="connsiteX0" fmla="*/ 0 w 172261"/>
                            <a:gd name="connsiteY0" fmla="*/ 83036 h 632871"/>
                            <a:gd name="connsiteX1" fmla="*/ 76225 w 172261"/>
                            <a:gd name="connsiteY1" fmla="*/ 4229 h 632871"/>
                            <a:gd name="connsiteX2" fmla="*/ 161834 w 172261"/>
                            <a:gd name="connsiteY2" fmla="*/ 194699 h 632871"/>
                            <a:gd name="connsiteX3" fmla="*/ 165544 w 172261"/>
                            <a:gd name="connsiteY3" fmla="*/ 457554 h 632871"/>
                            <a:gd name="connsiteX4" fmla="*/ 114022 w 172261"/>
                            <a:gd name="connsiteY4" fmla="*/ 631003 h 632871"/>
                            <a:gd name="connsiteX5" fmla="*/ 0 w 172261"/>
                            <a:gd name="connsiteY5" fmla="*/ 572909 h 632871"/>
                            <a:gd name="connsiteX0" fmla="*/ 0 w 172261"/>
                            <a:gd name="connsiteY0" fmla="*/ 83036 h 632876"/>
                            <a:gd name="connsiteX1" fmla="*/ 76225 w 172261"/>
                            <a:gd name="connsiteY1" fmla="*/ 4229 h 632876"/>
                            <a:gd name="connsiteX2" fmla="*/ 161834 w 172261"/>
                            <a:gd name="connsiteY2" fmla="*/ 194699 h 632876"/>
                            <a:gd name="connsiteX3" fmla="*/ 165544 w 172261"/>
                            <a:gd name="connsiteY3" fmla="*/ 457554 h 632876"/>
                            <a:gd name="connsiteX4" fmla="*/ 114022 w 172261"/>
                            <a:gd name="connsiteY4" fmla="*/ 631003 h 632876"/>
                            <a:gd name="connsiteX5" fmla="*/ 57420 w 172261"/>
                            <a:gd name="connsiteY5" fmla="*/ 573022 h 632876"/>
                            <a:gd name="connsiteX0" fmla="*/ 0 w 172261"/>
                            <a:gd name="connsiteY0" fmla="*/ 83036 h 632876"/>
                            <a:gd name="connsiteX1" fmla="*/ 76225 w 172261"/>
                            <a:gd name="connsiteY1" fmla="*/ 4229 h 632876"/>
                            <a:gd name="connsiteX2" fmla="*/ 161834 w 172261"/>
                            <a:gd name="connsiteY2" fmla="*/ 194699 h 632876"/>
                            <a:gd name="connsiteX3" fmla="*/ 165544 w 172261"/>
                            <a:gd name="connsiteY3" fmla="*/ 457554 h 632876"/>
                            <a:gd name="connsiteX4" fmla="*/ 114022 w 172261"/>
                            <a:gd name="connsiteY4" fmla="*/ 631003 h 632876"/>
                            <a:gd name="connsiteX5" fmla="*/ 57420 w 172261"/>
                            <a:gd name="connsiteY5" fmla="*/ 573027 h 632876"/>
                            <a:gd name="connsiteX0" fmla="*/ 0 w 172261"/>
                            <a:gd name="connsiteY0" fmla="*/ 83036 h 631003"/>
                            <a:gd name="connsiteX1" fmla="*/ 76225 w 172261"/>
                            <a:gd name="connsiteY1" fmla="*/ 4229 h 631003"/>
                            <a:gd name="connsiteX2" fmla="*/ 161834 w 172261"/>
                            <a:gd name="connsiteY2" fmla="*/ 194699 h 631003"/>
                            <a:gd name="connsiteX3" fmla="*/ 165544 w 172261"/>
                            <a:gd name="connsiteY3" fmla="*/ 457554 h 631003"/>
                            <a:gd name="connsiteX4" fmla="*/ 114022 w 172261"/>
                            <a:gd name="connsiteY4" fmla="*/ 631003 h 631003"/>
                            <a:gd name="connsiteX0" fmla="*/ 0 w 172261"/>
                            <a:gd name="connsiteY0" fmla="*/ 83036 h 643491"/>
                            <a:gd name="connsiteX1" fmla="*/ 76225 w 172261"/>
                            <a:gd name="connsiteY1" fmla="*/ 4229 h 643491"/>
                            <a:gd name="connsiteX2" fmla="*/ 161834 w 172261"/>
                            <a:gd name="connsiteY2" fmla="*/ 194699 h 643491"/>
                            <a:gd name="connsiteX3" fmla="*/ 165544 w 172261"/>
                            <a:gd name="connsiteY3" fmla="*/ 457554 h 643491"/>
                            <a:gd name="connsiteX4" fmla="*/ 114022 w 172261"/>
                            <a:gd name="connsiteY4" fmla="*/ 631003 h 643491"/>
                            <a:gd name="connsiteX5" fmla="*/ 95685 w 172261"/>
                            <a:gd name="connsiteY5" fmla="*/ 629731 h 643491"/>
                            <a:gd name="connsiteX0" fmla="*/ 0 w 172261"/>
                            <a:gd name="connsiteY0" fmla="*/ 83036 h 634077"/>
                            <a:gd name="connsiteX1" fmla="*/ 76225 w 172261"/>
                            <a:gd name="connsiteY1" fmla="*/ 4229 h 634077"/>
                            <a:gd name="connsiteX2" fmla="*/ 161834 w 172261"/>
                            <a:gd name="connsiteY2" fmla="*/ 194699 h 634077"/>
                            <a:gd name="connsiteX3" fmla="*/ 165544 w 172261"/>
                            <a:gd name="connsiteY3" fmla="*/ 457554 h 634077"/>
                            <a:gd name="connsiteX4" fmla="*/ 114022 w 172261"/>
                            <a:gd name="connsiteY4" fmla="*/ 631003 h 634077"/>
                            <a:gd name="connsiteX5" fmla="*/ 66975 w 172261"/>
                            <a:gd name="connsiteY5" fmla="*/ 572841 h 6340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72261" h="634077">
                              <a:moveTo>
                                <a:pt x="0" y="83036"/>
                              </a:moveTo>
                              <a:cubicBezTo>
                                <a:pt x="20637" y="31442"/>
                                <a:pt x="49253" y="-14381"/>
                                <a:pt x="76225" y="4229"/>
                              </a:cubicBezTo>
                              <a:cubicBezTo>
                                <a:pt x="103197" y="22839"/>
                                <a:pt x="146948" y="119145"/>
                                <a:pt x="161834" y="194699"/>
                              </a:cubicBezTo>
                              <a:cubicBezTo>
                                <a:pt x="176721" y="270253"/>
                                <a:pt x="173513" y="384837"/>
                                <a:pt x="165544" y="457554"/>
                              </a:cubicBezTo>
                              <a:cubicBezTo>
                                <a:pt x="157575" y="530271"/>
                                <a:pt x="130450" y="611789"/>
                                <a:pt x="114022" y="631003"/>
                              </a:cubicBezTo>
                              <a:cubicBezTo>
                                <a:pt x="97594" y="650217"/>
                                <a:pt x="70795" y="573106"/>
                                <a:pt x="66975" y="572841"/>
                              </a:cubicBezTo>
                            </a:path>
                          </a:pathLst>
                        </a:custGeom>
                        <a:noFill/>
                        <a:ln w="158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354" o:spid="_x0000_s1026" style="position:absolute;margin-left:141.75pt;margin-top:.3pt;width:13.5pt;height:49.8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2261,634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" path="m,83036c20637,31442,49253,-14381,76225,4229v26972,18610,70723,114916,85609,190470c176721,270253,173513,384837,165544,457554v-7969,72717,-35094,154235,-51522,173449c97594,650217,70795,573106,66975,572841e" filled="f" strokecolor="windowText" strokeweight="1.25pt">
                <v:path arrowok="t" o:connecttype="custom" o:connectlocs="0,82824;75866,4218;161072,194202;164765,456387;113485,629394;66660,571380" o:connectangles="0,0,0,0,0,0"/>
              </v:shape>
            </w:pict>
          </mc:Fallback>
        </mc:AlternateContent>
      </w:r>
      <w:r w:rsidR="00EB7863">
        <w:rPr>
          <w:rFonts w:ascii="Arial" w:hAnsi="Arial" w:cs="Arial"/>
          <w:noProof/>
          <w:sz w:val="24"/>
          <w:szCs w:val="24"/>
          <w:lang w:val="en-AU" w:eastAsia="en-AU"/>
        </w:rPr>
        <mc:AlternateContent>
          <mc:Choice Requires="wps">
            <w:drawing>
              <wp:anchor distT="0" distB="0" distL="114300" distR="114300" simplePos="0" relativeHeight="251820032" behindDoc="0" locked="0" layoutInCell="1" allowOverlap="1" wp14:anchorId="7EEFBF90" wp14:editId="4E94FDBC">
                <wp:simplePos x="0" y="0"/>
                <wp:positionH relativeFrom="column">
                  <wp:posOffset>1647825</wp:posOffset>
                </wp:positionH>
                <wp:positionV relativeFrom="paragraph">
                  <wp:posOffset>3810</wp:posOffset>
                </wp:positionV>
                <wp:extent cx="171450" cy="632460"/>
                <wp:effectExtent l="0" t="0" r="19050" b="15240"/>
                <wp:wrapNone/>
                <wp:docPr id="351" name="Freeform 351"/>
                <wp:cNvGraphicFramePr/>
                <a:graphic xmlns:a="http://schemas.openxmlformats.org/drawingml/2006/main">
                  <a:graphicData uri="http://schemas.microsoft.com/office/word/2010/wordprocessingShape">
                    <wps:wsp>
                      <wps:cNvSpPr/>
                      <wps:spPr>
                        <a:xfrm>
                          <a:off x="0" y="0"/>
                          <a:ext cx="171450" cy="632460"/>
                        </a:xfrm>
                        <a:custGeom>
                          <a:avLst/>
                          <a:gdLst>
                            <a:gd name="connsiteX0" fmla="*/ 0 w 258427"/>
                            <a:gd name="connsiteY0" fmla="*/ 104898 h 1333623"/>
                            <a:gd name="connsiteX1" fmla="*/ 66675 w 258427"/>
                            <a:gd name="connsiteY1" fmla="*/ 123 h 1333623"/>
                            <a:gd name="connsiteX2" fmla="*/ 152400 w 258427"/>
                            <a:gd name="connsiteY2" fmla="*/ 95373 h 1333623"/>
                            <a:gd name="connsiteX3" fmla="*/ 257175 w 258427"/>
                            <a:gd name="connsiteY3" fmla="*/ 504948 h 1333623"/>
                            <a:gd name="connsiteX4" fmla="*/ 209550 w 258427"/>
                            <a:gd name="connsiteY4" fmla="*/ 1076448 h 1333623"/>
                            <a:gd name="connsiteX5" fmla="*/ 200025 w 258427"/>
                            <a:gd name="connsiteY5" fmla="*/ 1333623 h 1333623"/>
                            <a:gd name="connsiteX0" fmla="*/ 0 w 259122"/>
                            <a:gd name="connsiteY0" fmla="*/ 104898 h 1466985"/>
                            <a:gd name="connsiteX1" fmla="*/ 66675 w 259122"/>
                            <a:gd name="connsiteY1" fmla="*/ 123 h 1466985"/>
                            <a:gd name="connsiteX2" fmla="*/ 152400 w 259122"/>
                            <a:gd name="connsiteY2" fmla="*/ 95373 h 1466985"/>
                            <a:gd name="connsiteX3" fmla="*/ 257175 w 259122"/>
                            <a:gd name="connsiteY3" fmla="*/ 504948 h 1466985"/>
                            <a:gd name="connsiteX4" fmla="*/ 209550 w 259122"/>
                            <a:gd name="connsiteY4" fmla="*/ 1076448 h 1466985"/>
                            <a:gd name="connsiteX5" fmla="*/ 75903 w 259122"/>
                            <a:gd name="connsiteY5" fmla="*/ 1466985 h 1466985"/>
                            <a:gd name="connsiteX0" fmla="*/ 0 w 257175"/>
                            <a:gd name="connsiteY0" fmla="*/ 104898 h 1466985"/>
                            <a:gd name="connsiteX1" fmla="*/ 66675 w 257175"/>
                            <a:gd name="connsiteY1" fmla="*/ 123 h 1466985"/>
                            <a:gd name="connsiteX2" fmla="*/ 152400 w 257175"/>
                            <a:gd name="connsiteY2" fmla="*/ 95373 h 1466985"/>
                            <a:gd name="connsiteX3" fmla="*/ 257175 w 257175"/>
                            <a:gd name="connsiteY3" fmla="*/ 504948 h 1466985"/>
                            <a:gd name="connsiteX4" fmla="*/ 152425 w 257175"/>
                            <a:gd name="connsiteY4" fmla="*/ 1105125 h 1466985"/>
                            <a:gd name="connsiteX5" fmla="*/ 75903 w 257175"/>
                            <a:gd name="connsiteY5" fmla="*/ 1466985 h 1466985"/>
                            <a:gd name="connsiteX0" fmla="*/ 0 w 257175"/>
                            <a:gd name="connsiteY0" fmla="*/ 104944 h 1467031"/>
                            <a:gd name="connsiteX1" fmla="*/ 66675 w 257175"/>
                            <a:gd name="connsiteY1" fmla="*/ 169 h 1467031"/>
                            <a:gd name="connsiteX2" fmla="*/ 152400 w 257175"/>
                            <a:gd name="connsiteY2" fmla="*/ 95419 h 1467031"/>
                            <a:gd name="connsiteX3" fmla="*/ 257175 w 257175"/>
                            <a:gd name="connsiteY3" fmla="*/ 533618 h 1467031"/>
                            <a:gd name="connsiteX4" fmla="*/ 152425 w 257175"/>
                            <a:gd name="connsiteY4" fmla="*/ 1105171 h 1467031"/>
                            <a:gd name="connsiteX5" fmla="*/ 75903 w 257175"/>
                            <a:gd name="connsiteY5" fmla="*/ 1467031 h 1467031"/>
                            <a:gd name="connsiteX0" fmla="*/ 0 w 276002"/>
                            <a:gd name="connsiteY0" fmla="*/ 110184 h 1472271"/>
                            <a:gd name="connsiteX1" fmla="*/ 66675 w 276002"/>
                            <a:gd name="connsiteY1" fmla="*/ 5409 h 1472271"/>
                            <a:gd name="connsiteX2" fmla="*/ 257175 w 276002"/>
                            <a:gd name="connsiteY2" fmla="*/ 272142 h 1472271"/>
                            <a:gd name="connsiteX3" fmla="*/ 257175 w 276002"/>
                            <a:gd name="connsiteY3" fmla="*/ 538858 h 1472271"/>
                            <a:gd name="connsiteX4" fmla="*/ 152425 w 276002"/>
                            <a:gd name="connsiteY4" fmla="*/ 1110411 h 1472271"/>
                            <a:gd name="connsiteX5" fmla="*/ 75903 w 276002"/>
                            <a:gd name="connsiteY5" fmla="*/ 1472271 h 1472271"/>
                            <a:gd name="connsiteX0" fmla="*/ 0 w 276182"/>
                            <a:gd name="connsiteY0" fmla="*/ 110184 h 1472271"/>
                            <a:gd name="connsiteX1" fmla="*/ 66675 w 276182"/>
                            <a:gd name="connsiteY1" fmla="*/ 5409 h 1472271"/>
                            <a:gd name="connsiteX2" fmla="*/ 257175 w 276182"/>
                            <a:gd name="connsiteY2" fmla="*/ 272142 h 1472271"/>
                            <a:gd name="connsiteX3" fmla="*/ 257559 w 276182"/>
                            <a:gd name="connsiteY3" fmla="*/ 538858 h 1472271"/>
                            <a:gd name="connsiteX4" fmla="*/ 152425 w 276182"/>
                            <a:gd name="connsiteY4" fmla="*/ 1110411 h 1472271"/>
                            <a:gd name="connsiteX5" fmla="*/ 75903 w 276182"/>
                            <a:gd name="connsiteY5" fmla="*/ 1472271 h 1472271"/>
                            <a:gd name="connsiteX0" fmla="*/ 0 w 259556"/>
                            <a:gd name="connsiteY0" fmla="*/ 109702 h 1471789"/>
                            <a:gd name="connsiteX1" fmla="*/ 66675 w 259556"/>
                            <a:gd name="connsiteY1" fmla="*/ 4927 h 1471789"/>
                            <a:gd name="connsiteX2" fmla="*/ 209448 w 259556"/>
                            <a:gd name="connsiteY2" fmla="*/ 262133 h 1471789"/>
                            <a:gd name="connsiteX3" fmla="*/ 257559 w 259556"/>
                            <a:gd name="connsiteY3" fmla="*/ 538376 h 1471789"/>
                            <a:gd name="connsiteX4" fmla="*/ 152425 w 259556"/>
                            <a:gd name="connsiteY4" fmla="*/ 1109929 h 1471789"/>
                            <a:gd name="connsiteX5" fmla="*/ 75903 w 259556"/>
                            <a:gd name="connsiteY5" fmla="*/ 1471789 h 1471789"/>
                            <a:gd name="connsiteX0" fmla="*/ 0 w 259640"/>
                            <a:gd name="connsiteY0" fmla="*/ 109702 h 1471789"/>
                            <a:gd name="connsiteX1" fmla="*/ 66675 w 259640"/>
                            <a:gd name="connsiteY1" fmla="*/ 4927 h 1471789"/>
                            <a:gd name="connsiteX2" fmla="*/ 209448 w 259640"/>
                            <a:gd name="connsiteY2" fmla="*/ 262133 h 1471789"/>
                            <a:gd name="connsiteX3" fmla="*/ 257648 w 259640"/>
                            <a:gd name="connsiteY3" fmla="*/ 719411 h 1471789"/>
                            <a:gd name="connsiteX4" fmla="*/ 152425 w 259640"/>
                            <a:gd name="connsiteY4" fmla="*/ 1109929 h 1471789"/>
                            <a:gd name="connsiteX5" fmla="*/ 75903 w 259640"/>
                            <a:gd name="connsiteY5" fmla="*/ 1471789 h 1471789"/>
                            <a:gd name="connsiteX0" fmla="*/ 0 w 222670"/>
                            <a:gd name="connsiteY0" fmla="*/ 109702 h 1471789"/>
                            <a:gd name="connsiteX1" fmla="*/ 66675 w 222670"/>
                            <a:gd name="connsiteY1" fmla="*/ 4927 h 1471789"/>
                            <a:gd name="connsiteX2" fmla="*/ 209448 w 222670"/>
                            <a:gd name="connsiteY2" fmla="*/ 262133 h 1471789"/>
                            <a:gd name="connsiteX3" fmla="*/ 209920 w 222670"/>
                            <a:gd name="connsiteY3" fmla="*/ 719411 h 1471789"/>
                            <a:gd name="connsiteX4" fmla="*/ 152425 w 222670"/>
                            <a:gd name="connsiteY4" fmla="*/ 1109929 h 1471789"/>
                            <a:gd name="connsiteX5" fmla="*/ 75903 w 222670"/>
                            <a:gd name="connsiteY5" fmla="*/ 1471789 h 1471789"/>
                            <a:gd name="connsiteX0" fmla="*/ 0 w 222670"/>
                            <a:gd name="connsiteY0" fmla="*/ 109702 h 1419702"/>
                            <a:gd name="connsiteX1" fmla="*/ 66675 w 222670"/>
                            <a:gd name="connsiteY1" fmla="*/ 4927 h 1419702"/>
                            <a:gd name="connsiteX2" fmla="*/ 209448 w 222670"/>
                            <a:gd name="connsiteY2" fmla="*/ 262133 h 1419702"/>
                            <a:gd name="connsiteX3" fmla="*/ 209920 w 222670"/>
                            <a:gd name="connsiteY3" fmla="*/ 719411 h 1419702"/>
                            <a:gd name="connsiteX4" fmla="*/ 152425 w 222670"/>
                            <a:gd name="connsiteY4" fmla="*/ 1109929 h 1419702"/>
                            <a:gd name="connsiteX5" fmla="*/ 94989 w 222670"/>
                            <a:gd name="connsiteY5" fmla="*/ 1419702 h 1419702"/>
                            <a:gd name="connsiteX0" fmla="*/ 0 w 210291"/>
                            <a:gd name="connsiteY0" fmla="*/ 111695 h 1421695"/>
                            <a:gd name="connsiteX1" fmla="*/ 66675 w 210291"/>
                            <a:gd name="connsiteY1" fmla="*/ 6920 h 1421695"/>
                            <a:gd name="connsiteX2" fmla="*/ 123561 w 210291"/>
                            <a:gd name="connsiteY2" fmla="*/ 302239 h 1421695"/>
                            <a:gd name="connsiteX3" fmla="*/ 209920 w 210291"/>
                            <a:gd name="connsiteY3" fmla="*/ 721404 h 1421695"/>
                            <a:gd name="connsiteX4" fmla="*/ 152425 w 210291"/>
                            <a:gd name="connsiteY4" fmla="*/ 1111922 h 1421695"/>
                            <a:gd name="connsiteX5" fmla="*/ 94989 w 210291"/>
                            <a:gd name="connsiteY5" fmla="*/ 1421695 h 1421695"/>
                            <a:gd name="connsiteX0" fmla="*/ 0 w 152455"/>
                            <a:gd name="connsiteY0" fmla="*/ 111695 h 1421695"/>
                            <a:gd name="connsiteX1" fmla="*/ 66675 w 152455"/>
                            <a:gd name="connsiteY1" fmla="*/ 6920 h 1421695"/>
                            <a:gd name="connsiteX2" fmla="*/ 123561 w 152455"/>
                            <a:gd name="connsiteY2" fmla="*/ 302239 h 1421695"/>
                            <a:gd name="connsiteX3" fmla="*/ 85657 w 152455"/>
                            <a:gd name="connsiteY3" fmla="*/ 686073 h 1421695"/>
                            <a:gd name="connsiteX4" fmla="*/ 152425 w 152455"/>
                            <a:gd name="connsiteY4" fmla="*/ 1111922 h 1421695"/>
                            <a:gd name="connsiteX5" fmla="*/ 94989 w 152455"/>
                            <a:gd name="connsiteY5" fmla="*/ 1421695 h 1421695"/>
                            <a:gd name="connsiteX0" fmla="*/ 38273 w 194006"/>
                            <a:gd name="connsiteY0" fmla="*/ 111695 h 1240648"/>
                            <a:gd name="connsiteX1" fmla="*/ 104948 w 194006"/>
                            <a:gd name="connsiteY1" fmla="*/ 6920 h 1240648"/>
                            <a:gd name="connsiteX2" fmla="*/ 161834 w 194006"/>
                            <a:gd name="connsiteY2" fmla="*/ 302239 h 1240648"/>
                            <a:gd name="connsiteX3" fmla="*/ 123930 w 194006"/>
                            <a:gd name="connsiteY3" fmla="*/ 686073 h 1240648"/>
                            <a:gd name="connsiteX4" fmla="*/ 190698 w 194006"/>
                            <a:gd name="connsiteY4" fmla="*/ 1111922 h 1240648"/>
                            <a:gd name="connsiteX5" fmla="*/ 0 w 194006"/>
                            <a:gd name="connsiteY5" fmla="*/ 1240648 h 1240648"/>
                            <a:gd name="connsiteX0" fmla="*/ 38273 w 162122"/>
                            <a:gd name="connsiteY0" fmla="*/ 111695 h 1240648"/>
                            <a:gd name="connsiteX1" fmla="*/ 104948 w 162122"/>
                            <a:gd name="connsiteY1" fmla="*/ 6920 h 1240648"/>
                            <a:gd name="connsiteX2" fmla="*/ 161834 w 162122"/>
                            <a:gd name="connsiteY2" fmla="*/ 302239 h 1240648"/>
                            <a:gd name="connsiteX3" fmla="*/ 123930 w 162122"/>
                            <a:gd name="connsiteY3" fmla="*/ 686073 h 1240648"/>
                            <a:gd name="connsiteX4" fmla="*/ 56680 w 162122"/>
                            <a:gd name="connsiteY4" fmla="*/ 968990 h 1240648"/>
                            <a:gd name="connsiteX5" fmla="*/ 0 w 162122"/>
                            <a:gd name="connsiteY5" fmla="*/ 1240648 h 1240648"/>
                            <a:gd name="connsiteX0" fmla="*/ 0 w 162122"/>
                            <a:gd name="connsiteY0" fmla="*/ 185239 h 1235311"/>
                            <a:gd name="connsiteX1" fmla="*/ 104948 w 162122"/>
                            <a:gd name="connsiteY1" fmla="*/ 1583 h 1235311"/>
                            <a:gd name="connsiteX2" fmla="*/ 161834 w 162122"/>
                            <a:gd name="connsiteY2" fmla="*/ 296902 h 1235311"/>
                            <a:gd name="connsiteX3" fmla="*/ 123930 w 162122"/>
                            <a:gd name="connsiteY3" fmla="*/ 680736 h 1235311"/>
                            <a:gd name="connsiteX4" fmla="*/ 56680 w 162122"/>
                            <a:gd name="connsiteY4" fmla="*/ 963653 h 1235311"/>
                            <a:gd name="connsiteX5" fmla="*/ 0 w 162122"/>
                            <a:gd name="connsiteY5" fmla="*/ 1235311 h 1235311"/>
                            <a:gd name="connsiteX0" fmla="*/ 0 w 163210"/>
                            <a:gd name="connsiteY0" fmla="*/ 83036 h 1133108"/>
                            <a:gd name="connsiteX1" fmla="*/ 76225 w 163210"/>
                            <a:gd name="connsiteY1" fmla="*/ 4229 h 1133108"/>
                            <a:gd name="connsiteX2" fmla="*/ 161834 w 163210"/>
                            <a:gd name="connsiteY2" fmla="*/ 194699 h 1133108"/>
                            <a:gd name="connsiteX3" fmla="*/ 123930 w 163210"/>
                            <a:gd name="connsiteY3" fmla="*/ 578533 h 1133108"/>
                            <a:gd name="connsiteX4" fmla="*/ 56680 w 163210"/>
                            <a:gd name="connsiteY4" fmla="*/ 861450 h 1133108"/>
                            <a:gd name="connsiteX5" fmla="*/ 0 w 163210"/>
                            <a:gd name="connsiteY5" fmla="*/ 1133108 h 1133108"/>
                            <a:gd name="connsiteX0" fmla="*/ 0 w 170454"/>
                            <a:gd name="connsiteY0" fmla="*/ 83036 h 1133108"/>
                            <a:gd name="connsiteX1" fmla="*/ 76225 w 170454"/>
                            <a:gd name="connsiteY1" fmla="*/ 4229 h 1133108"/>
                            <a:gd name="connsiteX2" fmla="*/ 161834 w 170454"/>
                            <a:gd name="connsiteY2" fmla="*/ 194699 h 1133108"/>
                            <a:gd name="connsiteX3" fmla="*/ 163210 w 170454"/>
                            <a:gd name="connsiteY3" fmla="*/ 419434 h 1133108"/>
                            <a:gd name="connsiteX4" fmla="*/ 123930 w 170454"/>
                            <a:gd name="connsiteY4" fmla="*/ 578533 h 1133108"/>
                            <a:gd name="connsiteX5" fmla="*/ 56680 w 170454"/>
                            <a:gd name="connsiteY5" fmla="*/ 861450 h 1133108"/>
                            <a:gd name="connsiteX6" fmla="*/ 0 w 170454"/>
                            <a:gd name="connsiteY6" fmla="*/ 1133108 h 1133108"/>
                            <a:gd name="connsiteX0" fmla="*/ 0 w 175973"/>
                            <a:gd name="connsiteY0" fmla="*/ 83036 h 1133108"/>
                            <a:gd name="connsiteX1" fmla="*/ 76225 w 175973"/>
                            <a:gd name="connsiteY1" fmla="*/ 4229 h 1133108"/>
                            <a:gd name="connsiteX2" fmla="*/ 161834 w 175973"/>
                            <a:gd name="connsiteY2" fmla="*/ 194699 h 1133108"/>
                            <a:gd name="connsiteX3" fmla="*/ 163210 w 175973"/>
                            <a:gd name="connsiteY3" fmla="*/ 419434 h 1133108"/>
                            <a:gd name="connsiteX4" fmla="*/ 170454 w 175973"/>
                            <a:gd name="connsiteY4" fmla="*/ 571956 h 1133108"/>
                            <a:gd name="connsiteX5" fmla="*/ 56680 w 175973"/>
                            <a:gd name="connsiteY5" fmla="*/ 861450 h 1133108"/>
                            <a:gd name="connsiteX6" fmla="*/ 0 w 175973"/>
                            <a:gd name="connsiteY6" fmla="*/ 1133108 h 1133108"/>
                            <a:gd name="connsiteX0" fmla="*/ 0 w 173470"/>
                            <a:gd name="connsiteY0" fmla="*/ 83036 h 1133108"/>
                            <a:gd name="connsiteX1" fmla="*/ 76225 w 173470"/>
                            <a:gd name="connsiteY1" fmla="*/ 4229 h 1133108"/>
                            <a:gd name="connsiteX2" fmla="*/ 161834 w 173470"/>
                            <a:gd name="connsiteY2" fmla="*/ 194699 h 1133108"/>
                            <a:gd name="connsiteX3" fmla="*/ 163210 w 173470"/>
                            <a:gd name="connsiteY3" fmla="*/ 419434 h 1133108"/>
                            <a:gd name="connsiteX4" fmla="*/ 170454 w 173470"/>
                            <a:gd name="connsiteY4" fmla="*/ 571956 h 1133108"/>
                            <a:gd name="connsiteX5" fmla="*/ 94935 w 173470"/>
                            <a:gd name="connsiteY5" fmla="*/ 571956 h 1133108"/>
                            <a:gd name="connsiteX6" fmla="*/ 0 w 173470"/>
                            <a:gd name="connsiteY6" fmla="*/ 1133108 h 1133108"/>
                            <a:gd name="connsiteX0" fmla="*/ 0 w 173470"/>
                            <a:gd name="connsiteY0" fmla="*/ 83036 h 1133108"/>
                            <a:gd name="connsiteX1" fmla="*/ 76225 w 173470"/>
                            <a:gd name="connsiteY1" fmla="*/ 4229 h 1133108"/>
                            <a:gd name="connsiteX2" fmla="*/ 161834 w 173470"/>
                            <a:gd name="connsiteY2" fmla="*/ 194699 h 1133108"/>
                            <a:gd name="connsiteX3" fmla="*/ 163210 w 173470"/>
                            <a:gd name="connsiteY3" fmla="*/ 419434 h 1133108"/>
                            <a:gd name="connsiteX4" fmla="*/ 170454 w 173470"/>
                            <a:gd name="connsiteY4" fmla="*/ 571956 h 1133108"/>
                            <a:gd name="connsiteX5" fmla="*/ 94935 w 173470"/>
                            <a:gd name="connsiteY5" fmla="*/ 638684 h 1133108"/>
                            <a:gd name="connsiteX6" fmla="*/ 0 w 173470"/>
                            <a:gd name="connsiteY6" fmla="*/ 1133108 h 1133108"/>
                            <a:gd name="connsiteX0" fmla="*/ 0 w 171798"/>
                            <a:gd name="connsiteY0" fmla="*/ 83036 h 1133108"/>
                            <a:gd name="connsiteX1" fmla="*/ 76225 w 171798"/>
                            <a:gd name="connsiteY1" fmla="*/ 4229 h 1133108"/>
                            <a:gd name="connsiteX2" fmla="*/ 161834 w 171798"/>
                            <a:gd name="connsiteY2" fmla="*/ 194699 h 1133108"/>
                            <a:gd name="connsiteX3" fmla="*/ 163210 w 171798"/>
                            <a:gd name="connsiteY3" fmla="*/ 419434 h 1133108"/>
                            <a:gd name="connsiteX4" fmla="*/ 170454 w 171798"/>
                            <a:gd name="connsiteY4" fmla="*/ 571956 h 1133108"/>
                            <a:gd name="connsiteX5" fmla="*/ 123635 w 171798"/>
                            <a:gd name="connsiteY5" fmla="*/ 629151 h 1133108"/>
                            <a:gd name="connsiteX6" fmla="*/ 0 w 171798"/>
                            <a:gd name="connsiteY6" fmla="*/ 1133108 h 1133108"/>
                            <a:gd name="connsiteX0" fmla="*/ 0 w 171798"/>
                            <a:gd name="connsiteY0" fmla="*/ 83036 h 629151"/>
                            <a:gd name="connsiteX1" fmla="*/ 76225 w 171798"/>
                            <a:gd name="connsiteY1" fmla="*/ 4229 h 629151"/>
                            <a:gd name="connsiteX2" fmla="*/ 161834 w 171798"/>
                            <a:gd name="connsiteY2" fmla="*/ 194699 h 629151"/>
                            <a:gd name="connsiteX3" fmla="*/ 163210 w 171798"/>
                            <a:gd name="connsiteY3" fmla="*/ 419434 h 629151"/>
                            <a:gd name="connsiteX4" fmla="*/ 170454 w 171798"/>
                            <a:gd name="connsiteY4" fmla="*/ 571956 h 629151"/>
                            <a:gd name="connsiteX5" fmla="*/ 123635 w 171798"/>
                            <a:gd name="connsiteY5" fmla="*/ 629151 h 629151"/>
                            <a:gd name="connsiteX6" fmla="*/ 47899 w 171798"/>
                            <a:gd name="connsiteY6" fmla="*/ 571956 h 629151"/>
                            <a:gd name="connsiteX0" fmla="*/ 0 w 174079"/>
                            <a:gd name="connsiteY0" fmla="*/ 83036 h 629151"/>
                            <a:gd name="connsiteX1" fmla="*/ 76225 w 174079"/>
                            <a:gd name="connsiteY1" fmla="*/ 4229 h 629151"/>
                            <a:gd name="connsiteX2" fmla="*/ 161834 w 174079"/>
                            <a:gd name="connsiteY2" fmla="*/ 194699 h 629151"/>
                            <a:gd name="connsiteX3" fmla="*/ 163210 w 174079"/>
                            <a:gd name="connsiteY3" fmla="*/ 419434 h 629151"/>
                            <a:gd name="connsiteX4" fmla="*/ 170454 w 174079"/>
                            <a:gd name="connsiteY4" fmla="*/ 571956 h 629151"/>
                            <a:gd name="connsiteX5" fmla="*/ 85316 w 174079"/>
                            <a:gd name="connsiteY5" fmla="*/ 629151 h 629151"/>
                            <a:gd name="connsiteX6" fmla="*/ 47899 w 174079"/>
                            <a:gd name="connsiteY6" fmla="*/ 571956 h 629151"/>
                            <a:gd name="connsiteX0" fmla="*/ 0 w 177359"/>
                            <a:gd name="connsiteY0" fmla="*/ 83036 h 629151"/>
                            <a:gd name="connsiteX1" fmla="*/ 76225 w 177359"/>
                            <a:gd name="connsiteY1" fmla="*/ 4229 h 629151"/>
                            <a:gd name="connsiteX2" fmla="*/ 161834 w 177359"/>
                            <a:gd name="connsiteY2" fmla="*/ 194699 h 629151"/>
                            <a:gd name="connsiteX3" fmla="*/ 163210 w 177359"/>
                            <a:gd name="connsiteY3" fmla="*/ 419434 h 629151"/>
                            <a:gd name="connsiteX4" fmla="*/ 174079 w 177359"/>
                            <a:gd name="connsiteY4" fmla="*/ 571955 h 629151"/>
                            <a:gd name="connsiteX5" fmla="*/ 85316 w 177359"/>
                            <a:gd name="connsiteY5" fmla="*/ 629151 h 629151"/>
                            <a:gd name="connsiteX6" fmla="*/ 47899 w 177359"/>
                            <a:gd name="connsiteY6" fmla="*/ 571956 h 629151"/>
                            <a:gd name="connsiteX0" fmla="*/ 0 w 180380"/>
                            <a:gd name="connsiteY0" fmla="*/ 83036 h 629151"/>
                            <a:gd name="connsiteX1" fmla="*/ 76225 w 180380"/>
                            <a:gd name="connsiteY1" fmla="*/ 4229 h 629151"/>
                            <a:gd name="connsiteX2" fmla="*/ 161834 w 180380"/>
                            <a:gd name="connsiteY2" fmla="*/ 194699 h 629151"/>
                            <a:gd name="connsiteX3" fmla="*/ 163210 w 180380"/>
                            <a:gd name="connsiteY3" fmla="*/ 419434 h 629151"/>
                            <a:gd name="connsiteX4" fmla="*/ 177359 w 180380"/>
                            <a:gd name="connsiteY4" fmla="*/ 571955 h 629151"/>
                            <a:gd name="connsiteX5" fmla="*/ 85316 w 180380"/>
                            <a:gd name="connsiteY5" fmla="*/ 629151 h 629151"/>
                            <a:gd name="connsiteX6" fmla="*/ 47899 w 180380"/>
                            <a:gd name="connsiteY6" fmla="*/ 571956 h 629151"/>
                            <a:gd name="connsiteX0" fmla="*/ 0 w 182815"/>
                            <a:gd name="connsiteY0" fmla="*/ 83036 h 629151"/>
                            <a:gd name="connsiteX1" fmla="*/ 76225 w 182815"/>
                            <a:gd name="connsiteY1" fmla="*/ 4229 h 629151"/>
                            <a:gd name="connsiteX2" fmla="*/ 161834 w 182815"/>
                            <a:gd name="connsiteY2" fmla="*/ 194699 h 629151"/>
                            <a:gd name="connsiteX3" fmla="*/ 177359 w 182815"/>
                            <a:gd name="connsiteY3" fmla="*/ 571955 h 629151"/>
                            <a:gd name="connsiteX4" fmla="*/ 85316 w 182815"/>
                            <a:gd name="connsiteY4" fmla="*/ 629151 h 629151"/>
                            <a:gd name="connsiteX5" fmla="*/ 47899 w 182815"/>
                            <a:gd name="connsiteY5" fmla="*/ 571956 h 629151"/>
                            <a:gd name="connsiteX0" fmla="*/ 0 w 187415"/>
                            <a:gd name="connsiteY0" fmla="*/ 83036 h 631003"/>
                            <a:gd name="connsiteX1" fmla="*/ 76225 w 187415"/>
                            <a:gd name="connsiteY1" fmla="*/ 4229 h 631003"/>
                            <a:gd name="connsiteX2" fmla="*/ 161834 w 187415"/>
                            <a:gd name="connsiteY2" fmla="*/ 194699 h 631003"/>
                            <a:gd name="connsiteX3" fmla="*/ 182815 w 187415"/>
                            <a:gd name="connsiteY3" fmla="*/ 457564 h 631003"/>
                            <a:gd name="connsiteX4" fmla="*/ 85316 w 187415"/>
                            <a:gd name="connsiteY4" fmla="*/ 629151 h 631003"/>
                            <a:gd name="connsiteX5" fmla="*/ 47899 w 187415"/>
                            <a:gd name="connsiteY5" fmla="*/ 571956 h 631003"/>
                            <a:gd name="connsiteX0" fmla="*/ 0 w 191465"/>
                            <a:gd name="connsiteY0" fmla="*/ 83036 h 630734"/>
                            <a:gd name="connsiteX1" fmla="*/ 76225 w 191465"/>
                            <a:gd name="connsiteY1" fmla="*/ 4229 h 630734"/>
                            <a:gd name="connsiteX2" fmla="*/ 161834 w 191465"/>
                            <a:gd name="connsiteY2" fmla="*/ 194699 h 630734"/>
                            <a:gd name="connsiteX3" fmla="*/ 187415 w 191465"/>
                            <a:gd name="connsiteY3" fmla="*/ 467106 h 630734"/>
                            <a:gd name="connsiteX4" fmla="*/ 85316 w 191465"/>
                            <a:gd name="connsiteY4" fmla="*/ 629151 h 630734"/>
                            <a:gd name="connsiteX5" fmla="*/ 47899 w 191465"/>
                            <a:gd name="connsiteY5" fmla="*/ 571956 h 630734"/>
                            <a:gd name="connsiteX0" fmla="*/ 0 w 195124"/>
                            <a:gd name="connsiteY0" fmla="*/ 83036 h 631587"/>
                            <a:gd name="connsiteX1" fmla="*/ 76225 w 195124"/>
                            <a:gd name="connsiteY1" fmla="*/ 4229 h 631587"/>
                            <a:gd name="connsiteX2" fmla="*/ 161834 w 195124"/>
                            <a:gd name="connsiteY2" fmla="*/ 194699 h 631587"/>
                            <a:gd name="connsiteX3" fmla="*/ 191465 w 195124"/>
                            <a:gd name="connsiteY3" fmla="*/ 438494 h 631587"/>
                            <a:gd name="connsiteX4" fmla="*/ 85316 w 195124"/>
                            <a:gd name="connsiteY4" fmla="*/ 629151 h 631587"/>
                            <a:gd name="connsiteX5" fmla="*/ 47899 w 195124"/>
                            <a:gd name="connsiteY5" fmla="*/ 571956 h 631587"/>
                            <a:gd name="connsiteX0" fmla="*/ 0 w 165544"/>
                            <a:gd name="connsiteY0" fmla="*/ 83036 h 632570"/>
                            <a:gd name="connsiteX1" fmla="*/ 76225 w 165544"/>
                            <a:gd name="connsiteY1" fmla="*/ 4229 h 632570"/>
                            <a:gd name="connsiteX2" fmla="*/ 161834 w 165544"/>
                            <a:gd name="connsiteY2" fmla="*/ 194699 h 632570"/>
                            <a:gd name="connsiteX3" fmla="*/ 143640 w 165544"/>
                            <a:gd name="connsiteY3" fmla="*/ 409873 h 632570"/>
                            <a:gd name="connsiteX4" fmla="*/ 85316 w 165544"/>
                            <a:gd name="connsiteY4" fmla="*/ 629151 h 632570"/>
                            <a:gd name="connsiteX5" fmla="*/ 47899 w 165544"/>
                            <a:gd name="connsiteY5" fmla="*/ 571956 h 632570"/>
                            <a:gd name="connsiteX0" fmla="*/ 0 w 174148"/>
                            <a:gd name="connsiteY0" fmla="*/ 83036 h 631003"/>
                            <a:gd name="connsiteX1" fmla="*/ 76225 w 174148"/>
                            <a:gd name="connsiteY1" fmla="*/ 4229 h 631003"/>
                            <a:gd name="connsiteX2" fmla="*/ 161834 w 174148"/>
                            <a:gd name="connsiteY2" fmla="*/ 194699 h 631003"/>
                            <a:gd name="connsiteX3" fmla="*/ 165544 w 174148"/>
                            <a:gd name="connsiteY3" fmla="*/ 457554 h 631003"/>
                            <a:gd name="connsiteX4" fmla="*/ 85316 w 174148"/>
                            <a:gd name="connsiteY4" fmla="*/ 629151 h 631003"/>
                            <a:gd name="connsiteX5" fmla="*/ 47899 w 174148"/>
                            <a:gd name="connsiteY5" fmla="*/ 571956 h 631003"/>
                            <a:gd name="connsiteX0" fmla="*/ 0 w 172261"/>
                            <a:gd name="connsiteY0" fmla="*/ 83036 h 632832"/>
                            <a:gd name="connsiteX1" fmla="*/ 76225 w 172261"/>
                            <a:gd name="connsiteY1" fmla="*/ 4229 h 632832"/>
                            <a:gd name="connsiteX2" fmla="*/ 161834 w 172261"/>
                            <a:gd name="connsiteY2" fmla="*/ 194699 h 632832"/>
                            <a:gd name="connsiteX3" fmla="*/ 165544 w 172261"/>
                            <a:gd name="connsiteY3" fmla="*/ 457554 h 632832"/>
                            <a:gd name="connsiteX4" fmla="*/ 114022 w 172261"/>
                            <a:gd name="connsiteY4" fmla="*/ 631003 h 632832"/>
                            <a:gd name="connsiteX5" fmla="*/ 47899 w 172261"/>
                            <a:gd name="connsiteY5" fmla="*/ 571956 h 632832"/>
                            <a:gd name="connsiteX0" fmla="*/ 0 w 172261"/>
                            <a:gd name="connsiteY0" fmla="*/ 83036 h 632874"/>
                            <a:gd name="connsiteX1" fmla="*/ 76225 w 172261"/>
                            <a:gd name="connsiteY1" fmla="*/ 4229 h 632874"/>
                            <a:gd name="connsiteX2" fmla="*/ 161834 w 172261"/>
                            <a:gd name="connsiteY2" fmla="*/ 194699 h 632874"/>
                            <a:gd name="connsiteX3" fmla="*/ 165544 w 172261"/>
                            <a:gd name="connsiteY3" fmla="*/ 457554 h 632874"/>
                            <a:gd name="connsiteX4" fmla="*/ 114022 w 172261"/>
                            <a:gd name="connsiteY4" fmla="*/ 631003 h 632874"/>
                            <a:gd name="connsiteX5" fmla="*/ 47899 w 172261"/>
                            <a:gd name="connsiteY5" fmla="*/ 572987 h 632874"/>
                            <a:gd name="connsiteX0" fmla="*/ 0 w 172261"/>
                            <a:gd name="connsiteY0" fmla="*/ 83036 h 637202"/>
                            <a:gd name="connsiteX1" fmla="*/ 76225 w 172261"/>
                            <a:gd name="connsiteY1" fmla="*/ 4229 h 637202"/>
                            <a:gd name="connsiteX2" fmla="*/ 161834 w 172261"/>
                            <a:gd name="connsiteY2" fmla="*/ 194699 h 637202"/>
                            <a:gd name="connsiteX3" fmla="*/ 165544 w 172261"/>
                            <a:gd name="connsiteY3" fmla="*/ 457554 h 637202"/>
                            <a:gd name="connsiteX4" fmla="*/ 114022 w 172261"/>
                            <a:gd name="connsiteY4" fmla="*/ 631003 h 637202"/>
                            <a:gd name="connsiteX5" fmla="*/ 57469 w 172261"/>
                            <a:gd name="connsiteY5" fmla="*/ 632874 h 637202"/>
                            <a:gd name="connsiteX0" fmla="*/ 0 w 172261"/>
                            <a:gd name="connsiteY0" fmla="*/ 83036 h 632871"/>
                            <a:gd name="connsiteX1" fmla="*/ 76225 w 172261"/>
                            <a:gd name="connsiteY1" fmla="*/ 4229 h 632871"/>
                            <a:gd name="connsiteX2" fmla="*/ 161834 w 172261"/>
                            <a:gd name="connsiteY2" fmla="*/ 194699 h 632871"/>
                            <a:gd name="connsiteX3" fmla="*/ 165544 w 172261"/>
                            <a:gd name="connsiteY3" fmla="*/ 457554 h 632871"/>
                            <a:gd name="connsiteX4" fmla="*/ 114022 w 172261"/>
                            <a:gd name="connsiteY4" fmla="*/ 631003 h 632871"/>
                            <a:gd name="connsiteX5" fmla="*/ 0 w 172261"/>
                            <a:gd name="connsiteY5" fmla="*/ 572909 h 632871"/>
                            <a:gd name="connsiteX0" fmla="*/ 0 w 172261"/>
                            <a:gd name="connsiteY0" fmla="*/ 83036 h 632876"/>
                            <a:gd name="connsiteX1" fmla="*/ 76225 w 172261"/>
                            <a:gd name="connsiteY1" fmla="*/ 4229 h 632876"/>
                            <a:gd name="connsiteX2" fmla="*/ 161834 w 172261"/>
                            <a:gd name="connsiteY2" fmla="*/ 194699 h 632876"/>
                            <a:gd name="connsiteX3" fmla="*/ 165544 w 172261"/>
                            <a:gd name="connsiteY3" fmla="*/ 457554 h 632876"/>
                            <a:gd name="connsiteX4" fmla="*/ 114022 w 172261"/>
                            <a:gd name="connsiteY4" fmla="*/ 631003 h 632876"/>
                            <a:gd name="connsiteX5" fmla="*/ 57420 w 172261"/>
                            <a:gd name="connsiteY5" fmla="*/ 573022 h 632876"/>
                            <a:gd name="connsiteX0" fmla="*/ 0 w 172261"/>
                            <a:gd name="connsiteY0" fmla="*/ 83036 h 632876"/>
                            <a:gd name="connsiteX1" fmla="*/ 76225 w 172261"/>
                            <a:gd name="connsiteY1" fmla="*/ 4229 h 632876"/>
                            <a:gd name="connsiteX2" fmla="*/ 161834 w 172261"/>
                            <a:gd name="connsiteY2" fmla="*/ 194699 h 632876"/>
                            <a:gd name="connsiteX3" fmla="*/ 165544 w 172261"/>
                            <a:gd name="connsiteY3" fmla="*/ 457554 h 632876"/>
                            <a:gd name="connsiteX4" fmla="*/ 114022 w 172261"/>
                            <a:gd name="connsiteY4" fmla="*/ 631003 h 632876"/>
                            <a:gd name="connsiteX5" fmla="*/ 57420 w 172261"/>
                            <a:gd name="connsiteY5" fmla="*/ 573027 h 632876"/>
                            <a:gd name="connsiteX0" fmla="*/ 0 w 172261"/>
                            <a:gd name="connsiteY0" fmla="*/ 83036 h 631003"/>
                            <a:gd name="connsiteX1" fmla="*/ 76225 w 172261"/>
                            <a:gd name="connsiteY1" fmla="*/ 4229 h 631003"/>
                            <a:gd name="connsiteX2" fmla="*/ 161834 w 172261"/>
                            <a:gd name="connsiteY2" fmla="*/ 194699 h 631003"/>
                            <a:gd name="connsiteX3" fmla="*/ 165544 w 172261"/>
                            <a:gd name="connsiteY3" fmla="*/ 457554 h 631003"/>
                            <a:gd name="connsiteX4" fmla="*/ 114022 w 172261"/>
                            <a:gd name="connsiteY4" fmla="*/ 631003 h 631003"/>
                            <a:gd name="connsiteX0" fmla="*/ 0 w 172261"/>
                            <a:gd name="connsiteY0" fmla="*/ 83036 h 643491"/>
                            <a:gd name="connsiteX1" fmla="*/ 76225 w 172261"/>
                            <a:gd name="connsiteY1" fmla="*/ 4229 h 643491"/>
                            <a:gd name="connsiteX2" fmla="*/ 161834 w 172261"/>
                            <a:gd name="connsiteY2" fmla="*/ 194699 h 643491"/>
                            <a:gd name="connsiteX3" fmla="*/ 165544 w 172261"/>
                            <a:gd name="connsiteY3" fmla="*/ 457554 h 643491"/>
                            <a:gd name="connsiteX4" fmla="*/ 114022 w 172261"/>
                            <a:gd name="connsiteY4" fmla="*/ 631003 h 643491"/>
                            <a:gd name="connsiteX5" fmla="*/ 95685 w 172261"/>
                            <a:gd name="connsiteY5" fmla="*/ 629731 h 643491"/>
                            <a:gd name="connsiteX0" fmla="*/ 0 w 172261"/>
                            <a:gd name="connsiteY0" fmla="*/ 83036 h 634077"/>
                            <a:gd name="connsiteX1" fmla="*/ 76225 w 172261"/>
                            <a:gd name="connsiteY1" fmla="*/ 4229 h 634077"/>
                            <a:gd name="connsiteX2" fmla="*/ 161834 w 172261"/>
                            <a:gd name="connsiteY2" fmla="*/ 194699 h 634077"/>
                            <a:gd name="connsiteX3" fmla="*/ 165544 w 172261"/>
                            <a:gd name="connsiteY3" fmla="*/ 457554 h 634077"/>
                            <a:gd name="connsiteX4" fmla="*/ 114022 w 172261"/>
                            <a:gd name="connsiteY4" fmla="*/ 631003 h 634077"/>
                            <a:gd name="connsiteX5" fmla="*/ 66975 w 172261"/>
                            <a:gd name="connsiteY5" fmla="*/ 572841 h 6340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72261" h="634077">
                              <a:moveTo>
                                <a:pt x="0" y="83036"/>
                              </a:moveTo>
                              <a:cubicBezTo>
                                <a:pt x="20637" y="31442"/>
                                <a:pt x="49253" y="-14381"/>
                                <a:pt x="76225" y="4229"/>
                              </a:cubicBezTo>
                              <a:cubicBezTo>
                                <a:pt x="103197" y="22839"/>
                                <a:pt x="146948" y="119145"/>
                                <a:pt x="161834" y="194699"/>
                              </a:cubicBezTo>
                              <a:cubicBezTo>
                                <a:pt x="176721" y="270253"/>
                                <a:pt x="173513" y="384837"/>
                                <a:pt x="165544" y="457554"/>
                              </a:cubicBezTo>
                              <a:cubicBezTo>
                                <a:pt x="157575" y="530271"/>
                                <a:pt x="130450" y="611789"/>
                                <a:pt x="114022" y="631003"/>
                              </a:cubicBezTo>
                              <a:cubicBezTo>
                                <a:pt x="97594" y="650217"/>
                                <a:pt x="70795" y="573106"/>
                                <a:pt x="66975" y="572841"/>
                              </a:cubicBezTo>
                            </a:path>
                          </a:pathLst>
                        </a:custGeom>
                        <a:noFill/>
                        <a:ln w="158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351" o:spid="_x0000_s1026" style="position:absolute;margin-left:129.75pt;margin-top:.3pt;width:13.5pt;height:49.8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2261,634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" path="m,83036c20637,31442,49253,-14381,76225,4229v26972,18610,70723,114916,85609,190470c176721,270253,173513,384837,165544,457554v-7969,72717,-35094,154235,-51522,173449c97594,650217,70795,573106,66975,572841e" filled="f" strokecolor="windowText" strokeweight="1.25pt">
                <v:path arrowok="t" o:connecttype="custom" o:connectlocs="0,82824;75866,4218;161072,194202;164765,456387;113485,629394;66660,571380" o:connectangles="0,0,0,0,0,0"/>
              </v:shape>
            </w:pict>
          </mc:Fallback>
        </mc:AlternateContent>
      </w:r>
      <w:r w:rsidR="00EB7863">
        <w:rPr>
          <w:rFonts w:ascii="Arial" w:hAnsi="Arial" w:cs="Arial"/>
          <w:noProof/>
          <w:sz w:val="24"/>
          <w:szCs w:val="24"/>
          <w:lang w:val="en-AU" w:eastAsia="en-AU"/>
        </w:rPr>
        <mc:AlternateContent>
          <mc:Choice Requires="wps">
            <w:drawing>
              <wp:anchor distT="0" distB="0" distL="114300" distR="114300" simplePos="0" relativeHeight="251824128" behindDoc="0" locked="0" layoutInCell="1" allowOverlap="1" wp14:anchorId="44D6EA0A" wp14:editId="03DD6C2F">
                <wp:simplePos x="0" y="0"/>
                <wp:positionH relativeFrom="column">
                  <wp:posOffset>1962150</wp:posOffset>
                </wp:positionH>
                <wp:positionV relativeFrom="paragraph">
                  <wp:posOffset>3810</wp:posOffset>
                </wp:positionV>
                <wp:extent cx="171450" cy="632460"/>
                <wp:effectExtent l="0" t="0" r="19050" b="15240"/>
                <wp:wrapNone/>
                <wp:docPr id="353" name="Freeform 353"/>
                <wp:cNvGraphicFramePr/>
                <a:graphic xmlns:a="http://schemas.openxmlformats.org/drawingml/2006/main">
                  <a:graphicData uri="http://schemas.microsoft.com/office/word/2010/wordprocessingShape">
                    <wps:wsp>
                      <wps:cNvSpPr/>
                      <wps:spPr>
                        <a:xfrm>
                          <a:off x="0" y="0"/>
                          <a:ext cx="171450" cy="632460"/>
                        </a:xfrm>
                        <a:custGeom>
                          <a:avLst/>
                          <a:gdLst>
                            <a:gd name="connsiteX0" fmla="*/ 0 w 258427"/>
                            <a:gd name="connsiteY0" fmla="*/ 104898 h 1333623"/>
                            <a:gd name="connsiteX1" fmla="*/ 66675 w 258427"/>
                            <a:gd name="connsiteY1" fmla="*/ 123 h 1333623"/>
                            <a:gd name="connsiteX2" fmla="*/ 152400 w 258427"/>
                            <a:gd name="connsiteY2" fmla="*/ 95373 h 1333623"/>
                            <a:gd name="connsiteX3" fmla="*/ 257175 w 258427"/>
                            <a:gd name="connsiteY3" fmla="*/ 504948 h 1333623"/>
                            <a:gd name="connsiteX4" fmla="*/ 209550 w 258427"/>
                            <a:gd name="connsiteY4" fmla="*/ 1076448 h 1333623"/>
                            <a:gd name="connsiteX5" fmla="*/ 200025 w 258427"/>
                            <a:gd name="connsiteY5" fmla="*/ 1333623 h 1333623"/>
                            <a:gd name="connsiteX0" fmla="*/ 0 w 259122"/>
                            <a:gd name="connsiteY0" fmla="*/ 104898 h 1466985"/>
                            <a:gd name="connsiteX1" fmla="*/ 66675 w 259122"/>
                            <a:gd name="connsiteY1" fmla="*/ 123 h 1466985"/>
                            <a:gd name="connsiteX2" fmla="*/ 152400 w 259122"/>
                            <a:gd name="connsiteY2" fmla="*/ 95373 h 1466985"/>
                            <a:gd name="connsiteX3" fmla="*/ 257175 w 259122"/>
                            <a:gd name="connsiteY3" fmla="*/ 504948 h 1466985"/>
                            <a:gd name="connsiteX4" fmla="*/ 209550 w 259122"/>
                            <a:gd name="connsiteY4" fmla="*/ 1076448 h 1466985"/>
                            <a:gd name="connsiteX5" fmla="*/ 75903 w 259122"/>
                            <a:gd name="connsiteY5" fmla="*/ 1466985 h 1466985"/>
                            <a:gd name="connsiteX0" fmla="*/ 0 w 257175"/>
                            <a:gd name="connsiteY0" fmla="*/ 104898 h 1466985"/>
                            <a:gd name="connsiteX1" fmla="*/ 66675 w 257175"/>
                            <a:gd name="connsiteY1" fmla="*/ 123 h 1466985"/>
                            <a:gd name="connsiteX2" fmla="*/ 152400 w 257175"/>
                            <a:gd name="connsiteY2" fmla="*/ 95373 h 1466985"/>
                            <a:gd name="connsiteX3" fmla="*/ 257175 w 257175"/>
                            <a:gd name="connsiteY3" fmla="*/ 504948 h 1466985"/>
                            <a:gd name="connsiteX4" fmla="*/ 152425 w 257175"/>
                            <a:gd name="connsiteY4" fmla="*/ 1105125 h 1466985"/>
                            <a:gd name="connsiteX5" fmla="*/ 75903 w 257175"/>
                            <a:gd name="connsiteY5" fmla="*/ 1466985 h 1466985"/>
                            <a:gd name="connsiteX0" fmla="*/ 0 w 257175"/>
                            <a:gd name="connsiteY0" fmla="*/ 104944 h 1467031"/>
                            <a:gd name="connsiteX1" fmla="*/ 66675 w 257175"/>
                            <a:gd name="connsiteY1" fmla="*/ 169 h 1467031"/>
                            <a:gd name="connsiteX2" fmla="*/ 152400 w 257175"/>
                            <a:gd name="connsiteY2" fmla="*/ 95419 h 1467031"/>
                            <a:gd name="connsiteX3" fmla="*/ 257175 w 257175"/>
                            <a:gd name="connsiteY3" fmla="*/ 533618 h 1467031"/>
                            <a:gd name="connsiteX4" fmla="*/ 152425 w 257175"/>
                            <a:gd name="connsiteY4" fmla="*/ 1105171 h 1467031"/>
                            <a:gd name="connsiteX5" fmla="*/ 75903 w 257175"/>
                            <a:gd name="connsiteY5" fmla="*/ 1467031 h 1467031"/>
                            <a:gd name="connsiteX0" fmla="*/ 0 w 276002"/>
                            <a:gd name="connsiteY0" fmla="*/ 110184 h 1472271"/>
                            <a:gd name="connsiteX1" fmla="*/ 66675 w 276002"/>
                            <a:gd name="connsiteY1" fmla="*/ 5409 h 1472271"/>
                            <a:gd name="connsiteX2" fmla="*/ 257175 w 276002"/>
                            <a:gd name="connsiteY2" fmla="*/ 272142 h 1472271"/>
                            <a:gd name="connsiteX3" fmla="*/ 257175 w 276002"/>
                            <a:gd name="connsiteY3" fmla="*/ 538858 h 1472271"/>
                            <a:gd name="connsiteX4" fmla="*/ 152425 w 276002"/>
                            <a:gd name="connsiteY4" fmla="*/ 1110411 h 1472271"/>
                            <a:gd name="connsiteX5" fmla="*/ 75903 w 276002"/>
                            <a:gd name="connsiteY5" fmla="*/ 1472271 h 1472271"/>
                            <a:gd name="connsiteX0" fmla="*/ 0 w 276182"/>
                            <a:gd name="connsiteY0" fmla="*/ 110184 h 1472271"/>
                            <a:gd name="connsiteX1" fmla="*/ 66675 w 276182"/>
                            <a:gd name="connsiteY1" fmla="*/ 5409 h 1472271"/>
                            <a:gd name="connsiteX2" fmla="*/ 257175 w 276182"/>
                            <a:gd name="connsiteY2" fmla="*/ 272142 h 1472271"/>
                            <a:gd name="connsiteX3" fmla="*/ 257559 w 276182"/>
                            <a:gd name="connsiteY3" fmla="*/ 538858 h 1472271"/>
                            <a:gd name="connsiteX4" fmla="*/ 152425 w 276182"/>
                            <a:gd name="connsiteY4" fmla="*/ 1110411 h 1472271"/>
                            <a:gd name="connsiteX5" fmla="*/ 75903 w 276182"/>
                            <a:gd name="connsiteY5" fmla="*/ 1472271 h 1472271"/>
                            <a:gd name="connsiteX0" fmla="*/ 0 w 259556"/>
                            <a:gd name="connsiteY0" fmla="*/ 109702 h 1471789"/>
                            <a:gd name="connsiteX1" fmla="*/ 66675 w 259556"/>
                            <a:gd name="connsiteY1" fmla="*/ 4927 h 1471789"/>
                            <a:gd name="connsiteX2" fmla="*/ 209448 w 259556"/>
                            <a:gd name="connsiteY2" fmla="*/ 262133 h 1471789"/>
                            <a:gd name="connsiteX3" fmla="*/ 257559 w 259556"/>
                            <a:gd name="connsiteY3" fmla="*/ 538376 h 1471789"/>
                            <a:gd name="connsiteX4" fmla="*/ 152425 w 259556"/>
                            <a:gd name="connsiteY4" fmla="*/ 1109929 h 1471789"/>
                            <a:gd name="connsiteX5" fmla="*/ 75903 w 259556"/>
                            <a:gd name="connsiteY5" fmla="*/ 1471789 h 1471789"/>
                            <a:gd name="connsiteX0" fmla="*/ 0 w 259640"/>
                            <a:gd name="connsiteY0" fmla="*/ 109702 h 1471789"/>
                            <a:gd name="connsiteX1" fmla="*/ 66675 w 259640"/>
                            <a:gd name="connsiteY1" fmla="*/ 4927 h 1471789"/>
                            <a:gd name="connsiteX2" fmla="*/ 209448 w 259640"/>
                            <a:gd name="connsiteY2" fmla="*/ 262133 h 1471789"/>
                            <a:gd name="connsiteX3" fmla="*/ 257648 w 259640"/>
                            <a:gd name="connsiteY3" fmla="*/ 719411 h 1471789"/>
                            <a:gd name="connsiteX4" fmla="*/ 152425 w 259640"/>
                            <a:gd name="connsiteY4" fmla="*/ 1109929 h 1471789"/>
                            <a:gd name="connsiteX5" fmla="*/ 75903 w 259640"/>
                            <a:gd name="connsiteY5" fmla="*/ 1471789 h 1471789"/>
                            <a:gd name="connsiteX0" fmla="*/ 0 w 222670"/>
                            <a:gd name="connsiteY0" fmla="*/ 109702 h 1471789"/>
                            <a:gd name="connsiteX1" fmla="*/ 66675 w 222670"/>
                            <a:gd name="connsiteY1" fmla="*/ 4927 h 1471789"/>
                            <a:gd name="connsiteX2" fmla="*/ 209448 w 222670"/>
                            <a:gd name="connsiteY2" fmla="*/ 262133 h 1471789"/>
                            <a:gd name="connsiteX3" fmla="*/ 209920 w 222670"/>
                            <a:gd name="connsiteY3" fmla="*/ 719411 h 1471789"/>
                            <a:gd name="connsiteX4" fmla="*/ 152425 w 222670"/>
                            <a:gd name="connsiteY4" fmla="*/ 1109929 h 1471789"/>
                            <a:gd name="connsiteX5" fmla="*/ 75903 w 222670"/>
                            <a:gd name="connsiteY5" fmla="*/ 1471789 h 1471789"/>
                            <a:gd name="connsiteX0" fmla="*/ 0 w 222670"/>
                            <a:gd name="connsiteY0" fmla="*/ 109702 h 1419702"/>
                            <a:gd name="connsiteX1" fmla="*/ 66675 w 222670"/>
                            <a:gd name="connsiteY1" fmla="*/ 4927 h 1419702"/>
                            <a:gd name="connsiteX2" fmla="*/ 209448 w 222670"/>
                            <a:gd name="connsiteY2" fmla="*/ 262133 h 1419702"/>
                            <a:gd name="connsiteX3" fmla="*/ 209920 w 222670"/>
                            <a:gd name="connsiteY3" fmla="*/ 719411 h 1419702"/>
                            <a:gd name="connsiteX4" fmla="*/ 152425 w 222670"/>
                            <a:gd name="connsiteY4" fmla="*/ 1109929 h 1419702"/>
                            <a:gd name="connsiteX5" fmla="*/ 94989 w 222670"/>
                            <a:gd name="connsiteY5" fmla="*/ 1419702 h 1419702"/>
                            <a:gd name="connsiteX0" fmla="*/ 0 w 210291"/>
                            <a:gd name="connsiteY0" fmla="*/ 111695 h 1421695"/>
                            <a:gd name="connsiteX1" fmla="*/ 66675 w 210291"/>
                            <a:gd name="connsiteY1" fmla="*/ 6920 h 1421695"/>
                            <a:gd name="connsiteX2" fmla="*/ 123561 w 210291"/>
                            <a:gd name="connsiteY2" fmla="*/ 302239 h 1421695"/>
                            <a:gd name="connsiteX3" fmla="*/ 209920 w 210291"/>
                            <a:gd name="connsiteY3" fmla="*/ 721404 h 1421695"/>
                            <a:gd name="connsiteX4" fmla="*/ 152425 w 210291"/>
                            <a:gd name="connsiteY4" fmla="*/ 1111922 h 1421695"/>
                            <a:gd name="connsiteX5" fmla="*/ 94989 w 210291"/>
                            <a:gd name="connsiteY5" fmla="*/ 1421695 h 1421695"/>
                            <a:gd name="connsiteX0" fmla="*/ 0 w 152455"/>
                            <a:gd name="connsiteY0" fmla="*/ 111695 h 1421695"/>
                            <a:gd name="connsiteX1" fmla="*/ 66675 w 152455"/>
                            <a:gd name="connsiteY1" fmla="*/ 6920 h 1421695"/>
                            <a:gd name="connsiteX2" fmla="*/ 123561 w 152455"/>
                            <a:gd name="connsiteY2" fmla="*/ 302239 h 1421695"/>
                            <a:gd name="connsiteX3" fmla="*/ 85657 w 152455"/>
                            <a:gd name="connsiteY3" fmla="*/ 686073 h 1421695"/>
                            <a:gd name="connsiteX4" fmla="*/ 152425 w 152455"/>
                            <a:gd name="connsiteY4" fmla="*/ 1111922 h 1421695"/>
                            <a:gd name="connsiteX5" fmla="*/ 94989 w 152455"/>
                            <a:gd name="connsiteY5" fmla="*/ 1421695 h 1421695"/>
                            <a:gd name="connsiteX0" fmla="*/ 38273 w 194006"/>
                            <a:gd name="connsiteY0" fmla="*/ 111695 h 1240648"/>
                            <a:gd name="connsiteX1" fmla="*/ 104948 w 194006"/>
                            <a:gd name="connsiteY1" fmla="*/ 6920 h 1240648"/>
                            <a:gd name="connsiteX2" fmla="*/ 161834 w 194006"/>
                            <a:gd name="connsiteY2" fmla="*/ 302239 h 1240648"/>
                            <a:gd name="connsiteX3" fmla="*/ 123930 w 194006"/>
                            <a:gd name="connsiteY3" fmla="*/ 686073 h 1240648"/>
                            <a:gd name="connsiteX4" fmla="*/ 190698 w 194006"/>
                            <a:gd name="connsiteY4" fmla="*/ 1111922 h 1240648"/>
                            <a:gd name="connsiteX5" fmla="*/ 0 w 194006"/>
                            <a:gd name="connsiteY5" fmla="*/ 1240648 h 1240648"/>
                            <a:gd name="connsiteX0" fmla="*/ 38273 w 162122"/>
                            <a:gd name="connsiteY0" fmla="*/ 111695 h 1240648"/>
                            <a:gd name="connsiteX1" fmla="*/ 104948 w 162122"/>
                            <a:gd name="connsiteY1" fmla="*/ 6920 h 1240648"/>
                            <a:gd name="connsiteX2" fmla="*/ 161834 w 162122"/>
                            <a:gd name="connsiteY2" fmla="*/ 302239 h 1240648"/>
                            <a:gd name="connsiteX3" fmla="*/ 123930 w 162122"/>
                            <a:gd name="connsiteY3" fmla="*/ 686073 h 1240648"/>
                            <a:gd name="connsiteX4" fmla="*/ 56680 w 162122"/>
                            <a:gd name="connsiteY4" fmla="*/ 968990 h 1240648"/>
                            <a:gd name="connsiteX5" fmla="*/ 0 w 162122"/>
                            <a:gd name="connsiteY5" fmla="*/ 1240648 h 1240648"/>
                            <a:gd name="connsiteX0" fmla="*/ 0 w 162122"/>
                            <a:gd name="connsiteY0" fmla="*/ 185239 h 1235311"/>
                            <a:gd name="connsiteX1" fmla="*/ 104948 w 162122"/>
                            <a:gd name="connsiteY1" fmla="*/ 1583 h 1235311"/>
                            <a:gd name="connsiteX2" fmla="*/ 161834 w 162122"/>
                            <a:gd name="connsiteY2" fmla="*/ 296902 h 1235311"/>
                            <a:gd name="connsiteX3" fmla="*/ 123930 w 162122"/>
                            <a:gd name="connsiteY3" fmla="*/ 680736 h 1235311"/>
                            <a:gd name="connsiteX4" fmla="*/ 56680 w 162122"/>
                            <a:gd name="connsiteY4" fmla="*/ 963653 h 1235311"/>
                            <a:gd name="connsiteX5" fmla="*/ 0 w 162122"/>
                            <a:gd name="connsiteY5" fmla="*/ 1235311 h 1235311"/>
                            <a:gd name="connsiteX0" fmla="*/ 0 w 163210"/>
                            <a:gd name="connsiteY0" fmla="*/ 83036 h 1133108"/>
                            <a:gd name="connsiteX1" fmla="*/ 76225 w 163210"/>
                            <a:gd name="connsiteY1" fmla="*/ 4229 h 1133108"/>
                            <a:gd name="connsiteX2" fmla="*/ 161834 w 163210"/>
                            <a:gd name="connsiteY2" fmla="*/ 194699 h 1133108"/>
                            <a:gd name="connsiteX3" fmla="*/ 123930 w 163210"/>
                            <a:gd name="connsiteY3" fmla="*/ 578533 h 1133108"/>
                            <a:gd name="connsiteX4" fmla="*/ 56680 w 163210"/>
                            <a:gd name="connsiteY4" fmla="*/ 861450 h 1133108"/>
                            <a:gd name="connsiteX5" fmla="*/ 0 w 163210"/>
                            <a:gd name="connsiteY5" fmla="*/ 1133108 h 1133108"/>
                            <a:gd name="connsiteX0" fmla="*/ 0 w 170454"/>
                            <a:gd name="connsiteY0" fmla="*/ 83036 h 1133108"/>
                            <a:gd name="connsiteX1" fmla="*/ 76225 w 170454"/>
                            <a:gd name="connsiteY1" fmla="*/ 4229 h 1133108"/>
                            <a:gd name="connsiteX2" fmla="*/ 161834 w 170454"/>
                            <a:gd name="connsiteY2" fmla="*/ 194699 h 1133108"/>
                            <a:gd name="connsiteX3" fmla="*/ 163210 w 170454"/>
                            <a:gd name="connsiteY3" fmla="*/ 419434 h 1133108"/>
                            <a:gd name="connsiteX4" fmla="*/ 123930 w 170454"/>
                            <a:gd name="connsiteY4" fmla="*/ 578533 h 1133108"/>
                            <a:gd name="connsiteX5" fmla="*/ 56680 w 170454"/>
                            <a:gd name="connsiteY5" fmla="*/ 861450 h 1133108"/>
                            <a:gd name="connsiteX6" fmla="*/ 0 w 170454"/>
                            <a:gd name="connsiteY6" fmla="*/ 1133108 h 1133108"/>
                            <a:gd name="connsiteX0" fmla="*/ 0 w 175973"/>
                            <a:gd name="connsiteY0" fmla="*/ 83036 h 1133108"/>
                            <a:gd name="connsiteX1" fmla="*/ 76225 w 175973"/>
                            <a:gd name="connsiteY1" fmla="*/ 4229 h 1133108"/>
                            <a:gd name="connsiteX2" fmla="*/ 161834 w 175973"/>
                            <a:gd name="connsiteY2" fmla="*/ 194699 h 1133108"/>
                            <a:gd name="connsiteX3" fmla="*/ 163210 w 175973"/>
                            <a:gd name="connsiteY3" fmla="*/ 419434 h 1133108"/>
                            <a:gd name="connsiteX4" fmla="*/ 170454 w 175973"/>
                            <a:gd name="connsiteY4" fmla="*/ 571956 h 1133108"/>
                            <a:gd name="connsiteX5" fmla="*/ 56680 w 175973"/>
                            <a:gd name="connsiteY5" fmla="*/ 861450 h 1133108"/>
                            <a:gd name="connsiteX6" fmla="*/ 0 w 175973"/>
                            <a:gd name="connsiteY6" fmla="*/ 1133108 h 1133108"/>
                            <a:gd name="connsiteX0" fmla="*/ 0 w 173470"/>
                            <a:gd name="connsiteY0" fmla="*/ 83036 h 1133108"/>
                            <a:gd name="connsiteX1" fmla="*/ 76225 w 173470"/>
                            <a:gd name="connsiteY1" fmla="*/ 4229 h 1133108"/>
                            <a:gd name="connsiteX2" fmla="*/ 161834 w 173470"/>
                            <a:gd name="connsiteY2" fmla="*/ 194699 h 1133108"/>
                            <a:gd name="connsiteX3" fmla="*/ 163210 w 173470"/>
                            <a:gd name="connsiteY3" fmla="*/ 419434 h 1133108"/>
                            <a:gd name="connsiteX4" fmla="*/ 170454 w 173470"/>
                            <a:gd name="connsiteY4" fmla="*/ 571956 h 1133108"/>
                            <a:gd name="connsiteX5" fmla="*/ 94935 w 173470"/>
                            <a:gd name="connsiteY5" fmla="*/ 571956 h 1133108"/>
                            <a:gd name="connsiteX6" fmla="*/ 0 w 173470"/>
                            <a:gd name="connsiteY6" fmla="*/ 1133108 h 1133108"/>
                            <a:gd name="connsiteX0" fmla="*/ 0 w 173470"/>
                            <a:gd name="connsiteY0" fmla="*/ 83036 h 1133108"/>
                            <a:gd name="connsiteX1" fmla="*/ 76225 w 173470"/>
                            <a:gd name="connsiteY1" fmla="*/ 4229 h 1133108"/>
                            <a:gd name="connsiteX2" fmla="*/ 161834 w 173470"/>
                            <a:gd name="connsiteY2" fmla="*/ 194699 h 1133108"/>
                            <a:gd name="connsiteX3" fmla="*/ 163210 w 173470"/>
                            <a:gd name="connsiteY3" fmla="*/ 419434 h 1133108"/>
                            <a:gd name="connsiteX4" fmla="*/ 170454 w 173470"/>
                            <a:gd name="connsiteY4" fmla="*/ 571956 h 1133108"/>
                            <a:gd name="connsiteX5" fmla="*/ 94935 w 173470"/>
                            <a:gd name="connsiteY5" fmla="*/ 638684 h 1133108"/>
                            <a:gd name="connsiteX6" fmla="*/ 0 w 173470"/>
                            <a:gd name="connsiteY6" fmla="*/ 1133108 h 1133108"/>
                            <a:gd name="connsiteX0" fmla="*/ 0 w 171798"/>
                            <a:gd name="connsiteY0" fmla="*/ 83036 h 1133108"/>
                            <a:gd name="connsiteX1" fmla="*/ 76225 w 171798"/>
                            <a:gd name="connsiteY1" fmla="*/ 4229 h 1133108"/>
                            <a:gd name="connsiteX2" fmla="*/ 161834 w 171798"/>
                            <a:gd name="connsiteY2" fmla="*/ 194699 h 1133108"/>
                            <a:gd name="connsiteX3" fmla="*/ 163210 w 171798"/>
                            <a:gd name="connsiteY3" fmla="*/ 419434 h 1133108"/>
                            <a:gd name="connsiteX4" fmla="*/ 170454 w 171798"/>
                            <a:gd name="connsiteY4" fmla="*/ 571956 h 1133108"/>
                            <a:gd name="connsiteX5" fmla="*/ 123635 w 171798"/>
                            <a:gd name="connsiteY5" fmla="*/ 629151 h 1133108"/>
                            <a:gd name="connsiteX6" fmla="*/ 0 w 171798"/>
                            <a:gd name="connsiteY6" fmla="*/ 1133108 h 1133108"/>
                            <a:gd name="connsiteX0" fmla="*/ 0 w 171798"/>
                            <a:gd name="connsiteY0" fmla="*/ 83036 h 629151"/>
                            <a:gd name="connsiteX1" fmla="*/ 76225 w 171798"/>
                            <a:gd name="connsiteY1" fmla="*/ 4229 h 629151"/>
                            <a:gd name="connsiteX2" fmla="*/ 161834 w 171798"/>
                            <a:gd name="connsiteY2" fmla="*/ 194699 h 629151"/>
                            <a:gd name="connsiteX3" fmla="*/ 163210 w 171798"/>
                            <a:gd name="connsiteY3" fmla="*/ 419434 h 629151"/>
                            <a:gd name="connsiteX4" fmla="*/ 170454 w 171798"/>
                            <a:gd name="connsiteY4" fmla="*/ 571956 h 629151"/>
                            <a:gd name="connsiteX5" fmla="*/ 123635 w 171798"/>
                            <a:gd name="connsiteY5" fmla="*/ 629151 h 629151"/>
                            <a:gd name="connsiteX6" fmla="*/ 47899 w 171798"/>
                            <a:gd name="connsiteY6" fmla="*/ 571956 h 629151"/>
                            <a:gd name="connsiteX0" fmla="*/ 0 w 174079"/>
                            <a:gd name="connsiteY0" fmla="*/ 83036 h 629151"/>
                            <a:gd name="connsiteX1" fmla="*/ 76225 w 174079"/>
                            <a:gd name="connsiteY1" fmla="*/ 4229 h 629151"/>
                            <a:gd name="connsiteX2" fmla="*/ 161834 w 174079"/>
                            <a:gd name="connsiteY2" fmla="*/ 194699 h 629151"/>
                            <a:gd name="connsiteX3" fmla="*/ 163210 w 174079"/>
                            <a:gd name="connsiteY3" fmla="*/ 419434 h 629151"/>
                            <a:gd name="connsiteX4" fmla="*/ 170454 w 174079"/>
                            <a:gd name="connsiteY4" fmla="*/ 571956 h 629151"/>
                            <a:gd name="connsiteX5" fmla="*/ 85316 w 174079"/>
                            <a:gd name="connsiteY5" fmla="*/ 629151 h 629151"/>
                            <a:gd name="connsiteX6" fmla="*/ 47899 w 174079"/>
                            <a:gd name="connsiteY6" fmla="*/ 571956 h 629151"/>
                            <a:gd name="connsiteX0" fmla="*/ 0 w 177359"/>
                            <a:gd name="connsiteY0" fmla="*/ 83036 h 629151"/>
                            <a:gd name="connsiteX1" fmla="*/ 76225 w 177359"/>
                            <a:gd name="connsiteY1" fmla="*/ 4229 h 629151"/>
                            <a:gd name="connsiteX2" fmla="*/ 161834 w 177359"/>
                            <a:gd name="connsiteY2" fmla="*/ 194699 h 629151"/>
                            <a:gd name="connsiteX3" fmla="*/ 163210 w 177359"/>
                            <a:gd name="connsiteY3" fmla="*/ 419434 h 629151"/>
                            <a:gd name="connsiteX4" fmla="*/ 174079 w 177359"/>
                            <a:gd name="connsiteY4" fmla="*/ 571955 h 629151"/>
                            <a:gd name="connsiteX5" fmla="*/ 85316 w 177359"/>
                            <a:gd name="connsiteY5" fmla="*/ 629151 h 629151"/>
                            <a:gd name="connsiteX6" fmla="*/ 47899 w 177359"/>
                            <a:gd name="connsiteY6" fmla="*/ 571956 h 629151"/>
                            <a:gd name="connsiteX0" fmla="*/ 0 w 180380"/>
                            <a:gd name="connsiteY0" fmla="*/ 83036 h 629151"/>
                            <a:gd name="connsiteX1" fmla="*/ 76225 w 180380"/>
                            <a:gd name="connsiteY1" fmla="*/ 4229 h 629151"/>
                            <a:gd name="connsiteX2" fmla="*/ 161834 w 180380"/>
                            <a:gd name="connsiteY2" fmla="*/ 194699 h 629151"/>
                            <a:gd name="connsiteX3" fmla="*/ 163210 w 180380"/>
                            <a:gd name="connsiteY3" fmla="*/ 419434 h 629151"/>
                            <a:gd name="connsiteX4" fmla="*/ 177359 w 180380"/>
                            <a:gd name="connsiteY4" fmla="*/ 571955 h 629151"/>
                            <a:gd name="connsiteX5" fmla="*/ 85316 w 180380"/>
                            <a:gd name="connsiteY5" fmla="*/ 629151 h 629151"/>
                            <a:gd name="connsiteX6" fmla="*/ 47899 w 180380"/>
                            <a:gd name="connsiteY6" fmla="*/ 571956 h 629151"/>
                            <a:gd name="connsiteX0" fmla="*/ 0 w 182815"/>
                            <a:gd name="connsiteY0" fmla="*/ 83036 h 629151"/>
                            <a:gd name="connsiteX1" fmla="*/ 76225 w 182815"/>
                            <a:gd name="connsiteY1" fmla="*/ 4229 h 629151"/>
                            <a:gd name="connsiteX2" fmla="*/ 161834 w 182815"/>
                            <a:gd name="connsiteY2" fmla="*/ 194699 h 629151"/>
                            <a:gd name="connsiteX3" fmla="*/ 177359 w 182815"/>
                            <a:gd name="connsiteY3" fmla="*/ 571955 h 629151"/>
                            <a:gd name="connsiteX4" fmla="*/ 85316 w 182815"/>
                            <a:gd name="connsiteY4" fmla="*/ 629151 h 629151"/>
                            <a:gd name="connsiteX5" fmla="*/ 47899 w 182815"/>
                            <a:gd name="connsiteY5" fmla="*/ 571956 h 629151"/>
                            <a:gd name="connsiteX0" fmla="*/ 0 w 187415"/>
                            <a:gd name="connsiteY0" fmla="*/ 83036 h 631003"/>
                            <a:gd name="connsiteX1" fmla="*/ 76225 w 187415"/>
                            <a:gd name="connsiteY1" fmla="*/ 4229 h 631003"/>
                            <a:gd name="connsiteX2" fmla="*/ 161834 w 187415"/>
                            <a:gd name="connsiteY2" fmla="*/ 194699 h 631003"/>
                            <a:gd name="connsiteX3" fmla="*/ 182815 w 187415"/>
                            <a:gd name="connsiteY3" fmla="*/ 457564 h 631003"/>
                            <a:gd name="connsiteX4" fmla="*/ 85316 w 187415"/>
                            <a:gd name="connsiteY4" fmla="*/ 629151 h 631003"/>
                            <a:gd name="connsiteX5" fmla="*/ 47899 w 187415"/>
                            <a:gd name="connsiteY5" fmla="*/ 571956 h 631003"/>
                            <a:gd name="connsiteX0" fmla="*/ 0 w 191465"/>
                            <a:gd name="connsiteY0" fmla="*/ 83036 h 630734"/>
                            <a:gd name="connsiteX1" fmla="*/ 76225 w 191465"/>
                            <a:gd name="connsiteY1" fmla="*/ 4229 h 630734"/>
                            <a:gd name="connsiteX2" fmla="*/ 161834 w 191465"/>
                            <a:gd name="connsiteY2" fmla="*/ 194699 h 630734"/>
                            <a:gd name="connsiteX3" fmla="*/ 187415 w 191465"/>
                            <a:gd name="connsiteY3" fmla="*/ 467106 h 630734"/>
                            <a:gd name="connsiteX4" fmla="*/ 85316 w 191465"/>
                            <a:gd name="connsiteY4" fmla="*/ 629151 h 630734"/>
                            <a:gd name="connsiteX5" fmla="*/ 47899 w 191465"/>
                            <a:gd name="connsiteY5" fmla="*/ 571956 h 630734"/>
                            <a:gd name="connsiteX0" fmla="*/ 0 w 195124"/>
                            <a:gd name="connsiteY0" fmla="*/ 83036 h 631587"/>
                            <a:gd name="connsiteX1" fmla="*/ 76225 w 195124"/>
                            <a:gd name="connsiteY1" fmla="*/ 4229 h 631587"/>
                            <a:gd name="connsiteX2" fmla="*/ 161834 w 195124"/>
                            <a:gd name="connsiteY2" fmla="*/ 194699 h 631587"/>
                            <a:gd name="connsiteX3" fmla="*/ 191465 w 195124"/>
                            <a:gd name="connsiteY3" fmla="*/ 438494 h 631587"/>
                            <a:gd name="connsiteX4" fmla="*/ 85316 w 195124"/>
                            <a:gd name="connsiteY4" fmla="*/ 629151 h 631587"/>
                            <a:gd name="connsiteX5" fmla="*/ 47899 w 195124"/>
                            <a:gd name="connsiteY5" fmla="*/ 571956 h 631587"/>
                            <a:gd name="connsiteX0" fmla="*/ 0 w 165544"/>
                            <a:gd name="connsiteY0" fmla="*/ 83036 h 632570"/>
                            <a:gd name="connsiteX1" fmla="*/ 76225 w 165544"/>
                            <a:gd name="connsiteY1" fmla="*/ 4229 h 632570"/>
                            <a:gd name="connsiteX2" fmla="*/ 161834 w 165544"/>
                            <a:gd name="connsiteY2" fmla="*/ 194699 h 632570"/>
                            <a:gd name="connsiteX3" fmla="*/ 143640 w 165544"/>
                            <a:gd name="connsiteY3" fmla="*/ 409873 h 632570"/>
                            <a:gd name="connsiteX4" fmla="*/ 85316 w 165544"/>
                            <a:gd name="connsiteY4" fmla="*/ 629151 h 632570"/>
                            <a:gd name="connsiteX5" fmla="*/ 47899 w 165544"/>
                            <a:gd name="connsiteY5" fmla="*/ 571956 h 632570"/>
                            <a:gd name="connsiteX0" fmla="*/ 0 w 174148"/>
                            <a:gd name="connsiteY0" fmla="*/ 83036 h 631003"/>
                            <a:gd name="connsiteX1" fmla="*/ 76225 w 174148"/>
                            <a:gd name="connsiteY1" fmla="*/ 4229 h 631003"/>
                            <a:gd name="connsiteX2" fmla="*/ 161834 w 174148"/>
                            <a:gd name="connsiteY2" fmla="*/ 194699 h 631003"/>
                            <a:gd name="connsiteX3" fmla="*/ 165544 w 174148"/>
                            <a:gd name="connsiteY3" fmla="*/ 457554 h 631003"/>
                            <a:gd name="connsiteX4" fmla="*/ 85316 w 174148"/>
                            <a:gd name="connsiteY4" fmla="*/ 629151 h 631003"/>
                            <a:gd name="connsiteX5" fmla="*/ 47899 w 174148"/>
                            <a:gd name="connsiteY5" fmla="*/ 571956 h 631003"/>
                            <a:gd name="connsiteX0" fmla="*/ 0 w 172261"/>
                            <a:gd name="connsiteY0" fmla="*/ 83036 h 632832"/>
                            <a:gd name="connsiteX1" fmla="*/ 76225 w 172261"/>
                            <a:gd name="connsiteY1" fmla="*/ 4229 h 632832"/>
                            <a:gd name="connsiteX2" fmla="*/ 161834 w 172261"/>
                            <a:gd name="connsiteY2" fmla="*/ 194699 h 632832"/>
                            <a:gd name="connsiteX3" fmla="*/ 165544 w 172261"/>
                            <a:gd name="connsiteY3" fmla="*/ 457554 h 632832"/>
                            <a:gd name="connsiteX4" fmla="*/ 114022 w 172261"/>
                            <a:gd name="connsiteY4" fmla="*/ 631003 h 632832"/>
                            <a:gd name="connsiteX5" fmla="*/ 47899 w 172261"/>
                            <a:gd name="connsiteY5" fmla="*/ 571956 h 632832"/>
                            <a:gd name="connsiteX0" fmla="*/ 0 w 172261"/>
                            <a:gd name="connsiteY0" fmla="*/ 83036 h 632874"/>
                            <a:gd name="connsiteX1" fmla="*/ 76225 w 172261"/>
                            <a:gd name="connsiteY1" fmla="*/ 4229 h 632874"/>
                            <a:gd name="connsiteX2" fmla="*/ 161834 w 172261"/>
                            <a:gd name="connsiteY2" fmla="*/ 194699 h 632874"/>
                            <a:gd name="connsiteX3" fmla="*/ 165544 w 172261"/>
                            <a:gd name="connsiteY3" fmla="*/ 457554 h 632874"/>
                            <a:gd name="connsiteX4" fmla="*/ 114022 w 172261"/>
                            <a:gd name="connsiteY4" fmla="*/ 631003 h 632874"/>
                            <a:gd name="connsiteX5" fmla="*/ 47899 w 172261"/>
                            <a:gd name="connsiteY5" fmla="*/ 572987 h 632874"/>
                            <a:gd name="connsiteX0" fmla="*/ 0 w 172261"/>
                            <a:gd name="connsiteY0" fmla="*/ 83036 h 637202"/>
                            <a:gd name="connsiteX1" fmla="*/ 76225 w 172261"/>
                            <a:gd name="connsiteY1" fmla="*/ 4229 h 637202"/>
                            <a:gd name="connsiteX2" fmla="*/ 161834 w 172261"/>
                            <a:gd name="connsiteY2" fmla="*/ 194699 h 637202"/>
                            <a:gd name="connsiteX3" fmla="*/ 165544 w 172261"/>
                            <a:gd name="connsiteY3" fmla="*/ 457554 h 637202"/>
                            <a:gd name="connsiteX4" fmla="*/ 114022 w 172261"/>
                            <a:gd name="connsiteY4" fmla="*/ 631003 h 637202"/>
                            <a:gd name="connsiteX5" fmla="*/ 57469 w 172261"/>
                            <a:gd name="connsiteY5" fmla="*/ 632874 h 637202"/>
                            <a:gd name="connsiteX0" fmla="*/ 0 w 172261"/>
                            <a:gd name="connsiteY0" fmla="*/ 83036 h 632871"/>
                            <a:gd name="connsiteX1" fmla="*/ 76225 w 172261"/>
                            <a:gd name="connsiteY1" fmla="*/ 4229 h 632871"/>
                            <a:gd name="connsiteX2" fmla="*/ 161834 w 172261"/>
                            <a:gd name="connsiteY2" fmla="*/ 194699 h 632871"/>
                            <a:gd name="connsiteX3" fmla="*/ 165544 w 172261"/>
                            <a:gd name="connsiteY3" fmla="*/ 457554 h 632871"/>
                            <a:gd name="connsiteX4" fmla="*/ 114022 w 172261"/>
                            <a:gd name="connsiteY4" fmla="*/ 631003 h 632871"/>
                            <a:gd name="connsiteX5" fmla="*/ 0 w 172261"/>
                            <a:gd name="connsiteY5" fmla="*/ 572909 h 632871"/>
                            <a:gd name="connsiteX0" fmla="*/ 0 w 172261"/>
                            <a:gd name="connsiteY0" fmla="*/ 83036 h 632876"/>
                            <a:gd name="connsiteX1" fmla="*/ 76225 w 172261"/>
                            <a:gd name="connsiteY1" fmla="*/ 4229 h 632876"/>
                            <a:gd name="connsiteX2" fmla="*/ 161834 w 172261"/>
                            <a:gd name="connsiteY2" fmla="*/ 194699 h 632876"/>
                            <a:gd name="connsiteX3" fmla="*/ 165544 w 172261"/>
                            <a:gd name="connsiteY3" fmla="*/ 457554 h 632876"/>
                            <a:gd name="connsiteX4" fmla="*/ 114022 w 172261"/>
                            <a:gd name="connsiteY4" fmla="*/ 631003 h 632876"/>
                            <a:gd name="connsiteX5" fmla="*/ 57420 w 172261"/>
                            <a:gd name="connsiteY5" fmla="*/ 573022 h 632876"/>
                            <a:gd name="connsiteX0" fmla="*/ 0 w 172261"/>
                            <a:gd name="connsiteY0" fmla="*/ 83036 h 632876"/>
                            <a:gd name="connsiteX1" fmla="*/ 76225 w 172261"/>
                            <a:gd name="connsiteY1" fmla="*/ 4229 h 632876"/>
                            <a:gd name="connsiteX2" fmla="*/ 161834 w 172261"/>
                            <a:gd name="connsiteY2" fmla="*/ 194699 h 632876"/>
                            <a:gd name="connsiteX3" fmla="*/ 165544 w 172261"/>
                            <a:gd name="connsiteY3" fmla="*/ 457554 h 632876"/>
                            <a:gd name="connsiteX4" fmla="*/ 114022 w 172261"/>
                            <a:gd name="connsiteY4" fmla="*/ 631003 h 632876"/>
                            <a:gd name="connsiteX5" fmla="*/ 57420 w 172261"/>
                            <a:gd name="connsiteY5" fmla="*/ 573027 h 632876"/>
                            <a:gd name="connsiteX0" fmla="*/ 0 w 172261"/>
                            <a:gd name="connsiteY0" fmla="*/ 83036 h 631003"/>
                            <a:gd name="connsiteX1" fmla="*/ 76225 w 172261"/>
                            <a:gd name="connsiteY1" fmla="*/ 4229 h 631003"/>
                            <a:gd name="connsiteX2" fmla="*/ 161834 w 172261"/>
                            <a:gd name="connsiteY2" fmla="*/ 194699 h 631003"/>
                            <a:gd name="connsiteX3" fmla="*/ 165544 w 172261"/>
                            <a:gd name="connsiteY3" fmla="*/ 457554 h 631003"/>
                            <a:gd name="connsiteX4" fmla="*/ 114022 w 172261"/>
                            <a:gd name="connsiteY4" fmla="*/ 631003 h 631003"/>
                            <a:gd name="connsiteX0" fmla="*/ 0 w 172261"/>
                            <a:gd name="connsiteY0" fmla="*/ 83036 h 643491"/>
                            <a:gd name="connsiteX1" fmla="*/ 76225 w 172261"/>
                            <a:gd name="connsiteY1" fmla="*/ 4229 h 643491"/>
                            <a:gd name="connsiteX2" fmla="*/ 161834 w 172261"/>
                            <a:gd name="connsiteY2" fmla="*/ 194699 h 643491"/>
                            <a:gd name="connsiteX3" fmla="*/ 165544 w 172261"/>
                            <a:gd name="connsiteY3" fmla="*/ 457554 h 643491"/>
                            <a:gd name="connsiteX4" fmla="*/ 114022 w 172261"/>
                            <a:gd name="connsiteY4" fmla="*/ 631003 h 643491"/>
                            <a:gd name="connsiteX5" fmla="*/ 95685 w 172261"/>
                            <a:gd name="connsiteY5" fmla="*/ 629731 h 643491"/>
                            <a:gd name="connsiteX0" fmla="*/ 0 w 172261"/>
                            <a:gd name="connsiteY0" fmla="*/ 83036 h 634077"/>
                            <a:gd name="connsiteX1" fmla="*/ 76225 w 172261"/>
                            <a:gd name="connsiteY1" fmla="*/ 4229 h 634077"/>
                            <a:gd name="connsiteX2" fmla="*/ 161834 w 172261"/>
                            <a:gd name="connsiteY2" fmla="*/ 194699 h 634077"/>
                            <a:gd name="connsiteX3" fmla="*/ 165544 w 172261"/>
                            <a:gd name="connsiteY3" fmla="*/ 457554 h 634077"/>
                            <a:gd name="connsiteX4" fmla="*/ 114022 w 172261"/>
                            <a:gd name="connsiteY4" fmla="*/ 631003 h 634077"/>
                            <a:gd name="connsiteX5" fmla="*/ 66975 w 172261"/>
                            <a:gd name="connsiteY5" fmla="*/ 572841 h 6340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72261" h="634077">
                              <a:moveTo>
                                <a:pt x="0" y="83036"/>
                              </a:moveTo>
                              <a:cubicBezTo>
                                <a:pt x="20637" y="31442"/>
                                <a:pt x="49253" y="-14381"/>
                                <a:pt x="76225" y="4229"/>
                              </a:cubicBezTo>
                              <a:cubicBezTo>
                                <a:pt x="103197" y="22839"/>
                                <a:pt x="146948" y="119145"/>
                                <a:pt x="161834" y="194699"/>
                              </a:cubicBezTo>
                              <a:cubicBezTo>
                                <a:pt x="176721" y="270253"/>
                                <a:pt x="173513" y="384837"/>
                                <a:pt x="165544" y="457554"/>
                              </a:cubicBezTo>
                              <a:cubicBezTo>
                                <a:pt x="157575" y="530271"/>
                                <a:pt x="130450" y="611789"/>
                                <a:pt x="114022" y="631003"/>
                              </a:cubicBezTo>
                              <a:cubicBezTo>
                                <a:pt x="97594" y="650217"/>
                                <a:pt x="70795" y="573106"/>
                                <a:pt x="66975" y="572841"/>
                              </a:cubicBezTo>
                            </a:path>
                          </a:pathLst>
                        </a:custGeom>
                        <a:noFill/>
                        <a:ln w="158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353" o:spid="_x0000_s1026" style="position:absolute;margin-left:154.5pt;margin-top:.3pt;width:13.5pt;height:49.8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2261,634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" path="m,83036c20637,31442,49253,-14381,76225,4229v26972,18610,70723,114916,85609,190470c176721,270253,173513,384837,165544,457554v-7969,72717,-35094,154235,-51522,173449c97594,650217,70795,573106,66975,572841e" filled="f" strokecolor="windowText" strokeweight="1.25pt">
                <v:path arrowok="t" o:connecttype="custom" o:connectlocs="0,82824;75866,4218;161072,194202;164765,456387;113485,629394;66660,571380" o:connectangles="0,0,0,0,0,0"/>
              </v:shape>
            </w:pict>
          </mc:Fallback>
        </mc:AlternateContent>
      </w:r>
      <w:r w:rsidR="00EB7863">
        <w:rPr>
          <w:rFonts w:ascii="Arial" w:hAnsi="Arial" w:cs="Arial"/>
          <w:noProof/>
          <w:sz w:val="24"/>
          <w:szCs w:val="24"/>
          <w:lang w:val="en-AU" w:eastAsia="en-AU"/>
        </w:rPr>
        <mc:AlternateContent>
          <mc:Choice Requires="wps">
            <w:drawing>
              <wp:anchor distT="0" distB="0" distL="114300" distR="114300" simplePos="0" relativeHeight="251822080" behindDoc="0" locked="0" layoutInCell="1" allowOverlap="1" wp14:anchorId="608C05CA" wp14:editId="76C6F17E">
                <wp:simplePos x="0" y="0"/>
                <wp:positionH relativeFrom="column">
                  <wp:posOffset>1304925</wp:posOffset>
                </wp:positionH>
                <wp:positionV relativeFrom="paragraph">
                  <wp:posOffset>3810</wp:posOffset>
                </wp:positionV>
                <wp:extent cx="171450" cy="632460"/>
                <wp:effectExtent l="0" t="0" r="19050" b="15240"/>
                <wp:wrapNone/>
                <wp:docPr id="352" name="Freeform 352"/>
                <wp:cNvGraphicFramePr/>
                <a:graphic xmlns:a="http://schemas.openxmlformats.org/drawingml/2006/main">
                  <a:graphicData uri="http://schemas.microsoft.com/office/word/2010/wordprocessingShape">
                    <wps:wsp>
                      <wps:cNvSpPr/>
                      <wps:spPr>
                        <a:xfrm>
                          <a:off x="0" y="0"/>
                          <a:ext cx="171450" cy="632460"/>
                        </a:xfrm>
                        <a:custGeom>
                          <a:avLst/>
                          <a:gdLst>
                            <a:gd name="connsiteX0" fmla="*/ 0 w 258427"/>
                            <a:gd name="connsiteY0" fmla="*/ 104898 h 1333623"/>
                            <a:gd name="connsiteX1" fmla="*/ 66675 w 258427"/>
                            <a:gd name="connsiteY1" fmla="*/ 123 h 1333623"/>
                            <a:gd name="connsiteX2" fmla="*/ 152400 w 258427"/>
                            <a:gd name="connsiteY2" fmla="*/ 95373 h 1333623"/>
                            <a:gd name="connsiteX3" fmla="*/ 257175 w 258427"/>
                            <a:gd name="connsiteY3" fmla="*/ 504948 h 1333623"/>
                            <a:gd name="connsiteX4" fmla="*/ 209550 w 258427"/>
                            <a:gd name="connsiteY4" fmla="*/ 1076448 h 1333623"/>
                            <a:gd name="connsiteX5" fmla="*/ 200025 w 258427"/>
                            <a:gd name="connsiteY5" fmla="*/ 1333623 h 1333623"/>
                            <a:gd name="connsiteX0" fmla="*/ 0 w 259122"/>
                            <a:gd name="connsiteY0" fmla="*/ 104898 h 1466985"/>
                            <a:gd name="connsiteX1" fmla="*/ 66675 w 259122"/>
                            <a:gd name="connsiteY1" fmla="*/ 123 h 1466985"/>
                            <a:gd name="connsiteX2" fmla="*/ 152400 w 259122"/>
                            <a:gd name="connsiteY2" fmla="*/ 95373 h 1466985"/>
                            <a:gd name="connsiteX3" fmla="*/ 257175 w 259122"/>
                            <a:gd name="connsiteY3" fmla="*/ 504948 h 1466985"/>
                            <a:gd name="connsiteX4" fmla="*/ 209550 w 259122"/>
                            <a:gd name="connsiteY4" fmla="*/ 1076448 h 1466985"/>
                            <a:gd name="connsiteX5" fmla="*/ 75903 w 259122"/>
                            <a:gd name="connsiteY5" fmla="*/ 1466985 h 1466985"/>
                            <a:gd name="connsiteX0" fmla="*/ 0 w 257175"/>
                            <a:gd name="connsiteY0" fmla="*/ 104898 h 1466985"/>
                            <a:gd name="connsiteX1" fmla="*/ 66675 w 257175"/>
                            <a:gd name="connsiteY1" fmla="*/ 123 h 1466985"/>
                            <a:gd name="connsiteX2" fmla="*/ 152400 w 257175"/>
                            <a:gd name="connsiteY2" fmla="*/ 95373 h 1466985"/>
                            <a:gd name="connsiteX3" fmla="*/ 257175 w 257175"/>
                            <a:gd name="connsiteY3" fmla="*/ 504948 h 1466985"/>
                            <a:gd name="connsiteX4" fmla="*/ 152425 w 257175"/>
                            <a:gd name="connsiteY4" fmla="*/ 1105125 h 1466985"/>
                            <a:gd name="connsiteX5" fmla="*/ 75903 w 257175"/>
                            <a:gd name="connsiteY5" fmla="*/ 1466985 h 1466985"/>
                            <a:gd name="connsiteX0" fmla="*/ 0 w 257175"/>
                            <a:gd name="connsiteY0" fmla="*/ 104944 h 1467031"/>
                            <a:gd name="connsiteX1" fmla="*/ 66675 w 257175"/>
                            <a:gd name="connsiteY1" fmla="*/ 169 h 1467031"/>
                            <a:gd name="connsiteX2" fmla="*/ 152400 w 257175"/>
                            <a:gd name="connsiteY2" fmla="*/ 95419 h 1467031"/>
                            <a:gd name="connsiteX3" fmla="*/ 257175 w 257175"/>
                            <a:gd name="connsiteY3" fmla="*/ 533618 h 1467031"/>
                            <a:gd name="connsiteX4" fmla="*/ 152425 w 257175"/>
                            <a:gd name="connsiteY4" fmla="*/ 1105171 h 1467031"/>
                            <a:gd name="connsiteX5" fmla="*/ 75903 w 257175"/>
                            <a:gd name="connsiteY5" fmla="*/ 1467031 h 1467031"/>
                            <a:gd name="connsiteX0" fmla="*/ 0 w 276002"/>
                            <a:gd name="connsiteY0" fmla="*/ 110184 h 1472271"/>
                            <a:gd name="connsiteX1" fmla="*/ 66675 w 276002"/>
                            <a:gd name="connsiteY1" fmla="*/ 5409 h 1472271"/>
                            <a:gd name="connsiteX2" fmla="*/ 257175 w 276002"/>
                            <a:gd name="connsiteY2" fmla="*/ 272142 h 1472271"/>
                            <a:gd name="connsiteX3" fmla="*/ 257175 w 276002"/>
                            <a:gd name="connsiteY3" fmla="*/ 538858 h 1472271"/>
                            <a:gd name="connsiteX4" fmla="*/ 152425 w 276002"/>
                            <a:gd name="connsiteY4" fmla="*/ 1110411 h 1472271"/>
                            <a:gd name="connsiteX5" fmla="*/ 75903 w 276002"/>
                            <a:gd name="connsiteY5" fmla="*/ 1472271 h 1472271"/>
                            <a:gd name="connsiteX0" fmla="*/ 0 w 276182"/>
                            <a:gd name="connsiteY0" fmla="*/ 110184 h 1472271"/>
                            <a:gd name="connsiteX1" fmla="*/ 66675 w 276182"/>
                            <a:gd name="connsiteY1" fmla="*/ 5409 h 1472271"/>
                            <a:gd name="connsiteX2" fmla="*/ 257175 w 276182"/>
                            <a:gd name="connsiteY2" fmla="*/ 272142 h 1472271"/>
                            <a:gd name="connsiteX3" fmla="*/ 257559 w 276182"/>
                            <a:gd name="connsiteY3" fmla="*/ 538858 h 1472271"/>
                            <a:gd name="connsiteX4" fmla="*/ 152425 w 276182"/>
                            <a:gd name="connsiteY4" fmla="*/ 1110411 h 1472271"/>
                            <a:gd name="connsiteX5" fmla="*/ 75903 w 276182"/>
                            <a:gd name="connsiteY5" fmla="*/ 1472271 h 1472271"/>
                            <a:gd name="connsiteX0" fmla="*/ 0 w 259556"/>
                            <a:gd name="connsiteY0" fmla="*/ 109702 h 1471789"/>
                            <a:gd name="connsiteX1" fmla="*/ 66675 w 259556"/>
                            <a:gd name="connsiteY1" fmla="*/ 4927 h 1471789"/>
                            <a:gd name="connsiteX2" fmla="*/ 209448 w 259556"/>
                            <a:gd name="connsiteY2" fmla="*/ 262133 h 1471789"/>
                            <a:gd name="connsiteX3" fmla="*/ 257559 w 259556"/>
                            <a:gd name="connsiteY3" fmla="*/ 538376 h 1471789"/>
                            <a:gd name="connsiteX4" fmla="*/ 152425 w 259556"/>
                            <a:gd name="connsiteY4" fmla="*/ 1109929 h 1471789"/>
                            <a:gd name="connsiteX5" fmla="*/ 75903 w 259556"/>
                            <a:gd name="connsiteY5" fmla="*/ 1471789 h 1471789"/>
                            <a:gd name="connsiteX0" fmla="*/ 0 w 259640"/>
                            <a:gd name="connsiteY0" fmla="*/ 109702 h 1471789"/>
                            <a:gd name="connsiteX1" fmla="*/ 66675 w 259640"/>
                            <a:gd name="connsiteY1" fmla="*/ 4927 h 1471789"/>
                            <a:gd name="connsiteX2" fmla="*/ 209448 w 259640"/>
                            <a:gd name="connsiteY2" fmla="*/ 262133 h 1471789"/>
                            <a:gd name="connsiteX3" fmla="*/ 257648 w 259640"/>
                            <a:gd name="connsiteY3" fmla="*/ 719411 h 1471789"/>
                            <a:gd name="connsiteX4" fmla="*/ 152425 w 259640"/>
                            <a:gd name="connsiteY4" fmla="*/ 1109929 h 1471789"/>
                            <a:gd name="connsiteX5" fmla="*/ 75903 w 259640"/>
                            <a:gd name="connsiteY5" fmla="*/ 1471789 h 1471789"/>
                            <a:gd name="connsiteX0" fmla="*/ 0 w 222670"/>
                            <a:gd name="connsiteY0" fmla="*/ 109702 h 1471789"/>
                            <a:gd name="connsiteX1" fmla="*/ 66675 w 222670"/>
                            <a:gd name="connsiteY1" fmla="*/ 4927 h 1471789"/>
                            <a:gd name="connsiteX2" fmla="*/ 209448 w 222670"/>
                            <a:gd name="connsiteY2" fmla="*/ 262133 h 1471789"/>
                            <a:gd name="connsiteX3" fmla="*/ 209920 w 222670"/>
                            <a:gd name="connsiteY3" fmla="*/ 719411 h 1471789"/>
                            <a:gd name="connsiteX4" fmla="*/ 152425 w 222670"/>
                            <a:gd name="connsiteY4" fmla="*/ 1109929 h 1471789"/>
                            <a:gd name="connsiteX5" fmla="*/ 75903 w 222670"/>
                            <a:gd name="connsiteY5" fmla="*/ 1471789 h 1471789"/>
                            <a:gd name="connsiteX0" fmla="*/ 0 w 222670"/>
                            <a:gd name="connsiteY0" fmla="*/ 109702 h 1419702"/>
                            <a:gd name="connsiteX1" fmla="*/ 66675 w 222670"/>
                            <a:gd name="connsiteY1" fmla="*/ 4927 h 1419702"/>
                            <a:gd name="connsiteX2" fmla="*/ 209448 w 222670"/>
                            <a:gd name="connsiteY2" fmla="*/ 262133 h 1419702"/>
                            <a:gd name="connsiteX3" fmla="*/ 209920 w 222670"/>
                            <a:gd name="connsiteY3" fmla="*/ 719411 h 1419702"/>
                            <a:gd name="connsiteX4" fmla="*/ 152425 w 222670"/>
                            <a:gd name="connsiteY4" fmla="*/ 1109929 h 1419702"/>
                            <a:gd name="connsiteX5" fmla="*/ 94989 w 222670"/>
                            <a:gd name="connsiteY5" fmla="*/ 1419702 h 1419702"/>
                            <a:gd name="connsiteX0" fmla="*/ 0 w 210291"/>
                            <a:gd name="connsiteY0" fmla="*/ 111695 h 1421695"/>
                            <a:gd name="connsiteX1" fmla="*/ 66675 w 210291"/>
                            <a:gd name="connsiteY1" fmla="*/ 6920 h 1421695"/>
                            <a:gd name="connsiteX2" fmla="*/ 123561 w 210291"/>
                            <a:gd name="connsiteY2" fmla="*/ 302239 h 1421695"/>
                            <a:gd name="connsiteX3" fmla="*/ 209920 w 210291"/>
                            <a:gd name="connsiteY3" fmla="*/ 721404 h 1421695"/>
                            <a:gd name="connsiteX4" fmla="*/ 152425 w 210291"/>
                            <a:gd name="connsiteY4" fmla="*/ 1111922 h 1421695"/>
                            <a:gd name="connsiteX5" fmla="*/ 94989 w 210291"/>
                            <a:gd name="connsiteY5" fmla="*/ 1421695 h 1421695"/>
                            <a:gd name="connsiteX0" fmla="*/ 0 w 152455"/>
                            <a:gd name="connsiteY0" fmla="*/ 111695 h 1421695"/>
                            <a:gd name="connsiteX1" fmla="*/ 66675 w 152455"/>
                            <a:gd name="connsiteY1" fmla="*/ 6920 h 1421695"/>
                            <a:gd name="connsiteX2" fmla="*/ 123561 w 152455"/>
                            <a:gd name="connsiteY2" fmla="*/ 302239 h 1421695"/>
                            <a:gd name="connsiteX3" fmla="*/ 85657 w 152455"/>
                            <a:gd name="connsiteY3" fmla="*/ 686073 h 1421695"/>
                            <a:gd name="connsiteX4" fmla="*/ 152425 w 152455"/>
                            <a:gd name="connsiteY4" fmla="*/ 1111922 h 1421695"/>
                            <a:gd name="connsiteX5" fmla="*/ 94989 w 152455"/>
                            <a:gd name="connsiteY5" fmla="*/ 1421695 h 1421695"/>
                            <a:gd name="connsiteX0" fmla="*/ 38273 w 194006"/>
                            <a:gd name="connsiteY0" fmla="*/ 111695 h 1240648"/>
                            <a:gd name="connsiteX1" fmla="*/ 104948 w 194006"/>
                            <a:gd name="connsiteY1" fmla="*/ 6920 h 1240648"/>
                            <a:gd name="connsiteX2" fmla="*/ 161834 w 194006"/>
                            <a:gd name="connsiteY2" fmla="*/ 302239 h 1240648"/>
                            <a:gd name="connsiteX3" fmla="*/ 123930 w 194006"/>
                            <a:gd name="connsiteY3" fmla="*/ 686073 h 1240648"/>
                            <a:gd name="connsiteX4" fmla="*/ 190698 w 194006"/>
                            <a:gd name="connsiteY4" fmla="*/ 1111922 h 1240648"/>
                            <a:gd name="connsiteX5" fmla="*/ 0 w 194006"/>
                            <a:gd name="connsiteY5" fmla="*/ 1240648 h 1240648"/>
                            <a:gd name="connsiteX0" fmla="*/ 38273 w 162122"/>
                            <a:gd name="connsiteY0" fmla="*/ 111695 h 1240648"/>
                            <a:gd name="connsiteX1" fmla="*/ 104948 w 162122"/>
                            <a:gd name="connsiteY1" fmla="*/ 6920 h 1240648"/>
                            <a:gd name="connsiteX2" fmla="*/ 161834 w 162122"/>
                            <a:gd name="connsiteY2" fmla="*/ 302239 h 1240648"/>
                            <a:gd name="connsiteX3" fmla="*/ 123930 w 162122"/>
                            <a:gd name="connsiteY3" fmla="*/ 686073 h 1240648"/>
                            <a:gd name="connsiteX4" fmla="*/ 56680 w 162122"/>
                            <a:gd name="connsiteY4" fmla="*/ 968990 h 1240648"/>
                            <a:gd name="connsiteX5" fmla="*/ 0 w 162122"/>
                            <a:gd name="connsiteY5" fmla="*/ 1240648 h 1240648"/>
                            <a:gd name="connsiteX0" fmla="*/ 0 w 162122"/>
                            <a:gd name="connsiteY0" fmla="*/ 185239 h 1235311"/>
                            <a:gd name="connsiteX1" fmla="*/ 104948 w 162122"/>
                            <a:gd name="connsiteY1" fmla="*/ 1583 h 1235311"/>
                            <a:gd name="connsiteX2" fmla="*/ 161834 w 162122"/>
                            <a:gd name="connsiteY2" fmla="*/ 296902 h 1235311"/>
                            <a:gd name="connsiteX3" fmla="*/ 123930 w 162122"/>
                            <a:gd name="connsiteY3" fmla="*/ 680736 h 1235311"/>
                            <a:gd name="connsiteX4" fmla="*/ 56680 w 162122"/>
                            <a:gd name="connsiteY4" fmla="*/ 963653 h 1235311"/>
                            <a:gd name="connsiteX5" fmla="*/ 0 w 162122"/>
                            <a:gd name="connsiteY5" fmla="*/ 1235311 h 1235311"/>
                            <a:gd name="connsiteX0" fmla="*/ 0 w 163210"/>
                            <a:gd name="connsiteY0" fmla="*/ 83036 h 1133108"/>
                            <a:gd name="connsiteX1" fmla="*/ 76225 w 163210"/>
                            <a:gd name="connsiteY1" fmla="*/ 4229 h 1133108"/>
                            <a:gd name="connsiteX2" fmla="*/ 161834 w 163210"/>
                            <a:gd name="connsiteY2" fmla="*/ 194699 h 1133108"/>
                            <a:gd name="connsiteX3" fmla="*/ 123930 w 163210"/>
                            <a:gd name="connsiteY3" fmla="*/ 578533 h 1133108"/>
                            <a:gd name="connsiteX4" fmla="*/ 56680 w 163210"/>
                            <a:gd name="connsiteY4" fmla="*/ 861450 h 1133108"/>
                            <a:gd name="connsiteX5" fmla="*/ 0 w 163210"/>
                            <a:gd name="connsiteY5" fmla="*/ 1133108 h 1133108"/>
                            <a:gd name="connsiteX0" fmla="*/ 0 w 170454"/>
                            <a:gd name="connsiteY0" fmla="*/ 83036 h 1133108"/>
                            <a:gd name="connsiteX1" fmla="*/ 76225 w 170454"/>
                            <a:gd name="connsiteY1" fmla="*/ 4229 h 1133108"/>
                            <a:gd name="connsiteX2" fmla="*/ 161834 w 170454"/>
                            <a:gd name="connsiteY2" fmla="*/ 194699 h 1133108"/>
                            <a:gd name="connsiteX3" fmla="*/ 163210 w 170454"/>
                            <a:gd name="connsiteY3" fmla="*/ 419434 h 1133108"/>
                            <a:gd name="connsiteX4" fmla="*/ 123930 w 170454"/>
                            <a:gd name="connsiteY4" fmla="*/ 578533 h 1133108"/>
                            <a:gd name="connsiteX5" fmla="*/ 56680 w 170454"/>
                            <a:gd name="connsiteY5" fmla="*/ 861450 h 1133108"/>
                            <a:gd name="connsiteX6" fmla="*/ 0 w 170454"/>
                            <a:gd name="connsiteY6" fmla="*/ 1133108 h 1133108"/>
                            <a:gd name="connsiteX0" fmla="*/ 0 w 175973"/>
                            <a:gd name="connsiteY0" fmla="*/ 83036 h 1133108"/>
                            <a:gd name="connsiteX1" fmla="*/ 76225 w 175973"/>
                            <a:gd name="connsiteY1" fmla="*/ 4229 h 1133108"/>
                            <a:gd name="connsiteX2" fmla="*/ 161834 w 175973"/>
                            <a:gd name="connsiteY2" fmla="*/ 194699 h 1133108"/>
                            <a:gd name="connsiteX3" fmla="*/ 163210 w 175973"/>
                            <a:gd name="connsiteY3" fmla="*/ 419434 h 1133108"/>
                            <a:gd name="connsiteX4" fmla="*/ 170454 w 175973"/>
                            <a:gd name="connsiteY4" fmla="*/ 571956 h 1133108"/>
                            <a:gd name="connsiteX5" fmla="*/ 56680 w 175973"/>
                            <a:gd name="connsiteY5" fmla="*/ 861450 h 1133108"/>
                            <a:gd name="connsiteX6" fmla="*/ 0 w 175973"/>
                            <a:gd name="connsiteY6" fmla="*/ 1133108 h 1133108"/>
                            <a:gd name="connsiteX0" fmla="*/ 0 w 173470"/>
                            <a:gd name="connsiteY0" fmla="*/ 83036 h 1133108"/>
                            <a:gd name="connsiteX1" fmla="*/ 76225 w 173470"/>
                            <a:gd name="connsiteY1" fmla="*/ 4229 h 1133108"/>
                            <a:gd name="connsiteX2" fmla="*/ 161834 w 173470"/>
                            <a:gd name="connsiteY2" fmla="*/ 194699 h 1133108"/>
                            <a:gd name="connsiteX3" fmla="*/ 163210 w 173470"/>
                            <a:gd name="connsiteY3" fmla="*/ 419434 h 1133108"/>
                            <a:gd name="connsiteX4" fmla="*/ 170454 w 173470"/>
                            <a:gd name="connsiteY4" fmla="*/ 571956 h 1133108"/>
                            <a:gd name="connsiteX5" fmla="*/ 94935 w 173470"/>
                            <a:gd name="connsiteY5" fmla="*/ 571956 h 1133108"/>
                            <a:gd name="connsiteX6" fmla="*/ 0 w 173470"/>
                            <a:gd name="connsiteY6" fmla="*/ 1133108 h 1133108"/>
                            <a:gd name="connsiteX0" fmla="*/ 0 w 173470"/>
                            <a:gd name="connsiteY0" fmla="*/ 83036 h 1133108"/>
                            <a:gd name="connsiteX1" fmla="*/ 76225 w 173470"/>
                            <a:gd name="connsiteY1" fmla="*/ 4229 h 1133108"/>
                            <a:gd name="connsiteX2" fmla="*/ 161834 w 173470"/>
                            <a:gd name="connsiteY2" fmla="*/ 194699 h 1133108"/>
                            <a:gd name="connsiteX3" fmla="*/ 163210 w 173470"/>
                            <a:gd name="connsiteY3" fmla="*/ 419434 h 1133108"/>
                            <a:gd name="connsiteX4" fmla="*/ 170454 w 173470"/>
                            <a:gd name="connsiteY4" fmla="*/ 571956 h 1133108"/>
                            <a:gd name="connsiteX5" fmla="*/ 94935 w 173470"/>
                            <a:gd name="connsiteY5" fmla="*/ 638684 h 1133108"/>
                            <a:gd name="connsiteX6" fmla="*/ 0 w 173470"/>
                            <a:gd name="connsiteY6" fmla="*/ 1133108 h 1133108"/>
                            <a:gd name="connsiteX0" fmla="*/ 0 w 171798"/>
                            <a:gd name="connsiteY0" fmla="*/ 83036 h 1133108"/>
                            <a:gd name="connsiteX1" fmla="*/ 76225 w 171798"/>
                            <a:gd name="connsiteY1" fmla="*/ 4229 h 1133108"/>
                            <a:gd name="connsiteX2" fmla="*/ 161834 w 171798"/>
                            <a:gd name="connsiteY2" fmla="*/ 194699 h 1133108"/>
                            <a:gd name="connsiteX3" fmla="*/ 163210 w 171798"/>
                            <a:gd name="connsiteY3" fmla="*/ 419434 h 1133108"/>
                            <a:gd name="connsiteX4" fmla="*/ 170454 w 171798"/>
                            <a:gd name="connsiteY4" fmla="*/ 571956 h 1133108"/>
                            <a:gd name="connsiteX5" fmla="*/ 123635 w 171798"/>
                            <a:gd name="connsiteY5" fmla="*/ 629151 h 1133108"/>
                            <a:gd name="connsiteX6" fmla="*/ 0 w 171798"/>
                            <a:gd name="connsiteY6" fmla="*/ 1133108 h 1133108"/>
                            <a:gd name="connsiteX0" fmla="*/ 0 w 171798"/>
                            <a:gd name="connsiteY0" fmla="*/ 83036 h 629151"/>
                            <a:gd name="connsiteX1" fmla="*/ 76225 w 171798"/>
                            <a:gd name="connsiteY1" fmla="*/ 4229 h 629151"/>
                            <a:gd name="connsiteX2" fmla="*/ 161834 w 171798"/>
                            <a:gd name="connsiteY2" fmla="*/ 194699 h 629151"/>
                            <a:gd name="connsiteX3" fmla="*/ 163210 w 171798"/>
                            <a:gd name="connsiteY3" fmla="*/ 419434 h 629151"/>
                            <a:gd name="connsiteX4" fmla="*/ 170454 w 171798"/>
                            <a:gd name="connsiteY4" fmla="*/ 571956 h 629151"/>
                            <a:gd name="connsiteX5" fmla="*/ 123635 w 171798"/>
                            <a:gd name="connsiteY5" fmla="*/ 629151 h 629151"/>
                            <a:gd name="connsiteX6" fmla="*/ 47899 w 171798"/>
                            <a:gd name="connsiteY6" fmla="*/ 571956 h 629151"/>
                            <a:gd name="connsiteX0" fmla="*/ 0 w 174079"/>
                            <a:gd name="connsiteY0" fmla="*/ 83036 h 629151"/>
                            <a:gd name="connsiteX1" fmla="*/ 76225 w 174079"/>
                            <a:gd name="connsiteY1" fmla="*/ 4229 h 629151"/>
                            <a:gd name="connsiteX2" fmla="*/ 161834 w 174079"/>
                            <a:gd name="connsiteY2" fmla="*/ 194699 h 629151"/>
                            <a:gd name="connsiteX3" fmla="*/ 163210 w 174079"/>
                            <a:gd name="connsiteY3" fmla="*/ 419434 h 629151"/>
                            <a:gd name="connsiteX4" fmla="*/ 170454 w 174079"/>
                            <a:gd name="connsiteY4" fmla="*/ 571956 h 629151"/>
                            <a:gd name="connsiteX5" fmla="*/ 85316 w 174079"/>
                            <a:gd name="connsiteY5" fmla="*/ 629151 h 629151"/>
                            <a:gd name="connsiteX6" fmla="*/ 47899 w 174079"/>
                            <a:gd name="connsiteY6" fmla="*/ 571956 h 629151"/>
                            <a:gd name="connsiteX0" fmla="*/ 0 w 177359"/>
                            <a:gd name="connsiteY0" fmla="*/ 83036 h 629151"/>
                            <a:gd name="connsiteX1" fmla="*/ 76225 w 177359"/>
                            <a:gd name="connsiteY1" fmla="*/ 4229 h 629151"/>
                            <a:gd name="connsiteX2" fmla="*/ 161834 w 177359"/>
                            <a:gd name="connsiteY2" fmla="*/ 194699 h 629151"/>
                            <a:gd name="connsiteX3" fmla="*/ 163210 w 177359"/>
                            <a:gd name="connsiteY3" fmla="*/ 419434 h 629151"/>
                            <a:gd name="connsiteX4" fmla="*/ 174079 w 177359"/>
                            <a:gd name="connsiteY4" fmla="*/ 571955 h 629151"/>
                            <a:gd name="connsiteX5" fmla="*/ 85316 w 177359"/>
                            <a:gd name="connsiteY5" fmla="*/ 629151 h 629151"/>
                            <a:gd name="connsiteX6" fmla="*/ 47899 w 177359"/>
                            <a:gd name="connsiteY6" fmla="*/ 571956 h 629151"/>
                            <a:gd name="connsiteX0" fmla="*/ 0 w 180380"/>
                            <a:gd name="connsiteY0" fmla="*/ 83036 h 629151"/>
                            <a:gd name="connsiteX1" fmla="*/ 76225 w 180380"/>
                            <a:gd name="connsiteY1" fmla="*/ 4229 h 629151"/>
                            <a:gd name="connsiteX2" fmla="*/ 161834 w 180380"/>
                            <a:gd name="connsiteY2" fmla="*/ 194699 h 629151"/>
                            <a:gd name="connsiteX3" fmla="*/ 163210 w 180380"/>
                            <a:gd name="connsiteY3" fmla="*/ 419434 h 629151"/>
                            <a:gd name="connsiteX4" fmla="*/ 177359 w 180380"/>
                            <a:gd name="connsiteY4" fmla="*/ 571955 h 629151"/>
                            <a:gd name="connsiteX5" fmla="*/ 85316 w 180380"/>
                            <a:gd name="connsiteY5" fmla="*/ 629151 h 629151"/>
                            <a:gd name="connsiteX6" fmla="*/ 47899 w 180380"/>
                            <a:gd name="connsiteY6" fmla="*/ 571956 h 629151"/>
                            <a:gd name="connsiteX0" fmla="*/ 0 w 182815"/>
                            <a:gd name="connsiteY0" fmla="*/ 83036 h 629151"/>
                            <a:gd name="connsiteX1" fmla="*/ 76225 w 182815"/>
                            <a:gd name="connsiteY1" fmla="*/ 4229 h 629151"/>
                            <a:gd name="connsiteX2" fmla="*/ 161834 w 182815"/>
                            <a:gd name="connsiteY2" fmla="*/ 194699 h 629151"/>
                            <a:gd name="connsiteX3" fmla="*/ 177359 w 182815"/>
                            <a:gd name="connsiteY3" fmla="*/ 571955 h 629151"/>
                            <a:gd name="connsiteX4" fmla="*/ 85316 w 182815"/>
                            <a:gd name="connsiteY4" fmla="*/ 629151 h 629151"/>
                            <a:gd name="connsiteX5" fmla="*/ 47899 w 182815"/>
                            <a:gd name="connsiteY5" fmla="*/ 571956 h 629151"/>
                            <a:gd name="connsiteX0" fmla="*/ 0 w 187415"/>
                            <a:gd name="connsiteY0" fmla="*/ 83036 h 631003"/>
                            <a:gd name="connsiteX1" fmla="*/ 76225 w 187415"/>
                            <a:gd name="connsiteY1" fmla="*/ 4229 h 631003"/>
                            <a:gd name="connsiteX2" fmla="*/ 161834 w 187415"/>
                            <a:gd name="connsiteY2" fmla="*/ 194699 h 631003"/>
                            <a:gd name="connsiteX3" fmla="*/ 182815 w 187415"/>
                            <a:gd name="connsiteY3" fmla="*/ 457564 h 631003"/>
                            <a:gd name="connsiteX4" fmla="*/ 85316 w 187415"/>
                            <a:gd name="connsiteY4" fmla="*/ 629151 h 631003"/>
                            <a:gd name="connsiteX5" fmla="*/ 47899 w 187415"/>
                            <a:gd name="connsiteY5" fmla="*/ 571956 h 631003"/>
                            <a:gd name="connsiteX0" fmla="*/ 0 w 191465"/>
                            <a:gd name="connsiteY0" fmla="*/ 83036 h 630734"/>
                            <a:gd name="connsiteX1" fmla="*/ 76225 w 191465"/>
                            <a:gd name="connsiteY1" fmla="*/ 4229 h 630734"/>
                            <a:gd name="connsiteX2" fmla="*/ 161834 w 191465"/>
                            <a:gd name="connsiteY2" fmla="*/ 194699 h 630734"/>
                            <a:gd name="connsiteX3" fmla="*/ 187415 w 191465"/>
                            <a:gd name="connsiteY3" fmla="*/ 467106 h 630734"/>
                            <a:gd name="connsiteX4" fmla="*/ 85316 w 191465"/>
                            <a:gd name="connsiteY4" fmla="*/ 629151 h 630734"/>
                            <a:gd name="connsiteX5" fmla="*/ 47899 w 191465"/>
                            <a:gd name="connsiteY5" fmla="*/ 571956 h 630734"/>
                            <a:gd name="connsiteX0" fmla="*/ 0 w 195124"/>
                            <a:gd name="connsiteY0" fmla="*/ 83036 h 631587"/>
                            <a:gd name="connsiteX1" fmla="*/ 76225 w 195124"/>
                            <a:gd name="connsiteY1" fmla="*/ 4229 h 631587"/>
                            <a:gd name="connsiteX2" fmla="*/ 161834 w 195124"/>
                            <a:gd name="connsiteY2" fmla="*/ 194699 h 631587"/>
                            <a:gd name="connsiteX3" fmla="*/ 191465 w 195124"/>
                            <a:gd name="connsiteY3" fmla="*/ 438494 h 631587"/>
                            <a:gd name="connsiteX4" fmla="*/ 85316 w 195124"/>
                            <a:gd name="connsiteY4" fmla="*/ 629151 h 631587"/>
                            <a:gd name="connsiteX5" fmla="*/ 47899 w 195124"/>
                            <a:gd name="connsiteY5" fmla="*/ 571956 h 631587"/>
                            <a:gd name="connsiteX0" fmla="*/ 0 w 165544"/>
                            <a:gd name="connsiteY0" fmla="*/ 83036 h 632570"/>
                            <a:gd name="connsiteX1" fmla="*/ 76225 w 165544"/>
                            <a:gd name="connsiteY1" fmla="*/ 4229 h 632570"/>
                            <a:gd name="connsiteX2" fmla="*/ 161834 w 165544"/>
                            <a:gd name="connsiteY2" fmla="*/ 194699 h 632570"/>
                            <a:gd name="connsiteX3" fmla="*/ 143640 w 165544"/>
                            <a:gd name="connsiteY3" fmla="*/ 409873 h 632570"/>
                            <a:gd name="connsiteX4" fmla="*/ 85316 w 165544"/>
                            <a:gd name="connsiteY4" fmla="*/ 629151 h 632570"/>
                            <a:gd name="connsiteX5" fmla="*/ 47899 w 165544"/>
                            <a:gd name="connsiteY5" fmla="*/ 571956 h 632570"/>
                            <a:gd name="connsiteX0" fmla="*/ 0 w 174148"/>
                            <a:gd name="connsiteY0" fmla="*/ 83036 h 631003"/>
                            <a:gd name="connsiteX1" fmla="*/ 76225 w 174148"/>
                            <a:gd name="connsiteY1" fmla="*/ 4229 h 631003"/>
                            <a:gd name="connsiteX2" fmla="*/ 161834 w 174148"/>
                            <a:gd name="connsiteY2" fmla="*/ 194699 h 631003"/>
                            <a:gd name="connsiteX3" fmla="*/ 165544 w 174148"/>
                            <a:gd name="connsiteY3" fmla="*/ 457554 h 631003"/>
                            <a:gd name="connsiteX4" fmla="*/ 85316 w 174148"/>
                            <a:gd name="connsiteY4" fmla="*/ 629151 h 631003"/>
                            <a:gd name="connsiteX5" fmla="*/ 47899 w 174148"/>
                            <a:gd name="connsiteY5" fmla="*/ 571956 h 631003"/>
                            <a:gd name="connsiteX0" fmla="*/ 0 w 172261"/>
                            <a:gd name="connsiteY0" fmla="*/ 83036 h 632832"/>
                            <a:gd name="connsiteX1" fmla="*/ 76225 w 172261"/>
                            <a:gd name="connsiteY1" fmla="*/ 4229 h 632832"/>
                            <a:gd name="connsiteX2" fmla="*/ 161834 w 172261"/>
                            <a:gd name="connsiteY2" fmla="*/ 194699 h 632832"/>
                            <a:gd name="connsiteX3" fmla="*/ 165544 w 172261"/>
                            <a:gd name="connsiteY3" fmla="*/ 457554 h 632832"/>
                            <a:gd name="connsiteX4" fmla="*/ 114022 w 172261"/>
                            <a:gd name="connsiteY4" fmla="*/ 631003 h 632832"/>
                            <a:gd name="connsiteX5" fmla="*/ 47899 w 172261"/>
                            <a:gd name="connsiteY5" fmla="*/ 571956 h 632832"/>
                            <a:gd name="connsiteX0" fmla="*/ 0 w 172261"/>
                            <a:gd name="connsiteY0" fmla="*/ 83036 h 632874"/>
                            <a:gd name="connsiteX1" fmla="*/ 76225 w 172261"/>
                            <a:gd name="connsiteY1" fmla="*/ 4229 h 632874"/>
                            <a:gd name="connsiteX2" fmla="*/ 161834 w 172261"/>
                            <a:gd name="connsiteY2" fmla="*/ 194699 h 632874"/>
                            <a:gd name="connsiteX3" fmla="*/ 165544 w 172261"/>
                            <a:gd name="connsiteY3" fmla="*/ 457554 h 632874"/>
                            <a:gd name="connsiteX4" fmla="*/ 114022 w 172261"/>
                            <a:gd name="connsiteY4" fmla="*/ 631003 h 632874"/>
                            <a:gd name="connsiteX5" fmla="*/ 47899 w 172261"/>
                            <a:gd name="connsiteY5" fmla="*/ 572987 h 632874"/>
                            <a:gd name="connsiteX0" fmla="*/ 0 w 172261"/>
                            <a:gd name="connsiteY0" fmla="*/ 83036 h 637202"/>
                            <a:gd name="connsiteX1" fmla="*/ 76225 w 172261"/>
                            <a:gd name="connsiteY1" fmla="*/ 4229 h 637202"/>
                            <a:gd name="connsiteX2" fmla="*/ 161834 w 172261"/>
                            <a:gd name="connsiteY2" fmla="*/ 194699 h 637202"/>
                            <a:gd name="connsiteX3" fmla="*/ 165544 w 172261"/>
                            <a:gd name="connsiteY3" fmla="*/ 457554 h 637202"/>
                            <a:gd name="connsiteX4" fmla="*/ 114022 w 172261"/>
                            <a:gd name="connsiteY4" fmla="*/ 631003 h 637202"/>
                            <a:gd name="connsiteX5" fmla="*/ 57469 w 172261"/>
                            <a:gd name="connsiteY5" fmla="*/ 632874 h 637202"/>
                            <a:gd name="connsiteX0" fmla="*/ 0 w 172261"/>
                            <a:gd name="connsiteY0" fmla="*/ 83036 h 632871"/>
                            <a:gd name="connsiteX1" fmla="*/ 76225 w 172261"/>
                            <a:gd name="connsiteY1" fmla="*/ 4229 h 632871"/>
                            <a:gd name="connsiteX2" fmla="*/ 161834 w 172261"/>
                            <a:gd name="connsiteY2" fmla="*/ 194699 h 632871"/>
                            <a:gd name="connsiteX3" fmla="*/ 165544 w 172261"/>
                            <a:gd name="connsiteY3" fmla="*/ 457554 h 632871"/>
                            <a:gd name="connsiteX4" fmla="*/ 114022 w 172261"/>
                            <a:gd name="connsiteY4" fmla="*/ 631003 h 632871"/>
                            <a:gd name="connsiteX5" fmla="*/ 0 w 172261"/>
                            <a:gd name="connsiteY5" fmla="*/ 572909 h 632871"/>
                            <a:gd name="connsiteX0" fmla="*/ 0 w 172261"/>
                            <a:gd name="connsiteY0" fmla="*/ 83036 h 632876"/>
                            <a:gd name="connsiteX1" fmla="*/ 76225 w 172261"/>
                            <a:gd name="connsiteY1" fmla="*/ 4229 h 632876"/>
                            <a:gd name="connsiteX2" fmla="*/ 161834 w 172261"/>
                            <a:gd name="connsiteY2" fmla="*/ 194699 h 632876"/>
                            <a:gd name="connsiteX3" fmla="*/ 165544 w 172261"/>
                            <a:gd name="connsiteY3" fmla="*/ 457554 h 632876"/>
                            <a:gd name="connsiteX4" fmla="*/ 114022 w 172261"/>
                            <a:gd name="connsiteY4" fmla="*/ 631003 h 632876"/>
                            <a:gd name="connsiteX5" fmla="*/ 57420 w 172261"/>
                            <a:gd name="connsiteY5" fmla="*/ 573022 h 632876"/>
                            <a:gd name="connsiteX0" fmla="*/ 0 w 172261"/>
                            <a:gd name="connsiteY0" fmla="*/ 83036 h 632876"/>
                            <a:gd name="connsiteX1" fmla="*/ 76225 w 172261"/>
                            <a:gd name="connsiteY1" fmla="*/ 4229 h 632876"/>
                            <a:gd name="connsiteX2" fmla="*/ 161834 w 172261"/>
                            <a:gd name="connsiteY2" fmla="*/ 194699 h 632876"/>
                            <a:gd name="connsiteX3" fmla="*/ 165544 w 172261"/>
                            <a:gd name="connsiteY3" fmla="*/ 457554 h 632876"/>
                            <a:gd name="connsiteX4" fmla="*/ 114022 w 172261"/>
                            <a:gd name="connsiteY4" fmla="*/ 631003 h 632876"/>
                            <a:gd name="connsiteX5" fmla="*/ 57420 w 172261"/>
                            <a:gd name="connsiteY5" fmla="*/ 573027 h 632876"/>
                            <a:gd name="connsiteX0" fmla="*/ 0 w 172261"/>
                            <a:gd name="connsiteY0" fmla="*/ 83036 h 631003"/>
                            <a:gd name="connsiteX1" fmla="*/ 76225 w 172261"/>
                            <a:gd name="connsiteY1" fmla="*/ 4229 h 631003"/>
                            <a:gd name="connsiteX2" fmla="*/ 161834 w 172261"/>
                            <a:gd name="connsiteY2" fmla="*/ 194699 h 631003"/>
                            <a:gd name="connsiteX3" fmla="*/ 165544 w 172261"/>
                            <a:gd name="connsiteY3" fmla="*/ 457554 h 631003"/>
                            <a:gd name="connsiteX4" fmla="*/ 114022 w 172261"/>
                            <a:gd name="connsiteY4" fmla="*/ 631003 h 631003"/>
                            <a:gd name="connsiteX0" fmla="*/ 0 w 172261"/>
                            <a:gd name="connsiteY0" fmla="*/ 83036 h 643491"/>
                            <a:gd name="connsiteX1" fmla="*/ 76225 w 172261"/>
                            <a:gd name="connsiteY1" fmla="*/ 4229 h 643491"/>
                            <a:gd name="connsiteX2" fmla="*/ 161834 w 172261"/>
                            <a:gd name="connsiteY2" fmla="*/ 194699 h 643491"/>
                            <a:gd name="connsiteX3" fmla="*/ 165544 w 172261"/>
                            <a:gd name="connsiteY3" fmla="*/ 457554 h 643491"/>
                            <a:gd name="connsiteX4" fmla="*/ 114022 w 172261"/>
                            <a:gd name="connsiteY4" fmla="*/ 631003 h 643491"/>
                            <a:gd name="connsiteX5" fmla="*/ 95685 w 172261"/>
                            <a:gd name="connsiteY5" fmla="*/ 629731 h 643491"/>
                            <a:gd name="connsiteX0" fmla="*/ 0 w 172261"/>
                            <a:gd name="connsiteY0" fmla="*/ 83036 h 634077"/>
                            <a:gd name="connsiteX1" fmla="*/ 76225 w 172261"/>
                            <a:gd name="connsiteY1" fmla="*/ 4229 h 634077"/>
                            <a:gd name="connsiteX2" fmla="*/ 161834 w 172261"/>
                            <a:gd name="connsiteY2" fmla="*/ 194699 h 634077"/>
                            <a:gd name="connsiteX3" fmla="*/ 165544 w 172261"/>
                            <a:gd name="connsiteY3" fmla="*/ 457554 h 634077"/>
                            <a:gd name="connsiteX4" fmla="*/ 114022 w 172261"/>
                            <a:gd name="connsiteY4" fmla="*/ 631003 h 634077"/>
                            <a:gd name="connsiteX5" fmla="*/ 66975 w 172261"/>
                            <a:gd name="connsiteY5" fmla="*/ 572841 h 6340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72261" h="634077">
                              <a:moveTo>
                                <a:pt x="0" y="83036"/>
                              </a:moveTo>
                              <a:cubicBezTo>
                                <a:pt x="20637" y="31442"/>
                                <a:pt x="49253" y="-14381"/>
                                <a:pt x="76225" y="4229"/>
                              </a:cubicBezTo>
                              <a:cubicBezTo>
                                <a:pt x="103197" y="22839"/>
                                <a:pt x="146948" y="119145"/>
                                <a:pt x="161834" y="194699"/>
                              </a:cubicBezTo>
                              <a:cubicBezTo>
                                <a:pt x="176721" y="270253"/>
                                <a:pt x="173513" y="384837"/>
                                <a:pt x="165544" y="457554"/>
                              </a:cubicBezTo>
                              <a:cubicBezTo>
                                <a:pt x="157575" y="530271"/>
                                <a:pt x="130450" y="611789"/>
                                <a:pt x="114022" y="631003"/>
                              </a:cubicBezTo>
                              <a:cubicBezTo>
                                <a:pt x="97594" y="650217"/>
                                <a:pt x="70795" y="573106"/>
                                <a:pt x="66975" y="572841"/>
                              </a:cubicBezTo>
                            </a:path>
                          </a:pathLst>
                        </a:custGeom>
                        <a:noFill/>
                        <a:ln w="158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352" o:spid="_x0000_s1026" style="position:absolute;margin-left:102.75pt;margin-top:.3pt;width:13.5pt;height:49.8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2261,634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" path="m,83036c20637,31442,49253,-14381,76225,4229v26972,18610,70723,114916,85609,190470c176721,270253,173513,384837,165544,457554v-7969,72717,-35094,154235,-51522,173449c97594,650217,70795,573106,66975,572841e" filled="f" strokecolor="windowText" strokeweight="1.25pt">
                <v:path arrowok="t" o:connecttype="custom" o:connectlocs="0,82824;75866,4218;161072,194202;164765,456387;113485,629394;66660,571380" o:connectangles="0,0,0,0,0,0"/>
              </v:shape>
            </w:pict>
          </mc:Fallback>
        </mc:AlternateContent>
      </w:r>
      <w:r w:rsidR="00EB7863">
        <w:rPr>
          <w:rFonts w:ascii="Arial" w:hAnsi="Arial" w:cs="Arial"/>
          <w:noProof/>
          <w:sz w:val="24"/>
          <w:szCs w:val="24"/>
          <w:lang w:val="en-AU" w:eastAsia="en-AU"/>
        </w:rPr>
        <mc:AlternateContent>
          <mc:Choice Requires="wps">
            <w:drawing>
              <wp:anchor distT="0" distB="0" distL="114300" distR="114300" simplePos="0" relativeHeight="251817984" behindDoc="0" locked="0" layoutInCell="1" allowOverlap="1" wp14:anchorId="492B6A2E" wp14:editId="219546D9">
                <wp:simplePos x="0" y="0"/>
                <wp:positionH relativeFrom="column">
                  <wp:posOffset>1476375</wp:posOffset>
                </wp:positionH>
                <wp:positionV relativeFrom="paragraph">
                  <wp:posOffset>3810</wp:posOffset>
                </wp:positionV>
                <wp:extent cx="171477" cy="632989"/>
                <wp:effectExtent l="0" t="0" r="19050" b="15240"/>
                <wp:wrapNone/>
                <wp:docPr id="350" name="Freeform 350"/>
                <wp:cNvGraphicFramePr/>
                <a:graphic xmlns:a="http://schemas.openxmlformats.org/drawingml/2006/main">
                  <a:graphicData uri="http://schemas.microsoft.com/office/word/2010/wordprocessingShape">
                    <wps:wsp>
                      <wps:cNvSpPr/>
                      <wps:spPr>
                        <a:xfrm>
                          <a:off x="0" y="0"/>
                          <a:ext cx="171477" cy="632989"/>
                        </a:xfrm>
                        <a:custGeom>
                          <a:avLst/>
                          <a:gdLst>
                            <a:gd name="connsiteX0" fmla="*/ 0 w 258427"/>
                            <a:gd name="connsiteY0" fmla="*/ 104898 h 1333623"/>
                            <a:gd name="connsiteX1" fmla="*/ 66675 w 258427"/>
                            <a:gd name="connsiteY1" fmla="*/ 123 h 1333623"/>
                            <a:gd name="connsiteX2" fmla="*/ 152400 w 258427"/>
                            <a:gd name="connsiteY2" fmla="*/ 95373 h 1333623"/>
                            <a:gd name="connsiteX3" fmla="*/ 257175 w 258427"/>
                            <a:gd name="connsiteY3" fmla="*/ 504948 h 1333623"/>
                            <a:gd name="connsiteX4" fmla="*/ 209550 w 258427"/>
                            <a:gd name="connsiteY4" fmla="*/ 1076448 h 1333623"/>
                            <a:gd name="connsiteX5" fmla="*/ 200025 w 258427"/>
                            <a:gd name="connsiteY5" fmla="*/ 1333623 h 1333623"/>
                            <a:gd name="connsiteX0" fmla="*/ 0 w 259122"/>
                            <a:gd name="connsiteY0" fmla="*/ 104898 h 1466985"/>
                            <a:gd name="connsiteX1" fmla="*/ 66675 w 259122"/>
                            <a:gd name="connsiteY1" fmla="*/ 123 h 1466985"/>
                            <a:gd name="connsiteX2" fmla="*/ 152400 w 259122"/>
                            <a:gd name="connsiteY2" fmla="*/ 95373 h 1466985"/>
                            <a:gd name="connsiteX3" fmla="*/ 257175 w 259122"/>
                            <a:gd name="connsiteY3" fmla="*/ 504948 h 1466985"/>
                            <a:gd name="connsiteX4" fmla="*/ 209550 w 259122"/>
                            <a:gd name="connsiteY4" fmla="*/ 1076448 h 1466985"/>
                            <a:gd name="connsiteX5" fmla="*/ 75903 w 259122"/>
                            <a:gd name="connsiteY5" fmla="*/ 1466985 h 1466985"/>
                            <a:gd name="connsiteX0" fmla="*/ 0 w 257175"/>
                            <a:gd name="connsiteY0" fmla="*/ 104898 h 1466985"/>
                            <a:gd name="connsiteX1" fmla="*/ 66675 w 257175"/>
                            <a:gd name="connsiteY1" fmla="*/ 123 h 1466985"/>
                            <a:gd name="connsiteX2" fmla="*/ 152400 w 257175"/>
                            <a:gd name="connsiteY2" fmla="*/ 95373 h 1466985"/>
                            <a:gd name="connsiteX3" fmla="*/ 257175 w 257175"/>
                            <a:gd name="connsiteY3" fmla="*/ 504948 h 1466985"/>
                            <a:gd name="connsiteX4" fmla="*/ 152425 w 257175"/>
                            <a:gd name="connsiteY4" fmla="*/ 1105125 h 1466985"/>
                            <a:gd name="connsiteX5" fmla="*/ 75903 w 257175"/>
                            <a:gd name="connsiteY5" fmla="*/ 1466985 h 1466985"/>
                            <a:gd name="connsiteX0" fmla="*/ 0 w 257175"/>
                            <a:gd name="connsiteY0" fmla="*/ 104944 h 1467031"/>
                            <a:gd name="connsiteX1" fmla="*/ 66675 w 257175"/>
                            <a:gd name="connsiteY1" fmla="*/ 169 h 1467031"/>
                            <a:gd name="connsiteX2" fmla="*/ 152400 w 257175"/>
                            <a:gd name="connsiteY2" fmla="*/ 95419 h 1467031"/>
                            <a:gd name="connsiteX3" fmla="*/ 257175 w 257175"/>
                            <a:gd name="connsiteY3" fmla="*/ 533618 h 1467031"/>
                            <a:gd name="connsiteX4" fmla="*/ 152425 w 257175"/>
                            <a:gd name="connsiteY4" fmla="*/ 1105171 h 1467031"/>
                            <a:gd name="connsiteX5" fmla="*/ 75903 w 257175"/>
                            <a:gd name="connsiteY5" fmla="*/ 1467031 h 1467031"/>
                            <a:gd name="connsiteX0" fmla="*/ 0 w 276002"/>
                            <a:gd name="connsiteY0" fmla="*/ 110184 h 1472271"/>
                            <a:gd name="connsiteX1" fmla="*/ 66675 w 276002"/>
                            <a:gd name="connsiteY1" fmla="*/ 5409 h 1472271"/>
                            <a:gd name="connsiteX2" fmla="*/ 257175 w 276002"/>
                            <a:gd name="connsiteY2" fmla="*/ 272142 h 1472271"/>
                            <a:gd name="connsiteX3" fmla="*/ 257175 w 276002"/>
                            <a:gd name="connsiteY3" fmla="*/ 538858 h 1472271"/>
                            <a:gd name="connsiteX4" fmla="*/ 152425 w 276002"/>
                            <a:gd name="connsiteY4" fmla="*/ 1110411 h 1472271"/>
                            <a:gd name="connsiteX5" fmla="*/ 75903 w 276002"/>
                            <a:gd name="connsiteY5" fmla="*/ 1472271 h 1472271"/>
                            <a:gd name="connsiteX0" fmla="*/ 0 w 276182"/>
                            <a:gd name="connsiteY0" fmla="*/ 110184 h 1472271"/>
                            <a:gd name="connsiteX1" fmla="*/ 66675 w 276182"/>
                            <a:gd name="connsiteY1" fmla="*/ 5409 h 1472271"/>
                            <a:gd name="connsiteX2" fmla="*/ 257175 w 276182"/>
                            <a:gd name="connsiteY2" fmla="*/ 272142 h 1472271"/>
                            <a:gd name="connsiteX3" fmla="*/ 257559 w 276182"/>
                            <a:gd name="connsiteY3" fmla="*/ 538858 h 1472271"/>
                            <a:gd name="connsiteX4" fmla="*/ 152425 w 276182"/>
                            <a:gd name="connsiteY4" fmla="*/ 1110411 h 1472271"/>
                            <a:gd name="connsiteX5" fmla="*/ 75903 w 276182"/>
                            <a:gd name="connsiteY5" fmla="*/ 1472271 h 1472271"/>
                            <a:gd name="connsiteX0" fmla="*/ 0 w 259556"/>
                            <a:gd name="connsiteY0" fmla="*/ 109702 h 1471789"/>
                            <a:gd name="connsiteX1" fmla="*/ 66675 w 259556"/>
                            <a:gd name="connsiteY1" fmla="*/ 4927 h 1471789"/>
                            <a:gd name="connsiteX2" fmla="*/ 209448 w 259556"/>
                            <a:gd name="connsiteY2" fmla="*/ 262133 h 1471789"/>
                            <a:gd name="connsiteX3" fmla="*/ 257559 w 259556"/>
                            <a:gd name="connsiteY3" fmla="*/ 538376 h 1471789"/>
                            <a:gd name="connsiteX4" fmla="*/ 152425 w 259556"/>
                            <a:gd name="connsiteY4" fmla="*/ 1109929 h 1471789"/>
                            <a:gd name="connsiteX5" fmla="*/ 75903 w 259556"/>
                            <a:gd name="connsiteY5" fmla="*/ 1471789 h 1471789"/>
                            <a:gd name="connsiteX0" fmla="*/ 0 w 259640"/>
                            <a:gd name="connsiteY0" fmla="*/ 109702 h 1471789"/>
                            <a:gd name="connsiteX1" fmla="*/ 66675 w 259640"/>
                            <a:gd name="connsiteY1" fmla="*/ 4927 h 1471789"/>
                            <a:gd name="connsiteX2" fmla="*/ 209448 w 259640"/>
                            <a:gd name="connsiteY2" fmla="*/ 262133 h 1471789"/>
                            <a:gd name="connsiteX3" fmla="*/ 257648 w 259640"/>
                            <a:gd name="connsiteY3" fmla="*/ 719411 h 1471789"/>
                            <a:gd name="connsiteX4" fmla="*/ 152425 w 259640"/>
                            <a:gd name="connsiteY4" fmla="*/ 1109929 h 1471789"/>
                            <a:gd name="connsiteX5" fmla="*/ 75903 w 259640"/>
                            <a:gd name="connsiteY5" fmla="*/ 1471789 h 1471789"/>
                            <a:gd name="connsiteX0" fmla="*/ 0 w 222670"/>
                            <a:gd name="connsiteY0" fmla="*/ 109702 h 1471789"/>
                            <a:gd name="connsiteX1" fmla="*/ 66675 w 222670"/>
                            <a:gd name="connsiteY1" fmla="*/ 4927 h 1471789"/>
                            <a:gd name="connsiteX2" fmla="*/ 209448 w 222670"/>
                            <a:gd name="connsiteY2" fmla="*/ 262133 h 1471789"/>
                            <a:gd name="connsiteX3" fmla="*/ 209920 w 222670"/>
                            <a:gd name="connsiteY3" fmla="*/ 719411 h 1471789"/>
                            <a:gd name="connsiteX4" fmla="*/ 152425 w 222670"/>
                            <a:gd name="connsiteY4" fmla="*/ 1109929 h 1471789"/>
                            <a:gd name="connsiteX5" fmla="*/ 75903 w 222670"/>
                            <a:gd name="connsiteY5" fmla="*/ 1471789 h 1471789"/>
                            <a:gd name="connsiteX0" fmla="*/ 0 w 222670"/>
                            <a:gd name="connsiteY0" fmla="*/ 109702 h 1419702"/>
                            <a:gd name="connsiteX1" fmla="*/ 66675 w 222670"/>
                            <a:gd name="connsiteY1" fmla="*/ 4927 h 1419702"/>
                            <a:gd name="connsiteX2" fmla="*/ 209448 w 222670"/>
                            <a:gd name="connsiteY2" fmla="*/ 262133 h 1419702"/>
                            <a:gd name="connsiteX3" fmla="*/ 209920 w 222670"/>
                            <a:gd name="connsiteY3" fmla="*/ 719411 h 1419702"/>
                            <a:gd name="connsiteX4" fmla="*/ 152425 w 222670"/>
                            <a:gd name="connsiteY4" fmla="*/ 1109929 h 1419702"/>
                            <a:gd name="connsiteX5" fmla="*/ 94989 w 222670"/>
                            <a:gd name="connsiteY5" fmla="*/ 1419702 h 1419702"/>
                            <a:gd name="connsiteX0" fmla="*/ 0 w 210291"/>
                            <a:gd name="connsiteY0" fmla="*/ 111695 h 1421695"/>
                            <a:gd name="connsiteX1" fmla="*/ 66675 w 210291"/>
                            <a:gd name="connsiteY1" fmla="*/ 6920 h 1421695"/>
                            <a:gd name="connsiteX2" fmla="*/ 123561 w 210291"/>
                            <a:gd name="connsiteY2" fmla="*/ 302239 h 1421695"/>
                            <a:gd name="connsiteX3" fmla="*/ 209920 w 210291"/>
                            <a:gd name="connsiteY3" fmla="*/ 721404 h 1421695"/>
                            <a:gd name="connsiteX4" fmla="*/ 152425 w 210291"/>
                            <a:gd name="connsiteY4" fmla="*/ 1111922 h 1421695"/>
                            <a:gd name="connsiteX5" fmla="*/ 94989 w 210291"/>
                            <a:gd name="connsiteY5" fmla="*/ 1421695 h 1421695"/>
                            <a:gd name="connsiteX0" fmla="*/ 0 w 152455"/>
                            <a:gd name="connsiteY0" fmla="*/ 111695 h 1421695"/>
                            <a:gd name="connsiteX1" fmla="*/ 66675 w 152455"/>
                            <a:gd name="connsiteY1" fmla="*/ 6920 h 1421695"/>
                            <a:gd name="connsiteX2" fmla="*/ 123561 w 152455"/>
                            <a:gd name="connsiteY2" fmla="*/ 302239 h 1421695"/>
                            <a:gd name="connsiteX3" fmla="*/ 85657 w 152455"/>
                            <a:gd name="connsiteY3" fmla="*/ 686073 h 1421695"/>
                            <a:gd name="connsiteX4" fmla="*/ 152425 w 152455"/>
                            <a:gd name="connsiteY4" fmla="*/ 1111922 h 1421695"/>
                            <a:gd name="connsiteX5" fmla="*/ 94989 w 152455"/>
                            <a:gd name="connsiteY5" fmla="*/ 1421695 h 1421695"/>
                            <a:gd name="connsiteX0" fmla="*/ 38273 w 194006"/>
                            <a:gd name="connsiteY0" fmla="*/ 111695 h 1240648"/>
                            <a:gd name="connsiteX1" fmla="*/ 104948 w 194006"/>
                            <a:gd name="connsiteY1" fmla="*/ 6920 h 1240648"/>
                            <a:gd name="connsiteX2" fmla="*/ 161834 w 194006"/>
                            <a:gd name="connsiteY2" fmla="*/ 302239 h 1240648"/>
                            <a:gd name="connsiteX3" fmla="*/ 123930 w 194006"/>
                            <a:gd name="connsiteY3" fmla="*/ 686073 h 1240648"/>
                            <a:gd name="connsiteX4" fmla="*/ 190698 w 194006"/>
                            <a:gd name="connsiteY4" fmla="*/ 1111922 h 1240648"/>
                            <a:gd name="connsiteX5" fmla="*/ 0 w 194006"/>
                            <a:gd name="connsiteY5" fmla="*/ 1240648 h 1240648"/>
                            <a:gd name="connsiteX0" fmla="*/ 38273 w 162122"/>
                            <a:gd name="connsiteY0" fmla="*/ 111695 h 1240648"/>
                            <a:gd name="connsiteX1" fmla="*/ 104948 w 162122"/>
                            <a:gd name="connsiteY1" fmla="*/ 6920 h 1240648"/>
                            <a:gd name="connsiteX2" fmla="*/ 161834 w 162122"/>
                            <a:gd name="connsiteY2" fmla="*/ 302239 h 1240648"/>
                            <a:gd name="connsiteX3" fmla="*/ 123930 w 162122"/>
                            <a:gd name="connsiteY3" fmla="*/ 686073 h 1240648"/>
                            <a:gd name="connsiteX4" fmla="*/ 56680 w 162122"/>
                            <a:gd name="connsiteY4" fmla="*/ 968990 h 1240648"/>
                            <a:gd name="connsiteX5" fmla="*/ 0 w 162122"/>
                            <a:gd name="connsiteY5" fmla="*/ 1240648 h 1240648"/>
                            <a:gd name="connsiteX0" fmla="*/ 0 w 162122"/>
                            <a:gd name="connsiteY0" fmla="*/ 185239 h 1235311"/>
                            <a:gd name="connsiteX1" fmla="*/ 104948 w 162122"/>
                            <a:gd name="connsiteY1" fmla="*/ 1583 h 1235311"/>
                            <a:gd name="connsiteX2" fmla="*/ 161834 w 162122"/>
                            <a:gd name="connsiteY2" fmla="*/ 296902 h 1235311"/>
                            <a:gd name="connsiteX3" fmla="*/ 123930 w 162122"/>
                            <a:gd name="connsiteY3" fmla="*/ 680736 h 1235311"/>
                            <a:gd name="connsiteX4" fmla="*/ 56680 w 162122"/>
                            <a:gd name="connsiteY4" fmla="*/ 963653 h 1235311"/>
                            <a:gd name="connsiteX5" fmla="*/ 0 w 162122"/>
                            <a:gd name="connsiteY5" fmla="*/ 1235311 h 1235311"/>
                            <a:gd name="connsiteX0" fmla="*/ 0 w 163210"/>
                            <a:gd name="connsiteY0" fmla="*/ 83036 h 1133108"/>
                            <a:gd name="connsiteX1" fmla="*/ 76225 w 163210"/>
                            <a:gd name="connsiteY1" fmla="*/ 4229 h 1133108"/>
                            <a:gd name="connsiteX2" fmla="*/ 161834 w 163210"/>
                            <a:gd name="connsiteY2" fmla="*/ 194699 h 1133108"/>
                            <a:gd name="connsiteX3" fmla="*/ 123930 w 163210"/>
                            <a:gd name="connsiteY3" fmla="*/ 578533 h 1133108"/>
                            <a:gd name="connsiteX4" fmla="*/ 56680 w 163210"/>
                            <a:gd name="connsiteY4" fmla="*/ 861450 h 1133108"/>
                            <a:gd name="connsiteX5" fmla="*/ 0 w 163210"/>
                            <a:gd name="connsiteY5" fmla="*/ 1133108 h 1133108"/>
                            <a:gd name="connsiteX0" fmla="*/ 0 w 170454"/>
                            <a:gd name="connsiteY0" fmla="*/ 83036 h 1133108"/>
                            <a:gd name="connsiteX1" fmla="*/ 76225 w 170454"/>
                            <a:gd name="connsiteY1" fmla="*/ 4229 h 1133108"/>
                            <a:gd name="connsiteX2" fmla="*/ 161834 w 170454"/>
                            <a:gd name="connsiteY2" fmla="*/ 194699 h 1133108"/>
                            <a:gd name="connsiteX3" fmla="*/ 163210 w 170454"/>
                            <a:gd name="connsiteY3" fmla="*/ 419434 h 1133108"/>
                            <a:gd name="connsiteX4" fmla="*/ 123930 w 170454"/>
                            <a:gd name="connsiteY4" fmla="*/ 578533 h 1133108"/>
                            <a:gd name="connsiteX5" fmla="*/ 56680 w 170454"/>
                            <a:gd name="connsiteY5" fmla="*/ 861450 h 1133108"/>
                            <a:gd name="connsiteX6" fmla="*/ 0 w 170454"/>
                            <a:gd name="connsiteY6" fmla="*/ 1133108 h 1133108"/>
                            <a:gd name="connsiteX0" fmla="*/ 0 w 175973"/>
                            <a:gd name="connsiteY0" fmla="*/ 83036 h 1133108"/>
                            <a:gd name="connsiteX1" fmla="*/ 76225 w 175973"/>
                            <a:gd name="connsiteY1" fmla="*/ 4229 h 1133108"/>
                            <a:gd name="connsiteX2" fmla="*/ 161834 w 175973"/>
                            <a:gd name="connsiteY2" fmla="*/ 194699 h 1133108"/>
                            <a:gd name="connsiteX3" fmla="*/ 163210 w 175973"/>
                            <a:gd name="connsiteY3" fmla="*/ 419434 h 1133108"/>
                            <a:gd name="connsiteX4" fmla="*/ 170454 w 175973"/>
                            <a:gd name="connsiteY4" fmla="*/ 571956 h 1133108"/>
                            <a:gd name="connsiteX5" fmla="*/ 56680 w 175973"/>
                            <a:gd name="connsiteY5" fmla="*/ 861450 h 1133108"/>
                            <a:gd name="connsiteX6" fmla="*/ 0 w 175973"/>
                            <a:gd name="connsiteY6" fmla="*/ 1133108 h 1133108"/>
                            <a:gd name="connsiteX0" fmla="*/ 0 w 173470"/>
                            <a:gd name="connsiteY0" fmla="*/ 83036 h 1133108"/>
                            <a:gd name="connsiteX1" fmla="*/ 76225 w 173470"/>
                            <a:gd name="connsiteY1" fmla="*/ 4229 h 1133108"/>
                            <a:gd name="connsiteX2" fmla="*/ 161834 w 173470"/>
                            <a:gd name="connsiteY2" fmla="*/ 194699 h 1133108"/>
                            <a:gd name="connsiteX3" fmla="*/ 163210 w 173470"/>
                            <a:gd name="connsiteY3" fmla="*/ 419434 h 1133108"/>
                            <a:gd name="connsiteX4" fmla="*/ 170454 w 173470"/>
                            <a:gd name="connsiteY4" fmla="*/ 571956 h 1133108"/>
                            <a:gd name="connsiteX5" fmla="*/ 94935 w 173470"/>
                            <a:gd name="connsiteY5" fmla="*/ 571956 h 1133108"/>
                            <a:gd name="connsiteX6" fmla="*/ 0 w 173470"/>
                            <a:gd name="connsiteY6" fmla="*/ 1133108 h 1133108"/>
                            <a:gd name="connsiteX0" fmla="*/ 0 w 173470"/>
                            <a:gd name="connsiteY0" fmla="*/ 83036 h 1133108"/>
                            <a:gd name="connsiteX1" fmla="*/ 76225 w 173470"/>
                            <a:gd name="connsiteY1" fmla="*/ 4229 h 1133108"/>
                            <a:gd name="connsiteX2" fmla="*/ 161834 w 173470"/>
                            <a:gd name="connsiteY2" fmla="*/ 194699 h 1133108"/>
                            <a:gd name="connsiteX3" fmla="*/ 163210 w 173470"/>
                            <a:gd name="connsiteY3" fmla="*/ 419434 h 1133108"/>
                            <a:gd name="connsiteX4" fmla="*/ 170454 w 173470"/>
                            <a:gd name="connsiteY4" fmla="*/ 571956 h 1133108"/>
                            <a:gd name="connsiteX5" fmla="*/ 94935 w 173470"/>
                            <a:gd name="connsiteY5" fmla="*/ 638684 h 1133108"/>
                            <a:gd name="connsiteX6" fmla="*/ 0 w 173470"/>
                            <a:gd name="connsiteY6" fmla="*/ 1133108 h 1133108"/>
                            <a:gd name="connsiteX0" fmla="*/ 0 w 171798"/>
                            <a:gd name="connsiteY0" fmla="*/ 83036 h 1133108"/>
                            <a:gd name="connsiteX1" fmla="*/ 76225 w 171798"/>
                            <a:gd name="connsiteY1" fmla="*/ 4229 h 1133108"/>
                            <a:gd name="connsiteX2" fmla="*/ 161834 w 171798"/>
                            <a:gd name="connsiteY2" fmla="*/ 194699 h 1133108"/>
                            <a:gd name="connsiteX3" fmla="*/ 163210 w 171798"/>
                            <a:gd name="connsiteY3" fmla="*/ 419434 h 1133108"/>
                            <a:gd name="connsiteX4" fmla="*/ 170454 w 171798"/>
                            <a:gd name="connsiteY4" fmla="*/ 571956 h 1133108"/>
                            <a:gd name="connsiteX5" fmla="*/ 123635 w 171798"/>
                            <a:gd name="connsiteY5" fmla="*/ 629151 h 1133108"/>
                            <a:gd name="connsiteX6" fmla="*/ 0 w 171798"/>
                            <a:gd name="connsiteY6" fmla="*/ 1133108 h 1133108"/>
                            <a:gd name="connsiteX0" fmla="*/ 0 w 171798"/>
                            <a:gd name="connsiteY0" fmla="*/ 83036 h 629151"/>
                            <a:gd name="connsiteX1" fmla="*/ 76225 w 171798"/>
                            <a:gd name="connsiteY1" fmla="*/ 4229 h 629151"/>
                            <a:gd name="connsiteX2" fmla="*/ 161834 w 171798"/>
                            <a:gd name="connsiteY2" fmla="*/ 194699 h 629151"/>
                            <a:gd name="connsiteX3" fmla="*/ 163210 w 171798"/>
                            <a:gd name="connsiteY3" fmla="*/ 419434 h 629151"/>
                            <a:gd name="connsiteX4" fmla="*/ 170454 w 171798"/>
                            <a:gd name="connsiteY4" fmla="*/ 571956 h 629151"/>
                            <a:gd name="connsiteX5" fmla="*/ 123635 w 171798"/>
                            <a:gd name="connsiteY5" fmla="*/ 629151 h 629151"/>
                            <a:gd name="connsiteX6" fmla="*/ 47899 w 171798"/>
                            <a:gd name="connsiteY6" fmla="*/ 571956 h 629151"/>
                            <a:gd name="connsiteX0" fmla="*/ 0 w 174079"/>
                            <a:gd name="connsiteY0" fmla="*/ 83036 h 629151"/>
                            <a:gd name="connsiteX1" fmla="*/ 76225 w 174079"/>
                            <a:gd name="connsiteY1" fmla="*/ 4229 h 629151"/>
                            <a:gd name="connsiteX2" fmla="*/ 161834 w 174079"/>
                            <a:gd name="connsiteY2" fmla="*/ 194699 h 629151"/>
                            <a:gd name="connsiteX3" fmla="*/ 163210 w 174079"/>
                            <a:gd name="connsiteY3" fmla="*/ 419434 h 629151"/>
                            <a:gd name="connsiteX4" fmla="*/ 170454 w 174079"/>
                            <a:gd name="connsiteY4" fmla="*/ 571956 h 629151"/>
                            <a:gd name="connsiteX5" fmla="*/ 85316 w 174079"/>
                            <a:gd name="connsiteY5" fmla="*/ 629151 h 629151"/>
                            <a:gd name="connsiteX6" fmla="*/ 47899 w 174079"/>
                            <a:gd name="connsiteY6" fmla="*/ 571956 h 629151"/>
                            <a:gd name="connsiteX0" fmla="*/ 0 w 177359"/>
                            <a:gd name="connsiteY0" fmla="*/ 83036 h 629151"/>
                            <a:gd name="connsiteX1" fmla="*/ 76225 w 177359"/>
                            <a:gd name="connsiteY1" fmla="*/ 4229 h 629151"/>
                            <a:gd name="connsiteX2" fmla="*/ 161834 w 177359"/>
                            <a:gd name="connsiteY2" fmla="*/ 194699 h 629151"/>
                            <a:gd name="connsiteX3" fmla="*/ 163210 w 177359"/>
                            <a:gd name="connsiteY3" fmla="*/ 419434 h 629151"/>
                            <a:gd name="connsiteX4" fmla="*/ 174079 w 177359"/>
                            <a:gd name="connsiteY4" fmla="*/ 571955 h 629151"/>
                            <a:gd name="connsiteX5" fmla="*/ 85316 w 177359"/>
                            <a:gd name="connsiteY5" fmla="*/ 629151 h 629151"/>
                            <a:gd name="connsiteX6" fmla="*/ 47899 w 177359"/>
                            <a:gd name="connsiteY6" fmla="*/ 571956 h 629151"/>
                            <a:gd name="connsiteX0" fmla="*/ 0 w 180380"/>
                            <a:gd name="connsiteY0" fmla="*/ 83036 h 629151"/>
                            <a:gd name="connsiteX1" fmla="*/ 76225 w 180380"/>
                            <a:gd name="connsiteY1" fmla="*/ 4229 h 629151"/>
                            <a:gd name="connsiteX2" fmla="*/ 161834 w 180380"/>
                            <a:gd name="connsiteY2" fmla="*/ 194699 h 629151"/>
                            <a:gd name="connsiteX3" fmla="*/ 163210 w 180380"/>
                            <a:gd name="connsiteY3" fmla="*/ 419434 h 629151"/>
                            <a:gd name="connsiteX4" fmla="*/ 177359 w 180380"/>
                            <a:gd name="connsiteY4" fmla="*/ 571955 h 629151"/>
                            <a:gd name="connsiteX5" fmla="*/ 85316 w 180380"/>
                            <a:gd name="connsiteY5" fmla="*/ 629151 h 629151"/>
                            <a:gd name="connsiteX6" fmla="*/ 47899 w 180380"/>
                            <a:gd name="connsiteY6" fmla="*/ 571956 h 629151"/>
                            <a:gd name="connsiteX0" fmla="*/ 0 w 182815"/>
                            <a:gd name="connsiteY0" fmla="*/ 83036 h 629151"/>
                            <a:gd name="connsiteX1" fmla="*/ 76225 w 182815"/>
                            <a:gd name="connsiteY1" fmla="*/ 4229 h 629151"/>
                            <a:gd name="connsiteX2" fmla="*/ 161834 w 182815"/>
                            <a:gd name="connsiteY2" fmla="*/ 194699 h 629151"/>
                            <a:gd name="connsiteX3" fmla="*/ 177359 w 182815"/>
                            <a:gd name="connsiteY3" fmla="*/ 571955 h 629151"/>
                            <a:gd name="connsiteX4" fmla="*/ 85316 w 182815"/>
                            <a:gd name="connsiteY4" fmla="*/ 629151 h 629151"/>
                            <a:gd name="connsiteX5" fmla="*/ 47899 w 182815"/>
                            <a:gd name="connsiteY5" fmla="*/ 571956 h 629151"/>
                            <a:gd name="connsiteX0" fmla="*/ 0 w 187415"/>
                            <a:gd name="connsiteY0" fmla="*/ 83036 h 631003"/>
                            <a:gd name="connsiteX1" fmla="*/ 76225 w 187415"/>
                            <a:gd name="connsiteY1" fmla="*/ 4229 h 631003"/>
                            <a:gd name="connsiteX2" fmla="*/ 161834 w 187415"/>
                            <a:gd name="connsiteY2" fmla="*/ 194699 h 631003"/>
                            <a:gd name="connsiteX3" fmla="*/ 182815 w 187415"/>
                            <a:gd name="connsiteY3" fmla="*/ 457564 h 631003"/>
                            <a:gd name="connsiteX4" fmla="*/ 85316 w 187415"/>
                            <a:gd name="connsiteY4" fmla="*/ 629151 h 631003"/>
                            <a:gd name="connsiteX5" fmla="*/ 47899 w 187415"/>
                            <a:gd name="connsiteY5" fmla="*/ 571956 h 631003"/>
                            <a:gd name="connsiteX0" fmla="*/ 0 w 191465"/>
                            <a:gd name="connsiteY0" fmla="*/ 83036 h 630734"/>
                            <a:gd name="connsiteX1" fmla="*/ 76225 w 191465"/>
                            <a:gd name="connsiteY1" fmla="*/ 4229 h 630734"/>
                            <a:gd name="connsiteX2" fmla="*/ 161834 w 191465"/>
                            <a:gd name="connsiteY2" fmla="*/ 194699 h 630734"/>
                            <a:gd name="connsiteX3" fmla="*/ 187415 w 191465"/>
                            <a:gd name="connsiteY3" fmla="*/ 467106 h 630734"/>
                            <a:gd name="connsiteX4" fmla="*/ 85316 w 191465"/>
                            <a:gd name="connsiteY4" fmla="*/ 629151 h 630734"/>
                            <a:gd name="connsiteX5" fmla="*/ 47899 w 191465"/>
                            <a:gd name="connsiteY5" fmla="*/ 571956 h 630734"/>
                            <a:gd name="connsiteX0" fmla="*/ 0 w 195124"/>
                            <a:gd name="connsiteY0" fmla="*/ 83036 h 631587"/>
                            <a:gd name="connsiteX1" fmla="*/ 76225 w 195124"/>
                            <a:gd name="connsiteY1" fmla="*/ 4229 h 631587"/>
                            <a:gd name="connsiteX2" fmla="*/ 161834 w 195124"/>
                            <a:gd name="connsiteY2" fmla="*/ 194699 h 631587"/>
                            <a:gd name="connsiteX3" fmla="*/ 191465 w 195124"/>
                            <a:gd name="connsiteY3" fmla="*/ 438494 h 631587"/>
                            <a:gd name="connsiteX4" fmla="*/ 85316 w 195124"/>
                            <a:gd name="connsiteY4" fmla="*/ 629151 h 631587"/>
                            <a:gd name="connsiteX5" fmla="*/ 47899 w 195124"/>
                            <a:gd name="connsiteY5" fmla="*/ 571956 h 631587"/>
                            <a:gd name="connsiteX0" fmla="*/ 0 w 165544"/>
                            <a:gd name="connsiteY0" fmla="*/ 83036 h 632570"/>
                            <a:gd name="connsiteX1" fmla="*/ 76225 w 165544"/>
                            <a:gd name="connsiteY1" fmla="*/ 4229 h 632570"/>
                            <a:gd name="connsiteX2" fmla="*/ 161834 w 165544"/>
                            <a:gd name="connsiteY2" fmla="*/ 194699 h 632570"/>
                            <a:gd name="connsiteX3" fmla="*/ 143640 w 165544"/>
                            <a:gd name="connsiteY3" fmla="*/ 409873 h 632570"/>
                            <a:gd name="connsiteX4" fmla="*/ 85316 w 165544"/>
                            <a:gd name="connsiteY4" fmla="*/ 629151 h 632570"/>
                            <a:gd name="connsiteX5" fmla="*/ 47899 w 165544"/>
                            <a:gd name="connsiteY5" fmla="*/ 571956 h 632570"/>
                            <a:gd name="connsiteX0" fmla="*/ 0 w 174148"/>
                            <a:gd name="connsiteY0" fmla="*/ 83036 h 631003"/>
                            <a:gd name="connsiteX1" fmla="*/ 76225 w 174148"/>
                            <a:gd name="connsiteY1" fmla="*/ 4229 h 631003"/>
                            <a:gd name="connsiteX2" fmla="*/ 161834 w 174148"/>
                            <a:gd name="connsiteY2" fmla="*/ 194699 h 631003"/>
                            <a:gd name="connsiteX3" fmla="*/ 165544 w 174148"/>
                            <a:gd name="connsiteY3" fmla="*/ 457554 h 631003"/>
                            <a:gd name="connsiteX4" fmla="*/ 85316 w 174148"/>
                            <a:gd name="connsiteY4" fmla="*/ 629151 h 631003"/>
                            <a:gd name="connsiteX5" fmla="*/ 47899 w 174148"/>
                            <a:gd name="connsiteY5" fmla="*/ 571956 h 631003"/>
                            <a:gd name="connsiteX0" fmla="*/ 0 w 172261"/>
                            <a:gd name="connsiteY0" fmla="*/ 83036 h 632832"/>
                            <a:gd name="connsiteX1" fmla="*/ 76225 w 172261"/>
                            <a:gd name="connsiteY1" fmla="*/ 4229 h 632832"/>
                            <a:gd name="connsiteX2" fmla="*/ 161834 w 172261"/>
                            <a:gd name="connsiteY2" fmla="*/ 194699 h 632832"/>
                            <a:gd name="connsiteX3" fmla="*/ 165544 w 172261"/>
                            <a:gd name="connsiteY3" fmla="*/ 457554 h 632832"/>
                            <a:gd name="connsiteX4" fmla="*/ 114022 w 172261"/>
                            <a:gd name="connsiteY4" fmla="*/ 631003 h 632832"/>
                            <a:gd name="connsiteX5" fmla="*/ 47899 w 172261"/>
                            <a:gd name="connsiteY5" fmla="*/ 571956 h 632832"/>
                            <a:gd name="connsiteX0" fmla="*/ 0 w 172261"/>
                            <a:gd name="connsiteY0" fmla="*/ 83036 h 632874"/>
                            <a:gd name="connsiteX1" fmla="*/ 76225 w 172261"/>
                            <a:gd name="connsiteY1" fmla="*/ 4229 h 632874"/>
                            <a:gd name="connsiteX2" fmla="*/ 161834 w 172261"/>
                            <a:gd name="connsiteY2" fmla="*/ 194699 h 632874"/>
                            <a:gd name="connsiteX3" fmla="*/ 165544 w 172261"/>
                            <a:gd name="connsiteY3" fmla="*/ 457554 h 632874"/>
                            <a:gd name="connsiteX4" fmla="*/ 114022 w 172261"/>
                            <a:gd name="connsiteY4" fmla="*/ 631003 h 632874"/>
                            <a:gd name="connsiteX5" fmla="*/ 47899 w 172261"/>
                            <a:gd name="connsiteY5" fmla="*/ 572987 h 632874"/>
                            <a:gd name="connsiteX0" fmla="*/ 0 w 172261"/>
                            <a:gd name="connsiteY0" fmla="*/ 83036 h 637202"/>
                            <a:gd name="connsiteX1" fmla="*/ 76225 w 172261"/>
                            <a:gd name="connsiteY1" fmla="*/ 4229 h 637202"/>
                            <a:gd name="connsiteX2" fmla="*/ 161834 w 172261"/>
                            <a:gd name="connsiteY2" fmla="*/ 194699 h 637202"/>
                            <a:gd name="connsiteX3" fmla="*/ 165544 w 172261"/>
                            <a:gd name="connsiteY3" fmla="*/ 457554 h 637202"/>
                            <a:gd name="connsiteX4" fmla="*/ 114022 w 172261"/>
                            <a:gd name="connsiteY4" fmla="*/ 631003 h 637202"/>
                            <a:gd name="connsiteX5" fmla="*/ 57469 w 172261"/>
                            <a:gd name="connsiteY5" fmla="*/ 632874 h 637202"/>
                            <a:gd name="connsiteX0" fmla="*/ 0 w 172261"/>
                            <a:gd name="connsiteY0" fmla="*/ 83036 h 632871"/>
                            <a:gd name="connsiteX1" fmla="*/ 76225 w 172261"/>
                            <a:gd name="connsiteY1" fmla="*/ 4229 h 632871"/>
                            <a:gd name="connsiteX2" fmla="*/ 161834 w 172261"/>
                            <a:gd name="connsiteY2" fmla="*/ 194699 h 632871"/>
                            <a:gd name="connsiteX3" fmla="*/ 165544 w 172261"/>
                            <a:gd name="connsiteY3" fmla="*/ 457554 h 632871"/>
                            <a:gd name="connsiteX4" fmla="*/ 114022 w 172261"/>
                            <a:gd name="connsiteY4" fmla="*/ 631003 h 632871"/>
                            <a:gd name="connsiteX5" fmla="*/ 0 w 172261"/>
                            <a:gd name="connsiteY5" fmla="*/ 572909 h 632871"/>
                            <a:gd name="connsiteX0" fmla="*/ 0 w 172261"/>
                            <a:gd name="connsiteY0" fmla="*/ 83036 h 632876"/>
                            <a:gd name="connsiteX1" fmla="*/ 76225 w 172261"/>
                            <a:gd name="connsiteY1" fmla="*/ 4229 h 632876"/>
                            <a:gd name="connsiteX2" fmla="*/ 161834 w 172261"/>
                            <a:gd name="connsiteY2" fmla="*/ 194699 h 632876"/>
                            <a:gd name="connsiteX3" fmla="*/ 165544 w 172261"/>
                            <a:gd name="connsiteY3" fmla="*/ 457554 h 632876"/>
                            <a:gd name="connsiteX4" fmla="*/ 114022 w 172261"/>
                            <a:gd name="connsiteY4" fmla="*/ 631003 h 632876"/>
                            <a:gd name="connsiteX5" fmla="*/ 57420 w 172261"/>
                            <a:gd name="connsiteY5" fmla="*/ 573022 h 632876"/>
                            <a:gd name="connsiteX0" fmla="*/ 0 w 172261"/>
                            <a:gd name="connsiteY0" fmla="*/ 83036 h 632876"/>
                            <a:gd name="connsiteX1" fmla="*/ 76225 w 172261"/>
                            <a:gd name="connsiteY1" fmla="*/ 4229 h 632876"/>
                            <a:gd name="connsiteX2" fmla="*/ 161834 w 172261"/>
                            <a:gd name="connsiteY2" fmla="*/ 194699 h 632876"/>
                            <a:gd name="connsiteX3" fmla="*/ 165544 w 172261"/>
                            <a:gd name="connsiteY3" fmla="*/ 457554 h 632876"/>
                            <a:gd name="connsiteX4" fmla="*/ 114022 w 172261"/>
                            <a:gd name="connsiteY4" fmla="*/ 631003 h 632876"/>
                            <a:gd name="connsiteX5" fmla="*/ 57420 w 172261"/>
                            <a:gd name="connsiteY5" fmla="*/ 573027 h 632876"/>
                            <a:gd name="connsiteX0" fmla="*/ 0 w 172261"/>
                            <a:gd name="connsiteY0" fmla="*/ 83036 h 631003"/>
                            <a:gd name="connsiteX1" fmla="*/ 76225 w 172261"/>
                            <a:gd name="connsiteY1" fmla="*/ 4229 h 631003"/>
                            <a:gd name="connsiteX2" fmla="*/ 161834 w 172261"/>
                            <a:gd name="connsiteY2" fmla="*/ 194699 h 631003"/>
                            <a:gd name="connsiteX3" fmla="*/ 165544 w 172261"/>
                            <a:gd name="connsiteY3" fmla="*/ 457554 h 631003"/>
                            <a:gd name="connsiteX4" fmla="*/ 114022 w 172261"/>
                            <a:gd name="connsiteY4" fmla="*/ 631003 h 631003"/>
                            <a:gd name="connsiteX0" fmla="*/ 0 w 172261"/>
                            <a:gd name="connsiteY0" fmla="*/ 83036 h 643491"/>
                            <a:gd name="connsiteX1" fmla="*/ 76225 w 172261"/>
                            <a:gd name="connsiteY1" fmla="*/ 4229 h 643491"/>
                            <a:gd name="connsiteX2" fmla="*/ 161834 w 172261"/>
                            <a:gd name="connsiteY2" fmla="*/ 194699 h 643491"/>
                            <a:gd name="connsiteX3" fmla="*/ 165544 w 172261"/>
                            <a:gd name="connsiteY3" fmla="*/ 457554 h 643491"/>
                            <a:gd name="connsiteX4" fmla="*/ 114022 w 172261"/>
                            <a:gd name="connsiteY4" fmla="*/ 631003 h 643491"/>
                            <a:gd name="connsiteX5" fmla="*/ 95685 w 172261"/>
                            <a:gd name="connsiteY5" fmla="*/ 629731 h 643491"/>
                            <a:gd name="connsiteX0" fmla="*/ 0 w 172261"/>
                            <a:gd name="connsiteY0" fmla="*/ 83036 h 634077"/>
                            <a:gd name="connsiteX1" fmla="*/ 76225 w 172261"/>
                            <a:gd name="connsiteY1" fmla="*/ 4229 h 634077"/>
                            <a:gd name="connsiteX2" fmla="*/ 161834 w 172261"/>
                            <a:gd name="connsiteY2" fmla="*/ 194699 h 634077"/>
                            <a:gd name="connsiteX3" fmla="*/ 165544 w 172261"/>
                            <a:gd name="connsiteY3" fmla="*/ 457554 h 634077"/>
                            <a:gd name="connsiteX4" fmla="*/ 114022 w 172261"/>
                            <a:gd name="connsiteY4" fmla="*/ 631003 h 634077"/>
                            <a:gd name="connsiteX5" fmla="*/ 66975 w 172261"/>
                            <a:gd name="connsiteY5" fmla="*/ 572841 h 6340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72261" h="634077">
                              <a:moveTo>
                                <a:pt x="0" y="83036"/>
                              </a:moveTo>
                              <a:cubicBezTo>
                                <a:pt x="20637" y="31442"/>
                                <a:pt x="49253" y="-14381"/>
                                <a:pt x="76225" y="4229"/>
                              </a:cubicBezTo>
                              <a:cubicBezTo>
                                <a:pt x="103197" y="22839"/>
                                <a:pt x="146948" y="119145"/>
                                <a:pt x="161834" y="194699"/>
                              </a:cubicBezTo>
                              <a:cubicBezTo>
                                <a:pt x="176721" y="270253"/>
                                <a:pt x="173513" y="384837"/>
                                <a:pt x="165544" y="457554"/>
                              </a:cubicBezTo>
                              <a:cubicBezTo>
                                <a:pt x="157575" y="530271"/>
                                <a:pt x="130450" y="611789"/>
                                <a:pt x="114022" y="631003"/>
                              </a:cubicBezTo>
                              <a:cubicBezTo>
                                <a:pt x="97594" y="650217"/>
                                <a:pt x="70795" y="573106"/>
                                <a:pt x="66975" y="572841"/>
                              </a:cubicBezTo>
                            </a:path>
                          </a:pathLst>
                        </a:custGeom>
                        <a:noFill/>
                        <a:ln w="158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350" o:spid="_x0000_s1026" style="position:absolute;margin-left:116.25pt;margin-top:.3pt;width:13.5pt;height:49.8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2261,634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" path="m,83036c20637,31442,49253,-14381,76225,4229v26972,18610,70723,114916,85609,190470c176721,270253,173513,384837,165544,457554v-7969,72717,-35094,154235,-51522,173449c97594,650217,70795,573106,66975,572841e" filled="f" strokecolor="windowText" strokeweight="1.25pt">
                <v:path arrowok="t" o:connecttype="custom" o:connectlocs="0,82894;75878,4222;161097,194365;164791,456769;113503,629920;66670,571858" o:connectangles="0,0,0,0,0,0"/>
              </v:shape>
            </w:pict>
          </mc:Fallback>
        </mc:AlternateContent>
      </w:r>
      <w:r w:rsidR="006D0574">
        <w:rPr>
          <w:rFonts w:ascii="Arial" w:hAnsi="Arial" w:cs="Arial"/>
          <w:noProof/>
          <w:sz w:val="24"/>
          <w:szCs w:val="24"/>
          <w:lang w:val="en-AU" w:eastAsia="en-AU"/>
        </w:rPr>
        <mc:AlternateContent>
          <mc:Choice Requires="wps">
            <w:drawing>
              <wp:anchor distT="0" distB="0" distL="114300" distR="114300" simplePos="0" relativeHeight="251809792" behindDoc="0" locked="0" layoutInCell="1" allowOverlap="1" wp14:anchorId="76CBA807" wp14:editId="7DFA1365">
                <wp:simplePos x="0" y="0"/>
                <wp:positionH relativeFrom="column">
                  <wp:posOffset>2247900</wp:posOffset>
                </wp:positionH>
                <wp:positionV relativeFrom="paragraph">
                  <wp:posOffset>80010</wp:posOffset>
                </wp:positionV>
                <wp:extent cx="133350" cy="495300"/>
                <wp:effectExtent l="0" t="0" r="19050" b="19050"/>
                <wp:wrapNone/>
                <wp:docPr id="346" name="Arc 346"/>
                <wp:cNvGraphicFramePr/>
                <a:graphic xmlns:a="http://schemas.openxmlformats.org/drawingml/2006/main">
                  <a:graphicData uri="http://schemas.microsoft.com/office/word/2010/wordprocessingShape">
                    <wps:wsp>
                      <wps:cNvSpPr/>
                      <wps:spPr>
                        <a:xfrm>
                          <a:off x="0" y="0"/>
                          <a:ext cx="133350" cy="495300"/>
                        </a:xfrm>
                        <a:prstGeom prst="arc">
                          <a:avLst>
                            <a:gd name="adj1" fmla="val 16200000"/>
                            <a:gd name="adj2" fmla="val 5209210"/>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c 346" o:spid="_x0000_s1026" style="position:absolute;margin-left:177pt;margin-top:6.3pt;width:10.5pt;height:39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3350,49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" path="m66675,nsc103304,,133074,109752,133348,245799v238,118175,-22038,220508,-53199,244391l66675,247650,66675,xem66675,nfc103304,,133074,109752,133348,245799v238,118175,-22038,220508,-53199,244391e" filled="f" strokecolor="windowText">
                <v:path arrowok="t" o:connecttype="custom" o:connectlocs="66675,0;133348,245799;80149,490190" o:connectangles="0,0,0"/>
              </v:shape>
            </w:pict>
          </mc:Fallback>
        </mc:AlternateContent>
      </w:r>
      <w:r w:rsidR="006D0574">
        <w:rPr>
          <w:rFonts w:ascii="Arial" w:hAnsi="Arial" w:cs="Arial"/>
          <w:noProof/>
          <w:sz w:val="24"/>
          <w:szCs w:val="24"/>
          <w:lang w:val="en-AU" w:eastAsia="en-AU"/>
        </w:rPr>
        <mc:AlternateContent>
          <mc:Choice Requires="wps">
            <w:drawing>
              <wp:anchor distT="0" distB="0" distL="114300" distR="114300" simplePos="0" relativeHeight="251801600" behindDoc="0" locked="0" layoutInCell="1" allowOverlap="1" wp14:anchorId="7DC6F775" wp14:editId="551047C0">
                <wp:simplePos x="0" y="0"/>
                <wp:positionH relativeFrom="column">
                  <wp:posOffset>1228725</wp:posOffset>
                </wp:positionH>
                <wp:positionV relativeFrom="paragraph">
                  <wp:posOffset>80010</wp:posOffset>
                </wp:positionV>
                <wp:extent cx="1066800" cy="0"/>
                <wp:effectExtent l="0" t="0" r="19050" b="19050"/>
                <wp:wrapNone/>
                <wp:docPr id="341" name="Straight Connector 341"/>
                <wp:cNvGraphicFramePr/>
                <a:graphic xmlns:a="http://schemas.openxmlformats.org/drawingml/2006/main">
                  <a:graphicData uri="http://schemas.microsoft.com/office/word/2010/wordprocessingShape">
                    <wps:wsp>
                      <wps:cNvCnPr/>
                      <wps:spPr>
                        <a:xfrm>
                          <a:off x="0" y="0"/>
                          <a:ext cx="1066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41" o:spid="_x0000_s1026" style="position:absolute;z-index:251801600;visibility:visible;mso-wrap-style:square;mso-wrap-distance-left:9pt;mso-wrap-distance-top:0;mso-wrap-distance-right:9pt;mso-wrap-distance-bottom:0;mso-position-horizontal:absolute;mso-position-horizontal-relative:text;mso-position-vertical:absolute;mso-position-vertical-relative:text" from="96.75pt,6.3pt" to="180.7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" strokecolor="black [3213]"/>
            </w:pict>
          </mc:Fallback>
        </mc:AlternateContent>
      </w:r>
      <w:r w:rsidR="006D0574">
        <w:rPr>
          <w:rFonts w:ascii="Arial" w:hAnsi="Arial" w:cs="Arial"/>
          <w:noProof/>
          <w:sz w:val="24"/>
          <w:szCs w:val="24"/>
          <w:lang w:val="en-AU" w:eastAsia="en-AU"/>
        </w:rPr>
        <mc:AlternateContent>
          <mc:Choice Requires="wps">
            <w:drawing>
              <wp:anchor distT="0" distB="0" distL="114300" distR="114300" simplePos="0" relativeHeight="251798528" behindDoc="0" locked="0" layoutInCell="1" allowOverlap="1" wp14:anchorId="6C9D8184" wp14:editId="717E8CF3">
                <wp:simplePos x="0" y="0"/>
                <wp:positionH relativeFrom="column">
                  <wp:posOffset>1162050</wp:posOffset>
                </wp:positionH>
                <wp:positionV relativeFrom="paragraph">
                  <wp:posOffset>80010</wp:posOffset>
                </wp:positionV>
                <wp:extent cx="142875" cy="495300"/>
                <wp:effectExtent l="0" t="0" r="28575" b="19050"/>
                <wp:wrapNone/>
                <wp:docPr id="339" name="Oval 339"/>
                <wp:cNvGraphicFramePr/>
                <a:graphic xmlns:a="http://schemas.openxmlformats.org/drawingml/2006/main">
                  <a:graphicData uri="http://schemas.microsoft.com/office/word/2010/wordprocessingShape">
                    <wps:wsp>
                      <wps:cNvSpPr/>
                      <wps:spPr>
                        <a:xfrm>
                          <a:off x="0" y="0"/>
                          <a:ext cx="142875" cy="49530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39" o:spid="_x0000_s1026" style="position:absolute;margin-left:91.5pt;margin-top:6.3pt;width:11.25pt;height:39pt;z-index:251798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" filled="f" strokecolor="black [3213]"/>
            </w:pict>
          </mc:Fallback>
        </mc:AlternateContent>
      </w:r>
    </w:p>
    <w:p w:rsidR="006D0574" w:rsidRDefault="006D0574" w:rsidP="00EC3627">
      <w:pPr>
        <w:autoSpaceDE w:val="0"/>
        <w:autoSpaceDN w:val="0"/>
        <w:adjustRightInd w:val="0"/>
        <w:spacing w:after="0" w:line="240" w:lineRule="auto"/>
        <w:ind w:left="720"/>
        <w:rPr>
          <w:rFonts w:ascii="Arial" w:hAnsi="Arial" w:cs="Arial"/>
          <w:sz w:val="24"/>
          <w:szCs w:val="24"/>
        </w:rPr>
      </w:pPr>
    </w:p>
    <w:p w:rsidR="006D0574" w:rsidRDefault="006D0574" w:rsidP="00EC3627">
      <w:pPr>
        <w:autoSpaceDE w:val="0"/>
        <w:autoSpaceDN w:val="0"/>
        <w:adjustRightInd w:val="0"/>
        <w:spacing w:after="0" w:line="240" w:lineRule="auto"/>
        <w:ind w:left="720"/>
        <w:rPr>
          <w:rFonts w:ascii="Arial" w:hAnsi="Arial" w:cs="Arial"/>
          <w:sz w:val="24"/>
          <w:szCs w:val="24"/>
        </w:rPr>
      </w:pPr>
    </w:p>
    <w:p w:rsidR="006D0574" w:rsidRDefault="003150C7" w:rsidP="00EC3627">
      <w:pPr>
        <w:autoSpaceDE w:val="0"/>
        <w:autoSpaceDN w:val="0"/>
        <w:adjustRightInd w:val="0"/>
        <w:spacing w:after="0" w:line="240" w:lineRule="auto"/>
        <w:ind w:left="720"/>
        <w:rPr>
          <w:rFonts w:ascii="Arial" w:hAnsi="Arial" w:cs="Arial"/>
          <w:sz w:val="24"/>
          <w:szCs w:val="24"/>
        </w:rPr>
      </w:pPr>
      <w:r>
        <w:rPr>
          <w:rFonts w:ascii="Arial" w:hAnsi="Arial" w:cs="Arial"/>
          <w:noProof/>
          <w:sz w:val="24"/>
          <w:szCs w:val="24"/>
          <w:lang w:val="en-AU" w:eastAsia="en-AU"/>
        </w:rPr>
        <mc:AlternateContent>
          <mc:Choice Requires="wps">
            <w:drawing>
              <wp:anchor distT="0" distB="0" distL="114300" distR="114300" simplePos="0" relativeHeight="251839488" behindDoc="0" locked="0" layoutInCell="1" allowOverlap="1" wp14:anchorId="1EF24AFA" wp14:editId="503326AC">
                <wp:simplePos x="0" y="0"/>
                <wp:positionH relativeFrom="column">
                  <wp:posOffset>3466465</wp:posOffset>
                </wp:positionH>
                <wp:positionV relativeFrom="paragraph">
                  <wp:posOffset>49530</wp:posOffset>
                </wp:positionV>
                <wp:extent cx="19050" cy="533400"/>
                <wp:effectExtent l="0" t="0" r="19050" b="19050"/>
                <wp:wrapNone/>
                <wp:docPr id="361" name="Freeform 361"/>
                <wp:cNvGraphicFramePr/>
                <a:graphic xmlns:a="http://schemas.openxmlformats.org/drawingml/2006/main">
                  <a:graphicData uri="http://schemas.microsoft.com/office/word/2010/wordprocessingShape">
                    <wps:wsp>
                      <wps:cNvSpPr/>
                      <wps:spPr>
                        <a:xfrm>
                          <a:off x="0" y="0"/>
                          <a:ext cx="19050" cy="533400"/>
                        </a:xfrm>
                        <a:custGeom>
                          <a:avLst/>
                          <a:gdLst>
                            <a:gd name="connsiteX0" fmla="*/ 9800 w 19325"/>
                            <a:gd name="connsiteY0" fmla="*/ 0 h 533400"/>
                            <a:gd name="connsiteX1" fmla="*/ 275 w 19325"/>
                            <a:gd name="connsiteY1" fmla="*/ 257175 h 533400"/>
                            <a:gd name="connsiteX2" fmla="*/ 19325 w 19325"/>
                            <a:gd name="connsiteY2" fmla="*/ 533400 h 533400"/>
                          </a:gdLst>
                          <a:ahLst/>
                          <a:cxnLst>
                            <a:cxn ang="0">
                              <a:pos x="connsiteX0" y="connsiteY0"/>
                            </a:cxn>
                            <a:cxn ang="0">
                              <a:pos x="connsiteX1" y="connsiteY1"/>
                            </a:cxn>
                            <a:cxn ang="0">
                              <a:pos x="connsiteX2" y="connsiteY2"/>
                            </a:cxn>
                          </a:cxnLst>
                          <a:rect l="l" t="t" r="r" b="b"/>
                          <a:pathLst>
                            <a:path w="19325" h="533400">
                              <a:moveTo>
                                <a:pt x="9800" y="0"/>
                              </a:moveTo>
                              <a:cubicBezTo>
                                <a:pt x="4244" y="84137"/>
                                <a:pt x="-1312" y="168275"/>
                                <a:pt x="275" y="257175"/>
                              </a:cubicBezTo>
                              <a:cubicBezTo>
                                <a:pt x="1862" y="346075"/>
                                <a:pt x="10593" y="439737"/>
                                <a:pt x="19325" y="533400"/>
                              </a:cubicBezTo>
                            </a:path>
                          </a:pathLst>
                        </a:custGeom>
                        <a:noFill/>
                        <a:ln w="158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361" o:spid="_x0000_s1026" style="position:absolute;margin-left:272.95pt;margin-top:3.9pt;width:1.5pt;height:42pt;z-index:251839488;visibility:visible;mso-wrap-style:square;mso-wrap-distance-left:9pt;mso-wrap-distance-top:0;mso-wrap-distance-right:9pt;mso-wrap-distance-bottom:0;mso-position-horizontal:absolute;mso-position-horizontal-relative:text;mso-position-vertical:absolute;mso-position-vertical-relative:text;v-text-anchor:middle" coordsize="19325,533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" path="m9800,c4244,84137,-1312,168275,275,257175v1587,88900,10318,182562,19050,276225e" filled="f" strokecolor="windowText" strokeweight="1.25pt">
                <v:path arrowok="t" o:connecttype="custom" o:connectlocs="9661,0;271,257175;19050,533400" o:connectangles="0,0,0"/>
              </v:shape>
            </w:pict>
          </mc:Fallback>
        </mc:AlternateContent>
      </w:r>
      <w:r>
        <w:rPr>
          <w:rFonts w:ascii="Arial" w:hAnsi="Arial" w:cs="Arial"/>
          <w:noProof/>
          <w:sz w:val="24"/>
          <w:szCs w:val="24"/>
          <w:lang w:val="en-AU" w:eastAsia="en-AU"/>
        </w:rPr>
        <mc:AlternateContent>
          <mc:Choice Requires="wps">
            <w:drawing>
              <wp:anchor distT="0" distB="0" distL="114300" distR="114300" simplePos="0" relativeHeight="251837440" behindDoc="0" locked="0" layoutInCell="1" allowOverlap="1" wp14:anchorId="555F63C2" wp14:editId="4782EA0F">
                <wp:simplePos x="0" y="0"/>
                <wp:positionH relativeFrom="column">
                  <wp:posOffset>1266550</wp:posOffset>
                </wp:positionH>
                <wp:positionV relativeFrom="paragraph">
                  <wp:posOffset>59055</wp:posOffset>
                </wp:positionV>
                <wp:extent cx="19325" cy="533400"/>
                <wp:effectExtent l="0" t="0" r="19050" b="19050"/>
                <wp:wrapNone/>
                <wp:docPr id="360" name="Freeform 360"/>
                <wp:cNvGraphicFramePr/>
                <a:graphic xmlns:a="http://schemas.openxmlformats.org/drawingml/2006/main">
                  <a:graphicData uri="http://schemas.microsoft.com/office/word/2010/wordprocessingShape">
                    <wps:wsp>
                      <wps:cNvSpPr/>
                      <wps:spPr>
                        <a:xfrm>
                          <a:off x="0" y="0"/>
                          <a:ext cx="19325" cy="533400"/>
                        </a:xfrm>
                        <a:custGeom>
                          <a:avLst/>
                          <a:gdLst>
                            <a:gd name="connsiteX0" fmla="*/ 9800 w 19325"/>
                            <a:gd name="connsiteY0" fmla="*/ 0 h 533400"/>
                            <a:gd name="connsiteX1" fmla="*/ 275 w 19325"/>
                            <a:gd name="connsiteY1" fmla="*/ 257175 h 533400"/>
                            <a:gd name="connsiteX2" fmla="*/ 19325 w 19325"/>
                            <a:gd name="connsiteY2" fmla="*/ 533400 h 533400"/>
                          </a:gdLst>
                          <a:ahLst/>
                          <a:cxnLst>
                            <a:cxn ang="0">
                              <a:pos x="connsiteX0" y="connsiteY0"/>
                            </a:cxn>
                            <a:cxn ang="0">
                              <a:pos x="connsiteX1" y="connsiteY1"/>
                            </a:cxn>
                            <a:cxn ang="0">
                              <a:pos x="connsiteX2" y="connsiteY2"/>
                            </a:cxn>
                          </a:cxnLst>
                          <a:rect l="l" t="t" r="r" b="b"/>
                          <a:pathLst>
                            <a:path w="19325" h="533400">
                              <a:moveTo>
                                <a:pt x="9800" y="0"/>
                              </a:moveTo>
                              <a:cubicBezTo>
                                <a:pt x="4244" y="84137"/>
                                <a:pt x="-1312" y="168275"/>
                                <a:pt x="275" y="257175"/>
                              </a:cubicBezTo>
                              <a:cubicBezTo>
                                <a:pt x="1862" y="346075"/>
                                <a:pt x="10593" y="439737"/>
                                <a:pt x="19325" y="533400"/>
                              </a:cubicBezTo>
                            </a:path>
                          </a:pathLst>
                        </a:custGeom>
                        <a:ln w="1587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360" o:spid="_x0000_s1026" style="position:absolute;margin-left:99.75pt;margin-top:4.65pt;width:1.5pt;height:42pt;z-index:251837440;visibility:visible;mso-wrap-style:square;mso-wrap-distance-left:9pt;mso-wrap-distance-top:0;mso-wrap-distance-right:9pt;mso-wrap-distance-bottom:0;mso-position-horizontal:absolute;mso-position-horizontal-relative:text;mso-position-vertical:absolute;mso-position-vertical-relative:text;v-text-anchor:middle" coordsize="19325,533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" path="m9800,c4244,84137,-1312,168275,275,257175v1587,88900,10318,182562,19050,276225e" filled="f" strokecolor="black [3213]" strokeweight="1.25pt">
                <v:path arrowok="t" o:connecttype="custom" o:connectlocs="9800,0;275,257175;19325,533400" o:connectangles="0,0,0"/>
              </v:shape>
            </w:pict>
          </mc:Fallback>
        </mc:AlternateContent>
      </w:r>
      <w:r>
        <w:rPr>
          <w:rFonts w:ascii="Arial" w:hAnsi="Arial" w:cs="Arial"/>
          <w:noProof/>
          <w:sz w:val="24"/>
          <w:szCs w:val="24"/>
          <w:lang w:val="en-AU" w:eastAsia="en-AU"/>
        </w:rPr>
        <mc:AlternateContent>
          <mc:Choice Requires="wps">
            <w:drawing>
              <wp:anchor distT="0" distB="0" distL="114300" distR="114300" simplePos="0" relativeHeight="251807744" behindDoc="0" locked="0" layoutInCell="1" allowOverlap="1" wp14:anchorId="045A2076" wp14:editId="109C0EA2">
                <wp:simplePos x="0" y="0"/>
                <wp:positionH relativeFrom="column">
                  <wp:posOffset>3438525</wp:posOffset>
                </wp:positionH>
                <wp:positionV relativeFrom="paragraph">
                  <wp:posOffset>49530</wp:posOffset>
                </wp:positionV>
                <wp:extent cx="1066800" cy="0"/>
                <wp:effectExtent l="0" t="0" r="19050" b="19050"/>
                <wp:wrapNone/>
                <wp:docPr id="344" name="Straight Connector 344"/>
                <wp:cNvGraphicFramePr/>
                <a:graphic xmlns:a="http://schemas.openxmlformats.org/drawingml/2006/main">
                  <a:graphicData uri="http://schemas.microsoft.com/office/word/2010/wordprocessingShape">
                    <wps:wsp>
                      <wps:cNvCnPr/>
                      <wps:spPr>
                        <a:xfrm>
                          <a:off x="0" y="0"/>
                          <a:ext cx="1066800" cy="0"/>
                        </a:xfrm>
                        <a:prstGeom prst="line">
                          <a:avLst/>
                        </a:prstGeom>
                        <a:noFill/>
                        <a:ln w="9525" cap="flat" cmpd="sng" algn="ctr">
                          <a:solidFill>
                            <a:sysClr val="windowText" lastClr="000000"/>
                          </a:solidFill>
                          <a:prstDash val="solid"/>
                        </a:ln>
                        <a:effectLst/>
                      </wps:spPr>
                      <wps:bodyPr/>
                    </wps:wsp>
                  </a:graphicData>
                </a:graphic>
              </wp:anchor>
            </w:drawing>
          </mc:Choice>
          <mc:Fallback>
            <w:pict>
              <v:line id="Straight Connector 344" o:spid="_x0000_s1026" style="position:absolute;z-index:251807744;visibility:visible;mso-wrap-style:square;mso-wrap-distance-left:9pt;mso-wrap-distance-top:0;mso-wrap-distance-right:9pt;mso-wrap-distance-bottom:0;mso-position-horizontal:absolute;mso-position-horizontal-relative:text;mso-position-vertical:absolute;mso-position-vertical-relative:text" from="270.75pt,3.9pt" to="354.7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" strokecolor="windowText"/>
            </w:pict>
          </mc:Fallback>
        </mc:AlternateContent>
      </w:r>
      <w:r w:rsidR="006D0574">
        <w:rPr>
          <w:rFonts w:ascii="Arial" w:hAnsi="Arial" w:cs="Arial"/>
          <w:noProof/>
          <w:sz w:val="24"/>
          <w:szCs w:val="24"/>
          <w:lang w:val="en-AU" w:eastAsia="en-AU"/>
        </w:rPr>
        <mc:AlternateContent>
          <mc:Choice Requires="wps">
            <w:drawing>
              <wp:anchor distT="0" distB="0" distL="114300" distR="114300" simplePos="0" relativeHeight="251803648" behindDoc="0" locked="0" layoutInCell="1" allowOverlap="1" wp14:anchorId="4DEA266E" wp14:editId="2AD1320A">
                <wp:simplePos x="0" y="0"/>
                <wp:positionH relativeFrom="column">
                  <wp:posOffset>1228725</wp:posOffset>
                </wp:positionH>
                <wp:positionV relativeFrom="paragraph">
                  <wp:posOffset>49530</wp:posOffset>
                </wp:positionV>
                <wp:extent cx="1066800" cy="0"/>
                <wp:effectExtent l="0" t="0" r="19050" b="19050"/>
                <wp:wrapNone/>
                <wp:docPr id="342" name="Straight Connector 342"/>
                <wp:cNvGraphicFramePr/>
                <a:graphic xmlns:a="http://schemas.openxmlformats.org/drawingml/2006/main">
                  <a:graphicData uri="http://schemas.microsoft.com/office/word/2010/wordprocessingShape">
                    <wps:wsp>
                      <wps:cNvCnPr/>
                      <wps:spPr>
                        <a:xfrm>
                          <a:off x="0" y="0"/>
                          <a:ext cx="1066800" cy="0"/>
                        </a:xfrm>
                        <a:prstGeom prst="line">
                          <a:avLst/>
                        </a:prstGeom>
                        <a:noFill/>
                        <a:ln w="9525" cap="flat" cmpd="sng" algn="ctr">
                          <a:solidFill>
                            <a:sysClr val="windowText" lastClr="000000"/>
                          </a:solidFill>
                          <a:prstDash val="solid"/>
                        </a:ln>
                        <a:effectLst/>
                      </wps:spPr>
                      <wps:bodyPr/>
                    </wps:wsp>
                  </a:graphicData>
                </a:graphic>
              </wp:anchor>
            </w:drawing>
          </mc:Choice>
          <mc:Fallback>
            <w:pict>
              <v:line id="Straight Connector 342" o:spid="_x0000_s1026" style="position:absolute;z-index:251803648;visibility:visible;mso-wrap-style:square;mso-wrap-distance-left:9pt;mso-wrap-distance-top:0;mso-wrap-distance-right:9pt;mso-wrap-distance-bottom:0;mso-position-horizontal:absolute;mso-position-horizontal-relative:text;mso-position-vertical:absolute;mso-position-vertical-relative:text" from="96.75pt,3.9pt" to="180.7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" strokecolor="windowText"/>
            </w:pict>
          </mc:Fallback>
        </mc:AlternateContent>
      </w:r>
    </w:p>
    <w:p w:rsidR="006D0574" w:rsidRDefault="006D0574" w:rsidP="00EC3627">
      <w:pPr>
        <w:autoSpaceDE w:val="0"/>
        <w:autoSpaceDN w:val="0"/>
        <w:adjustRightInd w:val="0"/>
        <w:spacing w:after="0" w:line="240" w:lineRule="auto"/>
        <w:ind w:left="720"/>
        <w:rPr>
          <w:rFonts w:ascii="Arial" w:hAnsi="Arial" w:cs="Arial"/>
          <w:sz w:val="24"/>
          <w:szCs w:val="24"/>
        </w:rPr>
      </w:pPr>
    </w:p>
    <w:p w:rsidR="006D0574" w:rsidRDefault="00974DCE" w:rsidP="00EC3627">
      <w:pPr>
        <w:autoSpaceDE w:val="0"/>
        <w:autoSpaceDN w:val="0"/>
        <w:adjustRightInd w:val="0"/>
        <w:spacing w:after="0" w:line="240" w:lineRule="auto"/>
        <w:ind w:left="720"/>
        <w:rPr>
          <w:rFonts w:ascii="Arial" w:hAnsi="Arial" w:cs="Arial"/>
          <w:sz w:val="24"/>
          <w:szCs w:val="24"/>
        </w:rPr>
      </w:pPr>
      <w:r>
        <w:rPr>
          <w:rFonts w:ascii="Arial" w:hAnsi="Arial" w:cs="Arial"/>
          <w:noProof/>
          <w:sz w:val="24"/>
          <w:szCs w:val="24"/>
          <w:lang w:val="en-AU" w:eastAsia="en-AU"/>
        </w:rPr>
        <mc:AlternateContent>
          <mc:Choice Requires="wps">
            <w:drawing>
              <wp:anchor distT="0" distB="0" distL="114300" distR="114300" simplePos="0" relativeHeight="251854848" behindDoc="0" locked="0" layoutInCell="1" allowOverlap="1" wp14:anchorId="36796893" wp14:editId="6AAD990E">
                <wp:simplePos x="0" y="0"/>
                <wp:positionH relativeFrom="column">
                  <wp:posOffset>3886200</wp:posOffset>
                </wp:positionH>
                <wp:positionV relativeFrom="paragraph">
                  <wp:posOffset>118110</wp:posOffset>
                </wp:positionV>
                <wp:extent cx="0" cy="217805"/>
                <wp:effectExtent l="0" t="0" r="19050" b="10795"/>
                <wp:wrapNone/>
                <wp:docPr id="369" name="Straight Connector 369"/>
                <wp:cNvGraphicFramePr/>
                <a:graphic xmlns:a="http://schemas.openxmlformats.org/drawingml/2006/main">
                  <a:graphicData uri="http://schemas.microsoft.com/office/word/2010/wordprocessingShape">
                    <wps:wsp>
                      <wps:cNvCnPr/>
                      <wps:spPr>
                        <a:xfrm flipV="1">
                          <a:off x="0" y="0"/>
                          <a:ext cx="0" cy="217805"/>
                        </a:xfrm>
                        <a:prstGeom prst="line">
                          <a:avLst/>
                        </a:prstGeom>
                        <a:noFill/>
                        <a:ln w="1587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369" o:spid="_x0000_s1026" style="position:absolute;flip:y;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pt,9.3pt" to="306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" strokecolor="windowText" strokeweight="1.25pt"/>
            </w:pict>
          </mc:Fallback>
        </mc:AlternateContent>
      </w:r>
      <w:r>
        <w:rPr>
          <w:rFonts w:ascii="Arial" w:hAnsi="Arial" w:cs="Arial"/>
          <w:noProof/>
          <w:sz w:val="24"/>
          <w:szCs w:val="24"/>
          <w:lang w:val="en-AU" w:eastAsia="en-AU"/>
        </w:rPr>
        <mc:AlternateContent>
          <mc:Choice Requires="wps">
            <w:drawing>
              <wp:anchor distT="0" distB="0" distL="114300" distR="114300" simplePos="0" relativeHeight="251848704" behindDoc="0" locked="0" layoutInCell="1" allowOverlap="1" wp14:anchorId="20D59D22" wp14:editId="3DF9DC2C">
                <wp:simplePos x="0" y="0"/>
                <wp:positionH relativeFrom="column">
                  <wp:posOffset>1695450</wp:posOffset>
                </wp:positionH>
                <wp:positionV relativeFrom="paragraph">
                  <wp:posOffset>41910</wp:posOffset>
                </wp:positionV>
                <wp:extent cx="0" cy="399415"/>
                <wp:effectExtent l="0" t="0" r="19050" b="19685"/>
                <wp:wrapNone/>
                <wp:docPr id="366" name="Straight Connector 366"/>
                <wp:cNvGraphicFramePr/>
                <a:graphic xmlns:a="http://schemas.openxmlformats.org/drawingml/2006/main">
                  <a:graphicData uri="http://schemas.microsoft.com/office/word/2010/wordprocessingShape">
                    <wps:wsp>
                      <wps:cNvCnPr/>
                      <wps:spPr>
                        <a:xfrm flipV="1">
                          <a:off x="0" y="0"/>
                          <a:ext cx="0" cy="399415"/>
                        </a:xfrm>
                        <a:prstGeom prst="line">
                          <a:avLst/>
                        </a:prstGeom>
                        <a:noFill/>
                        <a:ln w="1587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366" o:spid="_x0000_s1026" style="position:absolute;flip:y;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5pt,3.3pt" to="133.5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" strokecolor="windowText" strokeweight="1.25pt"/>
            </w:pict>
          </mc:Fallback>
        </mc:AlternateContent>
      </w:r>
      <w:r w:rsidR="003150C7">
        <w:rPr>
          <w:rFonts w:ascii="Arial" w:hAnsi="Arial" w:cs="Arial"/>
          <w:noProof/>
          <w:sz w:val="24"/>
          <w:szCs w:val="24"/>
          <w:lang w:val="en-AU" w:eastAsia="en-AU"/>
        </w:rPr>
        <mc:AlternateContent>
          <mc:Choice Requires="wps">
            <w:drawing>
              <wp:anchor distT="0" distB="0" distL="114300" distR="114300" simplePos="0" relativeHeight="251852800" behindDoc="0" locked="0" layoutInCell="1" allowOverlap="1" wp14:anchorId="35804E04" wp14:editId="163DB49D">
                <wp:simplePos x="0" y="0"/>
                <wp:positionH relativeFrom="column">
                  <wp:posOffset>3981450</wp:posOffset>
                </wp:positionH>
                <wp:positionV relativeFrom="paragraph">
                  <wp:posOffset>41910</wp:posOffset>
                </wp:positionV>
                <wp:extent cx="0" cy="399415"/>
                <wp:effectExtent l="0" t="0" r="19050" b="19685"/>
                <wp:wrapNone/>
                <wp:docPr id="368" name="Straight Connector 368"/>
                <wp:cNvGraphicFramePr/>
                <a:graphic xmlns:a="http://schemas.openxmlformats.org/drawingml/2006/main">
                  <a:graphicData uri="http://schemas.microsoft.com/office/word/2010/wordprocessingShape">
                    <wps:wsp>
                      <wps:cNvCnPr/>
                      <wps:spPr>
                        <a:xfrm flipV="1">
                          <a:off x="0" y="0"/>
                          <a:ext cx="0" cy="399415"/>
                        </a:xfrm>
                        <a:prstGeom prst="line">
                          <a:avLst/>
                        </a:prstGeom>
                        <a:noFill/>
                        <a:ln w="1587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368" o:spid="_x0000_s1026" style="position:absolute;flip:y;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3.5pt,3.3pt" to="313.5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" strokecolor="windowText" strokeweight="1.25pt"/>
            </w:pict>
          </mc:Fallback>
        </mc:AlternateContent>
      </w:r>
      <w:r w:rsidR="003150C7">
        <w:rPr>
          <w:rFonts w:ascii="Arial" w:hAnsi="Arial" w:cs="Arial"/>
          <w:noProof/>
          <w:sz w:val="24"/>
          <w:szCs w:val="24"/>
          <w:lang w:val="en-AU" w:eastAsia="en-AU"/>
        </w:rPr>
        <mc:AlternateContent>
          <mc:Choice Requires="wps">
            <w:drawing>
              <wp:anchor distT="0" distB="0" distL="114300" distR="114300" simplePos="0" relativeHeight="251850752" behindDoc="0" locked="0" layoutInCell="1" allowOverlap="1" wp14:anchorId="5846B79C" wp14:editId="2BFECDF0">
                <wp:simplePos x="0" y="0"/>
                <wp:positionH relativeFrom="column">
                  <wp:posOffset>1781175</wp:posOffset>
                </wp:positionH>
                <wp:positionV relativeFrom="paragraph">
                  <wp:posOffset>118110</wp:posOffset>
                </wp:positionV>
                <wp:extent cx="1" cy="218440"/>
                <wp:effectExtent l="0" t="0" r="19050" b="10160"/>
                <wp:wrapNone/>
                <wp:docPr id="367" name="Straight Connector 367"/>
                <wp:cNvGraphicFramePr/>
                <a:graphic xmlns:a="http://schemas.openxmlformats.org/drawingml/2006/main">
                  <a:graphicData uri="http://schemas.microsoft.com/office/word/2010/wordprocessingShape">
                    <wps:wsp>
                      <wps:cNvCnPr/>
                      <wps:spPr>
                        <a:xfrm flipV="1">
                          <a:off x="0" y="0"/>
                          <a:ext cx="1" cy="218440"/>
                        </a:xfrm>
                        <a:prstGeom prst="line">
                          <a:avLst/>
                        </a:prstGeom>
                        <a:noFill/>
                        <a:ln w="1587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367" o:spid="_x0000_s1026" style="position:absolute;flip:y;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25pt,9.3pt" to="140.2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" strokecolor="windowText" strokeweight="1.25pt"/>
            </w:pict>
          </mc:Fallback>
        </mc:AlternateContent>
      </w:r>
    </w:p>
    <w:p w:rsidR="00974DCE" w:rsidRDefault="00974DCE" w:rsidP="00EC3627">
      <w:pPr>
        <w:autoSpaceDE w:val="0"/>
        <w:autoSpaceDN w:val="0"/>
        <w:adjustRightInd w:val="0"/>
        <w:spacing w:after="0" w:line="240" w:lineRule="auto"/>
        <w:ind w:left="720"/>
        <w:rPr>
          <w:rFonts w:ascii="Arial" w:hAnsi="Arial" w:cs="Arial"/>
          <w:sz w:val="24"/>
          <w:szCs w:val="24"/>
        </w:rPr>
      </w:pPr>
      <w:r>
        <w:rPr>
          <w:rFonts w:ascii="Arial" w:hAnsi="Arial" w:cs="Arial"/>
          <w:noProof/>
          <w:sz w:val="24"/>
          <w:szCs w:val="24"/>
          <w:lang w:val="en-AU" w:eastAsia="en-AU"/>
        </w:rPr>
        <mc:AlternateContent>
          <mc:Choice Requires="wps">
            <w:drawing>
              <wp:anchor distT="0" distB="0" distL="114300" distR="114300" simplePos="0" relativeHeight="251840512" behindDoc="0" locked="0" layoutInCell="1" allowOverlap="1" wp14:anchorId="692F4A19" wp14:editId="563AA016">
                <wp:simplePos x="0" y="0"/>
                <wp:positionH relativeFrom="column">
                  <wp:posOffset>1295400</wp:posOffset>
                </wp:positionH>
                <wp:positionV relativeFrom="paragraph">
                  <wp:posOffset>66675</wp:posOffset>
                </wp:positionV>
                <wp:extent cx="400050" cy="0"/>
                <wp:effectExtent l="0" t="0" r="19050" b="19050"/>
                <wp:wrapNone/>
                <wp:docPr id="362" name="Straight Connector 362"/>
                <wp:cNvGraphicFramePr/>
                <a:graphic xmlns:a="http://schemas.openxmlformats.org/drawingml/2006/main">
                  <a:graphicData uri="http://schemas.microsoft.com/office/word/2010/wordprocessingShape">
                    <wps:wsp>
                      <wps:cNvCnPr/>
                      <wps:spPr>
                        <a:xfrm>
                          <a:off x="0" y="0"/>
                          <a:ext cx="400050"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62" o:spid="_x0000_s1026" style="position:absolute;z-index:251840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2pt,5.25pt" to="133.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" strokecolor="black [3213]" strokeweight="1.25pt"/>
            </w:pict>
          </mc:Fallback>
        </mc:AlternateContent>
      </w:r>
      <w:r>
        <w:rPr>
          <w:rFonts w:ascii="Arial" w:hAnsi="Arial" w:cs="Arial"/>
          <w:noProof/>
          <w:sz w:val="24"/>
          <w:szCs w:val="24"/>
          <w:lang w:val="en-AU" w:eastAsia="en-AU"/>
        </w:rPr>
        <mc:AlternateContent>
          <mc:Choice Requires="wps">
            <w:drawing>
              <wp:anchor distT="0" distB="0" distL="114300" distR="114300" simplePos="0" relativeHeight="251844608" behindDoc="0" locked="0" layoutInCell="1" allowOverlap="1" wp14:anchorId="221C4143" wp14:editId="310075F1">
                <wp:simplePos x="0" y="0"/>
                <wp:positionH relativeFrom="column">
                  <wp:posOffset>3486150</wp:posOffset>
                </wp:positionH>
                <wp:positionV relativeFrom="paragraph">
                  <wp:posOffset>66675</wp:posOffset>
                </wp:positionV>
                <wp:extent cx="400050" cy="0"/>
                <wp:effectExtent l="0" t="0" r="19050" b="19050"/>
                <wp:wrapNone/>
                <wp:docPr id="364" name="Straight Connector 364"/>
                <wp:cNvGraphicFramePr/>
                <a:graphic xmlns:a="http://schemas.openxmlformats.org/drawingml/2006/main">
                  <a:graphicData uri="http://schemas.microsoft.com/office/word/2010/wordprocessingShape">
                    <wps:wsp>
                      <wps:cNvCnPr/>
                      <wps:spPr>
                        <a:xfrm>
                          <a:off x="0" y="0"/>
                          <a:ext cx="400050" cy="0"/>
                        </a:xfrm>
                        <a:prstGeom prst="line">
                          <a:avLst/>
                        </a:prstGeom>
                        <a:noFill/>
                        <a:ln w="15875" cap="flat" cmpd="sng" algn="ctr">
                          <a:solidFill>
                            <a:sysClr val="windowText" lastClr="000000"/>
                          </a:solidFill>
                          <a:prstDash val="solid"/>
                        </a:ln>
                        <a:effectLst/>
                      </wps:spPr>
                      <wps:bodyPr/>
                    </wps:wsp>
                  </a:graphicData>
                </a:graphic>
                <wp14:sizeRelH relativeFrom="margin">
                  <wp14:pctWidth>0</wp14:pctWidth>
                </wp14:sizeRelH>
              </wp:anchor>
            </w:drawing>
          </mc:Choice>
          <mc:Fallback>
            <w:pict>
              <v:line id="Straight Connector 364" o:spid="_x0000_s1026" style="position:absolute;z-index:251844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4.5pt,5.25pt" to="306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" strokecolor="windowText" strokeweight="1.25pt"/>
            </w:pict>
          </mc:Fallback>
        </mc:AlternateContent>
      </w:r>
      <w:r w:rsidR="003150C7">
        <w:rPr>
          <w:rFonts w:ascii="Arial" w:hAnsi="Arial" w:cs="Arial"/>
          <w:noProof/>
          <w:sz w:val="24"/>
          <w:szCs w:val="24"/>
          <w:lang w:val="en-AU" w:eastAsia="en-AU"/>
        </w:rPr>
        <mc:AlternateContent>
          <mc:Choice Requires="wps">
            <w:drawing>
              <wp:anchor distT="0" distB="0" distL="114300" distR="114300" simplePos="0" relativeHeight="251842560" behindDoc="0" locked="0" layoutInCell="1" allowOverlap="1" wp14:anchorId="79B966C7" wp14:editId="58A8E464">
                <wp:simplePos x="0" y="0"/>
                <wp:positionH relativeFrom="column">
                  <wp:posOffset>1781175</wp:posOffset>
                </wp:positionH>
                <wp:positionV relativeFrom="paragraph">
                  <wp:posOffset>55880</wp:posOffset>
                </wp:positionV>
                <wp:extent cx="352425" cy="0"/>
                <wp:effectExtent l="0" t="0" r="9525" b="19050"/>
                <wp:wrapNone/>
                <wp:docPr id="363" name="Straight Connector 363"/>
                <wp:cNvGraphicFramePr/>
                <a:graphic xmlns:a="http://schemas.openxmlformats.org/drawingml/2006/main">
                  <a:graphicData uri="http://schemas.microsoft.com/office/word/2010/wordprocessingShape">
                    <wps:wsp>
                      <wps:cNvCnPr/>
                      <wps:spPr>
                        <a:xfrm>
                          <a:off x="0" y="0"/>
                          <a:ext cx="352425" cy="0"/>
                        </a:xfrm>
                        <a:prstGeom prst="line">
                          <a:avLst/>
                        </a:prstGeom>
                        <a:noFill/>
                        <a:ln w="15875" cap="flat" cmpd="sng" algn="ctr">
                          <a:solidFill>
                            <a:sysClr val="windowText" lastClr="000000"/>
                          </a:solidFill>
                          <a:prstDash val="solid"/>
                        </a:ln>
                        <a:effectLst/>
                      </wps:spPr>
                      <wps:bodyPr/>
                    </wps:wsp>
                  </a:graphicData>
                </a:graphic>
              </wp:anchor>
            </w:drawing>
          </mc:Choice>
          <mc:Fallback>
            <w:pict>
              <v:line id="Straight Connector 363" o:spid="_x0000_s1026" style="position:absolute;z-index:251842560;visibility:visible;mso-wrap-style:square;mso-wrap-distance-left:9pt;mso-wrap-distance-top:0;mso-wrap-distance-right:9pt;mso-wrap-distance-bottom:0;mso-position-horizontal:absolute;mso-position-horizontal-relative:text;mso-position-vertical:absolute;mso-position-vertical-relative:text" from="140.25pt,4.4pt" to="168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" strokecolor="windowText" strokeweight="1.25pt"/>
            </w:pict>
          </mc:Fallback>
        </mc:AlternateContent>
      </w:r>
      <w:r w:rsidR="003150C7">
        <w:rPr>
          <w:rFonts w:ascii="Arial" w:hAnsi="Arial" w:cs="Arial"/>
          <w:noProof/>
          <w:sz w:val="24"/>
          <w:szCs w:val="24"/>
          <w:lang w:val="en-AU" w:eastAsia="en-AU"/>
        </w:rPr>
        <mc:AlternateContent>
          <mc:Choice Requires="wps">
            <w:drawing>
              <wp:anchor distT="0" distB="0" distL="114300" distR="114300" simplePos="0" relativeHeight="251846656" behindDoc="0" locked="0" layoutInCell="1" allowOverlap="1" wp14:anchorId="624EB328" wp14:editId="003BF5C7">
                <wp:simplePos x="0" y="0"/>
                <wp:positionH relativeFrom="column">
                  <wp:posOffset>3981450</wp:posOffset>
                </wp:positionH>
                <wp:positionV relativeFrom="paragraph">
                  <wp:posOffset>66675</wp:posOffset>
                </wp:positionV>
                <wp:extent cx="352425" cy="0"/>
                <wp:effectExtent l="0" t="0" r="9525" b="19050"/>
                <wp:wrapNone/>
                <wp:docPr id="365" name="Straight Connector 365"/>
                <wp:cNvGraphicFramePr/>
                <a:graphic xmlns:a="http://schemas.openxmlformats.org/drawingml/2006/main">
                  <a:graphicData uri="http://schemas.microsoft.com/office/word/2010/wordprocessingShape">
                    <wps:wsp>
                      <wps:cNvCnPr/>
                      <wps:spPr>
                        <a:xfrm>
                          <a:off x="0" y="0"/>
                          <a:ext cx="352425" cy="0"/>
                        </a:xfrm>
                        <a:prstGeom prst="line">
                          <a:avLst/>
                        </a:prstGeom>
                        <a:noFill/>
                        <a:ln w="15875" cap="flat" cmpd="sng" algn="ctr">
                          <a:solidFill>
                            <a:sysClr val="windowText" lastClr="000000"/>
                          </a:solidFill>
                          <a:prstDash val="solid"/>
                        </a:ln>
                        <a:effectLst/>
                      </wps:spPr>
                      <wps:bodyPr/>
                    </wps:wsp>
                  </a:graphicData>
                </a:graphic>
              </wp:anchor>
            </w:drawing>
          </mc:Choice>
          <mc:Fallback>
            <w:pict>
              <v:line id="Straight Connector 365" o:spid="_x0000_s1026" style="position:absolute;z-index:251846656;visibility:visible;mso-wrap-style:square;mso-wrap-distance-left:9pt;mso-wrap-distance-top:0;mso-wrap-distance-right:9pt;mso-wrap-distance-bottom:0;mso-position-horizontal:absolute;mso-position-horizontal-relative:text;mso-position-vertical:absolute;mso-position-vertical-relative:text" from="313.5pt,5.25pt" to="341.2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" strokecolor="windowText" strokeweight="1.25pt"/>
            </w:pict>
          </mc:Fallback>
        </mc:AlternateContent>
      </w:r>
    </w:p>
    <w:p w:rsidR="00974DCE" w:rsidRDefault="00974DCE" w:rsidP="00974DCE">
      <w:pPr>
        <w:rPr>
          <w:rFonts w:ascii="Arial" w:hAnsi="Arial" w:cs="Arial"/>
          <w:sz w:val="24"/>
          <w:szCs w:val="24"/>
        </w:rPr>
      </w:pPr>
    </w:p>
    <w:p w:rsidR="006D0574" w:rsidRDefault="00974DCE" w:rsidP="00974DCE">
      <w:pPr>
        <w:spacing w:line="240" w:lineRule="auto"/>
        <w:ind w:left="8640" w:firstLine="720"/>
        <w:rPr>
          <w:rFonts w:ascii="Arial" w:hAnsi="Arial" w:cs="Arial"/>
          <w:sz w:val="24"/>
          <w:szCs w:val="24"/>
        </w:rPr>
      </w:pPr>
      <w:r w:rsidRPr="00974DCE">
        <w:rPr>
          <w:rFonts w:ascii="Arial" w:hAnsi="Arial" w:cs="Arial"/>
          <w:sz w:val="24"/>
          <w:szCs w:val="24"/>
        </w:rPr>
        <w:t>4 marks</w:t>
      </w:r>
    </w:p>
    <w:p w:rsidR="004D289E" w:rsidRDefault="004D289E" w:rsidP="00974DCE">
      <w:pPr>
        <w:spacing w:line="240" w:lineRule="auto"/>
        <w:ind w:left="8640" w:firstLine="720"/>
        <w:rPr>
          <w:rFonts w:ascii="Arial" w:hAnsi="Arial" w:cs="Arial"/>
          <w:sz w:val="24"/>
          <w:szCs w:val="24"/>
        </w:rPr>
      </w:pPr>
    </w:p>
    <w:p w:rsidR="004D289E" w:rsidRDefault="004D289E" w:rsidP="00974DCE">
      <w:pPr>
        <w:spacing w:line="240" w:lineRule="auto"/>
        <w:ind w:left="8640" w:firstLine="720"/>
        <w:rPr>
          <w:rFonts w:ascii="Arial" w:hAnsi="Arial" w:cs="Arial"/>
          <w:sz w:val="24"/>
          <w:szCs w:val="24"/>
        </w:rPr>
      </w:pPr>
    </w:p>
    <w:p w:rsidR="004D289E" w:rsidRDefault="004D289E" w:rsidP="00974DCE">
      <w:pPr>
        <w:spacing w:line="240" w:lineRule="auto"/>
        <w:ind w:left="8640" w:firstLine="720"/>
        <w:rPr>
          <w:rFonts w:ascii="Arial" w:hAnsi="Arial" w:cs="Arial"/>
          <w:sz w:val="24"/>
          <w:szCs w:val="24"/>
        </w:rPr>
      </w:pPr>
    </w:p>
    <w:p w:rsidR="00974DCE" w:rsidRDefault="00974DCE" w:rsidP="00974DCE">
      <w:pPr>
        <w:spacing w:line="240" w:lineRule="auto"/>
        <w:rPr>
          <w:rFonts w:ascii="Arial" w:hAnsi="Arial" w:cs="Arial"/>
          <w:sz w:val="24"/>
          <w:szCs w:val="24"/>
        </w:rPr>
      </w:pPr>
      <w:r>
        <w:rPr>
          <w:rFonts w:ascii="Arial" w:hAnsi="Arial" w:cs="Arial"/>
          <w:sz w:val="24"/>
          <w:szCs w:val="24"/>
        </w:rPr>
        <w:t xml:space="preserve">                                                          </w:t>
      </w:r>
      <w:r>
        <w:rPr>
          <w:rFonts w:ascii="Arial" w:hAnsi="Arial" w:cs="Arial"/>
          <w:noProof/>
          <w:sz w:val="24"/>
          <w:szCs w:val="24"/>
          <w:lang w:val="en-AU" w:eastAsia="en-AU"/>
        </w:rPr>
        <w:drawing>
          <wp:inline distT="0" distB="0" distL="0" distR="0" wp14:anchorId="17508A85" wp14:editId="07DEBEC7">
            <wp:extent cx="1285875" cy="1266825"/>
            <wp:effectExtent l="0" t="0" r="9525" b="9525"/>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5875" cy="1266825"/>
                    </a:xfrm>
                    <a:prstGeom prst="rect">
                      <a:avLst/>
                    </a:prstGeom>
                    <a:noFill/>
                    <a:ln>
                      <a:noFill/>
                    </a:ln>
                  </pic:spPr>
                </pic:pic>
              </a:graphicData>
            </a:graphic>
          </wp:inline>
        </w:drawing>
      </w:r>
    </w:p>
    <w:p w:rsidR="00746D44" w:rsidRDefault="00746D44">
      <w:pPr>
        <w:rPr>
          <w:rFonts w:ascii="Arial" w:hAnsi="Arial" w:cs="Arial"/>
          <w:sz w:val="24"/>
          <w:szCs w:val="24"/>
        </w:rPr>
      </w:pPr>
      <w:r>
        <w:rPr>
          <w:rFonts w:ascii="Arial" w:hAnsi="Arial" w:cs="Arial"/>
          <w:sz w:val="24"/>
          <w:szCs w:val="24"/>
        </w:rPr>
        <w:br w:type="page"/>
      </w:r>
    </w:p>
    <w:p w:rsidR="00974DCE" w:rsidRDefault="00974DCE" w:rsidP="00974DCE">
      <w:pPr>
        <w:autoSpaceDE w:val="0"/>
        <w:autoSpaceDN w:val="0"/>
        <w:adjustRightInd w:val="0"/>
        <w:spacing w:after="0" w:line="240" w:lineRule="auto"/>
        <w:rPr>
          <w:rFonts w:ascii="Arial" w:hAnsi="Arial" w:cs="Arial"/>
          <w:sz w:val="24"/>
          <w:szCs w:val="24"/>
        </w:rPr>
      </w:pPr>
      <w:r w:rsidRPr="00974DCE">
        <w:rPr>
          <w:rFonts w:ascii="Arial" w:hAnsi="Arial" w:cs="Arial"/>
          <w:b/>
          <w:sz w:val="24"/>
          <w:szCs w:val="24"/>
          <w:u w:val="single"/>
        </w:rPr>
        <w:lastRenderedPageBreak/>
        <w:t>Section B</w:t>
      </w:r>
      <w:r w:rsidRPr="00974DCE">
        <w:rPr>
          <w:rFonts w:ascii="Arial" w:hAnsi="Arial" w:cs="Arial"/>
          <w:sz w:val="24"/>
          <w:szCs w:val="24"/>
        </w:rPr>
        <w:t>: Calculations and Extended Answers.</w:t>
      </w:r>
    </w:p>
    <w:p w:rsidR="00974DCE" w:rsidRPr="00974DCE" w:rsidRDefault="00974DCE" w:rsidP="00974DCE">
      <w:pPr>
        <w:autoSpaceDE w:val="0"/>
        <w:autoSpaceDN w:val="0"/>
        <w:adjustRightInd w:val="0"/>
        <w:spacing w:after="0" w:line="240" w:lineRule="auto"/>
        <w:rPr>
          <w:rFonts w:ascii="Arial" w:hAnsi="Arial" w:cs="Arial"/>
          <w:sz w:val="24"/>
          <w:szCs w:val="24"/>
        </w:rPr>
      </w:pPr>
    </w:p>
    <w:p w:rsidR="00974DCE" w:rsidRDefault="00974DCE" w:rsidP="00974DCE">
      <w:pPr>
        <w:autoSpaceDE w:val="0"/>
        <w:autoSpaceDN w:val="0"/>
        <w:adjustRightInd w:val="0"/>
        <w:spacing w:after="0" w:line="240" w:lineRule="auto"/>
        <w:ind w:left="720" w:hanging="720"/>
        <w:rPr>
          <w:rFonts w:ascii="Arial" w:hAnsi="Arial" w:cs="Arial"/>
          <w:sz w:val="24"/>
          <w:szCs w:val="24"/>
        </w:rPr>
      </w:pPr>
      <w:r w:rsidRPr="00974DCE">
        <w:rPr>
          <w:rFonts w:ascii="Arial" w:hAnsi="Arial" w:cs="Arial"/>
          <w:sz w:val="24"/>
          <w:szCs w:val="24"/>
        </w:rPr>
        <w:t xml:space="preserve">1. </w:t>
      </w:r>
      <w:r>
        <w:rPr>
          <w:rFonts w:ascii="Arial" w:hAnsi="Arial" w:cs="Arial"/>
          <w:sz w:val="24"/>
          <w:szCs w:val="24"/>
        </w:rPr>
        <w:tab/>
      </w:r>
      <w:r w:rsidRPr="00974DCE">
        <w:rPr>
          <w:rFonts w:ascii="Arial" w:hAnsi="Arial" w:cs="Arial"/>
          <w:sz w:val="24"/>
          <w:szCs w:val="24"/>
        </w:rPr>
        <w:t>A laboratory investigation required Tania to build a simple DC motor.</w:t>
      </w:r>
      <w:r>
        <w:rPr>
          <w:rFonts w:ascii="Arial" w:hAnsi="Arial" w:cs="Arial"/>
          <w:sz w:val="24"/>
          <w:szCs w:val="24"/>
        </w:rPr>
        <w:t xml:space="preserve"> </w:t>
      </w:r>
      <w:r w:rsidRPr="00974DCE">
        <w:rPr>
          <w:rFonts w:ascii="Arial" w:hAnsi="Arial" w:cs="Arial"/>
          <w:sz w:val="24"/>
          <w:szCs w:val="24"/>
        </w:rPr>
        <w:t>She wound a rectangular coil of 20 turns to make a rectangular coil of</w:t>
      </w:r>
      <w:r>
        <w:rPr>
          <w:rFonts w:ascii="Arial" w:hAnsi="Arial" w:cs="Arial"/>
          <w:sz w:val="24"/>
          <w:szCs w:val="24"/>
        </w:rPr>
        <w:t xml:space="preserve"> </w:t>
      </w:r>
      <w:r w:rsidRPr="00974DCE">
        <w:rPr>
          <w:rFonts w:ascii="Arial" w:hAnsi="Arial" w:cs="Arial"/>
          <w:sz w:val="24"/>
          <w:szCs w:val="24"/>
        </w:rPr>
        <w:t>length 0.050 m and width 0.040 m, and pivots it so it can rotate around</w:t>
      </w:r>
      <w:r>
        <w:rPr>
          <w:rFonts w:ascii="Arial" w:hAnsi="Arial" w:cs="Arial"/>
          <w:sz w:val="24"/>
          <w:szCs w:val="24"/>
        </w:rPr>
        <w:t xml:space="preserve"> </w:t>
      </w:r>
      <w:r w:rsidRPr="00974DCE">
        <w:rPr>
          <w:rFonts w:ascii="Arial" w:hAnsi="Arial" w:cs="Arial"/>
          <w:sz w:val="24"/>
          <w:szCs w:val="24"/>
        </w:rPr>
        <w:t>the axis shown by the dashed line in the diagram below.</w:t>
      </w:r>
    </w:p>
    <w:p w:rsidR="00974DCE" w:rsidRDefault="00F03C48" w:rsidP="00974DCE">
      <w:pPr>
        <w:autoSpaceDE w:val="0"/>
        <w:autoSpaceDN w:val="0"/>
        <w:adjustRightInd w:val="0"/>
        <w:spacing w:after="0" w:line="240" w:lineRule="auto"/>
        <w:ind w:left="720" w:hanging="720"/>
        <w:rPr>
          <w:rFonts w:ascii="Arial" w:hAnsi="Arial" w:cs="Arial"/>
          <w:sz w:val="24"/>
          <w:szCs w:val="24"/>
        </w:rPr>
      </w:pPr>
      <w:r w:rsidRPr="00530D3D">
        <w:rPr>
          <w:noProof/>
          <w:sz w:val="24"/>
          <w:szCs w:val="24"/>
          <w:lang w:val="en-AU" w:eastAsia="en-AU"/>
        </w:rPr>
        <mc:AlternateContent>
          <mc:Choice Requires="wps">
            <w:drawing>
              <wp:anchor distT="0" distB="0" distL="114300" distR="114300" simplePos="0" relativeHeight="251900928" behindDoc="0" locked="0" layoutInCell="1" allowOverlap="1" wp14:anchorId="07498B74" wp14:editId="2B779ECA">
                <wp:simplePos x="0" y="0"/>
                <wp:positionH relativeFrom="column">
                  <wp:posOffset>3543935</wp:posOffset>
                </wp:positionH>
                <wp:positionV relativeFrom="paragraph">
                  <wp:posOffset>120650</wp:posOffset>
                </wp:positionV>
                <wp:extent cx="266700" cy="299720"/>
                <wp:effectExtent l="0" t="0" r="0" b="5080"/>
                <wp:wrapNone/>
                <wp:docPr id="4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99720"/>
                        </a:xfrm>
                        <a:prstGeom prst="rect">
                          <a:avLst/>
                        </a:prstGeom>
                        <a:noFill/>
                        <a:ln w="9525">
                          <a:noFill/>
                          <a:miter lim="800000"/>
                          <a:headEnd/>
                          <a:tailEnd/>
                        </a:ln>
                      </wps:spPr>
                      <wps:txbx>
                        <w:txbxContent>
                          <w:p w:rsidR="001F192B" w:rsidRPr="00F03C48" w:rsidRDefault="001F192B" w:rsidP="00F03C48">
                            <w:pPr>
                              <w:rPr>
                                <w:rFonts w:ascii="Arial" w:hAnsi="Arial" w:cs="Arial"/>
                                <w:sz w:val="24"/>
                                <w:szCs w:val="24"/>
                              </w:rPr>
                            </w:pPr>
                            <w:r>
                              <w:rPr>
                                <w:rFonts w:ascii="Arial" w:hAnsi="Arial" w:cs="Arial"/>
                                <w:sz w:val="24"/>
                                <w:szCs w:val="24"/>
                              </w:rPr>
                              <w:t>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left:0;text-align:left;margin-left:279.05pt;margin-top:9.5pt;width:21pt;height:23.6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" filled="f" stroked="f">
                <v:textbox>
                  <w:txbxContent>
                    <w:p w:rsidR="001F192B" w:rsidRPr="00F03C48" w:rsidRDefault="001F192B" w:rsidP="00F03C48">
                      <w:pPr>
                        <w:rPr>
                          <w:rFonts w:ascii="Arial" w:hAnsi="Arial" w:cs="Arial"/>
                          <w:sz w:val="24"/>
                          <w:szCs w:val="24"/>
                        </w:rPr>
                      </w:pPr>
                      <w:r>
                        <w:rPr>
                          <w:rFonts w:ascii="Arial" w:hAnsi="Arial" w:cs="Arial"/>
                          <w:sz w:val="24"/>
                          <w:szCs w:val="24"/>
                        </w:rPr>
                        <w:t>R</w:t>
                      </w:r>
                    </w:p>
                  </w:txbxContent>
                </v:textbox>
              </v:shape>
            </w:pict>
          </mc:Fallback>
        </mc:AlternateContent>
      </w:r>
      <w:r w:rsidRPr="00530D3D">
        <w:rPr>
          <w:noProof/>
          <w:sz w:val="24"/>
          <w:szCs w:val="24"/>
          <w:lang w:val="en-AU" w:eastAsia="en-AU"/>
        </w:rPr>
        <mc:AlternateContent>
          <mc:Choice Requires="wps">
            <w:drawing>
              <wp:anchor distT="0" distB="0" distL="114300" distR="114300" simplePos="0" relativeHeight="251898880" behindDoc="0" locked="0" layoutInCell="1" allowOverlap="1" wp14:anchorId="27137984" wp14:editId="3129899B">
                <wp:simplePos x="0" y="0"/>
                <wp:positionH relativeFrom="column">
                  <wp:posOffset>2762885</wp:posOffset>
                </wp:positionH>
                <wp:positionV relativeFrom="paragraph">
                  <wp:posOffset>111125</wp:posOffset>
                </wp:positionV>
                <wp:extent cx="266700" cy="299720"/>
                <wp:effectExtent l="0" t="0" r="0" b="5080"/>
                <wp:wrapNone/>
                <wp:docPr id="4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99720"/>
                        </a:xfrm>
                        <a:prstGeom prst="rect">
                          <a:avLst/>
                        </a:prstGeom>
                        <a:noFill/>
                        <a:ln w="9525">
                          <a:noFill/>
                          <a:miter lim="800000"/>
                          <a:headEnd/>
                          <a:tailEnd/>
                        </a:ln>
                      </wps:spPr>
                      <wps:txbx>
                        <w:txbxContent>
                          <w:p w:rsidR="001F192B" w:rsidRPr="00F03C48" w:rsidRDefault="001F192B" w:rsidP="00F03C48">
                            <w:pPr>
                              <w:rPr>
                                <w:rFonts w:ascii="Arial" w:hAnsi="Arial" w:cs="Arial"/>
                                <w:sz w:val="24"/>
                                <w:szCs w:val="24"/>
                              </w:rPr>
                            </w:pPr>
                            <w:r w:rsidRPr="00F03C48">
                              <w:rPr>
                                <w:rFonts w:ascii="Arial" w:hAnsi="Arial" w:cs="Arial"/>
                                <w:sz w:val="24"/>
                                <w:szCs w:val="24"/>
                              </w:rPr>
                              <w:t>Q</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left:0;text-align:left;margin-left:217.55pt;margin-top:8.75pt;width:21pt;height:23.6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" filled="f" stroked="f">
                <v:textbox>
                  <w:txbxContent>
                    <w:p w:rsidR="001F192B" w:rsidRPr="00F03C48" w:rsidRDefault="001F192B" w:rsidP="00F03C48">
                      <w:pPr>
                        <w:rPr>
                          <w:rFonts w:ascii="Arial" w:hAnsi="Arial" w:cs="Arial"/>
                          <w:sz w:val="24"/>
                          <w:szCs w:val="24"/>
                        </w:rPr>
                      </w:pPr>
                      <w:r w:rsidRPr="00F03C48">
                        <w:rPr>
                          <w:rFonts w:ascii="Arial" w:hAnsi="Arial" w:cs="Arial"/>
                          <w:sz w:val="24"/>
                          <w:szCs w:val="24"/>
                        </w:rPr>
                        <w:t>Q</w:t>
                      </w:r>
                    </w:p>
                  </w:txbxContent>
                </v:textbox>
              </v:shape>
            </w:pict>
          </mc:Fallback>
        </mc:AlternateContent>
      </w:r>
    </w:p>
    <w:p w:rsidR="00974DCE" w:rsidRDefault="00285B93" w:rsidP="00974DCE">
      <w:pPr>
        <w:autoSpaceDE w:val="0"/>
        <w:autoSpaceDN w:val="0"/>
        <w:adjustRightInd w:val="0"/>
        <w:spacing w:after="0" w:line="240" w:lineRule="auto"/>
        <w:ind w:left="720" w:hanging="720"/>
        <w:rPr>
          <w:rFonts w:ascii="Arial" w:hAnsi="Arial" w:cs="Arial"/>
          <w:sz w:val="24"/>
          <w:szCs w:val="24"/>
        </w:rPr>
      </w:pPr>
      <w:r>
        <w:rPr>
          <w:rFonts w:ascii="Arial" w:hAnsi="Arial" w:cs="Arial"/>
          <w:noProof/>
          <w:sz w:val="24"/>
          <w:szCs w:val="24"/>
          <w:lang w:val="en-AU" w:eastAsia="en-AU"/>
        </w:rPr>
        <mc:AlternateContent>
          <mc:Choice Requires="wps">
            <w:drawing>
              <wp:anchor distT="0" distB="0" distL="114300" distR="114300" simplePos="0" relativeHeight="251876352" behindDoc="0" locked="0" layoutInCell="1" allowOverlap="1" wp14:anchorId="6E3006E6" wp14:editId="438589A9">
                <wp:simplePos x="0" y="0"/>
                <wp:positionH relativeFrom="column">
                  <wp:posOffset>3343275</wp:posOffset>
                </wp:positionH>
                <wp:positionV relativeFrom="paragraph">
                  <wp:posOffset>78740</wp:posOffset>
                </wp:positionV>
                <wp:extent cx="542925" cy="676275"/>
                <wp:effectExtent l="0" t="0" r="28575" b="28575"/>
                <wp:wrapNone/>
                <wp:docPr id="382" name="Straight Connector 382"/>
                <wp:cNvGraphicFramePr/>
                <a:graphic xmlns:a="http://schemas.openxmlformats.org/drawingml/2006/main">
                  <a:graphicData uri="http://schemas.microsoft.com/office/word/2010/wordprocessingShape">
                    <wps:wsp>
                      <wps:cNvCnPr/>
                      <wps:spPr>
                        <a:xfrm flipV="1">
                          <a:off x="0" y="0"/>
                          <a:ext cx="542925" cy="676275"/>
                        </a:xfrm>
                        <a:prstGeom prst="line">
                          <a:avLst/>
                        </a:prstGeom>
                        <a:noFill/>
                        <a:ln w="1905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382" o:spid="_x0000_s1026" style="position:absolute;flip:y;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25pt,6.2pt" to="306pt,5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" strokecolor="windowText" strokeweight="1.5pt"/>
            </w:pict>
          </mc:Fallback>
        </mc:AlternateContent>
      </w:r>
      <w:r w:rsidR="00F03C48">
        <w:rPr>
          <w:rFonts w:ascii="Arial" w:hAnsi="Arial" w:cs="Arial"/>
          <w:noProof/>
          <w:sz w:val="24"/>
          <w:szCs w:val="24"/>
          <w:lang w:val="en-AU" w:eastAsia="en-AU"/>
        </w:rPr>
        <mc:AlternateContent>
          <mc:Choice Requires="wps">
            <w:drawing>
              <wp:anchor distT="0" distB="0" distL="114300" distR="114300" simplePos="0" relativeHeight="251890688" behindDoc="0" locked="0" layoutInCell="1" allowOverlap="1" wp14:anchorId="37E38FB3" wp14:editId="300C9800">
                <wp:simplePos x="0" y="0"/>
                <wp:positionH relativeFrom="column">
                  <wp:posOffset>2247900</wp:posOffset>
                </wp:positionH>
                <wp:positionV relativeFrom="paragraph">
                  <wp:posOffset>12066</wp:posOffset>
                </wp:positionV>
                <wp:extent cx="1228725" cy="1476374"/>
                <wp:effectExtent l="0" t="0" r="28575" b="29210"/>
                <wp:wrapNone/>
                <wp:docPr id="397" name="Straight Connector 397"/>
                <wp:cNvGraphicFramePr/>
                <a:graphic xmlns:a="http://schemas.openxmlformats.org/drawingml/2006/main">
                  <a:graphicData uri="http://schemas.microsoft.com/office/word/2010/wordprocessingShape">
                    <wps:wsp>
                      <wps:cNvCnPr/>
                      <wps:spPr>
                        <a:xfrm flipV="1">
                          <a:off x="0" y="0"/>
                          <a:ext cx="1228725" cy="1476374"/>
                        </a:xfrm>
                        <a:prstGeom prst="line">
                          <a:avLst/>
                        </a:prstGeom>
                        <a:noFill/>
                        <a:ln w="15875" cap="flat" cmpd="sng" algn="ctr">
                          <a:solidFill>
                            <a:sysClr val="windowText" lastClr="000000"/>
                          </a:solidFill>
                          <a:prstDash val="dash"/>
                        </a:ln>
                        <a:effectLst/>
                      </wps:spPr>
                      <wps:bodyPr/>
                    </wps:wsp>
                  </a:graphicData>
                </a:graphic>
                <wp14:sizeRelH relativeFrom="margin">
                  <wp14:pctWidth>0</wp14:pctWidth>
                </wp14:sizeRelH>
                <wp14:sizeRelV relativeFrom="margin">
                  <wp14:pctHeight>0</wp14:pctHeight>
                </wp14:sizeRelV>
              </wp:anchor>
            </w:drawing>
          </mc:Choice>
          <mc:Fallback>
            <w:pict>
              <v:line id="Straight Connector 397" o:spid="_x0000_s1026" style="position:absolute;flip:y;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pt,.95pt" to="273.75pt,1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" strokecolor="windowText" strokeweight="1.25pt">
                <v:stroke dashstyle="dash"/>
              </v:line>
            </w:pict>
          </mc:Fallback>
        </mc:AlternateContent>
      </w:r>
      <w:r w:rsidR="00246A9D">
        <w:rPr>
          <w:rFonts w:ascii="Arial" w:hAnsi="Arial" w:cs="Arial"/>
          <w:noProof/>
          <w:sz w:val="24"/>
          <w:szCs w:val="24"/>
          <w:lang w:val="en-AU" w:eastAsia="en-AU"/>
        </w:rPr>
        <mc:AlternateContent>
          <mc:Choice Requires="wps">
            <w:drawing>
              <wp:anchor distT="0" distB="0" distL="114300" distR="114300" simplePos="0" relativeHeight="251878400" behindDoc="0" locked="0" layoutInCell="1" allowOverlap="1" wp14:anchorId="2E45A368" wp14:editId="409A96E3">
                <wp:simplePos x="0" y="0"/>
                <wp:positionH relativeFrom="column">
                  <wp:posOffset>3886200</wp:posOffset>
                </wp:positionH>
                <wp:positionV relativeFrom="paragraph">
                  <wp:posOffset>78740</wp:posOffset>
                </wp:positionV>
                <wp:extent cx="885825" cy="0"/>
                <wp:effectExtent l="0" t="0" r="9525" b="19050"/>
                <wp:wrapNone/>
                <wp:docPr id="383" name="Straight Connector 383"/>
                <wp:cNvGraphicFramePr/>
                <a:graphic xmlns:a="http://schemas.openxmlformats.org/drawingml/2006/main">
                  <a:graphicData uri="http://schemas.microsoft.com/office/word/2010/wordprocessingShape">
                    <wps:wsp>
                      <wps:cNvCnPr/>
                      <wps:spPr>
                        <a:xfrm>
                          <a:off x="0" y="0"/>
                          <a:ext cx="885825" cy="0"/>
                        </a:xfrm>
                        <a:prstGeom prst="line">
                          <a:avLst/>
                        </a:prstGeom>
                        <a:noFill/>
                        <a:ln w="19050" cap="flat" cmpd="sng" algn="ctr">
                          <a:solidFill>
                            <a:sysClr val="windowText" lastClr="000000"/>
                          </a:solidFill>
                          <a:prstDash val="solid"/>
                        </a:ln>
                        <a:effectLst/>
                      </wps:spPr>
                      <wps:bodyPr/>
                    </wps:wsp>
                  </a:graphicData>
                </a:graphic>
              </wp:anchor>
            </w:drawing>
          </mc:Choice>
          <mc:Fallback>
            <w:pict>
              <v:line id="Straight Connector 383" o:spid="_x0000_s1026" style="position:absolute;z-index:251878400;visibility:visible;mso-wrap-style:square;mso-wrap-distance-left:9pt;mso-wrap-distance-top:0;mso-wrap-distance-right:9pt;mso-wrap-distance-bottom:0;mso-position-horizontal:absolute;mso-position-horizontal-relative:text;mso-position-vertical:absolute;mso-position-vertical-relative:text" from="306pt,6.2pt" to="375.7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" strokecolor="windowText" strokeweight="1.5pt"/>
            </w:pict>
          </mc:Fallback>
        </mc:AlternateContent>
      </w:r>
      <w:r w:rsidR="00246A9D">
        <w:rPr>
          <w:rFonts w:ascii="Arial" w:hAnsi="Arial" w:cs="Arial"/>
          <w:noProof/>
          <w:sz w:val="24"/>
          <w:szCs w:val="24"/>
          <w:lang w:val="en-AU" w:eastAsia="en-AU"/>
        </w:rPr>
        <mc:AlternateContent>
          <mc:Choice Requires="wps">
            <w:drawing>
              <wp:anchor distT="0" distB="0" distL="114300" distR="114300" simplePos="0" relativeHeight="251868160" behindDoc="0" locked="0" layoutInCell="1" allowOverlap="1" wp14:anchorId="059B4E99" wp14:editId="3222E5AD">
                <wp:simplePos x="0" y="0"/>
                <wp:positionH relativeFrom="column">
                  <wp:posOffset>2543175</wp:posOffset>
                </wp:positionH>
                <wp:positionV relativeFrom="paragraph">
                  <wp:posOffset>78741</wp:posOffset>
                </wp:positionV>
                <wp:extent cx="0" cy="419099"/>
                <wp:effectExtent l="0" t="0" r="19050" b="19685"/>
                <wp:wrapNone/>
                <wp:docPr id="378" name="Straight Connector 378"/>
                <wp:cNvGraphicFramePr/>
                <a:graphic xmlns:a="http://schemas.openxmlformats.org/drawingml/2006/main">
                  <a:graphicData uri="http://schemas.microsoft.com/office/word/2010/wordprocessingShape">
                    <wps:wsp>
                      <wps:cNvCnPr/>
                      <wps:spPr>
                        <a:xfrm flipV="1">
                          <a:off x="0" y="0"/>
                          <a:ext cx="0" cy="419099"/>
                        </a:xfrm>
                        <a:prstGeom prst="line">
                          <a:avLst/>
                        </a:prstGeom>
                        <a:noFill/>
                        <a:ln w="1905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378" o:spid="_x0000_s1026" style="position:absolute;flip:y;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25pt,6.2pt" to="200.25pt,3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" strokecolor="windowText" strokeweight="1.5pt"/>
            </w:pict>
          </mc:Fallback>
        </mc:AlternateContent>
      </w:r>
      <w:r w:rsidR="00246A9D">
        <w:rPr>
          <w:rFonts w:ascii="Arial" w:hAnsi="Arial" w:cs="Arial"/>
          <w:noProof/>
          <w:sz w:val="24"/>
          <w:szCs w:val="24"/>
          <w:lang w:val="en-AU" w:eastAsia="en-AU"/>
        </w:rPr>
        <mc:AlternateContent>
          <mc:Choice Requires="wps">
            <w:drawing>
              <wp:anchor distT="0" distB="0" distL="114300" distR="114300" simplePos="0" relativeHeight="251864064" behindDoc="0" locked="0" layoutInCell="1" allowOverlap="1" wp14:anchorId="7FD1EA1F" wp14:editId="330FA405">
                <wp:simplePos x="0" y="0"/>
                <wp:positionH relativeFrom="column">
                  <wp:posOffset>1847850</wp:posOffset>
                </wp:positionH>
                <wp:positionV relativeFrom="paragraph">
                  <wp:posOffset>78740</wp:posOffset>
                </wp:positionV>
                <wp:extent cx="695325" cy="1"/>
                <wp:effectExtent l="0" t="0" r="9525" b="19050"/>
                <wp:wrapNone/>
                <wp:docPr id="376" name="Straight Connector 376"/>
                <wp:cNvGraphicFramePr/>
                <a:graphic xmlns:a="http://schemas.openxmlformats.org/drawingml/2006/main">
                  <a:graphicData uri="http://schemas.microsoft.com/office/word/2010/wordprocessingShape">
                    <wps:wsp>
                      <wps:cNvCnPr/>
                      <wps:spPr>
                        <a:xfrm>
                          <a:off x="0" y="0"/>
                          <a:ext cx="695325" cy="1"/>
                        </a:xfrm>
                        <a:prstGeom prst="line">
                          <a:avLst/>
                        </a:prstGeom>
                        <a:noFill/>
                        <a:ln w="1905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376" o:spid="_x0000_s1026" style="position:absolute;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5pt,6.2pt" to="200.2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" strokecolor="windowText" strokeweight="1.5pt"/>
            </w:pict>
          </mc:Fallback>
        </mc:AlternateContent>
      </w:r>
      <w:r w:rsidR="00246A9D">
        <w:rPr>
          <w:rFonts w:ascii="Arial" w:hAnsi="Arial" w:cs="Arial"/>
          <w:noProof/>
          <w:sz w:val="24"/>
          <w:szCs w:val="24"/>
          <w:lang w:val="en-AU" w:eastAsia="en-AU"/>
        </w:rPr>
        <mc:AlternateContent>
          <mc:Choice Requires="wps">
            <w:drawing>
              <wp:anchor distT="0" distB="0" distL="114300" distR="114300" simplePos="0" relativeHeight="251862016" behindDoc="0" locked="0" layoutInCell="1" allowOverlap="1" wp14:anchorId="7A1417EC" wp14:editId="6FE6BD34">
                <wp:simplePos x="0" y="0"/>
                <wp:positionH relativeFrom="column">
                  <wp:posOffset>1971675</wp:posOffset>
                </wp:positionH>
                <wp:positionV relativeFrom="paragraph">
                  <wp:posOffset>78740</wp:posOffset>
                </wp:positionV>
                <wp:extent cx="571500" cy="694690"/>
                <wp:effectExtent l="0" t="0" r="19050" b="29210"/>
                <wp:wrapNone/>
                <wp:docPr id="375" name="Straight Connector 375"/>
                <wp:cNvGraphicFramePr/>
                <a:graphic xmlns:a="http://schemas.openxmlformats.org/drawingml/2006/main">
                  <a:graphicData uri="http://schemas.microsoft.com/office/word/2010/wordprocessingShape">
                    <wps:wsp>
                      <wps:cNvCnPr/>
                      <wps:spPr>
                        <a:xfrm flipV="1">
                          <a:off x="0" y="0"/>
                          <a:ext cx="571500" cy="694690"/>
                        </a:xfrm>
                        <a:prstGeom prst="line">
                          <a:avLst/>
                        </a:prstGeom>
                        <a:noFill/>
                        <a:ln w="1905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375" o:spid="_x0000_s1026" style="position:absolute;flip:y;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25pt,6.2pt" to="200.25pt,6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" strokecolor="windowText" strokeweight="1.5pt"/>
            </w:pict>
          </mc:Fallback>
        </mc:AlternateContent>
      </w:r>
    </w:p>
    <w:p w:rsidR="00246A9D" w:rsidRDefault="00E11FA1" w:rsidP="00974DCE">
      <w:pPr>
        <w:autoSpaceDE w:val="0"/>
        <w:autoSpaceDN w:val="0"/>
        <w:adjustRightInd w:val="0"/>
        <w:spacing w:after="0" w:line="240" w:lineRule="auto"/>
        <w:ind w:left="720" w:hanging="720"/>
        <w:rPr>
          <w:rFonts w:ascii="Arial" w:hAnsi="Arial" w:cs="Arial"/>
          <w:sz w:val="24"/>
          <w:szCs w:val="24"/>
        </w:rPr>
      </w:pPr>
      <w:r>
        <w:rPr>
          <w:rFonts w:ascii="Arial" w:hAnsi="Arial" w:cs="Arial"/>
          <w:noProof/>
          <w:sz w:val="24"/>
          <w:szCs w:val="24"/>
          <w:lang w:val="en-AU" w:eastAsia="en-AU"/>
        </w:rPr>
        <mc:AlternateContent>
          <mc:Choice Requires="wps">
            <w:drawing>
              <wp:anchor distT="0" distB="0" distL="114300" distR="114300" simplePos="0" relativeHeight="251879424" behindDoc="0" locked="0" layoutInCell="1" allowOverlap="1" wp14:anchorId="01F5797E" wp14:editId="41428528">
                <wp:simplePos x="0" y="0"/>
                <wp:positionH relativeFrom="column">
                  <wp:posOffset>2133600</wp:posOffset>
                </wp:positionH>
                <wp:positionV relativeFrom="paragraph">
                  <wp:posOffset>8255</wp:posOffset>
                </wp:positionV>
                <wp:extent cx="1562100" cy="952500"/>
                <wp:effectExtent l="0" t="0" r="19050" b="19050"/>
                <wp:wrapNone/>
                <wp:docPr id="391" name="Parallelogram 391"/>
                <wp:cNvGraphicFramePr/>
                <a:graphic xmlns:a="http://schemas.openxmlformats.org/drawingml/2006/main">
                  <a:graphicData uri="http://schemas.microsoft.com/office/word/2010/wordprocessingShape">
                    <wps:wsp>
                      <wps:cNvSpPr/>
                      <wps:spPr>
                        <a:xfrm>
                          <a:off x="0" y="0"/>
                          <a:ext cx="1562100" cy="952500"/>
                        </a:xfrm>
                        <a:prstGeom prst="parallelogram">
                          <a:avLst>
                            <a:gd name="adj" fmla="val 80451"/>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91" o:spid="_x0000_s1026" type="#_x0000_t7" style="position:absolute;margin-left:168pt;margin-top:.65pt;width:123pt;height:75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" adj="10596" filled="f" strokecolor="black [3213]" strokeweight="2pt"/>
            </w:pict>
          </mc:Fallback>
        </mc:AlternateContent>
      </w:r>
    </w:p>
    <w:p w:rsidR="00246A9D" w:rsidRDefault="00246A9D" w:rsidP="00974DCE">
      <w:pPr>
        <w:autoSpaceDE w:val="0"/>
        <w:autoSpaceDN w:val="0"/>
        <w:adjustRightInd w:val="0"/>
        <w:spacing w:after="0" w:line="240" w:lineRule="auto"/>
        <w:ind w:left="720" w:hanging="720"/>
        <w:rPr>
          <w:rFonts w:ascii="Arial" w:hAnsi="Arial" w:cs="Arial"/>
          <w:sz w:val="24"/>
          <w:szCs w:val="24"/>
        </w:rPr>
      </w:pPr>
      <w:r>
        <w:rPr>
          <w:rFonts w:ascii="Arial" w:hAnsi="Arial" w:cs="Arial"/>
          <w:noProof/>
          <w:sz w:val="24"/>
          <w:szCs w:val="24"/>
          <w:lang w:val="en-AU" w:eastAsia="en-AU"/>
        </w:rPr>
        <mc:AlternateContent>
          <mc:Choice Requires="wps">
            <w:drawing>
              <wp:anchor distT="0" distB="0" distL="114300" distR="114300" simplePos="0" relativeHeight="251866112" behindDoc="0" locked="0" layoutInCell="1" allowOverlap="1" wp14:anchorId="2FFB13B8" wp14:editId="4E304F90">
                <wp:simplePos x="0" y="0"/>
                <wp:positionH relativeFrom="column">
                  <wp:posOffset>1971675</wp:posOffset>
                </wp:positionH>
                <wp:positionV relativeFrom="paragraph">
                  <wp:posOffset>147320</wp:posOffset>
                </wp:positionV>
                <wp:extent cx="571500" cy="694690"/>
                <wp:effectExtent l="0" t="0" r="19050" b="29210"/>
                <wp:wrapNone/>
                <wp:docPr id="377" name="Straight Connector 377"/>
                <wp:cNvGraphicFramePr/>
                <a:graphic xmlns:a="http://schemas.openxmlformats.org/drawingml/2006/main">
                  <a:graphicData uri="http://schemas.microsoft.com/office/word/2010/wordprocessingShape">
                    <wps:wsp>
                      <wps:cNvCnPr/>
                      <wps:spPr>
                        <a:xfrm flipV="1">
                          <a:off x="0" y="0"/>
                          <a:ext cx="571500" cy="694690"/>
                        </a:xfrm>
                        <a:prstGeom prst="line">
                          <a:avLst/>
                        </a:prstGeom>
                        <a:noFill/>
                        <a:ln w="1905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377" o:spid="_x0000_s1026" style="position:absolute;flip:y;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25pt,11.6pt" to="200.25pt,6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" strokecolor="windowText" strokeweight="1.5pt"/>
            </w:pict>
          </mc:Fallback>
        </mc:AlternateContent>
      </w:r>
    </w:p>
    <w:p w:rsidR="00246A9D" w:rsidRDefault="00F03C48" w:rsidP="00974DCE">
      <w:pPr>
        <w:autoSpaceDE w:val="0"/>
        <w:autoSpaceDN w:val="0"/>
        <w:adjustRightInd w:val="0"/>
        <w:spacing w:after="0" w:line="240" w:lineRule="auto"/>
        <w:ind w:left="720" w:hanging="720"/>
        <w:rPr>
          <w:rFonts w:ascii="Arial" w:hAnsi="Arial" w:cs="Arial"/>
          <w:sz w:val="24"/>
          <w:szCs w:val="24"/>
        </w:rPr>
      </w:pPr>
      <w:r w:rsidRPr="00530D3D">
        <w:rPr>
          <w:noProof/>
          <w:sz w:val="24"/>
          <w:szCs w:val="24"/>
          <w:lang w:val="en-AU" w:eastAsia="en-AU"/>
        </w:rPr>
        <mc:AlternateContent>
          <mc:Choice Requires="wps">
            <w:drawing>
              <wp:anchor distT="0" distB="0" distL="114300" distR="114300" simplePos="0" relativeHeight="251902976" behindDoc="0" locked="0" layoutInCell="1" allowOverlap="1" wp14:anchorId="47E691DB" wp14:editId="73765DCA">
                <wp:simplePos x="0" y="0"/>
                <wp:positionH relativeFrom="column">
                  <wp:posOffset>2800985</wp:posOffset>
                </wp:positionH>
                <wp:positionV relativeFrom="paragraph">
                  <wp:posOffset>600710</wp:posOffset>
                </wp:positionV>
                <wp:extent cx="266700" cy="299720"/>
                <wp:effectExtent l="0" t="0" r="0" b="5080"/>
                <wp:wrapNone/>
                <wp:docPr id="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99720"/>
                        </a:xfrm>
                        <a:prstGeom prst="rect">
                          <a:avLst/>
                        </a:prstGeom>
                        <a:noFill/>
                        <a:ln w="9525">
                          <a:noFill/>
                          <a:miter lim="800000"/>
                          <a:headEnd/>
                          <a:tailEnd/>
                        </a:ln>
                      </wps:spPr>
                      <wps:txbx>
                        <w:txbxContent>
                          <w:p w:rsidR="001F192B" w:rsidRPr="00F03C48" w:rsidRDefault="001F192B" w:rsidP="00F03C48">
                            <w:pPr>
                              <w:rPr>
                                <w:rFonts w:ascii="Arial" w:hAnsi="Arial" w:cs="Arial"/>
                                <w:sz w:val="24"/>
                                <w:szCs w:val="24"/>
                              </w:rPr>
                            </w:pPr>
                            <w:r>
                              <w:rPr>
                                <w:rFonts w:ascii="Arial" w:hAnsi="Arial" w:cs="Arial"/>
                                <w:sz w:val="24"/>
                                <w:szCs w:val="24"/>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left:0;text-align:left;margin-left:220.55pt;margin-top:47.3pt;width:21pt;height:23.6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" filled="f" stroked="f">
                <v:textbox>
                  <w:txbxContent>
                    <w:p w:rsidR="001F192B" w:rsidRPr="00F03C48" w:rsidRDefault="001F192B" w:rsidP="00F03C48">
                      <w:pPr>
                        <w:rPr>
                          <w:rFonts w:ascii="Arial" w:hAnsi="Arial" w:cs="Arial"/>
                          <w:sz w:val="24"/>
                          <w:szCs w:val="24"/>
                        </w:rPr>
                      </w:pPr>
                      <w:r>
                        <w:rPr>
                          <w:rFonts w:ascii="Arial" w:hAnsi="Arial" w:cs="Arial"/>
                          <w:sz w:val="24"/>
                          <w:szCs w:val="24"/>
                        </w:rPr>
                        <w:t>S</w:t>
                      </w:r>
                    </w:p>
                  </w:txbxContent>
                </v:textbox>
              </v:shape>
            </w:pict>
          </mc:Fallback>
        </mc:AlternateContent>
      </w:r>
      <w:r w:rsidRPr="00530D3D">
        <w:rPr>
          <w:noProof/>
          <w:sz w:val="24"/>
          <w:szCs w:val="24"/>
          <w:lang w:val="en-AU" w:eastAsia="en-AU"/>
        </w:rPr>
        <mc:AlternateContent>
          <mc:Choice Requires="wps">
            <w:drawing>
              <wp:anchor distT="0" distB="0" distL="114300" distR="114300" simplePos="0" relativeHeight="251896832" behindDoc="0" locked="0" layoutInCell="1" allowOverlap="1" wp14:anchorId="1AE10808" wp14:editId="45FDED54">
                <wp:simplePos x="0" y="0"/>
                <wp:positionH relativeFrom="column">
                  <wp:posOffset>1962150</wp:posOffset>
                </wp:positionH>
                <wp:positionV relativeFrom="paragraph">
                  <wp:posOffset>557530</wp:posOffset>
                </wp:positionV>
                <wp:extent cx="266700" cy="299720"/>
                <wp:effectExtent l="0" t="0" r="0" b="5080"/>
                <wp:wrapNone/>
                <wp:docPr id="4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99720"/>
                        </a:xfrm>
                        <a:prstGeom prst="rect">
                          <a:avLst/>
                        </a:prstGeom>
                        <a:noFill/>
                        <a:ln w="9525">
                          <a:noFill/>
                          <a:miter lim="800000"/>
                          <a:headEnd/>
                          <a:tailEnd/>
                        </a:ln>
                      </wps:spPr>
                      <wps:txbx>
                        <w:txbxContent>
                          <w:p w:rsidR="001F192B" w:rsidRPr="00F03C48" w:rsidRDefault="001F192B" w:rsidP="00F03C48">
                            <w:pPr>
                              <w:rPr>
                                <w:rFonts w:ascii="Arial" w:hAnsi="Arial" w:cs="Arial"/>
                                <w:sz w:val="24"/>
                                <w:szCs w:val="24"/>
                              </w:rPr>
                            </w:pPr>
                            <w:r w:rsidRPr="00F03C48">
                              <w:rPr>
                                <w:rFonts w:ascii="Arial" w:hAnsi="Arial" w:cs="Arial"/>
                                <w:sz w:val="24"/>
                                <w:szCs w:val="24"/>
                              </w:rPr>
                              <w: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left:0;text-align:left;margin-left:154.5pt;margin-top:43.9pt;width:21pt;height:23.6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" filled="f" stroked="f">
                <v:textbox>
                  <w:txbxContent>
                    <w:p w:rsidR="001F192B" w:rsidRPr="00F03C48" w:rsidRDefault="001F192B" w:rsidP="00F03C48">
                      <w:pPr>
                        <w:rPr>
                          <w:rFonts w:ascii="Arial" w:hAnsi="Arial" w:cs="Arial"/>
                          <w:sz w:val="24"/>
                          <w:szCs w:val="24"/>
                        </w:rPr>
                      </w:pPr>
                      <w:r w:rsidRPr="00F03C48">
                        <w:rPr>
                          <w:rFonts w:ascii="Arial" w:hAnsi="Arial" w:cs="Arial"/>
                          <w:sz w:val="24"/>
                          <w:szCs w:val="24"/>
                        </w:rPr>
                        <w:t>P</w:t>
                      </w:r>
                    </w:p>
                  </w:txbxContent>
                </v:textbox>
              </v:shape>
            </w:pict>
          </mc:Fallback>
        </mc:AlternateContent>
      </w:r>
      <w:r w:rsidRPr="00530D3D">
        <w:rPr>
          <w:noProof/>
          <w:sz w:val="24"/>
          <w:szCs w:val="24"/>
          <w:lang w:val="en-AU" w:eastAsia="en-AU"/>
        </w:rPr>
        <mc:AlternateContent>
          <mc:Choice Requires="wps">
            <w:drawing>
              <wp:anchor distT="0" distB="0" distL="114300" distR="114300" simplePos="0" relativeHeight="251894784" behindDoc="0" locked="0" layoutInCell="1" allowOverlap="1" wp14:anchorId="4268DFEF" wp14:editId="4C63BE72">
                <wp:simplePos x="0" y="0"/>
                <wp:positionH relativeFrom="column">
                  <wp:posOffset>2457450</wp:posOffset>
                </wp:positionH>
                <wp:positionV relativeFrom="paragraph">
                  <wp:posOffset>724535</wp:posOffset>
                </wp:positionV>
                <wp:extent cx="266700" cy="299720"/>
                <wp:effectExtent l="0" t="0" r="0" b="5080"/>
                <wp:wrapNone/>
                <wp:docPr id="3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99720"/>
                        </a:xfrm>
                        <a:prstGeom prst="rect">
                          <a:avLst/>
                        </a:prstGeom>
                        <a:noFill/>
                        <a:ln w="9525">
                          <a:noFill/>
                          <a:miter lim="800000"/>
                          <a:headEnd/>
                          <a:tailEnd/>
                        </a:ln>
                      </wps:spPr>
                      <wps:txbx>
                        <w:txbxContent>
                          <w:p w:rsidR="001F192B" w:rsidRPr="00F03C48" w:rsidRDefault="001F192B" w:rsidP="00F03C48">
                            <w:pPr>
                              <w:rPr>
                                <w:b/>
                                <w:sz w:val="24"/>
                                <w:szCs w:val="24"/>
                              </w:rPr>
                            </w:pPr>
                            <w:r w:rsidRPr="00F03C48">
                              <w:rPr>
                                <w:b/>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left:0;text-align:left;margin-left:193.5pt;margin-top:57.05pt;width:21pt;height:23.6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" filled="f" stroked="f">
                <v:textbox>
                  <w:txbxContent>
                    <w:p w:rsidR="001F192B" w:rsidRPr="00F03C48" w:rsidRDefault="001F192B" w:rsidP="00F03C48">
                      <w:pPr>
                        <w:rPr>
                          <w:b/>
                          <w:sz w:val="24"/>
                          <w:szCs w:val="24"/>
                        </w:rPr>
                      </w:pPr>
                      <w:r w:rsidRPr="00F03C48">
                        <w:rPr>
                          <w:b/>
                          <w:sz w:val="24"/>
                          <w:szCs w:val="24"/>
                        </w:rPr>
                        <w:t>-</w:t>
                      </w:r>
                    </w:p>
                  </w:txbxContent>
                </v:textbox>
              </v:shape>
            </w:pict>
          </mc:Fallback>
        </mc:AlternateContent>
      </w:r>
      <w:r w:rsidRPr="00530D3D">
        <w:rPr>
          <w:noProof/>
          <w:sz w:val="24"/>
          <w:szCs w:val="24"/>
          <w:lang w:val="en-AU" w:eastAsia="en-AU"/>
        </w:rPr>
        <mc:AlternateContent>
          <mc:Choice Requires="wps">
            <w:drawing>
              <wp:anchor distT="0" distB="0" distL="114300" distR="114300" simplePos="0" relativeHeight="251892736" behindDoc="0" locked="0" layoutInCell="1" allowOverlap="1" wp14:anchorId="2DB8B81F" wp14:editId="227C4592">
                <wp:simplePos x="0" y="0"/>
                <wp:positionH relativeFrom="column">
                  <wp:posOffset>1971675</wp:posOffset>
                </wp:positionH>
                <wp:positionV relativeFrom="paragraph">
                  <wp:posOffset>724535</wp:posOffset>
                </wp:positionV>
                <wp:extent cx="266700" cy="299720"/>
                <wp:effectExtent l="0" t="0" r="0" b="5080"/>
                <wp:wrapNone/>
                <wp:docPr id="3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99720"/>
                        </a:xfrm>
                        <a:prstGeom prst="rect">
                          <a:avLst/>
                        </a:prstGeom>
                        <a:noFill/>
                        <a:ln w="9525">
                          <a:noFill/>
                          <a:miter lim="800000"/>
                          <a:headEnd/>
                          <a:tailEnd/>
                        </a:ln>
                      </wps:spPr>
                      <wps:txbx>
                        <w:txbxContent>
                          <w:p w:rsidR="001F192B" w:rsidRPr="00F03C48" w:rsidRDefault="001F192B" w:rsidP="00F03C48">
                            <w:pPr>
                              <w:rPr>
                                <w:b/>
                                <w:sz w:val="24"/>
                                <w:szCs w:val="24"/>
                              </w:rPr>
                            </w:pPr>
                            <w:r w:rsidRPr="00F03C48">
                              <w:rPr>
                                <w:b/>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left:0;text-align:left;margin-left:155.25pt;margin-top:57.05pt;width:21pt;height:23.6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" filled="f" stroked="f">
                <v:textbox>
                  <w:txbxContent>
                    <w:p w:rsidR="001F192B" w:rsidRPr="00F03C48" w:rsidRDefault="001F192B" w:rsidP="00F03C48">
                      <w:pPr>
                        <w:rPr>
                          <w:b/>
                          <w:sz w:val="24"/>
                          <w:szCs w:val="24"/>
                        </w:rPr>
                      </w:pPr>
                      <w:r w:rsidRPr="00F03C48">
                        <w:rPr>
                          <w:b/>
                          <w:sz w:val="24"/>
                          <w:szCs w:val="24"/>
                        </w:rPr>
                        <w:t>+</w:t>
                      </w:r>
                    </w:p>
                  </w:txbxContent>
                </v:textbox>
              </v:shape>
            </w:pict>
          </mc:Fallback>
        </mc:AlternateContent>
      </w:r>
      <w:r w:rsidR="00E11FA1" w:rsidRPr="00530D3D">
        <w:rPr>
          <w:noProof/>
          <w:sz w:val="24"/>
          <w:szCs w:val="24"/>
          <w:lang w:val="en-AU" w:eastAsia="en-AU"/>
        </w:rPr>
        <mc:AlternateContent>
          <mc:Choice Requires="wps">
            <w:drawing>
              <wp:anchor distT="0" distB="0" distL="114300" distR="114300" simplePos="0" relativeHeight="251886592" behindDoc="0" locked="0" layoutInCell="1" allowOverlap="1" wp14:anchorId="2B607F9E" wp14:editId="300CAA3D">
                <wp:simplePos x="0" y="0"/>
                <wp:positionH relativeFrom="column">
                  <wp:posOffset>1647825</wp:posOffset>
                </wp:positionH>
                <wp:positionV relativeFrom="paragraph">
                  <wp:posOffset>248285</wp:posOffset>
                </wp:positionV>
                <wp:extent cx="266700" cy="299720"/>
                <wp:effectExtent l="0" t="0" r="0" b="5080"/>
                <wp:wrapNone/>
                <wp:docPr id="3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99720"/>
                        </a:xfrm>
                        <a:prstGeom prst="rect">
                          <a:avLst/>
                        </a:prstGeom>
                        <a:noFill/>
                        <a:ln w="9525">
                          <a:noFill/>
                          <a:miter lim="800000"/>
                          <a:headEnd/>
                          <a:tailEnd/>
                        </a:ln>
                      </wps:spPr>
                      <wps:txbx>
                        <w:txbxContent>
                          <w:p w:rsidR="001F192B" w:rsidRPr="00E11FA1" w:rsidRDefault="001F192B" w:rsidP="00E11FA1">
                            <w:pPr>
                              <w:rPr>
                                <w:sz w:val="32"/>
                                <w:szCs w:val="32"/>
                              </w:rPr>
                            </w:pPr>
                            <w:r w:rsidRPr="00E11FA1">
                              <w:rPr>
                                <w:sz w:val="32"/>
                                <w:szCs w:val="32"/>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left:0;text-align:left;margin-left:129.75pt;margin-top:19.55pt;width:21pt;height:23.6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" filled="f" stroked="f">
                <v:textbox>
                  <w:txbxContent>
                    <w:p w:rsidR="001F192B" w:rsidRPr="00E11FA1" w:rsidRDefault="001F192B" w:rsidP="00E11FA1">
                      <w:pPr>
                        <w:rPr>
                          <w:sz w:val="32"/>
                          <w:szCs w:val="32"/>
                        </w:rPr>
                      </w:pPr>
                      <w:r w:rsidRPr="00E11FA1">
                        <w:rPr>
                          <w:sz w:val="32"/>
                          <w:szCs w:val="32"/>
                        </w:rPr>
                        <w:t>N</w:t>
                      </w:r>
                    </w:p>
                  </w:txbxContent>
                </v:textbox>
              </v:shape>
            </w:pict>
          </mc:Fallback>
        </mc:AlternateContent>
      </w:r>
      <w:r w:rsidR="00E11FA1">
        <w:rPr>
          <w:rFonts w:ascii="Arial" w:hAnsi="Arial" w:cs="Arial"/>
          <w:noProof/>
          <w:sz w:val="24"/>
          <w:szCs w:val="24"/>
          <w:lang w:val="en-AU" w:eastAsia="en-AU"/>
        </w:rPr>
        <mc:AlternateContent>
          <mc:Choice Requires="wps">
            <w:drawing>
              <wp:anchor distT="0" distB="0" distL="114300" distR="114300" simplePos="0" relativeHeight="251884544" behindDoc="0" locked="0" layoutInCell="1" allowOverlap="1" wp14:anchorId="70EBB7D4" wp14:editId="1DF83FC5">
                <wp:simplePos x="0" y="0"/>
                <wp:positionH relativeFrom="column">
                  <wp:posOffset>2543175</wp:posOffset>
                </wp:positionH>
                <wp:positionV relativeFrom="paragraph">
                  <wp:posOffset>610235</wp:posOffset>
                </wp:positionV>
                <wp:extent cx="190500" cy="209550"/>
                <wp:effectExtent l="0" t="0" r="19050" b="19050"/>
                <wp:wrapNone/>
                <wp:docPr id="394" name="Straight Connector 394"/>
                <wp:cNvGraphicFramePr/>
                <a:graphic xmlns:a="http://schemas.openxmlformats.org/drawingml/2006/main">
                  <a:graphicData uri="http://schemas.microsoft.com/office/word/2010/wordprocessingShape">
                    <wps:wsp>
                      <wps:cNvCnPr/>
                      <wps:spPr>
                        <a:xfrm flipV="1">
                          <a:off x="0" y="0"/>
                          <a:ext cx="190500" cy="209550"/>
                        </a:xfrm>
                        <a:prstGeom prst="line">
                          <a:avLst/>
                        </a:prstGeom>
                        <a:noFill/>
                        <a:ln w="2540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394" o:spid="_x0000_s1026" style="position:absolute;flip:y;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25pt,48.05pt" to="215.25pt,6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" strokecolor="windowText" strokeweight="2pt"/>
            </w:pict>
          </mc:Fallback>
        </mc:AlternateContent>
      </w:r>
      <w:r w:rsidR="00E11FA1">
        <w:rPr>
          <w:rFonts w:ascii="Arial" w:hAnsi="Arial" w:cs="Arial"/>
          <w:noProof/>
          <w:sz w:val="24"/>
          <w:szCs w:val="24"/>
          <w:lang w:val="en-AU" w:eastAsia="en-AU"/>
        </w:rPr>
        <mc:AlternateContent>
          <mc:Choice Requires="wps">
            <w:drawing>
              <wp:anchor distT="0" distB="0" distL="114300" distR="114300" simplePos="0" relativeHeight="251882496" behindDoc="0" locked="0" layoutInCell="1" allowOverlap="1" wp14:anchorId="57B336DE" wp14:editId="114CB55F">
                <wp:simplePos x="0" y="0"/>
                <wp:positionH relativeFrom="column">
                  <wp:posOffset>2190750</wp:posOffset>
                </wp:positionH>
                <wp:positionV relativeFrom="paragraph">
                  <wp:posOffset>610235</wp:posOffset>
                </wp:positionV>
                <wp:extent cx="190500" cy="209550"/>
                <wp:effectExtent l="0" t="0" r="19050" b="19050"/>
                <wp:wrapNone/>
                <wp:docPr id="393" name="Straight Connector 393"/>
                <wp:cNvGraphicFramePr/>
                <a:graphic xmlns:a="http://schemas.openxmlformats.org/drawingml/2006/main">
                  <a:graphicData uri="http://schemas.microsoft.com/office/word/2010/wordprocessingShape">
                    <wps:wsp>
                      <wps:cNvCnPr/>
                      <wps:spPr>
                        <a:xfrm flipV="1">
                          <a:off x="0" y="0"/>
                          <a:ext cx="190500" cy="209550"/>
                        </a:xfrm>
                        <a:prstGeom prst="line">
                          <a:avLst/>
                        </a:prstGeom>
                        <a:noFill/>
                        <a:ln w="2540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393" o:spid="_x0000_s1026" style="position:absolute;flip:y;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48.05pt" to="187.5pt,6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" strokecolor="windowText" strokeweight="2pt"/>
            </w:pict>
          </mc:Fallback>
        </mc:AlternateContent>
      </w:r>
      <w:r w:rsidR="00E11FA1">
        <w:rPr>
          <w:rFonts w:ascii="Arial" w:hAnsi="Arial" w:cs="Arial"/>
          <w:noProof/>
          <w:sz w:val="24"/>
          <w:szCs w:val="24"/>
          <w:lang w:val="en-AU" w:eastAsia="en-AU"/>
        </w:rPr>
        <mc:AlternateContent>
          <mc:Choice Requires="wps">
            <w:drawing>
              <wp:anchor distT="0" distB="0" distL="114300" distR="114300" simplePos="0" relativeHeight="251880448" behindDoc="0" locked="0" layoutInCell="1" allowOverlap="1" wp14:anchorId="46D6C55E" wp14:editId="385E8868">
                <wp:simplePos x="0" y="0"/>
                <wp:positionH relativeFrom="column">
                  <wp:posOffset>2247900</wp:posOffset>
                </wp:positionH>
                <wp:positionV relativeFrom="paragraph">
                  <wp:posOffset>476885</wp:posOffset>
                </wp:positionV>
                <wp:extent cx="552450" cy="323850"/>
                <wp:effectExtent l="0" t="0" r="19050" b="19050"/>
                <wp:wrapNone/>
                <wp:docPr id="392" name="Parallelogram 392"/>
                <wp:cNvGraphicFramePr/>
                <a:graphic xmlns:a="http://schemas.openxmlformats.org/drawingml/2006/main">
                  <a:graphicData uri="http://schemas.microsoft.com/office/word/2010/wordprocessingShape">
                    <wps:wsp>
                      <wps:cNvSpPr/>
                      <wps:spPr>
                        <a:xfrm>
                          <a:off x="0" y="0"/>
                          <a:ext cx="552450" cy="323850"/>
                        </a:xfrm>
                        <a:prstGeom prst="parallelogram">
                          <a:avLst>
                            <a:gd name="adj" fmla="val 69118"/>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Parallelogram 392" o:spid="_x0000_s1026" type="#_x0000_t7" style="position:absolute;margin-left:177pt;margin-top:37.55pt;width:43.5pt;height:25.5pt;z-index:251880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" adj="8752" fillcolor="white [3212]" strokecolor="white [3212]" strokeweight="2pt"/>
            </w:pict>
          </mc:Fallback>
        </mc:AlternateContent>
      </w:r>
      <w:r w:rsidR="00246A9D">
        <w:rPr>
          <w:rFonts w:ascii="Arial" w:hAnsi="Arial" w:cs="Arial"/>
          <w:noProof/>
          <w:sz w:val="24"/>
          <w:szCs w:val="24"/>
          <w:lang w:val="en-AU" w:eastAsia="en-AU"/>
        </w:rPr>
        <mc:AlternateContent>
          <mc:Choice Requires="wps">
            <w:drawing>
              <wp:anchor distT="0" distB="0" distL="114300" distR="114300" simplePos="0" relativeHeight="251859968" behindDoc="0" locked="0" layoutInCell="1" allowOverlap="1" wp14:anchorId="1DA3CEC8" wp14:editId="30408FB2">
                <wp:simplePos x="0" y="0"/>
                <wp:positionH relativeFrom="column">
                  <wp:posOffset>1962150</wp:posOffset>
                </wp:positionH>
                <wp:positionV relativeFrom="paragraph">
                  <wp:posOffset>248285</wp:posOffset>
                </wp:positionV>
                <wp:extent cx="9525" cy="419100"/>
                <wp:effectExtent l="0" t="0" r="28575" b="19050"/>
                <wp:wrapNone/>
                <wp:docPr id="374" name="Straight Connector 374"/>
                <wp:cNvGraphicFramePr/>
                <a:graphic xmlns:a="http://schemas.openxmlformats.org/drawingml/2006/main">
                  <a:graphicData uri="http://schemas.microsoft.com/office/word/2010/wordprocessingShape">
                    <wps:wsp>
                      <wps:cNvCnPr/>
                      <wps:spPr>
                        <a:xfrm>
                          <a:off x="0" y="0"/>
                          <a:ext cx="9525" cy="419100"/>
                        </a:xfrm>
                        <a:prstGeom prst="line">
                          <a:avLst/>
                        </a:prstGeom>
                        <a:noFill/>
                        <a:ln w="1905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374" o:spid="_x0000_s1026" style="position:absolute;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5pt,19.55pt" to="155.25pt,5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" strokecolor="windowText" strokeweight="1.5pt"/>
            </w:pict>
          </mc:Fallback>
        </mc:AlternateContent>
      </w:r>
      <w:r w:rsidR="00246A9D">
        <w:rPr>
          <w:rFonts w:ascii="Arial" w:hAnsi="Arial" w:cs="Arial"/>
          <w:noProof/>
          <w:sz w:val="24"/>
          <w:szCs w:val="24"/>
          <w:lang w:val="en-AU" w:eastAsia="en-AU"/>
        </w:rPr>
        <mc:AlternateContent>
          <mc:Choice Requires="wps">
            <w:drawing>
              <wp:anchor distT="0" distB="0" distL="114300" distR="114300" simplePos="0" relativeHeight="251857920" behindDoc="0" locked="0" layoutInCell="1" allowOverlap="1" wp14:anchorId="37D56C9E" wp14:editId="11B4B1C8">
                <wp:simplePos x="0" y="0"/>
                <wp:positionH relativeFrom="column">
                  <wp:posOffset>1076325</wp:posOffset>
                </wp:positionH>
                <wp:positionV relativeFrom="paragraph">
                  <wp:posOffset>667385</wp:posOffset>
                </wp:positionV>
                <wp:extent cx="885825" cy="0"/>
                <wp:effectExtent l="0" t="0" r="9525" b="19050"/>
                <wp:wrapNone/>
                <wp:docPr id="373" name="Straight Connector 373"/>
                <wp:cNvGraphicFramePr/>
                <a:graphic xmlns:a="http://schemas.openxmlformats.org/drawingml/2006/main">
                  <a:graphicData uri="http://schemas.microsoft.com/office/word/2010/wordprocessingShape">
                    <wps:wsp>
                      <wps:cNvCnPr/>
                      <wps:spPr>
                        <a:xfrm>
                          <a:off x="0" y="0"/>
                          <a:ext cx="885825" cy="0"/>
                        </a:xfrm>
                        <a:prstGeom prst="line">
                          <a:avLst/>
                        </a:prstGeom>
                        <a:noFill/>
                        <a:ln w="19050" cap="flat" cmpd="sng" algn="ctr">
                          <a:solidFill>
                            <a:sysClr val="windowText" lastClr="000000"/>
                          </a:solidFill>
                          <a:prstDash val="solid"/>
                        </a:ln>
                        <a:effectLst/>
                      </wps:spPr>
                      <wps:bodyPr/>
                    </wps:wsp>
                  </a:graphicData>
                </a:graphic>
              </wp:anchor>
            </w:drawing>
          </mc:Choice>
          <mc:Fallback>
            <w:pict>
              <v:line id="Straight Connector 373" o:spid="_x0000_s1026" style="position:absolute;z-index:251857920;visibility:visible;mso-wrap-style:square;mso-wrap-distance-left:9pt;mso-wrap-distance-top:0;mso-wrap-distance-right:9pt;mso-wrap-distance-bottom:0;mso-position-horizontal:absolute;mso-position-horizontal-relative:text;mso-position-vertical:absolute;mso-position-vertical-relative:text" from="84.75pt,52.55pt" to="154.5pt,5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" strokecolor="windowText" strokeweight="1.5pt"/>
            </w:pict>
          </mc:Fallback>
        </mc:AlternateContent>
      </w:r>
      <w:r w:rsidR="00246A9D">
        <w:rPr>
          <w:rFonts w:ascii="Arial" w:hAnsi="Arial" w:cs="Arial"/>
          <w:noProof/>
          <w:sz w:val="24"/>
          <w:szCs w:val="24"/>
          <w:lang w:val="en-AU" w:eastAsia="en-AU"/>
        </w:rPr>
        <mc:AlternateContent>
          <mc:Choice Requires="wps">
            <w:drawing>
              <wp:anchor distT="0" distB="0" distL="114300" distR="114300" simplePos="0" relativeHeight="251855872" behindDoc="0" locked="0" layoutInCell="1" allowOverlap="1" wp14:anchorId="5C150AF7" wp14:editId="2E52803F">
                <wp:simplePos x="0" y="0"/>
                <wp:positionH relativeFrom="column">
                  <wp:posOffset>1076325</wp:posOffset>
                </wp:positionH>
                <wp:positionV relativeFrom="paragraph">
                  <wp:posOffset>248285</wp:posOffset>
                </wp:positionV>
                <wp:extent cx="885825" cy="0"/>
                <wp:effectExtent l="0" t="0" r="9525" b="19050"/>
                <wp:wrapNone/>
                <wp:docPr id="372" name="Straight Connector 372"/>
                <wp:cNvGraphicFramePr/>
                <a:graphic xmlns:a="http://schemas.openxmlformats.org/drawingml/2006/main">
                  <a:graphicData uri="http://schemas.microsoft.com/office/word/2010/wordprocessingShape">
                    <wps:wsp>
                      <wps:cNvCnPr/>
                      <wps:spPr>
                        <a:xfrm>
                          <a:off x="0" y="0"/>
                          <a:ext cx="8858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72" o:spid="_x0000_s1026" style="position:absolute;z-index:251855872;visibility:visible;mso-wrap-style:square;mso-wrap-distance-left:9pt;mso-wrap-distance-top:0;mso-wrap-distance-right:9pt;mso-wrap-distance-bottom:0;mso-position-horizontal:absolute;mso-position-horizontal-relative:text;mso-position-vertical:absolute;mso-position-vertical-relative:text" from="84.75pt,19.55pt" to="154.5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" strokecolor="black [3213]" strokeweight="1.5pt"/>
            </w:pict>
          </mc:Fallback>
        </mc:AlternateContent>
      </w:r>
    </w:p>
    <w:p w:rsidR="00F03C48" w:rsidRDefault="00285B93" w:rsidP="00974DCE">
      <w:pPr>
        <w:autoSpaceDE w:val="0"/>
        <w:autoSpaceDN w:val="0"/>
        <w:adjustRightInd w:val="0"/>
        <w:spacing w:after="0" w:line="240" w:lineRule="auto"/>
        <w:ind w:left="720" w:hanging="720"/>
        <w:rPr>
          <w:rFonts w:ascii="Arial" w:hAnsi="Arial" w:cs="Arial"/>
          <w:sz w:val="24"/>
          <w:szCs w:val="24"/>
        </w:rPr>
      </w:pPr>
      <w:r w:rsidRPr="00530D3D">
        <w:rPr>
          <w:noProof/>
          <w:sz w:val="24"/>
          <w:szCs w:val="24"/>
          <w:lang w:val="en-AU" w:eastAsia="en-AU"/>
        </w:rPr>
        <mc:AlternateContent>
          <mc:Choice Requires="wps">
            <w:drawing>
              <wp:anchor distT="0" distB="0" distL="114300" distR="114300" simplePos="0" relativeHeight="251888640" behindDoc="0" locked="0" layoutInCell="1" allowOverlap="1" wp14:anchorId="4E74EB96" wp14:editId="767EB547">
                <wp:simplePos x="0" y="0"/>
                <wp:positionH relativeFrom="column">
                  <wp:posOffset>3343275</wp:posOffset>
                </wp:positionH>
                <wp:positionV relativeFrom="paragraph">
                  <wp:posOffset>77470</wp:posOffset>
                </wp:positionV>
                <wp:extent cx="266700" cy="299720"/>
                <wp:effectExtent l="0" t="0" r="0" b="5080"/>
                <wp:wrapNone/>
                <wp:docPr id="3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99720"/>
                        </a:xfrm>
                        <a:prstGeom prst="rect">
                          <a:avLst/>
                        </a:prstGeom>
                        <a:noFill/>
                        <a:ln w="9525">
                          <a:noFill/>
                          <a:miter lim="800000"/>
                          <a:headEnd/>
                          <a:tailEnd/>
                        </a:ln>
                      </wps:spPr>
                      <wps:txbx>
                        <w:txbxContent>
                          <w:p w:rsidR="001F192B" w:rsidRPr="00E11FA1" w:rsidRDefault="001F192B" w:rsidP="00E11FA1">
                            <w:pPr>
                              <w:rPr>
                                <w:sz w:val="32"/>
                                <w:szCs w:val="32"/>
                              </w:rPr>
                            </w:pPr>
                            <w:r>
                              <w:rPr>
                                <w:sz w:val="32"/>
                                <w:szCs w:val="32"/>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1" type="#_x0000_t202" style="position:absolute;left:0;text-align:left;margin-left:263.25pt;margin-top:6.1pt;width:21pt;height:23.6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" filled="f" stroked="f">
                <v:textbox>
                  <w:txbxContent>
                    <w:p w:rsidR="001F192B" w:rsidRPr="00E11FA1" w:rsidRDefault="001F192B" w:rsidP="00E11FA1">
                      <w:pPr>
                        <w:rPr>
                          <w:sz w:val="32"/>
                          <w:szCs w:val="32"/>
                        </w:rPr>
                      </w:pPr>
                      <w:r>
                        <w:rPr>
                          <w:sz w:val="32"/>
                          <w:szCs w:val="32"/>
                        </w:rPr>
                        <w:t>S</w:t>
                      </w:r>
                    </w:p>
                  </w:txbxContent>
                </v:textbox>
              </v:shape>
            </w:pict>
          </mc:Fallback>
        </mc:AlternateContent>
      </w:r>
      <w:r>
        <w:rPr>
          <w:rFonts w:ascii="Arial" w:hAnsi="Arial" w:cs="Arial"/>
          <w:noProof/>
          <w:sz w:val="24"/>
          <w:szCs w:val="24"/>
          <w:lang w:val="en-AU" w:eastAsia="en-AU"/>
        </w:rPr>
        <mc:AlternateContent>
          <mc:Choice Requires="wps">
            <w:drawing>
              <wp:anchor distT="0" distB="0" distL="114300" distR="114300" simplePos="0" relativeHeight="251872256" behindDoc="0" locked="0" layoutInCell="1" allowOverlap="1" wp14:anchorId="60F536BF" wp14:editId="3A42392B">
                <wp:simplePos x="0" y="0"/>
                <wp:positionH relativeFrom="column">
                  <wp:posOffset>3343275</wp:posOffset>
                </wp:positionH>
                <wp:positionV relativeFrom="paragraph">
                  <wp:posOffset>72390</wp:posOffset>
                </wp:positionV>
                <wp:extent cx="885825" cy="0"/>
                <wp:effectExtent l="0" t="0" r="9525" b="19050"/>
                <wp:wrapNone/>
                <wp:docPr id="380" name="Straight Connector 380"/>
                <wp:cNvGraphicFramePr/>
                <a:graphic xmlns:a="http://schemas.openxmlformats.org/drawingml/2006/main">
                  <a:graphicData uri="http://schemas.microsoft.com/office/word/2010/wordprocessingShape">
                    <wps:wsp>
                      <wps:cNvCnPr/>
                      <wps:spPr>
                        <a:xfrm>
                          <a:off x="0" y="0"/>
                          <a:ext cx="885825" cy="0"/>
                        </a:xfrm>
                        <a:prstGeom prst="line">
                          <a:avLst/>
                        </a:prstGeom>
                        <a:noFill/>
                        <a:ln w="19050" cap="flat" cmpd="sng" algn="ctr">
                          <a:solidFill>
                            <a:sysClr val="windowText" lastClr="000000"/>
                          </a:solidFill>
                          <a:prstDash val="solid"/>
                        </a:ln>
                        <a:effectLst/>
                      </wps:spPr>
                      <wps:bodyPr/>
                    </wps:wsp>
                  </a:graphicData>
                </a:graphic>
              </wp:anchor>
            </w:drawing>
          </mc:Choice>
          <mc:Fallback>
            <w:pict>
              <v:line id="Straight Connector 380" o:spid="_x0000_s1026" style="position:absolute;z-index:251872256;visibility:visible;mso-wrap-style:square;mso-wrap-distance-left:9pt;mso-wrap-distance-top:0;mso-wrap-distance-right:9pt;mso-wrap-distance-bottom:0;mso-position-horizontal:absolute;mso-position-horizontal-relative:text;mso-position-vertical:absolute;mso-position-vertical-relative:text" from="263.25pt,5.7pt" to="333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" strokecolor="windowText" strokeweight="1.5pt"/>
            </w:pict>
          </mc:Fallback>
        </mc:AlternateContent>
      </w:r>
      <w:r w:rsidR="00F03C48">
        <w:rPr>
          <w:rFonts w:ascii="Arial" w:hAnsi="Arial" w:cs="Arial"/>
          <w:noProof/>
          <w:sz w:val="24"/>
          <w:szCs w:val="24"/>
          <w:lang w:val="en-AU" w:eastAsia="en-AU"/>
        </w:rPr>
        <mc:AlternateContent>
          <mc:Choice Requires="wps">
            <w:drawing>
              <wp:anchor distT="0" distB="0" distL="114300" distR="114300" simplePos="0" relativeHeight="251874304" behindDoc="0" locked="0" layoutInCell="1" allowOverlap="1" wp14:anchorId="19980329" wp14:editId="77BDFBE1">
                <wp:simplePos x="0" y="0"/>
                <wp:positionH relativeFrom="column">
                  <wp:posOffset>3352800</wp:posOffset>
                </wp:positionH>
                <wp:positionV relativeFrom="paragraph">
                  <wp:posOffset>53975</wp:posOffset>
                </wp:positionV>
                <wp:extent cx="0" cy="438150"/>
                <wp:effectExtent l="0" t="0" r="19050" b="19050"/>
                <wp:wrapNone/>
                <wp:docPr id="381" name="Straight Connector 381"/>
                <wp:cNvGraphicFramePr/>
                <a:graphic xmlns:a="http://schemas.openxmlformats.org/drawingml/2006/main">
                  <a:graphicData uri="http://schemas.microsoft.com/office/word/2010/wordprocessingShape">
                    <wps:wsp>
                      <wps:cNvCnPr/>
                      <wps:spPr>
                        <a:xfrm>
                          <a:off x="0" y="0"/>
                          <a:ext cx="0" cy="438150"/>
                        </a:xfrm>
                        <a:prstGeom prst="line">
                          <a:avLst/>
                        </a:prstGeom>
                        <a:noFill/>
                        <a:ln w="1905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381" o:spid="_x0000_s1026" style="position:absolute;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pt,4.25pt" to="264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" strokecolor="windowText" strokeweight="1.5pt"/>
            </w:pict>
          </mc:Fallback>
        </mc:AlternateContent>
      </w:r>
    </w:p>
    <w:p w:rsidR="00F03C48" w:rsidRPr="00F03C48" w:rsidRDefault="00F03C48" w:rsidP="00F03C48">
      <w:pPr>
        <w:rPr>
          <w:rFonts w:ascii="Arial" w:hAnsi="Arial" w:cs="Arial"/>
          <w:sz w:val="24"/>
          <w:szCs w:val="24"/>
        </w:rPr>
      </w:pPr>
      <w:r>
        <w:rPr>
          <w:rFonts w:ascii="Arial" w:hAnsi="Arial" w:cs="Arial"/>
          <w:noProof/>
          <w:sz w:val="24"/>
          <w:szCs w:val="24"/>
          <w:lang w:val="en-AU" w:eastAsia="en-AU"/>
        </w:rPr>
        <mc:AlternateContent>
          <mc:Choice Requires="wps">
            <w:drawing>
              <wp:anchor distT="0" distB="0" distL="114300" distR="114300" simplePos="0" relativeHeight="251870208" behindDoc="0" locked="0" layoutInCell="1" allowOverlap="1" wp14:anchorId="5E237483" wp14:editId="1139AF77">
                <wp:simplePos x="0" y="0"/>
                <wp:positionH relativeFrom="column">
                  <wp:posOffset>3343275</wp:posOffset>
                </wp:positionH>
                <wp:positionV relativeFrom="paragraph">
                  <wp:posOffset>316865</wp:posOffset>
                </wp:positionV>
                <wp:extent cx="885825" cy="0"/>
                <wp:effectExtent l="0" t="0" r="9525" b="19050"/>
                <wp:wrapNone/>
                <wp:docPr id="379" name="Straight Connector 379"/>
                <wp:cNvGraphicFramePr/>
                <a:graphic xmlns:a="http://schemas.openxmlformats.org/drawingml/2006/main">
                  <a:graphicData uri="http://schemas.microsoft.com/office/word/2010/wordprocessingShape">
                    <wps:wsp>
                      <wps:cNvCnPr/>
                      <wps:spPr>
                        <a:xfrm>
                          <a:off x="0" y="0"/>
                          <a:ext cx="885825" cy="0"/>
                        </a:xfrm>
                        <a:prstGeom prst="line">
                          <a:avLst/>
                        </a:prstGeom>
                        <a:noFill/>
                        <a:ln w="19050" cap="flat" cmpd="sng" algn="ctr">
                          <a:solidFill>
                            <a:sysClr val="windowText" lastClr="000000"/>
                          </a:solidFill>
                          <a:prstDash val="solid"/>
                        </a:ln>
                        <a:effectLst/>
                      </wps:spPr>
                      <wps:bodyPr/>
                    </wps:wsp>
                  </a:graphicData>
                </a:graphic>
              </wp:anchor>
            </w:drawing>
          </mc:Choice>
          <mc:Fallback>
            <w:pict>
              <v:line id="Straight Connector 379" o:spid="_x0000_s1026" style="position:absolute;z-index:251870208;visibility:visible;mso-wrap-style:square;mso-wrap-distance-left:9pt;mso-wrap-distance-top:0;mso-wrap-distance-right:9pt;mso-wrap-distance-bottom:0;mso-position-horizontal:absolute;mso-position-horizontal-relative:text;mso-position-vertical:absolute;mso-position-vertical-relative:text" from="263.25pt,24.95pt" to="333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" strokecolor="windowText" strokeweight="1.5pt"/>
            </w:pict>
          </mc:Fallback>
        </mc:AlternateContent>
      </w:r>
    </w:p>
    <w:p w:rsidR="00F03C48" w:rsidRPr="00F03C48" w:rsidRDefault="00F03C48" w:rsidP="00F03C48">
      <w:pPr>
        <w:rPr>
          <w:rFonts w:ascii="Arial" w:hAnsi="Arial" w:cs="Arial"/>
          <w:sz w:val="24"/>
          <w:szCs w:val="24"/>
        </w:rPr>
      </w:pPr>
    </w:p>
    <w:p w:rsidR="00746D44" w:rsidRDefault="00746D44" w:rsidP="002810E4">
      <w:pPr>
        <w:autoSpaceDE w:val="0"/>
        <w:autoSpaceDN w:val="0"/>
        <w:adjustRightInd w:val="0"/>
        <w:spacing w:after="0" w:line="240" w:lineRule="auto"/>
        <w:ind w:left="720"/>
        <w:rPr>
          <w:rFonts w:ascii="Arial" w:hAnsi="Arial" w:cs="Arial"/>
          <w:sz w:val="24"/>
          <w:szCs w:val="24"/>
        </w:rPr>
      </w:pPr>
    </w:p>
    <w:p w:rsidR="002810E4" w:rsidRDefault="002810E4" w:rsidP="00E941A7">
      <w:pPr>
        <w:autoSpaceDE w:val="0"/>
        <w:autoSpaceDN w:val="0"/>
        <w:adjustRightInd w:val="0"/>
        <w:spacing w:after="0" w:line="240" w:lineRule="auto"/>
        <w:ind w:left="720"/>
        <w:rPr>
          <w:rFonts w:ascii="Arial" w:hAnsi="Arial" w:cs="Arial"/>
          <w:sz w:val="24"/>
          <w:szCs w:val="24"/>
        </w:rPr>
      </w:pPr>
      <w:r w:rsidRPr="002810E4">
        <w:rPr>
          <w:rFonts w:ascii="Arial" w:hAnsi="Arial" w:cs="Arial"/>
          <w:sz w:val="24"/>
          <w:szCs w:val="24"/>
        </w:rPr>
        <w:t>At the instant shown the coil is lying parallel to the plane of the</w:t>
      </w:r>
      <w:r>
        <w:rPr>
          <w:rFonts w:ascii="Arial" w:hAnsi="Arial" w:cs="Arial"/>
          <w:sz w:val="24"/>
          <w:szCs w:val="24"/>
        </w:rPr>
        <w:t xml:space="preserve"> </w:t>
      </w:r>
      <w:r w:rsidRPr="002810E4">
        <w:rPr>
          <w:rFonts w:ascii="Arial" w:hAnsi="Arial" w:cs="Arial"/>
          <w:sz w:val="24"/>
          <w:szCs w:val="24"/>
        </w:rPr>
        <w:t>magnetic field. The field in this region is of uniform strength</w:t>
      </w:r>
      <w:r>
        <w:rPr>
          <w:rFonts w:ascii="Arial" w:hAnsi="Arial" w:cs="Arial"/>
          <w:sz w:val="24"/>
          <w:szCs w:val="24"/>
        </w:rPr>
        <w:t xml:space="preserve"> </w:t>
      </w:r>
      <w:r w:rsidRPr="002810E4">
        <w:rPr>
          <w:rFonts w:ascii="Arial" w:hAnsi="Arial" w:cs="Arial"/>
          <w:sz w:val="24"/>
          <w:szCs w:val="24"/>
        </w:rPr>
        <w:t>6.00 x 10</w:t>
      </w:r>
      <w:r w:rsidRPr="002810E4">
        <w:rPr>
          <w:rFonts w:ascii="Arial" w:hAnsi="Arial" w:cs="Arial"/>
          <w:sz w:val="24"/>
          <w:szCs w:val="24"/>
          <w:vertAlign w:val="superscript"/>
        </w:rPr>
        <w:t>-1</w:t>
      </w:r>
      <w:r w:rsidRPr="002810E4">
        <w:rPr>
          <w:rFonts w:ascii="Arial" w:hAnsi="Arial" w:cs="Arial"/>
          <w:sz w:val="24"/>
          <w:szCs w:val="24"/>
        </w:rPr>
        <w:t xml:space="preserve"> T. A current of 3.50 A is passing through the coil in the</w:t>
      </w:r>
      <w:r w:rsidR="00E941A7">
        <w:rPr>
          <w:rFonts w:ascii="Arial" w:hAnsi="Arial" w:cs="Arial"/>
          <w:sz w:val="24"/>
          <w:szCs w:val="24"/>
        </w:rPr>
        <w:t xml:space="preserve"> </w:t>
      </w:r>
      <w:r w:rsidRPr="002810E4">
        <w:rPr>
          <w:rFonts w:ascii="Arial" w:hAnsi="Arial" w:cs="Arial"/>
          <w:sz w:val="24"/>
          <w:szCs w:val="24"/>
        </w:rPr>
        <w:t>direction PQRS.</w:t>
      </w:r>
    </w:p>
    <w:p w:rsidR="002810E4" w:rsidRPr="002810E4" w:rsidRDefault="002810E4" w:rsidP="002810E4">
      <w:pPr>
        <w:autoSpaceDE w:val="0"/>
        <w:autoSpaceDN w:val="0"/>
        <w:adjustRightInd w:val="0"/>
        <w:spacing w:after="0" w:line="240" w:lineRule="auto"/>
        <w:ind w:firstLine="720"/>
        <w:rPr>
          <w:rFonts w:ascii="Arial" w:hAnsi="Arial" w:cs="Arial"/>
          <w:sz w:val="24"/>
          <w:szCs w:val="24"/>
        </w:rPr>
      </w:pPr>
    </w:p>
    <w:p w:rsidR="002810E4" w:rsidRDefault="002810E4" w:rsidP="002810E4">
      <w:pPr>
        <w:autoSpaceDE w:val="0"/>
        <w:autoSpaceDN w:val="0"/>
        <w:adjustRightInd w:val="0"/>
        <w:spacing w:after="0" w:line="240" w:lineRule="auto"/>
        <w:ind w:left="720"/>
        <w:rPr>
          <w:rFonts w:ascii="Arial" w:hAnsi="Arial" w:cs="Arial"/>
          <w:sz w:val="24"/>
          <w:szCs w:val="24"/>
        </w:rPr>
      </w:pPr>
      <w:r w:rsidRPr="002810E4">
        <w:rPr>
          <w:rFonts w:ascii="Arial" w:hAnsi="Arial" w:cs="Arial"/>
          <w:sz w:val="24"/>
          <w:szCs w:val="24"/>
        </w:rPr>
        <w:t>a) On the side RS of the coil indicate the direction of the force by</w:t>
      </w:r>
      <w:r>
        <w:rPr>
          <w:rFonts w:ascii="Arial" w:hAnsi="Arial" w:cs="Arial"/>
          <w:sz w:val="24"/>
          <w:szCs w:val="24"/>
        </w:rPr>
        <w:t xml:space="preserve"> </w:t>
      </w:r>
      <w:r w:rsidRPr="002810E4">
        <w:rPr>
          <w:rFonts w:ascii="Arial" w:hAnsi="Arial" w:cs="Arial"/>
          <w:sz w:val="24"/>
          <w:szCs w:val="24"/>
        </w:rPr>
        <w:t xml:space="preserve">drawing an arrow on the </w:t>
      </w:r>
    </w:p>
    <w:p w:rsidR="00F03C48" w:rsidRDefault="002810E4" w:rsidP="002810E4">
      <w:pPr>
        <w:autoSpaceDE w:val="0"/>
        <w:autoSpaceDN w:val="0"/>
        <w:adjustRightInd w:val="0"/>
        <w:spacing w:after="0" w:line="240" w:lineRule="auto"/>
        <w:ind w:left="720"/>
        <w:rPr>
          <w:rFonts w:ascii="Arial" w:hAnsi="Arial" w:cs="Arial"/>
          <w:sz w:val="24"/>
          <w:szCs w:val="24"/>
        </w:rPr>
      </w:pPr>
      <w:r>
        <w:rPr>
          <w:rFonts w:ascii="Arial" w:hAnsi="Arial" w:cs="Arial"/>
          <w:sz w:val="24"/>
          <w:szCs w:val="24"/>
        </w:rPr>
        <w:t xml:space="preserve">     </w:t>
      </w:r>
      <w:r w:rsidRPr="002810E4">
        <w:rPr>
          <w:rFonts w:ascii="Arial" w:hAnsi="Arial" w:cs="Arial"/>
          <w:sz w:val="24"/>
          <w:szCs w:val="24"/>
        </w:rPr>
        <w:t xml:space="preserve">diagram. </w:t>
      </w:r>
      <w:r>
        <w:rPr>
          <w:rFonts w:ascii="Arial" w:hAnsi="Arial" w:cs="Arial"/>
          <w:sz w:val="24"/>
          <w:szCs w:val="24"/>
        </w:rPr>
        <w:tab/>
        <w:t>C</w:t>
      </w:r>
      <w:r w:rsidRPr="002810E4">
        <w:rPr>
          <w:rFonts w:ascii="Arial" w:hAnsi="Arial" w:cs="Arial"/>
          <w:sz w:val="24"/>
          <w:szCs w:val="24"/>
        </w:rPr>
        <w:t>alculate the magnitude of the force.</w:t>
      </w:r>
    </w:p>
    <w:p w:rsidR="002810E4" w:rsidRDefault="002810E4" w:rsidP="002810E4">
      <w:pPr>
        <w:autoSpaceDE w:val="0"/>
        <w:autoSpaceDN w:val="0"/>
        <w:adjustRightInd w:val="0"/>
        <w:spacing w:after="0" w:line="240" w:lineRule="auto"/>
        <w:ind w:left="720"/>
        <w:rPr>
          <w:rFonts w:ascii="Arial" w:hAnsi="Arial" w:cs="Arial"/>
          <w:sz w:val="24"/>
          <w:szCs w:val="24"/>
        </w:rPr>
      </w:pPr>
    </w:p>
    <w:p w:rsidR="002810E4" w:rsidRDefault="002810E4" w:rsidP="002810E4">
      <w:pPr>
        <w:autoSpaceDE w:val="0"/>
        <w:autoSpaceDN w:val="0"/>
        <w:adjustRightInd w:val="0"/>
        <w:spacing w:after="0" w:line="240" w:lineRule="auto"/>
        <w:ind w:left="720"/>
        <w:rPr>
          <w:rFonts w:ascii="Arial" w:hAnsi="Arial" w:cs="Arial"/>
          <w:sz w:val="24"/>
          <w:szCs w:val="24"/>
        </w:rPr>
      </w:pPr>
    </w:p>
    <w:p w:rsidR="002810E4" w:rsidRDefault="002810E4" w:rsidP="002810E4">
      <w:pPr>
        <w:autoSpaceDE w:val="0"/>
        <w:autoSpaceDN w:val="0"/>
        <w:adjustRightInd w:val="0"/>
        <w:spacing w:after="0" w:line="240" w:lineRule="auto"/>
        <w:ind w:left="720"/>
        <w:rPr>
          <w:rFonts w:ascii="Arial" w:hAnsi="Arial" w:cs="Arial"/>
          <w:sz w:val="24"/>
          <w:szCs w:val="24"/>
        </w:rPr>
      </w:pPr>
    </w:p>
    <w:p w:rsidR="002810E4" w:rsidRDefault="002810E4" w:rsidP="002810E4">
      <w:pPr>
        <w:autoSpaceDE w:val="0"/>
        <w:autoSpaceDN w:val="0"/>
        <w:adjustRightInd w:val="0"/>
        <w:spacing w:after="0" w:line="240" w:lineRule="auto"/>
        <w:ind w:left="720"/>
        <w:rPr>
          <w:rFonts w:ascii="Arial" w:hAnsi="Arial" w:cs="Arial"/>
          <w:sz w:val="24"/>
          <w:szCs w:val="24"/>
        </w:rPr>
      </w:pPr>
    </w:p>
    <w:p w:rsidR="002810E4" w:rsidRDefault="002810E4" w:rsidP="002810E4">
      <w:pPr>
        <w:autoSpaceDE w:val="0"/>
        <w:autoSpaceDN w:val="0"/>
        <w:adjustRightInd w:val="0"/>
        <w:spacing w:after="0" w:line="240" w:lineRule="auto"/>
        <w:ind w:left="720"/>
        <w:rPr>
          <w:rFonts w:ascii="Arial" w:hAnsi="Arial" w:cs="Arial"/>
          <w:sz w:val="24"/>
          <w:szCs w:val="24"/>
        </w:rPr>
      </w:pPr>
    </w:p>
    <w:p w:rsidR="002810E4" w:rsidRDefault="002810E4" w:rsidP="002810E4">
      <w:pPr>
        <w:autoSpaceDE w:val="0"/>
        <w:autoSpaceDN w:val="0"/>
        <w:adjustRightInd w:val="0"/>
        <w:spacing w:after="0" w:line="240" w:lineRule="auto"/>
        <w:ind w:left="720"/>
        <w:rPr>
          <w:rFonts w:ascii="Arial" w:hAnsi="Arial" w:cs="Arial"/>
          <w:sz w:val="24"/>
          <w:szCs w:val="24"/>
        </w:rPr>
      </w:pPr>
    </w:p>
    <w:p w:rsidR="002810E4" w:rsidRDefault="002810E4" w:rsidP="002810E4">
      <w:pPr>
        <w:autoSpaceDE w:val="0"/>
        <w:autoSpaceDN w:val="0"/>
        <w:adjustRightInd w:val="0"/>
        <w:spacing w:after="0" w:line="240" w:lineRule="auto"/>
        <w:ind w:left="720"/>
        <w:rPr>
          <w:rFonts w:ascii="Arial" w:hAnsi="Arial" w:cs="Arial"/>
          <w:sz w:val="24"/>
          <w:szCs w:val="24"/>
        </w:rPr>
      </w:pPr>
    </w:p>
    <w:p w:rsidR="002810E4" w:rsidRDefault="002810E4" w:rsidP="002810E4">
      <w:pPr>
        <w:autoSpaceDE w:val="0"/>
        <w:autoSpaceDN w:val="0"/>
        <w:adjustRightInd w:val="0"/>
        <w:spacing w:after="0" w:line="240" w:lineRule="auto"/>
        <w:ind w:left="720"/>
        <w:rPr>
          <w:rFonts w:ascii="Arial" w:hAnsi="Arial" w:cs="Arial"/>
          <w:sz w:val="24"/>
          <w:szCs w:val="24"/>
        </w:rPr>
      </w:pPr>
    </w:p>
    <w:p w:rsidR="002810E4" w:rsidRDefault="002810E4" w:rsidP="002810E4">
      <w:pPr>
        <w:autoSpaceDE w:val="0"/>
        <w:autoSpaceDN w:val="0"/>
        <w:adjustRightInd w:val="0"/>
        <w:spacing w:after="0" w:line="240" w:lineRule="auto"/>
        <w:ind w:left="720"/>
        <w:rPr>
          <w:rFonts w:ascii="Arial" w:hAnsi="Arial" w:cs="Arial"/>
          <w:sz w:val="24"/>
          <w:szCs w:val="24"/>
        </w:rPr>
      </w:pPr>
    </w:p>
    <w:p w:rsidR="002810E4" w:rsidRDefault="002810E4" w:rsidP="002810E4">
      <w:pPr>
        <w:autoSpaceDE w:val="0"/>
        <w:autoSpaceDN w:val="0"/>
        <w:adjustRightInd w:val="0"/>
        <w:spacing w:after="0" w:line="240" w:lineRule="auto"/>
        <w:ind w:left="720"/>
        <w:rPr>
          <w:rFonts w:ascii="Arial" w:hAnsi="Arial" w:cs="Arial"/>
          <w:sz w:val="24"/>
          <w:szCs w:val="24"/>
        </w:rPr>
      </w:pPr>
    </w:p>
    <w:p w:rsidR="002810E4" w:rsidRDefault="002810E4" w:rsidP="002810E4">
      <w:pPr>
        <w:autoSpaceDE w:val="0"/>
        <w:autoSpaceDN w:val="0"/>
        <w:adjustRightInd w:val="0"/>
        <w:spacing w:after="0" w:line="240" w:lineRule="auto"/>
        <w:ind w:left="720"/>
        <w:rPr>
          <w:rFonts w:ascii="Arial" w:hAnsi="Arial" w:cs="Arial"/>
          <w:sz w:val="24"/>
          <w:szCs w:val="24"/>
        </w:rPr>
      </w:pPr>
    </w:p>
    <w:p w:rsidR="002810E4" w:rsidRDefault="002810E4" w:rsidP="002810E4">
      <w:pPr>
        <w:autoSpaceDE w:val="0"/>
        <w:autoSpaceDN w:val="0"/>
        <w:adjustRightInd w:val="0"/>
        <w:spacing w:after="0" w:line="240" w:lineRule="auto"/>
        <w:ind w:left="720"/>
        <w:rPr>
          <w:rFonts w:ascii="Arial" w:hAnsi="Arial" w:cs="Arial"/>
          <w:sz w:val="24"/>
          <w:szCs w:val="24"/>
        </w:rPr>
      </w:pPr>
    </w:p>
    <w:p w:rsidR="002810E4" w:rsidRDefault="002810E4" w:rsidP="002810E4">
      <w:pPr>
        <w:autoSpaceDE w:val="0"/>
        <w:autoSpaceDN w:val="0"/>
        <w:adjustRightInd w:val="0"/>
        <w:spacing w:after="0" w:line="240" w:lineRule="auto"/>
        <w:ind w:left="8640" w:firstLine="720"/>
        <w:rPr>
          <w:rFonts w:ascii="Arial" w:hAnsi="Arial" w:cs="Arial"/>
          <w:sz w:val="24"/>
          <w:szCs w:val="24"/>
        </w:rPr>
      </w:pPr>
      <w:r w:rsidRPr="002810E4">
        <w:rPr>
          <w:rFonts w:ascii="Arial" w:hAnsi="Arial" w:cs="Arial"/>
          <w:sz w:val="24"/>
          <w:szCs w:val="24"/>
        </w:rPr>
        <w:t>4 marks</w:t>
      </w:r>
    </w:p>
    <w:p w:rsidR="002810E4" w:rsidRDefault="002810E4" w:rsidP="002810E4">
      <w:pPr>
        <w:autoSpaceDE w:val="0"/>
        <w:autoSpaceDN w:val="0"/>
        <w:adjustRightInd w:val="0"/>
        <w:spacing w:after="0" w:line="240" w:lineRule="auto"/>
        <w:ind w:left="720"/>
        <w:rPr>
          <w:rFonts w:ascii="Arial" w:hAnsi="Arial" w:cs="Arial"/>
          <w:sz w:val="24"/>
          <w:szCs w:val="24"/>
        </w:rPr>
      </w:pPr>
      <w:r w:rsidRPr="002810E4">
        <w:rPr>
          <w:rFonts w:ascii="Arial" w:hAnsi="Arial" w:cs="Arial"/>
          <w:sz w:val="24"/>
          <w:szCs w:val="24"/>
        </w:rPr>
        <w:t xml:space="preserve">b) The coil is stationary in the position shown in the diagram. </w:t>
      </w:r>
      <w:r>
        <w:rPr>
          <w:rFonts w:ascii="Arial" w:hAnsi="Arial" w:cs="Arial"/>
          <w:sz w:val="24"/>
          <w:szCs w:val="24"/>
        </w:rPr>
        <w:t xml:space="preserve"> </w:t>
      </w:r>
    </w:p>
    <w:p w:rsidR="002810E4" w:rsidRDefault="002810E4" w:rsidP="002810E4">
      <w:pPr>
        <w:autoSpaceDE w:val="0"/>
        <w:autoSpaceDN w:val="0"/>
        <w:adjustRightInd w:val="0"/>
        <w:spacing w:after="0" w:line="240" w:lineRule="auto"/>
        <w:ind w:left="720"/>
        <w:rPr>
          <w:rFonts w:ascii="Arial" w:hAnsi="Arial" w:cs="Arial"/>
          <w:sz w:val="24"/>
          <w:szCs w:val="24"/>
        </w:rPr>
      </w:pPr>
      <w:r>
        <w:rPr>
          <w:rFonts w:ascii="Arial" w:hAnsi="Arial" w:cs="Arial"/>
          <w:sz w:val="24"/>
          <w:szCs w:val="24"/>
        </w:rPr>
        <w:t xml:space="preserve">     W</w:t>
      </w:r>
      <w:r w:rsidRPr="002810E4">
        <w:rPr>
          <w:rFonts w:ascii="Arial" w:hAnsi="Arial" w:cs="Arial"/>
          <w:sz w:val="24"/>
          <w:szCs w:val="24"/>
        </w:rPr>
        <w:t>hen the</w:t>
      </w:r>
      <w:r>
        <w:rPr>
          <w:rFonts w:ascii="Arial" w:hAnsi="Arial" w:cs="Arial"/>
          <w:sz w:val="24"/>
          <w:szCs w:val="24"/>
        </w:rPr>
        <w:t xml:space="preserve"> </w:t>
      </w:r>
      <w:r w:rsidRPr="002810E4">
        <w:rPr>
          <w:rFonts w:ascii="Arial" w:hAnsi="Arial" w:cs="Arial"/>
          <w:sz w:val="24"/>
          <w:szCs w:val="24"/>
        </w:rPr>
        <w:t xml:space="preserve">current is turned on the coil begins to rotate. </w:t>
      </w:r>
    </w:p>
    <w:p w:rsidR="002810E4" w:rsidRDefault="002810E4" w:rsidP="002810E4">
      <w:pPr>
        <w:autoSpaceDE w:val="0"/>
        <w:autoSpaceDN w:val="0"/>
        <w:adjustRightInd w:val="0"/>
        <w:spacing w:after="0" w:line="240" w:lineRule="auto"/>
        <w:ind w:left="720"/>
        <w:rPr>
          <w:rFonts w:ascii="Arial" w:hAnsi="Arial" w:cs="Arial"/>
          <w:sz w:val="24"/>
          <w:szCs w:val="24"/>
        </w:rPr>
      </w:pPr>
      <w:r>
        <w:rPr>
          <w:rFonts w:ascii="Arial" w:hAnsi="Arial" w:cs="Arial"/>
          <w:sz w:val="24"/>
          <w:szCs w:val="24"/>
        </w:rPr>
        <w:t xml:space="preserve">     </w:t>
      </w:r>
      <w:r w:rsidRPr="002810E4">
        <w:rPr>
          <w:rFonts w:ascii="Arial" w:hAnsi="Arial" w:cs="Arial"/>
          <w:sz w:val="24"/>
          <w:szCs w:val="24"/>
        </w:rPr>
        <w:t>Explain how this happens</w:t>
      </w:r>
      <w:r>
        <w:rPr>
          <w:rFonts w:ascii="Arial" w:hAnsi="Arial" w:cs="Arial"/>
          <w:sz w:val="24"/>
          <w:szCs w:val="24"/>
        </w:rPr>
        <w:t xml:space="preserve"> </w:t>
      </w:r>
      <w:r w:rsidRPr="002810E4">
        <w:rPr>
          <w:rFonts w:ascii="Arial" w:hAnsi="Arial" w:cs="Arial"/>
          <w:sz w:val="24"/>
          <w:szCs w:val="24"/>
        </w:rPr>
        <w:t>when the total force acting on the coil is 0 N.</w:t>
      </w:r>
    </w:p>
    <w:p w:rsidR="002810E4" w:rsidRDefault="002810E4" w:rsidP="002810E4">
      <w:pPr>
        <w:autoSpaceDE w:val="0"/>
        <w:autoSpaceDN w:val="0"/>
        <w:adjustRightInd w:val="0"/>
        <w:spacing w:after="0" w:line="240" w:lineRule="auto"/>
        <w:ind w:left="720"/>
        <w:rPr>
          <w:rFonts w:ascii="Arial" w:hAnsi="Arial" w:cs="Arial"/>
          <w:sz w:val="24"/>
          <w:szCs w:val="24"/>
        </w:rPr>
      </w:pPr>
    </w:p>
    <w:p w:rsidR="002810E4" w:rsidRDefault="002810E4" w:rsidP="002810E4">
      <w:pPr>
        <w:autoSpaceDE w:val="0"/>
        <w:autoSpaceDN w:val="0"/>
        <w:adjustRightInd w:val="0"/>
        <w:spacing w:after="0" w:line="240" w:lineRule="auto"/>
        <w:ind w:left="720"/>
        <w:rPr>
          <w:rFonts w:ascii="Arial" w:hAnsi="Arial" w:cs="Arial"/>
          <w:sz w:val="24"/>
          <w:szCs w:val="24"/>
        </w:rPr>
      </w:pPr>
    </w:p>
    <w:p w:rsidR="002810E4" w:rsidRDefault="002810E4" w:rsidP="002810E4">
      <w:pPr>
        <w:autoSpaceDE w:val="0"/>
        <w:autoSpaceDN w:val="0"/>
        <w:adjustRightInd w:val="0"/>
        <w:spacing w:after="0" w:line="240" w:lineRule="auto"/>
        <w:ind w:left="720"/>
        <w:rPr>
          <w:rFonts w:ascii="Arial" w:hAnsi="Arial" w:cs="Arial"/>
          <w:sz w:val="24"/>
          <w:szCs w:val="24"/>
        </w:rPr>
      </w:pPr>
    </w:p>
    <w:p w:rsidR="002810E4" w:rsidRDefault="002810E4" w:rsidP="002810E4">
      <w:pPr>
        <w:autoSpaceDE w:val="0"/>
        <w:autoSpaceDN w:val="0"/>
        <w:adjustRightInd w:val="0"/>
        <w:spacing w:after="0" w:line="240" w:lineRule="auto"/>
        <w:ind w:left="720"/>
        <w:rPr>
          <w:rFonts w:ascii="Arial" w:hAnsi="Arial" w:cs="Arial"/>
          <w:sz w:val="24"/>
          <w:szCs w:val="24"/>
        </w:rPr>
      </w:pPr>
    </w:p>
    <w:p w:rsidR="002810E4" w:rsidRDefault="002810E4" w:rsidP="002810E4">
      <w:pPr>
        <w:autoSpaceDE w:val="0"/>
        <w:autoSpaceDN w:val="0"/>
        <w:adjustRightInd w:val="0"/>
        <w:spacing w:after="0" w:line="240" w:lineRule="auto"/>
        <w:ind w:left="720"/>
        <w:rPr>
          <w:rFonts w:ascii="Arial" w:hAnsi="Arial" w:cs="Arial"/>
          <w:sz w:val="24"/>
          <w:szCs w:val="24"/>
        </w:rPr>
      </w:pPr>
    </w:p>
    <w:p w:rsidR="002810E4" w:rsidRDefault="002810E4" w:rsidP="002810E4">
      <w:pPr>
        <w:autoSpaceDE w:val="0"/>
        <w:autoSpaceDN w:val="0"/>
        <w:adjustRightInd w:val="0"/>
        <w:spacing w:after="0" w:line="240" w:lineRule="auto"/>
        <w:ind w:left="720"/>
        <w:rPr>
          <w:rFonts w:ascii="Arial" w:hAnsi="Arial" w:cs="Arial"/>
          <w:sz w:val="24"/>
          <w:szCs w:val="24"/>
        </w:rPr>
      </w:pPr>
    </w:p>
    <w:p w:rsidR="002810E4" w:rsidRDefault="002810E4" w:rsidP="002810E4">
      <w:pPr>
        <w:autoSpaceDE w:val="0"/>
        <w:autoSpaceDN w:val="0"/>
        <w:adjustRightInd w:val="0"/>
        <w:spacing w:after="0" w:line="240" w:lineRule="auto"/>
        <w:ind w:left="720"/>
        <w:rPr>
          <w:rFonts w:ascii="Arial" w:hAnsi="Arial" w:cs="Arial"/>
          <w:sz w:val="24"/>
          <w:szCs w:val="24"/>
        </w:rPr>
      </w:pPr>
    </w:p>
    <w:p w:rsidR="002810E4" w:rsidRDefault="002810E4" w:rsidP="002810E4">
      <w:pPr>
        <w:autoSpaceDE w:val="0"/>
        <w:autoSpaceDN w:val="0"/>
        <w:adjustRightInd w:val="0"/>
        <w:spacing w:after="0" w:line="240" w:lineRule="auto"/>
        <w:ind w:left="720"/>
        <w:rPr>
          <w:rFonts w:ascii="Arial" w:hAnsi="Arial" w:cs="Arial"/>
          <w:sz w:val="24"/>
          <w:szCs w:val="24"/>
        </w:rPr>
      </w:pPr>
    </w:p>
    <w:p w:rsidR="002810E4" w:rsidRDefault="002810E4" w:rsidP="002810E4">
      <w:pPr>
        <w:autoSpaceDE w:val="0"/>
        <w:autoSpaceDN w:val="0"/>
        <w:adjustRightInd w:val="0"/>
        <w:spacing w:after="0" w:line="240" w:lineRule="auto"/>
        <w:ind w:left="720"/>
        <w:rPr>
          <w:rFonts w:ascii="Arial" w:hAnsi="Arial" w:cs="Arial"/>
          <w:sz w:val="24"/>
          <w:szCs w:val="24"/>
        </w:rPr>
      </w:pPr>
    </w:p>
    <w:p w:rsidR="002810E4" w:rsidRDefault="002810E4" w:rsidP="002810E4">
      <w:pPr>
        <w:autoSpaceDE w:val="0"/>
        <w:autoSpaceDN w:val="0"/>
        <w:adjustRightInd w:val="0"/>
        <w:spacing w:after="0" w:line="240" w:lineRule="auto"/>
        <w:ind w:left="8640" w:firstLine="720"/>
        <w:rPr>
          <w:rFonts w:ascii="Arial" w:hAnsi="Arial" w:cs="Arial"/>
          <w:sz w:val="24"/>
          <w:szCs w:val="24"/>
        </w:rPr>
      </w:pPr>
      <w:r w:rsidRPr="002810E4">
        <w:rPr>
          <w:rFonts w:ascii="Arial" w:hAnsi="Arial" w:cs="Arial"/>
          <w:sz w:val="24"/>
          <w:szCs w:val="24"/>
        </w:rPr>
        <w:t>2 marks</w:t>
      </w:r>
    </w:p>
    <w:p w:rsidR="00746D44" w:rsidRDefault="00746D44">
      <w:pPr>
        <w:rPr>
          <w:rFonts w:ascii="Arial" w:hAnsi="Arial" w:cs="Arial"/>
          <w:sz w:val="24"/>
          <w:szCs w:val="24"/>
        </w:rPr>
      </w:pPr>
      <w:r>
        <w:rPr>
          <w:rFonts w:ascii="Arial" w:hAnsi="Arial" w:cs="Arial"/>
          <w:sz w:val="24"/>
          <w:szCs w:val="24"/>
        </w:rPr>
        <w:br w:type="page"/>
      </w:r>
    </w:p>
    <w:p w:rsidR="001D1B3F" w:rsidRDefault="001D1B3F" w:rsidP="001D1B3F">
      <w:pPr>
        <w:autoSpaceDE w:val="0"/>
        <w:autoSpaceDN w:val="0"/>
        <w:adjustRightInd w:val="0"/>
        <w:spacing w:after="0" w:line="240" w:lineRule="auto"/>
        <w:ind w:left="720"/>
        <w:rPr>
          <w:rFonts w:ascii="Arial" w:hAnsi="Arial" w:cs="Arial"/>
          <w:sz w:val="24"/>
          <w:szCs w:val="24"/>
        </w:rPr>
      </w:pPr>
      <w:r w:rsidRPr="001D1B3F">
        <w:rPr>
          <w:rFonts w:ascii="Arial" w:hAnsi="Arial" w:cs="Arial"/>
          <w:sz w:val="24"/>
          <w:szCs w:val="24"/>
        </w:rPr>
        <w:lastRenderedPageBreak/>
        <w:t>c) Tania wants to make the coil turn faster. For each of the alternatives</w:t>
      </w:r>
      <w:r>
        <w:rPr>
          <w:rFonts w:ascii="Arial" w:hAnsi="Arial" w:cs="Arial"/>
          <w:sz w:val="24"/>
          <w:szCs w:val="24"/>
        </w:rPr>
        <w:t xml:space="preserve"> </w:t>
      </w:r>
      <w:r w:rsidRPr="001D1B3F">
        <w:rPr>
          <w:rFonts w:ascii="Arial" w:hAnsi="Arial" w:cs="Arial"/>
          <w:sz w:val="24"/>
          <w:szCs w:val="24"/>
        </w:rPr>
        <w:t>below, describe the</w:t>
      </w:r>
    </w:p>
    <w:p w:rsidR="001D1B3F" w:rsidRDefault="001D1B3F" w:rsidP="001D1B3F">
      <w:pPr>
        <w:autoSpaceDE w:val="0"/>
        <w:autoSpaceDN w:val="0"/>
        <w:adjustRightInd w:val="0"/>
        <w:spacing w:after="0" w:line="240" w:lineRule="auto"/>
        <w:ind w:left="720"/>
        <w:rPr>
          <w:rFonts w:ascii="Arial" w:hAnsi="Arial" w:cs="Arial"/>
          <w:sz w:val="24"/>
          <w:szCs w:val="24"/>
        </w:rPr>
      </w:pPr>
      <w:r>
        <w:rPr>
          <w:rFonts w:ascii="Arial" w:hAnsi="Arial" w:cs="Arial"/>
          <w:sz w:val="24"/>
          <w:szCs w:val="24"/>
        </w:rPr>
        <w:t xml:space="preserve">  </w:t>
      </w:r>
      <w:r w:rsidRPr="001D1B3F">
        <w:rPr>
          <w:rFonts w:ascii="Arial" w:hAnsi="Arial" w:cs="Arial"/>
          <w:sz w:val="24"/>
          <w:szCs w:val="24"/>
        </w:rPr>
        <w:t xml:space="preserve"> </w:t>
      </w:r>
      <w:r>
        <w:rPr>
          <w:rFonts w:ascii="Arial" w:hAnsi="Arial" w:cs="Arial"/>
          <w:sz w:val="24"/>
          <w:szCs w:val="24"/>
        </w:rPr>
        <w:t xml:space="preserve"> </w:t>
      </w:r>
      <w:r w:rsidRPr="001D1B3F">
        <w:rPr>
          <w:rFonts w:ascii="Arial" w:hAnsi="Arial" w:cs="Arial"/>
          <w:sz w:val="24"/>
          <w:szCs w:val="24"/>
        </w:rPr>
        <w:t>effect, if any, that the change would produce.</w:t>
      </w:r>
    </w:p>
    <w:p w:rsidR="001D1B3F" w:rsidRPr="001D1B3F" w:rsidRDefault="001D1B3F" w:rsidP="001D1B3F">
      <w:pPr>
        <w:autoSpaceDE w:val="0"/>
        <w:autoSpaceDN w:val="0"/>
        <w:adjustRightInd w:val="0"/>
        <w:spacing w:after="0" w:line="240" w:lineRule="auto"/>
        <w:ind w:left="720"/>
        <w:rPr>
          <w:rFonts w:ascii="Arial" w:hAnsi="Arial" w:cs="Arial"/>
          <w:sz w:val="24"/>
          <w:szCs w:val="24"/>
        </w:rPr>
      </w:pPr>
    </w:p>
    <w:p w:rsidR="001D1B3F" w:rsidRDefault="001D1B3F" w:rsidP="001D1B3F">
      <w:pPr>
        <w:autoSpaceDE w:val="0"/>
        <w:autoSpaceDN w:val="0"/>
        <w:adjustRightInd w:val="0"/>
        <w:spacing w:after="0" w:line="240" w:lineRule="auto"/>
        <w:rPr>
          <w:rFonts w:ascii="Arial" w:hAnsi="Arial" w:cs="Arial"/>
          <w:sz w:val="24"/>
          <w:szCs w:val="24"/>
        </w:rPr>
      </w:pPr>
      <w:r w:rsidRPr="001D1B3F">
        <w:rPr>
          <w:rFonts w:ascii="Arial" w:hAnsi="Arial" w:cs="Arial"/>
          <w:sz w:val="24"/>
          <w:szCs w:val="24"/>
        </w:rPr>
        <w:t xml:space="preserve"> </w:t>
      </w:r>
      <w:r>
        <w:rPr>
          <w:rFonts w:ascii="Arial" w:hAnsi="Arial" w:cs="Arial"/>
          <w:sz w:val="24"/>
          <w:szCs w:val="24"/>
        </w:rPr>
        <w:tab/>
      </w:r>
      <w:r w:rsidRPr="001D1B3F">
        <w:rPr>
          <w:rFonts w:ascii="Arial" w:hAnsi="Arial" w:cs="Arial"/>
          <w:sz w:val="24"/>
          <w:szCs w:val="24"/>
        </w:rPr>
        <w:t>(i) Replace the original coil</w:t>
      </w:r>
      <w:r>
        <w:rPr>
          <w:rFonts w:ascii="Arial" w:hAnsi="Arial" w:cs="Arial"/>
          <w:sz w:val="24"/>
          <w:szCs w:val="24"/>
        </w:rPr>
        <w:t xml:space="preserve"> </w:t>
      </w:r>
      <w:r w:rsidRPr="001D1B3F">
        <w:rPr>
          <w:rFonts w:ascii="Arial" w:hAnsi="Arial" w:cs="Arial"/>
          <w:sz w:val="24"/>
          <w:szCs w:val="24"/>
        </w:rPr>
        <w:t xml:space="preserve">with a new coil with 40 turns. </w:t>
      </w:r>
    </w:p>
    <w:p w:rsidR="001D1B3F" w:rsidRDefault="001D1B3F" w:rsidP="001D1B3F">
      <w:pPr>
        <w:autoSpaceDE w:val="0"/>
        <w:autoSpaceDN w:val="0"/>
        <w:adjustRightInd w:val="0"/>
        <w:spacing w:after="0" w:line="240" w:lineRule="auto"/>
        <w:rPr>
          <w:rFonts w:ascii="Arial" w:hAnsi="Arial" w:cs="Arial"/>
          <w:sz w:val="24"/>
          <w:szCs w:val="24"/>
        </w:rPr>
      </w:pPr>
    </w:p>
    <w:p w:rsidR="001D1B3F" w:rsidRDefault="001D1B3F" w:rsidP="001D1B3F">
      <w:pPr>
        <w:autoSpaceDE w:val="0"/>
        <w:autoSpaceDN w:val="0"/>
        <w:adjustRightInd w:val="0"/>
        <w:spacing w:after="0" w:line="240" w:lineRule="auto"/>
        <w:rPr>
          <w:rFonts w:ascii="Arial" w:hAnsi="Arial" w:cs="Arial"/>
          <w:sz w:val="24"/>
          <w:szCs w:val="24"/>
        </w:rPr>
      </w:pPr>
    </w:p>
    <w:p w:rsidR="001D1B3F" w:rsidRDefault="001D1B3F" w:rsidP="001D1B3F">
      <w:pPr>
        <w:autoSpaceDE w:val="0"/>
        <w:autoSpaceDN w:val="0"/>
        <w:adjustRightInd w:val="0"/>
        <w:spacing w:after="0" w:line="240" w:lineRule="auto"/>
        <w:ind w:firstLine="720"/>
        <w:rPr>
          <w:rFonts w:ascii="Arial" w:hAnsi="Arial" w:cs="Arial"/>
          <w:sz w:val="24"/>
          <w:szCs w:val="24"/>
        </w:rPr>
      </w:pPr>
      <w:r w:rsidRPr="001D1B3F">
        <w:rPr>
          <w:rFonts w:ascii="Arial" w:hAnsi="Arial" w:cs="Arial"/>
          <w:sz w:val="24"/>
          <w:szCs w:val="24"/>
        </w:rPr>
        <w:t>(ii) Decrease the current to 2.00 A.</w:t>
      </w:r>
    </w:p>
    <w:p w:rsidR="001D1B3F" w:rsidRDefault="001D1B3F" w:rsidP="001D1B3F">
      <w:pPr>
        <w:autoSpaceDE w:val="0"/>
        <w:autoSpaceDN w:val="0"/>
        <w:adjustRightInd w:val="0"/>
        <w:spacing w:after="0" w:line="240" w:lineRule="auto"/>
        <w:ind w:firstLine="720"/>
        <w:rPr>
          <w:rFonts w:ascii="Arial" w:hAnsi="Arial" w:cs="Arial"/>
          <w:sz w:val="24"/>
          <w:szCs w:val="24"/>
        </w:rPr>
      </w:pPr>
    </w:p>
    <w:p w:rsidR="001D1B3F" w:rsidRPr="001D1B3F" w:rsidRDefault="001D1B3F" w:rsidP="001D1B3F">
      <w:pPr>
        <w:autoSpaceDE w:val="0"/>
        <w:autoSpaceDN w:val="0"/>
        <w:adjustRightInd w:val="0"/>
        <w:spacing w:after="0" w:line="240" w:lineRule="auto"/>
        <w:ind w:firstLine="720"/>
        <w:rPr>
          <w:rFonts w:ascii="Arial" w:hAnsi="Arial" w:cs="Arial"/>
          <w:sz w:val="24"/>
          <w:szCs w:val="24"/>
        </w:rPr>
      </w:pPr>
    </w:p>
    <w:p w:rsidR="001D1B3F" w:rsidRDefault="001D1B3F" w:rsidP="001D1B3F">
      <w:pPr>
        <w:autoSpaceDE w:val="0"/>
        <w:autoSpaceDN w:val="0"/>
        <w:adjustRightInd w:val="0"/>
        <w:spacing w:after="0" w:line="240" w:lineRule="auto"/>
        <w:ind w:firstLine="720"/>
        <w:rPr>
          <w:rFonts w:ascii="Arial" w:hAnsi="Arial" w:cs="Arial"/>
          <w:sz w:val="24"/>
          <w:szCs w:val="24"/>
        </w:rPr>
      </w:pPr>
      <w:r w:rsidRPr="001D1B3F">
        <w:rPr>
          <w:rFonts w:ascii="Arial" w:hAnsi="Arial" w:cs="Arial"/>
          <w:sz w:val="24"/>
          <w:szCs w:val="24"/>
        </w:rPr>
        <w:t>(iii) Use different magnets which increase the strength of the</w:t>
      </w:r>
      <w:r>
        <w:rPr>
          <w:rFonts w:ascii="Arial" w:hAnsi="Arial" w:cs="Arial"/>
          <w:sz w:val="24"/>
          <w:szCs w:val="24"/>
        </w:rPr>
        <w:t xml:space="preserve"> </w:t>
      </w:r>
      <w:r w:rsidRPr="001D1B3F">
        <w:rPr>
          <w:rFonts w:ascii="Arial" w:hAnsi="Arial" w:cs="Arial"/>
          <w:sz w:val="24"/>
          <w:szCs w:val="24"/>
        </w:rPr>
        <w:t xml:space="preserve">magnetic field. </w:t>
      </w:r>
    </w:p>
    <w:p w:rsidR="001D1B3F" w:rsidRDefault="001D1B3F" w:rsidP="001D1B3F">
      <w:pPr>
        <w:autoSpaceDE w:val="0"/>
        <w:autoSpaceDN w:val="0"/>
        <w:adjustRightInd w:val="0"/>
        <w:spacing w:after="0" w:line="240" w:lineRule="auto"/>
        <w:ind w:firstLine="720"/>
        <w:rPr>
          <w:rFonts w:ascii="Arial" w:hAnsi="Arial" w:cs="Arial"/>
          <w:sz w:val="24"/>
          <w:szCs w:val="24"/>
        </w:rPr>
      </w:pPr>
    </w:p>
    <w:p w:rsidR="001D1B3F" w:rsidRDefault="001D1B3F" w:rsidP="001D1B3F">
      <w:pPr>
        <w:autoSpaceDE w:val="0"/>
        <w:autoSpaceDN w:val="0"/>
        <w:adjustRightInd w:val="0"/>
        <w:spacing w:after="0" w:line="240" w:lineRule="auto"/>
        <w:ind w:firstLine="720"/>
        <w:rPr>
          <w:rFonts w:ascii="Arial" w:hAnsi="Arial" w:cs="Arial"/>
          <w:sz w:val="24"/>
          <w:szCs w:val="24"/>
        </w:rPr>
      </w:pPr>
    </w:p>
    <w:p w:rsidR="001D1B3F" w:rsidRDefault="001D1B3F" w:rsidP="001D1B3F">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 xml:space="preserve">(iv) </w:t>
      </w:r>
      <w:r w:rsidRPr="001D1B3F">
        <w:rPr>
          <w:rFonts w:ascii="Arial" w:hAnsi="Arial" w:cs="Arial"/>
          <w:sz w:val="24"/>
          <w:szCs w:val="24"/>
        </w:rPr>
        <w:t xml:space="preserve">Reduce the friction in the pivots. </w:t>
      </w:r>
    </w:p>
    <w:p w:rsidR="001D1B3F" w:rsidRDefault="001D1B3F" w:rsidP="001D1B3F">
      <w:pPr>
        <w:autoSpaceDE w:val="0"/>
        <w:autoSpaceDN w:val="0"/>
        <w:adjustRightInd w:val="0"/>
        <w:spacing w:after="0" w:line="240" w:lineRule="auto"/>
        <w:ind w:firstLine="720"/>
        <w:rPr>
          <w:rFonts w:ascii="Arial" w:hAnsi="Arial" w:cs="Arial"/>
          <w:sz w:val="24"/>
          <w:szCs w:val="24"/>
        </w:rPr>
      </w:pPr>
    </w:p>
    <w:p w:rsidR="001D1B3F" w:rsidRDefault="001D1B3F" w:rsidP="001D1B3F">
      <w:pPr>
        <w:autoSpaceDE w:val="0"/>
        <w:autoSpaceDN w:val="0"/>
        <w:adjustRightInd w:val="0"/>
        <w:spacing w:after="0" w:line="240" w:lineRule="auto"/>
        <w:ind w:firstLine="720"/>
        <w:rPr>
          <w:rFonts w:ascii="Arial" w:hAnsi="Arial" w:cs="Arial"/>
          <w:sz w:val="24"/>
          <w:szCs w:val="24"/>
        </w:rPr>
      </w:pPr>
    </w:p>
    <w:p w:rsidR="001D1B3F" w:rsidRDefault="001D1B3F" w:rsidP="001D1B3F">
      <w:pPr>
        <w:autoSpaceDE w:val="0"/>
        <w:autoSpaceDN w:val="0"/>
        <w:adjustRightInd w:val="0"/>
        <w:spacing w:after="0" w:line="240" w:lineRule="auto"/>
        <w:ind w:left="8640" w:firstLine="720"/>
        <w:rPr>
          <w:rFonts w:ascii="Arial" w:hAnsi="Arial" w:cs="Arial"/>
          <w:sz w:val="24"/>
          <w:szCs w:val="24"/>
        </w:rPr>
      </w:pPr>
      <w:r w:rsidRPr="001D1B3F">
        <w:rPr>
          <w:rFonts w:ascii="Arial" w:hAnsi="Arial" w:cs="Arial"/>
          <w:sz w:val="24"/>
          <w:szCs w:val="24"/>
        </w:rPr>
        <w:t>4 marks</w:t>
      </w:r>
    </w:p>
    <w:p w:rsidR="001D1B3F" w:rsidRDefault="001D1B3F" w:rsidP="001D1B3F">
      <w:pPr>
        <w:autoSpaceDE w:val="0"/>
        <w:autoSpaceDN w:val="0"/>
        <w:adjustRightInd w:val="0"/>
        <w:spacing w:after="0" w:line="240" w:lineRule="auto"/>
        <w:rPr>
          <w:rFonts w:ascii="Arial" w:hAnsi="Arial" w:cs="Arial"/>
          <w:sz w:val="24"/>
          <w:szCs w:val="24"/>
        </w:rPr>
      </w:pPr>
    </w:p>
    <w:p w:rsidR="001D1B3F" w:rsidRDefault="001D1B3F" w:rsidP="001D1B3F">
      <w:pPr>
        <w:autoSpaceDE w:val="0"/>
        <w:autoSpaceDN w:val="0"/>
        <w:adjustRightInd w:val="0"/>
        <w:spacing w:after="0" w:line="240" w:lineRule="auto"/>
        <w:ind w:left="720" w:hanging="720"/>
        <w:rPr>
          <w:rFonts w:ascii="Arial" w:hAnsi="Arial" w:cs="Arial"/>
          <w:sz w:val="24"/>
          <w:szCs w:val="24"/>
        </w:rPr>
      </w:pPr>
      <w:r w:rsidRPr="001D1B3F">
        <w:rPr>
          <w:rFonts w:ascii="Arial" w:hAnsi="Arial" w:cs="Arial"/>
          <w:sz w:val="24"/>
          <w:szCs w:val="24"/>
        </w:rPr>
        <w:t xml:space="preserve">2. </w:t>
      </w:r>
      <w:r>
        <w:rPr>
          <w:rFonts w:ascii="Arial" w:hAnsi="Arial" w:cs="Arial"/>
          <w:sz w:val="24"/>
          <w:szCs w:val="24"/>
        </w:rPr>
        <w:tab/>
      </w:r>
      <w:r w:rsidRPr="001D1B3F">
        <w:rPr>
          <w:rFonts w:ascii="Arial" w:hAnsi="Arial" w:cs="Arial"/>
          <w:sz w:val="24"/>
          <w:szCs w:val="24"/>
        </w:rPr>
        <w:t>a)</w:t>
      </w:r>
      <w:r>
        <w:rPr>
          <w:rFonts w:ascii="Arial" w:hAnsi="Arial" w:cs="Arial"/>
          <w:sz w:val="24"/>
          <w:szCs w:val="24"/>
        </w:rPr>
        <w:t xml:space="preserve"> </w:t>
      </w:r>
      <w:r w:rsidRPr="001D1B3F">
        <w:rPr>
          <w:rFonts w:ascii="Arial" w:hAnsi="Arial" w:cs="Arial"/>
          <w:sz w:val="24"/>
          <w:szCs w:val="24"/>
        </w:rPr>
        <w:t>Calculate the magnitude and direction of the EMF induced in a 6.0m</w:t>
      </w:r>
      <w:r>
        <w:rPr>
          <w:rFonts w:ascii="Arial" w:hAnsi="Arial" w:cs="Arial"/>
          <w:sz w:val="24"/>
          <w:szCs w:val="24"/>
        </w:rPr>
        <w:t xml:space="preserve"> </w:t>
      </w:r>
      <w:r w:rsidRPr="001D1B3F">
        <w:rPr>
          <w:rFonts w:ascii="Arial" w:hAnsi="Arial" w:cs="Arial"/>
          <w:sz w:val="24"/>
          <w:szCs w:val="24"/>
        </w:rPr>
        <w:t xml:space="preserve">tall, aluminium mast on a sailing boat travelling at </w:t>
      </w:r>
      <w:r>
        <w:rPr>
          <w:rFonts w:ascii="Arial" w:hAnsi="Arial" w:cs="Arial"/>
          <w:sz w:val="24"/>
          <w:szCs w:val="24"/>
        </w:rPr>
        <w:t>9.0</w:t>
      </w:r>
      <w:r w:rsidRPr="001D1B3F">
        <w:rPr>
          <w:rFonts w:ascii="Arial" w:hAnsi="Arial" w:cs="Arial"/>
          <w:sz w:val="24"/>
          <w:szCs w:val="24"/>
        </w:rPr>
        <w:t xml:space="preserve"> ms</w:t>
      </w:r>
      <w:r w:rsidRPr="001D1B3F">
        <w:rPr>
          <w:rFonts w:ascii="Arial" w:hAnsi="Arial" w:cs="Arial"/>
          <w:sz w:val="24"/>
          <w:szCs w:val="24"/>
          <w:vertAlign w:val="superscript"/>
        </w:rPr>
        <w:t>-1</w:t>
      </w:r>
      <w:r w:rsidRPr="001D1B3F">
        <w:rPr>
          <w:rFonts w:ascii="Arial" w:hAnsi="Arial" w:cs="Arial"/>
          <w:sz w:val="24"/>
          <w:szCs w:val="24"/>
        </w:rPr>
        <w:t xml:space="preserve"> towards the</w:t>
      </w:r>
      <w:r>
        <w:rPr>
          <w:rFonts w:ascii="Arial" w:hAnsi="Arial" w:cs="Arial"/>
          <w:sz w:val="24"/>
          <w:szCs w:val="24"/>
        </w:rPr>
        <w:t xml:space="preserve"> </w:t>
      </w:r>
      <w:r w:rsidRPr="001D1B3F">
        <w:rPr>
          <w:rFonts w:ascii="Arial" w:hAnsi="Arial" w:cs="Arial"/>
          <w:sz w:val="24"/>
          <w:szCs w:val="24"/>
        </w:rPr>
        <w:t>West. The horizontal component of the Earth's magnetic field in this</w:t>
      </w:r>
      <w:r>
        <w:rPr>
          <w:rFonts w:ascii="Arial" w:hAnsi="Arial" w:cs="Arial"/>
          <w:sz w:val="24"/>
          <w:szCs w:val="24"/>
        </w:rPr>
        <w:t xml:space="preserve"> </w:t>
      </w:r>
      <w:r w:rsidRPr="001D1B3F">
        <w:rPr>
          <w:rFonts w:ascii="Arial" w:hAnsi="Arial" w:cs="Arial"/>
          <w:sz w:val="24"/>
          <w:szCs w:val="24"/>
        </w:rPr>
        <w:t>region is 2.5</w:t>
      </w:r>
      <w:r>
        <w:rPr>
          <w:rFonts w:ascii="Arial" w:hAnsi="Arial" w:cs="Arial"/>
          <w:sz w:val="24"/>
          <w:szCs w:val="24"/>
        </w:rPr>
        <w:t xml:space="preserve"> </w:t>
      </w:r>
      <w:r w:rsidRPr="001D1B3F">
        <w:rPr>
          <w:rFonts w:ascii="Arial" w:hAnsi="Arial" w:cs="Arial"/>
          <w:sz w:val="24"/>
          <w:szCs w:val="24"/>
        </w:rPr>
        <w:t>x</w:t>
      </w:r>
      <w:r>
        <w:rPr>
          <w:rFonts w:ascii="Arial" w:hAnsi="Arial" w:cs="Arial"/>
          <w:sz w:val="24"/>
          <w:szCs w:val="24"/>
        </w:rPr>
        <w:t xml:space="preserve"> </w:t>
      </w:r>
      <w:r w:rsidRPr="001D1B3F">
        <w:rPr>
          <w:rFonts w:ascii="Arial" w:hAnsi="Arial" w:cs="Arial"/>
          <w:sz w:val="24"/>
          <w:szCs w:val="24"/>
        </w:rPr>
        <w:t>10</w:t>
      </w:r>
      <w:r w:rsidRPr="001D1B3F">
        <w:rPr>
          <w:rFonts w:ascii="Arial" w:hAnsi="Arial" w:cs="Arial"/>
          <w:sz w:val="24"/>
          <w:szCs w:val="24"/>
          <w:vertAlign w:val="superscript"/>
        </w:rPr>
        <w:t>-5</w:t>
      </w:r>
      <w:r w:rsidRPr="001D1B3F">
        <w:rPr>
          <w:rFonts w:ascii="Arial" w:hAnsi="Arial" w:cs="Arial"/>
          <w:sz w:val="24"/>
          <w:szCs w:val="24"/>
        </w:rPr>
        <w:t xml:space="preserve"> T.</w:t>
      </w:r>
    </w:p>
    <w:p w:rsidR="001D1B3F" w:rsidRDefault="001D1B3F" w:rsidP="001D1B3F">
      <w:pPr>
        <w:autoSpaceDE w:val="0"/>
        <w:autoSpaceDN w:val="0"/>
        <w:adjustRightInd w:val="0"/>
        <w:spacing w:after="0" w:line="240" w:lineRule="auto"/>
        <w:ind w:left="720" w:hanging="720"/>
        <w:rPr>
          <w:rFonts w:ascii="Arial" w:hAnsi="Arial" w:cs="Arial"/>
          <w:sz w:val="24"/>
          <w:szCs w:val="24"/>
        </w:rPr>
      </w:pPr>
    </w:p>
    <w:p w:rsidR="001D1B3F" w:rsidRDefault="001D1B3F" w:rsidP="001D1B3F">
      <w:pPr>
        <w:autoSpaceDE w:val="0"/>
        <w:autoSpaceDN w:val="0"/>
        <w:adjustRightInd w:val="0"/>
        <w:spacing w:after="0" w:line="240" w:lineRule="auto"/>
        <w:ind w:left="720" w:hanging="720"/>
        <w:rPr>
          <w:rFonts w:ascii="Arial" w:hAnsi="Arial" w:cs="Arial"/>
          <w:sz w:val="24"/>
          <w:szCs w:val="24"/>
        </w:rPr>
      </w:pPr>
    </w:p>
    <w:p w:rsidR="001D1B3F" w:rsidRDefault="001D1B3F" w:rsidP="001D1B3F">
      <w:pPr>
        <w:autoSpaceDE w:val="0"/>
        <w:autoSpaceDN w:val="0"/>
        <w:adjustRightInd w:val="0"/>
        <w:spacing w:after="0" w:line="240" w:lineRule="auto"/>
        <w:ind w:left="720" w:hanging="720"/>
        <w:rPr>
          <w:rFonts w:ascii="Arial" w:hAnsi="Arial" w:cs="Arial"/>
          <w:sz w:val="24"/>
          <w:szCs w:val="24"/>
        </w:rPr>
      </w:pPr>
    </w:p>
    <w:p w:rsidR="001D1B3F" w:rsidRDefault="001D1B3F" w:rsidP="001D1B3F">
      <w:pPr>
        <w:autoSpaceDE w:val="0"/>
        <w:autoSpaceDN w:val="0"/>
        <w:adjustRightInd w:val="0"/>
        <w:spacing w:after="0" w:line="240" w:lineRule="auto"/>
        <w:ind w:left="720" w:hanging="720"/>
        <w:rPr>
          <w:rFonts w:ascii="Arial" w:hAnsi="Arial" w:cs="Arial"/>
          <w:sz w:val="24"/>
          <w:szCs w:val="24"/>
        </w:rPr>
      </w:pPr>
    </w:p>
    <w:p w:rsidR="001D1B3F" w:rsidRDefault="001D1B3F" w:rsidP="001D1B3F">
      <w:pPr>
        <w:autoSpaceDE w:val="0"/>
        <w:autoSpaceDN w:val="0"/>
        <w:adjustRightInd w:val="0"/>
        <w:spacing w:after="0" w:line="240" w:lineRule="auto"/>
        <w:ind w:left="720" w:hanging="720"/>
        <w:rPr>
          <w:rFonts w:ascii="Arial" w:hAnsi="Arial" w:cs="Arial"/>
          <w:sz w:val="24"/>
          <w:szCs w:val="24"/>
        </w:rPr>
      </w:pPr>
    </w:p>
    <w:p w:rsidR="001D1B3F" w:rsidRDefault="001D1B3F" w:rsidP="001D1B3F">
      <w:pPr>
        <w:autoSpaceDE w:val="0"/>
        <w:autoSpaceDN w:val="0"/>
        <w:adjustRightInd w:val="0"/>
        <w:spacing w:after="0" w:line="240" w:lineRule="auto"/>
        <w:ind w:left="720" w:hanging="720"/>
        <w:rPr>
          <w:rFonts w:ascii="Arial" w:hAnsi="Arial" w:cs="Arial"/>
          <w:sz w:val="24"/>
          <w:szCs w:val="24"/>
        </w:rPr>
      </w:pPr>
    </w:p>
    <w:p w:rsidR="001D1B3F" w:rsidRPr="001D1B3F" w:rsidRDefault="001D1B3F" w:rsidP="001D1B3F">
      <w:pPr>
        <w:autoSpaceDE w:val="0"/>
        <w:autoSpaceDN w:val="0"/>
        <w:adjustRightInd w:val="0"/>
        <w:spacing w:after="0" w:line="240" w:lineRule="auto"/>
        <w:ind w:left="720" w:hanging="720"/>
        <w:rPr>
          <w:rFonts w:ascii="Arial" w:hAnsi="Arial" w:cs="Arial"/>
          <w:sz w:val="24"/>
          <w:szCs w:val="24"/>
        </w:rPr>
      </w:pPr>
    </w:p>
    <w:p w:rsidR="001D1B3F" w:rsidRDefault="001D1B3F" w:rsidP="001D1B3F">
      <w:pPr>
        <w:autoSpaceDE w:val="0"/>
        <w:autoSpaceDN w:val="0"/>
        <w:adjustRightInd w:val="0"/>
        <w:spacing w:after="0" w:line="240" w:lineRule="auto"/>
        <w:ind w:left="8640" w:firstLine="720"/>
        <w:rPr>
          <w:rFonts w:ascii="Arial" w:hAnsi="Arial" w:cs="Arial"/>
          <w:sz w:val="24"/>
          <w:szCs w:val="24"/>
        </w:rPr>
      </w:pPr>
      <w:r w:rsidRPr="001D1B3F">
        <w:rPr>
          <w:rFonts w:ascii="Arial" w:hAnsi="Arial" w:cs="Arial"/>
          <w:sz w:val="24"/>
          <w:szCs w:val="24"/>
        </w:rPr>
        <w:t>3 marks</w:t>
      </w:r>
    </w:p>
    <w:p w:rsidR="001D1B3F" w:rsidRDefault="001D1B3F" w:rsidP="001D1B3F">
      <w:pPr>
        <w:autoSpaceDE w:val="0"/>
        <w:autoSpaceDN w:val="0"/>
        <w:adjustRightInd w:val="0"/>
        <w:spacing w:after="0" w:line="240" w:lineRule="auto"/>
        <w:rPr>
          <w:rFonts w:ascii="Arial" w:hAnsi="Arial" w:cs="Arial"/>
          <w:sz w:val="24"/>
          <w:szCs w:val="24"/>
        </w:rPr>
      </w:pPr>
    </w:p>
    <w:p w:rsidR="001D1B3F" w:rsidRDefault="001D1B3F" w:rsidP="001D1B3F">
      <w:pPr>
        <w:autoSpaceDE w:val="0"/>
        <w:autoSpaceDN w:val="0"/>
        <w:adjustRightInd w:val="0"/>
        <w:spacing w:after="0" w:line="240" w:lineRule="auto"/>
        <w:ind w:firstLine="720"/>
        <w:rPr>
          <w:rFonts w:ascii="Arial" w:hAnsi="Arial" w:cs="Arial"/>
          <w:sz w:val="24"/>
          <w:szCs w:val="24"/>
        </w:rPr>
      </w:pPr>
      <w:r w:rsidRPr="001D1B3F">
        <w:rPr>
          <w:rFonts w:ascii="Arial" w:hAnsi="Arial" w:cs="Arial"/>
          <w:sz w:val="24"/>
          <w:szCs w:val="24"/>
        </w:rPr>
        <w:t>b) Could this induced EMF be useful on the sailing boat? Explain.</w:t>
      </w:r>
    </w:p>
    <w:p w:rsidR="001D1B3F" w:rsidRDefault="001D1B3F" w:rsidP="001D1B3F">
      <w:pPr>
        <w:autoSpaceDE w:val="0"/>
        <w:autoSpaceDN w:val="0"/>
        <w:adjustRightInd w:val="0"/>
        <w:spacing w:after="0" w:line="240" w:lineRule="auto"/>
        <w:ind w:firstLine="720"/>
        <w:rPr>
          <w:rFonts w:ascii="Arial" w:hAnsi="Arial" w:cs="Arial"/>
          <w:sz w:val="24"/>
          <w:szCs w:val="24"/>
        </w:rPr>
      </w:pPr>
    </w:p>
    <w:p w:rsidR="001D1B3F" w:rsidRDefault="001D1B3F" w:rsidP="001D1B3F">
      <w:pPr>
        <w:autoSpaceDE w:val="0"/>
        <w:autoSpaceDN w:val="0"/>
        <w:adjustRightInd w:val="0"/>
        <w:spacing w:after="0" w:line="240" w:lineRule="auto"/>
        <w:ind w:firstLine="720"/>
        <w:rPr>
          <w:rFonts w:ascii="Arial" w:hAnsi="Arial" w:cs="Arial"/>
          <w:sz w:val="24"/>
          <w:szCs w:val="24"/>
        </w:rPr>
      </w:pPr>
    </w:p>
    <w:p w:rsidR="001D1B3F" w:rsidRDefault="001D1B3F" w:rsidP="001D1B3F">
      <w:pPr>
        <w:autoSpaceDE w:val="0"/>
        <w:autoSpaceDN w:val="0"/>
        <w:adjustRightInd w:val="0"/>
        <w:spacing w:after="0" w:line="240" w:lineRule="auto"/>
        <w:ind w:firstLine="720"/>
        <w:rPr>
          <w:rFonts w:ascii="Arial" w:hAnsi="Arial" w:cs="Arial"/>
          <w:sz w:val="24"/>
          <w:szCs w:val="24"/>
        </w:rPr>
      </w:pPr>
    </w:p>
    <w:p w:rsidR="001D1B3F" w:rsidRDefault="001D1B3F" w:rsidP="001D1B3F">
      <w:pPr>
        <w:autoSpaceDE w:val="0"/>
        <w:autoSpaceDN w:val="0"/>
        <w:adjustRightInd w:val="0"/>
        <w:spacing w:after="0" w:line="240" w:lineRule="auto"/>
        <w:ind w:firstLine="720"/>
        <w:rPr>
          <w:rFonts w:ascii="Arial" w:hAnsi="Arial" w:cs="Arial"/>
          <w:sz w:val="24"/>
          <w:szCs w:val="24"/>
        </w:rPr>
      </w:pPr>
    </w:p>
    <w:p w:rsidR="001D1B3F" w:rsidRDefault="001D1B3F" w:rsidP="001D1B3F">
      <w:pPr>
        <w:autoSpaceDE w:val="0"/>
        <w:autoSpaceDN w:val="0"/>
        <w:adjustRightInd w:val="0"/>
        <w:spacing w:after="0" w:line="240" w:lineRule="auto"/>
        <w:ind w:firstLine="720"/>
        <w:rPr>
          <w:rFonts w:ascii="Arial" w:hAnsi="Arial" w:cs="Arial"/>
          <w:sz w:val="24"/>
          <w:szCs w:val="24"/>
        </w:rPr>
      </w:pPr>
    </w:p>
    <w:p w:rsidR="001D1B3F" w:rsidRDefault="001D1B3F" w:rsidP="001D1B3F">
      <w:pPr>
        <w:autoSpaceDE w:val="0"/>
        <w:autoSpaceDN w:val="0"/>
        <w:adjustRightInd w:val="0"/>
        <w:spacing w:after="0" w:line="240" w:lineRule="auto"/>
        <w:ind w:firstLine="720"/>
        <w:rPr>
          <w:rFonts w:ascii="Arial" w:hAnsi="Arial" w:cs="Arial"/>
          <w:sz w:val="24"/>
          <w:szCs w:val="24"/>
        </w:rPr>
      </w:pPr>
    </w:p>
    <w:p w:rsidR="001D1B3F" w:rsidRDefault="001D1B3F" w:rsidP="001D1B3F">
      <w:pPr>
        <w:autoSpaceDE w:val="0"/>
        <w:autoSpaceDN w:val="0"/>
        <w:adjustRightInd w:val="0"/>
        <w:spacing w:after="0" w:line="240" w:lineRule="auto"/>
        <w:ind w:firstLine="720"/>
        <w:rPr>
          <w:rFonts w:ascii="Arial" w:hAnsi="Arial" w:cs="Arial"/>
          <w:sz w:val="24"/>
          <w:szCs w:val="24"/>
        </w:rPr>
      </w:pPr>
    </w:p>
    <w:p w:rsidR="001D1B3F" w:rsidRDefault="001D1B3F" w:rsidP="001D1B3F">
      <w:pPr>
        <w:autoSpaceDE w:val="0"/>
        <w:autoSpaceDN w:val="0"/>
        <w:adjustRightInd w:val="0"/>
        <w:spacing w:after="0" w:line="240" w:lineRule="auto"/>
        <w:ind w:left="8640" w:firstLine="720"/>
        <w:rPr>
          <w:rFonts w:ascii="Arial" w:hAnsi="Arial" w:cs="Arial"/>
          <w:sz w:val="24"/>
          <w:szCs w:val="24"/>
        </w:rPr>
      </w:pPr>
      <w:r w:rsidRPr="001D1B3F">
        <w:rPr>
          <w:rFonts w:ascii="Arial" w:hAnsi="Arial" w:cs="Arial"/>
          <w:sz w:val="24"/>
          <w:szCs w:val="24"/>
        </w:rPr>
        <w:t>2 marks</w:t>
      </w:r>
    </w:p>
    <w:p w:rsidR="001D1B3F" w:rsidRDefault="001D1B3F" w:rsidP="001D1B3F">
      <w:pPr>
        <w:autoSpaceDE w:val="0"/>
        <w:autoSpaceDN w:val="0"/>
        <w:adjustRightInd w:val="0"/>
        <w:spacing w:after="0" w:line="240" w:lineRule="auto"/>
        <w:rPr>
          <w:rFonts w:ascii="Arial" w:hAnsi="Arial" w:cs="Arial"/>
          <w:sz w:val="24"/>
          <w:szCs w:val="24"/>
        </w:rPr>
      </w:pPr>
    </w:p>
    <w:p w:rsidR="001D1B3F" w:rsidRPr="001D1B3F" w:rsidRDefault="001D1B3F" w:rsidP="001D1B3F">
      <w:pPr>
        <w:autoSpaceDE w:val="0"/>
        <w:autoSpaceDN w:val="0"/>
        <w:adjustRightInd w:val="0"/>
        <w:spacing w:after="0" w:line="240" w:lineRule="auto"/>
        <w:rPr>
          <w:rFonts w:ascii="Arial" w:hAnsi="Arial" w:cs="Arial"/>
          <w:sz w:val="24"/>
          <w:szCs w:val="24"/>
        </w:rPr>
      </w:pPr>
      <w:r>
        <w:rPr>
          <w:rFonts w:ascii="Arial" w:hAnsi="Arial" w:cs="Arial"/>
          <w:sz w:val="24"/>
          <w:szCs w:val="24"/>
        </w:rPr>
        <w:t>3.</w:t>
      </w:r>
      <w:r>
        <w:rPr>
          <w:rFonts w:ascii="Arial" w:hAnsi="Arial" w:cs="Arial"/>
          <w:sz w:val="24"/>
          <w:szCs w:val="24"/>
        </w:rPr>
        <w:tab/>
      </w:r>
      <w:r w:rsidRPr="001D1B3F">
        <w:rPr>
          <w:rFonts w:ascii="Arial" w:hAnsi="Arial" w:cs="Arial"/>
          <w:sz w:val="24"/>
          <w:szCs w:val="24"/>
        </w:rPr>
        <w:t>An important part of a generator is the type of commutator used.</w:t>
      </w:r>
    </w:p>
    <w:p w:rsidR="001D1B3F" w:rsidRDefault="001D1B3F" w:rsidP="001D1B3F">
      <w:pPr>
        <w:autoSpaceDE w:val="0"/>
        <w:autoSpaceDN w:val="0"/>
        <w:adjustRightInd w:val="0"/>
        <w:spacing w:after="0" w:line="240" w:lineRule="auto"/>
        <w:ind w:firstLine="720"/>
        <w:rPr>
          <w:rFonts w:ascii="Arial" w:hAnsi="Arial" w:cs="Arial"/>
          <w:sz w:val="24"/>
          <w:szCs w:val="24"/>
        </w:rPr>
      </w:pPr>
      <w:r w:rsidRPr="001D1B3F">
        <w:rPr>
          <w:rFonts w:ascii="Arial" w:hAnsi="Arial" w:cs="Arial"/>
          <w:sz w:val="24"/>
          <w:szCs w:val="24"/>
        </w:rPr>
        <w:t xml:space="preserve">Explain fully why a split ring </w:t>
      </w:r>
      <w:r>
        <w:rPr>
          <w:rFonts w:ascii="Arial" w:hAnsi="Arial" w:cs="Arial"/>
          <w:sz w:val="24"/>
          <w:szCs w:val="24"/>
        </w:rPr>
        <w:t>commutator might</w:t>
      </w:r>
      <w:r w:rsidRPr="001D1B3F">
        <w:rPr>
          <w:rFonts w:ascii="Arial" w:hAnsi="Arial" w:cs="Arial"/>
          <w:sz w:val="24"/>
          <w:szCs w:val="24"/>
        </w:rPr>
        <w:t xml:space="preserve"> be used instead of a</w:t>
      </w:r>
      <w:r>
        <w:rPr>
          <w:rFonts w:ascii="Arial" w:hAnsi="Arial" w:cs="Arial"/>
          <w:sz w:val="24"/>
          <w:szCs w:val="24"/>
        </w:rPr>
        <w:t xml:space="preserve"> </w:t>
      </w:r>
      <w:r w:rsidRPr="001D1B3F">
        <w:rPr>
          <w:rFonts w:ascii="Arial" w:hAnsi="Arial" w:cs="Arial"/>
          <w:sz w:val="24"/>
          <w:szCs w:val="24"/>
        </w:rPr>
        <w:t>slip ring commutator.</w:t>
      </w:r>
    </w:p>
    <w:p w:rsidR="001D1B3F" w:rsidRDefault="001D1B3F" w:rsidP="001D1B3F">
      <w:pPr>
        <w:autoSpaceDE w:val="0"/>
        <w:autoSpaceDN w:val="0"/>
        <w:adjustRightInd w:val="0"/>
        <w:spacing w:after="0" w:line="240" w:lineRule="auto"/>
        <w:ind w:firstLine="720"/>
        <w:rPr>
          <w:rFonts w:ascii="Arial" w:hAnsi="Arial" w:cs="Arial"/>
          <w:sz w:val="24"/>
          <w:szCs w:val="24"/>
        </w:rPr>
      </w:pPr>
    </w:p>
    <w:p w:rsidR="001D1B3F" w:rsidRDefault="001D1B3F" w:rsidP="001D1B3F">
      <w:pPr>
        <w:autoSpaceDE w:val="0"/>
        <w:autoSpaceDN w:val="0"/>
        <w:adjustRightInd w:val="0"/>
        <w:spacing w:after="0" w:line="240" w:lineRule="auto"/>
        <w:ind w:firstLine="720"/>
        <w:rPr>
          <w:rFonts w:ascii="Arial" w:hAnsi="Arial" w:cs="Arial"/>
          <w:sz w:val="24"/>
          <w:szCs w:val="24"/>
        </w:rPr>
      </w:pPr>
    </w:p>
    <w:p w:rsidR="001D1B3F" w:rsidRDefault="001D1B3F" w:rsidP="001D1B3F">
      <w:pPr>
        <w:autoSpaceDE w:val="0"/>
        <w:autoSpaceDN w:val="0"/>
        <w:adjustRightInd w:val="0"/>
        <w:spacing w:after="0" w:line="240" w:lineRule="auto"/>
        <w:ind w:firstLine="720"/>
        <w:rPr>
          <w:rFonts w:ascii="Arial" w:hAnsi="Arial" w:cs="Arial"/>
          <w:sz w:val="24"/>
          <w:szCs w:val="24"/>
        </w:rPr>
      </w:pPr>
    </w:p>
    <w:p w:rsidR="001D1B3F" w:rsidRDefault="001D1B3F" w:rsidP="001D1B3F">
      <w:pPr>
        <w:autoSpaceDE w:val="0"/>
        <w:autoSpaceDN w:val="0"/>
        <w:adjustRightInd w:val="0"/>
        <w:spacing w:after="0" w:line="240" w:lineRule="auto"/>
        <w:ind w:firstLine="720"/>
        <w:rPr>
          <w:rFonts w:ascii="Arial" w:hAnsi="Arial" w:cs="Arial"/>
          <w:sz w:val="24"/>
          <w:szCs w:val="24"/>
        </w:rPr>
      </w:pPr>
    </w:p>
    <w:p w:rsidR="001D1B3F" w:rsidRDefault="001D1B3F" w:rsidP="001D1B3F">
      <w:pPr>
        <w:autoSpaceDE w:val="0"/>
        <w:autoSpaceDN w:val="0"/>
        <w:adjustRightInd w:val="0"/>
        <w:spacing w:after="0" w:line="240" w:lineRule="auto"/>
        <w:ind w:firstLine="720"/>
        <w:rPr>
          <w:rFonts w:ascii="Arial" w:hAnsi="Arial" w:cs="Arial"/>
          <w:sz w:val="24"/>
          <w:szCs w:val="24"/>
        </w:rPr>
      </w:pPr>
    </w:p>
    <w:p w:rsidR="001D1B3F" w:rsidRDefault="001D1B3F" w:rsidP="001D1B3F">
      <w:pPr>
        <w:autoSpaceDE w:val="0"/>
        <w:autoSpaceDN w:val="0"/>
        <w:adjustRightInd w:val="0"/>
        <w:spacing w:after="0" w:line="240" w:lineRule="auto"/>
        <w:ind w:firstLine="720"/>
        <w:rPr>
          <w:rFonts w:ascii="Arial" w:hAnsi="Arial" w:cs="Arial"/>
          <w:sz w:val="24"/>
          <w:szCs w:val="24"/>
        </w:rPr>
      </w:pPr>
    </w:p>
    <w:p w:rsidR="001D1B3F" w:rsidRDefault="001D1B3F" w:rsidP="001D1B3F">
      <w:pPr>
        <w:autoSpaceDE w:val="0"/>
        <w:autoSpaceDN w:val="0"/>
        <w:adjustRightInd w:val="0"/>
        <w:spacing w:after="0" w:line="240" w:lineRule="auto"/>
        <w:ind w:firstLine="720"/>
        <w:rPr>
          <w:rFonts w:ascii="Arial" w:hAnsi="Arial" w:cs="Arial"/>
          <w:sz w:val="24"/>
          <w:szCs w:val="24"/>
        </w:rPr>
      </w:pPr>
    </w:p>
    <w:p w:rsidR="001D1B3F" w:rsidRDefault="001D1B3F" w:rsidP="001D1B3F">
      <w:pPr>
        <w:autoSpaceDE w:val="0"/>
        <w:autoSpaceDN w:val="0"/>
        <w:adjustRightInd w:val="0"/>
        <w:spacing w:after="0" w:line="240" w:lineRule="auto"/>
        <w:ind w:firstLine="720"/>
        <w:rPr>
          <w:rFonts w:ascii="Arial" w:hAnsi="Arial" w:cs="Arial"/>
          <w:sz w:val="24"/>
          <w:szCs w:val="24"/>
        </w:rPr>
      </w:pPr>
    </w:p>
    <w:p w:rsidR="001D1B3F" w:rsidRDefault="001D1B3F" w:rsidP="001D1B3F">
      <w:pPr>
        <w:autoSpaceDE w:val="0"/>
        <w:autoSpaceDN w:val="0"/>
        <w:adjustRightInd w:val="0"/>
        <w:spacing w:after="0" w:line="240" w:lineRule="auto"/>
        <w:ind w:firstLine="720"/>
        <w:rPr>
          <w:rFonts w:ascii="Arial" w:hAnsi="Arial" w:cs="Arial"/>
          <w:sz w:val="24"/>
          <w:szCs w:val="24"/>
        </w:rPr>
      </w:pPr>
    </w:p>
    <w:p w:rsidR="001D1B3F" w:rsidRDefault="001D1B3F" w:rsidP="001D1B3F">
      <w:pPr>
        <w:autoSpaceDE w:val="0"/>
        <w:autoSpaceDN w:val="0"/>
        <w:adjustRightInd w:val="0"/>
        <w:spacing w:after="0" w:line="240" w:lineRule="auto"/>
        <w:ind w:firstLine="720"/>
        <w:rPr>
          <w:rFonts w:ascii="Arial" w:hAnsi="Arial" w:cs="Arial"/>
          <w:sz w:val="24"/>
          <w:szCs w:val="24"/>
        </w:rPr>
      </w:pPr>
    </w:p>
    <w:p w:rsidR="001D1B3F" w:rsidRDefault="001D1B3F" w:rsidP="001D1B3F">
      <w:pPr>
        <w:autoSpaceDE w:val="0"/>
        <w:autoSpaceDN w:val="0"/>
        <w:adjustRightInd w:val="0"/>
        <w:spacing w:after="0" w:line="240" w:lineRule="auto"/>
        <w:ind w:left="8640" w:firstLine="720"/>
        <w:rPr>
          <w:rFonts w:ascii="Arial" w:hAnsi="Arial" w:cs="Arial"/>
          <w:sz w:val="24"/>
          <w:szCs w:val="24"/>
        </w:rPr>
      </w:pPr>
      <w:r w:rsidRPr="001D1B3F">
        <w:rPr>
          <w:rFonts w:ascii="Arial" w:hAnsi="Arial" w:cs="Arial"/>
          <w:sz w:val="24"/>
          <w:szCs w:val="24"/>
        </w:rPr>
        <w:t>5 marks</w:t>
      </w:r>
    </w:p>
    <w:p w:rsidR="004D289E" w:rsidRDefault="004D289E">
      <w:pPr>
        <w:rPr>
          <w:rFonts w:ascii="Arial" w:hAnsi="Arial" w:cs="Arial"/>
          <w:sz w:val="24"/>
          <w:szCs w:val="24"/>
        </w:rPr>
      </w:pPr>
      <w:r>
        <w:rPr>
          <w:rFonts w:ascii="Arial" w:hAnsi="Arial" w:cs="Arial"/>
          <w:sz w:val="24"/>
          <w:szCs w:val="24"/>
        </w:rPr>
        <w:br w:type="page"/>
      </w:r>
    </w:p>
    <w:p w:rsidR="000C50BF" w:rsidRDefault="000C50BF" w:rsidP="000C50BF">
      <w:pPr>
        <w:autoSpaceDE w:val="0"/>
        <w:autoSpaceDN w:val="0"/>
        <w:adjustRightInd w:val="0"/>
        <w:spacing w:after="0" w:line="240" w:lineRule="auto"/>
        <w:ind w:left="720" w:hanging="720"/>
        <w:rPr>
          <w:rFonts w:ascii="Arial" w:hAnsi="Arial" w:cs="Arial"/>
          <w:sz w:val="24"/>
          <w:szCs w:val="24"/>
        </w:rPr>
      </w:pPr>
      <w:r w:rsidRPr="000C50BF">
        <w:rPr>
          <w:rFonts w:ascii="Arial" w:hAnsi="Arial" w:cs="Arial"/>
          <w:sz w:val="24"/>
          <w:szCs w:val="24"/>
        </w:rPr>
        <w:lastRenderedPageBreak/>
        <w:t xml:space="preserve">4. </w:t>
      </w:r>
      <w:r>
        <w:rPr>
          <w:rFonts w:ascii="Arial" w:hAnsi="Arial" w:cs="Arial"/>
          <w:sz w:val="24"/>
          <w:szCs w:val="24"/>
        </w:rPr>
        <w:tab/>
      </w:r>
      <w:r w:rsidRPr="000C50BF">
        <w:rPr>
          <w:rFonts w:ascii="Arial" w:hAnsi="Arial" w:cs="Arial"/>
          <w:sz w:val="24"/>
          <w:szCs w:val="24"/>
        </w:rPr>
        <w:t>A single loop of wire is passed through the iron core of a transformer as</w:t>
      </w:r>
      <w:r>
        <w:rPr>
          <w:rFonts w:ascii="Arial" w:hAnsi="Arial" w:cs="Arial"/>
          <w:sz w:val="24"/>
          <w:szCs w:val="24"/>
        </w:rPr>
        <w:t xml:space="preserve"> </w:t>
      </w:r>
      <w:r w:rsidRPr="000C50BF">
        <w:rPr>
          <w:rFonts w:ascii="Arial" w:hAnsi="Arial" w:cs="Arial"/>
          <w:sz w:val="24"/>
          <w:szCs w:val="24"/>
        </w:rPr>
        <w:t xml:space="preserve">shown below. </w:t>
      </w:r>
    </w:p>
    <w:p w:rsidR="000C50BF" w:rsidRDefault="000C50BF" w:rsidP="000C50BF">
      <w:pPr>
        <w:autoSpaceDE w:val="0"/>
        <w:autoSpaceDN w:val="0"/>
        <w:adjustRightInd w:val="0"/>
        <w:spacing w:after="0" w:line="240" w:lineRule="auto"/>
        <w:ind w:left="720"/>
        <w:rPr>
          <w:rFonts w:ascii="Arial" w:hAnsi="Arial" w:cs="Arial"/>
          <w:sz w:val="24"/>
          <w:szCs w:val="24"/>
        </w:rPr>
      </w:pPr>
      <w:r w:rsidRPr="000C50BF">
        <w:rPr>
          <w:rFonts w:ascii="Arial" w:hAnsi="Arial" w:cs="Arial"/>
          <w:sz w:val="24"/>
          <w:szCs w:val="24"/>
        </w:rPr>
        <w:t>This loop forms the primary circuit. The secondary</w:t>
      </w:r>
      <w:r>
        <w:rPr>
          <w:rFonts w:ascii="Arial" w:hAnsi="Arial" w:cs="Arial"/>
          <w:sz w:val="24"/>
          <w:szCs w:val="24"/>
        </w:rPr>
        <w:t xml:space="preserve"> </w:t>
      </w:r>
      <w:r w:rsidRPr="000C50BF">
        <w:rPr>
          <w:rFonts w:ascii="Arial" w:hAnsi="Arial" w:cs="Arial"/>
          <w:sz w:val="24"/>
          <w:szCs w:val="24"/>
        </w:rPr>
        <w:t>winding has 50 turns. A steady current of 10.0 mA is shown in the</w:t>
      </w:r>
      <w:r>
        <w:rPr>
          <w:rFonts w:ascii="Arial" w:hAnsi="Arial" w:cs="Arial"/>
          <w:sz w:val="24"/>
          <w:szCs w:val="24"/>
        </w:rPr>
        <w:t xml:space="preserve"> </w:t>
      </w:r>
      <w:r w:rsidRPr="000C50BF">
        <w:rPr>
          <w:rFonts w:ascii="Arial" w:hAnsi="Arial" w:cs="Arial"/>
          <w:sz w:val="24"/>
          <w:szCs w:val="24"/>
        </w:rPr>
        <w:t>primary circuit in the direction shown by the arrow.</w:t>
      </w:r>
    </w:p>
    <w:p w:rsidR="000C50BF" w:rsidRDefault="000C50BF" w:rsidP="000C50BF">
      <w:pPr>
        <w:autoSpaceDE w:val="0"/>
        <w:autoSpaceDN w:val="0"/>
        <w:adjustRightInd w:val="0"/>
        <w:spacing w:after="0" w:line="240" w:lineRule="auto"/>
        <w:ind w:left="720"/>
        <w:rPr>
          <w:rFonts w:ascii="Arial" w:hAnsi="Arial" w:cs="Arial"/>
          <w:sz w:val="24"/>
          <w:szCs w:val="24"/>
        </w:rPr>
      </w:pPr>
      <w:r>
        <w:rPr>
          <w:rFonts w:ascii="Arial" w:hAnsi="Arial" w:cs="Arial"/>
          <w:noProof/>
          <w:sz w:val="24"/>
          <w:szCs w:val="24"/>
          <w:lang w:val="en-AU" w:eastAsia="en-AU"/>
        </w:rPr>
        <w:drawing>
          <wp:inline distT="0" distB="0" distL="0" distR="0">
            <wp:extent cx="4943475" cy="1733550"/>
            <wp:effectExtent l="0" t="0" r="9525" b="0"/>
            <wp:docPr id="404" name="Pictur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3475" cy="1733550"/>
                    </a:xfrm>
                    <a:prstGeom prst="rect">
                      <a:avLst/>
                    </a:prstGeom>
                    <a:noFill/>
                    <a:ln>
                      <a:noFill/>
                    </a:ln>
                  </pic:spPr>
                </pic:pic>
              </a:graphicData>
            </a:graphic>
          </wp:inline>
        </w:drawing>
      </w:r>
    </w:p>
    <w:p w:rsidR="000C50BF" w:rsidRDefault="000C50BF" w:rsidP="000C50BF">
      <w:pPr>
        <w:autoSpaceDE w:val="0"/>
        <w:autoSpaceDN w:val="0"/>
        <w:adjustRightInd w:val="0"/>
        <w:spacing w:after="0" w:line="240" w:lineRule="auto"/>
        <w:ind w:left="720"/>
        <w:rPr>
          <w:rFonts w:ascii="Arial" w:hAnsi="Arial" w:cs="Arial"/>
          <w:sz w:val="24"/>
          <w:szCs w:val="24"/>
        </w:rPr>
      </w:pPr>
    </w:p>
    <w:p w:rsidR="000C50BF" w:rsidRDefault="000C50BF" w:rsidP="000C50BF">
      <w:pPr>
        <w:autoSpaceDE w:val="0"/>
        <w:autoSpaceDN w:val="0"/>
        <w:adjustRightInd w:val="0"/>
        <w:spacing w:after="0" w:line="240" w:lineRule="auto"/>
        <w:ind w:left="720"/>
        <w:rPr>
          <w:rFonts w:ascii="Arial" w:hAnsi="Arial" w:cs="Arial"/>
          <w:sz w:val="24"/>
          <w:szCs w:val="24"/>
        </w:rPr>
      </w:pPr>
      <w:r w:rsidRPr="000C50BF">
        <w:rPr>
          <w:rFonts w:ascii="Arial" w:hAnsi="Arial" w:cs="Arial"/>
          <w:sz w:val="24"/>
          <w:szCs w:val="24"/>
        </w:rPr>
        <w:t>a) The current in the primary is steadily increased over 0.05</w:t>
      </w:r>
      <w:r w:rsidR="00E941A7">
        <w:rPr>
          <w:rFonts w:ascii="Arial" w:hAnsi="Arial" w:cs="Arial"/>
          <w:sz w:val="24"/>
          <w:szCs w:val="24"/>
        </w:rPr>
        <w:t xml:space="preserve"> </w:t>
      </w:r>
      <w:r w:rsidRPr="000C50BF">
        <w:rPr>
          <w:rFonts w:ascii="Arial" w:hAnsi="Arial" w:cs="Arial"/>
          <w:sz w:val="24"/>
          <w:szCs w:val="24"/>
        </w:rPr>
        <w:t>s, causing</w:t>
      </w:r>
      <w:r>
        <w:rPr>
          <w:rFonts w:ascii="Arial" w:hAnsi="Arial" w:cs="Arial"/>
          <w:sz w:val="24"/>
          <w:szCs w:val="24"/>
        </w:rPr>
        <w:t xml:space="preserve"> </w:t>
      </w:r>
      <w:r w:rsidRPr="000C50BF">
        <w:rPr>
          <w:rFonts w:ascii="Arial" w:hAnsi="Arial" w:cs="Arial"/>
          <w:sz w:val="24"/>
          <w:szCs w:val="24"/>
        </w:rPr>
        <w:t xml:space="preserve">the magnetic flux </w:t>
      </w:r>
    </w:p>
    <w:p w:rsidR="000C50BF" w:rsidRDefault="000C50BF" w:rsidP="000C50BF">
      <w:pPr>
        <w:autoSpaceDE w:val="0"/>
        <w:autoSpaceDN w:val="0"/>
        <w:adjustRightInd w:val="0"/>
        <w:spacing w:after="0" w:line="240" w:lineRule="auto"/>
        <w:ind w:left="720"/>
        <w:rPr>
          <w:rFonts w:ascii="Arial" w:hAnsi="Arial" w:cs="Arial"/>
          <w:sz w:val="24"/>
          <w:szCs w:val="24"/>
        </w:rPr>
      </w:pPr>
      <w:r>
        <w:rPr>
          <w:rFonts w:ascii="Arial" w:hAnsi="Arial" w:cs="Arial"/>
          <w:sz w:val="24"/>
          <w:szCs w:val="24"/>
        </w:rPr>
        <w:t xml:space="preserve">    t</w:t>
      </w:r>
      <w:r w:rsidRPr="000C50BF">
        <w:rPr>
          <w:rFonts w:ascii="Arial" w:hAnsi="Arial" w:cs="Arial"/>
          <w:sz w:val="24"/>
          <w:szCs w:val="24"/>
        </w:rPr>
        <w:t>hreading the loops to increase by 0.005 Wb. What is</w:t>
      </w:r>
      <w:r>
        <w:rPr>
          <w:rFonts w:ascii="Arial" w:hAnsi="Arial" w:cs="Arial"/>
          <w:sz w:val="24"/>
          <w:szCs w:val="24"/>
        </w:rPr>
        <w:t xml:space="preserve"> </w:t>
      </w:r>
      <w:r w:rsidRPr="000C50BF">
        <w:rPr>
          <w:rFonts w:ascii="Arial" w:hAnsi="Arial" w:cs="Arial"/>
          <w:sz w:val="24"/>
          <w:szCs w:val="24"/>
        </w:rPr>
        <w:t xml:space="preserve">the EMF induced in the secondary </w:t>
      </w:r>
    </w:p>
    <w:p w:rsidR="000C50BF" w:rsidRDefault="000C50BF" w:rsidP="000C50BF">
      <w:pPr>
        <w:autoSpaceDE w:val="0"/>
        <w:autoSpaceDN w:val="0"/>
        <w:adjustRightInd w:val="0"/>
        <w:spacing w:after="0" w:line="240" w:lineRule="auto"/>
        <w:ind w:left="720"/>
        <w:rPr>
          <w:rFonts w:ascii="Arial" w:hAnsi="Arial" w:cs="Arial"/>
          <w:sz w:val="24"/>
          <w:szCs w:val="24"/>
        </w:rPr>
      </w:pPr>
      <w:r>
        <w:rPr>
          <w:rFonts w:ascii="Arial" w:hAnsi="Arial" w:cs="Arial"/>
          <w:sz w:val="24"/>
          <w:szCs w:val="24"/>
        </w:rPr>
        <w:t xml:space="preserve">    </w:t>
      </w:r>
      <w:r w:rsidRPr="000C50BF">
        <w:rPr>
          <w:rFonts w:ascii="Arial" w:hAnsi="Arial" w:cs="Arial"/>
          <w:sz w:val="24"/>
          <w:szCs w:val="24"/>
        </w:rPr>
        <w:t>circuit ?</w:t>
      </w:r>
    </w:p>
    <w:p w:rsidR="000C50BF" w:rsidRDefault="000C50BF" w:rsidP="000C50BF">
      <w:pPr>
        <w:autoSpaceDE w:val="0"/>
        <w:autoSpaceDN w:val="0"/>
        <w:adjustRightInd w:val="0"/>
        <w:spacing w:after="0" w:line="240" w:lineRule="auto"/>
        <w:ind w:left="720"/>
        <w:rPr>
          <w:rFonts w:ascii="Arial" w:hAnsi="Arial" w:cs="Arial"/>
          <w:sz w:val="24"/>
          <w:szCs w:val="24"/>
        </w:rPr>
      </w:pPr>
    </w:p>
    <w:p w:rsidR="000C50BF" w:rsidRDefault="000C50BF" w:rsidP="000C50BF">
      <w:pPr>
        <w:autoSpaceDE w:val="0"/>
        <w:autoSpaceDN w:val="0"/>
        <w:adjustRightInd w:val="0"/>
        <w:spacing w:after="0" w:line="240" w:lineRule="auto"/>
        <w:ind w:left="720"/>
        <w:rPr>
          <w:rFonts w:ascii="Arial" w:hAnsi="Arial" w:cs="Arial"/>
          <w:sz w:val="24"/>
          <w:szCs w:val="24"/>
        </w:rPr>
      </w:pPr>
    </w:p>
    <w:p w:rsidR="000C50BF" w:rsidRDefault="000C50BF" w:rsidP="000C50BF">
      <w:pPr>
        <w:autoSpaceDE w:val="0"/>
        <w:autoSpaceDN w:val="0"/>
        <w:adjustRightInd w:val="0"/>
        <w:spacing w:after="0" w:line="240" w:lineRule="auto"/>
        <w:ind w:left="720"/>
        <w:rPr>
          <w:rFonts w:ascii="Arial" w:hAnsi="Arial" w:cs="Arial"/>
          <w:sz w:val="24"/>
          <w:szCs w:val="24"/>
        </w:rPr>
      </w:pPr>
    </w:p>
    <w:p w:rsidR="000C50BF" w:rsidRDefault="000C50BF" w:rsidP="000C50BF">
      <w:pPr>
        <w:autoSpaceDE w:val="0"/>
        <w:autoSpaceDN w:val="0"/>
        <w:adjustRightInd w:val="0"/>
        <w:spacing w:after="0" w:line="240" w:lineRule="auto"/>
        <w:ind w:left="720"/>
        <w:rPr>
          <w:rFonts w:ascii="Arial" w:hAnsi="Arial" w:cs="Arial"/>
          <w:sz w:val="24"/>
          <w:szCs w:val="24"/>
        </w:rPr>
      </w:pPr>
    </w:p>
    <w:p w:rsidR="000C50BF" w:rsidRDefault="000C50BF" w:rsidP="000C50BF">
      <w:pPr>
        <w:autoSpaceDE w:val="0"/>
        <w:autoSpaceDN w:val="0"/>
        <w:adjustRightInd w:val="0"/>
        <w:spacing w:after="0" w:line="240" w:lineRule="auto"/>
        <w:ind w:left="720"/>
        <w:rPr>
          <w:rFonts w:ascii="Arial" w:hAnsi="Arial" w:cs="Arial"/>
          <w:sz w:val="24"/>
          <w:szCs w:val="24"/>
        </w:rPr>
      </w:pPr>
    </w:p>
    <w:p w:rsidR="000C50BF" w:rsidRDefault="000C50BF" w:rsidP="000C50BF">
      <w:pPr>
        <w:autoSpaceDE w:val="0"/>
        <w:autoSpaceDN w:val="0"/>
        <w:adjustRightInd w:val="0"/>
        <w:spacing w:after="0" w:line="240" w:lineRule="auto"/>
        <w:ind w:left="720"/>
        <w:rPr>
          <w:rFonts w:ascii="Arial" w:hAnsi="Arial" w:cs="Arial"/>
          <w:sz w:val="24"/>
          <w:szCs w:val="24"/>
        </w:rPr>
      </w:pPr>
    </w:p>
    <w:p w:rsidR="000C50BF" w:rsidRDefault="000C50BF" w:rsidP="000C50BF">
      <w:pPr>
        <w:autoSpaceDE w:val="0"/>
        <w:autoSpaceDN w:val="0"/>
        <w:adjustRightInd w:val="0"/>
        <w:spacing w:after="0" w:line="240" w:lineRule="auto"/>
        <w:ind w:left="720"/>
        <w:rPr>
          <w:rFonts w:ascii="Arial" w:hAnsi="Arial" w:cs="Arial"/>
          <w:sz w:val="24"/>
          <w:szCs w:val="24"/>
        </w:rPr>
      </w:pPr>
    </w:p>
    <w:p w:rsidR="000C50BF" w:rsidRPr="000C50BF" w:rsidRDefault="000C50BF" w:rsidP="000C50BF">
      <w:pPr>
        <w:autoSpaceDE w:val="0"/>
        <w:autoSpaceDN w:val="0"/>
        <w:adjustRightInd w:val="0"/>
        <w:spacing w:after="0" w:line="240" w:lineRule="auto"/>
        <w:ind w:left="720"/>
        <w:rPr>
          <w:rFonts w:ascii="Arial" w:hAnsi="Arial" w:cs="Arial"/>
          <w:sz w:val="24"/>
          <w:szCs w:val="24"/>
        </w:rPr>
      </w:pPr>
    </w:p>
    <w:p w:rsidR="000C50BF" w:rsidRPr="000C50BF" w:rsidRDefault="000C50BF" w:rsidP="000C50BF">
      <w:pPr>
        <w:autoSpaceDE w:val="0"/>
        <w:autoSpaceDN w:val="0"/>
        <w:adjustRightInd w:val="0"/>
        <w:spacing w:after="0" w:line="240" w:lineRule="auto"/>
        <w:ind w:left="8640" w:firstLine="720"/>
        <w:rPr>
          <w:rFonts w:ascii="Arial" w:hAnsi="Arial" w:cs="Arial"/>
          <w:sz w:val="24"/>
          <w:szCs w:val="24"/>
        </w:rPr>
      </w:pPr>
      <w:r w:rsidRPr="000C50BF">
        <w:rPr>
          <w:rFonts w:ascii="Arial" w:hAnsi="Arial" w:cs="Arial"/>
          <w:sz w:val="24"/>
          <w:szCs w:val="24"/>
        </w:rPr>
        <w:t>4 marks</w:t>
      </w:r>
    </w:p>
    <w:p w:rsidR="000C50BF" w:rsidRDefault="000C50BF" w:rsidP="000C50BF">
      <w:pPr>
        <w:autoSpaceDE w:val="0"/>
        <w:autoSpaceDN w:val="0"/>
        <w:adjustRightInd w:val="0"/>
        <w:spacing w:after="0" w:line="240" w:lineRule="auto"/>
        <w:ind w:firstLine="720"/>
        <w:rPr>
          <w:rFonts w:ascii="Arial" w:hAnsi="Arial" w:cs="Arial"/>
          <w:sz w:val="24"/>
          <w:szCs w:val="24"/>
        </w:rPr>
      </w:pPr>
      <w:r w:rsidRPr="000C50BF">
        <w:rPr>
          <w:rFonts w:ascii="Arial" w:hAnsi="Arial" w:cs="Arial"/>
          <w:sz w:val="24"/>
          <w:szCs w:val="24"/>
        </w:rPr>
        <w:t>b) Draw on the diagram an arrow to indicate the direction of the</w:t>
      </w:r>
      <w:r>
        <w:rPr>
          <w:rFonts w:ascii="Arial" w:hAnsi="Arial" w:cs="Arial"/>
          <w:sz w:val="24"/>
          <w:szCs w:val="24"/>
        </w:rPr>
        <w:t xml:space="preserve"> </w:t>
      </w:r>
      <w:r w:rsidRPr="000C50BF">
        <w:rPr>
          <w:rFonts w:ascii="Arial" w:hAnsi="Arial" w:cs="Arial"/>
          <w:sz w:val="24"/>
          <w:szCs w:val="24"/>
        </w:rPr>
        <w:t>induced current in the</w:t>
      </w:r>
    </w:p>
    <w:p w:rsidR="000C50BF" w:rsidRPr="000C50BF" w:rsidRDefault="000C50BF" w:rsidP="000C50BF">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 xml:space="preserve">   </w:t>
      </w:r>
      <w:r w:rsidRPr="000C50BF">
        <w:rPr>
          <w:rFonts w:ascii="Arial" w:hAnsi="Arial" w:cs="Arial"/>
          <w:sz w:val="24"/>
          <w:szCs w:val="24"/>
        </w:rPr>
        <w:t xml:space="preserve"> secondary coil during the change in the primary</w:t>
      </w:r>
      <w:r>
        <w:rPr>
          <w:rFonts w:ascii="Arial" w:hAnsi="Arial" w:cs="Arial"/>
          <w:sz w:val="24"/>
          <w:szCs w:val="24"/>
        </w:rPr>
        <w:t xml:space="preserve"> </w:t>
      </w:r>
      <w:r w:rsidRPr="000C50BF">
        <w:rPr>
          <w:rFonts w:ascii="Arial" w:hAnsi="Arial" w:cs="Arial"/>
          <w:sz w:val="24"/>
          <w:szCs w:val="24"/>
        </w:rPr>
        <w:t>current.</w:t>
      </w:r>
    </w:p>
    <w:p w:rsidR="000C50BF" w:rsidRPr="000C50BF" w:rsidRDefault="000C50BF" w:rsidP="000C50BF">
      <w:pPr>
        <w:autoSpaceDE w:val="0"/>
        <w:autoSpaceDN w:val="0"/>
        <w:adjustRightInd w:val="0"/>
        <w:spacing w:after="0" w:line="240" w:lineRule="auto"/>
        <w:ind w:left="8640" w:firstLine="720"/>
        <w:rPr>
          <w:rFonts w:ascii="Arial" w:hAnsi="Arial" w:cs="Arial"/>
          <w:sz w:val="24"/>
          <w:szCs w:val="24"/>
        </w:rPr>
      </w:pPr>
      <w:r w:rsidRPr="000C50BF">
        <w:rPr>
          <w:rFonts w:ascii="Arial" w:hAnsi="Arial" w:cs="Arial"/>
          <w:sz w:val="24"/>
          <w:szCs w:val="24"/>
        </w:rPr>
        <w:t>2 mark</w:t>
      </w:r>
      <w:r>
        <w:rPr>
          <w:rFonts w:ascii="Arial" w:hAnsi="Arial" w:cs="Arial"/>
          <w:sz w:val="24"/>
          <w:szCs w:val="24"/>
        </w:rPr>
        <w:t>s</w:t>
      </w:r>
    </w:p>
    <w:p w:rsidR="000C50BF" w:rsidRDefault="000C50BF" w:rsidP="000C50BF">
      <w:pPr>
        <w:autoSpaceDE w:val="0"/>
        <w:autoSpaceDN w:val="0"/>
        <w:adjustRightInd w:val="0"/>
        <w:spacing w:after="0" w:line="240" w:lineRule="auto"/>
        <w:ind w:left="720"/>
        <w:rPr>
          <w:rFonts w:ascii="Arial" w:hAnsi="Arial" w:cs="Arial"/>
          <w:sz w:val="24"/>
          <w:szCs w:val="24"/>
        </w:rPr>
      </w:pPr>
      <w:r w:rsidRPr="000C50BF">
        <w:rPr>
          <w:rFonts w:ascii="Arial" w:hAnsi="Arial" w:cs="Arial"/>
          <w:sz w:val="24"/>
          <w:szCs w:val="24"/>
        </w:rPr>
        <w:t>c) Explain how this type of transformer works.</w:t>
      </w:r>
    </w:p>
    <w:p w:rsidR="000C50BF" w:rsidRDefault="000C50BF" w:rsidP="000C50BF">
      <w:pPr>
        <w:autoSpaceDE w:val="0"/>
        <w:autoSpaceDN w:val="0"/>
        <w:adjustRightInd w:val="0"/>
        <w:spacing w:after="0" w:line="240" w:lineRule="auto"/>
        <w:ind w:left="720"/>
        <w:rPr>
          <w:rFonts w:ascii="Arial" w:hAnsi="Arial" w:cs="Arial"/>
          <w:sz w:val="24"/>
          <w:szCs w:val="24"/>
        </w:rPr>
      </w:pPr>
    </w:p>
    <w:p w:rsidR="000C50BF" w:rsidRDefault="000C50BF" w:rsidP="000C50BF">
      <w:pPr>
        <w:autoSpaceDE w:val="0"/>
        <w:autoSpaceDN w:val="0"/>
        <w:adjustRightInd w:val="0"/>
        <w:spacing w:after="0" w:line="240" w:lineRule="auto"/>
        <w:ind w:left="720"/>
        <w:rPr>
          <w:rFonts w:ascii="Arial" w:hAnsi="Arial" w:cs="Arial"/>
          <w:sz w:val="24"/>
          <w:szCs w:val="24"/>
        </w:rPr>
      </w:pPr>
    </w:p>
    <w:p w:rsidR="000C50BF" w:rsidRDefault="000C50BF" w:rsidP="000C50BF">
      <w:pPr>
        <w:autoSpaceDE w:val="0"/>
        <w:autoSpaceDN w:val="0"/>
        <w:adjustRightInd w:val="0"/>
        <w:spacing w:after="0" w:line="240" w:lineRule="auto"/>
        <w:ind w:left="720"/>
        <w:rPr>
          <w:rFonts w:ascii="Arial" w:hAnsi="Arial" w:cs="Arial"/>
          <w:sz w:val="24"/>
          <w:szCs w:val="24"/>
        </w:rPr>
      </w:pPr>
    </w:p>
    <w:p w:rsidR="000C50BF" w:rsidRDefault="000C50BF" w:rsidP="000C50BF">
      <w:pPr>
        <w:autoSpaceDE w:val="0"/>
        <w:autoSpaceDN w:val="0"/>
        <w:adjustRightInd w:val="0"/>
        <w:spacing w:after="0" w:line="240" w:lineRule="auto"/>
        <w:ind w:left="720"/>
        <w:rPr>
          <w:rFonts w:ascii="Arial" w:hAnsi="Arial" w:cs="Arial"/>
          <w:sz w:val="24"/>
          <w:szCs w:val="24"/>
        </w:rPr>
      </w:pPr>
    </w:p>
    <w:p w:rsidR="000C50BF" w:rsidRDefault="000C50BF" w:rsidP="000C50BF">
      <w:pPr>
        <w:autoSpaceDE w:val="0"/>
        <w:autoSpaceDN w:val="0"/>
        <w:adjustRightInd w:val="0"/>
        <w:spacing w:after="0" w:line="240" w:lineRule="auto"/>
        <w:ind w:left="720"/>
        <w:rPr>
          <w:rFonts w:ascii="Arial" w:hAnsi="Arial" w:cs="Arial"/>
          <w:sz w:val="24"/>
          <w:szCs w:val="24"/>
        </w:rPr>
      </w:pPr>
    </w:p>
    <w:p w:rsidR="000C50BF" w:rsidRDefault="000C50BF" w:rsidP="000C50BF">
      <w:pPr>
        <w:autoSpaceDE w:val="0"/>
        <w:autoSpaceDN w:val="0"/>
        <w:adjustRightInd w:val="0"/>
        <w:spacing w:after="0" w:line="240" w:lineRule="auto"/>
        <w:ind w:left="720"/>
        <w:rPr>
          <w:rFonts w:ascii="Arial" w:hAnsi="Arial" w:cs="Arial"/>
          <w:sz w:val="24"/>
          <w:szCs w:val="24"/>
        </w:rPr>
      </w:pPr>
    </w:p>
    <w:p w:rsidR="000C50BF" w:rsidRDefault="000C50BF" w:rsidP="000C50BF">
      <w:pPr>
        <w:autoSpaceDE w:val="0"/>
        <w:autoSpaceDN w:val="0"/>
        <w:adjustRightInd w:val="0"/>
        <w:spacing w:after="0" w:line="240" w:lineRule="auto"/>
        <w:ind w:left="720"/>
        <w:rPr>
          <w:rFonts w:ascii="Arial" w:hAnsi="Arial" w:cs="Arial"/>
          <w:sz w:val="24"/>
          <w:szCs w:val="24"/>
        </w:rPr>
      </w:pPr>
    </w:p>
    <w:p w:rsidR="000C50BF" w:rsidRDefault="000C50BF" w:rsidP="000C50BF">
      <w:pPr>
        <w:autoSpaceDE w:val="0"/>
        <w:autoSpaceDN w:val="0"/>
        <w:adjustRightInd w:val="0"/>
        <w:spacing w:after="0" w:line="240" w:lineRule="auto"/>
        <w:ind w:left="720"/>
        <w:rPr>
          <w:rFonts w:ascii="Arial" w:hAnsi="Arial" w:cs="Arial"/>
          <w:sz w:val="24"/>
          <w:szCs w:val="24"/>
        </w:rPr>
      </w:pPr>
    </w:p>
    <w:p w:rsidR="000C50BF" w:rsidRDefault="000C50BF" w:rsidP="000C50BF">
      <w:pPr>
        <w:autoSpaceDE w:val="0"/>
        <w:autoSpaceDN w:val="0"/>
        <w:adjustRightInd w:val="0"/>
        <w:spacing w:after="0" w:line="240" w:lineRule="auto"/>
        <w:ind w:left="720"/>
        <w:rPr>
          <w:rFonts w:ascii="Arial" w:hAnsi="Arial" w:cs="Arial"/>
          <w:sz w:val="24"/>
          <w:szCs w:val="24"/>
        </w:rPr>
      </w:pPr>
    </w:p>
    <w:p w:rsidR="000C50BF" w:rsidRPr="000C50BF" w:rsidRDefault="000C50BF" w:rsidP="000C50BF">
      <w:pPr>
        <w:autoSpaceDE w:val="0"/>
        <w:autoSpaceDN w:val="0"/>
        <w:adjustRightInd w:val="0"/>
        <w:spacing w:after="0" w:line="240" w:lineRule="auto"/>
        <w:ind w:left="720"/>
        <w:rPr>
          <w:rFonts w:ascii="Arial" w:hAnsi="Arial" w:cs="Arial"/>
          <w:sz w:val="24"/>
          <w:szCs w:val="24"/>
        </w:rPr>
      </w:pPr>
    </w:p>
    <w:p w:rsidR="000C50BF" w:rsidRPr="000C50BF" w:rsidRDefault="000C50BF" w:rsidP="000C50BF">
      <w:pPr>
        <w:autoSpaceDE w:val="0"/>
        <w:autoSpaceDN w:val="0"/>
        <w:adjustRightInd w:val="0"/>
        <w:spacing w:after="0" w:line="240" w:lineRule="auto"/>
        <w:ind w:left="8640" w:firstLine="720"/>
        <w:rPr>
          <w:rFonts w:ascii="Arial" w:hAnsi="Arial" w:cs="Arial"/>
          <w:sz w:val="24"/>
          <w:szCs w:val="24"/>
        </w:rPr>
      </w:pPr>
      <w:r w:rsidRPr="000C50BF">
        <w:rPr>
          <w:rFonts w:ascii="Arial" w:hAnsi="Arial" w:cs="Arial"/>
          <w:sz w:val="24"/>
          <w:szCs w:val="24"/>
        </w:rPr>
        <w:t>3 marks</w:t>
      </w:r>
    </w:p>
    <w:p w:rsidR="000C50BF" w:rsidRDefault="000C50BF" w:rsidP="000C50BF">
      <w:pPr>
        <w:autoSpaceDE w:val="0"/>
        <w:autoSpaceDN w:val="0"/>
        <w:adjustRightInd w:val="0"/>
        <w:spacing w:after="0" w:line="240" w:lineRule="auto"/>
        <w:ind w:firstLine="720"/>
        <w:rPr>
          <w:rFonts w:ascii="Arial" w:hAnsi="Arial" w:cs="Arial"/>
          <w:sz w:val="24"/>
          <w:szCs w:val="24"/>
        </w:rPr>
      </w:pPr>
      <w:r w:rsidRPr="000C50BF">
        <w:rPr>
          <w:rFonts w:ascii="Arial" w:hAnsi="Arial" w:cs="Arial"/>
          <w:sz w:val="24"/>
          <w:szCs w:val="24"/>
        </w:rPr>
        <w:t xml:space="preserve">d) What type </w:t>
      </w:r>
      <w:r w:rsidR="00E941A7">
        <w:rPr>
          <w:rFonts w:ascii="Arial" w:hAnsi="Arial" w:cs="Arial"/>
          <w:sz w:val="24"/>
          <w:szCs w:val="24"/>
        </w:rPr>
        <w:t>of transformer is the one above</w:t>
      </w:r>
      <w:r w:rsidRPr="000C50BF">
        <w:rPr>
          <w:rFonts w:ascii="Arial" w:hAnsi="Arial" w:cs="Arial"/>
          <w:sz w:val="24"/>
          <w:szCs w:val="24"/>
        </w:rPr>
        <w:t>?</w:t>
      </w:r>
    </w:p>
    <w:p w:rsidR="000C50BF" w:rsidRDefault="000C50BF" w:rsidP="000C50BF">
      <w:pPr>
        <w:autoSpaceDE w:val="0"/>
        <w:autoSpaceDN w:val="0"/>
        <w:adjustRightInd w:val="0"/>
        <w:spacing w:after="0" w:line="240" w:lineRule="auto"/>
        <w:ind w:firstLine="720"/>
        <w:rPr>
          <w:rFonts w:ascii="Arial" w:hAnsi="Arial" w:cs="Arial"/>
          <w:sz w:val="24"/>
          <w:szCs w:val="24"/>
        </w:rPr>
      </w:pPr>
    </w:p>
    <w:p w:rsidR="000C50BF" w:rsidRPr="000C50BF" w:rsidRDefault="000C50BF" w:rsidP="000C50BF">
      <w:pPr>
        <w:autoSpaceDE w:val="0"/>
        <w:autoSpaceDN w:val="0"/>
        <w:adjustRightInd w:val="0"/>
        <w:spacing w:after="0" w:line="240" w:lineRule="auto"/>
        <w:ind w:firstLine="720"/>
        <w:rPr>
          <w:rFonts w:ascii="Arial" w:hAnsi="Arial" w:cs="Arial"/>
          <w:sz w:val="24"/>
          <w:szCs w:val="24"/>
        </w:rPr>
      </w:pPr>
    </w:p>
    <w:p w:rsidR="000C50BF" w:rsidRDefault="000C50BF" w:rsidP="000C50BF">
      <w:pPr>
        <w:autoSpaceDE w:val="0"/>
        <w:autoSpaceDN w:val="0"/>
        <w:adjustRightInd w:val="0"/>
        <w:spacing w:after="0" w:line="240" w:lineRule="auto"/>
        <w:ind w:left="8640" w:firstLine="720"/>
        <w:rPr>
          <w:rFonts w:ascii="Arial" w:hAnsi="Arial" w:cs="Arial"/>
          <w:sz w:val="24"/>
          <w:szCs w:val="24"/>
        </w:rPr>
      </w:pPr>
      <w:r w:rsidRPr="000C50BF">
        <w:rPr>
          <w:rFonts w:ascii="Arial" w:hAnsi="Arial" w:cs="Arial"/>
          <w:sz w:val="24"/>
          <w:szCs w:val="24"/>
        </w:rPr>
        <w:t>1 mark</w:t>
      </w:r>
    </w:p>
    <w:p w:rsidR="00746D44" w:rsidRDefault="00746D44">
      <w:pPr>
        <w:rPr>
          <w:rFonts w:ascii="Arial" w:hAnsi="Arial" w:cs="Arial"/>
          <w:sz w:val="24"/>
          <w:szCs w:val="24"/>
        </w:rPr>
      </w:pPr>
      <w:r>
        <w:rPr>
          <w:rFonts w:ascii="Arial" w:hAnsi="Arial" w:cs="Arial"/>
          <w:sz w:val="24"/>
          <w:szCs w:val="24"/>
        </w:rPr>
        <w:br w:type="page"/>
      </w:r>
    </w:p>
    <w:p w:rsidR="000C50BF" w:rsidRDefault="000C50BF" w:rsidP="000C50BF">
      <w:pPr>
        <w:autoSpaceDE w:val="0"/>
        <w:autoSpaceDN w:val="0"/>
        <w:adjustRightInd w:val="0"/>
        <w:spacing w:after="0" w:line="240" w:lineRule="auto"/>
        <w:rPr>
          <w:rFonts w:ascii="Arial" w:hAnsi="Arial" w:cs="Arial"/>
          <w:sz w:val="24"/>
          <w:szCs w:val="24"/>
        </w:rPr>
      </w:pPr>
      <w:r w:rsidRPr="000C50BF">
        <w:rPr>
          <w:rFonts w:ascii="Arial" w:hAnsi="Arial" w:cs="Arial"/>
          <w:sz w:val="24"/>
          <w:szCs w:val="24"/>
        </w:rPr>
        <w:lastRenderedPageBreak/>
        <w:t xml:space="preserve">5 </w:t>
      </w:r>
      <w:r>
        <w:rPr>
          <w:rFonts w:ascii="Arial" w:hAnsi="Arial" w:cs="Arial"/>
          <w:sz w:val="24"/>
          <w:szCs w:val="24"/>
        </w:rPr>
        <w:tab/>
      </w:r>
      <w:r w:rsidRPr="000C50BF">
        <w:rPr>
          <w:rFonts w:ascii="Arial" w:hAnsi="Arial" w:cs="Arial"/>
          <w:sz w:val="24"/>
          <w:szCs w:val="24"/>
        </w:rPr>
        <w:t>A 250.0 MW power station steps up its output voltage from 16kV to</w:t>
      </w:r>
      <w:r>
        <w:rPr>
          <w:rFonts w:ascii="Arial" w:hAnsi="Arial" w:cs="Arial"/>
          <w:sz w:val="24"/>
          <w:szCs w:val="24"/>
        </w:rPr>
        <w:t xml:space="preserve"> </w:t>
      </w:r>
      <w:r w:rsidRPr="000C50BF">
        <w:rPr>
          <w:rFonts w:ascii="Arial" w:hAnsi="Arial" w:cs="Arial"/>
          <w:sz w:val="24"/>
          <w:szCs w:val="24"/>
        </w:rPr>
        <w:t>330kV for transmission</w:t>
      </w:r>
    </w:p>
    <w:p w:rsidR="000C50BF" w:rsidRDefault="000C50BF" w:rsidP="000C50BF">
      <w:pPr>
        <w:autoSpaceDE w:val="0"/>
        <w:autoSpaceDN w:val="0"/>
        <w:adjustRightInd w:val="0"/>
        <w:spacing w:after="0" w:line="240" w:lineRule="auto"/>
        <w:ind w:firstLine="720"/>
        <w:rPr>
          <w:rFonts w:ascii="Arial" w:hAnsi="Arial" w:cs="Arial"/>
          <w:sz w:val="24"/>
          <w:szCs w:val="24"/>
        </w:rPr>
      </w:pPr>
      <w:r w:rsidRPr="000C50BF">
        <w:rPr>
          <w:rFonts w:ascii="Arial" w:hAnsi="Arial" w:cs="Arial"/>
          <w:sz w:val="24"/>
          <w:szCs w:val="24"/>
        </w:rPr>
        <w:t>using a step up transformer.</w:t>
      </w:r>
    </w:p>
    <w:p w:rsidR="00EA3A39" w:rsidRPr="000C50BF" w:rsidRDefault="00EA3A39" w:rsidP="000C50BF">
      <w:pPr>
        <w:autoSpaceDE w:val="0"/>
        <w:autoSpaceDN w:val="0"/>
        <w:adjustRightInd w:val="0"/>
        <w:spacing w:after="0" w:line="240" w:lineRule="auto"/>
        <w:ind w:firstLine="720"/>
        <w:rPr>
          <w:rFonts w:ascii="Arial" w:hAnsi="Arial" w:cs="Arial"/>
          <w:sz w:val="24"/>
          <w:szCs w:val="24"/>
        </w:rPr>
      </w:pPr>
    </w:p>
    <w:p w:rsidR="000C50BF" w:rsidRDefault="000C50BF" w:rsidP="00EA3A39">
      <w:pPr>
        <w:autoSpaceDE w:val="0"/>
        <w:autoSpaceDN w:val="0"/>
        <w:adjustRightInd w:val="0"/>
        <w:spacing w:after="0" w:line="240" w:lineRule="auto"/>
        <w:ind w:firstLine="720"/>
        <w:rPr>
          <w:rFonts w:ascii="Arial" w:hAnsi="Arial" w:cs="Arial"/>
          <w:sz w:val="24"/>
          <w:szCs w:val="24"/>
        </w:rPr>
      </w:pPr>
      <w:r w:rsidRPr="000C50BF">
        <w:rPr>
          <w:rFonts w:ascii="Arial" w:hAnsi="Arial" w:cs="Arial"/>
          <w:sz w:val="24"/>
          <w:szCs w:val="24"/>
        </w:rPr>
        <w:t>a) Explain why the voltage is stepped up to 330kV for long distance</w:t>
      </w:r>
      <w:r w:rsidR="00EA3A39">
        <w:rPr>
          <w:rFonts w:ascii="Arial" w:hAnsi="Arial" w:cs="Arial"/>
          <w:sz w:val="24"/>
          <w:szCs w:val="24"/>
        </w:rPr>
        <w:t xml:space="preserve"> </w:t>
      </w:r>
      <w:r w:rsidRPr="000C50BF">
        <w:rPr>
          <w:rFonts w:ascii="Arial" w:hAnsi="Arial" w:cs="Arial"/>
          <w:sz w:val="24"/>
          <w:szCs w:val="24"/>
        </w:rPr>
        <w:t>transmission.</w:t>
      </w:r>
    </w:p>
    <w:p w:rsidR="00EA3A39" w:rsidRDefault="00EA3A39" w:rsidP="00EA3A39">
      <w:pPr>
        <w:autoSpaceDE w:val="0"/>
        <w:autoSpaceDN w:val="0"/>
        <w:adjustRightInd w:val="0"/>
        <w:spacing w:after="0" w:line="240" w:lineRule="auto"/>
        <w:ind w:firstLine="720"/>
        <w:rPr>
          <w:rFonts w:ascii="Arial" w:hAnsi="Arial" w:cs="Arial"/>
          <w:sz w:val="24"/>
          <w:szCs w:val="24"/>
        </w:rPr>
      </w:pPr>
    </w:p>
    <w:p w:rsidR="00EA3A39" w:rsidRDefault="00EA3A39" w:rsidP="00EA3A39">
      <w:pPr>
        <w:autoSpaceDE w:val="0"/>
        <w:autoSpaceDN w:val="0"/>
        <w:adjustRightInd w:val="0"/>
        <w:spacing w:after="0" w:line="240" w:lineRule="auto"/>
        <w:ind w:firstLine="720"/>
        <w:rPr>
          <w:rFonts w:ascii="Arial" w:hAnsi="Arial" w:cs="Arial"/>
          <w:sz w:val="24"/>
          <w:szCs w:val="24"/>
        </w:rPr>
      </w:pPr>
    </w:p>
    <w:p w:rsidR="00EA3A39" w:rsidRDefault="00EA3A39" w:rsidP="00EA3A39">
      <w:pPr>
        <w:autoSpaceDE w:val="0"/>
        <w:autoSpaceDN w:val="0"/>
        <w:adjustRightInd w:val="0"/>
        <w:spacing w:after="0" w:line="240" w:lineRule="auto"/>
        <w:ind w:firstLine="720"/>
        <w:rPr>
          <w:rFonts w:ascii="Arial" w:hAnsi="Arial" w:cs="Arial"/>
          <w:sz w:val="24"/>
          <w:szCs w:val="24"/>
        </w:rPr>
      </w:pPr>
    </w:p>
    <w:p w:rsidR="00EA3A39" w:rsidRDefault="00EA3A39" w:rsidP="00EA3A39">
      <w:pPr>
        <w:autoSpaceDE w:val="0"/>
        <w:autoSpaceDN w:val="0"/>
        <w:adjustRightInd w:val="0"/>
        <w:spacing w:after="0" w:line="240" w:lineRule="auto"/>
        <w:ind w:firstLine="720"/>
        <w:rPr>
          <w:rFonts w:ascii="Arial" w:hAnsi="Arial" w:cs="Arial"/>
          <w:sz w:val="24"/>
          <w:szCs w:val="24"/>
        </w:rPr>
      </w:pPr>
    </w:p>
    <w:p w:rsidR="00EA3A39" w:rsidRDefault="00EA3A39" w:rsidP="00EA3A39">
      <w:pPr>
        <w:autoSpaceDE w:val="0"/>
        <w:autoSpaceDN w:val="0"/>
        <w:adjustRightInd w:val="0"/>
        <w:spacing w:after="0" w:line="240" w:lineRule="auto"/>
        <w:ind w:firstLine="720"/>
        <w:rPr>
          <w:rFonts w:ascii="Arial" w:hAnsi="Arial" w:cs="Arial"/>
          <w:sz w:val="24"/>
          <w:szCs w:val="24"/>
        </w:rPr>
      </w:pPr>
    </w:p>
    <w:p w:rsidR="00EA3A39" w:rsidRDefault="00EA3A39" w:rsidP="00EA3A39">
      <w:pPr>
        <w:autoSpaceDE w:val="0"/>
        <w:autoSpaceDN w:val="0"/>
        <w:adjustRightInd w:val="0"/>
        <w:spacing w:after="0" w:line="240" w:lineRule="auto"/>
        <w:ind w:firstLine="720"/>
        <w:rPr>
          <w:rFonts w:ascii="Arial" w:hAnsi="Arial" w:cs="Arial"/>
          <w:sz w:val="24"/>
          <w:szCs w:val="24"/>
        </w:rPr>
      </w:pPr>
    </w:p>
    <w:p w:rsidR="00EA3A39" w:rsidRDefault="00EA3A39" w:rsidP="00EA3A39">
      <w:pPr>
        <w:autoSpaceDE w:val="0"/>
        <w:autoSpaceDN w:val="0"/>
        <w:adjustRightInd w:val="0"/>
        <w:spacing w:after="0" w:line="240" w:lineRule="auto"/>
        <w:ind w:firstLine="720"/>
        <w:rPr>
          <w:rFonts w:ascii="Arial" w:hAnsi="Arial" w:cs="Arial"/>
          <w:sz w:val="24"/>
          <w:szCs w:val="24"/>
        </w:rPr>
      </w:pPr>
    </w:p>
    <w:p w:rsidR="00EA3A39" w:rsidRDefault="00EA3A39" w:rsidP="00EA3A39">
      <w:pPr>
        <w:autoSpaceDE w:val="0"/>
        <w:autoSpaceDN w:val="0"/>
        <w:adjustRightInd w:val="0"/>
        <w:spacing w:after="0" w:line="240" w:lineRule="auto"/>
        <w:ind w:firstLine="720"/>
        <w:rPr>
          <w:rFonts w:ascii="Arial" w:hAnsi="Arial" w:cs="Arial"/>
          <w:sz w:val="24"/>
          <w:szCs w:val="24"/>
        </w:rPr>
      </w:pPr>
    </w:p>
    <w:p w:rsidR="00EA3A39" w:rsidRPr="000C50BF" w:rsidRDefault="00EA3A39" w:rsidP="00EA3A39">
      <w:pPr>
        <w:autoSpaceDE w:val="0"/>
        <w:autoSpaceDN w:val="0"/>
        <w:adjustRightInd w:val="0"/>
        <w:spacing w:after="0" w:line="240" w:lineRule="auto"/>
        <w:ind w:firstLine="720"/>
        <w:rPr>
          <w:rFonts w:ascii="Arial" w:hAnsi="Arial" w:cs="Arial"/>
          <w:sz w:val="24"/>
          <w:szCs w:val="24"/>
        </w:rPr>
      </w:pPr>
    </w:p>
    <w:p w:rsidR="000C50BF" w:rsidRPr="000C50BF" w:rsidRDefault="000C50BF" w:rsidP="00EA3A39">
      <w:pPr>
        <w:autoSpaceDE w:val="0"/>
        <w:autoSpaceDN w:val="0"/>
        <w:adjustRightInd w:val="0"/>
        <w:spacing w:after="0" w:line="240" w:lineRule="auto"/>
        <w:ind w:left="8640" w:firstLine="720"/>
        <w:rPr>
          <w:rFonts w:ascii="Arial" w:hAnsi="Arial" w:cs="Arial"/>
          <w:sz w:val="24"/>
          <w:szCs w:val="24"/>
        </w:rPr>
      </w:pPr>
      <w:r w:rsidRPr="000C50BF">
        <w:rPr>
          <w:rFonts w:ascii="Arial" w:hAnsi="Arial" w:cs="Arial"/>
          <w:sz w:val="24"/>
          <w:szCs w:val="24"/>
        </w:rPr>
        <w:t>3</w:t>
      </w:r>
      <w:r w:rsidR="00EA3A39">
        <w:rPr>
          <w:rFonts w:ascii="Arial" w:hAnsi="Arial" w:cs="Arial"/>
          <w:sz w:val="24"/>
          <w:szCs w:val="24"/>
        </w:rPr>
        <w:t xml:space="preserve"> </w:t>
      </w:r>
      <w:r w:rsidRPr="000C50BF">
        <w:rPr>
          <w:rFonts w:ascii="Arial" w:hAnsi="Arial" w:cs="Arial"/>
          <w:sz w:val="24"/>
          <w:szCs w:val="24"/>
        </w:rPr>
        <w:t>marks</w:t>
      </w:r>
    </w:p>
    <w:p w:rsidR="00EA3A39" w:rsidRDefault="00EA3A39" w:rsidP="000C50BF">
      <w:pPr>
        <w:autoSpaceDE w:val="0"/>
        <w:autoSpaceDN w:val="0"/>
        <w:adjustRightInd w:val="0"/>
        <w:spacing w:after="0" w:line="240" w:lineRule="auto"/>
        <w:rPr>
          <w:rFonts w:ascii="Arial" w:hAnsi="Arial" w:cs="Arial"/>
          <w:sz w:val="25"/>
          <w:szCs w:val="25"/>
        </w:rPr>
      </w:pPr>
    </w:p>
    <w:p w:rsidR="00EA3A39" w:rsidRPr="00EA3A39" w:rsidRDefault="00EA3A39" w:rsidP="000C50BF">
      <w:pPr>
        <w:autoSpaceDE w:val="0"/>
        <w:autoSpaceDN w:val="0"/>
        <w:adjustRightInd w:val="0"/>
        <w:spacing w:after="0" w:line="240" w:lineRule="auto"/>
        <w:rPr>
          <w:rFonts w:ascii="Arial" w:hAnsi="Arial" w:cs="Arial"/>
          <w:sz w:val="24"/>
          <w:szCs w:val="24"/>
        </w:rPr>
      </w:pPr>
      <w:r w:rsidRPr="00EA3A39">
        <w:rPr>
          <w:rFonts w:ascii="Arial" w:hAnsi="Arial" w:cs="Arial"/>
          <w:sz w:val="24"/>
          <w:szCs w:val="24"/>
        </w:rPr>
        <w:tab/>
      </w:r>
      <w:r w:rsidR="000C50BF" w:rsidRPr="00EA3A39">
        <w:rPr>
          <w:rFonts w:ascii="Arial" w:hAnsi="Arial" w:cs="Arial"/>
          <w:sz w:val="24"/>
          <w:szCs w:val="24"/>
        </w:rPr>
        <w:t>A 330kV transmission line connected to the power station is 150km</w:t>
      </w:r>
      <w:r w:rsidRPr="00EA3A39">
        <w:rPr>
          <w:rFonts w:ascii="Arial" w:hAnsi="Arial" w:cs="Arial"/>
          <w:sz w:val="24"/>
          <w:szCs w:val="24"/>
        </w:rPr>
        <w:t xml:space="preserve"> </w:t>
      </w:r>
      <w:r w:rsidR="000C50BF" w:rsidRPr="00EA3A39">
        <w:rPr>
          <w:rFonts w:ascii="Arial" w:hAnsi="Arial" w:cs="Arial"/>
          <w:sz w:val="24"/>
          <w:szCs w:val="24"/>
        </w:rPr>
        <w:t>long and has a total</w:t>
      </w:r>
    </w:p>
    <w:p w:rsidR="000C50BF" w:rsidRPr="00EA3A39" w:rsidRDefault="000C50BF" w:rsidP="00EA3A39">
      <w:pPr>
        <w:autoSpaceDE w:val="0"/>
        <w:autoSpaceDN w:val="0"/>
        <w:adjustRightInd w:val="0"/>
        <w:spacing w:after="0" w:line="240" w:lineRule="auto"/>
        <w:ind w:firstLine="720"/>
        <w:rPr>
          <w:rFonts w:ascii="Arial" w:hAnsi="Arial" w:cs="Arial"/>
          <w:sz w:val="24"/>
          <w:szCs w:val="24"/>
        </w:rPr>
      </w:pPr>
      <w:r w:rsidRPr="00EA3A39">
        <w:rPr>
          <w:rFonts w:ascii="Arial" w:hAnsi="Arial" w:cs="Arial"/>
          <w:sz w:val="24"/>
          <w:szCs w:val="24"/>
        </w:rPr>
        <w:t xml:space="preserve">resistance of </w:t>
      </w:r>
      <w:r w:rsidR="00EA3A39">
        <w:rPr>
          <w:rFonts w:ascii="Arial" w:hAnsi="Arial" w:cs="Arial"/>
          <w:sz w:val="24"/>
          <w:szCs w:val="24"/>
        </w:rPr>
        <w:t>40Ω</w:t>
      </w:r>
      <w:r w:rsidRPr="00EA3A39">
        <w:rPr>
          <w:rFonts w:ascii="Arial" w:hAnsi="Arial" w:cs="Arial"/>
          <w:sz w:val="24"/>
          <w:szCs w:val="24"/>
        </w:rPr>
        <w:t>.</w:t>
      </w:r>
    </w:p>
    <w:p w:rsidR="000C50BF" w:rsidRDefault="000C50BF" w:rsidP="000C50BF">
      <w:pPr>
        <w:autoSpaceDE w:val="0"/>
        <w:autoSpaceDN w:val="0"/>
        <w:adjustRightInd w:val="0"/>
        <w:spacing w:after="0" w:line="240" w:lineRule="auto"/>
        <w:ind w:left="720"/>
        <w:rPr>
          <w:rFonts w:ascii="Arial" w:hAnsi="Arial" w:cs="Arial"/>
          <w:sz w:val="24"/>
          <w:szCs w:val="24"/>
        </w:rPr>
      </w:pPr>
      <w:r w:rsidRPr="00EA3A39">
        <w:rPr>
          <w:rFonts w:ascii="Arial" w:hAnsi="Arial" w:cs="Arial"/>
          <w:sz w:val="24"/>
          <w:szCs w:val="24"/>
        </w:rPr>
        <w:t>b) What power loss is experienced in this transmission line?</w:t>
      </w:r>
    </w:p>
    <w:p w:rsidR="00EA3A39" w:rsidRDefault="00EA3A39" w:rsidP="000C50BF">
      <w:pPr>
        <w:autoSpaceDE w:val="0"/>
        <w:autoSpaceDN w:val="0"/>
        <w:adjustRightInd w:val="0"/>
        <w:spacing w:after="0" w:line="240" w:lineRule="auto"/>
        <w:ind w:left="720"/>
        <w:rPr>
          <w:rFonts w:ascii="Arial" w:hAnsi="Arial" w:cs="Arial"/>
          <w:sz w:val="24"/>
          <w:szCs w:val="24"/>
        </w:rPr>
      </w:pPr>
    </w:p>
    <w:p w:rsidR="00EA3A39" w:rsidRDefault="00EA3A39" w:rsidP="000C50BF">
      <w:pPr>
        <w:autoSpaceDE w:val="0"/>
        <w:autoSpaceDN w:val="0"/>
        <w:adjustRightInd w:val="0"/>
        <w:spacing w:after="0" w:line="240" w:lineRule="auto"/>
        <w:ind w:left="720"/>
        <w:rPr>
          <w:rFonts w:ascii="Arial" w:hAnsi="Arial" w:cs="Arial"/>
          <w:sz w:val="24"/>
          <w:szCs w:val="24"/>
        </w:rPr>
      </w:pPr>
    </w:p>
    <w:p w:rsidR="00EA3A39" w:rsidRDefault="00EA3A39" w:rsidP="000C50BF">
      <w:pPr>
        <w:autoSpaceDE w:val="0"/>
        <w:autoSpaceDN w:val="0"/>
        <w:adjustRightInd w:val="0"/>
        <w:spacing w:after="0" w:line="240" w:lineRule="auto"/>
        <w:ind w:left="720"/>
        <w:rPr>
          <w:rFonts w:ascii="Arial" w:hAnsi="Arial" w:cs="Arial"/>
          <w:sz w:val="24"/>
          <w:szCs w:val="24"/>
        </w:rPr>
      </w:pPr>
    </w:p>
    <w:p w:rsidR="00EA3A39" w:rsidRDefault="00EA3A39" w:rsidP="000C50BF">
      <w:pPr>
        <w:autoSpaceDE w:val="0"/>
        <w:autoSpaceDN w:val="0"/>
        <w:adjustRightInd w:val="0"/>
        <w:spacing w:after="0" w:line="240" w:lineRule="auto"/>
        <w:ind w:left="720"/>
        <w:rPr>
          <w:rFonts w:ascii="Arial" w:hAnsi="Arial" w:cs="Arial"/>
          <w:sz w:val="24"/>
          <w:szCs w:val="24"/>
        </w:rPr>
      </w:pPr>
    </w:p>
    <w:p w:rsidR="00EA3A39" w:rsidRDefault="00EA3A39" w:rsidP="000C50BF">
      <w:pPr>
        <w:autoSpaceDE w:val="0"/>
        <w:autoSpaceDN w:val="0"/>
        <w:adjustRightInd w:val="0"/>
        <w:spacing w:after="0" w:line="240" w:lineRule="auto"/>
        <w:ind w:left="720"/>
        <w:rPr>
          <w:rFonts w:ascii="Arial" w:hAnsi="Arial" w:cs="Arial"/>
          <w:sz w:val="24"/>
          <w:szCs w:val="24"/>
        </w:rPr>
      </w:pPr>
    </w:p>
    <w:p w:rsidR="00EA3A39" w:rsidRDefault="00EA3A39" w:rsidP="000C50BF">
      <w:pPr>
        <w:autoSpaceDE w:val="0"/>
        <w:autoSpaceDN w:val="0"/>
        <w:adjustRightInd w:val="0"/>
        <w:spacing w:after="0" w:line="240" w:lineRule="auto"/>
        <w:ind w:left="720"/>
        <w:rPr>
          <w:rFonts w:ascii="Arial" w:hAnsi="Arial" w:cs="Arial"/>
          <w:sz w:val="24"/>
          <w:szCs w:val="24"/>
        </w:rPr>
      </w:pPr>
    </w:p>
    <w:p w:rsidR="00EA3A39" w:rsidRDefault="00EA3A39" w:rsidP="000C50BF">
      <w:pPr>
        <w:autoSpaceDE w:val="0"/>
        <w:autoSpaceDN w:val="0"/>
        <w:adjustRightInd w:val="0"/>
        <w:spacing w:after="0" w:line="240" w:lineRule="auto"/>
        <w:ind w:left="720"/>
        <w:rPr>
          <w:rFonts w:ascii="Arial" w:hAnsi="Arial" w:cs="Arial"/>
          <w:sz w:val="24"/>
          <w:szCs w:val="24"/>
        </w:rPr>
      </w:pPr>
    </w:p>
    <w:p w:rsidR="00EA3A39" w:rsidRDefault="00EA3A39" w:rsidP="000C50BF">
      <w:pPr>
        <w:autoSpaceDE w:val="0"/>
        <w:autoSpaceDN w:val="0"/>
        <w:adjustRightInd w:val="0"/>
        <w:spacing w:after="0" w:line="240" w:lineRule="auto"/>
        <w:ind w:left="720"/>
        <w:rPr>
          <w:rFonts w:ascii="Arial" w:hAnsi="Arial" w:cs="Arial"/>
          <w:sz w:val="24"/>
          <w:szCs w:val="24"/>
        </w:rPr>
      </w:pPr>
    </w:p>
    <w:p w:rsidR="00EA3A39" w:rsidRPr="00EA3A39" w:rsidRDefault="00EA3A39" w:rsidP="000C50BF">
      <w:pPr>
        <w:autoSpaceDE w:val="0"/>
        <w:autoSpaceDN w:val="0"/>
        <w:adjustRightInd w:val="0"/>
        <w:spacing w:after="0" w:line="240" w:lineRule="auto"/>
        <w:ind w:left="720"/>
        <w:rPr>
          <w:rFonts w:ascii="Arial" w:hAnsi="Arial" w:cs="Arial"/>
          <w:sz w:val="24"/>
          <w:szCs w:val="24"/>
        </w:rPr>
      </w:pPr>
    </w:p>
    <w:p w:rsidR="000C50BF" w:rsidRPr="00EA3A39" w:rsidRDefault="000C50BF" w:rsidP="00EA3A39">
      <w:pPr>
        <w:autoSpaceDE w:val="0"/>
        <w:autoSpaceDN w:val="0"/>
        <w:adjustRightInd w:val="0"/>
        <w:spacing w:after="0" w:line="240" w:lineRule="auto"/>
        <w:ind w:left="8640" w:firstLine="720"/>
        <w:rPr>
          <w:rFonts w:ascii="Arial" w:hAnsi="Arial" w:cs="Arial"/>
          <w:sz w:val="24"/>
          <w:szCs w:val="24"/>
        </w:rPr>
      </w:pPr>
      <w:r w:rsidRPr="00EA3A39">
        <w:rPr>
          <w:rFonts w:ascii="Arial" w:hAnsi="Arial" w:cs="Arial"/>
          <w:sz w:val="24"/>
          <w:szCs w:val="24"/>
        </w:rPr>
        <w:t>4 marks</w:t>
      </w:r>
    </w:p>
    <w:p w:rsidR="000C50BF" w:rsidRDefault="000C50BF" w:rsidP="00EA3A39">
      <w:pPr>
        <w:autoSpaceDE w:val="0"/>
        <w:autoSpaceDN w:val="0"/>
        <w:adjustRightInd w:val="0"/>
        <w:spacing w:after="0" w:line="240" w:lineRule="auto"/>
        <w:ind w:firstLine="720"/>
        <w:rPr>
          <w:rFonts w:ascii="Arial" w:hAnsi="Arial" w:cs="Arial"/>
          <w:sz w:val="24"/>
          <w:szCs w:val="24"/>
        </w:rPr>
      </w:pPr>
      <w:r w:rsidRPr="00EA3A39">
        <w:rPr>
          <w:rFonts w:ascii="Arial" w:hAnsi="Arial" w:cs="Arial"/>
          <w:sz w:val="24"/>
          <w:szCs w:val="24"/>
        </w:rPr>
        <w:t>c) What voltage is delivered at the end of the line?</w:t>
      </w:r>
    </w:p>
    <w:p w:rsidR="00EA3A39" w:rsidRDefault="00EA3A39" w:rsidP="00EA3A39">
      <w:pPr>
        <w:autoSpaceDE w:val="0"/>
        <w:autoSpaceDN w:val="0"/>
        <w:adjustRightInd w:val="0"/>
        <w:spacing w:after="0" w:line="240" w:lineRule="auto"/>
        <w:ind w:firstLine="720"/>
        <w:rPr>
          <w:rFonts w:ascii="Arial" w:hAnsi="Arial" w:cs="Arial"/>
          <w:sz w:val="24"/>
          <w:szCs w:val="24"/>
        </w:rPr>
      </w:pPr>
    </w:p>
    <w:p w:rsidR="00EA3A39" w:rsidRDefault="00EA3A39" w:rsidP="00EA3A39">
      <w:pPr>
        <w:autoSpaceDE w:val="0"/>
        <w:autoSpaceDN w:val="0"/>
        <w:adjustRightInd w:val="0"/>
        <w:spacing w:after="0" w:line="240" w:lineRule="auto"/>
        <w:ind w:firstLine="720"/>
        <w:rPr>
          <w:rFonts w:ascii="Arial" w:hAnsi="Arial" w:cs="Arial"/>
          <w:sz w:val="24"/>
          <w:szCs w:val="24"/>
        </w:rPr>
      </w:pPr>
    </w:p>
    <w:p w:rsidR="00EA3A39" w:rsidRDefault="00EA3A39" w:rsidP="00EA3A39">
      <w:pPr>
        <w:autoSpaceDE w:val="0"/>
        <w:autoSpaceDN w:val="0"/>
        <w:adjustRightInd w:val="0"/>
        <w:spacing w:after="0" w:line="240" w:lineRule="auto"/>
        <w:ind w:firstLine="720"/>
        <w:rPr>
          <w:rFonts w:ascii="Arial" w:hAnsi="Arial" w:cs="Arial"/>
          <w:sz w:val="24"/>
          <w:szCs w:val="24"/>
        </w:rPr>
      </w:pPr>
    </w:p>
    <w:p w:rsidR="00EA3A39" w:rsidRDefault="00EA3A39" w:rsidP="00EA3A39">
      <w:pPr>
        <w:autoSpaceDE w:val="0"/>
        <w:autoSpaceDN w:val="0"/>
        <w:adjustRightInd w:val="0"/>
        <w:spacing w:after="0" w:line="240" w:lineRule="auto"/>
        <w:ind w:firstLine="720"/>
        <w:rPr>
          <w:rFonts w:ascii="Arial" w:hAnsi="Arial" w:cs="Arial"/>
          <w:sz w:val="24"/>
          <w:szCs w:val="24"/>
        </w:rPr>
      </w:pPr>
    </w:p>
    <w:p w:rsidR="00EA3A39" w:rsidRDefault="00EA3A39" w:rsidP="00EA3A39">
      <w:pPr>
        <w:autoSpaceDE w:val="0"/>
        <w:autoSpaceDN w:val="0"/>
        <w:adjustRightInd w:val="0"/>
        <w:spacing w:after="0" w:line="240" w:lineRule="auto"/>
        <w:ind w:firstLine="720"/>
        <w:rPr>
          <w:rFonts w:ascii="Arial" w:hAnsi="Arial" w:cs="Arial"/>
          <w:sz w:val="24"/>
          <w:szCs w:val="24"/>
        </w:rPr>
      </w:pPr>
    </w:p>
    <w:p w:rsidR="00EA3A39" w:rsidRDefault="00EA3A39" w:rsidP="00EA3A39">
      <w:pPr>
        <w:autoSpaceDE w:val="0"/>
        <w:autoSpaceDN w:val="0"/>
        <w:adjustRightInd w:val="0"/>
        <w:spacing w:after="0" w:line="240" w:lineRule="auto"/>
        <w:ind w:firstLine="720"/>
        <w:rPr>
          <w:rFonts w:ascii="Arial" w:hAnsi="Arial" w:cs="Arial"/>
          <w:sz w:val="24"/>
          <w:szCs w:val="24"/>
        </w:rPr>
      </w:pPr>
    </w:p>
    <w:p w:rsidR="00EA3A39" w:rsidRDefault="00EA3A39" w:rsidP="00EA3A39">
      <w:pPr>
        <w:autoSpaceDE w:val="0"/>
        <w:autoSpaceDN w:val="0"/>
        <w:adjustRightInd w:val="0"/>
        <w:spacing w:after="0" w:line="240" w:lineRule="auto"/>
        <w:ind w:firstLine="720"/>
        <w:rPr>
          <w:rFonts w:ascii="Arial" w:hAnsi="Arial" w:cs="Arial"/>
          <w:sz w:val="24"/>
          <w:szCs w:val="24"/>
        </w:rPr>
      </w:pPr>
    </w:p>
    <w:p w:rsidR="00EA3A39" w:rsidRDefault="00EA3A39" w:rsidP="00EA3A39">
      <w:pPr>
        <w:autoSpaceDE w:val="0"/>
        <w:autoSpaceDN w:val="0"/>
        <w:adjustRightInd w:val="0"/>
        <w:spacing w:after="0" w:line="240" w:lineRule="auto"/>
        <w:ind w:firstLine="720"/>
        <w:rPr>
          <w:rFonts w:ascii="Arial" w:hAnsi="Arial" w:cs="Arial"/>
          <w:sz w:val="24"/>
          <w:szCs w:val="24"/>
        </w:rPr>
      </w:pPr>
    </w:p>
    <w:p w:rsidR="00EA3A39" w:rsidRDefault="00EA3A39" w:rsidP="00EA3A39">
      <w:pPr>
        <w:autoSpaceDE w:val="0"/>
        <w:autoSpaceDN w:val="0"/>
        <w:adjustRightInd w:val="0"/>
        <w:spacing w:after="0" w:line="240" w:lineRule="auto"/>
        <w:ind w:firstLine="720"/>
        <w:rPr>
          <w:rFonts w:ascii="Arial" w:hAnsi="Arial" w:cs="Arial"/>
          <w:sz w:val="24"/>
          <w:szCs w:val="24"/>
        </w:rPr>
      </w:pPr>
    </w:p>
    <w:p w:rsidR="00EA3A39" w:rsidRDefault="00EA3A39" w:rsidP="00EA3A39">
      <w:pPr>
        <w:autoSpaceDE w:val="0"/>
        <w:autoSpaceDN w:val="0"/>
        <w:adjustRightInd w:val="0"/>
        <w:spacing w:after="0" w:line="240" w:lineRule="auto"/>
        <w:ind w:firstLine="720"/>
        <w:rPr>
          <w:rFonts w:ascii="Arial" w:hAnsi="Arial" w:cs="Arial"/>
          <w:sz w:val="24"/>
          <w:szCs w:val="24"/>
        </w:rPr>
      </w:pPr>
    </w:p>
    <w:p w:rsidR="00EA3A39" w:rsidRDefault="00EA3A39" w:rsidP="00EA3A39">
      <w:pPr>
        <w:autoSpaceDE w:val="0"/>
        <w:autoSpaceDN w:val="0"/>
        <w:adjustRightInd w:val="0"/>
        <w:spacing w:after="0" w:line="240" w:lineRule="auto"/>
        <w:ind w:firstLine="720"/>
        <w:rPr>
          <w:rFonts w:ascii="Arial" w:hAnsi="Arial" w:cs="Arial"/>
          <w:sz w:val="24"/>
          <w:szCs w:val="24"/>
        </w:rPr>
      </w:pPr>
    </w:p>
    <w:p w:rsidR="00EA3A39" w:rsidRDefault="00EA3A39" w:rsidP="00EA3A39">
      <w:pPr>
        <w:autoSpaceDE w:val="0"/>
        <w:autoSpaceDN w:val="0"/>
        <w:adjustRightInd w:val="0"/>
        <w:spacing w:after="0" w:line="240" w:lineRule="auto"/>
        <w:ind w:firstLine="720"/>
        <w:rPr>
          <w:rFonts w:ascii="Arial" w:hAnsi="Arial" w:cs="Arial"/>
          <w:sz w:val="24"/>
          <w:szCs w:val="24"/>
        </w:rPr>
      </w:pPr>
    </w:p>
    <w:p w:rsidR="00EA3A39" w:rsidRPr="00EA3A39" w:rsidRDefault="00EA3A39" w:rsidP="00EA3A39">
      <w:pPr>
        <w:autoSpaceDE w:val="0"/>
        <w:autoSpaceDN w:val="0"/>
        <w:adjustRightInd w:val="0"/>
        <w:spacing w:after="0" w:line="240" w:lineRule="auto"/>
        <w:ind w:firstLine="720"/>
        <w:rPr>
          <w:rFonts w:ascii="Arial" w:hAnsi="Arial" w:cs="Arial"/>
          <w:sz w:val="24"/>
          <w:szCs w:val="24"/>
        </w:rPr>
      </w:pPr>
    </w:p>
    <w:p w:rsidR="000C50BF" w:rsidRDefault="000C50BF" w:rsidP="00EA3A39">
      <w:pPr>
        <w:autoSpaceDE w:val="0"/>
        <w:autoSpaceDN w:val="0"/>
        <w:adjustRightInd w:val="0"/>
        <w:spacing w:after="0" w:line="240" w:lineRule="auto"/>
        <w:ind w:left="8640" w:firstLine="720"/>
        <w:rPr>
          <w:rFonts w:ascii="Arial" w:hAnsi="Arial" w:cs="Arial"/>
          <w:sz w:val="23"/>
          <w:szCs w:val="23"/>
        </w:rPr>
      </w:pPr>
      <w:r>
        <w:rPr>
          <w:rFonts w:ascii="Arial" w:hAnsi="Arial" w:cs="Arial"/>
          <w:sz w:val="24"/>
          <w:szCs w:val="24"/>
        </w:rPr>
        <w:t>3</w:t>
      </w:r>
      <w:r>
        <w:rPr>
          <w:rFonts w:ascii="Arial" w:hAnsi="Arial" w:cs="Arial"/>
          <w:sz w:val="23"/>
          <w:szCs w:val="23"/>
        </w:rPr>
        <w:t>marks</w:t>
      </w:r>
    </w:p>
    <w:p w:rsidR="001F192B" w:rsidRDefault="001F192B">
      <w:pPr>
        <w:rPr>
          <w:rFonts w:ascii="Arial" w:hAnsi="Arial" w:cs="Arial"/>
          <w:b/>
          <w:sz w:val="24"/>
          <w:szCs w:val="24"/>
        </w:rPr>
      </w:pPr>
      <w:r>
        <w:rPr>
          <w:rFonts w:ascii="Arial" w:hAnsi="Arial" w:cs="Arial"/>
          <w:b/>
          <w:sz w:val="24"/>
          <w:szCs w:val="24"/>
        </w:rPr>
        <w:br w:type="page"/>
      </w:r>
    </w:p>
    <w:p w:rsidR="001F192B" w:rsidRPr="00C664A8" w:rsidRDefault="001F192B" w:rsidP="001F192B">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before="240"/>
        <w:rPr>
          <w:rFonts w:ascii="Arial" w:hAnsi="Arial" w:cs="Arial"/>
          <w:sz w:val="24"/>
          <w:szCs w:val="24"/>
        </w:rPr>
      </w:pPr>
      <w:r>
        <w:rPr>
          <w:rFonts w:ascii="Arial" w:hAnsi="Arial" w:cs="Arial"/>
          <w:b/>
          <w:sz w:val="24"/>
          <w:szCs w:val="24"/>
        </w:rPr>
        <w:lastRenderedPageBreak/>
        <w:t>Extended response question (part C)</w:t>
      </w:r>
    </w:p>
    <w:p w:rsidR="001F192B" w:rsidRDefault="001F192B" w:rsidP="001F192B">
      <w:pPr>
        <w:rPr>
          <w:rFonts w:ascii="Arial" w:hAnsi="Arial" w:cs="Arial"/>
          <w:sz w:val="24"/>
          <w:szCs w:val="24"/>
        </w:rPr>
      </w:pPr>
      <w:r w:rsidRPr="00C664A8">
        <w:rPr>
          <w:rFonts w:ascii="Arial" w:hAnsi="Arial" w:cs="Arial"/>
          <w:sz w:val="24"/>
          <w:szCs w:val="24"/>
        </w:rPr>
        <w:t>Marks Allotted:</w:t>
      </w:r>
      <w:r w:rsidRPr="00C664A8">
        <w:rPr>
          <w:rFonts w:ascii="Arial" w:hAnsi="Arial" w:cs="Arial"/>
          <w:sz w:val="24"/>
          <w:szCs w:val="24"/>
        </w:rPr>
        <w:tab/>
      </w:r>
      <w:r w:rsidRPr="00C664A8">
        <w:rPr>
          <w:rFonts w:ascii="Arial" w:hAnsi="Arial" w:cs="Arial"/>
          <w:sz w:val="24"/>
          <w:szCs w:val="24"/>
        </w:rPr>
        <w:tab/>
        <w:t>1</w:t>
      </w:r>
      <w:r>
        <w:rPr>
          <w:rFonts w:ascii="Arial" w:hAnsi="Arial" w:cs="Arial"/>
          <w:sz w:val="24"/>
          <w:szCs w:val="24"/>
        </w:rPr>
        <w:t>5</w:t>
      </w:r>
      <w:r w:rsidRPr="00C664A8">
        <w:rPr>
          <w:rFonts w:ascii="Arial" w:hAnsi="Arial" w:cs="Arial"/>
          <w:sz w:val="24"/>
          <w:szCs w:val="24"/>
        </w:rPr>
        <w:t xml:space="preserve"> </w:t>
      </w:r>
    </w:p>
    <w:p w:rsidR="001F192B" w:rsidRPr="00C664A8" w:rsidRDefault="001F192B" w:rsidP="001F192B">
      <w:pPr>
        <w:pBdr>
          <w:bottom w:val="single" w:sz="12" w:space="1" w:color="auto"/>
        </w:pBdr>
        <w:jc w:val="both"/>
        <w:rPr>
          <w:rFonts w:ascii="Arial" w:hAnsi="Arial" w:cs="Arial"/>
          <w:sz w:val="24"/>
          <w:szCs w:val="24"/>
        </w:rPr>
      </w:pPr>
      <w:r w:rsidRPr="00C664A8">
        <w:rPr>
          <w:rFonts w:ascii="Arial" w:hAnsi="Arial" w:cs="Arial"/>
          <w:sz w:val="24"/>
          <w:szCs w:val="24"/>
        </w:rPr>
        <w:t>This section contains 1 question. Answer the question in the space provided and show full working.</w:t>
      </w:r>
    </w:p>
    <w:p w:rsidR="001F192B" w:rsidRPr="00D254F0" w:rsidRDefault="001F192B" w:rsidP="001F192B">
      <w:pPr>
        <w:tabs>
          <w:tab w:val="right" w:pos="9360"/>
        </w:tabs>
        <w:ind w:left="720" w:hanging="720"/>
        <w:rPr>
          <w:rFonts w:ascii="Arial" w:hAnsi="Arial" w:cs="Arial"/>
          <w:b/>
          <w:bCs/>
          <w:sz w:val="24"/>
          <w:szCs w:val="24"/>
        </w:rPr>
      </w:pPr>
      <w:proofErr w:type="gramStart"/>
      <w:r w:rsidRPr="00D254F0">
        <w:rPr>
          <w:rFonts w:ascii="Arial" w:hAnsi="Arial" w:cs="Arial"/>
          <w:b/>
          <w:bCs/>
          <w:sz w:val="24"/>
          <w:szCs w:val="24"/>
        </w:rPr>
        <w:t>Using a Mass Spectrometer for a crime scene investigation.</w:t>
      </w:r>
      <w:proofErr w:type="gramEnd"/>
    </w:p>
    <w:p w:rsidR="001F192B" w:rsidRPr="00D254F0" w:rsidRDefault="001F192B" w:rsidP="001F192B">
      <w:pPr>
        <w:autoSpaceDE w:val="0"/>
        <w:autoSpaceDN w:val="0"/>
        <w:adjustRightInd w:val="0"/>
        <w:jc w:val="both"/>
        <w:rPr>
          <w:rFonts w:ascii="Arial" w:eastAsia="MS Mincho" w:hAnsi="Arial" w:cs="Arial"/>
          <w:sz w:val="24"/>
          <w:szCs w:val="24"/>
          <w:lang w:eastAsia="en-AU"/>
        </w:rPr>
      </w:pPr>
      <w:r w:rsidRPr="00D254F0">
        <w:rPr>
          <w:rFonts w:ascii="Arial" w:eastAsia="MS Mincho" w:hAnsi="Arial" w:cs="Arial"/>
          <w:sz w:val="24"/>
          <w:szCs w:val="24"/>
          <w:lang w:eastAsia="en-AU"/>
        </w:rPr>
        <w:t xml:space="preserve">Australian Federal Police have isolated an element found at a crime scene. They think the element may be sodium or potassium so they have asked the forensic laboratory to run tests on the element to identify it. The laboratory is able to </w:t>
      </w:r>
      <w:proofErr w:type="spellStart"/>
      <w:r w:rsidRPr="00D254F0">
        <w:rPr>
          <w:rFonts w:ascii="Arial" w:eastAsia="MS Mincho" w:hAnsi="Arial" w:cs="Arial"/>
          <w:sz w:val="24"/>
          <w:szCs w:val="24"/>
          <w:lang w:eastAsia="en-AU"/>
        </w:rPr>
        <w:t>ionise</w:t>
      </w:r>
      <w:proofErr w:type="spellEnd"/>
      <w:r w:rsidRPr="00D254F0">
        <w:rPr>
          <w:rFonts w:ascii="Arial" w:eastAsia="MS Mincho" w:hAnsi="Arial" w:cs="Arial"/>
          <w:sz w:val="24"/>
          <w:szCs w:val="24"/>
          <w:lang w:eastAsia="en-AU"/>
        </w:rPr>
        <w:t xml:space="preserve"> the element to give it a single positive charge. They then accelerate the ions through a potential difference (</w:t>
      </w:r>
      <w:proofErr w:type="spellStart"/>
      <w:proofErr w:type="gramStart"/>
      <w:r w:rsidRPr="00D254F0">
        <w:rPr>
          <w:rFonts w:ascii="Arial" w:eastAsia="MS Mincho" w:hAnsi="Arial" w:cs="Arial"/>
          <w:sz w:val="24"/>
          <w:szCs w:val="24"/>
          <w:lang w:eastAsia="en-AU"/>
        </w:rPr>
        <w:t>V</w:t>
      </w:r>
      <w:r w:rsidRPr="00D254F0">
        <w:rPr>
          <w:rFonts w:ascii="Arial" w:eastAsia="MS Mincho" w:hAnsi="Arial" w:cs="Arial"/>
          <w:sz w:val="24"/>
          <w:szCs w:val="24"/>
          <w:vertAlign w:val="subscript"/>
          <w:lang w:eastAsia="en-AU"/>
        </w:rPr>
        <w:t>d</w:t>
      </w:r>
      <w:proofErr w:type="spellEnd"/>
      <w:proofErr w:type="gramEnd"/>
      <w:r w:rsidRPr="00D254F0">
        <w:rPr>
          <w:rFonts w:ascii="Arial" w:eastAsia="MS Mincho" w:hAnsi="Arial" w:cs="Arial"/>
          <w:sz w:val="24"/>
          <w:szCs w:val="24"/>
          <w:lang w:eastAsia="en-AU"/>
        </w:rPr>
        <w:t xml:space="preserve">) and by use of a velocity filter are able to send ions that have reached their maximum kinetic energy into a mass spectrometer. When the ions enter the mass spectrometer they are acted on by a uniform magnetic field and follow a semi -circular path. </w:t>
      </w:r>
    </w:p>
    <w:p w:rsidR="001F192B" w:rsidRDefault="001F192B" w:rsidP="001F192B">
      <w:pPr>
        <w:autoSpaceDE w:val="0"/>
        <w:autoSpaceDN w:val="0"/>
        <w:adjustRightInd w:val="0"/>
        <w:jc w:val="both"/>
        <w:rPr>
          <w:rFonts w:ascii="Arial" w:eastAsia="MS Mincho" w:hAnsi="Arial" w:cs="Arial"/>
          <w:sz w:val="24"/>
          <w:szCs w:val="24"/>
          <w:lang w:eastAsia="en-AU"/>
        </w:rPr>
      </w:pPr>
      <w:r w:rsidRPr="00D254F0">
        <w:rPr>
          <w:rFonts w:ascii="Arial" w:eastAsia="MS Mincho" w:hAnsi="Arial" w:cs="Arial"/>
          <w:sz w:val="24"/>
          <w:szCs w:val="24"/>
          <w:lang w:eastAsia="en-AU"/>
        </w:rPr>
        <w:t>Technicians conduct a series of tests and measure the radius of circular motion for different values of potential difference used to accelerate the charged ions.</w:t>
      </w:r>
    </w:p>
    <w:p w:rsidR="001F192B" w:rsidRPr="00D254F0" w:rsidRDefault="001F192B" w:rsidP="001F192B">
      <w:pPr>
        <w:autoSpaceDE w:val="0"/>
        <w:autoSpaceDN w:val="0"/>
        <w:adjustRightInd w:val="0"/>
        <w:jc w:val="both"/>
        <w:rPr>
          <w:rFonts w:ascii="Arial" w:eastAsia="MS Mincho" w:hAnsi="Arial" w:cs="Arial"/>
          <w:sz w:val="24"/>
          <w:szCs w:val="24"/>
          <w:lang w:eastAsia="en-AU"/>
        </w:rPr>
      </w:pPr>
      <w:r>
        <w:rPr>
          <w:noProof/>
          <w:sz w:val="24"/>
          <w:lang w:eastAsia="en-AU"/>
        </w:rPr>
        <mc:AlternateContent>
          <mc:Choice Requires="wpg">
            <w:drawing>
              <wp:anchor distT="0" distB="0" distL="114300" distR="114300" simplePos="0" relativeHeight="251905024" behindDoc="0" locked="0" layoutInCell="1" allowOverlap="1" wp14:anchorId="3534236F" wp14:editId="2C402F58">
                <wp:simplePos x="0" y="0"/>
                <wp:positionH relativeFrom="column">
                  <wp:posOffset>-9525</wp:posOffset>
                </wp:positionH>
                <wp:positionV relativeFrom="paragraph">
                  <wp:posOffset>117476</wp:posOffset>
                </wp:positionV>
                <wp:extent cx="6286500" cy="2868930"/>
                <wp:effectExtent l="0" t="0" r="0" b="7620"/>
                <wp:wrapNone/>
                <wp:docPr id="386" name="Group 5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6500" cy="2868930"/>
                          <a:chOff x="1123" y="5653"/>
                          <a:chExt cx="9553" cy="4323"/>
                        </a:xfrm>
                      </wpg:grpSpPr>
                      <wps:wsp>
                        <wps:cNvPr id="387" name="Text Box 572"/>
                        <wps:cNvSpPr txBox="1">
                          <a:spLocks noChangeAspect="1" noChangeArrowheads="1"/>
                        </wps:cNvSpPr>
                        <wps:spPr bwMode="auto">
                          <a:xfrm>
                            <a:off x="4847" y="5653"/>
                            <a:ext cx="4822" cy="5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F192B" w:rsidRPr="004C4D35" w:rsidRDefault="001F192B" w:rsidP="001F192B">
                              <w:pPr>
                                <w:rPr>
                                  <w:i/>
                                </w:rPr>
                              </w:pPr>
                              <w:r>
                                <w:rPr>
                                  <w:i/>
                                </w:rPr>
                                <w:t>Schematic diagram of m</w:t>
                              </w:r>
                              <w:r w:rsidRPr="004C4D35">
                                <w:rPr>
                                  <w:i/>
                                </w:rPr>
                                <w:t>ass spectrometer</w:t>
                              </w:r>
                            </w:p>
                          </w:txbxContent>
                        </wps:txbx>
                        <wps:bodyPr rot="0" vert="horz" wrap="square" lIns="91440" tIns="45720" rIns="91440" bIns="45720" anchor="t" anchorCtr="0" upright="1">
                          <a:noAutofit/>
                        </wps:bodyPr>
                      </wps:wsp>
                      <wps:wsp>
                        <wps:cNvPr id="388" name="AutoShape 574"/>
                        <wps:cNvSpPr>
                          <a:spLocks noChangeAspect="1" noChangeArrowheads="1"/>
                        </wps:cNvSpPr>
                        <wps:spPr bwMode="auto">
                          <a:xfrm>
                            <a:off x="5657" y="6327"/>
                            <a:ext cx="2105" cy="3187"/>
                          </a:xfrm>
                          <a:prstGeom prst="roundRect">
                            <a:avLst>
                              <a:gd name="adj" fmla="val 16667"/>
                            </a:avLst>
                          </a:prstGeom>
                          <a:solidFill>
                            <a:srgbClr val="CCFFFF"/>
                          </a:solidFill>
                          <a:ln w="76200" cmpd="tri">
                            <a:solidFill>
                              <a:srgbClr val="000000"/>
                            </a:solidFill>
                            <a:round/>
                            <a:headEnd/>
                            <a:tailEnd/>
                          </a:ln>
                        </wps:spPr>
                        <wps:bodyPr rot="0" vert="horz" wrap="square" lIns="91440" tIns="45720" rIns="91440" bIns="45720" anchor="t" anchorCtr="0" upright="1">
                          <a:noAutofit/>
                        </wps:bodyPr>
                      </wps:wsp>
                      <wps:wsp>
                        <wps:cNvPr id="389" name="Line 575"/>
                        <wps:cNvCnPr/>
                        <wps:spPr bwMode="auto">
                          <a:xfrm flipH="1" flipV="1">
                            <a:off x="6790" y="8001"/>
                            <a:ext cx="1457" cy="5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0" name="Text Box 576"/>
                        <wps:cNvSpPr txBox="1">
                          <a:spLocks noChangeAspect="1" noChangeArrowheads="1"/>
                        </wps:cNvSpPr>
                        <wps:spPr bwMode="auto">
                          <a:xfrm>
                            <a:off x="8085" y="8338"/>
                            <a:ext cx="2591" cy="9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F192B" w:rsidRPr="004842CD" w:rsidRDefault="001F192B" w:rsidP="001F192B">
                              <w:r>
                                <w:t>Positive ion beam follows semicircular paths</w:t>
                              </w:r>
                            </w:p>
                          </w:txbxContent>
                        </wps:txbx>
                        <wps:bodyPr rot="0" vert="horz" wrap="square" lIns="91440" tIns="45720" rIns="91440" bIns="45720" anchor="t" anchorCtr="0" upright="1">
                          <a:noAutofit/>
                        </wps:bodyPr>
                      </wps:wsp>
                      <wps:wsp>
                        <wps:cNvPr id="406" name="Line 577"/>
                        <wps:cNvCnPr/>
                        <wps:spPr bwMode="auto">
                          <a:xfrm flipH="1">
                            <a:off x="7114" y="7163"/>
                            <a:ext cx="1295" cy="33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7" name="Text Box 578"/>
                        <wps:cNvSpPr txBox="1">
                          <a:spLocks noChangeAspect="1" noChangeArrowheads="1"/>
                        </wps:cNvSpPr>
                        <wps:spPr bwMode="auto">
                          <a:xfrm>
                            <a:off x="8409" y="6776"/>
                            <a:ext cx="2267" cy="11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F192B" w:rsidRPr="004842CD" w:rsidRDefault="001F192B" w:rsidP="001F192B">
                              <w:r>
                                <w:t xml:space="preserve">Magnetic flux density B within chamber fixed at 3.50 </w:t>
                              </w:r>
                              <w:r>
                                <w:sym w:font="Wingdings 2" w:char="F0CE"/>
                              </w:r>
                              <w:r>
                                <w:t xml:space="preserve"> 10</w:t>
                              </w:r>
                              <w:r>
                                <w:rPr>
                                  <w:vertAlign w:val="superscript"/>
                                </w:rPr>
                                <w:t>-2</w:t>
                              </w:r>
                              <w:r>
                                <w:t xml:space="preserve"> T</w:t>
                              </w:r>
                            </w:p>
                          </w:txbxContent>
                        </wps:txbx>
                        <wps:bodyPr rot="0" vert="horz" wrap="square" lIns="91440" tIns="45720" rIns="91440" bIns="45720" anchor="t" anchorCtr="0" upright="1">
                          <a:noAutofit/>
                        </wps:bodyPr>
                      </wps:wsp>
                      <wpg:grpSp>
                        <wpg:cNvPr id="408" name="Group 579"/>
                        <wpg:cNvGrpSpPr>
                          <a:grpSpLocks noChangeAspect="1"/>
                        </wpg:cNvGrpSpPr>
                        <wpg:grpSpPr bwMode="auto">
                          <a:xfrm>
                            <a:off x="4361" y="6659"/>
                            <a:ext cx="2267" cy="2517"/>
                            <a:chOff x="3141" y="8464"/>
                            <a:chExt cx="2520" cy="2700"/>
                          </a:xfrm>
                        </wpg:grpSpPr>
                        <wps:wsp>
                          <wps:cNvPr id="409" name="Oval 580"/>
                          <wps:cNvSpPr>
                            <a:spLocks noChangeAspect="1" noChangeArrowheads="1"/>
                          </wps:cNvSpPr>
                          <wps:spPr bwMode="auto">
                            <a:xfrm>
                              <a:off x="3321" y="8464"/>
                              <a:ext cx="1980" cy="1980"/>
                            </a:xfrm>
                            <a:prstGeom prst="ellipse">
                              <a:avLst/>
                            </a:prstGeom>
                            <a:noFill/>
                            <a:ln w="9525">
                              <a:solidFill>
                                <a:srgbClr val="00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0" name="Oval 581"/>
                          <wps:cNvSpPr>
                            <a:spLocks noChangeAspect="1" noChangeArrowheads="1"/>
                          </wps:cNvSpPr>
                          <wps:spPr bwMode="auto">
                            <a:xfrm>
                              <a:off x="3321" y="8464"/>
                              <a:ext cx="2160" cy="2340"/>
                            </a:xfrm>
                            <a:prstGeom prst="ellipse">
                              <a:avLst/>
                            </a:prstGeom>
                            <a:noFill/>
                            <a:ln w="9525">
                              <a:solidFill>
                                <a:srgbClr val="00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1" name="Oval 582"/>
                          <wps:cNvSpPr>
                            <a:spLocks noChangeAspect="1" noChangeArrowheads="1"/>
                          </wps:cNvSpPr>
                          <wps:spPr bwMode="auto">
                            <a:xfrm>
                              <a:off x="3141" y="8464"/>
                              <a:ext cx="2520" cy="2700"/>
                            </a:xfrm>
                            <a:prstGeom prst="ellipse">
                              <a:avLst/>
                            </a:prstGeom>
                            <a:noFill/>
                            <a:ln w="9525">
                              <a:solidFill>
                                <a:srgbClr val="00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412" name="Rectangle 584"/>
                        <wps:cNvSpPr>
                          <a:spLocks noChangeAspect="1" noChangeArrowheads="1"/>
                        </wps:cNvSpPr>
                        <wps:spPr bwMode="auto">
                          <a:xfrm>
                            <a:off x="4160" y="7461"/>
                            <a:ext cx="1457" cy="2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3" name="Text Box 585"/>
                        <wps:cNvSpPr txBox="1">
                          <a:spLocks noChangeAspect="1" noChangeArrowheads="1"/>
                        </wps:cNvSpPr>
                        <wps:spPr bwMode="auto">
                          <a:xfrm>
                            <a:off x="5333" y="8169"/>
                            <a:ext cx="417" cy="1345"/>
                          </a:xfrm>
                          <a:prstGeom prst="rect">
                            <a:avLst/>
                          </a:prstGeom>
                          <a:solidFill>
                            <a:srgbClr val="FFFFFF"/>
                          </a:solidFill>
                          <a:ln w="9525">
                            <a:solidFill>
                              <a:srgbClr val="000000"/>
                            </a:solidFill>
                            <a:miter lim="800000"/>
                            <a:headEnd/>
                            <a:tailEnd/>
                          </a:ln>
                        </wps:spPr>
                        <wps:txbx>
                          <w:txbxContent>
                            <w:p w:rsidR="001F192B" w:rsidRDefault="001F192B" w:rsidP="001F192B"/>
                          </w:txbxContent>
                        </wps:txbx>
                        <wps:bodyPr rot="0" vert="horz" wrap="none" lIns="91440" tIns="45720" rIns="91440" bIns="45720" anchor="t" anchorCtr="0" upright="1">
                          <a:noAutofit/>
                        </wps:bodyPr>
                      </wps:wsp>
                      <wps:wsp>
                        <wps:cNvPr id="414" name="Text Box 586"/>
                        <wps:cNvSpPr txBox="1">
                          <a:spLocks noChangeAspect="1" noChangeArrowheads="1"/>
                        </wps:cNvSpPr>
                        <wps:spPr bwMode="auto">
                          <a:xfrm>
                            <a:off x="1123" y="6325"/>
                            <a:ext cx="1295" cy="671"/>
                          </a:xfrm>
                          <a:prstGeom prst="rect">
                            <a:avLst/>
                          </a:prstGeom>
                          <a:solidFill>
                            <a:srgbClr val="FFFFFF"/>
                          </a:solidFill>
                          <a:ln w="9525">
                            <a:solidFill>
                              <a:srgbClr val="000000"/>
                            </a:solidFill>
                            <a:miter lim="800000"/>
                            <a:headEnd/>
                            <a:tailEnd/>
                          </a:ln>
                        </wps:spPr>
                        <wps:txbx>
                          <w:txbxContent>
                            <w:p w:rsidR="001F192B" w:rsidRPr="00DB3E56" w:rsidRDefault="001F192B" w:rsidP="001F192B">
                              <w:proofErr w:type="spellStart"/>
                              <w:r>
                                <w:t>Ionisation</w:t>
                              </w:r>
                              <w:proofErr w:type="spellEnd"/>
                            </w:p>
                          </w:txbxContent>
                        </wps:txbx>
                        <wps:bodyPr rot="0" vert="horz" wrap="square" lIns="91440" tIns="45720" rIns="91440" bIns="45720" anchor="t" anchorCtr="0" upright="1">
                          <a:noAutofit/>
                        </wps:bodyPr>
                      </wps:wsp>
                      <wps:wsp>
                        <wps:cNvPr id="415" name="Text Box 587"/>
                        <wps:cNvSpPr txBox="1">
                          <a:spLocks noChangeAspect="1" noChangeArrowheads="1"/>
                        </wps:cNvSpPr>
                        <wps:spPr bwMode="auto">
                          <a:xfrm>
                            <a:off x="2580" y="5989"/>
                            <a:ext cx="1534" cy="1510"/>
                          </a:xfrm>
                          <a:prstGeom prst="rect">
                            <a:avLst/>
                          </a:prstGeom>
                          <a:solidFill>
                            <a:srgbClr val="FFFFFF"/>
                          </a:solidFill>
                          <a:ln w="9525">
                            <a:solidFill>
                              <a:srgbClr val="000000"/>
                            </a:solidFill>
                            <a:miter lim="800000"/>
                            <a:headEnd/>
                            <a:tailEnd/>
                          </a:ln>
                        </wps:spPr>
                        <wps:txbx>
                          <w:txbxContent>
                            <w:p w:rsidR="001F192B" w:rsidRDefault="001F192B" w:rsidP="001F192B">
                              <w:r>
                                <w:t>Accelerating Voltage</w:t>
                              </w:r>
                            </w:p>
                            <w:p w:rsidR="001F192B" w:rsidRDefault="001F192B" w:rsidP="001F192B"/>
                            <w:p w:rsidR="001F192B" w:rsidRPr="004C4D35" w:rsidRDefault="001F192B" w:rsidP="001F192B">
                              <w:pPr>
                                <w:rPr>
                                  <w:i/>
                                  <w:vertAlign w:val="subscript"/>
                                </w:rPr>
                              </w:pPr>
                              <w:r w:rsidRPr="004C4D35">
                                <w:rPr>
                                  <w:i/>
                                </w:rPr>
                                <w:t xml:space="preserve">Adjustable </w:t>
                              </w:r>
                              <w:proofErr w:type="spellStart"/>
                              <w:proofErr w:type="gramStart"/>
                              <w:r w:rsidRPr="004C4D35">
                                <w:rPr>
                                  <w:i/>
                                </w:rPr>
                                <w:t>V</w:t>
                              </w:r>
                              <w:r w:rsidRPr="004C4D35">
                                <w:rPr>
                                  <w:i/>
                                  <w:vertAlign w:val="subscript"/>
                                </w:rPr>
                                <w:t>d</w:t>
                              </w:r>
                              <w:proofErr w:type="spellEnd"/>
                              <w:proofErr w:type="gramEnd"/>
                            </w:p>
                            <w:p w:rsidR="001F192B" w:rsidRDefault="001F192B" w:rsidP="001F192B"/>
                            <w:p w:rsidR="001F192B" w:rsidRPr="00DB3E56" w:rsidRDefault="001F192B" w:rsidP="001F192B"/>
                          </w:txbxContent>
                        </wps:txbx>
                        <wps:bodyPr rot="0" vert="horz" wrap="square" lIns="91440" tIns="45720" rIns="91440" bIns="45720" anchor="t" anchorCtr="0" upright="1">
                          <a:noAutofit/>
                        </wps:bodyPr>
                      </wps:wsp>
                      <wps:wsp>
                        <wps:cNvPr id="192" name="AutoShape 589"/>
                        <wps:cNvSpPr>
                          <a:spLocks noChangeAspect="1" noChangeArrowheads="1"/>
                        </wps:cNvSpPr>
                        <wps:spPr bwMode="auto">
                          <a:xfrm>
                            <a:off x="1285" y="6659"/>
                            <a:ext cx="971" cy="168"/>
                          </a:xfrm>
                          <a:prstGeom prst="rightArrow">
                            <a:avLst>
                              <a:gd name="adj1" fmla="val 50000"/>
                              <a:gd name="adj2" fmla="val 14449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3" name="Line 590"/>
                        <wps:cNvCnPr/>
                        <wps:spPr bwMode="auto">
                          <a:xfrm>
                            <a:off x="3552" y="8505"/>
                            <a:ext cx="1781" cy="5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4" name="Text Box 591"/>
                        <wps:cNvSpPr txBox="1">
                          <a:spLocks noChangeAspect="1" noChangeArrowheads="1"/>
                        </wps:cNvSpPr>
                        <wps:spPr bwMode="auto">
                          <a:xfrm>
                            <a:off x="1933" y="8338"/>
                            <a:ext cx="1943" cy="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F192B" w:rsidRPr="004C4D35" w:rsidRDefault="001F192B" w:rsidP="001F192B">
                              <w:r>
                                <w:t>Faraday plates detect ion strikes</w:t>
                              </w:r>
                            </w:p>
                          </w:txbxContent>
                        </wps:txbx>
                        <wps:bodyPr rot="0" vert="horz" wrap="square" lIns="91440" tIns="45720" rIns="91440" bIns="45720" anchor="t" anchorCtr="0" upright="1">
                          <a:noAutofit/>
                        </wps:bodyPr>
                      </wps:wsp>
                      <wps:wsp>
                        <wps:cNvPr id="195" name="Text Box 583"/>
                        <wps:cNvSpPr txBox="1">
                          <a:spLocks noChangeAspect="1" noChangeArrowheads="1"/>
                        </wps:cNvSpPr>
                        <wps:spPr bwMode="auto">
                          <a:xfrm>
                            <a:off x="4199" y="6325"/>
                            <a:ext cx="1554" cy="671"/>
                          </a:xfrm>
                          <a:prstGeom prst="rect">
                            <a:avLst/>
                          </a:prstGeom>
                          <a:solidFill>
                            <a:srgbClr val="FFFFFF"/>
                          </a:solidFill>
                          <a:ln w="9525">
                            <a:solidFill>
                              <a:srgbClr val="000000"/>
                            </a:solidFill>
                            <a:miter lim="800000"/>
                            <a:headEnd/>
                            <a:tailEnd/>
                          </a:ln>
                        </wps:spPr>
                        <wps:txbx>
                          <w:txbxContent>
                            <w:p w:rsidR="001F192B" w:rsidRPr="00826352" w:rsidRDefault="001F192B" w:rsidP="001F192B">
                              <w:r>
                                <w:t>Velocity filter</w:t>
                              </w:r>
                            </w:p>
                          </w:txbxContent>
                        </wps:txbx>
                        <wps:bodyPr rot="0" vert="horz" wrap="square" lIns="91440" tIns="45720" rIns="91440" bIns="45720" anchor="t" anchorCtr="0" upright="1">
                          <a:noAutofit/>
                        </wps:bodyPr>
                      </wps:wsp>
                      <wps:wsp>
                        <wps:cNvPr id="196" name="Freeform 588"/>
                        <wps:cNvSpPr>
                          <a:spLocks noChangeAspect="1"/>
                        </wps:cNvSpPr>
                        <wps:spPr bwMode="auto">
                          <a:xfrm>
                            <a:off x="2580" y="6651"/>
                            <a:ext cx="3222" cy="74"/>
                          </a:xfrm>
                          <a:custGeom>
                            <a:avLst/>
                            <a:gdLst>
                              <a:gd name="T0" fmla="*/ 0 w 3582"/>
                              <a:gd name="T1" fmla="*/ 9 h 79"/>
                              <a:gd name="T2" fmla="*/ 2961 w 3582"/>
                              <a:gd name="T3" fmla="*/ 0 h 79"/>
                              <a:gd name="T4" fmla="*/ 3582 w 3582"/>
                              <a:gd name="T5" fmla="*/ 79 h 79"/>
                            </a:gdLst>
                            <a:ahLst/>
                            <a:cxnLst>
                              <a:cxn ang="0">
                                <a:pos x="T0" y="T1"/>
                              </a:cxn>
                              <a:cxn ang="0">
                                <a:pos x="T2" y="T3"/>
                              </a:cxn>
                              <a:cxn ang="0">
                                <a:pos x="T4" y="T5"/>
                              </a:cxn>
                            </a:cxnLst>
                            <a:rect l="0" t="0" r="r" b="b"/>
                            <a:pathLst>
                              <a:path w="3582" h="79">
                                <a:moveTo>
                                  <a:pt x="0" y="9"/>
                                </a:moveTo>
                                <a:lnTo>
                                  <a:pt x="2961" y="0"/>
                                </a:lnTo>
                                <a:lnTo>
                                  <a:pt x="3582" y="79"/>
                                </a:lnTo>
                              </a:path>
                            </a:pathLst>
                          </a:custGeom>
                          <a:noFill/>
                          <a:ln w="9525" cap="flat">
                            <a:solidFill>
                              <a:srgbClr val="000000"/>
                            </a:solidFill>
                            <a:prstDash val="dash"/>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2" o:spid="_x0000_s1062" style="position:absolute;left:0;text-align:left;margin-left:-.75pt;margin-top:9.25pt;width:495pt;height:225.9pt;z-index:251905024" coordorigin="1123,5653" coordsize="9553,4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">
                <v:shape id="Text Box 572" o:spid="_x0000_s1063" type="#_x0000_t202" style="position:absolute;left:4847;top:5653;width:4822;height: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63sMA&#10;AADcAAAADwAAAGRycy9kb3ducmV2LnhtbESP3YrCMBSE7xd8h3AEbxZN1dVqNYoKu3jrzwMcm2Nb&#10;bE5KE219+40geDnMzDfMct2aUjyodoVlBcNBBII4tbrgTMH59NufgXAeWWNpmRQ8ycF61flaYqJt&#10;wwd6HH0mAoRdggpy76tESpfmZNANbEUcvKutDfog60zqGpsAN6UcRdFUGiw4LORY0S6n9Ha8GwXX&#10;ffM9mTeXP3+ODz/TLRbxxT6V6nXbzQKEp9Z/wu/2XisYz2J4nQ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K63sMAAADcAAAADwAAAAAAAAAAAAAAAACYAgAAZHJzL2Rv&#10;d25yZXYueG1sUEsFBgAAAAAEAAQA9QAAAIgDAAAAAA==&#10;" stroked="f">
                  <o:lock v:ext="edit" aspectratio="t"/>
                  <v:textbox>
                    <w:txbxContent>
                      <w:p w:rsidR="001F192B" w:rsidRPr="004C4D35" w:rsidRDefault="001F192B" w:rsidP="001F192B">
                        <w:pPr>
                          <w:rPr>
                            <w:i/>
                          </w:rPr>
                        </w:pPr>
                        <w:r>
                          <w:rPr>
                            <w:i/>
                          </w:rPr>
                          <w:t>Schematic diagram of m</w:t>
                        </w:r>
                        <w:r w:rsidRPr="004C4D35">
                          <w:rPr>
                            <w:i/>
                          </w:rPr>
                          <w:t>ass spectrometer</w:t>
                        </w:r>
                      </w:p>
                    </w:txbxContent>
                  </v:textbox>
                </v:shape>
                <v:roundrect id="AutoShape 574" o:spid="_x0000_s1064" style="position:absolute;left:5657;top:6327;width:2105;height:31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DxusIA&#10;AADcAAAADwAAAGRycy9kb3ducmV2LnhtbERPy4rCMBTdC/MP4Q7MTlNHEK1GcQTFjYiPGbfX5toW&#10;m5uSZGr9e7MQXB7OezpvTSUacr60rKDfS0AQZ1aXnCs4HVfdEQgfkDVWlknBgzzMZx+dKaba3nlP&#10;zSHkIoawT1FBEUKdSumzggz6nq2JI3e1zmCI0OVSO7zHcFPJ7yQZSoMlx4YCa1oWlN0O/0bB7rJc&#10;nJpxG9zPejve1s16/3v+U+rrs11MQARqw1v8cm+0gsEoro1n4hG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UPG6wgAAANwAAAAPAAAAAAAAAAAAAAAAAJgCAABkcnMvZG93&#10;bnJldi54bWxQSwUGAAAAAAQABAD1AAAAhwMAAAAA&#10;" fillcolor="#cff" strokeweight="6pt">
                  <v:stroke linestyle="thickBetweenThin"/>
                  <o:lock v:ext="edit" aspectratio="t"/>
                </v:roundrect>
                <v:line id="Line 575" o:spid="_x0000_s1065" style="position:absolute;flip:x y;visibility:visible;mso-wrap-style:square" from="6790,8001" to="8247,85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rD78UAAADcAAAADwAAAGRycy9kb3ducmV2LnhtbESPQWvCQBSE7wX/w/IEb3WjBYnRVUQQ&#10;evCiLe31JfvMRrNvk+wa47/vFgo9DjPzDbPeDrYWPXW+cqxgNk1AEBdOV1wq+Pw4vKYgfEDWWDsm&#10;BU/ysN2MXtaYaffgE/XnUIoIYZ+hAhNCk0npC0MW/dQ1xNG7uM5iiLIrpe7wEeG2lvMkWUiLFccF&#10;gw3tDRW3890q6PP77Pp1PN18/t0u89S0+2O7UGoyHnYrEIGG8B/+a79rBW/pEn7PxCMgN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xrD78UAAADcAAAADwAAAAAAAAAA&#10;AAAAAAChAgAAZHJzL2Rvd25yZXYueG1sUEsFBgAAAAAEAAQA+QAAAJMDAAAAAA==&#10;">
                  <v:stroke endarrow="block"/>
                </v:line>
                <v:shape id="Text Box 576" o:spid="_x0000_s1066" type="#_x0000_t202" style="position:absolute;left:8085;top:8338;width:2591;height: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K0d8EA&#10;AADcAAAADwAAAGRycy9kb3ducmV2LnhtbERPS27CMBDdV+IO1iCxqRqnH6AJGFQqUWWbwAGGeEgi&#10;4nEUuyTcHi+QWD69/3o7mlZcqXeNZQXvUQyCuLS64UrB8bB/+wbhPLLG1jIpuJGD7WbyssZU24Fz&#10;uha+EiGEXYoKau+7VEpX1mTQRbYjDtzZ9gZ9gH0ldY9DCDet/IjjhTTYcGiosaPfmspL8W8UnLPh&#10;dZ4Mpz9/XOZfix02y5O9KTWbjj8rEJ5G/xQ/3JlW8JmE+eFMOAJyc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pStHfBAAAA3AAAAA8AAAAAAAAAAAAAAAAAmAIAAGRycy9kb3du&#10;cmV2LnhtbFBLBQYAAAAABAAEAPUAAACGAwAAAAA=&#10;" stroked="f">
                  <o:lock v:ext="edit" aspectratio="t"/>
                  <v:textbox>
                    <w:txbxContent>
                      <w:p w:rsidR="001F192B" w:rsidRPr="004842CD" w:rsidRDefault="001F192B" w:rsidP="001F192B">
                        <w:r>
                          <w:t>Positive ion beam follows semicircular paths</w:t>
                        </w:r>
                      </w:p>
                    </w:txbxContent>
                  </v:textbox>
                </v:shape>
                <v:line id="Line 577" o:spid="_x0000_s1067" style="position:absolute;flip:x;visibility:visible;mso-wrap-style:square" from="7114,7163" to="8409,74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UJssUAAADcAAAADwAAAGRycy9kb3ducmV2LnhtbESPQWvCQBCF74L/YRmhl1B3rUXa1FW0&#10;rSCIB20PPQ7ZaRLMzobsVNN/3xUKHh9v3vfmzZe9b9SZulgHtjAZG1DERXA1lxY+Pzb3T6CiIDts&#10;ApOFX4qwXAwHc8xduPCBzkcpVYJwzNFCJdLmWseiIo9xHFri5H2HzqMk2ZXadXhJcN/oB2Nm2mPN&#10;qaHCll4rKk7HH5/e2Oz5bTrN1l5n2TO9f8nOaLH2btSvXkAJ9XI7/k9vnYVHM4PrmEQAvf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HUJssUAAADcAAAADwAAAAAAAAAA&#10;AAAAAAChAgAAZHJzL2Rvd25yZXYueG1sUEsFBgAAAAAEAAQA+QAAAJMDAAAAAA==&#10;">
                  <v:stroke endarrow="block"/>
                </v:line>
                <v:shape id="Text Box 578" o:spid="_x0000_s1068" type="#_x0000_t202" style="position:absolute;left:8409;top:6776;width:2267;height:1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t04cMA&#10;AADcAAAADwAAAGRycy9kb3ducmV2LnhtbESP3YrCMBSE7xd8h3AEb5Y1VdTudhtFBcVbXR/g2Jz+&#10;sM1JaaKtb28EwcthZr5h0lVvanGj1lWWFUzGEQjizOqKCwXnv93XNwjnkTXWlknBnRysloOPFBNt&#10;Oz7S7eQLESDsElRQet8kUrqsJINubBvi4OW2NeiDbAupW+wC3NRyGkULabDisFBiQ9uSsv/T1SjI&#10;D93n/Ke77P05Ps4WG6zii70rNRr2618Qnnr/Dr/aB61gFsXwPBOO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Rt04cMAAADcAAAADwAAAAAAAAAAAAAAAACYAgAAZHJzL2Rv&#10;d25yZXYueG1sUEsFBgAAAAAEAAQA9QAAAIgDAAAAAA==&#10;" stroked="f">
                  <o:lock v:ext="edit" aspectratio="t"/>
                  <v:textbox>
                    <w:txbxContent>
                      <w:p w:rsidR="001F192B" w:rsidRPr="004842CD" w:rsidRDefault="001F192B" w:rsidP="001F192B">
                        <w:r>
                          <w:t xml:space="preserve">Magnetic flux density B within chamber fixed at 3.50 </w:t>
                        </w:r>
                        <w:r>
                          <w:sym w:font="Wingdings 2" w:char="F0CE"/>
                        </w:r>
                        <w:r>
                          <w:t xml:space="preserve"> 10</w:t>
                        </w:r>
                        <w:r>
                          <w:rPr>
                            <w:vertAlign w:val="superscript"/>
                          </w:rPr>
                          <w:t>-2</w:t>
                        </w:r>
                        <w:r>
                          <w:t xml:space="preserve"> T</w:t>
                        </w:r>
                      </w:p>
                    </w:txbxContent>
                  </v:textbox>
                </v:shape>
                <v:group id="Group 579" o:spid="_x0000_s1069" style="position:absolute;left:4361;top:6659;width:2267;height:2517" coordorigin="3141,8464" coordsize="2520,2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o:lock v:ext="edit" aspectratio="t"/>
                  <v:oval id="Oval 580" o:spid="_x0000_s1070" style="position:absolute;left:3321;top:8464;width:1980;height:19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jZAsQA&#10;AADcAAAADwAAAGRycy9kb3ducmV2LnhtbESPQWsCMRSE70L/Q3iF3jRbsWK3RhFpobeiK+jxdfOa&#10;LN28rJtU0/76RhA8DjPzDTNfJteKE/Wh8azgcVSAIK69btgo2FVvwxmIEJE1tp5JwS8FWC7uBnMs&#10;tT/zhk7baESGcChRgY2xK6UMtSWHYeQ74ux9+d5hzLI3Uvd4znDXynFRTKXDhvOCxY7Wlurv7Y9T&#10;gB/7JGfGHCZ2Xz0dP331mto/pR7u0+oFRKQUb+Fr+10rmBTPcDmTj4B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42QLEAAAA3AAAAA8AAAAAAAAAAAAAAAAAmAIAAGRycy9k&#10;b3ducmV2LnhtbFBLBQYAAAAABAAEAPUAAACJAwAAAAA=&#10;" filled="f">
                    <v:stroke dashstyle="longDash"/>
                    <o:lock v:ext="edit" aspectratio="t"/>
                  </v:oval>
                  <v:oval id="Oval 581" o:spid="_x0000_s1071" style="position:absolute;left:3321;top:8464;width:2160;height:2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vmQsEA&#10;AADcAAAADwAAAGRycy9kb3ducmV2LnhtbERPTWsCMRC9F/wPYQRvNavYIqtRRCp4k7oFexw3Y7K4&#10;mWw3UdP++uZQ6PHxvpfr5Fpxpz40nhVMxgUI4trrho2Cj2r3PAcRIrLG1jMp+KYA69XgaYml9g9+&#10;p/sxGpFDOJSowMbYlVKG2pLDMPYdceYuvncYM+yN1D0+crhr5bQoXqXDhnODxY62lurr8eYU4OGU&#10;5NyYz5k9VS9fZ1+9pfZHqdEwbRYgIqX4L/5z77WC2STPz2fyEZC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b5kLBAAAA3AAAAA8AAAAAAAAAAAAAAAAAmAIAAGRycy9kb3du&#10;cmV2LnhtbFBLBQYAAAAABAAEAPUAAACGAwAAAAA=&#10;" filled="f">
                    <v:stroke dashstyle="longDash"/>
                    <o:lock v:ext="edit" aspectratio="t"/>
                  </v:oval>
                  <v:oval id="Oval 582" o:spid="_x0000_s1072" style="position:absolute;left:3141;top:8464;width:2520;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dD2cQA&#10;AADcAAAADwAAAGRycy9kb3ducmV2LnhtbESPQWsCMRSE74X+h/AK3mp2ixZZjVJKC72JbsEen5tn&#10;srh52W5Sjf76plDwOMzMN8xilVwnTjSE1rOCclyAIG68btko+KzfH2cgQkTW2HkmBRcKsFre3y2w&#10;0v7MGzptoxEZwqFCBTbGvpIyNJYchrHvibN38IPDmOVgpB7wnOGuk09F8SwdtpwXLPb0aqk5bn+c&#10;AlzvkpwZ8zWxu3r6vff1W+quSo0e0sscRKQUb+H/9odWMClL+DuTj4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XQ9nEAAAA3AAAAA8AAAAAAAAAAAAAAAAAmAIAAGRycy9k&#10;b3ducmV2LnhtbFBLBQYAAAAABAAEAPUAAACJAwAAAAA=&#10;" filled="f">
                    <v:stroke dashstyle="longDash"/>
                    <o:lock v:ext="edit" aspectratio="t"/>
                  </v:oval>
                </v:group>
                <v:rect id="Rectangle 584" o:spid="_x0000_s1073" style="position:absolute;left:4160;top:7461;width:1457;height:2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GuhcQA&#10;AADcAAAADwAAAGRycy9kb3ducmV2LnhtbESPT4vCMBTE78J+h/AWvGniv7J2jSKCIKgHdcHro3m2&#10;ZZuX2kSt394sLHgcZuY3zGzR2krcqfGlYw2DvgJBnDlTcq7h57TufYHwAdlg5Zg0PMnDYv7RmWFq&#10;3IMPdD+GXEQI+xQ1FCHUqZQ+K8ii77uaOHoX11gMUTa5NA0+ItxWcqhUIi2WHBcKrGlVUPZ7vFkN&#10;mIzNdX8Z7U7bW4LTvFXryVlp3f1sl98gArXhHf5vb4yG8WAIf2fi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hroXEAAAA3AAAAA8AAAAAAAAAAAAAAAAAmAIAAGRycy9k&#10;b3ducmV2LnhtbFBLBQYAAAAABAAEAPUAAACJAwAAAAA=&#10;" stroked="f">
                  <o:lock v:ext="edit" aspectratio="t"/>
                </v:rect>
                <v:shape id="Text Box 585" o:spid="_x0000_s1074" type="#_x0000_t202" style="position:absolute;left:5333;top:8169;width:417;height:13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biWMUA&#10;AADcAAAADwAAAGRycy9kb3ducmV2LnhtbESPS4vCQBCE74L/YWhhbzqJyhqiowRhH3hZXwe9NZk2&#10;CWZ6QmbU7L93FhY8FlX1FbVYdaYWd2pdZVlBPIpAEOdWV1woOB4+hgkI55E11pZJwS85WC37vQWm&#10;2j54R/e9L0SAsEtRQel9k0rp8pIMupFtiIN3sa1BH2RbSN3iI8BNLcdR9C4NVhwWSmxoXVJ+3d+M&#10;gq/TZDvVcRIfNrPsPPOJ+blln0q9DbpsDsJT51/h//a3VjCNJ/B3JhwBuX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duJYxQAAANwAAAAPAAAAAAAAAAAAAAAAAJgCAABkcnMv&#10;ZG93bnJldi54bWxQSwUGAAAAAAQABAD1AAAAigMAAAAA&#10;">
                  <o:lock v:ext="edit" aspectratio="t"/>
                  <v:textbox>
                    <w:txbxContent>
                      <w:p w:rsidR="001F192B" w:rsidRDefault="001F192B" w:rsidP="001F192B"/>
                    </w:txbxContent>
                  </v:textbox>
                </v:shape>
                <v:shape id="Text Box 586" o:spid="_x0000_s1075" type="#_x0000_t202" style="position:absolute;left:1123;top:6325;width:1295;height:6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wPfMUA&#10;AADcAAAADwAAAGRycy9kb3ducmV2LnhtbESPQWvCQBSE74L/YXmCF6kbNVibukoRFHuztrTXR/aZ&#10;hGbfprtrjP/eFQoeh5n5hlmuO1OLlpyvLCuYjBMQxLnVFRcKvj63TwsQPiBrrC2Tgit5WK/6vSVm&#10;2l74g9pjKESEsM9QQRlCk0np85IM+rFtiKN3ss5giNIVUju8RLip5TRJ5tJgxXGhxIY2JeW/x7NR&#10;sEj37Y9/nx2+8/mpfgmj53b355QaDrq3VxCBuvAI/7f3WkE6SeF+Jh4B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A98xQAAANwAAAAPAAAAAAAAAAAAAAAAAJgCAABkcnMv&#10;ZG93bnJldi54bWxQSwUGAAAAAAQABAD1AAAAigMAAAAA&#10;">
                  <o:lock v:ext="edit" aspectratio="t"/>
                  <v:textbox>
                    <w:txbxContent>
                      <w:p w:rsidR="001F192B" w:rsidRPr="00DB3E56" w:rsidRDefault="001F192B" w:rsidP="001F192B">
                        <w:proofErr w:type="spellStart"/>
                        <w:r>
                          <w:t>Ionisation</w:t>
                        </w:r>
                        <w:proofErr w:type="spellEnd"/>
                      </w:p>
                    </w:txbxContent>
                  </v:textbox>
                </v:shape>
                <v:shape id="Text Box 587" o:spid="_x0000_s1076" type="#_x0000_t202" style="position:absolute;left:2580;top:5989;width:1534;height:1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Cq58YA&#10;AADcAAAADwAAAGRycy9kb3ducmV2LnhtbESPT2sCMRTE74V+h/AKXkSzWqt2axQRWvRW/2Cvj81z&#10;d+nmZU3iuv32RhB6HGbmN8xs0ZpKNOR8aVnBoJ+AIM6sLjlXcNh/9qYgfEDWWFkmBX/kYTF/fpph&#10;qu2Vt9TsQi4ihH2KCooQ6lRKnxVk0PdtTRy9k3UGQ5Qul9rhNcJNJYdJMpYGS44LBda0Kij73V2M&#10;gulo3fz4zev3MRufqvfQnTRfZ6dU56VdfoAI1Ib/8KO91gpGgze4n4lHQ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RCq58YAAADcAAAADwAAAAAAAAAAAAAAAACYAgAAZHJz&#10;L2Rvd25yZXYueG1sUEsFBgAAAAAEAAQA9QAAAIsDAAAAAA==&#10;">
                  <o:lock v:ext="edit" aspectratio="t"/>
                  <v:textbox>
                    <w:txbxContent>
                      <w:p w:rsidR="001F192B" w:rsidRDefault="001F192B" w:rsidP="001F192B">
                        <w:r>
                          <w:t>Accelerating Voltage</w:t>
                        </w:r>
                      </w:p>
                      <w:p w:rsidR="001F192B" w:rsidRDefault="001F192B" w:rsidP="001F192B"/>
                      <w:p w:rsidR="001F192B" w:rsidRPr="004C4D35" w:rsidRDefault="001F192B" w:rsidP="001F192B">
                        <w:pPr>
                          <w:rPr>
                            <w:i/>
                            <w:vertAlign w:val="subscript"/>
                          </w:rPr>
                        </w:pPr>
                        <w:r w:rsidRPr="004C4D35">
                          <w:rPr>
                            <w:i/>
                          </w:rPr>
                          <w:t xml:space="preserve">Adjustable </w:t>
                        </w:r>
                        <w:proofErr w:type="spellStart"/>
                        <w:proofErr w:type="gramStart"/>
                        <w:r w:rsidRPr="004C4D35">
                          <w:rPr>
                            <w:i/>
                          </w:rPr>
                          <w:t>V</w:t>
                        </w:r>
                        <w:r w:rsidRPr="004C4D35">
                          <w:rPr>
                            <w:i/>
                            <w:vertAlign w:val="subscript"/>
                          </w:rPr>
                          <w:t>d</w:t>
                        </w:r>
                        <w:proofErr w:type="spellEnd"/>
                        <w:proofErr w:type="gramEnd"/>
                      </w:p>
                      <w:p w:rsidR="001F192B" w:rsidRDefault="001F192B" w:rsidP="001F192B"/>
                      <w:p w:rsidR="001F192B" w:rsidRPr="00DB3E56" w:rsidRDefault="001F192B" w:rsidP="001F192B"/>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589" o:spid="_x0000_s1077" type="#_x0000_t13" style="position:absolute;left:1285;top:6659;width:971;height: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aa2cEA&#10;AADcAAAADwAAAGRycy9kb3ducmV2LnhtbERPS2vCQBC+F/wPywjemokepKauUiyCN5+HHqfZaRKa&#10;nU2zq4n++q4geJuP7znzZW9rdeHWV040jJMUFEvuTCWFhtNx/foGygcSQ7UT1nBlD8vF4GVOmXGd&#10;7PlyCIWKIeIz0lCG0GSIPi/Zkk9cwxK5H9daChG2BZqWuhhua5yk6RQtVRIbSmp4VXL+ezhbDd/1&#10;5/Rr1/xt0GC341uKx36/1Xo07D/eQQXuw1P8cG9MnD+bwP2ZeAE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GmtnBAAAA3AAAAA8AAAAAAAAAAAAAAAAAmAIAAGRycy9kb3du&#10;cmV2LnhtbFBLBQYAAAAABAAEAPUAAACGAwAAAAA=&#10;">
                  <o:lock v:ext="edit" aspectratio="t"/>
                </v:shape>
                <v:line id="Line 590" o:spid="_x0000_s1078" style="position:absolute;visibility:visible;mso-wrap-style:square" from="3552,8505" to="5333,90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nbusMAAADcAAAADwAAAGRycy9kb3ducmV2LnhtbERPS2sCMRC+F/wPYYTeatYK1V2NUroI&#10;PdSCDzyPm+lm6WaybNI1/feNUPA2H99zVptoWzFQ7xvHCqaTDARx5XTDtYLTcfu0AOEDssbWMSn4&#10;JQ+b9ehhhYV2V97TcAi1SCHsC1RgQugKKX1lyKKfuI44cV+utxgS7Gupe7ymcNvK5yx7kRYbTg0G&#10;O3ozVH0ffqyCuSn3ci7Lj+NnOTTTPO7i+ZIr9TiOr0sQgWK4i//d7zrNz2dweyZdI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Z27rDAAAA3AAAAA8AAAAAAAAAAAAA&#10;AAAAoQIAAGRycy9kb3ducmV2LnhtbFBLBQYAAAAABAAEAPkAAACRAwAAAAA=&#10;">
                  <v:stroke endarrow="block"/>
                </v:line>
                <v:shape id="Text Box 591" o:spid="_x0000_s1079" type="#_x0000_t202" style="position:absolute;left:1933;top:8338;width:1943;height: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3clcEA&#10;AADcAAAADwAAAGRycy9kb3ducmV2LnhtbERP22rCQBB9F/oPyxT6IrqxxFt0DVZo8dXLB4zZMQlm&#10;Z0N2m8vfu4WCb3M419mmvalES40rLSuYTSMQxJnVJecKrpfvyQqE88gaK8ukYCAH6e5ttMVE245P&#10;1J59LkIIuwQVFN7XiZQuK8igm9qaOHB32xj0ATa51A12IdxU8jOKFtJgyaGhwJoOBWWP869RcD92&#10;4/m6u/346/IUL76wXN7soNTHe7/fgPDU+5f4333UYf46hr9nwgVy9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t3JXBAAAA3AAAAA8AAAAAAAAAAAAAAAAAmAIAAGRycy9kb3du&#10;cmV2LnhtbFBLBQYAAAAABAAEAPUAAACGAwAAAAA=&#10;" stroked="f">
                  <o:lock v:ext="edit" aspectratio="t"/>
                  <v:textbox>
                    <w:txbxContent>
                      <w:p w:rsidR="001F192B" w:rsidRPr="004C4D35" w:rsidRDefault="001F192B" w:rsidP="001F192B">
                        <w:r>
                          <w:t>Faraday plates detect ion strikes</w:t>
                        </w:r>
                      </w:p>
                    </w:txbxContent>
                  </v:textbox>
                </v:shape>
                <v:shape id="Text Box 583" o:spid="_x0000_s1080" type="#_x0000_t202" style="position:absolute;left:4199;top:6325;width:1554;height:6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0KOcMA&#10;AADcAAAADwAAAGRycy9kb3ducmV2LnhtbERPS2sCMRC+F/wPYQpeSs1qfW6NIoLF3qoVvQ6bcXdx&#10;M1mTuG7/fSMUepuP7znzZWsq0ZDzpWUF/V4CgjizuuRcweF78zoF4QOyxsoyKfghD8tF52mOqbZ3&#10;3lGzD7mIIexTVFCEUKdS+qwgg75na+LIna0zGCJ0udQO7zHcVHKQJGNpsOTYUGBN64Kyy/5mFEyH&#10;2+bkP9++jtn4XM3Cy6T5uDqlus/t6h1EoDb8i//cWx3nz0bweCZe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a0KOcMAAADcAAAADwAAAAAAAAAAAAAAAACYAgAAZHJzL2Rv&#10;d25yZXYueG1sUEsFBgAAAAAEAAQA9QAAAIgDAAAAAA==&#10;">
                  <o:lock v:ext="edit" aspectratio="t"/>
                  <v:textbox>
                    <w:txbxContent>
                      <w:p w:rsidR="001F192B" w:rsidRPr="00826352" w:rsidRDefault="001F192B" w:rsidP="001F192B">
                        <w:r>
                          <w:t>Velocity filter</w:t>
                        </w:r>
                      </w:p>
                    </w:txbxContent>
                  </v:textbox>
                </v:shape>
                <v:shape id="Freeform 588" o:spid="_x0000_s1081" style="position:absolute;left:2580;top:6651;width:3222;height:74;visibility:visible;mso-wrap-style:square;v-text-anchor:top" coordsize="3582,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n5x8MA&#10;AADcAAAADwAAAGRycy9kb3ducmV2LnhtbERPS2rDMBDdF3IHMYXsGtlZmNaJEtKUfArdxMkBBmtq&#10;m1oj2VJt5/ZVodDdPN531tvJtGKg3jeWFaSLBARxaXXDlYLb9fD0DMIHZI2tZVJwJw/bzexhjbm2&#10;I19oKEIlYgj7HBXUIbhcSl/WZNAvrCOO3KftDYYI+0rqHscYblq5TJJMGmw4NtToaF9T+VV8GwXH&#10;w9t7+HDF+LpzF31Kk+5cLjul5o/TbgUi0BT+xX/us47zXzL4fSZeI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n5x8MAAADcAAAADwAAAAAAAAAAAAAAAACYAgAAZHJzL2Rv&#10;d25yZXYueG1sUEsFBgAAAAAEAAQA9QAAAIgDAAAAAA==&#10;" path="m,9l2961,r621,79e" filled="f">
                  <v:stroke dashstyle="dash"/>
                  <v:path arrowok="t" o:connecttype="custom" o:connectlocs="0,8;2663,0;3222,74" o:connectangles="0,0,0"/>
                  <o:lock v:ext="edit" aspectratio="t"/>
                </v:shape>
              </v:group>
            </w:pict>
          </mc:Fallback>
        </mc:AlternateContent>
      </w:r>
    </w:p>
    <w:p w:rsidR="001F192B" w:rsidRPr="00DE013C" w:rsidRDefault="001F192B" w:rsidP="001F192B">
      <w:pPr>
        <w:autoSpaceDE w:val="0"/>
        <w:autoSpaceDN w:val="0"/>
        <w:adjustRightInd w:val="0"/>
        <w:rPr>
          <w:rFonts w:ascii="Arial" w:eastAsia="MS Mincho" w:hAnsi="Arial" w:cs="Arial"/>
          <w:lang w:eastAsia="en-AU"/>
        </w:rPr>
      </w:pPr>
    </w:p>
    <w:p w:rsidR="001F192B" w:rsidRPr="00DE013C" w:rsidRDefault="001F192B" w:rsidP="001F192B">
      <w:pPr>
        <w:autoSpaceDE w:val="0"/>
        <w:autoSpaceDN w:val="0"/>
        <w:adjustRightInd w:val="0"/>
        <w:rPr>
          <w:rFonts w:ascii="Arial" w:eastAsia="MS Mincho" w:hAnsi="Arial" w:cs="Arial"/>
          <w:lang w:eastAsia="en-AU"/>
        </w:rPr>
      </w:pPr>
    </w:p>
    <w:p w:rsidR="001F192B" w:rsidRPr="00DE013C" w:rsidRDefault="001F192B" w:rsidP="001F192B">
      <w:pPr>
        <w:autoSpaceDE w:val="0"/>
        <w:autoSpaceDN w:val="0"/>
        <w:adjustRightInd w:val="0"/>
        <w:rPr>
          <w:rFonts w:ascii="Arial" w:eastAsia="MS Mincho" w:hAnsi="Arial" w:cs="Arial"/>
          <w:lang w:eastAsia="en-AU"/>
        </w:rPr>
      </w:pPr>
    </w:p>
    <w:p w:rsidR="001F192B" w:rsidRPr="00DE013C" w:rsidRDefault="001F192B" w:rsidP="001F192B">
      <w:pPr>
        <w:autoSpaceDE w:val="0"/>
        <w:autoSpaceDN w:val="0"/>
        <w:adjustRightInd w:val="0"/>
        <w:rPr>
          <w:rFonts w:ascii="Arial" w:eastAsia="MS Mincho" w:hAnsi="Arial" w:cs="Arial"/>
          <w:lang w:eastAsia="en-AU"/>
        </w:rPr>
      </w:pPr>
    </w:p>
    <w:p w:rsidR="001F192B" w:rsidRPr="00DE013C" w:rsidRDefault="001F192B" w:rsidP="001F192B">
      <w:pPr>
        <w:autoSpaceDE w:val="0"/>
        <w:autoSpaceDN w:val="0"/>
        <w:adjustRightInd w:val="0"/>
        <w:rPr>
          <w:rFonts w:ascii="Arial" w:eastAsia="MS Mincho" w:hAnsi="Arial" w:cs="Arial"/>
          <w:lang w:eastAsia="en-AU"/>
        </w:rPr>
      </w:pPr>
    </w:p>
    <w:p w:rsidR="001F192B" w:rsidRPr="00DE013C" w:rsidRDefault="001F192B" w:rsidP="001F192B">
      <w:pPr>
        <w:autoSpaceDE w:val="0"/>
        <w:autoSpaceDN w:val="0"/>
        <w:adjustRightInd w:val="0"/>
        <w:rPr>
          <w:rFonts w:ascii="Arial" w:eastAsia="MS Mincho" w:hAnsi="Arial" w:cs="Arial"/>
          <w:lang w:eastAsia="en-AU"/>
        </w:rPr>
      </w:pPr>
    </w:p>
    <w:p w:rsidR="001F192B" w:rsidRPr="00DE013C" w:rsidRDefault="001F192B" w:rsidP="001F192B">
      <w:pPr>
        <w:autoSpaceDE w:val="0"/>
        <w:autoSpaceDN w:val="0"/>
        <w:adjustRightInd w:val="0"/>
        <w:rPr>
          <w:rFonts w:ascii="Arial" w:eastAsia="MS Mincho" w:hAnsi="Arial" w:cs="Arial"/>
          <w:lang w:eastAsia="en-AU"/>
        </w:rPr>
      </w:pPr>
    </w:p>
    <w:p w:rsidR="001F192B" w:rsidRPr="00DE013C" w:rsidRDefault="001F192B" w:rsidP="001F192B">
      <w:pPr>
        <w:autoSpaceDE w:val="0"/>
        <w:autoSpaceDN w:val="0"/>
        <w:adjustRightInd w:val="0"/>
        <w:rPr>
          <w:rFonts w:ascii="Arial" w:eastAsia="MS Mincho" w:hAnsi="Arial" w:cs="Arial"/>
          <w:lang w:eastAsia="en-AU"/>
        </w:rPr>
      </w:pPr>
    </w:p>
    <w:p w:rsidR="001F192B" w:rsidRPr="00DE013C" w:rsidRDefault="001F192B" w:rsidP="001F192B">
      <w:pPr>
        <w:autoSpaceDE w:val="0"/>
        <w:autoSpaceDN w:val="0"/>
        <w:adjustRightInd w:val="0"/>
        <w:rPr>
          <w:rFonts w:ascii="Arial" w:eastAsia="MS Mincho" w:hAnsi="Arial" w:cs="Arial"/>
          <w:lang w:eastAsia="en-AU"/>
        </w:rPr>
      </w:pPr>
    </w:p>
    <w:p w:rsidR="00C74F90" w:rsidRDefault="00C74F90">
      <w:pPr>
        <w:rPr>
          <w:rFonts w:ascii="Arial" w:eastAsia="MS Mincho" w:hAnsi="Arial" w:cs="Arial"/>
          <w:sz w:val="24"/>
          <w:szCs w:val="24"/>
          <w:lang w:eastAsia="en-AU"/>
        </w:rPr>
      </w:pPr>
      <w:r>
        <w:rPr>
          <w:rFonts w:ascii="Arial" w:eastAsia="MS Mincho" w:hAnsi="Arial" w:cs="Arial"/>
          <w:sz w:val="24"/>
          <w:szCs w:val="24"/>
          <w:lang w:eastAsia="en-AU"/>
        </w:rPr>
        <w:br w:type="page"/>
      </w:r>
    </w:p>
    <w:p w:rsidR="001F192B" w:rsidRPr="00D254F0" w:rsidRDefault="001F192B" w:rsidP="001F192B">
      <w:pPr>
        <w:autoSpaceDE w:val="0"/>
        <w:autoSpaceDN w:val="0"/>
        <w:adjustRightInd w:val="0"/>
        <w:rPr>
          <w:rFonts w:ascii="Arial" w:eastAsia="MS Mincho" w:hAnsi="Arial" w:cs="Arial"/>
          <w:sz w:val="24"/>
          <w:szCs w:val="24"/>
          <w:lang w:eastAsia="en-AU"/>
        </w:rPr>
      </w:pPr>
      <w:r w:rsidRPr="00D254F0">
        <w:rPr>
          <w:rFonts w:ascii="Arial" w:eastAsia="MS Mincho" w:hAnsi="Arial" w:cs="Arial"/>
          <w:sz w:val="24"/>
          <w:szCs w:val="24"/>
          <w:lang w:eastAsia="en-AU"/>
        </w:rPr>
        <w:lastRenderedPageBreak/>
        <w:t xml:space="preserve">The table below shows the results obtained when the magnetic flux density B in the mass spectrometer was fixed at 3.50 </w:t>
      </w:r>
      <w:r w:rsidRPr="00D254F0">
        <w:rPr>
          <w:rFonts w:ascii="Arial" w:eastAsia="MS Mincho" w:hAnsi="Arial" w:cs="Arial"/>
          <w:sz w:val="24"/>
          <w:szCs w:val="24"/>
          <w:lang w:eastAsia="en-AU"/>
        </w:rPr>
        <w:sym w:font="Wingdings 2" w:char="F0CE"/>
      </w:r>
      <w:r w:rsidRPr="00D254F0">
        <w:rPr>
          <w:rFonts w:ascii="Arial" w:eastAsia="MS Mincho" w:hAnsi="Arial" w:cs="Arial"/>
          <w:sz w:val="24"/>
          <w:szCs w:val="24"/>
          <w:lang w:eastAsia="en-AU"/>
        </w:rPr>
        <w:t xml:space="preserve"> 10</w:t>
      </w:r>
      <w:r w:rsidRPr="00D254F0">
        <w:rPr>
          <w:rFonts w:ascii="Arial" w:eastAsia="MS Mincho" w:hAnsi="Arial" w:cs="Arial"/>
          <w:sz w:val="24"/>
          <w:szCs w:val="24"/>
          <w:vertAlign w:val="superscript"/>
          <w:lang w:eastAsia="en-AU"/>
        </w:rPr>
        <w:t>-2</w:t>
      </w:r>
      <w:r w:rsidRPr="00D254F0">
        <w:rPr>
          <w:rFonts w:ascii="Arial" w:eastAsia="MS Mincho" w:hAnsi="Arial" w:cs="Arial"/>
          <w:sz w:val="24"/>
          <w:szCs w:val="24"/>
          <w:lang w:eastAsia="en-AU"/>
        </w:rPr>
        <w:t xml:space="preserve"> T. Measurements of radius have been expressed with an uncertainty of ±5% and radius squared with an uncertainty ±10%.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74"/>
        <w:gridCol w:w="3099"/>
        <w:gridCol w:w="3281"/>
      </w:tblGrid>
      <w:tr w:rsidR="001F192B" w:rsidRPr="00D254F0" w:rsidTr="001F192B">
        <w:trPr>
          <w:trHeight w:val="397"/>
        </w:trPr>
        <w:tc>
          <w:tcPr>
            <w:tcW w:w="3474" w:type="dxa"/>
            <w:shd w:val="clear" w:color="auto" w:fill="auto"/>
          </w:tcPr>
          <w:p w:rsidR="001F192B" w:rsidRPr="00D254F0" w:rsidRDefault="001F192B" w:rsidP="001F192B">
            <w:pPr>
              <w:autoSpaceDE w:val="0"/>
              <w:autoSpaceDN w:val="0"/>
              <w:adjustRightInd w:val="0"/>
              <w:jc w:val="center"/>
              <w:rPr>
                <w:rFonts w:ascii="Arial" w:eastAsia="MS Mincho" w:hAnsi="Arial" w:cs="Arial"/>
                <w:sz w:val="24"/>
                <w:szCs w:val="24"/>
                <w:lang w:eastAsia="en-AU"/>
              </w:rPr>
            </w:pPr>
            <w:r w:rsidRPr="00D254F0">
              <w:rPr>
                <w:rFonts w:ascii="Arial" w:eastAsia="MS Mincho" w:hAnsi="Arial" w:cs="Arial"/>
                <w:sz w:val="24"/>
                <w:szCs w:val="24"/>
                <w:lang w:eastAsia="en-AU"/>
              </w:rPr>
              <w:t xml:space="preserve">Potential difference </w:t>
            </w:r>
            <w:proofErr w:type="spellStart"/>
            <w:r w:rsidRPr="00D254F0">
              <w:rPr>
                <w:rFonts w:ascii="Arial" w:eastAsia="MS Mincho" w:hAnsi="Arial" w:cs="Arial"/>
                <w:sz w:val="24"/>
                <w:szCs w:val="24"/>
                <w:lang w:eastAsia="en-AU"/>
              </w:rPr>
              <w:t>V</w:t>
            </w:r>
            <w:r w:rsidRPr="00D254F0">
              <w:rPr>
                <w:rFonts w:ascii="Arial" w:eastAsia="MS Mincho" w:hAnsi="Arial" w:cs="Arial"/>
                <w:sz w:val="24"/>
                <w:szCs w:val="24"/>
                <w:vertAlign w:val="subscript"/>
                <w:lang w:eastAsia="en-AU"/>
              </w:rPr>
              <w:t>d</w:t>
            </w:r>
            <w:proofErr w:type="spellEnd"/>
          </w:p>
          <w:p w:rsidR="001F192B" w:rsidRPr="00D254F0" w:rsidRDefault="001F192B" w:rsidP="001F192B">
            <w:pPr>
              <w:autoSpaceDE w:val="0"/>
              <w:autoSpaceDN w:val="0"/>
              <w:adjustRightInd w:val="0"/>
              <w:jc w:val="center"/>
              <w:rPr>
                <w:rFonts w:ascii="Arial" w:eastAsia="MS Mincho" w:hAnsi="Arial" w:cs="Arial"/>
                <w:sz w:val="24"/>
                <w:szCs w:val="24"/>
                <w:lang w:eastAsia="en-AU"/>
              </w:rPr>
            </w:pPr>
            <w:r w:rsidRPr="00D254F0">
              <w:rPr>
                <w:rFonts w:ascii="Arial" w:eastAsia="MS Mincho" w:hAnsi="Arial" w:cs="Arial"/>
                <w:sz w:val="24"/>
                <w:szCs w:val="24"/>
                <w:lang w:eastAsia="en-AU"/>
              </w:rPr>
              <w:t>(volts)</w:t>
            </w:r>
          </w:p>
        </w:tc>
        <w:tc>
          <w:tcPr>
            <w:tcW w:w="3099" w:type="dxa"/>
            <w:shd w:val="clear" w:color="auto" w:fill="auto"/>
          </w:tcPr>
          <w:p w:rsidR="001F192B" w:rsidRPr="00D254F0" w:rsidRDefault="001F192B" w:rsidP="001F192B">
            <w:pPr>
              <w:autoSpaceDE w:val="0"/>
              <w:autoSpaceDN w:val="0"/>
              <w:adjustRightInd w:val="0"/>
              <w:jc w:val="center"/>
              <w:rPr>
                <w:rFonts w:ascii="Arial" w:eastAsia="MS Mincho" w:hAnsi="Arial" w:cs="Arial"/>
                <w:sz w:val="24"/>
                <w:szCs w:val="24"/>
                <w:lang w:eastAsia="en-AU"/>
              </w:rPr>
            </w:pPr>
            <w:r w:rsidRPr="00D254F0">
              <w:rPr>
                <w:rFonts w:ascii="Arial" w:eastAsia="MS Mincho" w:hAnsi="Arial" w:cs="Arial"/>
                <w:sz w:val="24"/>
                <w:szCs w:val="24"/>
                <w:lang w:eastAsia="en-AU"/>
              </w:rPr>
              <w:t>Radius of circular path (</w:t>
            </w:r>
            <w:proofErr w:type="spellStart"/>
            <w:r w:rsidRPr="00D254F0">
              <w:rPr>
                <w:rFonts w:ascii="Arial" w:eastAsia="MS Mincho" w:hAnsi="Arial" w:cs="Arial"/>
                <w:sz w:val="24"/>
                <w:szCs w:val="24"/>
                <w:lang w:eastAsia="en-AU"/>
              </w:rPr>
              <w:t>metres</w:t>
            </w:r>
            <w:proofErr w:type="spellEnd"/>
            <w:r w:rsidRPr="00D254F0">
              <w:rPr>
                <w:rFonts w:ascii="Arial" w:eastAsia="MS Mincho" w:hAnsi="Arial" w:cs="Arial"/>
                <w:sz w:val="24"/>
                <w:szCs w:val="24"/>
                <w:lang w:eastAsia="en-AU"/>
              </w:rPr>
              <w:t>)</w:t>
            </w:r>
          </w:p>
        </w:tc>
        <w:tc>
          <w:tcPr>
            <w:tcW w:w="3281" w:type="dxa"/>
            <w:shd w:val="clear" w:color="auto" w:fill="auto"/>
          </w:tcPr>
          <w:p w:rsidR="001F192B" w:rsidRPr="00D254F0" w:rsidRDefault="001F192B" w:rsidP="001F192B">
            <w:pPr>
              <w:autoSpaceDE w:val="0"/>
              <w:autoSpaceDN w:val="0"/>
              <w:adjustRightInd w:val="0"/>
              <w:jc w:val="center"/>
              <w:rPr>
                <w:rFonts w:ascii="Arial" w:eastAsia="MS Mincho" w:hAnsi="Arial" w:cs="Arial"/>
                <w:sz w:val="24"/>
                <w:szCs w:val="24"/>
                <w:lang w:eastAsia="en-AU"/>
              </w:rPr>
            </w:pPr>
            <w:r w:rsidRPr="00D254F0">
              <w:rPr>
                <w:rFonts w:ascii="Arial" w:eastAsia="MS Mincho" w:hAnsi="Arial" w:cs="Arial"/>
                <w:sz w:val="24"/>
                <w:szCs w:val="24"/>
                <w:lang w:eastAsia="en-AU"/>
              </w:rPr>
              <w:t>Radius squared</w:t>
            </w:r>
          </w:p>
          <w:p w:rsidR="001F192B" w:rsidRPr="00D254F0" w:rsidRDefault="001F192B" w:rsidP="001F192B">
            <w:pPr>
              <w:autoSpaceDE w:val="0"/>
              <w:autoSpaceDN w:val="0"/>
              <w:adjustRightInd w:val="0"/>
              <w:jc w:val="center"/>
              <w:rPr>
                <w:rFonts w:ascii="Arial" w:eastAsia="MS Mincho" w:hAnsi="Arial" w:cs="Arial"/>
                <w:sz w:val="24"/>
                <w:szCs w:val="24"/>
                <w:lang w:eastAsia="en-AU"/>
              </w:rPr>
            </w:pPr>
            <w:r w:rsidRPr="00D254F0">
              <w:rPr>
                <w:rFonts w:ascii="Arial" w:eastAsia="MS Mincho" w:hAnsi="Arial" w:cs="Arial"/>
                <w:sz w:val="24"/>
                <w:szCs w:val="24"/>
                <w:lang w:eastAsia="en-AU"/>
              </w:rPr>
              <w:t>(</w:t>
            </w:r>
            <w:proofErr w:type="spellStart"/>
            <w:r w:rsidRPr="00D254F0">
              <w:rPr>
                <w:rFonts w:ascii="Arial" w:eastAsia="MS Mincho" w:hAnsi="Arial" w:cs="Arial"/>
                <w:sz w:val="24"/>
                <w:szCs w:val="24"/>
                <w:lang w:eastAsia="en-AU"/>
              </w:rPr>
              <w:t>metres</w:t>
            </w:r>
            <w:proofErr w:type="spellEnd"/>
            <w:r w:rsidRPr="00D254F0">
              <w:rPr>
                <w:rFonts w:ascii="Arial" w:eastAsia="MS Mincho" w:hAnsi="Arial" w:cs="Arial"/>
                <w:sz w:val="24"/>
                <w:szCs w:val="24"/>
                <w:lang w:eastAsia="en-AU"/>
              </w:rPr>
              <w:t xml:space="preserve"> squared)</w:t>
            </w:r>
          </w:p>
        </w:tc>
      </w:tr>
      <w:tr w:rsidR="001F192B" w:rsidRPr="00D254F0" w:rsidTr="001F192B">
        <w:trPr>
          <w:trHeight w:val="397"/>
        </w:trPr>
        <w:tc>
          <w:tcPr>
            <w:tcW w:w="3474" w:type="dxa"/>
            <w:shd w:val="clear" w:color="auto" w:fill="auto"/>
          </w:tcPr>
          <w:p w:rsidR="001F192B" w:rsidRPr="00D254F0" w:rsidRDefault="001F192B" w:rsidP="001F192B">
            <w:pPr>
              <w:jc w:val="center"/>
              <w:rPr>
                <w:rFonts w:ascii="Arial" w:hAnsi="Arial" w:cs="Arial"/>
                <w:sz w:val="24"/>
                <w:szCs w:val="24"/>
              </w:rPr>
            </w:pPr>
            <w:r w:rsidRPr="00D254F0">
              <w:rPr>
                <w:rFonts w:ascii="Arial" w:hAnsi="Arial" w:cs="Arial"/>
                <w:sz w:val="24"/>
                <w:szCs w:val="24"/>
              </w:rPr>
              <w:t>200</w:t>
            </w:r>
          </w:p>
        </w:tc>
        <w:tc>
          <w:tcPr>
            <w:tcW w:w="3099" w:type="dxa"/>
            <w:shd w:val="clear" w:color="auto" w:fill="auto"/>
          </w:tcPr>
          <w:p w:rsidR="001F192B" w:rsidRPr="00D254F0" w:rsidRDefault="001F192B" w:rsidP="001F192B">
            <w:pPr>
              <w:jc w:val="center"/>
              <w:rPr>
                <w:rFonts w:ascii="Arial" w:hAnsi="Arial" w:cs="Arial"/>
                <w:sz w:val="24"/>
                <w:szCs w:val="24"/>
              </w:rPr>
            </w:pPr>
            <w:r w:rsidRPr="00D254F0">
              <w:rPr>
                <w:rFonts w:ascii="Arial" w:hAnsi="Arial" w:cs="Arial"/>
                <w:sz w:val="24"/>
                <w:szCs w:val="24"/>
              </w:rPr>
              <w:t>0.270 ± 0.014</w:t>
            </w:r>
          </w:p>
        </w:tc>
        <w:tc>
          <w:tcPr>
            <w:tcW w:w="3281" w:type="dxa"/>
            <w:shd w:val="clear" w:color="auto" w:fill="auto"/>
          </w:tcPr>
          <w:p w:rsidR="001F192B" w:rsidRPr="00D254F0" w:rsidRDefault="001F192B" w:rsidP="001F192B">
            <w:pPr>
              <w:jc w:val="center"/>
              <w:rPr>
                <w:rFonts w:ascii="Arial" w:hAnsi="Arial" w:cs="Arial"/>
                <w:sz w:val="24"/>
                <w:szCs w:val="24"/>
              </w:rPr>
            </w:pPr>
            <w:r>
              <w:rPr>
                <w:rFonts w:ascii="Arial" w:hAnsi="Arial" w:cs="Arial"/>
                <w:sz w:val="24"/>
                <w:szCs w:val="24"/>
              </w:rPr>
              <w:t>0.073</w:t>
            </w:r>
          </w:p>
        </w:tc>
      </w:tr>
      <w:tr w:rsidR="001F192B" w:rsidRPr="00D254F0" w:rsidTr="001F192B">
        <w:trPr>
          <w:trHeight w:val="397"/>
        </w:trPr>
        <w:tc>
          <w:tcPr>
            <w:tcW w:w="3474" w:type="dxa"/>
            <w:shd w:val="clear" w:color="auto" w:fill="auto"/>
          </w:tcPr>
          <w:p w:rsidR="001F192B" w:rsidRPr="00D254F0" w:rsidRDefault="001F192B" w:rsidP="001F192B">
            <w:pPr>
              <w:jc w:val="center"/>
              <w:rPr>
                <w:rFonts w:ascii="Arial" w:hAnsi="Arial" w:cs="Arial"/>
                <w:sz w:val="24"/>
                <w:szCs w:val="24"/>
              </w:rPr>
            </w:pPr>
            <w:r w:rsidRPr="00D254F0">
              <w:rPr>
                <w:rFonts w:ascii="Arial" w:hAnsi="Arial" w:cs="Arial"/>
                <w:sz w:val="24"/>
                <w:szCs w:val="24"/>
              </w:rPr>
              <w:t>400</w:t>
            </w:r>
          </w:p>
        </w:tc>
        <w:tc>
          <w:tcPr>
            <w:tcW w:w="3099" w:type="dxa"/>
            <w:shd w:val="clear" w:color="auto" w:fill="auto"/>
          </w:tcPr>
          <w:p w:rsidR="001F192B" w:rsidRPr="00D254F0" w:rsidRDefault="001F192B" w:rsidP="001F192B">
            <w:pPr>
              <w:jc w:val="center"/>
              <w:rPr>
                <w:rFonts w:ascii="Arial" w:hAnsi="Arial" w:cs="Arial"/>
                <w:sz w:val="24"/>
                <w:szCs w:val="24"/>
              </w:rPr>
            </w:pPr>
            <w:r w:rsidRPr="00D254F0">
              <w:rPr>
                <w:rFonts w:ascii="Arial" w:hAnsi="Arial" w:cs="Arial"/>
                <w:sz w:val="24"/>
                <w:szCs w:val="24"/>
              </w:rPr>
              <w:t>0.370 ± 0.019</w:t>
            </w:r>
          </w:p>
        </w:tc>
        <w:tc>
          <w:tcPr>
            <w:tcW w:w="3281" w:type="dxa"/>
            <w:shd w:val="clear" w:color="auto" w:fill="auto"/>
          </w:tcPr>
          <w:p w:rsidR="001F192B" w:rsidRPr="00D254F0" w:rsidRDefault="001F192B" w:rsidP="001F192B">
            <w:pPr>
              <w:jc w:val="both"/>
              <w:rPr>
                <w:rFonts w:ascii="Arial" w:hAnsi="Arial" w:cs="Arial"/>
                <w:sz w:val="24"/>
                <w:szCs w:val="24"/>
              </w:rPr>
            </w:pPr>
          </w:p>
        </w:tc>
      </w:tr>
      <w:tr w:rsidR="001F192B" w:rsidRPr="00D254F0" w:rsidTr="001F192B">
        <w:trPr>
          <w:trHeight w:val="397"/>
        </w:trPr>
        <w:tc>
          <w:tcPr>
            <w:tcW w:w="3474" w:type="dxa"/>
            <w:shd w:val="clear" w:color="auto" w:fill="auto"/>
          </w:tcPr>
          <w:p w:rsidR="001F192B" w:rsidRPr="00D254F0" w:rsidRDefault="001F192B" w:rsidP="001F192B">
            <w:pPr>
              <w:jc w:val="center"/>
              <w:rPr>
                <w:rFonts w:ascii="Arial" w:hAnsi="Arial" w:cs="Arial"/>
                <w:sz w:val="24"/>
                <w:szCs w:val="24"/>
              </w:rPr>
            </w:pPr>
            <w:r w:rsidRPr="00D254F0">
              <w:rPr>
                <w:rFonts w:ascii="Arial" w:hAnsi="Arial" w:cs="Arial"/>
                <w:sz w:val="24"/>
                <w:szCs w:val="24"/>
              </w:rPr>
              <w:t>600</w:t>
            </w:r>
          </w:p>
        </w:tc>
        <w:tc>
          <w:tcPr>
            <w:tcW w:w="3099" w:type="dxa"/>
            <w:shd w:val="clear" w:color="auto" w:fill="auto"/>
          </w:tcPr>
          <w:p w:rsidR="001F192B" w:rsidRPr="00D254F0" w:rsidRDefault="001F192B" w:rsidP="001F192B">
            <w:pPr>
              <w:jc w:val="center"/>
              <w:rPr>
                <w:rFonts w:ascii="Arial" w:hAnsi="Arial" w:cs="Arial"/>
                <w:sz w:val="24"/>
                <w:szCs w:val="24"/>
              </w:rPr>
            </w:pPr>
            <w:r w:rsidRPr="00D254F0">
              <w:rPr>
                <w:rFonts w:ascii="Arial" w:hAnsi="Arial" w:cs="Arial"/>
                <w:sz w:val="24"/>
                <w:szCs w:val="24"/>
              </w:rPr>
              <w:t>0.490 ± 0.025</w:t>
            </w:r>
          </w:p>
        </w:tc>
        <w:tc>
          <w:tcPr>
            <w:tcW w:w="3281" w:type="dxa"/>
            <w:shd w:val="clear" w:color="auto" w:fill="auto"/>
          </w:tcPr>
          <w:p w:rsidR="001F192B" w:rsidRPr="00D254F0" w:rsidRDefault="001F192B" w:rsidP="001F192B">
            <w:pPr>
              <w:jc w:val="both"/>
              <w:rPr>
                <w:rFonts w:ascii="Arial" w:hAnsi="Arial" w:cs="Arial"/>
                <w:sz w:val="24"/>
                <w:szCs w:val="24"/>
              </w:rPr>
            </w:pPr>
          </w:p>
        </w:tc>
      </w:tr>
      <w:tr w:rsidR="001F192B" w:rsidRPr="00D254F0" w:rsidTr="001F192B">
        <w:trPr>
          <w:trHeight w:val="397"/>
        </w:trPr>
        <w:tc>
          <w:tcPr>
            <w:tcW w:w="3474" w:type="dxa"/>
            <w:shd w:val="clear" w:color="auto" w:fill="auto"/>
          </w:tcPr>
          <w:p w:rsidR="001F192B" w:rsidRPr="00D254F0" w:rsidRDefault="001F192B" w:rsidP="001F192B">
            <w:pPr>
              <w:jc w:val="center"/>
              <w:rPr>
                <w:rFonts w:ascii="Arial" w:hAnsi="Arial" w:cs="Arial"/>
                <w:sz w:val="24"/>
                <w:szCs w:val="24"/>
              </w:rPr>
            </w:pPr>
            <w:r w:rsidRPr="00D254F0">
              <w:rPr>
                <w:rFonts w:ascii="Arial" w:hAnsi="Arial" w:cs="Arial"/>
                <w:sz w:val="24"/>
                <w:szCs w:val="24"/>
              </w:rPr>
              <w:t>800</w:t>
            </w:r>
          </w:p>
        </w:tc>
        <w:tc>
          <w:tcPr>
            <w:tcW w:w="3099" w:type="dxa"/>
            <w:shd w:val="clear" w:color="auto" w:fill="auto"/>
          </w:tcPr>
          <w:p w:rsidR="001F192B" w:rsidRPr="00D254F0" w:rsidRDefault="001F192B" w:rsidP="001F192B">
            <w:pPr>
              <w:jc w:val="center"/>
              <w:rPr>
                <w:rFonts w:ascii="Arial" w:hAnsi="Arial" w:cs="Arial"/>
                <w:sz w:val="24"/>
                <w:szCs w:val="24"/>
              </w:rPr>
            </w:pPr>
            <w:r w:rsidRPr="00D254F0">
              <w:rPr>
                <w:rFonts w:ascii="Arial" w:hAnsi="Arial" w:cs="Arial"/>
                <w:sz w:val="24"/>
                <w:szCs w:val="24"/>
              </w:rPr>
              <w:t>0.530 ± 0.053</w:t>
            </w:r>
          </w:p>
        </w:tc>
        <w:tc>
          <w:tcPr>
            <w:tcW w:w="3281" w:type="dxa"/>
            <w:shd w:val="clear" w:color="auto" w:fill="auto"/>
          </w:tcPr>
          <w:p w:rsidR="001F192B" w:rsidRPr="00D254F0" w:rsidRDefault="001F192B" w:rsidP="001F192B">
            <w:pPr>
              <w:jc w:val="both"/>
              <w:rPr>
                <w:rFonts w:ascii="Arial" w:hAnsi="Arial" w:cs="Arial"/>
                <w:sz w:val="24"/>
                <w:szCs w:val="24"/>
              </w:rPr>
            </w:pPr>
          </w:p>
        </w:tc>
      </w:tr>
      <w:tr w:rsidR="001F192B" w:rsidRPr="00D254F0" w:rsidTr="001F192B">
        <w:trPr>
          <w:trHeight w:val="397"/>
        </w:trPr>
        <w:tc>
          <w:tcPr>
            <w:tcW w:w="3474" w:type="dxa"/>
            <w:shd w:val="clear" w:color="auto" w:fill="auto"/>
          </w:tcPr>
          <w:p w:rsidR="001F192B" w:rsidRPr="00D254F0" w:rsidRDefault="001F192B" w:rsidP="001F192B">
            <w:pPr>
              <w:jc w:val="center"/>
              <w:rPr>
                <w:rFonts w:ascii="Arial" w:hAnsi="Arial" w:cs="Arial"/>
                <w:sz w:val="24"/>
                <w:szCs w:val="24"/>
              </w:rPr>
            </w:pPr>
            <w:r w:rsidRPr="00D254F0">
              <w:rPr>
                <w:rFonts w:ascii="Arial" w:hAnsi="Arial" w:cs="Arial"/>
                <w:sz w:val="24"/>
                <w:szCs w:val="24"/>
              </w:rPr>
              <w:t>1000</w:t>
            </w:r>
          </w:p>
        </w:tc>
        <w:tc>
          <w:tcPr>
            <w:tcW w:w="3099" w:type="dxa"/>
            <w:shd w:val="clear" w:color="auto" w:fill="auto"/>
          </w:tcPr>
          <w:p w:rsidR="001F192B" w:rsidRPr="00D254F0" w:rsidRDefault="001F192B" w:rsidP="001F192B">
            <w:pPr>
              <w:jc w:val="center"/>
              <w:rPr>
                <w:rFonts w:ascii="Arial" w:hAnsi="Arial" w:cs="Arial"/>
                <w:sz w:val="24"/>
                <w:szCs w:val="24"/>
              </w:rPr>
            </w:pPr>
            <w:r w:rsidRPr="00D254F0">
              <w:rPr>
                <w:rFonts w:ascii="Arial" w:hAnsi="Arial" w:cs="Arial"/>
                <w:sz w:val="24"/>
                <w:szCs w:val="24"/>
              </w:rPr>
              <w:t>0.620 ± 0.027</w:t>
            </w:r>
          </w:p>
        </w:tc>
        <w:tc>
          <w:tcPr>
            <w:tcW w:w="3281" w:type="dxa"/>
            <w:shd w:val="clear" w:color="auto" w:fill="auto"/>
          </w:tcPr>
          <w:p w:rsidR="001F192B" w:rsidRPr="00D254F0" w:rsidRDefault="001F192B" w:rsidP="001F192B">
            <w:pPr>
              <w:jc w:val="both"/>
              <w:rPr>
                <w:rFonts w:ascii="Arial" w:hAnsi="Arial" w:cs="Arial"/>
                <w:sz w:val="24"/>
                <w:szCs w:val="24"/>
              </w:rPr>
            </w:pPr>
          </w:p>
        </w:tc>
      </w:tr>
      <w:tr w:rsidR="001F192B" w:rsidRPr="00D254F0" w:rsidTr="001F192B">
        <w:trPr>
          <w:trHeight w:val="397"/>
        </w:trPr>
        <w:tc>
          <w:tcPr>
            <w:tcW w:w="3474" w:type="dxa"/>
            <w:shd w:val="clear" w:color="auto" w:fill="auto"/>
          </w:tcPr>
          <w:p w:rsidR="001F192B" w:rsidRPr="00D254F0" w:rsidRDefault="001F192B" w:rsidP="001F192B">
            <w:pPr>
              <w:jc w:val="center"/>
              <w:rPr>
                <w:rFonts w:ascii="Arial" w:hAnsi="Arial" w:cs="Arial"/>
                <w:sz w:val="24"/>
                <w:szCs w:val="24"/>
              </w:rPr>
            </w:pPr>
            <w:r w:rsidRPr="00D254F0">
              <w:rPr>
                <w:rFonts w:ascii="Arial" w:hAnsi="Arial" w:cs="Arial"/>
                <w:sz w:val="24"/>
                <w:szCs w:val="24"/>
              </w:rPr>
              <w:t>1200</w:t>
            </w:r>
          </w:p>
        </w:tc>
        <w:tc>
          <w:tcPr>
            <w:tcW w:w="3099" w:type="dxa"/>
            <w:shd w:val="clear" w:color="auto" w:fill="auto"/>
          </w:tcPr>
          <w:p w:rsidR="001F192B" w:rsidRPr="00D254F0" w:rsidRDefault="001F192B" w:rsidP="001F192B">
            <w:pPr>
              <w:jc w:val="center"/>
              <w:rPr>
                <w:rFonts w:ascii="Arial" w:hAnsi="Arial" w:cs="Arial"/>
                <w:sz w:val="24"/>
                <w:szCs w:val="24"/>
              </w:rPr>
            </w:pPr>
            <w:r w:rsidRPr="00D254F0">
              <w:rPr>
                <w:rFonts w:ascii="Arial" w:hAnsi="Arial" w:cs="Arial"/>
                <w:sz w:val="24"/>
                <w:szCs w:val="24"/>
              </w:rPr>
              <w:t>0.670 ± 0.034</w:t>
            </w:r>
          </w:p>
        </w:tc>
        <w:tc>
          <w:tcPr>
            <w:tcW w:w="3281" w:type="dxa"/>
            <w:shd w:val="clear" w:color="auto" w:fill="auto"/>
          </w:tcPr>
          <w:p w:rsidR="001F192B" w:rsidRPr="00D254F0" w:rsidRDefault="001F192B" w:rsidP="001F192B">
            <w:pPr>
              <w:jc w:val="center"/>
              <w:rPr>
                <w:rFonts w:ascii="Arial" w:hAnsi="Arial" w:cs="Arial"/>
                <w:sz w:val="24"/>
                <w:szCs w:val="24"/>
              </w:rPr>
            </w:pPr>
            <w:r>
              <w:rPr>
                <w:rFonts w:ascii="Arial" w:hAnsi="Arial" w:cs="Arial"/>
                <w:sz w:val="24"/>
                <w:szCs w:val="24"/>
              </w:rPr>
              <w:t>0.449</w:t>
            </w:r>
          </w:p>
        </w:tc>
      </w:tr>
    </w:tbl>
    <w:p w:rsidR="001F192B" w:rsidRPr="00D254F0" w:rsidRDefault="001F192B" w:rsidP="001F192B">
      <w:pPr>
        <w:jc w:val="both"/>
        <w:rPr>
          <w:rFonts w:ascii="Arial" w:hAnsi="Arial" w:cs="Arial"/>
          <w:sz w:val="24"/>
          <w:szCs w:val="24"/>
        </w:rPr>
      </w:pPr>
      <w:r w:rsidRPr="00D254F0">
        <w:rPr>
          <w:rFonts w:ascii="Arial" w:hAnsi="Arial" w:cs="Arial"/>
          <w:sz w:val="24"/>
          <w:szCs w:val="24"/>
        </w:rPr>
        <w:t>Mass</w:t>
      </w:r>
      <w:r>
        <w:rPr>
          <w:rFonts w:ascii="Arial" w:hAnsi="Arial" w:cs="Arial"/>
          <w:sz w:val="24"/>
          <w:szCs w:val="24"/>
        </w:rPr>
        <w:t>es</w:t>
      </w:r>
      <w:r w:rsidRPr="00D254F0">
        <w:rPr>
          <w:rFonts w:ascii="Arial" w:hAnsi="Arial" w:cs="Arial"/>
          <w:sz w:val="24"/>
          <w:szCs w:val="24"/>
        </w:rPr>
        <w:t xml:space="preserve"> of a potassium K</w:t>
      </w:r>
      <w:r w:rsidRPr="00D254F0">
        <w:rPr>
          <w:rFonts w:ascii="Arial" w:hAnsi="Arial" w:cs="Arial"/>
          <w:sz w:val="24"/>
          <w:szCs w:val="24"/>
          <w:vertAlign w:val="superscript"/>
        </w:rPr>
        <w:t>+</w:t>
      </w:r>
      <w:r w:rsidRPr="00D254F0">
        <w:rPr>
          <w:rFonts w:ascii="Arial" w:hAnsi="Arial" w:cs="Arial"/>
          <w:sz w:val="24"/>
          <w:szCs w:val="24"/>
        </w:rPr>
        <w:t xml:space="preserve"> ion = 6.49 × 10</w:t>
      </w:r>
      <w:r w:rsidRPr="00D254F0">
        <w:rPr>
          <w:rFonts w:ascii="Arial" w:hAnsi="Arial" w:cs="Arial"/>
          <w:sz w:val="24"/>
          <w:szCs w:val="24"/>
          <w:vertAlign w:val="superscript"/>
        </w:rPr>
        <w:t xml:space="preserve">-26 </w:t>
      </w:r>
      <w:r>
        <w:rPr>
          <w:rFonts w:ascii="Arial" w:hAnsi="Arial" w:cs="Arial"/>
          <w:sz w:val="24"/>
          <w:szCs w:val="24"/>
        </w:rPr>
        <w:t xml:space="preserve">kg and </w:t>
      </w:r>
      <w:r w:rsidRPr="00D254F0">
        <w:rPr>
          <w:rFonts w:ascii="Arial" w:hAnsi="Arial" w:cs="Arial"/>
          <w:sz w:val="24"/>
          <w:szCs w:val="24"/>
        </w:rPr>
        <w:t>of sodium Na</w:t>
      </w:r>
      <w:r w:rsidRPr="00D254F0">
        <w:rPr>
          <w:rFonts w:ascii="Arial" w:hAnsi="Arial" w:cs="Arial"/>
          <w:sz w:val="24"/>
          <w:szCs w:val="24"/>
          <w:vertAlign w:val="superscript"/>
        </w:rPr>
        <w:t>+</w:t>
      </w:r>
      <w:r w:rsidRPr="00D254F0">
        <w:rPr>
          <w:rFonts w:ascii="Arial" w:hAnsi="Arial" w:cs="Arial"/>
          <w:sz w:val="24"/>
          <w:szCs w:val="24"/>
        </w:rPr>
        <w:t xml:space="preserve"> ion = 3.82 × 10</w:t>
      </w:r>
      <w:r w:rsidRPr="00D254F0">
        <w:rPr>
          <w:rFonts w:ascii="Arial" w:hAnsi="Arial" w:cs="Arial"/>
          <w:sz w:val="24"/>
          <w:szCs w:val="24"/>
          <w:vertAlign w:val="superscript"/>
        </w:rPr>
        <w:t>-26</w:t>
      </w:r>
      <w:r w:rsidRPr="00D254F0">
        <w:rPr>
          <w:rFonts w:ascii="Arial" w:hAnsi="Arial" w:cs="Arial"/>
          <w:sz w:val="24"/>
          <w:szCs w:val="24"/>
        </w:rPr>
        <w:t xml:space="preserve"> kg</w:t>
      </w:r>
    </w:p>
    <w:p w:rsidR="001F192B" w:rsidRPr="00D254F0" w:rsidRDefault="001F192B" w:rsidP="001F192B">
      <w:pPr>
        <w:autoSpaceDE w:val="0"/>
        <w:autoSpaceDN w:val="0"/>
        <w:adjustRightInd w:val="0"/>
        <w:rPr>
          <w:rFonts w:ascii="Arial" w:eastAsia="MS Mincho" w:hAnsi="Arial" w:cs="Arial"/>
          <w:sz w:val="24"/>
          <w:szCs w:val="24"/>
          <w:lang w:eastAsia="en-AU"/>
        </w:rPr>
      </w:pPr>
      <w:r w:rsidRPr="00D254F0">
        <w:rPr>
          <w:rFonts w:ascii="Arial" w:eastAsia="MS Mincho" w:hAnsi="Arial" w:cs="Arial"/>
          <w:sz w:val="24"/>
          <w:szCs w:val="24"/>
          <w:lang w:eastAsia="en-AU"/>
        </w:rPr>
        <w:t xml:space="preserve">It can be shown that the radius </w:t>
      </w:r>
      <w:r w:rsidRPr="00D254F0">
        <w:rPr>
          <w:rFonts w:ascii="Arial" w:eastAsia="MS Mincho" w:hAnsi="Arial" w:cs="Arial"/>
          <w:b/>
          <w:sz w:val="24"/>
          <w:szCs w:val="24"/>
          <w:lang w:eastAsia="en-AU"/>
        </w:rPr>
        <w:t>r</w:t>
      </w:r>
      <w:r w:rsidRPr="00D254F0">
        <w:rPr>
          <w:rFonts w:ascii="Arial" w:eastAsia="MS Mincho" w:hAnsi="Arial" w:cs="Arial"/>
          <w:sz w:val="24"/>
          <w:szCs w:val="24"/>
          <w:lang w:eastAsia="en-AU"/>
        </w:rPr>
        <w:t xml:space="preserve"> of circular motion for an ion of mass </w:t>
      </w:r>
      <w:r w:rsidRPr="00D254F0">
        <w:rPr>
          <w:rFonts w:ascii="Arial" w:eastAsia="MS Mincho" w:hAnsi="Arial" w:cs="Arial"/>
          <w:b/>
          <w:sz w:val="24"/>
          <w:szCs w:val="24"/>
          <w:lang w:eastAsia="en-AU"/>
        </w:rPr>
        <w:t>m</w:t>
      </w:r>
      <w:r w:rsidRPr="00D254F0">
        <w:rPr>
          <w:rFonts w:ascii="Arial" w:eastAsia="MS Mincho" w:hAnsi="Arial" w:cs="Arial"/>
          <w:sz w:val="24"/>
          <w:szCs w:val="24"/>
          <w:lang w:eastAsia="en-AU"/>
        </w:rPr>
        <w:t xml:space="preserve"> and charge </w:t>
      </w:r>
      <w:r w:rsidRPr="00D254F0">
        <w:rPr>
          <w:rFonts w:ascii="Arial" w:eastAsia="MS Mincho" w:hAnsi="Arial" w:cs="Arial"/>
          <w:b/>
          <w:sz w:val="24"/>
          <w:szCs w:val="24"/>
          <w:lang w:eastAsia="en-AU"/>
        </w:rPr>
        <w:t>q</w:t>
      </w:r>
      <w:r w:rsidRPr="00D254F0">
        <w:rPr>
          <w:rFonts w:ascii="Arial" w:eastAsia="MS Mincho" w:hAnsi="Arial" w:cs="Arial"/>
          <w:sz w:val="24"/>
          <w:szCs w:val="24"/>
          <w:lang w:eastAsia="en-AU"/>
        </w:rPr>
        <w:t xml:space="preserve">, entering the mass spectrometer at speed </w:t>
      </w:r>
      <w:r w:rsidRPr="00D254F0">
        <w:rPr>
          <w:rFonts w:ascii="Arial" w:eastAsia="MS Mincho" w:hAnsi="Arial" w:cs="Arial"/>
          <w:b/>
          <w:sz w:val="24"/>
          <w:szCs w:val="24"/>
          <w:lang w:eastAsia="en-AU"/>
        </w:rPr>
        <w:t>v</w:t>
      </w:r>
      <w:r w:rsidRPr="00D254F0">
        <w:rPr>
          <w:rFonts w:ascii="Arial" w:eastAsia="MS Mincho" w:hAnsi="Arial" w:cs="Arial"/>
          <w:sz w:val="24"/>
          <w:szCs w:val="24"/>
          <w:lang w:eastAsia="en-AU"/>
        </w:rPr>
        <w:t xml:space="preserve"> and being deflected by a magnetic field of flux density </w:t>
      </w:r>
      <w:r w:rsidRPr="00D254F0">
        <w:rPr>
          <w:rFonts w:ascii="Arial" w:eastAsia="MS Mincho" w:hAnsi="Arial" w:cs="Arial"/>
          <w:b/>
          <w:sz w:val="24"/>
          <w:szCs w:val="24"/>
          <w:lang w:eastAsia="en-AU"/>
        </w:rPr>
        <w:t>B</w:t>
      </w:r>
      <w:r w:rsidRPr="00D254F0">
        <w:rPr>
          <w:rFonts w:ascii="Arial" w:eastAsia="MS Mincho" w:hAnsi="Arial" w:cs="Arial"/>
          <w:sz w:val="24"/>
          <w:szCs w:val="24"/>
          <w:lang w:eastAsia="en-AU"/>
        </w:rPr>
        <w:t xml:space="preserve"> is as follows:</w:t>
      </w:r>
    </w:p>
    <w:p w:rsidR="001F192B" w:rsidRPr="00D254F0" w:rsidRDefault="001F192B" w:rsidP="001F192B">
      <w:pPr>
        <w:ind w:left="3600"/>
        <w:jc w:val="both"/>
        <w:rPr>
          <w:rFonts w:cs="Arial"/>
          <w:b/>
          <w:sz w:val="24"/>
          <w:szCs w:val="24"/>
        </w:rPr>
      </w:pPr>
      <m:oMathPara>
        <m:oMathParaPr>
          <m:jc m:val="left"/>
        </m:oMathParaPr>
        <m:oMath>
          <m:r>
            <m:rPr>
              <m:sty m:val="bi"/>
            </m:rPr>
            <w:rPr>
              <w:rFonts w:ascii="Cambria Math" w:hAnsi="Cambria Math" w:cs="Arial"/>
              <w:sz w:val="24"/>
              <w:szCs w:val="24"/>
            </w:rPr>
            <m:t>r=</m:t>
          </m:r>
          <m:f>
            <m:fPr>
              <m:ctrlPr>
                <w:rPr>
                  <w:rFonts w:ascii="Cambria Math" w:hAnsi="Cambria Math" w:cs="Arial"/>
                  <w:b/>
                  <w:i/>
                  <w:sz w:val="24"/>
                  <w:szCs w:val="24"/>
                </w:rPr>
              </m:ctrlPr>
            </m:fPr>
            <m:num>
              <m:r>
                <m:rPr>
                  <m:sty m:val="bi"/>
                </m:rPr>
                <w:rPr>
                  <w:rFonts w:ascii="Cambria Math" w:hAnsi="Cambria Math" w:cs="Arial"/>
                  <w:sz w:val="24"/>
                  <w:szCs w:val="24"/>
                </w:rPr>
                <m:t>m.v</m:t>
              </m:r>
            </m:num>
            <m:den>
              <m:r>
                <m:rPr>
                  <m:sty m:val="bi"/>
                </m:rPr>
                <w:rPr>
                  <w:rFonts w:ascii="Cambria Math" w:hAnsi="Cambria Math" w:cs="Arial"/>
                  <w:sz w:val="24"/>
                  <w:szCs w:val="24"/>
                </w:rPr>
                <m:t>q.B</m:t>
              </m:r>
            </m:den>
          </m:f>
        </m:oMath>
      </m:oMathPara>
    </w:p>
    <w:p w:rsidR="001F192B" w:rsidRPr="00D254F0" w:rsidRDefault="001F192B" w:rsidP="001F192B">
      <w:pPr>
        <w:autoSpaceDE w:val="0"/>
        <w:autoSpaceDN w:val="0"/>
        <w:adjustRightInd w:val="0"/>
        <w:rPr>
          <w:rFonts w:ascii="Arial" w:eastAsia="MS Mincho" w:hAnsi="Arial" w:cs="Arial"/>
          <w:sz w:val="24"/>
          <w:szCs w:val="24"/>
          <w:lang w:eastAsia="en-AU"/>
        </w:rPr>
      </w:pPr>
      <w:r w:rsidRPr="00D254F0">
        <w:rPr>
          <w:rFonts w:ascii="Arial" w:eastAsia="MS Mincho" w:hAnsi="Arial" w:cs="Arial"/>
          <w:sz w:val="24"/>
          <w:szCs w:val="24"/>
          <w:lang w:eastAsia="en-AU"/>
        </w:rPr>
        <w:t>Answer the following questions</w:t>
      </w:r>
    </w:p>
    <w:p w:rsidR="001F192B" w:rsidRPr="00D254F0" w:rsidRDefault="001F192B" w:rsidP="001F192B">
      <w:pPr>
        <w:pStyle w:val="ListParagraph"/>
        <w:numPr>
          <w:ilvl w:val="0"/>
          <w:numId w:val="1"/>
        </w:numPr>
        <w:autoSpaceDE w:val="0"/>
        <w:autoSpaceDN w:val="0"/>
        <w:adjustRightInd w:val="0"/>
        <w:rPr>
          <w:rFonts w:ascii="Arial" w:eastAsia="MS Mincho" w:hAnsi="Arial" w:cs="Arial"/>
          <w:sz w:val="24"/>
          <w:szCs w:val="24"/>
          <w:lang w:eastAsia="en-AU"/>
        </w:rPr>
      </w:pPr>
      <w:r w:rsidRPr="00D254F0">
        <w:rPr>
          <w:rFonts w:ascii="Arial" w:eastAsia="MS Mincho" w:hAnsi="Arial" w:cs="Arial"/>
          <w:sz w:val="24"/>
          <w:szCs w:val="24"/>
          <w:lang w:eastAsia="en-AU"/>
        </w:rPr>
        <w:t xml:space="preserve">Use the equation  </w:t>
      </w:r>
      <m:oMath>
        <m:r>
          <w:rPr>
            <w:rFonts w:ascii="Cambria Math" w:eastAsia="MS Mincho" w:hAnsi="Cambria Math" w:cs="Arial"/>
            <w:sz w:val="32"/>
            <w:szCs w:val="24"/>
            <w:lang w:eastAsia="en-AU"/>
          </w:rPr>
          <m:t>r</m:t>
        </m:r>
        <m:r>
          <m:rPr>
            <m:sty m:val="p"/>
          </m:rPr>
          <w:rPr>
            <w:rFonts w:ascii="Cambria Math" w:eastAsia="MS Mincho" w:hAnsi="Cambria Math" w:cs="Arial"/>
            <w:sz w:val="32"/>
            <w:szCs w:val="24"/>
            <w:lang w:eastAsia="en-AU"/>
          </w:rPr>
          <m:t>=</m:t>
        </m:r>
        <m:f>
          <m:fPr>
            <m:ctrlPr>
              <w:rPr>
                <w:rFonts w:ascii="Cambria Math" w:eastAsia="MS Mincho" w:hAnsi="Cambria Math" w:cs="Arial"/>
                <w:sz w:val="32"/>
                <w:szCs w:val="24"/>
                <w:lang w:eastAsia="en-AU"/>
              </w:rPr>
            </m:ctrlPr>
          </m:fPr>
          <m:num>
            <m:r>
              <w:rPr>
                <w:rFonts w:ascii="Cambria Math" w:eastAsia="MS Mincho" w:hAnsi="Cambria Math" w:cs="Arial"/>
                <w:sz w:val="32"/>
                <w:szCs w:val="24"/>
                <w:lang w:eastAsia="en-AU"/>
              </w:rPr>
              <m:t>m</m:t>
            </m:r>
            <m:r>
              <m:rPr>
                <m:sty m:val="p"/>
              </m:rPr>
              <w:rPr>
                <w:rFonts w:ascii="Cambria Math" w:eastAsia="MS Mincho" w:hAnsi="Cambria Math" w:cs="Arial"/>
                <w:sz w:val="32"/>
                <w:szCs w:val="24"/>
                <w:lang w:eastAsia="en-AU"/>
              </w:rPr>
              <m:t>.</m:t>
            </m:r>
            <m:r>
              <w:rPr>
                <w:rFonts w:ascii="Cambria Math" w:eastAsia="MS Mincho" w:hAnsi="Cambria Math" w:cs="Arial"/>
                <w:sz w:val="32"/>
                <w:szCs w:val="24"/>
                <w:lang w:eastAsia="en-AU"/>
              </w:rPr>
              <m:t>v</m:t>
            </m:r>
          </m:num>
          <m:den>
            <m:r>
              <w:rPr>
                <w:rFonts w:ascii="Cambria Math" w:eastAsia="MS Mincho" w:hAnsi="Cambria Math" w:cs="Arial"/>
                <w:sz w:val="32"/>
                <w:szCs w:val="24"/>
                <w:lang w:eastAsia="en-AU"/>
              </w:rPr>
              <m:t>q</m:t>
            </m:r>
            <m:r>
              <m:rPr>
                <m:sty m:val="p"/>
              </m:rPr>
              <w:rPr>
                <w:rFonts w:ascii="Cambria Math" w:eastAsia="MS Mincho" w:hAnsi="Cambria Math" w:cs="Arial"/>
                <w:sz w:val="32"/>
                <w:szCs w:val="24"/>
                <w:lang w:eastAsia="en-AU"/>
              </w:rPr>
              <m:t>.</m:t>
            </m:r>
            <m:r>
              <w:rPr>
                <w:rFonts w:ascii="Cambria Math" w:eastAsia="MS Mincho" w:hAnsi="Cambria Math" w:cs="Arial"/>
                <w:sz w:val="32"/>
                <w:szCs w:val="24"/>
                <w:lang w:eastAsia="en-AU"/>
              </w:rPr>
              <m:t>B</m:t>
            </m:r>
          </m:den>
        </m:f>
      </m:oMath>
      <w:r w:rsidRPr="00D254F0">
        <w:rPr>
          <w:rFonts w:ascii="Arial" w:eastAsia="MS Mincho" w:hAnsi="Arial" w:cs="Arial"/>
          <w:sz w:val="32"/>
          <w:szCs w:val="24"/>
          <w:lang w:eastAsia="en-AU"/>
        </w:rPr>
        <w:t xml:space="preserve">  </w:t>
      </w:r>
      <w:r w:rsidRPr="00D254F0">
        <w:rPr>
          <w:rFonts w:ascii="Arial" w:eastAsia="MS Mincho" w:hAnsi="Arial" w:cs="Arial"/>
          <w:sz w:val="24"/>
          <w:szCs w:val="24"/>
          <w:lang w:eastAsia="en-AU"/>
        </w:rPr>
        <w:t xml:space="preserve">and other equations on the formulae and constant sheet that link the  kinetic energy in (joules) attained by a mass of charge </w:t>
      </w:r>
      <w:r w:rsidRPr="00D254F0">
        <w:rPr>
          <w:rFonts w:ascii="Arial" w:eastAsia="MS Mincho" w:hAnsi="Arial" w:cs="Arial"/>
          <w:b/>
          <w:sz w:val="24"/>
          <w:szCs w:val="24"/>
          <w:lang w:eastAsia="en-AU"/>
        </w:rPr>
        <w:t>q</w:t>
      </w:r>
      <w:r w:rsidRPr="00D254F0">
        <w:rPr>
          <w:rFonts w:ascii="Arial" w:eastAsia="MS Mincho" w:hAnsi="Arial" w:cs="Arial"/>
          <w:sz w:val="24"/>
          <w:szCs w:val="24"/>
          <w:lang w:eastAsia="en-AU"/>
        </w:rPr>
        <w:t xml:space="preserve"> (coulombs) in a potential difference </w:t>
      </w:r>
      <w:r w:rsidRPr="00D254F0">
        <w:rPr>
          <w:rFonts w:ascii="Arial" w:eastAsia="MS Mincho" w:hAnsi="Arial" w:cs="Arial"/>
          <w:b/>
          <w:sz w:val="24"/>
          <w:szCs w:val="24"/>
          <w:lang w:eastAsia="en-AU"/>
        </w:rPr>
        <w:t>V</w:t>
      </w:r>
      <w:r w:rsidRPr="00D254F0">
        <w:rPr>
          <w:rFonts w:ascii="Arial" w:eastAsia="MS Mincho" w:hAnsi="Arial" w:cs="Arial"/>
          <w:b/>
          <w:sz w:val="24"/>
          <w:szCs w:val="24"/>
          <w:vertAlign w:val="subscript"/>
          <w:lang w:eastAsia="en-AU"/>
        </w:rPr>
        <w:t>d</w:t>
      </w:r>
      <w:r w:rsidRPr="00D254F0">
        <w:rPr>
          <w:rFonts w:ascii="Arial" w:eastAsia="MS Mincho" w:hAnsi="Arial" w:cs="Arial"/>
          <w:sz w:val="24"/>
          <w:szCs w:val="24"/>
          <w:lang w:eastAsia="en-AU"/>
        </w:rPr>
        <w:t xml:space="preserve"> (volts) and derive the following expression:</w:t>
      </w:r>
    </w:p>
    <w:p w:rsidR="001F192B" w:rsidRPr="00D254F0" w:rsidRDefault="001F192B" w:rsidP="001F192B">
      <w:pPr>
        <w:ind w:left="567"/>
        <w:jc w:val="both"/>
        <w:rPr>
          <w:rFonts w:cs="Arial"/>
          <w:sz w:val="36"/>
          <w:szCs w:val="24"/>
        </w:rPr>
      </w:pPr>
      <m:oMathPara>
        <m:oMathParaPr>
          <m:jc m:val="left"/>
        </m:oMathParaPr>
        <m:oMath>
          <m:sSup>
            <m:sSupPr>
              <m:ctrlPr>
                <w:rPr>
                  <w:rFonts w:ascii="Cambria Math" w:hAnsi="Cambria Math" w:cs="Arial"/>
                  <w:i/>
                  <w:sz w:val="36"/>
                  <w:szCs w:val="24"/>
                </w:rPr>
              </m:ctrlPr>
            </m:sSupPr>
            <m:e>
              <m:r>
                <w:rPr>
                  <w:rFonts w:ascii="Cambria Math" w:hAnsi="Cambria Math" w:cs="Arial"/>
                  <w:sz w:val="36"/>
                  <w:szCs w:val="24"/>
                </w:rPr>
                <m:t>r</m:t>
              </m:r>
            </m:e>
            <m:sup>
              <m:r>
                <w:rPr>
                  <w:rFonts w:ascii="Cambria Math" w:hAnsi="Cambria Math" w:cs="Arial"/>
                  <w:sz w:val="36"/>
                  <w:szCs w:val="24"/>
                </w:rPr>
                <m:t>2</m:t>
              </m:r>
            </m:sup>
          </m:sSup>
          <m:r>
            <w:rPr>
              <w:rFonts w:ascii="Cambria Math" w:hAnsi="Cambria Math" w:cs="Arial"/>
              <w:sz w:val="36"/>
              <w:szCs w:val="24"/>
            </w:rPr>
            <m:t>=</m:t>
          </m:r>
          <m:f>
            <m:fPr>
              <m:ctrlPr>
                <w:rPr>
                  <w:rFonts w:ascii="Cambria Math" w:hAnsi="Cambria Math" w:cs="Arial"/>
                  <w:i/>
                  <w:sz w:val="36"/>
                  <w:szCs w:val="24"/>
                </w:rPr>
              </m:ctrlPr>
            </m:fPr>
            <m:num>
              <m:r>
                <w:rPr>
                  <w:rFonts w:ascii="Cambria Math" w:hAnsi="Cambria Math" w:cs="Arial"/>
                  <w:sz w:val="36"/>
                  <w:szCs w:val="24"/>
                </w:rPr>
                <m:t>2.m</m:t>
              </m:r>
            </m:num>
            <m:den>
              <m:r>
                <w:rPr>
                  <w:rFonts w:ascii="Cambria Math" w:hAnsi="Cambria Math" w:cs="Arial"/>
                  <w:sz w:val="36"/>
                  <w:szCs w:val="24"/>
                </w:rPr>
                <m:t>q.</m:t>
              </m:r>
              <m:sSup>
                <m:sSupPr>
                  <m:ctrlPr>
                    <w:rPr>
                      <w:rFonts w:ascii="Cambria Math" w:hAnsi="Cambria Math" w:cs="Arial"/>
                      <w:i/>
                      <w:sz w:val="36"/>
                      <w:szCs w:val="24"/>
                    </w:rPr>
                  </m:ctrlPr>
                </m:sSupPr>
                <m:e>
                  <m:r>
                    <w:rPr>
                      <w:rFonts w:ascii="Cambria Math" w:hAnsi="Cambria Math" w:cs="Arial"/>
                      <w:sz w:val="36"/>
                      <w:szCs w:val="24"/>
                    </w:rPr>
                    <m:t>B</m:t>
                  </m:r>
                </m:e>
                <m:sup>
                  <m:r>
                    <w:rPr>
                      <w:rFonts w:ascii="Cambria Math" w:hAnsi="Cambria Math" w:cs="Arial"/>
                      <w:sz w:val="36"/>
                      <w:szCs w:val="24"/>
                    </w:rPr>
                    <m:t>2</m:t>
                  </m:r>
                </m:sup>
              </m:sSup>
            </m:den>
          </m:f>
          <m:r>
            <w:rPr>
              <w:rFonts w:ascii="Cambria Math" w:hAnsi="Cambria Math" w:cs="Arial"/>
              <w:sz w:val="36"/>
              <w:szCs w:val="24"/>
            </w:rPr>
            <m:t>.</m:t>
          </m:r>
          <m:sSub>
            <m:sSubPr>
              <m:ctrlPr>
                <w:rPr>
                  <w:rFonts w:ascii="Cambria Math" w:hAnsi="Cambria Math" w:cs="Arial"/>
                  <w:i/>
                  <w:sz w:val="36"/>
                  <w:szCs w:val="24"/>
                </w:rPr>
              </m:ctrlPr>
            </m:sSubPr>
            <m:e>
              <m:r>
                <w:rPr>
                  <w:rFonts w:ascii="Cambria Math" w:hAnsi="Cambria Math" w:cs="Arial"/>
                  <w:sz w:val="36"/>
                  <w:szCs w:val="24"/>
                </w:rPr>
                <m:t>V</m:t>
              </m:r>
            </m:e>
            <m:sub>
              <m:r>
                <w:rPr>
                  <w:rFonts w:ascii="Cambria Math" w:hAnsi="Cambria Math" w:cs="Arial"/>
                  <w:sz w:val="36"/>
                  <w:szCs w:val="24"/>
                </w:rPr>
                <m:t>d</m:t>
              </m:r>
            </m:sub>
          </m:sSub>
        </m:oMath>
      </m:oMathPara>
    </w:p>
    <w:p w:rsidR="001F192B" w:rsidRPr="00BB0D15" w:rsidRDefault="001F192B" w:rsidP="001F192B">
      <w:pPr>
        <w:autoSpaceDE w:val="0"/>
        <w:autoSpaceDN w:val="0"/>
        <w:adjustRightInd w:val="0"/>
        <w:rPr>
          <w:rFonts w:ascii="Arial" w:eastAsia="MS Mincho" w:hAnsi="Arial" w:cs="Arial"/>
          <w:sz w:val="24"/>
          <w:szCs w:val="24"/>
          <w:lang w:eastAsia="en-AU"/>
        </w:rPr>
      </w:pPr>
    </w:p>
    <w:p w:rsidR="001F192B" w:rsidRPr="00BB0D15" w:rsidRDefault="001F192B" w:rsidP="001F192B">
      <w:pPr>
        <w:autoSpaceDE w:val="0"/>
        <w:autoSpaceDN w:val="0"/>
        <w:adjustRightInd w:val="0"/>
        <w:rPr>
          <w:rFonts w:ascii="Arial" w:eastAsia="MS Mincho" w:hAnsi="Arial" w:cs="Arial"/>
          <w:sz w:val="24"/>
          <w:szCs w:val="24"/>
          <w:lang w:eastAsia="en-AU"/>
        </w:rPr>
      </w:pPr>
    </w:p>
    <w:p w:rsidR="001F192B" w:rsidRPr="00BB0D15" w:rsidRDefault="001F192B" w:rsidP="001F192B">
      <w:pPr>
        <w:autoSpaceDE w:val="0"/>
        <w:autoSpaceDN w:val="0"/>
        <w:adjustRightInd w:val="0"/>
        <w:rPr>
          <w:rFonts w:ascii="Arial" w:eastAsia="MS Mincho" w:hAnsi="Arial" w:cs="Arial"/>
          <w:sz w:val="24"/>
          <w:szCs w:val="24"/>
          <w:lang w:eastAsia="en-AU"/>
        </w:rPr>
      </w:pPr>
    </w:p>
    <w:p w:rsidR="001F192B" w:rsidRPr="00BB0D15" w:rsidRDefault="001F192B" w:rsidP="001F192B">
      <w:pPr>
        <w:autoSpaceDE w:val="0"/>
        <w:autoSpaceDN w:val="0"/>
        <w:adjustRightInd w:val="0"/>
        <w:rPr>
          <w:rFonts w:ascii="Arial" w:eastAsia="MS Mincho" w:hAnsi="Arial" w:cs="Arial"/>
          <w:sz w:val="24"/>
          <w:szCs w:val="24"/>
          <w:lang w:eastAsia="en-AU"/>
        </w:rPr>
      </w:pPr>
    </w:p>
    <w:p w:rsidR="001F192B" w:rsidRPr="00BB0D15" w:rsidRDefault="001F192B" w:rsidP="001F192B">
      <w:pPr>
        <w:autoSpaceDE w:val="0"/>
        <w:autoSpaceDN w:val="0"/>
        <w:adjustRightInd w:val="0"/>
        <w:rPr>
          <w:rFonts w:ascii="Arial" w:eastAsia="MS Mincho" w:hAnsi="Arial" w:cs="Arial"/>
          <w:sz w:val="24"/>
          <w:szCs w:val="24"/>
          <w:lang w:eastAsia="en-AU"/>
        </w:rPr>
      </w:pPr>
    </w:p>
    <w:p w:rsidR="001F192B" w:rsidRPr="00BB0D15" w:rsidRDefault="001F192B" w:rsidP="001F192B">
      <w:pPr>
        <w:autoSpaceDE w:val="0"/>
        <w:autoSpaceDN w:val="0"/>
        <w:adjustRightInd w:val="0"/>
        <w:rPr>
          <w:rFonts w:ascii="Arial" w:eastAsia="MS Mincho" w:hAnsi="Arial" w:cs="Arial"/>
          <w:sz w:val="24"/>
          <w:szCs w:val="24"/>
          <w:lang w:eastAsia="en-AU"/>
        </w:rPr>
      </w:pPr>
    </w:p>
    <w:p w:rsidR="001F192B" w:rsidRPr="00BB0D15" w:rsidRDefault="001F192B" w:rsidP="001F192B">
      <w:pPr>
        <w:autoSpaceDE w:val="0"/>
        <w:autoSpaceDN w:val="0"/>
        <w:adjustRightInd w:val="0"/>
        <w:rPr>
          <w:rFonts w:ascii="Arial" w:eastAsia="MS Mincho" w:hAnsi="Arial" w:cs="Arial"/>
          <w:sz w:val="24"/>
          <w:szCs w:val="24"/>
          <w:lang w:eastAsia="en-AU"/>
        </w:rPr>
      </w:pPr>
    </w:p>
    <w:p w:rsidR="001F192B" w:rsidRPr="00BB0D15" w:rsidRDefault="001F192B" w:rsidP="001F192B">
      <w:pPr>
        <w:autoSpaceDE w:val="0"/>
        <w:autoSpaceDN w:val="0"/>
        <w:adjustRightInd w:val="0"/>
        <w:rPr>
          <w:rFonts w:ascii="Arial" w:eastAsia="MS Mincho" w:hAnsi="Arial" w:cs="Arial"/>
          <w:sz w:val="24"/>
          <w:szCs w:val="24"/>
          <w:lang w:eastAsia="en-AU"/>
        </w:rPr>
      </w:pPr>
    </w:p>
    <w:p w:rsidR="001F192B" w:rsidRPr="00BB0D15" w:rsidRDefault="001F192B" w:rsidP="001F192B">
      <w:pPr>
        <w:autoSpaceDE w:val="0"/>
        <w:autoSpaceDN w:val="0"/>
        <w:adjustRightInd w:val="0"/>
        <w:jc w:val="right"/>
        <w:rPr>
          <w:rFonts w:ascii="Arial" w:eastAsia="MS Mincho" w:hAnsi="Arial" w:cs="Arial"/>
          <w:sz w:val="24"/>
          <w:szCs w:val="24"/>
          <w:lang w:eastAsia="en-AU"/>
        </w:rPr>
      </w:pPr>
      <w:r w:rsidRPr="00BB0D15">
        <w:rPr>
          <w:rFonts w:ascii="Arial" w:eastAsia="MS Mincho" w:hAnsi="Arial" w:cs="Arial"/>
          <w:sz w:val="24"/>
          <w:szCs w:val="24"/>
          <w:lang w:eastAsia="en-AU"/>
        </w:rPr>
        <w:t>[3 marks]</w:t>
      </w:r>
    </w:p>
    <w:p w:rsidR="001F192B" w:rsidRPr="00BB0D15" w:rsidRDefault="001F192B" w:rsidP="001F192B">
      <w:pPr>
        <w:autoSpaceDE w:val="0"/>
        <w:autoSpaceDN w:val="0"/>
        <w:adjustRightInd w:val="0"/>
        <w:rPr>
          <w:rFonts w:ascii="Arial" w:eastAsia="MS Mincho" w:hAnsi="Arial" w:cs="Arial"/>
          <w:sz w:val="24"/>
          <w:szCs w:val="24"/>
          <w:lang w:eastAsia="en-AU"/>
        </w:rPr>
      </w:pPr>
      <w:r w:rsidRPr="00BB0D15">
        <w:rPr>
          <w:rFonts w:ascii="Arial" w:eastAsia="MS Mincho" w:hAnsi="Arial" w:cs="Arial"/>
          <w:sz w:val="24"/>
          <w:szCs w:val="24"/>
          <w:lang w:eastAsia="en-AU"/>
        </w:rPr>
        <w:lastRenderedPageBreak/>
        <w:t xml:space="preserve">The equation follows the format </w:t>
      </w:r>
      <w:r w:rsidRPr="00BB0D15">
        <w:rPr>
          <w:rFonts w:ascii="Arial" w:eastAsia="MS Mincho" w:hAnsi="Arial" w:cs="Arial"/>
          <w:b/>
          <w:sz w:val="24"/>
          <w:szCs w:val="24"/>
          <w:lang w:eastAsia="en-AU"/>
        </w:rPr>
        <w:t>y = mx + c</w:t>
      </w:r>
      <w:r w:rsidRPr="00BB0D15">
        <w:rPr>
          <w:rFonts w:ascii="Arial" w:eastAsia="MS Mincho" w:hAnsi="Arial" w:cs="Arial"/>
          <w:sz w:val="24"/>
          <w:szCs w:val="24"/>
          <w:lang w:eastAsia="en-AU"/>
        </w:rPr>
        <w:t xml:space="preserve"> for values of r</w:t>
      </w:r>
      <w:r w:rsidRPr="00BB0D15">
        <w:rPr>
          <w:rFonts w:ascii="Arial" w:eastAsia="MS Mincho" w:hAnsi="Arial" w:cs="Arial"/>
          <w:sz w:val="24"/>
          <w:szCs w:val="24"/>
          <w:vertAlign w:val="superscript"/>
          <w:lang w:eastAsia="en-AU"/>
        </w:rPr>
        <w:t>2</w:t>
      </w:r>
      <w:r w:rsidRPr="00BB0D15">
        <w:rPr>
          <w:rFonts w:ascii="Arial" w:eastAsia="MS Mincho" w:hAnsi="Arial" w:cs="Arial"/>
          <w:sz w:val="24"/>
          <w:szCs w:val="24"/>
          <w:lang w:eastAsia="en-AU"/>
        </w:rPr>
        <w:t xml:space="preserve"> plotted against </w:t>
      </w:r>
      <w:proofErr w:type="spellStart"/>
      <w:proofErr w:type="gramStart"/>
      <w:r w:rsidRPr="00BB0D15">
        <w:rPr>
          <w:rFonts w:ascii="Arial" w:eastAsia="MS Mincho" w:hAnsi="Arial" w:cs="Arial"/>
          <w:sz w:val="24"/>
          <w:szCs w:val="24"/>
          <w:lang w:eastAsia="en-AU"/>
        </w:rPr>
        <w:t>V</w:t>
      </w:r>
      <w:r w:rsidRPr="00BB0D15">
        <w:rPr>
          <w:rFonts w:ascii="Arial" w:eastAsia="MS Mincho" w:hAnsi="Arial" w:cs="Arial"/>
          <w:sz w:val="24"/>
          <w:szCs w:val="24"/>
          <w:vertAlign w:val="subscript"/>
          <w:lang w:eastAsia="en-AU"/>
        </w:rPr>
        <w:t>d</w:t>
      </w:r>
      <w:proofErr w:type="spellEnd"/>
      <w:proofErr w:type="gramEnd"/>
    </w:p>
    <w:p w:rsidR="001F192B" w:rsidRPr="00BB0D15" w:rsidRDefault="001F192B" w:rsidP="001F192B">
      <w:pPr>
        <w:pStyle w:val="ListParagraph"/>
        <w:numPr>
          <w:ilvl w:val="0"/>
          <w:numId w:val="1"/>
        </w:numPr>
        <w:autoSpaceDE w:val="0"/>
        <w:autoSpaceDN w:val="0"/>
        <w:adjustRightInd w:val="0"/>
        <w:rPr>
          <w:rFonts w:ascii="Arial" w:eastAsia="MS Mincho" w:hAnsi="Arial" w:cs="Arial"/>
          <w:sz w:val="24"/>
          <w:szCs w:val="24"/>
          <w:lang w:eastAsia="en-AU"/>
        </w:rPr>
      </w:pPr>
      <w:r w:rsidRPr="00BB0D15">
        <w:rPr>
          <w:rFonts w:ascii="Arial" w:eastAsia="MS Mincho" w:hAnsi="Arial" w:cs="Arial"/>
          <w:sz w:val="24"/>
          <w:szCs w:val="24"/>
          <w:lang w:eastAsia="en-AU"/>
        </w:rPr>
        <w:t>Complete the table by filling in the values of radius squared r</w:t>
      </w:r>
      <w:r w:rsidRPr="00BB0D15">
        <w:rPr>
          <w:rFonts w:ascii="Arial" w:eastAsia="MS Mincho" w:hAnsi="Arial" w:cs="Arial"/>
          <w:sz w:val="24"/>
          <w:szCs w:val="24"/>
          <w:vertAlign w:val="superscript"/>
          <w:lang w:eastAsia="en-AU"/>
        </w:rPr>
        <w:t>2</w:t>
      </w:r>
      <w:r w:rsidRPr="00BB0D15">
        <w:rPr>
          <w:rFonts w:ascii="Arial" w:eastAsia="MS Mincho" w:hAnsi="Arial" w:cs="Arial"/>
          <w:sz w:val="24"/>
          <w:szCs w:val="24"/>
          <w:lang w:eastAsia="en-AU"/>
        </w:rPr>
        <w:t>. Two values have been done for you.</w:t>
      </w:r>
    </w:p>
    <w:p w:rsidR="001F192B" w:rsidRPr="00BB0D15" w:rsidRDefault="001F192B" w:rsidP="001F192B">
      <w:pPr>
        <w:autoSpaceDE w:val="0"/>
        <w:autoSpaceDN w:val="0"/>
        <w:adjustRightInd w:val="0"/>
        <w:jc w:val="right"/>
        <w:rPr>
          <w:rFonts w:ascii="Arial" w:eastAsia="MS Mincho" w:hAnsi="Arial" w:cs="Arial"/>
          <w:sz w:val="24"/>
          <w:szCs w:val="24"/>
          <w:lang w:eastAsia="en-AU"/>
        </w:rPr>
      </w:pPr>
      <w:r w:rsidRPr="00BB0D15">
        <w:rPr>
          <w:rFonts w:ascii="Arial" w:eastAsia="MS Mincho" w:hAnsi="Arial" w:cs="Arial"/>
          <w:sz w:val="24"/>
          <w:szCs w:val="24"/>
          <w:lang w:eastAsia="en-AU"/>
        </w:rPr>
        <w:t>[</w:t>
      </w:r>
      <w:r>
        <w:rPr>
          <w:rFonts w:ascii="Arial" w:eastAsia="MS Mincho" w:hAnsi="Arial" w:cs="Arial"/>
          <w:sz w:val="24"/>
          <w:szCs w:val="24"/>
          <w:lang w:eastAsia="en-AU"/>
        </w:rPr>
        <w:t>1 mark</w:t>
      </w:r>
      <w:r w:rsidRPr="00BB0D15">
        <w:rPr>
          <w:rFonts w:ascii="Arial" w:eastAsia="MS Mincho" w:hAnsi="Arial" w:cs="Arial"/>
          <w:sz w:val="24"/>
          <w:szCs w:val="24"/>
          <w:lang w:eastAsia="en-AU"/>
        </w:rPr>
        <w:t>]</w:t>
      </w:r>
    </w:p>
    <w:p w:rsidR="001F192B" w:rsidRPr="00BB0D15" w:rsidRDefault="001F192B" w:rsidP="001F192B">
      <w:pPr>
        <w:pStyle w:val="ListParagraph"/>
        <w:numPr>
          <w:ilvl w:val="0"/>
          <w:numId w:val="1"/>
        </w:numPr>
        <w:autoSpaceDE w:val="0"/>
        <w:autoSpaceDN w:val="0"/>
        <w:adjustRightInd w:val="0"/>
        <w:rPr>
          <w:rFonts w:ascii="Arial" w:eastAsia="MS Mincho" w:hAnsi="Arial" w:cs="Arial"/>
          <w:sz w:val="24"/>
          <w:szCs w:val="24"/>
          <w:lang w:eastAsia="en-AU"/>
        </w:rPr>
      </w:pPr>
      <w:r w:rsidRPr="00BB0D15">
        <w:rPr>
          <w:rFonts w:ascii="Arial" w:eastAsia="MS Mincho" w:hAnsi="Arial" w:cs="Arial"/>
          <w:sz w:val="24"/>
          <w:szCs w:val="24"/>
          <w:lang w:eastAsia="en-AU"/>
        </w:rPr>
        <w:t>Plot the graph of r</w:t>
      </w:r>
      <w:r w:rsidRPr="00BB0D15">
        <w:rPr>
          <w:rFonts w:ascii="Arial" w:eastAsia="MS Mincho" w:hAnsi="Arial" w:cs="Arial"/>
          <w:sz w:val="24"/>
          <w:szCs w:val="24"/>
          <w:vertAlign w:val="superscript"/>
          <w:lang w:eastAsia="en-AU"/>
        </w:rPr>
        <w:t>2</w:t>
      </w:r>
      <w:r w:rsidRPr="00BB0D15">
        <w:rPr>
          <w:rFonts w:ascii="Arial" w:eastAsia="MS Mincho" w:hAnsi="Arial" w:cs="Arial"/>
          <w:sz w:val="24"/>
          <w:szCs w:val="24"/>
          <w:lang w:eastAsia="en-AU"/>
        </w:rPr>
        <w:t xml:space="preserve"> (vertical axis) versus </w:t>
      </w:r>
      <w:r w:rsidRPr="00BB0D15">
        <w:rPr>
          <w:rFonts w:ascii="Arial" w:eastAsia="MS Mincho" w:hAnsi="Arial" w:cs="Arial"/>
          <w:b/>
          <w:sz w:val="24"/>
          <w:szCs w:val="24"/>
          <w:lang w:eastAsia="en-AU"/>
        </w:rPr>
        <w:t>Potential difference V</w:t>
      </w:r>
      <w:r w:rsidRPr="00BB0D15">
        <w:rPr>
          <w:rFonts w:ascii="Arial" w:eastAsia="MS Mincho" w:hAnsi="Arial" w:cs="Arial"/>
          <w:sz w:val="24"/>
          <w:szCs w:val="24"/>
          <w:vertAlign w:val="subscript"/>
          <w:lang w:eastAsia="en-AU"/>
        </w:rPr>
        <w:t>d</w:t>
      </w:r>
      <w:r w:rsidRPr="00BB0D15">
        <w:rPr>
          <w:rFonts w:ascii="Arial" w:eastAsia="MS Mincho" w:hAnsi="Arial" w:cs="Arial"/>
          <w:sz w:val="24"/>
          <w:szCs w:val="24"/>
          <w:lang w:eastAsia="en-AU"/>
        </w:rPr>
        <w:t xml:space="preserve"> (horizontal axis) on the graph paper next page. Include a line of best fit. </w:t>
      </w:r>
    </w:p>
    <w:p w:rsidR="001F192B" w:rsidRPr="00BB0D15" w:rsidRDefault="001F192B" w:rsidP="001F192B">
      <w:pPr>
        <w:autoSpaceDE w:val="0"/>
        <w:autoSpaceDN w:val="0"/>
        <w:adjustRightInd w:val="0"/>
        <w:jc w:val="right"/>
        <w:rPr>
          <w:rFonts w:ascii="Arial" w:eastAsia="MS Mincho" w:hAnsi="Arial" w:cs="Arial"/>
          <w:sz w:val="24"/>
          <w:szCs w:val="24"/>
          <w:lang w:eastAsia="en-AU"/>
        </w:rPr>
      </w:pPr>
      <w:r>
        <w:rPr>
          <w:rFonts w:ascii="Arial" w:eastAsia="MS Mincho" w:hAnsi="Arial" w:cs="Arial"/>
          <w:sz w:val="24"/>
          <w:szCs w:val="24"/>
          <w:lang w:eastAsia="en-AU"/>
        </w:rPr>
        <w:t>4</w:t>
      </w:r>
      <w:r w:rsidRPr="00BB0D15">
        <w:rPr>
          <w:rFonts w:ascii="Arial" w:eastAsia="MS Mincho" w:hAnsi="Arial" w:cs="Arial"/>
          <w:sz w:val="24"/>
          <w:szCs w:val="24"/>
          <w:lang w:eastAsia="en-AU"/>
        </w:rPr>
        <w:t xml:space="preserve"> marks]</w:t>
      </w:r>
    </w:p>
    <w:p w:rsidR="001F192B" w:rsidRDefault="001F192B" w:rsidP="001F192B">
      <w:pPr>
        <w:autoSpaceDE w:val="0"/>
        <w:autoSpaceDN w:val="0"/>
        <w:adjustRightInd w:val="0"/>
        <w:rPr>
          <w:rFonts w:ascii="Arial" w:eastAsia="MS Mincho" w:hAnsi="Arial" w:cs="Arial"/>
          <w:sz w:val="24"/>
          <w:szCs w:val="24"/>
          <w:lang w:eastAsia="en-AU"/>
        </w:rPr>
      </w:pPr>
      <w:r w:rsidRPr="00BB0D15">
        <w:rPr>
          <w:rFonts w:ascii="Arial" w:eastAsia="MS Mincho" w:hAnsi="Arial" w:cs="Arial"/>
          <w:sz w:val="24"/>
          <w:szCs w:val="24"/>
          <w:lang w:eastAsia="en-AU"/>
        </w:rPr>
        <w:t xml:space="preserve">If you need to make a second attempt, spare graph paper is at the end of this </w:t>
      </w:r>
      <w:r>
        <w:rPr>
          <w:rFonts w:ascii="Arial" w:eastAsia="MS Mincho" w:hAnsi="Arial" w:cs="Arial"/>
          <w:sz w:val="24"/>
          <w:szCs w:val="24"/>
          <w:lang w:eastAsia="en-AU"/>
        </w:rPr>
        <w:t>question</w:t>
      </w:r>
      <w:r w:rsidRPr="00BB0D15">
        <w:rPr>
          <w:rFonts w:ascii="Arial" w:eastAsia="MS Mincho" w:hAnsi="Arial" w:cs="Arial"/>
          <w:sz w:val="24"/>
          <w:szCs w:val="24"/>
          <w:lang w:eastAsia="en-AU"/>
        </w:rPr>
        <w:t>. Indicate clearly if you have used the second graph and cancel the working on the first graph.</w:t>
      </w:r>
    </w:p>
    <w:p w:rsidR="001F192B" w:rsidRPr="00F812A7" w:rsidRDefault="001F192B" w:rsidP="001F192B">
      <w:pPr>
        <w:widowControl w:val="0"/>
        <w:tabs>
          <w:tab w:val="left" w:pos="720"/>
          <w:tab w:val="left" w:pos="1440"/>
        </w:tabs>
        <w:spacing w:before="120" w:after="120"/>
        <w:ind w:left="720" w:hanging="720"/>
        <w:jc w:val="center"/>
        <w:rPr>
          <w:sz w:val="24"/>
        </w:rPr>
      </w:pPr>
      <w:r>
        <w:rPr>
          <w:noProof/>
          <w:sz w:val="24"/>
          <w:lang w:eastAsia="en-AU"/>
        </w:rPr>
        <w:drawing>
          <wp:inline distT="0" distB="0" distL="0" distR="0" wp14:anchorId="588E0A6A" wp14:editId="5C327B7E">
            <wp:extent cx="5619600" cy="4647600"/>
            <wp:effectExtent l="0" t="0" r="635" b="635"/>
            <wp:docPr id="44" name="Picture 44" descr="C:\Documents and Settings\Peter\My Documents\Physics\PG Documents\Year 12 Physics\7. 12 Phys Exams\2011\Venus 0.14  black 20 blue 4 12x 10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Peter\My Documents\Physics\PG Documents\Year 12 Physics\7. 12 Phys Exams\2011\Venus 0.14  black 20 blue 4 12x 10y.em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9600" cy="4647600"/>
                    </a:xfrm>
                    <a:prstGeom prst="rect">
                      <a:avLst/>
                    </a:prstGeom>
                    <a:noFill/>
                    <a:ln>
                      <a:noFill/>
                    </a:ln>
                  </pic:spPr>
                </pic:pic>
              </a:graphicData>
            </a:graphic>
          </wp:inline>
        </w:drawing>
      </w:r>
    </w:p>
    <w:p w:rsidR="001F192B" w:rsidRDefault="001F192B" w:rsidP="001F192B">
      <w:pPr>
        <w:rPr>
          <w:rFonts w:ascii="Arial" w:eastAsia="MS Mincho" w:hAnsi="Arial" w:cs="Arial"/>
          <w:sz w:val="24"/>
          <w:szCs w:val="24"/>
          <w:lang w:eastAsia="en-AU"/>
        </w:rPr>
      </w:pPr>
      <w:r>
        <w:rPr>
          <w:rFonts w:ascii="Arial" w:eastAsia="MS Mincho" w:hAnsi="Arial" w:cs="Arial"/>
          <w:sz w:val="24"/>
          <w:szCs w:val="24"/>
          <w:lang w:eastAsia="en-AU"/>
        </w:rPr>
        <w:br w:type="page"/>
      </w:r>
    </w:p>
    <w:p w:rsidR="001F192B" w:rsidRPr="00560EFF" w:rsidRDefault="001F192B" w:rsidP="001F192B">
      <w:pPr>
        <w:pStyle w:val="ListParagraph"/>
        <w:numPr>
          <w:ilvl w:val="0"/>
          <w:numId w:val="1"/>
        </w:numPr>
        <w:autoSpaceDE w:val="0"/>
        <w:autoSpaceDN w:val="0"/>
        <w:adjustRightInd w:val="0"/>
        <w:rPr>
          <w:rFonts w:ascii="Arial" w:eastAsia="MS Mincho" w:hAnsi="Arial" w:cs="Arial"/>
          <w:sz w:val="24"/>
          <w:szCs w:val="24"/>
          <w:lang w:eastAsia="en-AU"/>
        </w:rPr>
      </w:pPr>
      <w:r w:rsidRPr="00560EFF">
        <w:rPr>
          <w:rFonts w:ascii="Arial" w:eastAsia="MS Mincho" w:hAnsi="Arial" w:cs="Arial"/>
          <w:sz w:val="24"/>
          <w:szCs w:val="24"/>
          <w:lang w:eastAsia="en-AU"/>
        </w:rPr>
        <w:lastRenderedPageBreak/>
        <w:t>Calculate the gradient of your line of best fit from your graph showing all working.</w:t>
      </w:r>
      <w:r>
        <w:rPr>
          <w:rFonts w:ascii="Arial" w:eastAsia="MS Mincho" w:hAnsi="Arial" w:cs="Arial"/>
          <w:sz w:val="24"/>
          <w:szCs w:val="24"/>
          <w:lang w:eastAsia="en-AU"/>
        </w:rPr>
        <w:t xml:space="preserve"> Include units.</w:t>
      </w:r>
    </w:p>
    <w:p w:rsidR="001F192B" w:rsidRPr="00560EFF" w:rsidRDefault="001F192B" w:rsidP="001F192B">
      <w:pPr>
        <w:autoSpaceDE w:val="0"/>
        <w:autoSpaceDN w:val="0"/>
        <w:adjustRightInd w:val="0"/>
        <w:rPr>
          <w:rFonts w:ascii="Arial" w:eastAsia="MS Mincho" w:hAnsi="Arial" w:cs="Arial"/>
          <w:sz w:val="24"/>
          <w:szCs w:val="24"/>
          <w:lang w:eastAsia="en-AU"/>
        </w:rPr>
      </w:pPr>
    </w:p>
    <w:p w:rsidR="001F192B" w:rsidRPr="00560EFF" w:rsidRDefault="001F192B" w:rsidP="001F192B">
      <w:pPr>
        <w:autoSpaceDE w:val="0"/>
        <w:autoSpaceDN w:val="0"/>
        <w:adjustRightInd w:val="0"/>
        <w:rPr>
          <w:rFonts w:ascii="Arial" w:eastAsia="MS Mincho" w:hAnsi="Arial" w:cs="Arial"/>
          <w:sz w:val="24"/>
          <w:szCs w:val="24"/>
          <w:lang w:eastAsia="en-AU"/>
        </w:rPr>
      </w:pPr>
    </w:p>
    <w:p w:rsidR="001F192B" w:rsidRPr="00560EFF" w:rsidRDefault="001F192B" w:rsidP="001F192B">
      <w:pPr>
        <w:autoSpaceDE w:val="0"/>
        <w:autoSpaceDN w:val="0"/>
        <w:adjustRightInd w:val="0"/>
        <w:rPr>
          <w:rFonts w:ascii="Arial" w:eastAsia="MS Mincho" w:hAnsi="Arial" w:cs="Arial"/>
          <w:sz w:val="24"/>
          <w:szCs w:val="24"/>
          <w:lang w:eastAsia="en-AU"/>
        </w:rPr>
      </w:pPr>
    </w:p>
    <w:p w:rsidR="001F192B" w:rsidRPr="00560EFF" w:rsidRDefault="001F192B" w:rsidP="001F192B">
      <w:pPr>
        <w:autoSpaceDE w:val="0"/>
        <w:autoSpaceDN w:val="0"/>
        <w:adjustRightInd w:val="0"/>
        <w:rPr>
          <w:rFonts w:ascii="Arial" w:eastAsia="MS Mincho" w:hAnsi="Arial" w:cs="Arial"/>
          <w:sz w:val="24"/>
          <w:szCs w:val="24"/>
          <w:lang w:eastAsia="en-AU"/>
        </w:rPr>
      </w:pPr>
    </w:p>
    <w:p w:rsidR="001F192B" w:rsidRPr="00560EFF" w:rsidRDefault="001F192B" w:rsidP="001F192B">
      <w:pPr>
        <w:autoSpaceDE w:val="0"/>
        <w:autoSpaceDN w:val="0"/>
        <w:adjustRightInd w:val="0"/>
        <w:rPr>
          <w:rFonts w:ascii="Arial" w:eastAsia="MS Mincho" w:hAnsi="Arial" w:cs="Arial"/>
          <w:sz w:val="24"/>
          <w:szCs w:val="24"/>
          <w:lang w:eastAsia="en-AU"/>
        </w:rPr>
      </w:pPr>
    </w:p>
    <w:p w:rsidR="001F192B" w:rsidRDefault="001F192B" w:rsidP="001F192B">
      <w:pPr>
        <w:autoSpaceDE w:val="0"/>
        <w:autoSpaceDN w:val="0"/>
        <w:adjustRightInd w:val="0"/>
        <w:rPr>
          <w:rFonts w:ascii="Arial" w:eastAsia="MS Mincho" w:hAnsi="Arial" w:cs="Arial"/>
          <w:sz w:val="24"/>
          <w:szCs w:val="24"/>
          <w:lang w:eastAsia="en-AU"/>
        </w:rPr>
      </w:pPr>
    </w:p>
    <w:p w:rsidR="001F192B" w:rsidRPr="00560EFF" w:rsidRDefault="001F192B" w:rsidP="001F192B">
      <w:pPr>
        <w:autoSpaceDE w:val="0"/>
        <w:autoSpaceDN w:val="0"/>
        <w:adjustRightInd w:val="0"/>
        <w:jc w:val="right"/>
        <w:rPr>
          <w:rFonts w:ascii="Arial" w:eastAsia="MS Mincho" w:hAnsi="Arial" w:cs="Arial"/>
          <w:sz w:val="24"/>
          <w:szCs w:val="24"/>
          <w:lang w:eastAsia="en-AU"/>
        </w:rPr>
      </w:pPr>
      <w:r w:rsidRPr="00560EFF">
        <w:rPr>
          <w:rFonts w:ascii="Arial" w:eastAsia="MS Mincho" w:hAnsi="Arial" w:cs="Arial"/>
          <w:sz w:val="24"/>
          <w:szCs w:val="24"/>
          <w:lang w:eastAsia="en-AU"/>
        </w:rPr>
        <w:t>[3 marks]</w:t>
      </w:r>
    </w:p>
    <w:p w:rsidR="001F192B" w:rsidRPr="00560EFF" w:rsidRDefault="001F192B" w:rsidP="001F192B">
      <w:pPr>
        <w:pStyle w:val="ListParagraph"/>
        <w:numPr>
          <w:ilvl w:val="0"/>
          <w:numId w:val="1"/>
        </w:numPr>
        <w:autoSpaceDE w:val="0"/>
        <w:autoSpaceDN w:val="0"/>
        <w:adjustRightInd w:val="0"/>
        <w:rPr>
          <w:rFonts w:ascii="Arial" w:eastAsia="MS Mincho" w:hAnsi="Arial" w:cs="Arial"/>
          <w:sz w:val="24"/>
          <w:szCs w:val="24"/>
          <w:lang w:eastAsia="en-AU"/>
        </w:rPr>
      </w:pPr>
      <w:r w:rsidRPr="00560EFF">
        <w:rPr>
          <w:rFonts w:ascii="Arial" w:eastAsia="MS Mincho" w:hAnsi="Arial" w:cs="Arial"/>
          <w:sz w:val="24"/>
          <w:szCs w:val="24"/>
          <w:lang w:eastAsia="en-AU"/>
        </w:rPr>
        <w:t>Use the value of the gradient that you obtained to calculate the mass of the charged ions. (If you could not obtain a gradient use the numerical value 4.00 × 10</w:t>
      </w:r>
      <w:r w:rsidRPr="00560EFF">
        <w:rPr>
          <w:rFonts w:ascii="Arial" w:eastAsia="MS Mincho" w:hAnsi="Arial" w:cs="Arial"/>
          <w:sz w:val="24"/>
          <w:szCs w:val="24"/>
          <w:vertAlign w:val="superscript"/>
          <w:lang w:eastAsia="en-AU"/>
        </w:rPr>
        <w:t>-4</w:t>
      </w:r>
      <w:r w:rsidRPr="00560EFF">
        <w:rPr>
          <w:rFonts w:ascii="Arial" w:eastAsia="MS Mincho" w:hAnsi="Arial" w:cs="Arial"/>
          <w:sz w:val="24"/>
          <w:szCs w:val="24"/>
          <w:lang w:eastAsia="en-AU"/>
        </w:rPr>
        <w:t>)</w:t>
      </w:r>
    </w:p>
    <w:p w:rsidR="001F192B" w:rsidRPr="00560EFF" w:rsidRDefault="001F192B" w:rsidP="001F192B">
      <w:pPr>
        <w:autoSpaceDE w:val="0"/>
        <w:autoSpaceDN w:val="0"/>
        <w:adjustRightInd w:val="0"/>
        <w:rPr>
          <w:rFonts w:ascii="Arial" w:eastAsia="MS Mincho" w:hAnsi="Arial" w:cs="Arial"/>
          <w:sz w:val="24"/>
          <w:szCs w:val="24"/>
          <w:lang w:eastAsia="en-AU"/>
        </w:rPr>
      </w:pPr>
    </w:p>
    <w:p w:rsidR="001F192B" w:rsidRPr="00560EFF" w:rsidRDefault="001F192B" w:rsidP="001F192B">
      <w:pPr>
        <w:autoSpaceDE w:val="0"/>
        <w:autoSpaceDN w:val="0"/>
        <w:adjustRightInd w:val="0"/>
        <w:rPr>
          <w:rFonts w:ascii="Arial" w:eastAsia="MS Mincho" w:hAnsi="Arial" w:cs="Arial"/>
          <w:sz w:val="24"/>
          <w:szCs w:val="24"/>
          <w:lang w:eastAsia="en-AU"/>
        </w:rPr>
      </w:pPr>
    </w:p>
    <w:p w:rsidR="001F192B" w:rsidRDefault="001F192B" w:rsidP="001F192B">
      <w:pPr>
        <w:autoSpaceDE w:val="0"/>
        <w:autoSpaceDN w:val="0"/>
        <w:adjustRightInd w:val="0"/>
        <w:rPr>
          <w:rFonts w:ascii="Arial" w:eastAsia="MS Mincho" w:hAnsi="Arial" w:cs="Arial"/>
          <w:sz w:val="24"/>
          <w:szCs w:val="24"/>
          <w:lang w:eastAsia="en-AU"/>
        </w:rPr>
      </w:pPr>
    </w:p>
    <w:p w:rsidR="001F192B" w:rsidRPr="00560EFF" w:rsidRDefault="001F192B" w:rsidP="001F192B">
      <w:pPr>
        <w:autoSpaceDE w:val="0"/>
        <w:autoSpaceDN w:val="0"/>
        <w:adjustRightInd w:val="0"/>
        <w:rPr>
          <w:rFonts w:ascii="Arial" w:eastAsia="MS Mincho" w:hAnsi="Arial" w:cs="Arial"/>
          <w:sz w:val="24"/>
          <w:szCs w:val="24"/>
          <w:lang w:eastAsia="en-AU"/>
        </w:rPr>
      </w:pPr>
    </w:p>
    <w:p w:rsidR="001F192B" w:rsidRPr="00560EFF" w:rsidRDefault="001F192B" w:rsidP="001F192B">
      <w:pPr>
        <w:autoSpaceDE w:val="0"/>
        <w:autoSpaceDN w:val="0"/>
        <w:adjustRightInd w:val="0"/>
        <w:rPr>
          <w:rFonts w:ascii="Arial" w:eastAsia="MS Mincho" w:hAnsi="Arial" w:cs="Arial"/>
          <w:sz w:val="24"/>
          <w:szCs w:val="24"/>
          <w:lang w:eastAsia="en-AU"/>
        </w:rPr>
      </w:pPr>
    </w:p>
    <w:p w:rsidR="001F192B" w:rsidRDefault="001F192B" w:rsidP="001F192B">
      <w:pPr>
        <w:autoSpaceDE w:val="0"/>
        <w:autoSpaceDN w:val="0"/>
        <w:adjustRightInd w:val="0"/>
        <w:rPr>
          <w:rFonts w:ascii="Arial" w:eastAsia="MS Mincho" w:hAnsi="Arial" w:cs="Arial"/>
          <w:sz w:val="24"/>
          <w:szCs w:val="24"/>
          <w:lang w:eastAsia="en-AU"/>
        </w:rPr>
      </w:pPr>
    </w:p>
    <w:p w:rsidR="001F192B" w:rsidRPr="00560EFF" w:rsidRDefault="001F192B" w:rsidP="001F192B">
      <w:pPr>
        <w:autoSpaceDE w:val="0"/>
        <w:autoSpaceDN w:val="0"/>
        <w:adjustRightInd w:val="0"/>
        <w:rPr>
          <w:rFonts w:ascii="Arial" w:eastAsia="MS Mincho" w:hAnsi="Arial" w:cs="Arial"/>
          <w:sz w:val="24"/>
          <w:szCs w:val="24"/>
          <w:lang w:eastAsia="en-AU"/>
        </w:rPr>
      </w:pPr>
    </w:p>
    <w:p w:rsidR="001F192B" w:rsidRPr="00560EFF" w:rsidRDefault="001F192B" w:rsidP="001F192B">
      <w:pPr>
        <w:autoSpaceDE w:val="0"/>
        <w:autoSpaceDN w:val="0"/>
        <w:adjustRightInd w:val="0"/>
        <w:rPr>
          <w:rFonts w:ascii="Arial" w:eastAsia="MS Mincho" w:hAnsi="Arial" w:cs="Arial"/>
          <w:sz w:val="24"/>
          <w:szCs w:val="24"/>
          <w:lang w:eastAsia="en-AU"/>
        </w:rPr>
      </w:pPr>
    </w:p>
    <w:p w:rsidR="001F192B" w:rsidRPr="00560EFF" w:rsidRDefault="001F192B" w:rsidP="001F192B">
      <w:pPr>
        <w:autoSpaceDE w:val="0"/>
        <w:autoSpaceDN w:val="0"/>
        <w:adjustRightInd w:val="0"/>
        <w:rPr>
          <w:rFonts w:ascii="Arial" w:eastAsia="MS Mincho" w:hAnsi="Arial" w:cs="Arial"/>
          <w:sz w:val="24"/>
          <w:szCs w:val="24"/>
          <w:lang w:eastAsia="en-AU"/>
        </w:rPr>
      </w:pPr>
    </w:p>
    <w:p w:rsidR="001F192B" w:rsidRPr="00560EFF" w:rsidRDefault="001F192B" w:rsidP="001F192B">
      <w:pPr>
        <w:autoSpaceDE w:val="0"/>
        <w:autoSpaceDN w:val="0"/>
        <w:adjustRightInd w:val="0"/>
        <w:jc w:val="right"/>
        <w:rPr>
          <w:rFonts w:ascii="Arial" w:eastAsia="MS Mincho" w:hAnsi="Arial" w:cs="Arial"/>
          <w:sz w:val="24"/>
          <w:szCs w:val="24"/>
          <w:lang w:eastAsia="en-AU"/>
        </w:rPr>
      </w:pPr>
      <w:r w:rsidRPr="00560EFF">
        <w:rPr>
          <w:rFonts w:ascii="Arial" w:eastAsia="MS Mincho" w:hAnsi="Arial" w:cs="Arial"/>
          <w:sz w:val="24"/>
          <w:szCs w:val="24"/>
          <w:lang w:eastAsia="en-AU"/>
        </w:rPr>
        <w:t>[3 marks]</w:t>
      </w:r>
    </w:p>
    <w:p w:rsidR="001F192B" w:rsidRPr="00560EFF" w:rsidRDefault="001F192B" w:rsidP="001F192B">
      <w:pPr>
        <w:pStyle w:val="ListParagraph"/>
        <w:numPr>
          <w:ilvl w:val="0"/>
          <w:numId w:val="1"/>
        </w:numPr>
        <w:autoSpaceDE w:val="0"/>
        <w:autoSpaceDN w:val="0"/>
        <w:adjustRightInd w:val="0"/>
        <w:rPr>
          <w:rFonts w:ascii="Arial" w:eastAsia="MS Mincho" w:hAnsi="Arial" w:cs="Arial"/>
          <w:sz w:val="24"/>
          <w:szCs w:val="24"/>
          <w:lang w:eastAsia="en-AU"/>
        </w:rPr>
      </w:pPr>
      <w:r w:rsidRPr="00560EFF">
        <w:rPr>
          <w:rFonts w:ascii="Arial" w:eastAsia="MS Mincho" w:hAnsi="Arial" w:cs="Arial"/>
          <w:sz w:val="24"/>
          <w:szCs w:val="24"/>
          <w:lang w:eastAsia="en-AU"/>
        </w:rPr>
        <w:t>Based on the results you have calculated, what is the identity of the charged ion?</w:t>
      </w:r>
    </w:p>
    <w:p w:rsidR="001F192B" w:rsidRDefault="001F192B" w:rsidP="001F192B">
      <w:pPr>
        <w:autoSpaceDE w:val="0"/>
        <w:autoSpaceDN w:val="0"/>
        <w:adjustRightInd w:val="0"/>
        <w:jc w:val="right"/>
        <w:rPr>
          <w:rFonts w:ascii="Arial" w:eastAsia="MS Mincho" w:hAnsi="Arial" w:cs="Arial"/>
          <w:sz w:val="24"/>
          <w:szCs w:val="24"/>
          <w:lang w:eastAsia="en-AU"/>
        </w:rPr>
      </w:pPr>
    </w:p>
    <w:p w:rsidR="001F192B" w:rsidRPr="00560EFF" w:rsidRDefault="001F192B" w:rsidP="001F192B">
      <w:pPr>
        <w:autoSpaceDE w:val="0"/>
        <w:autoSpaceDN w:val="0"/>
        <w:adjustRightInd w:val="0"/>
        <w:jc w:val="right"/>
        <w:rPr>
          <w:rFonts w:ascii="Arial" w:eastAsia="MS Mincho" w:hAnsi="Arial" w:cs="Arial"/>
          <w:sz w:val="24"/>
          <w:szCs w:val="24"/>
          <w:lang w:eastAsia="en-AU"/>
        </w:rPr>
      </w:pPr>
      <w:r w:rsidRPr="00560EFF">
        <w:rPr>
          <w:rFonts w:ascii="Arial" w:eastAsia="MS Mincho" w:hAnsi="Arial" w:cs="Arial"/>
          <w:sz w:val="24"/>
          <w:szCs w:val="24"/>
          <w:lang w:eastAsia="en-AU"/>
        </w:rPr>
        <w:t>[1 mark]</w:t>
      </w:r>
    </w:p>
    <w:p w:rsidR="00C74F90" w:rsidRDefault="00C74F90" w:rsidP="000C50BF">
      <w:pPr>
        <w:autoSpaceDE w:val="0"/>
        <w:autoSpaceDN w:val="0"/>
        <w:adjustRightInd w:val="0"/>
        <w:spacing w:after="0" w:line="240" w:lineRule="auto"/>
        <w:ind w:left="720"/>
        <w:rPr>
          <w:rFonts w:ascii="Arial" w:hAnsi="Arial" w:cs="Arial"/>
          <w:sz w:val="24"/>
          <w:szCs w:val="24"/>
        </w:rPr>
      </w:pPr>
    </w:p>
    <w:p w:rsidR="00C74F90" w:rsidRDefault="00C74F90" w:rsidP="000C50BF">
      <w:pPr>
        <w:autoSpaceDE w:val="0"/>
        <w:autoSpaceDN w:val="0"/>
        <w:adjustRightInd w:val="0"/>
        <w:spacing w:after="0" w:line="240" w:lineRule="auto"/>
        <w:ind w:left="720"/>
        <w:rPr>
          <w:rFonts w:ascii="Arial" w:hAnsi="Arial" w:cs="Arial"/>
          <w:sz w:val="24"/>
          <w:szCs w:val="24"/>
        </w:rPr>
      </w:pPr>
    </w:p>
    <w:p w:rsidR="00C74F90" w:rsidRDefault="00C74F90" w:rsidP="000C50BF">
      <w:pPr>
        <w:autoSpaceDE w:val="0"/>
        <w:autoSpaceDN w:val="0"/>
        <w:adjustRightInd w:val="0"/>
        <w:spacing w:after="0" w:line="240" w:lineRule="auto"/>
        <w:ind w:left="720"/>
        <w:rPr>
          <w:rFonts w:ascii="Arial" w:hAnsi="Arial" w:cs="Arial"/>
          <w:sz w:val="24"/>
          <w:szCs w:val="24"/>
        </w:rPr>
      </w:pPr>
    </w:p>
    <w:p w:rsidR="00C74F90" w:rsidRDefault="00C74F90" w:rsidP="000C50BF">
      <w:pPr>
        <w:autoSpaceDE w:val="0"/>
        <w:autoSpaceDN w:val="0"/>
        <w:adjustRightInd w:val="0"/>
        <w:spacing w:after="0" w:line="240" w:lineRule="auto"/>
        <w:ind w:left="720"/>
        <w:rPr>
          <w:rFonts w:ascii="Arial" w:hAnsi="Arial" w:cs="Arial"/>
          <w:sz w:val="24"/>
          <w:szCs w:val="24"/>
        </w:rPr>
      </w:pPr>
    </w:p>
    <w:p w:rsidR="00C74F90" w:rsidRDefault="00C74F90" w:rsidP="000C50BF">
      <w:pPr>
        <w:autoSpaceDE w:val="0"/>
        <w:autoSpaceDN w:val="0"/>
        <w:adjustRightInd w:val="0"/>
        <w:spacing w:after="0" w:line="240" w:lineRule="auto"/>
        <w:ind w:left="720"/>
        <w:rPr>
          <w:rFonts w:ascii="Arial" w:hAnsi="Arial" w:cs="Arial"/>
          <w:sz w:val="24"/>
          <w:szCs w:val="24"/>
        </w:rPr>
      </w:pPr>
    </w:p>
    <w:p w:rsidR="00C74F90" w:rsidRDefault="00C74F90" w:rsidP="000C50BF">
      <w:pPr>
        <w:autoSpaceDE w:val="0"/>
        <w:autoSpaceDN w:val="0"/>
        <w:adjustRightInd w:val="0"/>
        <w:spacing w:after="0" w:line="240" w:lineRule="auto"/>
        <w:ind w:left="720"/>
        <w:rPr>
          <w:rFonts w:ascii="Arial" w:hAnsi="Arial" w:cs="Arial"/>
          <w:sz w:val="24"/>
          <w:szCs w:val="24"/>
        </w:rPr>
      </w:pPr>
    </w:p>
    <w:p w:rsidR="00C74F90" w:rsidRDefault="00C74F90" w:rsidP="000C50BF">
      <w:pPr>
        <w:autoSpaceDE w:val="0"/>
        <w:autoSpaceDN w:val="0"/>
        <w:adjustRightInd w:val="0"/>
        <w:spacing w:after="0" w:line="240" w:lineRule="auto"/>
        <w:ind w:left="720"/>
        <w:rPr>
          <w:rFonts w:ascii="Arial" w:hAnsi="Arial" w:cs="Arial"/>
          <w:sz w:val="24"/>
          <w:szCs w:val="24"/>
        </w:rPr>
      </w:pPr>
    </w:p>
    <w:p w:rsidR="000C50BF" w:rsidRPr="000C50BF" w:rsidRDefault="000C50BF" w:rsidP="000C50BF">
      <w:pPr>
        <w:autoSpaceDE w:val="0"/>
        <w:autoSpaceDN w:val="0"/>
        <w:adjustRightInd w:val="0"/>
        <w:spacing w:after="0" w:line="240" w:lineRule="auto"/>
        <w:ind w:left="720"/>
        <w:rPr>
          <w:rFonts w:ascii="Arial" w:hAnsi="Arial" w:cs="Arial"/>
          <w:sz w:val="24"/>
          <w:szCs w:val="24"/>
        </w:rPr>
      </w:pPr>
      <w:bookmarkStart w:id="0" w:name="_GoBack"/>
      <w:bookmarkEnd w:id="0"/>
      <w:r>
        <w:rPr>
          <w:rFonts w:ascii="Arial" w:hAnsi="Arial" w:cs="Arial"/>
          <w:sz w:val="24"/>
          <w:szCs w:val="24"/>
        </w:rPr>
        <w:t xml:space="preserve">                                       </w:t>
      </w:r>
      <w:r>
        <w:rPr>
          <w:rFonts w:ascii="Arial" w:hAnsi="Arial" w:cs="Arial"/>
          <w:noProof/>
          <w:sz w:val="24"/>
          <w:szCs w:val="24"/>
          <w:lang w:val="en-AU" w:eastAsia="en-AU"/>
        </w:rPr>
        <w:drawing>
          <wp:inline distT="0" distB="0" distL="0" distR="0" wp14:anchorId="6EEB831F" wp14:editId="5C122622">
            <wp:extent cx="2200275" cy="1504950"/>
            <wp:effectExtent l="0" t="0" r="9525" b="0"/>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0275" cy="1504950"/>
                    </a:xfrm>
                    <a:prstGeom prst="rect">
                      <a:avLst/>
                    </a:prstGeom>
                    <a:noFill/>
                    <a:ln>
                      <a:noFill/>
                    </a:ln>
                  </pic:spPr>
                </pic:pic>
              </a:graphicData>
            </a:graphic>
          </wp:inline>
        </w:drawing>
      </w:r>
    </w:p>
    <w:sectPr w:rsidR="000C50BF" w:rsidRPr="000C50BF" w:rsidSect="004D289E">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20002A87" w:usb1="00000000" w:usb2="00000000" w:usb3="00000000" w:csb0="000001FF" w:csb1="00000000"/>
  </w:font>
  <w:font w:name="Goudy Old Style">
    <w:panose1 w:val="02020502050305020303"/>
    <w:charset w:val="00"/>
    <w:family w:val="roman"/>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497E44"/>
    <w:multiLevelType w:val="hybridMultilevel"/>
    <w:tmpl w:val="4C860C4A"/>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268"/>
    <w:rsid w:val="000C50BF"/>
    <w:rsid w:val="0012141E"/>
    <w:rsid w:val="00143106"/>
    <w:rsid w:val="001D1B3F"/>
    <w:rsid w:val="001F192B"/>
    <w:rsid w:val="00246A9D"/>
    <w:rsid w:val="002726DF"/>
    <w:rsid w:val="002810E4"/>
    <w:rsid w:val="00285B93"/>
    <w:rsid w:val="002969A6"/>
    <w:rsid w:val="002F39B7"/>
    <w:rsid w:val="003150C7"/>
    <w:rsid w:val="00384184"/>
    <w:rsid w:val="004D289E"/>
    <w:rsid w:val="004E5929"/>
    <w:rsid w:val="00510DFC"/>
    <w:rsid w:val="00530D3D"/>
    <w:rsid w:val="005A7D9A"/>
    <w:rsid w:val="006D0574"/>
    <w:rsid w:val="00746D44"/>
    <w:rsid w:val="00772B28"/>
    <w:rsid w:val="007D1B51"/>
    <w:rsid w:val="00974DCE"/>
    <w:rsid w:val="00A567B9"/>
    <w:rsid w:val="00C31268"/>
    <w:rsid w:val="00C74F90"/>
    <w:rsid w:val="00CE1CA8"/>
    <w:rsid w:val="00D95393"/>
    <w:rsid w:val="00DA6CB5"/>
    <w:rsid w:val="00DC52B4"/>
    <w:rsid w:val="00E11FA1"/>
    <w:rsid w:val="00E64B2A"/>
    <w:rsid w:val="00E941A7"/>
    <w:rsid w:val="00EA3A39"/>
    <w:rsid w:val="00EB7863"/>
    <w:rsid w:val="00EC3627"/>
    <w:rsid w:val="00F03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12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268"/>
    <w:rPr>
      <w:rFonts w:ascii="Tahoma" w:hAnsi="Tahoma" w:cs="Tahoma"/>
      <w:sz w:val="16"/>
      <w:szCs w:val="16"/>
    </w:rPr>
  </w:style>
  <w:style w:type="paragraph" w:styleId="ListParagraph">
    <w:name w:val="List Paragraph"/>
    <w:basedOn w:val="Normal"/>
    <w:uiPriority w:val="34"/>
    <w:qFormat/>
    <w:rsid w:val="001F192B"/>
    <w:pPr>
      <w:spacing w:after="0" w:line="240" w:lineRule="auto"/>
      <w:ind w:left="720"/>
      <w:contextualSpacing/>
    </w:pPr>
    <w:rPr>
      <w:rFonts w:ascii="Times New Roman" w:eastAsia="Times New Roman" w:hAnsi="Times New Roman" w:cs="Times New Roman"/>
      <w:noProof/>
      <w:sz w:val="20"/>
      <w:szCs w:val="20"/>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12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268"/>
    <w:rPr>
      <w:rFonts w:ascii="Tahoma" w:hAnsi="Tahoma" w:cs="Tahoma"/>
      <w:sz w:val="16"/>
      <w:szCs w:val="16"/>
    </w:rPr>
  </w:style>
  <w:style w:type="paragraph" w:styleId="ListParagraph">
    <w:name w:val="List Paragraph"/>
    <w:basedOn w:val="Normal"/>
    <w:uiPriority w:val="34"/>
    <w:qFormat/>
    <w:rsid w:val="001F192B"/>
    <w:pPr>
      <w:spacing w:after="0" w:line="240" w:lineRule="auto"/>
      <w:ind w:left="720"/>
      <w:contextualSpacing/>
    </w:pPr>
    <w:rPr>
      <w:rFonts w:ascii="Times New Roman" w:eastAsia="Times New Roman" w:hAnsi="Times New Roman" w:cs="Times New Roman"/>
      <w:noProof/>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0" Type="http://schemas.openxmlformats.org/officeDocument/2006/relationships/image" Target="media/image4.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D7E426-A3DA-4C36-B130-D2609D72C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76204135</Template>
  <TotalTime>1</TotalTime>
  <Pages>12</Pages>
  <Words>1368</Words>
  <Characters>7799</Characters>
  <Application>Microsoft Office Word</Application>
  <DocSecurity>4</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dc:creator>
  <cp:lastModifiedBy>BELL Kenneth</cp:lastModifiedBy>
  <cp:revision>2</cp:revision>
  <cp:lastPrinted>2011-09-04T08:36:00Z</cp:lastPrinted>
  <dcterms:created xsi:type="dcterms:W3CDTF">2016-06-14T06:38:00Z</dcterms:created>
  <dcterms:modified xsi:type="dcterms:W3CDTF">2016-06-14T06:38:00Z</dcterms:modified>
</cp:coreProperties>
</file>