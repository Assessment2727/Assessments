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56" w:rsidRDefault="00672827" w:rsidP="004C6C56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 w:rsidR="00BB2D7F">
        <w:rPr>
          <w:b/>
          <w:noProof/>
          <w:sz w:val="28"/>
          <w:szCs w:val="28"/>
          <w:lang w:eastAsia="en-AU"/>
        </w:rPr>
        <w:drawing>
          <wp:inline distT="0" distB="0" distL="0" distR="0" wp14:anchorId="3C20EB8B" wp14:editId="55F9059E">
            <wp:extent cx="742950" cy="781050"/>
            <wp:effectExtent l="0" t="0" r="0" b="0"/>
            <wp:docPr id="2" name="Picture 2" descr="school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cr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2" t="18121" r="32211" b="25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56" w:rsidRPr="00BB2D7F" w:rsidRDefault="00BB2D7F" w:rsidP="00BB2D7F">
      <w:pPr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95B3C" wp14:editId="780DE8A8">
                <wp:simplePos x="0" y="0"/>
                <wp:positionH relativeFrom="column">
                  <wp:posOffset>4290060</wp:posOffset>
                </wp:positionH>
                <wp:positionV relativeFrom="paragraph">
                  <wp:posOffset>66675</wp:posOffset>
                </wp:positionV>
                <wp:extent cx="723900" cy="4667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D7F" w:rsidRPr="00BB2D7F" w:rsidRDefault="00BB2D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BB2D7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7.8pt;margin-top:5.25pt;width:57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" filled="f" stroked="f" strokeweight=".5pt">
                <v:textbox>
                  <w:txbxContent>
                    <w:p w:rsidR="00BB2D7F" w:rsidRPr="00BB2D7F" w:rsidRDefault="00BB2D7F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BB2D7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C56" w:rsidRPr="00BB2D7F">
        <w:rPr>
          <w:rFonts w:ascii="Times New Roman" w:hAnsi="Times New Roman" w:cs="Times New Roman"/>
          <w:b/>
          <w:color w:val="000000"/>
          <w:sz w:val="28"/>
          <w:szCs w:val="28"/>
        </w:rPr>
        <w:t>Applecross Senior High School</w:t>
      </w:r>
    </w:p>
    <w:p w:rsidR="00BB2D7F" w:rsidRPr="00BB2D7F" w:rsidRDefault="00BB2D7F" w:rsidP="00BB2D7F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</w:t>
      </w:r>
      <w:r w:rsidR="004C6C56" w:rsidRPr="00BB2D7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Year 12 Physics </w:t>
      </w:r>
    </w:p>
    <w:p w:rsidR="004C6C56" w:rsidRPr="00BB2D7F" w:rsidRDefault="004C6C56" w:rsidP="004C6C56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B2D7F">
        <w:rPr>
          <w:rFonts w:ascii="Times New Roman" w:hAnsi="Times New Roman" w:cs="Times New Roman"/>
          <w:b/>
          <w:color w:val="000000"/>
          <w:sz w:val="28"/>
          <w:szCs w:val="28"/>
        </w:rPr>
        <w:t>Motion and Torque Problem Sets Validation Test</w:t>
      </w:r>
    </w:p>
    <w:p w:rsidR="00BB2D7F" w:rsidRDefault="00BB2D7F" w:rsidP="004C6C56">
      <w:pPr>
        <w:spacing w:after="0" w:line="240" w:lineRule="auto"/>
        <w:rPr>
          <w:color w:val="000000"/>
          <w:sz w:val="24"/>
          <w:szCs w:val="24"/>
        </w:rPr>
        <w:sectPr w:rsidR="00BB2D7F" w:rsidSect="00672827">
          <w:pgSz w:w="11906" w:h="16838"/>
          <w:pgMar w:top="720" w:right="720" w:bottom="720" w:left="720" w:header="708" w:footer="708" w:gutter="0"/>
          <w:cols w:num="2" w:space="710" w:equalWidth="0">
            <w:col w:w="2044" w:space="710"/>
            <w:col w:w="7712"/>
          </w:cols>
          <w:docGrid w:linePitch="360"/>
        </w:sectPr>
      </w:pPr>
    </w:p>
    <w:p w:rsidR="00BB2D7F" w:rsidRPr="00BB2D7F" w:rsidRDefault="00BB2D7F" w:rsidP="004C6C56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Name: ____________________________</w:t>
      </w:r>
    </w:p>
    <w:p w:rsidR="00BB2D7F" w:rsidRPr="00BB2D7F" w:rsidRDefault="00BB2D7F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Pr="00BB2D7F" w:rsidRDefault="00935860" w:rsidP="00BB2D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B2D7F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BB2D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79A7" w:rsidRPr="00BB2D7F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51144" w:rsidRPr="00BB2D7F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 xml:space="preserve">50 kg car follows a circular path around a roundabout of radius </w:t>
      </w:r>
      <w:r w:rsidR="00051144" w:rsidRPr="00BB2D7F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.0 m at a</w:t>
      </w:r>
      <w:r w:rsidR="00BB2D7F" w:rsidRPr="00BB2D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constant speed of</w:t>
      </w:r>
      <w:r w:rsidR="005779A7" w:rsidRPr="00BB2D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144" w:rsidRPr="00BB2D7F"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.0 km h</w:t>
      </w:r>
      <w:r w:rsidRPr="00BB2D7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a) Is the car accelerating? Explain.</w:t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>(1 mark)</w:t>
      </w:r>
    </w:p>
    <w:p w:rsidR="00BB2D7F" w:rsidRP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B2D7F">
        <w:rPr>
          <w:rFonts w:ascii="Times New Roman" w:hAnsi="Times New Roman" w:cs="Times New Roman"/>
          <w:color w:val="000000"/>
          <w:sz w:val="18"/>
          <w:szCs w:val="18"/>
        </w:rPr>
        <w:t>___________________________________________________________________</w:t>
      </w:r>
      <w:r>
        <w:rPr>
          <w:rFonts w:ascii="Times New Roman" w:hAnsi="Times New Roman" w:cs="Times New Roman"/>
          <w:color w:val="000000"/>
          <w:sz w:val="18"/>
          <w:szCs w:val="18"/>
        </w:rPr>
        <w:t>________________________</w:t>
      </w:r>
      <w:r w:rsidRPr="00BB2D7F">
        <w:rPr>
          <w:rFonts w:ascii="Times New Roman" w:hAnsi="Times New Roman" w:cs="Times New Roman"/>
          <w:color w:val="000000"/>
          <w:sz w:val="18"/>
          <w:szCs w:val="18"/>
        </w:rPr>
        <w:t>_</w:t>
      </w:r>
      <w:r w:rsidR="00E26953">
        <w:rPr>
          <w:rFonts w:ascii="Times New Roman" w:hAnsi="Times New Roman" w:cs="Times New Roman"/>
          <w:color w:val="000000"/>
          <w:sz w:val="18"/>
          <w:szCs w:val="18"/>
        </w:rPr>
        <w:t>________________</w:t>
      </w: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____________________________________________________________________________________________</w:t>
      </w:r>
      <w:r w:rsidR="00E26953">
        <w:rPr>
          <w:rFonts w:ascii="Times New Roman" w:hAnsi="Times New Roman" w:cs="Times New Roman"/>
          <w:color w:val="000000"/>
          <w:sz w:val="18"/>
          <w:szCs w:val="18"/>
        </w:rPr>
        <w:t>________________</w:t>
      </w:r>
    </w:p>
    <w:p w:rsidR="00E26953" w:rsidRDefault="00935860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2D7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b) Find the average force provided by the friction between the tyres and the road to</w:t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 xml:space="preserve">maintain this </w:t>
      </w:r>
    </w:p>
    <w:p w:rsidR="00BB2D7F" w:rsidRDefault="00935860" w:rsidP="00E26953">
      <w:pPr>
        <w:pStyle w:val="ListParagraph"/>
        <w:spacing w:after="0" w:line="240" w:lineRule="auto"/>
        <w:ind w:firstLine="4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B2D7F">
        <w:rPr>
          <w:rFonts w:ascii="Times New Roman" w:hAnsi="Times New Roman" w:cs="Times New Roman"/>
          <w:color w:val="000000"/>
          <w:sz w:val="24"/>
          <w:szCs w:val="24"/>
        </w:rPr>
        <w:t>circular</w:t>
      </w:r>
      <w:proofErr w:type="gramEnd"/>
      <w:r w:rsidRPr="00BB2D7F">
        <w:rPr>
          <w:rFonts w:ascii="Times New Roman" w:hAnsi="Times New Roman" w:cs="Times New Roman"/>
          <w:color w:val="000000"/>
          <w:sz w:val="24"/>
          <w:szCs w:val="24"/>
        </w:rPr>
        <w:t xml:space="preserve"> path.</w:t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>(2 marks)</w:t>
      </w: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26953" w:rsidRDefault="00935860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2D7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c) At what angle would the curved road need to be banked for there to be no need to rely</w:t>
      </w:r>
      <w:r w:rsidR="00BB2D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 xml:space="preserve">on friction </w:t>
      </w:r>
    </w:p>
    <w:p w:rsidR="00B66DA3" w:rsidRDefault="00935860" w:rsidP="00E26953">
      <w:pPr>
        <w:pStyle w:val="ListParagraph"/>
        <w:spacing w:after="0" w:line="240" w:lineRule="auto"/>
        <w:ind w:firstLine="4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B2D7F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BB2D7F">
        <w:rPr>
          <w:rFonts w:ascii="Times New Roman" w:hAnsi="Times New Roman" w:cs="Times New Roman"/>
          <w:color w:val="000000"/>
          <w:sz w:val="24"/>
          <w:szCs w:val="24"/>
        </w:rPr>
        <w:t xml:space="preserve"> maintain the circular path?</w:t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>(2 marks)</w:t>
      </w: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2D7F" w:rsidRPr="00BB2D7F" w:rsidRDefault="00BB2D7F" w:rsidP="00BB2D7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BB2D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0D7AD2" w:rsidSect="006728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D7AD2" w:rsidRDefault="003D1131" w:rsidP="00BB2D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113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Susanna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has a mass of </w:t>
      </w:r>
      <w:r w:rsidR="00195A24">
        <w:rPr>
          <w:rFonts w:ascii="Times New Roman" w:hAnsi="Times New Roman" w:cs="Times New Roman"/>
          <w:color w:val="000000"/>
          <w:sz w:val="24"/>
          <w:szCs w:val="24"/>
        </w:rPr>
        <w:t xml:space="preserve">52 kg and </w:t>
      </w:r>
      <w:r w:rsidRPr="003D1131">
        <w:rPr>
          <w:rFonts w:ascii="Times New Roman" w:hAnsi="Times New Roman" w:cs="Times New Roman"/>
          <w:color w:val="000000"/>
          <w:sz w:val="24"/>
          <w:szCs w:val="24"/>
        </w:rPr>
        <w:t>swings on a 4</w:t>
      </w:r>
      <w:r w:rsidR="00195A24">
        <w:rPr>
          <w:rFonts w:ascii="Times New Roman" w:hAnsi="Times New Roman" w:cs="Times New Roman"/>
          <w:color w:val="000000"/>
          <w:sz w:val="24"/>
          <w:szCs w:val="24"/>
        </w:rPr>
        <w:t>.5</w:t>
      </w:r>
      <w:r w:rsidRPr="003D1131">
        <w:rPr>
          <w:rFonts w:ascii="Times New Roman" w:hAnsi="Times New Roman" w:cs="Times New Roman"/>
          <w:color w:val="000000"/>
          <w:sz w:val="24"/>
          <w:szCs w:val="24"/>
        </w:rPr>
        <w:t xml:space="preserve"> m long maypole chain with enough speed to swing in a</w:t>
      </w:r>
      <w:r w:rsidR="00195A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1131">
        <w:rPr>
          <w:rFonts w:ascii="Times New Roman" w:hAnsi="Times New Roman" w:cs="Times New Roman"/>
          <w:color w:val="000000"/>
          <w:sz w:val="24"/>
          <w:szCs w:val="24"/>
        </w:rPr>
        <w:t xml:space="preserve">circle of </w:t>
      </w:r>
      <w:r w:rsidR="00195A24">
        <w:rPr>
          <w:rFonts w:ascii="Times New Roman" w:hAnsi="Times New Roman" w:cs="Times New Roman"/>
          <w:color w:val="000000"/>
          <w:sz w:val="24"/>
          <w:szCs w:val="24"/>
        </w:rPr>
        <w:t>radius 2.7</w:t>
      </w:r>
      <w:r w:rsidRPr="003D1131">
        <w:rPr>
          <w:rFonts w:ascii="Times New Roman" w:hAnsi="Times New Roman" w:cs="Times New Roman"/>
          <w:color w:val="000000"/>
          <w:sz w:val="24"/>
          <w:szCs w:val="24"/>
        </w:rPr>
        <w:t xml:space="preserve"> m.</w:t>
      </w:r>
    </w:p>
    <w:p w:rsidR="000D7AD2" w:rsidRDefault="000D7AD2" w:rsidP="000D7AD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BB442D" w:rsidP="000D7A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diagram right to d</w:t>
      </w:r>
      <w:r w:rsidR="000D7AD2">
        <w:rPr>
          <w:rFonts w:ascii="Times New Roman" w:hAnsi="Times New Roman" w:cs="Times New Roman"/>
          <w:color w:val="000000"/>
          <w:sz w:val="24"/>
          <w:szCs w:val="24"/>
        </w:rPr>
        <w:t>raw a free body diagram showing all the forces acting on Susanna.</w:t>
      </w:r>
      <w:r w:rsid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D7AD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(1 mark)</w:t>
      </w:r>
    </w:p>
    <w:p w:rsidR="000D7AD2" w:rsidRDefault="000D7AD2" w:rsidP="000D7AD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442D" w:rsidRDefault="000D7AD2" w:rsidP="00BB44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AD2">
        <w:rPr>
          <w:noProof/>
          <w:lang w:eastAsia="en-AU"/>
        </w:rPr>
        <w:t xml:space="preserve"> </w:t>
      </w:r>
      <w:r w:rsidR="00BB442D"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 w:rsidR="00BB442D" w:rsidRPr="003D1131">
        <w:rPr>
          <w:rFonts w:ascii="Times New Roman" w:hAnsi="Times New Roman" w:cs="Times New Roman"/>
          <w:color w:val="000000"/>
          <w:sz w:val="24"/>
          <w:szCs w:val="24"/>
        </w:rPr>
        <w:t xml:space="preserve"> the tension in the chain.</w:t>
      </w:r>
      <w:r w:rsidR="00BB442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B442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B442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B442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B442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B442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B442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(2 marks)</w:t>
      </w:r>
    </w:p>
    <w:p w:rsidR="00195A24" w:rsidRPr="000D7AD2" w:rsidRDefault="00195A24" w:rsidP="000D7AD2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BB442D" w:rsidP="00BB442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  <w:sectPr w:rsidR="000D7AD2" w:rsidSect="00BB442D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6296" w:space="710"/>
            <w:col w:w="3460"/>
          </w:cols>
          <w:docGrid w:linePitch="360"/>
        </w:sectPr>
      </w:pPr>
      <w:r>
        <w:rPr>
          <w:noProof/>
          <w:lang w:eastAsia="en-AU"/>
        </w:rPr>
        <w:lastRenderedPageBreak/>
        <w:drawing>
          <wp:inline distT="0" distB="0" distL="0" distR="0" wp14:anchorId="37E1AECE" wp14:editId="67FBEFF2">
            <wp:extent cx="15240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Question 2.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continued</w:t>
      </w:r>
      <w:proofErr w:type="gramEnd"/>
    </w:p>
    <w:p w:rsidR="003D1131" w:rsidRPr="003D1131" w:rsidRDefault="00195A24" w:rsidP="00195A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 w:rsidR="000D7AD2">
        <w:rPr>
          <w:rFonts w:ascii="Times New Roman" w:hAnsi="Times New Roman" w:cs="Times New Roman"/>
          <w:color w:val="000000"/>
          <w:sz w:val="24"/>
          <w:szCs w:val="24"/>
        </w:rPr>
        <w:t xml:space="preserve"> Susanna’s</w:t>
      </w:r>
      <w:r w:rsidR="003D1131" w:rsidRPr="003D1131">
        <w:rPr>
          <w:rFonts w:ascii="Times New Roman" w:hAnsi="Times New Roman" w:cs="Times New Roman"/>
          <w:color w:val="000000"/>
          <w:sz w:val="24"/>
          <w:szCs w:val="24"/>
        </w:rPr>
        <w:t xml:space="preserve"> period of revolution.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(2 marks)</w:t>
      </w:r>
    </w:p>
    <w:p w:rsidR="00935860" w:rsidRPr="00BB2D7F" w:rsidRDefault="00935860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2870" w:rsidRPr="00672827" w:rsidRDefault="00935860" w:rsidP="000D7A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982870" w:rsidRPr="00672827" w:rsidSect="006728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72827">
        <w:rPr>
          <w:rFonts w:ascii="Times New Roman" w:hAnsi="Times New Roman" w:cs="Times New Roman"/>
          <w:color w:val="000000"/>
          <w:sz w:val="24"/>
          <w:szCs w:val="24"/>
        </w:rPr>
        <w:t xml:space="preserve">A stone of mass </w:t>
      </w:r>
      <w:r w:rsidR="00051144" w:rsidRPr="0067282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672827">
        <w:rPr>
          <w:rFonts w:ascii="Times New Roman" w:hAnsi="Times New Roman" w:cs="Times New Roman"/>
          <w:color w:val="000000"/>
          <w:sz w:val="24"/>
          <w:szCs w:val="24"/>
        </w:rPr>
        <w:t>.50 kg is whirled in a vertical circle at the end of a 2.00 m length of string.</w:t>
      </w:r>
      <w:r w:rsidRPr="0067282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82870" w:rsidRPr="00BB2D7F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="00935860" w:rsidRPr="00BB2D7F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6C929517" wp14:editId="4E6E95A8">
            <wp:extent cx="183292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70" w:rsidRPr="00BB2D7F" w:rsidRDefault="00935860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2D7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 xml:space="preserve">(a) The stone passes through point X at a speed of </w:t>
      </w:r>
      <w:r w:rsidR="00051144" w:rsidRPr="00BB2D7F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.4 m s</w:t>
      </w:r>
      <w:r w:rsidRPr="00BB2D7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BB2D7F">
        <w:rPr>
          <w:rFonts w:ascii="Times New Roman" w:hAnsi="Times New Roman" w:cs="Times New Roman"/>
          <w:color w:val="000000"/>
          <w:sz w:val="24"/>
          <w:szCs w:val="24"/>
        </w:rPr>
        <w:t>. Calculate its speed at points A and B.</w:t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>(2 marks)</w:t>
      </w: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2870" w:rsidRPr="00BB2D7F" w:rsidRDefault="00935860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982870" w:rsidRPr="00BB2D7F" w:rsidSect="00672827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3603" w:space="710"/>
            <w:col w:w="6153"/>
          </w:cols>
          <w:docGrid w:linePitch="360"/>
        </w:sectPr>
      </w:pPr>
      <w:r w:rsidRPr="00BB2D7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72827" w:rsidRDefault="00935860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B2D7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672827" w:rsidRPr="00BB2D7F">
        <w:rPr>
          <w:rFonts w:ascii="Times New Roman" w:hAnsi="Times New Roman" w:cs="Times New Roman"/>
          <w:color w:val="000000"/>
          <w:sz w:val="24"/>
          <w:szCs w:val="24"/>
        </w:rPr>
        <w:t>(b) Calculate the tension in the string at points A and B.</w:t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>(2 marks)</w:t>
      </w:r>
    </w:p>
    <w:p w:rsidR="00672827" w:rsidRDefault="00672827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306C16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306C16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306C16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B2D7F">
        <w:rPr>
          <w:rFonts w:ascii="Times New Roman" w:hAnsi="Times New Roman" w:cs="Times New Roman"/>
          <w:color w:val="000000"/>
          <w:sz w:val="24"/>
          <w:szCs w:val="24"/>
        </w:rPr>
        <w:br/>
        <w:t>(c) At which point, A, B or X, is the string most likely to break? Explain your answer.</w:t>
      </w: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(2 marks)</w:t>
      </w: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306C16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4C6C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C813BB" w:rsidP="000D7A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2827">
        <w:rPr>
          <w:rFonts w:ascii="Times New Roman" w:hAnsi="Times New Roman" w:cs="Times New Roman"/>
          <w:color w:val="000000"/>
          <w:sz w:val="24"/>
          <w:szCs w:val="24"/>
        </w:rPr>
        <w:t>The gravitational force acting on the space shuttle at sea level is F</w:t>
      </w:r>
      <w:proofErr w:type="gramStart"/>
      <w:r w:rsidRPr="0067282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72827">
        <w:rPr>
          <w:rFonts w:ascii="Times New Roman" w:hAnsi="Times New Roman" w:cs="Times New Roman"/>
          <w:color w:val="000000"/>
          <w:sz w:val="24"/>
          <w:szCs w:val="24"/>
        </w:rPr>
        <w:br/>
        <w:t>a) At what height above the Earth's surface would the gravitational force acting on the</w:t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2827">
        <w:rPr>
          <w:rFonts w:ascii="Times New Roman" w:hAnsi="Times New Roman" w:cs="Times New Roman"/>
          <w:color w:val="000000"/>
          <w:sz w:val="24"/>
          <w:szCs w:val="24"/>
        </w:rPr>
        <w:t xml:space="preserve">shuttle be </w:t>
      </w:r>
      <w:r w:rsidR="00051144" w:rsidRPr="00672827">
        <w:rPr>
          <w:rFonts w:ascii="Times New Roman" w:hAnsi="Times New Roman" w:cs="Times New Roman"/>
          <w:color w:val="000000"/>
          <w:sz w:val="24"/>
          <w:szCs w:val="24"/>
        </w:rPr>
        <w:t>⅓</w:t>
      </w:r>
      <w:r w:rsidRPr="00672827">
        <w:rPr>
          <w:rFonts w:ascii="Times New Roman" w:hAnsi="Times New Roman" w:cs="Times New Roman"/>
          <w:color w:val="000000"/>
          <w:sz w:val="24"/>
          <w:szCs w:val="24"/>
        </w:rPr>
        <w:t>F?</w:t>
      </w:r>
    </w:p>
    <w:p w:rsidR="00672827" w:rsidRDefault="00672827" w:rsidP="00E26953">
      <w:pPr>
        <w:pStyle w:val="ListParagraph"/>
        <w:spacing w:after="0" w:line="240" w:lineRule="auto"/>
        <w:ind w:left="86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 marks)</w:t>
      </w: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C813BB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282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306C16" w:rsidRDefault="00306C1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306C16" w:rsidRDefault="00306C16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Question 4.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continued</w:t>
      </w:r>
      <w:proofErr w:type="gramEnd"/>
    </w:p>
    <w:p w:rsidR="00672827" w:rsidRDefault="00C813BB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2827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r w:rsidR="00051144" w:rsidRPr="00672827">
        <w:rPr>
          <w:rFonts w:ascii="Times New Roman" w:hAnsi="Times New Roman" w:cs="Times New Roman"/>
          <w:color w:val="000000"/>
          <w:sz w:val="24"/>
          <w:szCs w:val="24"/>
        </w:rPr>
        <w:t>If t</w:t>
      </w:r>
      <w:r w:rsidRPr="00672827">
        <w:rPr>
          <w:rFonts w:ascii="Times New Roman" w:hAnsi="Times New Roman" w:cs="Times New Roman"/>
          <w:color w:val="000000"/>
          <w:sz w:val="24"/>
          <w:szCs w:val="24"/>
        </w:rPr>
        <w:t xml:space="preserve">he shuttle is in orbit around the Earth at a height of </w:t>
      </w:r>
      <w:r w:rsidR="00051144" w:rsidRPr="00672827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2B242F" w:rsidRPr="0067282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672827">
        <w:rPr>
          <w:rFonts w:ascii="Times New Roman" w:hAnsi="Times New Roman" w:cs="Times New Roman"/>
          <w:color w:val="000000"/>
          <w:sz w:val="24"/>
          <w:szCs w:val="24"/>
        </w:rPr>
        <w:t>0 km above the Earth's</w:t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2827">
        <w:rPr>
          <w:rFonts w:ascii="Times New Roman" w:hAnsi="Times New Roman" w:cs="Times New Roman"/>
          <w:color w:val="000000"/>
          <w:sz w:val="24"/>
          <w:szCs w:val="24"/>
        </w:rPr>
        <w:t xml:space="preserve">surface. </w:t>
      </w:r>
    </w:p>
    <w:p w:rsidR="00672827" w:rsidRDefault="00C813BB" w:rsidP="00E26953">
      <w:pPr>
        <w:pStyle w:val="ListParagraph"/>
        <w:spacing w:after="0" w:line="240" w:lineRule="auto"/>
        <w:ind w:firstLine="273"/>
        <w:rPr>
          <w:rFonts w:ascii="Times New Roman" w:hAnsi="Times New Roman" w:cs="Times New Roman"/>
          <w:color w:val="000000"/>
          <w:sz w:val="24"/>
          <w:szCs w:val="24"/>
        </w:rPr>
      </w:pPr>
      <w:r w:rsidRPr="00672827">
        <w:rPr>
          <w:rFonts w:ascii="Times New Roman" w:hAnsi="Times New Roman" w:cs="Times New Roman"/>
          <w:color w:val="000000"/>
          <w:sz w:val="24"/>
          <w:szCs w:val="24"/>
        </w:rPr>
        <w:t>What is the gravitational acceleration the shuttle experiences?</w:t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>(2 marks)</w:t>
      </w: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306C16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306C16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306C16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306C16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C16" w:rsidRDefault="00306C16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5860" w:rsidRDefault="00C813BB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2827">
        <w:rPr>
          <w:rFonts w:ascii="Times New Roman" w:hAnsi="Times New Roman" w:cs="Times New Roman"/>
          <w:color w:val="000000"/>
          <w:sz w:val="24"/>
          <w:szCs w:val="24"/>
        </w:rPr>
        <w:br/>
        <w:t>c) What orbital speed did the shuttle have to keep it in this</w:t>
      </w:r>
      <w:r w:rsidR="00051144" w:rsidRPr="00672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2827">
        <w:rPr>
          <w:rFonts w:ascii="Times New Roman" w:hAnsi="Times New Roman" w:cs="Times New Roman"/>
          <w:color w:val="000000"/>
          <w:sz w:val="24"/>
          <w:szCs w:val="24"/>
        </w:rPr>
        <w:t>orbit?</w:t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2827">
        <w:rPr>
          <w:rFonts w:ascii="Times New Roman" w:hAnsi="Times New Roman" w:cs="Times New Roman"/>
          <w:color w:val="000000"/>
          <w:sz w:val="24"/>
          <w:szCs w:val="24"/>
        </w:rPr>
        <w:tab/>
        <w:t>(2 marks)</w:t>
      </w: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827" w:rsidRPr="00672827" w:rsidRDefault="00672827" w:rsidP="0067282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D7AD2" w:rsidRDefault="000D7AD2" w:rsidP="000D7A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813BB" w:rsidRPr="000D7AD2" w:rsidRDefault="00C813BB" w:rsidP="000D7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D7AD2">
        <w:rPr>
          <w:rFonts w:ascii="Times New Roman" w:hAnsi="Times New Roman" w:cs="Times New Roman"/>
          <w:color w:val="000000"/>
          <w:sz w:val="24"/>
          <w:szCs w:val="24"/>
        </w:rPr>
        <w:t>What is the height above the Earth's surface of a communications satellite if it always orbits above a particular spot on the equator?</w:t>
      </w:r>
      <w:r w:rsidR="00E26953" w:rsidRP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 w:rsidRP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 w:rsidRP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 w:rsidRP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 w:rsidRP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 w:rsidRP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 w:rsidRPr="000D7A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6953" w:rsidRPr="000D7AD2">
        <w:rPr>
          <w:rFonts w:ascii="Times New Roman" w:hAnsi="Times New Roman" w:cs="Times New Roman"/>
          <w:color w:val="000000"/>
          <w:sz w:val="24"/>
          <w:szCs w:val="24"/>
        </w:rPr>
        <w:tab/>
        <w:t>(3 marks)</w:t>
      </w:r>
    </w:p>
    <w:p w:rsidR="00195A24" w:rsidRDefault="00195A24" w:rsidP="0019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24" w:rsidRDefault="00195A24" w:rsidP="0019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24" w:rsidRDefault="00195A24" w:rsidP="0019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24" w:rsidRDefault="00195A24" w:rsidP="0019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5A24" w:rsidSect="006728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66268"/>
    <w:multiLevelType w:val="hybridMultilevel"/>
    <w:tmpl w:val="4A868C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C790A"/>
    <w:multiLevelType w:val="hybridMultilevel"/>
    <w:tmpl w:val="673E454E"/>
    <w:lvl w:ilvl="0" w:tplc="8ABE0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60"/>
    <w:rsid w:val="00001F0D"/>
    <w:rsid w:val="00051144"/>
    <w:rsid w:val="000D7AD2"/>
    <w:rsid w:val="00195A24"/>
    <w:rsid w:val="002B242F"/>
    <w:rsid w:val="00306C16"/>
    <w:rsid w:val="003D1131"/>
    <w:rsid w:val="003D2AE4"/>
    <w:rsid w:val="004C6C56"/>
    <w:rsid w:val="005779A7"/>
    <w:rsid w:val="00672827"/>
    <w:rsid w:val="00935860"/>
    <w:rsid w:val="00982870"/>
    <w:rsid w:val="00B66DA3"/>
    <w:rsid w:val="00BB2D7F"/>
    <w:rsid w:val="00BB442D"/>
    <w:rsid w:val="00C813BB"/>
    <w:rsid w:val="00E2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8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8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3117D8C9</Template>
  <TotalTime>61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Kenneth</dc:creator>
  <cp:lastModifiedBy>BELL Kenneth</cp:lastModifiedBy>
  <cp:revision>6</cp:revision>
  <cp:lastPrinted>2016-03-07T23:58:00Z</cp:lastPrinted>
  <dcterms:created xsi:type="dcterms:W3CDTF">2016-02-28T13:42:00Z</dcterms:created>
  <dcterms:modified xsi:type="dcterms:W3CDTF">2016-03-08T00:14:00Z</dcterms:modified>
</cp:coreProperties>
</file>