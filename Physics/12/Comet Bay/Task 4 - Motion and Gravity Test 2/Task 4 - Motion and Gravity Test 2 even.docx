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1E0" w:rsidRPr="007B3B98" w:rsidRDefault="00282591" w:rsidP="00F4074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noProof/>
          <w:lang w:eastAsia="en-AU"/>
        </w:rPr>
        <w:drawing>
          <wp:anchor distT="0" distB="0" distL="114300" distR="114300" simplePos="0" relativeHeight="251639296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20955</wp:posOffset>
            </wp:positionV>
            <wp:extent cx="1200150" cy="1076325"/>
            <wp:effectExtent l="19050" t="0" r="0" b="0"/>
            <wp:wrapNone/>
            <wp:docPr id="9" name="Picture 5" descr="log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smartTag w:uri="urn:schemas-microsoft-com:office:smarttags" w:element="PlaceName">
        <w:smartTag w:uri="urn:schemas-microsoft-com:office:smarttags" w:element="place">
          <w:r w:rsidR="005761E0"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COMET</w:t>
          </w:r>
        </w:smartTag>
        <w:r w:rsidR="005761E0" w:rsidRPr="009C65F0">
          <w:rPr>
            <w:rFonts w:ascii="Trebuchet MS" w:hAnsi="Trebuchet MS" w:cs="Arial"/>
            <w:b/>
            <w:sz w:val="44"/>
            <w:szCs w:val="44"/>
            <w:u w:val="single"/>
          </w:rPr>
          <w:t xml:space="preserve"> </w:t>
        </w:r>
        <w:smartTag w:uri="urn:schemas-microsoft-com:office:smarttags" w:element="City">
          <w:smartTag w:uri="urn:schemas-microsoft-com:office:smarttags" w:element="PlaceType">
            <w:r w:rsidR="005761E0" w:rsidRPr="009C65F0">
              <w:rPr>
                <w:rFonts w:ascii="Trebuchet MS" w:hAnsi="Trebuchet MS" w:cs="Arial"/>
                <w:b/>
                <w:sz w:val="44"/>
                <w:szCs w:val="44"/>
                <w:u w:val="single"/>
              </w:rPr>
              <w:t>BAY</w:t>
            </w:r>
          </w:smartTag>
        </w:smartTag>
        <w:r w:rsidR="005761E0" w:rsidRPr="009C65F0">
          <w:rPr>
            <w:rFonts w:ascii="Trebuchet MS" w:hAnsi="Trebuchet MS" w:cs="Arial"/>
            <w:b/>
            <w:sz w:val="44"/>
            <w:szCs w:val="44"/>
            <w:u w:val="single"/>
          </w:rPr>
          <w:t xml:space="preserve"> </w:t>
        </w:r>
        <w:smartTag w:uri="urn:schemas-microsoft-com:office:smarttags" w:element="City">
          <w:smartTag w:uri="urn:schemas-microsoft-com:office:smarttags" w:element="PlaceType">
            <w:r w:rsidR="005761E0" w:rsidRPr="009C65F0">
              <w:rPr>
                <w:rFonts w:ascii="Trebuchet MS" w:hAnsi="Trebuchet MS" w:cs="Arial"/>
                <w:b/>
                <w:sz w:val="44"/>
                <w:szCs w:val="44"/>
                <w:u w:val="single"/>
              </w:rPr>
              <w:t>COLLEGE</w:t>
            </w:r>
          </w:smartTag>
        </w:smartTag>
      </w:smartTag>
    </w:p>
    <w:p w:rsidR="005761E0" w:rsidRPr="009C65F0" w:rsidRDefault="005761E0" w:rsidP="00F4074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</w:p>
    <w:p w:rsidR="001125DB" w:rsidRDefault="001125DB" w:rsidP="001125DB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 xml:space="preserve">Physics Unit 3 - Task </w:t>
      </w:r>
      <w:r w:rsidR="00BE6332">
        <w:rPr>
          <w:rFonts w:ascii="Trebuchet MS" w:hAnsi="Trebuchet MS" w:cs="Arial"/>
          <w:b/>
          <w:sz w:val="36"/>
          <w:szCs w:val="36"/>
        </w:rPr>
        <w:t>4</w:t>
      </w:r>
    </w:p>
    <w:p w:rsidR="001125DB" w:rsidRDefault="001125DB" w:rsidP="001125DB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36"/>
          <w:szCs w:val="36"/>
        </w:rPr>
        <w:t xml:space="preserve">Motion and Gravity Test </w:t>
      </w:r>
      <w:r w:rsidR="00BE6332">
        <w:rPr>
          <w:rFonts w:ascii="Trebuchet MS" w:hAnsi="Trebuchet MS" w:cs="Arial"/>
          <w:b/>
          <w:sz w:val="36"/>
          <w:szCs w:val="36"/>
        </w:rPr>
        <w:t>2</w:t>
      </w:r>
    </w:p>
    <w:p w:rsidR="001125DB" w:rsidRDefault="001125DB" w:rsidP="001125DB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right"/>
        <w:rPr>
          <w:rFonts w:ascii="Trebuchet MS" w:hAnsi="Trebuchet MS" w:cs="Arial"/>
          <w:b/>
          <w:sz w:val="28"/>
          <w:szCs w:val="28"/>
        </w:rPr>
      </w:pPr>
    </w:p>
    <w:p w:rsidR="005761E0" w:rsidRPr="008F2BFA" w:rsidRDefault="00FD3E16" w:rsidP="001125DB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right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28"/>
          <w:szCs w:val="28"/>
        </w:rPr>
        <w:t xml:space="preserve">Name: </w:t>
      </w:r>
      <w:r w:rsidR="00176A78">
        <w:rPr>
          <w:rFonts w:ascii="Trebuchet MS" w:hAnsi="Trebuchet MS" w:cs="Arial"/>
          <w:b/>
          <w:color w:val="FF0000"/>
          <w:sz w:val="28"/>
          <w:szCs w:val="28"/>
        </w:rPr>
        <w:t xml:space="preserve">                </w:t>
      </w:r>
      <w:bookmarkStart w:id="0" w:name="_GoBack"/>
      <w:bookmarkEnd w:id="0"/>
      <w:r>
        <w:rPr>
          <w:rFonts w:ascii="Trebuchet MS" w:hAnsi="Trebuchet MS" w:cs="Arial"/>
          <w:b/>
          <w:sz w:val="28"/>
          <w:szCs w:val="28"/>
        </w:rPr>
        <w:t xml:space="preserve">                                      </w:t>
      </w:r>
      <w:r w:rsidR="005761E0" w:rsidRPr="008F2BFA">
        <w:rPr>
          <w:rFonts w:ascii="Trebuchet MS" w:hAnsi="Trebuchet MS" w:cs="Arial"/>
          <w:b/>
          <w:sz w:val="28"/>
          <w:szCs w:val="28"/>
        </w:rPr>
        <w:t xml:space="preserve"> </w:t>
      </w:r>
      <w:r w:rsidR="009D627D">
        <w:rPr>
          <w:rFonts w:ascii="Trebuchet MS" w:hAnsi="Trebuchet MS" w:cs="Arial"/>
          <w:b/>
          <w:sz w:val="28"/>
          <w:szCs w:val="28"/>
        </w:rPr>
        <w:t xml:space="preserve">   </w:t>
      </w:r>
      <w:r w:rsidR="005761E0">
        <w:rPr>
          <w:rFonts w:ascii="Trebuchet MS" w:hAnsi="Trebuchet MS" w:cs="Arial"/>
          <w:b/>
          <w:sz w:val="28"/>
          <w:szCs w:val="28"/>
        </w:rPr>
        <w:t xml:space="preserve">              Total Marks   </w:t>
      </w:r>
      <w:r w:rsidR="00221072">
        <w:rPr>
          <w:rFonts w:ascii="Trebuchet MS" w:hAnsi="Trebuchet MS" w:cs="Arial"/>
          <w:b/>
          <w:sz w:val="28"/>
          <w:szCs w:val="28"/>
        </w:rPr>
        <w:t xml:space="preserve">      </w:t>
      </w:r>
      <w:r w:rsidR="005761E0">
        <w:rPr>
          <w:rFonts w:ascii="Trebuchet MS" w:hAnsi="Trebuchet MS" w:cs="Arial"/>
          <w:b/>
          <w:sz w:val="28"/>
          <w:szCs w:val="28"/>
        </w:rPr>
        <w:t xml:space="preserve">  </w:t>
      </w:r>
      <w:r w:rsidR="00CA4F7E">
        <w:rPr>
          <w:rFonts w:ascii="Trebuchet MS" w:hAnsi="Trebuchet MS" w:cs="Arial"/>
          <w:b/>
          <w:sz w:val="28"/>
          <w:szCs w:val="28"/>
        </w:rPr>
        <w:t>/</w:t>
      </w:r>
      <w:r w:rsidR="009D627D">
        <w:rPr>
          <w:rFonts w:ascii="Trebuchet MS" w:hAnsi="Trebuchet MS" w:cs="Arial"/>
          <w:b/>
          <w:sz w:val="28"/>
          <w:szCs w:val="28"/>
        </w:rPr>
        <w:t>6</w:t>
      </w:r>
      <w:r w:rsidR="00076201">
        <w:rPr>
          <w:rFonts w:ascii="Trebuchet MS" w:hAnsi="Trebuchet MS" w:cs="Arial"/>
          <w:b/>
          <w:sz w:val="28"/>
          <w:szCs w:val="28"/>
        </w:rPr>
        <w:t>3</w:t>
      </w:r>
    </w:p>
    <w:p w:rsidR="00EF16CE" w:rsidRPr="00EF16CE" w:rsidRDefault="00EF16CE" w:rsidP="00EF16CE">
      <w:pPr>
        <w:jc w:val="both"/>
        <w:rPr>
          <w:rFonts w:ascii="Arial" w:hAnsi="Arial" w:cs="Arial"/>
          <w:b/>
          <w:sz w:val="24"/>
          <w:szCs w:val="24"/>
        </w:rPr>
      </w:pPr>
      <w:r w:rsidRPr="00EF16CE">
        <w:rPr>
          <w:rFonts w:ascii="Arial" w:hAnsi="Arial" w:cs="Arial"/>
          <w:b/>
          <w:sz w:val="24"/>
          <w:szCs w:val="24"/>
        </w:rPr>
        <w:t>All questions must be answered and to WACE specifications</w:t>
      </w:r>
    </w:p>
    <w:p w:rsidR="00EF16CE" w:rsidRPr="00EF16CE" w:rsidRDefault="00EF16CE" w:rsidP="00EF16CE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 w:rsidRPr="00EF16CE">
        <w:rPr>
          <w:rFonts w:ascii="Arial" w:hAnsi="Arial" w:cs="Arial"/>
          <w:b/>
          <w:bCs/>
          <w:sz w:val="24"/>
          <w:szCs w:val="24"/>
        </w:rPr>
        <w:t>Question 1</w:t>
      </w:r>
    </w:p>
    <w:p w:rsidR="00EF16CE" w:rsidRPr="00EF16CE" w:rsidRDefault="00EF16CE" w:rsidP="0060433B">
      <w:pPr>
        <w:spacing w:after="0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sz w:val="24"/>
          <w:szCs w:val="24"/>
        </w:rPr>
        <w:t>A nut on a bolt on a bicycle requires a torque of 6 N m to just loosen it.</w:t>
      </w:r>
    </w:p>
    <w:p w:rsidR="00EF16CE" w:rsidRDefault="00EF16CE" w:rsidP="00EF16CE">
      <w:pPr>
        <w:pStyle w:val="ListParagraph"/>
        <w:numPr>
          <w:ilvl w:val="0"/>
          <w:numId w:val="24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sz w:val="24"/>
          <w:szCs w:val="24"/>
        </w:rPr>
        <w:t>Label the diagram below and estimate realistic values for the length (L) and force (F) that would just supply en</w:t>
      </w:r>
      <w:r>
        <w:rPr>
          <w:rFonts w:ascii="Arial" w:hAnsi="Arial" w:cs="Arial"/>
          <w:sz w:val="24"/>
          <w:szCs w:val="24"/>
        </w:rPr>
        <w:t>ough torque to loosen the nut.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Pr="00EF16CE">
        <w:rPr>
          <w:rFonts w:ascii="Arial" w:hAnsi="Arial" w:cs="Arial"/>
          <w:sz w:val="24"/>
          <w:szCs w:val="24"/>
        </w:rPr>
        <w:t>(4 marks)</w:t>
      </w:r>
    </w:p>
    <w:p w:rsidR="00FE158E" w:rsidRPr="00EF16CE" w:rsidRDefault="00FE158E" w:rsidP="00FE158E">
      <w:pPr>
        <w:pStyle w:val="ListParagraph"/>
        <w:spacing w:after="0"/>
        <w:ind w:left="1134"/>
        <w:rPr>
          <w:rFonts w:ascii="Arial" w:hAnsi="Arial" w:cs="Arial"/>
          <w:sz w:val="24"/>
          <w:szCs w:val="24"/>
        </w:rPr>
      </w:pPr>
    </w:p>
    <w:p w:rsidR="00EF16CE" w:rsidRDefault="00FE158E" w:rsidP="00EF16CE">
      <w:pPr>
        <w:tabs>
          <w:tab w:val="left" w:pos="567"/>
          <w:tab w:val="left" w:pos="1400"/>
          <w:tab w:val="left" w:pos="1701"/>
          <w:tab w:val="left" w:pos="9072"/>
          <w:tab w:val="left" w:pos="9639"/>
        </w:tabs>
        <w:spacing w:after="0"/>
        <w:ind w:left="567" w:hanging="567"/>
        <w:jc w:val="center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sz w:val="24"/>
          <w:szCs w:val="24"/>
        </w:rPr>
        <w:object w:dxaOrig="11628" w:dyaOrig="5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189.75pt" o:ole="">
            <v:imagedata r:id="rId9" o:title=""/>
          </v:shape>
          <o:OLEObject Type="Embed" ProgID="FXDraw3.Document" ShapeID="_x0000_i1025" DrawAspect="Content" ObjectID="_1519453147" r:id="rId10"/>
        </w:object>
      </w:r>
    </w:p>
    <w:p w:rsidR="00EF16CE" w:rsidRDefault="00EF16CE" w:rsidP="00EF16CE">
      <w:pPr>
        <w:tabs>
          <w:tab w:val="left" w:pos="567"/>
          <w:tab w:val="left" w:pos="1400"/>
          <w:tab w:val="left" w:pos="1701"/>
          <w:tab w:val="left" w:pos="9072"/>
          <w:tab w:val="left" w:pos="9639"/>
        </w:tabs>
        <w:spacing w:after="0"/>
        <w:ind w:left="567" w:hanging="567"/>
        <w:jc w:val="center"/>
        <w:rPr>
          <w:rFonts w:ascii="Arial" w:hAnsi="Arial" w:cs="Arial"/>
          <w:sz w:val="24"/>
          <w:szCs w:val="24"/>
        </w:rPr>
      </w:pPr>
    </w:p>
    <w:p w:rsidR="00EF16CE" w:rsidRDefault="00EF16CE" w:rsidP="00EF16CE">
      <w:pPr>
        <w:tabs>
          <w:tab w:val="left" w:pos="567"/>
          <w:tab w:val="left" w:pos="1400"/>
          <w:tab w:val="left" w:pos="1701"/>
          <w:tab w:val="left" w:pos="9072"/>
          <w:tab w:val="left" w:pos="9639"/>
        </w:tabs>
        <w:spacing w:after="0"/>
        <w:ind w:left="567" w:hanging="567"/>
        <w:jc w:val="center"/>
        <w:rPr>
          <w:rFonts w:ascii="Arial" w:hAnsi="Arial" w:cs="Arial"/>
          <w:sz w:val="24"/>
          <w:szCs w:val="24"/>
        </w:rPr>
      </w:pPr>
    </w:p>
    <w:p w:rsidR="00FE158E" w:rsidRDefault="00FE158E" w:rsidP="00EF16CE">
      <w:pPr>
        <w:tabs>
          <w:tab w:val="left" w:pos="567"/>
          <w:tab w:val="left" w:pos="1400"/>
          <w:tab w:val="left" w:pos="1701"/>
          <w:tab w:val="left" w:pos="9072"/>
          <w:tab w:val="left" w:pos="9639"/>
        </w:tabs>
        <w:spacing w:after="0"/>
        <w:ind w:left="567" w:hanging="567"/>
        <w:jc w:val="center"/>
        <w:rPr>
          <w:rFonts w:ascii="Arial" w:hAnsi="Arial" w:cs="Arial"/>
          <w:sz w:val="24"/>
          <w:szCs w:val="24"/>
        </w:rPr>
      </w:pPr>
    </w:p>
    <w:p w:rsidR="00FE158E" w:rsidRDefault="00FE158E" w:rsidP="00EF16CE">
      <w:pPr>
        <w:tabs>
          <w:tab w:val="left" w:pos="567"/>
          <w:tab w:val="left" w:pos="1400"/>
          <w:tab w:val="left" w:pos="1701"/>
          <w:tab w:val="left" w:pos="9072"/>
          <w:tab w:val="left" w:pos="9639"/>
        </w:tabs>
        <w:spacing w:after="0"/>
        <w:ind w:left="567" w:hanging="567"/>
        <w:jc w:val="center"/>
        <w:rPr>
          <w:rFonts w:ascii="Arial" w:hAnsi="Arial" w:cs="Arial"/>
          <w:sz w:val="24"/>
          <w:szCs w:val="24"/>
        </w:rPr>
      </w:pPr>
    </w:p>
    <w:p w:rsidR="00FE158E" w:rsidRDefault="00FE158E" w:rsidP="00EF16CE">
      <w:pPr>
        <w:tabs>
          <w:tab w:val="left" w:pos="567"/>
          <w:tab w:val="left" w:pos="1400"/>
          <w:tab w:val="left" w:pos="1701"/>
          <w:tab w:val="left" w:pos="9072"/>
          <w:tab w:val="left" w:pos="9639"/>
        </w:tabs>
        <w:spacing w:after="0"/>
        <w:ind w:left="567" w:hanging="567"/>
        <w:jc w:val="center"/>
        <w:rPr>
          <w:rFonts w:ascii="Arial" w:hAnsi="Arial" w:cs="Arial"/>
          <w:sz w:val="24"/>
          <w:szCs w:val="24"/>
        </w:rPr>
      </w:pPr>
    </w:p>
    <w:p w:rsidR="00EF16CE" w:rsidRPr="00EF16CE" w:rsidRDefault="00EF16CE" w:rsidP="00EF16CE">
      <w:pPr>
        <w:tabs>
          <w:tab w:val="left" w:pos="567"/>
          <w:tab w:val="left" w:pos="1400"/>
          <w:tab w:val="left" w:pos="1701"/>
          <w:tab w:val="left" w:pos="9072"/>
          <w:tab w:val="left" w:pos="9639"/>
        </w:tabs>
        <w:spacing w:after="0"/>
        <w:ind w:left="567" w:hanging="567"/>
        <w:jc w:val="center"/>
        <w:rPr>
          <w:rFonts w:ascii="Arial" w:hAnsi="Arial" w:cs="Arial"/>
          <w:sz w:val="24"/>
          <w:szCs w:val="24"/>
        </w:rPr>
      </w:pPr>
    </w:p>
    <w:p w:rsidR="00EF16CE" w:rsidRPr="00EF16CE" w:rsidRDefault="00EF16CE" w:rsidP="00EF16CE">
      <w:pPr>
        <w:pStyle w:val="ListParagraph"/>
        <w:numPr>
          <w:ilvl w:val="0"/>
          <w:numId w:val="24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sz w:val="24"/>
          <w:szCs w:val="24"/>
        </w:rPr>
        <w:t>ESTIMATE the binding force (B), between the nut and the bolt, which is just sufficient to stop the nut from coming loose.</w:t>
      </w:r>
      <w:r w:rsidRPr="00EF16C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</w:t>
      </w:r>
      <w:r w:rsidRPr="00EF16CE">
        <w:rPr>
          <w:rFonts w:ascii="Arial" w:hAnsi="Arial" w:cs="Arial"/>
          <w:sz w:val="24"/>
          <w:szCs w:val="24"/>
        </w:rPr>
        <w:t xml:space="preserve"> (2 marks)</w:t>
      </w:r>
    </w:p>
    <w:p w:rsidR="00EF16CE" w:rsidRPr="00EF16CE" w:rsidRDefault="00EF16CE" w:rsidP="00EF16CE">
      <w:pPr>
        <w:tabs>
          <w:tab w:val="left" w:pos="567"/>
          <w:tab w:val="left" w:pos="1400"/>
          <w:tab w:val="left" w:pos="1701"/>
        </w:tabs>
        <w:spacing w:after="0"/>
        <w:ind w:left="567" w:hanging="567"/>
        <w:rPr>
          <w:rFonts w:ascii="Arial" w:hAnsi="Arial" w:cs="Arial"/>
          <w:sz w:val="24"/>
          <w:szCs w:val="24"/>
        </w:rPr>
      </w:pPr>
    </w:p>
    <w:p w:rsidR="00EF16CE" w:rsidRPr="00EF16CE" w:rsidRDefault="00EF16CE" w:rsidP="00EF16CE">
      <w:pPr>
        <w:tabs>
          <w:tab w:val="left" w:pos="567"/>
          <w:tab w:val="left" w:pos="1134"/>
          <w:tab w:val="left" w:pos="1701"/>
        </w:tabs>
        <w:spacing w:after="0"/>
        <w:ind w:left="567" w:hanging="567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sz w:val="24"/>
          <w:szCs w:val="24"/>
        </w:rPr>
        <w:tab/>
      </w:r>
      <w:r w:rsidRPr="00EF16CE">
        <w:rPr>
          <w:rFonts w:ascii="Arial" w:hAnsi="Arial" w:cs="Arial"/>
          <w:sz w:val="24"/>
          <w:szCs w:val="24"/>
        </w:rPr>
        <w:tab/>
        <w:t>B = _____________</w:t>
      </w:r>
    </w:p>
    <w:p w:rsidR="00FA6017" w:rsidRPr="00EF16CE" w:rsidRDefault="00FA6017" w:rsidP="00EF16C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F16CE" w:rsidRDefault="00EF16CE" w:rsidP="00EF16C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E158E" w:rsidRDefault="00FE158E" w:rsidP="00EF16C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E158E" w:rsidRDefault="00FE158E" w:rsidP="00EF16C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E158E" w:rsidRDefault="00FE158E" w:rsidP="00EF16C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E158E" w:rsidRDefault="00FE158E" w:rsidP="00EF16C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E158E" w:rsidRDefault="00FE158E" w:rsidP="00EF16C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E158E" w:rsidRDefault="00FE158E" w:rsidP="00EF16C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53B40" w:rsidRDefault="00453B40" w:rsidP="00EF16C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E158E" w:rsidRDefault="00FE158E" w:rsidP="00EF16C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F16CE" w:rsidRPr="00EF16CE" w:rsidRDefault="00EF16CE" w:rsidP="00FE158E">
      <w:pPr>
        <w:jc w:val="both"/>
        <w:rPr>
          <w:rFonts w:ascii="Arial" w:hAnsi="Arial" w:cs="Arial"/>
          <w:bCs/>
          <w:sz w:val="24"/>
          <w:szCs w:val="24"/>
        </w:rPr>
      </w:pPr>
      <w:r w:rsidRPr="00EF16CE">
        <w:rPr>
          <w:rFonts w:ascii="Arial" w:hAnsi="Arial" w:cs="Arial"/>
          <w:b/>
          <w:bCs/>
          <w:sz w:val="24"/>
          <w:szCs w:val="24"/>
        </w:rPr>
        <w:lastRenderedPageBreak/>
        <w:t xml:space="preserve">Question </w:t>
      </w:r>
      <w:r w:rsidR="00FE158E">
        <w:rPr>
          <w:rFonts w:ascii="Arial" w:hAnsi="Arial" w:cs="Arial"/>
          <w:b/>
          <w:bCs/>
          <w:sz w:val="24"/>
          <w:szCs w:val="24"/>
        </w:rPr>
        <w:t>2</w:t>
      </w:r>
      <w:r w:rsidRPr="00EF16CE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F16CE" w:rsidRPr="00EF16CE" w:rsidRDefault="00EF16CE" w:rsidP="00EF16CE">
      <w:pPr>
        <w:spacing w:after="0"/>
        <w:rPr>
          <w:rFonts w:ascii="Arial" w:hAnsi="Arial" w:cs="Arial"/>
          <w:sz w:val="24"/>
          <w:szCs w:val="24"/>
          <w:lang w:eastAsia="ar-SA"/>
        </w:rPr>
      </w:pPr>
      <w:r w:rsidRPr="00EF16CE">
        <w:rPr>
          <w:rFonts w:ascii="Arial" w:hAnsi="Arial" w:cs="Arial"/>
          <w:sz w:val="24"/>
          <w:szCs w:val="24"/>
          <w:lang w:eastAsia="ar-SA"/>
        </w:rPr>
        <w:t>A rigid boom of mass m is free to rotate about a frictionless pivot P. The boom is held in static equilibrium by a rope that is in tension. The boom is held in two different positions where the tension in position A is T</w:t>
      </w:r>
      <w:r w:rsidRPr="00EF16CE">
        <w:rPr>
          <w:rFonts w:ascii="Arial" w:hAnsi="Arial" w:cs="Arial"/>
          <w:sz w:val="24"/>
          <w:szCs w:val="24"/>
          <w:vertAlign w:val="subscript"/>
          <w:lang w:eastAsia="ar-SA"/>
        </w:rPr>
        <w:t>A</w:t>
      </w:r>
      <w:r w:rsidRPr="00EF16CE">
        <w:rPr>
          <w:rFonts w:ascii="Arial" w:hAnsi="Arial" w:cs="Arial"/>
          <w:sz w:val="24"/>
          <w:szCs w:val="24"/>
          <w:lang w:eastAsia="ar-SA"/>
        </w:rPr>
        <w:t xml:space="preserve"> and the tension in position B is T</w:t>
      </w:r>
      <w:r w:rsidRPr="00EF16CE">
        <w:rPr>
          <w:rFonts w:ascii="Arial" w:hAnsi="Arial" w:cs="Arial"/>
          <w:sz w:val="24"/>
          <w:szCs w:val="24"/>
          <w:vertAlign w:val="subscript"/>
          <w:lang w:eastAsia="ar-SA"/>
        </w:rPr>
        <w:t xml:space="preserve">B. </w:t>
      </w:r>
      <w:r w:rsidRPr="00EF16CE">
        <w:rPr>
          <w:rFonts w:ascii="Arial" w:hAnsi="Arial" w:cs="Arial"/>
          <w:sz w:val="24"/>
          <w:szCs w:val="24"/>
          <w:lang w:eastAsia="ar-SA"/>
        </w:rPr>
        <w:t>The positions are shown in the diagram below.</w:t>
      </w:r>
    </w:p>
    <w:p w:rsidR="00EF16CE" w:rsidRPr="00EF16CE" w:rsidRDefault="00EF16CE" w:rsidP="00EF16CE">
      <w:pPr>
        <w:spacing w:after="0"/>
        <w:rPr>
          <w:rFonts w:ascii="Arial" w:hAnsi="Arial" w:cs="Arial"/>
          <w:sz w:val="24"/>
          <w:szCs w:val="24"/>
          <w:lang w:eastAsia="ar-SA"/>
        </w:rPr>
      </w:pPr>
      <w:r w:rsidRPr="00EF16CE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c">
            <w:drawing>
              <wp:inline distT="0" distB="0" distL="0" distR="0" wp14:anchorId="72048095" wp14:editId="31C5D48F">
                <wp:extent cx="5486400" cy="1726443"/>
                <wp:effectExtent l="0" t="0" r="0" b="0"/>
                <wp:docPr id="186" name="Canvas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90" name="Group 390"/>
                        <wpg:cNvGrpSpPr/>
                        <wpg:grpSpPr>
                          <a:xfrm>
                            <a:off x="409432" y="122821"/>
                            <a:ext cx="4889127" cy="1467145"/>
                            <a:chOff x="409432" y="122821"/>
                            <a:chExt cx="4889127" cy="1467145"/>
                          </a:xfrm>
                        </wpg:grpSpPr>
                        <wpg:grpSp>
                          <wpg:cNvPr id="227" name="Group 227"/>
                          <wpg:cNvGrpSpPr/>
                          <wpg:grpSpPr>
                            <a:xfrm>
                              <a:off x="409432" y="122821"/>
                              <a:ext cx="4889127" cy="1467145"/>
                              <a:chOff x="409432" y="122821"/>
                              <a:chExt cx="4889127" cy="1467145"/>
                            </a:xfrm>
                          </wpg:grpSpPr>
                          <wps:wsp>
                            <wps:cNvPr id="189" name="Rectangle 189"/>
                            <wps:cNvSpPr/>
                            <wps:spPr>
                              <a:xfrm>
                                <a:off x="409432" y="191071"/>
                                <a:ext cx="300251" cy="1398895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tile tx="0" ty="0" sx="100000" sy="100000" flip="none" algn="tl"/>
                              </a:blipFill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6" name="Group 206"/>
                            <wpg:cNvGrpSpPr/>
                            <wpg:grpSpPr>
                              <a:xfrm>
                                <a:off x="648268" y="784748"/>
                                <a:ext cx="1685500" cy="161725"/>
                                <a:chOff x="648268" y="1009934"/>
                                <a:chExt cx="1685500" cy="161725"/>
                              </a:xfrm>
                            </wpg:grpSpPr>
                            <wps:wsp>
                              <wps:cNvPr id="188" name="Rectangle 188"/>
                              <wps:cNvSpPr/>
                              <wps:spPr>
                                <a:xfrm>
                                  <a:off x="750627" y="1009934"/>
                                  <a:ext cx="1583141" cy="156950"/>
                                </a:xfrm>
                                <a:prstGeom prst="rect">
                                  <a:avLst/>
                                </a:prstGeom>
                                <a:pattFill prst="pct5">
                                  <a:fgClr>
                                    <a:schemeClr val="lt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prst="relaxedInset"/>
                                </a:sp3d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Flowchart: Connector 190"/>
                              <wps:cNvSpPr/>
                              <wps:spPr>
                                <a:xfrm>
                                  <a:off x="648268" y="1009934"/>
                                  <a:ext cx="150125" cy="1617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1" name="Straight Arrow Connector 201"/>
                            <wps:cNvCnPr>
                              <a:stCxn id="188" idx="3"/>
                            </wps:cNvCnPr>
                            <wps:spPr>
                              <a:xfrm flipV="1">
                                <a:off x="2333768" y="136480"/>
                                <a:ext cx="0" cy="726743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" name="Rectangle 205"/>
                            <wps:cNvSpPr/>
                            <wps:spPr>
                              <a:xfrm>
                                <a:off x="3364173" y="191071"/>
                                <a:ext cx="300251" cy="1398895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tile tx="0" ty="0" sx="100000" sy="100000" flip="none" algn="tl"/>
                              </a:blipFill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7" name="Group 207"/>
                            <wpg:cNvGrpSpPr/>
                            <wpg:grpSpPr>
                              <a:xfrm rot="1219873">
                                <a:off x="3548417" y="1008807"/>
                                <a:ext cx="1685500" cy="161725"/>
                                <a:chOff x="648268" y="1009934"/>
                                <a:chExt cx="1685500" cy="161725"/>
                              </a:xfrm>
                            </wpg:grpSpPr>
                            <wps:wsp>
                              <wps:cNvPr id="208" name="Rectangle 208"/>
                              <wps:cNvSpPr/>
                              <wps:spPr>
                                <a:xfrm>
                                  <a:off x="750627" y="1009934"/>
                                  <a:ext cx="1583141" cy="156950"/>
                                </a:xfrm>
                                <a:prstGeom prst="rect">
                                  <a:avLst/>
                                </a:prstGeom>
                                <a:pattFill prst="pct5">
                                  <a:fgClr>
                                    <a:schemeClr val="lt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prst="relaxedInset"/>
                                </a:sp3d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Flowchart: Connector 209"/>
                              <wps:cNvSpPr/>
                              <wps:spPr>
                                <a:xfrm>
                                  <a:off x="648268" y="1009934"/>
                                  <a:ext cx="150125" cy="1617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0" name="Straight Arrow Connector 210"/>
                            <wps:cNvCnPr/>
                            <wps:spPr>
                              <a:xfrm flipV="1">
                                <a:off x="5209510" y="586856"/>
                                <a:ext cx="0" cy="726743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" name="Text Box 211"/>
                            <wps:cNvSpPr txBox="1"/>
                            <wps:spPr>
                              <a:xfrm>
                                <a:off x="866635" y="1313609"/>
                                <a:ext cx="880280" cy="2661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11D0" w:rsidRDefault="000D11D0" w:rsidP="00EF16CE">
                                  <w:r>
                                    <w:t>Position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Text Box 212"/>
                            <wps:cNvSpPr txBox="1"/>
                            <wps:spPr>
                              <a:xfrm>
                                <a:off x="3742485" y="266060"/>
                                <a:ext cx="880280" cy="2661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11D0" w:rsidRDefault="000D11D0" w:rsidP="00EF16CE">
                                  <w:r>
                                    <w:t>Position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" name="Text Box 213"/>
                            <wps:cNvSpPr txBox="1"/>
                            <wps:spPr>
                              <a:xfrm>
                                <a:off x="2019872" y="122821"/>
                                <a:ext cx="388959" cy="2661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11D0" w:rsidRDefault="000D11D0" w:rsidP="00EF16CE">
                                  <w:r>
                                    <w:t>T</w:t>
                                  </w:r>
                                  <w:r w:rsidRPr="006A03ED">
                                    <w:rPr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Text Box 214"/>
                            <wps:cNvSpPr txBox="1"/>
                            <wps:spPr>
                              <a:xfrm>
                                <a:off x="4909600" y="388959"/>
                                <a:ext cx="388959" cy="2661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11D0" w:rsidRDefault="000D11D0" w:rsidP="00EF16CE">
                                  <w:r>
                                    <w:t>T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Text Box 215"/>
                            <wps:cNvSpPr txBox="1"/>
                            <wps:spPr>
                              <a:xfrm>
                                <a:off x="443553" y="586855"/>
                                <a:ext cx="266130" cy="2661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11D0" w:rsidRPr="006A03ED" w:rsidRDefault="000D11D0" w:rsidP="00EF16CE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6A03ED">
                                    <w:rPr>
                                      <w:b/>
                                      <w:sz w:val="24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Text Box 216"/>
                            <wps:cNvSpPr txBox="1"/>
                            <wps:spPr>
                              <a:xfrm>
                                <a:off x="3398294" y="539085"/>
                                <a:ext cx="266130" cy="2661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11D0" w:rsidRPr="006A03ED" w:rsidRDefault="000D11D0" w:rsidP="00EF16CE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6A03ED">
                                    <w:rPr>
                                      <w:b/>
                                      <w:sz w:val="24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17"/>
                            <wps:cNvSpPr txBox="1"/>
                            <wps:spPr>
                              <a:xfrm>
                                <a:off x="1064529" y="915737"/>
                                <a:ext cx="880280" cy="2661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11D0" w:rsidRDefault="000D11D0" w:rsidP="00EF16CE">
                                  <w:r>
                                    <w:t>Boom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Text Box 218"/>
                            <wps:cNvSpPr txBox="1"/>
                            <wps:spPr>
                              <a:xfrm rot="1139532">
                                <a:off x="3882593" y="675259"/>
                                <a:ext cx="880280" cy="2661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11D0" w:rsidRDefault="000D11D0" w:rsidP="00EF16CE">
                                  <w:r>
                                    <w:t>Boom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Text Box 223"/>
                            <wps:cNvSpPr txBox="1"/>
                            <wps:spPr>
                              <a:xfrm>
                                <a:off x="4686672" y="749470"/>
                                <a:ext cx="457200" cy="2661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11D0" w:rsidRDefault="000D11D0" w:rsidP="00EF16CE">
                                  <w:r>
                                    <w:t>60°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Freeform 222"/>
                            <wps:cNvSpPr/>
                            <wps:spPr>
                              <a:xfrm rot="1381308">
                                <a:off x="4954715" y="901929"/>
                                <a:ext cx="152202" cy="277481"/>
                              </a:xfrm>
                              <a:custGeom>
                                <a:avLst/>
                                <a:gdLst>
                                  <a:gd name="connsiteX0" fmla="*/ 1174 w 192242"/>
                                  <a:gd name="connsiteY0" fmla="*/ 313899 h 313899"/>
                                  <a:gd name="connsiteX1" fmla="*/ 28469 w 192242"/>
                                  <a:gd name="connsiteY1" fmla="*/ 102359 h 313899"/>
                                  <a:gd name="connsiteX2" fmla="*/ 192242 w 192242"/>
                                  <a:gd name="connsiteY2" fmla="*/ 0 h 313899"/>
                                  <a:gd name="connsiteX3" fmla="*/ 192242 w 192242"/>
                                  <a:gd name="connsiteY3" fmla="*/ 0 h 313899"/>
                                  <a:gd name="connsiteX0" fmla="*/ 1174 w 204364"/>
                                  <a:gd name="connsiteY0" fmla="*/ 321503 h 321503"/>
                                  <a:gd name="connsiteX1" fmla="*/ 28469 w 204364"/>
                                  <a:gd name="connsiteY1" fmla="*/ 109963 h 321503"/>
                                  <a:gd name="connsiteX2" fmla="*/ 192242 w 204364"/>
                                  <a:gd name="connsiteY2" fmla="*/ 7604 h 321503"/>
                                  <a:gd name="connsiteX3" fmla="*/ 192207 w 204364"/>
                                  <a:gd name="connsiteY3" fmla="*/ 7520 h 321503"/>
                                  <a:gd name="connsiteX0" fmla="*/ 1174 w 194441"/>
                                  <a:gd name="connsiteY0" fmla="*/ 323784 h 323784"/>
                                  <a:gd name="connsiteX1" fmla="*/ 28469 w 194441"/>
                                  <a:gd name="connsiteY1" fmla="*/ 112244 h 323784"/>
                                  <a:gd name="connsiteX2" fmla="*/ 192242 w 194441"/>
                                  <a:gd name="connsiteY2" fmla="*/ 9885 h 323784"/>
                                  <a:gd name="connsiteX3" fmla="*/ 127286 w 194441"/>
                                  <a:gd name="connsiteY3" fmla="*/ 3992 h 323784"/>
                                  <a:gd name="connsiteX0" fmla="*/ 461 w 202728"/>
                                  <a:gd name="connsiteY0" fmla="*/ 305366 h 305366"/>
                                  <a:gd name="connsiteX1" fmla="*/ 36756 w 202728"/>
                                  <a:gd name="connsiteY1" fmla="*/ 112244 h 305366"/>
                                  <a:gd name="connsiteX2" fmla="*/ 200529 w 202728"/>
                                  <a:gd name="connsiteY2" fmla="*/ 9885 h 305366"/>
                                  <a:gd name="connsiteX3" fmla="*/ 135573 w 202728"/>
                                  <a:gd name="connsiteY3" fmla="*/ 3992 h 305366"/>
                                  <a:gd name="connsiteX0" fmla="*/ 461 w 200529"/>
                                  <a:gd name="connsiteY0" fmla="*/ 295481 h 295481"/>
                                  <a:gd name="connsiteX1" fmla="*/ 36756 w 200529"/>
                                  <a:gd name="connsiteY1" fmla="*/ 102359 h 295481"/>
                                  <a:gd name="connsiteX2" fmla="*/ 200529 w 200529"/>
                                  <a:gd name="connsiteY2" fmla="*/ 0 h 295481"/>
                                  <a:gd name="connsiteX0" fmla="*/ 236 w 145501"/>
                                  <a:gd name="connsiteY0" fmla="*/ 277481 h 277481"/>
                                  <a:gd name="connsiteX1" fmla="*/ 36531 w 145501"/>
                                  <a:gd name="connsiteY1" fmla="*/ 84359 h 277481"/>
                                  <a:gd name="connsiteX2" fmla="*/ 145501 w 145501"/>
                                  <a:gd name="connsiteY2" fmla="*/ 0 h 277481"/>
                                  <a:gd name="connsiteX0" fmla="*/ 448 w 198613"/>
                                  <a:gd name="connsiteY0" fmla="*/ 299960 h 299960"/>
                                  <a:gd name="connsiteX1" fmla="*/ 36743 w 198613"/>
                                  <a:gd name="connsiteY1" fmla="*/ 106838 h 299960"/>
                                  <a:gd name="connsiteX2" fmla="*/ 198613 w 198613"/>
                                  <a:gd name="connsiteY2" fmla="*/ 0 h 299960"/>
                                  <a:gd name="connsiteX0" fmla="*/ 236 w 145501"/>
                                  <a:gd name="connsiteY0" fmla="*/ 277481 h 277481"/>
                                  <a:gd name="connsiteX1" fmla="*/ 36531 w 145501"/>
                                  <a:gd name="connsiteY1" fmla="*/ 84359 h 277481"/>
                                  <a:gd name="connsiteX2" fmla="*/ 145501 w 145501"/>
                                  <a:gd name="connsiteY2" fmla="*/ 0 h 2774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45501" h="277481">
                                    <a:moveTo>
                                      <a:pt x="236" y="277481"/>
                                    </a:moveTo>
                                    <a:cubicBezTo>
                                      <a:pt x="-2039" y="197869"/>
                                      <a:pt x="12320" y="130606"/>
                                      <a:pt x="36531" y="84359"/>
                                    </a:cubicBezTo>
                                    <a:cubicBezTo>
                                      <a:pt x="60742" y="38112"/>
                                      <a:pt x="129032" y="18042"/>
                                      <a:pt x="145501" y="0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Text Box 226"/>
                            <wps:cNvSpPr txBox="1"/>
                            <wps:spPr>
                              <a:xfrm>
                                <a:off x="1944809" y="539096"/>
                                <a:ext cx="457200" cy="2661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11D0" w:rsidRDefault="000D11D0" w:rsidP="00EF16CE">
                                  <w:r>
                                    <w:t>90°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8" name="Freeform 388"/>
                            <wps:cNvSpPr/>
                            <wps:spPr>
                              <a:xfrm rot="1381308">
                                <a:off x="4144552" y="1136963"/>
                                <a:ext cx="257138" cy="159395"/>
                              </a:xfrm>
                              <a:custGeom>
                                <a:avLst/>
                                <a:gdLst>
                                  <a:gd name="connsiteX0" fmla="*/ 1174 w 192242"/>
                                  <a:gd name="connsiteY0" fmla="*/ 313899 h 313899"/>
                                  <a:gd name="connsiteX1" fmla="*/ 28469 w 192242"/>
                                  <a:gd name="connsiteY1" fmla="*/ 102359 h 313899"/>
                                  <a:gd name="connsiteX2" fmla="*/ 192242 w 192242"/>
                                  <a:gd name="connsiteY2" fmla="*/ 0 h 313899"/>
                                  <a:gd name="connsiteX3" fmla="*/ 192242 w 192242"/>
                                  <a:gd name="connsiteY3" fmla="*/ 0 h 313899"/>
                                  <a:gd name="connsiteX0" fmla="*/ 1174 w 204364"/>
                                  <a:gd name="connsiteY0" fmla="*/ 321503 h 321503"/>
                                  <a:gd name="connsiteX1" fmla="*/ 28469 w 204364"/>
                                  <a:gd name="connsiteY1" fmla="*/ 109963 h 321503"/>
                                  <a:gd name="connsiteX2" fmla="*/ 192242 w 204364"/>
                                  <a:gd name="connsiteY2" fmla="*/ 7604 h 321503"/>
                                  <a:gd name="connsiteX3" fmla="*/ 192207 w 204364"/>
                                  <a:gd name="connsiteY3" fmla="*/ 7520 h 321503"/>
                                  <a:gd name="connsiteX0" fmla="*/ 1174 w 194441"/>
                                  <a:gd name="connsiteY0" fmla="*/ 323784 h 323784"/>
                                  <a:gd name="connsiteX1" fmla="*/ 28469 w 194441"/>
                                  <a:gd name="connsiteY1" fmla="*/ 112244 h 323784"/>
                                  <a:gd name="connsiteX2" fmla="*/ 192242 w 194441"/>
                                  <a:gd name="connsiteY2" fmla="*/ 9885 h 323784"/>
                                  <a:gd name="connsiteX3" fmla="*/ 127286 w 194441"/>
                                  <a:gd name="connsiteY3" fmla="*/ 3992 h 323784"/>
                                  <a:gd name="connsiteX0" fmla="*/ 461 w 202728"/>
                                  <a:gd name="connsiteY0" fmla="*/ 305366 h 305366"/>
                                  <a:gd name="connsiteX1" fmla="*/ 36756 w 202728"/>
                                  <a:gd name="connsiteY1" fmla="*/ 112244 h 305366"/>
                                  <a:gd name="connsiteX2" fmla="*/ 200529 w 202728"/>
                                  <a:gd name="connsiteY2" fmla="*/ 9885 h 305366"/>
                                  <a:gd name="connsiteX3" fmla="*/ 135573 w 202728"/>
                                  <a:gd name="connsiteY3" fmla="*/ 3992 h 305366"/>
                                  <a:gd name="connsiteX0" fmla="*/ 461 w 200529"/>
                                  <a:gd name="connsiteY0" fmla="*/ 295481 h 295481"/>
                                  <a:gd name="connsiteX1" fmla="*/ 36756 w 200529"/>
                                  <a:gd name="connsiteY1" fmla="*/ 102359 h 295481"/>
                                  <a:gd name="connsiteX2" fmla="*/ 200529 w 200529"/>
                                  <a:gd name="connsiteY2" fmla="*/ 0 h 295481"/>
                                  <a:gd name="connsiteX0" fmla="*/ 236 w 145501"/>
                                  <a:gd name="connsiteY0" fmla="*/ 277481 h 277481"/>
                                  <a:gd name="connsiteX1" fmla="*/ 36531 w 145501"/>
                                  <a:gd name="connsiteY1" fmla="*/ 84359 h 277481"/>
                                  <a:gd name="connsiteX2" fmla="*/ 145501 w 145501"/>
                                  <a:gd name="connsiteY2" fmla="*/ 0 h 277481"/>
                                  <a:gd name="connsiteX0" fmla="*/ 448 w 198613"/>
                                  <a:gd name="connsiteY0" fmla="*/ 299960 h 299960"/>
                                  <a:gd name="connsiteX1" fmla="*/ 36743 w 198613"/>
                                  <a:gd name="connsiteY1" fmla="*/ 106838 h 299960"/>
                                  <a:gd name="connsiteX2" fmla="*/ 198613 w 198613"/>
                                  <a:gd name="connsiteY2" fmla="*/ 0 h 299960"/>
                                  <a:gd name="connsiteX0" fmla="*/ 236 w 145501"/>
                                  <a:gd name="connsiteY0" fmla="*/ 277481 h 277481"/>
                                  <a:gd name="connsiteX1" fmla="*/ 36531 w 145501"/>
                                  <a:gd name="connsiteY1" fmla="*/ 84359 h 277481"/>
                                  <a:gd name="connsiteX2" fmla="*/ 145501 w 145501"/>
                                  <a:gd name="connsiteY2" fmla="*/ 0 h 277481"/>
                                  <a:gd name="connsiteX0" fmla="*/ 288958 w 288958"/>
                                  <a:gd name="connsiteY0" fmla="*/ 237297 h 237297"/>
                                  <a:gd name="connsiteX1" fmla="*/ 1350 w 288958"/>
                                  <a:gd name="connsiteY1" fmla="*/ 84359 h 237297"/>
                                  <a:gd name="connsiteX2" fmla="*/ 110320 w 288958"/>
                                  <a:gd name="connsiteY2" fmla="*/ 0 h 237297"/>
                                  <a:gd name="connsiteX0" fmla="*/ 221018 w 221018"/>
                                  <a:gd name="connsiteY0" fmla="*/ 237297 h 249331"/>
                                  <a:gd name="connsiteX1" fmla="*/ 1708 w 221018"/>
                                  <a:gd name="connsiteY1" fmla="*/ 238914 h 249331"/>
                                  <a:gd name="connsiteX2" fmla="*/ 42380 w 221018"/>
                                  <a:gd name="connsiteY2" fmla="*/ 0 h 249331"/>
                                  <a:gd name="connsiteX0" fmla="*/ 265316 w 265316"/>
                                  <a:gd name="connsiteY0" fmla="*/ 218555 h 230589"/>
                                  <a:gd name="connsiteX1" fmla="*/ 46006 w 265316"/>
                                  <a:gd name="connsiteY1" fmla="*/ 220172 h 230589"/>
                                  <a:gd name="connsiteX2" fmla="*/ 2145 w 265316"/>
                                  <a:gd name="connsiteY2" fmla="*/ 0 h 230589"/>
                                  <a:gd name="connsiteX0" fmla="*/ 264346 w 264346"/>
                                  <a:gd name="connsiteY0" fmla="*/ 218555 h 218555"/>
                                  <a:gd name="connsiteX1" fmla="*/ 123087 w 264346"/>
                                  <a:gd name="connsiteY1" fmla="*/ 185469 h 218555"/>
                                  <a:gd name="connsiteX2" fmla="*/ 1175 w 264346"/>
                                  <a:gd name="connsiteY2" fmla="*/ 0 h 218555"/>
                                  <a:gd name="connsiteX0" fmla="*/ 123087 w 125550"/>
                                  <a:gd name="connsiteY0" fmla="*/ 185469 h 185469"/>
                                  <a:gd name="connsiteX1" fmla="*/ 1175 w 125550"/>
                                  <a:gd name="connsiteY1" fmla="*/ 0 h 185469"/>
                                  <a:gd name="connsiteX0" fmla="*/ 246502 w 247955"/>
                                  <a:gd name="connsiteY0" fmla="*/ 141502 h 141502"/>
                                  <a:gd name="connsiteX1" fmla="*/ 685 w 247955"/>
                                  <a:gd name="connsiteY1" fmla="*/ 0 h 141502"/>
                                  <a:gd name="connsiteX0" fmla="*/ 246503 w 246503"/>
                                  <a:gd name="connsiteY0" fmla="*/ 141502 h 141502"/>
                                  <a:gd name="connsiteX1" fmla="*/ 126126 w 246503"/>
                                  <a:gd name="connsiteY1" fmla="*/ 54515 h 141502"/>
                                  <a:gd name="connsiteX2" fmla="*/ 686 w 246503"/>
                                  <a:gd name="connsiteY2" fmla="*/ 0 h 141502"/>
                                  <a:gd name="connsiteX0" fmla="*/ 246587 w 246587"/>
                                  <a:gd name="connsiteY0" fmla="*/ 141502 h 156504"/>
                                  <a:gd name="connsiteX1" fmla="*/ 94233 w 246587"/>
                                  <a:gd name="connsiteY1" fmla="*/ 150314 h 156504"/>
                                  <a:gd name="connsiteX2" fmla="*/ 770 w 246587"/>
                                  <a:gd name="connsiteY2" fmla="*/ 0 h 156504"/>
                                  <a:gd name="connsiteX0" fmla="*/ 247185 w 247185"/>
                                  <a:gd name="connsiteY0" fmla="*/ 141502 h 150314"/>
                                  <a:gd name="connsiteX1" fmla="*/ 94831 w 247185"/>
                                  <a:gd name="connsiteY1" fmla="*/ 150314 h 150314"/>
                                  <a:gd name="connsiteX2" fmla="*/ 1368 w 247185"/>
                                  <a:gd name="connsiteY2" fmla="*/ 0 h 150314"/>
                                  <a:gd name="connsiteX0" fmla="*/ 247185 w 247185"/>
                                  <a:gd name="connsiteY0" fmla="*/ 141502 h 159395"/>
                                  <a:gd name="connsiteX1" fmla="*/ 94831 w 247185"/>
                                  <a:gd name="connsiteY1" fmla="*/ 150314 h 159395"/>
                                  <a:gd name="connsiteX2" fmla="*/ 1368 w 247185"/>
                                  <a:gd name="connsiteY2" fmla="*/ 0 h 159395"/>
                                  <a:gd name="connsiteX0" fmla="*/ 245817 w 245817"/>
                                  <a:gd name="connsiteY0" fmla="*/ 141502 h 159395"/>
                                  <a:gd name="connsiteX1" fmla="*/ 93463 w 245817"/>
                                  <a:gd name="connsiteY1" fmla="*/ 150314 h 159395"/>
                                  <a:gd name="connsiteX2" fmla="*/ 0 w 245817"/>
                                  <a:gd name="connsiteY2" fmla="*/ 0 h 15939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45817" h="159395">
                                    <a:moveTo>
                                      <a:pt x="245817" y="141502"/>
                                    </a:moveTo>
                                    <a:cubicBezTo>
                                      <a:pt x="195032" y="144439"/>
                                      <a:pt x="134432" y="173898"/>
                                      <a:pt x="93463" y="150314"/>
                                    </a:cubicBez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9" name="Text Box 389"/>
                            <wps:cNvSpPr txBox="1"/>
                            <wps:spPr>
                              <a:xfrm>
                                <a:off x="3770723" y="1178057"/>
                                <a:ext cx="559558" cy="2661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11D0" w:rsidRDefault="000D11D0" w:rsidP="00EF16CE">
                                  <w:r>
                                    <w:t>120°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7" name="Straight Arrow Connector 387"/>
                          <wps:cNvCnPr>
                            <a:stCxn id="208" idx="2"/>
                          </wps:cNvCnPr>
                          <wps:spPr>
                            <a:xfrm>
                              <a:off x="4412722" y="1178799"/>
                              <a:ext cx="2329" cy="40047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72048095" id="Canvas 186" o:spid="_x0000_s1026" editas="canvas" style="width:6in;height:135.95pt;mso-position-horizontal-relative:char;mso-position-vertical-relative:line" coordsize="54864,172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">
                <v:shape id="_x0000_s1027" type="#_x0000_t75" style="position:absolute;width:54864;height:17259;visibility:visible;mso-wrap-style:square">
                  <v:fill o:detectmouseclick="t"/>
                  <v:path o:connecttype="none"/>
                </v:shape>
                <v:group id="Group 390" o:spid="_x0000_s1028" style="position:absolute;left:4094;top:1228;width:48891;height:14671" coordorigin="4094,1228" coordsize="48891,14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phO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4KYTrCAAAA3AAAAA8A&#10;AAAAAAAAAAAAAAAAqgIAAGRycy9kb3ducmV2LnhtbFBLBQYAAAAABAAEAPoAAACZAwAAAAA=&#10;">
                  <v:group id="Group 227" o:spid="_x0000_s1029" style="position:absolute;left:4094;top:1228;width:48891;height:14671" coordorigin="4094,1228" coordsize="48891,14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<v:rect id="Rectangle 189" o:spid="_x0000_s1030" style="position:absolute;left:4094;top:1910;width:3002;height:13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OUv8AA&#10;AADcAAAADwAAAGRycy9kb3ducmV2LnhtbERPTWsCMRC9C/0PYYTeNKuHsm6NIkJFj90W6XGajJvQ&#10;zWTZRF3/fSMI3ubxPme5HnwrLtRHF1jBbFqAINbBOG4UfH99TEoQMSEbbAOTghtFWK9eRkusTLjy&#10;J13q1IgcwrFCBTalrpIyakse4zR0xJk7hd5jyrBvpOnxmsN9K+dF8SY9Os4NFjvaWtJ/9dkrKPUh&#10;zuu9O2n3uzvY9md7LDY3pV7Hw+YdRKIhPcUP997k+eUC7s/kC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OUv8AAAADcAAAADwAAAAAAAAAAAAAAAACYAgAAZHJzL2Rvd25y&#10;ZXYueG1sUEsFBgAAAAAEAAQA9QAAAIUDAAAAAA==&#10;" strokecolor="black [3200]">
                      <v:fill r:id="rId12" o:title="" recolor="t" rotate="t" type="tile"/>
                    </v:rect>
                    <v:group id="Group 206" o:spid="_x0000_s1031" style="position:absolute;left:6482;top:7847;width:16855;height:1617" coordorigin="6482,10099" coordsize="16855,1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<v:rect id="Rectangle 188" o:spid="_x0000_s1032" style="position:absolute;left:7506;top:10099;width:15831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nusQA&#10;AADcAAAADwAAAGRycy9kb3ducmV2LnhtbESPwW7CQAxE75X4h5WRuJUNSKCQsqACQnDpIcAHWFmT&#10;pM16o+wS0r+vD0i92ZrxzPN6O7hG9dSF2rOB2TQBRVx4W3Np4HY9vqegQkS22HgmA78UYLsZva0x&#10;s/7JOfWXWCoJ4ZChgSrGNtM6FBU5DFPfEot2953DKGtXatvhU8Jdo+dJstQOa5aGClvaV1T8XB7O&#10;wFc651OyDPvFLj+uenfIT/fvwZjJePj8ABVpiP/m1/XZCn4qtPKMTK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Up7rEAAAA3AAAAA8AAAAAAAAAAAAAAAAAmAIAAGRycy9k&#10;b3ducmV2LnhtbFBLBQYAAAAABAAEAPUAAACJAwAAAAA=&#10;" fillcolor="white [3201]" strokecolor="black [3200]" strokeweight="1pt">
                        <v:fill r:id="rId13" o:title="" color2="white [3212]" type="pattern"/>
                      </v:rect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190" o:spid="_x0000_s1033" type="#_x0000_t120" style="position:absolute;left:6482;top:10099;width:1501;height:1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7Q8QA&#10;AADcAAAADwAAAGRycy9kb3ducmV2LnhtbESPQW/CMAyF70j8h8hIu0HKDoh1BDSBGHDgMEBoR6sx&#10;bbXGqZIA5d/PByRutt7ze59ni8416kYh1p4NjEcZKOLC25pLA6fjejgFFROyxcYzGXhQhMW835th&#10;bv2df+h2SKWSEI45GqhSanOtY1GRwzjyLbFoFx8cJllDqW3Au4S7Rr9n2UQ7rFkaKmxpWVHxd7g6&#10;A6sYNud69dvFx/57tz1ecF1OJ8a8DbqvT1CJuvQyP6+3VvA/BF+ekQn0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7+0PEAAAA3AAAAA8AAAAAAAAAAAAAAAAAmAIAAGRycy9k&#10;b3ducmV2LnhtbFBLBQYAAAAABAAEAPUAAACJAwAAAAA=&#10;" fillcolor="black [3213]" strokecolor="#243f60 [1604]" strokeweight="1pt"/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1" o:spid="_x0000_s1034" type="#_x0000_t32" style="position:absolute;left:23337;top:1364;width:0;height:72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xlEMMAAADcAAAADwAAAGRycy9kb3ducmV2LnhtbESPzWrDMBCE74G+g9hCb7GcQENwI5vQ&#10;ktAe8wNtb4u1sd1aK2NtHffto0Agx2FmvmFWxehaNVAfGs8GZkkKirj0tuHKwPGwmS5BBUG22Hom&#10;A/8UoMgfJivMrD/zjoa9VCpCOGRooBbpMq1DWZPDkPiOOHon3zuUKPtK2x7PEe5aPU/ThXbYcFyo&#10;saPXmsrf/Z8zsJQtn+Tta9CO5XvxM/Dzx/rTmKfHcf0CSmiUe/jWfrcG5ukMrmfiEdD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MZRDDAAAA3AAAAA8AAAAAAAAAAAAA&#10;AAAAoQIAAGRycy9kb3ducmV2LnhtbFBLBQYAAAAABAAEAPkAAACRAwAAAAA=&#10;" strokecolor="#4579b8 [3044]" strokeweight="1.5pt">
                      <v:stroke endarrow="open"/>
                    </v:shape>
                    <v:rect id="Rectangle 205" o:spid="_x0000_s1035" style="position:absolute;left:33641;top:1910;width:3003;height:13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j8nMMA&#10;AADcAAAADwAAAGRycy9kb3ducmV2LnhtbESPQWsCMRSE74X+h/AEbzVxwSJbo4jQosdui3h8Js9N&#10;6OZl2aS6/vumUOhxmJlvmNVmDJ240pB8ZA3zmQJBbKL13Gr4/Hh9WoJIGdliF5k03CnBZv34sMLa&#10;xhu/07XJrSgQTjVqcDn3tZTJOAqYZrEnLt4lDgFzkUMr7YC3Ag+drJR6lgE9lwWHPe0cma/mO2hY&#10;mkOqmr2/GH9+O7jutDuq7V3r6WTcvoDINOb/8F97bzVUagG/Z8oR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j8nMMAAADcAAAADwAAAAAAAAAAAAAAAACYAgAAZHJzL2Rv&#10;d25yZXYueG1sUEsFBgAAAAAEAAQA9QAAAIgDAAAAAA==&#10;" strokecolor="black [3200]">
                      <v:fill r:id="rId12" o:title="" recolor="t" rotate="t" type="tile"/>
                    </v:rect>
                    <v:group id="Group 207" o:spid="_x0000_s1036" style="position:absolute;left:35484;top:10088;width:16855;height:1617;rotation:1332427fd" coordorigin="6482,10099" coordsize="16855,1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gWN4bFAAAA3AAA&#10;AA8AAAAAAAAAAAAAAAAAqgIAAGRycy9kb3ducmV2LnhtbFBLBQYAAAAABAAEAPoAAACcAwAAAAA=&#10;">
                      <v:rect id="Rectangle 208" o:spid="_x0000_s1037" style="position:absolute;left:7506;top:10099;width:15831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LFnMAA&#10;AADcAAAADwAAAGRycy9kb3ducmV2LnhtbERPy4rCMBTdC/5DuII7TSwoWo3iA3E2s6j6AZfm2lab&#10;m9LE2vn7yWJglofz3ux6W4uOWl851jCbKhDEuTMVFxrut/NkCcIHZIO1Y9LwQx522+Fgg6lxH86o&#10;u4ZCxBD2KWooQ2hSKX1ekkU/dQ1x5B6utRgibAtpWvzEcFvLRKmFtFhxbCixoWNJ+ev6thq+lwlf&#10;1MIf54fsvOrsKbs8nr3W41G/X4MI1Id/8Z/7y2hIVFwbz8Qj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LFnMAAAADcAAAADwAAAAAAAAAAAAAAAACYAgAAZHJzL2Rvd25y&#10;ZXYueG1sUEsFBgAAAAAEAAQA9QAAAIUDAAAAAA==&#10;" fillcolor="white [3201]" strokecolor="black [3200]" strokeweight="1pt">
                        <v:fill r:id="rId13" o:title="" color2="white [3212]" type="pattern"/>
                      </v:rect>
                      <v:shape id="Flowchart: Connector 209" o:spid="_x0000_s1038" type="#_x0000_t120" style="position:absolute;left:6482;top:10099;width:1501;height:1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6mJcYA&#10;AADcAAAADwAAAGRycy9kb3ducmV2LnhtbESPQWvCQBSE7wX/w/KE3upGD8FG1yAG2/TQQ7UUj4/s&#10;Mwlm34bdbRL/fbdQ6HGYmW+YbT6ZTgzkfGtZwXKRgCCurG65VvB5Pj6tQfiArLGzTAru5CHfzR62&#10;mGk78gcNp1CLCGGfoYImhD6T0lcNGfQL2xNH72qdwRClq6V2OEa46eQqSVJpsOW40GBPh4aq2+nb&#10;KCi8e/1qi8vk7+8vb+X5isd6nSr1OJ/2GxCBpvAf/muXWsEqeYbfM/EI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66mJcYAAADcAAAADwAAAAAAAAAAAAAAAACYAgAAZHJz&#10;L2Rvd25yZXYueG1sUEsFBgAAAAAEAAQA9QAAAIsDAAAAAA==&#10;" fillcolor="black [3213]" strokecolor="#243f60 [1604]" strokeweight="1pt"/>
                    </v:group>
                    <v:shape id="Straight Arrow Connector 210" o:spid="_x0000_s1039" type="#_x0000_t32" style="position:absolute;left:52095;top:5868;width:0;height:72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lWVr8AAADcAAAADwAAAGRycy9kb3ducmV2LnhtbERPTYvCMBC9L/gfwgh7W1MFRapRRFHc&#10;o66g3oZmbKvNpDRj7f77zUHY4+N9z5edq1RLTSg9GxgOElDEmbcl5wZOP9uvKaggyBYrz2TglwIs&#10;F72POabWv/hA7VFyFUM4pGigEKlTrUNWkMMw8DVx5G6+cSgRNrm2Db5iuKv0KEkm2mHJsaHAmtYF&#10;ZY/j0xmYyo5vsrm02rFcJ/eWx9+rszGf/W41AyXUyb/47d5bA6NhnB/PxCOgF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lWVr8AAADcAAAADwAAAAAAAAAAAAAAAACh&#10;AgAAZHJzL2Rvd25yZXYueG1sUEsFBgAAAAAEAAQA+QAAAI0DAAAAAA==&#10;" strokecolor="#4579b8 [3044]" strokeweight="1.5pt">
                      <v:stroke endarrow="open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1" o:spid="_x0000_s1040" type="#_x0000_t202" style="position:absolute;left:8666;top:13136;width:8803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YOcUA&#10;AADcAAAADwAAAGRycy9kb3ducmV2LnhtbESPQYvCMBSE78L+h/AEb5q2oEg1ihREWfSg62Vvz+bZ&#10;FpuXbpPV6q83Cwseh5n5hpkvO1OLG7WusqwgHkUgiHOrKy4UnL7WwykI55E11pZJwYMcLBcfvTmm&#10;2t75QLejL0SAsEtRQel9k0rp8pIMupFtiIN3sa1BH2RbSN3iPcBNLZMomkiDFYeFEhvKSsqvx1+j&#10;4DNb7/FwTsz0WWeb3WXV/Jy+x0oN+t1qBsJT59/h//ZWK0jiGP7OhCMgF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Fg5xQAAANwAAAAPAAAAAAAAAAAAAAAAAJgCAABkcnMv&#10;ZG93bnJldi54bWxQSwUGAAAAAAQABAD1AAAAigMAAAAA&#10;" filled="f" stroked="f" strokeweight=".5pt">
                      <v:textbox>
                        <w:txbxContent>
                          <w:p w:rsidR="000D11D0" w:rsidRDefault="000D11D0" w:rsidP="00EF16CE">
                            <w:r>
                              <w:t>Position A</w:t>
                            </w:r>
                          </w:p>
                        </w:txbxContent>
                      </v:textbox>
                    </v:shape>
                    <v:shape id="Text Box 212" o:spid="_x0000_s1041" type="#_x0000_t202" style="position:absolute;left:37424;top:2660;width:8803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GTs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9sZOxQAAANwAAAAPAAAAAAAAAAAAAAAAAJgCAABkcnMv&#10;ZG93bnJldi54bWxQSwUGAAAAAAQABAD1AAAAigMAAAAA&#10;" filled="f" stroked="f" strokeweight=".5pt">
                      <v:textbox>
                        <w:txbxContent>
                          <w:p w:rsidR="000D11D0" w:rsidRDefault="000D11D0" w:rsidP="00EF16CE">
                            <w:r>
                              <w:t>Position B</w:t>
                            </w:r>
                          </w:p>
                        </w:txbxContent>
                      </v:textbox>
                    </v:shape>
                    <v:shape id="Text Box 213" o:spid="_x0000_s1042" type="#_x0000_t202" style="position:absolute;left:20198;top:1228;width:3890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pj1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0gnT7D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pj1cYAAADcAAAADwAAAAAAAAAAAAAAAACYAgAAZHJz&#10;L2Rvd25yZXYueG1sUEsFBgAAAAAEAAQA9QAAAIsDAAAAAA==&#10;" filled="f" stroked="f" strokeweight=".5pt">
                      <v:textbox>
                        <w:txbxContent>
                          <w:p w:rsidR="000D11D0" w:rsidRDefault="000D11D0" w:rsidP="00EF16CE">
                            <w:r>
                              <w:t>T</w:t>
                            </w:r>
                            <w:r w:rsidRPr="006A03ED">
                              <w:rPr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214" o:spid="_x0000_s1043" type="#_x0000_t202" style="position:absolute;left:49096;top:3889;width:3889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7oc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nT7D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P7ocYAAADcAAAADwAAAAAAAAAAAAAAAACYAgAAZHJz&#10;L2Rvd25yZXYueG1sUEsFBgAAAAAEAAQA9QAAAIsDAAAAAA==&#10;" filled="f" stroked="f" strokeweight=".5pt">
                      <v:textbox>
                        <w:txbxContent>
                          <w:p w:rsidR="000D11D0" w:rsidRDefault="000D11D0" w:rsidP="00EF16CE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215" o:spid="_x0000_s1044" type="#_x0000_t202" style="position:absolute;left:4435;top:5868;width:2661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9eOs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Ml/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9eOsYAAADcAAAADwAAAAAAAAAAAAAAAACYAgAAZHJz&#10;L2Rvd25yZXYueG1sUEsFBgAAAAAEAAQA9QAAAIsDAAAAAA==&#10;" filled="f" stroked="f" strokeweight=".5pt">
                      <v:textbox>
                        <w:txbxContent>
                          <w:p w:rsidR="000D11D0" w:rsidRPr="006A03ED" w:rsidRDefault="000D11D0" w:rsidP="00EF16C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A03ED">
                              <w:rPr>
                                <w:b/>
                                <w:sz w:val="24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shape id="Text Box 216" o:spid="_x0000_s1045" type="#_x0000_t202" style="position:absolute;left:33982;top:5390;width:2662;height:2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3ATcYA&#10;AADcAAAADwAAAGRycy9kb3ducmV2LnhtbESPQWvCQBSE74X+h+UVvDUbAw2SZhUJSEuxh2guvT2z&#10;zySYfZtmt5r213cFweMwM98w+WoyvTjT6DrLCuZRDIK4trrjRkG13zwvQDiPrLG3TAp+ycFq+fiQ&#10;Y6bthUs673wjAoRdhgpa74dMSle3ZNBFdiAO3tGOBn2QYyP1iJcAN71M4jiVBjsOCy0OVLRUn3Y/&#10;RsFHsfnE8pCYxV9fvG2P6+G7+npRavY0rV9BeJr8PXxrv2sFyTyF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83ATcYAAADcAAAADwAAAAAAAAAAAAAAAACYAgAAZHJz&#10;L2Rvd25yZXYueG1sUEsFBgAAAAAEAAQA9QAAAIsDAAAAAA==&#10;" filled="f" stroked="f" strokeweight=".5pt">
                      <v:textbox>
                        <w:txbxContent>
                          <w:p w:rsidR="000D11D0" w:rsidRPr="006A03ED" w:rsidRDefault="000D11D0" w:rsidP="00EF16C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A03ED">
                              <w:rPr>
                                <w:b/>
                                <w:sz w:val="24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shape id="Text Box 217" o:spid="_x0000_s1046" type="#_x0000_t202" style="position:absolute;left:10645;top:9157;width:8803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l1s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pBOp3B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Fl1sYAAADcAAAADwAAAAAAAAAAAAAAAACYAgAAZHJz&#10;L2Rvd25yZXYueG1sUEsFBgAAAAAEAAQA9QAAAIsDAAAAAA==&#10;" filled="f" stroked="f" strokeweight=".5pt">
                      <v:textbox>
                        <w:txbxContent>
                          <w:p w:rsidR="000D11D0" w:rsidRDefault="000D11D0" w:rsidP="00EF16CE">
                            <w:r>
                              <w:t>Boom</w:t>
                            </w:r>
                          </w:p>
                        </w:txbxContent>
                      </v:textbox>
                    </v:shape>
                    <v:shape id="Text Box 218" o:spid="_x0000_s1047" type="#_x0000_t202" style="position:absolute;left:38825;top:6752;width:8803;height:2661;rotation:124467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aC+cIA&#10;AADcAAAADwAAAGRycy9kb3ducmV2LnhtbERPz2vCMBS+C/sfwht401QFdZ1R3GDoQQQ7Dz0+mrem&#10;W/NSkkzrf28OgseP7/dq09tWXMiHxrGCyTgDQVw53XCt4Pz9NVqCCBFZY+uYFNwowGb9Mlhhrt2V&#10;T3QpYi1SCIccFZgYu1zKUBmyGMauI07cj/MWY4K+ltrjNYXbVk6zbC4tNpwaDHb0aaj6K/6tgrl7&#10;22297crF+XAsZ7/Vx8GURqnha799BxGpj0/xw73XCqaTtDadSUd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JoL5wgAAANwAAAAPAAAAAAAAAAAAAAAAAJgCAABkcnMvZG93&#10;bnJldi54bWxQSwUGAAAAAAQABAD1AAAAhwMAAAAA&#10;" filled="f" stroked="f" strokeweight=".5pt">
                      <v:textbox>
                        <w:txbxContent>
                          <w:p w:rsidR="000D11D0" w:rsidRDefault="000D11D0" w:rsidP="00EF16CE">
                            <w:r>
                              <w:t>Boom</w:t>
                            </w:r>
                          </w:p>
                        </w:txbxContent>
                      </v:textbox>
                    </v:shape>
                    <v:shape id="Text Box 223" o:spid="_x0000_s1048" type="#_x0000_t202" style="position:absolute;left:46866;top:7494;width:4572;height:2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paM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1qloxQAAANwAAAAPAAAAAAAAAAAAAAAAAJgCAABkcnMv&#10;ZG93bnJldi54bWxQSwUGAAAAAAQABAD1AAAAigMAAAAA&#10;" filled="f" stroked="f" strokeweight=".5pt">
                      <v:textbox>
                        <w:txbxContent>
                          <w:p w:rsidR="000D11D0" w:rsidRDefault="000D11D0" w:rsidP="00EF16CE">
                            <w:r>
                              <w:t>60°</w:t>
                            </w:r>
                          </w:p>
                        </w:txbxContent>
                      </v:textbox>
                    </v:shape>
                    <v:shape id="Freeform 222" o:spid="_x0000_s1049" style="position:absolute;left:49547;top:9019;width:1522;height:2775;rotation:1508757fd;visibility:visible;mso-wrap-style:square;v-text-anchor:middle" coordsize="145501,277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4kQMMA&#10;AADcAAAADwAAAGRycy9kb3ducmV2LnhtbESPQWsCMRSE7wX/Q3iCt5rtHkRWoxRB0ZPtqvfH5jW7&#10;dPOyJlld/fVNodDjMDPfMMv1YFtxIx8axwrephkI4srpho2C82n7OgcRIrLG1jEpeFCA9Wr0ssRC&#10;uzt/0q2MRiQIhwIV1DF2hZShqslimLqOOHlfzluMSXojtcd7gttW5lk2kxYbTgs1drSpqfoue6tg&#10;U16284+dZ/N0p2N/8FfTt1elJuPhfQEi0hD/w3/tvVaQ5zn8nklH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4kQMMAAADcAAAADwAAAAAAAAAAAAAAAACYAgAAZHJzL2Rv&#10;d25yZXYueG1sUEsFBgAAAAAEAAQA9QAAAIgDAAAAAA==&#10;" path="m236,277481c-2039,197869,12320,130606,36531,84359,60742,38112,129032,18042,145501,e" filled="f" strokecolor="#243f60 [1604]" strokeweight=".5pt">
                      <v:stroke startarrow="open" endarrow="open"/>
                      <v:path arrowok="t" o:connecttype="custom" o:connectlocs="247,277481;38213,84359;152202,0" o:connectangles="0,0,0"/>
                    </v:shape>
                    <v:shape id="Text Box 226" o:spid="_x0000_s1050" type="#_x0000_t202" style="position:absolute;left:19448;top:5390;width:4572;height:2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    <v:textbox>
                        <w:txbxContent>
                          <w:p w:rsidR="000D11D0" w:rsidRDefault="000D11D0" w:rsidP="00EF16CE">
                            <w:r>
                              <w:t>90°</w:t>
                            </w:r>
                          </w:p>
                        </w:txbxContent>
                      </v:textbox>
                    </v:shape>
                    <v:shape id="Freeform 388" o:spid="_x0000_s1051" style="position:absolute;left:41445;top:11369;width:2571;height:1594;rotation:1508757fd;visibility:visible;mso-wrap-style:square;v-text-anchor:middle" coordsize="245817,159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VUar8A&#10;AADcAAAADwAAAGRycy9kb3ducmV2LnhtbERPy2oCMRTdF/yHcAV3NWOlIqNRpFDoxhZf+8vkmhmc&#10;3IyTROPfNwvB5eG8l+tkW3Gj3jeOFUzGBQjiyumGjYLj4ft9DsIHZI2tY1LwIA/r1eBtiaV2d97R&#10;bR+MyCHsS1RQh9CVUvqqJot+7DrizJ1dbzFk2Bupe7zncNvKj6KYSYsN54YaO/qqqbrso1Vgtn9U&#10;nVKMv6a4HmM0ny5dOqVGw7RZgAiUwkv8dP9oBdN5XpvP5CM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JVRqvwAAANwAAAAPAAAAAAAAAAAAAAAAAJgCAABkcnMvZG93bnJl&#10;di54bWxQSwUGAAAAAAQABAD1AAAAhAMAAAAA&#10;" path="m245817,141502v-50785,2937,-111385,32396,-152354,8812l,e" filled="f" strokecolor="#243f60 [1604]" strokeweight=".5pt">
                      <v:stroke startarrow="open" endarrow="open"/>
                      <v:path arrowok="t" o:connecttype="custom" o:connectlocs="257138,141502;97767,150314;0,0" o:connectangles="0,0,0"/>
                    </v:shape>
                    <v:shape id="Text Box 389" o:spid="_x0000_s1052" type="#_x0000_t202" style="position:absolute;left:37707;top:11780;width:5595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OJcYA&#10;AADcAAAADwAAAGRycy9kb3ducmV2LnhtbESPQWvCQBSE70L/w/IKvemmipKmriIBUaQeTL14e2af&#10;SWj2bZrdauyvdwXB4zAz3zDTeWdqcabWVZYVvA8iEMS51RUXCvbfy34MwnlkjbVlUnAlB/PZS2+K&#10;ibYX3tE584UIEHYJKii9bxIpXV6SQTewDXHwTrY16INsC6lbvAS4qeUwiibSYMVhocSG0pLyn+zP&#10;KNikyy3ujkMT/9fp6uu0aH73h7FSb6/d4hOEp84/w4/2WisYxR9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nOJcYAAADcAAAADwAAAAAAAAAAAAAAAACYAgAAZHJz&#10;L2Rvd25yZXYueG1sUEsFBgAAAAAEAAQA9QAAAIsDAAAAAA==&#10;" filled="f" stroked="f" strokeweight=".5pt">
                      <v:textbox>
                        <w:txbxContent>
                          <w:p w:rsidR="000D11D0" w:rsidRDefault="000D11D0" w:rsidP="00EF16CE">
                            <w:r>
                              <w:t>120°</w:t>
                            </w:r>
                          </w:p>
                        </w:txbxContent>
                      </v:textbox>
                    </v:shape>
                  </v:group>
                  <v:shape id="Straight Arrow Connector 387" o:spid="_x0000_s1053" type="#_x0000_t32" style="position:absolute;left:44127;top:11787;width:23;height:40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UUN8MAAADcAAAADwAAAGRycy9kb3ducmV2LnhtbESPzW7CMBCE75V4B2uRuBWHHxWaYhAq&#10;UPVK6AOs4m0ciNeR7Sbh7XGlSj2OZuYbzWY32EZ05EPtWMFsmoEgLp2uuVLwdTk9r0GEiKyxcUwK&#10;7hRgtx09bTDXruczdUWsRIJwyFGBibHNpQylIYth6lri5H07bzEm6SupPfYJbhs5z7IXabHmtGCw&#10;pXdD5a34sQoO1VXfi67loz+8Hpdz/bHsjVVqMh72byAiDfE//Nf+1AoW6xX8nklHQG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FFDfDAAAA3AAAAA8AAAAAAAAAAAAA&#10;AAAAoQIAAGRycy9kb3ducmV2LnhtbFBLBQYAAAAABAAEAPkAAACRAwAAAAA=&#10;" strokecolor="red" strokeweight="1.5pt">
                    <v:stroke endarrow="open"/>
                  </v:shape>
                </v:group>
                <w10:anchorlock/>
              </v:group>
            </w:pict>
          </mc:Fallback>
        </mc:AlternateContent>
      </w:r>
    </w:p>
    <w:p w:rsidR="00EF16CE" w:rsidRDefault="00EF16CE" w:rsidP="000D11D0">
      <w:pPr>
        <w:pStyle w:val="ListParagraph"/>
        <w:numPr>
          <w:ilvl w:val="0"/>
          <w:numId w:val="25"/>
        </w:numPr>
        <w:spacing w:after="0"/>
        <w:ind w:left="1134" w:hanging="567"/>
        <w:rPr>
          <w:rFonts w:ascii="Arial" w:hAnsi="Arial" w:cs="Arial"/>
          <w:sz w:val="24"/>
          <w:szCs w:val="24"/>
          <w:lang w:eastAsia="ar-SA"/>
        </w:rPr>
      </w:pPr>
      <w:r w:rsidRPr="00FE158E">
        <w:rPr>
          <w:rFonts w:ascii="Arial" w:hAnsi="Arial" w:cs="Arial"/>
          <w:sz w:val="24"/>
          <w:szCs w:val="24"/>
          <w:lang w:eastAsia="ar-SA"/>
        </w:rPr>
        <w:t>When comparing the magnitude of tension in each position, circle the best response</w:t>
      </w:r>
      <w:r w:rsidR="00FE158E">
        <w:rPr>
          <w:rFonts w:ascii="Arial" w:hAnsi="Arial" w:cs="Arial"/>
          <w:sz w:val="24"/>
          <w:szCs w:val="24"/>
          <w:lang w:eastAsia="ar-SA"/>
        </w:rPr>
        <w:t xml:space="preserve"> of the four options</w:t>
      </w:r>
      <w:r w:rsidRPr="00FE158E">
        <w:rPr>
          <w:rFonts w:ascii="Arial" w:hAnsi="Arial" w:cs="Arial"/>
          <w:sz w:val="24"/>
          <w:szCs w:val="24"/>
          <w:lang w:eastAsia="ar-SA"/>
        </w:rPr>
        <w:t>:</w:t>
      </w:r>
      <w:r w:rsidR="00FE158E" w:rsidRPr="00FE158E">
        <w:rPr>
          <w:rFonts w:ascii="Arial" w:hAnsi="Arial" w:cs="Arial"/>
          <w:sz w:val="24"/>
          <w:szCs w:val="24"/>
          <w:lang w:eastAsia="ar-SA"/>
        </w:rPr>
        <w:tab/>
      </w:r>
      <w:r w:rsidR="00FE158E" w:rsidRPr="00FE158E">
        <w:rPr>
          <w:rFonts w:ascii="Arial" w:hAnsi="Arial" w:cs="Arial"/>
          <w:sz w:val="24"/>
          <w:szCs w:val="24"/>
          <w:lang w:eastAsia="ar-SA"/>
        </w:rPr>
        <w:tab/>
      </w:r>
      <w:r w:rsidR="00FE158E" w:rsidRPr="00FE158E">
        <w:rPr>
          <w:rFonts w:ascii="Arial" w:hAnsi="Arial" w:cs="Arial"/>
          <w:sz w:val="24"/>
          <w:szCs w:val="24"/>
          <w:lang w:eastAsia="ar-SA"/>
        </w:rPr>
        <w:tab/>
      </w:r>
      <w:r w:rsidR="00FE158E" w:rsidRPr="00FE158E">
        <w:rPr>
          <w:rFonts w:ascii="Arial" w:hAnsi="Arial" w:cs="Arial"/>
          <w:sz w:val="24"/>
          <w:szCs w:val="24"/>
          <w:lang w:eastAsia="ar-SA"/>
        </w:rPr>
        <w:tab/>
      </w:r>
      <w:r w:rsidR="00FE158E" w:rsidRPr="00FE158E">
        <w:rPr>
          <w:rFonts w:ascii="Arial" w:hAnsi="Arial" w:cs="Arial"/>
          <w:sz w:val="24"/>
          <w:szCs w:val="24"/>
          <w:lang w:eastAsia="ar-SA"/>
        </w:rPr>
        <w:tab/>
      </w:r>
      <w:r w:rsidR="00FE158E" w:rsidRPr="00FE158E">
        <w:rPr>
          <w:rFonts w:ascii="Arial" w:hAnsi="Arial" w:cs="Arial"/>
          <w:sz w:val="24"/>
          <w:szCs w:val="24"/>
          <w:lang w:eastAsia="ar-SA"/>
        </w:rPr>
        <w:tab/>
      </w:r>
      <w:r w:rsidR="00FE158E">
        <w:rPr>
          <w:rFonts w:ascii="Arial" w:hAnsi="Arial" w:cs="Arial"/>
          <w:sz w:val="24"/>
          <w:szCs w:val="24"/>
          <w:lang w:eastAsia="ar-SA"/>
        </w:rPr>
        <w:tab/>
        <w:t xml:space="preserve">     </w:t>
      </w:r>
      <w:r w:rsidRPr="00FE158E">
        <w:rPr>
          <w:rFonts w:ascii="Arial" w:hAnsi="Arial" w:cs="Arial"/>
          <w:sz w:val="24"/>
          <w:szCs w:val="24"/>
          <w:lang w:eastAsia="ar-SA"/>
        </w:rPr>
        <w:t>(1</w:t>
      </w:r>
      <w:r w:rsidR="00FE158E" w:rsidRPr="00FE158E">
        <w:rPr>
          <w:rFonts w:ascii="Arial" w:hAnsi="Arial" w:cs="Arial"/>
          <w:sz w:val="24"/>
          <w:szCs w:val="24"/>
          <w:lang w:eastAsia="ar-SA"/>
        </w:rPr>
        <w:t xml:space="preserve"> mark</w:t>
      </w:r>
      <w:r w:rsidRPr="00FE158E">
        <w:rPr>
          <w:rFonts w:ascii="Arial" w:hAnsi="Arial" w:cs="Arial"/>
          <w:sz w:val="24"/>
          <w:szCs w:val="24"/>
          <w:lang w:eastAsia="ar-SA"/>
        </w:rPr>
        <w:t>)</w:t>
      </w:r>
    </w:p>
    <w:p w:rsidR="00FE158E" w:rsidRPr="00FE158E" w:rsidRDefault="00FE158E" w:rsidP="00FE158E">
      <w:pPr>
        <w:pStyle w:val="ListParagraph"/>
        <w:spacing w:after="0"/>
        <w:ind w:left="1134"/>
        <w:rPr>
          <w:rFonts w:ascii="Arial" w:hAnsi="Arial" w:cs="Arial"/>
          <w:sz w:val="24"/>
          <w:szCs w:val="24"/>
          <w:lang w:eastAsia="ar-SA"/>
        </w:rPr>
      </w:pPr>
    </w:p>
    <w:p w:rsidR="00EF16CE" w:rsidRPr="00FE158E" w:rsidRDefault="00FE158E" w:rsidP="00FE158E">
      <w:pPr>
        <w:tabs>
          <w:tab w:val="left" w:pos="1418"/>
          <w:tab w:val="left" w:pos="3119"/>
          <w:tab w:val="left" w:pos="4820"/>
          <w:tab w:val="left" w:pos="6521"/>
        </w:tabs>
        <w:spacing w:after="0"/>
        <w:rPr>
          <w:rFonts w:ascii="Arial" w:hAnsi="Arial" w:cs="Arial"/>
          <w:b/>
          <w:sz w:val="24"/>
          <w:szCs w:val="24"/>
          <w:lang w:eastAsia="ar-SA"/>
        </w:rPr>
      </w:pPr>
      <w:r w:rsidRPr="00FE158E">
        <w:rPr>
          <w:rFonts w:ascii="Arial" w:hAnsi="Arial" w:cs="Arial"/>
          <w:b/>
          <w:sz w:val="24"/>
          <w:szCs w:val="24"/>
          <w:lang w:eastAsia="ar-SA"/>
        </w:rPr>
        <w:tab/>
      </w:r>
      <w:proofErr w:type="gramStart"/>
      <w:r w:rsidR="00EF16CE" w:rsidRPr="00FE158E">
        <w:rPr>
          <w:rFonts w:ascii="Arial" w:hAnsi="Arial" w:cs="Arial"/>
          <w:b/>
          <w:sz w:val="24"/>
          <w:szCs w:val="24"/>
          <w:lang w:eastAsia="ar-SA"/>
        </w:rPr>
        <w:t>T</w:t>
      </w:r>
      <w:r w:rsidR="00EF16CE" w:rsidRPr="00FE158E">
        <w:rPr>
          <w:rFonts w:ascii="Arial" w:hAnsi="Arial" w:cs="Arial"/>
          <w:b/>
          <w:sz w:val="24"/>
          <w:szCs w:val="24"/>
          <w:vertAlign w:val="subscript"/>
          <w:lang w:eastAsia="ar-SA"/>
        </w:rPr>
        <w:t xml:space="preserve">A </w:t>
      </w:r>
      <w:r w:rsidR="00EF16CE" w:rsidRPr="00FE158E">
        <w:rPr>
          <w:rFonts w:ascii="Arial" w:hAnsi="Arial" w:cs="Arial"/>
          <w:b/>
          <w:sz w:val="24"/>
          <w:szCs w:val="24"/>
          <w:lang w:eastAsia="ar-SA"/>
        </w:rPr>
        <w:t xml:space="preserve"> =</w:t>
      </w:r>
      <w:proofErr w:type="gramEnd"/>
      <w:r w:rsidR="00EF16CE" w:rsidRPr="00FE158E">
        <w:rPr>
          <w:rFonts w:ascii="Arial" w:hAnsi="Arial" w:cs="Arial"/>
          <w:b/>
          <w:sz w:val="24"/>
          <w:szCs w:val="24"/>
          <w:lang w:eastAsia="ar-SA"/>
        </w:rPr>
        <w:t xml:space="preserve"> T</w:t>
      </w:r>
      <w:r w:rsidR="00EF16CE" w:rsidRPr="00FE158E">
        <w:rPr>
          <w:rFonts w:ascii="Arial" w:hAnsi="Arial" w:cs="Arial"/>
          <w:b/>
          <w:sz w:val="24"/>
          <w:szCs w:val="24"/>
          <w:vertAlign w:val="subscript"/>
          <w:lang w:eastAsia="ar-SA"/>
        </w:rPr>
        <w:t>B</w:t>
      </w:r>
      <w:r w:rsidR="00EF16CE" w:rsidRPr="00FE158E">
        <w:rPr>
          <w:rFonts w:ascii="Arial" w:hAnsi="Arial" w:cs="Arial"/>
          <w:b/>
          <w:sz w:val="24"/>
          <w:szCs w:val="24"/>
          <w:vertAlign w:val="subscript"/>
          <w:lang w:eastAsia="ar-SA"/>
        </w:rPr>
        <w:tab/>
      </w:r>
      <w:r w:rsidR="00EF16CE" w:rsidRPr="00FE158E">
        <w:rPr>
          <w:rFonts w:ascii="Arial" w:hAnsi="Arial" w:cs="Arial"/>
          <w:b/>
          <w:sz w:val="24"/>
          <w:szCs w:val="24"/>
          <w:lang w:eastAsia="ar-SA"/>
        </w:rPr>
        <w:t>T</w:t>
      </w:r>
      <w:r w:rsidR="00EF16CE" w:rsidRPr="00FE158E">
        <w:rPr>
          <w:rFonts w:ascii="Arial" w:hAnsi="Arial" w:cs="Arial"/>
          <w:b/>
          <w:sz w:val="24"/>
          <w:szCs w:val="24"/>
          <w:vertAlign w:val="subscript"/>
          <w:lang w:eastAsia="ar-SA"/>
        </w:rPr>
        <w:t xml:space="preserve">A </w:t>
      </w:r>
      <w:r w:rsidR="00EF16CE" w:rsidRPr="00FE158E">
        <w:rPr>
          <w:rFonts w:ascii="Arial" w:hAnsi="Arial" w:cs="Arial"/>
          <w:b/>
          <w:sz w:val="24"/>
          <w:szCs w:val="24"/>
          <w:lang w:eastAsia="ar-SA"/>
        </w:rPr>
        <w:t xml:space="preserve"> &gt; T</w:t>
      </w:r>
      <w:r w:rsidR="00EF16CE" w:rsidRPr="00FE158E">
        <w:rPr>
          <w:rFonts w:ascii="Arial" w:hAnsi="Arial" w:cs="Arial"/>
          <w:b/>
          <w:sz w:val="24"/>
          <w:szCs w:val="24"/>
          <w:vertAlign w:val="subscript"/>
          <w:lang w:eastAsia="ar-SA"/>
        </w:rPr>
        <w:t>B</w:t>
      </w:r>
      <w:r w:rsidR="00EF16CE" w:rsidRPr="00FE158E">
        <w:rPr>
          <w:rFonts w:ascii="Arial" w:hAnsi="Arial" w:cs="Arial"/>
          <w:b/>
          <w:sz w:val="24"/>
          <w:szCs w:val="24"/>
          <w:vertAlign w:val="subscript"/>
          <w:lang w:eastAsia="ar-SA"/>
        </w:rPr>
        <w:tab/>
      </w:r>
      <w:r w:rsidR="00EF16CE" w:rsidRPr="00FE158E">
        <w:rPr>
          <w:rFonts w:ascii="Arial" w:hAnsi="Arial" w:cs="Arial"/>
          <w:b/>
          <w:sz w:val="24"/>
          <w:szCs w:val="24"/>
          <w:lang w:eastAsia="ar-SA"/>
        </w:rPr>
        <w:t>T</w:t>
      </w:r>
      <w:r w:rsidR="00EF16CE" w:rsidRPr="00FE158E">
        <w:rPr>
          <w:rFonts w:ascii="Arial" w:hAnsi="Arial" w:cs="Arial"/>
          <w:b/>
          <w:sz w:val="24"/>
          <w:szCs w:val="24"/>
          <w:vertAlign w:val="subscript"/>
          <w:lang w:eastAsia="ar-SA"/>
        </w:rPr>
        <w:t xml:space="preserve">A </w:t>
      </w:r>
      <w:r w:rsidR="00EF16CE" w:rsidRPr="00FE158E">
        <w:rPr>
          <w:rFonts w:ascii="Arial" w:hAnsi="Arial" w:cs="Arial"/>
          <w:b/>
          <w:sz w:val="24"/>
          <w:szCs w:val="24"/>
          <w:lang w:eastAsia="ar-SA"/>
        </w:rPr>
        <w:t xml:space="preserve"> &lt; T</w:t>
      </w:r>
      <w:r w:rsidR="00EF16CE" w:rsidRPr="00FE158E">
        <w:rPr>
          <w:rFonts w:ascii="Arial" w:hAnsi="Arial" w:cs="Arial"/>
          <w:b/>
          <w:sz w:val="24"/>
          <w:szCs w:val="24"/>
          <w:vertAlign w:val="subscript"/>
          <w:lang w:eastAsia="ar-SA"/>
        </w:rPr>
        <w:t>B</w:t>
      </w:r>
      <w:r w:rsidR="00EF16CE" w:rsidRPr="00FE158E">
        <w:rPr>
          <w:rFonts w:ascii="Arial" w:hAnsi="Arial" w:cs="Arial"/>
          <w:b/>
          <w:sz w:val="24"/>
          <w:szCs w:val="24"/>
          <w:vertAlign w:val="subscript"/>
          <w:lang w:eastAsia="ar-SA"/>
        </w:rPr>
        <w:tab/>
      </w:r>
      <w:r w:rsidR="00EF16CE" w:rsidRPr="00FE158E">
        <w:rPr>
          <w:rFonts w:ascii="Arial" w:hAnsi="Arial" w:cs="Arial"/>
          <w:b/>
          <w:sz w:val="24"/>
          <w:szCs w:val="24"/>
          <w:lang w:eastAsia="ar-SA"/>
        </w:rPr>
        <w:t xml:space="preserve">Insufficient information </w:t>
      </w:r>
    </w:p>
    <w:p w:rsidR="00EF16CE" w:rsidRPr="00EF16CE" w:rsidRDefault="00EF16CE" w:rsidP="00EF16CE">
      <w:pPr>
        <w:spacing w:after="0"/>
        <w:rPr>
          <w:rFonts w:ascii="Arial" w:hAnsi="Arial" w:cs="Arial"/>
          <w:sz w:val="24"/>
          <w:szCs w:val="24"/>
          <w:lang w:eastAsia="ar-SA"/>
        </w:rPr>
      </w:pPr>
    </w:p>
    <w:p w:rsidR="00EF16CE" w:rsidRPr="00FE158E" w:rsidRDefault="00EF16CE" w:rsidP="00FE158E">
      <w:pPr>
        <w:pStyle w:val="ListParagraph"/>
        <w:numPr>
          <w:ilvl w:val="0"/>
          <w:numId w:val="25"/>
        </w:numPr>
        <w:spacing w:after="0"/>
        <w:ind w:left="1134" w:hanging="567"/>
        <w:rPr>
          <w:rFonts w:ascii="Arial" w:hAnsi="Arial" w:cs="Arial"/>
          <w:sz w:val="24"/>
          <w:szCs w:val="24"/>
          <w:lang w:eastAsia="ar-SA"/>
        </w:rPr>
      </w:pPr>
      <w:r w:rsidRPr="00FE158E">
        <w:rPr>
          <w:rFonts w:ascii="Arial" w:hAnsi="Arial" w:cs="Arial"/>
          <w:sz w:val="24"/>
          <w:szCs w:val="24"/>
          <w:lang w:eastAsia="ar-SA"/>
        </w:rPr>
        <w:t>Clearly explain your choice.</w:t>
      </w:r>
      <w:r w:rsidR="00FE158E">
        <w:rPr>
          <w:rFonts w:ascii="Arial" w:hAnsi="Arial" w:cs="Arial"/>
          <w:sz w:val="24"/>
          <w:szCs w:val="24"/>
          <w:lang w:eastAsia="ar-SA"/>
        </w:rPr>
        <w:tab/>
      </w:r>
      <w:r w:rsidR="00FE158E">
        <w:rPr>
          <w:rFonts w:ascii="Arial" w:hAnsi="Arial" w:cs="Arial"/>
          <w:sz w:val="24"/>
          <w:szCs w:val="24"/>
          <w:lang w:eastAsia="ar-SA"/>
        </w:rPr>
        <w:tab/>
      </w:r>
      <w:r w:rsidR="00FE158E">
        <w:rPr>
          <w:rFonts w:ascii="Arial" w:hAnsi="Arial" w:cs="Arial"/>
          <w:sz w:val="24"/>
          <w:szCs w:val="24"/>
          <w:lang w:eastAsia="ar-SA"/>
        </w:rPr>
        <w:tab/>
      </w:r>
      <w:r w:rsidR="00FE158E">
        <w:rPr>
          <w:rFonts w:ascii="Arial" w:hAnsi="Arial" w:cs="Arial"/>
          <w:sz w:val="24"/>
          <w:szCs w:val="24"/>
          <w:lang w:eastAsia="ar-SA"/>
        </w:rPr>
        <w:tab/>
      </w:r>
      <w:r w:rsidR="00FE158E">
        <w:rPr>
          <w:rFonts w:ascii="Arial" w:hAnsi="Arial" w:cs="Arial"/>
          <w:sz w:val="24"/>
          <w:szCs w:val="24"/>
          <w:lang w:eastAsia="ar-SA"/>
        </w:rPr>
        <w:tab/>
      </w:r>
      <w:r w:rsidR="00FE158E">
        <w:rPr>
          <w:rFonts w:ascii="Arial" w:hAnsi="Arial" w:cs="Arial"/>
          <w:sz w:val="24"/>
          <w:szCs w:val="24"/>
          <w:lang w:eastAsia="ar-SA"/>
        </w:rPr>
        <w:tab/>
      </w:r>
      <w:r w:rsidR="00FE158E">
        <w:rPr>
          <w:rFonts w:ascii="Arial" w:hAnsi="Arial" w:cs="Arial"/>
          <w:sz w:val="24"/>
          <w:szCs w:val="24"/>
          <w:lang w:eastAsia="ar-SA"/>
        </w:rPr>
        <w:tab/>
        <w:t xml:space="preserve">    </w:t>
      </w:r>
      <w:r w:rsidRPr="00FE158E">
        <w:rPr>
          <w:rFonts w:ascii="Arial" w:hAnsi="Arial" w:cs="Arial"/>
          <w:sz w:val="24"/>
          <w:szCs w:val="24"/>
          <w:lang w:eastAsia="ar-SA"/>
        </w:rPr>
        <w:t>(</w:t>
      </w:r>
      <w:r w:rsidR="00FE158E">
        <w:rPr>
          <w:rFonts w:ascii="Arial" w:hAnsi="Arial" w:cs="Arial"/>
          <w:sz w:val="24"/>
          <w:szCs w:val="24"/>
          <w:lang w:eastAsia="ar-SA"/>
        </w:rPr>
        <w:t>4 marks</w:t>
      </w:r>
      <w:r w:rsidRPr="00FE158E">
        <w:rPr>
          <w:rFonts w:ascii="Arial" w:hAnsi="Arial" w:cs="Arial"/>
          <w:sz w:val="24"/>
          <w:szCs w:val="24"/>
          <w:lang w:eastAsia="ar-SA"/>
        </w:rPr>
        <w:t>)</w:t>
      </w:r>
    </w:p>
    <w:p w:rsidR="00EF16CE" w:rsidRPr="00EF16CE" w:rsidRDefault="00EF16CE" w:rsidP="00EF16CE">
      <w:pPr>
        <w:spacing w:after="0"/>
        <w:rPr>
          <w:rFonts w:ascii="Arial" w:hAnsi="Arial" w:cs="Arial"/>
          <w:sz w:val="24"/>
          <w:szCs w:val="24"/>
          <w:lang w:eastAsia="ar-SA"/>
        </w:rPr>
      </w:pPr>
    </w:p>
    <w:p w:rsidR="00EF16CE" w:rsidRPr="00EF16CE" w:rsidRDefault="00EF16CE" w:rsidP="00EF16CE">
      <w:pPr>
        <w:spacing w:after="0"/>
        <w:rPr>
          <w:rFonts w:ascii="Arial" w:hAnsi="Arial" w:cs="Arial"/>
          <w:sz w:val="24"/>
          <w:szCs w:val="24"/>
          <w:lang w:eastAsia="ar-SA"/>
        </w:rPr>
      </w:pPr>
    </w:p>
    <w:p w:rsidR="00EF16CE" w:rsidRPr="00EF16CE" w:rsidRDefault="00EF16CE" w:rsidP="00EF16C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EF16CE" w:rsidRPr="00EF16CE" w:rsidRDefault="00EF16CE" w:rsidP="00EF16C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EF16CE" w:rsidRPr="00EF16CE" w:rsidRDefault="00EF16CE" w:rsidP="00EF16C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EF16CE" w:rsidRPr="00EF16CE" w:rsidRDefault="00EF16CE" w:rsidP="00EF16CE">
      <w:pPr>
        <w:tabs>
          <w:tab w:val="right" w:pos="9360"/>
        </w:tabs>
        <w:spacing w:after="0"/>
        <w:rPr>
          <w:rFonts w:ascii="Arial" w:hAnsi="Arial" w:cs="Arial"/>
          <w:b/>
          <w:bCs/>
          <w:sz w:val="24"/>
          <w:szCs w:val="24"/>
        </w:rPr>
      </w:pPr>
    </w:p>
    <w:p w:rsidR="00BE6332" w:rsidRPr="00EF16CE" w:rsidRDefault="00BE6332" w:rsidP="00EF16C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E6332" w:rsidRPr="00EF16CE" w:rsidRDefault="00BE6332" w:rsidP="00EF16C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E6332" w:rsidRPr="00EF16CE" w:rsidRDefault="00BE6332" w:rsidP="00EF16C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E6332" w:rsidRPr="00EF16CE" w:rsidRDefault="00BE6332" w:rsidP="00EF16C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E6332" w:rsidRDefault="00BE6332" w:rsidP="00EF16C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E2106" w:rsidRPr="00EF16CE" w:rsidRDefault="007E2106" w:rsidP="007E2106">
      <w:pPr>
        <w:tabs>
          <w:tab w:val="right" w:leader="underscore" w:pos="9360"/>
        </w:tabs>
        <w:spacing w:after="0"/>
        <w:rPr>
          <w:rFonts w:ascii="Arial" w:eastAsia="Times New Roman" w:hAnsi="Arial" w:cs="Arial"/>
          <w:bCs/>
          <w:sz w:val="24"/>
          <w:szCs w:val="24"/>
        </w:rPr>
      </w:pPr>
    </w:p>
    <w:p w:rsidR="007E2106" w:rsidRPr="00EF16CE" w:rsidRDefault="007E2106" w:rsidP="007E2106">
      <w:pPr>
        <w:tabs>
          <w:tab w:val="right" w:leader="underscore" w:pos="9360"/>
        </w:tabs>
        <w:spacing w:after="0"/>
        <w:rPr>
          <w:rFonts w:ascii="Arial" w:eastAsia="Times New Roman" w:hAnsi="Arial" w:cs="Arial"/>
          <w:bCs/>
          <w:sz w:val="24"/>
          <w:szCs w:val="24"/>
        </w:rPr>
      </w:pPr>
    </w:p>
    <w:p w:rsidR="007E2106" w:rsidRPr="00EF16CE" w:rsidRDefault="007E2106" w:rsidP="007E2106">
      <w:pPr>
        <w:tabs>
          <w:tab w:val="right" w:leader="underscore" w:pos="9360"/>
        </w:tabs>
        <w:spacing w:after="0"/>
        <w:rPr>
          <w:rFonts w:ascii="Arial" w:eastAsia="Times New Roman" w:hAnsi="Arial" w:cs="Arial"/>
          <w:bCs/>
          <w:sz w:val="24"/>
          <w:szCs w:val="24"/>
        </w:rPr>
      </w:pPr>
    </w:p>
    <w:p w:rsidR="0060433B" w:rsidRDefault="0060433B" w:rsidP="00F308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60433B" w:rsidRDefault="0060433B" w:rsidP="00F308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60433B" w:rsidRDefault="0060433B" w:rsidP="00F308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60433B" w:rsidRDefault="0060433B" w:rsidP="00F308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60433B" w:rsidRDefault="0060433B" w:rsidP="00F308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60433B" w:rsidRDefault="0060433B" w:rsidP="00F308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60433B" w:rsidRDefault="0060433B" w:rsidP="00F308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60433B" w:rsidRDefault="0060433B" w:rsidP="00F308D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9C5AF5" w:rsidRDefault="009C5AF5" w:rsidP="009C5AF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F16CE">
        <w:rPr>
          <w:rFonts w:ascii="Arial" w:hAnsi="Arial" w:cs="Arial"/>
          <w:b/>
          <w:bCs/>
          <w:sz w:val="24"/>
          <w:szCs w:val="24"/>
        </w:rPr>
        <w:lastRenderedPageBreak/>
        <w:t xml:space="preserve">Question </w:t>
      </w:r>
      <w:r w:rsidR="009D627D">
        <w:rPr>
          <w:rFonts w:ascii="Arial" w:hAnsi="Arial" w:cs="Arial"/>
          <w:b/>
          <w:bCs/>
          <w:sz w:val="24"/>
          <w:szCs w:val="24"/>
        </w:rPr>
        <w:t>3</w:t>
      </w:r>
      <w:r w:rsidRPr="00EF16CE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9C5AF5" w:rsidRPr="00EF16CE" w:rsidRDefault="009C5AF5" w:rsidP="009C5AF5">
      <w:pPr>
        <w:spacing w:after="0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sz w:val="24"/>
          <w:szCs w:val="24"/>
        </w:rPr>
        <w:t xml:space="preserve">A satellite provides information about the receding glaciers on the Earth’s surface. </w:t>
      </w:r>
      <w:r>
        <w:rPr>
          <w:rFonts w:ascii="Arial" w:hAnsi="Arial" w:cs="Arial"/>
          <w:sz w:val="24"/>
          <w:szCs w:val="24"/>
        </w:rPr>
        <w:t xml:space="preserve">It </w:t>
      </w:r>
      <w:r w:rsidRPr="00EF16CE">
        <w:rPr>
          <w:rFonts w:ascii="Arial" w:hAnsi="Arial" w:cs="Arial"/>
          <w:sz w:val="24"/>
          <w:szCs w:val="24"/>
        </w:rPr>
        <w:t>has a mass of 395 kg and is in a circular orbit of radius 1.45 x 10</w:t>
      </w:r>
      <w:r w:rsidRPr="00EF16CE">
        <w:rPr>
          <w:rFonts w:ascii="Arial" w:hAnsi="Arial" w:cs="Arial"/>
          <w:sz w:val="24"/>
          <w:szCs w:val="24"/>
          <w:vertAlign w:val="superscript"/>
        </w:rPr>
        <w:t>4</w:t>
      </w:r>
      <w:r w:rsidRPr="00EF16CE">
        <w:rPr>
          <w:rFonts w:ascii="Arial" w:hAnsi="Arial" w:cs="Arial"/>
          <w:sz w:val="24"/>
          <w:szCs w:val="24"/>
        </w:rPr>
        <w:t xml:space="preserve"> km.  By orbiting for 12 days it can map most of the Earth’s glaciers.</w:t>
      </w:r>
    </w:p>
    <w:p w:rsidR="009C5AF5" w:rsidRPr="00EF16CE" w:rsidRDefault="009C5AF5" w:rsidP="009C5AF5">
      <w:pPr>
        <w:spacing w:after="0"/>
        <w:rPr>
          <w:rFonts w:ascii="Arial" w:hAnsi="Arial" w:cs="Arial"/>
          <w:sz w:val="24"/>
          <w:szCs w:val="24"/>
        </w:rPr>
      </w:pPr>
    </w:p>
    <w:p w:rsidR="009C5AF5" w:rsidRPr="009C5AF5" w:rsidRDefault="009C5AF5" w:rsidP="009C5AF5">
      <w:pPr>
        <w:pStyle w:val="ListParagraph"/>
        <w:numPr>
          <w:ilvl w:val="0"/>
          <w:numId w:val="33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9C5AF5">
        <w:rPr>
          <w:rFonts w:ascii="Arial" w:hAnsi="Arial" w:cs="Arial"/>
          <w:sz w:val="24"/>
          <w:szCs w:val="24"/>
        </w:rPr>
        <w:t>Calculate the orbital speed of the satellite.</w:t>
      </w:r>
      <w:r w:rsidRPr="009C5AF5">
        <w:rPr>
          <w:rFonts w:ascii="Arial" w:hAnsi="Arial" w:cs="Arial"/>
          <w:sz w:val="24"/>
          <w:szCs w:val="24"/>
        </w:rPr>
        <w:tab/>
      </w:r>
      <w:r w:rsidRPr="009C5AF5">
        <w:rPr>
          <w:rFonts w:ascii="Arial" w:hAnsi="Arial" w:cs="Arial"/>
          <w:sz w:val="24"/>
          <w:szCs w:val="24"/>
        </w:rPr>
        <w:tab/>
      </w:r>
      <w:r w:rsidRPr="009C5AF5">
        <w:rPr>
          <w:rFonts w:ascii="Arial" w:hAnsi="Arial" w:cs="Arial"/>
          <w:sz w:val="24"/>
          <w:szCs w:val="24"/>
        </w:rPr>
        <w:tab/>
      </w:r>
      <w:r w:rsidRPr="009C5AF5">
        <w:rPr>
          <w:rFonts w:ascii="Arial" w:hAnsi="Arial" w:cs="Arial"/>
          <w:sz w:val="24"/>
          <w:szCs w:val="24"/>
        </w:rPr>
        <w:tab/>
      </w:r>
      <w:r w:rsidRPr="009C5AF5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 xml:space="preserve">  </w:t>
      </w:r>
      <w:r w:rsidRPr="009C5AF5">
        <w:rPr>
          <w:rFonts w:ascii="Arial" w:hAnsi="Arial" w:cs="Arial"/>
          <w:sz w:val="24"/>
          <w:szCs w:val="24"/>
        </w:rPr>
        <w:t xml:space="preserve">(3 marks) </w:t>
      </w:r>
    </w:p>
    <w:p w:rsidR="009C5AF5" w:rsidRPr="00EF16CE" w:rsidRDefault="009C5AF5" w:rsidP="009C5AF5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9C5AF5" w:rsidRPr="00EF16CE" w:rsidRDefault="009C5AF5" w:rsidP="009C5AF5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9C5AF5" w:rsidRPr="00EF16CE" w:rsidRDefault="009C5AF5" w:rsidP="009C5AF5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9C5AF5" w:rsidRPr="00EF16CE" w:rsidRDefault="009C5AF5" w:rsidP="009C5AF5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9C5AF5" w:rsidRPr="00EF16CE" w:rsidRDefault="009C5AF5" w:rsidP="009C5AF5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9C5AF5" w:rsidRDefault="009C5AF5" w:rsidP="009C5AF5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9C5AF5" w:rsidRDefault="009C5AF5" w:rsidP="009C5AF5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9C5AF5" w:rsidRPr="00EF16CE" w:rsidRDefault="009C5AF5" w:rsidP="009C5AF5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9C5AF5" w:rsidRPr="00EF16CE" w:rsidRDefault="009C5AF5" w:rsidP="009C5AF5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9C5AF5" w:rsidRPr="009C5AF5" w:rsidRDefault="009C5AF5" w:rsidP="009C5AF5">
      <w:pPr>
        <w:pStyle w:val="ListParagraph"/>
        <w:numPr>
          <w:ilvl w:val="0"/>
          <w:numId w:val="33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9C5AF5">
        <w:rPr>
          <w:rFonts w:ascii="Arial" w:hAnsi="Arial" w:cs="Arial"/>
          <w:sz w:val="24"/>
          <w:szCs w:val="24"/>
        </w:rPr>
        <w:t xml:space="preserve">At what </w:t>
      </w:r>
      <w:r w:rsidRPr="009C5AF5">
        <w:rPr>
          <w:rFonts w:ascii="Arial" w:hAnsi="Arial" w:cs="Arial"/>
          <w:b/>
          <w:sz w:val="24"/>
          <w:szCs w:val="24"/>
        </w:rPr>
        <w:t>altitude</w:t>
      </w:r>
      <w:r w:rsidRPr="009C5AF5">
        <w:rPr>
          <w:rFonts w:ascii="Arial" w:hAnsi="Arial" w:cs="Arial"/>
          <w:sz w:val="24"/>
          <w:szCs w:val="24"/>
        </w:rPr>
        <w:t xml:space="preserve"> above the Earth is the satellite orbiting?</w:t>
      </w:r>
      <w:r w:rsidRPr="009C5AF5">
        <w:rPr>
          <w:rFonts w:ascii="Arial" w:hAnsi="Arial" w:cs="Arial"/>
          <w:sz w:val="24"/>
          <w:szCs w:val="24"/>
        </w:rPr>
        <w:tab/>
      </w:r>
      <w:r w:rsidRPr="009C5AF5">
        <w:rPr>
          <w:rFonts w:ascii="Arial" w:hAnsi="Arial" w:cs="Arial"/>
          <w:sz w:val="24"/>
          <w:szCs w:val="24"/>
        </w:rPr>
        <w:tab/>
      </w:r>
      <w:r w:rsidRPr="009C5AF5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 xml:space="preserve">  </w:t>
      </w:r>
      <w:r w:rsidRPr="009C5AF5">
        <w:rPr>
          <w:rFonts w:ascii="Arial" w:hAnsi="Arial" w:cs="Arial"/>
          <w:sz w:val="24"/>
          <w:szCs w:val="24"/>
        </w:rPr>
        <w:t>(</w:t>
      </w:r>
      <w:r w:rsidR="0060433B">
        <w:rPr>
          <w:rFonts w:ascii="Arial" w:hAnsi="Arial" w:cs="Arial"/>
          <w:sz w:val="24"/>
          <w:szCs w:val="24"/>
        </w:rPr>
        <w:t>2</w:t>
      </w:r>
      <w:r w:rsidRPr="009C5AF5">
        <w:rPr>
          <w:rFonts w:ascii="Arial" w:hAnsi="Arial" w:cs="Arial"/>
          <w:sz w:val="24"/>
          <w:szCs w:val="24"/>
        </w:rPr>
        <w:t xml:space="preserve"> marks)</w:t>
      </w:r>
    </w:p>
    <w:p w:rsidR="009C5AF5" w:rsidRPr="00EF16CE" w:rsidRDefault="009C5AF5" w:rsidP="009C5AF5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9C5AF5" w:rsidRPr="00EF16CE" w:rsidRDefault="009C5AF5" w:rsidP="009C5AF5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9C5AF5" w:rsidRDefault="009C5AF5" w:rsidP="009C5AF5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9C5AF5" w:rsidRDefault="009C5AF5" w:rsidP="009C5AF5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9C5AF5" w:rsidRDefault="009C5AF5" w:rsidP="009C5AF5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9C5AF5" w:rsidRPr="00EF16CE" w:rsidRDefault="009C5AF5" w:rsidP="009C5AF5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9C5AF5" w:rsidRPr="009C5AF5" w:rsidRDefault="009C5AF5" w:rsidP="009C5AF5">
      <w:pPr>
        <w:pStyle w:val="ListParagraph"/>
        <w:numPr>
          <w:ilvl w:val="0"/>
          <w:numId w:val="33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9C5AF5">
        <w:rPr>
          <w:rFonts w:ascii="Arial" w:hAnsi="Arial" w:cs="Arial"/>
          <w:sz w:val="24"/>
          <w:szCs w:val="24"/>
        </w:rPr>
        <w:t>List the force(s) that keep the satellite in its stable circular orbit.</w:t>
      </w:r>
      <w:r w:rsidRPr="009C5AF5">
        <w:rPr>
          <w:rFonts w:ascii="Arial" w:hAnsi="Arial" w:cs="Arial"/>
          <w:sz w:val="24"/>
          <w:szCs w:val="24"/>
        </w:rPr>
        <w:tab/>
      </w:r>
      <w:r w:rsidRPr="009C5AF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 w:rsidRPr="009C5AF5">
        <w:rPr>
          <w:rFonts w:ascii="Arial" w:hAnsi="Arial" w:cs="Arial"/>
          <w:sz w:val="24"/>
          <w:szCs w:val="24"/>
        </w:rPr>
        <w:t>(2 marks)</w:t>
      </w:r>
    </w:p>
    <w:p w:rsidR="009C5AF5" w:rsidRPr="00EF16CE" w:rsidRDefault="009C5AF5" w:rsidP="009C5AF5">
      <w:pPr>
        <w:spacing w:after="0"/>
        <w:ind w:firstLine="3"/>
        <w:rPr>
          <w:rFonts w:ascii="Arial" w:hAnsi="Arial" w:cs="Arial"/>
          <w:sz w:val="24"/>
          <w:szCs w:val="24"/>
        </w:rPr>
      </w:pPr>
    </w:p>
    <w:p w:rsidR="009C5AF5" w:rsidRPr="00EF16CE" w:rsidRDefault="009C5AF5" w:rsidP="009C5AF5">
      <w:pPr>
        <w:tabs>
          <w:tab w:val="num" w:pos="567"/>
        </w:tabs>
        <w:spacing w:after="0"/>
        <w:ind w:right="141" w:firstLine="3"/>
        <w:rPr>
          <w:rFonts w:ascii="Arial" w:hAnsi="Arial" w:cs="Arial"/>
          <w:color w:val="000000"/>
          <w:sz w:val="24"/>
          <w:szCs w:val="24"/>
        </w:rPr>
      </w:pPr>
    </w:p>
    <w:p w:rsidR="009C5AF5" w:rsidRDefault="009C5AF5" w:rsidP="009C5AF5">
      <w:pPr>
        <w:tabs>
          <w:tab w:val="num" w:pos="567"/>
        </w:tabs>
        <w:spacing w:after="0"/>
        <w:ind w:right="141" w:firstLine="3"/>
        <w:rPr>
          <w:rFonts w:ascii="Arial" w:hAnsi="Arial" w:cs="Arial"/>
          <w:color w:val="000000"/>
          <w:sz w:val="24"/>
          <w:szCs w:val="24"/>
        </w:rPr>
      </w:pPr>
    </w:p>
    <w:p w:rsidR="0060433B" w:rsidRPr="00EF16CE" w:rsidRDefault="0060433B" w:rsidP="009C5AF5">
      <w:pPr>
        <w:tabs>
          <w:tab w:val="num" w:pos="567"/>
        </w:tabs>
        <w:spacing w:after="0"/>
        <w:ind w:right="141" w:firstLine="3"/>
        <w:rPr>
          <w:rFonts w:ascii="Arial" w:hAnsi="Arial" w:cs="Arial"/>
          <w:color w:val="000000"/>
          <w:sz w:val="24"/>
          <w:szCs w:val="24"/>
        </w:rPr>
      </w:pPr>
    </w:p>
    <w:p w:rsidR="009C5AF5" w:rsidRPr="00EF16CE" w:rsidRDefault="009C5AF5" w:rsidP="009C5AF5">
      <w:pPr>
        <w:tabs>
          <w:tab w:val="num" w:pos="567"/>
        </w:tabs>
        <w:spacing w:after="0"/>
        <w:ind w:right="141" w:firstLine="3"/>
        <w:rPr>
          <w:rFonts w:ascii="Arial" w:hAnsi="Arial" w:cs="Arial"/>
          <w:color w:val="000000"/>
          <w:sz w:val="24"/>
          <w:szCs w:val="24"/>
        </w:rPr>
      </w:pPr>
    </w:p>
    <w:p w:rsidR="009C5AF5" w:rsidRPr="009C5AF5" w:rsidRDefault="009C5AF5" w:rsidP="009C5AF5">
      <w:pPr>
        <w:pStyle w:val="ListParagraph"/>
        <w:numPr>
          <w:ilvl w:val="0"/>
          <w:numId w:val="33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9C5AF5">
        <w:rPr>
          <w:rFonts w:ascii="Arial" w:hAnsi="Arial" w:cs="Arial"/>
          <w:sz w:val="24"/>
          <w:szCs w:val="24"/>
        </w:rPr>
        <w:t xml:space="preserve">On the diagram below draw one or more </w:t>
      </w:r>
      <w:r w:rsidRPr="009C5AF5">
        <w:rPr>
          <w:rFonts w:ascii="Arial" w:hAnsi="Arial" w:cs="Arial"/>
          <w:b/>
          <w:sz w:val="24"/>
          <w:szCs w:val="24"/>
        </w:rPr>
        <w:t>labelled</w:t>
      </w:r>
      <w:r w:rsidRPr="009C5AF5">
        <w:rPr>
          <w:rFonts w:ascii="Arial" w:hAnsi="Arial" w:cs="Arial"/>
          <w:sz w:val="24"/>
          <w:szCs w:val="24"/>
        </w:rPr>
        <w:t xml:space="preserve"> arrows to show the direction of the force(s) on the satellite as it orbits the Earth.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  <w:r w:rsidR="00C5175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9C5AF5">
        <w:rPr>
          <w:rFonts w:ascii="Arial" w:hAnsi="Arial" w:cs="Arial"/>
          <w:sz w:val="24"/>
          <w:szCs w:val="24"/>
        </w:rPr>
        <w:t>(</w:t>
      </w:r>
      <w:r w:rsidR="00C5175D">
        <w:rPr>
          <w:rFonts w:ascii="Arial" w:hAnsi="Arial" w:cs="Arial"/>
          <w:sz w:val="24"/>
          <w:szCs w:val="24"/>
        </w:rPr>
        <w:t>1 mark</w:t>
      </w:r>
      <w:r w:rsidRPr="009C5AF5">
        <w:rPr>
          <w:rFonts w:ascii="Arial" w:hAnsi="Arial" w:cs="Arial"/>
          <w:sz w:val="24"/>
          <w:szCs w:val="24"/>
        </w:rPr>
        <w:t>)</w:t>
      </w:r>
    </w:p>
    <w:p w:rsidR="009C5AF5" w:rsidRPr="00EF16CE" w:rsidRDefault="009C5AF5" w:rsidP="009C5AF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rPr>
          <w:rFonts w:ascii="Arial" w:hAnsi="Arial" w:cs="Arial"/>
          <w:sz w:val="24"/>
          <w:szCs w:val="24"/>
        </w:rPr>
      </w:pPr>
    </w:p>
    <w:p w:rsidR="009C5AF5" w:rsidRPr="00EF16CE" w:rsidRDefault="009C5AF5" w:rsidP="009C5AF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sz w:val="24"/>
          <w:szCs w:val="24"/>
        </w:rPr>
        <w:tab/>
      </w:r>
      <w:r w:rsidRPr="00EF16CE">
        <w:rPr>
          <w:rFonts w:ascii="Arial" w:hAnsi="Arial" w:cs="Arial"/>
          <w:sz w:val="24"/>
          <w:szCs w:val="24"/>
        </w:rPr>
        <w:tab/>
      </w:r>
      <w:r w:rsidRPr="00EF16CE">
        <w:rPr>
          <w:rFonts w:ascii="Arial" w:hAnsi="Arial" w:cs="Arial"/>
          <w:sz w:val="24"/>
          <w:szCs w:val="24"/>
        </w:rPr>
        <w:tab/>
      </w:r>
      <w:r w:rsidRPr="00EF16CE">
        <w:rPr>
          <w:rFonts w:ascii="Arial" w:hAnsi="Arial" w:cs="Arial"/>
          <w:sz w:val="24"/>
          <w:szCs w:val="24"/>
        </w:rPr>
        <w:tab/>
      </w:r>
      <w:r w:rsidRPr="00EF16CE">
        <w:rPr>
          <w:rFonts w:ascii="Arial" w:hAnsi="Arial" w:cs="Arial"/>
          <w:sz w:val="24"/>
          <w:szCs w:val="24"/>
        </w:rPr>
        <w:tab/>
      </w:r>
      <w:r w:rsidR="0060433B" w:rsidRPr="00EF16CE">
        <w:rPr>
          <w:rFonts w:ascii="Arial" w:hAnsi="Arial" w:cs="Arial"/>
          <w:sz w:val="24"/>
          <w:szCs w:val="24"/>
        </w:rPr>
        <w:object w:dxaOrig="9941" w:dyaOrig="6213">
          <v:shape id="_x0000_i1026" type="#_x0000_t75" style="width:212.25pt;height:132.75pt" o:ole="">
            <v:imagedata r:id="rId14" o:title=""/>
          </v:shape>
          <o:OLEObject Type="Embed" ProgID="FXDraw3.Document" ShapeID="_x0000_i1026" DrawAspect="Content" ObjectID="_1519453148" r:id="rId15"/>
        </w:object>
      </w:r>
    </w:p>
    <w:p w:rsidR="009C5AF5" w:rsidRPr="009C5AF5" w:rsidRDefault="009C5AF5" w:rsidP="009C5AF5">
      <w:pPr>
        <w:pStyle w:val="ListParagraph"/>
        <w:numPr>
          <w:ilvl w:val="0"/>
          <w:numId w:val="33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9C5AF5">
        <w:rPr>
          <w:rFonts w:ascii="Arial" w:hAnsi="Arial" w:cs="Arial"/>
          <w:sz w:val="24"/>
          <w:szCs w:val="24"/>
        </w:rPr>
        <w:t>Would you expect this satellite to be in a geostationary</w:t>
      </w:r>
      <w:r w:rsidR="00C5175D">
        <w:rPr>
          <w:rFonts w:ascii="Arial" w:hAnsi="Arial" w:cs="Arial"/>
          <w:sz w:val="24"/>
          <w:szCs w:val="24"/>
        </w:rPr>
        <w:t xml:space="preserve"> orbit about the Earth? </w:t>
      </w:r>
      <w:r w:rsidRPr="009C5AF5">
        <w:rPr>
          <w:rFonts w:ascii="Arial" w:hAnsi="Arial" w:cs="Arial"/>
          <w:sz w:val="24"/>
          <w:szCs w:val="24"/>
        </w:rPr>
        <w:t>Explain your answer.</w:t>
      </w:r>
      <w:r w:rsidRPr="009C5AF5">
        <w:rPr>
          <w:rFonts w:ascii="Arial" w:hAnsi="Arial" w:cs="Arial"/>
          <w:sz w:val="24"/>
          <w:szCs w:val="24"/>
        </w:rPr>
        <w:tab/>
      </w:r>
      <w:r w:rsidRPr="009C5AF5">
        <w:rPr>
          <w:rFonts w:ascii="Arial" w:hAnsi="Arial" w:cs="Arial"/>
          <w:sz w:val="24"/>
          <w:szCs w:val="24"/>
        </w:rPr>
        <w:tab/>
      </w:r>
      <w:r w:rsidRPr="009C5AF5">
        <w:rPr>
          <w:rFonts w:ascii="Arial" w:hAnsi="Arial" w:cs="Arial"/>
          <w:sz w:val="24"/>
          <w:szCs w:val="24"/>
        </w:rPr>
        <w:tab/>
      </w:r>
      <w:r w:rsidRPr="009C5AF5">
        <w:rPr>
          <w:rFonts w:ascii="Arial" w:hAnsi="Arial" w:cs="Arial"/>
          <w:sz w:val="24"/>
          <w:szCs w:val="24"/>
        </w:rPr>
        <w:tab/>
      </w:r>
      <w:r w:rsidRPr="009C5AF5">
        <w:rPr>
          <w:rFonts w:ascii="Arial" w:hAnsi="Arial" w:cs="Arial"/>
          <w:sz w:val="24"/>
          <w:szCs w:val="24"/>
        </w:rPr>
        <w:tab/>
      </w:r>
      <w:r w:rsidRPr="009C5AF5">
        <w:rPr>
          <w:rFonts w:ascii="Arial" w:hAnsi="Arial" w:cs="Arial"/>
          <w:sz w:val="24"/>
          <w:szCs w:val="24"/>
        </w:rPr>
        <w:tab/>
      </w:r>
      <w:r w:rsidRPr="009C5AF5">
        <w:rPr>
          <w:rFonts w:ascii="Arial" w:hAnsi="Arial" w:cs="Arial"/>
          <w:sz w:val="24"/>
          <w:szCs w:val="24"/>
        </w:rPr>
        <w:tab/>
      </w:r>
      <w:r w:rsidRPr="009C5AF5">
        <w:rPr>
          <w:rFonts w:ascii="Arial" w:hAnsi="Arial" w:cs="Arial"/>
          <w:sz w:val="24"/>
          <w:szCs w:val="24"/>
        </w:rPr>
        <w:tab/>
      </w:r>
      <w:r w:rsidR="00C5175D">
        <w:rPr>
          <w:rFonts w:ascii="Arial" w:hAnsi="Arial" w:cs="Arial"/>
          <w:sz w:val="24"/>
          <w:szCs w:val="24"/>
        </w:rPr>
        <w:t xml:space="preserve">    </w:t>
      </w:r>
      <w:r w:rsidRPr="009C5AF5">
        <w:rPr>
          <w:rFonts w:ascii="Arial" w:hAnsi="Arial" w:cs="Arial"/>
          <w:sz w:val="24"/>
          <w:szCs w:val="24"/>
        </w:rPr>
        <w:t>(2 marks)</w:t>
      </w:r>
    </w:p>
    <w:p w:rsidR="009C5AF5" w:rsidRPr="00EF16CE" w:rsidRDefault="009C5AF5" w:rsidP="009C5AF5">
      <w:pPr>
        <w:spacing w:after="0"/>
        <w:ind w:firstLine="1"/>
        <w:rPr>
          <w:rFonts w:ascii="Arial" w:hAnsi="Arial" w:cs="Arial"/>
          <w:sz w:val="24"/>
          <w:szCs w:val="24"/>
        </w:rPr>
      </w:pPr>
    </w:p>
    <w:p w:rsidR="009C5AF5" w:rsidRPr="00EF16CE" w:rsidRDefault="009C5AF5" w:rsidP="009C5AF5">
      <w:pPr>
        <w:spacing w:after="0"/>
        <w:ind w:firstLine="1"/>
        <w:rPr>
          <w:rFonts w:ascii="Arial" w:hAnsi="Arial" w:cs="Arial"/>
          <w:sz w:val="24"/>
          <w:szCs w:val="24"/>
        </w:rPr>
      </w:pPr>
    </w:p>
    <w:p w:rsidR="009C5AF5" w:rsidRPr="00EF16CE" w:rsidRDefault="009C5AF5" w:rsidP="009C5AF5">
      <w:pPr>
        <w:spacing w:after="0"/>
        <w:rPr>
          <w:rFonts w:ascii="Arial" w:hAnsi="Arial" w:cs="Arial"/>
          <w:sz w:val="24"/>
          <w:szCs w:val="24"/>
        </w:rPr>
      </w:pPr>
    </w:p>
    <w:p w:rsidR="009C5AF5" w:rsidRPr="00EF16CE" w:rsidRDefault="009C5AF5" w:rsidP="009C5AF5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9C5AF5" w:rsidRPr="00EF16CE" w:rsidRDefault="009C5AF5" w:rsidP="0060433B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60433B">
      <w:pPr>
        <w:rPr>
          <w:rFonts w:ascii="Arial" w:hAnsi="Arial" w:cs="Arial"/>
          <w:b/>
          <w:bCs/>
          <w:sz w:val="24"/>
          <w:szCs w:val="24"/>
        </w:rPr>
      </w:pPr>
      <w:r w:rsidRPr="00EF16CE">
        <w:rPr>
          <w:rFonts w:ascii="Arial" w:hAnsi="Arial" w:cs="Arial"/>
          <w:b/>
          <w:bCs/>
          <w:sz w:val="24"/>
          <w:szCs w:val="24"/>
        </w:rPr>
        <w:lastRenderedPageBreak/>
        <w:t xml:space="preserve">Question </w:t>
      </w:r>
      <w:r w:rsidR="009D627D">
        <w:rPr>
          <w:rFonts w:ascii="Arial" w:hAnsi="Arial" w:cs="Arial"/>
          <w:b/>
          <w:bCs/>
          <w:sz w:val="24"/>
          <w:szCs w:val="24"/>
        </w:rPr>
        <w:t>4</w:t>
      </w:r>
      <w:r w:rsidRPr="00EF16CE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sz w:val="24"/>
          <w:szCs w:val="24"/>
        </w:rPr>
        <w:t>A physics student observes a stone of mass 380 g being catapulted from the top of a cliff. The stone takes a time of 4.00 s to reach the ground. The initial launch speed u is at an angle of 20.0° below the horizontal. You may ignore air resistance for the calculations.</w:t>
      </w:r>
    </w:p>
    <w:p w:rsidR="001D1191" w:rsidRPr="00EF16CE" w:rsidRDefault="001D1191" w:rsidP="00EF16CE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c">
            <w:drawing>
              <wp:inline distT="0" distB="0" distL="0" distR="0" wp14:anchorId="6AE93918" wp14:editId="104050B2">
                <wp:extent cx="5925312" cy="2172614"/>
                <wp:effectExtent l="0" t="0" r="0" b="0"/>
                <wp:docPr id="536" name="Canvas 5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14" name="Group 514"/>
                        <wpg:cNvGrpSpPr/>
                        <wpg:grpSpPr>
                          <a:xfrm>
                            <a:off x="504672" y="127533"/>
                            <a:ext cx="4791500" cy="2025117"/>
                            <a:chOff x="504672" y="127533"/>
                            <a:chExt cx="4791500" cy="2025117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504672" y="127533"/>
                              <a:ext cx="4791500" cy="2025117"/>
                              <a:chOff x="270618" y="127533"/>
                              <a:chExt cx="4791500" cy="2025117"/>
                            </a:xfrm>
                          </wpg:grpSpPr>
                          <wps:wsp>
                            <wps:cNvPr id="516" name="Round Diagonal Corner Rectangle 516"/>
                            <wps:cNvSpPr/>
                            <wps:spPr>
                              <a:xfrm>
                                <a:off x="270618" y="190452"/>
                                <a:ext cx="782743" cy="1545957"/>
                              </a:xfrm>
                              <a:prstGeom prst="round2Diag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ysClr val="window" lastClr="FFFFFF">
                                      <a:tint val="40000"/>
                                      <a:satMod val="350000"/>
                                    </a:sysClr>
                                  </a:gs>
                                  <a:gs pos="40000">
                                    <a:sysClr val="window" lastClr="FFFFFF">
                                      <a:tint val="45000"/>
                                      <a:shade val="99000"/>
                                      <a:satMod val="350000"/>
                                    </a:sysClr>
                                  </a:gs>
                                  <a:gs pos="100000">
                                    <a:sysClr val="window" lastClr="FFFFFF">
                                      <a:shade val="20000"/>
                                      <a:satMod val="255000"/>
                                    </a:sysClr>
                                  </a:gs>
                                </a:gsLst>
                                <a:path path="circle">
                                  <a:fillToRect l="50000" t="-80000" r="50000" b="180000"/>
                                </a:path>
                              </a:gra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7" name="Snip Single Corner Rectangle 517"/>
                            <wps:cNvSpPr/>
                            <wps:spPr>
                              <a:xfrm>
                                <a:off x="270662" y="1737150"/>
                                <a:ext cx="4791456" cy="73152"/>
                              </a:xfrm>
                              <a:prstGeom prst="snip1Rect">
                                <a:avLst/>
                              </a:prstGeom>
                              <a:solidFill>
                                <a:srgbClr val="9BBB59"/>
                              </a:solidFill>
                              <a:ln w="6350" cap="flat" cmpd="sng" algn="ctr">
                                <a:solidFill>
                                  <a:srgbClr val="9BBB59">
                                    <a:lumMod val="7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8" name="Freeform 518"/>
                            <wps:cNvSpPr/>
                            <wps:spPr>
                              <a:xfrm>
                                <a:off x="1616499" y="372619"/>
                                <a:ext cx="883063" cy="1335174"/>
                              </a:xfrm>
                              <a:custGeom>
                                <a:avLst/>
                                <a:gdLst>
                                  <a:gd name="connsiteX0" fmla="*/ 0 w 2933396"/>
                                  <a:gd name="connsiteY0" fmla="*/ 648737 h 1585083"/>
                                  <a:gd name="connsiteX1" fmla="*/ 526695 w 2933396"/>
                                  <a:gd name="connsiteY1" fmla="*/ 297608 h 1585083"/>
                                  <a:gd name="connsiteX2" fmla="*/ 1294791 w 2933396"/>
                                  <a:gd name="connsiteY2" fmla="*/ 5000 h 1585083"/>
                                  <a:gd name="connsiteX3" fmla="*/ 2362810 w 2933396"/>
                                  <a:gd name="connsiteY3" fmla="*/ 546325 h 1585083"/>
                                  <a:gd name="connsiteX4" fmla="*/ 2933396 w 2933396"/>
                                  <a:gd name="connsiteY4" fmla="*/ 1585083 h 1585083"/>
                                  <a:gd name="connsiteX0" fmla="*/ 0 w 2933396"/>
                                  <a:gd name="connsiteY0" fmla="*/ 653448 h 1589794"/>
                                  <a:gd name="connsiteX1" fmla="*/ 563271 w 2933396"/>
                                  <a:gd name="connsiteY1" fmla="*/ 236482 h 1589794"/>
                                  <a:gd name="connsiteX2" fmla="*/ 1294791 w 2933396"/>
                                  <a:gd name="connsiteY2" fmla="*/ 9711 h 1589794"/>
                                  <a:gd name="connsiteX3" fmla="*/ 2362810 w 2933396"/>
                                  <a:gd name="connsiteY3" fmla="*/ 551036 h 1589794"/>
                                  <a:gd name="connsiteX4" fmla="*/ 2933396 w 2933396"/>
                                  <a:gd name="connsiteY4" fmla="*/ 1589794 h 1589794"/>
                                  <a:gd name="connsiteX0" fmla="*/ 0 w 2933396"/>
                                  <a:gd name="connsiteY0" fmla="*/ 656532 h 1592878"/>
                                  <a:gd name="connsiteX1" fmla="*/ 607162 w 2933396"/>
                                  <a:gd name="connsiteY1" fmla="*/ 210305 h 1592878"/>
                                  <a:gd name="connsiteX2" fmla="*/ 1294791 w 2933396"/>
                                  <a:gd name="connsiteY2" fmla="*/ 12795 h 1592878"/>
                                  <a:gd name="connsiteX3" fmla="*/ 2362810 w 2933396"/>
                                  <a:gd name="connsiteY3" fmla="*/ 554120 h 1592878"/>
                                  <a:gd name="connsiteX4" fmla="*/ 2933396 w 2933396"/>
                                  <a:gd name="connsiteY4" fmla="*/ 1592878 h 1592878"/>
                                  <a:gd name="connsiteX0" fmla="*/ 0 w 2933396"/>
                                  <a:gd name="connsiteY0" fmla="*/ 643737 h 1580083"/>
                                  <a:gd name="connsiteX1" fmla="*/ 1294791 w 2933396"/>
                                  <a:gd name="connsiteY1" fmla="*/ 0 h 1580083"/>
                                  <a:gd name="connsiteX2" fmla="*/ 2362810 w 2933396"/>
                                  <a:gd name="connsiteY2" fmla="*/ 541325 h 1580083"/>
                                  <a:gd name="connsiteX3" fmla="*/ 2933396 w 2933396"/>
                                  <a:gd name="connsiteY3" fmla="*/ 1580083 h 1580083"/>
                                  <a:gd name="connsiteX0" fmla="*/ 0 w 2933396"/>
                                  <a:gd name="connsiteY0" fmla="*/ 644444 h 1580790"/>
                                  <a:gd name="connsiteX1" fmla="*/ 1294791 w 2933396"/>
                                  <a:gd name="connsiteY1" fmla="*/ 707 h 1580790"/>
                                  <a:gd name="connsiteX2" fmla="*/ 2362810 w 2933396"/>
                                  <a:gd name="connsiteY2" fmla="*/ 542032 h 1580790"/>
                                  <a:gd name="connsiteX3" fmla="*/ 2933396 w 2933396"/>
                                  <a:gd name="connsiteY3" fmla="*/ 1580790 h 1580790"/>
                                  <a:gd name="connsiteX0" fmla="*/ 0 w 2933396"/>
                                  <a:gd name="connsiteY0" fmla="*/ 643948 h 1580294"/>
                                  <a:gd name="connsiteX1" fmla="*/ 1294791 w 2933396"/>
                                  <a:gd name="connsiteY1" fmla="*/ 211 h 1580294"/>
                                  <a:gd name="connsiteX2" fmla="*/ 2384756 w 2933396"/>
                                  <a:gd name="connsiteY2" fmla="*/ 585428 h 1580294"/>
                                  <a:gd name="connsiteX3" fmla="*/ 2933396 w 2933396"/>
                                  <a:gd name="connsiteY3" fmla="*/ 1580294 h 1580294"/>
                                  <a:gd name="connsiteX0" fmla="*/ 0 w 2933396"/>
                                  <a:gd name="connsiteY0" fmla="*/ 643948 h 1580294"/>
                                  <a:gd name="connsiteX1" fmla="*/ 1294791 w 2933396"/>
                                  <a:gd name="connsiteY1" fmla="*/ 211 h 1580294"/>
                                  <a:gd name="connsiteX2" fmla="*/ 2384756 w 2933396"/>
                                  <a:gd name="connsiteY2" fmla="*/ 585428 h 1580294"/>
                                  <a:gd name="connsiteX3" fmla="*/ 2933396 w 2933396"/>
                                  <a:gd name="connsiteY3" fmla="*/ 1580294 h 1580294"/>
                                  <a:gd name="connsiteX0" fmla="*/ 0 w 2933396"/>
                                  <a:gd name="connsiteY0" fmla="*/ 643984 h 1580330"/>
                                  <a:gd name="connsiteX1" fmla="*/ 1294791 w 2933396"/>
                                  <a:gd name="connsiteY1" fmla="*/ 247 h 1580330"/>
                                  <a:gd name="connsiteX2" fmla="*/ 2384756 w 2933396"/>
                                  <a:gd name="connsiteY2" fmla="*/ 585464 h 1580330"/>
                                  <a:gd name="connsiteX3" fmla="*/ 2933396 w 2933396"/>
                                  <a:gd name="connsiteY3" fmla="*/ 1580330 h 1580330"/>
                                  <a:gd name="connsiteX0" fmla="*/ 0 w 2933396"/>
                                  <a:gd name="connsiteY0" fmla="*/ 643984 h 1580330"/>
                                  <a:gd name="connsiteX1" fmla="*/ 1294791 w 2933396"/>
                                  <a:gd name="connsiteY1" fmla="*/ 247 h 1580330"/>
                                  <a:gd name="connsiteX2" fmla="*/ 2384756 w 2933396"/>
                                  <a:gd name="connsiteY2" fmla="*/ 585464 h 1580330"/>
                                  <a:gd name="connsiteX3" fmla="*/ 2933396 w 2933396"/>
                                  <a:gd name="connsiteY3" fmla="*/ 1580330 h 1580330"/>
                                  <a:gd name="connsiteX0" fmla="*/ 0 w 2933396"/>
                                  <a:gd name="connsiteY0" fmla="*/ 643984 h 1580330"/>
                                  <a:gd name="connsiteX1" fmla="*/ 1294791 w 2933396"/>
                                  <a:gd name="connsiteY1" fmla="*/ 247 h 1580330"/>
                                  <a:gd name="connsiteX2" fmla="*/ 2545691 w 2933396"/>
                                  <a:gd name="connsiteY2" fmla="*/ 585464 h 1580330"/>
                                  <a:gd name="connsiteX3" fmla="*/ 2933396 w 2933396"/>
                                  <a:gd name="connsiteY3" fmla="*/ 1580330 h 1580330"/>
                                  <a:gd name="connsiteX0" fmla="*/ 0 w 3167483"/>
                                  <a:gd name="connsiteY0" fmla="*/ 643948 h 1580294"/>
                                  <a:gd name="connsiteX1" fmla="*/ 1294791 w 3167483"/>
                                  <a:gd name="connsiteY1" fmla="*/ 211 h 1580294"/>
                                  <a:gd name="connsiteX2" fmla="*/ 2545691 w 3167483"/>
                                  <a:gd name="connsiteY2" fmla="*/ 585428 h 1580294"/>
                                  <a:gd name="connsiteX3" fmla="*/ 3167483 w 3167483"/>
                                  <a:gd name="connsiteY3" fmla="*/ 1580294 h 1580294"/>
                                  <a:gd name="connsiteX0" fmla="*/ 0 w 3116277"/>
                                  <a:gd name="connsiteY0" fmla="*/ 643948 h 1580294"/>
                                  <a:gd name="connsiteX1" fmla="*/ 1294791 w 3116277"/>
                                  <a:gd name="connsiteY1" fmla="*/ 211 h 1580294"/>
                                  <a:gd name="connsiteX2" fmla="*/ 2545691 w 3116277"/>
                                  <a:gd name="connsiteY2" fmla="*/ 585428 h 1580294"/>
                                  <a:gd name="connsiteX3" fmla="*/ 3116277 w 3116277"/>
                                  <a:gd name="connsiteY3" fmla="*/ 1580294 h 1580294"/>
                                  <a:gd name="connsiteX0" fmla="*/ 0 w 3116277"/>
                                  <a:gd name="connsiteY0" fmla="*/ 643948 h 1580294"/>
                                  <a:gd name="connsiteX1" fmla="*/ 1294791 w 3116277"/>
                                  <a:gd name="connsiteY1" fmla="*/ 211 h 1580294"/>
                                  <a:gd name="connsiteX2" fmla="*/ 2545691 w 3116277"/>
                                  <a:gd name="connsiteY2" fmla="*/ 585428 h 1580294"/>
                                  <a:gd name="connsiteX3" fmla="*/ 3116277 w 3116277"/>
                                  <a:gd name="connsiteY3" fmla="*/ 1580294 h 1580294"/>
                                  <a:gd name="connsiteX0" fmla="*/ 0 w 3116277"/>
                                  <a:gd name="connsiteY0" fmla="*/ 643978 h 1580324"/>
                                  <a:gd name="connsiteX1" fmla="*/ 1294791 w 3116277"/>
                                  <a:gd name="connsiteY1" fmla="*/ 241 h 1580324"/>
                                  <a:gd name="connsiteX2" fmla="*/ 2545691 w 3116277"/>
                                  <a:gd name="connsiteY2" fmla="*/ 585458 h 1580324"/>
                                  <a:gd name="connsiteX3" fmla="*/ 3116277 w 3116277"/>
                                  <a:gd name="connsiteY3" fmla="*/ 1580324 h 1580324"/>
                                  <a:gd name="connsiteX0" fmla="*/ 0 w 3116277"/>
                                  <a:gd name="connsiteY0" fmla="*/ 643978 h 1580324"/>
                                  <a:gd name="connsiteX1" fmla="*/ 1294791 w 3116277"/>
                                  <a:gd name="connsiteY1" fmla="*/ 241 h 1580324"/>
                                  <a:gd name="connsiteX2" fmla="*/ 2545691 w 3116277"/>
                                  <a:gd name="connsiteY2" fmla="*/ 585458 h 1580324"/>
                                  <a:gd name="connsiteX3" fmla="*/ 3116277 w 3116277"/>
                                  <a:gd name="connsiteY3" fmla="*/ 1580324 h 1580324"/>
                                  <a:gd name="connsiteX0" fmla="*/ 0 w 3116277"/>
                                  <a:gd name="connsiteY0" fmla="*/ 643978 h 1580324"/>
                                  <a:gd name="connsiteX1" fmla="*/ 1294791 w 3116277"/>
                                  <a:gd name="connsiteY1" fmla="*/ 241 h 1580324"/>
                                  <a:gd name="connsiteX2" fmla="*/ 2545691 w 3116277"/>
                                  <a:gd name="connsiteY2" fmla="*/ 585458 h 1580324"/>
                                  <a:gd name="connsiteX3" fmla="*/ 3116277 w 3116277"/>
                                  <a:gd name="connsiteY3" fmla="*/ 1580324 h 1580324"/>
                                  <a:gd name="connsiteX0" fmla="*/ 0 w 2809118"/>
                                  <a:gd name="connsiteY0" fmla="*/ 304388 h 1639562"/>
                                  <a:gd name="connsiteX1" fmla="*/ 987632 w 2809118"/>
                                  <a:gd name="connsiteY1" fmla="*/ 59479 h 1639562"/>
                                  <a:gd name="connsiteX2" fmla="*/ 2238532 w 2809118"/>
                                  <a:gd name="connsiteY2" fmla="*/ 644696 h 1639562"/>
                                  <a:gd name="connsiteX3" fmla="*/ 2809118 w 2809118"/>
                                  <a:gd name="connsiteY3" fmla="*/ 1639562 h 1639562"/>
                                  <a:gd name="connsiteX0" fmla="*/ 0 w 2809118"/>
                                  <a:gd name="connsiteY0" fmla="*/ 123361 h 1458535"/>
                                  <a:gd name="connsiteX1" fmla="*/ 1121006 w 2809118"/>
                                  <a:gd name="connsiteY1" fmla="*/ 540586 h 1458535"/>
                                  <a:gd name="connsiteX2" fmla="*/ 2238532 w 2809118"/>
                                  <a:gd name="connsiteY2" fmla="*/ 463669 h 1458535"/>
                                  <a:gd name="connsiteX3" fmla="*/ 2809118 w 2809118"/>
                                  <a:gd name="connsiteY3" fmla="*/ 1458535 h 1458535"/>
                                  <a:gd name="connsiteX0" fmla="*/ 0 w 2809118"/>
                                  <a:gd name="connsiteY0" fmla="*/ 113357 h 1448531"/>
                                  <a:gd name="connsiteX1" fmla="*/ 1121030 w 2809118"/>
                                  <a:gd name="connsiteY1" fmla="*/ 625914 h 1448531"/>
                                  <a:gd name="connsiteX2" fmla="*/ 2238532 w 2809118"/>
                                  <a:gd name="connsiteY2" fmla="*/ 453665 h 1448531"/>
                                  <a:gd name="connsiteX3" fmla="*/ 2809118 w 2809118"/>
                                  <a:gd name="connsiteY3" fmla="*/ 1448531 h 1448531"/>
                                  <a:gd name="connsiteX0" fmla="*/ 0 w 2809118"/>
                                  <a:gd name="connsiteY0" fmla="*/ 122320 h 1457494"/>
                                  <a:gd name="connsiteX1" fmla="*/ 1121030 w 2809118"/>
                                  <a:gd name="connsiteY1" fmla="*/ 634877 h 1457494"/>
                                  <a:gd name="connsiteX2" fmla="*/ 2400508 w 2809118"/>
                                  <a:gd name="connsiteY2" fmla="*/ 1024733 h 1457494"/>
                                  <a:gd name="connsiteX3" fmla="*/ 2809118 w 2809118"/>
                                  <a:gd name="connsiteY3" fmla="*/ 1457494 h 1457494"/>
                                  <a:gd name="connsiteX0" fmla="*/ 0 w 2809118"/>
                                  <a:gd name="connsiteY0" fmla="*/ 127842 h 1463016"/>
                                  <a:gd name="connsiteX1" fmla="*/ 1282982 w 2809118"/>
                                  <a:gd name="connsiteY1" fmla="*/ 592849 h 1463016"/>
                                  <a:gd name="connsiteX2" fmla="*/ 2400508 w 2809118"/>
                                  <a:gd name="connsiteY2" fmla="*/ 1030255 h 1463016"/>
                                  <a:gd name="connsiteX3" fmla="*/ 2809118 w 2809118"/>
                                  <a:gd name="connsiteY3" fmla="*/ 1463016 h 1463016"/>
                                  <a:gd name="connsiteX0" fmla="*/ 0 w 2809118"/>
                                  <a:gd name="connsiteY0" fmla="*/ 127842 h 1463016"/>
                                  <a:gd name="connsiteX1" fmla="*/ 1282982 w 2809118"/>
                                  <a:gd name="connsiteY1" fmla="*/ 592849 h 1463016"/>
                                  <a:gd name="connsiteX2" fmla="*/ 2400508 w 2809118"/>
                                  <a:gd name="connsiteY2" fmla="*/ 1030255 h 1463016"/>
                                  <a:gd name="connsiteX3" fmla="*/ 2809118 w 2809118"/>
                                  <a:gd name="connsiteY3" fmla="*/ 1463016 h 1463016"/>
                                  <a:gd name="connsiteX0" fmla="*/ 0 w 2809118"/>
                                  <a:gd name="connsiteY0" fmla="*/ 0 h 1335174"/>
                                  <a:gd name="connsiteX1" fmla="*/ 1282982 w 2809118"/>
                                  <a:gd name="connsiteY1" fmla="*/ 465007 h 1335174"/>
                                  <a:gd name="connsiteX2" fmla="*/ 2400508 w 2809118"/>
                                  <a:gd name="connsiteY2" fmla="*/ 902413 h 1335174"/>
                                  <a:gd name="connsiteX3" fmla="*/ 2809118 w 2809118"/>
                                  <a:gd name="connsiteY3" fmla="*/ 1335174 h 1335174"/>
                                  <a:gd name="connsiteX0" fmla="*/ 0 w 2809118"/>
                                  <a:gd name="connsiteY0" fmla="*/ 0 h 1335174"/>
                                  <a:gd name="connsiteX1" fmla="*/ 1082980 w 2809118"/>
                                  <a:gd name="connsiteY1" fmla="*/ 607960 h 1335174"/>
                                  <a:gd name="connsiteX2" fmla="*/ 2400508 w 2809118"/>
                                  <a:gd name="connsiteY2" fmla="*/ 902413 h 1335174"/>
                                  <a:gd name="connsiteX3" fmla="*/ 2809118 w 2809118"/>
                                  <a:gd name="connsiteY3" fmla="*/ 1335174 h 1335174"/>
                                  <a:gd name="connsiteX0" fmla="*/ 0 w 2809118"/>
                                  <a:gd name="connsiteY0" fmla="*/ 0 h 1335174"/>
                                  <a:gd name="connsiteX1" fmla="*/ 1082980 w 2809118"/>
                                  <a:gd name="connsiteY1" fmla="*/ 607960 h 1335174"/>
                                  <a:gd name="connsiteX2" fmla="*/ 2809118 w 2809118"/>
                                  <a:gd name="connsiteY2" fmla="*/ 1335174 h 1335174"/>
                                  <a:gd name="connsiteX0" fmla="*/ 0 w 2228141"/>
                                  <a:gd name="connsiteY0" fmla="*/ 0 h 1335174"/>
                                  <a:gd name="connsiteX1" fmla="*/ 1082980 w 2228141"/>
                                  <a:gd name="connsiteY1" fmla="*/ 607960 h 1335174"/>
                                  <a:gd name="connsiteX2" fmla="*/ 2228141 w 2228141"/>
                                  <a:gd name="connsiteY2" fmla="*/ 1335174 h 1335174"/>
                                  <a:gd name="connsiteX0" fmla="*/ 0 w 2228141"/>
                                  <a:gd name="connsiteY0" fmla="*/ 0 h 1335174"/>
                                  <a:gd name="connsiteX1" fmla="*/ 1082980 w 2228141"/>
                                  <a:gd name="connsiteY1" fmla="*/ 607960 h 1335174"/>
                                  <a:gd name="connsiteX2" fmla="*/ 2228141 w 2228141"/>
                                  <a:gd name="connsiteY2" fmla="*/ 1335174 h 1335174"/>
                                  <a:gd name="connsiteX0" fmla="*/ 0 w 2228141"/>
                                  <a:gd name="connsiteY0" fmla="*/ 0 h 1335174"/>
                                  <a:gd name="connsiteX1" fmla="*/ 1187781 w 2228141"/>
                                  <a:gd name="connsiteY1" fmla="*/ 522302 h 1335174"/>
                                  <a:gd name="connsiteX2" fmla="*/ 2228141 w 2228141"/>
                                  <a:gd name="connsiteY2" fmla="*/ 1335174 h 1335174"/>
                                  <a:gd name="connsiteX0" fmla="*/ 0 w 2228141"/>
                                  <a:gd name="connsiteY0" fmla="*/ 0 h 1335174"/>
                                  <a:gd name="connsiteX1" fmla="*/ 1187781 w 2228141"/>
                                  <a:gd name="connsiteY1" fmla="*/ 522302 h 1335174"/>
                                  <a:gd name="connsiteX2" fmla="*/ 2228141 w 2228141"/>
                                  <a:gd name="connsiteY2" fmla="*/ 1335174 h 1335174"/>
                                  <a:gd name="connsiteX0" fmla="*/ 0 w 2228141"/>
                                  <a:gd name="connsiteY0" fmla="*/ 0 h 1335174"/>
                                  <a:gd name="connsiteX1" fmla="*/ 1187781 w 2228141"/>
                                  <a:gd name="connsiteY1" fmla="*/ 522302 h 1335174"/>
                                  <a:gd name="connsiteX2" fmla="*/ 2228141 w 2228141"/>
                                  <a:gd name="connsiteY2" fmla="*/ 1335174 h 1335174"/>
                                  <a:gd name="connsiteX0" fmla="*/ 0 w 2228141"/>
                                  <a:gd name="connsiteY0" fmla="*/ 0 h 1335174"/>
                                  <a:gd name="connsiteX1" fmla="*/ 1187781 w 2228141"/>
                                  <a:gd name="connsiteY1" fmla="*/ 522302 h 1335174"/>
                                  <a:gd name="connsiteX2" fmla="*/ 1559391 w 2228141"/>
                                  <a:gd name="connsiteY2" fmla="*/ 675169 h 1335174"/>
                                  <a:gd name="connsiteX3" fmla="*/ 2228141 w 2228141"/>
                                  <a:gd name="connsiteY3" fmla="*/ 1335174 h 1335174"/>
                                  <a:gd name="connsiteX0" fmla="*/ 0 w 2228141"/>
                                  <a:gd name="connsiteY0" fmla="*/ 0 h 1335174"/>
                                  <a:gd name="connsiteX1" fmla="*/ 1559391 w 2228141"/>
                                  <a:gd name="connsiteY1" fmla="*/ 675169 h 1335174"/>
                                  <a:gd name="connsiteX2" fmla="*/ 2228141 w 2228141"/>
                                  <a:gd name="connsiteY2" fmla="*/ 1335174 h 1335174"/>
                                  <a:gd name="connsiteX0" fmla="*/ 0 w 2228141"/>
                                  <a:gd name="connsiteY0" fmla="*/ 0 h 1335174"/>
                                  <a:gd name="connsiteX1" fmla="*/ 1559391 w 2228141"/>
                                  <a:gd name="connsiteY1" fmla="*/ 675169 h 1335174"/>
                                  <a:gd name="connsiteX2" fmla="*/ 2228141 w 2228141"/>
                                  <a:gd name="connsiteY2" fmla="*/ 1335174 h 1335174"/>
                                  <a:gd name="connsiteX0" fmla="*/ 0 w 2228141"/>
                                  <a:gd name="connsiteY0" fmla="*/ 0 h 1335174"/>
                                  <a:gd name="connsiteX1" fmla="*/ 1559391 w 2228141"/>
                                  <a:gd name="connsiteY1" fmla="*/ 675169 h 1335174"/>
                                  <a:gd name="connsiteX2" fmla="*/ 2228141 w 2228141"/>
                                  <a:gd name="connsiteY2" fmla="*/ 1335174 h 1335174"/>
                                  <a:gd name="connsiteX0" fmla="*/ 0 w 2228141"/>
                                  <a:gd name="connsiteY0" fmla="*/ 0 h 1335174"/>
                                  <a:gd name="connsiteX1" fmla="*/ 1559391 w 2228141"/>
                                  <a:gd name="connsiteY1" fmla="*/ 675169 h 1335174"/>
                                  <a:gd name="connsiteX2" fmla="*/ 2228141 w 2228141"/>
                                  <a:gd name="connsiteY2" fmla="*/ 1335174 h 1335174"/>
                                  <a:gd name="connsiteX0" fmla="*/ 0 w 2228141"/>
                                  <a:gd name="connsiteY0" fmla="*/ 0 h 1335174"/>
                                  <a:gd name="connsiteX1" fmla="*/ 1440244 w 2228141"/>
                                  <a:gd name="connsiteY1" fmla="*/ 808528 h 1335174"/>
                                  <a:gd name="connsiteX2" fmla="*/ 2228141 w 2228141"/>
                                  <a:gd name="connsiteY2" fmla="*/ 1335174 h 1335174"/>
                                  <a:gd name="connsiteX0" fmla="*/ 0 w 1870698"/>
                                  <a:gd name="connsiteY0" fmla="*/ 0 h 1335174"/>
                                  <a:gd name="connsiteX1" fmla="*/ 1440244 w 1870698"/>
                                  <a:gd name="connsiteY1" fmla="*/ 808528 h 1335174"/>
                                  <a:gd name="connsiteX2" fmla="*/ 1870698 w 1870698"/>
                                  <a:gd name="connsiteY2" fmla="*/ 1335174 h 1335174"/>
                                  <a:gd name="connsiteX0" fmla="*/ 0 w 1870698"/>
                                  <a:gd name="connsiteY0" fmla="*/ 0 h 1335174"/>
                                  <a:gd name="connsiteX1" fmla="*/ 1440244 w 1870698"/>
                                  <a:gd name="connsiteY1" fmla="*/ 808528 h 1335174"/>
                                  <a:gd name="connsiteX2" fmla="*/ 1870698 w 1870698"/>
                                  <a:gd name="connsiteY2" fmla="*/ 1335174 h 1335174"/>
                                  <a:gd name="connsiteX0" fmla="*/ 0 w 1870698"/>
                                  <a:gd name="connsiteY0" fmla="*/ 0 h 1335174"/>
                                  <a:gd name="connsiteX1" fmla="*/ 1440244 w 1870698"/>
                                  <a:gd name="connsiteY1" fmla="*/ 808528 h 1335174"/>
                                  <a:gd name="connsiteX2" fmla="*/ 1870698 w 1870698"/>
                                  <a:gd name="connsiteY2" fmla="*/ 1335174 h 1335174"/>
                                  <a:gd name="connsiteX0" fmla="*/ 0 w 1870698"/>
                                  <a:gd name="connsiteY0" fmla="*/ 0 h 1335174"/>
                                  <a:gd name="connsiteX1" fmla="*/ 1440244 w 1870698"/>
                                  <a:gd name="connsiteY1" fmla="*/ 808528 h 1335174"/>
                                  <a:gd name="connsiteX2" fmla="*/ 1870698 w 1870698"/>
                                  <a:gd name="connsiteY2" fmla="*/ 1335174 h 1335174"/>
                                  <a:gd name="connsiteX0" fmla="*/ 0 w 1870698"/>
                                  <a:gd name="connsiteY0" fmla="*/ 0 h 1335174"/>
                                  <a:gd name="connsiteX1" fmla="*/ 1440244 w 1870698"/>
                                  <a:gd name="connsiteY1" fmla="*/ 808528 h 1335174"/>
                                  <a:gd name="connsiteX2" fmla="*/ 1870698 w 1870698"/>
                                  <a:gd name="connsiteY2" fmla="*/ 1335174 h 1335174"/>
                                  <a:gd name="connsiteX0" fmla="*/ 0 w 1870698"/>
                                  <a:gd name="connsiteY0" fmla="*/ 0 h 1335174"/>
                                  <a:gd name="connsiteX1" fmla="*/ 963654 w 1870698"/>
                                  <a:gd name="connsiteY1" fmla="*/ 541793 h 1335174"/>
                                  <a:gd name="connsiteX2" fmla="*/ 1870698 w 1870698"/>
                                  <a:gd name="connsiteY2" fmla="*/ 1335174 h 1335174"/>
                                  <a:gd name="connsiteX0" fmla="*/ 0 w 1870698"/>
                                  <a:gd name="connsiteY0" fmla="*/ 0 h 1335174"/>
                                  <a:gd name="connsiteX1" fmla="*/ 963654 w 1870698"/>
                                  <a:gd name="connsiteY1" fmla="*/ 541793 h 1335174"/>
                                  <a:gd name="connsiteX2" fmla="*/ 1870698 w 1870698"/>
                                  <a:gd name="connsiteY2" fmla="*/ 1335174 h 13351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870698" h="1335174">
                                    <a:moveTo>
                                      <a:pt x="0" y="0"/>
                                    </a:moveTo>
                                    <a:cubicBezTo>
                                      <a:pt x="389862" y="216870"/>
                                      <a:pt x="478401" y="166903"/>
                                      <a:pt x="963654" y="541793"/>
                                    </a:cubicBezTo>
                                    <a:cubicBezTo>
                                      <a:pt x="1248394" y="753586"/>
                                      <a:pt x="1236149" y="685355"/>
                                      <a:pt x="1870698" y="1335174"/>
                                    </a:cubicBezTo>
                                  </a:path>
                                </a:pathLst>
                              </a:cu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dash"/>
                                <a:tailEnd type="arrow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9" name="Straight Arrow Connector 519"/>
                            <wps:cNvCnPr/>
                            <wps:spPr>
                              <a:xfrm>
                                <a:off x="1134328" y="163600"/>
                                <a:ext cx="2831" cy="15725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headEnd type="arrow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20" name="Text Box 520"/>
                            <wps:cNvSpPr txBox="1"/>
                            <wps:spPr>
                              <a:xfrm>
                                <a:off x="1092922" y="762000"/>
                                <a:ext cx="816120" cy="530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D11D0" w:rsidRPr="0060433B" w:rsidRDefault="000D11D0" w:rsidP="001D1191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60433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Height of cliff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1" name="Straight Arrow Connector 521"/>
                            <wps:cNvCnPr/>
                            <wps:spPr>
                              <a:xfrm flipV="1">
                                <a:off x="1258150" y="1941477"/>
                                <a:ext cx="124147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headEnd type="arrow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22" name="Text Box 52"/>
                            <wps:cNvSpPr txBox="1"/>
                            <wps:spPr>
                              <a:xfrm>
                                <a:off x="1528649" y="1821116"/>
                                <a:ext cx="685183" cy="33153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D11D0" w:rsidRPr="0060433B" w:rsidRDefault="000D11D0" w:rsidP="001D119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60433B">
                                    <w:rPr>
                                      <w:rFonts w:ascii="Arial" w:eastAsia="MS Mincho" w:hAnsi="Arial" w:cs="Arial"/>
                                    </w:rPr>
                                    <w:t>Range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3" name="Text Box 523"/>
                            <wps:cNvSpPr txBox="1"/>
                            <wps:spPr>
                              <a:xfrm>
                                <a:off x="402869" y="266795"/>
                                <a:ext cx="526694" cy="25603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D11D0" w:rsidRPr="0060433B" w:rsidRDefault="000D11D0" w:rsidP="001D1191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60433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Cliff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4" name="Straight Connector 524"/>
                            <wps:cNvCnPr/>
                            <wps:spPr>
                              <a:xfrm flipV="1">
                                <a:off x="1204223" y="163621"/>
                                <a:ext cx="512064" cy="731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28" name="Text Box 528"/>
                            <wps:cNvSpPr txBox="1"/>
                            <wps:spPr>
                              <a:xfrm>
                                <a:off x="1528764" y="127533"/>
                                <a:ext cx="561282" cy="2450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D11D0" w:rsidRPr="0060433B" w:rsidRDefault="000D11D0" w:rsidP="001D1191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60433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20°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" name="Straight Arrow Connector 529"/>
                            <wps:cNvCnPr/>
                            <wps:spPr>
                              <a:xfrm>
                                <a:off x="1204221" y="190500"/>
                                <a:ext cx="412358" cy="18212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530" name="Text Box 530"/>
                          <wps:cNvSpPr txBox="1"/>
                          <wps:spPr>
                            <a:xfrm>
                              <a:off x="2672014" y="279713"/>
                              <a:ext cx="2414336" cy="2560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D11D0" w:rsidRPr="0060433B" w:rsidRDefault="000D11D0" w:rsidP="001D1191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vertAlign w:val="superscript"/>
                                  </w:rPr>
                                </w:pPr>
                                <w:r w:rsidRPr="0060433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Initial launch speed u = 5.00 m s</w:t>
                                </w:r>
                                <w:r w:rsidRPr="0060433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6AE93918" id="Canvas 536" o:spid="_x0000_s1054" editas="canvas" style="width:466.55pt;height:171.05pt;mso-position-horizontal-relative:char;mso-position-vertical-relative:line" coordsize="59251,21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">
                <v:shape id="_x0000_s1055" type="#_x0000_t75" style="position:absolute;width:59251;height:21723;visibility:visible;mso-wrap-style:square">
                  <v:fill o:detectmouseclick="t"/>
                  <v:path o:connecttype="none"/>
                </v:shape>
                <v:group id="Group 514" o:spid="_x0000_s1056" style="position:absolute;left:5046;top:1275;width:47915;height:20251" coordorigin="5046,1275" coordsize="47915,20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mm8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kc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qaabxgAAANwA&#10;AAAPAAAAAAAAAAAAAAAAAKoCAABkcnMvZG93bnJldi54bWxQSwUGAAAAAAQABAD6AAAAnQMAAAAA&#10;">
                  <v:group id="Group 515" o:spid="_x0000_s1057" style="position:absolute;left:5046;top:1275;width:47915;height:20251" coordorigin="2706,1275" coordsize="47915,20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  <v:shape id="Round Diagonal Corner Rectangle 516" o:spid="_x0000_s1058" style="position:absolute;left:2706;top:1904;width:7827;height:15460;visibility:visible;mso-wrap-style:square;v-text-anchor:middle" coordsize="782743,15459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m0lccA&#10;AADcAAAADwAAAGRycy9kb3ducmV2LnhtbESPT2vCQBTE7wW/w/KE3uomQkWiq6gg2EIP/inV2yP7&#10;mqTJvg27WxO/vSsUehxm5jfMfNmbRlzJ+cqygnSUgCDOra64UHA6bl+mIHxA1thYJgU38rBcDJ7m&#10;mGnb8Z6uh1CICGGfoYIyhDaT0uclGfQj2xJH79s6gyFKV0jtsItw08hxkkykwYrjQoktbUrK68Ov&#10;UVBfzj/v9ept607d1/Hjcz2t0nOu1POwX81ABOrDf/ivvdMKXtMJPM7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JtJXHAAAA3AAAAA8AAAAAAAAAAAAAAAAAmAIAAGRy&#10;cy9kb3ducmV2LnhtbFBLBQYAAAAABAAEAPUAAACMAwAAAAA=&#10;" path="m130460,l782743,r,l782743,1415497v,72051,-58409,130460,-130460,130460l,1545957r,l,130460c,58409,58409,,130460,xe" strokecolor="windowText" strokeweight=".5pt">
                      <v:fill color2="#7c7c7c" rotate="t" focusposition=".5,-52429f" focussize="" colors="0 white;26214f #fefefe;1 #7c7c7c" focus="100%" type="gradientRadial"/>
                      <v:path arrowok="t" o:connecttype="custom" o:connectlocs="130460,0;782743,0;782743,0;782743,1415497;652283,1545957;0,1545957;0,1545957;0,130460;130460,0" o:connectangles="0,0,0,0,0,0,0,0,0"/>
                    </v:shape>
                    <v:shape id="Snip Single Corner Rectangle 517" o:spid="_x0000_s1059" style="position:absolute;left:2706;top:17371;width:47915;height:732;visibility:visible;mso-wrap-style:square;v-text-anchor:middle" coordsize="479145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ea8cQA&#10;AADcAAAADwAAAGRycy9kb3ducmV2LnhtbESPT2sCMRTE74LfITyhN82u0LqsRimC1Iv1L54fm+fu&#10;0s1LSKJuv31TKPQ4zMxvmMWqN514kA+tZQX5JANBXFndcq3gct6MCxAhImvsLJOCbwqwWg4HCyy1&#10;ffKRHqdYiwThUKKCJkZXShmqhgyGiXXEybtZbzAm6WupPT4T3HRymmVv0mDLaaFBR+uGqq/T3Sgo&#10;6ny7/mw/9tHZ/e6w21zvzk+Vehn173MQkfr4H/5rb7WC13wGv2fSEZ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XmvHEAAAA3AAAAA8AAAAAAAAAAAAAAAAAmAIAAGRycy9k&#10;b3ducmV2LnhtbFBLBQYAAAAABAAEAPUAAACJAwAAAAA=&#10;" path="m,l4779264,r12192,12192l4791456,73152,,73152,,xe" fillcolor="#9bbb59" strokecolor="#77933c" strokeweight=".5pt">
                      <v:path arrowok="t" o:connecttype="custom" o:connectlocs="0,0;4779264,0;4791456,12192;4791456,73152;0,73152;0,0" o:connectangles="0,0,0,0,0,0"/>
                    </v:shape>
                    <v:shape id="Freeform 518" o:spid="_x0000_s1060" style="position:absolute;left:16164;top:3726;width:8831;height:13351;visibility:visible;mso-wrap-style:square;v-text-anchor:middle" coordsize="1870698,1335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E/XcIA&#10;AADcAAAADwAAAGRycy9kb3ducmV2LnhtbERPz2vCMBS+C/sfwhvsIpp26NRqFBEEQRDmdvD4SJ5t&#10;WfPSNbGt/705CB4/vt+rTW8r0VLjS8cK0nECglg7U3Ku4PdnP5qD8AHZYOWYFNzJw2b9NlhhZlzH&#10;39SeQy5iCPsMFRQh1JmUXhdk0Y9dTRy5q2sshgibXJoGuxhuK/mZJF/SYsmxocCadgXpv/PNKlgM&#10;S93qafg/nm6d0zOaTNLZRamP9367BBGoDy/x030wCqZpXBvPxCM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kT9dwgAAANwAAAAPAAAAAAAAAAAAAAAAAJgCAABkcnMvZG93&#10;bnJldi54bWxQSwUGAAAAAAQABAD1AAAAhwMAAAAA&#10;" path="m,c389862,216870,478401,166903,963654,541793v284740,211793,272495,143562,907044,793381e" filled="f" strokecolor="#385d8a" strokeweight="2pt">
                      <v:stroke dashstyle="dash" endarrow="open"/>
                      <v:path arrowok="t" o:connecttype="custom" o:connectlocs="0,0;454893,541793;883063,1335174" o:connectangles="0,0,0"/>
                    </v:shape>
                    <v:shape id="Straight Arrow Connector 519" o:spid="_x0000_s1061" type="#_x0000_t32" style="position:absolute;left:11343;top:1636;width:28;height:157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UEDcUAAADcAAAADwAAAGRycy9kb3ducmV2LnhtbESPQWvCQBSE74X+h+UVems2ESo2dZXQ&#10;Umi8Vb14e2afSTD7NmTXZPXXu4VCj8PMfMMs18F0YqTBtZYVZEkKgriyuuVawX739bIA4Tyyxs4y&#10;KbiSg/Xq8WGJubYT/9C49bWIEHY5Kmi873MpXdWQQZfYnjh6JzsY9FEOtdQDThFuOjlL07k02HJc&#10;aLCnj4aq8/ZiFNgblYtjV+xD5UJ5CMX883jYKPX8FIp3EJ6C/w//tb+1gtfsDX7P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UEDcUAAADcAAAADwAAAAAAAAAA&#10;AAAAAAChAgAAZHJzL2Rvd25yZXYueG1sUEsFBgAAAAAEAAQA+QAAAJMDAAAAAA==&#10;" strokecolor="#4a7ebb">
                      <v:stroke startarrow="open" endarrow="open"/>
                    </v:shape>
                    <v:shape id="Text Box 520" o:spid="_x0000_s1062" type="#_x0000_t202" style="position:absolute;left:10929;top:7620;width:8161;height:5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76es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Us4zA/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76esMAAADcAAAADwAAAAAAAAAAAAAAAACYAgAAZHJzL2Rv&#10;d25yZXYueG1sUEsFBgAAAAAEAAQA9QAAAIgDAAAAAA==&#10;" filled="f" stroked="f" strokeweight=".5pt">
                      <v:textbox>
                        <w:txbxContent>
                          <w:p w:rsidR="000D11D0" w:rsidRPr="0060433B" w:rsidRDefault="000D11D0" w:rsidP="001D119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433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Height of cliff</w:t>
                            </w:r>
                          </w:p>
                        </w:txbxContent>
                      </v:textbox>
                    </v:shape>
                    <v:shape id="Straight Arrow Connector 521" o:spid="_x0000_s1063" type="#_x0000_t32" style="position:absolute;left:12581;top:19414;width:1241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cqp8QAAADcAAAADwAAAGRycy9kb3ducmV2LnhtbESPT4vCMBTE7wt+h/AEL8uaVlGWahQR&#10;RW/in4PHZ/O2Kdu8lCba+u3NwoLHYWZ+w8yXna3EgxpfOlaQDhMQxLnTJRcKLuft1zcIH5A1Vo5J&#10;wZM8LBe9jzlm2rV8pMcpFCJC2GeowIRQZ1L63JBFP3Q1cfR+XGMxRNkUUjfYRrit5ChJptJiyXHB&#10;YE1rQ/nv6W4VHG9j49JLim23WW83191BftYHpQb9bjUDEagL7/B/e68VTEYp/J2JR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9yqnxAAAANwAAAAPAAAAAAAAAAAA&#10;AAAAAKECAABkcnMvZG93bnJldi54bWxQSwUGAAAAAAQABAD5AAAAkgMAAAAA&#10;" strokecolor="#4a7ebb">
                      <v:stroke startarrow="open" endarrow="open"/>
                    </v:shape>
                    <v:shape id="Text Box 52" o:spid="_x0000_s1064" type="#_x0000_t202" style="position:absolute;left:15286;top:18211;width:6852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iLBsYA&#10;AADcAAAADwAAAGRycy9kb3ducmV2LnhtbESPQWvCQBSE74X+h+UJ3urGgKVEVynSUgWDbSp4fWSf&#10;SWr2bdhdTeqv7xYKPQ4z8w2zWA2mFVdyvrGsYDpJQBCXVjdcKTh8vj48gfABWWNrmRR8k4fV8v5u&#10;gZm2PX/QtQiViBD2GSqoQ+gyKX1Zk0E/sR1x9E7WGQxRukpqh32Em1amSfIoDTYcF2rsaF1TeS4u&#10;RsGxL97cfrv9eu82+W1/K/IdveRKjUfD8xxEoCH8h//aG61glq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hiLBsYAAADcAAAADwAAAAAAAAAAAAAAAACYAgAAZHJz&#10;L2Rvd25yZXYueG1sUEsFBgAAAAAEAAQA9QAAAIsDAAAAAA==&#10;" fillcolor="window" stroked="f" strokeweight=".5pt">
                      <v:textbox>
                        <w:txbxContent>
                          <w:p w:rsidR="000D11D0" w:rsidRPr="0060433B" w:rsidRDefault="000D11D0" w:rsidP="001D119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  <w:r w:rsidRPr="0060433B">
                              <w:rPr>
                                <w:rFonts w:ascii="Arial" w:eastAsia="MS Mincho" w:hAnsi="Arial" w:cs="Arial"/>
                              </w:rPr>
                              <w:t>Range</w:t>
                            </w:r>
                          </w:p>
                        </w:txbxContent>
                      </v:textbox>
                    </v:shape>
                    <v:shape id="Text Box 523" o:spid="_x0000_s1065" type="#_x0000_t202" style="position:absolute;left:4028;top:2667;width:5267;height:2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QuncYA&#10;AADcAAAADwAAAGRycy9kb3ducmV2LnhtbESPQWvCQBSE7wX/w/IEb3Wj0iKpq0hpqUKDNi14fWSf&#10;STT7NuxuTeqv7wqFHoeZ+YZZrHrTiAs5X1tWMBknIIgLq2suFXx9vt7PQfiArLGxTAp+yMNqObhb&#10;YKptxx90yUMpIoR9igqqENpUSl9UZNCPbUscvaN1BkOUrpTaYRfhppHTJHmUBmuOCxW29FxRcc6/&#10;jYJDl7+53XZ72reb7Lq75tk7vWRKjYb9+glEoD78h//aG63gYTqD2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QuncYAAADcAAAADwAAAAAAAAAAAAAAAACYAgAAZHJz&#10;L2Rvd25yZXYueG1sUEsFBgAAAAAEAAQA9QAAAIsDAAAAAA==&#10;" fillcolor="window" stroked="f" strokeweight=".5pt">
                      <v:textbox>
                        <w:txbxContent>
                          <w:p w:rsidR="000D11D0" w:rsidRPr="0060433B" w:rsidRDefault="000D11D0" w:rsidP="001D119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433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Cliff</w:t>
                            </w:r>
                          </w:p>
                        </w:txbxContent>
                      </v:textbox>
                    </v:shape>
                    <v:line id="Straight Connector 524" o:spid="_x0000_s1066" style="position:absolute;flip:y;visibility:visible;mso-wrap-style:square" from="12042,1636" to="17162,1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3CWsYAAADcAAAADwAAAGRycy9kb3ducmV2LnhtbESPS2vDMBCE74H8B7GF3mq5pi7BiRJC&#10;SKGFXJqkh94Wa/0g1sqxVD/y66tCIcdhZr5hVpvRNKKnztWWFTxHMQji3OqaSwXn09vTAoTzyBob&#10;y6RgIgeb9Xy2wkzbgT+pP/pSBAi7DBVU3reZlC6vyKCLbEscvMJ2Bn2QXSl1h0OAm0YmcfwqDdYc&#10;FipsaVdRfjn+GAX7b9+MV5yS26H42Bdfdme3aa3U48O4XYLwNPp7+L/9rhWkyQv8nQlHQK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NwlrGAAAA3AAAAA8AAAAAAAAA&#10;AAAAAAAAoQIAAGRycy9kb3ducmV2LnhtbFBLBQYAAAAABAAEAPkAAACUAwAAAAA=&#10;" strokecolor="#4a7ebb"/>
                    <v:shape id="Text Box 528" o:spid="_x0000_s1067" type="#_x0000_t202" style="position:absolute;left:15287;top:1275;width:5613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j2fM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Us47A2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j2fMMAAADcAAAADwAAAAAAAAAAAAAAAACYAgAAZHJzL2Rv&#10;d25yZXYueG1sUEsFBgAAAAAEAAQA9QAAAIgDAAAAAA==&#10;" filled="f" stroked="f" strokeweight=".5pt">
                      <v:textbox>
                        <w:txbxContent>
                          <w:p w:rsidR="000D11D0" w:rsidRPr="0060433B" w:rsidRDefault="000D11D0" w:rsidP="001D119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433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20°</w:t>
                            </w:r>
                          </w:p>
                        </w:txbxContent>
                      </v:textbox>
                    </v:shape>
                    <v:shape id="Straight Arrow Connector 529" o:spid="_x0000_s1068" type="#_x0000_t32" style="position:absolute;left:12042;top:1905;width:4123;height:18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HyIMMAAADcAAAADwAAAGRycy9kb3ducmV2LnhtbESPW4vCMBSE3xf8D+EIvq2pootWo4jg&#10;BUHBCz4fmmNbbE5KE237783Cwj4OM/MNM182phBvqlxuWcGgH4EgTqzOOVVwu26+JyCcR9ZYWCYF&#10;LTlYLjpfc4y1rflM74tPRYCwi1FB5n0ZS+mSjAy6vi2Jg/ewlUEfZJVKXWEd4KaQwyj6kQZzDgsZ&#10;lrTOKHleXkbB+li0Oz6eWO4frRsd6L571lulet1mNQPhqfH/4b/2XisYD6fweyYcAbn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h8iDDAAAA3AAAAA8AAAAAAAAAAAAA&#10;AAAAoQIAAGRycy9kb3ducmV2LnhtbFBLBQYAAAAABAAEAPkAAACRAwAAAAA=&#10;" strokecolor="windowText" strokeweight="2.25pt">
                      <v:stroke endarrow="open"/>
                    </v:shape>
                  </v:group>
                  <v:shape id="Text Box 530" o:spid="_x0000_s1069" type="#_x0000_t202" style="position:absolute;left:26720;top:2797;width:24143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dsp8QA&#10;AADcAAAADwAAAGRycy9kb3ducmV2LnhtbERPy2rCQBTdF/yH4Qrd1YmWFIlOQghIS2kXRjfurpmb&#10;B2bupJmppv36zqLg8nDe22wyvbjS6DrLCpaLCARxZXXHjYLjYfe0BuE8ssbeMin4IQdZOnvYYqLt&#10;jfd0LX0jQgi7BBW03g+JlK5qyaBb2IE4cLUdDfoAx0bqEW8h3PRyFUUv0mDHoaHFgYqWqkv5bRS8&#10;F7tP3J9XZv3bF68fdT58HU+xUo/zKd+A8DT5u/jf/aYVxM9hfj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3bKfEAAAA3AAAAA8AAAAAAAAAAAAAAAAAmAIAAGRycy9k&#10;b3ducmV2LnhtbFBLBQYAAAAABAAEAPUAAACJAwAAAAA=&#10;" filled="f" stroked="f" strokeweight=".5pt">
                    <v:textbox>
                      <w:txbxContent>
                        <w:p w:rsidR="000D11D0" w:rsidRPr="0060433B" w:rsidRDefault="000D11D0" w:rsidP="001D1191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  <w:vertAlign w:val="superscript"/>
                            </w:rPr>
                          </w:pPr>
                          <w:r w:rsidRPr="0060433B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Initial launch speed u = 5.00 m s</w:t>
                          </w:r>
                          <w:r w:rsidRPr="0060433B">
                            <w:rPr>
                              <w:rFonts w:ascii="Arial" w:hAnsi="Arial" w:cs="Arial"/>
                              <w:sz w:val="24"/>
                              <w:szCs w:val="24"/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1D1191" w:rsidRPr="0060433B" w:rsidRDefault="001D1191" w:rsidP="0060433B">
      <w:pPr>
        <w:pStyle w:val="ListParagraph"/>
        <w:numPr>
          <w:ilvl w:val="0"/>
          <w:numId w:val="34"/>
        </w:numPr>
        <w:spacing w:after="0"/>
        <w:ind w:left="1134" w:hanging="567"/>
        <w:contextualSpacing w:val="0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sz w:val="24"/>
          <w:szCs w:val="24"/>
        </w:rPr>
        <w:t xml:space="preserve">Calculate the height of the cliff. </w:t>
      </w:r>
      <w:r w:rsidR="0060433B">
        <w:rPr>
          <w:rFonts w:ascii="Arial" w:hAnsi="Arial" w:cs="Arial"/>
          <w:sz w:val="24"/>
          <w:szCs w:val="24"/>
        </w:rPr>
        <w:tab/>
      </w:r>
      <w:r w:rsidR="0060433B">
        <w:rPr>
          <w:rFonts w:ascii="Arial" w:hAnsi="Arial" w:cs="Arial"/>
          <w:sz w:val="24"/>
          <w:szCs w:val="24"/>
        </w:rPr>
        <w:tab/>
      </w:r>
      <w:r w:rsidR="0060433B">
        <w:rPr>
          <w:rFonts w:ascii="Arial" w:hAnsi="Arial" w:cs="Arial"/>
          <w:sz w:val="24"/>
          <w:szCs w:val="24"/>
        </w:rPr>
        <w:tab/>
      </w:r>
      <w:r w:rsidR="0060433B">
        <w:rPr>
          <w:rFonts w:ascii="Arial" w:hAnsi="Arial" w:cs="Arial"/>
          <w:sz w:val="24"/>
          <w:szCs w:val="24"/>
        </w:rPr>
        <w:tab/>
      </w:r>
      <w:r w:rsidR="0060433B">
        <w:rPr>
          <w:rFonts w:ascii="Arial" w:hAnsi="Arial" w:cs="Arial"/>
          <w:sz w:val="24"/>
          <w:szCs w:val="24"/>
        </w:rPr>
        <w:tab/>
      </w:r>
      <w:r w:rsidR="0060433B">
        <w:rPr>
          <w:rFonts w:ascii="Arial" w:hAnsi="Arial" w:cs="Arial"/>
          <w:sz w:val="24"/>
          <w:szCs w:val="24"/>
        </w:rPr>
        <w:tab/>
        <w:t xml:space="preserve">    </w:t>
      </w:r>
      <w:r w:rsidRPr="0060433B">
        <w:rPr>
          <w:rFonts w:ascii="Arial" w:hAnsi="Arial" w:cs="Arial"/>
          <w:sz w:val="24"/>
          <w:szCs w:val="24"/>
        </w:rPr>
        <w:t>(</w:t>
      </w:r>
      <w:r w:rsidR="0060433B">
        <w:rPr>
          <w:rFonts w:ascii="Arial" w:hAnsi="Arial" w:cs="Arial"/>
          <w:sz w:val="24"/>
          <w:szCs w:val="24"/>
        </w:rPr>
        <w:t>4 marks</w:t>
      </w:r>
      <w:r w:rsidRPr="0060433B">
        <w:rPr>
          <w:rFonts w:ascii="Arial" w:hAnsi="Arial" w:cs="Arial"/>
          <w:sz w:val="24"/>
          <w:szCs w:val="24"/>
        </w:rPr>
        <w:t>)</w:t>
      </w: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60433B" w:rsidRDefault="0060433B" w:rsidP="00EF16CE">
      <w:pPr>
        <w:spacing w:after="0"/>
        <w:rPr>
          <w:rFonts w:ascii="Arial" w:hAnsi="Arial" w:cs="Arial"/>
          <w:sz w:val="24"/>
          <w:szCs w:val="24"/>
        </w:rPr>
      </w:pPr>
    </w:p>
    <w:p w:rsidR="0060433B" w:rsidRDefault="0060433B" w:rsidP="00EF16CE">
      <w:pPr>
        <w:spacing w:after="0"/>
        <w:rPr>
          <w:rFonts w:ascii="Arial" w:hAnsi="Arial" w:cs="Arial"/>
          <w:sz w:val="24"/>
          <w:szCs w:val="24"/>
        </w:rPr>
      </w:pPr>
    </w:p>
    <w:p w:rsidR="0060433B" w:rsidRPr="00EF16CE" w:rsidRDefault="0060433B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60433B" w:rsidRDefault="0060433B" w:rsidP="00EF16CE">
      <w:pPr>
        <w:spacing w:after="0"/>
        <w:rPr>
          <w:rFonts w:ascii="Arial" w:hAnsi="Arial" w:cs="Arial"/>
          <w:sz w:val="24"/>
          <w:szCs w:val="24"/>
        </w:rPr>
      </w:pPr>
    </w:p>
    <w:p w:rsidR="0060433B" w:rsidRPr="00EF16CE" w:rsidRDefault="0060433B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60433B" w:rsidRDefault="001D1191" w:rsidP="0060433B">
      <w:pPr>
        <w:pStyle w:val="ListParagraph"/>
        <w:numPr>
          <w:ilvl w:val="0"/>
          <w:numId w:val="34"/>
        </w:numPr>
        <w:spacing w:after="0"/>
        <w:ind w:left="1134" w:hanging="567"/>
        <w:contextualSpacing w:val="0"/>
        <w:rPr>
          <w:rFonts w:ascii="Arial" w:hAnsi="Arial" w:cs="Arial"/>
          <w:sz w:val="24"/>
          <w:szCs w:val="24"/>
        </w:rPr>
      </w:pPr>
      <w:r w:rsidRPr="0060433B">
        <w:rPr>
          <w:rFonts w:ascii="Arial" w:hAnsi="Arial" w:cs="Arial"/>
          <w:sz w:val="24"/>
          <w:szCs w:val="24"/>
        </w:rPr>
        <w:t xml:space="preserve">Calculate the horizontal range of the stone. </w:t>
      </w:r>
      <w:r w:rsidR="0060433B">
        <w:rPr>
          <w:rFonts w:ascii="Arial" w:hAnsi="Arial" w:cs="Arial"/>
          <w:sz w:val="24"/>
          <w:szCs w:val="24"/>
        </w:rPr>
        <w:tab/>
      </w:r>
      <w:r w:rsidR="0060433B">
        <w:rPr>
          <w:rFonts w:ascii="Arial" w:hAnsi="Arial" w:cs="Arial"/>
          <w:sz w:val="24"/>
          <w:szCs w:val="24"/>
        </w:rPr>
        <w:tab/>
      </w:r>
      <w:r w:rsidR="0060433B">
        <w:rPr>
          <w:rFonts w:ascii="Arial" w:hAnsi="Arial" w:cs="Arial"/>
          <w:sz w:val="24"/>
          <w:szCs w:val="24"/>
        </w:rPr>
        <w:tab/>
      </w:r>
      <w:r w:rsidR="0060433B">
        <w:rPr>
          <w:rFonts w:ascii="Arial" w:hAnsi="Arial" w:cs="Arial"/>
          <w:sz w:val="24"/>
          <w:szCs w:val="24"/>
        </w:rPr>
        <w:tab/>
        <w:t xml:space="preserve">    </w:t>
      </w:r>
      <w:r w:rsidRPr="0060433B">
        <w:rPr>
          <w:rFonts w:ascii="Arial" w:hAnsi="Arial" w:cs="Arial"/>
          <w:sz w:val="24"/>
          <w:szCs w:val="24"/>
        </w:rPr>
        <w:t>(3</w:t>
      </w:r>
      <w:r w:rsidR="0060433B">
        <w:rPr>
          <w:rFonts w:ascii="Arial" w:hAnsi="Arial" w:cs="Arial"/>
          <w:sz w:val="24"/>
          <w:szCs w:val="24"/>
        </w:rPr>
        <w:t xml:space="preserve"> marks</w:t>
      </w:r>
      <w:r w:rsidRPr="0060433B">
        <w:rPr>
          <w:rFonts w:ascii="Arial" w:hAnsi="Arial" w:cs="Arial"/>
          <w:sz w:val="24"/>
          <w:szCs w:val="24"/>
        </w:rPr>
        <w:t>)</w:t>
      </w: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215A8C" w:rsidRDefault="001D1191" w:rsidP="00215A8C">
      <w:pPr>
        <w:pStyle w:val="ListParagraph"/>
        <w:numPr>
          <w:ilvl w:val="0"/>
          <w:numId w:val="34"/>
        </w:numPr>
        <w:spacing w:after="0"/>
        <w:ind w:left="1134" w:hanging="567"/>
        <w:contextualSpacing w:val="0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sz w:val="24"/>
          <w:szCs w:val="24"/>
        </w:rPr>
        <w:lastRenderedPageBreak/>
        <w:t xml:space="preserve">Calculate the kinetic energy of the stone after 3 seconds. </w:t>
      </w:r>
      <w:r w:rsidR="00215A8C">
        <w:rPr>
          <w:rFonts w:ascii="Arial" w:hAnsi="Arial" w:cs="Arial"/>
          <w:sz w:val="24"/>
          <w:szCs w:val="24"/>
        </w:rPr>
        <w:t xml:space="preserve"> </w:t>
      </w:r>
      <w:r w:rsidR="00215A8C">
        <w:rPr>
          <w:rFonts w:ascii="Arial" w:hAnsi="Arial" w:cs="Arial"/>
          <w:sz w:val="24"/>
          <w:szCs w:val="24"/>
        </w:rPr>
        <w:tab/>
      </w:r>
      <w:r w:rsidR="00215A8C">
        <w:rPr>
          <w:rFonts w:ascii="Arial" w:hAnsi="Arial" w:cs="Arial"/>
          <w:sz w:val="24"/>
          <w:szCs w:val="24"/>
        </w:rPr>
        <w:tab/>
        <w:t xml:space="preserve">    </w:t>
      </w:r>
      <w:r w:rsidRPr="00215A8C">
        <w:rPr>
          <w:rFonts w:ascii="Arial" w:hAnsi="Arial" w:cs="Arial"/>
          <w:sz w:val="24"/>
          <w:szCs w:val="24"/>
        </w:rPr>
        <w:t>(4</w:t>
      </w:r>
      <w:r w:rsidR="00215A8C">
        <w:rPr>
          <w:rFonts w:ascii="Arial" w:hAnsi="Arial" w:cs="Arial"/>
          <w:sz w:val="24"/>
          <w:szCs w:val="24"/>
        </w:rPr>
        <w:t xml:space="preserve"> marks</w:t>
      </w:r>
      <w:r w:rsidRPr="00215A8C">
        <w:rPr>
          <w:rFonts w:ascii="Arial" w:hAnsi="Arial" w:cs="Arial"/>
          <w:sz w:val="24"/>
          <w:szCs w:val="24"/>
        </w:rPr>
        <w:t>)</w:t>
      </w: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BE6332" w:rsidRPr="00EF16CE" w:rsidRDefault="00BE6332" w:rsidP="00EF16CE">
      <w:pPr>
        <w:tabs>
          <w:tab w:val="left" w:pos="567"/>
          <w:tab w:val="left" w:pos="1400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1304" w:firstLine="23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sz w:val="24"/>
          <w:szCs w:val="24"/>
        </w:rPr>
      </w:pPr>
    </w:p>
    <w:p w:rsidR="0060433B" w:rsidRDefault="0060433B" w:rsidP="0060433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F16CE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9D627D">
        <w:rPr>
          <w:rFonts w:ascii="Arial" w:hAnsi="Arial" w:cs="Arial"/>
          <w:b/>
          <w:bCs/>
          <w:sz w:val="24"/>
          <w:szCs w:val="24"/>
        </w:rPr>
        <w:t>5</w:t>
      </w:r>
      <w:r w:rsidRPr="00EF16CE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60433B" w:rsidRDefault="0060433B" w:rsidP="0060433B">
      <w:pPr>
        <w:spacing w:after="0"/>
        <w:jc w:val="both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sz w:val="24"/>
          <w:szCs w:val="24"/>
        </w:rPr>
        <w:t>A 700.0 kg roller coaster car at the Royal Show start</w:t>
      </w:r>
      <w:r>
        <w:rPr>
          <w:rFonts w:ascii="Arial" w:hAnsi="Arial" w:cs="Arial"/>
          <w:sz w:val="24"/>
          <w:szCs w:val="24"/>
        </w:rPr>
        <w:t xml:space="preserve">s 40.0 m above the ground, goes </w:t>
      </w:r>
      <w:r w:rsidRPr="00EF16CE">
        <w:rPr>
          <w:rFonts w:ascii="Arial" w:hAnsi="Arial" w:cs="Arial"/>
          <w:sz w:val="24"/>
          <w:szCs w:val="24"/>
        </w:rPr>
        <w:t>down a dip in the track and just manages to roll ove</w:t>
      </w:r>
      <w:r>
        <w:rPr>
          <w:rFonts w:ascii="Arial" w:hAnsi="Arial" w:cs="Arial"/>
          <w:sz w:val="24"/>
          <w:szCs w:val="24"/>
        </w:rPr>
        <w:t xml:space="preserve">r the next hill which is 33.0 m </w:t>
      </w:r>
      <w:r w:rsidRPr="00EF16CE">
        <w:rPr>
          <w:rFonts w:ascii="Arial" w:hAnsi="Arial" w:cs="Arial"/>
          <w:sz w:val="24"/>
          <w:szCs w:val="24"/>
        </w:rPr>
        <w:t>above ground level.</w:t>
      </w:r>
    </w:p>
    <w:p w:rsidR="0060433B" w:rsidRPr="00F308DE" w:rsidRDefault="0060433B" w:rsidP="0060433B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:rsidR="0060433B" w:rsidRPr="00EF16CE" w:rsidRDefault="0060433B" w:rsidP="0060433B">
      <w:pPr>
        <w:numPr>
          <w:ilvl w:val="0"/>
          <w:numId w:val="27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sz w:val="24"/>
          <w:szCs w:val="24"/>
        </w:rPr>
        <w:t>Calculate the amount</w:t>
      </w:r>
      <w:r>
        <w:rPr>
          <w:rFonts w:ascii="Arial" w:hAnsi="Arial" w:cs="Arial"/>
          <w:sz w:val="24"/>
          <w:szCs w:val="24"/>
        </w:rPr>
        <w:t xml:space="preserve"> of energy the car has lost?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</w:t>
      </w:r>
      <w:r w:rsidRPr="00EF16CE">
        <w:rPr>
          <w:rFonts w:ascii="Arial" w:hAnsi="Arial" w:cs="Arial"/>
          <w:sz w:val="24"/>
          <w:szCs w:val="24"/>
        </w:rPr>
        <w:t>(2 marks)</w:t>
      </w:r>
    </w:p>
    <w:p w:rsidR="0060433B" w:rsidRPr="00EF16CE" w:rsidRDefault="0060433B" w:rsidP="0060433B">
      <w:pPr>
        <w:tabs>
          <w:tab w:val="left" w:pos="10206"/>
        </w:tabs>
        <w:spacing w:after="0"/>
        <w:rPr>
          <w:rFonts w:ascii="Arial" w:hAnsi="Arial" w:cs="Arial"/>
          <w:sz w:val="24"/>
          <w:szCs w:val="24"/>
        </w:rPr>
      </w:pPr>
    </w:p>
    <w:p w:rsidR="0060433B" w:rsidRPr="00EF16CE" w:rsidRDefault="0060433B" w:rsidP="0060433B">
      <w:pPr>
        <w:tabs>
          <w:tab w:val="left" w:pos="10206"/>
        </w:tabs>
        <w:spacing w:after="0"/>
        <w:rPr>
          <w:rFonts w:ascii="Arial" w:hAnsi="Arial" w:cs="Arial"/>
          <w:sz w:val="24"/>
          <w:szCs w:val="24"/>
        </w:rPr>
      </w:pPr>
    </w:p>
    <w:p w:rsidR="0060433B" w:rsidRPr="00EF16CE" w:rsidRDefault="0060433B" w:rsidP="0060433B">
      <w:pPr>
        <w:tabs>
          <w:tab w:val="left" w:pos="10206"/>
        </w:tabs>
        <w:spacing w:after="0"/>
        <w:rPr>
          <w:rFonts w:ascii="Arial" w:hAnsi="Arial" w:cs="Arial"/>
          <w:sz w:val="24"/>
          <w:szCs w:val="24"/>
        </w:rPr>
      </w:pPr>
    </w:p>
    <w:p w:rsidR="0060433B" w:rsidRPr="00EF16CE" w:rsidRDefault="0060433B" w:rsidP="0060433B">
      <w:pPr>
        <w:tabs>
          <w:tab w:val="left" w:pos="10206"/>
        </w:tabs>
        <w:spacing w:after="0"/>
        <w:rPr>
          <w:rFonts w:ascii="Arial" w:hAnsi="Arial" w:cs="Arial"/>
          <w:sz w:val="24"/>
          <w:szCs w:val="24"/>
        </w:rPr>
      </w:pPr>
    </w:p>
    <w:p w:rsidR="0060433B" w:rsidRPr="00EF16CE" w:rsidRDefault="0060433B" w:rsidP="0060433B">
      <w:pPr>
        <w:tabs>
          <w:tab w:val="left" w:pos="10206"/>
        </w:tabs>
        <w:spacing w:after="0"/>
        <w:rPr>
          <w:rFonts w:ascii="Arial" w:hAnsi="Arial" w:cs="Arial"/>
          <w:sz w:val="24"/>
          <w:szCs w:val="24"/>
        </w:rPr>
      </w:pPr>
    </w:p>
    <w:p w:rsidR="0060433B" w:rsidRPr="00EF16CE" w:rsidRDefault="0060433B" w:rsidP="0060433B">
      <w:pPr>
        <w:tabs>
          <w:tab w:val="left" w:pos="10206"/>
        </w:tabs>
        <w:spacing w:after="0"/>
        <w:rPr>
          <w:rFonts w:ascii="Arial" w:hAnsi="Arial" w:cs="Arial"/>
          <w:sz w:val="24"/>
          <w:szCs w:val="24"/>
        </w:rPr>
      </w:pPr>
    </w:p>
    <w:p w:rsidR="0060433B" w:rsidRPr="00EF16CE" w:rsidRDefault="0060433B" w:rsidP="0060433B">
      <w:pPr>
        <w:tabs>
          <w:tab w:val="left" w:pos="10206"/>
        </w:tabs>
        <w:spacing w:after="0"/>
        <w:rPr>
          <w:rFonts w:ascii="Arial" w:hAnsi="Arial" w:cs="Arial"/>
          <w:sz w:val="24"/>
          <w:szCs w:val="24"/>
        </w:rPr>
      </w:pPr>
    </w:p>
    <w:p w:rsidR="0060433B" w:rsidRDefault="0060433B" w:rsidP="0060433B">
      <w:pPr>
        <w:tabs>
          <w:tab w:val="left" w:pos="10206"/>
        </w:tabs>
        <w:spacing w:after="0"/>
        <w:rPr>
          <w:rFonts w:ascii="Arial" w:hAnsi="Arial" w:cs="Arial"/>
          <w:sz w:val="24"/>
          <w:szCs w:val="24"/>
        </w:rPr>
      </w:pPr>
    </w:p>
    <w:p w:rsidR="0060433B" w:rsidRPr="00EF16CE" w:rsidRDefault="0060433B" w:rsidP="0060433B">
      <w:pPr>
        <w:tabs>
          <w:tab w:val="left" w:pos="10206"/>
        </w:tabs>
        <w:spacing w:after="0"/>
        <w:rPr>
          <w:rFonts w:ascii="Arial" w:hAnsi="Arial" w:cs="Arial"/>
          <w:sz w:val="24"/>
          <w:szCs w:val="24"/>
        </w:rPr>
      </w:pPr>
    </w:p>
    <w:p w:rsidR="0060433B" w:rsidRPr="00EF16CE" w:rsidRDefault="0060433B" w:rsidP="0060433B">
      <w:pPr>
        <w:numPr>
          <w:ilvl w:val="0"/>
          <w:numId w:val="27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sz w:val="24"/>
          <w:szCs w:val="24"/>
        </w:rPr>
        <w:t>What has happ</w:t>
      </w:r>
      <w:r>
        <w:rPr>
          <w:rFonts w:ascii="Arial" w:hAnsi="Arial" w:cs="Arial"/>
          <w:sz w:val="24"/>
          <w:szCs w:val="24"/>
        </w:rPr>
        <w:t>ened to this “lost” energy?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F16C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 </w:t>
      </w:r>
      <w:r w:rsidRPr="00EF16CE">
        <w:rPr>
          <w:rFonts w:ascii="Arial" w:hAnsi="Arial" w:cs="Arial"/>
          <w:sz w:val="24"/>
          <w:szCs w:val="24"/>
        </w:rPr>
        <w:t>(1 mark)</w:t>
      </w:r>
    </w:p>
    <w:p w:rsidR="0060433B" w:rsidRDefault="0060433B" w:rsidP="0060433B">
      <w:pPr>
        <w:spacing w:after="0"/>
        <w:rPr>
          <w:rFonts w:ascii="Arial" w:hAnsi="Arial" w:cs="Arial"/>
          <w:sz w:val="24"/>
          <w:szCs w:val="24"/>
        </w:rPr>
      </w:pPr>
    </w:p>
    <w:p w:rsidR="0060433B" w:rsidRDefault="0060433B" w:rsidP="0060433B">
      <w:pPr>
        <w:spacing w:after="0"/>
        <w:rPr>
          <w:rFonts w:ascii="Arial" w:hAnsi="Arial" w:cs="Arial"/>
          <w:sz w:val="24"/>
          <w:szCs w:val="24"/>
        </w:rPr>
      </w:pPr>
    </w:p>
    <w:p w:rsidR="0060433B" w:rsidRPr="00EF16CE" w:rsidRDefault="0060433B" w:rsidP="0060433B">
      <w:pPr>
        <w:spacing w:after="0"/>
        <w:rPr>
          <w:rFonts w:ascii="Arial" w:hAnsi="Arial" w:cs="Arial"/>
          <w:sz w:val="24"/>
          <w:szCs w:val="24"/>
        </w:rPr>
      </w:pPr>
    </w:p>
    <w:p w:rsidR="0060433B" w:rsidRPr="00EF16CE" w:rsidRDefault="0060433B" w:rsidP="0060433B">
      <w:pPr>
        <w:tabs>
          <w:tab w:val="left" w:pos="10206"/>
        </w:tabs>
        <w:spacing w:after="0"/>
        <w:rPr>
          <w:rFonts w:ascii="Arial" w:hAnsi="Arial" w:cs="Arial"/>
          <w:sz w:val="24"/>
          <w:szCs w:val="24"/>
        </w:rPr>
      </w:pPr>
    </w:p>
    <w:p w:rsidR="0060433B" w:rsidRPr="009C5AF5" w:rsidRDefault="0060433B" w:rsidP="0060433B">
      <w:pPr>
        <w:pStyle w:val="ListParagraph"/>
        <w:numPr>
          <w:ilvl w:val="0"/>
          <w:numId w:val="27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1768C7">
        <w:rPr>
          <w:rFonts w:ascii="Arial" w:hAnsi="Arial" w:cs="Arial"/>
          <w:sz w:val="24"/>
          <w:szCs w:val="24"/>
        </w:rPr>
        <w:t xml:space="preserve">Neglecting energy losses, what is the maximum height above the ground the </w:t>
      </w:r>
      <w:r w:rsidRPr="001768C7">
        <w:rPr>
          <w:rFonts w:ascii="Arial" w:hAnsi="Arial" w:cs="Arial"/>
          <w:sz w:val="24"/>
          <w:szCs w:val="24"/>
        </w:rPr>
        <w:tab/>
        <w:t>roller coaster car can achieve as it negotiates successive hills and dips?</w:t>
      </w:r>
      <w:r>
        <w:rPr>
          <w:rFonts w:ascii="Arial" w:hAnsi="Arial" w:cs="Arial"/>
          <w:sz w:val="24"/>
          <w:szCs w:val="24"/>
        </w:rPr>
        <w:t xml:space="preserve"> </w:t>
      </w:r>
      <w:r w:rsidRPr="009C5AF5">
        <w:rPr>
          <w:rFonts w:ascii="Arial" w:hAnsi="Arial" w:cs="Arial"/>
          <w:sz w:val="24"/>
          <w:szCs w:val="24"/>
        </w:rPr>
        <w:t>Explain your answer.</w:t>
      </w:r>
      <w:r w:rsidRPr="009C5AF5">
        <w:rPr>
          <w:rFonts w:ascii="Arial" w:hAnsi="Arial" w:cs="Arial"/>
          <w:sz w:val="24"/>
          <w:szCs w:val="24"/>
        </w:rPr>
        <w:tab/>
      </w:r>
      <w:r w:rsidRPr="009C5AF5">
        <w:rPr>
          <w:rFonts w:ascii="Arial" w:hAnsi="Arial" w:cs="Arial"/>
          <w:sz w:val="24"/>
          <w:szCs w:val="24"/>
        </w:rPr>
        <w:tab/>
      </w:r>
      <w:r w:rsidRPr="009C5AF5">
        <w:rPr>
          <w:rFonts w:ascii="Arial" w:hAnsi="Arial" w:cs="Arial"/>
          <w:sz w:val="24"/>
          <w:szCs w:val="24"/>
        </w:rPr>
        <w:tab/>
      </w:r>
      <w:r w:rsidRPr="009C5AF5">
        <w:rPr>
          <w:rFonts w:ascii="Arial" w:hAnsi="Arial" w:cs="Arial"/>
          <w:sz w:val="24"/>
          <w:szCs w:val="24"/>
        </w:rPr>
        <w:tab/>
      </w:r>
      <w:r w:rsidRPr="009C5AF5">
        <w:rPr>
          <w:rFonts w:ascii="Arial" w:hAnsi="Arial" w:cs="Arial"/>
          <w:sz w:val="24"/>
          <w:szCs w:val="24"/>
        </w:rPr>
        <w:tab/>
      </w:r>
      <w:r w:rsidRPr="009C5AF5">
        <w:rPr>
          <w:rFonts w:ascii="Arial" w:hAnsi="Arial" w:cs="Arial"/>
          <w:sz w:val="24"/>
          <w:szCs w:val="24"/>
        </w:rPr>
        <w:tab/>
      </w:r>
      <w:r w:rsidRPr="009C5AF5">
        <w:rPr>
          <w:rFonts w:ascii="Arial" w:hAnsi="Arial" w:cs="Arial"/>
          <w:sz w:val="24"/>
          <w:szCs w:val="24"/>
        </w:rPr>
        <w:tab/>
      </w:r>
      <w:r w:rsidRPr="009C5AF5">
        <w:rPr>
          <w:rFonts w:ascii="Arial" w:hAnsi="Arial" w:cs="Arial"/>
          <w:sz w:val="24"/>
          <w:szCs w:val="24"/>
        </w:rPr>
        <w:tab/>
      </w:r>
      <w:r w:rsidRPr="009C5AF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</w:t>
      </w:r>
      <w:r w:rsidRPr="009C5AF5">
        <w:rPr>
          <w:rFonts w:ascii="Arial" w:hAnsi="Arial" w:cs="Arial"/>
          <w:sz w:val="24"/>
          <w:szCs w:val="24"/>
        </w:rPr>
        <w:t>(2 marks)</w:t>
      </w:r>
    </w:p>
    <w:p w:rsidR="0060433B" w:rsidRPr="00EF16CE" w:rsidRDefault="0060433B" w:rsidP="0060433B">
      <w:pPr>
        <w:tabs>
          <w:tab w:val="left" w:pos="1400"/>
          <w:tab w:val="left" w:pos="10206"/>
        </w:tabs>
        <w:spacing w:after="0"/>
        <w:rPr>
          <w:rFonts w:ascii="Arial" w:hAnsi="Arial" w:cs="Arial"/>
          <w:sz w:val="24"/>
          <w:szCs w:val="24"/>
        </w:rPr>
      </w:pPr>
    </w:p>
    <w:p w:rsidR="0060433B" w:rsidRPr="00EF16CE" w:rsidRDefault="0060433B" w:rsidP="0060433B">
      <w:pPr>
        <w:tabs>
          <w:tab w:val="left" w:pos="10206"/>
        </w:tabs>
        <w:spacing w:after="0"/>
        <w:rPr>
          <w:rFonts w:ascii="Arial" w:hAnsi="Arial" w:cs="Arial"/>
          <w:sz w:val="24"/>
          <w:szCs w:val="24"/>
        </w:rPr>
      </w:pPr>
    </w:p>
    <w:p w:rsidR="0060433B" w:rsidRPr="00EF16CE" w:rsidRDefault="0060433B" w:rsidP="0060433B">
      <w:pPr>
        <w:tabs>
          <w:tab w:val="left" w:pos="10206"/>
        </w:tabs>
        <w:spacing w:after="0"/>
        <w:rPr>
          <w:rFonts w:ascii="Arial" w:hAnsi="Arial" w:cs="Arial"/>
          <w:sz w:val="24"/>
          <w:szCs w:val="24"/>
        </w:rPr>
      </w:pPr>
    </w:p>
    <w:p w:rsidR="0060433B" w:rsidRPr="00EF16CE" w:rsidRDefault="0060433B" w:rsidP="0060433B">
      <w:pPr>
        <w:tabs>
          <w:tab w:val="left" w:pos="10206"/>
        </w:tabs>
        <w:spacing w:after="0"/>
        <w:rPr>
          <w:rFonts w:ascii="Arial" w:hAnsi="Arial" w:cs="Arial"/>
          <w:sz w:val="24"/>
          <w:szCs w:val="24"/>
        </w:rPr>
      </w:pPr>
    </w:p>
    <w:p w:rsidR="0060433B" w:rsidRPr="00EF16CE" w:rsidRDefault="0060433B" w:rsidP="0060433B">
      <w:pPr>
        <w:tabs>
          <w:tab w:val="left" w:pos="10206"/>
        </w:tabs>
        <w:spacing w:after="0"/>
        <w:rPr>
          <w:rFonts w:ascii="Arial" w:hAnsi="Arial" w:cs="Arial"/>
          <w:sz w:val="24"/>
          <w:szCs w:val="24"/>
        </w:rPr>
      </w:pPr>
    </w:p>
    <w:p w:rsidR="0060433B" w:rsidRPr="00EF16CE" w:rsidRDefault="0060433B" w:rsidP="0060433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0433B" w:rsidRDefault="0060433B" w:rsidP="0060433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0433B" w:rsidRPr="00EF16CE" w:rsidRDefault="0060433B" w:rsidP="0060433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D1191" w:rsidRPr="00EF16CE" w:rsidRDefault="001D1191" w:rsidP="00EF16CE">
      <w:pPr>
        <w:spacing w:after="0"/>
        <w:rPr>
          <w:rFonts w:ascii="Arial" w:hAnsi="Arial" w:cs="Arial"/>
          <w:bCs/>
          <w:sz w:val="24"/>
          <w:szCs w:val="24"/>
          <w:lang w:eastAsia="ar-SA"/>
        </w:rPr>
      </w:pPr>
    </w:p>
    <w:p w:rsidR="00BE6332" w:rsidRPr="00EF16CE" w:rsidRDefault="00BE6332" w:rsidP="00EF16CE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ind w:left="360"/>
        <w:rPr>
          <w:rFonts w:ascii="Arial" w:hAnsi="Arial" w:cs="Arial"/>
          <w:sz w:val="24"/>
          <w:szCs w:val="24"/>
        </w:rPr>
      </w:pPr>
    </w:p>
    <w:p w:rsidR="00215A8C" w:rsidRPr="00EF16CE" w:rsidRDefault="00215A8C" w:rsidP="005519F7">
      <w:pPr>
        <w:rPr>
          <w:rFonts w:ascii="Arial" w:hAnsi="Arial" w:cs="Arial"/>
          <w:b/>
          <w:bCs/>
          <w:sz w:val="24"/>
          <w:szCs w:val="24"/>
        </w:rPr>
      </w:pPr>
      <w:r w:rsidRPr="00EF16CE">
        <w:rPr>
          <w:rFonts w:ascii="Arial" w:hAnsi="Arial" w:cs="Arial"/>
          <w:b/>
          <w:bCs/>
          <w:sz w:val="24"/>
          <w:szCs w:val="24"/>
        </w:rPr>
        <w:lastRenderedPageBreak/>
        <w:t xml:space="preserve">Question </w:t>
      </w:r>
      <w:r w:rsidR="009D627D">
        <w:rPr>
          <w:rFonts w:ascii="Arial" w:hAnsi="Arial" w:cs="Arial"/>
          <w:b/>
          <w:bCs/>
          <w:sz w:val="24"/>
          <w:szCs w:val="24"/>
        </w:rPr>
        <w:t>6</w:t>
      </w:r>
      <w:r w:rsidRPr="00EF16CE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215A8C" w:rsidRPr="00EF16CE" w:rsidRDefault="00215A8C" w:rsidP="00215A8C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sz w:val="24"/>
          <w:szCs w:val="24"/>
        </w:rPr>
        <w:t>A satellite is in orbit around the equator of the Earth. It has a mass of 1495 kg and is at an altitude of 1.91 × 10</w:t>
      </w:r>
      <w:r w:rsidRPr="00EF16CE">
        <w:rPr>
          <w:rFonts w:ascii="Arial" w:hAnsi="Arial" w:cs="Arial"/>
          <w:sz w:val="24"/>
          <w:szCs w:val="24"/>
          <w:vertAlign w:val="superscript"/>
        </w:rPr>
        <w:t>4</w:t>
      </w:r>
      <w:r w:rsidRPr="00EF16CE">
        <w:rPr>
          <w:rFonts w:ascii="Arial" w:hAnsi="Arial" w:cs="Arial"/>
          <w:sz w:val="24"/>
          <w:szCs w:val="24"/>
        </w:rPr>
        <w:t xml:space="preserve"> km above the Earth’s surface.</w:t>
      </w:r>
    </w:p>
    <w:p w:rsidR="00215A8C" w:rsidRPr="00EF16CE" w:rsidRDefault="00215A8C" w:rsidP="00215A8C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7E6DBC85" wp14:editId="52E648E7">
                <wp:simplePos x="0" y="0"/>
                <wp:positionH relativeFrom="column">
                  <wp:posOffset>1981200</wp:posOffset>
                </wp:positionH>
                <wp:positionV relativeFrom="paragraph">
                  <wp:posOffset>103505</wp:posOffset>
                </wp:positionV>
                <wp:extent cx="1800225" cy="1800225"/>
                <wp:effectExtent l="5715" t="6985" r="13335" b="12065"/>
                <wp:wrapNone/>
                <wp:docPr id="37331" name="Oval 373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0225" cy="1800225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849E54D" id="Oval 37331" o:spid="_x0000_s1026" style="position:absolute;margin-left:156pt;margin-top:8.15pt;width:141.75pt;height:141.75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" filled="f">
                <v:stroke dashstyle="dash"/>
                <o:lock v:ext="edit" aspectratio="t"/>
              </v:oval>
            </w:pict>
          </mc:Fallback>
        </mc:AlternateContent>
      </w:r>
    </w:p>
    <w:p w:rsidR="00215A8C" w:rsidRPr="00EF16CE" w:rsidRDefault="00215A8C" w:rsidP="00215A8C">
      <w:pPr>
        <w:spacing w:after="0"/>
        <w:ind w:left="720" w:hanging="720"/>
        <w:rPr>
          <w:rFonts w:ascii="Arial" w:hAnsi="Arial" w:cs="Arial"/>
          <w:sz w:val="24"/>
          <w:szCs w:val="24"/>
        </w:rPr>
      </w:pPr>
    </w:p>
    <w:p w:rsidR="00215A8C" w:rsidRPr="00EF16CE" w:rsidRDefault="000D11D0" w:rsidP="00215A8C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4FB645E5" wp14:editId="1EA42FBF">
                <wp:simplePos x="0" y="0"/>
                <wp:positionH relativeFrom="column">
                  <wp:posOffset>1008380</wp:posOffset>
                </wp:positionH>
                <wp:positionV relativeFrom="paragraph">
                  <wp:posOffset>12065</wp:posOffset>
                </wp:positionV>
                <wp:extent cx="905510" cy="266700"/>
                <wp:effectExtent l="0" t="0" r="0" b="0"/>
                <wp:wrapNone/>
                <wp:docPr id="37330" name="Text Box 37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D11D0" w:rsidRPr="000D11D0" w:rsidRDefault="000D11D0" w:rsidP="00215A8C">
                            <w:pPr>
                              <w:rPr>
                                <w:rFonts w:ascii="Arial" w:hAnsi="Arial" w:cs="Arial"/>
                                <w:szCs w:val="18"/>
                              </w:rPr>
                            </w:pPr>
                            <w:r w:rsidRPr="000D11D0">
                              <w:rPr>
                                <w:rFonts w:ascii="Arial" w:hAnsi="Arial" w:cs="Arial"/>
                                <w:szCs w:val="18"/>
                              </w:rPr>
                              <w:t>Satellite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B645E5" id="Text Box 37330" o:spid="_x0000_s1070" type="#_x0000_t202" style="position:absolute;left:0;text-align:left;margin-left:79.4pt;margin-top:.95pt;width:71.3pt;height:21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" filled="f" stroked="f">
                <v:textbox>
                  <w:txbxContent>
                    <w:p w:rsidR="000D11D0" w:rsidRPr="000D11D0" w:rsidRDefault="000D11D0" w:rsidP="00215A8C">
                      <w:pPr>
                        <w:rPr>
                          <w:rFonts w:ascii="Arial" w:hAnsi="Arial" w:cs="Arial"/>
                          <w:szCs w:val="18"/>
                        </w:rPr>
                      </w:pPr>
                      <w:r w:rsidRPr="000D11D0">
                        <w:rPr>
                          <w:rFonts w:ascii="Arial" w:hAnsi="Arial" w:cs="Arial"/>
                          <w:szCs w:val="18"/>
                        </w:rPr>
                        <w:t>Satellite</w:t>
                      </w:r>
                    </w:p>
                  </w:txbxContent>
                </v:textbox>
              </v:shape>
            </w:pict>
          </mc:Fallback>
        </mc:AlternateContent>
      </w:r>
      <w:r w:rsidRPr="00EF16CE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5F7A328B" wp14:editId="6DF1EEBC">
                <wp:simplePos x="0" y="0"/>
                <wp:positionH relativeFrom="column">
                  <wp:posOffset>4180205</wp:posOffset>
                </wp:positionH>
                <wp:positionV relativeFrom="paragraph">
                  <wp:posOffset>12065</wp:posOffset>
                </wp:positionV>
                <wp:extent cx="1562100" cy="457200"/>
                <wp:effectExtent l="0" t="0" r="0" b="0"/>
                <wp:wrapNone/>
                <wp:docPr id="37329" name="Text Box 37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D11D0" w:rsidRPr="000D11D0" w:rsidRDefault="000D11D0" w:rsidP="00215A8C">
                            <w:pPr>
                              <w:rPr>
                                <w:rFonts w:ascii="Arial" w:hAnsi="Arial" w:cs="Arial"/>
                                <w:szCs w:val="18"/>
                              </w:rPr>
                            </w:pPr>
                            <w:r w:rsidRPr="000D11D0">
                              <w:rPr>
                                <w:rFonts w:ascii="Arial" w:hAnsi="Arial" w:cs="Arial"/>
                                <w:szCs w:val="18"/>
                              </w:rPr>
                              <w:t>View of Earth from above North Pole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7A328B" id="Text Box 37329" o:spid="_x0000_s1071" type="#_x0000_t202" style="position:absolute;left:0;text-align:left;margin-left:329.15pt;margin-top:.95pt;width:123pt;height:36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" filled="f" stroked="f">
                <v:textbox>
                  <w:txbxContent>
                    <w:p w:rsidR="000D11D0" w:rsidRPr="000D11D0" w:rsidRDefault="000D11D0" w:rsidP="00215A8C">
                      <w:pPr>
                        <w:rPr>
                          <w:rFonts w:ascii="Arial" w:hAnsi="Arial" w:cs="Arial"/>
                          <w:szCs w:val="18"/>
                        </w:rPr>
                      </w:pPr>
                      <w:r w:rsidRPr="000D11D0">
                        <w:rPr>
                          <w:rFonts w:ascii="Arial" w:hAnsi="Arial" w:cs="Arial"/>
                          <w:szCs w:val="18"/>
                        </w:rPr>
                        <w:t>View of Earth from above North Pole</w:t>
                      </w:r>
                    </w:p>
                  </w:txbxContent>
                </v:textbox>
              </v:shape>
            </w:pict>
          </mc:Fallback>
        </mc:AlternateContent>
      </w:r>
      <w:r w:rsidRPr="00EF16CE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7560A63E" wp14:editId="17D693C9">
                <wp:simplePos x="0" y="0"/>
                <wp:positionH relativeFrom="column">
                  <wp:posOffset>3151504</wp:posOffset>
                </wp:positionH>
                <wp:positionV relativeFrom="paragraph">
                  <wp:posOffset>173990</wp:posOffset>
                </wp:positionV>
                <wp:extent cx="1000125" cy="342900"/>
                <wp:effectExtent l="38100" t="0" r="28575" b="95250"/>
                <wp:wrapNone/>
                <wp:docPr id="37326" name="Freeform 37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125" cy="342900"/>
                        </a:xfrm>
                        <a:custGeom>
                          <a:avLst/>
                          <a:gdLst>
                            <a:gd name="T0" fmla="*/ 1200 w 1200"/>
                            <a:gd name="T1" fmla="*/ 0 h 540"/>
                            <a:gd name="T2" fmla="*/ 546 w 1200"/>
                            <a:gd name="T3" fmla="*/ 433 h 540"/>
                            <a:gd name="T4" fmla="*/ 0 w 1200"/>
                            <a:gd name="T5" fmla="*/ 540 h 5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200" h="540">
                              <a:moveTo>
                                <a:pt x="1200" y="0"/>
                              </a:moveTo>
                              <a:cubicBezTo>
                                <a:pt x="1091" y="72"/>
                                <a:pt x="746" y="343"/>
                                <a:pt x="546" y="433"/>
                              </a:cubicBezTo>
                              <a:cubicBezTo>
                                <a:pt x="346" y="523"/>
                                <a:pt x="114" y="518"/>
                                <a:pt x="0" y="54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D72D5B9" id="Freeform 37326" o:spid="_x0000_s1026" style="position:absolute;margin-left:248.15pt;margin-top:13.7pt;width:78.75pt;height:27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" path="m1200,c1091,72,746,343,546,433,346,523,114,518,,540e" filled="f">
                <v:stroke endarrow="open"/>
                <v:path arrowok="t" o:connecttype="custom" o:connectlocs="1000125,0;455057,274955;0,342900" o:connectangles="0,0,0"/>
              </v:shape>
            </w:pict>
          </mc:Fallback>
        </mc:AlternateContent>
      </w:r>
    </w:p>
    <w:p w:rsidR="00215A8C" w:rsidRPr="00EF16CE" w:rsidRDefault="00215A8C" w:rsidP="00215A8C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354D8DEC" wp14:editId="7B4A68C7">
                <wp:simplePos x="0" y="0"/>
                <wp:positionH relativeFrom="column">
                  <wp:posOffset>1959610</wp:posOffset>
                </wp:positionH>
                <wp:positionV relativeFrom="paragraph">
                  <wp:posOffset>74295</wp:posOffset>
                </wp:positionV>
                <wp:extent cx="152400" cy="342900"/>
                <wp:effectExtent l="60325" t="12065" r="63500" b="16510"/>
                <wp:wrapNone/>
                <wp:docPr id="37328" name="Can 37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311632">
                          <a:off x="0" y="0"/>
                          <a:ext cx="152400" cy="342900"/>
                        </a:xfrm>
                        <a:prstGeom prst="can">
                          <a:avLst>
                            <a:gd name="adj" fmla="val 56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864F07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7328" o:spid="_x0000_s1026" type="#_x0000_t22" style="position:absolute;margin-left:154.3pt;margin-top:5.85pt;width:12pt;height:27pt;rotation:1432652fd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"/>
            </w:pict>
          </mc:Fallback>
        </mc:AlternateContent>
      </w:r>
    </w:p>
    <w:p w:rsidR="00215A8C" w:rsidRPr="00EF16CE" w:rsidRDefault="000D11D0" w:rsidP="00215A8C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489FDB5D" wp14:editId="37AF6344">
                <wp:simplePos x="0" y="0"/>
                <wp:positionH relativeFrom="column">
                  <wp:posOffset>2647950</wp:posOffset>
                </wp:positionH>
                <wp:positionV relativeFrom="paragraph">
                  <wp:posOffset>3810</wp:posOffset>
                </wp:positionV>
                <wp:extent cx="457200" cy="457200"/>
                <wp:effectExtent l="0" t="0" r="19050" b="19050"/>
                <wp:wrapNone/>
                <wp:docPr id="37325" name="Oval 37325" descr="Bouqu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16"/>
                          <a:srcRect/>
                          <a:tile tx="0" ty="0" sx="100000" sy="100000" flip="none" algn="tl"/>
                        </a:blip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37E1090" id="Oval 37325" o:spid="_x0000_s1026" alt="Bouquet" style="position:absolute;margin-left:208.5pt;margin-top:.3pt;width:36pt;height:36pt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">
                <v:fill r:id="rId17" o:title="Bouquet" recolor="t" rotate="t" type="tile"/>
                <o:lock v:ext="edit" aspectratio="t"/>
              </v:oval>
            </w:pict>
          </mc:Fallback>
        </mc:AlternateContent>
      </w:r>
      <w:r w:rsidR="00215A8C" w:rsidRPr="00EF16CE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7020898D" wp14:editId="2B49DB90">
                <wp:simplePos x="0" y="0"/>
                <wp:positionH relativeFrom="column">
                  <wp:posOffset>1752600</wp:posOffset>
                </wp:positionH>
                <wp:positionV relativeFrom="paragraph">
                  <wp:posOffset>32385</wp:posOffset>
                </wp:positionV>
                <wp:extent cx="533400" cy="113665"/>
                <wp:effectExtent l="15240" t="121285" r="13335" b="127000"/>
                <wp:wrapNone/>
                <wp:docPr id="37324" name="Rectangle 37324" descr="Small gri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89021" flipV="1">
                          <a:off x="0" y="0"/>
                          <a:ext cx="533400" cy="113665"/>
                        </a:xfrm>
                        <a:prstGeom prst="rect">
                          <a:avLst/>
                        </a:prstGeom>
                        <a:pattFill prst="smGrid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C476F45" id="Rectangle 37324" o:spid="_x0000_s1026" alt="Small grid" style="position:absolute;margin-left:138pt;margin-top:2.55pt;width:42pt;height:8.95pt;rotation:-1626408fd;flip:y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" fillcolor="black">
                <v:fill r:id="rId18" o:title="" type="pattern"/>
              </v:rect>
            </w:pict>
          </mc:Fallback>
        </mc:AlternateContent>
      </w:r>
    </w:p>
    <w:p w:rsidR="00215A8C" w:rsidRPr="00EF16CE" w:rsidRDefault="00215A8C" w:rsidP="00215A8C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4B78E82C" wp14:editId="786FB70C">
                <wp:simplePos x="0" y="0"/>
                <wp:positionH relativeFrom="column">
                  <wp:posOffset>2008505</wp:posOffset>
                </wp:positionH>
                <wp:positionV relativeFrom="paragraph">
                  <wp:posOffset>139065</wp:posOffset>
                </wp:positionV>
                <wp:extent cx="162560" cy="438150"/>
                <wp:effectExtent l="19050" t="0" r="46990" b="38100"/>
                <wp:wrapNone/>
                <wp:docPr id="37323" name="Freeform 37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560" cy="438150"/>
                        </a:xfrm>
                        <a:custGeom>
                          <a:avLst/>
                          <a:gdLst>
                            <a:gd name="T0" fmla="*/ 18 w 128"/>
                            <a:gd name="T1" fmla="*/ 0 h 670"/>
                            <a:gd name="T2" fmla="*/ 18 w 128"/>
                            <a:gd name="T3" fmla="*/ 300 h 670"/>
                            <a:gd name="T4" fmla="*/ 128 w 128"/>
                            <a:gd name="T5" fmla="*/ 670 h 6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28" h="670">
                              <a:moveTo>
                                <a:pt x="18" y="0"/>
                              </a:moveTo>
                              <a:cubicBezTo>
                                <a:pt x="18" y="50"/>
                                <a:pt x="0" y="188"/>
                                <a:pt x="18" y="300"/>
                              </a:cubicBezTo>
                              <a:cubicBezTo>
                                <a:pt x="36" y="412"/>
                                <a:pt x="105" y="593"/>
                                <a:pt x="128" y="670"/>
                              </a:cubicBezTo>
                            </a:path>
                          </a:pathLst>
                        </a:custGeom>
                        <a:noFill/>
                        <a:ln w="349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7FF759" id="Freeform 37323" o:spid="_x0000_s1026" style="position:absolute;margin-left:158.15pt;margin-top:10.95pt;width:12.8pt;height:34.5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8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" path="m18,v,50,-18,188,,300c36,412,105,593,128,670e" filled="f" strokeweight="2.75pt">
                <v:stroke endarrow="block"/>
                <v:path arrowok="t" o:connecttype="custom" o:connectlocs="22860,0;22860,196187;162560,438150" o:connectangles="0,0,0"/>
              </v:shape>
            </w:pict>
          </mc:Fallback>
        </mc:AlternateContent>
      </w:r>
    </w:p>
    <w:p w:rsidR="00215A8C" w:rsidRPr="00EF16CE" w:rsidRDefault="00215A8C" w:rsidP="00215A8C">
      <w:pPr>
        <w:spacing w:after="0"/>
        <w:ind w:left="720" w:hanging="72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spacing w:after="0"/>
        <w:ind w:left="720" w:hanging="72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spacing w:after="0"/>
        <w:ind w:left="720" w:hanging="72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spacing w:after="0"/>
        <w:ind w:left="720" w:hanging="720"/>
        <w:rPr>
          <w:rFonts w:ascii="Arial" w:hAnsi="Arial" w:cs="Arial"/>
          <w:sz w:val="24"/>
          <w:szCs w:val="24"/>
        </w:rPr>
      </w:pPr>
    </w:p>
    <w:p w:rsidR="00215A8C" w:rsidRPr="000D11D0" w:rsidRDefault="00215A8C" w:rsidP="000D11D0">
      <w:pPr>
        <w:numPr>
          <w:ilvl w:val="0"/>
          <w:numId w:val="15"/>
        </w:numPr>
        <w:tabs>
          <w:tab w:val="clear" w:pos="360"/>
        </w:tabs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sz w:val="24"/>
          <w:szCs w:val="24"/>
        </w:rPr>
        <w:t xml:space="preserve">Calculate the </w:t>
      </w:r>
      <w:r w:rsidRPr="00EF16CE">
        <w:rPr>
          <w:rFonts w:ascii="Arial" w:hAnsi="Arial" w:cs="Arial"/>
          <w:b/>
          <w:sz w:val="24"/>
          <w:szCs w:val="24"/>
        </w:rPr>
        <w:t xml:space="preserve">period </w:t>
      </w:r>
      <w:r w:rsidRPr="00EF16CE">
        <w:rPr>
          <w:rFonts w:ascii="Arial" w:hAnsi="Arial" w:cs="Arial"/>
          <w:sz w:val="24"/>
          <w:szCs w:val="24"/>
        </w:rPr>
        <w:t>of this satellite and state your answer in hours</w:t>
      </w:r>
      <w:proofErr w:type="gramStart"/>
      <w:r w:rsidRPr="00EF16CE">
        <w:rPr>
          <w:rFonts w:ascii="Arial" w:hAnsi="Arial" w:cs="Arial"/>
          <w:sz w:val="24"/>
          <w:szCs w:val="24"/>
        </w:rPr>
        <w:t>..</w:t>
      </w:r>
      <w:proofErr w:type="gramEnd"/>
      <w:r w:rsidR="000D11D0">
        <w:rPr>
          <w:rFonts w:ascii="Arial" w:hAnsi="Arial" w:cs="Arial"/>
          <w:sz w:val="24"/>
          <w:szCs w:val="24"/>
        </w:rPr>
        <w:tab/>
        <w:t xml:space="preserve">    </w:t>
      </w:r>
      <w:r w:rsidRPr="000D11D0">
        <w:rPr>
          <w:rFonts w:ascii="Arial" w:hAnsi="Arial" w:cs="Arial"/>
          <w:sz w:val="24"/>
          <w:szCs w:val="24"/>
        </w:rPr>
        <w:t>(4</w:t>
      </w:r>
      <w:r w:rsidR="000D11D0">
        <w:rPr>
          <w:rFonts w:ascii="Arial" w:hAnsi="Arial" w:cs="Arial"/>
          <w:sz w:val="24"/>
          <w:szCs w:val="24"/>
        </w:rPr>
        <w:t xml:space="preserve"> marks</w:t>
      </w:r>
      <w:r w:rsidRPr="000D11D0">
        <w:rPr>
          <w:rFonts w:ascii="Arial" w:hAnsi="Arial" w:cs="Arial"/>
          <w:sz w:val="24"/>
          <w:szCs w:val="24"/>
        </w:rPr>
        <w:t>)</w:t>
      </w:r>
    </w:p>
    <w:p w:rsidR="00215A8C" w:rsidRPr="00EF16CE" w:rsidRDefault="00215A8C" w:rsidP="00215A8C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215A8C" w:rsidRDefault="00215A8C" w:rsidP="00215A8C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0D11D0" w:rsidRPr="00EF16CE" w:rsidRDefault="000D11D0" w:rsidP="00215A8C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0D11D0" w:rsidRDefault="00215A8C" w:rsidP="000D11D0">
      <w:pPr>
        <w:numPr>
          <w:ilvl w:val="0"/>
          <w:numId w:val="15"/>
        </w:numPr>
        <w:tabs>
          <w:tab w:val="clear" w:pos="360"/>
          <w:tab w:val="left" w:pos="600"/>
        </w:tabs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sz w:val="24"/>
          <w:szCs w:val="24"/>
        </w:rPr>
        <w:t>Explain whether or not a satellite can be geostationary at this altitude.</w:t>
      </w:r>
      <w:r w:rsidR="000D11D0">
        <w:rPr>
          <w:rFonts w:ascii="Arial" w:hAnsi="Arial" w:cs="Arial"/>
          <w:sz w:val="24"/>
          <w:szCs w:val="24"/>
        </w:rPr>
        <w:t xml:space="preserve">    </w:t>
      </w:r>
      <w:r w:rsidRPr="00EF16CE">
        <w:rPr>
          <w:rFonts w:ascii="Arial" w:hAnsi="Arial" w:cs="Arial"/>
          <w:sz w:val="24"/>
          <w:szCs w:val="24"/>
        </w:rPr>
        <w:t xml:space="preserve"> </w:t>
      </w:r>
      <w:r w:rsidRPr="000D11D0">
        <w:rPr>
          <w:rFonts w:ascii="Arial" w:hAnsi="Arial" w:cs="Arial"/>
          <w:sz w:val="24"/>
          <w:szCs w:val="24"/>
        </w:rPr>
        <w:t>(2</w:t>
      </w:r>
      <w:r w:rsidR="000D11D0">
        <w:rPr>
          <w:rFonts w:ascii="Arial" w:hAnsi="Arial" w:cs="Arial"/>
          <w:sz w:val="24"/>
          <w:szCs w:val="24"/>
        </w:rPr>
        <w:t xml:space="preserve"> marks</w:t>
      </w:r>
      <w:r w:rsidRPr="000D11D0">
        <w:rPr>
          <w:rFonts w:ascii="Arial" w:hAnsi="Arial" w:cs="Arial"/>
          <w:sz w:val="24"/>
          <w:szCs w:val="24"/>
        </w:rPr>
        <w:t>)</w:t>
      </w:r>
    </w:p>
    <w:p w:rsidR="00215A8C" w:rsidRPr="00EF16CE" w:rsidRDefault="00215A8C" w:rsidP="00215A8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0D11D0" w:rsidRDefault="00215A8C" w:rsidP="000D11D0">
      <w:pPr>
        <w:numPr>
          <w:ilvl w:val="0"/>
          <w:numId w:val="15"/>
        </w:numPr>
        <w:tabs>
          <w:tab w:val="clear" w:pos="360"/>
        </w:tabs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sz w:val="24"/>
          <w:szCs w:val="24"/>
        </w:rPr>
        <w:t xml:space="preserve">Place </w:t>
      </w:r>
      <w:r w:rsidRPr="00EF16CE">
        <w:rPr>
          <w:rFonts w:ascii="Arial" w:hAnsi="Arial" w:cs="Arial"/>
          <w:b/>
          <w:sz w:val="24"/>
          <w:szCs w:val="24"/>
        </w:rPr>
        <w:t>labelled</w:t>
      </w:r>
      <w:r w:rsidRPr="00EF16CE">
        <w:rPr>
          <w:rFonts w:ascii="Arial" w:hAnsi="Arial" w:cs="Arial"/>
          <w:sz w:val="24"/>
          <w:szCs w:val="24"/>
        </w:rPr>
        <w:t xml:space="preserve"> arrow(s) on the diagram to show the direction of the </w:t>
      </w:r>
      <w:r w:rsidRPr="00EF16CE">
        <w:rPr>
          <w:rFonts w:ascii="Arial" w:hAnsi="Arial" w:cs="Arial"/>
          <w:b/>
          <w:sz w:val="24"/>
          <w:szCs w:val="24"/>
        </w:rPr>
        <w:t>net acceleration</w:t>
      </w:r>
      <w:r w:rsidRPr="00EF16CE">
        <w:rPr>
          <w:rFonts w:ascii="Arial" w:hAnsi="Arial" w:cs="Arial"/>
          <w:sz w:val="24"/>
          <w:szCs w:val="24"/>
        </w:rPr>
        <w:t xml:space="preserve"> of the satellite.</w:t>
      </w:r>
      <w:r w:rsidRPr="00EF16CE">
        <w:rPr>
          <w:rFonts w:ascii="Arial" w:hAnsi="Arial" w:cs="Arial"/>
          <w:sz w:val="24"/>
          <w:szCs w:val="24"/>
        </w:rPr>
        <w:tab/>
      </w:r>
      <w:r w:rsidRPr="00EF16CE">
        <w:rPr>
          <w:rFonts w:ascii="Arial" w:hAnsi="Arial" w:cs="Arial"/>
          <w:sz w:val="24"/>
          <w:szCs w:val="24"/>
        </w:rPr>
        <w:tab/>
      </w:r>
      <w:r w:rsidRPr="00EF16CE">
        <w:rPr>
          <w:rFonts w:ascii="Arial" w:hAnsi="Arial" w:cs="Arial"/>
          <w:sz w:val="24"/>
          <w:szCs w:val="24"/>
        </w:rPr>
        <w:tab/>
      </w:r>
      <w:r w:rsidR="000D11D0">
        <w:rPr>
          <w:rFonts w:ascii="Arial" w:hAnsi="Arial" w:cs="Arial"/>
          <w:sz w:val="24"/>
          <w:szCs w:val="24"/>
        </w:rPr>
        <w:tab/>
      </w:r>
      <w:r w:rsidR="000D11D0">
        <w:rPr>
          <w:rFonts w:ascii="Arial" w:hAnsi="Arial" w:cs="Arial"/>
          <w:sz w:val="24"/>
          <w:szCs w:val="24"/>
        </w:rPr>
        <w:tab/>
      </w:r>
      <w:r w:rsidR="000D11D0">
        <w:rPr>
          <w:rFonts w:ascii="Arial" w:hAnsi="Arial" w:cs="Arial"/>
          <w:sz w:val="24"/>
          <w:szCs w:val="24"/>
        </w:rPr>
        <w:tab/>
      </w:r>
      <w:r w:rsidR="000D11D0">
        <w:rPr>
          <w:rFonts w:ascii="Arial" w:hAnsi="Arial" w:cs="Arial"/>
          <w:sz w:val="24"/>
          <w:szCs w:val="24"/>
        </w:rPr>
        <w:tab/>
        <w:t xml:space="preserve">     </w:t>
      </w:r>
      <w:r w:rsidRPr="000D11D0">
        <w:rPr>
          <w:rFonts w:ascii="Arial" w:hAnsi="Arial" w:cs="Arial"/>
          <w:sz w:val="24"/>
          <w:szCs w:val="24"/>
        </w:rPr>
        <w:t>(1</w:t>
      </w:r>
      <w:r w:rsidR="000D11D0">
        <w:rPr>
          <w:rFonts w:ascii="Arial" w:hAnsi="Arial" w:cs="Arial"/>
          <w:sz w:val="24"/>
          <w:szCs w:val="24"/>
        </w:rPr>
        <w:t xml:space="preserve"> mark</w:t>
      </w:r>
      <w:r w:rsidRPr="000D11D0">
        <w:rPr>
          <w:rFonts w:ascii="Arial" w:hAnsi="Arial" w:cs="Arial"/>
          <w:sz w:val="24"/>
          <w:szCs w:val="24"/>
        </w:rPr>
        <w:t>)</w:t>
      </w:r>
    </w:p>
    <w:p w:rsidR="00215A8C" w:rsidRPr="00EF16CE" w:rsidRDefault="00215A8C" w:rsidP="00215A8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0D11D0" w:rsidRDefault="00215A8C" w:rsidP="000D11D0">
      <w:pPr>
        <w:numPr>
          <w:ilvl w:val="0"/>
          <w:numId w:val="15"/>
        </w:numPr>
        <w:tabs>
          <w:tab w:val="clear" w:pos="360"/>
        </w:tabs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sz w:val="24"/>
          <w:szCs w:val="24"/>
        </w:rPr>
        <w:t>Give two examples of the uses of artificial satellites in everyday life</w:t>
      </w:r>
      <w:r w:rsidR="000D11D0">
        <w:rPr>
          <w:rFonts w:ascii="Arial" w:hAnsi="Arial" w:cs="Arial"/>
          <w:sz w:val="24"/>
          <w:szCs w:val="24"/>
        </w:rPr>
        <w:t>.</w:t>
      </w:r>
      <w:r w:rsidR="000D11D0">
        <w:rPr>
          <w:rFonts w:ascii="Arial" w:hAnsi="Arial" w:cs="Arial"/>
          <w:sz w:val="24"/>
          <w:szCs w:val="24"/>
        </w:rPr>
        <w:tab/>
        <w:t xml:space="preserve">    </w:t>
      </w:r>
      <w:r w:rsidRPr="000D11D0">
        <w:rPr>
          <w:rFonts w:ascii="Arial" w:hAnsi="Arial" w:cs="Arial"/>
          <w:sz w:val="24"/>
          <w:szCs w:val="24"/>
        </w:rPr>
        <w:t>(2</w:t>
      </w:r>
      <w:r w:rsidR="000D11D0">
        <w:rPr>
          <w:rFonts w:ascii="Arial" w:hAnsi="Arial" w:cs="Arial"/>
          <w:sz w:val="24"/>
          <w:szCs w:val="24"/>
        </w:rPr>
        <w:t xml:space="preserve"> marks</w:t>
      </w:r>
      <w:r w:rsidRPr="000D11D0">
        <w:rPr>
          <w:rFonts w:ascii="Arial" w:hAnsi="Arial" w:cs="Arial"/>
          <w:sz w:val="24"/>
          <w:szCs w:val="24"/>
        </w:rPr>
        <w:t xml:space="preserve">) </w:t>
      </w:r>
    </w:p>
    <w:p w:rsidR="00215A8C" w:rsidRPr="00EF16CE" w:rsidRDefault="00215A8C" w:rsidP="00215A8C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num" w:pos="567"/>
        </w:tabs>
        <w:spacing w:after="0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sz w:val="24"/>
          <w:szCs w:val="24"/>
        </w:rPr>
        <w:lastRenderedPageBreak/>
        <w:t>The Earth is a natural satellite that orbits the Sun. (Assume a circular orbit for this question)</w:t>
      </w:r>
    </w:p>
    <w:p w:rsidR="00215A8C" w:rsidRPr="00EF16CE" w:rsidRDefault="00215A8C" w:rsidP="00215A8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rPr>
          <w:rFonts w:ascii="Arial" w:hAnsi="Arial" w:cs="Arial"/>
          <w:sz w:val="24"/>
          <w:szCs w:val="24"/>
        </w:rPr>
      </w:pPr>
    </w:p>
    <w:p w:rsidR="00215A8C" w:rsidRPr="006F3533" w:rsidRDefault="00215A8C" w:rsidP="006F3533">
      <w:pPr>
        <w:numPr>
          <w:ilvl w:val="0"/>
          <w:numId w:val="15"/>
        </w:numPr>
        <w:tabs>
          <w:tab w:val="clear" w:pos="360"/>
        </w:tabs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sz w:val="24"/>
          <w:szCs w:val="24"/>
        </w:rPr>
        <w:t>Calculate the orbital speed of the Earth as it goes around the Sun.</w:t>
      </w:r>
      <w:r w:rsidR="006F3533">
        <w:rPr>
          <w:rFonts w:ascii="Arial" w:hAnsi="Arial" w:cs="Arial"/>
          <w:sz w:val="24"/>
          <w:szCs w:val="24"/>
        </w:rPr>
        <w:t xml:space="preserve">           </w:t>
      </w:r>
      <w:r w:rsidRPr="006F3533">
        <w:rPr>
          <w:rFonts w:ascii="Arial" w:hAnsi="Arial" w:cs="Arial"/>
          <w:sz w:val="24"/>
          <w:szCs w:val="24"/>
        </w:rPr>
        <w:t>(3</w:t>
      </w:r>
      <w:r w:rsidR="006F3533">
        <w:rPr>
          <w:rFonts w:ascii="Arial" w:hAnsi="Arial" w:cs="Arial"/>
          <w:sz w:val="24"/>
          <w:szCs w:val="24"/>
        </w:rPr>
        <w:t xml:space="preserve"> marks)</w:t>
      </w:r>
    </w:p>
    <w:p w:rsidR="00215A8C" w:rsidRPr="00EF16CE" w:rsidRDefault="00215A8C" w:rsidP="00215A8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ind w:left="720" w:hanging="72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ind w:left="720" w:hanging="72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ind w:left="720" w:hanging="72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ind w:left="720" w:hanging="72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ind w:left="720" w:hanging="72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ind w:left="720" w:hanging="72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ind w:left="720" w:hanging="72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ind w:left="720" w:hanging="72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ind w:left="720" w:hanging="72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ind w:left="720" w:hanging="720"/>
        <w:rPr>
          <w:rFonts w:ascii="Arial" w:hAnsi="Arial" w:cs="Arial"/>
          <w:sz w:val="24"/>
          <w:szCs w:val="24"/>
        </w:rPr>
      </w:pPr>
    </w:p>
    <w:p w:rsidR="00215A8C" w:rsidRPr="006F3533" w:rsidRDefault="00215A8C" w:rsidP="006F3533">
      <w:pPr>
        <w:numPr>
          <w:ilvl w:val="0"/>
          <w:numId w:val="15"/>
        </w:numPr>
        <w:tabs>
          <w:tab w:val="clear" w:pos="360"/>
        </w:tabs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EF16CE">
        <w:rPr>
          <w:rFonts w:ascii="Arial" w:hAnsi="Arial" w:cs="Arial"/>
          <w:sz w:val="24"/>
          <w:szCs w:val="24"/>
        </w:rPr>
        <w:t>If the Sun was 90% of its current mass, describe how the orbital speed of the Earth would be affected if it remained at the same distance from Sun.</w:t>
      </w:r>
      <w:r w:rsidRPr="00EF16CE">
        <w:rPr>
          <w:rFonts w:ascii="Arial" w:hAnsi="Arial" w:cs="Arial"/>
          <w:sz w:val="24"/>
          <w:szCs w:val="24"/>
        </w:rPr>
        <w:tab/>
      </w:r>
      <w:r w:rsidRPr="00EF16CE">
        <w:rPr>
          <w:rFonts w:ascii="Arial" w:hAnsi="Arial" w:cs="Arial"/>
          <w:sz w:val="24"/>
          <w:szCs w:val="24"/>
          <w:lang w:eastAsia="ja-JP"/>
        </w:rPr>
        <w:t>(A calculation is not required)</w:t>
      </w:r>
      <w:r w:rsidR="006F3533">
        <w:rPr>
          <w:rFonts w:ascii="Arial" w:hAnsi="Arial" w:cs="Arial"/>
          <w:sz w:val="24"/>
          <w:szCs w:val="24"/>
        </w:rPr>
        <w:tab/>
      </w:r>
      <w:r w:rsidR="006F3533">
        <w:rPr>
          <w:rFonts w:ascii="Arial" w:hAnsi="Arial" w:cs="Arial"/>
          <w:sz w:val="24"/>
          <w:szCs w:val="24"/>
        </w:rPr>
        <w:tab/>
      </w:r>
      <w:r w:rsidR="006F3533">
        <w:rPr>
          <w:rFonts w:ascii="Arial" w:hAnsi="Arial" w:cs="Arial"/>
          <w:sz w:val="24"/>
          <w:szCs w:val="24"/>
        </w:rPr>
        <w:tab/>
      </w:r>
      <w:r w:rsidR="006F3533">
        <w:rPr>
          <w:rFonts w:ascii="Arial" w:hAnsi="Arial" w:cs="Arial"/>
          <w:sz w:val="24"/>
          <w:szCs w:val="24"/>
        </w:rPr>
        <w:tab/>
      </w:r>
      <w:r w:rsidR="006F3533">
        <w:rPr>
          <w:rFonts w:ascii="Arial" w:hAnsi="Arial" w:cs="Arial"/>
          <w:sz w:val="24"/>
          <w:szCs w:val="24"/>
        </w:rPr>
        <w:tab/>
      </w:r>
      <w:r w:rsidR="006F3533">
        <w:rPr>
          <w:rFonts w:ascii="Arial" w:hAnsi="Arial" w:cs="Arial"/>
          <w:sz w:val="24"/>
          <w:szCs w:val="24"/>
        </w:rPr>
        <w:tab/>
      </w:r>
      <w:r w:rsidR="006F3533">
        <w:rPr>
          <w:rFonts w:ascii="Arial" w:hAnsi="Arial" w:cs="Arial"/>
          <w:sz w:val="24"/>
          <w:szCs w:val="24"/>
        </w:rPr>
        <w:tab/>
        <w:t xml:space="preserve">     </w:t>
      </w:r>
      <w:r w:rsidRPr="006F3533">
        <w:rPr>
          <w:rFonts w:ascii="Arial" w:hAnsi="Arial" w:cs="Arial"/>
          <w:sz w:val="24"/>
          <w:szCs w:val="24"/>
        </w:rPr>
        <w:t>(1</w:t>
      </w:r>
      <w:r w:rsidR="006F3533">
        <w:rPr>
          <w:rFonts w:ascii="Arial" w:hAnsi="Arial" w:cs="Arial"/>
          <w:sz w:val="24"/>
          <w:szCs w:val="24"/>
        </w:rPr>
        <w:t xml:space="preserve"> mark</w:t>
      </w:r>
      <w:r w:rsidRPr="006F3533">
        <w:rPr>
          <w:rFonts w:ascii="Arial" w:hAnsi="Arial" w:cs="Arial"/>
          <w:sz w:val="24"/>
          <w:szCs w:val="24"/>
        </w:rPr>
        <w:t>)</w:t>
      </w:r>
    </w:p>
    <w:p w:rsidR="00215A8C" w:rsidRPr="00EF16CE" w:rsidRDefault="00215A8C" w:rsidP="00215A8C">
      <w:pPr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tabs>
          <w:tab w:val="num" w:pos="567"/>
        </w:tabs>
        <w:spacing w:after="0"/>
        <w:ind w:right="141"/>
        <w:rPr>
          <w:rFonts w:ascii="Arial" w:hAnsi="Arial" w:cs="Arial"/>
          <w:color w:val="000000"/>
          <w:sz w:val="24"/>
          <w:szCs w:val="24"/>
        </w:rPr>
      </w:pPr>
    </w:p>
    <w:p w:rsidR="00215A8C" w:rsidRPr="00EF16CE" w:rsidRDefault="00215A8C" w:rsidP="00215A8C">
      <w:pPr>
        <w:tabs>
          <w:tab w:val="num" w:pos="567"/>
        </w:tabs>
        <w:spacing w:after="0"/>
        <w:ind w:right="141"/>
        <w:rPr>
          <w:rFonts w:ascii="Arial" w:hAnsi="Arial" w:cs="Arial"/>
          <w:color w:val="000000"/>
          <w:sz w:val="24"/>
          <w:szCs w:val="24"/>
        </w:rPr>
      </w:pPr>
    </w:p>
    <w:p w:rsidR="00215A8C" w:rsidRPr="00EF16CE" w:rsidRDefault="00215A8C" w:rsidP="00215A8C">
      <w:pPr>
        <w:spacing w:after="0"/>
        <w:rPr>
          <w:rFonts w:ascii="Arial" w:hAnsi="Arial" w:cs="Arial"/>
          <w:sz w:val="24"/>
          <w:szCs w:val="24"/>
        </w:rPr>
      </w:pPr>
    </w:p>
    <w:p w:rsidR="00215A8C" w:rsidRPr="00EF16CE" w:rsidRDefault="00215A8C" w:rsidP="00215A8C">
      <w:pPr>
        <w:spacing w:after="0"/>
        <w:rPr>
          <w:rFonts w:ascii="Arial" w:hAnsi="Arial" w:cs="Arial"/>
          <w:sz w:val="24"/>
          <w:szCs w:val="24"/>
        </w:rPr>
      </w:pPr>
    </w:p>
    <w:p w:rsidR="005519F7" w:rsidRPr="00EF16CE" w:rsidRDefault="005519F7" w:rsidP="005519F7">
      <w:pPr>
        <w:rPr>
          <w:rFonts w:ascii="Arial" w:hAnsi="Arial" w:cs="Arial"/>
          <w:b/>
          <w:bCs/>
          <w:sz w:val="24"/>
          <w:szCs w:val="24"/>
        </w:rPr>
      </w:pPr>
      <w:r w:rsidRPr="00EF16CE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9D627D">
        <w:rPr>
          <w:rFonts w:ascii="Arial" w:hAnsi="Arial" w:cs="Arial"/>
          <w:b/>
          <w:bCs/>
          <w:sz w:val="24"/>
          <w:szCs w:val="24"/>
        </w:rPr>
        <w:t>7</w:t>
      </w:r>
      <w:r w:rsidRPr="00EF16CE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F16CE">
        <w:rPr>
          <w:rFonts w:ascii="Arial" w:hAnsi="Arial" w:cs="Arial"/>
          <w:sz w:val="24"/>
          <w:szCs w:val="24"/>
          <w:lang w:val="en-US"/>
        </w:rPr>
        <w:t xml:space="preserve">A crane at Fremantle port is unloading an oil drum from a ship. </w:t>
      </w:r>
    </w:p>
    <w:p w:rsidR="005519F7" w:rsidRPr="00EF16CE" w:rsidRDefault="005519F7" w:rsidP="005519F7">
      <w:pPr>
        <w:numPr>
          <w:ilvl w:val="0"/>
          <w:numId w:val="20"/>
        </w:numPr>
        <w:tabs>
          <w:tab w:val="clear" w:pos="360"/>
        </w:tabs>
        <w:spacing w:after="0"/>
        <w:ind w:left="1134" w:hanging="567"/>
        <w:rPr>
          <w:rFonts w:ascii="Arial" w:hAnsi="Arial" w:cs="Arial"/>
          <w:sz w:val="24"/>
          <w:szCs w:val="24"/>
          <w:lang w:val="en-US"/>
        </w:rPr>
      </w:pPr>
      <w:r w:rsidRPr="00EF16CE">
        <w:rPr>
          <w:rFonts w:ascii="Arial" w:hAnsi="Arial" w:cs="Arial"/>
          <w:sz w:val="24"/>
          <w:szCs w:val="24"/>
          <w:lang w:val="en-US"/>
        </w:rPr>
        <w:t xml:space="preserve">The boom of the crane has a mass of 231 kg and is pivoted at point P. </w:t>
      </w:r>
    </w:p>
    <w:p w:rsidR="005519F7" w:rsidRPr="00EF16CE" w:rsidRDefault="005519F7" w:rsidP="005519F7">
      <w:pPr>
        <w:numPr>
          <w:ilvl w:val="0"/>
          <w:numId w:val="20"/>
        </w:numPr>
        <w:tabs>
          <w:tab w:val="clear" w:pos="360"/>
        </w:tabs>
        <w:spacing w:after="0"/>
        <w:ind w:left="1134" w:hanging="567"/>
        <w:rPr>
          <w:rFonts w:ascii="Arial" w:hAnsi="Arial" w:cs="Arial"/>
          <w:sz w:val="24"/>
          <w:szCs w:val="24"/>
          <w:lang w:val="en-US"/>
        </w:rPr>
      </w:pPr>
      <w:r w:rsidRPr="00EF16CE">
        <w:rPr>
          <w:rFonts w:ascii="Arial" w:hAnsi="Arial" w:cs="Arial"/>
          <w:sz w:val="24"/>
          <w:szCs w:val="24"/>
          <w:lang w:val="en-US"/>
        </w:rPr>
        <w:t>The oil drum of mass 144 kg is suspended from point B. Its rope makes an angle of 41° with the boom.</w:t>
      </w:r>
    </w:p>
    <w:p w:rsidR="005519F7" w:rsidRPr="00EF16CE" w:rsidRDefault="005519F7" w:rsidP="005519F7">
      <w:pPr>
        <w:numPr>
          <w:ilvl w:val="0"/>
          <w:numId w:val="20"/>
        </w:numPr>
        <w:tabs>
          <w:tab w:val="clear" w:pos="360"/>
        </w:tabs>
        <w:spacing w:after="0"/>
        <w:ind w:left="1134" w:hanging="567"/>
        <w:rPr>
          <w:rFonts w:ascii="Arial" w:hAnsi="Arial" w:cs="Arial"/>
          <w:sz w:val="24"/>
          <w:szCs w:val="24"/>
          <w:lang w:val="en-US"/>
        </w:rPr>
      </w:pPr>
      <w:r w:rsidRPr="00EF16CE">
        <w:rPr>
          <w:rFonts w:ascii="Arial" w:hAnsi="Arial" w:cs="Arial"/>
          <w:sz w:val="24"/>
          <w:szCs w:val="24"/>
          <w:lang w:val="en-US"/>
        </w:rPr>
        <w:t>A chain attached at point A is holding the boom in position. The distance from P to A is 3.80 m.</w:t>
      </w:r>
    </w:p>
    <w:p w:rsidR="005519F7" w:rsidRPr="00EF16CE" w:rsidRDefault="005519F7" w:rsidP="005519F7">
      <w:pPr>
        <w:numPr>
          <w:ilvl w:val="0"/>
          <w:numId w:val="20"/>
        </w:numPr>
        <w:tabs>
          <w:tab w:val="clear" w:pos="360"/>
        </w:tabs>
        <w:spacing w:after="0"/>
        <w:ind w:left="1134" w:hanging="567"/>
        <w:rPr>
          <w:rFonts w:ascii="Arial" w:hAnsi="Arial" w:cs="Arial"/>
          <w:sz w:val="24"/>
          <w:szCs w:val="24"/>
          <w:lang w:val="en-US"/>
        </w:rPr>
      </w:pPr>
      <w:r w:rsidRPr="00EF16CE">
        <w:rPr>
          <w:rFonts w:ascii="Arial" w:hAnsi="Arial" w:cs="Arial"/>
          <w:sz w:val="24"/>
          <w:szCs w:val="24"/>
          <w:lang w:val="en-US"/>
        </w:rPr>
        <w:t xml:space="preserve">The chain makes an angle of 64° with the boom. </w:t>
      </w:r>
    </w:p>
    <w:p w:rsidR="005519F7" w:rsidRPr="00EF16CE" w:rsidRDefault="005519F7" w:rsidP="005519F7">
      <w:pPr>
        <w:numPr>
          <w:ilvl w:val="0"/>
          <w:numId w:val="20"/>
        </w:numPr>
        <w:tabs>
          <w:tab w:val="clear" w:pos="360"/>
        </w:tabs>
        <w:spacing w:after="0"/>
        <w:ind w:left="1134" w:hanging="567"/>
        <w:rPr>
          <w:rFonts w:ascii="Arial" w:hAnsi="Arial" w:cs="Arial"/>
          <w:sz w:val="24"/>
          <w:szCs w:val="24"/>
          <w:lang w:val="en-US"/>
        </w:rPr>
      </w:pPr>
      <w:r w:rsidRPr="00EF16CE">
        <w:rPr>
          <w:rFonts w:ascii="Arial" w:hAnsi="Arial" w:cs="Arial"/>
          <w:sz w:val="24"/>
          <w:szCs w:val="24"/>
        </w:rPr>
        <w:t>The boom has a length of 4.50 m from P to B with uniform mass distribution.</w:t>
      </w:r>
    </w:p>
    <w:p w:rsidR="005519F7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F16CE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c">
            <w:drawing>
              <wp:anchor distT="0" distB="0" distL="114300" distR="114300" simplePos="0" relativeHeight="251931136" behindDoc="0" locked="0" layoutInCell="1" allowOverlap="1" wp14:anchorId="70BA9B03" wp14:editId="41D9C3F1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5486400" cy="3028950"/>
                <wp:effectExtent l="0" t="0" r="0" b="0"/>
                <wp:wrapNone/>
                <wp:docPr id="487" name="Canvas 4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65" name="Group 465"/>
                        <wpg:cNvGrpSpPr/>
                        <wpg:grpSpPr>
                          <a:xfrm>
                            <a:off x="180000" y="180000"/>
                            <a:ext cx="5030175" cy="2753699"/>
                            <a:chOff x="180000" y="180000"/>
                            <a:chExt cx="5141087" cy="2915107"/>
                          </a:xfrm>
                        </wpg:grpSpPr>
                        <wps:wsp>
                          <wps:cNvPr id="466" name="Flowchart: Direct Access Storage 466"/>
                          <wps:cNvSpPr/>
                          <wps:spPr>
                            <a:xfrm rot="16200000">
                              <a:off x="3413388" y="2556594"/>
                              <a:ext cx="629108" cy="447917"/>
                            </a:xfrm>
                            <a:prstGeom prst="flowChartMagneticDrum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7" name="Rectangle 467" descr="White marble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000" y="2466000"/>
                              <a:ext cx="1600200" cy="22860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9"/>
                              <a:srcRect/>
                              <a:tile tx="0" ty="0" sx="100000" sy="100000" flip="none" algn="tl"/>
                            </a:blipFill>
                            <a:ln w="9525" algn="ctr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519F7" w:rsidRDefault="005519F7" w:rsidP="005519F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" name="Rectangle 468" descr="Wave"/>
                          <wps:cNvSpPr>
                            <a:spLocks noChangeArrowheads="1"/>
                          </wps:cNvSpPr>
                          <wps:spPr bwMode="auto">
                            <a:xfrm rot="18858115">
                              <a:off x="1323000" y="1551600"/>
                              <a:ext cx="2857500" cy="114300"/>
                            </a:xfrm>
                            <a:prstGeom prst="rect">
                              <a:avLst/>
                            </a:prstGeom>
                            <a:pattFill prst="wave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algn="ctr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519F7" w:rsidRDefault="005519F7" w:rsidP="005519F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1" name="Oval 4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0871" y="2543309"/>
                              <a:ext cx="151290" cy="151290"/>
                            </a:xfrm>
                            <a:prstGeom prst="ellipse">
                              <a:avLst/>
                            </a:prstGeom>
                            <a:solidFill>
                              <a:srgbClr val="0000FF"/>
                            </a:solidFill>
                            <a:ln w="9525" algn="ctr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519F7" w:rsidRDefault="005519F7" w:rsidP="005519F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2" name="Line 1031"/>
                          <wps:cNvCnPr/>
                          <wps:spPr bwMode="auto">
                            <a:xfrm>
                              <a:off x="1437300" y="865800"/>
                              <a:ext cx="1714500" cy="34290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80"/>
                              </a:solidFill>
                              <a:round/>
                              <a:headEnd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73" name="Text Box 10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5819" y="882763"/>
                              <a:ext cx="685800" cy="3259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519F7" w:rsidRPr="005519F7" w:rsidRDefault="005519F7" w:rsidP="005519F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</w:rPr>
                                </w:pPr>
                                <w:r w:rsidRPr="005519F7">
                                  <w:rPr>
                                    <w:rFonts w:ascii="Arial" w:hAnsi="Arial" w:cs="Arial"/>
                                    <w:iCs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Point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4" name="Text Box 10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32285" y="1551600"/>
                              <a:ext cx="1046823" cy="538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519F7" w:rsidRPr="005519F7" w:rsidRDefault="005519F7" w:rsidP="005519F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</w:rPr>
                                </w:pPr>
                                <w:r w:rsidRPr="005519F7">
                                  <w:rPr>
                                    <w:rFonts w:ascii="Arial" w:hAnsi="Arial" w:cs="Arial"/>
                                    <w:iCs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Boom mass</w:t>
                                </w:r>
                              </w:p>
                              <w:p w:rsidR="005519F7" w:rsidRPr="005519F7" w:rsidRDefault="005519F7" w:rsidP="005519F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</w:rPr>
                                </w:pPr>
                                <w:r w:rsidRPr="005519F7">
                                  <w:rPr>
                                    <w:rFonts w:ascii="Arial" w:hAnsi="Arial" w:cs="Arial"/>
                                    <w:iCs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231 kg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6" name="Text Box 10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9739" y="423964"/>
                              <a:ext cx="800100" cy="3205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519F7" w:rsidRPr="005519F7" w:rsidRDefault="005519F7" w:rsidP="005519F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</w:rPr>
                                </w:pPr>
                                <w:r w:rsidRPr="005519F7">
                                  <w:rPr>
                                    <w:rFonts w:ascii="Arial" w:hAnsi="Arial" w:cs="Arial"/>
                                    <w:iCs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Chain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7" name="Line 1047"/>
                          <wps:cNvCnPr/>
                          <wps:spPr bwMode="auto">
                            <a:xfrm flipH="1">
                              <a:off x="2237400" y="637200"/>
                              <a:ext cx="228600" cy="342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8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78" name="Text Box 1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49559" y="923628"/>
                              <a:ext cx="457200" cy="3191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519F7" w:rsidRPr="005519F7" w:rsidRDefault="005519F7" w:rsidP="005519F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5519F7">
                                  <w:rPr>
                                    <w:rFonts w:ascii="Arial" w:hAnsi="Arial" w:cs="Arial"/>
                                    <w:color w:val="00007F"/>
                                    <w:sz w:val="22"/>
                                    <w:szCs w:val="20"/>
                                  </w:rPr>
                                  <w:t>41°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9" name="Text Box 11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7036" y="2715833"/>
                              <a:ext cx="107367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519F7" w:rsidRPr="005519F7" w:rsidRDefault="005519F7" w:rsidP="005519F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</w:rPr>
                                </w:pPr>
                                <w:r w:rsidRPr="005519F7">
                                  <w:rPr>
                                    <w:rFonts w:ascii="Arial" w:hAnsi="Arial" w:cs="Arial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Pivot point 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0" name="AutoShape 1391" descr="White marble"/>
                          <wps:cNvSpPr>
                            <a:spLocks noChangeArrowheads="1"/>
                          </wps:cNvSpPr>
                          <wps:spPr bwMode="auto">
                            <a:xfrm>
                              <a:off x="522900" y="294300"/>
                              <a:ext cx="1028700" cy="2171700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21600 0 5400"/>
                                <a:gd name="G2" fmla="*/ 5400 1 2"/>
                                <a:gd name="G3" fmla="+- 21600 0 G2"/>
                                <a:gd name="G4" fmla="+/ 5400 21600 2"/>
                                <a:gd name="G5" fmla="+/ G1 0 2"/>
                                <a:gd name="G6" fmla="*/ 21600 21600 5400"/>
                                <a:gd name="G7" fmla="*/ G6 1 2"/>
                                <a:gd name="G8" fmla="+- 21600 0 G7"/>
                                <a:gd name="G9" fmla="*/ 21600 1 2"/>
                                <a:gd name="G10" fmla="+- 5400 0 G9"/>
                                <a:gd name="G11" fmla="?: G10 G8 0"/>
                                <a:gd name="G12" fmla="?: G10 G7 21600"/>
                                <a:gd name="T0" fmla="*/ 18900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2700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4500 w 21600"/>
                                <a:gd name="T9" fmla="*/ 4500 h 21600"/>
                                <a:gd name="T10" fmla="*/ 17100 w 21600"/>
                                <a:gd name="T11" fmla="*/ 171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19"/>
                              <a:srcRect/>
                              <a:tile tx="0" ty="0" sx="100000" sy="100000" flip="none" algn="tl"/>
                            </a:blipFill>
                            <a:ln w="9525" algn="ctr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519F7" w:rsidRDefault="005519F7" w:rsidP="005519F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1" name="Rectangle 481"/>
                          <wps:cNvSpPr>
                            <a:spLocks noChangeArrowheads="1"/>
                          </wps:cNvSpPr>
                          <wps:spPr bwMode="auto">
                            <a:xfrm>
                              <a:off x="751500" y="408600"/>
                              <a:ext cx="8001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519F7" w:rsidRDefault="005519F7" w:rsidP="005519F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2" name="AutoShape 13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400" y="522900"/>
                              <a:ext cx="228600" cy="228600"/>
                            </a:xfrm>
                            <a:prstGeom prst="smileyFace">
                              <a:avLst>
                                <a:gd name="adj" fmla="val 4653"/>
                              </a:avLst>
                            </a:prstGeom>
                            <a:noFill/>
                            <a:ln w="952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519F7" w:rsidRDefault="005519F7" w:rsidP="005519F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3" name="Line 1396"/>
                          <wps:cNvCnPr/>
                          <wps:spPr bwMode="auto">
                            <a:xfrm>
                              <a:off x="3721395" y="637200"/>
                              <a:ext cx="0" cy="19431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8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4" name="Text Box 13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6000" y="1208700"/>
                              <a:ext cx="457200" cy="3277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519F7" w:rsidRPr="005519F7" w:rsidRDefault="005519F7" w:rsidP="005519F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5519F7">
                                  <w:rPr>
                                    <w:rFonts w:ascii="Arial" w:hAnsi="Arial" w:cs="Arial"/>
                                    <w:color w:val="000000" w:themeColor="text1"/>
                                    <w:szCs w:val="20"/>
                                  </w:rPr>
                                  <w:t>64</w:t>
                                </w:r>
                                <w:r w:rsidRPr="005519F7">
                                  <w:rPr>
                                    <w:rFonts w:ascii="Arial" w:hAnsi="Arial" w:cs="Arial"/>
                                    <w:color w:val="00007F"/>
                                    <w:sz w:val="22"/>
                                    <w:szCs w:val="20"/>
                                  </w:rPr>
                                  <w:t>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5" name="Text Box 13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23300" y="408600"/>
                              <a:ext cx="775382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519F7" w:rsidRPr="005519F7" w:rsidRDefault="005519F7" w:rsidP="005519F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</w:rPr>
                                </w:pPr>
                                <w:r w:rsidRPr="005519F7">
                                  <w:rPr>
                                    <w:rFonts w:ascii="Arial" w:hAnsi="Arial" w:cs="Arial"/>
                                    <w:iCs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Point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6" name="Text Box 14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1899" y="2008800"/>
                              <a:ext cx="1369188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519F7" w:rsidRPr="005519F7" w:rsidRDefault="005519F7" w:rsidP="005519F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5519F7">
                                  <w:rPr>
                                    <w:rFonts w:ascii="Arial" w:hAnsi="Arial" w:cs="Arial"/>
                                    <w:iCs/>
                                    <w:color w:val="00007F"/>
                                    <w:sz w:val="22"/>
                                    <w:szCs w:val="20"/>
                                  </w:rPr>
                                  <w:t>Oil drum mass</w:t>
                                </w:r>
                              </w:p>
                              <w:p w:rsidR="005519F7" w:rsidRPr="005519F7" w:rsidRDefault="005519F7" w:rsidP="005519F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5519F7">
                                  <w:rPr>
                                    <w:rFonts w:ascii="Arial" w:hAnsi="Arial" w:cs="Arial"/>
                                    <w:iCs/>
                                    <w:color w:val="00007F"/>
                                    <w:sz w:val="22"/>
                                    <w:szCs w:val="20"/>
                                  </w:rPr>
                                  <w:t>144 kg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0BA9B03" id="Canvas 487" o:spid="_x0000_s1072" editas="canvas" style="position:absolute;margin-left:0;margin-top:14.55pt;width:6in;height:238.5pt;z-index:251931136;mso-position-horizontal:center;mso-position-horizontal-relative:margin;mso-position-vertical-relative:text" coordsize="54864,3028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">
                <v:shape id="_x0000_s1073" type="#_x0000_t75" style="position:absolute;width:54864;height:30289;visibility:visible;mso-wrap-style:square">
                  <v:fill o:detectmouseclick="t"/>
                  <v:path o:connecttype="none"/>
                </v:shape>
                <v:group id="Group 465" o:spid="_x0000_s1074" style="position:absolute;left:1800;top:1800;width:50301;height:27536" coordorigin="1800,1800" coordsize="51410,29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<v:shapetype id="_x0000_t133" coordsize="21600,21600" o:spt="133" path="m21600,10800qy18019,21600l3581,21600qx,10800,3581,l18019,qx21600,10800xem18019,21600nfqx14438,10800,18019,e">
                    <v:path o:extrusionok="f" gradientshapeok="t" o:connecttype="custom" o:connectlocs="10800,0;0,10800;10800,21600;14438,10800;21600,10800" o:connectangles="270,180,90,0,0" textboxrect="3581,0,14438,21600"/>
                  </v:shapetype>
                  <v:shape id="Flowchart: Direct Access Storage 466" o:spid="_x0000_s1075" type="#_x0000_t133" style="position:absolute;left:34133;top:25565;width:6292;height:448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FVfsUA&#10;AADcAAAADwAAAGRycy9kb3ducmV2LnhtbESPT2vCQBTE70K/w/IKXqRuFBts6ipFEARPxh56fM2+&#10;ZkOzb9Ps5o/f3hWEHoeZ+Q2z2Y22Fj21vnKsYDFPQBAXTldcKvi8HF7WIHxA1lg7JgVX8rDbPk02&#10;mGk38Jn6PJQiQthnqMCE0GRS+sKQRT93DXH0flxrMUTZllK3OES4reUySVJpseK4YLChvaHiN++s&#10;gq/1rKu/X+kt993xOpgTVv3pT6np8/jxDiLQGP7Dj/ZRK1ilKdzPxCM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oVV+xQAAANwAAAAPAAAAAAAAAAAAAAAAAJgCAABkcnMv&#10;ZG93bnJldi54bWxQSwUGAAAAAAQABAD1AAAAigMAAAAA&#10;" fillcolor="#4f81bd" strokecolor="#385d8a" strokeweight="2pt"/>
                  <v:rect id="Rectangle 467" o:spid="_x0000_s1076" alt="White marble" style="position:absolute;left:1800;top:24660;width:1600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51vcUA&#10;AADcAAAADwAAAGRycy9kb3ducmV2LnhtbESPT4vCMBTE7wt+h/AEL4tN1UWlGkUE0T0tunrw9mhe&#10;/2DzUppY67ffCMIeh5n5DbNcd6YSLTWutKxgFMUgiFOrS84VnH93wzkI55E1VpZJwZMcrFe9jyUm&#10;2j74SO3J5yJA2CWooPC+TqR0aUEGXWRr4uBltjHog2xyqRt8BLip5DiOp9JgyWGhwJq2BaW3090o&#10;2LTfo59jNvlM+brvLnZ2duPnTalBv9ssQHjq/H/43T5oBV/TGbzOh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nW9xQAAANwAAAAPAAAAAAAAAAAAAAAAAJgCAABkcnMv&#10;ZG93bnJldi54bWxQSwUGAAAAAAQABAD1AAAAigMAAAAA&#10;" strokecolor="navy">
                    <v:fill r:id="rId20" o:title="White marble" recolor="t" rotate="t" type="tile"/>
                    <v:textbox>
                      <w:txbxContent>
                        <w:p w:rsidR="005519F7" w:rsidRDefault="005519F7" w:rsidP="005519F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468" o:spid="_x0000_s1077" alt="Wave" style="position:absolute;left:13230;top:15516;width:28575;height:1143;rotation:-299487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b7f8MA&#10;AADcAAAADwAAAGRycy9kb3ducmV2LnhtbERPz2vCMBS+D/wfwhvsNtOJyOyMooOCl8Gsgtdn89bG&#10;Ni9dE9tuf/1yGHj8+H6vNqNtRE+dN44VvEwTEMSF04ZLBadj9vwKwgdkjY1jUvBDHjbrycMKU+0G&#10;PlCfh1LEEPYpKqhCaFMpfVGRRT91LXHkvlxnMUTYlVJ3OMRw28hZkiykRcOxocKW3isq6vxmFThz&#10;3v1ejofP72KZnfTlaj6wzpV6ehy3byACjeEu/nfvtYL5Iq6NZ+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qb7f8MAAADcAAAADwAAAAAAAAAAAAAAAACYAgAAZHJzL2Rv&#10;d25yZXYueG1sUEsFBgAAAAAEAAQA9QAAAIgDAAAAAA==&#10;" fillcolor="black" strokecolor="navy">
                    <v:fill r:id="rId21" o:title="" type="pattern"/>
                    <v:textbox>
                      <w:txbxContent>
                        <w:p w:rsidR="005519F7" w:rsidRDefault="005519F7" w:rsidP="005519F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oval id="Oval 471" o:spid="_x0000_s1078" style="position:absolute;left:17008;top:25433;width:1513;height:1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GsMYA&#10;AADcAAAADwAAAGRycy9kb3ducmV2LnhtbESPQWsCMRSE70L/Q3hCb92spdiyNYotCHsQpFpBb4/k&#10;uVm6eVk26br21zeC4HGYmW+Y2WJwjeipC7VnBZMsB0Gsvam5UvC9Wz29gQgR2WDjmRRcKMBi/jCa&#10;YWH8mb+o38ZKJAiHAhXYGNtCyqAtOQyZb4mTd/Kdw5hkV0nT4TnBXSOf83wqHdacFiy29GlJ/2x/&#10;nYL+46Avx3VlTvrPrlf7stwfNwelHsfD8h1EpCHew7d2aRS8vE7geiYdAT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pGsMYAAADcAAAADwAAAAAAAAAAAAAAAACYAgAAZHJz&#10;L2Rvd25yZXYueG1sUEsFBgAAAAAEAAQA9QAAAIsDAAAAAA==&#10;" fillcolor="blue" strokecolor="navy">
                    <v:textbox>
                      <w:txbxContent>
                        <w:p w:rsidR="005519F7" w:rsidRDefault="005519F7" w:rsidP="005519F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line id="Line 1031" o:spid="_x0000_s1079" style="position:absolute;visibility:visible;mso-wrap-style:square" from="14373,8658" to="31518,12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H9sYAAADcAAAADwAAAGRycy9kb3ducmV2LnhtbESPQWvCQBSE70L/w/IKXqRuGootqauU&#10;oih6MirS2yP7TFKzb0N2jam/3hWEHoeZ+YYZTztTiZYaV1pW8DqMQBBnVpecK9ht5y8fIJxH1lhZ&#10;JgV/5GA6eeqNMdH2whtqU5+LAGGXoILC+zqR0mUFGXRDWxMH72gbgz7IJpe6wUuAm0rGUTSSBksO&#10;CwXW9F1QdkrPRoE9jAaL2YDaLt2vN6f4eP1Zpb9K9Z+7r08Qnjr/H360l1rB23sM9zPh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2R/bGAAAA3AAAAA8AAAAAAAAA&#10;AAAAAAAAoQIAAGRycy9kb3ducmV2LnhtbFBLBQYAAAAABAAEAPkAAACUAwAAAAA=&#10;" strokecolor="navy" strokeweight="3pt">
                    <v:stroke endarrow="oval"/>
                  </v:line>
                  <v:shape id="Text Box 1038" o:spid="_x0000_s1080" type="#_x0000_t202" style="position:absolute;left:24158;top:8827;width:6858;height:3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+4ecUA&#10;AADcAAAADwAAAGRycy9kb3ducmV2LnhtbESPQWsCMRSE70L/Q3gFb5qtllW2RhFR6UGQqge9PTev&#10;u0s3L2sSdf33jVDocZiZb5jJrDW1uJHzlWUFb/0EBHFudcWFgsN+1RuD8AFZY22ZFDzIw2z60plg&#10;pu2dv+i2C4WIEPYZKihDaDIpfV6SQd+3DXH0vq0zGKJ0hdQO7xFuajlIklQarDgulNjQoqT8Z3c1&#10;Ci6b7TJdsU5pmB8329PaNSM6K9V9becfIAK14T/81/7UCt5HQ3ieiUd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n7h5xQAAANwAAAAPAAAAAAAAAAAAAAAAAJgCAABkcnMv&#10;ZG93bnJldi54bWxQSwUGAAAAAAQABAD1AAAAigMAAAAA&#10;" filled="f" stroked="f" strokecolor="navy">
                    <v:textbox>
                      <w:txbxContent>
                        <w:p w:rsidR="005519F7" w:rsidRPr="005519F7" w:rsidRDefault="005519F7" w:rsidP="005519F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</w:rPr>
                          </w:pPr>
                          <w:r w:rsidRPr="005519F7">
                            <w:rPr>
                              <w:rFonts w:ascii="Arial" w:hAnsi="Arial" w:cs="Arial"/>
                              <w:iCs/>
                              <w:color w:val="000000" w:themeColor="text1"/>
                              <w:sz w:val="22"/>
                              <w:szCs w:val="20"/>
                            </w:rPr>
                            <w:t>Point A</w:t>
                          </w:r>
                        </w:p>
                      </w:txbxContent>
                    </v:textbox>
                  </v:shape>
                  <v:shape id="Text Box 1041" o:spid="_x0000_s1081" type="#_x0000_t202" style="position:absolute;left:16322;top:15516;width:10469;height:5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YgDcYA&#10;AADcAAAADwAAAGRycy9kb3ducmV2LnhtbESPQWvCQBSE74L/YXlCb7qxSpToKiKm9CBIbQ/29pp9&#10;JsHs23R3a9J/3y0Uehxm5htmve1NI+7kfG1ZwXSSgCAurK65VPD2mo+XIHxA1thYJgXf5GG7GQ7W&#10;mGnb8Qvdz6EUEcI+QwVVCG0mpS8qMugntiWO3tU6gyFKV0rtsItw08jHJEmlwZrjQoUt7Ssqbucv&#10;o+DzeDqkOeuUZsXleHp/cu2CPpR6GPW7FYhAffgP/7WftYL5Yg6/Z+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YgDcYAAADcAAAADwAAAAAAAAAAAAAAAACYAgAAZHJz&#10;L2Rvd25yZXYueG1sUEsFBgAAAAAEAAQA9QAAAIsDAAAAAA==&#10;" filled="f" stroked="f" strokecolor="navy">
                    <v:textbox>
                      <w:txbxContent>
                        <w:p w:rsidR="005519F7" w:rsidRPr="005519F7" w:rsidRDefault="005519F7" w:rsidP="005519F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</w:rPr>
                          </w:pPr>
                          <w:r w:rsidRPr="005519F7">
                            <w:rPr>
                              <w:rFonts w:ascii="Arial" w:hAnsi="Arial" w:cs="Arial"/>
                              <w:iCs/>
                              <w:color w:val="000000" w:themeColor="text1"/>
                              <w:sz w:val="22"/>
                              <w:szCs w:val="20"/>
                            </w:rPr>
                            <w:t>Boom mass</w:t>
                          </w:r>
                        </w:p>
                        <w:p w:rsidR="005519F7" w:rsidRPr="005519F7" w:rsidRDefault="005519F7" w:rsidP="005519F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</w:rPr>
                          </w:pPr>
                          <w:r w:rsidRPr="005519F7">
                            <w:rPr>
                              <w:rFonts w:ascii="Arial" w:hAnsi="Arial" w:cs="Arial"/>
                              <w:iCs/>
                              <w:color w:val="000000" w:themeColor="text1"/>
                              <w:sz w:val="22"/>
                              <w:szCs w:val="20"/>
                            </w:rPr>
                            <w:t>231 kg</w:t>
                          </w:r>
                        </w:p>
                      </w:txbxContent>
                    </v:textbox>
                  </v:shape>
                  <v:shape id="Text Box 1045" o:spid="_x0000_s1082" type="#_x0000_t202" style="position:absolute;left:22797;top:4239;width:8001;height:3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ri7MUA&#10;AADcAAAADwAAAGRycy9kb3ducmV2LnhtbESPQWvCQBSE7wX/w/IEb3XTIrakbkIVQr0IrRbx+Mw+&#10;s8Hs25DdxPjvu4VCj8PMfMOs8tE2YqDO144VPM0TEMSl0zVXCr4PxeMrCB+QNTaOScGdPOTZ5GGF&#10;qXY3/qJhHyoRIexTVGBCaFMpfWnIop+7ljh6F9dZDFF2ldQd3iLcNvI5SZbSYs1xwWBLG0Pldd9b&#10;BQMe+uS4OH6cbXPaXarP8VSYtVKz6fj+BiLQGP7Df+2tVrB4WcLvmXg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OuLsxQAAANwAAAAPAAAAAAAAAAAAAAAAAJgCAABkcnMv&#10;ZG93bnJldi54bWxQSwUGAAAAAAQABAD1AAAAigMAAAAA&#10;" stroked="f" strokecolor="navy">
                    <v:textbox>
                      <w:txbxContent>
                        <w:p w:rsidR="005519F7" w:rsidRPr="005519F7" w:rsidRDefault="005519F7" w:rsidP="005519F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</w:rPr>
                          </w:pPr>
                          <w:r w:rsidRPr="005519F7">
                            <w:rPr>
                              <w:rFonts w:ascii="Arial" w:hAnsi="Arial" w:cs="Arial"/>
                              <w:iCs/>
                              <w:color w:val="000000" w:themeColor="text1"/>
                              <w:sz w:val="22"/>
                              <w:szCs w:val="20"/>
                            </w:rPr>
                            <w:t>Chain</w:t>
                          </w:r>
                        </w:p>
                      </w:txbxContent>
                    </v:textbox>
                  </v:shape>
                  <v:line id="Line 1047" o:spid="_x0000_s1083" style="position:absolute;flip:x;visibility:visible;mso-wrap-style:square" from="22374,6372" to="24660,9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BTbMUAAADcAAAADwAAAGRycy9kb3ducmV2LnhtbESP3WoCMRSE7wXfIRyhd5ptFVe3RpGC&#10;pQWr+EOvD5vTzeLmZElS3b59UxB6OczMN8xi1dlGXMmH2rGCx1EGgrh0uuZKwfm0Gc5AhIissXFM&#10;Cn4owGrZ7y2w0O7GB7oeYyUShEOBCkyMbSFlKA1ZDCPXEifvy3mLMUlfSe3xluC2kU9ZNpUWa04L&#10;Blt6MVRejt9WgTXjfXmWk63evTf51n+8zlv5qdTDoFs/g4jUxf/wvf2mFUzyHP7Op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0BTbMUAAADcAAAADwAAAAAAAAAA&#10;AAAAAAChAgAAZHJzL2Rvd25yZXYueG1sUEsFBgAAAAAEAAQA+QAAAJMDAAAAAA==&#10;" strokecolor="navy">
                    <v:stroke endarrow="open"/>
                  </v:line>
                  <v:shape id="Text Box 1147" o:spid="_x0000_s1084" type="#_x0000_t202" style="position:absolute;left:33495;top:9236;width:4572;height:3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qCMMA&#10;AADcAAAADwAAAGRycy9kb3ducmV2LnhtbERPz2vCMBS+C/4P4Qm7aeocdVSjiFjxIMjcDvP2bJ5t&#10;sXnpkqx2//1yGOz48f1ernvTiI6cry0rmE4SEMSF1TWXCj7e8/ErCB+QNTaWScEPeVivhoMlZto+&#10;+I26cyhFDGGfoYIqhDaT0hcVGfQT2xJH7madwRChK6V2+IjhppHPSZJKgzXHhgpb2lZU3M/fRsHX&#10;8bRLc9YpzYrP4+myd+2crko9jfrNAkSgPvyL/9wHreBlH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sqCMMAAADcAAAADwAAAAAAAAAAAAAAAACYAgAAZHJzL2Rv&#10;d25yZXYueG1sUEsFBgAAAAAEAAQA9QAAAIgDAAAAAA==&#10;" filled="f" stroked="f" strokecolor="navy">
                    <v:textbox>
                      <w:txbxContent>
                        <w:p w:rsidR="005519F7" w:rsidRPr="005519F7" w:rsidRDefault="005519F7" w:rsidP="005519F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8"/>
                            </w:rPr>
                          </w:pPr>
                          <w:r w:rsidRPr="005519F7">
                            <w:rPr>
                              <w:rFonts w:ascii="Arial" w:hAnsi="Arial" w:cs="Arial"/>
                              <w:color w:val="00007F"/>
                              <w:sz w:val="22"/>
                              <w:szCs w:val="20"/>
                            </w:rPr>
                            <w:t>41°</w:t>
                          </w:r>
                        </w:p>
                      </w:txbxContent>
                    </v:textbox>
                  </v:shape>
                  <v:shape id="Text Box 1148" o:spid="_x0000_s1085" type="#_x0000_t202" style="position:absolute;left:12970;top:27158;width:1073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ePk8UA&#10;AADcAAAADwAAAGRycy9kb3ducmV2LnhtbESPQWsCMRSE7wX/Q3hCbzVrLWtdjVJEiwdBanvQ23Pz&#10;3F3cvKxJquu/NwWhx2FmvmEms9bU4kLOV5YV9HsJCOLc6ooLBT/fy5d3ED4ga6wtk4IbeZhNO08T&#10;zLS98hddtqEQEcI+QwVlCE0mpc9LMuh7tiGO3tE6gyFKV0jt8BrhppavSZJKgxXHhRIbmpeUn7a/&#10;RsF5vVmkS9YpDfLderP/dM2QDko9d9uPMYhAbfgPP9orreBtOIK/M/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d4+TxQAAANwAAAAPAAAAAAAAAAAAAAAAAJgCAABkcnMv&#10;ZG93bnJldi54bWxQSwUGAAAAAAQABAD1AAAAigMAAAAA&#10;" filled="f" stroked="f" strokecolor="navy">
                    <v:textbox>
                      <w:txbxContent>
                        <w:p w:rsidR="005519F7" w:rsidRPr="005519F7" w:rsidRDefault="005519F7" w:rsidP="005519F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</w:rPr>
                          </w:pPr>
                          <w:r w:rsidRPr="005519F7">
                            <w:rPr>
                              <w:rFonts w:ascii="Arial" w:hAnsi="Arial" w:cs="Arial"/>
                              <w:color w:val="000000" w:themeColor="text1"/>
                              <w:sz w:val="22"/>
                              <w:szCs w:val="20"/>
                            </w:rPr>
                            <w:t>Pivot point P</w:t>
                          </w:r>
                        </w:p>
                      </w:txbxContent>
                    </v:textbox>
                  </v:shape>
                  <v:shape id="AutoShape 1391" o:spid="_x0000_s1086" alt="White marble" style="position:absolute;left:5229;top:2943;width:10287;height:21717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VQxMIA&#10;AADcAAAADwAAAGRycy9kb3ducmV2LnhtbERPu27CMBTdkfgH6yKxgVOoKA0YFCFeAwOlVVmv7Nsk&#10;Ir6OYgPp3+MBifHovOfL1lbiRo0vHSt4GyYgiLUzJecKfr43gykIH5ANVo5JwT95WC66nTmmxt35&#10;i26nkIsYwj5FBUUIdSql1wVZ9ENXE0fuzzUWQ4RNLk2D9xhuKzlKkom0WHJsKLCmVUH6crpaBR+f&#10;+vyb7S5Uu307KbfrwzEba6X6vTabgQjUhpf46d4bBe/TOD+eiUd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pVDEwgAAANwAAAAPAAAAAAAAAAAAAAAAAJgCAABkcnMvZG93&#10;bnJldi54bWxQSwUGAAAAAAQABAD1AAAAhwMAAAAA&#10;" adj="-11796480,,5400" path="m,l5400,21600r10800,l21600,,,xe" strokecolor="navy">
                    <v:fill r:id="rId20" o:title="White marble" recolor="t" rotate="t" type="tile"/>
                    <v:stroke joinstyle="miter"/>
                    <v:formulas/>
                    <v:path o:connecttype="custom" o:connectlocs="900113,1085850;514350,2171700;128588,1085850;514350,0" o:connectangles="0,0,0,0" textboxrect="4500,4500,17100,17100"/>
                    <v:textbox>
                      <w:txbxContent>
                        <w:p w:rsidR="005519F7" w:rsidRDefault="005519F7" w:rsidP="005519F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rect id="Rectangle 481" o:spid="_x0000_s1087" style="position:absolute;left:7515;top:4086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vIsMIA&#10;AADcAAAADwAAAGRycy9kb3ducmV2LnhtbESPT4vCMBTE78J+h/AWvMiaVrRI1ygiFNajf0CPj+Zt&#10;U7Z5KU3W1m9vBMHjMDO/YVabwTbiRp2vHStIpwkI4tLpmisF51PxtQThA7LGxjEpuJOHzfpjtMJc&#10;u54PdDuGSkQI+xwVmBDaXEpfGrLop64ljt6v6yyGKLtK6g77CLeNnCVJJi3WHBcMtrQzVP4d/60C&#10;WRxokl25pWy/v/DC9KfZtVdq/Dlsv0EEGsI7/Gr/aAXzZQrPM/E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G8iwwgAAANwAAAAPAAAAAAAAAAAAAAAAAJgCAABkcnMvZG93&#10;bnJldi54bWxQSwUGAAAAAAQABAD1AAAAhwMAAAAA&#10;" strokecolor="navy">
                    <v:textbox>
                      <w:txbxContent>
                        <w:p w:rsidR="005519F7" w:rsidRDefault="005519F7" w:rsidP="005519F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AutoShape 1394" o:spid="_x0000_s1088" type="#_x0000_t96" style="position:absolute;left:10944;top:5229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R898UA&#10;AADcAAAADwAAAGRycy9kb3ducmV2LnhtbESPT2vCQBTE7wW/w/KE3uqusdQQXUUKASn04J+D3h7Z&#10;ZxLMvg3ZrYl++m5B6HGYmd8wy/VgG3GjzteONUwnCgRx4UzNpYbjIX9LQfiAbLBxTBru5GG9Gr0s&#10;MTOu5x3d9qEUEcI+Qw1VCG0mpS8qsugnriWO3sV1FkOUXSlNh32E20YmSn1IizXHhQpb+qyouO5/&#10;rIZkpr5s8f3Iee6naa/Ozf1xyrV+HQ+bBYhAQ/gPP9tbo+E9TeDvTD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FHz3xQAAANwAAAAPAAAAAAAAAAAAAAAAAJgCAABkcnMv&#10;ZG93bnJldi54bWxQSwUGAAAAAAQABAD1AAAAigMAAAAA&#10;" filled="f" strokecolor="navy">
                    <v:textbox>
                      <w:txbxContent>
                        <w:p w:rsidR="005519F7" w:rsidRDefault="005519F7" w:rsidP="005519F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line id="Line 1396" o:spid="_x0000_s1089" style="position:absolute;visibility:visible;mso-wrap-style:square" from="37213,6372" to="37213,25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nrYMQAAADcAAAADwAAAGRycy9kb3ducmV2LnhtbESPT2sCMRTE74V+h/AK3mq2VcqyGqUU&#10;/AMepFoq3h6b5+7i5mVJosZvbwTB4zAzv2HG02hacSbnG8sKPvoZCOLS6oYrBX/b2XsOwgdkja1l&#10;UnAlD9PJ68sYC20v/EvnTahEgrAvUEEdQldI6cuaDPq+7YiTd7DOYEjSVVI7vCS4aeVnln1Jgw2n&#10;hRo7+qmpPG5ORgENV7iNbjH/37nZoVmXXR7DXqneW/wegQgUwzP8aC+1gmE+gPuZdATk5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CetgxAAAANwAAAAPAAAAAAAAAAAA&#10;AAAAAKECAABkcnMvZG93bnJldi54bWxQSwUGAAAAAAQABAD5AAAAkgMAAAAA&#10;" strokecolor="navy" strokeweight="1.5pt">
                    <v:stroke startarrow="oval" endarrow="oval"/>
                  </v:line>
                  <v:shape id="Text Box 1398" o:spid="_x0000_s1090" type="#_x0000_t202" style="position:absolute;left:24660;top:12087;width:4572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NQKsYA&#10;AADcAAAADwAAAGRycy9kb3ducmV2LnhtbESPQWvCQBSE74L/YXlCb7qxSirRVURM6UGQ2h7q7Zl9&#10;JsHs23R3a9J/3y0Uehxm5htmtelNI+7kfG1ZwXSSgCAurK65VPD+lo8XIHxA1thYJgXf5GGzHg5W&#10;mGnb8SvdT6EUEcI+QwVVCG0mpS8qMugntiWO3tU6gyFKV0rtsItw08jHJEmlwZrjQoUt7Soqbqcv&#10;o+DzcNynOeuUZsXH4Xh+du0TXZR6GPXbJYhAffgP/7VftIL5Yg6/Z+IR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NQKsYAAADcAAAADwAAAAAAAAAAAAAAAACYAgAAZHJz&#10;L2Rvd25yZXYueG1sUEsFBgAAAAAEAAQA9QAAAIsDAAAAAA==&#10;" filled="f" stroked="f" strokecolor="navy">
                    <v:textbox>
                      <w:txbxContent>
                        <w:p w:rsidR="005519F7" w:rsidRPr="005519F7" w:rsidRDefault="005519F7" w:rsidP="005519F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8"/>
                            </w:rPr>
                          </w:pPr>
                          <w:r w:rsidRPr="005519F7">
                            <w:rPr>
                              <w:rFonts w:ascii="Arial" w:hAnsi="Arial" w:cs="Arial"/>
                              <w:color w:val="000000" w:themeColor="text1"/>
                              <w:szCs w:val="20"/>
                            </w:rPr>
                            <w:t>64</w:t>
                          </w:r>
                          <w:r w:rsidRPr="005519F7">
                            <w:rPr>
                              <w:rFonts w:ascii="Arial" w:hAnsi="Arial" w:cs="Arial"/>
                              <w:color w:val="00007F"/>
                              <w:sz w:val="22"/>
                              <w:szCs w:val="20"/>
                            </w:rPr>
                            <w:t>°</w:t>
                          </w:r>
                        </w:p>
                      </w:txbxContent>
                    </v:textbox>
                  </v:shape>
                  <v:shape id="Text Box 1399" o:spid="_x0000_s1091" type="#_x0000_t202" style="position:absolute;left:37233;top:4086;width:7753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1scYA&#10;AADcAAAADwAAAGRycy9kb3ducmV2LnhtbESPzWsCMRTE74L/Q3hCb5q1H6usRpGipQdB/Djo7bl5&#10;7i5uXtYk1e1/3xQKPQ4z8xtmOm9NLe7kfGVZwXCQgCDOra64UHDYr/pjED4ga6wtk4Jv8jCfdTtT&#10;zLR98Jbuu1CICGGfoYIyhCaT0uclGfQD2xBH72KdwRClK6R2+IhwU8vnJEmlwYrjQokNvZeUX3df&#10;RsFtvVmmK9YpveTH9eb04ZoRnZV66rWLCYhAbfgP/7U/tYLX8Rv8nolHQM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u/1scYAAADcAAAADwAAAAAAAAAAAAAAAACYAgAAZHJz&#10;L2Rvd25yZXYueG1sUEsFBgAAAAAEAAQA9QAAAIsDAAAAAA==&#10;" filled="f" stroked="f" strokecolor="navy">
                    <v:textbox>
                      <w:txbxContent>
                        <w:p w:rsidR="005519F7" w:rsidRPr="005519F7" w:rsidRDefault="005519F7" w:rsidP="005519F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</w:rPr>
                          </w:pPr>
                          <w:r w:rsidRPr="005519F7">
                            <w:rPr>
                              <w:rFonts w:ascii="Arial" w:hAnsi="Arial" w:cs="Arial"/>
                              <w:iCs/>
                              <w:color w:val="000000" w:themeColor="text1"/>
                              <w:sz w:val="22"/>
                              <w:szCs w:val="20"/>
                            </w:rPr>
                            <w:t>Point B</w:t>
                          </w:r>
                        </w:p>
                      </w:txbxContent>
                    </v:textbox>
                  </v:shape>
                  <v:shape id="Text Box 1400" o:spid="_x0000_s1092" type="#_x0000_t202" style="position:absolute;left:39518;top:20088;width:1369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1rxsYA&#10;AADcAAAADwAAAGRycy9kb3ducmV2LnhtbESPQWvCQBSE7wX/w/IEb3VjLVHSbERKLT0Iou1Bb6/Z&#10;ZxLMvk13t5r+e7cgeBxm5hsmX/SmFWdyvrGsYDJOQBCXVjdcKfj6XD3OQfiArLG1TAr+yMOiGDzk&#10;mGl74S2dd6ESEcI+QwV1CF0mpS9rMujHtiOO3tE6gyFKV0nt8BLhppVPSZJKgw3HhRo7eq2pPO1+&#10;jYKf9eYtXbFOaVru15vDu+tm9K3UaNgvX0AE6sM9fGt/aAXP8xT+z8QjI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1rxsYAAADcAAAADwAAAAAAAAAAAAAAAACYAgAAZHJz&#10;L2Rvd25yZXYueG1sUEsFBgAAAAAEAAQA9QAAAIsDAAAAAA==&#10;" filled="f" stroked="f" strokecolor="navy">
                    <v:textbox>
                      <w:txbxContent>
                        <w:p w:rsidR="005519F7" w:rsidRPr="005519F7" w:rsidRDefault="005519F7" w:rsidP="005519F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8"/>
                            </w:rPr>
                          </w:pPr>
                          <w:r w:rsidRPr="005519F7">
                            <w:rPr>
                              <w:rFonts w:ascii="Arial" w:hAnsi="Arial" w:cs="Arial"/>
                              <w:iCs/>
                              <w:color w:val="00007F"/>
                              <w:sz w:val="22"/>
                              <w:szCs w:val="20"/>
                            </w:rPr>
                            <w:t>Oil drum mass</w:t>
                          </w:r>
                        </w:p>
                        <w:p w:rsidR="005519F7" w:rsidRPr="005519F7" w:rsidRDefault="005519F7" w:rsidP="005519F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8"/>
                            </w:rPr>
                          </w:pPr>
                          <w:r w:rsidRPr="005519F7">
                            <w:rPr>
                              <w:rFonts w:ascii="Arial" w:hAnsi="Arial" w:cs="Arial"/>
                              <w:iCs/>
                              <w:color w:val="00007F"/>
                              <w:sz w:val="22"/>
                              <w:szCs w:val="20"/>
                            </w:rPr>
                            <w:t>144 kg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5519F7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5519F7" w:rsidRDefault="005519F7" w:rsidP="005519F7">
      <w:pPr>
        <w:pStyle w:val="ListParagraph"/>
        <w:numPr>
          <w:ilvl w:val="0"/>
          <w:numId w:val="35"/>
        </w:numPr>
        <w:spacing w:after="0"/>
        <w:ind w:left="1134" w:hanging="567"/>
        <w:contextualSpacing w:val="0"/>
        <w:rPr>
          <w:rFonts w:ascii="Arial" w:hAnsi="Arial" w:cs="Arial"/>
          <w:sz w:val="24"/>
          <w:szCs w:val="24"/>
          <w:lang w:val="en-US"/>
        </w:rPr>
      </w:pPr>
      <w:r w:rsidRPr="00EF16CE">
        <w:rPr>
          <w:rFonts w:ascii="Arial" w:hAnsi="Arial" w:cs="Arial"/>
          <w:sz w:val="24"/>
          <w:szCs w:val="24"/>
          <w:lang w:val="en-US"/>
        </w:rPr>
        <w:lastRenderedPageBreak/>
        <w:t>Demonstrate by calculation that the tension in the chain = 2.20 x 10</w:t>
      </w:r>
      <w:r w:rsidRPr="00EF16CE">
        <w:rPr>
          <w:rFonts w:ascii="Arial" w:hAnsi="Arial" w:cs="Arial"/>
          <w:sz w:val="24"/>
          <w:szCs w:val="24"/>
          <w:vertAlign w:val="superscript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 N.   </w:t>
      </w:r>
      <w:r w:rsidRPr="005519F7">
        <w:rPr>
          <w:rFonts w:ascii="Arial" w:hAnsi="Arial" w:cs="Arial"/>
          <w:sz w:val="24"/>
          <w:szCs w:val="24"/>
          <w:lang w:val="en-US"/>
        </w:rPr>
        <w:t>(4</w:t>
      </w:r>
      <w:r>
        <w:rPr>
          <w:rFonts w:ascii="Arial" w:hAnsi="Arial" w:cs="Arial"/>
          <w:sz w:val="24"/>
          <w:szCs w:val="24"/>
          <w:lang w:val="en-US"/>
        </w:rPr>
        <w:t xml:space="preserve"> marks</w:t>
      </w:r>
      <w:r w:rsidRPr="005519F7">
        <w:rPr>
          <w:rFonts w:ascii="Arial" w:hAnsi="Arial" w:cs="Arial"/>
          <w:sz w:val="24"/>
          <w:szCs w:val="24"/>
          <w:lang w:val="en-US"/>
        </w:rPr>
        <w:t>)</w:t>
      </w: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334E54" w:rsidRDefault="005519F7" w:rsidP="00334E54">
      <w:pPr>
        <w:pStyle w:val="ListParagraph"/>
        <w:numPr>
          <w:ilvl w:val="0"/>
          <w:numId w:val="35"/>
        </w:numPr>
        <w:spacing w:after="0"/>
        <w:ind w:left="1134" w:hanging="567"/>
        <w:contextualSpacing w:val="0"/>
        <w:rPr>
          <w:rFonts w:ascii="Arial" w:hAnsi="Arial" w:cs="Arial"/>
          <w:sz w:val="24"/>
          <w:szCs w:val="24"/>
          <w:lang w:val="en-US"/>
        </w:rPr>
      </w:pPr>
      <w:r w:rsidRPr="00334E54">
        <w:rPr>
          <w:rFonts w:ascii="Arial" w:hAnsi="Arial" w:cs="Arial"/>
          <w:sz w:val="24"/>
          <w:szCs w:val="24"/>
          <w:lang w:val="en-US"/>
        </w:rPr>
        <w:t xml:space="preserve">Calculate the magnitude of the </w:t>
      </w:r>
      <w:r w:rsidRPr="00334E54">
        <w:rPr>
          <w:rFonts w:ascii="Arial" w:hAnsi="Arial" w:cs="Arial"/>
          <w:b/>
          <w:bCs/>
          <w:sz w:val="24"/>
          <w:szCs w:val="24"/>
          <w:lang w:val="en-US"/>
        </w:rPr>
        <w:t>reaction force</w:t>
      </w:r>
      <w:r w:rsidRPr="00334E54">
        <w:rPr>
          <w:rFonts w:ascii="Arial" w:hAnsi="Arial" w:cs="Arial"/>
          <w:sz w:val="24"/>
          <w:szCs w:val="24"/>
          <w:lang w:val="en-US"/>
        </w:rPr>
        <w:t xml:space="preserve"> acting on the boom from the pivot. </w:t>
      </w:r>
      <w:r w:rsidR="00334E54" w:rsidRPr="00334E54">
        <w:rPr>
          <w:rFonts w:ascii="Arial" w:hAnsi="Arial" w:cs="Arial"/>
          <w:sz w:val="24"/>
          <w:szCs w:val="24"/>
          <w:lang w:val="en-US"/>
        </w:rPr>
        <w:t xml:space="preserve">Include a vector diagram to show how this was calculated. </w:t>
      </w:r>
      <w:r w:rsidRPr="00334E54">
        <w:rPr>
          <w:rFonts w:ascii="Arial" w:hAnsi="Arial" w:cs="Arial"/>
          <w:sz w:val="24"/>
          <w:szCs w:val="24"/>
          <w:lang w:val="en-US"/>
        </w:rPr>
        <w:tab/>
      </w:r>
      <w:r w:rsidRPr="00334E54">
        <w:rPr>
          <w:rFonts w:ascii="Arial" w:hAnsi="Arial" w:cs="Arial"/>
          <w:sz w:val="24"/>
          <w:szCs w:val="24"/>
          <w:lang w:val="en-US"/>
        </w:rPr>
        <w:tab/>
        <w:t xml:space="preserve">    (</w:t>
      </w:r>
      <w:r w:rsidR="00334E54">
        <w:rPr>
          <w:rFonts w:ascii="Arial" w:hAnsi="Arial" w:cs="Arial"/>
          <w:sz w:val="24"/>
          <w:szCs w:val="24"/>
          <w:lang w:val="en-US"/>
        </w:rPr>
        <w:t>4</w:t>
      </w:r>
      <w:r w:rsidRPr="00334E54">
        <w:rPr>
          <w:rFonts w:ascii="Arial" w:hAnsi="Arial" w:cs="Arial"/>
          <w:sz w:val="24"/>
          <w:szCs w:val="24"/>
          <w:lang w:val="en-US"/>
        </w:rPr>
        <w:t xml:space="preserve"> marks)</w:t>
      </w:r>
    </w:p>
    <w:p w:rsidR="005519F7" w:rsidRPr="005519F7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pStyle w:val="ListParagraph"/>
        <w:numPr>
          <w:ilvl w:val="0"/>
          <w:numId w:val="35"/>
        </w:numPr>
        <w:spacing w:after="0"/>
        <w:ind w:left="1134" w:hanging="567"/>
        <w:contextualSpacing w:val="0"/>
        <w:rPr>
          <w:rFonts w:ascii="Arial" w:hAnsi="Arial" w:cs="Arial"/>
          <w:sz w:val="24"/>
          <w:szCs w:val="24"/>
          <w:lang w:val="en-US"/>
        </w:rPr>
      </w:pPr>
      <w:r w:rsidRPr="00EF16CE">
        <w:rPr>
          <w:rFonts w:ascii="Arial" w:hAnsi="Arial" w:cs="Arial"/>
          <w:sz w:val="24"/>
          <w:szCs w:val="24"/>
          <w:lang w:val="en-US"/>
        </w:rPr>
        <w:t xml:space="preserve">Calculate the direction of the </w:t>
      </w:r>
      <w:r w:rsidRPr="00EF16CE">
        <w:rPr>
          <w:rFonts w:ascii="Arial" w:hAnsi="Arial" w:cs="Arial"/>
          <w:b/>
          <w:bCs/>
          <w:sz w:val="24"/>
          <w:szCs w:val="24"/>
          <w:lang w:val="en-US"/>
        </w:rPr>
        <w:t>reaction force</w:t>
      </w:r>
      <w:r w:rsidRPr="00EF16CE">
        <w:rPr>
          <w:rFonts w:ascii="Arial" w:hAnsi="Arial" w:cs="Arial"/>
          <w:sz w:val="24"/>
          <w:szCs w:val="24"/>
          <w:lang w:val="en-US"/>
        </w:rPr>
        <w:t xml:space="preserve"> acting on the boom from the pivot.</w:t>
      </w:r>
    </w:p>
    <w:p w:rsidR="005519F7" w:rsidRPr="00EF16CE" w:rsidRDefault="00334E54" w:rsidP="00334E54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</w:t>
      </w:r>
      <w:r w:rsidR="005519F7" w:rsidRPr="00EF16CE">
        <w:rPr>
          <w:rFonts w:ascii="Arial" w:hAnsi="Arial" w:cs="Arial"/>
          <w:sz w:val="24"/>
          <w:szCs w:val="24"/>
          <w:lang w:val="en-US"/>
        </w:rPr>
        <w:t>(2</w:t>
      </w:r>
      <w:r>
        <w:rPr>
          <w:rFonts w:ascii="Arial" w:hAnsi="Arial" w:cs="Arial"/>
          <w:sz w:val="24"/>
          <w:szCs w:val="24"/>
          <w:lang w:val="en-US"/>
        </w:rPr>
        <w:t xml:space="preserve"> marks</w:t>
      </w:r>
      <w:r w:rsidR="005519F7" w:rsidRPr="00EF16CE">
        <w:rPr>
          <w:rFonts w:ascii="Arial" w:hAnsi="Arial" w:cs="Arial"/>
          <w:sz w:val="24"/>
          <w:szCs w:val="24"/>
          <w:lang w:val="en-US"/>
        </w:rPr>
        <w:t>)</w:t>
      </w: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9D627D" w:rsidRDefault="009D627D" w:rsidP="009D627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F16CE">
        <w:rPr>
          <w:rFonts w:ascii="Arial" w:hAnsi="Arial" w:cs="Arial"/>
          <w:b/>
          <w:bCs/>
          <w:sz w:val="24"/>
          <w:szCs w:val="24"/>
        </w:rPr>
        <w:lastRenderedPageBreak/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EF16CE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9D627D" w:rsidRPr="00EF16CE" w:rsidRDefault="009D627D" w:rsidP="009D627D">
      <w:pPr>
        <w:tabs>
          <w:tab w:val="right" w:leader="underscore" w:pos="9360"/>
        </w:tabs>
        <w:spacing w:after="0"/>
        <w:rPr>
          <w:rFonts w:ascii="Arial" w:eastAsia="Times New Roman" w:hAnsi="Arial" w:cs="Arial"/>
          <w:sz w:val="24"/>
          <w:szCs w:val="24"/>
        </w:rPr>
      </w:pPr>
      <w:r w:rsidRPr="00EF16CE">
        <w:rPr>
          <w:rFonts w:ascii="Arial" w:eastAsia="Times New Roman" w:hAnsi="Arial" w:cs="Arial"/>
          <w:sz w:val="24"/>
          <w:szCs w:val="24"/>
        </w:rPr>
        <w:t xml:space="preserve">A </w:t>
      </w:r>
      <w:r w:rsidRPr="00EF16CE">
        <w:rPr>
          <w:rFonts w:ascii="Arial" w:eastAsia="Times New Roman" w:hAnsi="Arial" w:cs="Arial"/>
          <w:b/>
          <w:bCs/>
          <w:sz w:val="24"/>
          <w:szCs w:val="24"/>
        </w:rPr>
        <w:t>binary</w:t>
      </w:r>
      <w:r w:rsidRPr="00EF16CE">
        <w:rPr>
          <w:rFonts w:ascii="Arial" w:eastAsia="Times New Roman" w:hAnsi="Arial" w:cs="Arial"/>
          <w:sz w:val="24"/>
          <w:szCs w:val="24"/>
        </w:rPr>
        <w:t xml:space="preserve"> planet system consists of two planets orbiting around their common centre of mass. This location is known as the barycentre. A binary planet system is shown below. Planet Talus has a mass of 2.04 x 10</w:t>
      </w:r>
      <w:r w:rsidRPr="00EF16CE">
        <w:rPr>
          <w:rFonts w:ascii="Arial" w:eastAsia="Times New Roman" w:hAnsi="Arial" w:cs="Arial"/>
          <w:sz w:val="24"/>
          <w:szCs w:val="24"/>
          <w:vertAlign w:val="superscript"/>
        </w:rPr>
        <w:t>25</w:t>
      </w:r>
      <w:r w:rsidRPr="00EF16CE">
        <w:rPr>
          <w:rFonts w:ascii="Arial" w:eastAsia="Times New Roman" w:hAnsi="Arial" w:cs="Arial"/>
          <w:sz w:val="24"/>
          <w:szCs w:val="24"/>
        </w:rPr>
        <w:t xml:space="preserve"> kg, Planet </w:t>
      </w:r>
      <w:proofErr w:type="spellStart"/>
      <w:r w:rsidRPr="00EF16CE">
        <w:rPr>
          <w:rFonts w:ascii="Arial" w:eastAsia="Times New Roman" w:hAnsi="Arial" w:cs="Arial"/>
          <w:sz w:val="24"/>
          <w:szCs w:val="24"/>
        </w:rPr>
        <w:t>Trebor</w:t>
      </w:r>
      <w:proofErr w:type="spellEnd"/>
      <w:r w:rsidRPr="00EF16CE">
        <w:rPr>
          <w:rFonts w:ascii="Arial" w:eastAsia="Times New Roman" w:hAnsi="Arial" w:cs="Arial"/>
          <w:sz w:val="24"/>
          <w:szCs w:val="24"/>
        </w:rPr>
        <w:t xml:space="preserve"> has a mass of 5.44 x 10</w:t>
      </w:r>
      <w:r w:rsidRPr="00EF16CE">
        <w:rPr>
          <w:rFonts w:ascii="Arial" w:eastAsia="Times New Roman" w:hAnsi="Arial" w:cs="Arial"/>
          <w:sz w:val="24"/>
          <w:szCs w:val="24"/>
          <w:vertAlign w:val="superscript"/>
        </w:rPr>
        <w:t>24</w:t>
      </w:r>
      <w:r w:rsidRPr="00EF16CE">
        <w:rPr>
          <w:rFonts w:ascii="Arial" w:eastAsia="Times New Roman" w:hAnsi="Arial" w:cs="Arial"/>
          <w:sz w:val="24"/>
          <w:szCs w:val="24"/>
        </w:rPr>
        <w:t xml:space="preserve"> Kg. The total separation between the 2 planets is </w:t>
      </w:r>
      <w:r w:rsidRPr="00EF16CE">
        <w:rPr>
          <w:rFonts w:ascii="Arial" w:eastAsia="Times New Roman" w:hAnsi="Arial" w:cs="Arial"/>
          <w:b/>
          <w:sz w:val="24"/>
          <w:szCs w:val="24"/>
        </w:rPr>
        <w:t>always</w:t>
      </w:r>
      <w:r w:rsidRPr="00EF16CE">
        <w:rPr>
          <w:rFonts w:ascii="Arial" w:eastAsia="Times New Roman" w:hAnsi="Arial" w:cs="Arial"/>
          <w:sz w:val="24"/>
          <w:szCs w:val="24"/>
        </w:rPr>
        <w:t xml:space="preserve"> 210 500 km and the barycentre </w:t>
      </w:r>
      <w:r w:rsidRPr="00EF16CE">
        <w:rPr>
          <w:rFonts w:ascii="Arial" w:eastAsia="Times New Roman" w:hAnsi="Arial" w:cs="Arial"/>
          <w:b/>
          <w:sz w:val="24"/>
          <w:szCs w:val="24"/>
        </w:rPr>
        <w:t>always</w:t>
      </w:r>
      <w:r w:rsidRPr="00EF16CE">
        <w:rPr>
          <w:rFonts w:ascii="Arial" w:eastAsia="Times New Roman" w:hAnsi="Arial" w:cs="Arial"/>
          <w:sz w:val="24"/>
          <w:szCs w:val="24"/>
        </w:rPr>
        <w:t xml:space="preserve"> lies on a straight line between Talus and </w:t>
      </w:r>
      <w:proofErr w:type="spellStart"/>
      <w:r w:rsidRPr="00EF16CE">
        <w:rPr>
          <w:rFonts w:ascii="Arial" w:eastAsia="Times New Roman" w:hAnsi="Arial" w:cs="Arial"/>
          <w:sz w:val="24"/>
          <w:szCs w:val="24"/>
        </w:rPr>
        <w:t>Trebor</w:t>
      </w:r>
      <w:proofErr w:type="spellEnd"/>
      <w:r w:rsidRPr="00EF16CE">
        <w:rPr>
          <w:rFonts w:ascii="Arial" w:eastAsia="Times New Roman" w:hAnsi="Arial" w:cs="Arial"/>
          <w:sz w:val="24"/>
          <w:szCs w:val="24"/>
        </w:rPr>
        <w:t>, The distance between each planet and the barycentre is detailed in the diagram below (not to scale).</w:t>
      </w:r>
    </w:p>
    <w:p w:rsidR="009D627D" w:rsidRPr="00EF16CE" w:rsidRDefault="009D627D" w:rsidP="009D627D">
      <w:pPr>
        <w:tabs>
          <w:tab w:val="right" w:leader="underscore" w:pos="9360"/>
        </w:tabs>
        <w:spacing w:after="0"/>
        <w:rPr>
          <w:rFonts w:ascii="Arial" w:eastAsia="Times New Roman" w:hAnsi="Arial" w:cs="Arial"/>
          <w:sz w:val="24"/>
          <w:szCs w:val="24"/>
        </w:rPr>
      </w:pPr>
      <w:r w:rsidRPr="00EF16CE">
        <w:rPr>
          <w:rFonts w:ascii="Arial" w:eastAsia="MS Mincho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933184" behindDoc="0" locked="0" layoutInCell="1" allowOverlap="1" wp14:anchorId="37E29B88" wp14:editId="0B75933D">
                <wp:simplePos x="0" y="0"/>
                <wp:positionH relativeFrom="column">
                  <wp:posOffset>84455</wp:posOffset>
                </wp:positionH>
                <wp:positionV relativeFrom="paragraph">
                  <wp:posOffset>67310</wp:posOffset>
                </wp:positionV>
                <wp:extent cx="2809875" cy="1876975"/>
                <wp:effectExtent l="0" t="0" r="0" b="9525"/>
                <wp:wrapNone/>
                <wp:docPr id="20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9875" cy="1876975"/>
                          <a:chOff x="1056" y="4177"/>
                          <a:chExt cx="5280" cy="3527"/>
                        </a:xfrm>
                      </wpg:grpSpPr>
                      <wpg:grpSp>
                        <wpg:cNvPr id="221" name="Group 10"/>
                        <wpg:cNvGrpSpPr>
                          <a:grpSpLocks/>
                        </wpg:cNvGrpSpPr>
                        <wpg:grpSpPr bwMode="auto">
                          <a:xfrm>
                            <a:off x="1896" y="4177"/>
                            <a:ext cx="3600" cy="3475"/>
                            <a:chOff x="1896" y="4177"/>
                            <a:chExt cx="3600" cy="3475"/>
                          </a:xfrm>
                        </wpg:grpSpPr>
                        <wps:wsp>
                          <wps:cNvPr id="232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6" y="4177"/>
                              <a:ext cx="3600" cy="347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6" y="5077"/>
                              <a:ext cx="1680" cy="16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Oval 13" descr="Granite"/>
                          <wps:cNvSpPr>
                            <a:spLocks noChangeArrowheads="1"/>
                          </wps:cNvSpPr>
                          <wps:spPr bwMode="auto">
                            <a:xfrm>
                              <a:off x="5136" y="6517"/>
                              <a:ext cx="360" cy="360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22">
                                <a:alphaModFix amt="43000"/>
                              </a:blip>
                              <a:srcRect/>
                              <a:tile tx="0" ty="0" sx="100000" sy="100000" flip="none" algn="tl"/>
                            </a:blip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Oval 14" descr="White marble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6" y="5077"/>
                              <a:ext cx="720" cy="720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9">
                                <a:alphaModFix amt="35000"/>
                              </a:blip>
                              <a:srcRect/>
                              <a:tile tx="0" ty="0" sx="100000" sy="100000" flip="none" algn="tl"/>
                            </a:blip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16" y="5077"/>
                              <a:ext cx="72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6157"/>
                              <a:ext cx="168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76" y="5437"/>
                              <a:ext cx="2280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136" y="4824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627D" w:rsidRDefault="009D627D" w:rsidP="009D627D">
                              <w:r>
                                <w:t>Talus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376" y="6624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627D" w:rsidRDefault="009D627D" w:rsidP="009D627D">
                              <w:proofErr w:type="spellStart"/>
                              <w:r>
                                <w:t>Trebor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216" y="4644"/>
                            <a:ext cx="14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627D" w:rsidRDefault="009D627D" w:rsidP="009D627D">
                              <w:r>
                                <w:t>44 300 km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6804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627D" w:rsidRDefault="009D627D" w:rsidP="009D627D">
                              <w:r>
                                <w:t>166 200 km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56" y="7164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627D" w:rsidRDefault="009D627D" w:rsidP="009D627D">
                              <w:proofErr w:type="gramStart"/>
                              <w:r>
                                <w:t>barycentre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23"/>
                        <wps:cNvSpPr>
                          <a:spLocks/>
                        </wps:cNvSpPr>
                        <wps:spPr bwMode="auto">
                          <a:xfrm>
                            <a:off x="1776" y="5843"/>
                            <a:ext cx="1937" cy="1321"/>
                          </a:xfrm>
                          <a:custGeom>
                            <a:avLst/>
                            <a:gdLst>
                              <a:gd name="T0" fmla="*/ 0 w 1937"/>
                              <a:gd name="T1" fmla="*/ 1321 h 1321"/>
                              <a:gd name="T2" fmla="*/ 854 w 1937"/>
                              <a:gd name="T3" fmla="*/ 393 h 1321"/>
                              <a:gd name="T4" fmla="*/ 1937 w 1937"/>
                              <a:gd name="T5" fmla="*/ 0 h 1321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37" h="1321">
                                <a:moveTo>
                                  <a:pt x="0" y="1321"/>
                                </a:moveTo>
                                <a:cubicBezTo>
                                  <a:pt x="142" y="1166"/>
                                  <a:pt x="531" y="613"/>
                                  <a:pt x="854" y="393"/>
                                </a:cubicBezTo>
                                <a:cubicBezTo>
                                  <a:pt x="1177" y="173"/>
                                  <a:pt x="1712" y="82"/>
                                  <a:pt x="1937" y="0"/>
                                </a:cubicBez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7E29B88" id="Group 204" o:spid="_x0000_s1093" style="position:absolute;margin-left:6.65pt;margin-top:5.3pt;width:221.25pt;height:147.8pt;z-index:251933184;mso-position-horizontal-relative:text;mso-position-vertical-relative:text" coordorigin="1056,4177" coordsize="5280,35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">
                <v:group id="Group 10" o:spid="_x0000_s1094" style="position:absolute;left:1896;top:4177;width:3600;height:3475" coordorigin="1896,4177" coordsize="3600,3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<v:oval id="Oval 11" o:spid="_x0000_s1095" style="position:absolute;left:1896;top:4177;width:3600;height:3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FvCMUA&#10;AADcAAAADwAAAGRycy9kb3ducmV2LnhtbESPQWvCQBSE7wX/w/IKvdVN01BKdJUgip5Kq5FeH9ln&#10;Es2+Dburpv++Kwgeh5n5hpnOB9OJCznfWlbwNk5AEFdWt1wrKHer108QPiBr7CyTgj/yMJ+NnqaY&#10;a3vlH7psQy0ihH2OCpoQ+lxKXzVk0I9tTxy9g3UGQ5SultrhNcJNJ9Mk+ZAGW44LDfa0aKg6bc9G&#10;wVe5L8rf5X69qVfhXGRt5o7fmVIvz0MxARFoCI/wvb3RCtL3FG5n4hG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W8IxQAAANwAAAAPAAAAAAAAAAAAAAAAAJgCAABkcnMv&#10;ZG93bnJldi54bWxQSwUGAAAAAAQABAD1AAAAigMAAAAA&#10;">
                    <v:stroke dashstyle="dash"/>
                  </v:oval>
                  <v:oval id="Oval 12" o:spid="_x0000_s1096" style="position:absolute;left:2856;top:5077;width:168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ppC8QA&#10;AADcAAAADwAAAGRycy9kb3ducmV2LnhtbESPQWvCQBSE7wX/w/IEb3WjDSKpqwRR6qlYjfT6yL4m&#10;qdm3YXfV+O+7QsHjMDPfMItVb1pxJecbywom4wQEcWl1w5WC4rh9nYPwAVlja5kU3MnDajl4WWCm&#10;7Y2/6HoIlYgQ9hkqqEPoMil9WZNBP7YdcfR+rDMYonSV1A5vEW5aOU2SmTTYcFyosaN1TeX5cDEK&#10;PotTXnxvTh+7ahsuedqk7nefKjUa9vk7iEB9eIb/2zutYPo2g8e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KaQvEAAAA3AAAAA8AAAAAAAAAAAAAAAAAmAIAAGRycy9k&#10;b3ducmV2LnhtbFBLBQYAAAAABAAEAPUAAACJAwAAAAA=&#10;">
                    <v:stroke dashstyle="dash"/>
                  </v:oval>
                  <v:oval id="Oval 13" o:spid="_x0000_s1097" alt="Granite" style="position:absolute;left:5136;top:651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DBCMcA&#10;AADcAAAADwAAAGRycy9kb3ducmV2LnhtbESPQWvCQBSE7wX/w/IKvRTd1FqV1FVKaKkgCI0KHl+z&#10;r0kw+zbdXTX+e1co9DjMzDfMbNGZRpzI+dqygqdBAoK4sLrmUsF289GfgvABWWNjmRRcyMNi3rub&#10;Yartmb/olIdSRAj7FBVUIbSplL6oyKAf2JY4ej/WGQxRulJqh+cIN40cJslYGqw5LlTYUlZRcciP&#10;RsFqlK0+8ejxd/qym2T7/Hv9+O6Uerjv3l5BBOrCf/ivvdQKhs8TuJ2JR0D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gwQjHAAAA3AAAAA8AAAAAAAAAAAAAAAAAmAIAAGRy&#10;cy9kb3ducmV2LnhtbFBLBQYAAAAABAAEAPUAAACMAwAAAAA=&#10;">
                    <v:fill r:id="rId23" o:title="Granite" opacity="28180f" recolor="t" rotate="t" type="tile"/>
                  </v:oval>
                  <v:oval id="Oval 14" o:spid="_x0000_s1098" alt="White marble" style="position:absolute;left:2616;top:5077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apSb8A&#10;AADcAAAADwAAAGRycy9kb3ducmV2LnhtbERPy4rCMBTdC/MP4Q64s6kOiHSMIoMOuvSxcXdJ7rTV&#10;5qaTxFr/3iwEl4fzni9724iOfKgdKxhnOQhi7UzNpYLTcTOagQgR2WDjmBQ8KMBy8TGYY2HcnffU&#10;HWIpUgiHAhVUMbaFlEFXZDFkriVO3J/zFmOCvpTG4z2F20ZO8nwqLdacGips6acifT3crILpZsyX&#10;69aeO9/M/rX+Xe+iz5UafvarbxCR+vgWv9xbo2DyldamM+kIyM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NqlJvwAAANwAAAAPAAAAAAAAAAAAAAAAAJgCAABkcnMvZG93bnJl&#10;di54bWxQSwUGAAAAAAQABAD1AAAAhAMAAAAA&#10;">
                    <v:fill r:id="rId20" o:title="White marble" opacity="22938f" recolor="t" rotate="t" type="tile"/>
                  </v:oval>
                  <v:line id="Line 15" o:spid="_x0000_s1099" style="position:absolute;visibility:visible;mso-wrap-style:square" from="3216,5077" to="3936,5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eKlcUAAADcAAAADwAAAGRycy9kb3ducmV2LnhtbESPS2vDMBCE74X8B7GB3hrZaQmNGyXk&#10;3fbUvKDXxdrYJtbKSKrj/PsqUOhxmJlvmMmsM7VoyfnKsoJ0kIAgzq2uuFBwOm6eXkH4gKyxtkwK&#10;buRhNu09TDDT9sp7ag+hEBHCPkMFZQhNJqXPSzLoB7Yhjt7ZOoMhSldI7fAa4aaWwyQZSYMVx4US&#10;G1qWlF8OP0bBzqWbl69v/57etp/b9Xy9aFeXvVKP/W7+BiJQF/7Df+0PrWD4PIb7mXgE5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eKlcUAAADcAAAADwAAAAAAAAAA&#10;AAAAAAChAgAAZHJzL2Rvd25yZXYueG1sUEsFBgAAAAAEAAQA+QAAAJMDAAAAAA==&#10;">
                    <v:stroke startarrow="open" endarrow="open"/>
                  </v:line>
                  <v:line id="Line 16" o:spid="_x0000_s1100" style="position:absolute;visibility:visible;mso-wrap-style:square" from="3456,6157" to="5136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tQdcIAAADcAAAADwAAAGRycy9kb3ducmV2LnhtbERPy4rCMBTdD/gP4QruxrQiMlSj+HZm&#10;NeMD3F6aa1tsbkoSa/37yWJglofzni06U4uWnK8sK0iHCQji3OqKCwWX8+79A4QPyBpry6TgRR4W&#10;897bDDNtn3yk9hQKEUPYZ6igDKHJpPR5SQb90DbEkbtZZzBE6AqpHT5juKnlKEkm0mDFsaHEhtYl&#10;5ffTwyj4celu/H31h/S1/9pvl9tVu7kflRr0u+UURKAu/Iv/3J9awWgc58cz8QjI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tQdcIAAADcAAAADwAAAAAAAAAAAAAA&#10;AAChAgAAZHJzL2Rvd25yZXYueG1sUEsFBgAAAAAEAAQA+QAAAJADAAAAAA==&#10;">
                    <v:stroke startarrow="open" endarrow="open"/>
                  </v:line>
                  <v:line id="Line 17" o:spid="_x0000_s1101" style="position:absolute;visibility:visible;mso-wrap-style:square" from="2976,5437" to="5256,6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f17sUAAADcAAAADwAAAGRycy9kb3ducmV2LnhtbESPW2vCQBSE3wv+h+UUfNNNRIpEV7Fe&#10;65OXFvp6yJ4mwezZsLvG+O+7BaGPw8x8w8wWnalFS85XlhWkwwQEcW51xYWCr8/tYALCB2SNtWVS&#10;8CAPi3nvZYaZtnc+U3sJhYgQ9hkqKENoMil9XpJBP7QNcfR+rDMYonSF1A7vEW5qOUqSN2mw4rhQ&#10;YkOrkvLr5WYUnFy6HR+//T597A67zXLz3q6vZ6X6r91yCiJQF/7Dz/aHVjAap/B3Jh4B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f17sUAAADcAAAADwAAAAAAAAAA&#10;AAAAAAChAgAAZHJzL2Rvd25yZXYueG1sUEsFBgAAAAAEAAQA+QAAAJMDAAAAAA==&#10;">
                    <v:stroke startarrow="open" endarrow="open"/>
                  </v:line>
                </v:group>
                <v:shape id="Text Box 18" o:spid="_x0000_s1102" type="#_x0000_t202" style="position:absolute;left:2136;top:4824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<v:textbox>
                    <w:txbxContent>
                      <w:p w:rsidR="009D627D" w:rsidRDefault="009D627D" w:rsidP="009D627D">
                        <w:r>
                          <w:t>Talus</w:t>
                        </w:r>
                      </w:p>
                    </w:txbxContent>
                  </v:textbox>
                </v:shape>
                <v:shape id="Text Box 19" o:spid="_x0000_s1103" type="#_x0000_t202" style="position:absolute;left:5376;top:6624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<v:textbox>
                    <w:txbxContent>
                      <w:p w:rsidR="009D627D" w:rsidRDefault="009D627D" w:rsidP="009D627D">
                        <w:proofErr w:type="spellStart"/>
                        <w:r>
                          <w:t>Trebor</w:t>
                        </w:r>
                        <w:proofErr w:type="spellEnd"/>
                      </w:p>
                    </w:txbxContent>
                  </v:textbox>
                </v:shape>
                <v:shape id="Text Box 20" o:spid="_x0000_s1104" type="#_x0000_t202" style="position:absolute;left:3216;top:4644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<v:textbox>
                    <w:txbxContent>
                      <w:p w:rsidR="009D627D" w:rsidRDefault="009D627D" w:rsidP="009D627D">
                        <w:r>
                          <w:t>44 300 km</w:t>
                        </w:r>
                      </w:p>
                    </w:txbxContent>
                  </v:textbox>
                </v:shape>
                <v:shape id="Text Box 21" o:spid="_x0000_s1105" type="#_x0000_t202" style="position:absolute;left:3456;top:680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<v:textbox>
                    <w:txbxContent>
                      <w:p w:rsidR="009D627D" w:rsidRDefault="009D627D" w:rsidP="009D627D">
                        <w:r>
                          <w:t>166 200 km</w:t>
                        </w:r>
                      </w:p>
                    </w:txbxContent>
                  </v:textbox>
                </v:shape>
                <v:shape id="Text Box 22" o:spid="_x0000_s1106" type="#_x0000_t202" style="position:absolute;left:1056;top:716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<v:textbox>
                    <w:txbxContent>
                      <w:p w:rsidR="009D627D" w:rsidRDefault="009D627D" w:rsidP="009D627D">
                        <w:proofErr w:type="gramStart"/>
                        <w:r>
                          <w:t>barycentre</w:t>
                        </w:r>
                        <w:proofErr w:type="gramEnd"/>
                      </w:p>
                    </w:txbxContent>
                  </v:textbox>
                </v:shape>
                <v:shape id="Freeform 23" o:spid="_x0000_s1107" style="position:absolute;left:1776;top:5843;width:1937;height:1321;visibility:visible;mso-wrap-style:square;v-text-anchor:top" coordsize="1937,1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PjcUA&#10;AADcAAAADwAAAGRycy9kb3ducmV2LnhtbESP0WrCQBRE3wv+w3IFX4putEUkZiPBIgT60Br9gEv2&#10;mixm74bsVmO/vlso9HGYmTNMthttJ240eONYwXKRgCCunTbcKDifDvMNCB+QNXaOScGDPOzyyVOG&#10;qXZ3PtKtCo2IEPYpKmhD6FMpfd2SRb9wPXH0Lm6wGKIcGqkHvEe47eQqSdbSouG40GJP+5bqa/Vl&#10;Ffg3+m4KVy7pvSoL8xHM5/OpUmo2HYstiEBj+A//tUutYP36Ar9n4hG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q4+NxQAAANwAAAAPAAAAAAAAAAAAAAAAAJgCAABkcnMv&#10;ZG93bnJldi54bWxQSwUGAAAAAAQABAD1AAAAigMAAAAA&#10;" path="m,1321c142,1166,531,613,854,393,1177,173,1712,82,1937,e" filled="f" strokeweight=".25pt">
                  <v:stroke endarrow="open"/>
                  <v:path arrowok="t" o:connecttype="custom" o:connectlocs="0,1321;854,393;1937,0" o:connectangles="0,0,0"/>
                </v:shape>
              </v:group>
            </w:pict>
          </mc:Fallback>
        </mc:AlternateContent>
      </w:r>
    </w:p>
    <w:p w:rsidR="009D627D" w:rsidRPr="00EF16CE" w:rsidRDefault="009D627D" w:rsidP="009D627D">
      <w:pPr>
        <w:tabs>
          <w:tab w:val="right" w:leader="underscore" w:pos="9360"/>
        </w:tabs>
        <w:spacing w:after="0"/>
        <w:rPr>
          <w:rFonts w:ascii="Arial" w:eastAsia="Times New Roman" w:hAnsi="Arial" w:cs="Arial"/>
          <w:sz w:val="24"/>
          <w:szCs w:val="24"/>
        </w:rPr>
      </w:pPr>
    </w:p>
    <w:p w:rsidR="009D627D" w:rsidRPr="00EF16CE" w:rsidRDefault="009D627D" w:rsidP="009D627D">
      <w:pPr>
        <w:tabs>
          <w:tab w:val="right" w:leader="underscore" w:pos="9360"/>
        </w:tabs>
        <w:spacing w:after="0"/>
        <w:rPr>
          <w:rFonts w:ascii="Arial" w:eastAsia="Times New Roman" w:hAnsi="Arial" w:cs="Arial"/>
          <w:sz w:val="24"/>
          <w:szCs w:val="24"/>
        </w:rPr>
      </w:pPr>
    </w:p>
    <w:p w:rsidR="009D627D" w:rsidRPr="00EF16CE" w:rsidRDefault="009D627D" w:rsidP="009D627D">
      <w:pPr>
        <w:tabs>
          <w:tab w:val="right" w:leader="underscore" w:pos="9360"/>
        </w:tabs>
        <w:spacing w:after="0"/>
        <w:rPr>
          <w:rFonts w:ascii="Arial" w:eastAsia="Times New Roman" w:hAnsi="Arial" w:cs="Arial"/>
          <w:bCs/>
          <w:sz w:val="24"/>
          <w:szCs w:val="24"/>
        </w:rPr>
      </w:pPr>
    </w:p>
    <w:p w:rsidR="009D627D" w:rsidRPr="00EF16CE" w:rsidRDefault="009D627D" w:rsidP="009D627D">
      <w:pPr>
        <w:tabs>
          <w:tab w:val="right" w:leader="underscore" w:pos="9360"/>
        </w:tabs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:rsidR="009D627D" w:rsidRPr="00EF16CE" w:rsidRDefault="009D627D" w:rsidP="009D627D">
      <w:pPr>
        <w:tabs>
          <w:tab w:val="right" w:pos="9360"/>
        </w:tabs>
        <w:spacing w:after="0"/>
        <w:ind w:left="720" w:hanging="720"/>
        <w:rPr>
          <w:rFonts w:ascii="Arial" w:eastAsia="Times New Roman" w:hAnsi="Arial" w:cs="Arial"/>
          <w:iCs/>
          <w:sz w:val="24"/>
          <w:szCs w:val="24"/>
        </w:rPr>
      </w:pPr>
    </w:p>
    <w:p w:rsidR="009D627D" w:rsidRDefault="009D627D" w:rsidP="009D627D">
      <w:pPr>
        <w:tabs>
          <w:tab w:val="right" w:leader="underscore" w:pos="9360"/>
        </w:tabs>
        <w:spacing w:after="0"/>
        <w:ind w:left="720" w:hanging="720"/>
        <w:rPr>
          <w:rFonts w:ascii="Arial" w:eastAsia="Times New Roman" w:hAnsi="Arial" w:cs="Arial"/>
          <w:b/>
          <w:bCs/>
          <w:sz w:val="24"/>
          <w:szCs w:val="24"/>
        </w:rPr>
      </w:pPr>
    </w:p>
    <w:p w:rsidR="009D627D" w:rsidRDefault="009D627D" w:rsidP="009D627D">
      <w:pPr>
        <w:tabs>
          <w:tab w:val="right" w:leader="underscore" w:pos="9360"/>
        </w:tabs>
        <w:spacing w:after="0"/>
        <w:ind w:left="720" w:hanging="720"/>
        <w:rPr>
          <w:rFonts w:ascii="Arial" w:eastAsia="Times New Roman" w:hAnsi="Arial" w:cs="Arial"/>
          <w:b/>
          <w:bCs/>
          <w:sz w:val="24"/>
          <w:szCs w:val="24"/>
        </w:rPr>
      </w:pPr>
    </w:p>
    <w:p w:rsidR="009D627D" w:rsidRDefault="009D627D" w:rsidP="009D627D">
      <w:pPr>
        <w:tabs>
          <w:tab w:val="right" w:leader="underscore" w:pos="9360"/>
        </w:tabs>
        <w:spacing w:after="0"/>
        <w:ind w:left="720" w:hanging="720"/>
        <w:rPr>
          <w:rFonts w:ascii="Arial" w:eastAsia="Times New Roman" w:hAnsi="Arial" w:cs="Arial"/>
          <w:b/>
          <w:bCs/>
          <w:sz w:val="24"/>
          <w:szCs w:val="24"/>
        </w:rPr>
      </w:pPr>
    </w:p>
    <w:p w:rsidR="009D627D" w:rsidRDefault="009D627D" w:rsidP="009D627D">
      <w:pPr>
        <w:tabs>
          <w:tab w:val="right" w:leader="underscore" w:pos="9360"/>
        </w:tabs>
        <w:spacing w:after="0"/>
        <w:ind w:left="720" w:hanging="720"/>
        <w:rPr>
          <w:rFonts w:ascii="Arial" w:eastAsia="Times New Roman" w:hAnsi="Arial" w:cs="Arial"/>
          <w:b/>
          <w:bCs/>
          <w:sz w:val="24"/>
          <w:szCs w:val="24"/>
        </w:rPr>
      </w:pPr>
    </w:p>
    <w:p w:rsidR="009D627D" w:rsidRPr="00EF16CE" w:rsidRDefault="009D627D" w:rsidP="009D627D">
      <w:pPr>
        <w:tabs>
          <w:tab w:val="right" w:leader="underscore" w:pos="9360"/>
        </w:tabs>
        <w:spacing w:after="0"/>
        <w:ind w:left="720" w:hanging="720"/>
        <w:rPr>
          <w:rFonts w:ascii="Arial" w:eastAsia="Times New Roman" w:hAnsi="Arial" w:cs="Arial"/>
          <w:b/>
          <w:bCs/>
          <w:sz w:val="24"/>
          <w:szCs w:val="24"/>
        </w:rPr>
      </w:pPr>
    </w:p>
    <w:p w:rsidR="009D627D" w:rsidRPr="00EF16CE" w:rsidRDefault="009D627D" w:rsidP="009D627D">
      <w:pPr>
        <w:tabs>
          <w:tab w:val="right" w:leader="underscore" w:pos="9360"/>
        </w:tabs>
        <w:spacing w:after="0"/>
        <w:ind w:left="720" w:hanging="720"/>
        <w:rPr>
          <w:rFonts w:ascii="Arial" w:eastAsia="Times New Roman" w:hAnsi="Arial" w:cs="Arial"/>
          <w:b/>
          <w:bCs/>
          <w:sz w:val="24"/>
          <w:szCs w:val="24"/>
        </w:rPr>
      </w:pPr>
    </w:p>
    <w:p w:rsidR="009D627D" w:rsidRPr="009D627D" w:rsidRDefault="009D627D" w:rsidP="009D627D">
      <w:pPr>
        <w:tabs>
          <w:tab w:val="right" w:leader="underscore" w:pos="9360"/>
        </w:tabs>
        <w:spacing w:after="0"/>
        <w:rPr>
          <w:rFonts w:ascii="Arial" w:eastAsia="Times New Roman" w:hAnsi="Arial" w:cs="Arial"/>
          <w:bCs/>
          <w:sz w:val="24"/>
          <w:szCs w:val="24"/>
        </w:rPr>
      </w:pPr>
      <w:r w:rsidRPr="00EF16CE">
        <w:rPr>
          <w:rFonts w:ascii="Arial" w:eastAsia="Times New Roman" w:hAnsi="Arial" w:cs="Arial"/>
          <w:bCs/>
          <w:sz w:val="24"/>
          <w:szCs w:val="24"/>
        </w:rPr>
        <w:t xml:space="preserve">Calculate the gravitational force of attraction between Talus and </w:t>
      </w:r>
      <w:proofErr w:type="spellStart"/>
      <w:r w:rsidRPr="00EF16CE">
        <w:rPr>
          <w:rFonts w:ascii="Arial" w:eastAsia="Times New Roman" w:hAnsi="Arial" w:cs="Arial"/>
          <w:bCs/>
          <w:sz w:val="24"/>
          <w:szCs w:val="24"/>
        </w:rPr>
        <w:t>Trebor</w:t>
      </w:r>
      <w:proofErr w:type="spellEnd"/>
      <w:r w:rsidRPr="00EF16CE">
        <w:rPr>
          <w:rFonts w:ascii="Arial" w:eastAsia="Times New Roman" w:hAnsi="Arial" w:cs="Arial"/>
          <w:bCs/>
          <w:sz w:val="24"/>
          <w:szCs w:val="24"/>
        </w:rPr>
        <w:t xml:space="preserve">. </w:t>
      </w:r>
      <w:r>
        <w:rPr>
          <w:rFonts w:ascii="Arial" w:eastAsia="Times New Roman" w:hAnsi="Arial" w:cs="Arial"/>
          <w:bCs/>
          <w:sz w:val="24"/>
          <w:szCs w:val="24"/>
        </w:rPr>
        <w:t xml:space="preserve">                  (</w:t>
      </w:r>
      <w:r w:rsidRPr="009D627D">
        <w:rPr>
          <w:rFonts w:ascii="Arial" w:eastAsia="Times New Roman" w:hAnsi="Arial" w:cs="Arial"/>
          <w:bCs/>
          <w:sz w:val="24"/>
          <w:szCs w:val="24"/>
        </w:rPr>
        <w:t>3</w:t>
      </w:r>
      <w:r>
        <w:rPr>
          <w:rFonts w:ascii="Arial" w:eastAsia="Times New Roman" w:hAnsi="Arial" w:cs="Arial"/>
          <w:bCs/>
          <w:sz w:val="24"/>
          <w:szCs w:val="24"/>
        </w:rPr>
        <w:t xml:space="preserve"> marks</w:t>
      </w:r>
      <w:r w:rsidRPr="009D627D">
        <w:rPr>
          <w:rFonts w:ascii="Arial" w:eastAsia="Times New Roman" w:hAnsi="Arial" w:cs="Arial"/>
          <w:bCs/>
          <w:sz w:val="24"/>
          <w:szCs w:val="24"/>
        </w:rPr>
        <w:t>)</w:t>
      </w:r>
    </w:p>
    <w:p w:rsidR="009D627D" w:rsidRPr="00EF16CE" w:rsidRDefault="009D627D" w:rsidP="009D627D">
      <w:pPr>
        <w:tabs>
          <w:tab w:val="right" w:leader="underscore" w:pos="9360"/>
        </w:tabs>
        <w:spacing w:after="0"/>
        <w:rPr>
          <w:rFonts w:ascii="Arial" w:eastAsia="Times New Roman" w:hAnsi="Arial" w:cs="Arial"/>
          <w:bCs/>
          <w:sz w:val="24"/>
          <w:szCs w:val="24"/>
        </w:rPr>
      </w:pPr>
    </w:p>
    <w:p w:rsidR="009D627D" w:rsidRPr="00EF16CE" w:rsidRDefault="009D627D" w:rsidP="009D627D">
      <w:pPr>
        <w:tabs>
          <w:tab w:val="right" w:leader="underscore" w:pos="9360"/>
        </w:tabs>
        <w:spacing w:after="0"/>
        <w:rPr>
          <w:rFonts w:ascii="Arial" w:eastAsia="Times New Roman" w:hAnsi="Arial" w:cs="Arial"/>
          <w:bCs/>
          <w:sz w:val="24"/>
          <w:szCs w:val="24"/>
        </w:rPr>
      </w:pPr>
    </w:p>
    <w:p w:rsidR="009D627D" w:rsidRPr="00EF16CE" w:rsidRDefault="009D627D" w:rsidP="009D627D">
      <w:pPr>
        <w:tabs>
          <w:tab w:val="right" w:leader="underscore" w:pos="9360"/>
        </w:tabs>
        <w:spacing w:after="0"/>
        <w:rPr>
          <w:rFonts w:ascii="Arial" w:eastAsia="Times New Roman" w:hAnsi="Arial" w:cs="Arial"/>
          <w:bCs/>
          <w:sz w:val="24"/>
          <w:szCs w:val="24"/>
        </w:rPr>
      </w:pPr>
    </w:p>
    <w:p w:rsidR="009D627D" w:rsidRPr="00EF16CE" w:rsidRDefault="009D627D" w:rsidP="009D627D">
      <w:pPr>
        <w:tabs>
          <w:tab w:val="right" w:leader="underscore" w:pos="9360"/>
        </w:tabs>
        <w:spacing w:after="0"/>
        <w:rPr>
          <w:rFonts w:ascii="Arial" w:eastAsia="Times New Roman" w:hAnsi="Arial" w:cs="Arial"/>
          <w:bCs/>
          <w:sz w:val="24"/>
          <w:szCs w:val="24"/>
        </w:rPr>
      </w:pPr>
    </w:p>
    <w:p w:rsidR="009D627D" w:rsidRPr="00EF16CE" w:rsidRDefault="009D627D" w:rsidP="009D627D">
      <w:pPr>
        <w:tabs>
          <w:tab w:val="right" w:leader="underscore" w:pos="9360"/>
        </w:tabs>
        <w:spacing w:after="0"/>
        <w:rPr>
          <w:rFonts w:ascii="Arial" w:eastAsia="Times New Roman" w:hAnsi="Arial" w:cs="Arial"/>
          <w:bCs/>
          <w:sz w:val="24"/>
          <w:szCs w:val="24"/>
        </w:rPr>
      </w:pPr>
    </w:p>
    <w:p w:rsidR="009D627D" w:rsidRPr="00EF16CE" w:rsidRDefault="009D627D" w:rsidP="009D627D">
      <w:pPr>
        <w:tabs>
          <w:tab w:val="right" w:leader="underscore" w:pos="9360"/>
        </w:tabs>
        <w:spacing w:after="0"/>
        <w:rPr>
          <w:rFonts w:ascii="Arial" w:eastAsia="Times New Roman" w:hAnsi="Arial" w:cs="Arial"/>
          <w:bCs/>
          <w:sz w:val="24"/>
          <w:szCs w:val="24"/>
        </w:rPr>
      </w:pPr>
    </w:p>
    <w:p w:rsidR="009D627D" w:rsidRPr="00EF16CE" w:rsidRDefault="009D627D" w:rsidP="009D627D">
      <w:pPr>
        <w:tabs>
          <w:tab w:val="right" w:leader="underscore" w:pos="9360"/>
        </w:tabs>
        <w:spacing w:after="0"/>
        <w:rPr>
          <w:rFonts w:ascii="Arial" w:eastAsia="Times New Roman" w:hAnsi="Arial" w:cs="Arial"/>
          <w:bCs/>
          <w:sz w:val="24"/>
          <w:szCs w:val="24"/>
        </w:rPr>
      </w:pPr>
    </w:p>
    <w:p w:rsidR="009D627D" w:rsidRPr="00EF16CE" w:rsidRDefault="009D627D" w:rsidP="009D627D">
      <w:pPr>
        <w:tabs>
          <w:tab w:val="right" w:leader="underscore" w:pos="9360"/>
        </w:tabs>
        <w:spacing w:after="0"/>
        <w:rPr>
          <w:rFonts w:ascii="Arial" w:eastAsia="Times New Roman" w:hAnsi="Arial" w:cs="Arial"/>
          <w:bCs/>
          <w:sz w:val="24"/>
          <w:szCs w:val="24"/>
        </w:rPr>
      </w:pPr>
    </w:p>
    <w:p w:rsidR="009D627D" w:rsidRPr="00EF16CE" w:rsidRDefault="009D627D" w:rsidP="009D627D">
      <w:pPr>
        <w:tabs>
          <w:tab w:val="right" w:leader="underscore" w:pos="9360"/>
        </w:tabs>
        <w:spacing w:after="0"/>
        <w:rPr>
          <w:rFonts w:ascii="Arial" w:eastAsia="Times New Roman" w:hAnsi="Arial" w:cs="Arial"/>
          <w:bCs/>
          <w:sz w:val="24"/>
          <w:szCs w:val="24"/>
        </w:rPr>
      </w:pPr>
    </w:p>
    <w:p w:rsidR="009D627D" w:rsidRPr="00EF16CE" w:rsidRDefault="009D627D" w:rsidP="009D627D">
      <w:pPr>
        <w:tabs>
          <w:tab w:val="right" w:leader="underscore" w:pos="9360"/>
        </w:tabs>
        <w:spacing w:after="0"/>
        <w:rPr>
          <w:rFonts w:ascii="Arial" w:eastAsia="Times New Roman" w:hAnsi="Arial" w:cs="Arial"/>
          <w:bCs/>
          <w:sz w:val="24"/>
          <w:szCs w:val="24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519F7" w:rsidRPr="00EF16CE" w:rsidRDefault="005519F7" w:rsidP="005519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215A8C" w:rsidRDefault="00215A8C" w:rsidP="00215A8C">
      <w:pPr>
        <w:spacing w:after="0"/>
        <w:ind w:left="720" w:hanging="720"/>
        <w:rPr>
          <w:rFonts w:ascii="Arial" w:hAnsi="Arial" w:cs="Arial"/>
          <w:sz w:val="24"/>
          <w:szCs w:val="24"/>
        </w:rPr>
      </w:pPr>
    </w:p>
    <w:p w:rsidR="00215A8C" w:rsidRDefault="00215A8C" w:rsidP="00215A8C">
      <w:pPr>
        <w:spacing w:after="0"/>
        <w:ind w:left="720" w:hanging="720"/>
        <w:rPr>
          <w:rFonts w:ascii="Arial" w:hAnsi="Arial" w:cs="Arial"/>
          <w:sz w:val="24"/>
          <w:szCs w:val="24"/>
        </w:rPr>
      </w:pPr>
    </w:p>
    <w:p w:rsidR="00215A8C" w:rsidRDefault="00215A8C" w:rsidP="00215A8C">
      <w:pPr>
        <w:spacing w:after="0"/>
        <w:ind w:left="720" w:hanging="720"/>
        <w:rPr>
          <w:rFonts w:ascii="Arial" w:hAnsi="Arial" w:cs="Arial"/>
          <w:sz w:val="24"/>
          <w:szCs w:val="24"/>
        </w:rPr>
      </w:pPr>
    </w:p>
    <w:p w:rsidR="00BE6332" w:rsidRDefault="00BE6332" w:rsidP="00EF16CE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ind w:left="360"/>
        <w:rPr>
          <w:rFonts w:ascii="Arial" w:hAnsi="Arial" w:cs="Arial"/>
          <w:sz w:val="24"/>
          <w:szCs w:val="24"/>
        </w:rPr>
      </w:pPr>
    </w:p>
    <w:p w:rsidR="00215A8C" w:rsidRDefault="00215A8C" w:rsidP="00EF16CE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ind w:left="360"/>
        <w:rPr>
          <w:rFonts w:ascii="Arial" w:hAnsi="Arial" w:cs="Arial"/>
          <w:sz w:val="24"/>
          <w:szCs w:val="24"/>
        </w:rPr>
      </w:pPr>
    </w:p>
    <w:p w:rsidR="00215A8C" w:rsidRDefault="00215A8C" w:rsidP="00EF16CE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ind w:left="360"/>
        <w:rPr>
          <w:rFonts w:ascii="Arial" w:hAnsi="Arial" w:cs="Arial"/>
          <w:sz w:val="24"/>
          <w:szCs w:val="24"/>
        </w:rPr>
      </w:pPr>
    </w:p>
    <w:p w:rsidR="00215A8C" w:rsidRDefault="00215A8C" w:rsidP="00EF16CE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ind w:left="360"/>
        <w:rPr>
          <w:rFonts w:ascii="Arial" w:hAnsi="Arial" w:cs="Arial"/>
          <w:sz w:val="24"/>
          <w:szCs w:val="24"/>
        </w:rPr>
      </w:pPr>
    </w:p>
    <w:p w:rsidR="00215A8C" w:rsidRDefault="00215A8C" w:rsidP="00EF16CE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ind w:left="360"/>
        <w:rPr>
          <w:rFonts w:ascii="Arial" w:hAnsi="Arial" w:cs="Arial"/>
          <w:sz w:val="24"/>
          <w:szCs w:val="24"/>
        </w:rPr>
      </w:pPr>
    </w:p>
    <w:p w:rsidR="00215A8C" w:rsidRDefault="00215A8C" w:rsidP="00EF16CE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ind w:left="360"/>
        <w:rPr>
          <w:rFonts w:ascii="Arial" w:hAnsi="Arial" w:cs="Arial"/>
          <w:sz w:val="24"/>
          <w:szCs w:val="24"/>
        </w:rPr>
      </w:pPr>
    </w:p>
    <w:p w:rsidR="00215A8C" w:rsidRDefault="00215A8C" w:rsidP="00EF16CE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ind w:left="360"/>
        <w:rPr>
          <w:rFonts w:ascii="Arial" w:hAnsi="Arial" w:cs="Arial"/>
          <w:sz w:val="24"/>
          <w:szCs w:val="24"/>
        </w:rPr>
      </w:pPr>
    </w:p>
    <w:p w:rsidR="00215A8C" w:rsidRDefault="00215A8C" w:rsidP="00EF16CE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ind w:left="360"/>
        <w:rPr>
          <w:rFonts w:ascii="Arial" w:hAnsi="Arial" w:cs="Arial"/>
          <w:sz w:val="24"/>
          <w:szCs w:val="24"/>
        </w:rPr>
      </w:pPr>
    </w:p>
    <w:p w:rsidR="00215A8C" w:rsidRDefault="00215A8C" w:rsidP="00EF16CE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ind w:left="360"/>
        <w:rPr>
          <w:rFonts w:ascii="Arial" w:hAnsi="Arial" w:cs="Arial"/>
          <w:sz w:val="24"/>
          <w:szCs w:val="24"/>
        </w:rPr>
      </w:pPr>
    </w:p>
    <w:p w:rsidR="00645920" w:rsidRPr="007B3B98" w:rsidRDefault="00645920" w:rsidP="00221072">
      <w:pPr>
        <w:jc w:val="both"/>
        <w:rPr>
          <w:rFonts w:ascii="Times New Roman" w:hAnsi="Times New Roman"/>
          <w:sz w:val="24"/>
          <w:szCs w:val="24"/>
        </w:rPr>
      </w:pPr>
    </w:p>
    <w:sectPr w:rsidR="00645920" w:rsidRPr="007B3B98" w:rsidSect="00EF16CE">
      <w:footerReference w:type="default" r:id="rId24"/>
      <w:pgSz w:w="11906" w:h="16838"/>
      <w:pgMar w:top="567" w:right="992" w:bottom="851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E69" w:rsidRDefault="00785E69" w:rsidP="007B3B98">
      <w:pPr>
        <w:spacing w:after="0" w:line="240" w:lineRule="auto"/>
      </w:pPr>
      <w:r>
        <w:separator/>
      </w:r>
    </w:p>
  </w:endnote>
  <w:endnote w:type="continuationSeparator" w:id="0">
    <w:p w:rsidR="00785E69" w:rsidRDefault="00785E69" w:rsidP="007B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1D0" w:rsidRDefault="000D11D0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176A78">
      <w:rPr>
        <w:noProof/>
      </w:rPr>
      <w:t>9</w:t>
    </w:r>
    <w:r>
      <w:rPr>
        <w:noProof/>
      </w:rPr>
      <w:fldChar w:fldCharType="end"/>
    </w:r>
  </w:p>
  <w:p w:rsidR="000D11D0" w:rsidRDefault="000D11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E69" w:rsidRDefault="00785E69" w:rsidP="007B3B98">
      <w:pPr>
        <w:spacing w:after="0" w:line="240" w:lineRule="auto"/>
      </w:pPr>
      <w:r>
        <w:separator/>
      </w:r>
    </w:p>
  </w:footnote>
  <w:footnote w:type="continuationSeparator" w:id="0">
    <w:p w:rsidR="00785E69" w:rsidRDefault="00785E69" w:rsidP="007B3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6C58"/>
    <w:multiLevelType w:val="hybridMultilevel"/>
    <w:tmpl w:val="D27A0968"/>
    <w:lvl w:ilvl="0" w:tplc="54F80122">
      <w:start w:val="1"/>
      <w:numFmt w:val="decimal"/>
      <w:lvlText w:val="%1"/>
      <w:lvlJc w:val="left"/>
      <w:pPr>
        <w:tabs>
          <w:tab w:val="num" w:pos="1020"/>
        </w:tabs>
        <w:ind w:left="1020" w:hanging="720"/>
      </w:pPr>
      <w:rPr>
        <w:rFonts w:hint="default"/>
        <w:i w:val="0"/>
        <w:color w:val="auto"/>
      </w:rPr>
    </w:lvl>
    <w:lvl w:ilvl="1" w:tplc="197E7296">
      <w:start w:val="1"/>
      <w:numFmt w:val="lowerLetter"/>
      <w:lvlText w:val="(%2)"/>
      <w:lvlJc w:val="left"/>
      <w:pPr>
        <w:tabs>
          <w:tab w:val="num" w:pos="1960"/>
        </w:tabs>
        <w:ind w:left="19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B35001"/>
    <w:multiLevelType w:val="hybridMultilevel"/>
    <w:tmpl w:val="E87EEBE8"/>
    <w:lvl w:ilvl="0" w:tplc="0C090017">
      <w:start w:val="1"/>
      <w:numFmt w:val="lowerLetter"/>
      <w:lvlText w:val="%1)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580A9F"/>
    <w:multiLevelType w:val="hybridMultilevel"/>
    <w:tmpl w:val="3AC2AEF8"/>
    <w:lvl w:ilvl="0" w:tplc="D0FECF5E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0A4163"/>
    <w:multiLevelType w:val="hybridMultilevel"/>
    <w:tmpl w:val="8A96173E"/>
    <w:lvl w:ilvl="0" w:tplc="15363F70">
      <w:start w:val="1"/>
      <w:numFmt w:val="lowerLetter"/>
      <w:lvlText w:val="(%1)"/>
      <w:lvlJc w:val="left"/>
      <w:pPr>
        <w:tabs>
          <w:tab w:val="num" w:pos="2035"/>
        </w:tabs>
        <w:ind w:left="2035" w:hanging="1035"/>
      </w:pPr>
      <w:rPr>
        <w:rFonts w:hint="default"/>
      </w:rPr>
    </w:lvl>
    <w:lvl w:ilvl="1" w:tplc="F9222396">
      <w:start w:val="1"/>
      <w:numFmt w:val="lowerLetter"/>
      <w:lvlText w:val="(%2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190AAF"/>
    <w:multiLevelType w:val="hybridMultilevel"/>
    <w:tmpl w:val="3016251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E20F0"/>
    <w:multiLevelType w:val="hybridMultilevel"/>
    <w:tmpl w:val="9266CCC2"/>
    <w:lvl w:ilvl="0" w:tplc="0C090017">
      <w:start w:val="1"/>
      <w:numFmt w:val="lowerLetter"/>
      <w:lvlText w:val="%1)"/>
      <w:lvlJc w:val="left"/>
      <w:pPr>
        <w:ind w:left="1350" w:hanging="360"/>
      </w:pPr>
    </w:lvl>
    <w:lvl w:ilvl="1" w:tplc="0C090019" w:tentative="1">
      <w:start w:val="1"/>
      <w:numFmt w:val="lowerLetter"/>
      <w:lvlText w:val="%2."/>
      <w:lvlJc w:val="left"/>
      <w:pPr>
        <w:ind w:left="2070" w:hanging="360"/>
      </w:pPr>
    </w:lvl>
    <w:lvl w:ilvl="2" w:tplc="0C09001B">
      <w:start w:val="1"/>
      <w:numFmt w:val="lowerRoman"/>
      <w:lvlText w:val="%3."/>
      <w:lvlJc w:val="right"/>
      <w:pPr>
        <w:ind w:left="2790" w:hanging="180"/>
      </w:pPr>
    </w:lvl>
    <w:lvl w:ilvl="3" w:tplc="0C09000F" w:tentative="1">
      <w:start w:val="1"/>
      <w:numFmt w:val="decimal"/>
      <w:lvlText w:val="%4."/>
      <w:lvlJc w:val="left"/>
      <w:pPr>
        <w:ind w:left="3510" w:hanging="360"/>
      </w:pPr>
    </w:lvl>
    <w:lvl w:ilvl="4" w:tplc="0C090019" w:tentative="1">
      <w:start w:val="1"/>
      <w:numFmt w:val="lowerLetter"/>
      <w:lvlText w:val="%5."/>
      <w:lvlJc w:val="left"/>
      <w:pPr>
        <w:ind w:left="4230" w:hanging="360"/>
      </w:pPr>
    </w:lvl>
    <w:lvl w:ilvl="5" w:tplc="0C09001B" w:tentative="1">
      <w:start w:val="1"/>
      <w:numFmt w:val="lowerRoman"/>
      <w:lvlText w:val="%6."/>
      <w:lvlJc w:val="right"/>
      <w:pPr>
        <w:ind w:left="4950" w:hanging="180"/>
      </w:pPr>
    </w:lvl>
    <w:lvl w:ilvl="6" w:tplc="0C09000F" w:tentative="1">
      <w:start w:val="1"/>
      <w:numFmt w:val="decimal"/>
      <w:lvlText w:val="%7."/>
      <w:lvlJc w:val="left"/>
      <w:pPr>
        <w:ind w:left="5670" w:hanging="360"/>
      </w:pPr>
    </w:lvl>
    <w:lvl w:ilvl="7" w:tplc="0C090019" w:tentative="1">
      <w:start w:val="1"/>
      <w:numFmt w:val="lowerLetter"/>
      <w:lvlText w:val="%8."/>
      <w:lvlJc w:val="left"/>
      <w:pPr>
        <w:ind w:left="6390" w:hanging="360"/>
      </w:pPr>
    </w:lvl>
    <w:lvl w:ilvl="8" w:tplc="0C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1A7A0358"/>
    <w:multiLevelType w:val="hybridMultilevel"/>
    <w:tmpl w:val="E3FE02D0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DD783F"/>
    <w:multiLevelType w:val="hybridMultilevel"/>
    <w:tmpl w:val="BDD87A3A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F56EEB"/>
    <w:multiLevelType w:val="hybridMultilevel"/>
    <w:tmpl w:val="DBBAFA5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ECA6375"/>
    <w:multiLevelType w:val="hybridMultilevel"/>
    <w:tmpl w:val="78BE7436"/>
    <w:lvl w:ilvl="0" w:tplc="0C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41B56F9"/>
    <w:multiLevelType w:val="hybridMultilevel"/>
    <w:tmpl w:val="8C2E5D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511A12"/>
    <w:multiLevelType w:val="hybridMultilevel"/>
    <w:tmpl w:val="A23699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C2D6F8F"/>
    <w:multiLevelType w:val="hybridMultilevel"/>
    <w:tmpl w:val="237A6B76"/>
    <w:lvl w:ilvl="0" w:tplc="0C090017">
      <w:start w:val="1"/>
      <w:numFmt w:val="lowerLetter"/>
      <w:lvlText w:val="%1)"/>
      <w:lvlJc w:val="left"/>
      <w:pPr>
        <w:ind w:left="1350" w:hanging="360"/>
      </w:pPr>
    </w:lvl>
    <w:lvl w:ilvl="1" w:tplc="0C090019" w:tentative="1">
      <w:start w:val="1"/>
      <w:numFmt w:val="lowerLetter"/>
      <w:lvlText w:val="%2."/>
      <w:lvlJc w:val="left"/>
      <w:pPr>
        <w:ind w:left="2070" w:hanging="360"/>
      </w:pPr>
    </w:lvl>
    <w:lvl w:ilvl="2" w:tplc="0C09001B" w:tentative="1">
      <w:start w:val="1"/>
      <w:numFmt w:val="lowerRoman"/>
      <w:lvlText w:val="%3."/>
      <w:lvlJc w:val="right"/>
      <w:pPr>
        <w:ind w:left="2790" w:hanging="180"/>
      </w:pPr>
    </w:lvl>
    <w:lvl w:ilvl="3" w:tplc="0C09000F" w:tentative="1">
      <w:start w:val="1"/>
      <w:numFmt w:val="decimal"/>
      <w:lvlText w:val="%4."/>
      <w:lvlJc w:val="left"/>
      <w:pPr>
        <w:ind w:left="3510" w:hanging="360"/>
      </w:pPr>
    </w:lvl>
    <w:lvl w:ilvl="4" w:tplc="0C090019" w:tentative="1">
      <w:start w:val="1"/>
      <w:numFmt w:val="lowerLetter"/>
      <w:lvlText w:val="%5."/>
      <w:lvlJc w:val="left"/>
      <w:pPr>
        <w:ind w:left="4230" w:hanging="360"/>
      </w:pPr>
    </w:lvl>
    <w:lvl w:ilvl="5" w:tplc="0C09001B" w:tentative="1">
      <w:start w:val="1"/>
      <w:numFmt w:val="lowerRoman"/>
      <w:lvlText w:val="%6."/>
      <w:lvlJc w:val="right"/>
      <w:pPr>
        <w:ind w:left="4950" w:hanging="180"/>
      </w:pPr>
    </w:lvl>
    <w:lvl w:ilvl="6" w:tplc="0C09000F" w:tentative="1">
      <w:start w:val="1"/>
      <w:numFmt w:val="decimal"/>
      <w:lvlText w:val="%7."/>
      <w:lvlJc w:val="left"/>
      <w:pPr>
        <w:ind w:left="5670" w:hanging="360"/>
      </w:pPr>
    </w:lvl>
    <w:lvl w:ilvl="7" w:tplc="0C090019" w:tentative="1">
      <w:start w:val="1"/>
      <w:numFmt w:val="lowerLetter"/>
      <w:lvlText w:val="%8."/>
      <w:lvlJc w:val="left"/>
      <w:pPr>
        <w:ind w:left="6390" w:hanging="360"/>
      </w:pPr>
    </w:lvl>
    <w:lvl w:ilvl="8" w:tplc="0C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>
    <w:nsid w:val="339A5E75"/>
    <w:multiLevelType w:val="hybridMultilevel"/>
    <w:tmpl w:val="5BA2D3B2"/>
    <w:lvl w:ilvl="0" w:tplc="EDE87EC2">
      <w:start w:val="1"/>
      <w:numFmt w:val="decimal"/>
      <w:lvlText w:val="%1"/>
      <w:lvlJc w:val="left"/>
      <w:pPr>
        <w:tabs>
          <w:tab w:val="num" w:pos="870"/>
        </w:tabs>
        <w:ind w:left="870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065EA0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3CC5055"/>
    <w:multiLevelType w:val="hybridMultilevel"/>
    <w:tmpl w:val="146A91B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EA5837"/>
    <w:multiLevelType w:val="hybridMultilevel"/>
    <w:tmpl w:val="01403A3A"/>
    <w:lvl w:ilvl="0" w:tplc="0C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3E854616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>
    <w:nsid w:val="41CC6AD5"/>
    <w:multiLevelType w:val="hybridMultilevel"/>
    <w:tmpl w:val="9ABE0D64"/>
    <w:lvl w:ilvl="0" w:tplc="D0FECF5E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70"/>
        </w:tabs>
        <w:ind w:left="127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90"/>
        </w:tabs>
        <w:ind w:left="199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10"/>
        </w:tabs>
        <w:ind w:left="271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30"/>
        </w:tabs>
        <w:ind w:left="343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50"/>
        </w:tabs>
        <w:ind w:left="415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70"/>
        </w:tabs>
        <w:ind w:left="487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90"/>
        </w:tabs>
        <w:ind w:left="559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10"/>
        </w:tabs>
        <w:ind w:left="6310" w:hanging="180"/>
      </w:pPr>
    </w:lvl>
  </w:abstractNum>
  <w:abstractNum w:abstractNumId="18">
    <w:nsid w:val="41E079D4"/>
    <w:multiLevelType w:val="hybridMultilevel"/>
    <w:tmpl w:val="03982AC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0C7247"/>
    <w:multiLevelType w:val="hybridMultilevel"/>
    <w:tmpl w:val="E1CAA076"/>
    <w:lvl w:ilvl="0" w:tplc="0C090011">
      <w:start w:val="1"/>
      <w:numFmt w:val="decimal"/>
      <w:lvlText w:val="%1)"/>
      <w:lvlJc w:val="left"/>
      <w:pPr>
        <w:tabs>
          <w:tab w:val="num" w:pos="870"/>
        </w:tabs>
        <w:ind w:left="870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065EA0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21">
    <w:nsid w:val="50E4102B"/>
    <w:multiLevelType w:val="hybridMultilevel"/>
    <w:tmpl w:val="0FA6AF5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C337BB"/>
    <w:multiLevelType w:val="hybridMultilevel"/>
    <w:tmpl w:val="815066C4"/>
    <w:lvl w:ilvl="0" w:tplc="0C090017">
      <w:start w:val="1"/>
      <w:numFmt w:val="lowerLetter"/>
      <w:lvlText w:val="%1)"/>
      <w:lvlJc w:val="left"/>
      <w:pPr>
        <w:ind w:left="1350" w:hanging="360"/>
      </w:pPr>
    </w:lvl>
    <w:lvl w:ilvl="1" w:tplc="0C090019" w:tentative="1">
      <w:start w:val="1"/>
      <w:numFmt w:val="lowerLetter"/>
      <w:lvlText w:val="%2."/>
      <w:lvlJc w:val="left"/>
      <w:pPr>
        <w:ind w:left="2070" w:hanging="360"/>
      </w:pPr>
    </w:lvl>
    <w:lvl w:ilvl="2" w:tplc="0C09001B">
      <w:start w:val="1"/>
      <w:numFmt w:val="lowerRoman"/>
      <w:lvlText w:val="%3."/>
      <w:lvlJc w:val="right"/>
      <w:pPr>
        <w:ind w:left="2790" w:hanging="180"/>
      </w:pPr>
    </w:lvl>
    <w:lvl w:ilvl="3" w:tplc="0C09000F" w:tentative="1">
      <w:start w:val="1"/>
      <w:numFmt w:val="decimal"/>
      <w:lvlText w:val="%4."/>
      <w:lvlJc w:val="left"/>
      <w:pPr>
        <w:ind w:left="3510" w:hanging="360"/>
      </w:pPr>
    </w:lvl>
    <w:lvl w:ilvl="4" w:tplc="0C090019" w:tentative="1">
      <w:start w:val="1"/>
      <w:numFmt w:val="lowerLetter"/>
      <w:lvlText w:val="%5."/>
      <w:lvlJc w:val="left"/>
      <w:pPr>
        <w:ind w:left="4230" w:hanging="360"/>
      </w:pPr>
    </w:lvl>
    <w:lvl w:ilvl="5" w:tplc="0C09001B" w:tentative="1">
      <w:start w:val="1"/>
      <w:numFmt w:val="lowerRoman"/>
      <w:lvlText w:val="%6."/>
      <w:lvlJc w:val="right"/>
      <w:pPr>
        <w:ind w:left="4950" w:hanging="180"/>
      </w:pPr>
    </w:lvl>
    <w:lvl w:ilvl="6" w:tplc="0C09000F" w:tentative="1">
      <w:start w:val="1"/>
      <w:numFmt w:val="decimal"/>
      <w:lvlText w:val="%7."/>
      <w:lvlJc w:val="left"/>
      <w:pPr>
        <w:ind w:left="5670" w:hanging="360"/>
      </w:pPr>
    </w:lvl>
    <w:lvl w:ilvl="7" w:tplc="0C090019" w:tentative="1">
      <w:start w:val="1"/>
      <w:numFmt w:val="lowerLetter"/>
      <w:lvlText w:val="%8."/>
      <w:lvlJc w:val="left"/>
      <w:pPr>
        <w:ind w:left="6390" w:hanging="360"/>
      </w:pPr>
    </w:lvl>
    <w:lvl w:ilvl="8" w:tplc="0C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>
    <w:nsid w:val="534A725D"/>
    <w:multiLevelType w:val="hybridMultilevel"/>
    <w:tmpl w:val="576063C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60B3F26"/>
    <w:multiLevelType w:val="hybridMultilevel"/>
    <w:tmpl w:val="3AC2AEF8"/>
    <w:lvl w:ilvl="0" w:tplc="D0FECF5E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163628D"/>
    <w:multiLevelType w:val="hybridMultilevel"/>
    <w:tmpl w:val="F2CE5860"/>
    <w:lvl w:ilvl="0" w:tplc="92263AB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A2562D"/>
    <w:multiLevelType w:val="hybridMultilevel"/>
    <w:tmpl w:val="B1D24B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180B39"/>
    <w:multiLevelType w:val="hybridMultilevel"/>
    <w:tmpl w:val="6A52331C"/>
    <w:lvl w:ilvl="0" w:tplc="0C090017">
      <w:start w:val="1"/>
      <w:numFmt w:val="lowerLetter"/>
      <w:lvlText w:val="%1)"/>
      <w:lvlJc w:val="left"/>
      <w:pPr>
        <w:ind w:left="1350" w:hanging="360"/>
      </w:pPr>
    </w:lvl>
    <w:lvl w:ilvl="1" w:tplc="0C090019" w:tentative="1">
      <w:start w:val="1"/>
      <w:numFmt w:val="lowerLetter"/>
      <w:lvlText w:val="%2."/>
      <w:lvlJc w:val="left"/>
      <w:pPr>
        <w:ind w:left="2070" w:hanging="360"/>
      </w:pPr>
    </w:lvl>
    <w:lvl w:ilvl="2" w:tplc="0C09001B" w:tentative="1">
      <w:start w:val="1"/>
      <w:numFmt w:val="lowerRoman"/>
      <w:lvlText w:val="%3."/>
      <w:lvlJc w:val="right"/>
      <w:pPr>
        <w:ind w:left="2790" w:hanging="180"/>
      </w:pPr>
    </w:lvl>
    <w:lvl w:ilvl="3" w:tplc="0C09000F" w:tentative="1">
      <w:start w:val="1"/>
      <w:numFmt w:val="decimal"/>
      <w:lvlText w:val="%4."/>
      <w:lvlJc w:val="left"/>
      <w:pPr>
        <w:ind w:left="3510" w:hanging="360"/>
      </w:pPr>
    </w:lvl>
    <w:lvl w:ilvl="4" w:tplc="0C090019" w:tentative="1">
      <w:start w:val="1"/>
      <w:numFmt w:val="lowerLetter"/>
      <w:lvlText w:val="%5."/>
      <w:lvlJc w:val="left"/>
      <w:pPr>
        <w:ind w:left="4230" w:hanging="360"/>
      </w:pPr>
    </w:lvl>
    <w:lvl w:ilvl="5" w:tplc="0C09001B" w:tentative="1">
      <w:start w:val="1"/>
      <w:numFmt w:val="lowerRoman"/>
      <w:lvlText w:val="%6."/>
      <w:lvlJc w:val="right"/>
      <w:pPr>
        <w:ind w:left="4950" w:hanging="180"/>
      </w:pPr>
    </w:lvl>
    <w:lvl w:ilvl="6" w:tplc="0C09000F" w:tentative="1">
      <w:start w:val="1"/>
      <w:numFmt w:val="decimal"/>
      <w:lvlText w:val="%7."/>
      <w:lvlJc w:val="left"/>
      <w:pPr>
        <w:ind w:left="5670" w:hanging="360"/>
      </w:pPr>
    </w:lvl>
    <w:lvl w:ilvl="7" w:tplc="0C090019" w:tentative="1">
      <w:start w:val="1"/>
      <w:numFmt w:val="lowerLetter"/>
      <w:lvlText w:val="%8."/>
      <w:lvlJc w:val="left"/>
      <w:pPr>
        <w:ind w:left="6390" w:hanging="360"/>
      </w:pPr>
    </w:lvl>
    <w:lvl w:ilvl="8" w:tplc="0C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8">
    <w:nsid w:val="63C65F3E"/>
    <w:multiLevelType w:val="hybridMultilevel"/>
    <w:tmpl w:val="51CA3E52"/>
    <w:lvl w:ilvl="0" w:tplc="0C090017">
      <w:start w:val="1"/>
      <w:numFmt w:val="lowerLetter"/>
      <w:lvlText w:val="%1)"/>
      <w:lvlJc w:val="left"/>
      <w:pPr>
        <w:ind w:left="1350" w:hanging="360"/>
      </w:pPr>
    </w:lvl>
    <w:lvl w:ilvl="1" w:tplc="0C090019">
      <w:start w:val="1"/>
      <w:numFmt w:val="lowerLetter"/>
      <w:lvlText w:val="%2."/>
      <w:lvlJc w:val="left"/>
      <w:pPr>
        <w:ind w:left="2070" w:hanging="360"/>
      </w:pPr>
    </w:lvl>
    <w:lvl w:ilvl="2" w:tplc="0C09001B" w:tentative="1">
      <w:start w:val="1"/>
      <w:numFmt w:val="lowerRoman"/>
      <w:lvlText w:val="%3."/>
      <w:lvlJc w:val="right"/>
      <w:pPr>
        <w:ind w:left="2790" w:hanging="180"/>
      </w:pPr>
    </w:lvl>
    <w:lvl w:ilvl="3" w:tplc="0C09000F" w:tentative="1">
      <w:start w:val="1"/>
      <w:numFmt w:val="decimal"/>
      <w:lvlText w:val="%4."/>
      <w:lvlJc w:val="left"/>
      <w:pPr>
        <w:ind w:left="3510" w:hanging="360"/>
      </w:pPr>
    </w:lvl>
    <w:lvl w:ilvl="4" w:tplc="0C090019" w:tentative="1">
      <w:start w:val="1"/>
      <w:numFmt w:val="lowerLetter"/>
      <w:lvlText w:val="%5."/>
      <w:lvlJc w:val="left"/>
      <w:pPr>
        <w:ind w:left="4230" w:hanging="360"/>
      </w:pPr>
    </w:lvl>
    <w:lvl w:ilvl="5" w:tplc="0C09001B" w:tentative="1">
      <w:start w:val="1"/>
      <w:numFmt w:val="lowerRoman"/>
      <w:lvlText w:val="%6."/>
      <w:lvlJc w:val="right"/>
      <w:pPr>
        <w:ind w:left="4950" w:hanging="180"/>
      </w:pPr>
    </w:lvl>
    <w:lvl w:ilvl="6" w:tplc="0C09000F" w:tentative="1">
      <w:start w:val="1"/>
      <w:numFmt w:val="decimal"/>
      <w:lvlText w:val="%7."/>
      <w:lvlJc w:val="left"/>
      <w:pPr>
        <w:ind w:left="5670" w:hanging="360"/>
      </w:pPr>
    </w:lvl>
    <w:lvl w:ilvl="7" w:tplc="0C090019" w:tentative="1">
      <w:start w:val="1"/>
      <w:numFmt w:val="lowerLetter"/>
      <w:lvlText w:val="%8."/>
      <w:lvlJc w:val="left"/>
      <w:pPr>
        <w:ind w:left="6390" w:hanging="360"/>
      </w:pPr>
    </w:lvl>
    <w:lvl w:ilvl="8" w:tplc="0C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>
    <w:nsid w:val="69D029A6"/>
    <w:multiLevelType w:val="hybridMultilevel"/>
    <w:tmpl w:val="E1CABF42"/>
    <w:lvl w:ilvl="0" w:tplc="0C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BFA144C"/>
    <w:multiLevelType w:val="hybridMultilevel"/>
    <w:tmpl w:val="BD46D3A8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49013AD"/>
    <w:multiLevelType w:val="hybridMultilevel"/>
    <w:tmpl w:val="EC7CF9E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662DD0"/>
    <w:multiLevelType w:val="hybridMultilevel"/>
    <w:tmpl w:val="6AFCE1B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7078F7"/>
    <w:multiLevelType w:val="hybridMultilevel"/>
    <w:tmpl w:val="E1FCFBB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6830CA"/>
    <w:multiLevelType w:val="hybridMultilevel"/>
    <w:tmpl w:val="ECECDAA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7"/>
  </w:num>
  <w:num w:numId="3">
    <w:abstractNumId w:val="26"/>
  </w:num>
  <w:num w:numId="4">
    <w:abstractNumId w:val="13"/>
  </w:num>
  <w:num w:numId="5">
    <w:abstractNumId w:val="25"/>
  </w:num>
  <w:num w:numId="6">
    <w:abstractNumId w:val="3"/>
  </w:num>
  <w:num w:numId="7">
    <w:abstractNumId w:val="15"/>
  </w:num>
  <w:num w:numId="8">
    <w:abstractNumId w:val="23"/>
  </w:num>
  <w:num w:numId="9">
    <w:abstractNumId w:val="7"/>
  </w:num>
  <w:num w:numId="10">
    <w:abstractNumId w:val="16"/>
  </w:num>
  <w:num w:numId="11">
    <w:abstractNumId w:val="11"/>
  </w:num>
  <w:num w:numId="12">
    <w:abstractNumId w:val="1"/>
  </w:num>
  <w:num w:numId="13">
    <w:abstractNumId w:val="0"/>
  </w:num>
  <w:num w:numId="14">
    <w:abstractNumId w:val="29"/>
  </w:num>
  <w:num w:numId="15">
    <w:abstractNumId w:val="9"/>
  </w:num>
  <w:num w:numId="16">
    <w:abstractNumId w:val="10"/>
  </w:num>
  <w:num w:numId="17">
    <w:abstractNumId w:val="34"/>
  </w:num>
  <w:num w:numId="18">
    <w:abstractNumId w:val="6"/>
  </w:num>
  <w:num w:numId="19">
    <w:abstractNumId w:val="2"/>
  </w:num>
  <w:num w:numId="20">
    <w:abstractNumId w:val="8"/>
  </w:num>
  <w:num w:numId="21">
    <w:abstractNumId w:val="14"/>
  </w:num>
  <w:num w:numId="22">
    <w:abstractNumId w:val="24"/>
  </w:num>
  <w:num w:numId="23">
    <w:abstractNumId w:val="19"/>
  </w:num>
  <w:num w:numId="24">
    <w:abstractNumId w:val="32"/>
  </w:num>
  <w:num w:numId="25">
    <w:abstractNumId w:val="33"/>
  </w:num>
  <w:num w:numId="26">
    <w:abstractNumId w:val="27"/>
  </w:num>
  <w:num w:numId="27">
    <w:abstractNumId w:val="12"/>
  </w:num>
  <w:num w:numId="28">
    <w:abstractNumId w:val="31"/>
  </w:num>
  <w:num w:numId="29">
    <w:abstractNumId w:val="28"/>
  </w:num>
  <w:num w:numId="30">
    <w:abstractNumId w:val="21"/>
  </w:num>
  <w:num w:numId="31">
    <w:abstractNumId w:val="22"/>
  </w:num>
  <w:num w:numId="32">
    <w:abstractNumId w:val="5"/>
  </w:num>
  <w:num w:numId="33">
    <w:abstractNumId w:val="18"/>
  </w:num>
  <w:num w:numId="34">
    <w:abstractNumId w:val="30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763"/>
    <w:rsid w:val="00001FEA"/>
    <w:rsid w:val="00014F7E"/>
    <w:rsid w:val="00015375"/>
    <w:rsid w:val="000451B0"/>
    <w:rsid w:val="00057B91"/>
    <w:rsid w:val="000668B0"/>
    <w:rsid w:val="00076201"/>
    <w:rsid w:val="00084DED"/>
    <w:rsid w:val="00097243"/>
    <w:rsid w:val="000B446C"/>
    <w:rsid w:val="000C4B1F"/>
    <w:rsid w:val="000D11D0"/>
    <w:rsid w:val="000D2341"/>
    <w:rsid w:val="000D5E2F"/>
    <w:rsid w:val="000D7DC0"/>
    <w:rsid w:val="000E1F57"/>
    <w:rsid w:val="000F338F"/>
    <w:rsid w:val="000F5EDA"/>
    <w:rsid w:val="0010435B"/>
    <w:rsid w:val="001125DB"/>
    <w:rsid w:val="00116441"/>
    <w:rsid w:val="00123C36"/>
    <w:rsid w:val="001477E8"/>
    <w:rsid w:val="0015101F"/>
    <w:rsid w:val="00163291"/>
    <w:rsid w:val="001768C7"/>
    <w:rsid w:val="00176A78"/>
    <w:rsid w:val="001A1D3A"/>
    <w:rsid w:val="001C1995"/>
    <w:rsid w:val="001C21AD"/>
    <w:rsid w:val="001D1191"/>
    <w:rsid w:val="001D6619"/>
    <w:rsid w:val="001E302C"/>
    <w:rsid w:val="001F0350"/>
    <w:rsid w:val="00203187"/>
    <w:rsid w:val="00210646"/>
    <w:rsid w:val="00215A8C"/>
    <w:rsid w:val="00221072"/>
    <w:rsid w:val="002243EF"/>
    <w:rsid w:val="00246608"/>
    <w:rsid w:val="00282591"/>
    <w:rsid w:val="002A1233"/>
    <w:rsid w:val="002B54AE"/>
    <w:rsid w:val="002C1127"/>
    <w:rsid w:val="002F402A"/>
    <w:rsid w:val="003047AB"/>
    <w:rsid w:val="00322EC8"/>
    <w:rsid w:val="003234C6"/>
    <w:rsid w:val="00334E54"/>
    <w:rsid w:val="00335A55"/>
    <w:rsid w:val="003367BB"/>
    <w:rsid w:val="00344E3A"/>
    <w:rsid w:val="003924CD"/>
    <w:rsid w:val="00396901"/>
    <w:rsid w:val="003A1ABB"/>
    <w:rsid w:val="003A4641"/>
    <w:rsid w:val="003B2470"/>
    <w:rsid w:val="003B4A7F"/>
    <w:rsid w:val="003B5AD1"/>
    <w:rsid w:val="003C26AA"/>
    <w:rsid w:val="003F5686"/>
    <w:rsid w:val="003F7914"/>
    <w:rsid w:val="004401EC"/>
    <w:rsid w:val="00453B40"/>
    <w:rsid w:val="00454A79"/>
    <w:rsid w:val="00457A82"/>
    <w:rsid w:val="00463678"/>
    <w:rsid w:val="00482DD8"/>
    <w:rsid w:val="004A1823"/>
    <w:rsid w:val="004C0FA9"/>
    <w:rsid w:val="004C53ED"/>
    <w:rsid w:val="004C712F"/>
    <w:rsid w:val="004D43DF"/>
    <w:rsid w:val="004E7F24"/>
    <w:rsid w:val="004F36E0"/>
    <w:rsid w:val="00505F6D"/>
    <w:rsid w:val="00510C7B"/>
    <w:rsid w:val="00523CB5"/>
    <w:rsid w:val="00524EF6"/>
    <w:rsid w:val="00525A20"/>
    <w:rsid w:val="00533E9C"/>
    <w:rsid w:val="005457C4"/>
    <w:rsid w:val="005519F7"/>
    <w:rsid w:val="00561F1A"/>
    <w:rsid w:val="00573C5E"/>
    <w:rsid w:val="00575B1F"/>
    <w:rsid w:val="005761E0"/>
    <w:rsid w:val="005863EB"/>
    <w:rsid w:val="00591A9A"/>
    <w:rsid w:val="0059384E"/>
    <w:rsid w:val="00594EDA"/>
    <w:rsid w:val="005A0547"/>
    <w:rsid w:val="005C341E"/>
    <w:rsid w:val="005D3D88"/>
    <w:rsid w:val="0060433B"/>
    <w:rsid w:val="006205E1"/>
    <w:rsid w:val="00633517"/>
    <w:rsid w:val="006413CC"/>
    <w:rsid w:val="00645920"/>
    <w:rsid w:val="00646443"/>
    <w:rsid w:val="0068364A"/>
    <w:rsid w:val="00695A51"/>
    <w:rsid w:val="006B5FA9"/>
    <w:rsid w:val="006C3B76"/>
    <w:rsid w:val="006F217E"/>
    <w:rsid w:val="006F3533"/>
    <w:rsid w:val="007111CC"/>
    <w:rsid w:val="0074053D"/>
    <w:rsid w:val="0074128D"/>
    <w:rsid w:val="00767651"/>
    <w:rsid w:val="007757F4"/>
    <w:rsid w:val="0078539F"/>
    <w:rsid w:val="00785E69"/>
    <w:rsid w:val="007A0A31"/>
    <w:rsid w:val="007A2417"/>
    <w:rsid w:val="007A6B94"/>
    <w:rsid w:val="007B3B98"/>
    <w:rsid w:val="007C0763"/>
    <w:rsid w:val="007C1973"/>
    <w:rsid w:val="007D61AC"/>
    <w:rsid w:val="007E2106"/>
    <w:rsid w:val="007E6213"/>
    <w:rsid w:val="007F099A"/>
    <w:rsid w:val="008011FD"/>
    <w:rsid w:val="00812DB4"/>
    <w:rsid w:val="00820F63"/>
    <w:rsid w:val="008319FB"/>
    <w:rsid w:val="0083276B"/>
    <w:rsid w:val="00845016"/>
    <w:rsid w:val="00853201"/>
    <w:rsid w:val="008667AC"/>
    <w:rsid w:val="008711C5"/>
    <w:rsid w:val="008724E6"/>
    <w:rsid w:val="00892A0C"/>
    <w:rsid w:val="008A3770"/>
    <w:rsid w:val="008B5884"/>
    <w:rsid w:val="008E78E9"/>
    <w:rsid w:val="008F2BFA"/>
    <w:rsid w:val="00925273"/>
    <w:rsid w:val="00925CB4"/>
    <w:rsid w:val="00927824"/>
    <w:rsid w:val="00963B9C"/>
    <w:rsid w:val="00964DC1"/>
    <w:rsid w:val="00993C42"/>
    <w:rsid w:val="009B78B0"/>
    <w:rsid w:val="009C5AF5"/>
    <w:rsid w:val="009C65F0"/>
    <w:rsid w:val="009D627D"/>
    <w:rsid w:val="00A16824"/>
    <w:rsid w:val="00A16D46"/>
    <w:rsid w:val="00A55971"/>
    <w:rsid w:val="00A6542D"/>
    <w:rsid w:val="00A675AB"/>
    <w:rsid w:val="00A759CA"/>
    <w:rsid w:val="00A80873"/>
    <w:rsid w:val="00A900C1"/>
    <w:rsid w:val="00AA6BF0"/>
    <w:rsid w:val="00AB4FD6"/>
    <w:rsid w:val="00AB55E5"/>
    <w:rsid w:val="00AE7937"/>
    <w:rsid w:val="00AF0091"/>
    <w:rsid w:val="00AF5238"/>
    <w:rsid w:val="00B128C4"/>
    <w:rsid w:val="00B25ECF"/>
    <w:rsid w:val="00B33D45"/>
    <w:rsid w:val="00B55AEB"/>
    <w:rsid w:val="00B60245"/>
    <w:rsid w:val="00B643C0"/>
    <w:rsid w:val="00B754BE"/>
    <w:rsid w:val="00B81B13"/>
    <w:rsid w:val="00BA5BE3"/>
    <w:rsid w:val="00BE6332"/>
    <w:rsid w:val="00BF12C5"/>
    <w:rsid w:val="00C01D37"/>
    <w:rsid w:val="00C076FE"/>
    <w:rsid w:val="00C101D5"/>
    <w:rsid w:val="00C12E00"/>
    <w:rsid w:val="00C4412D"/>
    <w:rsid w:val="00C44977"/>
    <w:rsid w:val="00C5175D"/>
    <w:rsid w:val="00C73FB6"/>
    <w:rsid w:val="00CA4F7E"/>
    <w:rsid w:val="00CA6CCC"/>
    <w:rsid w:val="00CB209E"/>
    <w:rsid w:val="00CE514A"/>
    <w:rsid w:val="00D13795"/>
    <w:rsid w:val="00D14AE7"/>
    <w:rsid w:val="00D27EC0"/>
    <w:rsid w:val="00D41851"/>
    <w:rsid w:val="00D54B94"/>
    <w:rsid w:val="00D611A6"/>
    <w:rsid w:val="00D6653C"/>
    <w:rsid w:val="00D71235"/>
    <w:rsid w:val="00D7211D"/>
    <w:rsid w:val="00D827F7"/>
    <w:rsid w:val="00DC279E"/>
    <w:rsid w:val="00DC29EC"/>
    <w:rsid w:val="00DD19BB"/>
    <w:rsid w:val="00DE04AF"/>
    <w:rsid w:val="00DE1494"/>
    <w:rsid w:val="00E00928"/>
    <w:rsid w:val="00E00E5A"/>
    <w:rsid w:val="00E02BEF"/>
    <w:rsid w:val="00E348F7"/>
    <w:rsid w:val="00E407BD"/>
    <w:rsid w:val="00E54022"/>
    <w:rsid w:val="00E67060"/>
    <w:rsid w:val="00E85C85"/>
    <w:rsid w:val="00E9274E"/>
    <w:rsid w:val="00E94F90"/>
    <w:rsid w:val="00EA1D4F"/>
    <w:rsid w:val="00EA23DB"/>
    <w:rsid w:val="00ED34C0"/>
    <w:rsid w:val="00ED3B82"/>
    <w:rsid w:val="00ED4A4F"/>
    <w:rsid w:val="00ED5BF9"/>
    <w:rsid w:val="00ED5D91"/>
    <w:rsid w:val="00ED7A75"/>
    <w:rsid w:val="00EF16CE"/>
    <w:rsid w:val="00EF5D72"/>
    <w:rsid w:val="00F123B5"/>
    <w:rsid w:val="00F23427"/>
    <w:rsid w:val="00F308DE"/>
    <w:rsid w:val="00F4074D"/>
    <w:rsid w:val="00F46B45"/>
    <w:rsid w:val="00F74815"/>
    <w:rsid w:val="00F7677E"/>
    <w:rsid w:val="00F80B9D"/>
    <w:rsid w:val="00FA6017"/>
    <w:rsid w:val="00FB451E"/>
    <w:rsid w:val="00FC6640"/>
    <w:rsid w:val="00FD17FD"/>
    <w:rsid w:val="00FD2A6F"/>
    <w:rsid w:val="00FD3E16"/>
    <w:rsid w:val="00FE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B13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C0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C07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0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27F7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FC6640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sbullet">
    <w:name w:val="csbullet"/>
    <w:basedOn w:val="Normal"/>
    <w:uiPriority w:val="99"/>
    <w:rsid w:val="007B3B98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/>
      <w:szCs w:val="20"/>
    </w:rPr>
  </w:style>
  <w:style w:type="paragraph" w:styleId="Header">
    <w:name w:val="header"/>
    <w:basedOn w:val="Normal"/>
    <w:link w:val="HeaderChar"/>
    <w:uiPriority w:val="99"/>
    <w:semiHidden/>
    <w:rsid w:val="007B3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B3B9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B3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B3B98"/>
    <w:rPr>
      <w:rFonts w:cs="Times New Roman"/>
    </w:rPr>
  </w:style>
  <w:style w:type="character" w:customStyle="1" w:styleId="st">
    <w:name w:val="st"/>
    <w:basedOn w:val="DefaultParagraphFont"/>
    <w:rsid w:val="003234C6"/>
  </w:style>
  <w:style w:type="character" w:styleId="Emphasis">
    <w:name w:val="Emphasis"/>
    <w:basedOn w:val="DefaultParagraphFont"/>
    <w:uiPriority w:val="20"/>
    <w:qFormat/>
    <w:locked/>
    <w:rsid w:val="003234C6"/>
    <w:rPr>
      <w:i/>
      <w:iCs/>
    </w:rPr>
  </w:style>
  <w:style w:type="paragraph" w:styleId="NormalWeb">
    <w:name w:val="Normal (Web)"/>
    <w:basedOn w:val="Normal"/>
    <w:uiPriority w:val="99"/>
    <w:unhideWhenUsed/>
    <w:rsid w:val="00963B9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B13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C0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C07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0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27F7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FC6640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sbullet">
    <w:name w:val="csbullet"/>
    <w:basedOn w:val="Normal"/>
    <w:uiPriority w:val="99"/>
    <w:rsid w:val="007B3B98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/>
      <w:szCs w:val="20"/>
    </w:rPr>
  </w:style>
  <w:style w:type="paragraph" w:styleId="Header">
    <w:name w:val="header"/>
    <w:basedOn w:val="Normal"/>
    <w:link w:val="HeaderChar"/>
    <w:uiPriority w:val="99"/>
    <w:semiHidden/>
    <w:rsid w:val="007B3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B3B9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B3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B3B98"/>
    <w:rPr>
      <w:rFonts w:cs="Times New Roman"/>
    </w:rPr>
  </w:style>
  <w:style w:type="character" w:customStyle="1" w:styleId="st">
    <w:name w:val="st"/>
    <w:basedOn w:val="DefaultParagraphFont"/>
    <w:rsid w:val="003234C6"/>
  </w:style>
  <w:style w:type="character" w:styleId="Emphasis">
    <w:name w:val="Emphasis"/>
    <w:basedOn w:val="DefaultParagraphFont"/>
    <w:uiPriority w:val="20"/>
    <w:qFormat/>
    <w:locked/>
    <w:rsid w:val="003234C6"/>
    <w:rPr>
      <w:i/>
      <w:iCs/>
    </w:rPr>
  </w:style>
  <w:style w:type="paragraph" w:styleId="NormalWeb">
    <w:name w:val="Normal (Web)"/>
    <w:basedOn w:val="Normal"/>
    <w:uiPriority w:val="99"/>
    <w:unhideWhenUsed/>
    <w:rsid w:val="00963B9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1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gif"/><Relationship Id="rId18" Type="http://schemas.openxmlformats.org/officeDocument/2006/relationships/image" Target="media/image9.gi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gif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jpeg"/><Relationship Id="rId10" Type="http://schemas.openxmlformats.org/officeDocument/2006/relationships/oleObject" Target="embeddings/oleObject1.bin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F5229B6E</Template>
  <TotalTime>2</TotalTime>
  <Pages>1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COMET BAY COLLEGE</vt:lpstr>
    </vt:vector>
  </TitlesOfParts>
  <Company>Prive</Company>
  <LinksUpToDate>false</LinksUpToDate>
  <CharactersWithSpaces>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COMET BAY COLLEGE</dc:title>
  <dc:creator>Shane Nord</dc:creator>
  <cp:lastModifiedBy>CODDINGTON Kim</cp:lastModifiedBy>
  <cp:revision>6</cp:revision>
  <cp:lastPrinted>2016-03-14T01:32:00Z</cp:lastPrinted>
  <dcterms:created xsi:type="dcterms:W3CDTF">2016-01-13T13:22:00Z</dcterms:created>
  <dcterms:modified xsi:type="dcterms:W3CDTF">2016-03-14T01:33:00Z</dcterms:modified>
</cp:coreProperties>
</file>