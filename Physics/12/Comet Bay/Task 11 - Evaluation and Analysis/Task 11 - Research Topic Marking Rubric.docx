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721"/>
        <w:tblW w:w="0" w:type="auto"/>
        <w:tblLook w:val="01E0" w:firstRow="1" w:lastRow="1" w:firstColumn="1" w:lastColumn="1" w:noHBand="0" w:noVBand="0"/>
      </w:tblPr>
      <w:tblGrid>
        <w:gridCol w:w="5269"/>
        <w:gridCol w:w="5269"/>
        <w:gridCol w:w="5269"/>
      </w:tblGrid>
      <w:tr w:rsidR="008A67AA" w:rsidTr="00E85F5E">
        <w:tc>
          <w:tcPr>
            <w:tcW w:w="5269" w:type="dxa"/>
          </w:tcPr>
          <w:p w:rsidR="008A67AA" w:rsidRPr="00E85F5E" w:rsidRDefault="008A67AA" w:rsidP="00E85F5E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proofErr w:type="spellStart"/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>Yr</w:t>
            </w:r>
            <w:proofErr w:type="spellEnd"/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 1</w:t>
            </w:r>
            <w:r w:rsidR="00A32343">
              <w:rPr>
                <w:rFonts w:ascii="Trebuchet MS" w:hAnsi="Trebuchet MS"/>
                <w:b/>
                <w:spacing w:val="-3"/>
                <w:sz w:val="32"/>
                <w:szCs w:val="32"/>
              </w:rPr>
              <w:t>2</w:t>
            </w:r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 </w:t>
            </w:r>
            <w:proofErr w:type="spellStart"/>
            <w:r w:rsidR="00A32343">
              <w:rPr>
                <w:rFonts w:ascii="Trebuchet MS" w:hAnsi="Trebuchet MS"/>
                <w:b/>
                <w:spacing w:val="-3"/>
                <w:sz w:val="32"/>
                <w:szCs w:val="32"/>
              </w:rPr>
              <w:t>Eval</w:t>
            </w:r>
            <w:proofErr w:type="spellEnd"/>
            <w:r w:rsidR="00A32343"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 &amp; Analysis Report</w:t>
            </w:r>
          </w:p>
          <w:tbl>
            <w:tblPr>
              <w:tblW w:w="50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269"/>
              <w:gridCol w:w="553"/>
              <w:gridCol w:w="553"/>
              <w:gridCol w:w="553"/>
              <w:gridCol w:w="553"/>
              <w:gridCol w:w="554"/>
            </w:tblGrid>
            <w:tr w:rsidR="008A67AA" w:rsidRPr="00E13B0E" w:rsidTr="0041073E">
              <w:trPr>
                <w:trHeight w:val="347"/>
              </w:trPr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                  Grade Topic                                             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A67AA" w:rsidRDefault="008A67AA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HD</w:t>
                  </w:r>
                </w:p>
                <w:p w:rsidR="00883BE9" w:rsidRPr="00635ED4" w:rsidRDefault="00883BE9" w:rsidP="00A32343">
                  <w:pPr>
                    <w:framePr w:hSpace="180" w:wrap="around" w:vAnchor="text" w:hAnchor="margin" w:y="721"/>
                    <w:suppressAutoHyphens/>
                    <w:ind w:left="-114" w:right="-116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10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9.5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83BE9" w:rsidRDefault="008A67AA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D</w:t>
                  </w:r>
                </w:p>
                <w:p w:rsidR="008A67AA" w:rsidRPr="00883BE9" w:rsidRDefault="00883BE9" w:rsidP="00A32343">
                  <w:pPr>
                    <w:framePr w:hSpace="180" w:wrap="around" w:vAnchor="text" w:hAnchor="margin" w:y="721"/>
                    <w:suppressAutoHyphens/>
                    <w:ind w:left="-100" w:right="-130"/>
                    <w:rPr>
                      <w:rFonts w:ascii="Trebuchet MS" w:hAnsi="Trebuchet MS"/>
                      <w:b/>
                      <w:spacing w:val="-3"/>
                      <w:sz w:val="14"/>
                      <w:szCs w:val="14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9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 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>8.5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83BE9" w:rsidRDefault="008A67AA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C</w:t>
                  </w:r>
                </w:p>
                <w:p w:rsidR="008A67AA" w:rsidRPr="00635ED4" w:rsidRDefault="00883BE9" w:rsidP="00A32343">
                  <w:pPr>
                    <w:framePr w:hSpace="180" w:wrap="around" w:vAnchor="text" w:hAnchor="margin" w:y="721"/>
                    <w:suppressAutoHyphens/>
                    <w:ind w:left="-86" w:right="-144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8      7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83BE9" w:rsidRDefault="008A67AA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P</w:t>
                  </w:r>
                </w:p>
                <w:p w:rsidR="008A67AA" w:rsidRPr="00635ED4" w:rsidRDefault="00883BE9" w:rsidP="00A32343">
                  <w:pPr>
                    <w:framePr w:hSpace="180" w:wrap="around" w:vAnchor="text" w:hAnchor="margin" w:y="721"/>
                    <w:suppressAutoHyphens/>
                    <w:ind w:left="-72" w:right="-158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6.5    5</w:t>
                  </w: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83BE9" w:rsidRDefault="008A67AA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N</w:t>
                  </w:r>
                </w:p>
                <w:p w:rsidR="008A67AA" w:rsidRPr="00635ED4" w:rsidRDefault="00883BE9" w:rsidP="00A32343">
                  <w:pPr>
                    <w:framePr w:hSpace="180" w:wrap="around" w:vAnchor="text" w:hAnchor="margin" w:y="721"/>
                    <w:suppressAutoHyphens/>
                    <w:ind w:left="-58" w:right="-17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4.5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0</w:t>
                  </w:r>
                </w:p>
              </w:tc>
            </w:tr>
            <w:tr w:rsidR="008A67AA" w:rsidRPr="00E13B0E" w:rsidTr="0041073E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41073E" w:rsidRDefault="008A67AA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Layout (Title Page, Table of Contents, Abstract, Appendices, References) and Overview </w:t>
                  </w:r>
                  <w:r w:rsidR="00A32343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8A67AA" w:rsidRPr="00E13B0E" w:rsidTr="0041073E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Default="00E85F5E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Depth of Scientific Knowledge</w:t>
                  </w:r>
                  <w:r w:rsidR="008A67AA"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="008A67AA"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</w:p>
                <w:p w:rsidR="00E85F5E" w:rsidRPr="0041073E" w:rsidRDefault="00E85F5E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8A67AA" w:rsidRPr="00E13B0E" w:rsidTr="0041073E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8A67AA" w:rsidRDefault="008A67AA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Scientific </w:t>
                  </w:r>
                  <w:r w:rsidR="00E85F5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Discovery/Discussion 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 w:rsidR="00131BF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3</w:t>
                  </w:r>
                  <w:r w:rsidR="00A32343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E85F5E" w:rsidRPr="0041073E" w:rsidRDefault="00E85F5E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8A67AA" w:rsidRPr="00E13B0E" w:rsidTr="0041073E"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Default="00E85F5E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Affects/Advantages/ Disadvantages</w:t>
                  </w:r>
                  <w:r w:rsidR="008A67AA"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="008A67AA"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</w:p>
                <w:p w:rsidR="00E85F5E" w:rsidRPr="0041073E" w:rsidRDefault="00E85F5E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43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8A67AA" w:rsidRPr="00E13B0E" w:rsidTr="0041073E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8A67AA" w:rsidRDefault="00E85F5E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Referencing</w:t>
                  </w:r>
                  <w:r w:rsidR="0070016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&amp; Abstract</w:t>
                  </w:r>
                  <w:r w:rsidR="008A67AA"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. </w:t>
                  </w:r>
                  <w:r w:rsidR="00131BFC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2</w:t>
                  </w:r>
                  <w:r w:rsidR="008A67AA"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0%</w:t>
                  </w:r>
                </w:p>
                <w:p w:rsidR="00E85F5E" w:rsidRPr="0041073E" w:rsidRDefault="00E85F5E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8A67AA" w:rsidRPr="00E13B0E" w:rsidTr="0041073E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5F5E" w:rsidRDefault="00E85F5E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8A67AA" w:rsidRDefault="008A67AA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Concluding Remarks </w:t>
                  </w:r>
                  <w:r w:rsidR="00E85F5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10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E85F5E" w:rsidRPr="0041073E" w:rsidRDefault="00E85F5E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AA" w:rsidRPr="00635ED4" w:rsidRDefault="008A67AA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</w:tbl>
          <w:p w:rsidR="008A67AA" w:rsidRPr="00E85F5E" w:rsidRDefault="008A67AA" w:rsidP="00E85F5E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</w:tc>
        <w:tc>
          <w:tcPr>
            <w:tcW w:w="5270" w:type="dxa"/>
          </w:tcPr>
          <w:p w:rsidR="00A32343" w:rsidRPr="00E85F5E" w:rsidRDefault="00A32343" w:rsidP="00A32343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proofErr w:type="spellStart"/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>Yr</w:t>
            </w:r>
            <w:proofErr w:type="spellEnd"/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 1</w:t>
            </w:r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>2</w:t>
            </w:r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>Eval</w:t>
            </w:r>
            <w:proofErr w:type="spellEnd"/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 &amp; Analysis Report</w:t>
            </w:r>
          </w:p>
          <w:tbl>
            <w:tblPr>
              <w:tblW w:w="50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269"/>
              <w:gridCol w:w="553"/>
              <w:gridCol w:w="553"/>
              <w:gridCol w:w="553"/>
              <w:gridCol w:w="553"/>
              <w:gridCol w:w="554"/>
            </w:tblGrid>
            <w:tr w:rsidR="00A32343" w:rsidRPr="00E13B0E" w:rsidTr="003E33FB">
              <w:trPr>
                <w:trHeight w:val="347"/>
              </w:trPr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                  Grade Topic                                             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HD</w:t>
                  </w:r>
                </w:p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ind w:left="-114" w:right="-116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10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9.5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D</w:t>
                  </w:r>
                </w:p>
                <w:p w:rsidR="00A32343" w:rsidRPr="00883BE9" w:rsidRDefault="00A32343" w:rsidP="00A32343">
                  <w:pPr>
                    <w:framePr w:hSpace="180" w:wrap="around" w:vAnchor="text" w:hAnchor="margin" w:y="721"/>
                    <w:suppressAutoHyphens/>
                    <w:ind w:left="-100" w:right="-130"/>
                    <w:rPr>
                      <w:rFonts w:ascii="Trebuchet MS" w:hAnsi="Trebuchet MS"/>
                      <w:b/>
                      <w:spacing w:val="-3"/>
                      <w:sz w:val="14"/>
                      <w:szCs w:val="14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9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 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>8.5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C</w:t>
                  </w:r>
                </w:p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ind w:left="-86" w:right="-144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8      7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P</w:t>
                  </w:r>
                </w:p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ind w:left="-72" w:right="-158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6.5    5</w:t>
                  </w: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N</w:t>
                  </w:r>
                </w:p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ind w:left="-58" w:right="-17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4.5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0</w:t>
                  </w: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Layout (Title Page, Table of Contents, Abstract, Appendices, References) and Overview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Depth of Scientific Knowledge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Scientific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Discovery/Discussion 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35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Affects/Advantages/ Disadvantages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43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Referencing &amp; Abstract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.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2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0%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Concluding Remarks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10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</w:tbl>
          <w:p w:rsidR="008A67AA" w:rsidRPr="00E85F5E" w:rsidRDefault="008A67AA" w:rsidP="00E85F5E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</w:tc>
        <w:tc>
          <w:tcPr>
            <w:tcW w:w="5270" w:type="dxa"/>
          </w:tcPr>
          <w:p w:rsidR="00A32343" w:rsidRPr="00E85F5E" w:rsidRDefault="00A32343" w:rsidP="00A32343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proofErr w:type="spellStart"/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>Yr</w:t>
            </w:r>
            <w:proofErr w:type="spellEnd"/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 1</w:t>
            </w:r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>2</w:t>
            </w:r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>Eval</w:t>
            </w:r>
            <w:proofErr w:type="spellEnd"/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 &amp; Analysis Report</w:t>
            </w:r>
          </w:p>
          <w:tbl>
            <w:tblPr>
              <w:tblW w:w="50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269"/>
              <w:gridCol w:w="553"/>
              <w:gridCol w:w="553"/>
              <w:gridCol w:w="553"/>
              <w:gridCol w:w="553"/>
              <w:gridCol w:w="554"/>
            </w:tblGrid>
            <w:tr w:rsidR="00A32343" w:rsidRPr="00E13B0E" w:rsidTr="003E33FB">
              <w:trPr>
                <w:trHeight w:val="347"/>
              </w:trPr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                  Grade Topic                                             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HD</w:t>
                  </w:r>
                </w:p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ind w:left="-114" w:right="-116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10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9.5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D</w:t>
                  </w:r>
                </w:p>
                <w:p w:rsidR="00A32343" w:rsidRPr="00883BE9" w:rsidRDefault="00A32343" w:rsidP="00A32343">
                  <w:pPr>
                    <w:framePr w:hSpace="180" w:wrap="around" w:vAnchor="text" w:hAnchor="margin" w:y="721"/>
                    <w:suppressAutoHyphens/>
                    <w:ind w:left="-100" w:right="-130"/>
                    <w:rPr>
                      <w:rFonts w:ascii="Trebuchet MS" w:hAnsi="Trebuchet MS"/>
                      <w:b/>
                      <w:spacing w:val="-3"/>
                      <w:sz w:val="14"/>
                      <w:szCs w:val="14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9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 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>8.5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C</w:t>
                  </w:r>
                </w:p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ind w:left="-86" w:right="-144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8      7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P</w:t>
                  </w:r>
                </w:p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ind w:left="-72" w:right="-158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6.5    5</w:t>
                  </w: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N</w:t>
                  </w:r>
                </w:p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ind w:left="-58" w:right="-17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4.5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0</w:t>
                  </w: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Layout (Title Page, Table of Contents, Abstract, Appendices, References) and Overview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Depth of Scientific Knowledge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Scientific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Discovery/Discussion 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35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Affects/Advantages/ Disadvantages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43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Referencing &amp; Abstract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.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2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0%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Concluding Remarks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10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</w:tbl>
          <w:p w:rsidR="008A67AA" w:rsidRPr="00E85F5E" w:rsidRDefault="008A67AA" w:rsidP="00E85F5E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</w:tc>
      </w:tr>
      <w:tr w:rsidR="008A67AA" w:rsidTr="00E85F5E">
        <w:tc>
          <w:tcPr>
            <w:tcW w:w="5269" w:type="dxa"/>
          </w:tcPr>
          <w:p w:rsidR="008A67AA" w:rsidRPr="00E85F5E" w:rsidRDefault="008A67AA" w:rsidP="00E85F5E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  <w:p w:rsidR="008A67AA" w:rsidRPr="00E85F5E" w:rsidRDefault="008A67AA" w:rsidP="00E85F5E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  <w:p w:rsidR="00A32343" w:rsidRPr="00E85F5E" w:rsidRDefault="00A32343" w:rsidP="00A32343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proofErr w:type="spellStart"/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>Yr</w:t>
            </w:r>
            <w:proofErr w:type="spellEnd"/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 1</w:t>
            </w:r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>2</w:t>
            </w:r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>Eval</w:t>
            </w:r>
            <w:proofErr w:type="spellEnd"/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 &amp; Analysis Report</w:t>
            </w:r>
          </w:p>
          <w:tbl>
            <w:tblPr>
              <w:tblW w:w="50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269"/>
              <w:gridCol w:w="553"/>
              <w:gridCol w:w="553"/>
              <w:gridCol w:w="553"/>
              <w:gridCol w:w="553"/>
              <w:gridCol w:w="554"/>
            </w:tblGrid>
            <w:tr w:rsidR="00A32343" w:rsidRPr="00E13B0E" w:rsidTr="003E33FB">
              <w:trPr>
                <w:trHeight w:val="347"/>
              </w:trPr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                  Grade Topic                                             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HD</w:t>
                  </w:r>
                </w:p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ind w:left="-114" w:right="-116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10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9.5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D</w:t>
                  </w:r>
                </w:p>
                <w:p w:rsidR="00A32343" w:rsidRPr="00883BE9" w:rsidRDefault="00A32343" w:rsidP="00A32343">
                  <w:pPr>
                    <w:framePr w:hSpace="180" w:wrap="around" w:vAnchor="text" w:hAnchor="margin" w:y="721"/>
                    <w:suppressAutoHyphens/>
                    <w:ind w:left="-100" w:right="-130"/>
                    <w:rPr>
                      <w:rFonts w:ascii="Trebuchet MS" w:hAnsi="Trebuchet MS"/>
                      <w:b/>
                      <w:spacing w:val="-3"/>
                      <w:sz w:val="14"/>
                      <w:szCs w:val="14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9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 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>8.5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C</w:t>
                  </w:r>
                </w:p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ind w:left="-86" w:right="-144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8      7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P</w:t>
                  </w:r>
                </w:p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ind w:left="-72" w:right="-158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6.5    5</w:t>
                  </w: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N</w:t>
                  </w:r>
                </w:p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ind w:left="-58" w:right="-17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4.5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0</w:t>
                  </w: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Layout (Title Page, Table of Contents, Abstract, Appendices, References) and Overview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Depth of Scientific Knowledge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Scientific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Discovery/Discussion 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35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Affects/Advantages/ Disadvantages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43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Referencing &amp; Abstract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.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2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0%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Concluding Remarks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10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</w:tbl>
          <w:p w:rsidR="008A67AA" w:rsidRPr="00E85F5E" w:rsidRDefault="008A67AA" w:rsidP="00E85F5E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</w:tc>
        <w:tc>
          <w:tcPr>
            <w:tcW w:w="5270" w:type="dxa"/>
          </w:tcPr>
          <w:p w:rsidR="008A67AA" w:rsidRPr="00E85F5E" w:rsidRDefault="008A67AA" w:rsidP="00E85F5E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  <w:p w:rsidR="008A67AA" w:rsidRPr="00E85F5E" w:rsidRDefault="008A67AA" w:rsidP="00E85F5E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  <w:p w:rsidR="00A32343" w:rsidRPr="00E85F5E" w:rsidRDefault="00A32343" w:rsidP="00A32343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proofErr w:type="spellStart"/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>Yr</w:t>
            </w:r>
            <w:proofErr w:type="spellEnd"/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 1</w:t>
            </w:r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>2</w:t>
            </w:r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>Eval</w:t>
            </w:r>
            <w:proofErr w:type="spellEnd"/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 &amp; Analysis Report</w:t>
            </w:r>
          </w:p>
          <w:tbl>
            <w:tblPr>
              <w:tblW w:w="50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269"/>
              <w:gridCol w:w="553"/>
              <w:gridCol w:w="553"/>
              <w:gridCol w:w="553"/>
              <w:gridCol w:w="553"/>
              <w:gridCol w:w="554"/>
            </w:tblGrid>
            <w:tr w:rsidR="00A32343" w:rsidRPr="00E13B0E" w:rsidTr="003E33FB">
              <w:trPr>
                <w:trHeight w:val="347"/>
              </w:trPr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                  Grade Topic                                             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HD</w:t>
                  </w:r>
                </w:p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ind w:left="-114" w:right="-116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10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9.5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D</w:t>
                  </w:r>
                </w:p>
                <w:p w:rsidR="00A32343" w:rsidRPr="00883BE9" w:rsidRDefault="00A32343" w:rsidP="00A32343">
                  <w:pPr>
                    <w:framePr w:hSpace="180" w:wrap="around" w:vAnchor="text" w:hAnchor="margin" w:y="721"/>
                    <w:suppressAutoHyphens/>
                    <w:ind w:left="-100" w:right="-130"/>
                    <w:rPr>
                      <w:rFonts w:ascii="Trebuchet MS" w:hAnsi="Trebuchet MS"/>
                      <w:b/>
                      <w:spacing w:val="-3"/>
                      <w:sz w:val="14"/>
                      <w:szCs w:val="14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9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 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>8.5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C</w:t>
                  </w:r>
                </w:p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ind w:left="-86" w:right="-144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8      7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P</w:t>
                  </w:r>
                </w:p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ind w:left="-72" w:right="-158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6.5    5</w:t>
                  </w: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N</w:t>
                  </w:r>
                </w:p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ind w:left="-58" w:right="-17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4.5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0</w:t>
                  </w: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Layout (Title Page, Table of Contents, Abstract, Appendices, References) and Overview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Depth of Scientific Knowledge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Scientific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Discovery/Discussion 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35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Affects/Advantages/ Disadvantages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43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Referencing &amp; Abstract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.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2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0%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Concluding Remarks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10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</w:tbl>
          <w:p w:rsidR="008A67AA" w:rsidRPr="00E85F5E" w:rsidRDefault="008A67AA" w:rsidP="00E85F5E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</w:tc>
        <w:tc>
          <w:tcPr>
            <w:tcW w:w="5270" w:type="dxa"/>
          </w:tcPr>
          <w:p w:rsidR="008A67AA" w:rsidRPr="00E85F5E" w:rsidRDefault="008A67AA" w:rsidP="00E85F5E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  <w:p w:rsidR="008A67AA" w:rsidRPr="00E85F5E" w:rsidRDefault="008A67AA" w:rsidP="00E85F5E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  <w:p w:rsidR="00A32343" w:rsidRPr="00E85F5E" w:rsidRDefault="00A32343" w:rsidP="00A32343">
            <w:pPr>
              <w:suppressAutoHyphens/>
              <w:spacing w:after="120" w:line="276" w:lineRule="auto"/>
              <w:ind w:left="374" w:hanging="374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proofErr w:type="spellStart"/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>Yr</w:t>
            </w:r>
            <w:proofErr w:type="spellEnd"/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 1</w:t>
            </w:r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>2</w:t>
            </w:r>
            <w:r w:rsidRPr="00E85F5E"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>Eval</w:t>
            </w:r>
            <w:proofErr w:type="spellEnd"/>
            <w:r>
              <w:rPr>
                <w:rFonts w:ascii="Trebuchet MS" w:hAnsi="Trebuchet MS"/>
                <w:b/>
                <w:spacing w:val="-3"/>
                <w:sz w:val="32"/>
                <w:szCs w:val="32"/>
              </w:rPr>
              <w:t xml:space="preserve"> &amp; Analysis Report</w:t>
            </w:r>
          </w:p>
          <w:tbl>
            <w:tblPr>
              <w:tblW w:w="50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269"/>
              <w:gridCol w:w="553"/>
              <w:gridCol w:w="553"/>
              <w:gridCol w:w="553"/>
              <w:gridCol w:w="553"/>
              <w:gridCol w:w="554"/>
            </w:tblGrid>
            <w:tr w:rsidR="00A32343" w:rsidRPr="00E13B0E" w:rsidTr="003E33FB">
              <w:trPr>
                <w:trHeight w:val="347"/>
              </w:trPr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</w:rPr>
                    <w:t xml:space="preserve">                         Grade Topic                                             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HD</w:t>
                  </w:r>
                </w:p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ind w:left="-114" w:right="-116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10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9.5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D</w:t>
                  </w:r>
                </w:p>
                <w:p w:rsidR="00A32343" w:rsidRPr="00883BE9" w:rsidRDefault="00A32343" w:rsidP="00A32343">
                  <w:pPr>
                    <w:framePr w:hSpace="180" w:wrap="around" w:vAnchor="text" w:hAnchor="margin" w:y="721"/>
                    <w:suppressAutoHyphens/>
                    <w:ind w:left="-100" w:right="-130"/>
                    <w:rPr>
                      <w:rFonts w:ascii="Trebuchet MS" w:hAnsi="Trebuchet MS"/>
                      <w:b/>
                      <w:spacing w:val="-3"/>
                      <w:sz w:val="14"/>
                      <w:szCs w:val="14"/>
                      <w:lang w:eastAsia="en-AU"/>
                    </w:rPr>
                  </w:pP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9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 xml:space="preserve">   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14"/>
                      <w:lang w:eastAsia="en-AU"/>
                    </w:rPr>
                    <w:t>8.5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C</w:t>
                  </w:r>
                </w:p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ind w:left="-86" w:right="-144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8      7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P</w:t>
                  </w:r>
                </w:p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ind w:left="-72" w:right="-158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6.5    5</w:t>
                  </w: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jc w:val="center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  <w:t>N</w:t>
                  </w:r>
                </w:p>
                <w:p w:rsidR="00A32343" w:rsidRPr="00635ED4" w:rsidRDefault="00A32343" w:rsidP="00A32343">
                  <w:pPr>
                    <w:framePr w:hSpace="180" w:wrap="around" w:vAnchor="text" w:hAnchor="margin" w:y="721"/>
                    <w:suppressAutoHyphens/>
                    <w:ind w:left="-58" w:right="-17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>4.5</w:t>
                  </w:r>
                  <w:r w:rsidRPr="00883BE9"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spacing w:val="-3"/>
                      <w:sz w:val="16"/>
                      <w:szCs w:val="20"/>
                      <w:lang w:eastAsia="en-AU"/>
                    </w:rPr>
                    <w:t xml:space="preserve">  0</w:t>
                  </w: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Layout (Title Page, Table of Contents, Abstract, Appendices, References) and Overview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Depth of Scientific Knowledge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  <w:r w:rsidRPr="00635ED4"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Scientific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Discovery/Discussion 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35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PlainText"/>
                    <w:framePr w:hSpace="180" w:wrap="around" w:vAnchor="text" w:hAnchor="margin" w:y="721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Affects/Advantages/ Disadvantages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5%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 w:cs="Courier New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43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Referencing &amp; Abstract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.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2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0%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A32343" w:rsidRPr="00E13B0E" w:rsidTr="003E33FB">
              <w:tc>
                <w:tcPr>
                  <w:tcW w:w="2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  <w:p w:rsidR="00A32343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 xml:space="preserve">Concluding Remarks </w:t>
                  </w:r>
                  <w:r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10</w:t>
                  </w:r>
                  <w:r w:rsidRPr="0041073E"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  <w:t>%</w:t>
                  </w:r>
                </w:p>
                <w:p w:rsidR="00A32343" w:rsidRPr="0041073E" w:rsidRDefault="00A32343" w:rsidP="00A32343">
                  <w:pPr>
                    <w:framePr w:hSpace="180" w:wrap="around" w:vAnchor="text" w:hAnchor="margin" w:y="721"/>
                    <w:suppressAutoHyphens/>
                    <w:rPr>
                      <w:rFonts w:ascii="Trebuchet MS" w:hAnsi="Trebuchet MS"/>
                      <w:spacing w:val="-3"/>
                      <w:sz w:val="16"/>
                      <w:szCs w:val="16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b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32343" w:rsidRPr="00635ED4" w:rsidRDefault="00A32343" w:rsidP="00A32343">
                  <w:pPr>
                    <w:pStyle w:val="ListParagraph"/>
                    <w:framePr w:hSpace="180" w:wrap="around" w:vAnchor="text" w:hAnchor="margin" w:y="721"/>
                    <w:suppressAutoHyphens/>
                    <w:spacing w:after="120" w:line="276" w:lineRule="auto"/>
                    <w:ind w:left="-79"/>
                    <w:rPr>
                      <w:rFonts w:ascii="Trebuchet MS" w:hAnsi="Trebuchet MS"/>
                      <w:spacing w:val="-3"/>
                      <w:sz w:val="20"/>
                      <w:szCs w:val="20"/>
                      <w:lang w:eastAsia="en-AU"/>
                    </w:rPr>
                  </w:pPr>
                </w:p>
              </w:tc>
              <w:bookmarkStart w:id="0" w:name="_GoBack"/>
              <w:bookmarkEnd w:id="0"/>
            </w:tr>
          </w:tbl>
          <w:p w:rsidR="008A67AA" w:rsidRPr="00E85F5E" w:rsidRDefault="008A67AA" w:rsidP="00E85F5E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32"/>
                <w:szCs w:val="32"/>
              </w:rPr>
            </w:pPr>
          </w:p>
        </w:tc>
      </w:tr>
    </w:tbl>
    <w:p w:rsidR="008A67AA" w:rsidRDefault="008A67AA" w:rsidP="007D468A">
      <w:pPr>
        <w:suppressAutoHyphens/>
        <w:spacing w:after="120" w:line="276" w:lineRule="auto"/>
        <w:ind w:left="374" w:hanging="374"/>
      </w:pPr>
    </w:p>
    <w:sectPr w:rsidR="008A67AA" w:rsidSect="00E85F5E">
      <w:pgSz w:w="16838" w:h="11906" w:orient="landscape"/>
      <w:pgMar w:top="301" w:right="680" w:bottom="53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408E"/>
    <w:multiLevelType w:val="hybridMultilevel"/>
    <w:tmpl w:val="879256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017F1"/>
    <w:multiLevelType w:val="hybridMultilevel"/>
    <w:tmpl w:val="71960C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737CC"/>
    <w:multiLevelType w:val="hybridMultilevel"/>
    <w:tmpl w:val="4962B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45C84"/>
    <w:multiLevelType w:val="hybridMultilevel"/>
    <w:tmpl w:val="EC0652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6626B"/>
    <w:multiLevelType w:val="hybridMultilevel"/>
    <w:tmpl w:val="44609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B288A"/>
    <w:multiLevelType w:val="hybridMultilevel"/>
    <w:tmpl w:val="7FFC4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C7985"/>
    <w:multiLevelType w:val="hybridMultilevel"/>
    <w:tmpl w:val="551EE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17A9"/>
    <w:rsid w:val="000A717C"/>
    <w:rsid w:val="000E1840"/>
    <w:rsid w:val="00131BFC"/>
    <w:rsid w:val="001364BE"/>
    <w:rsid w:val="001817A9"/>
    <w:rsid w:val="00213E6E"/>
    <w:rsid w:val="00225DF1"/>
    <w:rsid w:val="002507DB"/>
    <w:rsid w:val="002775F6"/>
    <w:rsid w:val="002B29E4"/>
    <w:rsid w:val="003F2121"/>
    <w:rsid w:val="0041073E"/>
    <w:rsid w:val="00423D8D"/>
    <w:rsid w:val="00423EC1"/>
    <w:rsid w:val="004850AD"/>
    <w:rsid w:val="004A3671"/>
    <w:rsid w:val="004B0DC2"/>
    <w:rsid w:val="004B7BEB"/>
    <w:rsid w:val="004D2155"/>
    <w:rsid w:val="00512243"/>
    <w:rsid w:val="00513AF5"/>
    <w:rsid w:val="00597E63"/>
    <w:rsid w:val="005C0557"/>
    <w:rsid w:val="005E1650"/>
    <w:rsid w:val="00617251"/>
    <w:rsid w:val="00635ED4"/>
    <w:rsid w:val="006B46E4"/>
    <w:rsid w:val="006C344B"/>
    <w:rsid w:val="006F11C1"/>
    <w:rsid w:val="0070016C"/>
    <w:rsid w:val="007D1DDC"/>
    <w:rsid w:val="007D468A"/>
    <w:rsid w:val="00854C9D"/>
    <w:rsid w:val="00883BE9"/>
    <w:rsid w:val="008A67AA"/>
    <w:rsid w:val="008B4464"/>
    <w:rsid w:val="009143DA"/>
    <w:rsid w:val="0094200F"/>
    <w:rsid w:val="009B4DB4"/>
    <w:rsid w:val="009E0678"/>
    <w:rsid w:val="00A32343"/>
    <w:rsid w:val="00A635A2"/>
    <w:rsid w:val="00A66977"/>
    <w:rsid w:val="00A91F83"/>
    <w:rsid w:val="00AA3D27"/>
    <w:rsid w:val="00AC4610"/>
    <w:rsid w:val="00B25527"/>
    <w:rsid w:val="00B5447D"/>
    <w:rsid w:val="00B63574"/>
    <w:rsid w:val="00BC0DA4"/>
    <w:rsid w:val="00BC436D"/>
    <w:rsid w:val="00C03EAD"/>
    <w:rsid w:val="00C515AB"/>
    <w:rsid w:val="00C67C51"/>
    <w:rsid w:val="00CB2653"/>
    <w:rsid w:val="00CC6CE5"/>
    <w:rsid w:val="00D163B5"/>
    <w:rsid w:val="00D94483"/>
    <w:rsid w:val="00D94E7E"/>
    <w:rsid w:val="00E13B0E"/>
    <w:rsid w:val="00E46B94"/>
    <w:rsid w:val="00E57055"/>
    <w:rsid w:val="00E77AEC"/>
    <w:rsid w:val="00E85F5E"/>
    <w:rsid w:val="00E87E23"/>
    <w:rsid w:val="00F1272C"/>
    <w:rsid w:val="00F5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7A9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9B4DB4"/>
    <w:rPr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1817A9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E87E2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locked/>
    <w:rsid w:val="00E87E23"/>
    <w:rPr>
      <w:rFonts w:ascii="Consolas" w:hAnsi="Consolas" w:cs="Times New Roman"/>
      <w:sz w:val="21"/>
      <w:szCs w:val="21"/>
    </w:rPr>
  </w:style>
  <w:style w:type="paragraph" w:styleId="ListParagraph">
    <w:name w:val="List Paragraph"/>
    <w:basedOn w:val="Normal"/>
    <w:uiPriority w:val="99"/>
    <w:qFormat/>
    <w:rsid w:val="00BC4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E7834AEC</Template>
  <TotalTime>24</TotalTime>
  <Pages>1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Extended Experimental Investigation Rubric for Year 11 Physics Investigation</dc:title>
  <dc:subject/>
  <dc:creator>Kim Coddington</dc:creator>
  <cp:keywords/>
  <dc:description/>
  <cp:lastModifiedBy>CODDINGTON Kim</cp:lastModifiedBy>
  <cp:revision>9</cp:revision>
  <cp:lastPrinted>2011-05-06T07:58:00Z</cp:lastPrinted>
  <dcterms:created xsi:type="dcterms:W3CDTF">2011-05-06T07:49:00Z</dcterms:created>
  <dcterms:modified xsi:type="dcterms:W3CDTF">2016-08-21T23:52:00Z</dcterms:modified>
</cp:coreProperties>
</file>