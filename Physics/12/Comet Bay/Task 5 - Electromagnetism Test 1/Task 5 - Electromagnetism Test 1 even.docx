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E0" w:rsidRPr="007B3B98" w:rsidRDefault="00282591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5761E0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BAY</w:t>
            </w:r>
          </w:smartTag>
        </w:smartTag>
        <w:r w:rsidR="005761E0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City">
          <w:smartTag w:uri="urn:schemas-microsoft-com:office:smarttags" w:element="PlaceType">
            <w:r w:rsidR="005761E0" w:rsidRPr="009C65F0">
              <w:rPr>
                <w:rFonts w:ascii="Trebuchet MS" w:hAnsi="Trebuchet MS" w:cs="Arial"/>
                <w:b/>
                <w:sz w:val="44"/>
                <w:szCs w:val="44"/>
                <w:u w:val="single"/>
              </w:rPr>
              <w:t>COLLEGE</w:t>
            </w:r>
          </w:smartTag>
        </w:smartTag>
      </w:smartTag>
    </w:p>
    <w:p w:rsidR="005761E0" w:rsidRPr="009C65F0" w:rsidRDefault="005761E0" w:rsidP="00F4074D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Unit 3 - Task </w:t>
      </w:r>
      <w:r w:rsidR="000067EB">
        <w:rPr>
          <w:rFonts w:ascii="Trebuchet MS" w:hAnsi="Trebuchet MS" w:cs="Arial"/>
          <w:b/>
          <w:sz w:val="36"/>
          <w:szCs w:val="36"/>
        </w:rPr>
        <w:t>5</w:t>
      </w:r>
    </w:p>
    <w:p w:rsidR="001125DB" w:rsidRDefault="000067E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36"/>
          <w:szCs w:val="36"/>
        </w:rPr>
        <w:t>Electromagnetism Test 1</w:t>
      </w:r>
    </w:p>
    <w:p w:rsidR="001125DB" w:rsidRDefault="001125DB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</w:p>
    <w:p w:rsidR="005761E0" w:rsidRPr="008F2BFA" w:rsidRDefault="00FD3E16" w:rsidP="001125DB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="00205AFA">
        <w:rPr>
          <w:rFonts w:ascii="Trebuchet MS" w:hAnsi="Trebuchet MS" w:cs="Arial"/>
          <w:b/>
          <w:color w:val="FF0000"/>
          <w:sz w:val="28"/>
          <w:szCs w:val="28"/>
        </w:rPr>
        <w:t xml:space="preserve">               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="005761E0" w:rsidRPr="008F2BFA">
        <w:rPr>
          <w:rFonts w:ascii="Trebuchet MS" w:hAnsi="Trebuchet MS" w:cs="Arial"/>
          <w:b/>
          <w:sz w:val="28"/>
          <w:szCs w:val="28"/>
        </w:rPr>
        <w:t xml:space="preserve"> </w:t>
      </w:r>
      <w:r w:rsidR="005761E0">
        <w:rPr>
          <w:rFonts w:ascii="Trebuchet MS" w:hAnsi="Trebuchet MS" w:cs="Arial"/>
          <w:b/>
          <w:sz w:val="28"/>
          <w:szCs w:val="28"/>
        </w:rPr>
        <w:t xml:space="preserve">                       Total Marks   </w:t>
      </w:r>
      <w:r w:rsidR="00221072">
        <w:rPr>
          <w:rFonts w:ascii="Trebuchet MS" w:hAnsi="Trebuchet MS" w:cs="Arial"/>
          <w:b/>
          <w:sz w:val="28"/>
          <w:szCs w:val="28"/>
        </w:rPr>
        <w:t xml:space="preserve">      </w:t>
      </w:r>
      <w:r w:rsidR="005761E0">
        <w:rPr>
          <w:rFonts w:ascii="Trebuchet MS" w:hAnsi="Trebuchet MS" w:cs="Arial"/>
          <w:b/>
          <w:sz w:val="28"/>
          <w:szCs w:val="28"/>
        </w:rPr>
        <w:t xml:space="preserve">  </w:t>
      </w:r>
      <w:r w:rsidR="00CA4F7E">
        <w:rPr>
          <w:rFonts w:ascii="Trebuchet MS" w:hAnsi="Trebuchet MS" w:cs="Arial"/>
          <w:b/>
          <w:sz w:val="28"/>
          <w:szCs w:val="28"/>
        </w:rPr>
        <w:t>/</w:t>
      </w:r>
      <w:r w:rsidR="00FA41B1">
        <w:rPr>
          <w:rFonts w:ascii="Trebuchet MS" w:hAnsi="Trebuchet MS" w:cs="Arial"/>
          <w:b/>
          <w:sz w:val="28"/>
          <w:szCs w:val="28"/>
        </w:rPr>
        <w:t>6</w:t>
      </w:r>
      <w:r w:rsidR="00B6351B">
        <w:rPr>
          <w:rFonts w:ascii="Trebuchet MS" w:hAnsi="Trebuchet MS" w:cs="Arial"/>
          <w:b/>
          <w:sz w:val="28"/>
          <w:szCs w:val="28"/>
        </w:rPr>
        <w:t>0</w:t>
      </w:r>
    </w:p>
    <w:p w:rsidR="00EB73AF" w:rsidRDefault="00EB73AF" w:rsidP="00EB73A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questions must be answered and to WACE specifications</w:t>
      </w:r>
    </w:p>
    <w:p w:rsidR="00EB73AF" w:rsidRPr="00081CC3" w:rsidRDefault="00EB73AF" w:rsidP="00EB73AF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1</w:t>
      </w:r>
    </w:p>
    <w:p w:rsidR="00081CC3" w:rsidRPr="00081CC3" w:rsidRDefault="00081CC3" w:rsidP="00081CC3">
      <w:pPr>
        <w:tabs>
          <w:tab w:val="left" w:pos="426"/>
        </w:tabs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A force of 8.50 × 10</w:t>
      </w:r>
      <w:r w:rsidRPr="00081CC3">
        <w:rPr>
          <w:rFonts w:ascii="Arial" w:hAnsi="Arial" w:cs="Arial"/>
          <w:sz w:val="24"/>
          <w:szCs w:val="24"/>
          <w:vertAlign w:val="superscript"/>
        </w:rPr>
        <w:t>-3</w:t>
      </w:r>
      <w:r w:rsidRPr="00081CC3">
        <w:rPr>
          <w:rFonts w:ascii="Arial" w:hAnsi="Arial" w:cs="Arial"/>
          <w:sz w:val="24"/>
          <w:szCs w:val="24"/>
        </w:rPr>
        <w:t xml:space="preserve"> N attraction is felt between two charged spheres that are 45 cm apart.  </w:t>
      </w:r>
    </w:p>
    <w:p w:rsidR="00081CC3" w:rsidRPr="00081CC3" w:rsidRDefault="00081CC3" w:rsidP="00922CE5">
      <w:pPr>
        <w:pStyle w:val="ListParagraph"/>
        <w:numPr>
          <w:ilvl w:val="0"/>
          <w:numId w:val="9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If one has a charge of + 0.3 </w:t>
      </w:r>
      <w:r w:rsidRPr="00081CC3">
        <w:rPr>
          <w:rFonts w:ascii="Arial" w:hAnsi="Arial" w:cs="Arial"/>
          <w:sz w:val="24"/>
          <w:szCs w:val="24"/>
        </w:rPr>
        <w:sym w:font="Symbol" w:char="F06D"/>
      </w:r>
      <w:r w:rsidRPr="00081CC3">
        <w:rPr>
          <w:rFonts w:ascii="Arial" w:hAnsi="Arial" w:cs="Arial"/>
          <w:sz w:val="24"/>
          <w:szCs w:val="24"/>
        </w:rPr>
        <w:t xml:space="preserve">C, what is the charge on the other </w:t>
      </w:r>
      <w:r w:rsidR="009B3B1A">
        <w:rPr>
          <w:rFonts w:ascii="Arial" w:hAnsi="Arial" w:cs="Arial"/>
          <w:sz w:val="24"/>
          <w:szCs w:val="24"/>
        </w:rPr>
        <w:t xml:space="preserve">                    (2 marks)</w:t>
      </w: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81CC3" w:rsidRPr="00081CC3" w:rsidRDefault="00081CC3" w:rsidP="00081CC3">
      <w:pPr>
        <w:pStyle w:val="BodyTextIndent"/>
        <w:tabs>
          <w:tab w:val="left" w:pos="426"/>
        </w:tabs>
        <w:spacing w:after="0"/>
        <w:ind w:left="0"/>
        <w:rPr>
          <w:rFonts w:ascii="Arial" w:hAnsi="Arial" w:cs="Arial"/>
          <w:sz w:val="24"/>
          <w:szCs w:val="24"/>
        </w:rPr>
      </w:pPr>
    </w:p>
    <w:p w:rsidR="000C2F8D" w:rsidRPr="00081CC3" w:rsidRDefault="000C2F8D" w:rsidP="00EB73AF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t>Question 2</w:t>
      </w:r>
    </w:p>
    <w:p w:rsidR="000C2F8D" w:rsidRPr="00081CC3" w:rsidRDefault="000C2F8D" w:rsidP="002448BC">
      <w:pPr>
        <w:spacing w:after="0"/>
        <w:ind w:firstLine="1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Two identical magnets are fixed in position on a flat bench. A compass is placed near the magnets.</w:t>
      </w:r>
    </w:p>
    <w:p w:rsidR="000C2F8D" w:rsidRPr="000C2F8D" w:rsidRDefault="000C2F8D" w:rsidP="000C2F8D">
      <w:pPr>
        <w:spacing w:after="0"/>
        <w:ind w:right="4778" w:firstLine="10"/>
        <w:rPr>
          <w:rFonts w:ascii="Arial" w:hAnsi="Arial" w:cs="Arial"/>
          <w:sz w:val="24"/>
          <w:szCs w:val="24"/>
        </w:rPr>
      </w:pPr>
    </w:p>
    <w:p w:rsidR="000C2F8D" w:rsidRPr="002448BC" w:rsidRDefault="00225A1A" w:rsidP="00922CE5">
      <w:pPr>
        <w:numPr>
          <w:ilvl w:val="0"/>
          <w:numId w:val="3"/>
        </w:numPr>
        <w:tabs>
          <w:tab w:val="clear" w:pos="407"/>
        </w:tabs>
        <w:spacing w:after="0"/>
        <w:ind w:left="1134" w:right="4536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D960B88" wp14:editId="70451C6C">
                <wp:simplePos x="0" y="0"/>
                <wp:positionH relativeFrom="page">
                  <wp:posOffset>4695825</wp:posOffset>
                </wp:positionH>
                <wp:positionV relativeFrom="paragraph">
                  <wp:posOffset>219710</wp:posOffset>
                </wp:positionV>
                <wp:extent cx="2133600" cy="1771650"/>
                <wp:effectExtent l="0" t="0" r="19050" b="19050"/>
                <wp:wrapNone/>
                <wp:docPr id="646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771650"/>
                          <a:chOff x="4374" y="11214"/>
                          <a:chExt cx="3360" cy="2790"/>
                        </a:xfrm>
                      </wpg:grpSpPr>
                      <wps:wsp>
                        <wps:cNvPr id="64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11754"/>
                            <a:ext cx="120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201A" w:rsidRPr="006942FC" w:rsidRDefault="0084201A" w:rsidP="000C2F8D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942FC">
                                <w:rPr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6942FC">
                                <w:rPr>
                                  <w:b/>
                                  <w:sz w:val="20"/>
                                  <w:szCs w:val="20"/>
                                </w:rPr>
                                <w:tab/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12834"/>
                            <a:ext cx="375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201A" w:rsidRPr="002448BC" w:rsidRDefault="0084201A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84201A" w:rsidRDefault="0084201A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4201A" w:rsidRPr="002448BC" w:rsidRDefault="0084201A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84201A" w:rsidRPr="002448BC" w:rsidRDefault="0084201A" w:rsidP="002448BC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Oval 1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94" y="1157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11214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201A" w:rsidRPr="002448BC" w:rsidRDefault="0084201A" w:rsidP="000C2F8D">
                              <w:pPr>
                                <w:rPr>
                                  <w:rFonts w:ascii="Arial" w:hAnsi="Arial" w:cs="Arial"/>
                                  <w:szCs w:val="20"/>
                                </w:rPr>
                              </w:pPr>
                              <w:r w:rsidRPr="002448BC">
                                <w:rPr>
                                  <w:rFonts w:ascii="Arial" w:hAnsi="Arial" w:cs="Arial"/>
                                  <w:szCs w:val="20"/>
                                </w:rPr>
                                <w:t>Compass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6" o:spid="_x0000_s1026" style="position:absolute;left:0;text-align:left;margin-left:369.75pt;margin-top:17.3pt;width:168pt;height:139.5pt;z-index:251783168;mso-position-horizontal-relative:page" coordorigin="4374,11214" coordsize="3360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" o:spid="_x0000_s1027" type="#_x0000_t202" style="position:absolute;left:6534;top:11754;width:12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Q98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rSyR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nQ98YAAADcAAAADwAAAAAAAAAAAAAAAACYAgAAZHJz&#10;L2Rvd25yZXYueG1sUEsFBgAAAAAEAAQA9QAAAIsDAAAAAA==&#10;">
                  <v:textbox>
                    <w:txbxContent>
                      <w:p w:rsidR="0084201A" w:rsidRPr="006942FC" w:rsidRDefault="0084201A" w:rsidP="000C2F8D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942FC">
                          <w:rPr>
                            <w:b/>
                            <w:sz w:val="20"/>
                            <w:szCs w:val="20"/>
                          </w:rPr>
                          <w:t>N</w:t>
                        </w:r>
                        <w:r w:rsidRPr="006942FC">
                          <w:rPr>
                            <w:b/>
                            <w:sz w:val="20"/>
                            <w:szCs w:val="20"/>
                          </w:rPr>
                          <w:tab/>
                          <w:t>S</w:t>
                        </w:r>
                      </w:p>
                    </w:txbxContent>
                  </v:textbox>
                </v:shape>
                <v:shape id="Text Box 147" o:spid="_x0000_s1028" type="#_x0000_t202" style="position:absolute;left:5274;top:12834;width:37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Ehc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qy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EhcMAAADcAAAADwAAAAAAAAAAAAAAAACYAgAAZHJzL2Rv&#10;d25yZXYueG1sUEsFBgAAAAAEAAQA9QAAAIgDAAAAAA==&#10;">
                  <v:textbox>
                    <w:txbxContent>
                      <w:p w:rsidR="0084201A" w:rsidRPr="002448BC" w:rsidRDefault="0084201A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:rsidR="0084201A" w:rsidRDefault="0084201A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84201A" w:rsidRPr="002448BC" w:rsidRDefault="0084201A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  <w:p w:rsidR="0084201A" w:rsidRPr="002448BC" w:rsidRDefault="0084201A" w:rsidP="002448BC">
                        <w:pPr>
                          <w:spacing w:after="0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oval id="Oval 148" o:spid="_x0000_s1029" style="position:absolute;left:5094;top:1157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leMUA&#10;AADcAAAADwAAAGRycy9kb3ducmV2LnhtbESPQWvCQBSE74L/YXlCb2bTWkISXUWEkp4sSUvx+Mg+&#10;k9js25BdNf333UKhx2FmvmE2u8n04kaj6ywreIxiEMS11R03Cj7eX5YpCOeRNfaWScE3Odht57MN&#10;5treuaRb5RsRIOxyVNB6P+RSurolgy6yA3HwznY06IMcG6lHvAe46eVTHCfSYMdhocWBDi3VX9XV&#10;KMC3S1Fcj5+nY1Y05cqtsExjVOphMe3XIDxN/j/8137VCpLnD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GV4xQAAANwAAAAPAAAAAAAAAAAAAAAAAJgCAABkcnMv&#10;ZG93bnJldi54bWxQSwUGAAAAAAQABAD1AAAAigMAAAAA&#10;" strokeweight="2pt">
                  <o:lock v:ext="edit" aspectratio="t"/>
                </v:oval>
                <v:shape id="Text Box 149" o:spid="_x0000_s1030" type="#_x0000_t202" style="position:absolute;left:4374;top:1121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<v:textbox>
                    <w:txbxContent>
                      <w:p w:rsidR="0084201A" w:rsidRPr="002448BC" w:rsidRDefault="0084201A" w:rsidP="000C2F8D">
                        <w:pPr>
                          <w:rPr>
                            <w:rFonts w:ascii="Arial" w:hAnsi="Arial" w:cs="Arial"/>
                            <w:szCs w:val="20"/>
                          </w:rPr>
                        </w:pPr>
                        <w:r w:rsidRPr="002448BC">
                          <w:rPr>
                            <w:rFonts w:ascii="Arial" w:hAnsi="Arial" w:cs="Arial"/>
                            <w:szCs w:val="20"/>
                          </w:rPr>
                          <w:t>Compass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2F8D" w:rsidRPr="00081CC3">
        <w:rPr>
          <w:rFonts w:ascii="Arial" w:hAnsi="Arial" w:cs="Arial"/>
          <w:sz w:val="24"/>
          <w:szCs w:val="24"/>
        </w:rPr>
        <w:t>Sketch the magnetic field in the region around the magnets. Draw at least 4 field lines for each magnet.</w:t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2448BC">
        <w:rPr>
          <w:rFonts w:ascii="Arial" w:hAnsi="Arial" w:cs="Arial"/>
          <w:sz w:val="24"/>
          <w:szCs w:val="24"/>
        </w:rPr>
        <w:t xml:space="preserve">   </w:t>
      </w:r>
      <w:r w:rsidR="000C2F8D" w:rsidRPr="002448BC">
        <w:rPr>
          <w:rFonts w:ascii="Arial" w:hAnsi="Arial" w:cs="Arial"/>
          <w:sz w:val="24"/>
          <w:szCs w:val="24"/>
        </w:rPr>
        <w:t>(2</w:t>
      </w:r>
      <w:r w:rsidR="002448BC">
        <w:rPr>
          <w:rFonts w:ascii="Arial" w:hAnsi="Arial" w:cs="Arial"/>
          <w:sz w:val="24"/>
          <w:szCs w:val="24"/>
        </w:rPr>
        <w:t xml:space="preserve"> marks</w:t>
      </w:r>
      <w:r w:rsidR="000C2F8D" w:rsidRPr="002448BC">
        <w:rPr>
          <w:rFonts w:ascii="Arial" w:hAnsi="Arial" w:cs="Arial"/>
          <w:sz w:val="24"/>
          <w:szCs w:val="24"/>
        </w:rPr>
        <w:t>)</w:t>
      </w:r>
    </w:p>
    <w:p w:rsidR="000C2F8D" w:rsidRDefault="000C2F8D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2448BC" w:rsidRDefault="002448BC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2448BC" w:rsidRDefault="002448BC" w:rsidP="00225A1A">
      <w:pPr>
        <w:spacing w:after="0"/>
        <w:ind w:left="1134" w:right="4536" w:hanging="567"/>
        <w:rPr>
          <w:rFonts w:ascii="Arial" w:hAnsi="Arial" w:cs="Arial"/>
          <w:sz w:val="24"/>
          <w:szCs w:val="24"/>
          <w:lang w:eastAsia="ja-JP"/>
        </w:rPr>
      </w:pPr>
    </w:p>
    <w:p w:rsidR="000C2F8D" w:rsidRPr="00081CC3" w:rsidRDefault="000C2F8D" w:rsidP="00922CE5">
      <w:pPr>
        <w:numPr>
          <w:ilvl w:val="0"/>
          <w:numId w:val="3"/>
        </w:numPr>
        <w:tabs>
          <w:tab w:val="clear" w:pos="407"/>
        </w:tabs>
        <w:spacing w:after="0"/>
        <w:ind w:left="1134" w:right="4536" w:hanging="567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Indicate the direction that the compass </w:t>
      </w:r>
      <w:r w:rsidRPr="00081CC3">
        <w:rPr>
          <w:rFonts w:ascii="Arial" w:hAnsi="Arial" w:cs="Arial"/>
          <w:sz w:val="24"/>
          <w:szCs w:val="24"/>
          <w:lang w:eastAsia="ja-JP"/>
        </w:rPr>
        <w:t xml:space="preserve">needle </w:t>
      </w:r>
      <w:r w:rsidRPr="00081CC3">
        <w:rPr>
          <w:rFonts w:ascii="Arial" w:hAnsi="Arial" w:cs="Arial"/>
          <w:sz w:val="24"/>
          <w:szCs w:val="24"/>
        </w:rPr>
        <w:t>will point by placing an arrow in the circle.</w:t>
      </w:r>
      <w:r w:rsidR="002448BC">
        <w:rPr>
          <w:rFonts w:ascii="Arial" w:hAnsi="Arial" w:cs="Arial"/>
          <w:sz w:val="24"/>
          <w:szCs w:val="24"/>
        </w:rPr>
        <w:tab/>
      </w:r>
      <w:r w:rsidR="002448BC">
        <w:rPr>
          <w:rFonts w:ascii="Arial" w:hAnsi="Arial" w:cs="Arial"/>
          <w:sz w:val="24"/>
          <w:szCs w:val="24"/>
        </w:rPr>
        <w:tab/>
        <w:t xml:space="preserve">       </w:t>
      </w:r>
      <w:r w:rsidR="00225A1A">
        <w:rPr>
          <w:rFonts w:ascii="Arial" w:hAnsi="Arial" w:cs="Arial"/>
          <w:sz w:val="24"/>
          <w:szCs w:val="24"/>
        </w:rPr>
        <w:t xml:space="preserve">                  </w:t>
      </w:r>
      <w:r w:rsidR="002448BC">
        <w:rPr>
          <w:rFonts w:ascii="Arial" w:hAnsi="Arial" w:cs="Arial"/>
          <w:sz w:val="24"/>
          <w:szCs w:val="24"/>
        </w:rPr>
        <w:t xml:space="preserve">   </w:t>
      </w:r>
      <w:r w:rsidR="002448BC" w:rsidRPr="002448BC">
        <w:rPr>
          <w:rFonts w:ascii="Arial" w:hAnsi="Arial" w:cs="Arial"/>
          <w:sz w:val="24"/>
          <w:szCs w:val="24"/>
        </w:rPr>
        <w:t>(</w:t>
      </w:r>
      <w:r w:rsidR="002448BC">
        <w:rPr>
          <w:rFonts w:ascii="Arial" w:hAnsi="Arial" w:cs="Arial"/>
          <w:sz w:val="24"/>
          <w:szCs w:val="24"/>
        </w:rPr>
        <w:t>1 marks</w:t>
      </w:r>
      <w:r w:rsidR="002448BC" w:rsidRPr="002448BC">
        <w:rPr>
          <w:rFonts w:ascii="Arial" w:hAnsi="Arial" w:cs="Arial"/>
          <w:sz w:val="24"/>
          <w:szCs w:val="24"/>
        </w:rPr>
        <w:t>)</w:t>
      </w:r>
    </w:p>
    <w:p w:rsidR="000C2F8D" w:rsidRPr="00081CC3" w:rsidRDefault="000C2F8D" w:rsidP="000C2F8D">
      <w:pPr>
        <w:spacing w:after="0"/>
        <w:ind w:firstLine="10"/>
        <w:jc w:val="right"/>
        <w:rPr>
          <w:rFonts w:ascii="Arial" w:hAnsi="Arial" w:cs="Arial"/>
          <w:sz w:val="24"/>
          <w:szCs w:val="24"/>
        </w:rPr>
      </w:pPr>
    </w:p>
    <w:p w:rsidR="000C2F8D" w:rsidRPr="000C2F8D" w:rsidRDefault="000C2F8D" w:rsidP="000C2F8D">
      <w:pPr>
        <w:spacing w:after="0"/>
        <w:rPr>
          <w:rFonts w:ascii="Arial" w:hAnsi="Arial" w:cs="Arial"/>
          <w:sz w:val="24"/>
          <w:szCs w:val="24"/>
        </w:rPr>
      </w:pPr>
    </w:p>
    <w:p w:rsidR="00BE6332" w:rsidRPr="00081CC3" w:rsidRDefault="00BE6332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6351B" w:rsidRDefault="00B6351B" w:rsidP="002448BC">
      <w:pPr>
        <w:rPr>
          <w:rFonts w:ascii="Arial" w:hAnsi="Arial" w:cs="Arial"/>
          <w:b/>
          <w:sz w:val="24"/>
          <w:szCs w:val="24"/>
        </w:rPr>
      </w:pPr>
    </w:p>
    <w:p w:rsidR="00B6351B" w:rsidRPr="00081CC3" w:rsidRDefault="00B6351B" w:rsidP="00B6351B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lang w:eastAsia="ar-SA"/>
        </w:rPr>
      </w:pPr>
      <w:r w:rsidRPr="00081CC3">
        <w:rPr>
          <w:rFonts w:ascii="Arial" w:hAnsi="Arial" w:cs="Arial"/>
          <w:noProof/>
          <w:sz w:val="24"/>
          <w:szCs w:val="24"/>
          <w:lang w:eastAsia="en-AU"/>
        </w:rPr>
        <w:lastRenderedPageBreak/>
        <mc:AlternateContent>
          <mc:Choice Requires="wpc">
            <w:drawing>
              <wp:anchor distT="0" distB="0" distL="114300" distR="114300" simplePos="0" relativeHeight="251796480" behindDoc="0" locked="0" layoutInCell="1" allowOverlap="1" wp14:anchorId="4920A786" wp14:editId="04C78B10">
                <wp:simplePos x="0" y="0"/>
                <wp:positionH relativeFrom="margin">
                  <wp:posOffset>4017645</wp:posOffset>
                </wp:positionH>
                <wp:positionV relativeFrom="paragraph">
                  <wp:posOffset>146050</wp:posOffset>
                </wp:positionV>
                <wp:extent cx="2527935" cy="1597660"/>
                <wp:effectExtent l="0" t="0" r="5715" b="0"/>
                <wp:wrapSquare wrapText="bothSides"/>
                <wp:docPr id="519" name="Canvas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2" name="Text Box 1291"/>
                        <wps:cNvSpPr txBox="1"/>
                        <wps:spPr>
                          <a:xfrm>
                            <a:off x="283505" y="156147"/>
                            <a:ext cx="1725295" cy="13864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eastAsia="MS Mincho" w:hAnsi="Wingdings 2"/>
                                  <w:color w:val="00B050"/>
                                  <w:lang w:val="en-US"/>
                                </w:rPr>
                                <w:sym w:font="Wingdings 2" w:char="F0D0"/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eastAsia="MS Mincho"/>
                                  <w:color w:val="00B050"/>
                                  <w:lang w:val="en-US"/>
                                </w:rPr>
                                <w:t> </w:t>
                              </w:r>
                            </w:p>
                            <w:p w:rsidR="0084201A" w:rsidRDefault="0084201A" w:rsidP="00602F13">
                              <w:pPr>
                                <w:pStyle w:val="NormalWeb"/>
                                <w:spacing w:before="0" w:beforeAutospacing="0" w:after="0" w:afterAutospacing="0"/>
                                <w:ind w:left="403" w:hanging="403"/>
                              </w:pPr>
                              <w:r>
                                <w:rPr>
                                  <w:rFonts w:eastAsia="MS Mincho"/>
                                  <w:color w:val="00007F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ounded Rectangle 343"/>
                        <wps:cNvSpPr/>
                        <wps:spPr>
                          <a:xfrm>
                            <a:off x="283505" y="823890"/>
                            <a:ext cx="1560830" cy="71120"/>
                          </a:xfrm>
                          <a:prstGeom prst="roundRect">
                            <a:avLst/>
                          </a:prstGeom>
                          <a:solidFill>
                            <a:srgbClr val="F79646"/>
                          </a:solidFill>
                          <a:ln w="25400" cap="flat" cmpd="sng" algn="ctr">
                            <a:solidFill>
                              <a:srgbClr val="F7964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01A" w:rsidRDefault="0084201A" w:rsidP="00602F1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Down Arrow 344"/>
                        <wps:cNvSpPr/>
                        <wps:spPr>
                          <a:xfrm>
                            <a:off x="930570" y="975020"/>
                            <a:ext cx="116205" cy="413385"/>
                          </a:xfrm>
                          <a:prstGeom prst="down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4201A" w:rsidRDefault="0084201A" w:rsidP="00602F1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1294"/>
                        <wps:cNvSpPr txBox="1"/>
                        <wps:spPr>
                          <a:xfrm>
                            <a:off x="744735" y="285750"/>
                            <a:ext cx="1760339" cy="481929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7000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Pr="00602F13" w:rsidRDefault="0084201A" w:rsidP="00602F1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Cs w:val="22"/>
                                </w:rPr>
                              </w:pPr>
                              <w:r w:rsidRPr="00602F13">
                                <w:rPr>
                                  <w:rFonts w:ascii="Arial" w:eastAsia="MS Mincho" w:hAnsi="Arial" w:cs="Arial"/>
                                  <w:szCs w:val="22"/>
                                </w:rPr>
                                <w:t>Rail falling at 25.0 m/s within magnetic field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19" o:spid="_x0000_s1034" editas="canvas" style="position:absolute;margin-left:316.35pt;margin-top:11.5pt;width:199.05pt;height:125.8pt;z-index:251796480;mso-position-horizontal-relative:margin" coordsize="25279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25279;height:159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91" o:spid="_x0000_s1036" type="#_x0000_t202" style="position:absolute;left:2835;top:1561;width:17253;height:13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sXs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1g9jCF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ysXsYAAADcAAAADwAAAAAAAAAAAAAAAACYAgAAZHJz&#10;L2Rvd25yZXYueG1sUEsFBgAAAAAEAAQA9QAAAIsDAAAAAA==&#10;" fillcolor="window" stroked="f" strokeweight=".5pt">
                  <v:textbox>
                    <w:txbxContent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tab/>
                        </w:r>
                        <w:r>
                          <w:rPr>
                            <w:rFonts w:eastAsia="MS Mincho" w:hAnsi="Wingdings 2"/>
                            <w:color w:val="00B050"/>
                            <w:lang w:val="en-US"/>
                          </w:rPr>
                          <w:sym w:font="Wingdings 2" w:char="F0D0"/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eastAsia="MS Mincho"/>
                            <w:color w:val="00B050"/>
                            <w:lang w:val="en-US"/>
                          </w:rPr>
                          <w:t> </w:t>
                        </w:r>
                      </w:p>
                      <w:p w:rsidR="0084201A" w:rsidRDefault="0084201A" w:rsidP="00602F13">
                        <w:pPr>
                          <w:pStyle w:val="NormalWeb"/>
                          <w:spacing w:before="0" w:beforeAutospacing="0" w:after="0" w:afterAutospacing="0"/>
                          <w:ind w:left="403" w:hanging="403"/>
                        </w:pPr>
                        <w:r>
                          <w:rPr>
                            <w:rFonts w:eastAsia="MS Mincho"/>
                            <w:color w:val="00007F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343" o:spid="_x0000_s1037" style="position:absolute;left:2835;top:8238;width:15608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8UMUA&#10;AADcAAAADwAAAGRycy9kb3ducmV2LnhtbESPW4vCMBSE3xf8D+EIvmnqBVmqUcQLLoLIetl9PTTH&#10;ttqclCar9d8bQdjHYWa+YcbT2hTiRpXLLSvodiIQxInVOacKjodV+xOE88gaC8uk4EEOppPGxxhj&#10;be/8Tbe9T0WAsItRQeZ9GUvpkowMuo4tiYN3tpVBH2SVSl3hPcBNIXtRNJQGcw4LGZY0zyi57v+M&#10;guVinW9xx/Y0rH97yYMvg5/NRalWs56NQHiq/X/43f7SCvqDPrzOhCM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7LxQxQAAANwAAAAPAAAAAAAAAAAAAAAAAJgCAABkcnMv&#10;ZG93bnJldi54bWxQSwUGAAAAAAQABAD1AAAAigMAAAAA&#10;" fillcolor="#f79646" strokecolor="#b66d31" strokeweight="2pt">
                  <v:textbox>
                    <w:txbxContent>
                      <w:p w:rsidR="0084201A" w:rsidRDefault="0084201A" w:rsidP="00602F1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44" o:spid="_x0000_s1038" type="#_x0000_t67" style="position:absolute;left:9305;top:9750;width:1162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diMQA&#10;AADcAAAADwAAAGRycy9kb3ducmV2LnhtbESPQWvCQBSE74L/YXlCL6KbWqkhukopCD0Vqz14fOw+&#10;k2D2bci+mvjvuwWhx2FmvmE2u8E36kZdrAMbeJ5noIhtcDWXBr5P+1kOKgqywyYwGbhThN12PNpg&#10;4ULPX3Q7SqkShGOBBiqRttA62oo8xnloiZN3CZ1HSbIrteuwT3Df6EWWvWqPNaeFClt6r8hejz/e&#10;wGd9pineD3lvz6t8LyuxzUKMeZoMb2tQQoP8hx/tD2fgZbmEvzPpCO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v3YjEAAAA3AAAAA8AAAAAAAAAAAAAAAAAmAIAAGRycy9k&#10;b3ducmV2LnhtbFBLBQYAAAAABAAEAPUAAACJAwAAAAA=&#10;" adj="18564" fillcolor="#4f81bd" strokecolor="#385d8a" strokeweight="2pt">
                  <v:textbox>
                    <w:txbxContent>
                      <w:p w:rsidR="0084201A" w:rsidRDefault="0084201A" w:rsidP="00602F1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1294" o:spid="_x0000_s1039" type="#_x0000_t202" style="position:absolute;left:7447;top:2857;width:17603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nsYA&#10;AADcAAAADwAAAGRycy9kb3ducmV2LnhtbESPQWvCQBSE7wX/w/IKvRTdWNui0VVEaO1FsFHE4yP7&#10;mgSzb0P21aT/3i0Uehxm5htmsepdra7UhsqzgfEoAUWce1txYeB4eBtOQQVBtlh7JgM/FGC1HNwt&#10;MLW+40+6ZlKoCOGQooFSpEm1DnlJDsPIN8TR+/KtQ4myLbRtsYtwV+unJHnVDiuOCyU2tCkpv2Tf&#10;zsC+C3r9uN9ls/PpeAj5VibNuxjzcN+v56CEevkP/7U/rIHJ8wv8nolHQC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vdnsYAAADcAAAADwAAAAAAAAAAAAAAAACYAgAAZHJz&#10;L2Rvd25yZXYueG1sUEsFBgAAAAAEAAQA9QAAAIsDAAAAAA==&#10;" fillcolor="window" stroked="f" strokeweight=".5pt">
                  <v:fill opacity="46003f"/>
                  <v:textbox>
                    <w:txbxContent>
                      <w:p w:rsidR="0084201A" w:rsidRPr="00602F13" w:rsidRDefault="0084201A" w:rsidP="00602F1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Cs w:val="22"/>
                          </w:rPr>
                        </w:pPr>
                        <w:r w:rsidRPr="00602F13">
                          <w:rPr>
                            <w:rFonts w:ascii="Arial" w:eastAsia="MS Mincho" w:hAnsi="Arial" w:cs="Arial"/>
                            <w:szCs w:val="22"/>
                          </w:rPr>
                          <w:t>Rail falling at 25.0 m/s within magnetic field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081CC3">
        <w:rPr>
          <w:rFonts w:ascii="Arial" w:hAnsi="Arial" w:cs="Arial"/>
          <w:b/>
          <w:bCs/>
          <w:sz w:val="24"/>
          <w:szCs w:val="24"/>
        </w:rPr>
        <w:t>Question 3</w:t>
      </w:r>
    </w:p>
    <w:p w:rsidR="00B6351B" w:rsidRPr="00081CC3" w:rsidRDefault="00B6351B" w:rsidP="00B6351B">
      <w:pPr>
        <w:spacing w:after="0"/>
        <w:ind w:right="4394"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An iron rail of mass 150 kg and length 4.22 m is falling at 25.0 m s</w:t>
      </w:r>
      <w:r w:rsidRPr="00081CC3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  <w:r w:rsidRPr="00081CC3">
        <w:rPr>
          <w:rFonts w:ascii="Arial" w:hAnsi="Arial" w:cs="Arial"/>
          <w:sz w:val="24"/>
          <w:szCs w:val="24"/>
          <w:lang w:val="en-US"/>
        </w:rPr>
        <w:t xml:space="preserve"> next to a magnetic pole of a large electro-magnet in a breakers yard. The magnetic flux density of the electro-magnet is 840 </w:t>
      </w:r>
      <w:proofErr w:type="spellStart"/>
      <w:r w:rsidRPr="00081CC3">
        <w:rPr>
          <w:rFonts w:ascii="Arial" w:hAnsi="Arial" w:cs="Arial"/>
          <w:sz w:val="24"/>
          <w:szCs w:val="24"/>
          <w:lang w:val="en-US"/>
        </w:rPr>
        <w:t>mT</w:t>
      </w:r>
      <w:proofErr w:type="spellEnd"/>
      <w:r w:rsidRPr="00081CC3">
        <w:rPr>
          <w:rFonts w:ascii="Arial" w:hAnsi="Arial" w:cs="Arial"/>
          <w:sz w:val="24"/>
          <w:szCs w:val="24"/>
          <w:lang w:val="en-US"/>
        </w:rPr>
        <w:t xml:space="preserve"> and its direction is indicated in the diagram.</w:t>
      </w:r>
    </w:p>
    <w:p w:rsidR="00602F13" w:rsidRPr="00081CC3" w:rsidRDefault="00602F13" w:rsidP="00B6351B">
      <w:pPr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922CE5">
      <w:pPr>
        <w:numPr>
          <w:ilvl w:val="0"/>
          <w:numId w:val="12"/>
        </w:numPr>
        <w:spacing w:after="0"/>
        <w:ind w:left="1134" w:hanging="567"/>
        <w:contextualSpacing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Calculate the potential difference across the length of the rail.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="00BA47E9"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(2 marks)</w: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7E9" w:rsidRDefault="00BA47E9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F1D35" w:rsidRDefault="00FF1D35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F1D35" w:rsidRDefault="00FF1D35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F1D35" w:rsidRDefault="00FF1D35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F1D35" w:rsidRDefault="00FF1D35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7E9" w:rsidRPr="00081CC3" w:rsidRDefault="00BA47E9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BA47E9" w:rsidRDefault="00602F13" w:rsidP="00922CE5">
      <w:pPr>
        <w:numPr>
          <w:ilvl w:val="0"/>
          <w:numId w:val="12"/>
        </w:numPr>
        <w:spacing w:after="0"/>
        <w:ind w:left="1134" w:hanging="567"/>
        <w:contextualSpacing/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sz w:val="24"/>
          <w:szCs w:val="24"/>
          <w:lang w:val="en-US"/>
        </w:rPr>
        <w:t>Explain, referring to charge location, how a potential difference is established in this situation.</w:t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</w:r>
      <w:r w:rsidR="00BA47E9"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Pr="00BA47E9">
        <w:rPr>
          <w:rFonts w:ascii="Arial" w:hAnsi="Arial" w:cs="Arial"/>
          <w:sz w:val="24"/>
          <w:szCs w:val="24"/>
          <w:lang w:val="en-US"/>
        </w:rPr>
        <w:t>(2</w:t>
      </w:r>
      <w:r w:rsidR="00BA47E9" w:rsidRPr="00BA47E9">
        <w:rPr>
          <w:rFonts w:ascii="Arial" w:hAnsi="Arial" w:cs="Arial"/>
          <w:sz w:val="24"/>
          <w:szCs w:val="24"/>
          <w:lang w:val="en-US"/>
        </w:rPr>
        <w:t xml:space="preserve"> marks</w:t>
      </w:r>
      <w:r w:rsidRPr="00BA47E9">
        <w:rPr>
          <w:rFonts w:ascii="Arial" w:hAnsi="Arial" w:cs="Arial"/>
          <w:sz w:val="24"/>
          <w:szCs w:val="24"/>
          <w:lang w:val="en-US"/>
        </w:rPr>
        <w:t>)</w:t>
      </w:r>
    </w:p>
    <w:p w:rsidR="00602F13" w:rsidRPr="00081CC3" w:rsidRDefault="00602F13" w:rsidP="00602F1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602F13" w:rsidRPr="00081CC3" w:rsidRDefault="00602F13" w:rsidP="00602F13">
      <w:pPr>
        <w:spacing w:after="0"/>
        <w:ind w:left="720" w:hanging="720"/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B6351B" w:rsidRDefault="00B6351B" w:rsidP="00225A1A">
      <w:pPr>
        <w:rPr>
          <w:rFonts w:ascii="Arial" w:hAnsi="Arial" w:cs="Arial"/>
          <w:b/>
          <w:sz w:val="24"/>
          <w:szCs w:val="24"/>
        </w:rPr>
      </w:pPr>
    </w:p>
    <w:p w:rsidR="00225A1A" w:rsidRPr="00225A1A" w:rsidRDefault="00225A1A" w:rsidP="00225A1A">
      <w:pPr>
        <w:rPr>
          <w:rFonts w:ascii="Arial" w:hAnsi="Arial" w:cs="Arial"/>
          <w:b/>
          <w:sz w:val="24"/>
          <w:szCs w:val="24"/>
        </w:rPr>
      </w:pPr>
      <w:r w:rsidRPr="00225A1A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84201A">
        <w:rPr>
          <w:rFonts w:ascii="Arial" w:hAnsi="Arial" w:cs="Arial"/>
          <w:b/>
          <w:sz w:val="24"/>
          <w:szCs w:val="24"/>
        </w:rPr>
        <w:t>4</w:t>
      </w:r>
    </w:p>
    <w:p w:rsidR="00225A1A" w:rsidRPr="00081CC3" w:rsidRDefault="00225A1A" w:rsidP="00225A1A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An apparatus used for identifying minerals in mining samples involves releasing electrons from a cathode electron gun and accelerating them across a potential difference and through a pair of parallel charged plates and then impacting with the sample.  The electrons are accelerated through a potential of 35 kV, and through a distance of 330 mm between the charged plates.</w:t>
      </w:r>
    </w:p>
    <w:p w:rsidR="00225A1A" w:rsidRPr="00081CC3" w:rsidRDefault="00225A1A" w:rsidP="00225A1A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ab/>
      </w:r>
      <w:r w:rsidRPr="00081CC3">
        <w:rPr>
          <w:rFonts w:ascii="Arial" w:hAnsi="Arial" w:cs="Arial"/>
          <w:sz w:val="24"/>
          <w:szCs w:val="24"/>
        </w:rPr>
        <w:tab/>
      </w:r>
      <w:r w:rsidRPr="00081CC3">
        <w:rPr>
          <w:rFonts w:ascii="Arial" w:hAnsi="Arial" w:cs="Arial"/>
          <w:sz w:val="24"/>
          <w:szCs w:val="24"/>
        </w:rPr>
        <w:object w:dxaOrig="8095" w:dyaOrig="3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166.5pt" o:ole="">
            <v:imagedata r:id="rId9" o:title=""/>
          </v:shape>
          <o:OLEObject Type="Embed" ProgID="FXDraw3.Document" ShapeID="_x0000_i1025" DrawAspect="Content" ObjectID="_1519544703" r:id="rId10"/>
        </w:object>
      </w:r>
    </w:p>
    <w:p w:rsidR="00225A1A" w:rsidRPr="00D70B4C" w:rsidRDefault="00225A1A" w:rsidP="00922CE5">
      <w:pPr>
        <w:pStyle w:val="ListParagraph"/>
        <w:numPr>
          <w:ilvl w:val="0"/>
          <w:numId w:val="11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Calculate the strength of the electric field between the</w:t>
      </w:r>
      <w:r w:rsidR="00D70B4C" w:rsidRPr="00D70B4C">
        <w:rPr>
          <w:rFonts w:ascii="Arial" w:hAnsi="Arial" w:cs="Arial"/>
          <w:sz w:val="24"/>
          <w:szCs w:val="24"/>
        </w:rPr>
        <w:t xml:space="preserve"> charged plates.</w:t>
      </w:r>
      <w:r w:rsidR="00D70B4C">
        <w:rPr>
          <w:rFonts w:ascii="Arial" w:hAnsi="Arial" w:cs="Arial"/>
          <w:sz w:val="24"/>
          <w:szCs w:val="24"/>
        </w:rPr>
        <w:t xml:space="preserve">           </w:t>
      </w:r>
      <w:r w:rsidRPr="00D70B4C">
        <w:rPr>
          <w:rFonts w:ascii="Arial" w:hAnsi="Arial" w:cs="Arial"/>
          <w:sz w:val="24"/>
          <w:szCs w:val="24"/>
        </w:rPr>
        <w:t>(</w:t>
      </w:r>
      <w:r w:rsidR="00D70B4C">
        <w:rPr>
          <w:rFonts w:ascii="Arial" w:hAnsi="Arial" w:cs="Arial"/>
          <w:sz w:val="24"/>
          <w:szCs w:val="24"/>
        </w:rPr>
        <w:t>2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D70B4C" w:rsidRDefault="00225A1A" w:rsidP="00922CE5">
      <w:pPr>
        <w:pStyle w:val="ListParagraph"/>
        <w:numPr>
          <w:ilvl w:val="0"/>
          <w:numId w:val="11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Calculate the magnitude of the velocity of the elect</w:t>
      </w:r>
      <w:r w:rsidR="00D70B4C">
        <w:rPr>
          <w:rFonts w:ascii="Arial" w:hAnsi="Arial" w:cs="Arial"/>
          <w:sz w:val="24"/>
          <w:szCs w:val="24"/>
        </w:rPr>
        <w:t xml:space="preserve">rons as they exit the electron </w:t>
      </w:r>
      <w:r w:rsidRPr="00D70B4C">
        <w:rPr>
          <w:rFonts w:ascii="Arial" w:hAnsi="Arial" w:cs="Arial"/>
          <w:sz w:val="24"/>
          <w:szCs w:val="24"/>
        </w:rPr>
        <w:t>gun assembly.</w:t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Pr="00D70B4C">
        <w:rPr>
          <w:rFonts w:ascii="Arial" w:hAnsi="Arial" w:cs="Arial"/>
          <w:sz w:val="24"/>
          <w:szCs w:val="24"/>
        </w:rPr>
        <w:tab/>
      </w:r>
      <w:r w:rsidR="00D70B4C">
        <w:rPr>
          <w:rFonts w:ascii="Arial" w:hAnsi="Arial" w:cs="Arial"/>
          <w:sz w:val="24"/>
          <w:szCs w:val="24"/>
        </w:rPr>
        <w:t xml:space="preserve">         </w:t>
      </w:r>
      <w:r w:rsidR="00D70B4C" w:rsidRPr="00D70B4C">
        <w:rPr>
          <w:rFonts w:ascii="Arial" w:hAnsi="Arial" w:cs="Arial"/>
          <w:sz w:val="24"/>
          <w:szCs w:val="24"/>
        </w:rPr>
        <w:t xml:space="preserve"> </w:t>
      </w:r>
      <w:r w:rsidRPr="00D70B4C">
        <w:rPr>
          <w:rFonts w:ascii="Arial" w:hAnsi="Arial" w:cs="Arial"/>
          <w:sz w:val="24"/>
          <w:szCs w:val="24"/>
        </w:rPr>
        <w:t>(</w:t>
      </w:r>
      <w:r w:rsidR="00471DB3">
        <w:rPr>
          <w:rFonts w:ascii="Arial" w:hAnsi="Arial" w:cs="Arial"/>
          <w:sz w:val="24"/>
          <w:szCs w:val="24"/>
        </w:rPr>
        <w:t>4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602F13" w:rsidRDefault="00602F13" w:rsidP="00D70B4C">
      <w:pPr>
        <w:spacing w:after="0"/>
        <w:rPr>
          <w:rFonts w:ascii="Arial" w:hAnsi="Arial" w:cs="Arial"/>
          <w:sz w:val="24"/>
          <w:szCs w:val="24"/>
        </w:rPr>
      </w:pPr>
    </w:p>
    <w:p w:rsidR="00602F13" w:rsidRPr="00081CC3" w:rsidRDefault="00602F13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25A1A" w:rsidRPr="00D70B4C" w:rsidRDefault="00225A1A" w:rsidP="00922CE5">
      <w:pPr>
        <w:pStyle w:val="ListParagraph"/>
        <w:numPr>
          <w:ilvl w:val="0"/>
          <w:numId w:val="11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D70B4C">
        <w:rPr>
          <w:rFonts w:ascii="Arial" w:hAnsi="Arial" w:cs="Arial"/>
          <w:sz w:val="24"/>
          <w:szCs w:val="24"/>
        </w:rPr>
        <w:t>After leaving the electron gun assembly, the elec</w:t>
      </w:r>
      <w:r w:rsidR="00471DB3">
        <w:rPr>
          <w:rFonts w:ascii="Arial" w:hAnsi="Arial" w:cs="Arial"/>
          <w:sz w:val="24"/>
          <w:szCs w:val="24"/>
        </w:rPr>
        <w:t xml:space="preserve">trons travel through a uniform </w:t>
      </w:r>
      <w:r w:rsidRPr="00D70B4C">
        <w:rPr>
          <w:rFonts w:ascii="Arial" w:hAnsi="Arial" w:cs="Arial"/>
          <w:sz w:val="24"/>
          <w:szCs w:val="24"/>
        </w:rPr>
        <w:t xml:space="preserve">magnetic field which is perpendicular to their direction of motion.  If the magnetic field strength is 0.300T, through what radius will the electrons be </w:t>
      </w:r>
      <w:r w:rsidR="00471DB3">
        <w:rPr>
          <w:rFonts w:ascii="Arial" w:hAnsi="Arial" w:cs="Arial"/>
          <w:sz w:val="24"/>
          <w:szCs w:val="24"/>
        </w:rPr>
        <w:t>deviated?</w:t>
      </w:r>
      <w:r w:rsidR="00471DB3">
        <w:rPr>
          <w:rFonts w:ascii="Arial" w:hAnsi="Arial" w:cs="Arial"/>
          <w:sz w:val="24"/>
          <w:szCs w:val="24"/>
        </w:rPr>
        <w:tab/>
        <w:t xml:space="preserve">         </w:t>
      </w:r>
      <w:r w:rsidR="00471DB3" w:rsidRPr="00D70B4C">
        <w:rPr>
          <w:rFonts w:ascii="Arial" w:hAnsi="Arial" w:cs="Arial"/>
          <w:sz w:val="24"/>
          <w:szCs w:val="24"/>
        </w:rPr>
        <w:t xml:space="preserve"> </w:t>
      </w:r>
      <w:r w:rsidRPr="00D70B4C">
        <w:rPr>
          <w:rFonts w:ascii="Arial" w:hAnsi="Arial" w:cs="Arial"/>
          <w:sz w:val="24"/>
          <w:szCs w:val="24"/>
        </w:rPr>
        <w:t>(</w:t>
      </w:r>
      <w:r w:rsidR="00602F13">
        <w:rPr>
          <w:rFonts w:ascii="Arial" w:hAnsi="Arial" w:cs="Arial"/>
          <w:sz w:val="24"/>
          <w:szCs w:val="24"/>
        </w:rPr>
        <w:t>2</w:t>
      </w:r>
      <w:r w:rsidRPr="00D70B4C">
        <w:rPr>
          <w:rFonts w:ascii="Arial" w:hAnsi="Arial" w:cs="Arial"/>
          <w:sz w:val="24"/>
          <w:szCs w:val="24"/>
        </w:rPr>
        <w:t xml:space="preserve"> marks)</w:t>
      </w:r>
    </w:p>
    <w:p w:rsidR="00225A1A" w:rsidRPr="00081CC3" w:rsidRDefault="00225A1A" w:rsidP="00D70B4C">
      <w:pPr>
        <w:spacing w:after="0"/>
        <w:rPr>
          <w:rFonts w:ascii="Arial" w:hAnsi="Arial" w:cs="Arial"/>
          <w:sz w:val="24"/>
          <w:szCs w:val="24"/>
        </w:rPr>
      </w:pP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448BC" w:rsidRDefault="002448BC" w:rsidP="00D70B4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A47E9" w:rsidRPr="00081CC3" w:rsidRDefault="00BA47E9" w:rsidP="00BA47E9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081CC3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84201A">
        <w:rPr>
          <w:rFonts w:ascii="Arial" w:hAnsi="Arial" w:cs="Arial"/>
          <w:b/>
          <w:sz w:val="24"/>
          <w:szCs w:val="24"/>
        </w:rPr>
        <w:t>5</w:t>
      </w: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sz w:val="24"/>
          <w:szCs w:val="24"/>
          <w:lang w:val="en-US"/>
        </w:rPr>
        <w:t>Steve is demonstrating that a 7.00 kg bucket full of water can undergo vertical circular motion upside down without the water falling out. He is spinning the bucket around on the end of a rope to give a radius of 1.20 m. At the top of the circle the bucket has a speed of 4.00 m s</w:t>
      </w:r>
      <w:r w:rsidRPr="00081CC3">
        <w:rPr>
          <w:rFonts w:ascii="Arial" w:hAnsi="Arial" w:cs="Arial"/>
          <w:bCs/>
          <w:sz w:val="24"/>
          <w:szCs w:val="24"/>
          <w:vertAlign w:val="superscript"/>
          <w:lang w:val="en-US"/>
        </w:rPr>
        <w:t>-1</w:t>
      </w: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BA47E9" w:rsidP="00922C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 w:rsidRPr="00BA47E9">
        <w:rPr>
          <w:rFonts w:ascii="Arial" w:hAnsi="Arial" w:cs="Arial"/>
          <w:bCs/>
          <w:sz w:val="24"/>
          <w:szCs w:val="24"/>
          <w:lang w:val="en-US"/>
        </w:rPr>
        <w:t>Calculate the tension in the rope for the instant shown.</w:t>
      </w:r>
      <w:r w:rsidR="00FF5E31">
        <w:rPr>
          <w:rFonts w:ascii="Arial" w:hAnsi="Arial" w:cs="Arial"/>
          <w:bCs/>
          <w:sz w:val="24"/>
          <w:szCs w:val="24"/>
          <w:lang w:val="en-US"/>
        </w:rPr>
        <w:t xml:space="preserve"> Draw a vector diagram.</w:t>
      </w:r>
    </w:p>
    <w:p w:rsidR="00BA47E9" w:rsidRPr="00BA47E9" w:rsidRDefault="00FF5E31" w:rsidP="00FF5E31">
      <w:pPr>
        <w:pStyle w:val="ListParagraph"/>
        <w:autoSpaceDE w:val="0"/>
        <w:autoSpaceDN w:val="0"/>
        <w:adjustRightInd w:val="0"/>
        <w:spacing w:after="0"/>
        <w:ind w:left="1134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  <w:t xml:space="preserve">          </w:t>
      </w:r>
      <w:r w:rsidR="00BA47E9" w:rsidRPr="00BA47E9">
        <w:rPr>
          <w:rFonts w:ascii="Arial" w:hAnsi="Arial" w:cs="Arial"/>
          <w:bCs/>
          <w:noProof/>
          <w:sz w:val="24"/>
          <w:szCs w:val="24"/>
        </w:rPr>
        <w:t>(4 marks)</w:t>
      </w:r>
    </w:p>
    <w:p w:rsidR="00BA47E9" w:rsidRPr="00BA47E9" w:rsidRDefault="00FA41B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  <w:r w:rsidRPr="00BA47E9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50752" behindDoc="0" locked="0" layoutInCell="1" allowOverlap="1" wp14:anchorId="117EDF9F" wp14:editId="4B558A16">
                <wp:simplePos x="0" y="0"/>
                <wp:positionH relativeFrom="margin">
                  <wp:posOffset>4155440</wp:posOffset>
                </wp:positionH>
                <wp:positionV relativeFrom="paragraph">
                  <wp:posOffset>45085</wp:posOffset>
                </wp:positionV>
                <wp:extent cx="2247900" cy="2158365"/>
                <wp:effectExtent l="0" t="0" r="0" b="0"/>
                <wp:wrapSquare wrapText="bothSides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Group 12"/>
                        <wpg:cNvGrpSpPr/>
                        <wpg:grpSpPr>
                          <a:xfrm>
                            <a:off x="371474" y="158311"/>
                            <a:ext cx="1536617" cy="1737642"/>
                            <a:chOff x="285750" y="66675"/>
                            <a:chExt cx="1536617" cy="1737642"/>
                          </a:xfrm>
                        </wpg:grpSpPr>
                        <wps:wsp>
                          <wps:cNvPr id="13" name="Trapezoid 13"/>
                          <wps:cNvSpPr/>
                          <wps:spPr>
                            <a:xfrm>
                              <a:off x="917575" y="66675"/>
                              <a:ext cx="342900" cy="349250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1082675" y="415939"/>
                              <a:ext cx="6350" cy="74930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5750" y="241300"/>
                              <a:ext cx="520700" cy="387350"/>
                            </a:xfrm>
                            <a:custGeom>
                              <a:avLst/>
                              <a:gdLst>
                                <a:gd name="connsiteX0" fmla="*/ 0 w 584200"/>
                                <a:gd name="connsiteY0" fmla="*/ 450850 h 450850"/>
                                <a:gd name="connsiteX1" fmla="*/ 165100 w 584200"/>
                                <a:gd name="connsiteY1" fmla="*/ 12700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50850 h 450850"/>
                                <a:gd name="connsiteX1" fmla="*/ 254000 w 584200"/>
                                <a:gd name="connsiteY1" fmla="*/ 9525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50850 h 450850"/>
                                <a:gd name="connsiteX1" fmla="*/ 254000 w 584200"/>
                                <a:gd name="connsiteY1" fmla="*/ 95250 h 450850"/>
                                <a:gd name="connsiteX2" fmla="*/ 584200 w 584200"/>
                                <a:gd name="connsiteY2" fmla="*/ 0 h 450850"/>
                                <a:gd name="connsiteX0" fmla="*/ 0 w 584200"/>
                                <a:gd name="connsiteY0" fmla="*/ 419100 h 419100"/>
                                <a:gd name="connsiteX1" fmla="*/ 254000 w 584200"/>
                                <a:gd name="connsiteY1" fmla="*/ 63500 h 419100"/>
                                <a:gd name="connsiteX2" fmla="*/ 584200 w 584200"/>
                                <a:gd name="connsiteY2" fmla="*/ 0 h 419100"/>
                                <a:gd name="connsiteX0" fmla="*/ 0 w 584200"/>
                                <a:gd name="connsiteY0" fmla="*/ 424137 h 424137"/>
                                <a:gd name="connsiteX1" fmla="*/ 254000 w 584200"/>
                                <a:gd name="connsiteY1" fmla="*/ 68537 h 424137"/>
                                <a:gd name="connsiteX2" fmla="*/ 584200 w 584200"/>
                                <a:gd name="connsiteY2" fmla="*/ 5037 h 424137"/>
                                <a:gd name="connsiteX0" fmla="*/ 0 w 584200"/>
                                <a:gd name="connsiteY0" fmla="*/ 465597 h 465597"/>
                                <a:gd name="connsiteX1" fmla="*/ 254000 w 584200"/>
                                <a:gd name="connsiteY1" fmla="*/ 109997 h 465597"/>
                                <a:gd name="connsiteX2" fmla="*/ 584200 w 584200"/>
                                <a:gd name="connsiteY2" fmla="*/ 2047 h 465597"/>
                                <a:gd name="connsiteX0" fmla="*/ 0 w 584200"/>
                                <a:gd name="connsiteY0" fmla="*/ 463550 h 463550"/>
                                <a:gd name="connsiteX1" fmla="*/ 254000 w 584200"/>
                                <a:gd name="connsiteY1" fmla="*/ 107950 h 463550"/>
                                <a:gd name="connsiteX2" fmla="*/ 584200 w 584200"/>
                                <a:gd name="connsiteY2" fmla="*/ 0 h 463550"/>
                                <a:gd name="connsiteX0" fmla="*/ 0 w 584200"/>
                                <a:gd name="connsiteY0" fmla="*/ 463550 h 463550"/>
                                <a:gd name="connsiteX1" fmla="*/ 254000 w 584200"/>
                                <a:gd name="connsiteY1" fmla="*/ 107950 h 463550"/>
                                <a:gd name="connsiteX2" fmla="*/ 584200 w 584200"/>
                                <a:gd name="connsiteY2" fmla="*/ 0 h 4635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  <a:gd name="connsiteX0" fmla="*/ 0 w 520700"/>
                                <a:gd name="connsiteY0" fmla="*/ 387350 h 387350"/>
                                <a:gd name="connsiteX1" fmla="*/ 190500 w 520700"/>
                                <a:gd name="connsiteY1" fmla="*/ 107950 h 387350"/>
                                <a:gd name="connsiteX2" fmla="*/ 520700 w 520700"/>
                                <a:gd name="connsiteY2" fmla="*/ 0 h 387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20700" h="387350">
                                  <a:moveTo>
                                    <a:pt x="0" y="387350"/>
                                  </a:moveTo>
                                  <a:cubicBezTo>
                                    <a:pt x="33866" y="262996"/>
                                    <a:pt x="103717" y="172508"/>
                                    <a:pt x="190500" y="107950"/>
                                  </a:cubicBezTo>
                                  <a:cubicBezTo>
                                    <a:pt x="277283" y="43392"/>
                                    <a:pt x="347133" y="19579"/>
                                    <a:pt x="52070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 descr="Lambert Hand Up by SteveLambert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9087" y="1108992"/>
                              <a:ext cx="84328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wgp>
                      <wps:wsp>
                        <wps:cNvPr id="17" name="Text Box 17"/>
                        <wps:cNvSpPr txBox="1"/>
                        <wps:spPr>
                          <a:xfrm>
                            <a:off x="1297108" y="147573"/>
                            <a:ext cx="931742" cy="68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01A" w:rsidRPr="00FA41B1" w:rsidRDefault="0084201A" w:rsidP="00BA47E9">
                              <w:pPr>
                                <w:rPr>
                                  <w:rFonts w:ascii="Arial" w:hAnsi="Arial" w:cs="Arial"/>
                                  <w:sz w:val="24"/>
                                  <w:lang w:val="en-US"/>
                                </w:rPr>
                              </w:pPr>
                              <w:r w:rsidRPr="00FA41B1">
                                <w:rPr>
                                  <w:rFonts w:ascii="Arial" w:hAnsi="Arial" w:cs="Arial"/>
                                  <w:sz w:val="24"/>
                                  <w:lang w:val="en-US"/>
                                </w:rPr>
                                <w:t>Bucket of 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" o:spid="_x0000_s1037" editas="canvas" style="position:absolute;margin-left:327.2pt;margin-top:3.55pt;width:177pt;height:169.95pt;z-index:251850752;mso-position-horizontal-relative:margin" coordsize="22479,21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">
                <v:shape id="_x0000_s1038" type="#_x0000_t75" style="position:absolute;width:22479;height:21583;visibility:visible;mso-wrap-style:square">
                  <v:fill o:detectmouseclick="t"/>
                  <v:path o:connecttype="none"/>
                </v:shape>
                <v:group id="Group 12" o:spid="_x0000_s1039" style="position:absolute;left:3714;top:1583;width:15366;height:17376" coordorigin="2857,666" coordsize="15366,17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rapezoid 13" o:spid="_x0000_s1040" style="position:absolute;left:9175;top:666;width:3429;height:3493;visibility:visible;mso-wrap-style:square;v-text-anchor:middle" coordsize="342900,349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qlcEA&#10;AADbAAAADwAAAGRycy9kb3ducmV2LnhtbERPTWvCQBC9F/wPyxS86aYNFImuImKrtQeplZyH7Jgs&#10;yc6G7DZJ/31XKPQ2j/c5q81oG9FT541jBU/zBARx4bThUsH163W2AOEDssbGMSn4IQ+b9eRhhZl2&#10;A39SfwmliCHsM1RQhdBmUvqiIot+7lriyN1cZzFE2JVSdzjEcNvI5yR5kRYNx4YKW9pVVNSXb6sg&#10;P+n9R314wxSDObfvx/xqMFdq+jhulyACjeFf/Oc+6jg/hfsv8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apXBAAAA2wAAAA8AAAAAAAAAAAAAAAAAmAIAAGRycy9kb3du&#10;cmV2LnhtbFBLBQYAAAAABAAEAPUAAACGAwAAAAA=&#10;" path="m,349250l85725,,257175,r85725,349250l,349250xe" fillcolor="#4f81bd [3204]" strokecolor="#243f60 [1604]" strokeweight="2pt">
                    <v:path arrowok="t" o:connecttype="custom" o:connectlocs="0,349250;85725,0;257175,0;342900,349250;0,349250" o:connectangles="0,0,0,0,0"/>
                  </v:shape>
                  <v:line id="Straight Connector 14" o:spid="_x0000_s1041" style="position:absolute;flip:x;visibility:visible;mso-wrap-style:square" from="10826,4159" to="10890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35MIAAADbAAAADwAAAGRycy9kb3ducmV2LnhtbERPS2vCQBC+F/wPywi9FN3YFluimyDS&#10;ghcPtdbzkJ0mwd3ZkF3z8Nd3BaG3+fies84Ha0RHra8dK1jMExDEhdM1lwqO35+zdxA+IGs0jknB&#10;SB7ybPKwxlS7nr+oO4RSxBD2KSqoQmhSKX1RkUU/dw1x5H5dazFE2JZSt9jHcGvkc5IspcWaY0OF&#10;DW0rKs6Hi1XwcpL7jSkCvznZ7a8fPyM/ma1Sj9NhswIRaAj/4rt7p+P8V7j9E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y35MIAAADbAAAADwAAAAAAAAAAAAAA&#10;AAChAgAAZHJzL2Rvd25yZXYueG1sUEsFBgAAAAAEAAQA+QAAAJADAAAAAA==&#10;" strokecolor="#4579b8 [3044]" strokeweight="2.25pt"/>
                  <v:shape id="Freeform 15" o:spid="_x0000_s1042" style="position:absolute;left:2857;top:2413;width:5207;height:3873;visibility:visible;mso-wrap-style:square;v-text-anchor:middle" coordsize="520700,38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MEsEA&#10;AADbAAAADwAAAGRycy9kb3ducmV2LnhtbERP24rCMBB9F/yHMMK+yJq6S2XpGkUUYRdR8Po8NLNN&#10;sZmUJqv1740g+DaHc53xtLWVuFDjS8cKhoMEBHHudMmFgsN++f4FwgdkjZVjUnAjD9NJtzPGTLsr&#10;b+myC4WIIewzVGBCqDMpfW7Ioh+4mjhyf66xGCJsCqkbvMZwW8mPJBlJiyXHBoM1zQ3l592/VUBp&#10;ukp1//i5WszXv2hmm+P+REq99drZN4hAbXiJn+4fHeen8PglHiA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HzBLBAAAA2wAAAA8AAAAAAAAAAAAAAAAAmAIAAGRycy9kb3du&#10;cmV2LnhtbFBLBQYAAAAABAAEAPUAAACGAwAAAAA=&#10;" path="m,387350c33866,262996,103717,172508,190500,107950,277283,43392,347133,19579,520700,e" filled="f" strokecolor="#243f60 [1604]" strokeweight="2pt">
                    <v:stroke endarrow="block"/>
                    <v:path arrowok="t" o:connecttype="custom" o:connectlocs="0,387350;190500,107950;520700,0" o:connectangles="0,0,0"/>
                  </v:shape>
                  <v:shape id="Picture 16" o:spid="_x0000_s1043" type="#_x0000_t75" alt="Lambert Hand Up by SteveLambert" style="position:absolute;left:9790;top:11089;width:8433;height: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YgbLDAAAA2wAAAA8AAABkcnMvZG93bnJldi54bWxET01rwkAQvRf6H5YRequ7Cg0SXcUWLQEP&#10;Eqtgb0N2moRmZ0N2a2J/fVcQepvH+5zFarCNuFDna8caJmMFgrhwpuZSw/Fj+zwD4QOywcYxabiS&#10;h9Xy8WGBqXE953Q5hFLEEPYpaqhCaFMpfVGRRT92LXHkvlxnMUTYldJ02Mdw28ipUom0WHNsqLCl&#10;t4qK78OP1aC2tdrQ5/6UnbOXZLf+zd9f+1zrp9GwnoMINIR/8d2dmTg/gdsv8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iBssMAAADbAAAADwAAAAAAAAAAAAAAAACf&#10;AgAAZHJzL2Rvd25yZXYueG1sUEsFBgAAAAAEAAQA9wAAAI8DAAAAAA==&#10;">
                    <v:imagedata r:id="rId12" o:title="Lambert Hand Up by SteveLambert"/>
                  </v:shape>
                </v:group>
                <v:shape id="Text Box 17" o:spid="_x0000_s1044" type="#_x0000_t202" style="position:absolute;left:12971;top:1475;width:9317;height:6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201A" w:rsidRPr="00FA41B1" w:rsidRDefault="0084201A" w:rsidP="00BA47E9">
                        <w:pPr>
                          <w:rPr>
                            <w:rFonts w:ascii="Arial" w:hAnsi="Arial" w:cs="Arial"/>
                            <w:sz w:val="24"/>
                            <w:lang w:val="en-US"/>
                          </w:rPr>
                        </w:pPr>
                        <w:r w:rsidRPr="00FA41B1">
                          <w:rPr>
                            <w:rFonts w:ascii="Arial" w:hAnsi="Arial" w:cs="Arial"/>
                            <w:sz w:val="24"/>
                            <w:lang w:val="en-US"/>
                          </w:rPr>
                          <w:t>Bucket of water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FF5E31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FF5E31" w:rsidRPr="00BA47E9" w:rsidRDefault="00FF5E31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BA47E9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922CE5">
      <w:pPr>
        <w:pStyle w:val="ListParagraph"/>
        <w:numPr>
          <w:ilvl w:val="0"/>
          <w:numId w:val="2"/>
        </w:numPr>
        <w:tabs>
          <w:tab w:val="right" w:pos="9360"/>
        </w:tabs>
        <w:autoSpaceDE w:val="0"/>
        <w:autoSpaceDN w:val="0"/>
        <w:adjustRightInd w:val="0"/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  <w:lang w:val="en-US"/>
        </w:rPr>
      </w:pPr>
      <w:r w:rsidRPr="00081CC3">
        <w:rPr>
          <w:rFonts w:ascii="Arial" w:hAnsi="Arial" w:cs="Arial"/>
          <w:bCs/>
          <w:sz w:val="24"/>
          <w:szCs w:val="24"/>
          <w:lang w:val="en-US"/>
        </w:rPr>
        <w:t>Explain why the water does not fall out of the bucket</w:t>
      </w:r>
      <w:r w:rsidR="00FF5E31">
        <w:rPr>
          <w:rFonts w:ascii="Arial" w:hAnsi="Arial" w:cs="Arial"/>
          <w:bCs/>
          <w:sz w:val="24"/>
          <w:szCs w:val="24"/>
          <w:lang w:val="en-US"/>
        </w:rPr>
        <w:t>.                                        (1 mark)</w:t>
      </w:r>
    </w:p>
    <w:p w:rsidR="00BA47E9" w:rsidRPr="00081CC3" w:rsidRDefault="00BA47E9" w:rsidP="00FF5E31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Pr="00081CC3" w:rsidRDefault="00BA47E9" w:rsidP="00BA47E9">
      <w:pPr>
        <w:tabs>
          <w:tab w:val="right" w:pos="9360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:rsidR="00BA47E9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Default="00FF5E31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FF5E31" w:rsidRPr="00081CC3" w:rsidRDefault="00BA47E9" w:rsidP="00FF5E31">
      <w:pPr>
        <w:rPr>
          <w:rFonts w:ascii="Arial" w:hAnsi="Arial" w:cs="Arial"/>
          <w:sz w:val="24"/>
          <w:szCs w:val="24"/>
          <w:lang w:val="en-US"/>
        </w:rPr>
      </w:pPr>
      <w:r w:rsidRPr="00081CC3">
        <w:rPr>
          <w:rFonts w:ascii="Arial" w:hAnsi="Arial" w:cs="Arial"/>
          <w:b/>
          <w:noProof/>
          <w:sz w:val="24"/>
          <w:szCs w:val="24"/>
          <w:u w:val="single"/>
          <w:lang w:eastAsia="en-AU"/>
        </w:rPr>
        <w:lastRenderedPageBreak/>
        <w:drawing>
          <wp:anchor distT="0" distB="0" distL="114300" distR="114300" simplePos="0" relativeHeight="251846656" behindDoc="1" locked="0" layoutInCell="1" allowOverlap="1" wp14:anchorId="15B756E7" wp14:editId="358D91A4">
            <wp:simplePos x="0" y="0"/>
            <wp:positionH relativeFrom="column">
              <wp:posOffset>4065905</wp:posOffset>
            </wp:positionH>
            <wp:positionV relativeFrom="paragraph">
              <wp:posOffset>112395</wp:posOffset>
            </wp:positionV>
            <wp:extent cx="2514600" cy="1143635"/>
            <wp:effectExtent l="19050" t="19050" r="19050" b="18415"/>
            <wp:wrapTight wrapText="bothSides">
              <wp:wrapPolygon edited="0">
                <wp:start x="-164" y="-360"/>
                <wp:lineTo x="-164" y="21948"/>
                <wp:lineTo x="21764" y="21948"/>
                <wp:lineTo x="21764" y="-360"/>
                <wp:lineTo x="-164" y="-360"/>
              </wp:wrapPolygon>
            </wp:wrapTight>
            <wp:docPr id="209" name="Picture 66" descr="Ammeter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mmeter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164" t="4895" r="4164" b="46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31" w:rsidRPr="00081CC3">
        <w:rPr>
          <w:rFonts w:ascii="Arial" w:hAnsi="Arial" w:cs="Arial"/>
          <w:b/>
          <w:sz w:val="24"/>
          <w:szCs w:val="24"/>
        </w:rPr>
        <w:t xml:space="preserve">Question </w:t>
      </w:r>
      <w:r w:rsidR="0084201A">
        <w:rPr>
          <w:rFonts w:ascii="Arial" w:hAnsi="Arial" w:cs="Arial"/>
          <w:b/>
          <w:sz w:val="24"/>
          <w:szCs w:val="24"/>
        </w:rPr>
        <w:t>6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 xml:space="preserve">The meter to the left was used during an experiment. </w:t>
      </w:r>
    </w:p>
    <w:p w:rsidR="00BA47E9" w:rsidRPr="00081CC3" w:rsidRDefault="00BA47E9" w:rsidP="00922CE5">
      <w:pPr>
        <w:pStyle w:val="ListParagraph"/>
        <w:numPr>
          <w:ilvl w:val="0"/>
          <w:numId w:val="13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>What doe</w:t>
      </w:r>
      <w:r w:rsidR="00FF5E31">
        <w:rPr>
          <w:rFonts w:ascii="Arial" w:hAnsi="Arial" w:cs="Arial"/>
          <w:noProof/>
          <w:sz w:val="24"/>
          <w:szCs w:val="24"/>
        </w:rPr>
        <w:t xml:space="preserve">s the meter measure?            </w:t>
      </w:r>
      <w:r w:rsidRPr="00081CC3">
        <w:rPr>
          <w:rFonts w:ascii="Arial" w:hAnsi="Arial" w:cs="Arial"/>
          <w:noProof/>
          <w:sz w:val="24"/>
          <w:szCs w:val="24"/>
        </w:rPr>
        <w:t>(1 mark)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922CE5">
      <w:pPr>
        <w:pStyle w:val="ListParagraph"/>
        <w:numPr>
          <w:ilvl w:val="0"/>
          <w:numId w:val="13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 xml:space="preserve">What is the value recorded on the meter?  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                   </w:t>
      </w:r>
      <w:r w:rsidRPr="00081CC3">
        <w:rPr>
          <w:rFonts w:ascii="Arial" w:hAnsi="Arial" w:cs="Arial"/>
          <w:noProof/>
          <w:sz w:val="24"/>
          <w:szCs w:val="24"/>
        </w:rPr>
        <w:t xml:space="preserve">       (1 mark)</w:t>
      </w: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BA47E9">
      <w:pPr>
        <w:tabs>
          <w:tab w:val="left" w:pos="426"/>
        </w:tabs>
        <w:spacing w:after="0"/>
        <w:rPr>
          <w:rFonts w:ascii="Arial" w:hAnsi="Arial" w:cs="Arial"/>
          <w:noProof/>
          <w:sz w:val="24"/>
          <w:szCs w:val="24"/>
        </w:rPr>
      </w:pPr>
    </w:p>
    <w:p w:rsidR="00BA47E9" w:rsidRPr="00081CC3" w:rsidRDefault="00BA47E9" w:rsidP="00922CE5">
      <w:pPr>
        <w:pStyle w:val="ListParagraph"/>
        <w:numPr>
          <w:ilvl w:val="0"/>
          <w:numId w:val="13"/>
        </w:numPr>
        <w:spacing w:after="0"/>
        <w:ind w:left="1134" w:hanging="567"/>
        <w:rPr>
          <w:rFonts w:ascii="Arial" w:hAnsi="Arial" w:cs="Arial"/>
          <w:noProof/>
          <w:sz w:val="24"/>
          <w:szCs w:val="24"/>
        </w:rPr>
      </w:pPr>
      <w:r w:rsidRPr="00081CC3">
        <w:rPr>
          <w:rFonts w:ascii="Arial" w:hAnsi="Arial" w:cs="Arial"/>
          <w:noProof/>
          <w:sz w:val="24"/>
          <w:szCs w:val="24"/>
        </w:rPr>
        <w:t>What is the uncertainty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?  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                   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  </w:t>
      </w:r>
      <w:r w:rsidR="00FF5E31">
        <w:rPr>
          <w:rFonts w:ascii="Arial" w:hAnsi="Arial" w:cs="Arial"/>
          <w:noProof/>
          <w:sz w:val="24"/>
          <w:szCs w:val="24"/>
        </w:rPr>
        <w:t xml:space="preserve">                            </w:t>
      </w:r>
      <w:r w:rsidR="00FF5E31" w:rsidRPr="00081CC3">
        <w:rPr>
          <w:rFonts w:ascii="Arial" w:hAnsi="Arial" w:cs="Arial"/>
          <w:noProof/>
          <w:sz w:val="24"/>
          <w:szCs w:val="24"/>
        </w:rPr>
        <w:t xml:space="preserve">     (1 mark)</w:t>
      </w: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widowControl w:val="0"/>
        <w:adjustRightInd w:val="0"/>
        <w:spacing w:after="0"/>
        <w:textAlignment w:val="baseline"/>
        <w:rPr>
          <w:rFonts w:ascii="Arial" w:hAnsi="Arial" w:cs="Arial"/>
          <w:b/>
          <w:sz w:val="24"/>
          <w:szCs w:val="24"/>
          <w:u w:val="single"/>
        </w:rPr>
      </w:pPr>
    </w:p>
    <w:p w:rsidR="00BA47E9" w:rsidRPr="00081CC3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A4087B" w:rsidRPr="00A4087B" w:rsidRDefault="00BA47E9" w:rsidP="00A4087B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081CC3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84201A">
        <w:rPr>
          <w:rFonts w:ascii="Arial" w:hAnsi="Arial" w:cs="Arial"/>
          <w:b/>
          <w:bCs/>
          <w:sz w:val="24"/>
          <w:szCs w:val="24"/>
        </w:rPr>
        <w:t>7</w:t>
      </w:r>
    </w:p>
    <w:p w:rsidR="00A4087B" w:rsidRDefault="00A4087B" w:rsidP="00922CE5">
      <w:pPr>
        <w:numPr>
          <w:ilvl w:val="0"/>
          <w:numId w:val="4"/>
        </w:numPr>
        <w:spacing w:after="0"/>
        <w:ind w:left="1134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sz w:val="24"/>
          <w:szCs w:val="24"/>
        </w:rPr>
        <w:t>The diagram at right shows a permanent magnet and a wire carrying current.</w:t>
      </w:r>
    </w:p>
    <w:p w:rsidR="00BA47E9" w:rsidRPr="00081CC3" w:rsidRDefault="00A4087B" w:rsidP="00A4087B">
      <w:pPr>
        <w:spacing w:after="0"/>
        <w:ind w:left="1134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 xml:space="preserve">          </w:t>
      </w:r>
      <w:r w:rsidRPr="00081CC3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2 marks)</w:t>
      </w:r>
    </w:p>
    <w:p w:rsidR="00BA47E9" w:rsidRPr="00081CC3" w:rsidRDefault="00BA47E9" w:rsidP="00BA47E9">
      <w:pPr>
        <w:spacing w:after="0"/>
        <w:ind w:right="4535"/>
        <w:rPr>
          <w:rFonts w:ascii="Arial" w:hAnsi="Arial" w:cs="Arial"/>
          <w:bCs/>
          <w:sz w:val="24"/>
          <w:szCs w:val="24"/>
        </w:rPr>
      </w:pPr>
    </w:p>
    <w:p w:rsidR="00BA47E9" w:rsidRPr="00081CC3" w:rsidRDefault="00A4087B" w:rsidP="00922CE5">
      <w:pPr>
        <w:numPr>
          <w:ilvl w:val="0"/>
          <w:numId w:val="5"/>
        </w:numPr>
        <w:spacing w:after="0"/>
        <w:ind w:left="1701" w:right="4535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00576" behindDoc="0" locked="0" layoutInCell="1" allowOverlap="1" wp14:anchorId="492856A8" wp14:editId="2B91403A">
                <wp:simplePos x="0" y="0"/>
                <wp:positionH relativeFrom="column">
                  <wp:posOffset>4286885</wp:posOffset>
                </wp:positionH>
                <wp:positionV relativeFrom="paragraph">
                  <wp:posOffset>204470</wp:posOffset>
                </wp:positionV>
                <wp:extent cx="1842135" cy="1256665"/>
                <wp:effectExtent l="0" t="0" r="0" b="0"/>
                <wp:wrapNone/>
                <wp:docPr id="600" name="Canvas 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01" name="Group 101"/>
                        <wpg:cNvGrpSpPr/>
                        <wpg:grpSpPr>
                          <a:xfrm>
                            <a:off x="327580" y="339895"/>
                            <a:ext cx="1214649" cy="708315"/>
                            <a:chOff x="1419369" y="967689"/>
                            <a:chExt cx="1214649" cy="708315"/>
                          </a:xfrm>
                        </wpg:grpSpPr>
                        <wps:wsp>
                          <wps:cNvPr id="102" name="Text Box 102"/>
                          <wps:cNvSpPr txBox="1"/>
                          <wps:spPr>
                            <a:xfrm>
                              <a:off x="1419369" y="967689"/>
                              <a:ext cx="1214649" cy="27977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Text" lastClr="000000"/>
                              </a:solidFill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txbx>
                            <w:txbxContent>
                              <w:p w:rsidR="0084201A" w:rsidRPr="00387303" w:rsidRDefault="0084201A" w:rsidP="00BA47E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</w:rPr>
                                  <w:tab/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885290" y="1368930"/>
                              <a:ext cx="429904" cy="3070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4201A" w:rsidRPr="00387303" w:rsidRDefault="0084201A" w:rsidP="00BA47E9">
                                <w:pPr>
                                  <w:rPr>
                                    <w:sz w:val="32"/>
                                  </w:rPr>
                                </w:pPr>
                                <w:r w:rsidRPr="00387303">
                                  <w:rPr>
                                    <w:sz w:val="32"/>
                                  </w:rPr>
                                  <w:sym w:font="Wingdings 2" w:char="F09E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00" o:spid="_x0000_s1045" editas="canvas" style="position:absolute;left:0;text-align:left;margin-left:337.55pt;margin-top:16.1pt;width:145.05pt;height:98.95pt;z-index:251800576" coordsize="18421,12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">
                <v:shape id="_x0000_s1046" type="#_x0000_t75" style="position:absolute;width:18421;height:12566;visibility:visible;mso-wrap-style:square">
                  <v:fill o:detectmouseclick="t"/>
                  <v:stroke joinstyle="round"/>
                  <v:path o:connecttype="none"/>
                </v:shape>
                <v:group id="Group 101" o:spid="_x0000_s1047" style="position:absolute;left:3275;top:3398;width:12147;height:7084" coordorigin="14193,9676" coordsize="12146,7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Text Box 102" o:spid="_x0000_s1048" type="#_x0000_t202" style="position:absolute;left:14193;top:9676;width:12147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ppcIA&#10;AADcAAAADwAAAGRycy9kb3ducmV2LnhtbERPS2vCQBC+F/oflil4003FxhLdiAiC4Km+ztPsmE2a&#10;nQ3Z1aT99d2C0Nt8fM9ZrgbbiDt1vnKs4HWSgCAunK64VHA6bsfvIHxA1tg4JgXf5GGVPz8tMdOu&#10;5w+6H0IpYgj7DBWYENpMSl8YsugnriWO3NV1FkOEXSl1h30Mt42cJkkqLVYcGwy2tDFUfB1uVsH2&#10;81j3sr6dL+nZlD+zt3na9HulRi/DegEi0BD+xQ/3Tsf5yRT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ymlwgAAANwAAAAPAAAAAAAAAAAAAAAAAJgCAABkcnMvZG93&#10;bnJldi54bWxQSwUGAAAAAAQABAD1AAAAhwMAAAAA&#10;" fillcolor="window" strokecolor="windowText" strokeweight=".5pt">
                    <v:textbox>
                      <w:txbxContent>
                        <w:p w:rsidR="0084201A" w:rsidRPr="00387303" w:rsidRDefault="0084201A" w:rsidP="00BA47E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>
                            <w:rPr>
                              <w:b/>
                            </w:rPr>
                            <w:tab/>
                            <w:t>N</w:t>
                          </w:r>
                        </w:p>
                      </w:txbxContent>
                    </v:textbox>
                  </v:shape>
                  <v:shape id="Text Box 103" o:spid="_x0000_s1049" type="#_x0000_t202" style="position:absolute;left:18852;top:13689;width:4299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<v:textbox>
                      <w:txbxContent>
                        <w:p w:rsidR="0084201A" w:rsidRPr="00387303" w:rsidRDefault="0084201A" w:rsidP="00BA47E9">
                          <w:pPr>
                            <w:rPr>
                              <w:sz w:val="32"/>
                            </w:rPr>
                          </w:pPr>
                          <w:r w:rsidRPr="00387303">
                            <w:rPr>
                              <w:sz w:val="32"/>
                            </w:rPr>
                            <w:sym w:font="Wingdings 2" w:char="F09E"/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47E9" w:rsidRPr="00081CC3">
        <w:rPr>
          <w:rFonts w:ascii="Arial" w:eastAsia="Times New Roman" w:hAnsi="Arial" w:cs="Arial"/>
          <w:bCs/>
          <w:sz w:val="24"/>
          <w:szCs w:val="24"/>
        </w:rPr>
        <w:t>Sketch 6 lines to indicate the field of the magnet.</w:t>
      </w:r>
    </w:p>
    <w:p w:rsidR="00BA47E9" w:rsidRPr="00081CC3" w:rsidRDefault="00BA47E9" w:rsidP="00A4087B">
      <w:pPr>
        <w:spacing w:after="0"/>
        <w:ind w:left="1701" w:right="4535" w:hanging="567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922CE5">
      <w:pPr>
        <w:numPr>
          <w:ilvl w:val="0"/>
          <w:numId w:val="5"/>
        </w:numPr>
        <w:spacing w:after="0"/>
        <w:ind w:left="1701" w:right="4535" w:hanging="567"/>
        <w:rPr>
          <w:rFonts w:ascii="Arial" w:eastAsia="Times New Roman" w:hAnsi="Arial" w:cs="Arial"/>
          <w:bCs/>
          <w:sz w:val="24"/>
          <w:szCs w:val="24"/>
        </w:rPr>
      </w:pPr>
      <w:r w:rsidRPr="00081CC3">
        <w:rPr>
          <w:rFonts w:ascii="Arial" w:eastAsia="Times New Roman" w:hAnsi="Arial" w:cs="Arial"/>
          <w:bCs/>
          <w:sz w:val="24"/>
          <w:szCs w:val="24"/>
        </w:rPr>
        <w:t>Indicate on the diagram the direction of magnetic force acting on the wire with an arrow labelled “force”.</w:t>
      </w:r>
    </w:p>
    <w:p w:rsidR="00BA47E9" w:rsidRPr="00081CC3" w:rsidRDefault="00BA47E9" w:rsidP="00BA47E9">
      <w:pPr>
        <w:spacing w:after="0"/>
        <w:ind w:right="4535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BA47E9" w:rsidRDefault="00BA47E9" w:rsidP="00BA47E9">
      <w:pPr>
        <w:spacing w:after="0"/>
        <w:rPr>
          <w:rFonts w:ascii="Arial" w:hAnsi="Arial" w:cs="Arial"/>
          <w:bCs/>
          <w:sz w:val="24"/>
          <w:szCs w:val="24"/>
        </w:rPr>
      </w:pPr>
    </w:p>
    <w:p w:rsidR="00BA47E9" w:rsidRPr="00081CC3" w:rsidRDefault="00BA47E9" w:rsidP="00922CE5">
      <w:pPr>
        <w:numPr>
          <w:ilvl w:val="0"/>
          <w:numId w:val="4"/>
        </w:numPr>
        <w:spacing w:after="0"/>
        <w:ind w:left="1134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081CC3">
        <w:rPr>
          <w:rFonts w:ascii="Arial" w:eastAsia="Times New Roman" w:hAnsi="Arial" w:cs="Arial"/>
          <w:bCs/>
          <w:sz w:val="24"/>
          <w:szCs w:val="24"/>
          <w:lang w:val="en-US"/>
        </w:rPr>
        <w:t xml:space="preserve">The diagram at right shows a cross section of a powered solenoid. The magnetic polarity at each end of the solenoid is shown. </w:t>
      </w:r>
      <w:r w:rsidR="003727DB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                                 </w:t>
      </w:r>
      <w:r w:rsidR="003727DB">
        <w:rPr>
          <w:rFonts w:ascii="Arial" w:eastAsia="Times New Roman" w:hAnsi="Arial" w:cs="Arial"/>
          <w:bCs/>
          <w:sz w:val="24"/>
          <w:szCs w:val="24"/>
        </w:rPr>
        <w:t xml:space="preserve">      </w:t>
      </w:r>
      <w:r w:rsidR="003727DB" w:rsidRPr="00081CC3">
        <w:rPr>
          <w:rFonts w:ascii="Arial" w:hAnsi="Arial" w:cs="Arial"/>
          <w:bCs/>
          <w:sz w:val="24"/>
          <w:szCs w:val="24"/>
        </w:rPr>
        <w:t>(</w:t>
      </w:r>
      <w:r w:rsidR="003727DB">
        <w:rPr>
          <w:rFonts w:ascii="Arial" w:hAnsi="Arial" w:cs="Arial"/>
          <w:bCs/>
          <w:sz w:val="24"/>
          <w:szCs w:val="24"/>
        </w:rPr>
        <w:t>2 marks)</w:t>
      </w:r>
    </w:p>
    <w:p w:rsidR="00BA47E9" w:rsidRPr="00081CC3" w:rsidRDefault="00BA47E9" w:rsidP="00BA47E9">
      <w:pPr>
        <w:spacing w:after="0"/>
        <w:ind w:right="4676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3727DB" w:rsidP="00922CE5">
      <w:pPr>
        <w:numPr>
          <w:ilvl w:val="0"/>
          <w:numId w:val="6"/>
        </w:numPr>
        <w:spacing w:after="0"/>
        <w:ind w:left="1701" w:right="4676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bCs/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34175" behindDoc="0" locked="0" layoutInCell="1" allowOverlap="1" wp14:anchorId="19235F76" wp14:editId="7D11F8BF">
                <wp:simplePos x="0" y="0"/>
                <wp:positionH relativeFrom="column">
                  <wp:posOffset>3914775</wp:posOffset>
                </wp:positionH>
                <wp:positionV relativeFrom="paragraph">
                  <wp:posOffset>44450</wp:posOffset>
                </wp:positionV>
                <wp:extent cx="2306320" cy="1310005"/>
                <wp:effectExtent l="0" t="0" r="0" b="0"/>
                <wp:wrapNone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g:wgp>
                        <wpg:cNvPr id="29" name="Group 29"/>
                        <wpg:cNvGrpSpPr/>
                        <wpg:grpSpPr>
                          <a:xfrm>
                            <a:off x="136639" y="300251"/>
                            <a:ext cx="1958307" cy="918949"/>
                            <a:chOff x="136639" y="300251"/>
                            <a:chExt cx="1958307" cy="627797"/>
                          </a:xfrm>
                        </wpg:grpSpPr>
                        <wps:wsp>
                          <wps:cNvPr id="30" name="Oval 30"/>
                          <wps:cNvSpPr/>
                          <wps:spPr>
                            <a:xfrm>
                              <a:off x="586907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416307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914495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75068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125564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085049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590031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1419431" y="300251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661969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491369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99635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82575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133071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60111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665093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1494493" y="777923"/>
                              <a:ext cx="163805" cy="15012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136639" y="484506"/>
                              <a:ext cx="279779" cy="24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4201A" w:rsidRPr="003727DB" w:rsidRDefault="0084201A" w:rsidP="00A4087B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 w:rsidRPr="003727DB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" name="Text Box 640"/>
                          <wps:cNvSpPr txBox="1"/>
                          <wps:spPr>
                            <a:xfrm>
                              <a:off x="1815167" y="491263"/>
                              <a:ext cx="279779" cy="245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4201A" w:rsidRPr="003727DB" w:rsidRDefault="0084201A" w:rsidP="00A4087B">
                                <w:pPr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r w:rsidRPr="003727DB"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08" o:spid="_x0000_s1050" editas="canvas" style="position:absolute;left:0;text-align:left;margin-left:308.25pt;margin-top:3.5pt;width:181.6pt;height:103.15pt;z-index:251634175" coordsize="23063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">
                <v:shape id="_x0000_s1051" type="#_x0000_t75" style="position:absolute;width:23063;height:13100;visibility:visible;mso-wrap-style:square">
                  <v:fill o:detectmouseclick="t"/>
                  <v:stroke joinstyle="round"/>
                  <v:path o:connecttype="none"/>
                </v:shape>
                <v:group id="Group 29" o:spid="_x0000_s1052" style="position:absolute;left:1366;top:3002;width:19583;height:9190" coordorigin="1366,3002" coordsize="19583,6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30" o:spid="_x0000_s1053" style="position:absolute;left:5869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XqsIA&#10;AADbAAAADwAAAGRycy9kb3ducmV2LnhtbERPy2oCMRTdC/2HcIXuakYLHRmNUu1DoXShLa4vk9vJ&#10;2MnNkKTj6NebRcHl4bzny942oiMfascKxqMMBHHpdM2Vgu+vt4cpiBCRNTaOScGZAiwXd4M5Ftqd&#10;eEfdPlYihXAoUIGJsS2kDKUhi2HkWuLE/ThvMSboK6k9nlK4beQky56kxZpTg8GW1obK3/2fVRCO&#10;7Wrz8Xk0ef5+eM395dL16xel7of98wxEpD7exP/urVbwmNan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BeqwgAAANsAAAAPAAAAAAAAAAAAAAAAAJgCAABkcnMvZG93&#10;bnJldi54bWxQSwUGAAAAAAQABAD1AAAAhwMAAAAA&#10;" fillcolor="window" strokecolor="windowText" strokeweight="1pt"/>
                  <v:oval id="Oval 31" o:spid="_x0000_s1054" style="position:absolute;left:4163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yMcYA&#10;AADbAAAADwAAAGRycy9kb3ducmV2LnhtbESPQWsCMRSE74L/ITzBW83aQrdsjVJt1ULpobb0/Ni8&#10;blY3L0sS162/3hQKHoeZ+YaZLXrbiI58qB0rmE4yEMSl0zVXCr4+1zcPIEJE1tg4JgW/FGAxHw5m&#10;WGh34g/qdrESCcKhQAUmxraQMpSGLIaJa4mT9+O8xZikr6T2eEpw28jbLLuXFmtOCwZbWhkqD7uj&#10;VRD27XL79r43eb75fsn9+dz1q2elxqP+6RFEpD5ew//tV63gbgp/X9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yyMcYAAADbAAAADwAAAAAAAAAAAAAAAACYAgAAZHJz&#10;L2Rvd25yZXYueG1sUEsFBgAAAAAEAAQA9QAAAIsDAAAAAA==&#10;" fillcolor="window" strokecolor="windowText" strokeweight="1pt"/>
                  <v:oval id="Oval 32" o:spid="_x0000_s1055" style="position:absolute;left:9144;top:3002;width:1639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sRsYA&#10;AADbAAAADwAAAGRycy9kb3ducmV2LnhtbESPQWsCMRSE7wX/Q3iCt5rVglu2Rmlt1ULpobb0/Ni8&#10;blY3L0sS19VfbwqFHoeZ+YaZL3vbiI58qB0rmIwzEMSl0zVXCr4+17f3IEJE1tg4JgVnCrBcDG7m&#10;WGh34g/qdrESCcKhQAUmxraQMpSGLIaxa4mT9+O8xZikr6T2eEpw28hpls2kxZrTgsGWVobKw+5o&#10;FYR9+7R9e9+bPN98v+T+cun61bNSo2H/+AAiUh//w3/tV63gbgq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sRsYAAADbAAAADwAAAAAAAAAAAAAAAACYAgAAZHJz&#10;L2Rvd25yZXYueG1sUEsFBgAAAAAEAAQA9QAAAIsDAAAAAA==&#10;" fillcolor="window" strokecolor="windowText" strokeweight="1pt"/>
                  <v:oval id="Oval 33" o:spid="_x0000_s1056" style="position:absolute;left:7506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J3cYA&#10;AADbAAAADwAAAGRycy9kb3ducmV2LnhtbESPQWsCMRSE74L/ITyht5q1glu2Rmlt1ULpobb0/Ni8&#10;blY3L0uSrqu/3hQKHoeZ+YaZL3vbiI58qB0rmIwzEMSl0zVXCr4+17f3IEJE1tg4JgUnCrBcDAdz&#10;LLQ78gd1u1iJBOFQoAITY1tIGUpDFsPYtcTJ+3HeYkzSV1J7PCa4beRdls2kxZrTgsGWVobKw+7X&#10;Kgj79mn79r43eb75fsn9+dz1q2elbkb94wOISH28hv/br1rBdAp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KJ3cYAAADbAAAADwAAAAAAAAAAAAAAAACYAgAAZHJz&#10;L2Rvd25yZXYueG1sUEsFBgAAAAAEAAQA9QAAAIsDAAAAAA==&#10;" fillcolor="window" strokecolor="windowText" strokeweight="1pt"/>
                  <v:oval id="Oval 34" o:spid="_x0000_s1057" style="position:absolute;left:12556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RqcYA&#10;AADbAAAADwAAAGRycy9kb3ducmV2LnhtbESPQU8CMRSE7yb+h+aZeJOuSFyzUgigggnhIBrPL9vn&#10;dmH7umnrsvDrKYmJx8nMfJMZT3vbiI58qB0ruB9kIIhLp2uuFHx9vt09gQgRWWPjmBQcKcB0cn01&#10;xkK7A39Qt42VSBAOBSowMbaFlKE0ZDEMXEucvB/nLcYkfSW1x0OC20YOs+xRWqw5LRhsaWGo3G9/&#10;rYKwa+er9WZn8nz5/Zr706nrFy9K3d70s2cQkfr4H/5rv2sFDyO4fE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sRqcYAAADbAAAADwAAAAAAAAAAAAAAAACYAgAAZHJz&#10;L2Rvd25yZXYueG1sUEsFBgAAAAAEAAQA9QAAAIsDAAAAAA==&#10;" fillcolor="window" strokecolor="windowText" strokeweight="1pt"/>
                  <v:oval id="Oval 35" o:spid="_x0000_s1058" style="position:absolute;left:10850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0MsYA&#10;AADbAAAADwAAAGRycy9kb3ducmV2LnhtbESPQU8CMRSE7yb+h+aZeJOuGFyzUgigggnhIBrPL9vn&#10;dmH7umnrsvDrKYmJx8nMfJMZT3vbiI58qB0ruB9kIIhLp2uuFHx9vt09gQgRWWPjmBQcKcB0cn01&#10;xkK7A39Qt42VSBAOBSowMbaFlKE0ZDEMXEucvB/nLcYkfSW1x0OC20YOs+xRWqw5LRhsaWGo3G9/&#10;rYKwa+er9WZn8nz5/Zr706nrFy9K3d70s2cQkfr4H/5rv2sFDyO4fE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e0MsYAAADbAAAADwAAAAAAAAAAAAAAAACYAgAAZHJz&#10;L2Rvd25yZXYueG1sUEsFBgAAAAAEAAQA9QAAAIsDAAAAAA==&#10;" fillcolor="window" strokecolor="windowText" strokeweight="1pt"/>
                  <v:oval id="Oval 36" o:spid="_x0000_s1059" style="position:absolute;left:15900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qRcYA&#10;AADbAAAADwAAAGRycy9kb3ducmV2LnhtbESPQWsCMRSE74L/ITyht5rVglu2Rqm21kLpobb0/Ni8&#10;blY3L0sS162/3hQKHoeZ+YaZL3vbiI58qB0rmIwzEMSl0zVXCr4+N7f3IEJE1tg4JgW/FGC5GA7m&#10;WGh34g/qdrESCcKhQAUmxraQMpSGLIaxa4mT9+O8xZikr6T2eEpw28hpls2kxZrTgsGW1obKw+5o&#10;FYR9u9q+ve9Nnr98P+f+fO769ZNSN6P+8QFEpD5ew//tV63gbgZ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UqRcYAAADbAAAADwAAAAAAAAAAAAAAAACYAgAAZHJz&#10;L2Rvd25yZXYueG1sUEsFBgAAAAAEAAQA9QAAAIsDAAAAAA==&#10;" fillcolor="window" strokecolor="windowText" strokeweight="1pt"/>
                  <v:oval id="Oval 37" o:spid="_x0000_s1060" style="position:absolute;left:14194;top:3002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P3sUA&#10;AADbAAAADwAAAGRycy9kb3ducmV2LnhtbESPQWsCMRSE7wX/Q3iCt5ptC27ZGqXaqgXpobb0/Ni8&#10;blY3L0sS19VfbwqFHoeZ+YaZznvbiI58qB0ruBtnIIhLp2uuFHx9rm4fQYSIrLFxTArOFGA+G9xM&#10;sdDuxB/U7WIlEoRDgQpMjG0hZSgNWQxj1xIn78d5izFJX0nt8ZTgtpH3WTaRFmtOCwZbWhoqD7uj&#10;VRD27WKzfd+bPF9/v+b+cun65YtSo2H//AQiUh//w3/tN63gIYffL+k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Y/exQAAANsAAAAPAAAAAAAAAAAAAAAAAJgCAABkcnMv&#10;ZG93bnJldi54bWxQSwUGAAAAAAQABAD1AAAAigMAAAAA&#10;" fillcolor="window" strokecolor="windowText" strokeweight="1pt"/>
                  <v:oval id="Oval 38" o:spid="_x0000_s1061" style="position:absolute;left:6619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brMIA&#10;AADbAAAADwAAAGRycy9kb3ducmV2LnhtbERPy2oCMRTdC/2HcIXuakYLHRmNUu1DoXShLa4vk9vJ&#10;2MnNkKTj6NebRcHl4bzny942oiMfascKxqMMBHHpdM2Vgu+vt4cpiBCRNTaOScGZAiwXd4M5Ftqd&#10;eEfdPlYihXAoUIGJsS2kDKUhi2HkWuLE/ThvMSboK6k9nlK4beQky56kxZpTg8GW1obK3/2fVRCO&#10;7Wrz8Xk0ef5+eM395dL16xel7of98wxEpD7exP/urVbwmMam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huswgAAANsAAAAPAAAAAAAAAAAAAAAAAJgCAABkcnMvZG93&#10;bnJldi54bWxQSwUGAAAAAAQABAD1AAAAhwMAAAAA&#10;" fillcolor="window" strokecolor="windowText" strokeweight="1pt"/>
                  <v:oval id="Oval 39" o:spid="_x0000_s1062" style="position:absolute;left:4913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+N8YA&#10;AADbAAAADwAAAGRycy9kb3ducmV2LnhtbESPT0sDMRTE74LfITzBm81awW3XpqWtWgXpoX/w/Ng8&#10;N9tuXpYkbrf99EYQPA4z8xtmMuttIzryoXas4H6QgSAuna65UrDfvd6NQISIrLFxTArOFGA2vb6a&#10;YKHdiTfUbWMlEoRDgQpMjG0hZSgNWQwD1xIn78t5izFJX0nt8ZTgtpHDLHuUFmtOCwZbWhoqj9tv&#10;qyAc2sXbx/pg8nz1+ZL7y6Xrl89K3d708ycQkfr4H/5rv2sFD2P4/ZJ+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q+N8YAAADbAAAADwAAAAAAAAAAAAAAAACYAgAAZHJz&#10;L2Rvd25yZXYueG1sUEsFBgAAAAAEAAQA9QAAAIsDAAAAAA==&#10;" fillcolor="window" strokecolor="windowText" strokeweight="1pt"/>
                  <v:oval id="Oval 40" o:spid="_x0000_s1063" style="position:absolute;left:9963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k18IA&#10;AADbAAAADwAAAGRycy9kb3ducmV2LnhtbERPy2oCMRTdC/2HcIXuakYpHRmNUu1DoXShLa4vk9vJ&#10;2MnNkKTj6NebRcHl4bzny942oiMfascKxqMMBHHpdM2Vgu+vt4cpiBCRNTaOScGZAiwXd4M5Ftqd&#10;eEfdPlYihXAoUIGJsS2kDKUhi2HkWuLE/ThvMSboK6k9nlK4beQky56kxZpTg8GW1obK3/2fVRCO&#10;7Wrz8Xk0ef5+eM395dL16xel7of98wxEpD7exP/urVbwmNanL+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mTXwgAAANsAAAAPAAAAAAAAAAAAAAAAAJgCAABkcnMvZG93&#10;bnJldi54bWxQSwUGAAAAAAQABAD1AAAAhwMAAAAA&#10;" fillcolor="window" strokecolor="windowText" strokeweight="1pt"/>
                  <v:oval id="Oval 41" o:spid="_x0000_s1064" style="position:absolute;left:8257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rBTMYA&#10;AADbAAAADwAAAGRycy9kb3ducmV2LnhtbESPQWsCMRSE74L/ITzBW81aSrdsjVJt1ULpobb0/Ni8&#10;blY3L0sS162/3hQKHoeZ+YaZLXrbiI58qB0rmE4yEMSl0zVXCr4+1zcPIEJE1tg4JgW/FGAxHw5m&#10;WGh34g/qdrESCcKhQAUmxraQMpSGLIaJa4mT9+O8xZikr6T2eEpw28jbLLuXFmtOCwZbWhkqD7uj&#10;VRD27XL79r43eb75fsn9+dz1q2elxqP+6RFEpD5ew//tV63gbgp/X9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rBTMYAAADbAAAADwAAAAAAAAAAAAAAAACYAgAAZHJz&#10;L2Rvd25yZXYueG1sUEsFBgAAAAAEAAQA9QAAAIsDAAAAAA==&#10;" fillcolor="window" strokecolor="windowText" strokeweight="1pt"/>
                  <v:oval id="Oval 42" o:spid="_x0000_s1065" style="position:absolute;left:13307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fO8YA&#10;AADbAAAADwAAAGRycy9kb3ducmV2LnhtbESPQWsCMRSE7wX/Q3iCt5pVilu2Rmlt1ULpobb0/Ni8&#10;blY3L0sS19VfbwqFHoeZ+YaZL3vbiI58qB0rmIwzEMSl0zVXCr4+17f3IEJE1tg4JgVnCrBcDG7m&#10;WGh34g/qdrESCcKhQAUmxraQMpSGLIaxa4mT9+O8xZikr6T2eEpw28hpls2kxZrTgsGWVobKw+5o&#10;FYR9+7R9e9+bPN98v+T+cun61bNSo2H/+AAiUh//w3/tV63gbgq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hfO8YAAADbAAAADwAAAAAAAAAAAAAAAACYAgAAZHJz&#10;L2Rvd25yZXYueG1sUEsFBgAAAAAEAAQA9QAAAIsDAAAAAA==&#10;" fillcolor="window" strokecolor="windowText" strokeweight="1pt"/>
                  <v:oval id="Oval 63" o:spid="_x0000_s1066" style="position:absolute;left:11601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mwMYA&#10;AADbAAAADwAAAGRycy9kb3ducmV2LnhtbESPQWsCMRSE74L/ITyht5rVglu2Rqm21kLpobb0/Ni8&#10;blY3L0sS162/3hQKHoeZ+YaZL3vbiI58qB0rmIwzEMSl0zVXCr4+N7f3IEJE1tg4JgW/FGC5GA7m&#10;WGh34g/qdrESCcKhQAUmxraQMpSGLIaxa4mT9+O8xZikr6T2eEpw28hpls2kxZrTgsGW1obKw+5o&#10;FYR9u9q+ve9Nnr98P+f+fO769ZNSN6P+8QFEpD5ew//tV61gdgd/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GmwMYAAADbAAAADwAAAAAAAAAAAAAAAACYAgAAZHJz&#10;L2Rvd25yZXYueG1sUEsFBgAAAAAEAAQA9QAAAIsDAAAAAA==&#10;" fillcolor="window" strokecolor="windowText" strokeweight="1pt"/>
                  <v:oval id="Oval 84" o:spid="_x0000_s1067" style="position:absolute;left:16650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YTsYA&#10;AADbAAAADwAAAGRycy9kb3ducmV2LnhtbESPQWsCMRSE74L/ITyhN81aSle2RmltrYXSQ23p+bF5&#10;3axuXpYkrqu/3giFHoeZ+YaZL3vbiI58qB0rmE4yEMSl0zVXCr6/1uMZiBCRNTaOScGJAiwXw8Ec&#10;C+2O/EndNlYiQTgUqMDE2BZShtKQxTBxLXHyfp23GJP0ldQejwluG3mbZffSYs1pwWBLK0Plfnuw&#10;CsKufdq8f+xMnr/+vOT+fO761bNSN6P+8QFEpD7+h//ab1rB7A6u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TYTsYAAADbAAAADwAAAAAAAAAAAAAAAACYAgAAZHJz&#10;L2Rvd25yZXYueG1sUEsFBgAAAAAEAAQA9QAAAIsDAAAAAA==&#10;" fillcolor="window" strokecolor="windowText" strokeweight="1pt"/>
                  <v:oval id="Oval 173" o:spid="_x0000_s1068" style="position:absolute;left:14944;top:7779;width:163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ofu8QA&#10;AADcAAAADwAAAGRycy9kb3ducmV2LnhtbERPTU8CMRC9m/AfmiHhJl01Yc1KIYICJsSDaDxPtuN2&#10;YTvdtGVZ+PXUxMTbvLzPmc5724iOfKgdK7gbZyCIS6drrhR8fa5uH0GEiKyxcUwKzhRgPhvcTLHQ&#10;7sQf1O1iJVIIhwIVmBjbQspQGrIYxq4lTtyP8xZjgr6S2uMphdtG3mfZRFqsOTUYbGlpqDzsjlZB&#10;2LeLzfZ9b/J8/f2a+8ul65cvSo2G/fMTiEh9/Bf/ud90mp8/wO8z6QI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aH7vEAAAA3AAAAA8AAAAAAAAAAAAAAAAAmAIAAGRycy9k&#10;b3ducmV2LnhtbFBLBQYAAAAABAAEAPUAAACJAwAAAAA=&#10;" fillcolor="window" strokecolor="windowText" strokeweight="1pt"/>
                  <v:shape id="Text Box 190" o:spid="_x0000_s1069" type="#_x0000_t202" style="position:absolute;left:1366;top:4845;width:2798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84201A" w:rsidRPr="003727DB" w:rsidRDefault="0084201A" w:rsidP="00A4087B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3727DB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640" o:spid="_x0000_s1070" type="#_x0000_t202" style="position:absolute;left:18151;top:4912;width:2798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+ps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1s9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UfqbEAAAA3AAAAA8AAAAAAAAAAAAAAAAAmAIAAGRycy9k&#10;b3ducmV2LnhtbFBLBQYAAAAABAAEAPUAAACJAwAAAAA=&#10;" filled="f" stroked="f" strokeweight=".5pt">
                    <v:textbox>
                      <w:txbxContent>
                        <w:p w:rsidR="0084201A" w:rsidRPr="003727DB" w:rsidRDefault="0084201A" w:rsidP="00A4087B">
                          <w:pPr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r w:rsidRPr="003727DB">
                            <w:rPr>
                              <w:rFonts w:ascii="Arial" w:hAnsi="Arial" w:cs="Arial"/>
                              <w:b/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47E9" w:rsidRPr="00081CC3">
        <w:rPr>
          <w:rFonts w:ascii="Arial" w:eastAsia="Times New Roman" w:hAnsi="Arial" w:cs="Arial"/>
          <w:bCs/>
          <w:sz w:val="24"/>
          <w:szCs w:val="24"/>
          <w:lang w:val="en-US"/>
        </w:rPr>
        <w:t>Shown on the diagram, the direction of current that will establish this field.</w:t>
      </w:r>
    </w:p>
    <w:p w:rsidR="00BA47E9" w:rsidRPr="00081CC3" w:rsidRDefault="00BA47E9" w:rsidP="00A4087B">
      <w:pPr>
        <w:spacing w:after="0"/>
        <w:ind w:left="1701" w:right="4676" w:hanging="567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BA47E9" w:rsidP="00922CE5">
      <w:pPr>
        <w:numPr>
          <w:ilvl w:val="0"/>
          <w:numId w:val="6"/>
        </w:numPr>
        <w:spacing w:after="0"/>
        <w:ind w:left="1701" w:right="4676" w:hanging="567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081CC3">
        <w:rPr>
          <w:rFonts w:ascii="Arial" w:eastAsia="Times New Roman" w:hAnsi="Arial" w:cs="Arial"/>
          <w:bCs/>
          <w:sz w:val="24"/>
          <w:szCs w:val="24"/>
          <w:lang w:val="en-US"/>
        </w:rPr>
        <w:t>Sketch 3 magnetic field lines within the solenoid core.</w:t>
      </w:r>
    </w:p>
    <w:p w:rsidR="00BA47E9" w:rsidRPr="00081CC3" w:rsidRDefault="00BA47E9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Default="00BA47E9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A4087B" w:rsidRDefault="00A4087B" w:rsidP="00BA47E9">
      <w:pPr>
        <w:spacing w:after="0"/>
        <w:ind w:left="720" w:hanging="720"/>
        <w:rPr>
          <w:rFonts w:ascii="Arial" w:hAnsi="Arial" w:cs="Arial"/>
          <w:bCs/>
          <w:sz w:val="24"/>
          <w:szCs w:val="24"/>
          <w:lang w:val="en-US"/>
        </w:rPr>
      </w:pPr>
    </w:p>
    <w:p w:rsidR="00BA47E9" w:rsidRPr="00081CC3" w:rsidRDefault="00554B46" w:rsidP="0014542A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 w:rsidR="0084201A">
        <w:rPr>
          <w:rFonts w:ascii="Arial" w:hAnsi="Arial" w:cs="Arial"/>
          <w:b/>
          <w:bCs/>
          <w:sz w:val="24"/>
          <w:szCs w:val="24"/>
        </w:rPr>
        <w:t>8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noProof/>
          <w:sz w:val="24"/>
          <w:szCs w:val="24"/>
          <w:lang w:eastAsia="en-AU"/>
        </w:rPr>
        <mc:AlternateContent>
          <mc:Choice Requires="wpc">
            <w:drawing>
              <wp:anchor distT="0" distB="0" distL="114300" distR="114300" simplePos="0" relativeHeight="251831296" behindDoc="1" locked="0" layoutInCell="1" allowOverlap="1" wp14:anchorId="0C3627AC" wp14:editId="149C95E7">
                <wp:simplePos x="0" y="0"/>
                <wp:positionH relativeFrom="column">
                  <wp:posOffset>2774315</wp:posOffset>
                </wp:positionH>
                <wp:positionV relativeFrom="paragraph">
                  <wp:posOffset>541655</wp:posOffset>
                </wp:positionV>
                <wp:extent cx="3742690" cy="2296795"/>
                <wp:effectExtent l="0" t="0" r="0" b="0"/>
                <wp:wrapSquare wrapText="bothSides"/>
                <wp:docPr id="635" name="Canvas 6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2" name="Rectangle 602"/>
                        <wps:cNvSpPr/>
                        <wps:spPr>
                          <a:xfrm rot="5400000">
                            <a:off x="1838186" y="211641"/>
                            <a:ext cx="270343" cy="87464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25400" cap="flat" cmpd="sng" algn="ctr">
                            <a:solidFill>
                              <a:srgbClr val="C0504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Arrow Connector 603"/>
                        <wps:cNvCnPr/>
                        <wps:spPr>
                          <a:xfrm flipH="1" flipV="1">
                            <a:off x="2333625" y="447675"/>
                            <a:ext cx="9885" cy="111181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613" name="Text Box 613"/>
                        <wps:cNvSpPr txBox="1"/>
                        <wps:spPr>
                          <a:xfrm>
                            <a:off x="2514600" y="639758"/>
                            <a:ext cx="1219200" cy="80804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Pr="0014542A" w:rsidRDefault="0084201A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Separation between meter and 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Text Box 614"/>
                        <wps:cNvSpPr txBox="1"/>
                        <wps:spPr>
                          <a:xfrm>
                            <a:off x="200025" y="0"/>
                            <a:ext cx="1358112" cy="1104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Pr="0014542A" w:rsidRDefault="0084201A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Probe that measures magnetic flux 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 Box 615"/>
                        <wps:cNvSpPr txBox="1"/>
                        <wps:spPr>
                          <a:xfrm>
                            <a:off x="1695221" y="1276181"/>
                            <a:ext cx="552679" cy="566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Pr="00B64D6E" w:rsidRDefault="0084201A" w:rsidP="00BA47E9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B64D6E">
                                <w:rPr>
                                  <w:sz w:val="72"/>
                                  <w:szCs w:val="72"/>
                                </w:rPr>
                                <w:sym w:font="Wingdings 2" w:char="F09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Straight Arrow Connector 631"/>
                        <wps:cNvCnPr/>
                        <wps:spPr>
                          <a:xfrm flipV="1">
                            <a:off x="1266825" y="351129"/>
                            <a:ext cx="569928" cy="3941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2" name="Straight Arrow Connector 632"/>
                        <wps:cNvCnPr/>
                        <wps:spPr>
                          <a:xfrm flipV="1">
                            <a:off x="1323975" y="1733061"/>
                            <a:ext cx="468249" cy="18104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3" name="Text Box 633"/>
                        <wps:cNvSpPr txBox="1"/>
                        <wps:spPr>
                          <a:xfrm>
                            <a:off x="65838" y="1743075"/>
                            <a:ext cx="1556232" cy="461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201A" w:rsidRPr="0014542A" w:rsidRDefault="0084201A" w:rsidP="00BA47E9">
                              <w:pPr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14542A">
                                <w:rPr>
                                  <w:rFonts w:ascii="Arial" w:hAnsi="Arial" w:cs="Arial"/>
                                  <w:sz w:val="24"/>
                                </w:rPr>
                                <w:t>Current carrying wire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3627AC" id="Canvas 635" o:spid="_x0000_s1097" editas="canvas" style="position:absolute;left:0;text-align:left;margin-left:218.45pt;margin-top:42.65pt;width:294.7pt;height:180.85pt;z-index:-251485184" coordsize="37426,2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">
                <v:shape id="_x0000_s1098" type="#_x0000_t75" style="position:absolute;width:37426;height:22967;visibility:visible;mso-wrap-style:square">
                  <v:fill o:detectmouseclick="t"/>
                  <v:path o:connecttype="none"/>
                </v:shape>
                <v:rect id="Rectangle 602" o:spid="_x0000_s1099" style="position:absolute;left:18381;top:2117;width:2703;height:87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s28QA&#10;AADcAAAADwAAAGRycy9kb3ducmV2LnhtbESPQWsCMRSE7wX/Q3hCbzVRiujWKIulUG/troi9PTav&#10;m6WblyVJdf33TaHQ4zAz3zCb3eh6caEQO88a5jMFgrjxpuNWw7F+eViBiAnZYO+ZNNwowm47udtg&#10;YfyV3+lSpVZkCMcCNdiUhkLK2FhyGGd+IM7epw8OU5ahlSbgNcNdLxdKLaXDjvOCxYH2lpqv6ttp&#10;OL89rsvq8GHPuAp1X55q69Sz1vfTsXwCkWhM/+G/9qvRsFQL+D2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bNvEAAAA3AAAAA8AAAAAAAAAAAAAAAAAmAIAAGRycy9k&#10;b3ducmV2LnhtbFBLBQYAAAAABAAEAPUAAACJAwAAAAA=&#10;" fillcolor="#c0504d" strokecolor="#8c3836" strokeweight="2pt"/>
                <v:shape id="Straight Arrow Connector 603" o:spid="_x0000_s1100" type="#_x0000_t32" style="position:absolute;left:23336;top:4476;width:99;height:111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oaGsYAAADcAAAADwAAAGRycy9kb3ducmV2LnhtbESPT2sCMRTE74LfIbxCbzWpBSlbo0hB&#10;8NBC1z8s3l43z83Wzcuyibr105tCweMwM79hpvPeNeJMXag9a3geKRDEpTc1Vxq2m+XTK4gQkQ02&#10;nknDLwWYz4aDKWbGXzin8zpWIkE4ZKjBxthmUobSksMw8i1x8g6+cxiT7CppOrwkuGvkWKmJdFhz&#10;WrDY0rul8rg+OQ0fytvD9bvYUbE/nj5/vvJNu8i1fnzoF28gIvXxHv5vr4yGiXqBvzPp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GhrGAAAA3AAAAA8AAAAAAAAA&#10;AAAAAAAAoQIAAGRycy9kb3ducmV2LnhtbFBLBQYAAAAABAAEAPkAAACUAwAAAAA=&#10;" strokecolor="#4a7ebb" strokeweight="2pt">
                  <v:stroke startarrow="classic" endarrow="classic"/>
                </v:shape>
                <v:shape id="Text Box 613" o:spid="_x0000_s1101" type="#_x0000_t202" style="position:absolute;left:25146;top:6397;width:12192;height:8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2FXMYA&#10;AADcAAAADwAAAGRycy9kb3ducmV2LnhtbESPQWvCQBSE7wX/w/IK3urGCiKpq0ixqNCgTQWvj+wz&#10;SZt9G3ZXk/rruwWhx2FmvmHmy9404krO15YVjEcJCOLC6ppLBcfPt6cZCB+QNTaWScEPeVguBg9z&#10;TLXt+IOueShFhLBPUUEVQptK6YuKDPqRbYmjd7bOYIjSlVI77CLcNPI5SabSYM1xocKWXisqvvOL&#10;UXDq8o3b73Zfh3ab3fa3PHundabU8LFfvYAI1If/8L291Qqm4wn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2FXMYAAADcAAAADwAAAAAAAAAAAAAAAACYAgAAZHJz&#10;L2Rvd25yZXYueG1sUEsFBgAAAAAEAAQA9QAAAIsDAAAAAA==&#10;" fillcolor="window" stroked="f" strokeweight=".5pt">
                  <v:textbox>
                    <w:txbxContent>
                      <w:p w:rsidR="0084201A" w:rsidRPr="0014542A" w:rsidRDefault="0084201A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Separation between meter and wire</w:t>
                        </w:r>
                      </w:p>
                    </w:txbxContent>
                  </v:textbox>
                </v:shape>
                <v:shape id="Text Box 614" o:spid="_x0000_s1102" type="#_x0000_t202" style="position:absolute;left:2000;width:13581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Xu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gPP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Fe4xQAAANwAAAAPAAAAAAAAAAAAAAAAAJgCAABkcnMv&#10;ZG93bnJldi54bWxQSwUGAAAAAAQABAD1AAAAigMAAAAA&#10;" filled="f" stroked="f" strokeweight=".5pt">
                  <v:textbox>
                    <w:txbxContent>
                      <w:p w:rsidR="0084201A" w:rsidRPr="0014542A" w:rsidRDefault="0084201A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Probe that measures magnetic flux density</w:t>
                        </w:r>
                      </w:p>
                    </w:txbxContent>
                  </v:textbox>
                </v:shape>
                <v:shape id="Text Box 615" o:spid="_x0000_s1103" type="#_x0000_t202" style="position:absolute;left:16952;top:12761;width:5527;height:5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yI8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OME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Q8iPHAAAA3AAAAA8AAAAAAAAAAAAAAAAAmAIAAGRy&#10;cy9kb3ducmV2LnhtbFBLBQYAAAAABAAEAPUAAACMAwAAAAA=&#10;" filled="f" stroked="f" strokeweight=".5pt">
                  <v:textbox>
                    <w:txbxContent>
                      <w:p w:rsidR="0084201A" w:rsidRPr="00B64D6E" w:rsidRDefault="0084201A" w:rsidP="00BA47E9">
                        <w:pPr>
                          <w:rPr>
                            <w:sz w:val="72"/>
                            <w:szCs w:val="72"/>
                          </w:rPr>
                        </w:pPr>
                        <w:r w:rsidRPr="00B64D6E">
                          <w:rPr>
                            <w:sz w:val="72"/>
                            <w:szCs w:val="72"/>
                          </w:rPr>
                          <w:sym w:font="Wingdings 2" w:char="F09E"/>
                        </w:r>
                      </w:p>
                    </w:txbxContent>
                  </v:textbox>
                </v:shape>
                <v:shape id="Straight Arrow Connector 631" o:spid="_x0000_s1104" type="#_x0000_t32" style="position:absolute;left:12668;top:3511;width:5699;height: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mTsQAAADcAAAADwAAAGRycy9kb3ducmV2LnhtbESPT4vCMBTE7wt+h/CEvSya6oJINYoU&#10;FvYisq54fiTPtti81Cb9s356Iwh7HGbmN8x6O9hKdNT40rGC2TQBQaydKTlXcPr9mixB+IBssHJM&#10;Cv7Iw3YzeltjalzPP9QdQy4ihH2KCooQ6lRKrwuy6KeuJo7exTUWQ5RNLk2DfYTbSs6TZCEtlhwX&#10;CqwpK0hfj61VcAv1+fCRL9t9e99l9z6TOtOdUu/jYbcCEWgI/+FX+9soWHzO4HkmHg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hSZOxAAAANwAAAAPAAAAAAAAAAAA&#10;AAAAAKECAABkcnMvZG93bnJldi54bWxQSwUGAAAAAAQABAD5AAAAkgMAAAAA&#10;" strokecolor="#4a7ebb" strokeweight="2pt">
                  <v:stroke endarrow="open"/>
                </v:shape>
                <v:shape id="Straight Arrow Connector 632" o:spid="_x0000_s1105" type="#_x0000_t32" style="position:absolute;left:13239;top:17330;width:4683;height:18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e4OcQAAADcAAAADwAAAGRycy9kb3ducmV2LnhtbESPT4vCMBTE7wt+h/CEvSyaroJINYoU&#10;FvayiK54fiTPtti81Cb9s356Iwh7HGbmN8x6O9hKdNT40rGCz2kCglg7U3Ku4PT7NVmC8AHZYOWY&#10;FPyRh+1m9LbG1LieD9QdQy4ihH2KCooQ6lRKrwuy6KeuJo7exTUWQ5RNLk2DfYTbSs6SZCEtlhwX&#10;CqwpK0hfj61VcAv1ef+RL9uf9r7L7n0mdaY7pd7Hw24FItAQ/sOv9rdRsJjP4HkmHg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7g5xAAAANwAAAAPAAAAAAAAAAAA&#10;AAAAAKECAABkcnMvZG93bnJldi54bWxQSwUGAAAAAAQABAD5AAAAkgMAAAAA&#10;" strokecolor="#4a7ebb" strokeweight="2pt">
                  <v:stroke endarrow="open"/>
                </v:shape>
                <v:shape id="Text Box 633" o:spid="_x0000_s1106" type="#_x0000_t202" style="position:absolute;left:658;top:17430;width:15562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Tr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JOsxQAAANwAAAAPAAAAAAAAAAAAAAAAAJgCAABkcnMv&#10;ZG93bnJldi54bWxQSwUGAAAAAAQABAD1AAAAigMAAAAA&#10;" filled="f" stroked="f" strokeweight=".5pt">
                  <v:textbox>
                    <w:txbxContent>
                      <w:p w:rsidR="0084201A" w:rsidRPr="0014542A" w:rsidRDefault="0084201A" w:rsidP="00BA47E9">
                        <w:pPr>
                          <w:rPr>
                            <w:rFonts w:ascii="Arial" w:hAnsi="Arial" w:cs="Arial"/>
                            <w:sz w:val="24"/>
                          </w:rPr>
                        </w:pPr>
                        <w:r w:rsidRPr="0014542A">
                          <w:rPr>
                            <w:rFonts w:ascii="Arial" w:hAnsi="Arial" w:cs="Arial"/>
                            <w:sz w:val="24"/>
                          </w:rPr>
                          <w:t>Current carrying wire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Some university students are investigating the circular magnetic field formed around a long straight wire carrying electrical current. They use a probe that measures magnetic flux density at different radii of separation from the wire. 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students know that the magnetic flux density decreases with increasing distance from the wire.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The students put a 90 cm straight length of wire between two clamps such that no objects (other than the probe) are closer than 40 cm to the centre of the wire. 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A steady current of 2200 A is fed into the wire from an external power supply.</w:t>
      </w:r>
    </w:p>
    <w:p w:rsidR="00BA47E9" w:rsidRPr="00081CC3" w:rsidRDefault="00BA47E9" w:rsidP="0014542A">
      <w:pPr>
        <w:spacing w:after="0"/>
        <w:jc w:val="both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probe that measures magnetic flux density is placed at set distances from the middle of the wire and measurements recorded.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students analyse the difficulty obtaining a precise measurement of magnetic flux density and decide to record this data with an uncertainty of ±7%.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magnetic flux density B, due to a current I, passing in a wire is given by the expression:</w:t>
      </w:r>
    </w:p>
    <w:p w:rsidR="00BA47E9" w:rsidRPr="0014542A" w:rsidRDefault="00BA47E9" w:rsidP="00BA47E9">
      <w:pPr>
        <w:spacing w:after="0"/>
        <w:rPr>
          <w:rFonts w:ascii="Arial" w:eastAsiaTheme="minorEastAsia" w:hAnsi="Arial" w:cs="Arial"/>
          <w:sz w:val="28"/>
          <w:szCs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eastAsia="ja-JP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  <w:lang w:eastAsia="ja-JP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eastAsia="ja-JP"/>
                </w:rPr>
                <m:t>2πr</m:t>
              </m:r>
            </m:den>
          </m:f>
        </m:oMath>
      </m:oMathPara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The results obtained are as follows: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669"/>
        <w:gridCol w:w="2151"/>
      </w:tblGrid>
      <w:tr w:rsidR="00A17A62" w:rsidRPr="00A17A62" w:rsidTr="0084201A">
        <w:trPr>
          <w:trHeight w:val="794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Radius of separation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(m)</w:t>
            </w:r>
          </w:p>
        </w:tc>
        <w:tc>
          <w:tcPr>
            <w:tcW w:w="1669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1/r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(m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51" w:type="dxa"/>
            <w:noWrap/>
            <w:hideMark/>
          </w:tcPr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Magnetic Flux Density </w:t>
            </w:r>
          </w:p>
          <w:p w:rsidR="00BA47E9" w:rsidRPr="00A17A62" w:rsidRDefault="00BA47E9" w:rsidP="00A17A6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(x 10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vertAlign w:val="superscript"/>
              </w:rPr>
              <w:t xml:space="preserve">-3 </w:t>
            </w:r>
            <w:r w:rsidRPr="00A17A62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T)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1669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15.4</w:t>
            </w: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6.70 ± 0.47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0.080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5.90 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0.100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4.50 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3.50 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0.200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2.10 </w:t>
            </w:r>
          </w:p>
        </w:tc>
      </w:tr>
      <w:tr w:rsidR="00A17A62" w:rsidRPr="00A17A62" w:rsidTr="0084201A">
        <w:trPr>
          <w:trHeight w:val="340"/>
          <w:jc w:val="center"/>
        </w:trPr>
        <w:tc>
          <w:tcPr>
            <w:tcW w:w="1985" w:type="dxa"/>
            <w:noWrap/>
            <w:hideMark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>0.500</w:t>
            </w:r>
          </w:p>
        </w:tc>
        <w:tc>
          <w:tcPr>
            <w:tcW w:w="1669" w:type="dxa"/>
            <w:noWrap/>
            <w:vAlign w:val="bottom"/>
          </w:tcPr>
          <w:p w:rsidR="00BA47E9" w:rsidRPr="00A17A62" w:rsidRDefault="00BA47E9" w:rsidP="00A17A62">
            <w:pPr>
              <w:spacing w:before="80" w:after="8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1" w:type="dxa"/>
            <w:noWrap/>
            <w:vAlign w:val="bottom"/>
            <w:hideMark/>
          </w:tcPr>
          <w:p w:rsidR="00BA47E9" w:rsidRPr="00A17A62" w:rsidRDefault="00BA47E9" w:rsidP="00A17A62">
            <w:pPr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7A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0.90 ± 0.06</w:t>
            </w:r>
          </w:p>
        </w:tc>
      </w:tr>
    </w:tbl>
    <w:p w:rsidR="00A17A62" w:rsidRDefault="00A17A62" w:rsidP="00BA47E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BA47E9" w:rsidRPr="00081CC3" w:rsidRDefault="00BA47E9" w:rsidP="00BA47E9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Answer the following questions: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A17A62" w:rsidRDefault="00BA47E9" w:rsidP="00922CE5">
      <w:pPr>
        <w:numPr>
          <w:ilvl w:val="0"/>
          <w:numId w:val="14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Complete the second column of the </w:t>
      </w:r>
      <w:proofErr w:type="gramStart"/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table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r</m:t>
            </m:r>
          </m:den>
        </m:f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, so that you can plot a straight line graph. 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One value has been done for you.</w:t>
      </w:r>
      <w:r w:rsid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                                                                     </w:t>
      </w:r>
      <w:r w:rsidRPr="00A17A62">
        <w:rPr>
          <w:rFonts w:ascii="Arial" w:eastAsiaTheme="minorEastAsia" w:hAnsi="Arial" w:cs="Arial"/>
          <w:color w:val="000000" w:themeColor="text1"/>
          <w:sz w:val="24"/>
          <w:szCs w:val="24"/>
          <w:lang w:eastAsia="ja-JP"/>
        </w:rPr>
        <w:t>(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1</w:t>
      </w:r>
      <w:r w:rsidR="00A17A62" w:rsidRP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mark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A17A62" w:rsidRPr="00081CC3" w:rsidRDefault="00A17A62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A17A62" w:rsidRDefault="00BA47E9" w:rsidP="00922CE5">
      <w:pPr>
        <w:numPr>
          <w:ilvl w:val="0"/>
          <w:numId w:val="14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Complete the third column of the table </w:t>
      </w:r>
      <w:r w:rsidRPr="00081CC3">
        <w:rPr>
          <w:rFonts w:ascii="Arial" w:eastAsiaTheme="minorEastAsia" w:hAnsi="Arial" w:cs="Arial"/>
          <w:b/>
          <w:sz w:val="24"/>
          <w:szCs w:val="24"/>
          <w:lang w:eastAsia="ja-JP"/>
        </w:rPr>
        <w:t>(Magnetic Flux Density)</w: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to include the uncertainty for each measurement. Two values have been done for you. </w:t>
      </w:r>
      <w:r w:rsid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        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(1</w:t>
      </w:r>
      <w:r w:rsidR="00A17A62" w:rsidRPr="00A17A62">
        <w:rPr>
          <w:rFonts w:ascii="Arial" w:eastAsiaTheme="minorEastAsia" w:hAnsi="Arial" w:cs="Arial"/>
          <w:sz w:val="24"/>
          <w:szCs w:val="24"/>
          <w:lang w:eastAsia="ja-JP"/>
        </w:rPr>
        <w:t xml:space="preserve"> mark</w:t>
      </w:r>
      <w:r w:rsidRPr="00A17A62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B64EA7" w:rsidRDefault="00BA47E9" w:rsidP="00922CE5">
      <w:pPr>
        <w:numPr>
          <w:ilvl w:val="0"/>
          <w:numId w:val="14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Plot a graph of Magnetic Flux Density (B) on the vertical axis versus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r</m:t>
            </m:r>
          </m:den>
        </m:f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  on the horizontal axis. You must include a line of best fit and error bars.</w:t>
      </w:r>
      <w:r w:rsid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                  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</w:t>
      </w:r>
      <w:r w:rsidRPr="00B64EA7">
        <w:rPr>
          <w:rFonts w:ascii="Arial" w:eastAsiaTheme="minorEastAsia" w:hAnsi="Arial" w:cs="Arial"/>
          <w:sz w:val="24"/>
          <w:szCs w:val="24"/>
          <w:lang w:eastAsia="ja-JP"/>
        </w:rPr>
        <w:t>(6</w:t>
      </w:r>
      <w:r w:rsidR="00B64EA7" w:rsidRPr="00B64EA7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B64EA7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Default="00BA47E9" w:rsidP="00BA47E9">
      <w:pPr>
        <w:spacing w:after="0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Pr="00081CC3" w:rsidRDefault="0084201A" w:rsidP="00BA47E9">
      <w:pPr>
        <w:spacing w:after="0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  <w:r>
        <w:rPr>
          <w:noProof/>
          <w:lang w:eastAsia="en-AU"/>
        </w:rPr>
        <w:drawing>
          <wp:inline distT="0" distB="0" distL="0" distR="0" wp14:anchorId="74F7392F" wp14:editId="4B59C30C">
            <wp:extent cx="5514975" cy="55149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E9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922CE5">
      <w:pPr>
        <w:numPr>
          <w:ilvl w:val="0"/>
          <w:numId w:val="14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Calculate the gradient of your line of best fit from your graph showing all working.</w:t>
      </w:r>
    </w:p>
    <w:p w:rsidR="00BA47E9" w:rsidRPr="00081CC3" w:rsidRDefault="00BA47E9" w:rsidP="00BA47E9">
      <w:pPr>
        <w:spacing w:after="0"/>
        <w:jc w:val="right"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(3</w:t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84201A" w:rsidRDefault="00BA47E9" w:rsidP="00922CE5">
      <w:pPr>
        <w:numPr>
          <w:ilvl w:val="0"/>
          <w:numId w:val="14"/>
        </w:numPr>
        <w:spacing w:after="0"/>
        <w:ind w:left="1134" w:hanging="567"/>
        <w:contextualSpacing/>
        <w:rPr>
          <w:rFonts w:ascii="Arial" w:eastAsiaTheme="minorEastAsia" w:hAnsi="Arial" w:cs="Arial"/>
          <w:sz w:val="24"/>
          <w:szCs w:val="24"/>
          <w:lang w:eastAsia="ja-JP"/>
        </w:rPr>
      </w:pPr>
      <w:r w:rsidRPr="00081CC3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Determine the value </w:t>
      </w:r>
      <w:proofErr w:type="gramStart"/>
      <w:r w:rsidRPr="00081CC3">
        <w:rPr>
          <w:rFonts w:ascii="Arial" w:eastAsiaTheme="minorEastAsia" w:hAnsi="Arial" w:cs="Arial"/>
          <w:sz w:val="24"/>
          <w:szCs w:val="24"/>
          <w:lang w:eastAsia="ja-JP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b/>
                <w:sz w:val="24"/>
                <w:szCs w:val="24"/>
                <w:lang w:eastAsia="ja-JP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μ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  <w:lang w:eastAsia="ja-JP"/>
              </w:rPr>
              <m:t>0</m:t>
            </m:r>
          </m:sub>
        </m:sSub>
      </m:oMath>
      <w:r w:rsidRPr="00081CC3">
        <w:rPr>
          <w:rFonts w:ascii="Arial" w:eastAsiaTheme="minorEastAsia" w:hAnsi="Arial" w:cs="Arial"/>
          <w:sz w:val="24"/>
          <w:szCs w:val="24"/>
          <w:lang w:eastAsia="ja-JP"/>
        </w:rPr>
        <w:t>, the permeability of free space, from the value of the gradient that you obtained. (If you could not determine the gradient use the numerical value 4.40 x 10</w:t>
      </w:r>
      <w:r w:rsidRPr="00081CC3">
        <w:rPr>
          <w:rFonts w:ascii="Arial" w:eastAsiaTheme="minorEastAsia" w:hAnsi="Arial" w:cs="Arial"/>
          <w:sz w:val="24"/>
          <w:szCs w:val="24"/>
          <w:vertAlign w:val="superscript"/>
          <w:lang w:eastAsia="ja-JP"/>
        </w:rPr>
        <w:t>-4</w:t>
      </w:r>
      <w:r w:rsidRPr="00081CC3">
        <w:rPr>
          <w:rFonts w:ascii="Arial" w:eastAsiaTheme="minorEastAsia" w:hAnsi="Arial" w:cs="Arial"/>
          <w:sz w:val="24"/>
          <w:szCs w:val="24"/>
          <w:lang w:eastAsia="ja-JP"/>
        </w:rPr>
        <w:t>).</w:t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ab/>
        <w:t xml:space="preserve">          </w:t>
      </w:r>
      <w:r w:rsidRPr="0084201A">
        <w:rPr>
          <w:rFonts w:ascii="Arial" w:eastAsiaTheme="minorEastAsia" w:hAnsi="Arial" w:cs="Arial"/>
          <w:sz w:val="24"/>
          <w:szCs w:val="24"/>
          <w:lang w:eastAsia="ja-JP"/>
        </w:rPr>
        <w:t>(3</w:t>
      </w:r>
      <w:r w:rsidR="0084201A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84201A">
        <w:rPr>
          <w:rFonts w:ascii="Arial" w:eastAsiaTheme="minorEastAsia" w:hAnsi="Arial" w:cs="Arial"/>
          <w:sz w:val="24"/>
          <w:szCs w:val="24"/>
          <w:lang w:eastAsia="ja-JP"/>
        </w:rPr>
        <w:t>)</w:t>
      </w: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Pr="00081CC3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BA47E9" w:rsidRDefault="00BA47E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Pr="00081CC3" w:rsidRDefault="0084201A" w:rsidP="0084201A">
      <w:pPr>
        <w:rPr>
          <w:rFonts w:ascii="Arial" w:hAnsi="Arial" w:cs="Arial"/>
          <w:b/>
          <w:sz w:val="24"/>
          <w:szCs w:val="24"/>
        </w:rPr>
      </w:pPr>
      <w:r w:rsidRPr="00081CC3">
        <w:rPr>
          <w:rFonts w:ascii="Arial" w:hAnsi="Arial" w:cs="Arial"/>
          <w:b/>
          <w:sz w:val="24"/>
          <w:szCs w:val="24"/>
        </w:rPr>
        <w:t xml:space="preserve">Question </w:t>
      </w:r>
      <w:r>
        <w:rPr>
          <w:rFonts w:ascii="Arial" w:hAnsi="Arial" w:cs="Arial"/>
          <w:b/>
          <w:sz w:val="24"/>
          <w:szCs w:val="24"/>
        </w:rPr>
        <w:t>9</w:t>
      </w:r>
    </w:p>
    <w:p w:rsidR="0084201A" w:rsidRDefault="0084201A" w:rsidP="0084201A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 xml:space="preserve">Students construct a model electric heater in the laboratory using two lengths of </w:t>
      </w:r>
      <w:r w:rsidRPr="00081CC3">
        <w:rPr>
          <w:rFonts w:ascii="Arial" w:hAnsi="Arial" w:cs="Arial"/>
          <w:sz w:val="24"/>
          <w:szCs w:val="24"/>
        </w:rPr>
        <w:tab/>
        <w:t xml:space="preserve">nichrome wire as heating elements.  The two wires have resistances of 10.0 </w:t>
      </w:r>
      <w:r w:rsidRPr="00081CC3">
        <w:rPr>
          <w:rFonts w:ascii="Arial" w:hAnsi="Arial" w:cs="Arial"/>
          <w:sz w:val="24"/>
          <w:szCs w:val="24"/>
        </w:rPr>
        <w:sym w:font="Symbol" w:char="F057"/>
      </w:r>
      <w:r>
        <w:rPr>
          <w:rFonts w:ascii="Arial" w:hAnsi="Arial" w:cs="Arial"/>
          <w:sz w:val="24"/>
          <w:szCs w:val="24"/>
        </w:rPr>
        <w:t xml:space="preserve"> and </w:t>
      </w:r>
      <w:r w:rsidRPr="00081CC3">
        <w:rPr>
          <w:rFonts w:ascii="Arial" w:hAnsi="Arial" w:cs="Arial"/>
          <w:sz w:val="24"/>
          <w:szCs w:val="24"/>
        </w:rPr>
        <w:t xml:space="preserve">20.0 </w:t>
      </w:r>
      <w:r w:rsidRPr="00081CC3">
        <w:rPr>
          <w:rFonts w:ascii="Arial" w:hAnsi="Arial" w:cs="Arial"/>
          <w:sz w:val="24"/>
          <w:szCs w:val="24"/>
        </w:rPr>
        <w:sym w:font="Symbol" w:char="F057"/>
      </w:r>
      <w:r w:rsidRPr="00081CC3">
        <w:rPr>
          <w:rFonts w:ascii="Arial" w:hAnsi="Arial" w:cs="Arial"/>
          <w:sz w:val="24"/>
          <w:szCs w:val="24"/>
        </w:rPr>
        <w:t xml:space="preserve"> respectively.</w:t>
      </w:r>
    </w:p>
    <w:p w:rsidR="0084201A" w:rsidRPr="00081CC3" w:rsidRDefault="0084201A" w:rsidP="0084201A">
      <w:pPr>
        <w:spacing w:after="0"/>
        <w:rPr>
          <w:rFonts w:ascii="Arial" w:hAnsi="Arial" w:cs="Arial"/>
          <w:sz w:val="24"/>
          <w:szCs w:val="24"/>
        </w:rPr>
      </w:pPr>
    </w:p>
    <w:p w:rsidR="0084201A" w:rsidRPr="002448BC" w:rsidRDefault="0084201A" w:rsidP="00922CE5">
      <w:pPr>
        <w:pStyle w:val="ListParagraph"/>
        <w:numPr>
          <w:ilvl w:val="0"/>
          <w:numId w:val="10"/>
        </w:numPr>
        <w:spacing w:after="0"/>
        <w:ind w:left="1134" w:hanging="567"/>
        <w:rPr>
          <w:rFonts w:ascii="Arial" w:hAnsi="Arial" w:cs="Arial"/>
          <w:sz w:val="24"/>
          <w:szCs w:val="24"/>
        </w:rPr>
      </w:pPr>
      <w:r w:rsidRPr="002448BC">
        <w:rPr>
          <w:rFonts w:ascii="Arial" w:hAnsi="Arial" w:cs="Arial"/>
          <w:sz w:val="24"/>
          <w:szCs w:val="24"/>
        </w:rPr>
        <w:t xml:space="preserve">Calculate the current that would flow through each wire and the power </w:t>
      </w:r>
      <w:r>
        <w:rPr>
          <w:rFonts w:ascii="Arial" w:hAnsi="Arial" w:cs="Arial"/>
          <w:sz w:val="24"/>
          <w:szCs w:val="24"/>
        </w:rPr>
        <w:t xml:space="preserve">that will </w:t>
      </w:r>
      <w:r w:rsidRPr="002448BC">
        <w:rPr>
          <w:rFonts w:ascii="Arial" w:hAnsi="Arial" w:cs="Arial"/>
          <w:sz w:val="24"/>
          <w:szCs w:val="24"/>
        </w:rPr>
        <w:t xml:space="preserve">be produced by the model heater if they are connected in </w:t>
      </w:r>
      <w:r w:rsidRPr="002448BC">
        <w:rPr>
          <w:rFonts w:ascii="Arial" w:hAnsi="Arial" w:cs="Arial"/>
          <w:b/>
          <w:sz w:val="24"/>
          <w:szCs w:val="24"/>
        </w:rPr>
        <w:t>series</w:t>
      </w:r>
      <w:r>
        <w:rPr>
          <w:rFonts w:ascii="Arial" w:hAnsi="Arial" w:cs="Arial"/>
          <w:sz w:val="24"/>
          <w:szCs w:val="24"/>
        </w:rPr>
        <w:t xml:space="preserve"> with each </w:t>
      </w:r>
      <w:r w:rsidRPr="002448BC">
        <w:rPr>
          <w:rFonts w:ascii="Arial" w:hAnsi="Arial" w:cs="Arial"/>
          <w:sz w:val="24"/>
          <w:szCs w:val="24"/>
        </w:rPr>
        <w:t xml:space="preserve">other and a </w:t>
      </w:r>
      <w:r>
        <w:rPr>
          <w:rFonts w:ascii="Arial" w:hAnsi="Arial" w:cs="Arial"/>
          <w:sz w:val="24"/>
          <w:szCs w:val="24"/>
        </w:rPr>
        <w:t xml:space="preserve">    </w:t>
      </w:r>
      <w:r w:rsidRPr="002448BC">
        <w:rPr>
          <w:rFonts w:ascii="Arial" w:hAnsi="Arial" w:cs="Arial"/>
          <w:sz w:val="24"/>
          <w:szCs w:val="24"/>
        </w:rPr>
        <w:t>12 V battery is used to complete the circuit.</w:t>
      </w:r>
      <w:r w:rsidRPr="002448BC"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44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2448B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Pr="002448BC">
        <w:rPr>
          <w:rFonts w:ascii="Arial" w:hAnsi="Arial" w:cs="Arial"/>
          <w:sz w:val="24"/>
          <w:szCs w:val="24"/>
        </w:rPr>
        <w:t xml:space="preserve"> marks)</w:t>
      </w:r>
    </w:p>
    <w:p w:rsidR="0084201A" w:rsidRPr="00081CC3" w:rsidRDefault="0084201A" w:rsidP="0084201A">
      <w:pPr>
        <w:tabs>
          <w:tab w:val="num" w:pos="1134"/>
        </w:tabs>
        <w:spacing w:after="0"/>
        <w:rPr>
          <w:rFonts w:ascii="Arial" w:hAnsi="Arial" w:cs="Arial"/>
          <w:sz w:val="24"/>
          <w:szCs w:val="24"/>
        </w:rPr>
      </w:pPr>
    </w:p>
    <w:p w:rsidR="0084201A" w:rsidRPr="00081CC3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Pr="00081CC3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Pr="00081CC3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Pr="00081CC3" w:rsidRDefault="0084201A" w:rsidP="0084201A">
      <w:pPr>
        <w:tabs>
          <w:tab w:val="num" w:pos="1134"/>
          <w:tab w:val="left" w:pos="1400"/>
          <w:tab w:val="left" w:pos="10206"/>
        </w:tabs>
        <w:spacing w:after="0"/>
        <w:ind w:right="1304"/>
        <w:rPr>
          <w:rFonts w:ascii="Arial" w:hAnsi="Arial" w:cs="Arial"/>
          <w:sz w:val="24"/>
          <w:szCs w:val="24"/>
        </w:rPr>
      </w:pPr>
    </w:p>
    <w:p w:rsidR="0084201A" w:rsidRDefault="0084201A" w:rsidP="0084201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114229" w:rsidRDefault="00114229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84201A" w:rsidRDefault="0084201A" w:rsidP="00BA47E9">
      <w:pPr>
        <w:spacing w:after="0"/>
        <w:rPr>
          <w:rFonts w:ascii="Arial" w:eastAsiaTheme="minorEastAsia" w:hAnsi="Arial" w:cs="Arial"/>
          <w:sz w:val="24"/>
          <w:szCs w:val="24"/>
          <w:lang w:eastAsia="ja-JP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081CC3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10</w:t>
      </w:r>
    </w:p>
    <w:p w:rsidR="00205B18" w:rsidRPr="00081CC3" w:rsidRDefault="00205B18" w:rsidP="00205B18">
      <w:pPr>
        <w:tabs>
          <w:tab w:val="left" w:pos="567"/>
        </w:tabs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 xml:space="preserve">An uncharged flake of metal is stripped of 9.57 million electrons and fed into the space between two horizontal plates set 35.0 mm apart. The plates are charged by a source of </w:t>
      </w:r>
      <w:proofErr w:type="spellStart"/>
      <w:r w:rsidRPr="00081CC3">
        <w:rPr>
          <w:rFonts w:ascii="Arial" w:hAnsi="Arial" w:cs="Arial"/>
          <w:bCs/>
          <w:sz w:val="24"/>
          <w:szCs w:val="24"/>
        </w:rPr>
        <w:t>emf</w:t>
      </w:r>
      <w:proofErr w:type="spellEnd"/>
      <w:r w:rsidRPr="00081CC3">
        <w:rPr>
          <w:rFonts w:ascii="Arial" w:hAnsi="Arial" w:cs="Arial"/>
          <w:bCs/>
          <w:sz w:val="24"/>
          <w:szCs w:val="24"/>
        </w:rPr>
        <w:t xml:space="preserve"> that establishes an electric field strength of 6.40 </w:t>
      </w:r>
      <w:r w:rsidRPr="00081CC3">
        <w:rPr>
          <w:rFonts w:ascii="Arial" w:hAnsi="Arial" w:cs="Arial"/>
          <w:bCs/>
          <w:sz w:val="24"/>
          <w:szCs w:val="24"/>
        </w:rPr>
        <w:sym w:font="Wingdings 2" w:char="F0CE"/>
      </w:r>
      <w:r w:rsidRPr="00081CC3">
        <w:rPr>
          <w:rFonts w:ascii="Arial" w:hAnsi="Arial" w:cs="Arial"/>
          <w:bCs/>
          <w:sz w:val="24"/>
          <w:szCs w:val="24"/>
        </w:rPr>
        <w:t xml:space="preserve"> 10</w:t>
      </w:r>
      <w:r w:rsidRPr="00081CC3">
        <w:rPr>
          <w:rFonts w:ascii="Arial" w:hAnsi="Arial" w:cs="Arial"/>
          <w:bCs/>
          <w:sz w:val="24"/>
          <w:szCs w:val="24"/>
          <w:vertAlign w:val="superscript"/>
        </w:rPr>
        <w:t>4</w:t>
      </w:r>
      <w:r w:rsidRPr="00081CC3">
        <w:rPr>
          <w:rFonts w:ascii="Arial" w:hAnsi="Arial" w:cs="Arial"/>
          <w:bCs/>
          <w:sz w:val="24"/>
          <w:szCs w:val="24"/>
        </w:rPr>
        <w:t xml:space="preserve"> N C</w:t>
      </w:r>
      <w:r w:rsidRPr="00081CC3">
        <w:rPr>
          <w:rFonts w:ascii="Arial" w:hAnsi="Arial" w:cs="Arial"/>
          <w:bCs/>
          <w:sz w:val="24"/>
          <w:szCs w:val="24"/>
          <w:vertAlign w:val="superscript"/>
        </w:rPr>
        <w:t>-1</w:t>
      </w:r>
      <w:r w:rsidRPr="00081CC3">
        <w:rPr>
          <w:rFonts w:ascii="Arial" w:hAnsi="Arial" w:cs="Arial"/>
          <w:bCs/>
          <w:sz w:val="24"/>
          <w:szCs w:val="24"/>
        </w:rPr>
        <w:t xml:space="preserve"> in the space. The metal flake is seen to rise up in the space between the plates.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noProof/>
          <w:sz w:val="24"/>
          <w:szCs w:val="24"/>
          <w:lang w:eastAsia="en-AU"/>
        </w:rPr>
        <mc:AlternateContent>
          <mc:Choice Requires="wpc">
            <w:drawing>
              <wp:inline distT="0" distB="0" distL="0" distR="0" wp14:anchorId="47207077" wp14:editId="42875913">
                <wp:extent cx="6257498" cy="1774209"/>
                <wp:effectExtent l="0" t="0" r="0" b="0"/>
                <wp:docPr id="184" name="Canvas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37" name="Group 537"/>
                        <wpg:cNvGrpSpPr/>
                        <wpg:grpSpPr>
                          <a:xfrm>
                            <a:off x="129662" y="136462"/>
                            <a:ext cx="5636369" cy="1439839"/>
                            <a:chOff x="129662" y="136462"/>
                            <a:chExt cx="5636369" cy="1439839"/>
                          </a:xfrm>
                        </wpg:grpSpPr>
                        <wps:wsp>
                          <wps:cNvPr id="199" name="Text Box 199"/>
                          <wps:cNvSpPr txBox="1"/>
                          <wps:spPr>
                            <a:xfrm>
                              <a:off x="4366983" y="552698"/>
                              <a:ext cx="1399048" cy="307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01A" w:rsidRPr="00FA41B1" w:rsidRDefault="0084201A" w:rsidP="00205B18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FA41B1">
                                  <w:rPr>
                                    <w:rFonts w:ascii="Arial" w:hAnsi="Arial" w:cs="Arial"/>
                                    <w:sz w:val="24"/>
                                  </w:rPr>
                                  <w:t>Metal flake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129662" y="136462"/>
                              <a:ext cx="5574959" cy="1439839"/>
                              <a:chOff x="129662" y="136462"/>
                              <a:chExt cx="5574959" cy="1439839"/>
                            </a:xfrm>
                          </wpg:grpSpPr>
                          <wpg:grpSp>
                            <wpg:cNvPr id="194" name="Group 194"/>
                            <wpg:cNvGrpSpPr/>
                            <wpg:grpSpPr>
                              <a:xfrm>
                                <a:off x="962167" y="136462"/>
                                <a:ext cx="3302758" cy="1439839"/>
                                <a:chOff x="156950" y="129653"/>
                                <a:chExt cx="3302758" cy="1439839"/>
                              </a:xfrm>
                            </wpg:grpSpPr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501254" y="368479"/>
                                  <a:ext cx="1958454" cy="95534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501254" y="1173672"/>
                                  <a:ext cx="1958454" cy="95534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Freeform 191"/>
                              <wps:cNvSpPr/>
                              <wps:spPr>
                                <a:xfrm>
                                  <a:off x="443553" y="129653"/>
                                  <a:ext cx="1985749" cy="470848"/>
                                </a:xfrm>
                                <a:custGeom>
                                  <a:avLst/>
                                  <a:gdLst>
                                    <a:gd name="connsiteX0" fmla="*/ 2017045 w 2198333"/>
                                    <a:gd name="connsiteY0" fmla="*/ 276459 h 606406"/>
                                    <a:gd name="connsiteX1" fmla="*/ 2030693 w 2198333"/>
                                    <a:gd name="connsiteY1" fmla="*/ 44447 h 606406"/>
                                    <a:gd name="connsiteX2" fmla="*/ 242836 w 2198333"/>
                                    <a:gd name="connsiteY2" fmla="*/ 51271 h 606406"/>
                                    <a:gd name="connsiteX3" fmla="*/ 17648 w 2198333"/>
                                    <a:gd name="connsiteY3" fmla="*/ 569886 h 606406"/>
                                    <a:gd name="connsiteX4" fmla="*/ 31296 w 2198333"/>
                                    <a:gd name="connsiteY4" fmla="*/ 522119 h 606406"/>
                                    <a:gd name="connsiteX0" fmla="*/ 1989147 w 2170435"/>
                                    <a:gd name="connsiteY0" fmla="*/ 273153 h 518813"/>
                                    <a:gd name="connsiteX1" fmla="*/ 2002795 w 2170435"/>
                                    <a:gd name="connsiteY1" fmla="*/ 41141 h 518813"/>
                                    <a:gd name="connsiteX2" fmla="*/ 214938 w 2170435"/>
                                    <a:gd name="connsiteY2" fmla="*/ 47965 h 518813"/>
                                    <a:gd name="connsiteX3" fmla="*/ 3398 w 2170435"/>
                                    <a:gd name="connsiteY3" fmla="*/ 518813 h 518813"/>
                                    <a:gd name="connsiteX0" fmla="*/ 1985749 w 2167037"/>
                                    <a:gd name="connsiteY0" fmla="*/ 273153 h 518813"/>
                                    <a:gd name="connsiteX1" fmla="*/ 1999397 w 2167037"/>
                                    <a:gd name="connsiteY1" fmla="*/ 41141 h 518813"/>
                                    <a:gd name="connsiteX2" fmla="*/ 211540 w 2167037"/>
                                    <a:gd name="connsiteY2" fmla="*/ 47965 h 518813"/>
                                    <a:gd name="connsiteX3" fmla="*/ 0 w 2167037"/>
                                    <a:gd name="connsiteY3" fmla="*/ 518813 h 518813"/>
                                    <a:gd name="connsiteX0" fmla="*/ 1985749 w 2167037"/>
                                    <a:gd name="connsiteY0" fmla="*/ 232012 h 477672"/>
                                    <a:gd name="connsiteX1" fmla="*/ 1999397 w 2167037"/>
                                    <a:gd name="connsiteY1" fmla="*/ 0 h 477672"/>
                                    <a:gd name="connsiteX2" fmla="*/ 211540 w 2167037"/>
                                    <a:gd name="connsiteY2" fmla="*/ 6824 h 477672"/>
                                    <a:gd name="connsiteX3" fmla="*/ 0 w 2167037"/>
                                    <a:gd name="connsiteY3" fmla="*/ 477672 h 477672"/>
                                    <a:gd name="connsiteX0" fmla="*/ 1985749 w 1999397"/>
                                    <a:gd name="connsiteY0" fmla="*/ 232012 h 477672"/>
                                    <a:gd name="connsiteX1" fmla="*/ 1999397 w 1999397"/>
                                    <a:gd name="connsiteY1" fmla="*/ 0 h 477672"/>
                                    <a:gd name="connsiteX2" fmla="*/ 211540 w 1999397"/>
                                    <a:gd name="connsiteY2" fmla="*/ 6824 h 477672"/>
                                    <a:gd name="connsiteX3" fmla="*/ 0 w 1999397"/>
                                    <a:gd name="connsiteY3" fmla="*/ 477672 h 477672"/>
                                    <a:gd name="connsiteX0" fmla="*/ 1985749 w 1985749"/>
                                    <a:gd name="connsiteY0" fmla="*/ 261885 h 507545"/>
                                    <a:gd name="connsiteX1" fmla="*/ 1965277 w 1985749"/>
                                    <a:gd name="connsiteY1" fmla="*/ 29873 h 507545"/>
                                    <a:gd name="connsiteX2" fmla="*/ 211540 w 1985749"/>
                                    <a:gd name="connsiteY2" fmla="*/ 36697 h 507545"/>
                                    <a:gd name="connsiteX3" fmla="*/ 0 w 1985749"/>
                                    <a:gd name="connsiteY3" fmla="*/ 507545 h 507545"/>
                                    <a:gd name="connsiteX0" fmla="*/ 1985749 w 1985749"/>
                                    <a:gd name="connsiteY0" fmla="*/ 225188 h 470848"/>
                                    <a:gd name="connsiteX1" fmla="*/ 211540 w 1985749"/>
                                    <a:gd name="connsiteY1" fmla="*/ 0 h 470848"/>
                                    <a:gd name="connsiteX2" fmla="*/ 0 w 1985749"/>
                                    <a:gd name="connsiteY2" fmla="*/ 470848 h 470848"/>
                                    <a:gd name="connsiteX0" fmla="*/ 1985749 w 1985749"/>
                                    <a:gd name="connsiteY0" fmla="*/ 225188 h 470848"/>
                                    <a:gd name="connsiteX1" fmla="*/ 1398895 w 1985749"/>
                                    <a:gd name="connsiteY1" fmla="*/ 143303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60065 h 505725"/>
                                    <a:gd name="connsiteX1" fmla="*/ 1985749 w 1985749"/>
                                    <a:gd name="connsiteY1" fmla="*/ 34877 h 505725"/>
                                    <a:gd name="connsiteX2" fmla="*/ 211540 w 1985749"/>
                                    <a:gd name="connsiteY2" fmla="*/ 34877 h 505725"/>
                                    <a:gd name="connsiteX3" fmla="*/ 0 w 1985749"/>
                                    <a:gd name="connsiteY3" fmla="*/ 505725 h 505725"/>
                                    <a:gd name="connsiteX0" fmla="*/ 1985749 w 2117171"/>
                                    <a:gd name="connsiteY0" fmla="*/ 269970 h 515630"/>
                                    <a:gd name="connsiteX1" fmla="*/ 1985749 w 2117171"/>
                                    <a:gd name="connsiteY1" fmla="*/ 44782 h 515630"/>
                                    <a:gd name="connsiteX2" fmla="*/ 211540 w 2117171"/>
                                    <a:gd name="connsiteY2" fmla="*/ 44782 h 515630"/>
                                    <a:gd name="connsiteX3" fmla="*/ 0 w 2117171"/>
                                    <a:gd name="connsiteY3" fmla="*/ 515630 h 515630"/>
                                    <a:gd name="connsiteX0" fmla="*/ 1985749 w 1985749"/>
                                    <a:gd name="connsiteY0" fmla="*/ 269970 h 515630"/>
                                    <a:gd name="connsiteX1" fmla="*/ 1985749 w 1985749"/>
                                    <a:gd name="connsiteY1" fmla="*/ 44782 h 515630"/>
                                    <a:gd name="connsiteX2" fmla="*/ 211540 w 1985749"/>
                                    <a:gd name="connsiteY2" fmla="*/ 44782 h 515630"/>
                                    <a:gd name="connsiteX3" fmla="*/ 0 w 1985749"/>
                                    <a:gd name="connsiteY3" fmla="*/ 515630 h 515630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2132841"/>
                                    <a:gd name="connsiteY0" fmla="*/ 241868 h 487528"/>
                                    <a:gd name="connsiteX1" fmla="*/ 1985749 w 2132841"/>
                                    <a:gd name="connsiteY1" fmla="*/ 16680 h 487528"/>
                                    <a:gd name="connsiteX2" fmla="*/ 0 w 2132841"/>
                                    <a:gd name="connsiteY2" fmla="*/ 16680 h 487528"/>
                                    <a:gd name="connsiteX3" fmla="*/ 0 w 2132841"/>
                                    <a:gd name="connsiteY3" fmla="*/ 487528 h 487528"/>
                                    <a:gd name="connsiteX0" fmla="*/ 1985749 w 1985749"/>
                                    <a:gd name="connsiteY0" fmla="*/ 241868 h 487528"/>
                                    <a:gd name="connsiteX1" fmla="*/ 1985749 w 1985749"/>
                                    <a:gd name="connsiteY1" fmla="*/ 16680 h 487528"/>
                                    <a:gd name="connsiteX2" fmla="*/ 0 w 1985749"/>
                                    <a:gd name="connsiteY2" fmla="*/ 16680 h 487528"/>
                                    <a:gd name="connsiteX3" fmla="*/ 0 w 1985749"/>
                                    <a:gd name="connsiteY3" fmla="*/ 487528 h 48752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985749" h="470848">
                                      <a:moveTo>
                                        <a:pt x="1985749" y="225188"/>
                                      </a:moveTo>
                                      <a:lnTo>
                                        <a:pt x="19857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70848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Freeform 192"/>
                              <wps:cNvSpPr/>
                              <wps:spPr>
                                <a:xfrm rot="10800000">
                                  <a:off x="443553" y="1009928"/>
                                  <a:ext cx="1985749" cy="559564"/>
                                </a:xfrm>
                                <a:custGeom>
                                  <a:avLst/>
                                  <a:gdLst>
                                    <a:gd name="connsiteX0" fmla="*/ 2017045 w 2198333"/>
                                    <a:gd name="connsiteY0" fmla="*/ 276459 h 606406"/>
                                    <a:gd name="connsiteX1" fmla="*/ 2030693 w 2198333"/>
                                    <a:gd name="connsiteY1" fmla="*/ 44447 h 606406"/>
                                    <a:gd name="connsiteX2" fmla="*/ 242836 w 2198333"/>
                                    <a:gd name="connsiteY2" fmla="*/ 51271 h 606406"/>
                                    <a:gd name="connsiteX3" fmla="*/ 17648 w 2198333"/>
                                    <a:gd name="connsiteY3" fmla="*/ 569886 h 606406"/>
                                    <a:gd name="connsiteX4" fmla="*/ 31296 w 2198333"/>
                                    <a:gd name="connsiteY4" fmla="*/ 522119 h 606406"/>
                                    <a:gd name="connsiteX0" fmla="*/ 1989147 w 2170435"/>
                                    <a:gd name="connsiteY0" fmla="*/ 273153 h 518813"/>
                                    <a:gd name="connsiteX1" fmla="*/ 2002795 w 2170435"/>
                                    <a:gd name="connsiteY1" fmla="*/ 41141 h 518813"/>
                                    <a:gd name="connsiteX2" fmla="*/ 214938 w 2170435"/>
                                    <a:gd name="connsiteY2" fmla="*/ 47965 h 518813"/>
                                    <a:gd name="connsiteX3" fmla="*/ 3398 w 2170435"/>
                                    <a:gd name="connsiteY3" fmla="*/ 518813 h 518813"/>
                                    <a:gd name="connsiteX0" fmla="*/ 1985749 w 2167037"/>
                                    <a:gd name="connsiteY0" fmla="*/ 273153 h 518813"/>
                                    <a:gd name="connsiteX1" fmla="*/ 1999397 w 2167037"/>
                                    <a:gd name="connsiteY1" fmla="*/ 41141 h 518813"/>
                                    <a:gd name="connsiteX2" fmla="*/ 211540 w 2167037"/>
                                    <a:gd name="connsiteY2" fmla="*/ 47965 h 518813"/>
                                    <a:gd name="connsiteX3" fmla="*/ 0 w 2167037"/>
                                    <a:gd name="connsiteY3" fmla="*/ 518813 h 518813"/>
                                    <a:gd name="connsiteX0" fmla="*/ 1985749 w 2167037"/>
                                    <a:gd name="connsiteY0" fmla="*/ 232012 h 477672"/>
                                    <a:gd name="connsiteX1" fmla="*/ 1999397 w 2167037"/>
                                    <a:gd name="connsiteY1" fmla="*/ 0 h 477672"/>
                                    <a:gd name="connsiteX2" fmla="*/ 211540 w 2167037"/>
                                    <a:gd name="connsiteY2" fmla="*/ 6824 h 477672"/>
                                    <a:gd name="connsiteX3" fmla="*/ 0 w 2167037"/>
                                    <a:gd name="connsiteY3" fmla="*/ 477672 h 477672"/>
                                    <a:gd name="connsiteX0" fmla="*/ 1985749 w 1999397"/>
                                    <a:gd name="connsiteY0" fmla="*/ 232012 h 477672"/>
                                    <a:gd name="connsiteX1" fmla="*/ 1999397 w 1999397"/>
                                    <a:gd name="connsiteY1" fmla="*/ 0 h 477672"/>
                                    <a:gd name="connsiteX2" fmla="*/ 211540 w 1999397"/>
                                    <a:gd name="connsiteY2" fmla="*/ 6824 h 477672"/>
                                    <a:gd name="connsiteX3" fmla="*/ 0 w 1999397"/>
                                    <a:gd name="connsiteY3" fmla="*/ 477672 h 477672"/>
                                    <a:gd name="connsiteX0" fmla="*/ 1985749 w 1985749"/>
                                    <a:gd name="connsiteY0" fmla="*/ 261885 h 507545"/>
                                    <a:gd name="connsiteX1" fmla="*/ 1965277 w 1985749"/>
                                    <a:gd name="connsiteY1" fmla="*/ 29873 h 507545"/>
                                    <a:gd name="connsiteX2" fmla="*/ 211540 w 1985749"/>
                                    <a:gd name="connsiteY2" fmla="*/ 36697 h 507545"/>
                                    <a:gd name="connsiteX3" fmla="*/ 0 w 1985749"/>
                                    <a:gd name="connsiteY3" fmla="*/ 507545 h 507545"/>
                                    <a:gd name="connsiteX0" fmla="*/ 1985749 w 1985749"/>
                                    <a:gd name="connsiteY0" fmla="*/ 225188 h 470848"/>
                                    <a:gd name="connsiteX1" fmla="*/ 211540 w 1985749"/>
                                    <a:gd name="connsiteY1" fmla="*/ 0 h 470848"/>
                                    <a:gd name="connsiteX2" fmla="*/ 0 w 1985749"/>
                                    <a:gd name="connsiteY2" fmla="*/ 470848 h 470848"/>
                                    <a:gd name="connsiteX0" fmla="*/ 1985749 w 1985749"/>
                                    <a:gd name="connsiteY0" fmla="*/ 225188 h 470848"/>
                                    <a:gd name="connsiteX1" fmla="*/ 1398895 w 1985749"/>
                                    <a:gd name="connsiteY1" fmla="*/ 143303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60065 h 505725"/>
                                    <a:gd name="connsiteX1" fmla="*/ 1985749 w 1985749"/>
                                    <a:gd name="connsiteY1" fmla="*/ 34877 h 505725"/>
                                    <a:gd name="connsiteX2" fmla="*/ 211540 w 1985749"/>
                                    <a:gd name="connsiteY2" fmla="*/ 34877 h 505725"/>
                                    <a:gd name="connsiteX3" fmla="*/ 0 w 1985749"/>
                                    <a:gd name="connsiteY3" fmla="*/ 505725 h 505725"/>
                                    <a:gd name="connsiteX0" fmla="*/ 1985749 w 2117171"/>
                                    <a:gd name="connsiteY0" fmla="*/ 269970 h 515630"/>
                                    <a:gd name="connsiteX1" fmla="*/ 1985749 w 2117171"/>
                                    <a:gd name="connsiteY1" fmla="*/ 44782 h 515630"/>
                                    <a:gd name="connsiteX2" fmla="*/ 211540 w 2117171"/>
                                    <a:gd name="connsiteY2" fmla="*/ 44782 h 515630"/>
                                    <a:gd name="connsiteX3" fmla="*/ 0 w 2117171"/>
                                    <a:gd name="connsiteY3" fmla="*/ 515630 h 515630"/>
                                    <a:gd name="connsiteX0" fmla="*/ 1985749 w 1985749"/>
                                    <a:gd name="connsiteY0" fmla="*/ 269970 h 515630"/>
                                    <a:gd name="connsiteX1" fmla="*/ 1985749 w 1985749"/>
                                    <a:gd name="connsiteY1" fmla="*/ 44782 h 515630"/>
                                    <a:gd name="connsiteX2" fmla="*/ 211540 w 1985749"/>
                                    <a:gd name="connsiteY2" fmla="*/ 44782 h 515630"/>
                                    <a:gd name="connsiteX3" fmla="*/ 0 w 1985749"/>
                                    <a:gd name="connsiteY3" fmla="*/ 515630 h 515630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21154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1985749 w 2132841"/>
                                    <a:gd name="connsiteY0" fmla="*/ 241868 h 487528"/>
                                    <a:gd name="connsiteX1" fmla="*/ 1985749 w 2132841"/>
                                    <a:gd name="connsiteY1" fmla="*/ 16680 h 487528"/>
                                    <a:gd name="connsiteX2" fmla="*/ 0 w 2132841"/>
                                    <a:gd name="connsiteY2" fmla="*/ 16680 h 487528"/>
                                    <a:gd name="connsiteX3" fmla="*/ 0 w 2132841"/>
                                    <a:gd name="connsiteY3" fmla="*/ 487528 h 487528"/>
                                    <a:gd name="connsiteX0" fmla="*/ 1985749 w 1985749"/>
                                    <a:gd name="connsiteY0" fmla="*/ 241868 h 487528"/>
                                    <a:gd name="connsiteX1" fmla="*/ 1985749 w 1985749"/>
                                    <a:gd name="connsiteY1" fmla="*/ 16680 h 487528"/>
                                    <a:gd name="connsiteX2" fmla="*/ 0 w 1985749"/>
                                    <a:gd name="connsiteY2" fmla="*/ 16680 h 487528"/>
                                    <a:gd name="connsiteX3" fmla="*/ 0 w 1985749"/>
                                    <a:gd name="connsiteY3" fmla="*/ 487528 h 487528"/>
                                    <a:gd name="connsiteX0" fmla="*/ 1985749 w 1985749"/>
                                    <a:gd name="connsiteY0" fmla="*/ 225188 h 470848"/>
                                    <a:gd name="connsiteX1" fmla="*/ 1985749 w 1985749"/>
                                    <a:gd name="connsiteY1" fmla="*/ 0 h 470848"/>
                                    <a:gd name="connsiteX2" fmla="*/ 0 w 1985749"/>
                                    <a:gd name="connsiteY2" fmla="*/ 0 h 470848"/>
                                    <a:gd name="connsiteX3" fmla="*/ 0 w 1985749"/>
                                    <a:gd name="connsiteY3" fmla="*/ 470848 h 470848"/>
                                    <a:gd name="connsiteX0" fmla="*/ 2132841 w 2132841"/>
                                    <a:gd name="connsiteY0" fmla="*/ 247431 h 322529"/>
                                    <a:gd name="connsiteX1" fmla="*/ 2132841 w 2132841"/>
                                    <a:gd name="connsiteY1" fmla="*/ 22243 h 322529"/>
                                    <a:gd name="connsiteX2" fmla="*/ 147092 w 2132841"/>
                                    <a:gd name="connsiteY2" fmla="*/ 22243 h 322529"/>
                                    <a:gd name="connsiteX3" fmla="*/ 147092 w 2132841"/>
                                    <a:gd name="connsiteY3" fmla="*/ 322529 h 322529"/>
                                    <a:gd name="connsiteX0" fmla="*/ 1985749 w 1985749"/>
                                    <a:gd name="connsiteY0" fmla="*/ 247431 h 322529"/>
                                    <a:gd name="connsiteX1" fmla="*/ 1985749 w 1985749"/>
                                    <a:gd name="connsiteY1" fmla="*/ 22243 h 322529"/>
                                    <a:gd name="connsiteX2" fmla="*/ 0 w 1985749"/>
                                    <a:gd name="connsiteY2" fmla="*/ 22243 h 322529"/>
                                    <a:gd name="connsiteX3" fmla="*/ 0 w 1985749"/>
                                    <a:gd name="connsiteY3" fmla="*/ 322529 h 322529"/>
                                    <a:gd name="connsiteX0" fmla="*/ 1985749 w 1985749"/>
                                    <a:gd name="connsiteY0" fmla="*/ 225188 h 300286"/>
                                    <a:gd name="connsiteX1" fmla="*/ 1985749 w 1985749"/>
                                    <a:gd name="connsiteY1" fmla="*/ 0 h 300286"/>
                                    <a:gd name="connsiteX2" fmla="*/ 0 w 1985749"/>
                                    <a:gd name="connsiteY2" fmla="*/ 0 h 300286"/>
                                    <a:gd name="connsiteX3" fmla="*/ 0 w 1985749"/>
                                    <a:gd name="connsiteY3" fmla="*/ 300286 h 300286"/>
                                    <a:gd name="connsiteX0" fmla="*/ 1985749 w 2132841"/>
                                    <a:gd name="connsiteY0" fmla="*/ 601013 h 601013"/>
                                    <a:gd name="connsiteX1" fmla="*/ 1985749 w 2132841"/>
                                    <a:gd name="connsiteY1" fmla="*/ 41449 h 601013"/>
                                    <a:gd name="connsiteX2" fmla="*/ 0 w 2132841"/>
                                    <a:gd name="connsiteY2" fmla="*/ 41449 h 601013"/>
                                    <a:gd name="connsiteX3" fmla="*/ 0 w 2132841"/>
                                    <a:gd name="connsiteY3" fmla="*/ 341735 h 601013"/>
                                    <a:gd name="connsiteX0" fmla="*/ 1985749 w 1985749"/>
                                    <a:gd name="connsiteY0" fmla="*/ 601013 h 601013"/>
                                    <a:gd name="connsiteX1" fmla="*/ 1985749 w 1985749"/>
                                    <a:gd name="connsiteY1" fmla="*/ 41449 h 601013"/>
                                    <a:gd name="connsiteX2" fmla="*/ 0 w 1985749"/>
                                    <a:gd name="connsiteY2" fmla="*/ 41449 h 601013"/>
                                    <a:gd name="connsiteX3" fmla="*/ 0 w 1985749"/>
                                    <a:gd name="connsiteY3" fmla="*/ 341735 h 601013"/>
                                    <a:gd name="connsiteX0" fmla="*/ 1985749 w 1985749"/>
                                    <a:gd name="connsiteY0" fmla="*/ 559564 h 559564"/>
                                    <a:gd name="connsiteX1" fmla="*/ 1985749 w 1985749"/>
                                    <a:gd name="connsiteY1" fmla="*/ 0 h 559564"/>
                                    <a:gd name="connsiteX2" fmla="*/ 0 w 1985749"/>
                                    <a:gd name="connsiteY2" fmla="*/ 0 h 559564"/>
                                    <a:gd name="connsiteX3" fmla="*/ 0 w 1985749"/>
                                    <a:gd name="connsiteY3" fmla="*/ 300286 h 55956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985749" h="559564">
                                      <a:moveTo>
                                        <a:pt x="1985749" y="559564"/>
                                      </a:moveTo>
                                      <a:lnTo>
                                        <a:pt x="19857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0286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56950" y="552729"/>
                                  <a:ext cx="661916" cy="457182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129662" y="559528"/>
                                <a:ext cx="709684" cy="4503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201A" w:rsidRPr="00FA41B1" w:rsidRDefault="0084201A" w:rsidP="00205B1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FA41B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Source of </w:t>
                                  </w:r>
                                  <w:proofErr w:type="spellStart"/>
                                  <w:r w:rsidRPr="00FA41B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emf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305567" y="170450"/>
                                <a:ext cx="1399048" cy="3070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201A" w:rsidRPr="00FA41B1" w:rsidRDefault="0084201A" w:rsidP="00205B1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FA41B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Charged 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4305573" y="1221423"/>
                                <a:ext cx="1399048" cy="3070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201A" w:rsidRPr="00FA41B1" w:rsidRDefault="0084201A" w:rsidP="00205B1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FA41B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Charged 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Cloud 198"/>
                            <wps:cNvSpPr/>
                            <wps:spPr>
                              <a:xfrm>
                                <a:off x="3343695" y="771099"/>
                                <a:ext cx="204717" cy="81886"/>
                              </a:xfrm>
                              <a:prstGeom prst="cloud">
                                <a:avLst/>
                              </a:prstGeom>
                              <a:ln w="3175"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711945" y="675558"/>
                                <a:ext cx="654748" cy="95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 flipH="1">
                                <a:off x="2122227" y="470817"/>
                                <a:ext cx="6824" cy="7096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1835311" y="675537"/>
                                <a:ext cx="669053" cy="2592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201A" w:rsidRPr="00FA41B1" w:rsidRDefault="0084201A" w:rsidP="00205B1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FA41B1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35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0" name="Straight Connector 530"/>
                          <wps:cNvCnPr/>
                          <wps:spPr>
                            <a:xfrm>
                              <a:off x="1180490" y="750605"/>
                              <a:ext cx="170597" cy="21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1" name="Straight Connector 531"/>
                          <wps:cNvCnPr/>
                          <wps:spPr>
                            <a:xfrm>
                              <a:off x="1057620" y="852984"/>
                              <a:ext cx="41624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84" o:spid="_x0000_s1081" editas="canvas" style="width:492.7pt;height:139.7pt;mso-position-horizontal-relative:char;mso-position-vertical-relative:line" coordsize="62572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">
                <v:shape id="_x0000_s1082" type="#_x0000_t75" style="position:absolute;width:62572;height:17741;visibility:visible;mso-wrap-style:square">
                  <v:fill o:detectmouseclick="t"/>
                  <v:path o:connecttype="none"/>
                </v:shape>
                <v:group id="Group 537" o:spid="_x0000_s1083" style="position:absolute;left:1296;top:1364;width:56364;height:14399" coordorigin="1296,1364" coordsize="56363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shape id="Text Box 199" o:spid="_x0000_s1084" type="#_x0000_t202" style="position:absolute;left:43669;top:5526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84201A" w:rsidRPr="00FA41B1" w:rsidRDefault="0084201A" w:rsidP="00205B18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FA41B1">
                            <w:rPr>
                              <w:rFonts w:ascii="Arial" w:hAnsi="Arial" w:cs="Arial"/>
                              <w:sz w:val="24"/>
                            </w:rPr>
                            <w:t>Metal flake</w:t>
                          </w:r>
                        </w:p>
                      </w:txbxContent>
                    </v:textbox>
                  </v:shape>
                  <v:group id="Group 204" o:spid="_x0000_s1085" style="position:absolute;left:1296;top:1364;width:55750;height:14399" coordorigin="1296,1364" coordsize="55749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Group 194" o:spid="_x0000_s1086" style="position:absolute;left:9621;top:1364;width:33028;height:14399" coordorigin="1569,1296" coordsize="33027,14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<v:rect id="Rectangle 185" o:spid="_x0000_s1087" style="position:absolute;left:15012;top:3684;width:19585;height: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P9gMMA&#10;AADcAAAADwAAAGRycy9kb3ducmV2LnhtbERPTWvCQBC9C/0PyxS86aYFNY3ZiJQWBEWp7cHjkJ0m&#10;odnZsLtN4r93CwVv83ifk29G04qenG8sK3iaJyCIS6sbrhR8fb7PUhA+IGtsLZOCK3nYFA+THDNt&#10;B/6g/hwqEUPYZ6igDqHLpPRlTQb93HbEkfu2zmCI0FVSOxxiuGnlc5IspcGGY0ONHb3WVP6cf40C&#10;e2qu7da9HPsDrS77U0iGcfmm1PRx3K5BBBrDXfzv3uk4P13A3zPxAl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P9gMMAAADcAAAADwAAAAAAAAAAAAAAAACYAgAAZHJzL2Rv&#10;d25yZXYueG1sUEsFBgAAAAAEAAQA9QAAAIgDAAAAAA==&#10;" fillcolor="white [3201]" strokecolor="black [3200]" strokeweight="1pt"/>
                      <v:rect id="Rectangle 187" o:spid="_x0000_s1088" style="position:absolute;left:15012;top:11736;width:19585;height: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3GbMMA&#10;AADcAAAADwAAAGRycy9kb3ducmV2LnhtbERPTWvCQBC9F/wPywi9NRt7MDa6ioiFQkuDqQePQ3ZM&#10;gtnZsLtN4r/vFgq9zeN9zmY3mU4M5HxrWcEiSUEQV1a3XCs4f70+rUD4gKyxs0wK7uRht509bDDX&#10;duQTDWWoRQxhn6OCJoQ+l9JXDRn0ie2JI3e1zmCI0NVSOxxjuOnkc5oupcGWY0ODPR0aqm7lt1Fg&#10;i/be7d3L5/BB2eW9COk4LY9KPc6n/RpEoCn8i//cbzrOX2X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3GbMMAAADcAAAADwAAAAAAAAAAAAAAAACYAgAAZHJzL2Rv&#10;d25yZXYueG1sUEsFBgAAAAAEAAQA9QAAAIgDAAAAAA==&#10;" fillcolor="white [3201]" strokecolor="black [3200]" strokeweight="1pt"/>
                      <v:shape id="Freeform 191" o:spid="_x0000_s1089" style="position:absolute;left:4435;top:1296;width:19858;height:4709;visibility:visible;mso-wrap-style:square;v-text-anchor:middle" coordsize="1985749,47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f9MMA&#10;AADcAAAADwAAAGRycy9kb3ducmV2LnhtbERPyW7CMBC9I/EP1iD1Bk7agkqKiaDqwoUDFO7TeEgC&#10;8TiK3ZD8fV0Jids8vXUWaWcq0VLjSssK4kkEgjizuuRcweH7Y/wCwnlkjZVlUtCTg3Q5HCww0fbK&#10;O2r3PhchhF2CCgrv60RKlxVk0E1sTRy4k20M+gCbXOoGryHcVPIximbSYMmhocCa3grKLvtfo2B9&#10;bD/X26fp6TCTz++Xn3Pff7W9Ug+jbvUKwlPn7+Kbe6PD/HkM/8+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uf9MMAAADcAAAADwAAAAAAAAAAAAAAAACYAgAAZHJzL2Rv&#10;d25yZXYueG1sUEsFBgAAAAAEAAQA9QAAAIgDAAAAAA==&#10;" path="m1985749,225188l1985749,,,,,470848e" filled="f" strokecolor="#243f60 [1604]" strokeweight="1pt">
                        <v:path arrowok="t" o:connecttype="custom" o:connectlocs="1985749,225188;1985749,0;0,0;0,470848" o:connectangles="0,0,0,0"/>
                      </v:shape>
                      <v:shape id="Freeform 192" o:spid="_x0000_s1090" style="position:absolute;left:4435;top:10099;width:19858;height:5595;rotation:180;visibility:visible;mso-wrap-style:square;v-text-anchor:middle" coordsize="1985749,559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pBcEA&#10;AADcAAAADwAAAGRycy9kb3ducmV2LnhtbERPTWvCQBC9F/wPywi91Y052Jq6igiFHARp2kOOQ3ZM&#10;otnZZXer6b93BcHbPN7nrDajGcSFfOgtK5jPMhDEjdU9twp+f77ePkCEiKxxsEwK/inAZj15WWGh&#10;7ZW/6VLFVqQQDgUq6GJ0hZSh6chgmFlHnLij9QZjgr6V2uM1hZtB5lm2kAZ7Tg0dOtp11JyrP6PA&#10;5zIr91XdHrA81Qfn3Puydkq9TsftJ4hIY3yKH+5Sp/nLHO7Pp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LqQXBAAAA3AAAAA8AAAAAAAAAAAAAAAAAmAIAAGRycy9kb3du&#10;cmV2LnhtbFBLBQYAAAAABAAEAPUAAACGAwAAAAA=&#10;" path="m1985749,559564l1985749,,,,,300286e" filled="f" strokecolor="#243f60 [1604]" strokeweight="1pt">
                        <v:path arrowok="t" o:connecttype="custom" o:connectlocs="1985749,559564;1985749,0;0,0;0,300286" o:connectangles="0,0,0,0"/>
                      </v:shape>
                      <v:rect id="Rectangle 193" o:spid="_x0000_s1091" style="position:absolute;left:1569;top:5527;width:661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JKcEA&#10;AADcAAAADwAAAGRycy9kb3ducmV2LnhtbERPTWvDMAy9D/ofjAq9rU5asm5pnVICg50GS0vPWqzF&#10;obEcYi9J//08GOymx/vU4TjbTow0+NaxgnSdgCCunW65UXA5vz4+g/ABWWPnmBTcycOxWDwcMNdu&#10;4g8aq9CIGMI+RwUmhD6X0teGLPq164kj9+UGiyHCoZF6wCmG205ukuRJWmw5NhjsqTRU36pvq+A6&#10;bwL6VO+y2ztnZszun7uqVGq1nE97EIHm8C/+c7/pOP9lC7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QySnBAAAA3AAAAA8AAAAAAAAAAAAAAAAAmAIAAGRycy9kb3du&#10;cmV2LnhtbFBLBQYAAAAABAAEAPUAAACGAwAAAAA=&#10;" fillcolor="white [3201]" strokecolor="black [3200]" strokeweight="1pt">
                        <v:stroke dashstyle="3 1"/>
                      </v:rect>
                    </v:group>
                    <v:shape id="Text Box 195" o:spid="_x0000_s1092" type="#_x0000_t202" style="position:absolute;left:1296;top:5595;width:7097;height:4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  <v:textbox>
                        <w:txbxContent>
                          <w:p w:rsidR="0084201A" w:rsidRPr="00FA41B1" w:rsidRDefault="0084201A" w:rsidP="00205B1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A41B1">
                              <w:rPr>
                                <w:rFonts w:ascii="Arial" w:hAnsi="Arial" w:cs="Arial"/>
                                <w:sz w:val="24"/>
                              </w:rPr>
                              <w:t xml:space="preserve">Source of </w:t>
                            </w:r>
                            <w:proofErr w:type="spellStart"/>
                            <w:r w:rsidRPr="00FA41B1">
                              <w:rPr>
                                <w:rFonts w:ascii="Arial" w:hAnsi="Arial" w:cs="Arial"/>
                                <w:sz w:val="24"/>
                              </w:rPr>
                              <w:t>emf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6" o:spid="_x0000_s1093" type="#_x0000_t202" style="position:absolute;left:43055;top:1704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  <v:textbox>
                        <w:txbxContent>
                          <w:p w:rsidR="0084201A" w:rsidRPr="00FA41B1" w:rsidRDefault="0084201A" w:rsidP="00205B1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A41B1">
                              <w:rPr>
                                <w:rFonts w:ascii="Arial" w:hAnsi="Arial" w:cs="Arial"/>
                                <w:sz w:val="24"/>
                              </w:rPr>
                              <w:t>Charged plate</w:t>
                            </w:r>
                          </w:p>
                        </w:txbxContent>
                      </v:textbox>
                    </v:shape>
                    <v:shape id="Text Box 197" o:spid="_x0000_s1094" type="#_x0000_t202" style="position:absolute;left:43055;top:12214;width:13991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    <v:textbox>
                        <w:txbxContent>
                          <w:p w:rsidR="0084201A" w:rsidRPr="00FA41B1" w:rsidRDefault="0084201A" w:rsidP="00205B1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A41B1">
                              <w:rPr>
                                <w:rFonts w:ascii="Arial" w:hAnsi="Arial" w:cs="Arial"/>
                                <w:sz w:val="24"/>
                              </w:rPr>
                              <w:t>Charged plate</w:t>
                            </w:r>
                          </w:p>
                        </w:txbxContent>
                      </v:textbox>
                    </v:shape>
                    <v:shape id="Cloud 198" o:spid="_x0000_s1095" style="position:absolute;left:33436;top:7710;width:2048;height:819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q8YA&#10;AADcAAAADwAAAGRycy9kb3ducmV2LnhtbESPQWvCQBCF7wX/wzJCb3Wj0NJGV1FR2noQTEu9Dtlp&#10;NjQ7G7LbGP995yD0NsN78943i9XgG9VTF+vABqaTDBRxGWzNlYHPj/3DM6iYkC02gcnAlSKslqO7&#10;BeY2XPhEfZEqJSEcczTgUmpzrWPpyGOchJZYtO/QeUyydpW2HV4k3Dd6lmVP2mPN0uCwpa2j8qf4&#10;9Qb63dTuq+vj8fC1eU2ZmxXv51NhzP14WM9BJRrSv/l2/WYF/0V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bAq8YAAADc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.25pt">
                      <v:path arrowok="t" o:connecttype="custom" o:connectlocs="22239,49619;10236,48108;32831,66151;27580,66874;78086,74095;74921,70797;136606,65871;135341,69489;161731,43510;177137,57036;198073,29104;191211,34176;181611,10285;181971,12681;137795,7491;141312,4435;104922,8947;106623,6312;66343,9841;72504,12397;19557,29928;18481,27238" o:connectangles="0,0,0,0,0,0,0,0,0,0,0,0,0,0,0,0,0,0,0,0,0,0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0" o:spid="_x0000_s1096" type="#_x0000_t32" style="position:absolute;left:37119;top:6755;width:6547;height: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aFg8QAAADcAAAADwAAAGRycy9kb3ducmV2LnhtbESPQWvCQBSE7wX/w/IEb3WjWJHUVUQR&#10;FKElWijentnXJJh9G3ZXk/77bkHwOMzMN8x82Zla3Mn5yrKC0TABQZxbXXGh4Ou0fZ2B8AFZY22Z&#10;FPySh+Wi9zLHVNuWM7ofQyEihH2KCsoQmlRKn5dk0A9tQxy9H+sMhihdIbXDNsJNLcdJMpUGK44L&#10;JTa0Lim/Hm8mjmwm2dvh+3CZULb6bC/780dwZ6UG/W71DiJQF57hR3unFUQi/J+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oWDxAAAANwAAAAPAAAAAAAAAAAA&#10;AAAAAKECAABkcnMvZG93bnJldi54bWxQSwUGAAAAAAQABAD5AAAAkgMAAAAA&#10;" strokecolor="#4579b8 [3044]">
                      <v:stroke endarrow="open"/>
                    </v:shape>
                    <v:shape id="Straight Arrow Connector 202" o:spid="_x0000_s1097" type="#_x0000_t32" style="position:absolute;left:21222;top:4708;width:68;height:7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8zcUAAADcAAAADwAAAGRycy9kb3ducmV2LnhtbESPQWsCMRSE74X+h/AKvdXEFUVWo0hB&#10;qBRbXL14e2yeu6ublyWJuv77plDocZiZb5j5sretuJEPjWMNw4ECQVw603Cl4bBfv01BhIhssHVM&#10;Gh4UYLl4fppjbtydd3QrYiUShEOOGuoYu1zKUNZkMQxcR5y8k/MWY5K+ksbjPcFtKzOlJtJiw2mh&#10;xo7eayovxdVq+Pweyu48UVt//Rpno6LcbKv1UevXl341AxGpj//hv/aH0ZCpDH7Pp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N8zcUAAADcAAAADwAAAAAAAAAA&#10;AAAAAAChAgAAZHJzL2Rvd25yZXYueG1sUEsFBgAAAAAEAAQA+QAAAJMDAAAAAA==&#10;" strokecolor="#4579b8 [3044]">
                      <v:stroke startarrow="open" endarrow="open"/>
                    </v:shape>
                    <v:shape id="Text Box 203" o:spid="_x0000_s1098" type="#_x0000_t202" style="position:absolute;left:18353;top:6755;width:6690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TocQA&#10;AADcAAAADwAAAGRycy9kb3ducmV2LnhtbESPzWrCQBSF94LvMFyhO51oqUjMRGyp0F1p4sLlJXNN&#10;opk7ITNN0jx9p1BweTg/Hyc5jKYRPXWutqxgvYpAEBdW11wqOOen5Q6E88gaG8uk4IccHNL5LMFY&#10;24G/qM98KcIIuxgVVN63sZSuqMigW9mWOHhX2xn0QXal1B0OYdw0chNFW2mw5kCosKW3iop79m0C&#10;1+bv9+noZX4qKHvVL9Pt8zIp9bQYj3sQnkb/CP+3P7SCTfQ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E6HEAAAA3AAAAA8AAAAAAAAAAAAAAAAAmAIAAGRycy9k&#10;b3ducmV2LnhtbFBLBQYAAAAABAAEAPUAAACJAwAAAAA=&#10;" fillcolor="white [3212]" stroked="f" strokeweight=".5pt">
                      <v:textbox>
                        <w:txbxContent>
                          <w:p w:rsidR="0084201A" w:rsidRPr="00FA41B1" w:rsidRDefault="0084201A" w:rsidP="00205B1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A41B1">
                              <w:rPr>
                                <w:rFonts w:ascii="Arial" w:hAnsi="Arial" w:cs="Arial"/>
                                <w:sz w:val="24"/>
                              </w:rPr>
                              <w:t>35 mm</w:t>
                            </w:r>
                          </w:p>
                        </w:txbxContent>
                      </v:textbox>
                    </v:shape>
                  </v:group>
                  <v:line id="Straight Connector 530" o:spid="_x0000_s1099" style="position:absolute;visibility:visible;mso-wrap-style:square" from="11804,7506" to="13510,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ny8EAAADcAAAADwAAAGRycy9kb3ducmV2LnhtbERP3WrCMBS+F3yHcAa703SOiXRGGYJS&#10;hljtfIBDc2zLmpOSxLZ7e3Mx8PLj+19vR9OKnpxvLCt4mycgiEurG64UXH/2sxUIH5A1tpZJwR95&#10;2G6mkzWm2g58ob4IlYgh7FNUUIfQpVL6siaDfm474sjdrDMYInSV1A6HGG5auUiSpTTYcGyosaNd&#10;TeVvcTcK3MkdXH5f5t+VzG76ei6S7rhT6vVl/PoEEWgMT/G/O9MKPt7j/HgmHgG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bGfLwQAAANwAAAAPAAAAAAAAAAAAAAAA&#10;AKECAABkcnMvZG93bnJldi54bWxQSwUGAAAAAAQABAD5AAAAjwMAAAAA&#10;" strokecolor="black [3213]" strokeweight="4.5pt"/>
                  <v:line id="Straight Connector 531" o:spid="_x0000_s1100" style="position:absolute;visibility:visible;mso-wrap-style:square" from="10576,8529" to="14738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6Hjs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TmJ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uh47GAAAA3AAAAA8AAAAAAAAA&#10;AAAAAAAAoQIAAGRycy9kb3ducmV2LnhtbFBLBQYAAAAABAAEAPkAAACUAwAAAAA=&#10;" strokecolor="black [3213]" strokeweight="1pt"/>
                </v:group>
                <w10:anchorlock/>
              </v:group>
            </w:pict>
          </mc:Fallback>
        </mc:AlternateConten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922CE5">
      <w:pPr>
        <w:pStyle w:val="ListParagraph"/>
        <w:numPr>
          <w:ilvl w:val="0"/>
          <w:numId w:val="7"/>
        </w:numPr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 xml:space="preserve">Indicate on the diagram the polarity of the source of </w:t>
      </w:r>
      <w:proofErr w:type="spellStart"/>
      <w:r w:rsidRPr="00081CC3">
        <w:rPr>
          <w:rFonts w:ascii="Arial" w:hAnsi="Arial" w:cs="Arial"/>
          <w:bCs/>
          <w:sz w:val="24"/>
          <w:szCs w:val="24"/>
        </w:rPr>
        <w:t>emf</w:t>
      </w:r>
      <w:proofErr w:type="spellEnd"/>
      <w:r w:rsidRPr="00081CC3">
        <w:rPr>
          <w:rFonts w:ascii="Arial" w:hAnsi="Arial" w:cs="Arial"/>
          <w:bCs/>
          <w:sz w:val="24"/>
          <w:szCs w:val="24"/>
        </w:rPr>
        <w:t>, the charge polarity on each plate and sketch at least five field lines for the uniform electric field.</w:t>
      </w:r>
      <w:r w:rsidR="00A92EC8" w:rsidRPr="00A92EC8">
        <w:rPr>
          <w:rFonts w:ascii="Arial" w:hAnsi="Arial" w:cs="Arial"/>
          <w:bCs/>
          <w:sz w:val="24"/>
          <w:szCs w:val="24"/>
        </w:rPr>
        <w:t xml:space="preserve"> </w:t>
      </w:r>
      <w:r w:rsidR="00A92EC8">
        <w:rPr>
          <w:rFonts w:ascii="Arial" w:hAnsi="Arial" w:cs="Arial"/>
          <w:bCs/>
          <w:sz w:val="24"/>
          <w:szCs w:val="24"/>
        </w:rPr>
        <w:t xml:space="preserve">               </w:t>
      </w:r>
      <w:r w:rsidR="00A92EC8" w:rsidRPr="00081CC3">
        <w:rPr>
          <w:rFonts w:ascii="Arial" w:hAnsi="Arial" w:cs="Arial"/>
          <w:bCs/>
          <w:sz w:val="24"/>
          <w:szCs w:val="24"/>
        </w:rPr>
        <w:t>(2</w:t>
      </w:r>
      <w:r w:rsidR="00A92EC8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="00A92EC8" w:rsidRPr="00081CC3">
        <w:rPr>
          <w:rFonts w:ascii="Arial" w:hAnsi="Arial" w:cs="Arial"/>
          <w:bCs/>
          <w:sz w:val="24"/>
          <w:szCs w:val="24"/>
        </w:rPr>
        <w:t>)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A92EC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A92EC8" w:rsidRDefault="00205B18" w:rsidP="00922CE5">
      <w:pPr>
        <w:pStyle w:val="ListParagraph"/>
        <w:numPr>
          <w:ilvl w:val="0"/>
          <w:numId w:val="7"/>
        </w:numPr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>Calculate the magnitude of the potential difference across the parallel plates.</w:t>
      </w:r>
      <w:r w:rsidR="00A92EC8" w:rsidRPr="00A92EC8">
        <w:rPr>
          <w:rFonts w:ascii="Arial" w:hAnsi="Arial" w:cs="Arial"/>
          <w:bCs/>
          <w:sz w:val="24"/>
          <w:szCs w:val="24"/>
        </w:rPr>
        <w:t xml:space="preserve"> </w:t>
      </w:r>
    </w:p>
    <w:p w:rsidR="00205B18" w:rsidRPr="00081CC3" w:rsidRDefault="00A92EC8" w:rsidP="00A92EC8">
      <w:pPr>
        <w:pStyle w:val="ListParagraph"/>
        <w:spacing w:after="0"/>
        <w:ind w:left="8640"/>
        <w:contextualSpacing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</w:t>
      </w:r>
      <w:r w:rsidRPr="00081CC3">
        <w:rPr>
          <w:rFonts w:ascii="Arial" w:hAnsi="Arial" w:cs="Arial"/>
          <w:bCs/>
          <w:sz w:val="24"/>
          <w:szCs w:val="24"/>
        </w:rPr>
        <w:t>(2</w:t>
      </w:r>
      <w:r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081CC3">
        <w:rPr>
          <w:rFonts w:ascii="Arial" w:hAnsi="Arial" w:cs="Arial"/>
          <w:bCs/>
          <w:sz w:val="24"/>
          <w:szCs w:val="24"/>
        </w:rPr>
        <w:t>)</w:t>
      </w: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ind w:left="720" w:hanging="72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A92EC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A92EC8" w:rsidRDefault="00205B18" w:rsidP="00922CE5">
      <w:pPr>
        <w:pStyle w:val="ListParagraph"/>
        <w:numPr>
          <w:ilvl w:val="0"/>
          <w:numId w:val="7"/>
        </w:numPr>
        <w:spacing w:after="0"/>
        <w:ind w:left="1134" w:hanging="567"/>
        <w:contextualSpacing w:val="0"/>
        <w:rPr>
          <w:rFonts w:ascii="Arial" w:hAnsi="Arial" w:cs="Arial"/>
          <w:bCs/>
          <w:sz w:val="24"/>
          <w:szCs w:val="24"/>
        </w:rPr>
      </w:pPr>
      <w:r w:rsidRPr="00081CC3">
        <w:rPr>
          <w:rFonts w:ascii="Arial" w:hAnsi="Arial" w:cs="Arial"/>
          <w:bCs/>
          <w:sz w:val="24"/>
          <w:szCs w:val="24"/>
        </w:rPr>
        <w:t>Calculate the magnitude of the electric force acting on the metal flake.</w:t>
      </w:r>
      <w:r w:rsidR="00A92EC8">
        <w:rPr>
          <w:rFonts w:ascii="Arial" w:hAnsi="Arial" w:cs="Arial"/>
          <w:bCs/>
          <w:sz w:val="24"/>
          <w:szCs w:val="24"/>
        </w:rPr>
        <w:t xml:space="preserve">           </w:t>
      </w:r>
      <w:r w:rsidRPr="00A92EC8">
        <w:rPr>
          <w:rFonts w:ascii="Arial" w:hAnsi="Arial" w:cs="Arial"/>
          <w:bCs/>
          <w:sz w:val="24"/>
          <w:szCs w:val="24"/>
        </w:rPr>
        <w:t>(3</w:t>
      </w:r>
      <w:r w:rsidR="00A92EC8" w:rsidRPr="00A92EC8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A92EC8">
        <w:rPr>
          <w:rFonts w:ascii="Arial" w:hAnsi="Arial" w:cs="Arial"/>
          <w:bCs/>
          <w:sz w:val="24"/>
          <w:szCs w:val="24"/>
        </w:rPr>
        <w:t>)</w:t>
      </w: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Cs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92EC8" w:rsidRDefault="00A92EC8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5A1A" w:rsidRDefault="00225A1A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081CC3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081CC3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  <w:r w:rsidRPr="00081CC3">
        <w:rPr>
          <w:rFonts w:ascii="Arial" w:hAnsi="Arial" w:cs="Arial"/>
          <w:sz w:val="24"/>
          <w:szCs w:val="24"/>
        </w:rPr>
        <w:t>A sodium ion with a single positive charge and a mass of mass 3.82 x 10</w:t>
      </w:r>
      <w:r w:rsidRPr="00081CC3">
        <w:rPr>
          <w:rFonts w:ascii="Arial" w:hAnsi="Arial" w:cs="Arial"/>
          <w:sz w:val="24"/>
          <w:szCs w:val="24"/>
          <w:vertAlign w:val="superscript"/>
        </w:rPr>
        <w:t>-26</w:t>
      </w:r>
      <w:r w:rsidRPr="00081CC3">
        <w:rPr>
          <w:rFonts w:ascii="Arial" w:hAnsi="Arial" w:cs="Arial"/>
          <w:sz w:val="24"/>
          <w:szCs w:val="24"/>
        </w:rPr>
        <w:t xml:space="preserve"> kg enters a uniform magnetic field of flux density 0.258 T at a speed of 1.99 x 10</w:t>
      </w:r>
      <w:r w:rsidRPr="00081CC3">
        <w:rPr>
          <w:rFonts w:ascii="Arial" w:hAnsi="Arial" w:cs="Arial"/>
          <w:sz w:val="24"/>
          <w:szCs w:val="24"/>
          <w:vertAlign w:val="superscript"/>
        </w:rPr>
        <w:t>5</w:t>
      </w:r>
      <w:r w:rsidRPr="00081CC3">
        <w:rPr>
          <w:rFonts w:ascii="Arial" w:hAnsi="Arial" w:cs="Arial"/>
          <w:sz w:val="24"/>
          <w:szCs w:val="24"/>
        </w:rPr>
        <w:t xml:space="preserve"> m s</w:t>
      </w:r>
      <w:r w:rsidRPr="00081CC3">
        <w:rPr>
          <w:rFonts w:ascii="Arial" w:hAnsi="Arial" w:cs="Arial"/>
          <w:sz w:val="24"/>
          <w:szCs w:val="24"/>
          <w:vertAlign w:val="superscript"/>
        </w:rPr>
        <w:t>-1</w:t>
      </w:r>
      <w:r w:rsidRPr="00081CC3">
        <w:rPr>
          <w:rFonts w:ascii="Arial" w:hAnsi="Arial" w:cs="Arial"/>
          <w:sz w:val="24"/>
          <w:szCs w:val="24"/>
        </w:rPr>
        <w:t xml:space="preserve"> as shown in the diagram below.</w:t>
      </w:r>
    </w:p>
    <w:p w:rsidR="00205B18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EFAC51" wp14:editId="00B27CDE">
                <wp:simplePos x="0" y="0"/>
                <wp:positionH relativeFrom="column">
                  <wp:posOffset>687705</wp:posOffset>
                </wp:positionH>
                <wp:positionV relativeFrom="paragraph">
                  <wp:posOffset>135255</wp:posOffset>
                </wp:positionV>
                <wp:extent cx="2245677" cy="173454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677" cy="1734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A252B" w:rsidRPr="003D0A59" w:rsidRDefault="008A252B" w:rsidP="00922C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color w:val="000000" w:themeColor="text1"/>
                              </w:rPr>
                            </w:pP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922C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color w:val="000000" w:themeColor="text1"/>
                              </w:rPr>
                            </w:pP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922C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color w:val="000000" w:themeColor="text1"/>
                              </w:rPr>
                            </w:pP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922CE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0" w:firstLine="0"/>
                              <w:contextualSpacing w:val="0"/>
                              <w:rPr>
                                <w:color w:val="000000" w:themeColor="text1"/>
                              </w:rPr>
                            </w:pP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D0A59">
                              <w:rPr>
                                <w:color w:val="000000" w:themeColor="text1"/>
                              </w:rPr>
                              <w:sym w:font="Wingdings 2" w:char="F0D0"/>
                            </w: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  <w:p w:rsidR="008A252B" w:rsidRPr="003D0A59" w:rsidRDefault="008A252B" w:rsidP="008A252B">
                            <w:pPr>
                              <w:pStyle w:val="ListParagraph"/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3119" tIns="41559" rIns="83119" bIns="41559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EFAC51" id="Text Box 108" o:spid="_x0000_s1165" type="#_x0000_t202" style="position:absolute;margin-left:54.15pt;margin-top:10.65pt;width:176.8pt;height:136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" filled="f" strokecolor="black [3213]" strokeweight=".5pt">
                <v:textbox inset="2.30886mm,1.1544mm,2.30886mm,1.1544mm">
                  <w:txbxContent>
                    <w:p w:rsidR="008A252B" w:rsidRPr="003D0A59" w:rsidRDefault="008A252B" w:rsidP="00922C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0" w:firstLine="0"/>
                        <w:contextualSpacing w:val="0"/>
                        <w:rPr>
                          <w:color w:val="000000" w:themeColor="text1"/>
                        </w:rPr>
                      </w:pP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922C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0" w:firstLine="0"/>
                        <w:contextualSpacing w:val="0"/>
                        <w:rPr>
                          <w:color w:val="000000" w:themeColor="text1"/>
                        </w:rPr>
                      </w:pP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922C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0" w:firstLine="0"/>
                        <w:contextualSpacing w:val="0"/>
                        <w:rPr>
                          <w:color w:val="000000" w:themeColor="text1"/>
                        </w:rPr>
                      </w:pP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922CE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0" w:firstLine="0"/>
                        <w:contextualSpacing w:val="0"/>
                        <w:rPr>
                          <w:color w:val="000000" w:themeColor="text1"/>
                        </w:rPr>
                      </w:pP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  <w:r w:rsidRPr="003D0A59">
                        <w:rPr>
                          <w:color w:val="000000" w:themeColor="text1"/>
                        </w:rPr>
                        <w:tab/>
                      </w:r>
                      <w:r w:rsidRPr="003D0A59">
                        <w:rPr>
                          <w:color w:val="000000" w:themeColor="text1"/>
                        </w:rPr>
                        <w:sym w:font="Wingdings 2" w:char="F0D0"/>
                      </w: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  <w:p w:rsidR="008A252B" w:rsidRPr="003D0A59" w:rsidRDefault="008A252B" w:rsidP="008A252B">
                      <w:pPr>
                        <w:pStyle w:val="ListParagraph"/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8C9221" wp14:editId="65CEBBD3">
                <wp:simplePos x="0" y="0"/>
                <wp:positionH relativeFrom="column">
                  <wp:posOffset>3619500</wp:posOffset>
                </wp:positionH>
                <wp:positionV relativeFrom="paragraph">
                  <wp:posOffset>10160</wp:posOffset>
                </wp:positionV>
                <wp:extent cx="1931639" cy="48500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39" cy="4850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252B" w:rsidRPr="003D0A59" w:rsidRDefault="008A252B" w:rsidP="008A252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Sodium (Na</w:t>
                            </w: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ion enters at 1.99 x 10</w:t>
                            </w: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 s</w:t>
                            </w:r>
                            <w:r w:rsidRPr="003D0A59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8C9221" id="Text Box 110" o:spid="_x0000_s1166" type="#_x0000_t202" style="position:absolute;margin-left:285pt;margin-top:.8pt;width:152.1pt;height:38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" fillcolor="window" stroked="f" strokeweight=".5pt">
                <v:textbox>
                  <w:txbxContent>
                    <w:p w:rsidR="008A252B" w:rsidRPr="003D0A59" w:rsidRDefault="008A252B" w:rsidP="008A252B">
                      <w:pP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</w:pP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</w:rPr>
                        <w:t>Sodium (Na</w:t>
                      </w: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+</w:t>
                      </w: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</w:rPr>
                        <w:t>) ion enters at 1.99 x 10</w:t>
                      </w: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 s</w:t>
                      </w:r>
                      <w:r w:rsidRPr="003D0A59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36D9D5" wp14:editId="074F8983">
                <wp:simplePos x="0" y="0"/>
                <wp:positionH relativeFrom="column">
                  <wp:posOffset>3571875</wp:posOffset>
                </wp:positionH>
                <wp:positionV relativeFrom="paragraph">
                  <wp:posOffset>151765</wp:posOffset>
                </wp:positionV>
                <wp:extent cx="74443" cy="80646"/>
                <wp:effectExtent l="0" t="0" r="20955" b="1460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3" cy="8064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83119" tIns="41559" rIns="83119" bIns="41559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6" o:spid="_x0000_s1026" style="position:absolute;margin-left:281.25pt;margin-top:11.95pt;width:5.85pt;height:6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" fillcolor="black [3213]" strokecolor="black [3213]" strokeweight="2pt">
                <v:textbox inset="2.30886mm,1.1544mm,2.30886mm,1.1544mm"/>
              </v:oval>
            </w:pict>
          </mc:Fallback>
        </mc:AlternateContent>
      </w:r>
      <w:r w:rsidRPr="008A252B">
        <w:rPr>
          <w:noProof/>
          <w:color w:val="000000" w:themeColor="text1"/>
          <w:lang w:eastAsia="en-AU"/>
        </w:rPr>
        <w:drawing>
          <wp:anchor distT="0" distB="0" distL="114300" distR="114300" simplePos="0" relativeHeight="251871232" behindDoc="0" locked="0" layoutInCell="1" allowOverlap="1" wp14:anchorId="115B24DC" wp14:editId="70A1BD39">
            <wp:simplePos x="0" y="0"/>
            <wp:positionH relativeFrom="column">
              <wp:posOffset>2564765</wp:posOffset>
            </wp:positionH>
            <wp:positionV relativeFrom="paragraph">
              <wp:posOffset>121920</wp:posOffset>
            </wp:positionV>
            <wp:extent cx="950119" cy="133350"/>
            <wp:effectExtent l="0" t="0" r="254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119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8A252B" w:rsidRDefault="008A252B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A92EC8" w:rsidRDefault="00205B18" w:rsidP="00922CE5">
      <w:pPr>
        <w:numPr>
          <w:ilvl w:val="0"/>
          <w:numId w:val="16"/>
        </w:numPr>
        <w:spacing w:after="0"/>
        <w:ind w:left="1134" w:hanging="567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Calculate the magnetic force acting on the sodium ion.</w:t>
      </w:r>
      <w:r w:rsidR="00A92EC8">
        <w:rPr>
          <w:rFonts w:ascii="Arial" w:eastAsia="Times New Roman" w:hAnsi="Arial" w:cs="Arial"/>
          <w:sz w:val="24"/>
          <w:szCs w:val="24"/>
        </w:rPr>
        <w:t xml:space="preserve">                                    </w:t>
      </w:r>
      <w:r w:rsidRPr="00A92EC8">
        <w:rPr>
          <w:rFonts w:ascii="Arial" w:hAnsi="Arial" w:cs="Arial"/>
          <w:sz w:val="24"/>
          <w:szCs w:val="24"/>
        </w:rPr>
        <w:t>(2</w:t>
      </w:r>
      <w:r w:rsidR="00A92EC8" w:rsidRPr="00A92EC8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A92EC8">
        <w:rPr>
          <w:rFonts w:ascii="Arial" w:hAnsi="Arial" w:cs="Arial"/>
          <w:sz w:val="24"/>
          <w:szCs w:val="24"/>
        </w:rPr>
        <w:t>)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A92EC8" w:rsidRDefault="00205B18" w:rsidP="00922CE5">
      <w:pPr>
        <w:numPr>
          <w:ilvl w:val="0"/>
          <w:numId w:val="16"/>
        </w:numPr>
        <w:spacing w:after="0"/>
        <w:ind w:left="1134" w:hanging="567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Sketch an arrow on the diagram and label it “deflection” to indicate which direction the sodium ion will be deflected.</w:t>
      </w:r>
      <w:r w:rsidR="00A92EC8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                       </w:t>
      </w:r>
      <w:r w:rsidRPr="00A92EC8">
        <w:rPr>
          <w:rFonts w:ascii="Arial" w:hAnsi="Arial" w:cs="Arial"/>
          <w:sz w:val="24"/>
          <w:szCs w:val="24"/>
        </w:rPr>
        <w:t>(1</w:t>
      </w:r>
      <w:r w:rsidR="00A92EC8" w:rsidRPr="00A92EC8">
        <w:rPr>
          <w:rFonts w:ascii="Arial" w:eastAsiaTheme="minorEastAsia" w:hAnsi="Arial" w:cs="Arial"/>
          <w:sz w:val="24"/>
          <w:szCs w:val="24"/>
          <w:lang w:eastAsia="ja-JP"/>
        </w:rPr>
        <w:t xml:space="preserve"> mark</w:t>
      </w:r>
      <w:r w:rsidRPr="00A92EC8">
        <w:rPr>
          <w:rFonts w:ascii="Arial" w:hAnsi="Arial" w:cs="Arial"/>
          <w:sz w:val="24"/>
          <w:szCs w:val="24"/>
        </w:rPr>
        <w:t>)</w:t>
      </w:r>
    </w:p>
    <w:p w:rsidR="00205B18" w:rsidRPr="00081CC3" w:rsidRDefault="00205B18" w:rsidP="00205B18">
      <w:pPr>
        <w:spacing w:after="0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205B18" w:rsidRPr="00A92EC8" w:rsidRDefault="00205B18" w:rsidP="00922CE5">
      <w:pPr>
        <w:numPr>
          <w:ilvl w:val="0"/>
          <w:numId w:val="16"/>
        </w:numPr>
        <w:spacing w:after="0"/>
        <w:ind w:left="1134" w:hanging="567"/>
        <w:rPr>
          <w:rFonts w:ascii="Arial" w:eastAsia="Times New Roman" w:hAnsi="Arial" w:cs="Arial"/>
          <w:sz w:val="24"/>
          <w:szCs w:val="24"/>
        </w:rPr>
      </w:pPr>
      <w:r w:rsidRPr="00081CC3">
        <w:rPr>
          <w:rFonts w:ascii="Arial" w:eastAsia="Times New Roman" w:hAnsi="Arial" w:cs="Arial"/>
          <w:sz w:val="24"/>
          <w:szCs w:val="24"/>
        </w:rPr>
        <w:t>Calculate the radius of the deflected path.</w:t>
      </w:r>
      <w:r w:rsidR="00A92EC8">
        <w:rPr>
          <w:rFonts w:ascii="Arial" w:eastAsia="Times New Roman" w:hAnsi="Arial" w:cs="Arial"/>
          <w:sz w:val="24"/>
          <w:szCs w:val="24"/>
        </w:rPr>
        <w:t xml:space="preserve">                                                        </w:t>
      </w:r>
      <w:r w:rsidRPr="00A92EC8">
        <w:rPr>
          <w:rFonts w:ascii="Arial" w:hAnsi="Arial" w:cs="Arial"/>
          <w:sz w:val="24"/>
          <w:szCs w:val="24"/>
          <w:lang w:val="en-US"/>
        </w:rPr>
        <w:t>(3</w:t>
      </w:r>
      <w:r w:rsidR="00A92EC8" w:rsidRPr="00A92EC8">
        <w:rPr>
          <w:rFonts w:ascii="Arial" w:eastAsiaTheme="minorEastAsia" w:hAnsi="Arial" w:cs="Arial"/>
          <w:sz w:val="24"/>
          <w:szCs w:val="24"/>
          <w:lang w:eastAsia="ja-JP"/>
        </w:rPr>
        <w:t xml:space="preserve"> marks</w:t>
      </w:r>
      <w:r w:rsidRPr="00A92EC8">
        <w:rPr>
          <w:rFonts w:ascii="Arial" w:hAnsi="Arial" w:cs="Arial"/>
          <w:sz w:val="24"/>
          <w:szCs w:val="24"/>
          <w:lang w:val="en-US"/>
        </w:rPr>
        <w:t>)</w:t>
      </w:r>
    </w:p>
    <w:p w:rsidR="00205B18" w:rsidRPr="00081CC3" w:rsidRDefault="00205B18" w:rsidP="00205B18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205B18" w:rsidRPr="00081CC3" w:rsidRDefault="00205B18" w:rsidP="00205B1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:rsidR="00645920" w:rsidRPr="00081CC3" w:rsidRDefault="00645920" w:rsidP="00081CC3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645920" w:rsidRPr="00081CC3" w:rsidSect="00B6351B">
      <w:footerReference w:type="default" r:id="rId16"/>
      <w:pgSz w:w="11906" w:h="16838"/>
      <w:pgMar w:top="993" w:right="707" w:bottom="1135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1A" w:rsidRDefault="0083491A" w:rsidP="007B3B98">
      <w:pPr>
        <w:spacing w:after="0" w:line="240" w:lineRule="auto"/>
      </w:pPr>
      <w:r>
        <w:separator/>
      </w:r>
    </w:p>
  </w:endnote>
  <w:endnote w:type="continuationSeparator" w:id="0">
    <w:p w:rsidR="0083491A" w:rsidRDefault="0083491A" w:rsidP="007B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01A" w:rsidRDefault="0084201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FF1D35">
      <w:rPr>
        <w:noProof/>
      </w:rPr>
      <w:t>4</w:t>
    </w:r>
    <w:r>
      <w:rPr>
        <w:noProof/>
      </w:rPr>
      <w:fldChar w:fldCharType="end"/>
    </w:r>
  </w:p>
  <w:p w:rsidR="0084201A" w:rsidRDefault="00842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1A" w:rsidRDefault="0083491A" w:rsidP="007B3B98">
      <w:pPr>
        <w:spacing w:after="0" w:line="240" w:lineRule="auto"/>
      </w:pPr>
      <w:r>
        <w:separator/>
      </w:r>
    </w:p>
  </w:footnote>
  <w:footnote w:type="continuationSeparator" w:id="0">
    <w:p w:rsidR="0083491A" w:rsidRDefault="0083491A" w:rsidP="007B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3C0"/>
    <w:multiLevelType w:val="hybridMultilevel"/>
    <w:tmpl w:val="9CB2F9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16F45"/>
    <w:multiLevelType w:val="hybridMultilevel"/>
    <w:tmpl w:val="ED24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D239F"/>
    <w:multiLevelType w:val="hybridMultilevel"/>
    <w:tmpl w:val="611AA33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11A12"/>
    <w:multiLevelType w:val="hybridMultilevel"/>
    <w:tmpl w:val="A23699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2015BC"/>
    <w:multiLevelType w:val="hybridMultilevel"/>
    <w:tmpl w:val="1D941F3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3A29D5"/>
    <w:multiLevelType w:val="hybridMultilevel"/>
    <w:tmpl w:val="F500935C"/>
    <w:lvl w:ilvl="0" w:tplc="F878DF30">
      <w:start w:val="3"/>
      <w:numFmt w:val="bullet"/>
      <w:lvlText w:val=""/>
      <w:lvlJc w:val="left"/>
      <w:pPr>
        <w:ind w:left="360" w:hanging="360"/>
      </w:pPr>
      <w:rPr>
        <w:rFonts w:ascii="Wingdings 2" w:eastAsia="MS Mincho" w:hAnsi="Wingdings 2" w:cs="Goudy Old Style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1D09D1"/>
    <w:multiLevelType w:val="hybridMultilevel"/>
    <w:tmpl w:val="A7201B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570CBA"/>
    <w:multiLevelType w:val="hybridMultilevel"/>
    <w:tmpl w:val="BD26CAA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CB5947"/>
    <w:multiLevelType w:val="hybridMultilevel"/>
    <w:tmpl w:val="85FA31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0">
    <w:nsid w:val="4D9171C1"/>
    <w:multiLevelType w:val="hybridMultilevel"/>
    <w:tmpl w:val="A6F6C272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0C83DDA"/>
    <w:multiLevelType w:val="hybridMultilevel"/>
    <w:tmpl w:val="A1C23C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9035A"/>
    <w:multiLevelType w:val="hybridMultilevel"/>
    <w:tmpl w:val="A1C23C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E6118"/>
    <w:multiLevelType w:val="hybridMultilevel"/>
    <w:tmpl w:val="363E2F5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B2B9D"/>
    <w:multiLevelType w:val="hybridMultilevel"/>
    <w:tmpl w:val="E4F080D0"/>
    <w:lvl w:ilvl="0" w:tplc="D0FECF5E">
      <w:start w:val="1"/>
      <w:numFmt w:val="lowerLetter"/>
      <w:lvlText w:val="%1)"/>
      <w:lvlJc w:val="left"/>
      <w:pPr>
        <w:tabs>
          <w:tab w:val="num" w:pos="407"/>
        </w:tabs>
        <w:ind w:left="40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5">
    <w:nsid w:val="7BA36317"/>
    <w:multiLevelType w:val="hybridMultilevel"/>
    <w:tmpl w:val="5E9A9F5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5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12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0"/>
  </w:num>
  <w:num w:numId="15">
    <w:abstractNumId w:val="1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3"/>
    <w:rsid w:val="00001FEA"/>
    <w:rsid w:val="000067EB"/>
    <w:rsid w:val="00014F7E"/>
    <w:rsid w:val="00015375"/>
    <w:rsid w:val="00021A49"/>
    <w:rsid w:val="000451B0"/>
    <w:rsid w:val="00057B91"/>
    <w:rsid w:val="000668B0"/>
    <w:rsid w:val="00076201"/>
    <w:rsid w:val="00081CC3"/>
    <w:rsid w:val="00084DED"/>
    <w:rsid w:val="00097243"/>
    <w:rsid w:val="000B446C"/>
    <w:rsid w:val="000C27C6"/>
    <w:rsid w:val="000C2F8D"/>
    <w:rsid w:val="000C4B1F"/>
    <w:rsid w:val="000D2341"/>
    <w:rsid w:val="000D5E2F"/>
    <w:rsid w:val="000D7DC0"/>
    <w:rsid w:val="000E1F57"/>
    <w:rsid w:val="000F338F"/>
    <w:rsid w:val="000F5EDA"/>
    <w:rsid w:val="0010435B"/>
    <w:rsid w:val="001125DB"/>
    <w:rsid w:val="00114229"/>
    <w:rsid w:val="00116441"/>
    <w:rsid w:val="00123C36"/>
    <w:rsid w:val="0014542A"/>
    <w:rsid w:val="001477E8"/>
    <w:rsid w:val="00163291"/>
    <w:rsid w:val="001A1D3A"/>
    <w:rsid w:val="001C1995"/>
    <w:rsid w:val="001C21AD"/>
    <w:rsid w:val="001D1191"/>
    <w:rsid w:val="001D6619"/>
    <w:rsid w:val="001E302C"/>
    <w:rsid w:val="001F0350"/>
    <w:rsid w:val="00203187"/>
    <w:rsid w:val="00205AFA"/>
    <w:rsid w:val="00205B18"/>
    <w:rsid w:val="00205B1C"/>
    <w:rsid w:val="00210646"/>
    <w:rsid w:val="00221072"/>
    <w:rsid w:val="002243EF"/>
    <w:rsid w:val="00225A1A"/>
    <w:rsid w:val="002448BC"/>
    <w:rsid w:val="00246608"/>
    <w:rsid w:val="002562CB"/>
    <w:rsid w:val="00282591"/>
    <w:rsid w:val="002A1233"/>
    <w:rsid w:val="002B54AE"/>
    <w:rsid w:val="002C1127"/>
    <w:rsid w:val="002C76DC"/>
    <w:rsid w:val="002F402A"/>
    <w:rsid w:val="003047AB"/>
    <w:rsid w:val="00322EC8"/>
    <w:rsid w:val="003234C6"/>
    <w:rsid w:val="00335A55"/>
    <w:rsid w:val="003367BB"/>
    <w:rsid w:val="00344E3A"/>
    <w:rsid w:val="003727DB"/>
    <w:rsid w:val="003924CD"/>
    <w:rsid w:val="00396901"/>
    <w:rsid w:val="003A1ABB"/>
    <w:rsid w:val="003A4641"/>
    <w:rsid w:val="003B2470"/>
    <w:rsid w:val="003B4A7F"/>
    <w:rsid w:val="003B5AD1"/>
    <w:rsid w:val="003C26AA"/>
    <w:rsid w:val="003D0A59"/>
    <w:rsid w:val="003F5686"/>
    <w:rsid w:val="003F7914"/>
    <w:rsid w:val="004401EC"/>
    <w:rsid w:val="00454A79"/>
    <w:rsid w:val="00457A82"/>
    <w:rsid w:val="00462096"/>
    <w:rsid w:val="00463678"/>
    <w:rsid w:val="00471DB3"/>
    <w:rsid w:val="00482DD8"/>
    <w:rsid w:val="004A1823"/>
    <w:rsid w:val="004C0FA9"/>
    <w:rsid w:val="004C53ED"/>
    <w:rsid w:val="004C712F"/>
    <w:rsid w:val="004D43DF"/>
    <w:rsid w:val="004E7F24"/>
    <w:rsid w:val="004F36E0"/>
    <w:rsid w:val="00505F6D"/>
    <w:rsid w:val="00510C7B"/>
    <w:rsid w:val="00523CB5"/>
    <w:rsid w:val="00524EF6"/>
    <w:rsid w:val="00525A20"/>
    <w:rsid w:val="00533E9C"/>
    <w:rsid w:val="005457C4"/>
    <w:rsid w:val="00554B46"/>
    <w:rsid w:val="00561F1A"/>
    <w:rsid w:val="00575B1F"/>
    <w:rsid w:val="005761E0"/>
    <w:rsid w:val="005863EB"/>
    <w:rsid w:val="00591A9A"/>
    <w:rsid w:val="0059384E"/>
    <w:rsid w:val="00594EDA"/>
    <w:rsid w:val="005A0547"/>
    <w:rsid w:val="005B7725"/>
    <w:rsid w:val="005C341E"/>
    <w:rsid w:val="005D3D88"/>
    <w:rsid w:val="005F7E5D"/>
    <w:rsid w:val="00602E43"/>
    <w:rsid w:val="00602F13"/>
    <w:rsid w:val="006205E1"/>
    <w:rsid w:val="00633517"/>
    <w:rsid w:val="006413CC"/>
    <w:rsid w:val="00645920"/>
    <w:rsid w:val="00646443"/>
    <w:rsid w:val="00650B02"/>
    <w:rsid w:val="0068364A"/>
    <w:rsid w:val="00695A51"/>
    <w:rsid w:val="006A77E3"/>
    <w:rsid w:val="006B5FA9"/>
    <w:rsid w:val="006C3B76"/>
    <w:rsid w:val="006F217E"/>
    <w:rsid w:val="007111CC"/>
    <w:rsid w:val="00737440"/>
    <w:rsid w:val="0074053D"/>
    <w:rsid w:val="0074128D"/>
    <w:rsid w:val="00767651"/>
    <w:rsid w:val="007757F4"/>
    <w:rsid w:val="007767B7"/>
    <w:rsid w:val="0078539F"/>
    <w:rsid w:val="007A0A31"/>
    <w:rsid w:val="007A2417"/>
    <w:rsid w:val="007A6B94"/>
    <w:rsid w:val="007B3B98"/>
    <w:rsid w:val="007C0763"/>
    <w:rsid w:val="007C1973"/>
    <w:rsid w:val="007E6213"/>
    <w:rsid w:val="007F099A"/>
    <w:rsid w:val="008011FD"/>
    <w:rsid w:val="00812DB4"/>
    <w:rsid w:val="00820F63"/>
    <w:rsid w:val="008319FB"/>
    <w:rsid w:val="0083276B"/>
    <w:rsid w:val="0083491A"/>
    <w:rsid w:val="0084201A"/>
    <w:rsid w:val="00845016"/>
    <w:rsid w:val="00853201"/>
    <w:rsid w:val="008667AC"/>
    <w:rsid w:val="008711C5"/>
    <w:rsid w:val="008724E6"/>
    <w:rsid w:val="00892A0C"/>
    <w:rsid w:val="008A252B"/>
    <w:rsid w:val="008A3770"/>
    <w:rsid w:val="008B5884"/>
    <w:rsid w:val="008E78E9"/>
    <w:rsid w:val="008F2BFA"/>
    <w:rsid w:val="00922CE5"/>
    <w:rsid w:val="00925273"/>
    <w:rsid w:val="00925CB4"/>
    <w:rsid w:val="00932213"/>
    <w:rsid w:val="00963B9C"/>
    <w:rsid w:val="00964DC1"/>
    <w:rsid w:val="00993C42"/>
    <w:rsid w:val="009A428E"/>
    <w:rsid w:val="009B3B1A"/>
    <w:rsid w:val="009B78B0"/>
    <w:rsid w:val="009C65F0"/>
    <w:rsid w:val="00A16824"/>
    <w:rsid w:val="00A16D46"/>
    <w:rsid w:val="00A17A62"/>
    <w:rsid w:val="00A4087B"/>
    <w:rsid w:val="00A55971"/>
    <w:rsid w:val="00A6542D"/>
    <w:rsid w:val="00A675AB"/>
    <w:rsid w:val="00A759CA"/>
    <w:rsid w:val="00A80873"/>
    <w:rsid w:val="00A900C1"/>
    <w:rsid w:val="00A92EC8"/>
    <w:rsid w:val="00AA6BF0"/>
    <w:rsid w:val="00AB4FD6"/>
    <w:rsid w:val="00AB55E5"/>
    <w:rsid w:val="00AE7937"/>
    <w:rsid w:val="00AF0091"/>
    <w:rsid w:val="00AF5238"/>
    <w:rsid w:val="00B128C4"/>
    <w:rsid w:val="00B25ECF"/>
    <w:rsid w:val="00B33D45"/>
    <w:rsid w:val="00B55AEB"/>
    <w:rsid w:val="00B60245"/>
    <w:rsid w:val="00B6351B"/>
    <w:rsid w:val="00B643C0"/>
    <w:rsid w:val="00B64EA7"/>
    <w:rsid w:val="00B754BE"/>
    <w:rsid w:val="00B76FC0"/>
    <w:rsid w:val="00B81B13"/>
    <w:rsid w:val="00BA47E9"/>
    <w:rsid w:val="00BA5BE3"/>
    <w:rsid w:val="00BE6332"/>
    <w:rsid w:val="00BF12C5"/>
    <w:rsid w:val="00C01D37"/>
    <w:rsid w:val="00C076FE"/>
    <w:rsid w:val="00C101D5"/>
    <w:rsid w:val="00C12E00"/>
    <w:rsid w:val="00C4412D"/>
    <w:rsid w:val="00C44977"/>
    <w:rsid w:val="00C73FB6"/>
    <w:rsid w:val="00CA4F7E"/>
    <w:rsid w:val="00CA6CCC"/>
    <w:rsid w:val="00CB209E"/>
    <w:rsid w:val="00CE514A"/>
    <w:rsid w:val="00CF06F4"/>
    <w:rsid w:val="00D13795"/>
    <w:rsid w:val="00D14AE7"/>
    <w:rsid w:val="00D27EC0"/>
    <w:rsid w:val="00D41851"/>
    <w:rsid w:val="00D54B94"/>
    <w:rsid w:val="00D556D1"/>
    <w:rsid w:val="00D611A6"/>
    <w:rsid w:val="00D644A1"/>
    <w:rsid w:val="00D6653C"/>
    <w:rsid w:val="00D70B4C"/>
    <w:rsid w:val="00D71235"/>
    <w:rsid w:val="00D7211D"/>
    <w:rsid w:val="00D827F7"/>
    <w:rsid w:val="00DC279E"/>
    <w:rsid w:val="00DC29EC"/>
    <w:rsid w:val="00DE04AF"/>
    <w:rsid w:val="00DE1494"/>
    <w:rsid w:val="00DE6A30"/>
    <w:rsid w:val="00E00928"/>
    <w:rsid w:val="00E00E5A"/>
    <w:rsid w:val="00E02BEF"/>
    <w:rsid w:val="00E348F7"/>
    <w:rsid w:val="00E407BD"/>
    <w:rsid w:val="00E54022"/>
    <w:rsid w:val="00E67060"/>
    <w:rsid w:val="00E85C85"/>
    <w:rsid w:val="00E9274E"/>
    <w:rsid w:val="00E94F90"/>
    <w:rsid w:val="00EA1D4F"/>
    <w:rsid w:val="00EA23DB"/>
    <w:rsid w:val="00EB73AF"/>
    <w:rsid w:val="00ED34C0"/>
    <w:rsid w:val="00ED3B82"/>
    <w:rsid w:val="00ED4A4F"/>
    <w:rsid w:val="00ED5BF9"/>
    <w:rsid w:val="00ED5D91"/>
    <w:rsid w:val="00ED7A75"/>
    <w:rsid w:val="00EF5D72"/>
    <w:rsid w:val="00F064C9"/>
    <w:rsid w:val="00F123B5"/>
    <w:rsid w:val="00F13EFF"/>
    <w:rsid w:val="00F23427"/>
    <w:rsid w:val="00F25B10"/>
    <w:rsid w:val="00F3743E"/>
    <w:rsid w:val="00F4074D"/>
    <w:rsid w:val="00F46B45"/>
    <w:rsid w:val="00F74815"/>
    <w:rsid w:val="00F7677E"/>
    <w:rsid w:val="00FA41B1"/>
    <w:rsid w:val="00FA6017"/>
    <w:rsid w:val="00FB451E"/>
    <w:rsid w:val="00FC6640"/>
    <w:rsid w:val="00FD17FD"/>
    <w:rsid w:val="00FD2A6F"/>
    <w:rsid w:val="00FD3E16"/>
    <w:rsid w:val="00FE65D4"/>
    <w:rsid w:val="00FF1D35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odyText3">
    <w:name w:val="Body Text 3"/>
    <w:basedOn w:val="Normal"/>
    <w:link w:val="BodyText3Char"/>
    <w:rsid w:val="005F7E5D"/>
    <w:pPr>
      <w:spacing w:after="120" w:line="240" w:lineRule="auto"/>
    </w:pPr>
    <w:rPr>
      <w:rFonts w:ascii="Arial" w:eastAsia="MS Mincho" w:hAnsi="Arial" w:cs="Goudy Old Style"/>
      <w:sz w:val="16"/>
      <w:szCs w:val="16"/>
      <w:lang w:eastAsia="en-AU"/>
    </w:rPr>
  </w:style>
  <w:style w:type="character" w:customStyle="1" w:styleId="BodyText3Char">
    <w:name w:val="Body Text 3 Char"/>
    <w:basedOn w:val="DefaultParagraphFont"/>
    <w:link w:val="BodyText3"/>
    <w:rsid w:val="005F7E5D"/>
    <w:rPr>
      <w:rFonts w:ascii="Arial" w:eastAsia="MS Mincho" w:hAnsi="Arial" w:cs="Goudy Old Style"/>
      <w:sz w:val="16"/>
      <w:szCs w:val="16"/>
      <w:lang w:val="en-AU" w:eastAsia="en-AU"/>
    </w:rPr>
  </w:style>
  <w:style w:type="table" w:customStyle="1" w:styleId="TableGrid2">
    <w:name w:val="Table Grid2"/>
    <w:basedOn w:val="TableNormal"/>
    <w:next w:val="TableGrid"/>
    <w:uiPriority w:val="59"/>
    <w:rsid w:val="002562CB"/>
    <w:rPr>
      <w:rFonts w:asciiTheme="minorHAnsi" w:eastAsiaTheme="minorEastAsia" w:hAnsiTheme="minorHAnsi" w:cstheme="minorBidi"/>
      <w:lang w:val="en-AU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64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64C9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B13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C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0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0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27F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FC664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bullet">
    <w:name w:val="csbullet"/>
    <w:basedOn w:val="Normal"/>
    <w:uiPriority w:val="99"/>
    <w:rsid w:val="007B3B98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3B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B3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3B98"/>
    <w:rPr>
      <w:rFonts w:cs="Times New Roman"/>
    </w:rPr>
  </w:style>
  <w:style w:type="character" w:customStyle="1" w:styleId="st">
    <w:name w:val="st"/>
    <w:basedOn w:val="DefaultParagraphFont"/>
    <w:rsid w:val="003234C6"/>
  </w:style>
  <w:style w:type="character" w:styleId="Emphasis">
    <w:name w:val="Emphasis"/>
    <w:basedOn w:val="DefaultParagraphFont"/>
    <w:uiPriority w:val="20"/>
    <w:qFormat/>
    <w:locked/>
    <w:rsid w:val="003234C6"/>
    <w:rPr>
      <w:i/>
      <w:iCs/>
    </w:rPr>
  </w:style>
  <w:style w:type="paragraph" w:styleId="NormalWeb">
    <w:name w:val="Normal (Web)"/>
    <w:basedOn w:val="Normal"/>
    <w:uiPriority w:val="99"/>
    <w:unhideWhenUsed/>
    <w:rsid w:val="00963B9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odyText3">
    <w:name w:val="Body Text 3"/>
    <w:basedOn w:val="Normal"/>
    <w:link w:val="BodyText3Char"/>
    <w:rsid w:val="005F7E5D"/>
    <w:pPr>
      <w:spacing w:after="120" w:line="240" w:lineRule="auto"/>
    </w:pPr>
    <w:rPr>
      <w:rFonts w:ascii="Arial" w:eastAsia="MS Mincho" w:hAnsi="Arial" w:cs="Goudy Old Style"/>
      <w:sz w:val="16"/>
      <w:szCs w:val="16"/>
      <w:lang w:eastAsia="en-AU"/>
    </w:rPr>
  </w:style>
  <w:style w:type="character" w:customStyle="1" w:styleId="BodyText3Char">
    <w:name w:val="Body Text 3 Char"/>
    <w:basedOn w:val="DefaultParagraphFont"/>
    <w:link w:val="BodyText3"/>
    <w:rsid w:val="005F7E5D"/>
    <w:rPr>
      <w:rFonts w:ascii="Arial" w:eastAsia="MS Mincho" w:hAnsi="Arial" w:cs="Goudy Old Style"/>
      <w:sz w:val="16"/>
      <w:szCs w:val="16"/>
      <w:lang w:val="en-AU" w:eastAsia="en-AU"/>
    </w:rPr>
  </w:style>
  <w:style w:type="table" w:customStyle="1" w:styleId="TableGrid2">
    <w:name w:val="Table Grid2"/>
    <w:basedOn w:val="TableNormal"/>
    <w:next w:val="TableGrid"/>
    <w:uiPriority w:val="59"/>
    <w:rsid w:val="002562CB"/>
    <w:rPr>
      <w:rFonts w:asciiTheme="minorHAnsi" w:eastAsiaTheme="minorEastAsia" w:hAnsiTheme="minorHAnsi" w:cstheme="minorBidi"/>
      <w:lang w:val="en-AU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64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64C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590E7B98</Template>
  <TotalTime>4</TotalTime>
  <Pages>10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COMET BAY COLLEGE</vt:lpstr>
    </vt:vector>
  </TitlesOfParts>
  <Company>Prive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BAY COLLEGE</dc:title>
  <dc:creator>Shane Nord</dc:creator>
  <cp:lastModifiedBy>CODDINGTON Kim</cp:lastModifiedBy>
  <cp:revision>4</cp:revision>
  <cp:lastPrinted>2015-02-20T00:17:00Z</cp:lastPrinted>
  <dcterms:created xsi:type="dcterms:W3CDTF">2016-03-15T00:34:00Z</dcterms:created>
  <dcterms:modified xsi:type="dcterms:W3CDTF">2016-03-15T02:59:00Z</dcterms:modified>
</cp:coreProperties>
</file>