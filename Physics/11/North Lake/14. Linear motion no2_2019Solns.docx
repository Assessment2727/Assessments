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67658" w14:textId="5FC9E861" w:rsidR="00553368" w:rsidRDefault="009A6142" w:rsidP="00553368">
      <w:pPr>
        <w:pStyle w:val="PAhead1"/>
      </w:pPr>
      <w:r>
        <w:t>ATAR PHYSICS YEAR 11 201</w:t>
      </w:r>
      <w:r w:rsidR="00A14E5D">
        <w:t>9</w:t>
      </w:r>
      <w:r>
        <w:t xml:space="preserve">         </w:t>
      </w:r>
      <w:r>
        <w:rPr>
          <w:noProof/>
          <w:lang w:val="en-AU" w:eastAsia="en-AU"/>
        </w:rPr>
        <w:drawing>
          <wp:inline distT="0" distB="0" distL="0" distR="0" wp14:anchorId="7BFD82CF" wp14:editId="60999258">
            <wp:extent cx="2072640" cy="93661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LSC Brandmark 1 RGB.png"/>
                    <pic:cNvPicPr/>
                  </pic:nvPicPr>
                  <pic:blipFill>
                    <a:blip r:embed="rId9"/>
                    <a:stretch>
                      <a:fillRect/>
                    </a:stretch>
                  </pic:blipFill>
                  <pic:spPr>
                    <a:xfrm>
                      <a:off x="0" y="0"/>
                      <a:ext cx="2084325" cy="941893"/>
                    </a:xfrm>
                    <a:prstGeom prst="rect">
                      <a:avLst/>
                    </a:prstGeom>
                  </pic:spPr>
                </pic:pic>
              </a:graphicData>
            </a:graphic>
          </wp:inline>
        </w:drawing>
      </w:r>
    </w:p>
    <w:p w14:paraId="08529A1B" w14:textId="5574C4B0" w:rsidR="009A6142" w:rsidRPr="00553368" w:rsidRDefault="009A6142" w:rsidP="00553368">
      <w:pPr>
        <w:pStyle w:val="PAhead1"/>
      </w:pPr>
      <w:r>
        <w:t>Linear Motion Test No. 2    Name ______________________</w:t>
      </w:r>
    </w:p>
    <w:p w14:paraId="3DE8C69F" w14:textId="30623E4A" w:rsidR="006004AD" w:rsidRDefault="006004AD" w:rsidP="006004AD">
      <w:pPr>
        <w:pStyle w:val="PCHead"/>
      </w:pPr>
      <w:r>
        <w:tab/>
      </w:r>
      <w:r>
        <w:tab/>
      </w:r>
      <w:r>
        <w:tab/>
      </w:r>
      <w:r>
        <w:tab/>
      </w:r>
      <w:r>
        <w:tab/>
      </w:r>
      <w:r>
        <w:tab/>
      </w:r>
      <w:r>
        <w:tab/>
      </w:r>
      <w:r>
        <w:tab/>
      </w:r>
      <w:r>
        <w:tab/>
      </w:r>
      <w:r w:rsidR="00B00844">
        <w:tab/>
      </w:r>
    </w:p>
    <w:p w14:paraId="32238F65" w14:textId="3D13A883" w:rsidR="006004AD" w:rsidRDefault="00535ECC" w:rsidP="006004AD">
      <w:pPr>
        <w:pStyle w:val="PCHead"/>
      </w:pPr>
      <w:r>
        <w:t xml:space="preserve">Question    1    </w:t>
      </w:r>
      <w:r w:rsidR="00F25B93">
        <w:t xml:space="preserve">                                                                                                              </w:t>
      </w:r>
      <w:proofErr w:type="gramStart"/>
      <w:r w:rsidR="00F25B93">
        <w:t>( 1</w:t>
      </w:r>
      <w:proofErr w:type="gramEnd"/>
      <w:r w:rsidR="00F25B93">
        <w:t xml:space="preserve"> mark)</w:t>
      </w:r>
    </w:p>
    <w:p w14:paraId="1940DAB4" w14:textId="4FC52AF5" w:rsidR="006004AD" w:rsidRDefault="006004AD" w:rsidP="006004AD">
      <w:pPr>
        <w:pStyle w:val="PKQ1"/>
      </w:pPr>
      <w:r>
        <w:t>Which of the follow options is the law of conservation of momentum?</w:t>
      </w:r>
      <w:r w:rsidR="00535ECC">
        <w:t xml:space="preserve">    _____</w:t>
      </w:r>
      <w:r w:rsidR="00A4096A">
        <w:rPr>
          <w:color w:val="FF0000"/>
        </w:rPr>
        <w:t>C</w:t>
      </w:r>
      <w:r w:rsidR="00535ECC">
        <w:t>___________</w:t>
      </w:r>
    </w:p>
    <w:p w14:paraId="6812EA07" w14:textId="77777777" w:rsidR="006004AD" w:rsidRDefault="006004AD" w:rsidP="006004AD">
      <w:pPr>
        <w:pStyle w:val="PKQ2"/>
      </w:pPr>
      <w:r w:rsidRPr="008C6689">
        <w:rPr>
          <w:rStyle w:val="Pbodybold"/>
        </w:rPr>
        <w:t>A</w:t>
      </w:r>
      <w:r>
        <w:t xml:space="preserve"> The product of the momentum before a collision is equal to the product of the momentum after it.</w:t>
      </w:r>
    </w:p>
    <w:p w14:paraId="38A9090D" w14:textId="77777777" w:rsidR="006004AD" w:rsidRDefault="006004AD" w:rsidP="006004AD">
      <w:pPr>
        <w:pStyle w:val="PKQ2"/>
      </w:pPr>
      <w:r w:rsidRPr="008C6689">
        <w:rPr>
          <w:rStyle w:val="Pbodybold"/>
        </w:rPr>
        <w:t>B</w:t>
      </w:r>
      <w:r>
        <w:t xml:space="preserve"> The product of the momentum before a collision is always greater than the product of the momentum after it.</w:t>
      </w:r>
    </w:p>
    <w:p w14:paraId="47CD10E3" w14:textId="77777777" w:rsidR="006004AD" w:rsidRDefault="006004AD" w:rsidP="006004AD">
      <w:pPr>
        <w:pStyle w:val="PKQ2"/>
      </w:pPr>
      <w:r w:rsidRPr="008C6689">
        <w:rPr>
          <w:rStyle w:val="Pbodybold"/>
        </w:rPr>
        <w:t>C</w:t>
      </w:r>
      <w:r>
        <w:t xml:space="preserve"> The sum of the momentum before a collision is equal to the sum of the momentum after it.</w:t>
      </w:r>
    </w:p>
    <w:p w14:paraId="210DB427" w14:textId="77777777" w:rsidR="006004AD" w:rsidRDefault="006004AD" w:rsidP="006004AD">
      <w:pPr>
        <w:pStyle w:val="PKQ2"/>
      </w:pPr>
      <w:r w:rsidRPr="008C6689">
        <w:rPr>
          <w:rStyle w:val="Pbodybold"/>
        </w:rPr>
        <w:t>D</w:t>
      </w:r>
      <w:r>
        <w:t xml:space="preserve"> Momentum can neither be created nor destroyed; it can only change form.</w:t>
      </w:r>
    </w:p>
    <w:p w14:paraId="3D6F87EA" w14:textId="5B31E95B" w:rsidR="006004AD" w:rsidRDefault="006004AD" w:rsidP="007B3932">
      <w:pPr>
        <w:pStyle w:val="PCHead"/>
      </w:pPr>
      <w:r>
        <w:t xml:space="preserve">Question </w:t>
      </w:r>
      <w:r w:rsidR="00535ECC">
        <w:t>2</w:t>
      </w:r>
      <w:r w:rsidR="00F25B93">
        <w:t xml:space="preserve">                                                                                                           </w:t>
      </w:r>
      <w:proofErr w:type="gramStart"/>
      <w:r w:rsidR="00F25B93">
        <w:t>( 2</w:t>
      </w:r>
      <w:proofErr w:type="gramEnd"/>
      <w:r w:rsidR="00F25B93">
        <w:t xml:space="preserve"> marks)</w:t>
      </w:r>
    </w:p>
    <w:p w14:paraId="7ABDE536" w14:textId="6D834A99" w:rsidR="006004AD" w:rsidRDefault="009D0230" w:rsidP="006004AD">
      <w:pPr>
        <w:pStyle w:val="PKQ1"/>
      </w:pPr>
      <w:r>
        <w:t>A 1500 </w:t>
      </w:r>
      <w:r w:rsidR="006004AD">
        <w:t>kg vehicle is travelling at 20</w:t>
      </w:r>
      <w:r>
        <w:t> m </w:t>
      </w:r>
      <w:r w:rsidR="006004AD">
        <w:t>s</w:t>
      </w:r>
      <w:r w:rsidR="006004AD">
        <w:rPr>
          <w:vertAlign w:val="superscript"/>
        </w:rPr>
        <w:t>–1</w:t>
      </w:r>
      <w:r w:rsidR="006004AD">
        <w:t xml:space="preserve">. </w:t>
      </w:r>
      <w:r w:rsidR="00535ECC">
        <w:t>Calculate the a</w:t>
      </w:r>
      <w:r w:rsidR="006004AD">
        <w:t>verage net force would be needed to stop the vehicle in</w:t>
      </w:r>
      <w:r>
        <w:t xml:space="preserve"> 4.0 </w:t>
      </w:r>
      <w:r w:rsidR="006004AD">
        <w:t>s?</w:t>
      </w:r>
    </w:p>
    <w:p w14:paraId="619D6046" w14:textId="662927B0" w:rsidR="00A4096A" w:rsidRDefault="00A4096A" w:rsidP="006004AD">
      <w:pPr>
        <w:pStyle w:val="PKQ1"/>
        <w:rPr>
          <w:color w:val="FF0000"/>
        </w:rPr>
      </w:pPr>
      <w:r>
        <w:rPr>
          <w:color w:val="FF0000"/>
        </w:rPr>
        <w:t>I=m</w:t>
      </w:r>
      <w:r w:rsidR="00F25B93">
        <w:rPr>
          <w:color w:val="FF0000"/>
        </w:rPr>
        <w:t xml:space="preserve"> x </w:t>
      </w:r>
      <w:r w:rsidR="00F25B93">
        <w:rPr>
          <w:rFonts w:cs="Calibri"/>
          <w:color w:val="FF0000"/>
        </w:rPr>
        <w:t>∆</w:t>
      </w:r>
      <w:r w:rsidR="00F25B93">
        <w:rPr>
          <w:color w:val="FF0000"/>
        </w:rPr>
        <w:t>v = 1500x20 = 30 000 kgms</w:t>
      </w:r>
      <w:r w:rsidR="00F25B93">
        <w:rPr>
          <w:color w:val="FF0000"/>
          <w:vertAlign w:val="superscript"/>
        </w:rPr>
        <w:t>-1</w:t>
      </w:r>
    </w:p>
    <w:p w14:paraId="35887DF3" w14:textId="77777777" w:rsidR="00F25B93" w:rsidRDefault="00F25B93" w:rsidP="006004AD">
      <w:pPr>
        <w:pStyle w:val="PKQ1"/>
        <w:rPr>
          <w:color w:val="FF0000"/>
        </w:rPr>
      </w:pPr>
      <w:r>
        <w:rPr>
          <w:color w:val="FF0000"/>
        </w:rPr>
        <w:t>I =</w:t>
      </w:r>
      <w:proofErr w:type="spellStart"/>
      <w:r>
        <w:rPr>
          <w:color w:val="FF0000"/>
        </w:rPr>
        <w:t>Fxt</w:t>
      </w:r>
      <w:proofErr w:type="spellEnd"/>
      <w:r>
        <w:rPr>
          <w:color w:val="FF0000"/>
        </w:rPr>
        <w:t xml:space="preserve">, </w:t>
      </w:r>
    </w:p>
    <w:p w14:paraId="53E46BF8" w14:textId="4EBA5FF4" w:rsidR="00F25B93" w:rsidRPr="00F25B93" w:rsidRDefault="00F25B93" w:rsidP="006004AD">
      <w:pPr>
        <w:pStyle w:val="PKQ1"/>
        <w:rPr>
          <w:color w:val="FF0000"/>
        </w:rPr>
      </w:pPr>
      <w:proofErr w:type="gramStart"/>
      <w:r>
        <w:rPr>
          <w:color w:val="FF0000"/>
        </w:rPr>
        <w:t>so</w:t>
      </w:r>
      <w:proofErr w:type="gramEnd"/>
      <w:r>
        <w:rPr>
          <w:color w:val="FF0000"/>
        </w:rPr>
        <w:t xml:space="preserve"> F=I/t = 30000/4 = 7500N</w:t>
      </w:r>
    </w:p>
    <w:p w14:paraId="7C3EE3D9" w14:textId="5EFFE264" w:rsidR="00F25B93" w:rsidRDefault="00F25B93" w:rsidP="006004AD">
      <w:pPr>
        <w:pStyle w:val="PKQ1"/>
        <w:rPr>
          <w:color w:val="FF0000"/>
        </w:rPr>
      </w:pPr>
    </w:p>
    <w:p w14:paraId="199CEC80" w14:textId="342999A2" w:rsidR="00F25B93" w:rsidRDefault="00F25B93" w:rsidP="006004AD">
      <w:pPr>
        <w:pStyle w:val="PKQ1"/>
        <w:rPr>
          <w:color w:val="FF0000"/>
        </w:rPr>
      </w:pPr>
    </w:p>
    <w:p w14:paraId="3AF798FE" w14:textId="47B52A81" w:rsidR="00F25B93" w:rsidRDefault="00F25B93" w:rsidP="006004AD">
      <w:pPr>
        <w:pStyle w:val="PKQ1"/>
        <w:rPr>
          <w:color w:val="FF0000"/>
        </w:rPr>
      </w:pPr>
    </w:p>
    <w:p w14:paraId="0C2C75BA" w14:textId="20AD1266" w:rsidR="00F25B93" w:rsidRDefault="00F25B93" w:rsidP="006004AD">
      <w:pPr>
        <w:pStyle w:val="PKQ1"/>
        <w:rPr>
          <w:color w:val="FF0000"/>
        </w:rPr>
      </w:pPr>
    </w:p>
    <w:p w14:paraId="2AA7A4E1" w14:textId="7C6D0CB3" w:rsidR="00F25B93" w:rsidRDefault="00F25B93" w:rsidP="006004AD">
      <w:pPr>
        <w:pStyle w:val="PKQ1"/>
        <w:rPr>
          <w:color w:val="FF0000"/>
        </w:rPr>
      </w:pPr>
    </w:p>
    <w:p w14:paraId="7E8D1B5F" w14:textId="065FFE88" w:rsidR="00F25B93" w:rsidRDefault="00F25B93" w:rsidP="006004AD">
      <w:pPr>
        <w:pStyle w:val="PKQ1"/>
        <w:rPr>
          <w:color w:val="FF0000"/>
        </w:rPr>
      </w:pPr>
    </w:p>
    <w:p w14:paraId="2BB453FD" w14:textId="4006EDAC" w:rsidR="00F25B93" w:rsidRDefault="00F25B93" w:rsidP="006004AD">
      <w:pPr>
        <w:pStyle w:val="PKQ1"/>
        <w:rPr>
          <w:color w:val="FF0000"/>
        </w:rPr>
      </w:pPr>
    </w:p>
    <w:p w14:paraId="64D8B460" w14:textId="688CBF5C" w:rsidR="00F25B93" w:rsidRDefault="00F25B93" w:rsidP="006004AD">
      <w:pPr>
        <w:pStyle w:val="PKQ1"/>
        <w:rPr>
          <w:color w:val="FF0000"/>
        </w:rPr>
      </w:pPr>
    </w:p>
    <w:p w14:paraId="7A960941" w14:textId="68EE04D6" w:rsidR="00F25B93" w:rsidRDefault="00F25B93" w:rsidP="006004AD">
      <w:pPr>
        <w:pStyle w:val="PKQ1"/>
        <w:rPr>
          <w:color w:val="FF0000"/>
        </w:rPr>
      </w:pPr>
    </w:p>
    <w:p w14:paraId="0E3C7A42" w14:textId="412AFAC3" w:rsidR="00F25B93" w:rsidRDefault="00F25B93" w:rsidP="006004AD">
      <w:pPr>
        <w:pStyle w:val="PKQ1"/>
        <w:rPr>
          <w:color w:val="FF0000"/>
        </w:rPr>
      </w:pPr>
    </w:p>
    <w:p w14:paraId="28E2DAF1" w14:textId="21F609B3" w:rsidR="00F25B93" w:rsidRDefault="00F25B93" w:rsidP="006004AD">
      <w:pPr>
        <w:pStyle w:val="PKQ1"/>
        <w:rPr>
          <w:color w:val="FF0000"/>
        </w:rPr>
      </w:pPr>
    </w:p>
    <w:p w14:paraId="76DEC9B4" w14:textId="77777777" w:rsidR="00F25B93" w:rsidRPr="00A4096A" w:rsidRDefault="00F25B93" w:rsidP="006004AD">
      <w:pPr>
        <w:pStyle w:val="PKQ1"/>
        <w:rPr>
          <w:color w:val="FF0000"/>
        </w:rPr>
      </w:pPr>
    </w:p>
    <w:p w14:paraId="744D1B56" w14:textId="2AD67203" w:rsidR="00535ECC" w:rsidRDefault="00535ECC" w:rsidP="00535ECC">
      <w:pPr>
        <w:pStyle w:val="PCHead"/>
      </w:pPr>
      <w:r>
        <w:lastRenderedPageBreak/>
        <w:t>Question 3</w:t>
      </w:r>
    </w:p>
    <w:p w14:paraId="26E3FAAF" w14:textId="3EE0BE70" w:rsidR="006004AD" w:rsidRDefault="006004AD" w:rsidP="00535ECC">
      <w:pPr>
        <w:pStyle w:val="PKQ2"/>
        <w:ind w:left="0" w:firstLine="0"/>
      </w:pPr>
      <w:r w:rsidRPr="00F47070">
        <w:t>The graph shows how a force applied to a</w:t>
      </w:r>
      <w:r>
        <w:t>n initially</w:t>
      </w:r>
      <w:r w:rsidR="00CB7DA1">
        <w:t xml:space="preserve"> stationary 5.0 </w:t>
      </w:r>
      <w:r w:rsidRPr="00F47070">
        <w:t xml:space="preserve">kg bowling ball varied with </w:t>
      </w:r>
      <w:r w:rsidRPr="000C1C78">
        <w:t xml:space="preserve">time. </w:t>
      </w:r>
    </w:p>
    <w:p w14:paraId="1314E185" w14:textId="322D2F5F" w:rsidR="006004AD" w:rsidRPr="00B27DB9" w:rsidRDefault="006004AD" w:rsidP="006004AD">
      <w:pPr>
        <w:pStyle w:val="Questiontext"/>
        <w:rPr>
          <w:b/>
          <w:i/>
          <w:color w:val="FF00FF"/>
        </w:rPr>
      </w:pPr>
    </w:p>
    <w:p w14:paraId="231C6BE8" w14:textId="77777777" w:rsidR="006004AD" w:rsidRDefault="006004AD" w:rsidP="006004AD">
      <w:r>
        <w:rPr>
          <w:noProof/>
          <w:lang w:eastAsia="en-AU"/>
        </w:rPr>
        <w:drawing>
          <wp:inline distT="0" distB="0" distL="0" distR="0" wp14:anchorId="32F68A21" wp14:editId="371DD1BB">
            <wp:extent cx="4086225" cy="271925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5081" cy="2725149"/>
                    </a:xfrm>
                    <a:prstGeom prst="rect">
                      <a:avLst/>
                    </a:prstGeom>
                    <a:noFill/>
                    <a:ln>
                      <a:noFill/>
                    </a:ln>
                  </pic:spPr>
                </pic:pic>
              </a:graphicData>
            </a:graphic>
          </wp:inline>
        </w:drawing>
      </w:r>
    </w:p>
    <w:p w14:paraId="1645810D" w14:textId="520BEA8B" w:rsidR="006004AD" w:rsidRDefault="00F25B93" w:rsidP="00535ECC">
      <w:pPr>
        <w:pStyle w:val="PKQ1"/>
        <w:numPr>
          <w:ilvl w:val="0"/>
          <w:numId w:val="4"/>
        </w:numPr>
      </w:pPr>
      <w:r>
        <w:t xml:space="preserve">Use the graph to determine </w:t>
      </w:r>
      <w:r w:rsidR="00535ECC">
        <w:t xml:space="preserve">the </w:t>
      </w:r>
      <w:r w:rsidR="006004AD" w:rsidRPr="00C73465">
        <w:t xml:space="preserve">total impulse exerted on the bowling ball </w:t>
      </w:r>
      <w:r w:rsidR="006004AD">
        <w:t>over the 30 s?</w:t>
      </w:r>
      <w:r w:rsidR="002D0ABC">
        <w:t xml:space="preserve"> </w:t>
      </w:r>
      <w:r w:rsidR="002D0ABC" w:rsidRPr="002D0ABC">
        <w:rPr>
          <w:b/>
        </w:rPr>
        <w:t>(2 marks)</w:t>
      </w:r>
    </w:p>
    <w:p w14:paraId="15B47AE1" w14:textId="5F34F112" w:rsidR="00F25B93" w:rsidRDefault="00F25B93" w:rsidP="00F25B93">
      <w:pPr>
        <w:pStyle w:val="PKQ1"/>
        <w:ind w:left="757"/>
        <w:rPr>
          <w:color w:val="FF0000"/>
        </w:rPr>
      </w:pPr>
      <w:r>
        <w:rPr>
          <w:color w:val="FF0000"/>
        </w:rPr>
        <w:t>Impulse =Ft, and is the area under the graph</w:t>
      </w:r>
    </w:p>
    <w:p w14:paraId="0D112C30" w14:textId="5FED3603" w:rsidR="00F25B93" w:rsidRPr="002D0ABC" w:rsidRDefault="00F25B93" w:rsidP="00F25B93">
      <w:pPr>
        <w:pStyle w:val="PKQ1"/>
        <w:ind w:left="757"/>
        <w:rPr>
          <w:color w:val="FF0000"/>
        </w:rPr>
      </w:pPr>
      <w:r>
        <w:rPr>
          <w:color w:val="FF0000"/>
        </w:rPr>
        <w:t>I = ½(12x8) +(12x14) + ½(12x</w:t>
      </w:r>
      <w:r w:rsidR="00E138FA">
        <w:rPr>
          <w:color w:val="FF0000"/>
        </w:rPr>
        <w:t>8) = 264 Ns</w:t>
      </w:r>
      <w:r w:rsidR="002D0ABC">
        <w:rPr>
          <w:color w:val="FF0000"/>
        </w:rPr>
        <w:t xml:space="preserve"> or 264 kg </w:t>
      </w:r>
      <w:r w:rsidR="002D0ABC" w:rsidRPr="002D0ABC">
        <w:rPr>
          <w:color w:val="FF0000"/>
        </w:rPr>
        <w:t>m s</w:t>
      </w:r>
      <w:r w:rsidR="002D0ABC" w:rsidRPr="002D0ABC">
        <w:rPr>
          <w:color w:val="FF0000"/>
          <w:vertAlign w:val="superscript"/>
        </w:rPr>
        <w:t>–1</w:t>
      </w:r>
    </w:p>
    <w:p w14:paraId="25C36E9E" w14:textId="5EDC5A94" w:rsidR="002D0ABC" w:rsidRDefault="002D0ABC" w:rsidP="002D0ABC">
      <w:pPr>
        <w:pStyle w:val="PKQ1"/>
      </w:pPr>
    </w:p>
    <w:p w14:paraId="468BD148" w14:textId="4E8114E1" w:rsidR="002D0ABC" w:rsidRDefault="002D0ABC" w:rsidP="002D0ABC">
      <w:pPr>
        <w:pStyle w:val="PKQ1"/>
        <w:numPr>
          <w:ilvl w:val="0"/>
          <w:numId w:val="4"/>
        </w:numPr>
      </w:pPr>
      <w:r>
        <w:t xml:space="preserve">Determine the change in momentum         </w:t>
      </w:r>
      <w:r w:rsidRPr="002D0ABC">
        <w:rPr>
          <w:b/>
        </w:rPr>
        <w:t>( 1 mark</w:t>
      </w:r>
      <w:r>
        <w:t>)</w:t>
      </w:r>
    </w:p>
    <w:p w14:paraId="147E47E7" w14:textId="77777777" w:rsidR="002D0ABC" w:rsidRPr="002D0ABC" w:rsidRDefault="002D0ABC" w:rsidP="002D0ABC">
      <w:pPr>
        <w:pStyle w:val="PKQ1"/>
        <w:ind w:left="757"/>
        <w:rPr>
          <w:color w:val="FF0000"/>
        </w:rPr>
      </w:pPr>
      <w:r>
        <w:rPr>
          <w:color w:val="FF0000"/>
        </w:rPr>
        <w:t xml:space="preserve">I=m x </w:t>
      </w:r>
      <w:r>
        <w:rPr>
          <w:rFonts w:cs="Calibri"/>
          <w:color w:val="FF0000"/>
        </w:rPr>
        <w:t>∆</w:t>
      </w:r>
      <w:r>
        <w:rPr>
          <w:color w:val="FF0000"/>
        </w:rPr>
        <w:t xml:space="preserve">v = </w:t>
      </w:r>
      <w:r>
        <w:rPr>
          <w:rFonts w:cs="Calibri"/>
          <w:color w:val="FF0000"/>
        </w:rPr>
        <w:t>∆p</w:t>
      </w:r>
      <w:r>
        <w:rPr>
          <w:color w:val="FF0000"/>
        </w:rPr>
        <w:t xml:space="preserve">= 264 Ns or 264 kg </w:t>
      </w:r>
      <w:r w:rsidRPr="002D0ABC">
        <w:rPr>
          <w:color w:val="FF0000"/>
        </w:rPr>
        <w:t>m s</w:t>
      </w:r>
      <w:r w:rsidRPr="002D0ABC">
        <w:rPr>
          <w:color w:val="FF0000"/>
          <w:vertAlign w:val="superscript"/>
        </w:rPr>
        <w:t>–1</w:t>
      </w:r>
    </w:p>
    <w:p w14:paraId="4DA38C30" w14:textId="77777777" w:rsidR="002D0ABC" w:rsidRDefault="002D0ABC" w:rsidP="006004AD">
      <w:pPr>
        <w:pStyle w:val="PKQ1"/>
      </w:pPr>
    </w:p>
    <w:p w14:paraId="148024A1" w14:textId="185BC625" w:rsidR="006004AD" w:rsidRPr="002016E0" w:rsidRDefault="002D0ABC" w:rsidP="002D0ABC">
      <w:pPr>
        <w:pStyle w:val="PKQ1"/>
        <w:numPr>
          <w:ilvl w:val="0"/>
          <w:numId w:val="4"/>
        </w:numPr>
        <w:rPr>
          <w:b/>
        </w:rPr>
      </w:pPr>
      <w:r>
        <w:t xml:space="preserve">Determine </w:t>
      </w:r>
      <w:r w:rsidR="006004AD">
        <w:t>the final speed of the bowling ball?</w:t>
      </w:r>
      <w:r w:rsidR="002016E0">
        <w:t xml:space="preserve">      </w:t>
      </w:r>
      <w:r w:rsidR="002016E0" w:rsidRPr="002016E0">
        <w:rPr>
          <w:b/>
        </w:rPr>
        <w:t>(1 mark)</w:t>
      </w:r>
    </w:p>
    <w:p w14:paraId="43FB7B9D" w14:textId="2ABFEEE1" w:rsidR="002D0ABC" w:rsidRDefault="002D0ABC" w:rsidP="002D0ABC">
      <w:pPr>
        <w:pStyle w:val="PKQ1"/>
        <w:ind w:left="757"/>
        <w:rPr>
          <w:color w:val="FF0000"/>
        </w:rPr>
      </w:pPr>
      <w:r>
        <w:rPr>
          <w:color w:val="FF0000"/>
        </w:rPr>
        <w:t xml:space="preserve">I=m x </w:t>
      </w:r>
      <w:r>
        <w:rPr>
          <w:rFonts w:cs="Calibri"/>
          <w:color w:val="FF0000"/>
        </w:rPr>
        <w:t>∆</w:t>
      </w:r>
      <w:r>
        <w:rPr>
          <w:color w:val="FF0000"/>
        </w:rPr>
        <w:t>v</w:t>
      </w:r>
    </w:p>
    <w:p w14:paraId="203BF8BE" w14:textId="4D395469" w:rsidR="002D0ABC" w:rsidRPr="002D0ABC" w:rsidRDefault="002D0ABC" w:rsidP="002D0ABC">
      <w:pPr>
        <w:pStyle w:val="PKQ1"/>
        <w:ind w:left="757"/>
        <w:rPr>
          <w:vertAlign w:val="superscript"/>
        </w:rPr>
      </w:pPr>
      <w:proofErr w:type="gramStart"/>
      <w:r>
        <w:rPr>
          <w:color w:val="FF0000"/>
        </w:rPr>
        <w:t xml:space="preserve">So  </w:t>
      </w:r>
      <w:r>
        <w:rPr>
          <w:rFonts w:cs="Calibri"/>
          <w:color w:val="FF0000"/>
        </w:rPr>
        <w:t>∆</w:t>
      </w:r>
      <w:proofErr w:type="gramEnd"/>
      <w:r>
        <w:rPr>
          <w:color w:val="FF0000"/>
        </w:rPr>
        <w:t>v=I/m=264/5 = 52.8 ms</w:t>
      </w:r>
      <w:r>
        <w:rPr>
          <w:color w:val="FF0000"/>
          <w:vertAlign w:val="superscript"/>
        </w:rPr>
        <w:t>-1</w:t>
      </w:r>
    </w:p>
    <w:p w14:paraId="1A1867CA" w14:textId="28C688A7" w:rsidR="006004AD" w:rsidRDefault="006004AD" w:rsidP="00C44EF4">
      <w:pPr>
        <w:pStyle w:val="PCHead"/>
      </w:pPr>
      <w:r>
        <w:t xml:space="preserve">Question </w:t>
      </w:r>
      <w:r w:rsidR="00746ABF">
        <w:t>4</w:t>
      </w:r>
    </w:p>
    <w:p w14:paraId="35526715" w14:textId="0ABABCEB" w:rsidR="006004AD" w:rsidRPr="00BC5935" w:rsidRDefault="006004AD" w:rsidP="006004AD">
      <w:pPr>
        <w:pStyle w:val="PKQ1"/>
        <w:rPr>
          <w:color w:val="FF0000"/>
        </w:rPr>
      </w:pPr>
      <w:r>
        <w:t>A 10 tonne truck collides with an unoccupied and stationary Mini. According to Newton’s third law</w:t>
      </w:r>
      <w:r w:rsidR="00AD2449">
        <w:t>, which of the following is correct?</w:t>
      </w:r>
      <w:r w:rsidR="00BC5935">
        <w:t xml:space="preserve">    </w:t>
      </w:r>
      <w:r w:rsidR="00BC5935">
        <w:rPr>
          <w:color w:val="FF0000"/>
        </w:rPr>
        <w:t>A</w:t>
      </w:r>
    </w:p>
    <w:p w14:paraId="35495B09" w14:textId="77777777" w:rsidR="006004AD" w:rsidRDefault="006004AD" w:rsidP="006004AD">
      <w:pPr>
        <w:pStyle w:val="PKQ2"/>
      </w:pPr>
      <w:r w:rsidRPr="00105A27">
        <w:rPr>
          <w:rStyle w:val="Pbodybold"/>
        </w:rPr>
        <w:t>A</w:t>
      </w:r>
      <w:r>
        <w:t xml:space="preserve"> The truck applies the same magnitude force to the Mini as the Mini applies to the truck.</w:t>
      </w:r>
    </w:p>
    <w:p w14:paraId="5A3629E8" w14:textId="77777777" w:rsidR="006004AD" w:rsidRDefault="006004AD" w:rsidP="006004AD">
      <w:pPr>
        <w:pStyle w:val="PKQ2"/>
      </w:pPr>
      <w:r w:rsidRPr="00105A27">
        <w:rPr>
          <w:rStyle w:val="Pbodybold"/>
        </w:rPr>
        <w:t>B</w:t>
      </w:r>
      <w:r>
        <w:t xml:space="preserve"> The truck applies a greater magnitude force to the Mini than the Mini applies to the truck.</w:t>
      </w:r>
    </w:p>
    <w:p w14:paraId="6AF2879D" w14:textId="77777777" w:rsidR="006004AD" w:rsidRDefault="006004AD" w:rsidP="006004AD">
      <w:pPr>
        <w:pStyle w:val="PKQ2"/>
      </w:pPr>
      <w:r w:rsidRPr="00105A27">
        <w:rPr>
          <w:rStyle w:val="Pbodybold"/>
        </w:rPr>
        <w:t>C</w:t>
      </w:r>
      <w:r>
        <w:t xml:space="preserve"> The truck applies a smaller magnitude force to the Mini than the Mini applies to the truck.</w:t>
      </w:r>
    </w:p>
    <w:p w14:paraId="7549862C" w14:textId="77777777" w:rsidR="006004AD" w:rsidRDefault="006004AD" w:rsidP="006004AD">
      <w:pPr>
        <w:pStyle w:val="PKQ2"/>
      </w:pPr>
      <w:r w:rsidRPr="00105A27">
        <w:rPr>
          <w:rStyle w:val="Pbodybold"/>
        </w:rPr>
        <w:t>D</w:t>
      </w:r>
      <w:r>
        <w:t xml:space="preserve"> The truck applies the force to the Mini while the Mini applies no force to the truck.</w:t>
      </w:r>
    </w:p>
    <w:p w14:paraId="20AD34CE" w14:textId="77777777" w:rsidR="006004AD" w:rsidRDefault="006004AD" w:rsidP="006004AD">
      <w:pPr>
        <w:pStyle w:val="Lines"/>
      </w:pPr>
    </w:p>
    <w:p w14:paraId="2FCF8F30" w14:textId="623D27CA" w:rsidR="00353F67" w:rsidRDefault="006004AD" w:rsidP="00353F67">
      <w:pPr>
        <w:pStyle w:val="PCHead"/>
      </w:pPr>
      <w:r>
        <w:br w:type="page"/>
      </w:r>
    </w:p>
    <w:p w14:paraId="5727C793" w14:textId="060C37A9" w:rsidR="006004AD" w:rsidRDefault="006004AD" w:rsidP="006004AD">
      <w:pPr>
        <w:pStyle w:val="PCHead"/>
      </w:pPr>
      <w:r>
        <w:lastRenderedPageBreak/>
        <w:t xml:space="preserve">Question </w:t>
      </w:r>
      <w:r w:rsidR="00A34B18">
        <w:t>5</w:t>
      </w:r>
      <w:r w:rsidR="00846534">
        <w:t xml:space="preserve">                                                                                                                                 (4 marks)</w:t>
      </w:r>
    </w:p>
    <w:p w14:paraId="0EC46683" w14:textId="77777777" w:rsidR="00AD2449" w:rsidRDefault="006004AD" w:rsidP="00AD2449">
      <w:pPr>
        <w:pStyle w:val="PKQ1"/>
      </w:pPr>
      <w:r>
        <w:t>A high-velocity 8.1</w:t>
      </w:r>
      <w:r w:rsidR="00AD2449">
        <w:t>0 </w:t>
      </w:r>
      <w:r>
        <w:t>g rifle bullet, travelling horizontally, lodges in a 2</w:t>
      </w:r>
      <w:r w:rsidR="00AD2449">
        <w:t>.00 </w:t>
      </w:r>
      <w:r>
        <w:t>kg wooden block, at rest on a horizontal, frictionless plane. The block, with the bullet stuck inside, reaches a velocity of 7</w:t>
      </w:r>
      <w:r w:rsidR="00AD2449">
        <w:t>.00 m </w:t>
      </w:r>
      <w:r>
        <w:t>s</w:t>
      </w:r>
      <w:r>
        <w:rPr>
          <w:vertAlign w:val="superscript"/>
        </w:rPr>
        <w:t>–1</w:t>
      </w:r>
      <w:r w:rsidRPr="00AD2449">
        <w:t xml:space="preserve"> </w:t>
      </w:r>
      <w:r>
        <w:t>in the same direction as the bullet.</w:t>
      </w:r>
      <w:r w:rsidR="00AD2449">
        <w:t xml:space="preserve"> </w:t>
      </w:r>
    </w:p>
    <w:p w14:paraId="69D811FC" w14:textId="0D55E5F5" w:rsidR="006004AD" w:rsidRPr="00AD2449" w:rsidRDefault="00AD2449" w:rsidP="00AD2449">
      <w:pPr>
        <w:pStyle w:val="PKQ2"/>
      </w:pPr>
      <w:r w:rsidRPr="00AD2449">
        <w:rPr>
          <w:rStyle w:val="Pbodybold"/>
        </w:rPr>
        <w:t>a</w:t>
      </w:r>
      <w:r>
        <w:tab/>
      </w:r>
      <w:r w:rsidR="006004AD" w:rsidRPr="00AD2449">
        <w:t xml:space="preserve">Find the impact velocity of the bullet. </w:t>
      </w:r>
      <w:r w:rsidR="006004AD" w:rsidRPr="00AD2449">
        <w:tab/>
        <w:t>(2 marks)</w:t>
      </w:r>
    </w:p>
    <w:p w14:paraId="4FC1CBEA" w14:textId="77777777" w:rsidR="00353F67" w:rsidRPr="00353F67" w:rsidRDefault="00353F67" w:rsidP="00353F67">
      <w:pPr>
        <w:pStyle w:val="PKQ2"/>
        <w:rPr>
          <w:color w:val="FF0000"/>
        </w:rPr>
      </w:pPr>
      <w:proofErr w:type="gramStart"/>
      <w:r w:rsidRPr="00353F67">
        <w:rPr>
          <w:rStyle w:val="Pbodybold"/>
          <w:color w:val="FF0000"/>
        </w:rPr>
        <w:t>a</w:t>
      </w:r>
      <w:proofErr w:type="gramEnd"/>
      <w:r w:rsidRPr="00353F67">
        <w:rPr>
          <w:color w:val="FF0000"/>
        </w:rPr>
        <w:tab/>
      </w:r>
    </w:p>
    <w:p w14:paraId="58B8AD98" w14:textId="77777777" w:rsidR="00353F67" w:rsidRPr="00353F67" w:rsidRDefault="00353F67" w:rsidP="00353F67">
      <w:pPr>
        <w:pStyle w:val="PKQ2"/>
        <w:rPr>
          <w:color w:val="FF0000"/>
        </w:rPr>
      </w:pPr>
      <w:bookmarkStart w:id="0" w:name="MTBlankEqn"/>
      <w:r w:rsidRPr="00353F67">
        <w:rPr>
          <w:color w:val="FF0000"/>
        </w:rPr>
        <w:tab/>
      </w:r>
      <w:bookmarkEnd w:id="0"/>
      <w:r w:rsidRPr="00353F67">
        <w:rPr>
          <w:color w:val="FF0000"/>
          <w:position w:val="-80"/>
        </w:rPr>
        <w:object w:dxaOrig="4819" w:dyaOrig="1719" w14:anchorId="68E5B7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75pt;height:86.25pt" o:ole="">
            <v:imagedata r:id="rId11" o:title=""/>
          </v:shape>
          <o:OLEObject Type="Embed" ProgID="Equation.DSMT4" ShapeID="_x0000_i1025" DrawAspect="Content" ObjectID="_1630760084" r:id="rId12"/>
        </w:object>
      </w:r>
      <w:r w:rsidRPr="00353F67">
        <w:rPr>
          <w:color w:val="FF0000"/>
        </w:rPr>
        <w:tab/>
        <w:t>(1 mark)</w:t>
      </w:r>
    </w:p>
    <w:p w14:paraId="3FE8750A" w14:textId="77777777" w:rsidR="00353F67" w:rsidRPr="00353F67" w:rsidRDefault="00353F67" w:rsidP="00353F67">
      <w:pPr>
        <w:pStyle w:val="PKQ2"/>
        <w:rPr>
          <w:color w:val="FF0000"/>
        </w:rPr>
      </w:pPr>
      <w:r w:rsidRPr="00353F67">
        <w:rPr>
          <w:color w:val="FF0000"/>
        </w:rPr>
        <w:tab/>
        <w:t xml:space="preserve">      </w:t>
      </w:r>
      <w:r w:rsidRPr="00353F67">
        <w:rPr>
          <w:color w:val="FF0000"/>
        </w:rPr>
        <w:tab/>
        <w:t xml:space="preserve"> = 871 m s</w:t>
      </w:r>
      <w:r w:rsidRPr="00353F67">
        <w:rPr>
          <w:color w:val="FF0000"/>
          <w:vertAlign w:val="superscript"/>
        </w:rPr>
        <w:t>–1</w:t>
      </w:r>
      <w:r w:rsidRPr="00353F67">
        <w:rPr>
          <w:color w:val="FF0000"/>
        </w:rPr>
        <w:t xml:space="preserve"> to three significant figures </w:t>
      </w:r>
      <w:r w:rsidRPr="00353F67">
        <w:rPr>
          <w:color w:val="FF0000"/>
        </w:rPr>
        <w:tab/>
        <w:t>(1 mark)</w:t>
      </w:r>
    </w:p>
    <w:p w14:paraId="0BFC4B69" w14:textId="77777777" w:rsidR="00353F67" w:rsidRDefault="00353F67" w:rsidP="006004AD">
      <w:pPr>
        <w:pStyle w:val="Lines"/>
      </w:pPr>
    </w:p>
    <w:p w14:paraId="4893FDB6" w14:textId="75F26435" w:rsidR="006004AD" w:rsidRDefault="00AD2449" w:rsidP="006004AD">
      <w:pPr>
        <w:pStyle w:val="PKQ2"/>
      </w:pPr>
      <w:r>
        <w:rPr>
          <w:rStyle w:val="Pbodybold"/>
        </w:rPr>
        <w:t>b</w:t>
      </w:r>
      <w:r>
        <w:rPr>
          <w:rStyle w:val="Pbodybold"/>
        </w:rPr>
        <w:tab/>
      </w:r>
      <w:r w:rsidR="006004AD">
        <w:t>Calculate the impulse on the block.</w:t>
      </w:r>
      <w:r w:rsidR="006004AD" w:rsidRPr="005D4758">
        <w:t xml:space="preserve"> </w:t>
      </w:r>
      <w:r w:rsidR="006004AD" w:rsidRPr="005D4758">
        <w:tab/>
      </w:r>
      <w:r w:rsidR="006004AD" w:rsidRPr="00AD2449">
        <w:t>(2 marks)</w:t>
      </w:r>
    </w:p>
    <w:p w14:paraId="12985794" w14:textId="77777777" w:rsidR="006004AD" w:rsidRDefault="006004AD" w:rsidP="006004AD">
      <w:pPr>
        <w:pStyle w:val="Lines"/>
      </w:pPr>
    </w:p>
    <w:p w14:paraId="2ADFF04D" w14:textId="77777777" w:rsidR="00353F67" w:rsidRPr="00353F67" w:rsidRDefault="00353F67" w:rsidP="00353F67">
      <w:pPr>
        <w:pStyle w:val="PKQ2"/>
        <w:rPr>
          <w:color w:val="FF0000"/>
        </w:rPr>
      </w:pPr>
      <w:proofErr w:type="gramStart"/>
      <w:r w:rsidRPr="00353F67">
        <w:rPr>
          <w:rStyle w:val="Pbodybold"/>
          <w:color w:val="FF0000"/>
        </w:rPr>
        <w:t>b</w:t>
      </w:r>
      <w:proofErr w:type="gramEnd"/>
      <w:r w:rsidRPr="00353F67">
        <w:rPr>
          <w:color w:val="FF0000"/>
        </w:rPr>
        <w:tab/>
      </w:r>
      <w:r w:rsidRPr="00353F67">
        <w:rPr>
          <w:i/>
          <w:color w:val="FF0000"/>
        </w:rPr>
        <w:t>I</w:t>
      </w:r>
      <w:r w:rsidRPr="00353F67">
        <w:rPr>
          <w:color w:val="FF0000"/>
        </w:rPr>
        <w:t xml:space="preserve"> = </w:t>
      </w:r>
      <w:r w:rsidRPr="00353F67">
        <w:rPr>
          <w:i/>
          <w:color w:val="FF0000"/>
        </w:rPr>
        <w:t>m(v – u)</w:t>
      </w:r>
      <w:r w:rsidRPr="00353F67">
        <w:rPr>
          <w:color w:val="FF0000"/>
        </w:rPr>
        <w:t xml:space="preserve"> </w:t>
      </w:r>
    </w:p>
    <w:p w14:paraId="6C1284E7" w14:textId="77777777" w:rsidR="00353F67" w:rsidRPr="00353F67" w:rsidRDefault="00353F67" w:rsidP="00353F67">
      <w:pPr>
        <w:pStyle w:val="PKQ2"/>
        <w:rPr>
          <w:color w:val="FF0000"/>
        </w:rPr>
      </w:pPr>
      <w:r w:rsidRPr="00353F67">
        <w:rPr>
          <w:color w:val="FF0000"/>
        </w:rPr>
        <w:t xml:space="preserve">   </w:t>
      </w:r>
      <w:r w:rsidRPr="00353F67">
        <w:rPr>
          <w:color w:val="FF0000"/>
        </w:rPr>
        <w:tab/>
        <w:t xml:space="preserve">  = (2.00) × (7.00 – 0)</w:t>
      </w:r>
      <w:r w:rsidRPr="00353F67">
        <w:rPr>
          <w:color w:val="FF0000"/>
        </w:rPr>
        <w:tab/>
        <w:t>(1 mark)</w:t>
      </w:r>
    </w:p>
    <w:p w14:paraId="1D8174FA" w14:textId="77777777" w:rsidR="00353F67" w:rsidRPr="00353F67" w:rsidRDefault="00353F67" w:rsidP="00353F67">
      <w:pPr>
        <w:pStyle w:val="PKQ2"/>
        <w:rPr>
          <w:color w:val="FF0000"/>
        </w:rPr>
      </w:pPr>
      <w:r w:rsidRPr="00353F67">
        <w:rPr>
          <w:color w:val="FF0000"/>
        </w:rPr>
        <w:tab/>
        <w:t xml:space="preserve">  = 14.0 N s</w:t>
      </w:r>
      <w:r w:rsidRPr="00353F67">
        <w:rPr>
          <w:color w:val="FF0000"/>
        </w:rPr>
        <w:tab/>
        <w:t>(1 mark)</w:t>
      </w:r>
    </w:p>
    <w:p w14:paraId="796496EA" w14:textId="77777777" w:rsidR="006004AD" w:rsidRDefault="006004AD" w:rsidP="006004AD">
      <w:pPr>
        <w:pStyle w:val="Lines"/>
      </w:pPr>
    </w:p>
    <w:p w14:paraId="22FE7A28" w14:textId="0D33DD98" w:rsidR="006004AD" w:rsidRDefault="006004AD" w:rsidP="006004AD">
      <w:pPr>
        <w:rPr>
          <w:rStyle w:val="ATquestionno"/>
          <w:szCs w:val="20"/>
        </w:rPr>
      </w:pPr>
    </w:p>
    <w:p w14:paraId="17A120C8" w14:textId="1DB49919" w:rsidR="006004AD" w:rsidRDefault="006004AD" w:rsidP="006004AD">
      <w:pPr>
        <w:pStyle w:val="PCHead"/>
      </w:pPr>
      <w:r>
        <w:t xml:space="preserve">Question </w:t>
      </w:r>
      <w:r w:rsidR="00A34B18">
        <w:t>6</w:t>
      </w:r>
      <w:r w:rsidR="00846534">
        <w:tab/>
      </w:r>
      <w:r w:rsidR="00846534">
        <w:tab/>
      </w:r>
      <w:r w:rsidR="00846534">
        <w:tab/>
      </w:r>
      <w:r w:rsidR="00846534">
        <w:tab/>
      </w:r>
      <w:r w:rsidR="00846534">
        <w:tab/>
      </w:r>
      <w:r w:rsidR="00846534">
        <w:tab/>
      </w:r>
      <w:r w:rsidR="00846534">
        <w:tab/>
      </w:r>
      <w:r w:rsidR="00846534">
        <w:tab/>
      </w:r>
      <w:r w:rsidR="00846534">
        <w:tab/>
      </w:r>
      <w:r w:rsidR="00846534">
        <w:tab/>
        <w:t>(11 marks)</w:t>
      </w:r>
    </w:p>
    <w:p w14:paraId="1B7360BD" w14:textId="3C7F104F" w:rsidR="006004AD" w:rsidRDefault="006004AD" w:rsidP="006004AD">
      <w:pPr>
        <w:pStyle w:val="PKQ1"/>
      </w:pPr>
      <w:r>
        <w:t xml:space="preserve">A physics student studies the car she has just bought to get to university each day. </w:t>
      </w:r>
      <w:r w:rsidR="00AD2449">
        <w:t>The car has a mass of 945 </w:t>
      </w:r>
      <w:r>
        <w:t xml:space="preserve">kg, can go </w:t>
      </w:r>
      <w:r w:rsidR="00AD2449">
        <w:t>from 0 to 60.0 </w:t>
      </w:r>
      <w:r>
        <w:t>km</w:t>
      </w:r>
      <w:r w:rsidR="00AD2449">
        <w:t> </w:t>
      </w:r>
      <w:r>
        <w:t>h</w:t>
      </w:r>
      <w:r w:rsidRPr="00A9695F">
        <w:rPr>
          <w:sz w:val="28"/>
          <w:vertAlign w:val="superscript"/>
        </w:rPr>
        <w:t>-1</w:t>
      </w:r>
      <w:r w:rsidR="00AD2449">
        <w:t xml:space="preserve"> in 6.50 </w:t>
      </w:r>
      <w:r>
        <w:t>s, and is painted bright yellow.</w:t>
      </w:r>
    </w:p>
    <w:p w14:paraId="34530276" w14:textId="371A0ADC" w:rsidR="006004AD" w:rsidRDefault="006004AD" w:rsidP="006004AD">
      <w:pPr>
        <w:pStyle w:val="PKQ2"/>
      </w:pPr>
      <w:r w:rsidRPr="001300A6">
        <w:rPr>
          <w:rStyle w:val="Pbodybold"/>
        </w:rPr>
        <w:t>a</w:t>
      </w:r>
      <w:r w:rsidR="00AD2449">
        <w:rPr>
          <w:rStyle w:val="Pbodybold"/>
        </w:rPr>
        <w:tab/>
      </w:r>
      <w:r>
        <w:t>Calculate the acceleration of the car.</w:t>
      </w:r>
      <w:r>
        <w:tab/>
      </w:r>
      <w:r w:rsidRPr="00AD2449">
        <w:t>(2 marks)</w:t>
      </w:r>
    </w:p>
    <w:p w14:paraId="511E7F01" w14:textId="3318224A" w:rsidR="006004AD" w:rsidRDefault="006004AD" w:rsidP="006004AD">
      <w:pPr>
        <w:pStyle w:val="Lines"/>
      </w:pPr>
    </w:p>
    <w:p w14:paraId="532BEBEE" w14:textId="7F45CDB7" w:rsidR="006004AD" w:rsidRPr="00AD2449" w:rsidRDefault="006004AD" w:rsidP="006004AD">
      <w:pPr>
        <w:pStyle w:val="PKQ2"/>
      </w:pPr>
      <w:proofErr w:type="gramStart"/>
      <w:r w:rsidRPr="0011453C">
        <w:rPr>
          <w:rStyle w:val="Pbodybold"/>
        </w:rPr>
        <w:t>b</w:t>
      </w:r>
      <w:proofErr w:type="gramEnd"/>
      <w:r w:rsidR="00AD2449">
        <w:tab/>
      </w:r>
      <w:r>
        <w:t>Calculate the force causing the car to accelerate.</w:t>
      </w:r>
      <w:r w:rsidRPr="0036414D">
        <w:t xml:space="preserve"> </w:t>
      </w:r>
      <w:r>
        <w:tab/>
      </w:r>
      <w:r w:rsidRPr="00AD2449">
        <w:t>(2 marks)</w:t>
      </w:r>
    </w:p>
    <w:p w14:paraId="49179AEC" w14:textId="2E86475B" w:rsidR="006004AD" w:rsidRDefault="006004AD" w:rsidP="006004AD">
      <w:pPr>
        <w:pStyle w:val="Lines"/>
        <w:rPr>
          <w:noProof/>
        </w:rPr>
      </w:pPr>
    </w:p>
    <w:p w14:paraId="72175313" w14:textId="21A4CF8D" w:rsidR="008B6CC6" w:rsidRDefault="008B6CC6" w:rsidP="006004AD">
      <w:pPr>
        <w:pStyle w:val="Lines"/>
        <w:rPr>
          <w:rFonts w:asciiTheme="majorHAnsi" w:hAnsiTheme="majorHAnsi" w:cstheme="majorHAnsi"/>
          <w:noProof/>
        </w:rPr>
      </w:pPr>
      <w:r w:rsidRPr="008B6CC6">
        <w:rPr>
          <w:rFonts w:asciiTheme="majorHAnsi" w:hAnsiTheme="majorHAnsi" w:cstheme="majorHAnsi"/>
          <w:b/>
          <w:noProof/>
        </w:rPr>
        <w:t>c</w:t>
      </w:r>
      <w:r>
        <w:rPr>
          <w:rFonts w:asciiTheme="majorHAnsi" w:hAnsiTheme="majorHAnsi" w:cstheme="majorHAnsi"/>
          <w:b/>
          <w:noProof/>
        </w:rPr>
        <w:tab/>
      </w:r>
      <w:r w:rsidRPr="008B6CC6">
        <w:rPr>
          <w:rFonts w:asciiTheme="majorHAnsi" w:hAnsiTheme="majorHAnsi" w:cstheme="majorHAnsi"/>
          <w:noProof/>
        </w:rPr>
        <w:t>Calculate the power used by the car during this acceleration</w:t>
      </w:r>
      <w:r>
        <w:rPr>
          <w:rFonts w:asciiTheme="majorHAnsi" w:hAnsiTheme="majorHAnsi" w:cstheme="majorHAnsi"/>
          <w:noProof/>
        </w:rPr>
        <w:tab/>
      </w:r>
      <w:r>
        <w:rPr>
          <w:rFonts w:asciiTheme="majorHAnsi" w:hAnsiTheme="majorHAnsi" w:cstheme="majorHAnsi"/>
          <w:noProof/>
        </w:rPr>
        <w:tab/>
      </w:r>
      <w:r>
        <w:rPr>
          <w:rFonts w:asciiTheme="majorHAnsi" w:hAnsiTheme="majorHAnsi" w:cstheme="majorHAnsi"/>
          <w:noProof/>
        </w:rPr>
        <w:tab/>
      </w:r>
      <w:r>
        <w:rPr>
          <w:rFonts w:asciiTheme="majorHAnsi" w:hAnsiTheme="majorHAnsi" w:cstheme="majorHAnsi"/>
          <w:noProof/>
        </w:rPr>
        <w:tab/>
      </w:r>
      <w:r>
        <w:rPr>
          <w:rFonts w:asciiTheme="majorHAnsi" w:hAnsiTheme="majorHAnsi" w:cstheme="majorHAnsi"/>
          <w:noProof/>
        </w:rPr>
        <w:tab/>
        <w:t>(2 marks)</w:t>
      </w:r>
    </w:p>
    <w:p w14:paraId="230FCEC2" w14:textId="0F20A496" w:rsidR="008B6CC6" w:rsidRDefault="008B6CC6" w:rsidP="006004AD">
      <w:pPr>
        <w:pStyle w:val="Lines"/>
        <w:rPr>
          <w:rFonts w:asciiTheme="majorHAnsi" w:hAnsiTheme="majorHAnsi" w:cstheme="majorHAnsi"/>
          <w:noProof/>
        </w:rPr>
      </w:pPr>
    </w:p>
    <w:p w14:paraId="59C0016F" w14:textId="04B5C91C" w:rsidR="006004AD" w:rsidRPr="00AD2449" w:rsidRDefault="008B6CC6" w:rsidP="006004AD">
      <w:pPr>
        <w:pStyle w:val="PKQ2"/>
      </w:pPr>
      <w:proofErr w:type="gramStart"/>
      <w:r>
        <w:rPr>
          <w:rStyle w:val="Pbodybold"/>
        </w:rPr>
        <w:t>d</w:t>
      </w:r>
      <w:proofErr w:type="gramEnd"/>
      <w:r w:rsidR="00AD2449">
        <w:rPr>
          <w:rStyle w:val="Pbodybold"/>
        </w:rPr>
        <w:tab/>
      </w:r>
      <w:r w:rsidR="006004AD">
        <w:t>Calculate the weight of the car.</w:t>
      </w:r>
      <w:r w:rsidR="006004AD" w:rsidRPr="0036414D">
        <w:t xml:space="preserve"> </w:t>
      </w:r>
      <w:r w:rsidR="006004AD">
        <w:tab/>
      </w:r>
      <w:r w:rsidR="006004AD" w:rsidRPr="00AD2449">
        <w:t>(2 marks)</w:t>
      </w:r>
    </w:p>
    <w:p w14:paraId="3C89851E" w14:textId="645CCA3F" w:rsidR="006004AD" w:rsidRDefault="006004AD" w:rsidP="006004AD">
      <w:pPr>
        <w:pStyle w:val="Lines"/>
      </w:pPr>
    </w:p>
    <w:p w14:paraId="4B690396" w14:textId="4E953470" w:rsidR="006004AD" w:rsidRDefault="008B6CC6" w:rsidP="006004AD">
      <w:pPr>
        <w:pStyle w:val="PKQ2"/>
      </w:pPr>
      <w:proofErr w:type="gramStart"/>
      <w:r>
        <w:rPr>
          <w:rStyle w:val="Pbodybold"/>
        </w:rPr>
        <w:t>e</w:t>
      </w:r>
      <w:proofErr w:type="gramEnd"/>
      <w:r w:rsidR="00AD2449">
        <w:rPr>
          <w:rStyle w:val="Pbodybold"/>
        </w:rPr>
        <w:tab/>
      </w:r>
      <w:r w:rsidR="006004AD">
        <w:t>While she is in class a 5.00</w:t>
      </w:r>
      <w:r w:rsidR="00AD2449">
        <w:t> </w:t>
      </w:r>
      <w:r w:rsidR="006004AD">
        <w:t>tonne truck collides with her stationary car, which is parked on the side of the road. On the diagram below, use labelled vector arrows to accurately show the forces acting on the truck and on the car.</w:t>
      </w:r>
      <w:r w:rsidR="006004AD" w:rsidRPr="0036414D">
        <w:t xml:space="preserve"> </w:t>
      </w:r>
      <w:r w:rsidR="006004AD">
        <w:tab/>
      </w:r>
      <w:r w:rsidR="006004AD" w:rsidRPr="00AD2449">
        <w:t>(3 marks)</w:t>
      </w:r>
    </w:p>
    <w:p w14:paraId="2DE3B222" w14:textId="06D3475A" w:rsidR="006004AD" w:rsidRPr="00863F4A" w:rsidRDefault="006004AD" w:rsidP="006004AD">
      <w:pPr>
        <w:pStyle w:val="ListParagraph"/>
        <w:ind w:left="794"/>
        <w:rPr>
          <w:b/>
          <w:color w:val="FF00FF"/>
        </w:rPr>
      </w:pPr>
    </w:p>
    <w:p w14:paraId="6131FA98" w14:textId="77777777" w:rsidR="006004AD" w:rsidRDefault="006004AD" w:rsidP="006004AD">
      <w:pPr>
        <w:pStyle w:val="Questiontext"/>
      </w:pPr>
    </w:p>
    <w:p w14:paraId="556793CD" w14:textId="77777777" w:rsidR="006004AD" w:rsidRDefault="006004AD" w:rsidP="006004AD">
      <w:pPr>
        <w:pStyle w:val="020Qnstem"/>
        <w:jc w:val="center"/>
      </w:pPr>
      <w:r>
        <w:rPr>
          <w:noProof/>
          <w:lang w:eastAsia="en-AU"/>
        </w:rPr>
        <w:lastRenderedPageBreak/>
        <mc:AlternateContent>
          <mc:Choice Requires="wpg">
            <w:drawing>
              <wp:inline distT="0" distB="0" distL="0" distR="0" wp14:anchorId="0E03C030" wp14:editId="09AC1AAC">
                <wp:extent cx="5031105" cy="1022350"/>
                <wp:effectExtent l="0" t="0" r="36195" b="25400"/>
                <wp:docPr id="1" name="Group 1"/>
                <wp:cNvGraphicFramePr/>
                <a:graphic xmlns:a="http://schemas.openxmlformats.org/drawingml/2006/main">
                  <a:graphicData uri="http://schemas.microsoft.com/office/word/2010/wordprocessingGroup">
                    <wpg:wgp>
                      <wpg:cNvGrpSpPr/>
                      <wpg:grpSpPr>
                        <a:xfrm>
                          <a:off x="0" y="0"/>
                          <a:ext cx="5031105" cy="1022350"/>
                          <a:chOff x="0" y="0"/>
                          <a:chExt cx="5031105" cy="1022350"/>
                        </a:xfrm>
                      </wpg:grpSpPr>
                      <wps:wsp>
                        <wps:cNvPr id="3" name="Straight Connector 4"/>
                        <wps:cNvCnPr>
                          <a:cxnSpLocks noChangeShapeType="1"/>
                        </wps:cNvCnPr>
                        <wps:spPr bwMode="auto">
                          <a:xfrm flipV="1">
                            <a:off x="0" y="1019175"/>
                            <a:ext cx="503110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 name="Group 5"/>
                        <wpg:cNvGrpSpPr>
                          <a:grpSpLocks/>
                        </wpg:cNvGrpSpPr>
                        <wpg:grpSpPr bwMode="auto">
                          <a:xfrm>
                            <a:off x="438150" y="0"/>
                            <a:ext cx="2461260" cy="1009650"/>
                            <a:chOff x="3078" y="13908"/>
                            <a:chExt cx="2223" cy="912"/>
                          </a:xfrm>
                        </wpg:grpSpPr>
                        <wps:wsp>
                          <wps:cNvPr id="6" name="Oval 4"/>
                          <wps:cNvSpPr>
                            <a:spLocks noChangeArrowheads="1"/>
                          </wps:cNvSpPr>
                          <wps:spPr bwMode="auto">
                            <a:xfrm>
                              <a:off x="3306"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21905E" w14:textId="77777777" w:rsidR="007B3932" w:rsidRDefault="007B3932" w:rsidP="007B3932">
                                <w:pPr>
                                  <w:jc w:val="center"/>
                                </w:pPr>
                              </w:p>
                            </w:txbxContent>
                          </wps:txbx>
                          <wps:bodyPr rot="0" vert="horz" wrap="square" lIns="91440" tIns="45720" rIns="91440" bIns="45720" anchor="t" anchorCtr="0" upright="1">
                            <a:noAutofit/>
                          </wps:bodyPr>
                        </wps:wsp>
                        <wps:wsp>
                          <wps:cNvPr id="7" name="Oval 5"/>
                          <wps:cNvSpPr>
                            <a:spLocks noChangeArrowheads="1"/>
                          </wps:cNvSpPr>
                          <wps:spPr bwMode="auto">
                            <a:xfrm>
                              <a:off x="3705"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073380" w14:textId="77777777" w:rsidR="007B3932" w:rsidRDefault="007B3932" w:rsidP="007B3932">
                                <w:pPr>
                                  <w:jc w:val="center"/>
                                </w:pPr>
                              </w:p>
                            </w:txbxContent>
                          </wps:txbx>
                          <wps:bodyPr rot="0" vert="horz" wrap="square" lIns="91440" tIns="45720" rIns="91440" bIns="45720" anchor="t" anchorCtr="0" upright="1">
                            <a:noAutofit/>
                          </wps:bodyPr>
                        </wps:wsp>
                        <wps:wsp>
                          <wps:cNvPr id="8" name="Oval 6"/>
                          <wps:cNvSpPr>
                            <a:spLocks noChangeArrowheads="1"/>
                          </wps:cNvSpPr>
                          <wps:spPr bwMode="auto">
                            <a:xfrm>
                              <a:off x="4902"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CFC61C2" w14:textId="77777777" w:rsidR="007B3932" w:rsidRDefault="007B3932" w:rsidP="007B3932">
                                <w:pPr>
                                  <w:jc w:val="center"/>
                                </w:pPr>
                              </w:p>
                            </w:txbxContent>
                          </wps:txbx>
                          <wps:bodyPr rot="0" vert="horz" wrap="square" lIns="91440" tIns="45720" rIns="91440" bIns="45720" anchor="t" anchorCtr="0" upright="1">
                            <a:noAutofit/>
                          </wps:bodyPr>
                        </wps:wsp>
                        <wps:wsp>
                          <wps:cNvPr id="9" name="Rectangle 7"/>
                          <wps:cNvSpPr>
                            <a:spLocks noChangeArrowheads="1"/>
                          </wps:cNvSpPr>
                          <wps:spPr bwMode="auto">
                            <a:xfrm>
                              <a:off x="3078" y="13908"/>
                              <a:ext cx="1653" cy="74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82ADC6" w14:textId="77777777" w:rsidR="007B3932" w:rsidRDefault="007B3932" w:rsidP="007B3932">
                                <w:pPr>
                                  <w:jc w:val="center"/>
                                </w:pPr>
                              </w:p>
                            </w:txbxContent>
                          </wps:txbx>
                          <wps:bodyPr rot="0" vert="horz" wrap="square" lIns="91440" tIns="45720" rIns="91440" bIns="45720" anchor="t" anchorCtr="0" upright="1">
                            <a:noAutofit/>
                          </wps:bodyPr>
                        </wps:wsp>
                        <wps:wsp>
                          <wps:cNvPr id="10" name="Rectangle 8"/>
                          <wps:cNvSpPr>
                            <a:spLocks noChangeArrowheads="1"/>
                          </wps:cNvSpPr>
                          <wps:spPr bwMode="auto">
                            <a:xfrm>
                              <a:off x="4731" y="14079"/>
                              <a:ext cx="570" cy="5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FEC8D8" w14:textId="77777777" w:rsidR="007B3932" w:rsidRDefault="007B3932" w:rsidP="007B3932">
                                <w:pPr>
                                  <w:jc w:val="center"/>
                                </w:pPr>
                              </w:p>
                            </w:txbxContent>
                          </wps:txbx>
                          <wps:bodyPr rot="0" vert="horz" wrap="square" lIns="91440" tIns="45720" rIns="91440" bIns="45720" anchor="t" anchorCtr="0" upright="1">
                            <a:noAutofit/>
                          </wps:bodyPr>
                        </wps:wsp>
                      </wpg:grpSp>
                      <wpg:grpSp>
                        <wpg:cNvPr id="11" name="Group 11"/>
                        <wpg:cNvGrpSpPr>
                          <a:grpSpLocks/>
                        </wpg:cNvGrpSpPr>
                        <wpg:grpSpPr bwMode="auto">
                          <a:xfrm>
                            <a:off x="2895600" y="447675"/>
                            <a:ext cx="900430" cy="574675"/>
                            <a:chOff x="5643" y="14193"/>
                            <a:chExt cx="1026" cy="627"/>
                          </a:xfrm>
                        </wpg:grpSpPr>
                        <wps:wsp>
                          <wps:cNvPr id="12" name="Rectangle 10"/>
                          <wps:cNvSpPr>
                            <a:spLocks noChangeArrowheads="1"/>
                          </wps:cNvSpPr>
                          <wps:spPr bwMode="auto">
                            <a:xfrm>
                              <a:off x="5871" y="14193"/>
                              <a:ext cx="570" cy="171"/>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0BEA9E" w14:textId="77777777" w:rsidR="007B3932" w:rsidRDefault="007B3932" w:rsidP="007B3932">
                                <w:pPr>
                                  <w:jc w:val="center"/>
                                </w:pPr>
                              </w:p>
                            </w:txbxContent>
                          </wps:txbx>
                          <wps:bodyPr rot="0" vert="horz" wrap="square" lIns="91440" tIns="45720" rIns="91440" bIns="45720" anchor="t" anchorCtr="0" upright="1">
                            <a:noAutofit/>
                          </wps:bodyPr>
                        </wps:wsp>
                        <wps:wsp>
                          <wps:cNvPr id="13" name="Oval 11"/>
                          <wps:cNvSpPr>
                            <a:spLocks noChangeArrowheads="1"/>
                          </wps:cNvSpPr>
                          <wps:spPr bwMode="auto">
                            <a:xfrm>
                              <a:off x="5757"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8BF4FF" w14:textId="77777777" w:rsidR="007B3932" w:rsidRDefault="007B3932" w:rsidP="007B3932">
                                <w:pPr>
                                  <w:jc w:val="center"/>
                                </w:pPr>
                              </w:p>
                            </w:txbxContent>
                          </wps:txbx>
                          <wps:bodyPr rot="0" vert="horz" wrap="square" lIns="91440" tIns="45720" rIns="91440" bIns="45720" anchor="t" anchorCtr="0" upright="1">
                            <a:noAutofit/>
                          </wps:bodyPr>
                        </wps:wsp>
                        <wps:wsp>
                          <wps:cNvPr id="14" name="Oval 12"/>
                          <wps:cNvSpPr>
                            <a:spLocks noChangeArrowheads="1"/>
                          </wps:cNvSpPr>
                          <wps:spPr bwMode="auto">
                            <a:xfrm>
                              <a:off x="6270"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50C0EC" w14:textId="77777777" w:rsidR="007B3932" w:rsidRDefault="007B3932" w:rsidP="007B3932">
                                <w:pPr>
                                  <w:jc w:val="center"/>
                                </w:pPr>
                              </w:p>
                            </w:txbxContent>
                          </wps:txbx>
                          <wps:bodyPr rot="0" vert="horz" wrap="square" lIns="91440" tIns="45720" rIns="91440" bIns="45720" anchor="t" anchorCtr="0" upright="1">
                            <a:noAutofit/>
                          </wps:bodyPr>
                        </wps:wsp>
                        <wps:wsp>
                          <wps:cNvPr id="15" name="Rectangle 13"/>
                          <wps:cNvSpPr>
                            <a:spLocks noChangeArrowheads="1"/>
                          </wps:cNvSpPr>
                          <wps:spPr bwMode="auto">
                            <a:xfrm>
                              <a:off x="5643" y="14364"/>
                              <a:ext cx="1026" cy="285"/>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9B0D27" w14:textId="77777777" w:rsidR="007B3932" w:rsidRDefault="007B3932" w:rsidP="007B3932">
                                <w:pPr>
                                  <w:jc w:val="center"/>
                                </w:pPr>
                              </w:p>
                            </w:txbxContent>
                          </wps:txbx>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0E03C030" id="Group 1" o:spid="_x0000_s1026" style="width:396.15pt;height:80.5pt;mso-position-horizontal-relative:char;mso-position-vertical-relative:line" coordsize="50311,10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">
                <v:line id="Straight Connector 4" o:spid="_x0000_s1027" style="position:absolute;flip:y;visibility:visible;mso-wrap-style:square" from="0,10191" to="5031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"/>
                <v:group id="Group 5" o:spid="_x0000_s1028" style="position:absolute;left:4381;width:24613;height:10096" coordorigin="3078,13908" coordsize="222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4" o:spid="_x0000_s1029" style="position:absolute;left:3306;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" fillcolor="gray">
                    <v:textbox>
                      <w:txbxContent>
                        <w:p w14:paraId="2421905E" w14:textId="77777777" w:rsidR="007B3932" w:rsidRDefault="007B3932" w:rsidP="007B3932">
                          <w:pPr>
                            <w:jc w:val="center"/>
                          </w:pPr>
                        </w:p>
                      </w:txbxContent>
                    </v:textbox>
                  </v:oval>
                  <v:oval id="Oval 5" o:spid="_x0000_s1030" style="position:absolute;left:3705;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" fillcolor="gray">
                    <v:textbox>
                      <w:txbxContent>
                        <w:p w14:paraId="7C073380" w14:textId="77777777" w:rsidR="007B3932" w:rsidRDefault="007B3932" w:rsidP="007B3932">
                          <w:pPr>
                            <w:jc w:val="center"/>
                          </w:pPr>
                        </w:p>
                      </w:txbxContent>
                    </v:textbox>
                  </v:oval>
                  <v:oval id="Oval 6" o:spid="_x0000_s1031" style="position:absolute;left:4902;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" fillcolor="gray">
                    <v:textbox>
                      <w:txbxContent>
                        <w:p w14:paraId="7CFC61C2" w14:textId="77777777" w:rsidR="007B3932" w:rsidRDefault="007B3932" w:rsidP="007B3932">
                          <w:pPr>
                            <w:jc w:val="center"/>
                          </w:pPr>
                        </w:p>
                      </w:txbxContent>
                    </v:textbox>
                  </v:oval>
                  <v:rect id="Rectangle 7" o:spid="_x0000_s1032" style="position:absolute;left:3078;top:13908;width:1653;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982ADC6" w14:textId="77777777" w:rsidR="007B3932" w:rsidRDefault="007B3932" w:rsidP="007B3932">
                          <w:pPr>
                            <w:jc w:val="center"/>
                          </w:pPr>
                        </w:p>
                      </w:txbxContent>
                    </v:textbox>
                  </v:rect>
                  <v:rect id="Rectangle 8" o:spid="_x0000_s1033" style="position:absolute;left:4731;top:14079;width:57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26FEC8D8" w14:textId="77777777" w:rsidR="007B3932" w:rsidRDefault="007B3932" w:rsidP="007B3932">
                          <w:pPr>
                            <w:jc w:val="center"/>
                          </w:pPr>
                        </w:p>
                      </w:txbxContent>
                    </v:textbox>
                  </v:rect>
                </v:group>
                <v:group id="Group 11" o:spid="_x0000_s1034" style="position:absolute;left:28956;top:4476;width:9004;height:5747" coordorigin="5643,14193" coordsize="102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0" o:spid="_x0000_s1035" style="position:absolute;left:5871;top:14193;width:57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" fillcolor="#bfbfbf [2412]">
                    <v:textbox>
                      <w:txbxContent>
                        <w:p w14:paraId="650BEA9E" w14:textId="77777777" w:rsidR="007B3932" w:rsidRDefault="007B3932" w:rsidP="007B3932">
                          <w:pPr>
                            <w:jc w:val="center"/>
                          </w:pPr>
                        </w:p>
                      </w:txbxContent>
                    </v:textbox>
                  </v:rect>
                  <v:oval id="Oval 11" o:spid="_x0000_s1036" style="position:absolute;left:5757;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" fillcolor="gray">
                    <v:textbox>
                      <w:txbxContent>
                        <w:p w14:paraId="718BF4FF" w14:textId="77777777" w:rsidR="007B3932" w:rsidRDefault="007B3932" w:rsidP="007B3932">
                          <w:pPr>
                            <w:jc w:val="center"/>
                          </w:pPr>
                        </w:p>
                      </w:txbxContent>
                    </v:textbox>
                  </v:oval>
                  <v:oval id="Oval 12" o:spid="_x0000_s1037" style="position:absolute;left:6270;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" fillcolor="gray">
                    <v:textbox>
                      <w:txbxContent>
                        <w:p w14:paraId="4550C0EC" w14:textId="77777777" w:rsidR="007B3932" w:rsidRDefault="007B3932" w:rsidP="007B3932">
                          <w:pPr>
                            <w:jc w:val="center"/>
                          </w:pPr>
                        </w:p>
                      </w:txbxContent>
                    </v:textbox>
                  </v:oval>
                  <v:rect id="Rectangle 13" o:spid="_x0000_s1038" style="position:absolute;left:5643;top:14364;width:102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" fillcolor="#bfbfbf [2412]">
                    <v:textbox>
                      <w:txbxContent>
                        <w:p w14:paraId="7A9B0D27" w14:textId="77777777" w:rsidR="007B3932" w:rsidRDefault="007B3932" w:rsidP="007B3932">
                          <w:pPr>
                            <w:jc w:val="center"/>
                          </w:pPr>
                        </w:p>
                      </w:txbxContent>
                    </v:textbox>
                  </v:rect>
                </v:group>
                <w10:anchorlock/>
              </v:group>
            </w:pict>
          </mc:Fallback>
        </mc:AlternateContent>
      </w:r>
    </w:p>
    <w:p w14:paraId="019DFF9C" w14:textId="77777777" w:rsidR="006004AD" w:rsidRDefault="006004AD" w:rsidP="006004AD">
      <w:pPr>
        <w:pStyle w:val="Questiontext"/>
      </w:pPr>
    </w:p>
    <w:p w14:paraId="2563B8DF" w14:textId="77777777" w:rsidR="006004AD" w:rsidRDefault="006004AD" w:rsidP="006004AD">
      <w:pPr>
        <w:pStyle w:val="Questiontext"/>
      </w:pPr>
    </w:p>
    <w:p w14:paraId="2287CFE9" w14:textId="77777777" w:rsidR="000B75B9" w:rsidRPr="000B75B9" w:rsidRDefault="000B75B9" w:rsidP="000B75B9">
      <w:pPr>
        <w:pStyle w:val="PKQ2"/>
        <w:rPr>
          <w:color w:val="FF0000"/>
        </w:rPr>
      </w:pPr>
      <w:proofErr w:type="gramStart"/>
      <w:r w:rsidRPr="000B75B9">
        <w:rPr>
          <w:rStyle w:val="Pbodybold"/>
          <w:color w:val="FF0000"/>
        </w:rPr>
        <w:t>a</w:t>
      </w:r>
      <w:proofErr w:type="gramEnd"/>
      <w:r w:rsidRPr="000B75B9">
        <w:rPr>
          <w:color w:val="FF0000"/>
        </w:rPr>
        <w:tab/>
      </w:r>
      <w:r w:rsidRPr="000B75B9">
        <w:rPr>
          <w:color w:val="FF0000"/>
          <w:position w:val="-24"/>
        </w:rPr>
        <w:object w:dxaOrig="2000" w:dyaOrig="620" w14:anchorId="793E3601">
          <v:shape id="_x0000_i1026" type="#_x0000_t75" style="width:99.75pt;height:30.75pt" o:ole="">
            <v:imagedata r:id="rId13" o:title=""/>
          </v:shape>
          <o:OLEObject Type="Embed" ProgID="Equation.DSMT4" ShapeID="_x0000_i1026" DrawAspect="Content" ObjectID="_1630760085" r:id="rId14"/>
        </w:object>
      </w:r>
      <w:r w:rsidRPr="000B75B9">
        <w:rPr>
          <w:color w:val="FF0000"/>
        </w:rPr>
        <w:tab/>
        <w:t>(1 mark)</w:t>
      </w:r>
    </w:p>
    <w:p w14:paraId="4F3FF4C9" w14:textId="77777777" w:rsidR="000B75B9" w:rsidRDefault="000B75B9" w:rsidP="000B75B9">
      <w:pPr>
        <w:pStyle w:val="PKQ2"/>
        <w:rPr>
          <w:color w:val="FF0000"/>
        </w:rPr>
      </w:pPr>
      <w:r w:rsidRPr="000B75B9">
        <w:rPr>
          <w:color w:val="FF0000"/>
        </w:rPr>
        <w:tab/>
        <w:t xml:space="preserve">   = 2.56 m s</w:t>
      </w:r>
      <w:r w:rsidRPr="000B75B9">
        <w:rPr>
          <w:color w:val="FF0000"/>
          <w:vertAlign w:val="superscript"/>
        </w:rPr>
        <w:t>–1</w:t>
      </w:r>
      <w:r w:rsidRPr="000B75B9">
        <w:rPr>
          <w:color w:val="FF0000"/>
        </w:rPr>
        <w:tab/>
        <w:t>(1 mark)</w:t>
      </w:r>
    </w:p>
    <w:p w14:paraId="56EB15BB" w14:textId="77777777" w:rsidR="00846534" w:rsidRDefault="00846534" w:rsidP="000B75B9">
      <w:pPr>
        <w:pStyle w:val="PKQ2"/>
        <w:rPr>
          <w:color w:val="FF0000"/>
        </w:rPr>
      </w:pPr>
    </w:p>
    <w:p w14:paraId="13AD7EE7" w14:textId="77777777" w:rsidR="00846534" w:rsidRPr="000B75B9" w:rsidRDefault="00846534" w:rsidP="000B75B9">
      <w:pPr>
        <w:pStyle w:val="PKQ2"/>
        <w:rPr>
          <w:color w:val="FF0000"/>
        </w:rPr>
      </w:pPr>
    </w:p>
    <w:p w14:paraId="639EA65F" w14:textId="77777777" w:rsidR="000B75B9" w:rsidRPr="000B75B9" w:rsidRDefault="000B75B9" w:rsidP="000B75B9">
      <w:pPr>
        <w:pStyle w:val="PKQ2"/>
        <w:rPr>
          <w:color w:val="FF0000"/>
        </w:rPr>
      </w:pPr>
      <w:proofErr w:type="gramStart"/>
      <w:r w:rsidRPr="000B75B9">
        <w:rPr>
          <w:rStyle w:val="Pbodybold"/>
          <w:color w:val="FF0000"/>
        </w:rPr>
        <w:t>b</w:t>
      </w:r>
      <w:proofErr w:type="gramEnd"/>
      <w:r w:rsidRPr="000B75B9">
        <w:rPr>
          <w:rStyle w:val="Pbodybold"/>
          <w:color w:val="FF0000"/>
        </w:rPr>
        <w:tab/>
      </w:r>
      <w:r w:rsidRPr="000B75B9">
        <w:rPr>
          <w:i/>
          <w:color w:val="FF0000"/>
        </w:rPr>
        <w:t>F</w:t>
      </w:r>
      <w:r w:rsidRPr="000B75B9">
        <w:rPr>
          <w:color w:val="FF0000"/>
        </w:rPr>
        <w:t xml:space="preserve"> = </w:t>
      </w:r>
      <w:r w:rsidRPr="000B75B9">
        <w:rPr>
          <w:i/>
          <w:color w:val="FF0000"/>
        </w:rPr>
        <w:t>ma</w:t>
      </w:r>
      <w:r w:rsidRPr="000B75B9">
        <w:rPr>
          <w:color w:val="FF0000"/>
        </w:rPr>
        <w:t xml:space="preserve"> = 945 × 2.56</w:t>
      </w:r>
      <w:r w:rsidRPr="000B75B9">
        <w:rPr>
          <w:color w:val="FF0000"/>
        </w:rPr>
        <w:tab/>
        <w:t>(1 mark)</w:t>
      </w:r>
    </w:p>
    <w:p w14:paraId="5861852B" w14:textId="77777777" w:rsidR="000B75B9" w:rsidRDefault="000B75B9" w:rsidP="000B75B9">
      <w:pPr>
        <w:pStyle w:val="PKQ2"/>
        <w:rPr>
          <w:color w:val="FF0000"/>
        </w:rPr>
      </w:pPr>
      <w:r w:rsidRPr="000B75B9">
        <w:rPr>
          <w:color w:val="FF0000"/>
        </w:rPr>
        <w:tab/>
        <w:t xml:space="preserve">   =2.42 × 10</w:t>
      </w:r>
      <w:r w:rsidRPr="000B75B9">
        <w:rPr>
          <w:color w:val="FF0000"/>
          <w:vertAlign w:val="superscript"/>
        </w:rPr>
        <w:t>3</w:t>
      </w:r>
      <w:r w:rsidRPr="000B75B9">
        <w:rPr>
          <w:color w:val="FF0000"/>
        </w:rPr>
        <w:t xml:space="preserve"> N</w:t>
      </w:r>
      <w:r w:rsidRPr="000B75B9">
        <w:rPr>
          <w:color w:val="FF0000"/>
        </w:rPr>
        <w:tab/>
        <w:t>(1 mark)</w:t>
      </w:r>
    </w:p>
    <w:p w14:paraId="4D0984A7" w14:textId="58BA844A" w:rsidR="008B6CC6" w:rsidRDefault="008B6CC6" w:rsidP="000B75B9">
      <w:pPr>
        <w:pStyle w:val="PKQ2"/>
        <w:rPr>
          <w:color w:val="FF0000"/>
        </w:rPr>
      </w:pPr>
      <w:proofErr w:type="gramStart"/>
      <w:r>
        <w:rPr>
          <w:color w:val="FF0000"/>
        </w:rPr>
        <w:t>c</w:t>
      </w:r>
      <w:proofErr w:type="gramEnd"/>
      <w:r>
        <w:rPr>
          <w:color w:val="FF0000"/>
        </w:rPr>
        <w:tab/>
        <w:t>P=W/t</w:t>
      </w:r>
    </w:p>
    <w:p w14:paraId="56E63635" w14:textId="4F9C698D" w:rsidR="008B6CC6" w:rsidRDefault="008B6CC6" w:rsidP="000B75B9">
      <w:pPr>
        <w:pStyle w:val="PKQ2"/>
        <w:rPr>
          <w:color w:val="FF0000"/>
        </w:rPr>
      </w:pPr>
      <w:r>
        <w:rPr>
          <w:color w:val="FF0000"/>
        </w:rPr>
        <w:tab/>
        <w:t>W=</w:t>
      </w:r>
      <w:proofErr w:type="spellStart"/>
      <w:r>
        <w:rPr>
          <w:color w:val="FF0000"/>
        </w:rPr>
        <w:t>E</w:t>
      </w:r>
      <w:r>
        <w:rPr>
          <w:color w:val="FF0000"/>
          <w:vertAlign w:val="subscript"/>
        </w:rPr>
        <w:t>k</w:t>
      </w:r>
      <w:proofErr w:type="gramStart"/>
      <w:r>
        <w:rPr>
          <w:color w:val="FF0000"/>
          <w:vertAlign w:val="subscript"/>
        </w:rPr>
        <w:t>,f</w:t>
      </w:r>
      <w:proofErr w:type="spellEnd"/>
      <w:proofErr w:type="gramEnd"/>
      <w:r>
        <w:rPr>
          <w:color w:val="FF0000"/>
        </w:rPr>
        <w:t xml:space="preserve"> – </w:t>
      </w:r>
      <w:proofErr w:type="spellStart"/>
      <w:r>
        <w:rPr>
          <w:color w:val="FF0000"/>
        </w:rPr>
        <w:t>E</w:t>
      </w:r>
      <w:r>
        <w:rPr>
          <w:color w:val="FF0000"/>
          <w:vertAlign w:val="subscript"/>
        </w:rPr>
        <w:t>k,I</w:t>
      </w:r>
      <w:proofErr w:type="spellEnd"/>
      <w:r>
        <w:rPr>
          <w:color w:val="FF0000"/>
        </w:rPr>
        <w:t xml:space="preserve"> = 0.5 m (v</w:t>
      </w:r>
      <w:r>
        <w:rPr>
          <w:color w:val="FF0000"/>
          <w:vertAlign w:val="subscript"/>
        </w:rPr>
        <w:t>f</w:t>
      </w:r>
      <w:r>
        <w:rPr>
          <w:color w:val="FF0000"/>
          <w:vertAlign w:val="superscript"/>
        </w:rPr>
        <w:t>2</w:t>
      </w:r>
      <w:r>
        <w:rPr>
          <w:color w:val="FF0000"/>
        </w:rPr>
        <w:t xml:space="preserve"> </w:t>
      </w:r>
      <w:r w:rsidR="00846534">
        <w:rPr>
          <w:color w:val="FF0000"/>
        </w:rPr>
        <w:t>–</w:t>
      </w:r>
      <w:r>
        <w:rPr>
          <w:color w:val="FF0000"/>
        </w:rPr>
        <w:t xml:space="preserve"> v</w:t>
      </w:r>
      <w:r>
        <w:rPr>
          <w:color w:val="FF0000"/>
          <w:vertAlign w:val="subscript"/>
        </w:rPr>
        <w:t>i</w:t>
      </w:r>
      <w:r w:rsidR="00846534">
        <w:rPr>
          <w:color w:val="FF0000"/>
          <w:vertAlign w:val="superscript"/>
        </w:rPr>
        <w:t>2</w:t>
      </w:r>
      <w:r w:rsidR="00846534">
        <w:rPr>
          <w:color w:val="FF0000"/>
        </w:rPr>
        <w:t>) = 0.5 x 945x 16.7</w:t>
      </w:r>
      <w:r w:rsidR="00846534">
        <w:rPr>
          <w:color w:val="FF0000"/>
          <w:vertAlign w:val="superscript"/>
        </w:rPr>
        <w:t>2</w:t>
      </w:r>
      <w:r w:rsidR="00846534">
        <w:rPr>
          <w:color w:val="FF0000"/>
        </w:rPr>
        <w:t xml:space="preserve"> = 1.318x10</w:t>
      </w:r>
      <w:r w:rsidR="00846534">
        <w:rPr>
          <w:color w:val="FF0000"/>
          <w:vertAlign w:val="superscript"/>
        </w:rPr>
        <w:t>5</w:t>
      </w:r>
      <w:r w:rsidR="00846534">
        <w:rPr>
          <w:color w:val="FF0000"/>
        </w:rPr>
        <w:t xml:space="preserve"> J                                                  (1 mark)</w:t>
      </w:r>
    </w:p>
    <w:p w14:paraId="239EDACC" w14:textId="3E8A339E" w:rsidR="00846534" w:rsidRPr="00846534" w:rsidRDefault="00846534" w:rsidP="000B75B9">
      <w:pPr>
        <w:pStyle w:val="PKQ2"/>
        <w:rPr>
          <w:color w:val="FF0000"/>
        </w:rPr>
      </w:pPr>
      <w:r>
        <w:rPr>
          <w:color w:val="FF0000"/>
        </w:rPr>
        <w:tab/>
        <w:t xml:space="preserve">P= W/t = </w:t>
      </w:r>
      <w:r>
        <w:rPr>
          <w:color w:val="FF0000"/>
        </w:rPr>
        <w:t>1.318x10</w:t>
      </w:r>
      <w:r>
        <w:rPr>
          <w:color w:val="FF0000"/>
          <w:vertAlign w:val="superscript"/>
        </w:rPr>
        <w:t>5</w:t>
      </w:r>
      <w:r>
        <w:rPr>
          <w:color w:val="FF0000"/>
        </w:rPr>
        <w:t>/ 6.50 = 2.03 x10</w:t>
      </w:r>
      <w:r>
        <w:rPr>
          <w:color w:val="FF0000"/>
          <w:vertAlign w:val="superscript"/>
        </w:rPr>
        <w:t>3</w:t>
      </w:r>
      <w:r>
        <w:rPr>
          <w:color w:val="FF0000"/>
        </w:rPr>
        <w:t xml:space="preserve">   W                                                                                     (1 mark)</w:t>
      </w:r>
    </w:p>
    <w:p w14:paraId="303EA9B9" w14:textId="77777777" w:rsidR="000B75B9" w:rsidRPr="000B75B9" w:rsidRDefault="000B75B9" w:rsidP="000B75B9">
      <w:pPr>
        <w:pStyle w:val="PKQ2"/>
        <w:rPr>
          <w:color w:val="FF0000"/>
        </w:rPr>
      </w:pPr>
      <w:proofErr w:type="gramStart"/>
      <w:r w:rsidRPr="000B75B9">
        <w:rPr>
          <w:rStyle w:val="Pbodybold"/>
          <w:color w:val="FF0000"/>
        </w:rPr>
        <w:t>c</w:t>
      </w:r>
      <w:proofErr w:type="gramEnd"/>
      <w:r w:rsidRPr="000B75B9">
        <w:rPr>
          <w:rStyle w:val="Pbodybold"/>
          <w:color w:val="FF0000"/>
        </w:rPr>
        <w:tab/>
      </w:r>
      <w:proofErr w:type="spellStart"/>
      <w:r w:rsidRPr="000B75B9">
        <w:rPr>
          <w:i/>
          <w:color w:val="FF0000"/>
        </w:rPr>
        <w:t>F</w:t>
      </w:r>
      <w:r w:rsidRPr="000B75B9">
        <w:rPr>
          <w:color w:val="FF0000"/>
          <w:vertAlign w:val="subscript"/>
        </w:rPr>
        <w:t>wt</w:t>
      </w:r>
      <w:proofErr w:type="spellEnd"/>
      <w:r w:rsidRPr="000B75B9">
        <w:rPr>
          <w:color w:val="FF0000"/>
        </w:rPr>
        <w:t xml:space="preserve"> = </w:t>
      </w:r>
      <w:r w:rsidRPr="000B75B9">
        <w:rPr>
          <w:i/>
          <w:color w:val="FF0000"/>
        </w:rPr>
        <w:t>mg</w:t>
      </w:r>
      <w:r w:rsidRPr="000B75B9">
        <w:rPr>
          <w:color w:val="FF0000"/>
        </w:rPr>
        <w:t xml:space="preserve"> = 945 × 9.80</w:t>
      </w:r>
      <w:r w:rsidRPr="000B75B9">
        <w:rPr>
          <w:color w:val="FF0000"/>
        </w:rPr>
        <w:tab/>
        <w:t>(1 mark)</w:t>
      </w:r>
    </w:p>
    <w:p w14:paraId="6F01F5A5" w14:textId="77777777" w:rsidR="000B75B9" w:rsidRPr="000B75B9" w:rsidRDefault="000B75B9" w:rsidP="000B75B9">
      <w:pPr>
        <w:pStyle w:val="PKQ2"/>
        <w:rPr>
          <w:color w:val="FF0000"/>
        </w:rPr>
      </w:pPr>
      <w:r w:rsidRPr="000B75B9">
        <w:rPr>
          <w:color w:val="FF0000"/>
        </w:rPr>
        <w:tab/>
        <w:t xml:space="preserve">      = 9.26 × 10</w:t>
      </w:r>
      <w:r w:rsidRPr="000B75B9">
        <w:rPr>
          <w:color w:val="FF0000"/>
          <w:vertAlign w:val="superscript"/>
        </w:rPr>
        <w:t>3</w:t>
      </w:r>
      <w:r w:rsidRPr="000B75B9">
        <w:rPr>
          <w:color w:val="FF0000"/>
        </w:rPr>
        <w:t xml:space="preserve"> N</w:t>
      </w:r>
      <w:r w:rsidRPr="000B75B9">
        <w:rPr>
          <w:color w:val="FF0000"/>
        </w:rPr>
        <w:tab/>
        <w:t>(1 mark)</w:t>
      </w:r>
    </w:p>
    <w:p w14:paraId="3939BA2C" w14:textId="77777777" w:rsidR="000B75B9" w:rsidRPr="000B75B9" w:rsidRDefault="000B75B9" w:rsidP="000B75B9">
      <w:pPr>
        <w:pStyle w:val="PKQ2"/>
        <w:rPr>
          <w:color w:val="FF0000"/>
        </w:rPr>
      </w:pPr>
      <w:r w:rsidRPr="000B75B9">
        <w:rPr>
          <w:rStyle w:val="Pbodybold"/>
          <w:color w:val="FF0000"/>
        </w:rPr>
        <w:t>d</w:t>
      </w:r>
      <w:r w:rsidRPr="000B75B9">
        <w:rPr>
          <w:color w:val="FF0000"/>
        </w:rPr>
        <w:tab/>
        <w:t>Arrows equal size</w:t>
      </w:r>
      <w:r w:rsidRPr="000B75B9">
        <w:rPr>
          <w:color w:val="FF0000"/>
        </w:rPr>
        <w:tab/>
        <w:t>(1 mark)</w:t>
      </w:r>
    </w:p>
    <w:p w14:paraId="76A7EDF1" w14:textId="77777777" w:rsidR="000B75B9" w:rsidRPr="000B75B9" w:rsidRDefault="000B75B9" w:rsidP="000B75B9">
      <w:pPr>
        <w:pStyle w:val="PKQ2"/>
        <w:rPr>
          <w:color w:val="FF0000"/>
        </w:rPr>
      </w:pPr>
      <w:r w:rsidRPr="000B75B9">
        <w:rPr>
          <w:rStyle w:val="Pbodybold"/>
          <w:color w:val="FF0000"/>
        </w:rPr>
        <w:tab/>
      </w:r>
      <w:r w:rsidRPr="000B75B9">
        <w:rPr>
          <w:color w:val="FF0000"/>
        </w:rPr>
        <w:t>Arrows in opposite directions</w:t>
      </w:r>
      <w:r w:rsidRPr="000B75B9">
        <w:rPr>
          <w:color w:val="FF0000"/>
        </w:rPr>
        <w:tab/>
        <w:t>(1 mark)</w:t>
      </w:r>
    </w:p>
    <w:p w14:paraId="23602D17" w14:textId="77777777" w:rsidR="000B75B9" w:rsidRPr="000B75B9" w:rsidRDefault="000B75B9" w:rsidP="000B75B9">
      <w:pPr>
        <w:pStyle w:val="PKQ2"/>
        <w:rPr>
          <w:color w:val="FF0000"/>
        </w:rPr>
      </w:pPr>
      <w:r w:rsidRPr="000B75B9">
        <w:rPr>
          <w:color w:val="FF0000"/>
        </w:rPr>
        <w:tab/>
        <w:t>Correct labels</w:t>
      </w:r>
      <w:r w:rsidRPr="000B75B9">
        <w:rPr>
          <w:color w:val="FF0000"/>
        </w:rPr>
        <w:tab/>
        <w:t>(1 mark)</w:t>
      </w:r>
    </w:p>
    <w:p w14:paraId="3BAE8C9E" w14:textId="77777777" w:rsidR="000B75B9" w:rsidRPr="000B75B9" w:rsidRDefault="000B75B9" w:rsidP="000B75B9">
      <w:pPr>
        <w:pStyle w:val="021parta"/>
        <w:rPr>
          <w:color w:val="FF0000"/>
        </w:rPr>
      </w:pPr>
    </w:p>
    <w:p w14:paraId="32556B42" w14:textId="77777777" w:rsidR="000B75B9" w:rsidRPr="000B75B9" w:rsidRDefault="000B75B9" w:rsidP="000B75B9">
      <w:pPr>
        <w:pStyle w:val="020Qnstem"/>
        <w:rPr>
          <w:color w:val="FF0000"/>
        </w:rPr>
      </w:pPr>
      <w:r w:rsidRPr="000B75B9">
        <w:rPr>
          <w:noProof/>
          <w:color w:val="FF0000"/>
          <w:lang w:eastAsia="en-AU"/>
        </w:rPr>
        <mc:AlternateContent>
          <mc:Choice Requires="wpg">
            <w:drawing>
              <wp:inline distT="0" distB="0" distL="0" distR="0" wp14:anchorId="3814C312" wp14:editId="0F8C597E">
                <wp:extent cx="5525135" cy="1085850"/>
                <wp:effectExtent l="0" t="0" r="0" b="19050"/>
                <wp:docPr id="17" name="Group 17"/>
                <wp:cNvGraphicFramePr/>
                <a:graphic xmlns:a="http://schemas.openxmlformats.org/drawingml/2006/main">
                  <a:graphicData uri="http://schemas.microsoft.com/office/word/2010/wordprocessingGroup">
                    <wpg:wgp>
                      <wpg:cNvGrpSpPr/>
                      <wpg:grpSpPr>
                        <a:xfrm>
                          <a:off x="0" y="0"/>
                          <a:ext cx="5525135" cy="1085850"/>
                          <a:chOff x="0" y="0"/>
                          <a:chExt cx="5525135" cy="1085850"/>
                        </a:xfrm>
                      </wpg:grpSpPr>
                      <wpg:grpSp>
                        <wpg:cNvPr id="18" name="Group 18"/>
                        <wpg:cNvGrpSpPr/>
                        <wpg:grpSpPr>
                          <a:xfrm>
                            <a:off x="0" y="66675"/>
                            <a:ext cx="5031105" cy="1019175"/>
                            <a:chOff x="0" y="0"/>
                            <a:chExt cx="5031105" cy="1019175"/>
                          </a:xfrm>
                        </wpg:grpSpPr>
                        <wps:wsp>
                          <wps:cNvPr id="19" name="Straight Connector 19"/>
                          <wps:cNvCnPr>
                            <a:cxnSpLocks noChangeShapeType="1"/>
                          </wps:cNvCnPr>
                          <wps:spPr bwMode="auto">
                            <a:xfrm flipV="1">
                              <a:off x="0" y="1019175"/>
                              <a:ext cx="503110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0" name="Group 20"/>
                          <wpg:cNvGrpSpPr>
                            <a:grpSpLocks/>
                          </wpg:cNvGrpSpPr>
                          <wpg:grpSpPr bwMode="auto">
                            <a:xfrm>
                              <a:off x="438150" y="0"/>
                              <a:ext cx="2461260" cy="1009650"/>
                              <a:chOff x="3078" y="13908"/>
                              <a:chExt cx="2223" cy="912"/>
                            </a:xfrm>
                          </wpg:grpSpPr>
                          <wps:wsp>
                            <wps:cNvPr id="21" name="Oval 4"/>
                            <wps:cNvSpPr>
                              <a:spLocks noChangeArrowheads="1"/>
                            </wps:cNvSpPr>
                            <wps:spPr bwMode="auto">
                              <a:xfrm>
                                <a:off x="3306"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2AAC696" w14:textId="77777777" w:rsidR="000B75B9" w:rsidRDefault="000B75B9" w:rsidP="000B75B9">
                                  <w:pPr>
                                    <w:jc w:val="center"/>
                                  </w:pPr>
                                </w:p>
                              </w:txbxContent>
                            </wps:txbx>
                            <wps:bodyPr rot="0" vert="horz" wrap="square" lIns="91440" tIns="45720" rIns="91440" bIns="45720" anchor="t" anchorCtr="0" upright="1">
                              <a:noAutofit/>
                            </wps:bodyPr>
                          </wps:wsp>
                          <wps:wsp>
                            <wps:cNvPr id="22" name="Oval 5"/>
                            <wps:cNvSpPr>
                              <a:spLocks noChangeArrowheads="1"/>
                            </wps:cNvSpPr>
                            <wps:spPr bwMode="auto">
                              <a:xfrm>
                                <a:off x="3705"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A9DA82" w14:textId="77777777" w:rsidR="000B75B9" w:rsidRDefault="000B75B9" w:rsidP="000B75B9">
                                  <w:pPr>
                                    <w:jc w:val="center"/>
                                  </w:pPr>
                                </w:p>
                              </w:txbxContent>
                            </wps:txbx>
                            <wps:bodyPr rot="0" vert="horz" wrap="square" lIns="91440" tIns="45720" rIns="91440" bIns="45720" anchor="t" anchorCtr="0" upright="1">
                              <a:noAutofit/>
                            </wps:bodyPr>
                          </wps:wsp>
                          <wps:wsp>
                            <wps:cNvPr id="23" name="Oval 6"/>
                            <wps:cNvSpPr>
                              <a:spLocks noChangeArrowheads="1"/>
                            </wps:cNvSpPr>
                            <wps:spPr bwMode="auto">
                              <a:xfrm>
                                <a:off x="4902"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047786" w14:textId="77777777" w:rsidR="000B75B9" w:rsidRDefault="000B75B9" w:rsidP="000B75B9">
                                  <w:pPr>
                                    <w:jc w:val="center"/>
                                  </w:pPr>
                                </w:p>
                              </w:txbxContent>
                            </wps:txbx>
                            <wps:bodyPr rot="0" vert="horz" wrap="square" lIns="91440" tIns="45720" rIns="91440" bIns="45720" anchor="t" anchorCtr="0" upright="1">
                              <a:noAutofit/>
                            </wps:bodyPr>
                          </wps:wsp>
                          <wps:wsp>
                            <wps:cNvPr id="24" name="Rectangle 7"/>
                            <wps:cNvSpPr>
                              <a:spLocks noChangeArrowheads="1"/>
                            </wps:cNvSpPr>
                            <wps:spPr bwMode="auto">
                              <a:xfrm>
                                <a:off x="3078" y="13908"/>
                                <a:ext cx="1653" cy="74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CE3E48" w14:textId="77777777" w:rsidR="000B75B9" w:rsidRDefault="000B75B9" w:rsidP="000B75B9">
                                  <w:pPr>
                                    <w:jc w:val="center"/>
                                  </w:pPr>
                                </w:p>
                              </w:txbxContent>
                            </wps:txbx>
                            <wps:bodyPr rot="0" vert="horz" wrap="square" lIns="91440" tIns="45720" rIns="91440" bIns="45720" anchor="t" anchorCtr="0" upright="1">
                              <a:noAutofit/>
                            </wps:bodyPr>
                          </wps:wsp>
                          <wps:wsp>
                            <wps:cNvPr id="25" name="Rectangle 8"/>
                            <wps:cNvSpPr>
                              <a:spLocks noChangeArrowheads="1"/>
                            </wps:cNvSpPr>
                            <wps:spPr bwMode="auto">
                              <a:xfrm>
                                <a:off x="4731" y="14079"/>
                                <a:ext cx="570" cy="5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402960" w14:textId="77777777" w:rsidR="000B75B9" w:rsidRDefault="000B75B9" w:rsidP="000B75B9">
                                  <w:pPr>
                                    <w:jc w:val="center"/>
                                  </w:pPr>
                                </w:p>
                              </w:txbxContent>
                            </wps:txbx>
                            <wps:bodyPr rot="0" vert="horz" wrap="square" lIns="91440" tIns="45720" rIns="91440" bIns="45720" anchor="t" anchorCtr="0" upright="1">
                              <a:noAutofit/>
                            </wps:bodyPr>
                          </wps:wsp>
                        </wpg:grpSp>
                        <wpg:grpSp>
                          <wpg:cNvPr id="26" name="Group 26"/>
                          <wpg:cNvGrpSpPr>
                            <a:grpSpLocks/>
                          </wpg:cNvGrpSpPr>
                          <wpg:grpSpPr bwMode="auto">
                            <a:xfrm>
                              <a:off x="2895600" y="457200"/>
                              <a:ext cx="900430" cy="555625"/>
                              <a:chOff x="5643" y="14193"/>
                              <a:chExt cx="1026" cy="627"/>
                            </a:xfrm>
                          </wpg:grpSpPr>
                          <wps:wsp>
                            <wps:cNvPr id="27" name="Rectangle 10"/>
                            <wps:cNvSpPr>
                              <a:spLocks noChangeArrowheads="1"/>
                            </wps:cNvSpPr>
                            <wps:spPr bwMode="auto">
                              <a:xfrm>
                                <a:off x="5871" y="14193"/>
                                <a:ext cx="570" cy="171"/>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924995" w14:textId="77777777" w:rsidR="000B75B9" w:rsidRDefault="000B75B9" w:rsidP="000B75B9">
                                  <w:pPr>
                                    <w:jc w:val="center"/>
                                  </w:pPr>
                                </w:p>
                              </w:txbxContent>
                            </wps:txbx>
                            <wps:bodyPr rot="0" vert="horz" wrap="square" lIns="91440" tIns="45720" rIns="91440" bIns="45720" anchor="t" anchorCtr="0" upright="1">
                              <a:noAutofit/>
                            </wps:bodyPr>
                          </wps:wsp>
                          <wps:wsp>
                            <wps:cNvPr id="28" name="Oval 11"/>
                            <wps:cNvSpPr>
                              <a:spLocks noChangeArrowheads="1"/>
                            </wps:cNvSpPr>
                            <wps:spPr bwMode="auto">
                              <a:xfrm>
                                <a:off x="5757"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DD56361" w14:textId="77777777" w:rsidR="000B75B9" w:rsidRDefault="000B75B9" w:rsidP="000B75B9">
                                  <w:pPr>
                                    <w:jc w:val="center"/>
                                  </w:pPr>
                                </w:p>
                              </w:txbxContent>
                            </wps:txbx>
                            <wps:bodyPr rot="0" vert="horz" wrap="square" lIns="91440" tIns="45720" rIns="91440" bIns="45720" anchor="t" anchorCtr="0" upright="1">
                              <a:noAutofit/>
                            </wps:bodyPr>
                          </wps:wsp>
                          <wps:wsp>
                            <wps:cNvPr id="29" name="Oval 12"/>
                            <wps:cNvSpPr>
                              <a:spLocks noChangeArrowheads="1"/>
                            </wps:cNvSpPr>
                            <wps:spPr bwMode="auto">
                              <a:xfrm>
                                <a:off x="6270" y="14535"/>
                                <a:ext cx="285" cy="285"/>
                              </a:xfrm>
                              <a:prstGeom prst="ellipse">
                                <a:avLst/>
                              </a:prstGeom>
                              <a:solidFill>
                                <a:srgbClr val="80808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B7BC03" w14:textId="77777777" w:rsidR="000B75B9" w:rsidRDefault="000B75B9" w:rsidP="000B75B9">
                                  <w:pPr>
                                    <w:jc w:val="center"/>
                                  </w:pPr>
                                </w:p>
                              </w:txbxContent>
                            </wps:txbx>
                            <wps:bodyPr rot="0" vert="horz" wrap="square" lIns="91440" tIns="45720" rIns="91440" bIns="45720" anchor="t" anchorCtr="0" upright="1">
                              <a:noAutofit/>
                            </wps:bodyPr>
                          </wps:wsp>
                          <wps:wsp>
                            <wps:cNvPr id="30" name="Rectangle 13"/>
                            <wps:cNvSpPr>
                              <a:spLocks noChangeArrowheads="1"/>
                            </wps:cNvSpPr>
                            <wps:spPr bwMode="auto">
                              <a:xfrm>
                                <a:off x="5643" y="14364"/>
                                <a:ext cx="1026" cy="285"/>
                              </a:xfrm>
                              <a:prstGeom prst="rect">
                                <a:avLst/>
                              </a:prstGeom>
                              <a:solidFill>
                                <a:schemeClr val="bg1">
                                  <a:lumMod val="75000"/>
                                </a:schemeClr>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61CAE5" w14:textId="77777777" w:rsidR="000B75B9" w:rsidRDefault="000B75B9" w:rsidP="000B75B9">
                                  <w:pPr>
                                    <w:jc w:val="center"/>
                                  </w:pPr>
                                </w:p>
                              </w:txbxContent>
                            </wps:txbx>
                            <wps:bodyPr rot="0" vert="horz" wrap="square" lIns="91440" tIns="45720" rIns="91440" bIns="45720" anchor="t" anchorCtr="0" upright="1">
                              <a:noAutofit/>
                            </wps:bodyPr>
                          </wps:wsp>
                        </wpg:grpSp>
                        <wpg:grpSp>
                          <wpg:cNvPr id="31" name="Group 31"/>
                          <wpg:cNvGrpSpPr/>
                          <wpg:grpSpPr>
                            <a:xfrm>
                              <a:off x="1504950" y="457200"/>
                              <a:ext cx="3256915" cy="508000"/>
                              <a:chOff x="0" y="0"/>
                              <a:chExt cx="3256915" cy="508000"/>
                            </a:xfrm>
                          </wpg:grpSpPr>
                          <wpg:grpSp>
                            <wpg:cNvPr id="32" name="Group 32"/>
                            <wpg:cNvGrpSpPr/>
                            <wpg:grpSpPr>
                              <a:xfrm>
                                <a:off x="0" y="228600"/>
                                <a:ext cx="2780030" cy="109855"/>
                                <a:chOff x="0" y="0"/>
                                <a:chExt cx="2780030" cy="109855"/>
                              </a:xfrm>
                            </wpg:grpSpPr>
                            <wps:wsp>
                              <wps:cNvPr id="33" name="Straight Arrow Connector 33"/>
                              <wps:cNvCnPr>
                                <a:cxnSpLocks noChangeShapeType="1"/>
                              </wps:cNvCnPr>
                              <wps:spPr bwMode="auto">
                                <a:xfrm>
                                  <a:off x="1390650" y="57150"/>
                                  <a:ext cx="1389380" cy="0"/>
                                </a:xfrm>
                                <a:prstGeom prst="straightConnector1">
                                  <a:avLst/>
                                </a:prstGeom>
                                <a:noFill/>
                                <a:ln w="19050">
                                  <a:solidFill>
                                    <a:srgbClr val="000000"/>
                                  </a:solidFill>
                                  <a:round/>
                                  <a:headEnd/>
                                  <a:tailEnd type="stealth"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Straight Arrow Connector 34"/>
                              <wps:cNvCnPr>
                                <a:cxnSpLocks noChangeShapeType="1"/>
                              </wps:cNvCnPr>
                              <wps:spPr bwMode="auto">
                                <a:xfrm>
                                  <a:off x="0" y="57150"/>
                                  <a:ext cx="1389380" cy="0"/>
                                </a:xfrm>
                                <a:prstGeom prst="straightConnector1">
                                  <a:avLst/>
                                </a:prstGeom>
                                <a:noFill/>
                                <a:ln w="19050">
                                  <a:solidFill>
                                    <a:srgbClr val="000000"/>
                                  </a:solidFill>
                                  <a:round/>
                                  <a:headEnd type="stealth"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Oval 35"/>
                              <wps:cNvSpPr>
                                <a:spLocks noChangeArrowheads="1"/>
                              </wps:cNvSpPr>
                              <wps:spPr bwMode="auto">
                                <a:xfrm>
                                  <a:off x="1333500" y="0"/>
                                  <a:ext cx="109855" cy="109855"/>
                                </a:xfrm>
                                <a:prstGeom prst="ellipse">
                                  <a:avLst/>
                                </a:prstGeom>
                                <a:solidFill>
                                  <a:srgbClr val="000000"/>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E10490" w14:textId="77777777" w:rsidR="000B75B9" w:rsidRDefault="000B75B9" w:rsidP="000B75B9">
                                    <w:pPr>
                                      <w:jc w:val="center"/>
                                    </w:pPr>
                                  </w:p>
                                </w:txbxContent>
                              </wps:txbx>
                              <wps:bodyPr rot="0" vert="horz" wrap="square" lIns="91440" tIns="45720" rIns="91440" bIns="45720" anchor="t" anchorCtr="0" upright="1">
                                <a:noAutofit/>
                              </wps:bodyPr>
                            </wps:wsp>
                          </wpg:grpSp>
                          <wps:wsp>
                            <wps:cNvPr id="36" name="Text Box 36"/>
                            <wps:cNvSpPr txBox="1">
                              <a:spLocks noChangeArrowheads="1"/>
                            </wps:cNvSpPr>
                            <wps:spPr bwMode="auto">
                              <a:xfrm>
                                <a:off x="5910" y="0"/>
                                <a:ext cx="946785"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5251CE" w14:textId="77777777" w:rsidR="000B75B9" w:rsidRDefault="000B75B9" w:rsidP="000B75B9">
                                  <w:proofErr w:type="spellStart"/>
                                  <w:r w:rsidRPr="00D447FE">
                                    <w:rPr>
                                      <w:i/>
                                    </w:rPr>
                                    <w:t>F</w:t>
                                  </w:r>
                                  <w:r w:rsidRPr="003C25D2">
                                    <w:rPr>
                                      <w:vertAlign w:val="subscript"/>
                                    </w:rPr>
                                    <w:t>car</w:t>
                                  </w:r>
                                  <w:proofErr w:type="spellEnd"/>
                                  <w:r w:rsidRPr="003C25D2">
                                    <w:rPr>
                                      <w:vertAlign w:val="subscript"/>
                                    </w:rPr>
                                    <w:t xml:space="preserve"> on truck</w:t>
                                  </w:r>
                                </w:p>
                              </w:txbxContent>
                            </wps:txbx>
                            <wps:bodyPr rot="0" vert="horz" wrap="square" lIns="91440" tIns="45720" rIns="91440" bIns="45720" anchor="t" anchorCtr="0" upright="1">
                              <a:noAutofit/>
                            </wps:bodyPr>
                          </wps:wsp>
                          <wps:wsp>
                            <wps:cNvPr id="37" name="Text Box 37"/>
                            <wps:cNvSpPr txBox="1">
                              <a:spLocks noChangeArrowheads="1"/>
                            </wps:cNvSpPr>
                            <wps:spPr bwMode="auto">
                              <a:xfrm>
                                <a:off x="2310130" y="248920"/>
                                <a:ext cx="946785" cy="2590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2B4877" w14:textId="77777777" w:rsidR="000B75B9" w:rsidRDefault="000B75B9" w:rsidP="000B75B9">
                                  <w:proofErr w:type="spellStart"/>
                                  <w:r w:rsidRPr="00D447FE">
                                    <w:rPr>
                                      <w:i/>
                                    </w:rPr>
                                    <w:t>F</w:t>
                                  </w:r>
                                  <w:r w:rsidRPr="003C25D2">
                                    <w:rPr>
                                      <w:vertAlign w:val="subscript"/>
                                    </w:rPr>
                                    <w:t>truck</w:t>
                                  </w:r>
                                  <w:proofErr w:type="spellEnd"/>
                                  <w:r>
                                    <w:rPr>
                                      <w:vertAlign w:val="subscript"/>
                                    </w:rPr>
                                    <w:t xml:space="preserve"> on car</w:t>
                                  </w:r>
                                </w:p>
                              </w:txbxContent>
                            </wps:txbx>
                            <wps:bodyPr rot="0" vert="horz" wrap="square" lIns="91440" tIns="45720" rIns="91440" bIns="45720" anchor="t" anchorCtr="0" upright="1">
                              <a:noAutofit/>
                            </wps:bodyPr>
                          </wps:wsp>
                        </wpg:grpSp>
                      </wpg:grpSp>
                      <wps:wsp>
                        <wps:cNvPr id="38" name="Text Box 38"/>
                        <wps:cNvSpPr txBox="1">
                          <a:spLocks noChangeArrowheads="1"/>
                        </wps:cNvSpPr>
                        <wps:spPr bwMode="auto">
                          <a:xfrm>
                            <a:off x="4238625" y="0"/>
                            <a:ext cx="1286510" cy="7048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B7BD37" w14:textId="77777777" w:rsidR="000B75B9" w:rsidRDefault="000B75B9" w:rsidP="000B75B9"/>
                          </w:txbxContent>
                        </wps:txbx>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814C312" id="Group 17" o:spid="_x0000_s1039" style="width:435.05pt;height:85.5pt;mso-position-horizontal-relative:char;mso-position-vertical-relative:line" coordsize="55251,1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">
                <v:group id="Group 18" o:spid="_x0000_s1040" style="position:absolute;top:666;width:50311;height:10192" coordsize="50311,10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Straight Connector 19" o:spid="_x0000_s1041" style="position:absolute;flip:y;visibility:visible;mso-wrap-style:square" from="0,10191" to="50311,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id="Group 20" o:spid="_x0000_s1042" style="position:absolute;left:4381;width:24613;height:10096" coordorigin="3078,13908" coordsize="222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4" o:spid="_x0000_s1043" style="position:absolute;left:3306;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" fillcolor="gray">
                      <v:textbox>
                        <w:txbxContent>
                          <w:p w14:paraId="62AAC696" w14:textId="77777777" w:rsidR="000B75B9" w:rsidRDefault="000B75B9" w:rsidP="000B75B9">
                            <w:pPr>
                              <w:jc w:val="center"/>
                            </w:pPr>
                          </w:p>
                        </w:txbxContent>
                      </v:textbox>
                    </v:oval>
                    <v:oval id="Oval 5" o:spid="_x0000_s1044" style="position:absolute;left:3705;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" fillcolor="gray">
                      <v:textbox>
                        <w:txbxContent>
                          <w:p w14:paraId="7FA9DA82" w14:textId="77777777" w:rsidR="000B75B9" w:rsidRDefault="000B75B9" w:rsidP="000B75B9">
                            <w:pPr>
                              <w:jc w:val="center"/>
                            </w:pPr>
                          </w:p>
                        </w:txbxContent>
                      </v:textbox>
                    </v:oval>
                    <v:oval id="Oval 6" o:spid="_x0000_s1045" style="position:absolute;left:4902;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" fillcolor="gray">
                      <v:textbox>
                        <w:txbxContent>
                          <w:p w14:paraId="0F047786" w14:textId="77777777" w:rsidR="000B75B9" w:rsidRDefault="000B75B9" w:rsidP="000B75B9">
                            <w:pPr>
                              <w:jc w:val="center"/>
                            </w:pPr>
                          </w:p>
                        </w:txbxContent>
                      </v:textbox>
                    </v:oval>
                    <v:rect id="Rectangle 7" o:spid="_x0000_s1046" style="position:absolute;left:3078;top:13908;width:1653;height: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14:paraId="33CE3E48" w14:textId="77777777" w:rsidR="000B75B9" w:rsidRDefault="000B75B9" w:rsidP="000B75B9">
                            <w:pPr>
                              <w:jc w:val="center"/>
                            </w:pPr>
                          </w:p>
                        </w:txbxContent>
                      </v:textbox>
                    </v:rect>
                    <v:rect id="Rectangle 8" o:spid="_x0000_s1047" style="position:absolute;left:4731;top:14079;width:57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25402960" w14:textId="77777777" w:rsidR="000B75B9" w:rsidRDefault="000B75B9" w:rsidP="000B75B9">
                            <w:pPr>
                              <w:jc w:val="center"/>
                            </w:pPr>
                          </w:p>
                        </w:txbxContent>
                      </v:textbox>
                    </v:rect>
                  </v:group>
                  <v:group id="Group 26" o:spid="_x0000_s1048" style="position:absolute;left:28956;top:4572;width:9004;height:5556" coordorigin="5643,14193" coordsize="1026,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10" o:spid="_x0000_s1049" style="position:absolute;left:5871;top:14193;width:570;height: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" fillcolor="#bfbfbf [2412]">
                      <v:textbox>
                        <w:txbxContent>
                          <w:p w14:paraId="2F924995" w14:textId="77777777" w:rsidR="000B75B9" w:rsidRDefault="000B75B9" w:rsidP="000B75B9">
                            <w:pPr>
                              <w:jc w:val="center"/>
                            </w:pPr>
                          </w:p>
                        </w:txbxContent>
                      </v:textbox>
                    </v:rect>
                    <v:oval id="Oval 11" o:spid="_x0000_s1050" style="position:absolute;left:5757;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" fillcolor="gray">
                      <v:textbox>
                        <w:txbxContent>
                          <w:p w14:paraId="7DD56361" w14:textId="77777777" w:rsidR="000B75B9" w:rsidRDefault="000B75B9" w:rsidP="000B75B9">
                            <w:pPr>
                              <w:jc w:val="center"/>
                            </w:pPr>
                          </w:p>
                        </w:txbxContent>
                      </v:textbox>
                    </v:oval>
                    <v:oval id="Oval 12" o:spid="_x0000_s1051" style="position:absolute;left:6270;top:14535;width:28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" fillcolor="gray">
                      <v:textbox>
                        <w:txbxContent>
                          <w:p w14:paraId="3BB7BC03" w14:textId="77777777" w:rsidR="000B75B9" w:rsidRDefault="000B75B9" w:rsidP="000B75B9">
                            <w:pPr>
                              <w:jc w:val="center"/>
                            </w:pPr>
                          </w:p>
                        </w:txbxContent>
                      </v:textbox>
                    </v:oval>
                    <v:rect id="Rectangle 13" o:spid="_x0000_s1052" style="position:absolute;left:5643;top:14364;width:1026;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" fillcolor="#bfbfbf [2412]">
                      <v:textbox>
                        <w:txbxContent>
                          <w:p w14:paraId="3361CAE5" w14:textId="77777777" w:rsidR="000B75B9" w:rsidRDefault="000B75B9" w:rsidP="000B75B9">
                            <w:pPr>
                              <w:jc w:val="center"/>
                            </w:pPr>
                          </w:p>
                        </w:txbxContent>
                      </v:textbox>
                    </v:rect>
                  </v:group>
                  <v:group id="Group 31" o:spid="_x0000_s1053" style="position:absolute;left:15049;top:4572;width:32569;height:5080" coordsize="32569,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54" style="position:absolute;top:2286;width:27800;height:1098" coordsize="27800,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33" o:spid="_x0000_s1055" type="#_x0000_t32" style="position:absolute;left:13906;top:571;width:138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" strokeweight="1.5pt">
                        <v:stroke endarrow="classic" endarrowwidth="narrow" endarrowlength="long"/>
                      </v:shape>
                      <v:shape id="Straight Arrow Connector 34" o:spid="_x0000_s1056" type="#_x0000_t32" style="position:absolute;top:571;width:13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" strokeweight="1.5pt">
                        <v:stroke startarrow="classic" startarrowwidth="narrow" startarrowlength="long" endarrowwidth="narrow" endarrowlength="long"/>
                      </v:shape>
                      <v:oval id="Oval 35" o:spid="_x0000_s1057" style="position:absolute;left:13335;width:1098;height:1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" fillcolor="black">
                        <v:textbox>
                          <w:txbxContent>
                            <w:p w14:paraId="3AE10490" w14:textId="77777777" w:rsidR="000B75B9" w:rsidRDefault="000B75B9" w:rsidP="000B75B9">
                              <w:pPr>
                                <w:jc w:val="center"/>
                              </w:pPr>
                            </w:p>
                          </w:txbxContent>
                        </v:textbox>
                      </v:oval>
                    </v:group>
                    <v:shapetype id="_x0000_t202" coordsize="21600,21600" o:spt="202" path="m,l,21600r21600,l21600,xe">
                      <v:stroke joinstyle="miter"/>
                      <v:path gradientshapeok="t" o:connecttype="rect"/>
                    </v:shapetype>
                    <v:shape id="Text Box 36" o:spid="_x0000_s1058" type="#_x0000_t202" style="position:absolute;left:59;width:9467;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685251CE" w14:textId="77777777" w:rsidR="000B75B9" w:rsidRDefault="000B75B9" w:rsidP="000B75B9">
                            <w:proofErr w:type="spellStart"/>
                            <w:r w:rsidRPr="00D447FE">
                              <w:rPr>
                                <w:i/>
                              </w:rPr>
                              <w:t>F</w:t>
                            </w:r>
                            <w:r w:rsidRPr="003C25D2">
                              <w:rPr>
                                <w:vertAlign w:val="subscript"/>
                              </w:rPr>
                              <w:t>car</w:t>
                            </w:r>
                            <w:proofErr w:type="spellEnd"/>
                            <w:r w:rsidRPr="003C25D2">
                              <w:rPr>
                                <w:vertAlign w:val="subscript"/>
                              </w:rPr>
                              <w:t xml:space="preserve"> on truck</w:t>
                            </w:r>
                          </w:p>
                        </w:txbxContent>
                      </v:textbox>
                    </v:shape>
                    <v:shape id="Text Box 37" o:spid="_x0000_s1059" type="#_x0000_t202" style="position:absolute;left:23101;top:2489;width:946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182B4877" w14:textId="77777777" w:rsidR="000B75B9" w:rsidRDefault="000B75B9" w:rsidP="000B75B9">
                            <w:proofErr w:type="spellStart"/>
                            <w:r w:rsidRPr="00D447FE">
                              <w:rPr>
                                <w:i/>
                              </w:rPr>
                              <w:t>F</w:t>
                            </w:r>
                            <w:r w:rsidRPr="003C25D2">
                              <w:rPr>
                                <w:vertAlign w:val="subscript"/>
                              </w:rPr>
                              <w:t>truck</w:t>
                            </w:r>
                            <w:proofErr w:type="spellEnd"/>
                            <w:r>
                              <w:rPr>
                                <w:vertAlign w:val="subscript"/>
                              </w:rPr>
                              <w:t xml:space="preserve"> on car</w:t>
                            </w:r>
                          </w:p>
                        </w:txbxContent>
                      </v:textbox>
                    </v:shape>
                  </v:group>
                </v:group>
                <v:shape id="Text Box 38" o:spid="_x0000_s1060" type="#_x0000_t202" style="position:absolute;left:42386;width:12865;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26B7BD37" w14:textId="77777777" w:rsidR="000B75B9" w:rsidRDefault="000B75B9" w:rsidP="000B75B9"/>
                    </w:txbxContent>
                  </v:textbox>
                </v:shape>
                <w10:anchorlock/>
              </v:group>
            </w:pict>
          </mc:Fallback>
        </mc:AlternateContent>
      </w:r>
    </w:p>
    <w:p w14:paraId="4890A7E1" w14:textId="3CCA5E95" w:rsidR="006004AD" w:rsidRDefault="000B75B9" w:rsidP="003A4DBE">
      <w:pPr>
        <w:rPr>
          <w:color w:val="FF0000"/>
        </w:rPr>
      </w:pPr>
      <w:r w:rsidRPr="000B75B9">
        <w:rPr>
          <w:color w:val="FF0000"/>
        </w:rPr>
        <w:br w:type="page"/>
      </w:r>
    </w:p>
    <w:p w14:paraId="58A0F623" w14:textId="42F8F5FD" w:rsidR="001937FC" w:rsidRPr="00C90FE8" w:rsidRDefault="001937FC" w:rsidP="001937FC">
      <w:pPr>
        <w:pStyle w:val="PCHead"/>
      </w:pPr>
      <w:r>
        <w:lastRenderedPageBreak/>
        <w:t xml:space="preserve">Question </w:t>
      </w:r>
      <w:r w:rsidR="0092669C">
        <w:t>7</w:t>
      </w:r>
    </w:p>
    <w:p w14:paraId="320F8BB0" w14:textId="77777777" w:rsidR="001937FC" w:rsidRDefault="001937FC" w:rsidP="001937FC">
      <w:pPr>
        <w:pStyle w:val="PKQ1"/>
      </w:pPr>
      <w:r>
        <w:t>A bungee jumper of mass 70.0 kg jumps from a height of 110 m. Before reaching the bottom of the jump, at a height of 30.0 m, her cord starts to stretch so that she is travelling at a speed of 25.0 m s</w:t>
      </w:r>
      <w:r>
        <w:rPr>
          <w:vertAlign w:val="superscript"/>
        </w:rPr>
        <w:t>–1</w:t>
      </w:r>
      <w:r>
        <w:t>. How much of her energy was converted into heat and the stretching of the cord? Express this as a percentage.</w:t>
      </w:r>
      <w:r>
        <w:tab/>
      </w:r>
      <w:r w:rsidRPr="00D93541">
        <w:t>(4 marks)</w:t>
      </w:r>
    </w:p>
    <w:p w14:paraId="42C91F33" w14:textId="77777777" w:rsidR="001937FC" w:rsidRPr="001937FC" w:rsidRDefault="001937FC" w:rsidP="001937FC">
      <w:pPr>
        <w:pStyle w:val="PKQ1"/>
        <w:rPr>
          <w:color w:val="FF0000"/>
        </w:rPr>
      </w:pPr>
      <w:r w:rsidRPr="001937FC">
        <w:rPr>
          <w:color w:val="FF0000"/>
        </w:rPr>
        <w:t xml:space="preserve">At the top, </w:t>
      </w:r>
      <w:r w:rsidRPr="001937FC">
        <w:rPr>
          <w:i/>
          <w:color w:val="FF0000"/>
        </w:rPr>
        <w:t>E</w:t>
      </w:r>
      <w:r w:rsidRPr="001937FC">
        <w:rPr>
          <w:color w:val="FF0000"/>
          <w:vertAlign w:val="subscript"/>
        </w:rPr>
        <w:t>p</w:t>
      </w:r>
      <w:r w:rsidRPr="001937FC">
        <w:rPr>
          <w:color w:val="FF0000"/>
        </w:rPr>
        <w:t xml:space="preserve"> = </w:t>
      </w:r>
      <w:proofErr w:type="spellStart"/>
      <w:r w:rsidRPr="001937FC">
        <w:rPr>
          <w:rStyle w:val="ATitalictext"/>
          <w:color w:val="FF0000"/>
        </w:rPr>
        <w:t>mgh</w:t>
      </w:r>
      <w:proofErr w:type="spellEnd"/>
      <w:r w:rsidRPr="001937FC">
        <w:rPr>
          <w:color w:val="FF0000"/>
        </w:rPr>
        <w:t xml:space="preserve"> = 70 </w:t>
      </w:r>
      <w:r w:rsidRPr="001937FC">
        <w:rPr>
          <w:color w:val="FF0000"/>
        </w:rPr>
        <w:sym w:font="Symbol" w:char="F0B4"/>
      </w:r>
      <w:r w:rsidRPr="001937FC">
        <w:rPr>
          <w:color w:val="FF0000"/>
        </w:rPr>
        <w:t xml:space="preserve"> 9.80 </w:t>
      </w:r>
      <w:r w:rsidRPr="001937FC">
        <w:rPr>
          <w:color w:val="FF0000"/>
        </w:rPr>
        <w:sym w:font="Symbol" w:char="F0B4"/>
      </w:r>
      <w:r w:rsidRPr="001937FC">
        <w:rPr>
          <w:color w:val="FF0000"/>
        </w:rPr>
        <w:t xml:space="preserve"> 110 = 7.54 x 10</w:t>
      </w:r>
      <w:r w:rsidRPr="001937FC">
        <w:rPr>
          <w:color w:val="FF0000"/>
          <w:vertAlign w:val="superscript"/>
        </w:rPr>
        <w:t>4</w:t>
      </w:r>
      <w:r w:rsidRPr="001937FC">
        <w:rPr>
          <w:color w:val="FF0000"/>
        </w:rPr>
        <w:t xml:space="preserve"> J</w:t>
      </w:r>
      <w:r w:rsidRPr="001937FC">
        <w:rPr>
          <w:color w:val="FF0000"/>
        </w:rPr>
        <w:tab/>
        <w:t>(1 mark)</w:t>
      </w:r>
    </w:p>
    <w:p w14:paraId="38BEB933" w14:textId="77777777" w:rsidR="001937FC" w:rsidRPr="001937FC" w:rsidRDefault="001937FC" w:rsidP="001937FC">
      <w:pPr>
        <w:pStyle w:val="PKQ1"/>
        <w:rPr>
          <w:color w:val="FF0000"/>
        </w:rPr>
      </w:pPr>
      <w:r w:rsidRPr="001937FC">
        <w:rPr>
          <w:color w:val="FF0000"/>
        </w:rPr>
        <w:t xml:space="preserve">At the bottom, </w:t>
      </w:r>
      <w:proofErr w:type="spellStart"/>
      <w:r w:rsidRPr="001937FC">
        <w:rPr>
          <w:rStyle w:val="ATitalictext"/>
          <w:color w:val="FF0000"/>
        </w:rPr>
        <w:t>E</w:t>
      </w:r>
      <w:r w:rsidRPr="001937FC">
        <w:rPr>
          <w:color w:val="FF0000"/>
          <w:vertAlign w:val="subscript"/>
        </w:rPr>
        <w:t>k</w:t>
      </w:r>
      <w:proofErr w:type="spellEnd"/>
      <w:r w:rsidRPr="001937FC">
        <w:rPr>
          <w:color w:val="FF0000"/>
        </w:rPr>
        <w:t xml:space="preserve"> = </w:t>
      </w:r>
      <w:r w:rsidRPr="001937FC">
        <w:rPr>
          <w:color w:val="FF0000"/>
          <w:position w:val="-12"/>
        </w:rPr>
        <w:object w:dxaOrig="180" w:dyaOrig="360" w14:anchorId="44A47076">
          <v:shape id="_x0000_i1027" type="#_x0000_t75" style="width:9pt;height:18pt" o:ole="">
            <v:imagedata r:id="rId15" o:title=""/>
          </v:shape>
          <o:OLEObject Type="Embed" ProgID="Equation.DSMT4" ShapeID="_x0000_i1027" DrawAspect="Content" ObjectID="_1630760086" r:id="rId16"/>
        </w:object>
      </w:r>
      <w:r w:rsidRPr="001937FC">
        <w:rPr>
          <w:rStyle w:val="ATitalictext"/>
          <w:color w:val="FF0000"/>
        </w:rPr>
        <w:t>mv</w:t>
      </w:r>
      <w:r w:rsidRPr="001937FC">
        <w:rPr>
          <w:color w:val="FF0000"/>
          <w:vertAlign w:val="superscript"/>
        </w:rPr>
        <w:t>2</w:t>
      </w:r>
      <w:r w:rsidRPr="001937FC">
        <w:rPr>
          <w:color w:val="FF0000"/>
        </w:rPr>
        <w:t xml:space="preserve"> = </w:t>
      </w:r>
      <w:r w:rsidRPr="001937FC">
        <w:rPr>
          <w:color w:val="FF0000"/>
          <w:position w:val="-12"/>
        </w:rPr>
        <w:object w:dxaOrig="180" w:dyaOrig="360" w14:anchorId="737B369B">
          <v:shape id="_x0000_i1028" type="#_x0000_t75" style="width:9pt;height:18pt" o:ole="">
            <v:imagedata r:id="rId17" o:title=""/>
          </v:shape>
          <o:OLEObject Type="Embed" ProgID="Equation.DSMT4" ShapeID="_x0000_i1028" DrawAspect="Content" ObjectID="_1630760087" r:id="rId18"/>
        </w:object>
      </w:r>
      <w:r w:rsidRPr="001937FC">
        <w:rPr>
          <w:color w:val="FF0000"/>
        </w:rPr>
        <w:t xml:space="preserve"> </w:t>
      </w:r>
      <w:r w:rsidRPr="001937FC">
        <w:rPr>
          <w:color w:val="FF0000"/>
        </w:rPr>
        <w:sym w:font="Symbol" w:char="F0B4"/>
      </w:r>
      <w:r w:rsidRPr="001937FC">
        <w:rPr>
          <w:color w:val="FF0000"/>
        </w:rPr>
        <w:t xml:space="preserve"> 70 </w:t>
      </w:r>
      <w:r w:rsidRPr="001937FC">
        <w:rPr>
          <w:color w:val="FF0000"/>
        </w:rPr>
        <w:sym w:font="Symbol" w:char="F0B4"/>
      </w:r>
      <w:r w:rsidRPr="001937FC">
        <w:rPr>
          <w:color w:val="FF0000"/>
        </w:rPr>
        <w:t xml:space="preserve"> 25</w:t>
      </w:r>
      <w:r w:rsidRPr="001937FC">
        <w:rPr>
          <w:color w:val="FF0000"/>
          <w:vertAlign w:val="superscript"/>
        </w:rPr>
        <w:t>2</w:t>
      </w:r>
      <w:r w:rsidRPr="001937FC">
        <w:rPr>
          <w:color w:val="FF0000"/>
        </w:rPr>
        <w:t xml:space="preserve"> = 21.9 x 10</w:t>
      </w:r>
      <w:r w:rsidRPr="001937FC">
        <w:rPr>
          <w:color w:val="FF0000"/>
          <w:vertAlign w:val="superscript"/>
        </w:rPr>
        <w:t>4</w:t>
      </w:r>
      <w:r w:rsidRPr="001937FC">
        <w:rPr>
          <w:color w:val="FF0000"/>
        </w:rPr>
        <w:t xml:space="preserve"> J</w:t>
      </w:r>
    </w:p>
    <w:p w14:paraId="07D3B2EC" w14:textId="77777777" w:rsidR="001937FC" w:rsidRPr="001937FC" w:rsidRDefault="001937FC" w:rsidP="001937FC">
      <w:pPr>
        <w:pStyle w:val="PKQ1"/>
        <w:rPr>
          <w:color w:val="FF0000"/>
        </w:rPr>
      </w:pPr>
      <w:r w:rsidRPr="001937FC">
        <w:rPr>
          <w:i/>
          <w:color w:val="FF0000"/>
        </w:rPr>
        <w:t>E</w:t>
      </w:r>
      <w:r w:rsidRPr="001937FC">
        <w:rPr>
          <w:color w:val="FF0000"/>
          <w:vertAlign w:val="subscript"/>
        </w:rPr>
        <w:t>p</w:t>
      </w:r>
      <w:r w:rsidRPr="001937FC">
        <w:rPr>
          <w:i/>
          <w:color w:val="FF0000"/>
        </w:rPr>
        <w:t xml:space="preserve"> = </w:t>
      </w:r>
      <w:proofErr w:type="spellStart"/>
      <w:r w:rsidRPr="001937FC">
        <w:rPr>
          <w:i/>
          <w:color w:val="FF0000"/>
        </w:rPr>
        <w:t>mgh</w:t>
      </w:r>
      <w:proofErr w:type="spellEnd"/>
      <w:r w:rsidRPr="001937FC">
        <w:rPr>
          <w:color w:val="FF0000"/>
        </w:rPr>
        <w:t xml:space="preserve"> = 70 x 9.80 x 30 = 20.6 x 10</w:t>
      </w:r>
      <w:r w:rsidRPr="001937FC">
        <w:rPr>
          <w:color w:val="FF0000"/>
          <w:vertAlign w:val="superscript"/>
        </w:rPr>
        <w:t>4</w:t>
      </w:r>
      <w:r w:rsidRPr="001937FC">
        <w:rPr>
          <w:color w:val="FF0000"/>
        </w:rPr>
        <w:t xml:space="preserve"> J </w:t>
      </w:r>
      <w:r w:rsidRPr="001937FC">
        <w:rPr>
          <w:color w:val="FF0000"/>
        </w:rPr>
        <w:tab/>
        <w:t>(1 mark)</w:t>
      </w:r>
    </w:p>
    <w:p w14:paraId="5F83AF98" w14:textId="77777777" w:rsidR="001937FC" w:rsidRPr="001937FC" w:rsidRDefault="001937FC" w:rsidP="001937FC">
      <w:pPr>
        <w:pStyle w:val="PKQ1"/>
        <w:rPr>
          <w:color w:val="FF0000"/>
          <w:vertAlign w:val="subscript"/>
        </w:rPr>
      </w:pPr>
      <w:r w:rsidRPr="001937FC">
        <w:rPr>
          <w:color w:val="FF0000"/>
        </w:rPr>
        <w:t xml:space="preserve">Energy converted to heat = </w:t>
      </w:r>
      <w:proofErr w:type="spellStart"/>
      <w:r w:rsidRPr="001937FC">
        <w:rPr>
          <w:i/>
          <w:color w:val="FF0000"/>
        </w:rPr>
        <w:t>E</w:t>
      </w:r>
      <w:r w:rsidRPr="001937FC">
        <w:rPr>
          <w:i/>
          <w:color w:val="FF0000"/>
          <w:vertAlign w:val="subscript"/>
        </w:rPr>
        <w:t>i</w:t>
      </w:r>
      <w:proofErr w:type="spellEnd"/>
      <w:r w:rsidRPr="001937FC">
        <w:rPr>
          <w:color w:val="FF0000"/>
        </w:rPr>
        <w:t xml:space="preserve"> </w:t>
      </w:r>
      <w:r w:rsidRPr="001937FC">
        <w:rPr>
          <w:rFonts w:ascii="Times New Roman" w:hAnsi="Times New Roman" w:cs="Times New Roman"/>
          <w:color w:val="FF0000"/>
        </w:rPr>
        <w:t>–</w:t>
      </w:r>
      <w:r w:rsidRPr="001937FC">
        <w:rPr>
          <w:color w:val="FF0000"/>
        </w:rPr>
        <w:t xml:space="preserve"> </w:t>
      </w:r>
      <w:proofErr w:type="spellStart"/>
      <w:r w:rsidRPr="001937FC">
        <w:rPr>
          <w:rStyle w:val="ATitalictext"/>
          <w:color w:val="FF0000"/>
        </w:rPr>
        <w:t>E</w:t>
      </w:r>
      <w:r w:rsidRPr="001937FC">
        <w:rPr>
          <w:color w:val="FF0000"/>
          <w:vertAlign w:val="subscript"/>
        </w:rPr>
        <w:t>f</w:t>
      </w:r>
      <w:proofErr w:type="spellEnd"/>
    </w:p>
    <w:p w14:paraId="59F44C55" w14:textId="77777777" w:rsidR="001937FC" w:rsidRPr="001937FC" w:rsidRDefault="001937FC" w:rsidP="001937FC">
      <w:pPr>
        <w:pStyle w:val="PKQ1"/>
        <w:rPr>
          <w:color w:val="FF0000"/>
        </w:rPr>
      </w:pPr>
      <w:r w:rsidRPr="001937FC">
        <w:rPr>
          <w:color w:val="FF0000"/>
        </w:rPr>
        <w:t xml:space="preserve">                                              = 7.54 x 10</w:t>
      </w:r>
      <w:r w:rsidRPr="001937FC">
        <w:rPr>
          <w:color w:val="FF0000"/>
          <w:vertAlign w:val="superscript"/>
        </w:rPr>
        <w:t>4</w:t>
      </w:r>
      <w:r w:rsidRPr="001937FC">
        <w:rPr>
          <w:color w:val="FF0000"/>
        </w:rPr>
        <w:t xml:space="preserve"> – (21.9 x 10</w:t>
      </w:r>
      <w:r w:rsidRPr="001937FC">
        <w:rPr>
          <w:color w:val="FF0000"/>
          <w:vertAlign w:val="superscript"/>
        </w:rPr>
        <w:t>4</w:t>
      </w:r>
      <w:r w:rsidRPr="001937FC">
        <w:rPr>
          <w:color w:val="FF0000"/>
        </w:rPr>
        <w:t xml:space="preserve"> + 20.6 x 10</w:t>
      </w:r>
      <w:r w:rsidRPr="001937FC">
        <w:rPr>
          <w:color w:val="FF0000"/>
          <w:vertAlign w:val="superscript"/>
        </w:rPr>
        <w:t>4</w:t>
      </w:r>
      <w:r w:rsidRPr="001937FC">
        <w:rPr>
          <w:color w:val="FF0000"/>
        </w:rPr>
        <w:t>) = 32.9 x 10</w:t>
      </w:r>
      <w:r w:rsidRPr="001937FC">
        <w:rPr>
          <w:color w:val="FF0000"/>
          <w:vertAlign w:val="superscript"/>
        </w:rPr>
        <w:t>4</w:t>
      </w:r>
      <w:r w:rsidRPr="001937FC">
        <w:rPr>
          <w:color w:val="FF0000"/>
        </w:rPr>
        <w:t xml:space="preserve"> J </w:t>
      </w:r>
      <w:r w:rsidRPr="001937FC">
        <w:rPr>
          <w:color w:val="FF0000"/>
        </w:rPr>
        <w:tab/>
        <w:t>(1 mark)</w:t>
      </w:r>
    </w:p>
    <w:p w14:paraId="24A4D1FD" w14:textId="54D119AE" w:rsidR="001937FC" w:rsidRDefault="001937FC" w:rsidP="001937FC">
      <w:pPr>
        <w:pStyle w:val="PCHead"/>
        <w:ind w:firstLine="720"/>
        <w:rPr>
          <w:color w:val="FF0000"/>
        </w:rPr>
      </w:pPr>
      <w:r w:rsidRPr="001937FC">
        <w:rPr>
          <w:color w:val="FF0000"/>
          <w:position w:val="-24"/>
        </w:rPr>
        <w:object w:dxaOrig="2680" w:dyaOrig="660" w14:anchorId="58EACD0C">
          <v:shape id="_x0000_i1029" type="#_x0000_t75" style="width:134.25pt;height:33pt" o:ole="">
            <v:imagedata r:id="rId19" o:title=""/>
          </v:shape>
          <o:OLEObject Type="Embed" ProgID="Equation.DSMT4" ShapeID="_x0000_i1029" DrawAspect="Content" ObjectID="_1630760088" r:id="rId20"/>
        </w:object>
      </w:r>
    </w:p>
    <w:p w14:paraId="0F4C5E1D" w14:textId="3286EFB1" w:rsidR="00BD6318" w:rsidRPr="00C90FE8" w:rsidRDefault="00BD6318" w:rsidP="00BD6318">
      <w:pPr>
        <w:pStyle w:val="PCHead"/>
      </w:pPr>
      <w:r>
        <w:t xml:space="preserve">Question </w:t>
      </w:r>
      <w:r w:rsidR="0092669C">
        <w:t>8</w:t>
      </w:r>
    </w:p>
    <w:p w14:paraId="7FC32A24" w14:textId="77777777" w:rsidR="00BD6318" w:rsidRDefault="00BD6318" w:rsidP="00BD6318">
      <w:pPr>
        <w:pStyle w:val="PKQ1"/>
      </w:pPr>
      <w:r>
        <w:t>A 1250 kg car travelling at 70 km h</w:t>
      </w:r>
      <w:r>
        <w:rPr>
          <w:vertAlign w:val="superscript"/>
        </w:rPr>
        <w:t>–1</w:t>
      </w:r>
      <w:r>
        <w:t xml:space="preserve"> </w:t>
      </w:r>
      <w:proofErr w:type="gramStart"/>
      <w:r>
        <w:t>slides</w:t>
      </w:r>
      <w:proofErr w:type="gramEnd"/>
      <w:r>
        <w:t xml:space="preserve"> off the road and into a tree, coming to a complete halt. How much work has been done on the car in bringing it to a halt? </w:t>
      </w:r>
      <w:r>
        <w:tab/>
      </w:r>
      <w:r w:rsidRPr="00FC3540">
        <w:t>(3 marks)</w:t>
      </w:r>
    </w:p>
    <w:p w14:paraId="3814E927" w14:textId="77777777" w:rsidR="00BD6318" w:rsidRPr="00BD6318" w:rsidRDefault="00BD6318" w:rsidP="00BD6318">
      <w:pPr>
        <w:pStyle w:val="PKQ1"/>
        <w:rPr>
          <w:rStyle w:val="Pmarks"/>
          <w:color w:val="FF0000"/>
        </w:rPr>
      </w:pPr>
      <w:r w:rsidRPr="00BD6318">
        <w:rPr>
          <w:color w:val="FF0000"/>
        </w:rPr>
        <w:t>70 km h</w:t>
      </w:r>
      <w:r w:rsidRPr="00BD6318">
        <w:rPr>
          <w:color w:val="FF0000"/>
          <w:vertAlign w:val="superscript"/>
        </w:rPr>
        <w:t>–1</w:t>
      </w:r>
      <w:r w:rsidRPr="00BD6318">
        <w:rPr>
          <w:color w:val="FF0000"/>
        </w:rPr>
        <w:t xml:space="preserve"> = 19.4 m s</w:t>
      </w:r>
      <w:r w:rsidRPr="00BD6318">
        <w:rPr>
          <w:color w:val="FF0000"/>
          <w:vertAlign w:val="superscript"/>
        </w:rPr>
        <w:t>–1</w:t>
      </w:r>
      <w:r w:rsidRPr="00BD6318">
        <w:rPr>
          <w:color w:val="FF0000"/>
        </w:rPr>
        <w:tab/>
        <w:t>(1 mark)</w:t>
      </w:r>
    </w:p>
    <w:p w14:paraId="15413E0F" w14:textId="77777777" w:rsidR="00BD6318" w:rsidRPr="00BD6318" w:rsidRDefault="00BD6318" w:rsidP="00BD6318">
      <w:pPr>
        <w:pStyle w:val="PKQ1"/>
        <w:rPr>
          <w:color w:val="FF0000"/>
        </w:rPr>
      </w:pPr>
      <w:r w:rsidRPr="00BD6318">
        <w:rPr>
          <w:rStyle w:val="ATitalictext"/>
          <w:color w:val="FF0000"/>
        </w:rPr>
        <w:t xml:space="preserve">W </w:t>
      </w:r>
      <w:r w:rsidRPr="00BD6318">
        <w:rPr>
          <w:color w:val="FF0000"/>
        </w:rPr>
        <w:t xml:space="preserve">= </w:t>
      </w:r>
      <w:r w:rsidRPr="00BD6318">
        <w:rPr>
          <w:color w:val="FF0000"/>
        </w:rPr>
        <w:sym w:font="Symbol" w:char="F044"/>
      </w:r>
      <w:proofErr w:type="spellStart"/>
      <w:r w:rsidRPr="00BD6318">
        <w:rPr>
          <w:rStyle w:val="ATitalictext"/>
          <w:color w:val="FF0000"/>
        </w:rPr>
        <w:t>E</w:t>
      </w:r>
      <w:r w:rsidRPr="00BD6318">
        <w:rPr>
          <w:color w:val="FF0000"/>
          <w:vertAlign w:val="subscript"/>
        </w:rPr>
        <w:t>k</w:t>
      </w:r>
      <w:proofErr w:type="spellEnd"/>
      <w:r w:rsidRPr="00BD6318">
        <w:rPr>
          <w:color w:val="FF0000"/>
        </w:rPr>
        <w:t xml:space="preserve"> = </w:t>
      </w:r>
      <w:r w:rsidRPr="00BD6318">
        <w:rPr>
          <w:color w:val="FF0000"/>
          <w:position w:val="-12"/>
        </w:rPr>
        <w:object w:dxaOrig="180" w:dyaOrig="360" w14:anchorId="30524DAD">
          <v:shape id="_x0000_i1030" type="#_x0000_t75" style="width:9pt;height:18pt" o:ole="">
            <v:imagedata r:id="rId21" o:title=""/>
          </v:shape>
          <o:OLEObject Type="Embed" ProgID="Equation.DSMT4" ShapeID="_x0000_i1030" DrawAspect="Content" ObjectID="_1630760089" r:id="rId22"/>
        </w:object>
      </w:r>
      <w:r w:rsidRPr="00BD6318">
        <w:rPr>
          <w:color w:val="FF0000"/>
        </w:rPr>
        <w:t xml:space="preserve"> </w:t>
      </w:r>
      <w:r w:rsidRPr="00BD6318">
        <w:rPr>
          <w:rStyle w:val="ATitalictext"/>
          <w:color w:val="FF0000"/>
        </w:rPr>
        <w:t>mv</w:t>
      </w:r>
      <w:r w:rsidRPr="00BD6318">
        <w:rPr>
          <w:color w:val="FF0000"/>
          <w:vertAlign w:val="superscript"/>
        </w:rPr>
        <w:t>2</w:t>
      </w:r>
      <w:r w:rsidRPr="00BD6318">
        <w:rPr>
          <w:color w:val="FF0000"/>
        </w:rPr>
        <w:t xml:space="preserve"> </w:t>
      </w:r>
      <w:r w:rsidRPr="00BD6318">
        <w:rPr>
          <w:rFonts w:ascii="Times New Roman" w:hAnsi="Times New Roman" w:cs="Times New Roman"/>
          <w:color w:val="FF0000"/>
        </w:rPr>
        <w:t>−</w:t>
      </w:r>
      <w:r w:rsidRPr="00BD6318">
        <w:rPr>
          <w:color w:val="FF0000"/>
        </w:rPr>
        <w:t xml:space="preserve"> </w:t>
      </w:r>
      <w:r w:rsidRPr="00BD6318">
        <w:rPr>
          <w:color w:val="FF0000"/>
          <w:position w:val="-12"/>
        </w:rPr>
        <w:object w:dxaOrig="180" w:dyaOrig="360" w14:anchorId="607AB558">
          <v:shape id="_x0000_i1031" type="#_x0000_t75" style="width:9pt;height:18pt" o:ole="">
            <v:imagedata r:id="rId23" o:title=""/>
          </v:shape>
          <o:OLEObject Type="Embed" ProgID="Equation.DSMT4" ShapeID="_x0000_i1031" DrawAspect="Content" ObjectID="_1630760090" r:id="rId24"/>
        </w:object>
      </w:r>
      <w:r w:rsidRPr="00BD6318">
        <w:rPr>
          <w:color w:val="FF0000"/>
        </w:rPr>
        <w:t xml:space="preserve"> </w:t>
      </w:r>
      <w:r w:rsidRPr="00BD6318">
        <w:rPr>
          <w:rStyle w:val="ATitalictext"/>
          <w:color w:val="FF0000"/>
        </w:rPr>
        <w:t>mu</w:t>
      </w:r>
      <w:r w:rsidRPr="00BD6318">
        <w:rPr>
          <w:color w:val="FF0000"/>
          <w:vertAlign w:val="superscript"/>
        </w:rPr>
        <w:t>2</w:t>
      </w:r>
      <w:r w:rsidRPr="00BD6318">
        <w:rPr>
          <w:color w:val="FF0000"/>
        </w:rPr>
        <w:tab/>
        <w:t>(1 mark)</w:t>
      </w:r>
    </w:p>
    <w:p w14:paraId="02F68478" w14:textId="77777777" w:rsidR="00BD6318" w:rsidRPr="00BD6318" w:rsidRDefault="00BD6318" w:rsidP="00BD6318">
      <w:pPr>
        <w:pStyle w:val="PKQ1"/>
        <w:rPr>
          <w:color w:val="FF0000"/>
        </w:rPr>
      </w:pPr>
      <w:r w:rsidRPr="00BD6318">
        <w:rPr>
          <w:color w:val="FF0000"/>
        </w:rPr>
        <w:t xml:space="preserve">     = 0 </w:t>
      </w:r>
      <w:r w:rsidRPr="00BD6318">
        <w:rPr>
          <w:rFonts w:ascii="Times New Roman" w:hAnsi="Times New Roman" w:cs="Times New Roman"/>
          <w:color w:val="FF0000"/>
        </w:rPr>
        <w:t>−</w:t>
      </w:r>
      <w:r w:rsidRPr="00BD6318">
        <w:rPr>
          <w:color w:val="FF0000"/>
        </w:rPr>
        <w:t xml:space="preserve"> </w:t>
      </w:r>
      <w:r w:rsidRPr="00BD6318">
        <w:rPr>
          <w:color w:val="FF0000"/>
          <w:position w:val="-12"/>
        </w:rPr>
        <w:object w:dxaOrig="180" w:dyaOrig="360" w14:anchorId="5E8BE674">
          <v:shape id="_x0000_i1032" type="#_x0000_t75" style="width:9pt;height:18pt" o:ole="">
            <v:imagedata r:id="rId25" o:title=""/>
          </v:shape>
          <o:OLEObject Type="Embed" ProgID="Equation.DSMT4" ShapeID="_x0000_i1032" DrawAspect="Content" ObjectID="_1630760091" r:id="rId26"/>
        </w:object>
      </w:r>
      <w:r w:rsidRPr="00BD6318">
        <w:rPr>
          <w:color w:val="FF0000"/>
        </w:rPr>
        <w:t xml:space="preserve"> × 1250 × 19.4</w:t>
      </w:r>
      <w:r w:rsidRPr="00BD6318">
        <w:rPr>
          <w:color w:val="FF0000"/>
          <w:vertAlign w:val="superscript"/>
        </w:rPr>
        <w:t>2</w:t>
      </w:r>
      <w:r w:rsidRPr="00BD6318">
        <w:rPr>
          <w:color w:val="FF0000"/>
        </w:rPr>
        <w:tab/>
        <w:t>(1 mark)</w:t>
      </w:r>
    </w:p>
    <w:p w14:paraId="464499DA" w14:textId="750B4852" w:rsidR="00BD6318" w:rsidRDefault="00BD6318" w:rsidP="00BD6318">
      <w:pPr>
        <w:pStyle w:val="PKQ1"/>
        <w:rPr>
          <w:color w:val="FF0000"/>
        </w:rPr>
      </w:pPr>
      <w:r w:rsidRPr="00BD6318">
        <w:rPr>
          <w:color w:val="FF0000"/>
        </w:rPr>
        <w:t xml:space="preserve">     = (</w:t>
      </w:r>
      <w:r w:rsidRPr="00BD6318">
        <w:rPr>
          <w:rFonts w:ascii="Times New Roman" w:hAnsi="Times New Roman" w:cs="Times New Roman"/>
          <w:color w:val="FF0000"/>
        </w:rPr>
        <w:t>−</w:t>
      </w:r>
      <w:r w:rsidRPr="00BD6318">
        <w:rPr>
          <w:color w:val="FF0000"/>
        </w:rPr>
        <w:t>)2.4 × 10</w:t>
      </w:r>
      <w:r w:rsidRPr="00BD6318">
        <w:rPr>
          <w:color w:val="FF0000"/>
          <w:vertAlign w:val="superscript"/>
        </w:rPr>
        <w:t>5</w:t>
      </w:r>
      <w:r w:rsidRPr="00BD6318">
        <w:rPr>
          <w:color w:val="FF0000"/>
        </w:rPr>
        <w:t xml:space="preserve"> J</w:t>
      </w:r>
    </w:p>
    <w:p w14:paraId="4CE2675A" w14:textId="24A3C163" w:rsidR="00F25232" w:rsidRDefault="00F25232" w:rsidP="00BD6318">
      <w:pPr>
        <w:pStyle w:val="PKQ1"/>
        <w:rPr>
          <w:color w:val="FF0000"/>
        </w:rPr>
      </w:pPr>
    </w:p>
    <w:p w14:paraId="4D8CE478" w14:textId="77777777" w:rsidR="00D83DB5" w:rsidRDefault="00D83DB5" w:rsidP="00F25232">
      <w:pPr>
        <w:pStyle w:val="PCHead"/>
      </w:pPr>
    </w:p>
    <w:p w14:paraId="3125B8CB" w14:textId="77777777" w:rsidR="00D83DB5" w:rsidRDefault="00D83DB5" w:rsidP="00F25232">
      <w:pPr>
        <w:pStyle w:val="PCHead"/>
      </w:pPr>
    </w:p>
    <w:p w14:paraId="0F2F1E7D" w14:textId="77777777" w:rsidR="00D83DB5" w:rsidRDefault="00D83DB5" w:rsidP="00F25232">
      <w:pPr>
        <w:pStyle w:val="PCHead"/>
      </w:pPr>
    </w:p>
    <w:p w14:paraId="1DB1539D" w14:textId="77777777" w:rsidR="00D83DB5" w:rsidRDefault="00D83DB5" w:rsidP="00F25232">
      <w:pPr>
        <w:pStyle w:val="PCHead"/>
      </w:pPr>
    </w:p>
    <w:p w14:paraId="36E17C56" w14:textId="77777777" w:rsidR="00D83DB5" w:rsidRDefault="00D83DB5" w:rsidP="00F25232">
      <w:pPr>
        <w:pStyle w:val="PCHead"/>
      </w:pPr>
    </w:p>
    <w:p w14:paraId="036BC1F8" w14:textId="77777777" w:rsidR="00D83DB5" w:rsidRDefault="00D83DB5" w:rsidP="00F25232">
      <w:pPr>
        <w:pStyle w:val="PCHead"/>
      </w:pPr>
    </w:p>
    <w:p w14:paraId="57FCE896" w14:textId="77777777" w:rsidR="00D83DB5" w:rsidRDefault="00D83DB5" w:rsidP="00F25232">
      <w:pPr>
        <w:pStyle w:val="PCHead"/>
      </w:pPr>
    </w:p>
    <w:p w14:paraId="0E01DEE0" w14:textId="6955BCA8" w:rsidR="00F25232" w:rsidRPr="00C90FE8" w:rsidRDefault="00F25232" w:rsidP="00F25232">
      <w:pPr>
        <w:pStyle w:val="PCHead"/>
      </w:pPr>
      <w:r>
        <w:t xml:space="preserve">Question </w:t>
      </w:r>
      <w:r w:rsidR="0092669C">
        <w:t>9</w:t>
      </w:r>
    </w:p>
    <w:p w14:paraId="78D0018D" w14:textId="77777777" w:rsidR="00F25232" w:rsidRDefault="00F25232" w:rsidP="00F25232">
      <w:pPr>
        <w:pStyle w:val="PKQ1"/>
      </w:pPr>
      <w:r>
        <w:t>The diagram below shows a new section of roller-coaster track that is being tested. The mass of an empty carriage is 350 kg. The carriage is momentarily at rest at point </w:t>
      </w:r>
      <w:r w:rsidRPr="00A67836">
        <w:t>R</w:t>
      </w:r>
      <w:r>
        <w:t xml:space="preserve"> before it rolls towards point </w:t>
      </w:r>
      <w:r w:rsidRPr="00A67836">
        <w:t>S</w:t>
      </w:r>
      <w:r>
        <w:t>. Ignore any effects due to friction when answering the following questions.</w:t>
      </w:r>
    </w:p>
    <w:p w14:paraId="5ED877AE" w14:textId="77777777" w:rsidR="00F25232" w:rsidRPr="006B4B2E" w:rsidRDefault="00F25232" w:rsidP="00F25232">
      <w:pPr>
        <w:pStyle w:val="Questiontext"/>
        <w:tabs>
          <w:tab w:val="right" w:pos="10206"/>
        </w:tabs>
        <w:rPr>
          <w:b/>
          <w:color w:val="FF00FF"/>
        </w:rPr>
      </w:pPr>
    </w:p>
    <w:p w14:paraId="317438FC" w14:textId="77777777" w:rsidR="00F25232" w:rsidRDefault="00F25232" w:rsidP="00F25232">
      <w:pPr>
        <w:tabs>
          <w:tab w:val="right" w:pos="10206"/>
        </w:tabs>
        <w:spacing w:after="200"/>
        <w:ind w:left="397"/>
      </w:pPr>
      <w:r>
        <w:rPr>
          <w:noProof/>
          <w:lang w:eastAsia="en-AU"/>
        </w:rPr>
        <w:drawing>
          <wp:inline distT="0" distB="0" distL="0" distR="0" wp14:anchorId="5861CD4E" wp14:editId="3B0E1203">
            <wp:extent cx="2808605" cy="1480185"/>
            <wp:effectExtent l="0" t="0" r="1079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8605" cy="1480185"/>
                    </a:xfrm>
                    <a:prstGeom prst="rect">
                      <a:avLst/>
                    </a:prstGeom>
                    <a:noFill/>
                    <a:ln>
                      <a:noFill/>
                    </a:ln>
                  </pic:spPr>
                </pic:pic>
              </a:graphicData>
            </a:graphic>
          </wp:inline>
        </w:drawing>
      </w:r>
    </w:p>
    <w:p w14:paraId="52BAEF2B" w14:textId="77777777" w:rsidR="00F25232" w:rsidRDefault="00F25232" w:rsidP="00F25232">
      <w:pPr>
        <w:pStyle w:val="Lines"/>
        <w:tabs>
          <w:tab w:val="right" w:pos="10206"/>
        </w:tabs>
      </w:pPr>
    </w:p>
    <w:p w14:paraId="6876135E" w14:textId="77777777" w:rsidR="00F25232" w:rsidRDefault="00F25232" w:rsidP="00F25232">
      <w:pPr>
        <w:pStyle w:val="PKQ2"/>
      </w:pPr>
      <w:proofErr w:type="spellStart"/>
      <w:r w:rsidRPr="00F3095D">
        <w:rPr>
          <w:rStyle w:val="Pbodybold"/>
        </w:rPr>
        <w:t>a</w:t>
      </w:r>
      <w:proofErr w:type="spellEnd"/>
      <w:r>
        <w:rPr>
          <w:rStyle w:val="Pbodybold"/>
        </w:rPr>
        <w:tab/>
      </w:r>
      <w:r>
        <w:t xml:space="preserve">What is the gravitational potential energy of the carriage at point </w:t>
      </w:r>
      <w:r w:rsidRPr="00F3095D">
        <w:t>R</w:t>
      </w:r>
      <w:r>
        <w:t xml:space="preserve">? </w:t>
      </w:r>
      <w:r>
        <w:tab/>
      </w:r>
      <w:r w:rsidRPr="00FC3540">
        <w:t>(1 mark)</w:t>
      </w:r>
    </w:p>
    <w:p w14:paraId="5323B555" w14:textId="77777777" w:rsidR="00D83DB5" w:rsidRDefault="00D83DB5" w:rsidP="00F25232">
      <w:pPr>
        <w:pStyle w:val="PKQ2"/>
        <w:rPr>
          <w:rStyle w:val="Pbodybold"/>
        </w:rPr>
      </w:pPr>
    </w:p>
    <w:p w14:paraId="636BA5E5" w14:textId="77777777" w:rsidR="00F25232" w:rsidRDefault="00F25232" w:rsidP="00F25232">
      <w:pPr>
        <w:pStyle w:val="PKQ2"/>
      </w:pPr>
      <w:proofErr w:type="gramStart"/>
      <w:r w:rsidRPr="00F3095D">
        <w:rPr>
          <w:rStyle w:val="Pbodybold"/>
        </w:rPr>
        <w:t>b</w:t>
      </w:r>
      <w:proofErr w:type="gramEnd"/>
      <w:r>
        <w:rPr>
          <w:rStyle w:val="Pbodybold"/>
        </w:rPr>
        <w:tab/>
      </w:r>
      <w:r>
        <w:t>What is the kinetic energy of the carriage at point</w:t>
      </w:r>
      <w:r w:rsidRPr="00F3095D">
        <w:t xml:space="preserve"> R</w:t>
      </w:r>
      <w:r>
        <w:t>?</w:t>
      </w:r>
      <w:r>
        <w:tab/>
      </w:r>
      <w:r w:rsidRPr="00FC3540">
        <w:t>(1 mark)</w:t>
      </w:r>
    </w:p>
    <w:p w14:paraId="5D9815BA" w14:textId="77777777" w:rsidR="00D83DB5" w:rsidRDefault="00D83DB5" w:rsidP="00F25232">
      <w:pPr>
        <w:pStyle w:val="PKQ2"/>
        <w:rPr>
          <w:rStyle w:val="Pbodybold"/>
        </w:rPr>
      </w:pPr>
    </w:p>
    <w:p w14:paraId="0B6ACAEA" w14:textId="77777777" w:rsidR="00F25232" w:rsidRDefault="00F25232" w:rsidP="00F25232">
      <w:pPr>
        <w:pStyle w:val="PKQ2"/>
      </w:pPr>
      <w:proofErr w:type="gramStart"/>
      <w:r w:rsidRPr="009E3E16">
        <w:rPr>
          <w:rStyle w:val="Pbodybold"/>
        </w:rPr>
        <w:t>c</w:t>
      </w:r>
      <w:proofErr w:type="gramEnd"/>
      <w:r>
        <w:tab/>
        <w:t xml:space="preserve">What is the kinetic energy of the carriage at point </w:t>
      </w:r>
      <w:r w:rsidRPr="009E3E16">
        <w:t>S</w:t>
      </w:r>
      <w:r>
        <w:t xml:space="preserve">? </w:t>
      </w:r>
      <w:r>
        <w:tab/>
      </w:r>
      <w:r w:rsidRPr="00FC3540">
        <w:t>(1 mark)</w:t>
      </w:r>
    </w:p>
    <w:p w14:paraId="1558A28F" w14:textId="75C5631A" w:rsidR="00F25232" w:rsidRPr="003A627F" w:rsidRDefault="00F25232" w:rsidP="00F25232">
      <w:pPr>
        <w:pStyle w:val="Lines"/>
        <w:tabs>
          <w:tab w:val="right" w:pos="10206"/>
        </w:tabs>
      </w:pPr>
    </w:p>
    <w:p w14:paraId="04610DF0" w14:textId="77777777" w:rsidR="00F25232" w:rsidRDefault="00F25232" w:rsidP="00F25232">
      <w:pPr>
        <w:pStyle w:val="PKQ2"/>
      </w:pPr>
      <w:proofErr w:type="gramStart"/>
      <w:r w:rsidRPr="009E3E16">
        <w:rPr>
          <w:rStyle w:val="Pbodybold"/>
        </w:rPr>
        <w:t>d</w:t>
      </w:r>
      <w:proofErr w:type="gramEnd"/>
      <w:r>
        <w:tab/>
        <w:t xml:space="preserve">What speed is the carriage travelling when it passes through point </w:t>
      </w:r>
      <w:r w:rsidRPr="009E3E16">
        <w:t>S</w:t>
      </w:r>
      <w:r>
        <w:t xml:space="preserve">? </w:t>
      </w:r>
      <w:r>
        <w:tab/>
      </w:r>
      <w:r w:rsidRPr="00FC3540">
        <w:t>(2 marks)</w:t>
      </w:r>
    </w:p>
    <w:p w14:paraId="35F7AED0" w14:textId="43820135" w:rsidR="00F25232" w:rsidRDefault="00F25232" w:rsidP="00F25232">
      <w:pPr>
        <w:pStyle w:val="Lines"/>
        <w:tabs>
          <w:tab w:val="right" w:pos="10206"/>
        </w:tabs>
      </w:pPr>
    </w:p>
    <w:p w14:paraId="79FA39E6" w14:textId="77777777" w:rsidR="00F25232" w:rsidRDefault="00F25232" w:rsidP="00F25232">
      <w:pPr>
        <w:pStyle w:val="PKQ2"/>
      </w:pPr>
      <w:r w:rsidRPr="009542CC">
        <w:rPr>
          <w:rStyle w:val="Pbodybold"/>
        </w:rPr>
        <w:t>e</w:t>
      </w:r>
      <w:r>
        <w:rPr>
          <w:rStyle w:val="Pbodybold"/>
        </w:rPr>
        <w:tab/>
      </w:r>
      <w:r w:rsidRPr="00AD0705">
        <w:t>The</w:t>
      </w:r>
      <w:r>
        <w:t xml:space="preserve"> carriage passes through point </w:t>
      </w:r>
      <w:r w:rsidRPr="009542CC">
        <w:t>S</w:t>
      </w:r>
      <w:r>
        <w:t xml:space="preserve">, heading towards point </w:t>
      </w:r>
      <w:r w:rsidRPr="009542CC">
        <w:t>T</w:t>
      </w:r>
      <w:r>
        <w:t xml:space="preserve">. Calculate the speed of the carriage as it passes through point </w:t>
      </w:r>
      <w:r w:rsidRPr="009542CC">
        <w:t>T</w:t>
      </w:r>
      <w:r>
        <w:t>.</w:t>
      </w:r>
      <w:r>
        <w:tab/>
      </w:r>
      <w:r w:rsidRPr="004B2C04">
        <w:t>(3 marks)</w:t>
      </w:r>
    </w:p>
    <w:p w14:paraId="34247BC8" w14:textId="77777777" w:rsidR="00D83DB5" w:rsidRDefault="00D83DB5" w:rsidP="00F25232">
      <w:pPr>
        <w:pStyle w:val="PKQ2"/>
        <w:rPr>
          <w:rStyle w:val="Pbodybold"/>
        </w:rPr>
      </w:pPr>
    </w:p>
    <w:p w14:paraId="79DED947" w14:textId="77777777" w:rsidR="00F25232" w:rsidRDefault="00F25232" w:rsidP="00F25232">
      <w:pPr>
        <w:pStyle w:val="PKQ2"/>
      </w:pPr>
      <w:proofErr w:type="gramStart"/>
      <w:r w:rsidRPr="00AD0705">
        <w:rPr>
          <w:rStyle w:val="Pbodybold"/>
        </w:rPr>
        <w:t>f</w:t>
      </w:r>
      <w:proofErr w:type="gramEnd"/>
      <w:r>
        <w:t xml:space="preserve"> </w:t>
      </w:r>
      <w:r>
        <w:tab/>
        <w:t xml:space="preserve">During another trial run, the carriage travels through point </w:t>
      </w:r>
      <w:r w:rsidRPr="00AD0705">
        <w:t>Q</w:t>
      </w:r>
      <w:r>
        <w:t xml:space="preserve"> with enough speed so that it can just reach </w:t>
      </w:r>
      <w:r w:rsidRPr="00AD0705">
        <w:t>point R</w:t>
      </w:r>
      <w:r>
        <w:t>. What is the speed of the carriage at point</w:t>
      </w:r>
      <w:r w:rsidRPr="00AD0705">
        <w:t xml:space="preserve"> Q</w:t>
      </w:r>
      <w:r>
        <w:t xml:space="preserve"> during this trial?</w:t>
      </w:r>
      <w:r>
        <w:tab/>
      </w:r>
      <w:r w:rsidRPr="004B2C04">
        <w:t>(3 marks)</w:t>
      </w:r>
    </w:p>
    <w:p w14:paraId="508E67DD" w14:textId="3C37E0B0" w:rsidR="00F25232" w:rsidRDefault="00F25232" w:rsidP="00F25232">
      <w:pPr>
        <w:pStyle w:val="Lines"/>
        <w:tabs>
          <w:tab w:val="right" w:pos="10206"/>
        </w:tabs>
        <w:rPr>
          <w:noProof/>
        </w:rPr>
      </w:pPr>
    </w:p>
    <w:p w14:paraId="4207EE12" w14:textId="77777777" w:rsidR="00F25232" w:rsidRPr="00F25232" w:rsidRDefault="00F25232" w:rsidP="00F25232">
      <w:pPr>
        <w:pStyle w:val="PKQ2"/>
        <w:rPr>
          <w:color w:val="FF0000"/>
        </w:rPr>
      </w:pPr>
      <w:proofErr w:type="spellStart"/>
      <w:proofErr w:type="gramStart"/>
      <w:r w:rsidRPr="00F25232">
        <w:rPr>
          <w:rStyle w:val="ATquestionno"/>
          <w:color w:val="FF0000"/>
        </w:rPr>
        <w:t>a</w:t>
      </w:r>
      <w:proofErr w:type="spellEnd"/>
      <w:proofErr w:type="gramEnd"/>
      <w:r w:rsidRPr="00F25232">
        <w:rPr>
          <w:color w:val="FF0000"/>
        </w:rPr>
        <w:tab/>
      </w:r>
      <w:r w:rsidRPr="00F25232">
        <w:rPr>
          <w:i/>
          <w:color w:val="FF0000"/>
        </w:rPr>
        <w:t>E</w:t>
      </w:r>
      <w:r w:rsidRPr="00F25232">
        <w:rPr>
          <w:color w:val="FF0000"/>
          <w:vertAlign w:val="subscript"/>
        </w:rPr>
        <w:t>p</w:t>
      </w:r>
      <w:r w:rsidRPr="00F25232">
        <w:rPr>
          <w:color w:val="FF0000"/>
        </w:rPr>
        <w:t xml:space="preserve"> = </w:t>
      </w:r>
      <w:proofErr w:type="spellStart"/>
      <w:r w:rsidRPr="00F25232">
        <w:rPr>
          <w:rStyle w:val="ATitalictext"/>
          <w:color w:val="FF0000"/>
        </w:rPr>
        <w:t>mgh</w:t>
      </w:r>
      <w:proofErr w:type="spellEnd"/>
      <w:r w:rsidRPr="00F25232">
        <w:rPr>
          <w:color w:val="FF0000"/>
        </w:rPr>
        <w:t xml:space="preserve"> = 350 </w:t>
      </w:r>
      <w:r w:rsidRPr="00F25232">
        <w:rPr>
          <w:color w:val="FF0000"/>
        </w:rPr>
        <w:sym w:font="Symbol" w:char="F0B4"/>
      </w:r>
      <w:r w:rsidRPr="00F25232">
        <w:rPr>
          <w:color w:val="FF0000"/>
        </w:rPr>
        <w:t xml:space="preserve"> 9.8 </w:t>
      </w:r>
      <w:r w:rsidRPr="00F25232">
        <w:rPr>
          <w:color w:val="FF0000"/>
        </w:rPr>
        <w:sym w:font="Symbol" w:char="F0B4"/>
      </w:r>
      <w:r w:rsidRPr="00F25232">
        <w:rPr>
          <w:color w:val="FF0000"/>
        </w:rPr>
        <w:t xml:space="preserve"> 10.0 = 34300 J = 34.3 kJ</w:t>
      </w:r>
      <w:r w:rsidRPr="00F25232">
        <w:rPr>
          <w:color w:val="FF0000"/>
        </w:rPr>
        <w:tab/>
        <w:t>(1 mark)</w:t>
      </w:r>
    </w:p>
    <w:p w14:paraId="4544F63D" w14:textId="77777777" w:rsidR="00F25232" w:rsidRPr="00F25232" w:rsidRDefault="00F25232" w:rsidP="00F25232">
      <w:pPr>
        <w:pStyle w:val="PKQ2"/>
        <w:rPr>
          <w:color w:val="FF0000"/>
        </w:rPr>
      </w:pPr>
      <w:proofErr w:type="gramStart"/>
      <w:r w:rsidRPr="00F25232">
        <w:rPr>
          <w:rStyle w:val="ATquestionno"/>
          <w:color w:val="FF0000"/>
        </w:rPr>
        <w:t>b</w:t>
      </w:r>
      <w:proofErr w:type="gramEnd"/>
      <w:r w:rsidRPr="00F25232">
        <w:rPr>
          <w:color w:val="FF0000"/>
        </w:rPr>
        <w:tab/>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 </w:t>
      </w:r>
      <w:r w:rsidRPr="00F25232">
        <w:rPr>
          <w:color w:val="FF0000"/>
          <w:position w:val="-12"/>
        </w:rPr>
        <w:object w:dxaOrig="180" w:dyaOrig="360" w14:anchorId="00886C4A">
          <v:shape id="_x0000_i1033" type="#_x0000_t75" style="width:9pt;height:18pt" o:ole="">
            <v:imagedata r:id="rId28" o:title=""/>
          </v:shape>
          <o:OLEObject Type="Embed" ProgID="Equation.DSMT4" ShapeID="_x0000_i1033" DrawAspect="Content" ObjectID="_1630760092" r:id="rId29"/>
        </w:object>
      </w:r>
      <w:r w:rsidRPr="00F25232">
        <w:rPr>
          <w:color w:val="FF0000"/>
        </w:rPr>
        <w:t xml:space="preserve"> </w:t>
      </w:r>
      <w:r w:rsidRPr="00F25232">
        <w:rPr>
          <w:rStyle w:val="ATitalictext"/>
          <w:color w:val="FF0000"/>
        </w:rPr>
        <w:t>mv</w:t>
      </w:r>
      <w:r w:rsidRPr="00F25232">
        <w:rPr>
          <w:color w:val="FF0000"/>
          <w:vertAlign w:val="superscript"/>
        </w:rPr>
        <w:t>2</w:t>
      </w:r>
      <w:r w:rsidRPr="00F25232">
        <w:rPr>
          <w:color w:val="FF0000"/>
        </w:rPr>
        <w:t xml:space="preserve"> = 0 since </w:t>
      </w:r>
      <w:r w:rsidRPr="00F25232">
        <w:rPr>
          <w:rStyle w:val="ATitalictext"/>
          <w:color w:val="FF0000"/>
        </w:rPr>
        <w:t>v</w:t>
      </w:r>
      <w:r w:rsidRPr="00F25232">
        <w:rPr>
          <w:color w:val="FF0000"/>
        </w:rPr>
        <w:t xml:space="preserve"> = 0</w:t>
      </w:r>
      <w:r w:rsidRPr="00F25232">
        <w:rPr>
          <w:color w:val="FF0000"/>
        </w:rPr>
        <w:tab/>
        <w:t>(1 mark)</w:t>
      </w:r>
    </w:p>
    <w:p w14:paraId="01A769DD" w14:textId="77777777" w:rsidR="00F25232" w:rsidRPr="00F25232" w:rsidRDefault="00F25232" w:rsidP="00F25232">
      <w:pPr>
        <w:pStyle w:val="PKQ2"/>
        <w:rPr>
          <w:color w:val="FF0000"/>
        </w:rPr>
      </w:pPr>
      <w:r w:rsidRPr="00F25232">
        <w:rPr>
          <w:rStyle w:val="ATquestionno"/>
          <w:color w:val="FF0000"/>
        </w:rPr>
        <w:t>c</w:t>
      </w:r>
      <w:r w:rsidRPr="00F25232">
        <w:rPr>
          <w:color w:val="FF0000"/>
        </w:rPr>
        <w:tab/>
      </w:r>
      <w:r w:rsidRPr="00F25232">
        <w:rPr>
          <w:color w:val="FF0000"/>
        </w:rPr>
        <w:sym w:font="Symbol" w:char="F044"/>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 –</w:t>
      </w:r>
      <w:r w:rsidRPr="00F25232">
        <w:rPr>
          <w:color w:val="FF0000"/>
        </w:rPr>
        <w:sym w:font="Symbol" w:char="F044"/>
      </w:r>
      <w:r w:rsidRPr="00F25232">
        <w:rPr>
          <w:i/>
          <w:color w:val="FF0000"/>
        </w:rPr>
        <w:t>E</w:t>
      </w:r>
      <w:r w:rsidRPr="00F25232">
        <w:rPr>
          <w:color w:val="FF0000"/>
          <w:vertAlign w:val="subscript"/>
        </w:rPr>
        <w:t>p</w:t>
      </w:r>
      <w:r w:rsidRPr="00F25232">
        <w:rPr>
          <w:color w:val="FF0000"/>
        </w:rPr>
        <w:t xml:space="preserve"> = 34.3 kJ</w:t>
      </w:r>
      <w:r w:rsidRPr="00F25232">
        <w:rPr>
          <w:color w:val="FF0000"/>
        </w:rPr>
        <w:tab/>
        <w:t>(1 mark)</w:t>
      </w:r>
    </w:p>
    <w:p w14:paraId="0E9505C0" w14:textId="77777777" w:rsidR="00F25232" w:rsidRPr="00F25232" w:rsidRDefault="00F25232" w:rsidP="00F25232">
      <w:pPr>
        <w:pStyle w:val="PKQ2"/>
        <w:rPr>
          <w:color w:val="FF0000"/>
        </w:rPr>
      </w:pPr>
      <w:proofErr w:type="gramStart"/>
      <w:r w:rsidRPr="00F25232">
        <w:rPr>
          <w:rStyle w:val="ATquestionno"/>
          <w:color w:val="FF0000"/>
        </w:rPr>
        <w:t>d</w:t>
      </w:r>
      <w:proofErr w:type="gramEnd"/>
      <w:r w:rsidRPr="00F25232">
        <w:rPr>
          <w:color w:val="FF0000"/>
        </w:rPr>
        <w:t xml:space="preserve"> </w:t>
      </w:r>
      <w:r w:rsidRPr="00F25232">
        <w:rPr>
          <w:color w:val="FF0000"/>
        </w:rPr>
        <w:tab/>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 </w:t>
      </w:r>
      <w:r w:rsidRPr="00F25232">
        <w:rPr>
          <w:color w:val="FF0000"/>
          <w:position w:val="-12"/>
        </w:rPr>
        <w:object w:dxaOrig="180" w:dyaOrig="360" w14:anchorId="0CAF059D">
          <v:shape id="_x0000_i1034" type="#_x0000_t75" style="width:9pt;height:18pt" o:ole="">
            <v:imagedata r:id="rId30" o:title=""/>
          </v:shape>
          <o:OLEObject Type="Embed" ProgID="Equation.DSMT4" ShapeID="_x0000_i1034" DrawAspect="Content" ObjectID="_1630760093" r:id="rId31"/>
        </w:object>
      </w:r>
      <w:r w:rsidRPr="00F25232">
        <w:rPr>
          <w:color w:val="FF0000"/>
        </w:rPr>
        <w:t xml:space="preserve"> </w:t>
      </w:r>
      <w:r w:rsidRPr="00F25232">
        <w:rPr>
          <w:rStyle w:val="ATitalictext"/>
          <w:color w:val="FF0000"/>
        </w:rPr>
        <w:t>mv</w:t>
      </w:r>
      <w:r w:rsidRPr="00F25232">
        <w:rPr>
          <w:color w:val="FF0000"/>
          <w:vertAlign w:val="superscript"/>
        </w:rPr>
        <w:t>2</w:t>
      </w:r>
      <w:r w:rsidRPr="00F25232">
        <w:rPr>
          <w:color w:val="FF0000"/>
        </w:rPr>
        <w:t xml:space="preserve"> </w:t>
      </w:r>
      <w:r w:rsidRPr="00F25232">
        <w:rPr>
          <w:color w:val="FF0000"/>
        </w:rPr>
        <w:tab/>
        <w:t>(1 mark)</w:t>
      </w:r>
    </w:p>
    <w:p w14:paraId="060A4EA7" w14:textId="77777777" w:rsidR="00F25232" w:rsidRPr="00F25232" w:rsidRDefault="00F25232" w:rsidP="00F25232">
      <w:pPr>
        <w:pStyle w:val="PKQ2"/>
        <w:rPr>
          <w:color w:val="FF0000"/>
        </w:rPr>
      </w:pPr>
      <w:r w:rsidRPr="00F25232">
        <w:rPr>
          <w:color w:val="FF0000"/>
        </w:rPr>
        <w:tab/>
        <w:t xml:space="preserve">34 300 = </w:t>
      </w:r>
      <w:r w:rsidRPr="00F25232">
        <w:rPr>
          <w:color w:val="FF0000"/>
          <w:position w:val="-12"/>
        </w:rPr>
        <w:object w:dxaOrig="180" w:dyaOrig="360" w14:anchorId="31770A64">
          <v:shape id="_x0000_i1035" type="#_x0000_t75" style="width:9pt;height:18pt" o:ole="">
            <v:imagedata r:id="rId32" o:title=""/>
          </v:shape>
          <o:OLEObject Type="Embed" ProgID="Equation.DSMT4" ShapeID="_x0000_i1035" DrawAspect="Content" ObjectID="_1630760094" r:id="rId33"/>
        </w:object>
      </w:r>
      <w:r w:rsidRPr="00F25232">
        <w:rPr>
          <w:color w:val="FF0000"/>
        </w:rPr>
        <w:t xml:space="preserve">  </w:t>
      </w:r>
      <w:r w:rsidRPr="00F25232">
        <w:rPr>
          <w:color w:val="FF0000"/>
        </w:rPr>
        <w:sym w:font="Symbol" w:char="F0B4"/>
      </w:r>
      <w:r w:rsidRPr="00F25232">
        <w:rPr>
          <w:color w:val="FF0000"/>
        </w:rPr>
        <w:t xml:space="preserve"> 350 </w:t>
      </w:r>
      <w:r w:rsidRPr="00F25232">
        <w:rPr>
          <w:color w:val="FF0000"/>
        </w:rPr>
        <w:sym w:font="Symbol" w:char="F0B4"/>
      </w:r>
      <w:r w:rsidRPr="00F25232">
        <w:rPr>
          <w:color w:val="FF0000"/>
        </w:rPr>
        <w:t xml:space="preserve"> </w:t>
      </w:r>
      <w:r w:rsidRPr="00F25232">
        <w:rPr>
          <w:rStyle w:val="ATitalictext"/>
          <w:color w:val="FF0000"/>
        </w:rPr>
        <w:t>v</w:t>
      </w:r>
      <w:r w:rsidRPr="00F25232">
        <w:rPr>
          <w:color w:val="FF0000"/>
          <w:vertAlign w:val="superscript"/>
        </w:rPr>
        <w:t>2</w:t>
      </w:r>
    </w:p>
    <w:p w14:paraId="5478089D" w14:textId="77777777" w:rsidR="00F25232" w:rsidRPr="00F25232" w:rsidRDefault="00F25232" w:rsidP="00F25232">
      <w:pPr>
        <w:pStyle w:val="PKQ2"/>
        <w:rPr>
          <w:color w:val="FF0000"/>
        </w:rPr>
      </w:pPr>
      <w:r w:rsidRPr="00F25232">
        <w:rPr>
          <w:color w:val="FF0000"/>
        </w:rPr>
        <w:tab/>
      </w:r>
      <w:r w:rsidRPr="00F25232">
        <w:rPr>
          <w:rStyle w:val="ATitalictext"/>
          <w:color w:val="FF0000"/>
        </w:rPr>
        <w:t>v</w:t>
      </w:r>
      <w:r w:rsidRPr="00F25232">
        <w:rPr>
          <w:color w:val="FF0000"/>
          <w:vertAlign w:val="superscript"/>
        </w:rPr>
        <w:t xml:space="preserve">2 </w:t>
      </w:r>
      <w:r w:rsidRPr="00F25232">
        <w:rPr>
          <w:color w:val="FF0000"/>
        </w:rPr>
        <w:t xml:space="preserve">= </w:t>
      </w:r>
      <w:r w:rsidRPr="00F25232">
        <w:rPr>
          <w:color w:val="FF0000"/>
          <w:position w:val="-24"/>
        </w:rPr>
        <w:object w:dxaOrig="740" w:dyaOrig="620" w14:anchorId="3ED65FB4">
          <v:shape id="_x0000_i1036" type="#_x0000_t75" style="width:36.75pt;height:30.75pt" o:ole="">
            <v:imagedata r:id="rId34" o:title=""/>
          </v:shape>
          <o:OLEObject Type="Embed" ProgID="Equation.DSMT4" ShapeID="_x0000_i1036" DrawAspect="Content" ObjectID="_1630760095" r:id="rId35"/>
        </w:object>
      </w:r>
      <w:r w:rsidRPr="00F25232">
        <w:rPr>
          <w:color w:val="FF0000"/>
        </w:rPr>
        <w:t xml:space="preserve"> = 196</w:t>
      </w:r>
    </w:p>
    <w:p w14:paraId="1BEF4A1D" w14:textId="77777777" w:rsidR="00F25232" w:rsidRPr="00F25232" w:rsidRDefault="00F25232" w:rsidP="00F25232">
      <w:pPr>
        <w:pStyle w:val="PKQ2"/>
        <w:rPr>
          <w:color w:val="FF0000"/>
        </w:rPr>
      </w:pPr>
      <w:r w:rsidRPr="00F25232">
        <w:rPr>
          <w:rStyle w:val="ATitalictext"/>
          <w:color w:val="FF0000"/>
        </w:rPr>
        <w:tab/>
        <w:t>v</w:t>
      </w:r>
      <w:r w:rsidRPr="00F25232">
        <w:rPr>
          <w:color w:val="FF0000"/>
        </w:rPr>
        <w:t xml:space="preserve"> = </w:t>
      </w:r>
      <w:r w:rsidRPr="00F25232">
        <w:rPr>
          <w:color w:val="FF0000"/>
          <w:position w:val="-8"/>
        </w:rPr>
        <w:object w:dxaOrig="600" w:dyaOrig="360" w14:anchorId="41225585">
          <v:shape id="_x0000_i1037" type="#_x0000_t75" style="width:30pt;height:18pt" o:ole="">
            <v:imagedata r:id="rId36" o:title=""/>
          </v:shape>
          <o:OLEObject Type="Embed" ProgID="Equation.DSMT4" ShapeID="_x0000_i1037" DrawAspect="Content" ObjectID="_1630760096" r:id="rId37"/>
        </w:object>
      </w:r>
      <w:r w:rsidRPr="00F25232">
        <w:rPr>
          <w:color w:val="FF0000"/>
        </w:rPr>
        <w:t xml:space="preserve"> = 14.0 m s</w:t>
      </w:r>
      <w:r w:rsidRPr="00F25232">
        <w:rPr>
          <w:color w:val="FF0000"/>
          <w:vertAlign w:val="superscript"/>
        </w:rPr>
        <w:t>–1</w:t>
      </w:r>
      <w:r w:rsidRPr="00F25232">
        <w:rPr>
          <w:color w:val="FF0000"/>
        </w:rPr>
        <w:tab/>
        <w:t>(1 mark)</w:t>
      </w:r>
    </w:p>
    <w:p w14:paraId="45FAF8E0" w14:textId="77777777" w:rsidR="00F25232" w:rsidRPr="00F25232" w:rsidRDefault="00F25232" w:rsidP="00F25232">
      <w:pPr>
        <w:pStyle w:val="PKQ2"/>
        <w:rPr>
          <w:color w:val="FF0000"/>
        </w:rPr>
      </w:pPr>
      <w:r w:rsidRPr="00F25232">
        <w:rPr>
          <w:rStyle w:val="ATquestionno"/>
          <w:color w:val="FF0000"/>
        </w:rPr>
        <w:t>e</w:t>
      </w:r>
      <w:r w:rsidRPr="00F25232">
        <w:rPr>
          <w:color w:val="FF0000"/>
        </w:rPr>
        <w:t xml:space="preserve"> </w:t>
      </w:r>
      <w:r w:rsidRPr="00F25232">
        <w:rPr>
          <w:color w:val="FF0000"/>
        </w:rPr>
        <w:tab/>
        <w:t xml:space="preserve">Gain in </w:t>
      </w:r>
      <w:r w:rsidRPr="00F25232">
        <w:rPr>
          <w:i/>
          <w:color w:val="FF0000"/>
        </w:rPr>
        <w:t>E</w:t>
      </w:r>
      <w:r w:rsidRPr="00F25232">
        <w:rPr>
          <w:color w:val="FF0000"/>
          <w:vertAlign w:val="subscript"/>
        </w:rPr>
        <w:t>p</w:t>
      </w:r>
      <w:r w:rsidRPr="00F25232">
        <w:rPr>
          <w:color w:val="FF0000"/>
        </w:rPr>
        <w:t xml:space="preserve"> = loss in </w:t>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 350 </w:t>
      </w:r>
      <w:r w:rsidRPr="00F25232">
        <w:rPr>
          <w:color w:val="FF0000"/>
        </w:rPr>
        <w:sym w:font="Symbol" w:char="F0B4"/>
      </w:r>
      <w:r w:rsidRPr="00F25232">
        <w:rPr>
          <w:color w:val="FF0000"/>
        </w:rPr>
        <w:t xml:space="preserve"> 9.8 </w:t>
      </w:r>
      <w:r w:rsidRPr="00F25232">
        <w:rPr>
          <w:color w:val="FF0000"/>
        </w:rPr>
        <w:sym w:font="Symbol" w:char="F0B4"/>
      </w:r>
      <w:r w:rsidRPr="00F25232">
        <w:rPr>
          <w:color w:val="FF0000"/>
        </w:rPr>
        <w:t xml:space="preserve"> 8 = 27</w:t>
      </w:r>
      <w:r w:rsidRPr="00F25232">
        <w:rPr>
          <w:color w:val="FF0000"/>
          <w:spacing w:val="-30"/>
        </w:rPr>
        <w:t xml:space="preserve"> </w:t>
      </w:r>
      <w:r w:rsidRPr="00F25232">
        <w:rPr>
          <w:color w:val="FF0000"/>
        </w:rPr>
        <w:t>440 J</w:t>
      </w:r>
    </w:p>
    <w:p w14:paraId="482A8802" w14:textId="77777777" w:rsidR="00F25232" w:rsidRPr="00F25232" w:rsidRDefault="00F25232" w:rsidP="00F25232">
      <w:pPr>
        <w:pStyle w:val="PKQ2"/>
        <w:rPr>
          <w:color w:val="FF0000"/>
        </w:rPr>
      </w:pPr>
      <w:r w:rsidRPr="00F25232">
        <w:rPr>
          <w:color w:val="FF0000"/>
        </w:rPr>
        <w:tab/>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at T = 34</w:t>
      </w:r>
      <w:r w:rsidRPr="00F25232">
        <w:rPr>
          <w:color w:val="FF0000"/>
          <w:spacing w:val="-30"/>
        </w:rPr>
        <w:t xml:space="preserve"> </w:t>
      </w:r>
      <w:r w:rsidRPr="00F25232">
        <w:rPr>
          <w:color w:val="FF0000"/>
        </w:rPr>
        <w:t>300 – 27</w:t>
      </w:r>
      <w:r w:rsidRPr="00F25232">
        <w:rPr>
          <w:color w:val="FF0000"/>
          <w:spacing w:val="-30"/>
        </w:rPr>
        <w:t xml:space="preserve"> </w:t>
      </w:r>
      <w:r w:rsidRPr="00F25232">
        <w:rPr>
          <w:color w:val="FF0000"/>
        </w:rPr>
        <w:t>440 = 6860 J</w:t>
      </w:r>
      <w:r w:rsidRPr="00F25232">
        <w:rPr>
          <w:color w:val="FF0000"/>
        </w:rPr>
        <w:tab/>
        <w:t>(1 mark)</w:t>
      </w:r>
    </w:p>
    <w:p w14:paraId="22B09E61" w14:textId="55B23B39" w:rsidR="00F25232" w:rsidRPr="00F25232" w:rsidRDefault="00F25232" w:rsidP="00F25232">
      <w:pPr>
        <w:pStyle w:val="PKQ2"/>
        <w:rPr>
          <w:color w:val="FF0000"/>
        </w:rPr>
      </w:pPr>
      <w:r w:rsidRPr="00F25232">
        <w:rPr>
          <w:color w:val="FF0000"/>
        </w:rPr>
        <w:tab/>
        <w:t xml:space="preserve">6860 = </w:t>
      </w:r>
      <w:r w:rsidRPr="00F25232">
        <w:rPr>
          <w:noProof/>
          <w:color w:val="FF0000"/>
          <w:position w:val="-24"/>
          <w:sz w:val="20"/>
        </w:rPr>
        <w:drawing>
          <wp:inline distT="0" distB="0" distL="0" distR="0" wp14:anchorId="5D37984C" wp14:editId="572C3320">
            <wp:extent cx="152400" cy="4038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403860"/>
                    </a:xfrm>
                    <a:prstGeom prst="rect">
                      <a:avLst/>
                    </a:prstGeom>
                    <a:noFill/>
                    <a:ln>
                      <a:noFill/>
                    </a:ln>
                  </pic:spPr>
                </pic:pic>
              </a:graphicData>
            </a:graphic>
          </wp:inline>
        </w:drawing>
      </w:r>
      <w:r w:rsidRPr="00F25232">
        <w:rPr>
          <w:rStyle w:val="ATitalictext"/>
          <w:color w:val="FF0000"/>
        </w:rPr>
        <w:t>mv</w:t>
      </w:r>
      <w:r w:rsidRPr="00F25232">
        <w:rPr>
          <w:color w:val="FF0000"/>
          <w:vertAlign w:val="superscript"/>
        </w:rPr>
        <w:t>2</w:t>
      </w:r>
      <w:r w:rsidRPr="00F25232">
        <w:rPr>
          <w:color w:val="FF0000"/>
        </w:rPr>
        <w:t xml:space="preserve"> = </w:t>
      </w:r>
      <w:r w:rsidRPr="00F25232">
        <w:rPr>
          <w:color w:val="FF0000"/>
          <w:position w:val="-12"/>
        </w:rPr>
        <w:object w:dxaOrig="180" w:dyaOrig="360" w14:anchorId="38DA724D">
          <v:shape id="_x0000_i1038" type="#_x0000_t75" style="width:9pt;height:18pt" o:ole="">
            <v:imagedata r:id="rId39" o:title=""/>
          </v:shape>
          <o:OLEObject Type="Embed" ProgID="Equation.DSMT4" ShapeID="_x0000_i1038" DrawAspect="Content" ObjectID="_1630760097" r:id="rId40"/>
        </w:object>
      </w:r>
      <w:r w:rsidRPr="00F25232">
        <w:rPr>
          <w:color w:val="FF0000"/>
        </w:rPr>
        <w:t xml:space="preserve">  </w:t>
      </w:r>
      <w:r w:rsidRPr="00F25232">
        <w:rPr>
          <w:color w:val="FF0000"/>
        </w:rPr>
        <w:sym w:font="Symbol" w:char="F0B4"/>
      </w:r>
      <w:r w:rsidRPr="00F25232">
        <w:rPr>
          <w:color w:val="FF0000"/>
        </w:rPr>
        <w:t xml:space="preserve"> 350 </w:t>
      </w:r>
      <w:r w:rsidRPr="00F25232">
        <w:rPr>
          <w:color w:val="FF0000"/>
        </w:rPr>
        <w:sym w:font="Symbol" w:char="F0B4"/>
      </w:r>
      <w:r w:rsidRPr="00F25232">
        <w:rPr>
          <w:color w:val="FF0000"/>
        </w:rPr>
        <w:t xml:space="preserve"> </w:t>
      </w:r>
      <w:r w:rsidRPr="00F25232">
        <w:rPr>
          <w:rStyle w:val="ATitalictext"/>
          <w:color w:val="FF0000"/>
        </w:rPr>
        <w:t>v</w:t>
      </w:r>
      <w:r w:rsidRPr="00F25232">
        <w:rPr>
          <w:color w:val="FF0000"/>
          <w:vertAlign w:val="superscript"/>
        </w:rPr>
        <w:t>2</w:t>
      </w:r>
      <w:r w:rsidRPr="00F25232">
        <w:rPr>
          <w:color w:val="FF0000"/>
          <w:vertAlign w:val="superscript"/>
        </w:rPr>
        <w:tab/>
      </w:r>
      <w:r w:rsidRPr="00F25232">
        <w:rPr>
          <w:color w:val="FF0000"/>
        </w:rPr>
        <w:t>(1 mark)</w:t>
      </w:r>
    </w:p>
    <w:p w14:paraId="6CB8A70F" w14:textId="77777777" w:rsidR="00F25232" w:rsidRPr="00F25232" w:rsidRDefault="00F25232" w:rsidP="00F25232">
      <w:pPr>
        <w:pStyle w:val="PKQ2"/>
        <w:rPr>
          <w:color w:val="FF0000"/>
        </w:rPr>
      </w:pPr>
      <w:r w:rsidRPr="00F25232">
        <w:rPr>
          <w:color w:val="FF0000"/>
        </w:rPr>
        <w:tab/>
      </w:r>
      <w:r w:rsidRPr="00F25232">
        <w:rPr>
          <w:rStyle w:val="ATitalictext"/>
          <w:color w:val="FF0000"/>
        </w:rPr>
        <w:t>v</w:t>
      </w:r>
      <w:r w:rsidRPr="00F25232">
        <w:rPr>
          <w:color w:val="FF0000"/>
          <w:vertAlign w:val="superscript"/>
        </w:rPr>
        <w:t>2</w:t>
      </w:r>
      <w:r w:rsidRPr="00F25232">
        <w:rPr>
          <w:color w:val="FF0000"/>
        </w:rPr>
        <w:t xml:space="preserve"> = </w:t>
      </w:r>
      <w:r w:rsidRPr="00F25232">
        <w:rPr>
          <w:color w:val="FF0000"/>
          <w:position w:val="-24"/>
        </w:rPr>
        <w:object w:dxaOrig="580" w:dyaOrig="620" w14:anchorId="2F5FD3E2">
          <v:shape id="_x0000_i1039" type="#_x0000_t75" style="width:29.25pt;height:30.75pt" o:ole="">
            <v:imagedata r:id="rId41" o:title=""/>
          </v:shape>
          <o:OLEObject Type="Embed" ProgID="Equation.DSMT4" ShapeID="_x0000_i1039" DrawAspect="Content" ObjectID="_1630760098" r:id="rId42"/>
        </w:object>
      </w:r>
      <w:r w:rsidRPr="00F25232">
        <w:rPr>
          <w:color w:val="FF0000"/>
        </w:rPr>
        <w:t xml:space="preserve"> = 39.2</w:t>
      </w:r>
    </w:p>
    <w:p w14:paraId="02EDD0A8" w14:textId="77777777" w:rsidR="00F25232" w:rsidRPr="00F25232" w:rsidRDefault="00F25232" w:rsidP="00F25232">
      <w:pPr>
        <w:pStyle w:val="PKQ2"/>
        <w:rPr>
          <w:color w:val="FF0000"/>
        </w:rPr>
      </w:pPr>
      <w:r w:rsidRPr="00F25232">
        <w:rPr>
          <w:color w:val="FF0000"/>
        </w:rPr>
        <w:tab/>
      </w:r>
      <w:r w:rsidRPr="00F25232">
        <w:rPr>
          <w:rStyle w:val="ATitalictext"/>
          <w:color w:val="FF0000"/>
        </w:rPr>
        <w:t>v</w:t>
      </w:r>
      <w:r w:rsidRPr="00F25232">
        <w:rPr>
          <w:color w:val="FF0000"/>
        </w:rPr>
        <w:t xml:space="preserve"> = </w:t>
      </w:r>
      <w:r w:rsidRPr="00F25232">
        <w:rPr>
          <w:color w:val="FF0000"/>
          <w:position w:val="-8"/>
        </w:rPr>
        <w:object w:dxaOrig="660" w:dyaOrig="360" w14:anchorId="0A504BC3">
          <v:shape id="_x0000_i1040" type="#_x0000_t75" style="width:33pt;height:18pt" o:ole="">
            <v:imagedata r:id="rId43" o:title=""/>
          </v:shape>
          <o:OLEObject Type="Embed" ProgID="Equation.DSMT4" ShapeID="_x0000_i1040" DrawAspect="Content" ObjectID="_1630760099" r:id="rId44"/>
        </w:object>
      </w:r>
      <w:r w:rsidRPr="00F25232">
        <w:rPr>
          <w:color w:val="FF0000"/>
        </w:rPr>
        <w:t xml:space="preserve"> = 6.26 m s</w:t>
      </w:r>
      <w:r w:rsidRPr="00F25232">
        <w:rPr>
          <w:color w:val="FF0000"/>
          <w:vertAlign w:val="superscript"/>
        </w:rPr>
        <w:t>–1</w:t>
      </w:r>
      <w:r w:rsidRPr="00F25232">
        <w:rPr>
          <w:color w:val="FF0000"/>
          <w:vertAlign w:val="superscript"/>
        </w:rPr>
        <w:tab/>
      </w:r>
      <w:r w:rsidRPr="00F25232">
        <w:rPr>
          <w:color w:val="FF0000"/>
        </w:rPr>
        <w:t>(1 mark)</w:t>
      </w:r>
    </w:p>
    <w:p w14:paraId="786A6736" w14:textId="77777777" w:rsidR="00F25232" w:rsidRPr="00F25232" w:rsidRDefault="00F25232" w:rsidP="00F25232">
      <w:pPr>
        <w:pStyle w:val="PKQ2"/>
        <w:rPr>
          <w:rStyle w:val="ATquestionno"/>
          <w:color w:val="FF0000"/>
        </w:rPr>
      </w:pPr>
      <w:r w:rsidRPr="00F25232">
        <w:rPr>
          <w:rStyle w:val="ATquestionno"/>
          <w:color w:val="FF0000"/>
        </w:rPr>
        <w:t>f</w:t>
      </w:r>
      <w:r w:rsidRPr="00F25232">
        <w:rPr>
          <w:color w:val="FF0000"/>
        </w:rPr>
        <w:t xml:space="preserve"> </w:t>
      </w:r>
      <w:r w:rsidRPr="00F25232">
        <w:rPr>
          <w:color w:val="FF0000"/>
        </w:rPr>
        <w:tab/>
        <w:t>At Q the total energy must equal the total energy at R.</w:t>
      </w:r>
    </w:p>
    <w:p w14:paraId="25068CF0" w14:textId="77777777" w:rsidR="00F25232" w:rsidRPr="00F25232" w:rsidRDefault="00F25232" w:rsidP="00F25232">
      <w:pPr>
        <w:pStyle w:val="PKQ2"/>
        <w:rPr>
          <w:color w:val="FF0000"/>
        </w:rPr>
      </w:pPr>
      <w:r w:rsidRPr="00F25232">
        <w:rPr>
          <w:color w:val="FF0000"/>
        </w:rPr>
        <w:lastRenderedPageBreak/>
        <w:tab/>
      </w:r>
      <w:proofErr w:type="spellStart"/>
      <w:r w:rsidRPr="00F25232">
        <w:rPr>
          <w:rStyle w:val="ATitalictext"/>
          <w:color w:val="FF0000"/>
        </w:rPr>
        <w:t>E</w:t>
      </w:r>
      <w:r w:rsidRPr="00F25232">
        <w:rPr>
          <w:color w:val="FF0000"/>
          <w:vertAlign w:val="subscript"/>
        </w:rPr>
        <w:t>total</w:t>
      </w:r>
      <w:proofErr w:type="spellEnd"/>
      <w:r w:rsidRPr="00F25232">
        <w:rPr>
          <w:color w:val="FF0000"/>
          <w:vertAlign w:val="subscript"/>
        </w:rPr>
        <w:t xml:space="preserve"> at Q</w:t>
      </w:r>
      <w:r w:rsidRPr="00F25232">
        <w:rPr>
          <w:color w:val="FF0000"/>
        </w:rPr>
        <w:t xml:space="preserve"> = </w:t>
      </w:r>
      <w:r w:rsidRPr="00F25232">
        <w:rPr>
          <w:i/>
          <w:color w:val="FF0000"/>
        </w:rPr>
        <w:t>E</w:t>
      </w:r>
      <w:r w:rsidRPr="00F25232">
        <w:rPr>
          <w:color w:val="FF0000"/>
          <w:vertAlign w:val="subscript"/>
        </w:rPr>
        <w:t>p</w:t>
      </w:r>
      <w:r w:rsidRPr="00F25232">
        <w:rPr>
          <w:color w:val="FF0000"/>
        </w:rPr>
        <w:t xml:space="preserve"> + </w:t>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 </w:t>
      </w:r>
      <w:proofErr w:type="spellStart"/>
      <w:r w:rsidRPr="00F25232">
        <w:rPr>
          <w:rStyle w:val="ATitalictext"/>
          <w:color w:val="FF0000"/>
        </w:rPr>
        <w:t>E</w:t>
      </w:r>
      <w:r w:rsidRPr="00F25232">
        <w:rPr>
          <w:color w:val="FF0000"/>
          <w:vertAlign w:val="subscript"/>
        </w:rPr>
        <w:t>total</w:t>
      </w:r>
      <w:proofErr w:type="spellEnd"/>
      <w:r w:rsidRPr="00F25232">
        <w:rPr>
          <w:color w:val="FF0000"/>
          <w:vertAlign w:val="subscript"/>
        </w:rPr>
        <w:t xml:space="preserve"> at R</w:t>
      </w:r>
      <w:r w:rsidRPr="00F25232">
        <w:rPr>
          <w:color w:val="FF0000"/>
        </w:rPr>
        <w:t xml:space="preserve"> = </w:t>
      </w:r>
      <w:r w:rsidRPr="00F25232">
        <w:rPr>
          <w:i/>
          <w:color w:val="FF0000"/>
        </w:rPr>
        <w:t>E</w:t>
      </w:r>
      <w:r w:rsidRPr="00F25232">
        <w:rPr>
          <w:color w:val="FF0000"/>
          <w:vertAlign w:val="subscript"/>
        </w:rPr>
        <w:t>p</w:t>
      </w:r>
      <w:r w:rsidRPr="00F25232">
        <w:rPr>
          <w:color w:val="FF0000"/>
        </w:rPr>
        <w:t xml:space="preserve"> = 34.3 kJ</w:t>
      </w:r>
    </w:p>
    <w:p w14:paraId="0759A995" w14:textId="77777777" w:rsidR="00F25232" w:rsidRPr="00F25232" w:rsidRDefault="00F25232" w:rsidP="00F25232">
      <w:pPr>
        <w:pStyle w:val="PKQ2"/>
        <w:rPr>
          <w:color w:val="FF0000"/>
        </w:rPr>
      </w:pPr>
      <w:r w:rsidRPr="00F25232">
        <w:rPr>
          <w:color w:val="FF0000"/>
        </w:rPr>
        <w:tab/>
        <w:t xml:space="preserve">350 </w:t>
      </w:r>
      <w:r w:rsidRPr="00F25232">
        <w:rPr>
          <w:color w:val="FF0000"/>
        </w:rPr>
        <w:sym w:font="Symbol" w:char="F0B4"/>
      </w:r>
      <w:r w:rsidRPr="00F25232">
        <w:rPr>
          <w:color w:val="FF0000"/>
        </w:rPr>
        <w:t xml:space="preserve"> 9.8 </w:t>
      </w:r>
      <w:r w:rsidRPr="00F25232">
        <w:rPr>
          <w:color w:val="FF0000"/>
        </w:rPr>
        <w:sym w:font="Symbol" w:char="F0B4"/>
      </w:r>
      <w:r w:rsidRPr="00F25232">
        <w:rPr>
          <w:color w:val="FF0000"/>
        </w:rPr>
        <w:t xml:space="preserve"> 6.0 + </w:t>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 34</w:t>
      </w:r>
      <w:r w:rsidRPr="00F25232">
        <w:rPr>
          <w:color w:val="FF0000"/>
          <w:spacing w:val="-30"/>
        </w:rPr>
        <w:t xml:space="preserve"> </w:t>
      </w:r>
      <w:r w:rsidRPr="00F25232">
        <w:rPr>
          <w:color w:val="FF0000"/>
        </w:rPr>
        <w:t>300</w:t>
      </w:r>
      <w:r w:rsidRPr="00F25232">
        <w:rPr>
          <w:color w:val="FF0000"/>
        </w:rPr>
        <w:tab/>
        <w:t>(1 mark)</w:t>
      </w:r>
    </w:p>
    <w:p w14:paraId="15CB7D2B" w14:textId="77777777" w:rsidR="00F25232" w:rsidRPr="00F25232" w:rsidRDefault="00F25232" w:rsidP="00F25232">
      <w:pPr>
        <w:pStyle w:val="PKQ2"/>
        <w:rPr>
          <w:color w:val="FF0000"/>
        </w:rPr>
      </w:pPr>
      <w:r w:rsidRPr="00F25232">
        <w:rPr>
          <w:color w:val="FF0000"/>
        </w:rPr>
        <w:tab/>
      </w:r>
      <w:proofErr w:type="spellStart"/>
      <w:r w:rsidRPr="00F25232">
        <w:rPr>
          <w:rStyle w:val="ATitalictext"/>
          <w:color w:val="FF0000"/>
        </w:rPr>
        <w:t>E</w:t>
      </w:r>
      <w:r w:rsidRPr="00F25232">
        <w:rPr>
          <w:color w:val="FF0000"/>
          <w:vertAlign w:val="subscript"/>
        </w:rPr>
        <w:t>k</w:t>
      </w:r>
      <w:proofErr w:type="spellEnd"/>
      <w:r w:rsidRPr="00F25232">
        <w:rPr>
          <w:color w:val="FF0000"/>
        </w:rPr>
        <w:t xml:space="preserve"> = 34</w:t>
      </w:r>
      <w:r w:rsidRPr="00F25232">
        <w:rPr>
          <w:color w:val="FF0000"/>
          <w:spacing w:val="-30"/>
        </w:rPr>
        <w:t xml:space="preserve"> </w:t>
      </w:r>
      <w:r w:rsidRPr="00F25232">
        <w:rPr>
          <w:color w:val="FF0000"/>
        </w:rPr>
        <w:t>300 – 20</w:t>
      </w:r>
      <w:r w:rsidRPr="00F25232">
        <w:rPr>
          <w:color w:val="FF0000"/>
          <w:spacing w:val="-30"/>
        </w:rPr>
        <w:t xml:space="preserve"> </w:t>
      </w:r>
      <w:r w:rsidRPr="00F25232">
        <w:rPr>
          <w:color w:val="FF0000"/>
        </w:rPr>
        <w:t>580 = 13</w:t>
      </w:r>
      <w:r w:rsidRPr="00F25232">
        <w:rPr>
          <w:color w:val="FF0000"/>
          <w:spacing w:val="-30"/>
        </w:rPr>
        <w:t xml:space="preserve"> </w:t>
      </w:r>
      <w:r w:rsidRPr="00F25232">
        <w:rPr>
          <w:color w:val="FF0000"/>
        </w:rPr>
        <w:t>720 J</w:t>
      </w:r>
    </w:p>
    <w:p w14:paraId="3A8D8B66" w14:textId="77777777" w:rsidR="00F25232" w:rsidRPr="00F25232" w:rsidRDefault="00F25232" w:rsidP="00F25232">
      <w:pPr>
        <w:pStyle w:val="PKQ2"/>
        <w:rPr>
          <w:color w:val="FF0000"/>
        </w:rPr>
      </w:pPr>
      <w:r w:rsidRPr="00F25232">
        <w:rPr>
          <w:color w:val="FF0000"/>
        </w:rPr>
        <w:tab/>
        <w:t>13</w:t>
      </w:r>
      <w:r w:rsidRPr="00F25232">
        <w:rPr>
          <w:color w:val="FF0000"/>
          <w:spacing w:val="-30"/>
        </w:rPr>
        <w:t xml:space="preserve"> </w:t>
      </w:r>
      <w:r w:rsidRPr="00F25232">
        <w:rPr>
          <w:color w:val="FF0000"/>
        </w:rPr>
        <w:t xml:space="preserve">720 = </w:t>
      </w:r>
      <w:r w:rsidRPr="00F25232">
        <w:rPr>
          <w:color w:val="FF0000"/>
          <w:position w:val="-12"/>
        </w:rPr>
        <w:object w:dxaOrig="180" w:dyaOrig="360" w14:anchorId="45773654">
          <v:shape id="_x0000_i1041" type="#_x0000_t75" style="width:9pt;height:18pt" o:ole="">
            <v:imagedata r:id="rId45" o:title=""/>
          </v:shape>
          <o:OLEObject Type="Embed" ProgID="Equation.DSMT4" ShapeID="_x0000_i1041" DrawAspect="Content" ObjectID="_1630760100" r:id="rId46"/>
        </w:object>
      </w:r>
      <w:r w:rsidRPr="00F25232">
        <w:rPr>
          <w:rStyle w:val="ATitalictext"/>
          <w:color w:val="FF0000"/>
        </w:rPr>
        <w:t>mv</w:t>
      </w:r>
      <w:r w:rsidRPr="00F25232">
        <w:rPr>
          <w:color w:val="FF0000"/>
          <w:vertAlign w:val="superscript"/>
        </w:rPr>
        <w:t>2</w:t>
      </w:r>
      <w:r w:rsidRPr="00F25232">
        <w:rPr>
          <w:color w:val="FF0000"/>
        </w:rPr>
        <w:t xml:space="preserve"> = </w:t>
      </w:r>
      <w:r w:rsidRPr="00F25232">
        <w:rPr>
          <w:color w:val="FF0000"/>
          <w:position w:val="-12"/>
        </w:rPr>
        <w:object w:dxaOrig="180" w:dyaOrig="360" w14:anchorId="096C2117">
          <v:shape id="_x0000_i1042" type="#_x0000_t75" style="width:9pt;height:18pt" o:ole="">
            <v:imagedata r:id="rId47" o:title=""/>
          </v:shape>
          <o:OLEObject Type="Embed" ProgID="Equation.DSMT4" ShapeID="_x0000_i1042" DrawAspect="Content" ObjectID="_1630760101" r:id="rId48"/>
        </w:object>
      </w:r>
      <w:r w:rsidRPr="00F25232">
        <w:rPr>
          <w:color w:val="FF0000"/>
        </w:rPr>
        <w:t xml:space="preserve"> </w:t>
      </w:r>
      <w:r w:rsidRPr="00F25232">
        <w:rPr>
          <w:color w:val="FF0000"/>
        </w:rPr>
        <w:sym w:font="Symbol" w:char="F0B4"/>
      </w:r>
      <w:r w:rsidRPr="00F25232">
        <w:rPr>
          <w:color w:val="FF0000"/>
        </w:rPr>
        <w:t xml:space="preserve"> 350 </w:t>
      </w:r>
      <w:r w:rsidRPr="00F25232">
        <w:rPr>
          <w:color w:val="FF0000"/>
        </w:rPr>
        <w:sym w:font="Symbol" w:char="F0B4"/>
      </w:r>
      <w:r w:rsidRPr="00F25232">
        <w:rPr>
          <w:color w:val="FF0000"/>
        </w:rPr>
        <w:t xml:space="preserve"> </w:t>
      </w:r>
      <w:r w:rsidRPr="00F25232">
        <w:rPr>
          <w:rStyle w:val="ATitalictext"/>
          <w:color w:val="FF0000"/>
        </w:rPr>
        <w:t>v</w:t>
      </w:r>
      <w:r w:rsidRPr="00F25232">
        <w:rPr>
          <w:color w:val="FF0000"/>
          <w:vertAlign w:val="superscript"/>
        </w:rPr>
        <w:t>2</w:t>
      </w:r>
      <w:r w:rsidRPr="00F25232">
        <w:rPr>
          <w:color w:val="FF0000"/>
          <w:vertAlign w:val="superscript"/>
        </w:rPr>
        <w:tab/>
      </w:r>
      <w:r w:rsidRPr="00F25232">
        <w:rPr>
          <w:color w:val="FF0000"/>
        </w:rPr>
        <w:t>(1 mark)</w:t>
      </w:r>
    </w:p>
    <w:p w14:paraId="6329AB68" w14:textId="77777777" w:rsidR="00F25232" w:rsidRPr="00F25232" w:rsidRDefault="00F25232" w:rsidP="00F25232">
      <w:pPr>
        <w:pStyle w:val="PKQ2"/>
        <w:rPr>
          <w:color w:val="FF0000"/>
        </w:rPr>
      </w:pPr>
      <w:r w:rsidRPr="00F25232">
        <w:rPr>
          <w:color w:val="FF0000"/>
        </w:rPr>
        <w:tab/>
      </w:r>
      <w:r w:rsidRPr="00F25232">
        <w:rPr>
          <w:rStyle w:val="ATitalictext"/>
          <w:color w:val="FF0000"/>
        </w:rPr>
        <w:t>v</w:t>
      </w:r>
      <w:r w:rsidRPr="00F25232">
        <w:rPr>
          <w:color w:val="FF0000"/>
          <w:vertAlign w:val="superscript"/>
        </w:rPr>
        <w:t>2</w:t>
      </w:r>
      <w:r w:rsidRPr="00F25232">
        <w:rPr>
          <w:color w:val="FF0000"/>
        </w:rPr>
        <w:t xml:space="preserve"> = </w:t>
      </w:r>
      <w:r w:rsidRPr="00F25232">
        <w:rPr>
          <w:color w:val="FF0000"/>
          <w:position w:val="-24"/>
        </w:rPr>
        <w:object w:dxaOrig="720" w:dyaOrig="620" w14:anchorId="143E2A67">
          <v:shape id="_x0000_i1043" type="#_x0000_t75" style="width:36pt;height:30.75pt" o:ole="">
            <v:imagedata r:id="rId49" o:title=""/>
          </v:shape>
          <o:OLEObject Type="Embed" ProgID="Equation.DSMT4" ShapeID="_x0000_i1043" DrawAspect="Content" ObjectID="_1630760102" r:id="rId50"/>
        </w:object>
      </w:r>
      <w:r w:rsidRPr="00F25232">
        <w:rPr>
          <w:color w:val="FF0000"/>
        </w:rPr>
        <w:t xml:space="preserve"> = 78.4</w:t>
      </w:r>
    </w:p>
    <w:p w14:paraId="50A1AF70" w14:textId="77777777" w:rsidR="00F25232" w:rsidRPr="00F25232" w:rsidRDefault="00F25232" w:rsidP="00F25232">
      <w:pPr>
        <w:pStyle w:val="PKQ2"/>
        <w:rPr>
          <w:color w:val="FF0000"/>
        </w:rPr>
      </w:pPr>
      <w:r w:rsidRPr="00F25232">
        <w:rPr>
          <w:color w:val="FF0000"/>
        </w:rPr>
        <w:tab/>
      </w:r>
      <w:r w:rsidRPr="00F25232">
        <w:rPr>
          <w:rStyle w:val="ATitalictext"/>
          <w:color w:val="FF0000"/>
        </w:rPr>
        <w:t>v</w:t>
      </w:r>
      <w:r w:rsidRPr="00F25232">
        <w:rPr>
          <w:color w:val="FF0000"/>
        </w:rPr>
        <w:t xml:space="preserve"> = </w:t>
      </w:r>
      <w:r w:rsidRPr="00F25232">
        <w:rPr>
          <w:color w:val="FF0000"/>
          <w:position w:val="-8"/>
        </w:rPr>
        <w:object w:dxaOrig="680" w:dyaOrig="360" w14:anchorId="2FED69FD">
          <v:shape id="_x0000_i1044" type="#_x0000_t75" style="width:33.75pt;height:18pt" o:ole="">
            <v:imagedata r:id="rId51" o:title=""/>
          </v:shape>
          <o:OLEObject Type="Embed" ProgID="Equation.DSMT4" ShapeID="_x0000_i1044" DrawAspect="Content" ObjectID="_1630760103" r:id="rId52"/>
        </w:object>
      </w:r>
      <w:r w:rsidRPr="00F25232">
        <w:rPr>
          <w:color w:val="FF0000"/>
        </w:rPr>
        <w:t xml:space="preserve"> = 8.85 m s</w:t>
      </w:r>
      <w:r w:rsidRPr="00F25232">
        <w:rPr>
          <w:color w:val="FF0000"/>
          <w:vertAlign w:val="superscript"/>
        </w:rPr>
        <w:t>–1</w:t>
      </w:r>
      <w:r w:rsidRPr="00F25232">
        <w:rPr>
          <w:color w:val="FF0000"/>
          <w:vertAlign w:val="superscript"/>
        </w:rPr>
        <w:tab/>
      </w:r>
      <w:r w:rsidRPr="00F25232">
        <w:rPr>
          <w:color w:val="FF0000"/>
        </w:rPr>
        <w:t>(1 mark)</w:t>
      </w:r>
    </w:p>
    <w:p w14:paraId="6EEFCC95" w14:textId="77777777" w:rsidR="00F25232" w:rsidRPr="003A627F" w:rsidRDefault="00F25232" w:rsidP="00F25232">
      <w:pPr>
        <w:pStyle w:val="Lines"/>
        <w:tabs>
          <w:tab w:val="right" w:pos="10206"/>
        </w:tabs>
      </w:pPr>
    </w:p>
    <w:p w14:paraId="656BF6CF" w14:textId="2834E3CA" w:rsidR="00A34B18" w:rsidRDefault="00A34B18" w:rsidP="00A34B18">
      <w:pPr>
        <w:pStyle w:val="PCHead"/>
      </w:pPr>
      <w:r>
        <w:t xml:space="preserve">Question </w:t>
      </w:r>
      <w:r w:rsidR="0092669C">
        <w:t>10</w:t>
      </w:r>
    </w:p>
    <w:p w14:paraId="79E84C18" w14:textId="77777777" w:rsidR="00A34B18" w:rsidRPr="0036414D" w:rsidRDefault="00A34B18" w:rsidP="00A34B18">
      <w:pPr>
        <w:pStyle w:val="PKQ1"/>
      </w:pPr>
      <w:r>
        <w:t>A 35.0 kg girl is jumping on a trampoline. She is travelling at 6.00 </w:t>
      </w:r>
      <w:r w:rsidRPr="0036414D">
        <w:t>m</w:t>
      </w:r>
      <w:r>
        <w:t> s</w:t>
      </w:r>
      <w:r>
        <w:rPr>
          <w:vertAlign w:val="superscript"/>
        </w:rPr>
        <w:t>–</w:t>
      </w:r>
      <w:r w:rsidRPr="00BA30F3">
        <w:rPr>
          <w:vertAlign w:val="superscript"/>
        </w:rPr>
        <w:t>1</w:t>
      </w:r>
      <w:r>
        <w:t xml:space="preserve"> when she hits the trampoline</w:t>
      </w:r>
      <w:r w:rsidRPr="0036414D">
        <w:t xml:space="preserve"> </w:t>
      </w:r>
      <w:r>
        <w:t xml:space="preserve">at 45° to the horizontal travelling to the right </w:t>
      </w:r>
      <w:r w:rsidRPr="0036414D">
        <w:t>and bou</w:t>
      </w:r>
      <w:r>
        <w:t>nces back up with a velocity of 4.20 m s</w:t>
      </w:r>
      <w:r>
        <w:rPr>
          <w:vertAlign w:val="superscript"/>
        </w:rPr>
        <w:t>–</w:t>
      </w:r>
      <w:r w:rsidRPr="00BA30F3">
        <w:rPr>
          <w:vertAlign w:val="superscript"/>
        </w:rPr>
        <w:t>1</w:t>
      </w:r>
      <w:r>
        <w:t xml:space="preserve"> at 45° to the horizontal travelling to the right</w:t>
      </w:r>
      <w:r w:rsidRPr="0036414D">
        <w:t>.</w:t>
      </w:r>
      <w:r>
        <w:t xml:space="preserve"> Calculate</w:t>
      </w:r>
      <w:r w:rsidRPr="0036414D">
        <w:t>:</w:t>
      </w:r>
    </w:p>
    <w:p w14:paraId="5FBC404F" w14:textId="77777777" w:rsidR="00A34B18" w:rsidRDefault="00A34B18" w:rsidP="00A34B18">
      <w:pPr>
        <w:pStyle w:val="PKQ2"/>
      </w:pPr>
      <w:proofErr w:type="spellStart"/>
      <w:proofErr w:type="gramStart"/>
      <w:r w:rsidRPr="00B760E8">
        <w:rPr>
          <w:rStyle w:val="Pbodybold"/>
        </w:rPr>
        <w:t>a</w:t>
      </w:r>
      <w:proofErr w:type="spellEnd"/>
      <w:proofErr w:type="gramEnd"/>
      <w:r>
        <w:rPr>
          <w:rStyle w:val="Pbodybold"/>
        </w:rPr>
        <w:tab/>
      </w:r>
      <w:r>
        <w:t>the initial momentum of the girl</w:t>
      </w:r>
      <w:r>
        <w:tab/>
      </w:r>
      <w:r w:rsidRPr="00AD2449">
        <w:t>(1 mark)</w:t>
      </w:r>
    </w:p>
    <w:p w14:paraId="7C52CC55" w14:textId="77777777" w:rsidR="00D83DB5" w:rsidRDefault="00D83DB5" w:rsidP="00A34B18">
      <w:pPr>
        <w:pStyle w:val="PKQ2"/>
        <w:rPr>
          <w:rStyle w:val="Pbodybold"/>
        </w:rPr>
      </w:pPr>
    </w:p>
    <w:p w14:paraId="2892A7A9" w14:textId="77777777" w:rsidR="00A34B18" w:rsidRDefault="00A34B18" w:rsidP="00A34B18">
      <w:pPr>
        <w:pStyle w:val="PKQ2"/>
      </w:pPr>
      <w:proofErr w:type="gramStart"/>
      <w:r w:rsidRPr="00B760E8">
        <w:rPr>
          <w:rStyle w:val="Pbodybold"/>
        </w:rPr>
        <w:t>b</w:t>
      </w:r>
      <w:proofErr w:type="gramEnd"/>
      <w:r>
        <w:rPr>
          <w:rStyle w:val="Pbodybold"/>
        </w:rPr>
        <w:tab/>
      </w:r>
      <w:r>
        <w:t xml:space="preserve">the change in momentum of the girl. Use north, south, east and west to designate direction, where N–S are up–down respectively, and E–W are right–left. </w:t>
      </w:r>
    </w:p>
    <w:p w14:paraId="1D36D4A4" w14:textId="77777777" w:rsidR="00A34B18" w:rsidRDefault="00A34B18" w:rsidP="00A34B18">
      <w:pPr>
        <w:pStyle w:val="PKQ2"/>
      </w:pPr>
      <w:r w:rsidRPr="00211009">
        <w:rPr>
          <w:i/>
        </w:rPr>
        <w:t>(Hint: You will need vectors for velocity)</w:t>
      </w:r>
      <w:r>
        <w:tab/>
      </w:r>
      <w:r w:rsidRPr="00AD2449">
        <w:t>(3 marks)</w:t>
      </w:r>
    </w:p>
    <w:p w14:paraId="55623F4D" w14:textId="77777777" w:rsidR="00A34B18" w:rsidRPr="00517FE4" w:rsidRDefault="00A34B18" w:rsidP="00A34B18">
      <w:pPr>
        <w:pStyle w:val="PKQ2"/>
        <w:rPr>
          <w:rStyle w:val="Pbodybold"/>
          <w:color w:val="FF0000"/>
        </w:rPr>
      </w:pPr>
      <w:proofErr w:type="gramStart"/>
      <w:r w:rsidRPr="00517FE4">
        <w:rPr>
          <w:rStyle w:val="Pbodybold"/>
          <w:color w:val="FF0000"/>
        </w:rPr>
        <w:t>a</w:t>
      </w:r>
      <w:proofErr w:type="gramEnd"/>
      <w:r w:rsidRPr="00517FE4">
        <w:rPr>
          <w:rStyle w:val="Pbodybold"/>
          <w:color w:val="FF0000"/>
        </w:rPr>
        <w:tab/>
      </w:r>
    </w:p>
    <w:p w14:paraId="35234889" w14:textId="77777777" w:rsidR="00A34B18" w:rsidRPr="00517FE4" w:rsidRDefault="00A34B18" w:rsidP="00A34B18">
      <w:pPr>
        <w:pStyle w:val="PKQ2"/>
        <w:rPr>
          <w:color w:val="FF0000"/>
        </w:rPr>
      </w:pPr>
      <w:r w:rsidRPr="00517FE4">
        <w:rPr>
          <w:i/>
          <w:color w:val="FF0000"/>
        </w:rPr>
        <w:tab/>
      </w:r>
      <w:proofErr w:type="spellStart"/>
      <w:r w:rsidRPr="00517FE4">
        <w:rPr>
          <w:i/>
          <w:color w:val="FF0000"/>
        </w:rPr>
        <w:t>p</w:t>
      </w:r>
      <w:r w:rsidRPr="00517FE4">
        <w:rPr>
          <w:i/>
          <w:color w:val="FF0000"/>
          <w:vertAlign w:val="subscript"/>
        </w:rPr>
        <w:t>initial</w:t>
      </w:r>
      <w:proofErr w:type="spellEnd"/>
      <w:r w:rsidRPr="00517FE4">
        <w:rPr>
          <w:color w:val="FF0000"/>
        </w:rPr>
        <w:t xml:space="preserve"> = </w:t>
      </w:r>
      <w:r w:rsidRPr="00517FE4">
        <w:rPr>
          <w:i/>
          <w:color w:val="FF0000"/>
        </w:rPr>
        <w:t>mu</w:t>
      </w:r>
      <w:r w:rsidRPr="00517FE4">
        <w:rPr>
          <w:i/>
          <w:color w:val="FF0000"/>
        </w:rPr>
        <w:tab/>
      </w:r>
    </w:p>
    <w:p w14:paraId="25A28843" w14:textId="77777777" w:rsidR="00A34B18" w:rsidRPr="00517FE4" w:rsidRDefault="00A34B18" w:rsidP="00A34B18">
      <w:pPr>
        <w:pStyle w:val="PKQ2"/>
        <w:rPr>
          <w:color w:val="FF0000"/>
        </w:rPr>
      </w:pPr>
      <w:r w:rsidRPr="00517FE4">
        <w:rPr>
          <w:color w:val="FF0000"/>
        </w:rPr>
        <w:tab/>
        <w:t xml:space="preserve">          = (35.0) × (6.0)</w:t>
      </w:r>
    </w:p>
    <w:p w14:paraId="675239AB" w14:textId="77777777" w:rsidR="00A34B18" w:rsidRPr="00517FE4" w:rsidRDefault="00A34B18" w:rsidP="00A34B18">
      <w:pPr>
        <w:pStyle w:val="PKQ2"/>
        <w:rPr>
          <w:color w:val="FF0000"/>
        </w:rPr>
      </w:pPr>
      <w:r w:rsidRPr="00517FE4">
        <w:rPr>
          <w:color w:val="FF0000"/>
        </w:rPr>
        <w:tab/>
        <w:t xml:space="preserve">          = 210 kg m s</w:t>
      </w:r>
      <w:r w:rsidRPr="00517FE4">
        <w:rPr>
          <w:color w:val="FF0000"/>
          <w:vertAlign w:val="superscript"/>
        </w:rPr>
        <w:t>–1</w:t>
      </w:r>
      <w:r w:rsidRPr="00517FE4">
        <w:rPr>
          <w:color w:val="FF0000"/>
          <w:vertAlign w:val="superscript"/>
        </w:rPr>
        <w:tab/>
      </w:r>
      <w:r w:rsidRPr="00517FE4">
        <w:rPr>
          <w:color w:val="FF0000"/>
        </w:rPr>
        <w:t>(1 mark)</w:t>
      </w:r>
    </w:p>
    <w:p w14:paraId="587B5253" w14:textId="77777777" w:rsidR="00A34B18" w:rsidRPr="00517FE4" w:rsidRDefault="00A34B18" w:rsidP="00A34B18">
      <w:pPr>
        <w:pStyle w:val="PKQ2"/>
        <w:rPr>
          <w:color w:val="FF0000"/>
        </w:rPr>
      </w:pPr>
      <w:proofErr w:type="gramStart"/>
      <w:r w:rsidRPr="00517FE4">
        <w:rPr>
          <w:rStyle w:val="Pbodybold"/>
          <w:color w:val="FF0000"/>
        </w:rPr>
        <w:t>b</w:t>
      </w:r>
      <w:proofErr w:type="gramEnd"/>
      <w:r w:rsidRPr="00517FE4">
        <w:rPr>
          <w:color w:val="FF0000"/>
        </w:rPr>
        <w:tab/>
      </w:r>
      <w:r w:rsidRPr="00517FE4">
        <w:rPr>
          <w:color w:val="FF0000"/>
        </w:rPr>
        <w:tab/>
        <w:t>The change in velocity is given as the addition of the two vectors v + (-u). So its magnitude is given by:</w:t>
      </w:r>
    </w:p>
    <w:p w14:paraId="0E122800" w14:textId="77777777" w:rsidR="00A34B18" w:rsidRPr="00517FE4" w:rsidRDefault="00A34B18" w:rsidP="00A34B18">
      <w:pPr>
        <w:pStyle w:val="PKQ2"/>
        <w:rPr>
          <w:color w:val="FF0000"/>
        </w:rPr>
      </w:pPr>
      <w:r w:rsidRPr="00517FE4">
        <w:rPr>
          <w:rStyle w:val="Pbodybold"/>
          <w:color w:val="FF0000"/>
        </w:rPr>
        <w:tab/>
      </w:r>
      <w:r w:rsidRPr="00517FE4">
        <w:rPr>
          <w:color w:val="FF0000"/>
          <w:position w:val="-44"/>
        </w:rPr>
        <w:object w:dxaOrig="2220" w:dyaOrig="1200" w14:anchorId="2BDD7577">
          <v:shape id="_x0000_i1045" type="#_x0000_t75" style="width:111pt;height:60pt" o:ole="">
            <v:imagedata r:id="rId53" o:title=""/>
          </v:shape>
          <o:OLEObject Type="Embed" ProgID="Equation.DSMT4" ShapeID="_x0000_i1045" DrawAspect="Content" ObjectID="_1630760104" r:id="rId54"/>
        </w:object>
      </w:r>
      <w:r w:rsidRPr="00517FE4">
        <w:rPr>
          <w:color w:val="FF0000"/>
        </w:rPr>
        <w:tab/>
        <w:t>(1 mark)</w:t>
      </w:r>
    </w:p>
    <w:p w14:paraId="6995466A" w14:textId="77777777" w:rsidR="00A34B18" w:rsidRPr="00517FE4" w:rsidRDefault="00A34B18" w:rsidP="00A34B18">
      <w:pPr>
        <w:pStyle w:val="PKQ2"/>
        <w:rPr>
          <w:noProof/>
          <w:color w:val="FF0000"/>
        </w:rPr>
      </w:pPr>
      <w:r w:rsidRPr="00517FE4">
        <w:rPr>
          <w:color w:val="FF0000"/>
        </w:rPr>
        <w:tab/>
        <w:t>Direction: initially she is travelling south-east, and at the end she is travelling north-east. So find the direction of her change in velocity vector.</w:t>
      </w:r>
      <w:r w:rsidRPr="00517FE4">
        <w:rPr>
          <w:noProof/>
          <w:color w:val="FF0000"/>
        </w:rPr>
        <w:t xml:space="preserve"> </w:t>
      </w:r>
    </w:p>
    <w:p w14:paraId="1EBB361D" w14:textId="77777777" w:rsidR="00A34B18" w:rsidRPr="00517FE4" w:rsidRDefault="00A34B18" w:rsidP="00A34B18">
      <w:pPr>
        <w:pStyle w:val="PKQ2"/>
        <w:rPr>
          <w:color w:val="FF0000"/>
        </w:rPr>
      </w:pPr>
      <w:r w:rsidRPr="00517FE4">
        <w:rPr>
          <w:noProof/>
          <w:color w:val="FF0000"/>
        </w:rPr>
        <w:drawing>
          <wp:inline distT="0" distB="0" distL="0" distR="0" wp14:anchorId="1E656CA9" wp14:editId="340640C6">
            <wp:extent cx="1183005" cy="17252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extLst>
                        <a:ext uri="{BEBA8EAE-BF5A-486C-A8C5-ECC9F3942E4B}">
                          <a14:imgProps xmlns:a14="http://schemas.microsoft.com/office/drawing/2010/main">
                            <a14:imgLayer r:embed="rId5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183005" cy="1725295"/>
                    </a:xfrm>
                    <a:prstGeom prst="rect">
                      <a:avLst/>
                    </a:prstGeom>
                    <a:noFill/>
                  </pic:spPr>
                </pic:pic>
              </a:graphicData>
            </a:graphic>
          </wp:inline>
        </w:drawing>
      </w:r>
      <w:r w:rsidRPr="00517FE4">
        <w:rPr>
          <w:color w:val="FF0000"/>
        </w:rPr>
        <w:t xml:space="preserve"> </w:t>
      </w:r>
    </w:p>
    <w:p w14:paraId="0F17B5B4" w14:textId="77777777" w:rsidR="00A34B18" w:rsidRPr="00517FE4" w:rsidRDefault="00A34B18" w:rsidP="00A34B18">
      <w:pPr>
        <w:pStyle w:val="PKQ2"/>
        <w:rPr>
          <w:color w:val="FF0000"/>
        </w:rPr>
      </w:pPr>
    </w:p>
    <w:p w14:paraId="1BA27297" w14:textId="77777777" w:rsidR="00A34B18" w:rsidRPr="00517FE4" w:rsidRDefault="00A34B18" w:rsidP="00A34B18">
      <w:pPr>
        <w:pStyle w:val="PKQ2"/>
        <w:ind w:hanging="74"/>
        <w:rPr>
          <w:color w:val="FF0000"/>
        </w:rPr>
      </w:pPr>
      <w:r w:rsidRPr="00517FE4">
        <w:rPr>
          <w:color w:val="FF0000"/>
          <w:position w:val="-40"/>
        </w:rPr>
        <w:object w:dxaOrig="2380" w:dyaOrig="920" w14:anchorId="69F01E62">
          <v:shape id="_x0000_i1046" type="#_x0000_t75" style="width:119.25pt;height:45.75pt" o:ole="">
            <v:imagedata r:id="rId57" o:title=""/>
          </v:shape>
          <o:OLEObject Type="Embed" ProgID="Equation.DSMT4" ShapeID="_x0000_i1046" DrawAspect="Content" ObjectID="_1630760105" r:id="rId58"/>
        </w:object>
      </w:r>
      <w:r w:rsidRPr="00517FE4">
        <w:rPr>
          <w:noProof/>
          <w:color w:val="FF0000"/>
        </w:rPr>
        <mc:AlternateContent>
          <mc:Choice Requires="wps">
            <w:drawing>
              <wp:anchor distT="0" distB="0" distL="114300" distR="114300" simplePos="0" relativeHeight="251659264" behindDoc="0" locked="0" layoutInCell="1" allowOverlap="1" wp14:anchorId="6EEFBA4D" wp14:editId="7DCB1C06">
                <wp:simplePos x="0" y="0"/>
                <wp:positionH relativeFrom="column">
                  <wp:posOffset>6028055</wp:posOffset>
                </wp:positionH>
                <wp:positionV relativeFrom="paragraph">
                  <wp:posOffset>97155</wp:posOffset>
                </wp:positionV>
                <wp:extent cx="457835" cy="22860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45783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CA92BB" w14:textId="77777777" w:rsidR="00A34B18" w:rsidRDefault="00A34B18" w:rsidP="00A34B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6EEFBA4D" id="Text Box 39" o:spid="_x0000_s1061" type="#_x0000_t202" style="position:absolute;left:0;text-align:left;margin-left:474.65pt;margin-top:7.65pt;width:36.05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" filled="f" stroked="f">
                <v:textbox>
                  <w:txbxContent>
                    <w:p w14:paraId="3BCA92BB" w14:textId="77777777" w:rsidR="00A34B18" w:rsidRDefault="00A34B18" w:rsidP="00A34B18"/>
                  </w:txbxContent>
                </v:textbox>
                <w10:wrap type="square"/>
              </v:shape>
            </w:pict>
          </mc:Fallback>
        </mc:AlternateContent>
      </w:r>
    </w:p>
    <w:p w14:paraId="4212C72C" w14:textId="77777777" w:rsidR="00A34B18" w:rsidRPr="00517FE4" w:rsidRDefault="00A34B18" w:rsidP="00A34B18">
      <w:pPr>
        <w:pStyle w:val="PKQ2"/>
        <w:rPr>
          <w:color w:val="FF0000"/>
        </w:rPr>
      </w:pPr>
      <w:r w:rsidRPr="00517FE4">
        <w:rPr>
          <w:color w:val="FF0000"/>
        </w:rPr>
        <w:lastRenderedPageBreak/>
        <w:tab/>
        <w:t>If the initial velocity vector is at 45</w:t>
      </w:r>
      <w:r w:rsidRPr="00517FE4">
        <w:rPr>
          <w:rFonts w:ascii="Lucida Grande" w:hAnsi="Lucida Grande" w:cs="Lucida Grande"/>
          <w:color w:val="FF0000"/>
        </w:rPr>
        <w:t>°</w:t>
      </w:r>
      <w:r w:rsidRPr="00517FE4">
        <w:rPr>
          <w:color w:val="FF0000"/>
        </w:rPr>
        <w:t xml:space="preserve"> to the horizontal. Then the ∆</w:t>
      </w:r>
      <w:r w:rsidRPr="00517FE4">
        <w:rPr>
          <w:i/>
          <w:color w:val="FF0000"/>
        </w:rPr>
        <w:t>v</w:t>
      </w:r>
      <w:r w:rsidRPr="00517FE4">
        <w:rPr>
          <w:color w:val="FF0000"/>
        </w:rPr>
        <w:t xml:space="preserve"> vector is 35 + 45 = 80 degrees above the horizontal. i.e. N10</w:t>
      </w:r>
      <w:r w:rsidRPr="00517FE4">
        <w:rPr>
          <w:rFonts w:ascii="Lucida Grande" w:hAnsi="Lucida Grande" w:cs="Lucida Grande"/>
          <w:color w:val="FF0000"/>
        </w:rPr>
        <w:t>°</w:t>
      </w:r>
      <w:r w:rsidRPr="00517FE4">
        <w:rPr>
          <w:color w:val="FF0000"/>
        </w:rPr>
        <w:t xml:space="preserve">W </w:t>
      </w:r>
      <w:r w:rsidRPr="00517FE4">
        <w:rPr>
          <w:color w:val="FF0000"/>
        </w:rPr>
        <w:tab/>
        <w:t>(1 mark)</w:t>
      </w:r>
    </w:p>
    <w:p w14:paraId="656FC54A" w14:textId="77777777" w:rsidR="00A34B18" w:rsidRPr="00517FE4" w:rsidRDefault="00A34B18" w:rsidP="00A34B18">
      <w:pPr>
        <w:pStyle w:val="PKQ2"/>
        <w:rPr>
          <w:color w:val="FF0000"/>
        </w:rPr>
      </w:pPr>
      <w:r w:rsidRPr="00517FE4">
        <w:rPr>
          <w:color w:val="FF0000"/>
        </w:rPr>
        <w:tab/>
        <w:t xml:space="preserve">Then </w:t>
      </w:r>
      <w:proofErr w:type="spellStart"/>
      <w:r w:rsidRPr="00517FE4">
        <w:rPr>
          <w:color w:val="FF0000"/>
        </w:rPr>
        <w:t>Δ</w:t>
      </w:r>
      <w:r w:rsidRPr="00517FE4">
        <w:rPr>
          <w:i/>
          <w:color w:val="FF0000"/>
        </w:rPr>
        <w:t>p</w:t>
      </w:r>
      <w:proofErr w:type="spellEnd"/>
      <w:r w:rsidRPr="00517FE4">
        <w:rPr>
          <w:color w:val="FF0000"/>
        </w:rPr>
        <w:t xml:space="preserve"> = </w:t>
      </w:r>
      <w:proofErr w:type="spellStart"/>
      <w:r w:rsidRPr="00517FE4">
        <w:rPr>
          <w:i/>
          <w:color w:val="FF0000"/>
        </w:rPr>
        <w:t>m</w:t>
      </w:r>
      <w:r w:rsidRPr="00517FE4">
        <w:rPr>
          <w:color w:val="FF0000"/>
        </w:rPr>
        <w:t>Δ</w:t>
      </w:r>
      <w:r w:rsidRPr="00517FE4">
        <w:rPr>
          <w:i/>
          <w:color w:val="FF0000"/>
        </w:rPr>
        <w:t>v</w:t>
      </w:r>
      <w:proofErr w:type="spellEnd"/>
    </w:p>
    <w:p w14:paraId="0BF08DB7" w14:textId="77777777" w:rsidR="00A34B18" w:rsidRPr="00517FE4" w:rsidRDefault="00A34B18" w:rsidP="00A34B18">
      <w:pPr>
        <w:pStyle w:val="PKQ2"/>
        <w:rPr>
          <w:color w:val="FF0000"/>
        </w:rPr>
      </w:pPr>
      <w:r w:rsidRPr="00517FE4">
        <w:rPr>
          <w:color w:val="FF0000"/>
        </w:rPr>
        <w:tab/>
        <w:t xml:space="preserve">      </w:t>
      </w:r>
      <w:r w:rsidRPr="00517FE4">
        <w:rPr>
          <w:color w:val="FF0000"/>
        </w:rPr>
        <w:tab/>
        <w:t xml:space="preserve">         = 35.0 × 7.32</w:t>
      </w:r>
    </w:p>
    <w:p w14:paraId="26795330" w14:textId="77777777" w:rsidR="00A34B18" w:rsidRPr="00517FE4" w:rsidRDefault="00A34B18" w:rsidP="00A34B18">
      <w:pPr>
        <w:pStyle w:val="PKQ2"/>
        <w:rPr>
          <w:color w:val="FF0000"/>
        </w:rPr>
      </w:pPr>
      <w:r w:rsidRPr="00517FE4">
        <w:rPr>
          <w:i/>
          <w:color w:val="FF0000"/>
        </w:rPr>
        <w:tab/>
        <w:t xml:space="preserve">      </w:t>
      </w:r>
      <w:r w:rsidRPr="00517FE4">
        <w:rPr>
          <w:i/>
          <w:color w:val="FF0000"/>
        </w:rPr>
        <w:tab/>
        <w:t xml:space="preserve">         </w:t>
      </w:r>
      <w:r w:rsidRPr="00517FE4">
        <w:rPr>
          <w:color w:val="FF0000"/>
        </w:rPr>
        <w:t>=</w:t>
      </w:r>
      <w:r w:rsidRPr="00517FE4">
        <w:rPr>
          <w:i/>
          <w:color w:val="FF0000"/>
        </w:rPr>
        <w:t xml:space="preserve"> </w:t>
      </w:r>
      <w:r w:rsidRPr="00517FE4">
        <w:rPr>
          <w:color w:val="FF0000"/>
        </w:rPr>
        <w:t>256 kg m s</w:t>
      </w:r>
      <w:r w:rsidRPr="00517FE4">
        <w:rPr>
          <w:color w:val="FF0000"/>
          <w:vertAlign w:val="superscript"/>
        </w:rPr>
        <w:t>–1</w:t>
      </w:r>
      <w:r w:rsidRPr="00517FE4">
        <w:rPr>
          <w:color w:val="FF0000"/>
        </w:rPr>
        <w:t xml:space="preserve"> N 10</w:t>
      </w:r>
      <w:r w:rsidRPr="00517FE4">
        <w:rPr>
          <w:rFonts w:ascii="Lucida Grande" w:hAnsi="Lucida Grande" w:cs="Lucida Grande"/>
          <w:color w:val="FF0000"/>
        </w:rPr>
        <w:t xml:space="preserve">° </w:t>
      </w:r>
      <w:r w:rsidRPr="00517FE4">
        <w:rPr>
          <w:color w:val="FF0000"/>
        </w:rPr>
        <w:t>W</w:t>
      </w:r>
      <w:r w:rsidRPr="00517FE4">
        <w:rPr>
          <w:color w:val="FF0000"/>
        </w:rPr>
        <w:tab/>
        <w:t>(1 mark)</w:t>
      </w:r>
    </w:p>
    <w:p w14:paraId="17792AA3" w14:textId="6BFC9B11" w:rsidR="00A34B18" w:rsidRDefault="00A34B18" w:rsidP="00A34B18">
      <w:pPr>
        <w:rPr>
          <w:color w:val="FF0000"/>
        </w:rPr>
      </w:pPr>
    </w:p>
    <w:p w14:paraId="3EACC09C" w14:textId="77777777" w:rsidR="00A34B18" w:rsidRDefault="00A34B18" w:rsidP="00F25232">
      <w:pPr>
        <w:pStyle w:val="PCHead"/>
      </w:pPr>
    </w:p>
    <w:p w14:paraId="023368D3" w14:textId="7D1E4DA4" w:rsidR="00F25232" w:rsidRDefault="00F25232" w:rsidP="00F25232">
      <w:pPr>
        <w:pStyle w:val="PCHead"/>
      </w:pPr>
      <w:r>
        <w:t xml:space="preserve">Question </w:t>
      </w:r>
      <w:r w:rsidR="0092669C">
        <w:t>11</w:t>
      </w:r>
      <w:r w:rsidR="00A34B18">
        <w:t xml:space="preserve">     </w:t>
      </w:r>
      <w:proofErr w:type="gramStart"/>
      <w:r w:rsidR="00A34B18">
        <w:t>( 3</w:t>
      </w:r>
      <w:proofErr w:type="gramEnd"/>
      <w:r w:rsidR="00A34B18">
        <w:t xml:space="preserve"> marks)</w:t>
      </w:r>
    </w:p>
    <w:p w14:paraId="67963D02" w14:textId="4C1F2FA5" w:rsidR="00A34B18" w:rsidRDefault="00A34B18" w:rsidP="00F25232">
      <w:pPr>
        <w:pStyle w:val="PCHead"/>
        <w:rPr>
          <w:b w:val="0"/>
        </w:rPr>
      </w:pPr>
      <w:r>
        <w:rPr>
          <w:b w:val="0"/>
        </w:rPr>
        <w:t>Explain the similarities and differences between an elastic and in elastic collision.</w:t>
      </w:r>
    </w:p>
    <w:p w14:paraId="44CC7756" w14:textId="0A941287" w:rsidR="00F25232" w:rsidRPr="003A627F" w:rsidRDefault="00F25232" w:rsidP="00F25232">
      <w:pPr>
        <w:pStyle w:val="Lines"/>
        <w:tabs>
          <w:tab w:val="right" w:pos="10206"/>
        </w:tabs>
      </w:pPr>
      <w:bookmarkStart w:id="1" w:name="_GoBack"/>
      <w:bookmarkEnd w:id="1"/>
    </w:p>
    <w:p w14:paraId="445DAA79" w14:textId="77777777" w:rsidR="00F25232" w:rsidRPr="007F121C" w:rsidRDefault="00F25232" w:rsidP="00F25232"/>
    <w:p w14:paraId="6B07EAF0" w14:textId="5DF06799" w:rsidR="00CC4054" w:rsidRDefault="00CC4054" w:rsidP="00CC4054">
      <w:pPr>
        <w:pStyle w:val="PKQ2"/>
        <w:rPr>
          <w:color w:val="FF0000"/>
        </w:rPr>
      </w:pPr>
      <w:r w:rsidRPr="00CC4054">
        <w:rPr>
          <w:color w:val="FF0000"/>
        </w:rPr>
        <w:tab/>
      </w:r>
      <w:r w:rsidR="00A34B18">
        <w:rPr>
          <w:color w:val="FF0000"/>
        </w:rPr>
        <w:t>In both elastic and inelastic collisions momentum is conserved   / is the same                         (1)</w:t>
      </w:r>
    </w:p>
    <w:p w14:paraId="11FB2FE9" w14:textId="04C965A3" w:rsidR="00CC4054" w:rsidRPr="00CC4054" w:rsidRDefault="00CC4054" w:rsidP="00CC4054">
      <w:pPr>
        <w:pStyle w:val="PKQ2"/>
        <w:rPr>
          <w:color w:val="FF0000"/>
        </w:rPr>
      </w:pPr>
      <w:r>
        <w:rPr>
          <w:color w:val="FF0000"/>
        </w:rPr>
        <w:tab/>
      </w:r>
      <w:r w:rsidR="00A34B18">
        <w:rPr>
          <w:color w:val="FF0000"/>
        </w:rPr>
        <w:t>In an elastic collision kinetic energy is conserved</w:t>
      </w:r>
      <w:r w:rsidRPr="00CC4054">
        <w:rPr>
          <w:color w:val="FF0000"/>
        </w:rPr>
        <w:t>.</w:t>
      </w:r>
      <w:r w:rsidRPr="00CC4054">
        <w:rPr>
          <w:color w:val="FF0000"/>
        </w:rPr>
        <w:tab/>
        <w:t>(1)</w:t>
      </w:r>
    </w:p>
    <w:p w14:paraId="6C69B696" w14:textId="7C9496A1" w:rsidR="00CC4054" w:rsidRPr="00CC4054" w:rsidRDefault="00A34B18" w:rsidP="00CC4054">
      <w:pPr>
        <w:pStyle w:val="PKQ2"/>
        <w:rPr>
          <w:color w:val="FF0000"/>
        </w:rPr>
      </w:pPr>
      <w:r>
        <w:rPr>
          <w:color w:val="FF0000"/>
        </w:rPr>
        <w:t xml:space="preserve">       In an inelastic </w:t>
      </w:r>
      <w:proofErr w:type="spellStart"/>
      <w:r>
        <w:rPr>
          <w:color w:val="FF0000"/>
        </w:rPr>
        <w:t>collsion</w:t>
      </w:r>
      <w:proofErr w:type="spellEnd"/>
      <w:r>
        <w:rPr>
          <w:color w:val="FF0000"/>
        </w:rPr>
        <w:t xml:space="preserve"> kinetic energy is transformed to other energies such as sound heat</w:t>
      </w:r>
      <w:r w:rsidR="00CC4054" w:rsidRPr="00CC4054">
        <w:rPr>
          <w:color w:val="FF0000"/>
        </w:rPr>
        <w:t xml:space="preserve"> </w:t>
      </w:r>
      <w:r w:rsidR="00CC4054" w:rsidRPr="00CC4054">
        <w:rPr>
          <w:bCs/>
          <w:color w:val="FF0000"/>
        </w:rPr>
        <w:tab/>
      </w:r>
      <w:r w:rsidR="00CC4054" w:rsidRPr="00CC4054">
        <w:rPr>
          <w:color w:val="FF0000"/>
        </w:rPr>
        <w:t>(</w:t>
      </w:r>
      <w:proofErr w:type="gramStart"/>
      <w:r w:rsidR="00CC4054" w:rsidRPr="00CC4054">
        <w:rPr>
          <w:color w:val="FF0000"/>
        </w:rPr>
        <w:t>1 )</w:t>
      </w:r>
      <w:proofErr w:type="gramEnd"/>
    </w:p>
    <w:p w14:paraId="2E8E9A7F" w14:textId="77777777" w:rsidR="00CC4054" w:rsidRPr="00934872" w:rsidRDefault="00CC4054" w:rsidP="00CC4054">
      <w:pPr>
        <w:tabs>
          <w:tab w:val="right" w:pos="10206"/>
        </w:tabs>
        <w:rPr>
          <w:rFonts w:eastAsia="Arial Unicode MS" w:cs="Arial Unicode MS"/>
          <w:b/>
          <w:color w:val="000000"/>
          <w:sz w:val="28"/>
          <w:szCs w:val="28"/>
          <w:u w:color="000000"/>
          <w:bdr w:val="nil"/>
          <w:lang w:eastAsia="en-AU"/>
        </w:rPr>
      </w:pPr>
    </w:p>
    <w:p w14:paraId="393EB6B3" w14:textId="77777777" w:rsidR="00F25232" w:rsidRPr="00BD6318" w:rsidRDefault="00F25232" w:rsidP="00BD6318">
      <w:pPr>
        <w:pStyle w:val="PKQ1"/>
        <w:rPr>
          <w:color w:val="FF0000"/>
        </w:rPr>
      </w:pPr>
    </w:p>
    <w:p w14:paraId="5C54AC91" w14:textId="05CD4EBD" w:rsidR="00BD6318" w:rsidRPr="00BD6318" w:rsidRDefault="00BD6318" w:rsidP="00BD6318"/>
    <w:p w14:paraId="28726F85" w14:textId="492D0DBE" w:rsidR="00BD6318" w:rsidRPr="001937FC" w:rsidRDefault="00BD6318" w:rsidP="00BD6318">
      <w:pPr>
        <w:pStyle w:val="PCHead"/>
        <w:rPr>
          <w:color w:val="FF0000"/>
        </w:rPr>
      </w:pPr>
    </w:p>
    <w:p w14:paraId="0A43B8E9" w14:textId="77777777" w:rsidR="001937FC" w:rsidRPr="001937FC" w:rsidRDefault="001937FC" w:rsidP="001937FC">
      <w:pPr>
        <w:pStyle w:val="PKQ1"/>
        <w:ind w:left="0"/>
        <w:rPr>
          <w:color w:val="FF0000"/>
        </w:rPr>
      </w:pPr>
    </w:p>
    <w:p w14:paraId="34A5000D" w14:textId="0D407433" w:rsidR="00517FE4" w:rsidRPr="00517FE4" w:rsidRDefault="00517FE4" w:rsidP="00517FE4">
      <w:pPr>
        <w:rPr>
          <w:b/>
          <w:color w:val="FF0000"/>
        </w:rPr>
      </w:pPr>
      <w:r>
        <w:rPr>
          <w:b/>
          <w:color w:val="FF0000"/>
        </w:rPr>
        <w:t xml:space="preserve">       </w:t>
      </w:r>
    </w:p>
    <w:p w14:paraId="516B27C7" w14:textId="29E28843" w:rsidR="001937FC" w:rsidRDefault="001937FC" w:rsidP="006004AD"/>
    <w:p w14:paraId="72924821" w14:textId="70E6195D" w:rsidR="001937FC" w:rsidRDefault="001937FC" w:rsidP="006004AD"/>
    <w:p w14:paraId="4667FCE5" w14:textId="77777777" w:rsidR="001937FC" w:rsidRDefault="001937FC" w:rsidP="006004AD"/>
    <w:p w14:paraId="1AC8D372" w14:textId="13D84EAA" w:rsidR="00FC18B3" w:rsidRPr="007F121C" w:rsidRDefault="00FC18B3" w:rsidP="007F121C"/>
    <w:sectPr w:rsidR="00FC18B3" w:rsidRPr="007F121C" w:rsidSect="00857B9B">
      <w:headerReference w:type="default" r:id="rId59"/>
      <w:footerReference w:type="default" r:id="rId60"/>
      <w:headerReference w:type="first" r:id="rId61"/>
      <w:footerReference w:type="first" r:id="rId62"/>
      <w:pgSz w:w="11906" w:h="16838"/>
      <w:pgMar w:top="1440" w:right="849" w:bottom="1440" w:left="709" w:header="567"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78018" w14:textId="77777777" w:rsidR="000F0D4C" w:rsidRDefault="000F0D4C">
      <w:r>
        <w:separator/>
      </w:r>
    </w:p>
  </w:endnote>
  <w:endnote w:type="continuationSeparator" w:id="0">
    <w:p w14:paraId="5DCB299F" w14:textId="77777777" w:rsidR="000F0D4C" w:rsidRDefault="000F0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Bold">
    <w:altName w:val="Verdana"/>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ceneStd-Black">
    <w:altName w:val="Calibri"/>
    <w:panose1 w:val="00000000000000000000"/>
    <w:charset w:val="4D"/>
    <w:family w:val="auto"/>
    <w:notTrueType/>
    <w:pitch w:val="default"/>
    <w:sig w:usb0="00000003" w:usb1="00000000" w:usb2="00000000" w:usb3="00000000" w:csb0="00000001" w:csb1="00000000"/>
  </w:font>
  <w:font w:name="NewsGothicMTPro-Bold">
    <w:altName w:val="Calibri"/>
    <w:panose1 w:val="00000000000000000000"/>
    <w:charset w:val="4D"/>
    <w:family w:val="auto"/>
    <w:notTrueType/>
    <w:pitch w:val="default"/>
    <w:sig w:usb0="00000003" w:usb1="00000000" w:usb2="00000000" w:usb3="00000000" w:csb0="00000001" w:csb1="00000000"/>
  </w:font>
  <w:font w:name="Open Sans">
    <w:altName w:val="Tahoma"/>
    <w:charset w:val="00"/>
    <w:family w:val="swiss"/>
    <w:pitch w:val="variable"/>
    <w:sig w:usb0="E00002EF" w:usb1="4000205B" w:usb2="00000028"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wsGothicCom-Light">
    <w:altName w:val="Calibri"/>
    <w:panose1 w:val="00000000000000000000"/>
    <w:charset w:val="4D"/>
    <w:family w:val="auto"/>
    <w:notTrueType/>
    <w:pitch w:val="default"/>
    <w:sig w:usb0="00000003" w:usb1="00000000" w:usb2="00000000" w:usb3="00000000" w:csb0="00000001" w:csb1="00000000"/>
  </w:font>
  <w:font w:name="NewsGothicMTPro">
    <w:altName w:val="Calibri"/>
    <w:panose1 w:val="00000000000000000000"/>
    <w:charset w:val="4D"/>
    <w:family w:val="auto"/>
    <w:notTrueType/>
    <w:pitch w:val="default"/>
    <w:sig w:usb0="00000003" w:usb1="00000000" w:usb2="00000000" w:usb3="00000000" w:csb0="00000001" w:csb1="00000000"/>
  </w:font>
  <w:font w:name="NewsGothicCom-Roman">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Utopia-Regular">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LTPro-Md">
    <w:altName w:val="Tahoma"/>
    <w:panose1 w:val="00000000000000000000"/>
    <w:charset w:val="00"/>
    <w:family w:val="swiss"/>
    <w:notTrueType/>
    <w:pitch w:val="default"/>
    <w:sig w:usb0="00000003" w:usb1="00000000" w:usb2="00000000" w:usb3="00000000" w:csb0="00000001" w:csb1="00000000"/>
  </w:font>
  <w:font w:name="HelveticaNeueLTPro-Bd">
    <w:altName w:val="Cambria"/>
    <w:panose1 w:val="00000000000000000000"/>
    <w:charset w:val="4D"/>
    <w:family w:val="auto"/>
    <w:notTrueType/>
    <w:pitch w:val="default"/>
    <w:sig w:usb0="00000003" w:usb1="00000000" w:usb2="00000000" w:usb3="00000000" w:csb0="00000001" w:csb1="00000000"/>
  </w:font>
  <w:font w:name="UtopiaStd-Regular">
    <w:altName w:val="Cambria"/>
    <w:panose1 w:val="00000000000000000000"/>
    <w:charset w:val="00"/>
    <w:family w:val="roman"/>
    <w:notTrueType/>
    <w:pitch w:val="default"/>
    <w:sig w:usb0="00000003" w:usb1="00000000" w:usb2="00000000" w:usb3="00000000" w:csb0="00000001" w:csb1="00000000"/>
  </w:font>
  <w:font w:name="PlantinMTPro-Light">
    <w:altName w:val="Calibri"/>
    <w:panose1 w:val="00000000000000000000"/>
    <w:charset w:val="4D"/>
    <w:family w:val="auto"/>
    <w:notTrueType/>
    <w:pitch w:val="default"/>
    <w:sig w:usb0="00000003" w:usb1="00000000" w:usb2="00000000" w:usb3="00000000" w:csb0="00000001" w:csb1="00000000"/>
  </w:font>
  <w:font w:name="UtopiaStd-Bold">
    <w:altName w:val="Courier New"/>
    <w:panose1 w:val="00000000000000000000"/>
    <w:charset w:val="4D"/>
    <w:family w:val="auto"/>
    <w:notTrueType/>
    <w:pitch w:val="default"/>
    <w:sig w:usb0="00000003" w:usb1="00000000" w:usb2="00000000" w:usb3="00000000" w:csb0="00000001" w:csb1="00000000"/>
  </w:font>
  <w:font w:name="Arial-BoldMT">
    <w:altName w:val="Arial"/>
    <w:charset w:val="00"/>
    <w:family w:val="auto"/>
    <w:pitch w:val="variable"/>
    <w:sig w:usb0="E0002AFF" w:usb1="C0007843" w:usb2="00000009" w:usb3="00000000" w:csb0="000001FF" w:csb1="00000000"/>
  </w:font>
  <w:font w:name="HelveticaNeueLTPro-BdIt">
    <w:altName w:val="Tahoma"/>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auto"/>
    <w:notTrueType/>
    <w:pitch w:val="default"/>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UtopiaStd-Italic">
    <w:altName w:val="Cambria"/>
    <w:panose1 w:val="00000000000000000000"/>
    <w:charset w:val="4D"/>
    <w:family w:val="auto"/>
    <w:notTrueType/>
    <w:pitch w:val="default"/>
    <w:sig w:usb0="00000003" w:usb1="00000000" w:usb2="00000000" w:usb3="00000000" w:csb0="00000001" w:csb1="00000000"/>
  </w:font>
  <w:font w:name="HelveticaNeueLTPro-Roman">
    <w:altName w:val="Calibri"/>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OpenSans-Bold">
    <w:altName w:val="Times New Roman"/>
    <w:charset w:val="00"/>
    <w:family w:val="auto"/>
    <w:pitch w:val="variable"/>
    <w:sig w:usb0="E00002EF" w:usb1="4000205B" w:usb2="00000028" w:usb3="00000000" w:csb0="0000019F" w:csb1="00000000"/>
  </w:font>
  <w:font w:name="OpenSans-Semibold">
    <w:altName w:val="Times New Roman"/>
    <w:charset w:val="00"/>
    <w:family w:val="auto"/>
    <w:pitch w:val="variable"/>
    <w:sig w:usb0="E00002EF" w:usb1="4000205B" w:usb2="00000028" w:usb3="00000000" w:csb0="0000019F" w:csb1="00000000"/>
  </w:font>
  <w:font w:name="SceneStd-Bold">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308099936"/>
      <w:docPartObj>
        <w:docPartGallery w:val="Page Numbers (Bottom of Page)"/>
        <w:docPartUnique/>
      </w:docPartObj>
    </w:sdtPr>
    <w:sdtEndPr>
      <w:rPr>
        <w:noProof/>
      </w:rPr>
    </w:sdtEndPr>
    <w:sdtContent>
      <w:p w14:paraId="19961E00" w14:textId="32CBC6DE" w:rsidR="00003D32" w:rsidRPr="00C509FF" w:rsidRDefault="00003D32">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2F0AF5">
          <w:rPr>
            <w:rFonts w:ascii="Arial" w:hAnsi="Arial" w:cs="Arial"/>
            <w:sz w:val="16"/>
            <w:szCs w:val="16"/>
          </w:rPr>
          <w:t>2018</w:t>
        </w:r>
        <w:r w:rsidR="002F0AF5"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Pr="008A7D7A">
          <w:rPr>
            <w:rFonts w:ascii="Arial" w:hAnsi="Arial" w:cs="Arial"/>
            <w:sz w:val="16"/>
            <w:szCs w:val="16"/>
          </w:rPr>
          <w:t>978</w:t>
        </w:r>
        <w:r>
          <w:rPr>
            <w:rFonts w:ascii="Arial" w:hAnsi="Arial" w:cs="Arial"/>
            <w:sz w:val="16"/>
            <w:szCs w:val="16"/>
          </w:rPr>
          <w:t xml:space="preserve"> 1 4886 </w:t>
        </w:r>
        <w:r w:rsidR="002F0AF5">
          <w:rPr>
            <w:rFonts w:ascii="Arial" w:hAnsi="Arial" w:cs="Arial"/>
            <w:sz w:val="16"/>
            <w:szCs w:val="16"/>
          </w:rPr>
          <w:t>1810 9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D83DB5">
          <w:rPr>
            <w:rFonts w:ascii="Arial" w:hAnsi="Arial" w:cs="Arial"/>
            <w:noProof/>
            <w:sz w:val="16"/>
            <w:szCs w:val="16"/>
          </w:rPr>
          <w:t>8</w:t>
        </w:r>
        <w:r w:rsidRPr="00C509FF">
          <w:rPr>
            <w:rFonts w:ascii="Arial" w:hAnsi="Arial" w:cs="Arial"/>
            <w:noProof/>
            <w:sz w:val="16"/>
            <w:szCs w:val="16"/>
          </w:rPr>
          <w:fldChar w:fldCharType="end"/>
        </w:r>
      </w:p>
    </w:sdtContent>
  </w:sdt>
  <w:p w14:paraId="2F09A8FD" w14:textId="77777777" w:rsidR="00003D32" w:rsidRDefault="00003D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6"/>
        <w:szCs w:val="16"/>
      </w:rPr>
      <w:id w:val="1712924138"/>
      <w:docPartObj>
        <w:docPartGallery w:val="Page Numbers (Bottom of Page)"/>
        <w:docPartUnique/>
      </w:docPartObj>
    </w:sdtPr>
    <w:sdtEndPr>
      <w:rPr>
        <w:noProof/>
      </w:rPr>
    </w:sdtEndPr>
    <w:sdtContent>
      <w:p w14:paraId="623A6C48" w14:textId="37867DA3" w:rsidR="00003D32" w:rsidRPr="00C509FF" w:rsidRDefault="00003D32" w:rsidP="000B36C8">
        <w:pPr>
          <w:pStyle w:val="Footer"/>
          <w:jc w:val="right"/>
          <w:rPr>
            <w:rFonts w:ascii="Arial" w:hAnsi="Arial" w:cs="Arial"/>
            <w:sz w:val="16"/>
            <w:szCs w:val="16"/>
          </w:rPr>
        </w:pPr>
        <w:r w:rsidRPr="00C509FF">
          <w:rPr>
            <w:rFonts w:ascii="Arial" w:hAnsi="Arial" w:cs="Arial"/>
            <w:sz w:val="16"/>
            <w:szCs w:val="16"/>
          </w:rPr>
          <w:t>Copyright ©</w:t>
        </w:r>
        <w:r>
          <w:rPr>
            <w:rFonts w:ascii="Arial" w:hAnsi="Arial" w:cs="Arial"/>
            <w:sz w:val="16"/>
            <w:szCs w:val="16"/>
          </w:rPr>
          <w:t xml:space="preserve"> Pearson Australia </w:t>
        </w:r>
        <w:r w:rsidR="00E97364">
          <w:rPr>
            <w:rFonts w:ascii="Arial" w:hAnsi="Arial" w:cs="Arial"/>
            <w:sz w:val="16"/>
            <w:szCs w:val="16"/>
          </w:rPr>
          <w:t>2018</w:t>
        </w:r>
        <w:r w:rsidR="00E97364" w:rsidRPr="00C509FF">
          <w:rPr>
            <w:rFonts w:ascii="Arial" w:hAnsi="Arial" w:cs="Arial"/>
            <w:sz w:val="16"/>
            <w:szCs w:val="16"/>
          </w:rPr>
          <w:t xml:space="preserve"> </w:t>
        </w:r>
        <w:r w:rsidRPr="00C509FF">
          <w:rPr>
            <w:rFonts w:ascii="Arial" w:hAnsi="Arial" w:cs="Arial"/>
            <w:sz w:val="16"/>
            <w:szCs w:val="16"/>
          </w:rPr>
          <w:t>(a division of Pearson Australia Group Pty Ltd) ISBN</w:t>
        </w:r>
        <w:r>
          <w:rPr>
            <w:rFonts w:ascii="Arial" w:hAnsi="Arial" w:cs="Arial"/>
            <w:sz w:val="16"/>
            <w:szCs w:val="16"/>
          </w:rPr>
          <w:t xml:space="preserve"> </w:t>
        </w:r>
        <w:r w:rsidR="00B00844" w:rsidRPr="00B00844">
          <w:rPr>
            <w:rFonts w:ascii="Arial" w:hAnsi="Arial" w:cs="Arial"/>
            <w:sz w:val="16"/>
            <w:szCs w:val="16"/>
          </w:rPr>
          <w:t>978</w:t>
        </w:r>
        <w:r w:rsidR="00B00844">
          <w:rPr>
            <w:rFonts w:ascii="Arial" w:hAnsi="Arial" w:cs="Arial"/>
            <w:sz w:val="16"/>
            <w:szCs w:val="16"/>
          </w:rPr>
          <w:t xml:space="preserve"> </w:t>
        </w:r>
        <w:r w:rsidR="00B00844" w:rsidRPr="00B00844">
          <w:rPr>
            <w:rFonts w:ascii="Arial" w:hAnsi="Arial" w:cs="Arial"/>
            <w:sz w:val="16"/>
            <w:szCs w:val="16"/>
          </w:rPr>
          <w:t>1</w:t>
        </w:r>
        <w:r w:rsidR="00B00844">
          <w:rPr>
            <w:rFonts w:ascii="Arial" w:hAnsi="Arial" w:cs="Arial"/>
            <w:sz w:val="16"/>
            <w:szCs w:val="16"/>
          </w:rPr>
          <w:t xml:space="preserve"> </w:t>
        </w:r>
        <w:r w:rsidR="00B00844" w:rsidRPr="00B00844">
          <w:rPr>
            <w:rFonts w:ascii="Arial" w:hAnsi="Arial" w:cs="Arial"/>
            <w:sz w:val="16"/>
            <w:szCs w:val="16"/>
          </w:rPr>
          <w:t>4886</w:t>
        </w:r>
        <w:r w:rsidR="00B00844">
          <w:rPr>
            <w:rFonts w:ascii="Arial" w:hAnsi="Arial" w:cs="Arial"/>
            <w:sz w:val="16"/>
            <w:szCs w:val="16"/>
          </w:rPr>
          <w:t xml:space="preserve"> </w:t>
        </w:r>
        <w:r w:rsidR="00B00844" w:rsidRPr="00B00844">
          <w:rPr>
            <w:rFonts w:ascii="Arial" w:hAnsi="Arial" w:cs="Arial"/>
            <w:sz w:val="16"/>
            <w:szCs w:val="16"/>
          </w:rPr>
          <w:t>1810</w:t>
        </w:r>
        <w:r w:rsidR="00B00844">
          <w:rPr>
            <w:rFonts w:ascii="Arial" w:hAnsi="Arial" w:cs="Arial"/>
            <w:sz w:val="16"/>
            <w:szCs w:val="16"/>
          </w:rPr>
          <w:t xml:space="preserve"> </w:t>
        </w:r>
        <w:r w:rsidR="00B00844" w:rsidRPr="00B00844">
          <w:rPr>
            <w:rFonts w:ascii="Arial" w:hAnsi="Arial" w:cs="Arial"/>
            <w:sz w:val="16"/>
            <w:szCs w:val="16"/>
          </w:rPr>
          <w:t>9</w:t>
        </w:r>
        <w:r>
          <w:rPr>
            <w:rFonts w:ascii="Arial" w:hAnsi="Arial" w:cs="Arial"/>
            <w:sz w:val="16"/>
            <w:szCs w:val="16"/>
          </w:rPr>
          <w:tab/>
        </w:r>
        <w:r w:rsidRPr="00C509FF">
          <w:rPr>
            <w:rFonts w:ascii="Arial" w:hAnsi="Arial" w:cs="Arial"/>
            <w:sz w:val="16"/>
            <w:szCs w:val="16"/>
          </w:rPr>
          <w:t xml:space="preserve"> Page </w:t>
        </w:r>
        <w:r w:rsidRPr="00C509FF">
          <w:rPr>
            <w:rFonts w:ascii="Arial" w:hAnsi="Arial" w:cs="Arial"/>
            <w:sz w:val="16"/>
            <w:szCs w:val="16"/>
          </w:rPr>
          <w:fldChar w:fldCharType="begin"/>
        </w:r>
        <w:r w:rsidRPr="00C509FF">
          <w:rPr>
            <w:rFonts w:ascii="Arial" w:hAnsi="Arial" w:cs="Arial"/>
            <w:sz w:val="16"/>
            <w:szCs w:val="16"/>
          </w:rPr>
          <w:instrText xml:space="preserve"> PAGE   \* MERGEFORMAT </w:instrText>
        </w:r>
        <w:r w:rsidRPr="00C509FF">
          <w:rPr>
            <w:rFonts w:ascii="Arial" w:hAnsi="Arial" w:cs="Arial"/>
            <w:sz w:val="16"/>
            <w:szCs w:val="16"/>
          </w:rPr>
          <w:fldChar w:fldCharType="separate"/>
        </w:r>
        <w:r w:rsidR="00636597">
          <w:rPr>
            <w:rFonts w:ascii="Arial" w:hAnsi="Arial" w:cs="Arial"/>
            <w:noProof/>
            <w:sz w:val="16"/>
            <w:szCs w:val="16"/>
          </w:rPr>
          <w:t>1</w:t>
        </w:r>
        <w:r w:rsidRPr="00C509FF">
          <w:rPr>
            <w:rFonts w:ascii="Arial" w:hAnsi="Arial" w:cs="Arial"/>
            <w:noProof/>
            <w:sz w:val="16"/>
            <w:szCs w:val="16"/>
          </w:rPr>
          <w:fldChar w:fldCharType="end"/>
        </w:r>
      </w:p>
    </w:sdtContent>
  </w:sdt>
  <w:p w14:paraId="7481CFC7" w14:textId="77777777" w:rsidR="00003D32" w:rsidRDefault="00003D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F68EB5" w14:textId="77777777" w:rsidR="000F0D4C" w:rsidRDefault="000F0D4C">
      <w:r>
        <w:separator/>
      </w:r>
    </w:p>
  </w:footnote>
  <w:footnote w:type="continuationSeparator" w:id="0">
    <w:p w14:paraId="39A33C0F" w14:textId="77777777" w:rsidR="000F0D4C" w:rsidRDefault="000F0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C2D74" w14:textId="04C7FEE4" w:rsidR="00003D32" w:rsidRDefault="00003D32" w:rsidP="000B36C8">
    <w:pPr>
      <w:pStyle w:val="Header"/>
      <w:tabs>
        <w:tab w:val="clear" w:pos="4680"/>
        <w:tab w:val="clear" w:pos="9360"/>
        <w:tab w:val="left" w:pos="3479"/>
      </w:tabs>
    </w:pPr>
    <w:r>
      <w:tab/>
    </w:r>
  </w:p>
  <w:p w14:paraId="5B6001D5" w14:textId="77777777" w:rsidR="00003D32" w:rsidRDefault="00003D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954CC" w14:textId="3D8A0352" w:rsidR="00003D32" w:rsidRDefault="00003D32" w:rsidP="007824E3">
    <w:pPr>
      <w:pStyle w:val="Header"/>
      <w:tabs>
        <w:tab w:val="left" w:pos="10490"/>
      </w:tabs>
    </w:pPr>
  </w:p>
  <w:p w14:paraId="20A994B1" w14:textId="77777777" w:rsidR="00003D32" w:rsidRDefault="00003D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141A0"/>
    <w:multiLevelType w:val="hybridMultilevel"/>
    <w:tmpl w:val="DCBEF63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A1E2659"/>
    <w:multiLevelType w:val="hybridMultilevel"/>
    <w:tmpl w:val="785021F0"/>
    <w:lvl w:ilvl="0" w:tplc="9A949D64">
      <w:start w:val="1"/>
      <w:numFmt w:val="lowerLetter"/>
      <w:lvlText w:val="%1)"/>
      <w:lvlJc w:val="left"/>
      <w:pPr>
        <w:ind w:left="757" w:hanging="360"/>
      </w:pPr>
      <w:rPr>
        <w:rFonts w:hint="default"/>
      </w:rPr>
    </w:lvl>
    <w:lvl w:ilvl="1" w:tplc="0C090019" w:tentative="1">
      <w:start w:val="1"/>
      <w:numFmt w:val="lowerLetter"/>
      <w:lvlText w:val="%2."/>
      <w:lvlJc w:val="left"/>
      <w:pPr>
        <w:ind w:left="1477" w:hanging="360"/>
      </w:pPr>
    </w:lvl>
    <w:lvl w:ilvl="2" w:tplc="0C09001B" w:tentative="1">
      <w:start w:val="1"/>
      <w:numFmt w:val="lowerRoman"/>
      <w:lvlText w:val="%3."/>
      <w:lvlJc w:val="right"/>
      <w:pPr>
        <w:ind w:left="2197" w:hanging="180"/>
      </w:pPr>
    </w:lvl>
    <w:lvl w:ilvl="3" w:tplc="0C09000F" w:tentative="1">
      <w:start w:val="1"/>
      <w:numFmt w:val="decimal"/>
      <w:lvlText w:val="%4."/>
      <w:lvlJc w:val="left"/>
      <w:pPr>
        <w:ind w:left="2917" w:hanging="360"/>
      </w:pPr>
    </w:lvl>
    <w:lvl w:ilvl="4" w:tplc="0C090019" w:tentative="1">
      <w:start w:val="1"/>
      <w:numFmt w:val="lowerLetter"/>
      <w:lvlText w:val="%5."/>
      <w:lvlJc w:val="left"/>
      <w:pPr>
        <w:ind w:left="3637" w:hanging="360"/>
      </w:pPr>
    </w:lvl>
    <w:lvl w:ilvl="5" w:tplc="0C09001B" w:tentative="1">
      <w:start w:val="1"/>
      <w:numFmt w:val="lowerRoman"/>
      <w:lvlText w:val="%6."/>
      <w:lvlJc w:val="right"/>
      <w:pPr>
        <w:ind w:left="4357" w:hanging="180"/>
      </w:pPr>
    </w:lvl>
    <w:lvl w:ilvl="6" w:tplc="0C09000F" w:tentative="1">
      <w:start w:val="1"/>
      <w:numFmt w:val="decimal"/>
      <w:lvlText w:val="%7."/>
      <w:lvlJc w:val="left"/>
      <w:pPr>
        <w:ind w:left="5077" w:hanging="360"/>
      </w:pPr>
    </w:lvl>
    <w:lvl w:ilvl="7" w:tplc="0C090019" w:tentative="1">
      <w:start w:val="1"/>
      <w:numFmt w:val="lowerLetter"/>
      <w:lvlText w:val="%8."/>
      <w:lvlJc w:val="left"/>
      <w:pPr>
        <w:ind w:left="5797" w:hanging="360"/>
      </w:pPr>
    </w:lvl>
    <w:lvl w:ilvl="8" w:tplc="0C09001B" w:tentative="1">
      <w:start w:val="1"/>
      <w:numFmt w:val="lowerRoman"/>
      <w:lvlText w:val="%9."/>
      <w:lvlJc w:val="right"/>
      <w:pPr>
        <w:ind w:left="6517" w:hanging="180"/>
      </w:pPr>
    </w:lvl>
  </w:abstractNum>
  <w:abstractNum w:abstractNumId="2">
    <w:nsid w:val="59D61F37"/>
    <w:multiLevelType w:val="hybridMultilevel"/>
    <w:tmpl w:val="731E9F7C"/>
    <w:lvl w:ilvl="0" w:tplc="0C090001">
      <w:start w:val="1"/>
      <w:numFmt w:val="bullet"/>
      <w:lvlText w:val=""/>
      <w:lvlJc w:val="left"/>
      <w:pPr>
        <w:ind w:left="696" w:hanging="360"/>
      </w:pPr>
      <w:rPr>
        <w:rFonts w:ascii="Symbol" w:hAnsi="Symbol" w:hint="default"/>
      </w:rPr>
    </w:lvl>
    <w:lvl w:ilvl="1" w:tplc="0C090003" w:tentative="1">
      <w:start w:val="1"/>
      <w:numFmt w:val="bullet"/>
      <w:lvlText w:val="o"/>
      <w:lvlJc w:val="left"/>
      <w:pPr>
        <w:ind w:left="1416" w:hanging="360"/>
      </w:pPr>
      <w:rPr>
        <w:rFonts w:ascii="Courier New" w:hAnsi="Courier New" w:cs="Courier New" w:hint="default"/>
      </w:rPr>
    </w:lvl>
    <w:lvl w:ilvl="2" w:tplc="0C090005" w:tentative="1">
      <w:start w:val="1"/>
      <w:numFmt w:val="bullet"/>
      <w:lvlText w:val=""/>
      <w:lvlJc w:val="left"/>
      <w:pPr>
        <w:ind w:left="2136" w:hanging="360"/>
      </w:pPr>
      <w:rPr>
        <w:rFonts w:ascii="Wingdings" w:hAnsi="Wingdings" w:hint="default"/>
      </w:rPr>
    </w:lvl>
    <w:lvl w:ilvl="3" w:tplc="0C090001" w:tentative="1">
      <w:start w:val="1"/>
      <w:numFmt w:val="bullet"/>
      <w:lvlText w:val=""/>
      <w:lvlJc w:val="left"/>
      <w:pPr>
        <w:ind w:left="2856" w:hanging="360"/>
      </w:pPr>
      <w:rPr>
        <w:rFonts w:ascii="Symbol" w:hAnsi="Symbol" w:hint="default"/>
      </w:rPr>
    </w:lvl>
    <w:lvl w:ilvl="4" w:tplc="0C090003" w:tentative="1">
      <w:start w:val="1"/>
      <w:numFmt w:val="bullet"/>
      <w:lvlText w:val="o"/>
      <w:lvlJc w:val="left"/>
      <w:pPr>
        <w:ind w:left="3576" w:hanging="360"/>
      </w:pPr>
      <w:rPr>
        <w:rFonts w:ascii="Courier New" w:hAnsi="Courier New" w:cs="Courier New" w:hint="default"/>
      </w:rPr>
    </w:lvl>
    <w:lvl w:ilvl="5" w:tplc="0C090005" w:tentative="1">
      <w:start w:val="1"/>
      <w:numFmt w:val="bullet"/>
      <w:lvlText w:val=""/>
      <w:lvlJc w:val="left"/>
      <w:pPr>
        <w:ind w:left="4296" w:hanging="360"/>
      </w:pPr>
      <w:rPr>
        <w:rFonts w:ascii="Wingdings" w:hAnsi="Wingdings" w:hint="default"/>
      </w:rPr>
    </w:lvl>
    <w:lvl w:ilvl="6" w:tplc="0C090001" w:tentative="1">
      <w:start w:val="1"/>
      <w:numFmt w:val="bullet"/>
      <w:lvlText w:val=""/>
      <w:lvlJc w:val="left"/>
      <w:pPr>
        <w:ind w:left="5016" w:hanging="360"/>
      </w:pPr>
      <w:rPr>
        <w:rFonts w:ascii="Symbol" w:hAnsi="Symbol" w:hint="default"/>
      </w:rPr>
    </w:lvl>
    <w:lvl w:ilvl="7" w:tplc="0C090003" w:tentative="1">
      <w:start w:val="1"/>
      <w:numFmt w:val="bullet"/>
      <w:lvlText w:val="o"/>
      <w:lvlJc w:val="left"/>
      <w:pPr>
        <w:ind w:left="5736" w:hanging="360"/>
      </w:pPr>
      <w:rPr>
        <w:rFonts w:ascii="Courier New" w:hAnsi="Courier New" w:cs="Courier New" w:hint="default"/>
      </w:rPr>
    </w:lvl>
    <w:lvl w:ilvl="8" w:tplc="0C090005" w:tentative="1">
      <w:start w:val="1"/>
      <w:numFmt w:val="bullet"/>
      <w:lvlText w:val=""/>
      <w:lvlJc w:val="left"/>
      <w:pPr>
        <w:ind w:left="6456" w:hanging="360"/>
      </w:pPr>
      <w:rPr>
        <w:rFonts w:ascii="Wingdings" w:hAnsi="Wingdings" w:hint="default"/>
      </w:rPr>
    </w:lvl>
  </w:abstractNum>
  <w:abstractNum w:abstractNumId="3">
    <w:nsid w:val="7DFF616A"/>
    <w:multiLevelType w:val="hybridMultilevel"/>
    <w:tmpl w:val="C988EA24"/>
    <w:lvl w:ilvl="0" w:tplc="1CF437A2">
      <w:start w:val="1"/>
      <w:numFmt w:val="low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num>
  <w:num w:numId="4">
    <w:abstractNumId w:val="1"/>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230"/>
    <w:rsid w:val="00000F26"/>
    <w:rsid w:val="00003D32"/>
    <w:rsid w:val="00005A67"/>
    <w:rsid w:val="00005FE1"/>
    <w:rsid w:val="00017EA2"/>
    <w:rsid w:val="00032020"/>
    <w:rsid w:val="00037FD2"/>
    <w:rsid w:val="00040A23"/>
    <w:rsid w:val="0006359E"/>
    <w:rsid w:val="0006699A"/>
    <w:rsid w:val="00066AE9"/>
    <w:rsid w:val="00076782"/>
    <w:rsid w:val="00076BCD"/>
    <w:rsid w:val="00080F26"/>
    <w:rsid w:val="00081499"/>
    <w:rsid w:val="000855DB"/>
    <w:rsid w:val="00090943"/>
    <w:rsid w:val="000A1C58"/>
    <w:rsid w:val="000A33FE"/>
    <w:rsid w:val="000A4E6E"/>
    <w:rsid w:val="000A5203"/>
    <w:rsid w:val="000B0678"/>
    <w:rsid w:val="000B36C8"/>
    <w:rsid w:val="000B75B9"/>
    <w:rsid w:val="000C3AE9"/>
    <w:rsid w:val="000C4E88"/>
    <w:rsid w:val="000D46AE"/>
    <w:rsid w:val="000E3329"/>
    <w:rsid w:val="000F0D4C"/>
    <w:rsid w:val="000F3FDD"/>
    <w:rsid w:val="000F6647"/>
    <w:rsid w:val="001008FD"/>
    <w:rsid w:val="001024E4"/>
    <w:rsid w:val="00102E05"/>
    <w:rsid w:val="00110392"/>
    <w:rsid w:val="001156C7"/>
    <w:rsid w:val="00123D52"/>
    <w:rsid w:val="0012601F"/>
    <w:rsid w:val="0013039E"/>
    <w:rsid w:val="0013380F"/>
    <w:rsid w:val="00141644"/>
    <w:rsid w:val="00152BA5"/>
    <w:rsid w:val="001724BE"/>
    <w:rsid w:val="00184DCA"/>
    <w:rsid w:val="00186565"/>
    <w:rsid w:val="001937FC"/>
    <w:rsid w:val="001A4F1E"/>
    <w:rsid w:val="001B30DF"/>
    <w:rsid w:val="001C30EE"/>
    <w:rsid w:val="001C6154"/>
    <w:rsid w:val="001E3C45"/>
    <w:rsid w:val="001F1464"/>
    <w:rsid w:val="001F2573"/>
    <w:rsid w:val="002016E0"/>
    <w:rsid w:val="002022D7"/>
    <w:rsid w:val="002075F2"/>
    <w:rsid w:val="002106FA"/>
    <w:rsid w:val="00211009"/>
    <w:rsid w:val="00215761"/>
    <w:rsid w:val="002171E3"/>
    <w:rsid w:val="00221A98"/>
    <w:rsid w:val="00234D65"/>
    <w:rsid w:val="00235423"/>
    <w:rsid w:val="0023667F"/>
    <w:rsid w:val="002413D3"/>
    <w:rsid w:val="00247505"/>
    <w:rsid w:val="00250CC7"/>
    <w:rsid w:val="00257474"/>
    <w:rsid w:val="002648FF"/>
    <w:rsid w:val="0026577A"/>
    <w:rsid w:val="00267C3C"/>
    <w:rsid w:val="0027144F"/>
    <w:rsid w:val="00274400"/>
    <w:rsid w:val="00275249"/>
    <w:rsid w:val="00281DFB"/>
    <w:rsid w:val="00286D57"/>
    <w:rsid w:val="00287D13"/>
    <w:rsid w:val="002A4CD7"/>
    <w:rsid w:val="002B01B9"/>
    <w:rsid w:val="002B3DAA"/>
    <w:rsid w:val="002B4F29"/>
    <w:rsid w:val="002C49EF"/>
    <w:rsid w:val="002D0ABC"/>
    <w:rsid w:val="002F0AF5"/>
    <w:rsid w:val="002F2D4B"/>
    <w:rsid w:val="002F4FB0"/>
    <w:rsid w:val="00303605"/>
    <w:rsid w:val="0034590A"/>
    <w:rsid w:val="00350ACF"/>
    <w:rsid w:val="00353F67"/>
    <w:rsid w:val="00365B68"/>
    <w:rsid w:val="003768AD"/>
    <w:rsid w:val="003820D1"/>
    <w:rsid w:val="00384F35"/>
    <w:rsid w:val="00384F68"/>
    <w:rsid w:val="003A1CD0"/>
    <w:rsid w:val="003A3400"/>
    <w:rsid w:val="003A411D"/>
    <w:rsid w:val="003A4DBE"/>
    <w:rsid w:val="003B20B7"/>
    <w:rsid w:val="003E0B2F"/>
    <w:rsid w:val="003E6B5E"/>
    <w:rsid w:val="003E705F"/>
    <w:rsid w:val="003E7667"/>
    <w:rsid w:val="003F010A"/>
    <w:rsid w:val="003F5933"/>
    <w:rsid w:val="003F7155"/>
    <w:rsid w:val="00401457"/>
    <w:rsid w:val="00402AAD"/>
    <w:rsid w:val="00403303"/>
    <w:rsid w:val="00427248"/>
    <w:rsid w:val="00431F60"/>
    <w:rsid w:val="00432340"/>
    <w:rsid w:val="004377FC"/>
    <w:rsid w:val="00444158"/>
    <w:rsid w:val="00463E2F"/>
    <w:rsid w:val="00472ABA"/>
    <w:rsid w:val="0047339D"/>
    <w:rsid w:val="00481202"/>
    <w:rsid w:val="00483D17"/>
    <w:rsid w:val="004861F7"/>
    <w:rsid w:val="00492245"/>
    <w:rsid w:val="004949E7"/>
    <w:rsid w:val="004A382E"/>
    <w:rsid w:val="004A6706"/>
    <w:rsid w:val="004C7FFC"/>
    <w:rsid w:val="004D10CB"/>
    <w:rsid w:val="004E2936"/>
    <w:rsid w:val="004F1826"/>
    <w:rsid w:val="004F23D1"/>
    <w:rsid w:val="005044D8"/>
    <w:rsid w:val="005157F9"/>
    <w:rsid w:val="00517FE4"/>
    <w:rsid w:val="00522162"/>
    <w:rsid w:val="00535ECC"/>
    <w:rsid w:val="0053755D"/>
    <w:rsid w:val="00541797"/>
    <w:rsid w:val="00550335"/>
    <w:rsid w:val="00552253"/>
    <w:rsid w:val="00553368"/>
    <w:rsid w:val="005542F4"/>
    <w:rsid w:val="005608FE"/>
    <w:rsid w:val="005615F6"/>
    <w:rsid w:val="00564D30"/>
    <w:rsid w:val="0057093B"/>
    <w:rsid w:val="00573C61"/>
    <w:rsid w:val="00577781"/>
    <w:rsid w:val="00587319"/>
    <w:rsid w:val="0059099A"/>
    <w:rsid w:val="005920DC"/>
    <w:rsid w:val="005A4BDC"/>
    <w:rsid w:val="005B2A90"/>
    <w:rsid w:val="005B31D9"/>
    <w:rsid w:val="005B5B58"/>
    <w:rsid w:val="005C0184"/>
    <w:rsid w:val="005D54D9"/>
    <w:rsid w:val="005E09C6"/>
    <w:rsid w:val="005E1914"/>
    <w:rsid w:val="005E262A"/>
    <w:rsid w:val="005E3601"/>
    <w:rsid w:val="005E4D33"/>
    <w:rsid w:val="005E5592"/>
    <w:rsid w:val="005E6EFF"/>
    <w:rsid w:val="005F70C8"/>
    <w:rsid w:val="006004AD"/>
    <w:rsid w:val="00603CAA"/>
    <w:rsid w:val="00607033"/>
    <w:rsid w:val="00607A8D"/>
    <w:rsid w:val="00621367"/>
    <w:rsid w:val="006234EA"/>
    <w:rsid w:val="00626C0B"/>
    <w:rsid w:val="00635DB6"/>
    <w:rsid w:val="00636597"/>
    <w:rsid w:val="00644BD0"/>
    <w:rsid w:val="006450DE"/>
    <w:rsid w:val="00646B06"/>
    <w:rsid w:val="006605B8"/>
    <w:rsid w:val="00675B24"/>
    <w:rsid w:val="00676C91"/>
    <w:rsid w:val="00676FB0"/>
    <w:rsid w:val="00682E5E"/>
    <w:rsid w:val="006922FA"/>
    <w:rsid w:val="00692C48"/>
    <w:rsid w:val="00694338"/>
    <w:rsid w:val="006957C8"/>
    <w:rsid w:val="00695C73"/>
    <w:rsid w:val="006B7AEF"/>
    <w:rsid w:val="006C331A"/>
    <w:rsid w:val="006D29D6"/>
    <w:rsid w:val="006E2F51"/>
    <w:rsid w:val="006E559C"/>
    <w:rsid w:val="006E6211"/>
    <w:rsid w:val="006F3C9C"/>
    <w:rsid w:val="00702707"/>
    <w:rsid w:val="00703301"/>
    <w:rsid w:val="00707121"/>
    <w:rsid w:val="0071298B"/>
    <w:rsid w:val="00716F44"/>
    <w:rsid w:val="007330ED"/>
    <w:rsid w:val="0073322A"/>
    <w:rsid w:val="00741A03"/>
    <w:rsid w:val="007439DE"/>
    <w:rsid w:val="00746ABF"/>
    <w:rsid w:val="0075726E"/>
    <w:rsid w:val="007668A3"/>
    <w:rsid w:val="00781A62"/>
    <w:rsid w:val="007824E3"/>
    <w:rsid w:val="00787B80"/>
    <w:rsid w:val="007906B0"/>
    <w:rsid w:val="00792FB8"/>
    <w:rsid w:val="00795846"/>
    <w:rsid w:val="007A3F2D"/>
    <w:rsid w:val="007A587C"/>
    <w:rsid w:val="007A6AB3"/>
    <w:rsid w:val="007B3932"/>
    <w:rsid w:val="007C269F"/>
    <w:rsid w:val="007C3208"/>
    <w:rsid w:val="007D674A"/>
    <w:rsid w:val="007E7C44"/>
    <w:rsid w:val="007F121C"/>
    <w:rsid w:val="007F2A5B"/>
    <w:rsid w:val="007F4369"/>
    <w:rsid w:val="007F47F9"/>
    <w:rsid w:val="007F637C"/>
    <w:rsid w:val="00800075"/>
    <w:rsid w:val="00815A0E"/>
    <w:rsid w:val="00817254"/>
    <w:rsid w:val="00822892"/>
    <w:rsid w:val="00823EAD"/>
    <w:rsid w:val="00823FB9"/>
    <w:rsid w:val="00827CDD"/>
    <w:rsid w:val="00830ABA"/>
    <w:rsid w:val="00832867"/>
    <w:rsid w:val="008458AA"/>
    <w:rsid w:val="00845CC2"/>
    <w:rsid w:val="00846534"/>
    <w:rsid w:val="00852444"/>
    <w:rsid w:val="00857B9B"/>
    <w:rsid w:val="00862009"/>
    <w:rsid w:val="00863574"/>
    <w:rsid w:val="00872F47"/>
    <w:rsid w:val="00874A86"/>
    <w:rsid w:val="00875C9A"/>
    <w:rsid w:val="00886BBC"/>
    <w:rsid w:val="00890DD9"/>
    <w:rsid w:val="00893E1D"/>
    <w:rsid w:val="00897C7A"/>
    <w:rsid w:val="008A53E2"/>
    <w:rsid w:val="008A5D6C"/>
    <w:rsid w:val="008B6CC6"/>
    <w:rsid w:val="008D1303"/>
    <w:rsid w:val="008D5A65"/>
    <w:rsid w:val="008D6DD3"/>
    <w:rsid w:val="008E49AD"/>
    <w:rsid w:val="008E75CF"/>
    <w:rsid w:val="008F4857"/>
    <w:rsid w:val="00906217"/>
    <w:rsid w:val="00906A9F"/>
    <w:rsid w:val="0091637D"/>
    <w:rsid w:val="009170C8"/>
    <w:rsid w:val="00921F8B"/>
    <w:rsid w:val="00922F6F"/>
    <w:rsid w:val="0092669C"/>
    <w:rsid w:val="00927D8F"/>
    <w:rsid w:val="00931240"/>
    <w:rsid w:val="009373C7"/>
    <w:rsid w:val="00947D98"/>
    <w:rsid w:val="00954557"/>
    <w:rsid w:val="00971B84"/>
    <w:rsid w:val="00972BF4"/>
    <w:rsid w:val="00974DEE"/>
    <w:rsid w:val="009805FE"/>
    <w:rsid w:val="0098293C"/>
    <w:rsid w:val="00993E4F"/>
    <w:rsid w:val="009A6142"/>
    <w:rsid w:val="009D0230"/>
    <w:rsid w:val="009D63DA"/>
    <w:rsid w:val="009E5AE6"/>
    <w:rsid w:val="009F2D76"/>
    <w:rsid w:val="00A0389C"/>
    <w:rsid w:val="00A14E5D"/>
    <w:rsid w:val="00A16169"/>
    <w:rsid w:val="00A23CFC"/>
    <w:rsid w:val="00A2418C"/>
    <w:rsid w:val="00A2634C"/>
    <w:rsid w:val="00A32297"/>
    <w:rsid w:val="00A34B18"/>
    <w:rsid w:val="00A355AD"/>
    <w:rsid w:val="00A4096A"/>
    <w:rsid w:val="00A42DB7"/>
    <w:rsid w:val="00A45A30"/>
    <w:rsid w:val="00A53C58"/>
    <w:rsid w:val="00A54F92"/>
    <w:rsid w:val="00A67278"/>
    <w:rsid w:val="00A74B77"/>
    <w:rsid w:val="00A90A1E"/>
    <w:rsid w:val="00AA5A06"/>
    <w:rsid w:val="00AD2449"/>
    <w:rsid w:val="00AF0E05"/>
    <w:rsid w:val="00B00844"/>
    <w:rsid w:val="00B00BE9"/>
    <w:rsid w:val="00B04D61"/>
    <w:rsid w:val="00B1351D"/>
    <w:rsid w:val="00B17603"/>
    <w:rsid w:val="00B22445"/>
    <w:rsid w:val="00B3237C"/>
    <w:rsid w:val="00B32906"/>
    <w:rsid w:val="00B33893"/>
    <w:rsid w:val="00B4446C"/>
    <w:rsid w:val="00B46495"/>
    <w:rsid w:val="00B4739F"/>
    <w:rsid w:val="00B567FA"/>
    <w:rsid w:val="00B64D12"/>
    <w:rsid w:val="00B66463"/>
    <w:rsid w:val="00B75AD0"/>
    <w:rsid w:val="00B77A8B"/>
    <w:rsid w:val="00B80E64"/>
    <w:rsid w:val="00B94A7C"/>
    <w:rsid w:val="00BA0A1D"/>
    <w:rsid w:val="00BA1096"/>
    <w:rsid w:val="00BA3D79"/>
    <w:rsid w:val="00BB0A45"/>
    <w:rsid w:val="00BB1053"/>
    <w:rsid w:val="00BB6664"/>
    <w:rsid w:val="00BB7969"/>
    <w:rsid w:val="00BC5935"/>
    <w:rsid w:val="00BD6318"/>
    <w:rsid w:val="00BE17D6"/>
    <w:rsid w:val="00BE428D"/>
    <w:rsid w:val="00BF055C"/>
    <w:rsid w:val="00BF2579"/>
    <w:rsid w:val="00BF496A"/>
    <w:rsid w:val="00BF4E91"/>
    <w:rsid w:val="00BF7DAE"/>
    <w:rsid w:val="00C016A0"/>
    <w:rsid w:val="00C104B2"/>
    <w:rsid w:val="00C121F9"/>
    <w:rsid w:val="00C144B8"/>
    <w:rsid w:val="00C2275A"/>
    <w:rsid w:val="00C229EC"/>
    <w:rsid w:val="00C232B1"/>
    <w:rsid w:val="00C25852"/>
    <w:rsid w:val="00C2711A"/>
    <w:rsid w:val="00C43565"/>
    <w:rsid w:val="00C44EF4"/>
    <w:rsid w:val="00C6236E"/>
    <w:rsid w:val="00C7008F"/>
    <w:rsid w:val="00C71B91"/>
    <w:rsid w:val="00C73230"/>
    <w:rsid w:val="00CB161A"/>
    <w:rsid w:val="00CB2798"/>
    <w:rsid w:val="00CB7DA1"/>
    <w:rsid w:val="00CC4054"/>
    <w:rsid w:val="00CE7161"/>
    <w:rsid w:val="00CE7EFD"/>
    <w:rsid w:val="00CF45EE"/>
    <w:rsid w:val="00CF73B6"/>
    <w:rsid w:val="00D0156E"/>
    <w:rsid w:val="00D10216"/>
    <w:rsid w:val="00D10AF7"/>
    <w:rsid w:val="00D11EA6"/>
    <w:rsid w:val="00D204FF"/>
    <w:rsid w:val="00D228D6"/>
    <w:rsid w:val="00D31571"/>
    <w:rsid w:val="00D316EB"/>
    <w:rsid w:val="00D31DEC"/>
    <w:rsid w:val="00D32CEA"/>
    <w:rsid w:val="00D34AC2"/>
    <w:rsid w:val="00D448F3"/>
    <w:rsid w:val="00D64BE8"/>
    <w:rsid w:val="00D65706"/>
    <w:rsid w:val="00D669F1"/>
    <w:rsid w:val="00D755A5"/>
    <w:rsid w:val="00D82C04"/>
    <w:rsid w:val="00D83DB5"/>
    <w:rsid w:val="00D92C96"/>
    <w:rsid w:val="00D92F6A"/>
    <w:rsid w:val="00D97E1D"/>
    <w:rsid w:val="00DA2A1F"/>
    <w:rsid w:val="00DA4346"/>
    <w:rsid w:val="00DA5F44"/>
    <w:rsid w:val="00DA7599"/>
    <w:rsid w:val="00DA77A5"/>
    <w:rsid w:val="00DB213A"/>
    <w:rsid w:val="00DC235D"/>
    <w:rsid w:val="00DC3775"/>
    <w:rsid w:val="00DC3E13"/>
    <w:rsid w:val="00DC6A99"/>
    <w:rsid w:val="00DE41D9"/>
    <w:rsid w:val="00DE5BC5"/>
    <w:rsid w:val="00DF4255"/>
    <w:rsid w:val="00DF7353"/>
    <w:rsid w:val="00DF7554"/>
    <w:rsid w:val="00E0094A"/>
    <w:rsid w:val="00E015C3"/>
    <w:rsid w:val="00E043A9"/>
    <w:rsid w:val="00E04790"/>
    <w:rsid w:val="00E10DED"/>
    <w:rsid w:val="00E138FA"/>
    <w:rsid w:val="00E164CF"/>
    <w:rsid w:val="00E22E9D"/>
    <w:rsid w:val="00E35586"/>
    <w:rsid w:val="00E41F4C"/>
    <w:rsid w:val="00E42AB4"/>
    <w:rsid w:val="00E42CB0"/>
    <w:rsid w:val="00E454E9"/>
    <w:rsid w:val="00E6040D"/>
    <w:rsid w:val="00E620EA"/>
    <w:rsid w:val="00E70988"/>
    <w:rsid w:val="00E71A5E"/>
    <w:rsid w:val="00E7348A"/>
    <w:rsid w:val="00E86674"/>
    <w:rsid w:val="00E91348"/>
    <w:rsid w:val="00E9557F"/>
    <w:rsid w:val="00E97364"/>
    <w:rsid w:val="00E974A7"/>
    <w:rsid w:val="00EA5FBB"/>
    <w:rsid w:val="00EB559B"/>
    <w:rsid w:val="00EC2968"/>
    <w:rsid w:val="00EC4238"/>
    <w:rsid w:val="00EC6A16"/>
    <w:rsid w:val="00ED2662"/>
    <w:rsid w:val="00ED26C8"/>
    <w:rsid w:val="00EF438C"/>
    <w:rsid w:val="00EF5AD7"/>
    <w:rsid w:val="00F01694"/>
    <w:rsid w:val="00F0775C"/>
    <w:rsid w:val="00F07DE3"/>
    <w:rsid w:val="00F22A18"/>
    <w:rsid w:val="00F25232"/>
    <w:rsid w:val="00F25B93"/>
    <w:rsid w:val="00F56A30"/>
    <w:rsid w:val="00F5778E"/>
    <w:rsid w:val="00F61F67"/>
    <w:rsid w:val="00F648C5"/>
    <w:rsid w:val="00F67140"/>
    <w:rsid w:val="00F711D4"/>
    <w:rsid w:val="00F7165A"/>
    <w:rsid w:val="00F71DCC"/>
    <w:rsid w:val="00F820CF"/>
    <w:rsid w:val="00F85157"/>
    <w:rsid w:val="00F910B4"/>
    <w:rsid w:val="00F92A2A"/>
    <w:rsid w:val="00F93B7C"/>
    <w:rsid w:val="00FA389B"/>
    <w:rsid w:val="00FA7D01"/>
    <w:rsid w:val="00FC0D8E"/>
    <w:rsid w:val="00FC18B3"/>
    <w:rsid w:val="00FC4D1F"/>
    <w:rsid w:val="00FD456C"/>
    <w:rsid w:val="00FE4E82"/>
    <w:rsid w:val="00FE7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8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B00844"/>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B00844"/>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B00844"/>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B00844"/>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B00844"/>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004AD"/>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B00844"/>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character" w:customStyle="1" w:styleId="ATred">
    <w:name w:val="AT red"/>
    <w:basedOn w:val="DefaultParagraphFont"/>
    <w:rsid w:val="006004AD"/>
    <w:rPr>
      <w:color w:val="FF0000"/>
    </w:rPr>
  </w:style>
  <w:style w:type="character" w:customStyle="1" w:styleId="ATquestionno">
    <w:name w:val="AT question no."/>
    <w:rsid w:val="006004AD"/>
    <w:rPr>
      <w:rFonts w:ascii="Open Sans" w:hAnsi="Open Sans" w:cs="Arial"/>
      <w:b/>
      <w:color w:val="auto"/>
    </w:rPr>
  </w:style>
  <w:style w:type="paragraph" w:customStyle="1" w:styleId="Question">
    <w:name w:val="Question #"/>
    <w:qFormat/>
    <w:rsid w:val="006004AD"/>
    <w:pPr>
      <w:spacing w:before="284" w:after="57" w:line="264" w:lineRule="exact"/>
    </w:pPr>
    <w:rPr>
      <w:rFonts w:ascii="Open Sans" w:hAnsi="Open Sans"/>
      <w:b/>
      <w:sz w:val="22"/>
      <w:szCs w:val="22"/>
    </w:rPr>
  </w:style>
  <w:style w:type="paragraph" w:customStyle="1" w:styleId="Questiontext">
    <w:name w:val="Question text"/>
    <w:qFormat/>
    <w:rsid w:val="006004AD"/>
    <w:pPr>
      <w:spacing w:before="113" w:after="113" w:line="264" w:lineRule="exact"/>
      <w:ind w:left="397"/>
    </w:pPr>
    <w:rPr>
      <w:rFonts w:ascii="Open Sans" w:hAnsi="Open Sans"/>
      <w:sz w:val="22"/>
      <w:szCs w:val="22"/>
    </w:rPr>
  </w:style>
  <w:style w:type="paragraph" w:customStyle="1" w:styleId="Lines">
    <w:name w:val="Lines"/>
    <w:basedOn w:val="Normal"/>
    <w:qFormat/>
    <w:rsid w:val="006004AD"/>
    <w:pPr>
      <w:spacing w:line="380" w:lineRule="exact"/>
      <w:ind w:left="397"/>
    </w:pPr>
    <w:rPr>
      <w:rFonts w:ascii="Open Sans" w:hAnsi="Open Sans"/>
      <w:sz w:val="22"/>
      <w:szCs w:val="22"/>
      <w:lang w:val="en-US" w:eastAsia="en-US"/>
    </w:rPr>
  </w:style>
  <w:style w:type="paragraph" w:customStyle="1" w:styleId="020Qnstem">
    <w:name w:val="020 Qn stem"/>
    <w:qFormat/>
    <w:rsid w:val="006004AD"/>
    <w:pPr>
      <w:tabs>
        <w:tab w:val="left" w:pos="709"/>
        <w:tab w:val="right" w:pos="9071"/>
      </w:tabs>
      <w:spacing w:before="120" w:after="120"/>
      <w:ind w:left="709" w:hanging="709"/>
    </w:pPr>
    <w:rPr>
      <w:rFonts w:ascii="Arial" w:eastAsia="Times New Roman" w:hAnsi="Arial" w:cs="Times New Roman"/>
      <w:lang w:val="en-AU"/>
    </w:rPr>
  </w:style>
  <w:style w:type="paragraph" w:customStyle="1" w:styleId="PAhead1">
    <w:name w:val="P: A head"/>
    <w:basedOn w:val="Normal"/>
    <w:uiPriority w:val="99"/>
    <w:rsid w:val="00B00844"/>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B00844"/>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B00844"/>
    <w:rPr>
      <w:b/>
      <w:color w:val="000000"/>
    </w:rPr>
  </w:style>
  <w:style w:type="character" w:customStyle="1" w:styleId="PbodytextfulloutChar">
    <w:name w:val="P: body text fullout Char"/>
    <w:basedOn w:val="DefaultParagraphFont"/>
    <w:link w:val="Pbodytextfullout0"/>
    <w:uiPriority w:val="99"/>
    <w:rsid w:val="00B00844"/>
    <w:rPr>
      <w:rFonts w:ascii="Calibri" w:eastAsiaTheme="minorHAnsi" w:hAnsi="Calibri" w:cs="PlantinMTPro-Light"/>
      <w:lang w:val="en-GB"/>
    </w:rPr>
  </w:style>
  <w:style w:type="paragraph" w:customStyle="1" w:styleId="PKQ1">
    <w:name w:val="P: KQ 1"/>
    <w:basedOn w:val="Normal"/>
    <w:uiPriority w:val="99"/>
    <w:rsid w:val="00B00844"/>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B00844"/>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B00844"/>
    <w:rPr>
      <w:b/>
      <w:sz w:val="28"/>
      <w:szCs w:val="28"/>
    </w:rPr>
  </w:style>
  <w:style w:type="paragraph" w:customStyle="1" w:styleId="PAHeadPhysics">
    <w:name w:val="P: A Head Physics"/>
    <w:basedOn w:val="Normal"/>
    <w:uiPriority w:val="99"/>
    <w:rsid w:val="00B00844"/>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B00844"/>
    <w:rPr>
      <w:i/>
      <w:color w:val="auto"/>
    </w:rPr>
  </w:style>
  <w:style w:type="paragraph" w:customStyle="1" w:styleId="PAnswerline">
    <w:name w:val="P: Answer line"/>
    <w:basedOn w:val="Lines"/>
    <w:rsid w:val="00B00844"/>
    <w:pPr>
      <w:spacing w:before="60" w:after="60" w:line="400" w:lineRule="exact"/>
      <w:ind w:left="794"/>
    </w:pPr>
    <w:rPr>
      <w:rFonts w:ascii="Calibri" w:hAnsi="Calibri"/>
      <w:sz w:val="24"/>
      <w:lang w:val="en-AU"/>
    </w:rPr>
  </w:style>
  <w:style w:type="paragraph" w:customStyle="1" w:styleId="PAnswerlinefo">
    <w:name w:val="P: Answer line f/o"/>
    <w:rsid w:val="00B00844"/>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B00844"/>
    <w:pPr>
      <w:spacing w:after="200"/>
    </w:pPr>
  </w:style>
  <w:style w:type="character" w:customStyle="1" w:styleId="PBodyTextitalic">
    <w:name w:val="P: Body Text italic"/>
    <w:basedOn w:val="DefaultParagraphFont"/>
    <w:uiPriority w:val="1"/>
    <w:qFormat/>
    <w:rsid w:val="00B00844"/>
    <w:rPr>
      <w:i/>
      <w:color w:val="FF00FF"/>
    </w:rPr>
  </w:style>
  <w:style w:type="paragraph" w:customStyle="1" w:styleId="PDesignNote">
    <w:name w:val="P: Design Note"/>
    <w:link w:val="PDesignNoteChar"/>
    <w:rsid w:val="00B00844"/>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B00844"/>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B00844"/>
    <w:rPr>
      <w:color w:val="FF0000"/>
      <w:lang w:val="en-AU"/>
    </w:rPr>
  </w:style>
  <w:style w:type="paragraph" w:customStyle="1" w:styleId="PProducttitle">
    <w:name w:val="P: Product title"/>
    <w:basedOn w:val="Normal"/>
    <w:uiPriority w:val="99"/>
    <w:rsid w:val="00B00844"/>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B00844"/>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B00844"/>
    <w:rPr>
      <w:vertAlign w:val="subscript"/>
    </w:rPr>
  </w:style>
  <w:style w:type="character" w:customStyle="1" w:styleId="PSuperscript">
    <w:name w:val="P: Superscript"/>
    <w:uiPriority w:val="99"/>
    <w:rsid w:val="00B00844"/>
    <w:rPr>
      <w:vertAlign w:val="superscript"/>
    </w:rPr>
  </w:style>
  <w:style w:type="paragraph" w:customStyle="1" w:styleId="PTableBodycentred">
    <w:name w:val="P: Table Body centred"/>
    <w:basedOn w:val="Normal"/>
    <w:rsid w:val="00B00844"/>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B00844"/>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B00844"/>
    <w:pPr>
      <w:contextualSpacing/>
    </w:pPr>
  </w:style>
  <w:style w:type="paragraph" w:customStyle="1" w:styleId="PTableHeadcentred">
    <w:name w:val="P: Table Head centred"/>
    <w:basedOn w:val="PTableHead"/>
    <w:rsid w:val="00B00844"/>
    <w:pPr>
      <w:contextualSpacing/>
      <w:jc w:val="center"/>
    </w:pPr>
    <w:rPr>
      <w:rFonts w:ascii="Calibri" w:hAnsi="Calibri"/>
      <w:color w:val="auto"/>
      <w:sz w:val="24"/>
      <w:szCs w:val="24"/>
    </w:rPr>
  </w:style>
  <w:style w:type="character" w:styleId="PlaceholderText">
    <w:name w:val="Placeholder Text"/>
    <w:basedOn w:val="DefaultParagraphFont"/>
    <w:uiPriority w:val="99"/>
    <w:semiHidden/>
    <w:rsid w:val="00646B06"/>
    <w:rPr>
      <w:color w:val="808080"/>
    </w:rPr>
  </w:style>
  <w:style w:type="paragraph" w:customStyle="1" w:styleId="021parta">
    <w:name w:val="021 part a"/>
    <w:basedOn w:val="Normal"/>
    <w:qFormat/>
    <w:rsid w:val="000B75B9"/>
    <w:pPr>
      <w:tabs>
        <w:tab w:val="left" w:pos="1276"/>
        <w:tab w:val="right" w:pos="9071"/>
      </w:tabs>
      <w:spacing w:after="120"/>
      <w:ind w:left="1276" w:hanging="567"/>
    </w:pPr>
    <w:rPr>
      <w:rFonts w:ascii="Arial" w:eastAsia="Times New Roman" w:hAnsi="Arial" w:cs="Times New Roman"/>
      <w:szCs w:val="20"/>
      <w:lang w:eastAsia="en-AU"/>
    </w:rPr>
  </w:style>
  <w:style w:type="character" w:customStyle="1" w:styleId="ATitalictext">
    <w:name w:val="AT italic text"/>
    <w:rsid w:val="001937FC"/>
    <w:rPr>
      <w: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BA1096"/>
    <w:rPr>
      <w:lang w:val="en-AU" w:eastAsia="en-GB"/>
    </w:rPr>
  </w:style>
  <w:style w:type="paragraph" w:styleId="Heading1">
    <w:name w:val="heading 1"/>
    <w:basedOn w:val="Normal"/>
    <w:next w:val="Normal"/>
    <w:link w:val="Heading1Char"/>
    <w:uiPriority w:val="9"/>
    <w:qFormat/>
    <w:rsid w:val="00BB0A45"/>
    <w:pPr>
      <w:keepNext/>
      <w:keepLines/>
      <w:spacing w:before="48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9557F"/>
    <w:pPr>
      <w:keepNext/>
      <w:keepLines/>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semiHidden/>
    <w:unhideWhenUsed/>
    <w:qFormat/>
    <w:rsid w:val="00BB0A45"/>
    <w:pPr>
      <w:keepNext/>
      <w:keepLines/>
      <w:spacing w:before="200" w:after="24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BB0A45"/>
    <w:pPr>
      <w:keepNext/>
      <w:keepLines/>
      <w:spacing w:before="200" w:after="24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BB0A45"/>
    <w:pPr>
      <w:keepNext/>
      <w:keepLines/>
      <w:spacing w:before="200" w:after="240"/>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Chapterheading">
    <w:name w:val="P: Chapter heading"/>
    <w:basedOn w:val="Normal"/>
    <w:uiPriority w:val="99"/>
    <w:rsid w:val="00C73230"/>
    <w:pPr>
      <w:widowControl w:val="0"/>
      <w:autoSpaceDE w:val="0"/>
      <w:autoSpaceDN w:val="0"/>
      <w:adjustRightInd w:val="0"/>
      <w:spacing w:after="113" w:line="660" w:lineRule="atLeast"/>
      <w:textAlignment w:val="center"/>
    </w:pPr>
    <w:rPr>
      <w:rFonts w:ascii="Verdana-Bold" w:hAnsi="Verdana-Bold" w:cs="Verdana-Bold"/>
      <w:b/>
      <w:bCs/>
      <w:color w:val="000000"/>
      <w:sz w:val="56"/>
      <w:szCs w:val="56"/>
      <w:lang w:eastAsia="en-US"/>
    </w:rPr>
  </w:style>
  <w:style w:type="paragraph" w:customStyle="1" w:styleId="PModuleheading">
    <w:name w:val="P: Module heading"/>
    <w:basedOn w:val="Normal"/>
    <w:uiPriority w:val="99"/>
    <w:rsid w:val="00C73230"/>
    <w:pPr>
      <w:widowControl w:val="0"/>
      <w:autoSpaceDE w:val="0"/>
      <w:autoSpaceDN w:val="0"/>
      <w:adjustRightInd w:val="0"/>
      <w:spacing w:after="113" w:line="600" w:lineRule="atLeast"/>
      <w:textAlignment w:val="center"/>
    </w:pPr>
    <w:rPr>
      <w:rFonts w:ascii="Verdana-Bold" w:hAnsi="Verdana-Bold" w:cs="Verdana-Bold"/>
      <w:b/>
      <w:bCs/>
      <w:color w:val="000000"/>
      <w:sz w:val="50"/>
      <w:szCs w:val="50"/>
      <w:lang w:eastAsia="en-US"/>
    </w:rPr>
  </w:style>
  <w:style w:type="paragraph" w:customStyle="1" w:styleId="PModuleintrotext">
    <w:name w:val="P: Module intro text"/>
    <w:basedOn w:val="Normal"/>
    <w:uiPriority w:val="99"/>
    <w:rsid w:val="00C73230"/>
    <w:pPr>
      <w:widowControl w:val="0"/>
      <w:autoSpaceDE w:val="0"/>
      <w:autoSpaceDN w:val="0"/>
      <w:adjustRightInd w:val="0"/>
      <w:spacing w:after="113" w:line="280" w:lineRule="atLeast"/>
      <w:textAlignment w:val="center"/>
    </w:pPr>
    <w:rPr>
      <w:rFonts w:ascii="Verdana" w:hAnsi="Verdana" w:cs="Verdana"/>
      <w:color w:val="000000"/>
      <w:sz w:val="28"/>
      <w:szCs w:val="28"/>
    </w:rPr>
  </w:style>
  <w:style w:type="paragraph" w:customStyle="1" w:styleId="PBodytextfullout">
    <w:name w:val="P: Body text fullout"/>
    <w:basedOn w:val="Normal"/>
    <w:uiPriority w:val="99"/>
    <w:rsid w:val="00C73230"/>
    <w:pPr>
      <w:widowControl w:val="0"/>
      <w:autoSpaceDE w:val="0"/>
      <w:autoSpaceDN w:val="0"/>
      <w:adjustRightInd w:val="0"/>
      <w:spacing w:line="260" w:lineRule="atLeast"/>
      <w:textAlignment w:val="center"/>
    </w:pPr>
    <w:rPr>
      <w:rFonts w:ascii="Verdana" w:hAnsi="Verdana" w:cs="Verdana"/>
      <w:color w:val="000000"/>
      <w:sz w:val="22"/>
      <w:szCs w:val="22"/>
    </w:rPr>
  </w:style>
  <w:style w:type="paragraph" w:customStyle="1" w:styleId="PBodytextindent">
    <w:name w:val="P: Body text indent"/>
    <w:basedOn w:val="Normal"/>
    <w:uiPriority w:val="99"/>
    <w:rsid w:val="00C73230"/>
    <w:pPr>
      <w:widowControl w:val="0"/>
      <w:autoSpaceDE w:val="0"/>
      <w:autoSpaceDN w:val="0"/>
      <w:adjustRightInd w:val="0"/>
      <w:spacing w:line="260" w:lineRule="atLeast"/>
      <w:ind w:firstLine="227"/>
      <w:textAlignment w:val="center"/>
    </w:pPr>
    <w:rPr>
      <w:rFonts w:ascii="Verdana" w:hAnsi="Verdana" w:cs="Verdana"/>
      <w:color w:val="000000"/>
      <w:sz w:val="22"/>
      <w:szCs w:val="22"/>
    </w:rPr>
  </w:style>
  <w:style w:type="paragraph" w:customStyle="1" w:styleId="PBodyBullet">
    <w:name w:val="P: Body Bullet"/>
    <w:basedOn w:val="Normal"/>
    <w:uiPriority w:val="99"/>
    <w:rsid w:val="00C73230"/>
    <w:pPr>
      <w:widowControl w:val="0"/>
      <w:autoSpaceDE w:val="0"/>
      <w:autoSpaceDN w:val="0"/>
      <w:adjustRightInd w:val="0"/>
      <w:spacing w:line="260" w:lineRule="atLeast"/>
      <w:ind w:left="283" w:hanging="283"/>
      <w:textAlignment w:val="center"/>
    </w:pPr>
    <w:rPr>
      <w:rFonts w:ascii="Verdana" w:hAnsi="Verdana" w:cs="Verdana"/>
      <w:color w:val="000000"/>
      <w:sz w:val="22"/>
      <w:szCs w:val="22"/>
    </w:rPr>
  </w:style>
  <w:style w:type="paragraph" w:customStyle="1" w:styleId="PAHead">
    <w:name w:val="P: A Head"/>
    <w:basedOn w:val="Normal"/>
    <w:uiPriority w:val="99"/>
    <w:rsid w:val="00C73230"/>
    <w:pPr>
      <w:widowControl w:val="0"/>
      <w:autoSpaceDE w:val="0"/>
      <w:autoSpaceDN w:val="0"/>
      <w:adjustRightInd w:val="0"/>
      <w:spacing w:before="113" w:after="113" w:line="420" w:lineRule="atLeast"/>
      <w:textAlignment w:val="center"/>
    </w:pPr>
    <w:rPr>
      <w:rFonts w:ascii="Verdana-Bold" w:hAnsi="Verdana-Bold" w:cs="Verdana-Bold"/>
      <w:b/>
      <w:bCs/>
      <w:color w:val="000000"/>
      <w:sz w:val="44"/>
      <w:szCs w:val="44"/>
    </w:rPr>
  </w:style>
  <w:style w:type="paragraph" w:customStyle="1" w:styleId="PBHead">
    <w:name w:val="P: B Head"/>
    <w:basedOn w:val="Normal"/>
    <w:uiPriority w:val="99"/>
    <w:rsid w:val="00B00844"/>
    <w:pPr>
      <w:widowControl w:val="0"/>
      <w:suppressAutoHyphens/>
      <w:autoSpaceDE w:val="0"/>
      <w:autoSpaceDN w:val="0"/>
      <w:adjustRightInd w:val="0"/>
      <w:spacing w:before="200" w:after="57" w:line="320" w:lineRule="atLeast"/>
      <w:textAlignment w:val="baseline"/>
    </w:pPr>
    <w:rPr>
      <w:rFonts w:ascii="SceneStd-Black" w:eastAsiaTheme="minorHAnsi" w:hAnsi="SceneStd-Black" w:cs="SceneStd-Black"/>
      <w:b/>
      <w:color w:val="0000FF"/>
      <w:sz w:val="32"/>
      <w:szCs w:val="28"/>
      <w:lang w:val="en-US" w:eastAsia="en-US"/>
    </w:rPr>
  </w:style>
  <w:style w:type="paragraph" w:customStyle="1" w:styleId="PCHead">
    <w:name w:val="P: C Head"/>
    <w:basedOn w:val="Normal"/>
    <w:uiPriority w:val="99"/>
    <w:rsid w:val="00B00844"/>
    <w:pPr>
      <w:keepNext/>
      <w:widowControl w:val="0"/>
      <w:suppressAutoHyphens/>
      <w:autoSpaceDE w:val="0"/>
      <w:autoSpaceDN w:val="0"/>
      <w:adjustRightInd w:val="0"/>
      <w:spacing w:before="300" w:after="60" w:line="280" w:lineRule="atLeast"/>
      <w:textAlignment w:val="baseline"/>
    </w:pPr>
    <w:rPr>
      <w:rFonts w:ascii="Calibri" w:eastAsiaTheme="minorHAnsi" w:hAnsi="Calibri" w:cs="NewsGothicMTPro-Bold"/>
      <w:b/>
      <w:bCs/>
      <w:spacing w:val="-3"/>
      <w:szCs w:val="27"/>
      <w:lang w:val="en-US" w:eastAsia="en-US"/>
    </w:rPr>
  </w:style>
  <w:style w:type="paragraph" w:customStyle="1" w:styleId="PDHead">
    <w:name w:val="P: D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ModuleReviewQuestionsHead">
    <w:name w:val="P: Module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ChapterReviewQuestionsHead">
    <w:name w:val="P: Chapter Review Ques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lang w:eastAsia="en-US"/>
    </w:rPr>
  </w:style>
  <w:style w:type="paragraph" w:customStyle="1" w:styleId="PInvestigationsHead">
    <w:name w:val="P: Investigations Head"/>
    <w:basedOn w:val="Normal"/>
    <w:uiPriority w:val="99"/>
    <w:rsid w:val="00C73230"/>
    <w:pPr>
      <w:widowControl w:val="0"/>
      <w:autoSpaceDE w:val="0"/>
      <w:autoSpaceDN w:val="0"/>
      <w:adjustRightInd w:val="0"/>
      <w:spacing w:before="57" w:after="113" w:line="280" w:lineRule="atLeast"/>
      <w:textAlignment w:val="center"/>
    </w:pPr>
    <w:rPr>
      <w:rFonts w:ascii="Verdana-Bold" w:hAnsi="Verdana-Bold" w:cs="Verdana-Bold"/>
      <w:b/>
      <w:bCs/>
      <w:color w:val="000000"/>
      <w:sz w:val="28"/>
      <w:szCs w:val="28"/>
    </w:rPr>
  </w:style>
  <w:style w:type="paragraph" w:customStyle="1" w:styleId="PSTEMHead">
    <w:name w:val="P: STEM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esearchHead">
    <w:name w:val="P: Research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ThinkingHead">
    <w:name w:val="P: Thinking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RichTasksHead">
    <w:name w:val="P: Rich Tasks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Head">
    <w:name w:val="P: Career Profile Head"/>
    <w:basedOn w:val="Normal"/>
    <w:uiPriority w:val="99"/>
    <w:rsid w:val="00C73230"/>
    <w:pPr>
      <w:widowControl w:val="0"/>
      <w:autoSpaceDE w:val="0"/>
      <w:autoSpaceDN w:val="0"/>
      <w:adjustRightInd w:val="0"/>
      <w:spacing w:before="57" w:after="113" w:line="260" w:lineRule="atLeast"/>
      <w:textAlignment w:val="center"/>
    </w:pPr>
    <w:rPr>
      <w:rFonts w:ascii="Verdana-Bold" w:hAnsi="Verdana-Bold" w:cs="Verdana-Bold"/>
      <w:b/>
      <w:bCs/>
      <w:color w:val="000000"/>
      <w:sz w:val="28"/>
      <w:szCs w:val="28"/>
    </w:rPr>
  </w:style>
  <w:style w:type="paragraph" w:customStyle="1" w:styleId="PCareerProfiletext">
    <w:name w:val="P: Career Profile text"/>
    <w:basedOn w:val="Normal"/>
    <w:uiPriority w:val="99"/>
    <w:rsid w:val="00C73230"/>
    <w:pPr>
      <w:widowControl w:val="0"/>
      <w:autoSpaceDE w:val="0"/>
      <w:autoSpaceDN w:val="0"/>
      <w:adjustRightInd w:val="0"/>
      <w:spacing w:line="240" w:lineRule="atLeast"/>
      <w:textAlignment w:val="center"/>
    </w:pPr>
    <w:rPr>
      <w:rFonts w:ascii="Verdana" w:hAnsi="Verdana" w:cs="Verdana"/>
      <w:color w:val="000000"/>
      <w:sz w:val="22"/>
      <w:szCs w:val="22"/>
    </w:rPr>
  </w:style>
  <w:style w:type="paragraph" w:customStyle="1" w:styleId="PScience4FunHead">
    <w:name w:val="P: Science 4 Fun Head"/>
    <w:basedOn w:val="Normal"/>
    <w:uiPriority w:val="99"/>
    <w:rsid w:val="00C73230"/>
    <w:pPr>
      <w:widowControl w:val="0"/>
      <w:autoSpaceDE w:val="0"/>
      <w:autoSpaceDN w:val="0"/>
      <w:adjustRightInd w:val="0"/>
      <w:spacing w:before="57" w:after="113" w:line="300" w:lineRule="atLeast"/>
      <w:textAlignment w:val="center"/>
    </w:pPr>
    <w:rPr>
      <w:rFonts w:ascii="Verdana-Bold" w:hAnsi="Verdana-Bold" w:cs="Verdana-Bold"/>
      <w:b/>
      <w:bCs/>
      <w:color w:val="000000"/>
      <w:sz w:val="30"/>
      <w:szCs w:val="30"/>
    </w:rPr>
  </w:style>
  <w:style w:type="paragraph" w:customStyle="1" w:styleId="PScience4Funtext">
    <w:name w:val="P: Science 4 Fun text"/>
    <w:basedOn w:val="Normal"/>
    <w:uiPriority w:val="99"/>
    <w:rsid w:val="00C73230"/>
    <w:pPr>
      <w:widowControl w:val="0"/>
      <w:autoSpaceDE w:val="0"/>
      <w:autoSpaceDN w:val="0"/>
      <w:adjustRightInd w:val="0"/>
      <w:spacing w:before="57" w:after="113" w:line="240" w:lineRule="atLeast"/>
      <w:textAlignment w:val="center"/>
    </w:pPr>
    <w:rPr>
      <w:rFonts w:ascii="Verdana" w:hAnsi="Verdana" w:cs="Verdana"/>
      <w:color w:val="000000"/>
      <w:sz w:val="20"/>
      <w:szCs w:val="20"/>
    </w:rPr>
  </w:style>
  <w:style w:type="paragraph" w:customStyle="1" w:styleId="PScience4Funbullet">
    <w:name w:val="P: Science 4 Fun bullet"/>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number">
    <w:name w:val="P: Science 4 Fun number"/>
    <w:basedOn w:val="Normal"/>
    <w:uiPriority w:val="99"/>
    <w:rsid w:val="00C73230"/>
    <w:pPr>
      <w:widowControl w:val="0"/>
      <w:autoSpaceDE w:val="0"/>
      <w:autoSpaceDN w:val="0"/>
      <w:adjustRightInd w:val="0"/>
      <w:spacing w:before="57" w:after="113" w:line="240" w:lineRule="atLeast"/>
      <w:ind w:left="227" w:hanging="227"/>
      <w:textAlignment w:val="center"/>
    </w:pPr>
    <w:rPr>
      <w:rFonts w:ascii="Verdana" w:hAnsi="Verdana" w:cs="Verdana"/>
      <w:color w:val="000000"/>
    </w:rPr>
  </w:style>
  <w:style w:type="paragraph" w:customStyle="1" w:styleId="PScience4FunSubhead">
    <w:name w:val="P: Science 4 Fun Subhead"/>
    <w:basedOn w:val="Normal"/>
    <w:uiPriority w:val="99"/>
    <w:rsid w:val="00C73230"/>
    <w:pPr>
      <w:widowControl w:val="0"/>
      <w:autoSpaceDE w:val="0"/>
      <w:autoSpaceDN w:val="0"/>
      <w:adjustRightInd w:val="0"/>
      <w:spacing w:before="57" w:after="113" w:line="240" w:lineRule="atLeast"/>
      <w:textAlignment w:val="center"/>
    </w:pPr>
    <w:rPr>
      <w:rFonts w:ascii="Verdana-Bold" w:hAnsi="Verdana-Bold" w:cs="Verdana-Bold"/>
      <w:b/>
      <w:bCs/>
      <w:color w:val="000000"/>
      <w:sz w:val="22"/>
      <w:szCs w:val="22"/>
    </w:rPr>
  </w:style>
  <w:style w:type="paragraph" w:customStyle="1" w:styleId="PTableHead">
    <w:name w:val="P: Table Head"/>
    <w:basedOn w:val="Normal"/>
    <w:uiPriority w:val="99"/>
    <w:rsid w:val="00B00844"/>
    <w:pPr>
      <w:tabs>
        <w:tab w:val="left" w:pos="7088"/>
      </w:tabs>
    </w:pPr>
    <w:rPr>
      <w:rFonts w:ascii="Verdana" w:eastAsia="Open Sans" w:hAnsi="Verdana" w:cs="Open Sans"/>
      <w:b/>
      <w:color w:val="000000"/>
      <w:sz w:val="22"/>
      <w:szCs w:val="22"/>
      <w:lang w:eastAsia="en-AU"/>
    </w:rPr>
  </w:style>
  <w:style w:type="paragraph" w:customStyle="1" w:styleId="BasicParagraph">
    <w:name w:val="[Basic Paragraph]"/>
    <w:basedOn w:val="Normal"/>
    <w:uiPriority w:val="99"/>
    <w:rsid w:val="00C73230"/>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PTableBody">
    <w:name w:val="P: Table Body"/>
    <w:basedOn w:val="Normal"/>
    <w:uiPriority w:val="99"/>
    <w:rsid w:val="00B00844"/>
    <w:pPr>
      <w:tabs>
        <w:tab w:val="left" w:pos="7088"/>
      </w:tabs>
      <w:spacing w:before="60" w:after="60" w:line="280" w:lineRule="atLeast"/>
    </w:pPr>
    <w:rPr>
      <w:rFonts w:ascii="Calibri" w:eastAsia="Open Sans" w:hAnsi="Calibri" w:cs="Open Sans"/>
      <w:color w:val="000000"/>
      <w:szCs w:val="22"/>
      <w:lang w:eastAsia="en-AU"/>
    </w:rPr>
  </w:style>
  <w:style w:type="paragraph" w:customStyle="1" w:styleId="PTableBodyBullet">
    <w:name w:val="P: Table Body Bullet"/>
    <w:basedOn w:val="Normal"/>
    <w:uiPriority w:val="99"/>
    <w:rsid w:val="00C73230"/>
    <w:pPr>
      <w:widowControl w:val="0"/>
      <w:autoSpaceDE w:val="0"/>
      <w:autoSpaceDN w:val="0"/>
      <w:adjustRightInd w:val="0"/>
      <w:spacing w:line="220" w:lineRule="atLeast"/>
      <w:ind w:left="170" w:hanging="170"/>
      <w:textAlignment w:val="center"/>
    </w:pPr>
    <w:rPr>
      <w:rFonts w:ascii="Verdana" w:hAnsi="Verdana" w:cs="Verdana"/>
      <w:color w:val="000000"/>
      <w:sz w:val="20"/>
      <w:szCs w:val="20"/>
    </w:rPr>
  </w:style>
  <w:style w:type="paragraph" w:customStyle="1" w:styleId="Pcaptionfigure">
    <w:name w:val="P: caption figure"/>
    <w:basedOn w:val="PBodytextfullout"/>
    <w:uiPriority w:val="99"/>
    <w:rsid w:val="00C73230"/>
    <w:pPr>
      <w:pBdr>
        <w:bottom w:val="single" w:sz="4" w:space="5" w:color="6F6E6E"/>
      </w:pBdr>
    </w:pPr>
    <w:rPr>
      <w:rFonts w:ascii="NewsGothicCom-Light" w:hAnsi="NewsGothicCom-Light" w:cs="NewsGothicCom-Light"/>
      <w:sz w:val="19"/>
      <w:szCs w:val="19"/>
    </w:rPr>
  </w:style>
  <w:style w:type="paragraph" w:customStyle="1" w:styleId="PQuestionastyle">
    <w:name w:val="P: Question a style"/>
    <w:basedOn w:val="Normal"/>
    <w:uiPriority w:val="99"/>
    <w:rsid w:val="00C73230"/>
    <w:pPr>
      <w:widowControl w:val="0"/>
      <w:tabs>
        <w:tab w:val="left" w:pos="567"/>
        <w:tab w:val="left" w:pos="1700"/>
        <w:tab w:val="left" w:pos="3140"/>
      </w:tabs>
      <w:suppressAutoHyphens/>
      <w:autoSpaceDE w:val="0"/>
      <w:autoSpaceDN w:val="0"/>
      <w:adjustRightInd w:val="0"/>
      <w:spacing w:before="28" w:after="17" w:line="240" w:lineRule="atLeast"/>
      <w:ind w:left="340" w:hanging="340"/>
      <w:textAlignment w:val="baseline"/>
    </w:pPr>
    <w:rPr>
      <w:rFonts w:ascii="NewsGothicMTPro" w:hAnsi="NewsGothicMTPro" w:cs="NewsGothicMTPro"/>
      <w:color w:val="000000"/>
      <w:spacing w:val="-1"/>
      <w:sz w:val="18"/>
      <w:szCs w:val="18"/>
    </w:rPr>
  </w:style>
  <w:style w:type="paragraph" w:customStyle="1" w:styleId="PQuestionbstyle">
    <w:name w:val="P: Question b style"/>
    <w:basedOn w:val="Normal"/>
    <w:link w:val="PQuestionbstyleChar"/>
    <w:uiPriority w:val="99"/>
    <w:rsid w:val="00C73230"/>
    <w:pPr>
      <w:widowControl w:val="0"/>
      <w:tabs>
        <w:tab w:val="left" w:pos="1700"/>
        <w:tab w:val="left" w:pos="3140"/>
      </w:tabs>
      <w:suppressAutoHyphens/>
      <w:autoSpaceDE w:val="0"/>
      <w:autoSpaceDN w:val="0"/>
      <w:adjustRightInd w:val="0"/>
      <w:spacing w:after="17" w:line="240" w:lineRule="atLeast"/>
      <w:ind w:left="567" w:hanging="227"/>
      <w:textAlignment w:val="baseline"/>
    </w:pPr>
    <w:rPr>
      <w:rFonts w:ascii="NewsGothicMTPro" w:hAnsi="NewsGothicMTPro" w:cs="NewsGothicMTPro"/>
      <w:color w:val="000000"/>
      <w:spacing w:val="-1"/>
      <w:sz w:val="18"/>
      <w:szCs w:val="18"/>
    </w:rPr>
  </w:style>
  <w:style w:type="paragraph" w:customStyle="1" w:styleId="Plabel">
    <w:name w:val="P: label"/>
    <w:basedOn w:val="Normal"/>
    <w:uiPriority w:val="99"/>
    <w:rsid w:val="00C73230"/>
    <w:pPr>
      <w:widowControl w:val="0"/>
      <w:autoSpaceDE w:val="0"/>
      <w:autoSpaceDN w:val="0"/>
      <w:adjustRightInd w:val="0"/>
      <w:spacing w:line="260" w:lineRule="atLeast"/>
      <w:textAlignment w:val="center"/>
    </w:pPr>
    <w:rPr>
      <w:rFonts w:ascii="NewsGothicMTPro" w:hAnsi="NewsGothicMTPro" w:cs="NewsGothicMTPro"/>
      <w:color w:val="000000"/>
      <w:sz w:val="18"/>
      <w:szCs w:val="18"/>
    </w:rPr>
  </w:style>
  <w:style w:type="paragraph" w:customStyle="1" w:styleId="PScifileboxhead">
    <w:name w:val="P: Sci file box head"/>
    <w:basedOn w:val="Normal"/>
    <w:uiPriority w:val="99"/>
    <w:rsid w:val="00C73230"/>
    <w:pPr>
      <w:widowControl w:val="0"/>
      <w:suppressAutoHyphens/>
      <w:autoSpaceDE w:val="0"/>
      <w:autoSpaceDN w:val="0"/>
      <w:adjustRightInd w:val="0"/>
      <w:spacing w:after="57" w:line="288" w:lineRule="auto"/>
      <w:textAlignment w:val="center"/>
    </w:pPr>
    <w:rPr>
      <w:rFonts w:ascii="SceneStd-Black" w:hAnsi="SceneStd-Black" w:cs="SceneStd-Black"/>
      <w:caps/>
      <w:color w:val="6F8B9F"/>
      <w:sz w:val="20"/>
      <w:szCs w:val="20"/>
      <w:u w:val="thick" w:color="000000"/>
    </w:rPr>
  </w:style>
  <w:style w:type="paragraph" w:customStyle="1" w:styleId="PScifileAhead">
    <w:name w:val="P: Sci file A head"/>
    <w:basedOn w:val="Normal"/>
    <w:uiPriority w:val="99"/>
    <w:rsid w:val="00C73230"/>
    <w:pPr>
      <w:widowControl w:val="0"/>
      <w:suppressAutoHyphens/>
      <w:autoSpaceDE w:val="0"/>
      <w:autoSpaceDN w:val="0"/>
      <w:adjustRightInd w:val="0"/>
      <w:spacing w:before="57" w:after="57" w:line="288" w:lineRule="auto"/>
      <w:textAlignment w:val="center"/>
    </w:pPr>
    <w:rPr>
      <w:rFonts w:ascii="NewsGothicMTPro-Bold" w:hAnsi="NewsGothicMTPro-Bold" w:cs="NewsGothicMTPro-Bold"/>
      <w:b/>
      <w:bCs/>
      <w:color w:val="3B5E72"/>
      <w:sz w:val="22"/>
      <w:szCs w:val="22"/>
    </w:rPr>
  </w:style>
  <w:style w:type="paragraph" w:customStyle="1" w:styleId="PScifilebodytext">
    <w:name w:val="P: Sci file body text"/>
    <w:basedOn w:val="Normal"/>
    <w:uiPriority w:val="99"/>
    <w:rsid w:val="00C73230"/>
    <w:pPr>
      <w:widowControl w:val="0"/>
      <w:suppressAutoHyphens/>
      <w:autoSpaceDE w:val="0"/>
      <w:autoSpaceDN w:val="0"/>
      <w:adjustRightInd w:val="0"/>
      <w:spacing w:after="57" w:line="230" w:lineRule="atLeast"/>
      <w:textAlignment w:val="center"/>
    </w:pPr>
    <w:rPr>
      <w:rFonts w:ascii="NewsGothicCom-Roman" w:hAnsi="NewsGothicCom-Roman" w:cs="NewsGothicCom-Roman"/>
      <w:color w:val="000000"/>
      <w:sz w:val="20"/>
      <w:szCs w:val="20"/>
    </w:rPr>
  </w:style>
  <w:style w:type="character" w:styleId="Strong">
    <w:name w:val="Strong"/>
    <w:aliases w:val="P: Body bold"/>
    <w:basedOn w:val="DefaultParagraphFont"/>
    <w:uiPriority w:val="99"/>
    <w:qFormat/>
    <w:rsid w:val="00E9557F"/>
    <w:rPr>
      <w:b w:val="0"/>
      <w:bCs/>
    </w:rPr>
  </w:style>
  <w:style w:type="character" w:customStyle="1" w:styleId="PBodyitalic">
    <w:name w:val="P: Body italic"/>
    <w:basedOn w:val="DefaultParagraphFont"/>
    <w:uiPriority w:val="1"/>
    <w:rsid w:val="00E9557F"/>
    <w:rPr>
      <w:bCs w:val="0"/>
    </w:rPr>
  </w:style>
  <w:style w:type="character" w:customStyle="1" w:styleId="Heading2Char">
    <w:name w:val="Heading 2 Char"/>
    <w:basedOn w:val="DefaultParagraphFont"/>
    <w:link w:val="Heading2"/>
    <w:uiPriority w:val="9"/>
    <w:rsid w:val="00E9557F"/>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rsid w:val="00573C61"/>
    <w:rPr>
      <w:b/>
      <w:bCs/>
      <w:smallCaps/>
      <w:spacing w:val="5"/>
    </w:rPr>
  </w:style>
  <w:style w:type="character" w:styleId="Emphasis">
    <w:name w:val="Emphasis"/>
    <w:basedOn w:val="DefaultParagraphFont"/>
    <w:uiPriority w:val="20"/>
    <w:qFormat/>
    <w:rsid w:val="00573C61"/>
    <w:rPr>
      <w:i/>
      <w:iCs/>
    </w:rPr>
  </w:style>
  <w:style w:type="character" w:styleId="IntenseEmphasis">
    <w:name w:val="Intense Emphasis"/>
    <w:basedOn w:val="DefaultParagraphFont"/>
    <w:uiPriority w:val="21"/>
    <w:rsid w:val="00573C61"/>
    <w:rPr>
      <w:b/>
      <w:bCs/>
      <w:i/>
      <w:iCs/>
      <w:color w:val="4F81BD" w:themeColor="accent1"/>
    </w:rPr>
  </w:style>
  <w:style w:type="paragraph" w:customStyle="1" w:styleId="DesignerNote">
    <w:name w:val="Designer Note"/>
    <w:next w:val="BodyText"/>
    <w:link w:val="DesignerNoteChar"/>
    <w:autoRedefine/>
    <w:qFormat/>
    <w:rsid w:val="00EF438C"/>
    <w:pPr>
      <w:spacing w:after="120" w:line="276" w:lineRule="auto"/>
      <w:outlineLvl w:val="5"/>
    </w:pPr>
    <w:rPr>
      <w:rFonts w:ascii="Calibri" w:eastAsia="Courier New" w:hAnsi="Calibri" w:cs="Courier New"/>
      <w:color w:val="FA49E6"/>
      <w:u w:color="808080"/>
      <w:lang w:val="en-AU" w:eastAsia="en-AU"/>
    </w:rPr>
  </w:style>
  <w:style w:type="character" w:customStyle="1" w:styleId="DesignerNoteChar">
    <w:name w:val="Designer Note Char"/>
    <w:link w:val="DesignerNote"/>
    <w:qFormat/>
    <w:rsid w:val="00EF438C"/>
    <w:rPr>
      <w:rFonts w:ascii="Calibri" w:eastAsia="Courier New" w:hAnsi="Calibri" w:cs="Courier New"/>
      <w:color w:val="FA49E6"/>
      <w:u w:color="808080"/>
      <w:lang w:val="en-AU" w:eastAsia="en-AU"/>
    </w:rPr>
  </w:style>
  <w:style w:type="paragraph" w:styleId="BodyText">
    <w:name w:val="Body Text"/>
    <w:basedOn w:val="Normal"/>
    <w:link w:val="BodyTextChar"/>
    <w:uiPriority w:val="99"/>
    <w:unhideWhenUsed/>
    <w:rsid w:val="00D34AC2"/>
    <w:pPr>
      <w:spacing w:after="120"/>
    </w:pPr>
  </w:style>
  <w:style w:type="character" w:customStyle="1" w:styleId="BodyTextChar">
    <w:name w:val="Body Text Char"/>
    <w:basedOn w:val="DefaultParagraphFont"/>
    <w:link w:val="BodyText"/>
    <w:uiPriority w:val="99"/>
    <w:rsid w:val="00D34AC2"/>
    <w:rPr>
      <w:lang w:val="en-GB" w:eastAsia="en-GB"/>
    </w:rPr>
  </w:style>
  <w:style w:type="paragraph" w:styleId="BalloonText">
    <w:name w:val="Balloon Text"/>
    <w:basedOn w:val="Normal"/>
    <w:link w:val="BalloonTextChar"/>
    <w:uiPriority w:val="99"/>
    <w:semiHidden/>
    <w:unhideWhenUsed/>
    <w:rsid w:val="00D34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C2"/>
    <w:rPr>
      <w:rFonts w:ascii="Lucida Grande" w:hAnsi="Lucida Grande" w:cs="Lucida Grande"/>
      <w:sz w:val="18"/>
      <w:szCs w:val="18"/>
      <w:lang w:val="en-GB" w:eastAsia="en-GB"/>
    </w:rPr>
  </w:style>
  <w:style w:type="paragraph" w:customStyle="1" w:styleId="PGlossaryhead">
    <w:name w:val="P: Glossary head"/>
    <w:basedOn w:val="Normal"/>
    <w:next w:val="PCareerProfileHead"/>
    <w:qFormat/>
    <w:rsid w:val="00D34AC2"/>
    <w:rPr>
      <w:rFonts w:ascii="Verdana" w:hAnsi="Verdana"/>
      <w:b/>
      <w:sz w:val="28"/>
    </w:rPr>
  </w:style>
  <w:style w:type="character" w:customStyle="1" w:styleId="PGlossaryterm">
    <w:name w:val="P: Glossary term"/>
    <w:basedOn w:val="DefaultParagraphFont"/>
    <w:uiPriority w:val="1"/>
    <w:qFormat/>
    <w:rsid w:val="00D34AC2"/>
    <w:rPr>
      <w:rFonts w:ascii="Verdana" w:hAnsi="Verdana" w:cs="Times New Roman"/>
      <w:b/>
      <w:sz w:val="24"/>
      <w:lang w:val="en-US" w:eastAsia="en-AU"/>
    </w:rPr>
  </w:style>
  <w:style w:type="character" w:customStyle="1" w:styleId="PGlossarydefinition">
    <w:name w:val="P: Glossary definition"/>
    <w:basedOn w:val="DefaultParagraphFont"/>
    <w:uiPriority w:val="1"/>
    <w:qFormat/>
    <w:rsid w:val="00D34AC2"/>
    <w:rPr>
      <w:rFonts w:ascii="Verdana" w:hAnsi="Verdana" w:cs="Times New Roman"/>
      <w:sz w:val="24"/>
      <w:lang w:val="en-US" w:eastAsia="en-AU"/>
    </w:rPr>
  </w:style>
  <w:style w:type="paragraph" w:customStyle="1" w:styleId="Pactivityhi1">
    <w:name w:val="P: activity hi1"/>
    <w:basedOn w:val="Normal"/>
    <w:link w:val="Pactivityhi1Char"/>
    <w:uiPriority w:val="99"/>
    <w:rsid w:val="00BA1096"/>
    <w:pPr>
      <w:widowControl w:val="0"/>
      <w:tabs>
        <w:tab w:val="right" w:pos="198"/>
      </w:tabs>
      <w:suppressAutoHyphens/>
      <w:autoSpaceDE w:val="0"/>
      <w:autoSpaceDN w:val="0"/>
      <w:adjustRightInd w:val="0"/>
      <w:spacing w:before="85" w:line="260" w:lineRule="atLeast"/>
      <w:ind w:left="340" w:hanging="340"/>
      <w:textAlignment w:val="center"/>
    </w:pPr>
    <w:rPr>
      <w:rFonts w:ascii="Utopia-Regular" w:hAnsi="Utopia-Regular" w:cs="Utopia-Regular"/>
      <w:color w:val="000000"/>
      <w:sz w:val="19"/>
      <w:szCs w:val="19"/>
      <w:lang w:eastAsia="ja-JP"/>
    </w:rPr>
  </w:style>
  <w:style w:type="paragraph" w:styleId="Footer">
    <w:name w:val="footer"/>
    <w:basedOn w:val="Normal"/>
    <w:link w:val="FooterChar"/>
    <w:uiPriority w:val="99"/>
    <w:unhideWhenUsed/>
    <w:rsid w:val="00BA1096"/>
    <w:pPr>
      <w:tabs>
        <w:tab w:val="center" w:pos="4513"/>
        <w:tab w:val="right" w:pos="9026"/>
      </w:tabs>
    </w:pPr>
  </w:style>
  <w:style w:type="character" w:customStyle="1" w:styleId="FooterChar">
    <w:name w:val="Footer Char"/>
    <w:basedOn w:val="DefaultParagraphFont"/>
    <w:link w:val="Footer"/>
    <w:uiPriority w:val="99"/>
    <w:rsid w:val="00BA1096"/>
    <w:rPr>
      <w:lang w:val="en-GB" w:eastAsia="en-GB"/>
    </w:rPr>
  </w:style>
  <w:style w:type="table" w:styleId="TableGrid">
    <w:name w:val="Table Grid"/>
    <w:basedOn w:val="TableNormal"/>
    <w:uiPriority w:val="99"/>
    <w:rsid w:val="00BA1096"/>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Questionsbullet">
    <w:name w:val="P: Questions bullet"/>
    <w:basedOn w:val="PBodyBullet"/>
    <w:autoRedefine/>
    <w:qFormat/>
    <w:rsid w:val="003B20B7"/>
    <w:pPr>
      <w:tabs>
        <w:tab w:val="right" w:pos="198"/>
        <w:tab w:val="left" w:pos="600"/>
      </w:tabs>
      <w:suppressAutoHyphens/>
      <w:ind w:left="600" w:hanging="264"/>
    </w:pPr>
    <w:rPr>
      <w:rFonts w:ascii="Arial" w:hAnsi="Arial" w:cs="Arial"/>
      <w:sz w:val="19"/>
      <w:szCs w:val="19"/>
      <w:lang w:eastAsia="ja-JP"/>
    </w:rPr>
  </w:style>
  <w:style w:type="character" w:customStyle="1" w:styleId="PInquiryskillshead">
    <w:name w:val="P: Inquiry skills head"/>
    <w:basedOn w:val="Strong"/>
    <w:uiPriority w:val="1"/>
    <w:qFormat/>
    <w:rsid w:val="00875C9A"/>
    <w:rPr>
      <w:rFonts w:asciiTheme="minorHAnsi" w:hAnsiTheme="minorHAnsi"/>
      <w:b/>
      <w:bCs/>
      <w:sz w:val="36"/>
      <w:szCs w:val="32"/>
    </w:rPr>
  </w:style>
  <w:style w:type="character" w:customStyle="1" w:styleId="apple-converted-space">
    <w:name w:val="apple-converted-space"/>
    <w:basedOn w:val="DefaultParagraphFont"/>
    <w:rsid w:val="004A382E"/>
  </w:style>
  <w:style w:type="character" w:styleId="CommentReference">
    <w:name w:val="annotation reference"/>
    <w:basedOn w:val="DefaultParagraphFont"/>
    <w:uiPriority w:val="99"/>
    <w:semiHidden/>
    <w:unhideWhenUsed/>
    <w:rsid w:val="000E3329"/>
    <w:rPr>
      <w:sz w:val="18"/>
      <w:szCs w:val="18"/>
    </w:rPr>
  </w:style>
  <w:style w:type="paragraph" w:styleId="CommentText">
    <w:name w:val="annotation text"/>
    <w:basedOn w:val="Normal"/>
    <w:link w:val="CommentTextChar"/>
    <w:uiPriority w:val="99"/>
    <w:unhideWhenUsed/>
    <w:rsid w:val="000E3329"/>
  </w:style>
  <w:style w:type="character" w:customStyle="1" w:styleId="CommentTextChar">
    <w:name w:val="Comment Text Char"/>
    <w:basedOn w:val="DefaultParagraphFont"/>
    <w:link w:val="CommentText"/>
    <w:uiPriority w:val="99"/>
    <w:rsid w:val="000E3329"/>
    <w:rPr>
      <w:lang w:val="en-GB" w:eastAsia="en-GB"/>
    </w:rPr>
  </w:style>
  <w:style w:type="paragraph" w:styleId="CommentSubject">
    <w:name w:val="annotation subject"/>
    <w:basedOn w:val="CommentText"/>
    <w:next w:val="CommentText"/>
    <w:link w:val="CommentSubjectChar"/>
    <w:uiPriority w:val="99"/>
    <w:semiHidden/>
    <w:unhideWhenUsed/>
    <w:rsid w:val="000E3329"/>
    <w:rPr>
      <w:b/>
      <w:bCs/>
      <w:sz w:val="20"/>
      <w:szCs w:val="20"/>
    </w:rPr>
  </w:style>
  <w:style w:type="character" w:customStyle="1" w:styleId="CommentSubjectChar">
    <w:name w:val="Comment Subject Char"/>
    <w:basedOn w:val="CommentTextChar"/>
    <w:link w:val="CommentSubject"/>
    <w:uiPriority w:val="99"/>
    <w:semiHidden/>
    <w:rsid w:val="000E3329"/>
    <w:rPr>
      <w:b/>
      <w:bCs/>
      <w:sz w:val="20"/>
      <w:szCs w:val="20"/>
      <w:lang w:val="en-GB" w:eastAsia="en-GB"/>
    </w:rPr>
  </w:style>
  <w:style w:type="paragraph" w:styleId="DocumentMap">
    <w:name w:val="Document Map"/>
    <w:basedOn w:val="Normal"/>
    <w:link w:val="DocumentMapChar"/>
    <w:uiPriority w:val="99"/>
    <w:semiHidden/>
    <w:unhideWhenUsed/>
    <w:rsid w:val="00D669F1"/>
    <w:rPr>
      <w:rFonts w:ascii="Times New Roman" w:hAnsi="Times New Roman" w:cs="Times New Roman"/>
    </w:rPr>
  </w:style>
  <w:style w:type="character" w:customStyle="1" w:styleId="DocumentMapChar">
    <w:name w:val="Document Map Char"/>
    <w:basedOn w:val="DefaultParagraphFont"/>
    <w:link w:val="DocumentMap"/>
    <w:uiPriority w:val="99"/>
    <w:semiHidden/>
    <w:rsid w:val="00D669F1"/>
    <w:rPr>
      <w:rFonts w:ascii="Times New Roman" w:hAnsi="Times New Roman" w:cs="Times New Roman"/>
      <w:lang w:val="en-GB" w:eastAsia="en-GB"/>
    </w:rPr>
  </w:style>
  <w:style w:type="paragraph" w:styleId="Header">
    <w:name w:val="header"/>
    <w:basedOn w:val="Normal"/>
    <w:link w:val="HeaderChar"/>
    <w:uiPriority w:val="99"/>
    <w:unhideWhenUsed/>
    <w:rsid w:val="00D669F1"/>
    <w:pPr>
      <w:tabs>
        <w:tab w:val="center" w:pos="4680"/>
        <w:tab w:val="right" w:pos="9360"/>
      </w:tabs>
    </w:pPr>
  </w:style>
  <w:style w:type="character" w:customStyle="1" w:styleId="HeaderChar">
    <w:name w:val="Header Char"/>
    <w:basedOn w:val="DefaultParagraphFont"/>
    <w:link w:val="Header"/>
    <w:uiPriority w:val="99"/>
    <w:rsid w:val="00D669F1"/>
    <w:rPr>
      <w:lang w:val="en-GB" w:eastAsia="en-GB"/>
    </w:rPr>
  </w:style>
  <w:style w:type="paragraph" w:styleId="ListParagraph">
    <w:name w:val="List Paragraph"/>
    <w:basedOn w:val="Normal"/>
    <w:qFormat/>
    <w:rsid w:val="00D0156E"/>
    <w:pPr>
      <w:ind w:left="720"/>
      <w:contextualSpacing/>
    </w:pPr>
  </w:style>
  <w:style w:type="character" w:customStyle="1" w:styleId="Heading1Char">
    <w:name w:val="Heading 1 Char"/>
    <w:basedOn w:val="DefaultParagraphFont"/>
    <w:link w:val="Heading1"/>
    <w:uiPriority w:val="9"/>
    <w:rsid w:val="00BB0A45"/>
    <w:rPr>
      <w:rFonts w:asciiTheme="majorHAnsi" w:eastAsiaTheme="majorEastAsia" w:hAnsiTheme="majorHAnsi" w:cstheme="majorBidi"/>
      <w:b/>
      <w:bCs/>
      <w:color w:val="345A8A" w:themeColor="accent1" w:themeShade="B5"/>
      <w:sz w:val="32"/>
      <w:szCs w:val="32"/>
      <w:lang w:val="en-GB" w:eastAsia="en-GB"/>
    </w:rPr>
  </w:style>
  <w:style w:type="character" w:customStyle="1" w:styleId="Heading3Char">
    <w:name w:val="Heading 3 Char"/>
    <w:basedOn w:val="DefaultParagraphFont"/>
    <w:link w:val="Heading3"/>
    <w:uiPriority w:val="9"/>
    <w:semiHidden/>
    <w:rsid w:val="00BB0A45"/>
    <w:rPr>
      <w:rFonts w:asciiTheme="majorHAnsi" w:eastAsiaTheme="majorEastAsia" w:hAnsiTheme="majorHAnsi" w:cstheme="majorBidi"/>
      <w:b/>
      <w:bCs/>
      <w:color w:val="4F81BD" w:themeColor="accent1"/>
      <w:sz w:val="22"/>
      <w:szCs w:val="22"/>
      <w:lang w:val="en-GB" w:eastAsia="en-GB"/>
    </w:rPr>
  </w:style>
  <w:style w:type="character" w:customStyle="1" w:styleId="Heading4Char">
    <w:name w:val="Heading 4 Char"/>
    <w:basedOn w:val="DefaultParagraphFont"/>
    <w:link w:val="Heading4"/>
    <w:uiPriority w:val="9"/>
    <w:semiHidden/>
    <w:rsid w:val="00BB0A45"/>
    <w:rPr>
      <w:rFonts w:asciiTheme="majorHAnsi" w:eastAsiaTheme="majorEastAsia" w:hAnsiTheme="majorHAnsi" w:cstheme="majorBidi"/>
      <w:b/>
      <w:bCs/>
      <w:i/>
      <w:iCs/>
      <w:color w:val="4F81BD" w:themeColor="accent1"/>
      <w:sz w:val="22"/>
      <w:szCs w:val="22"/>
      <w:lang w:val="en-GB" w:eastAsia="en-GB"/>
    </w:rPr>
  </w:style>
  <w:style w:type="character" w:customStyle="1" w:styleId="Heading5Char">
    <w:name w:val="Heading 5 Char"/>
    <w:basedOn w:val="DefaultParagraphFont"/>
    <w:link w:val="Heading5"/>
    <w:uiPriority w:val="9"/>
    <w:semiHidden/>
    <w:rsid w:val="00BB0A45"/>
    <w:rPr>
      <w:rFonts w:asciiTheme="majorHAnsi" w:eastAsiaTheme="majorEastAsia" w:hAnsiTheme="majorHAnsi" w:cstheme="majorBidi"/>
      <w:color w:val="243F60" w:themeColor="accent1" w:themeShade="7F"/>
      <w:sz w:val="22"/>
      <w:szCs w:val="22"/>
      <w:lang w:val="en-GB" w:eastAsia="en-GB"/>
    </w:rPr>
  </w:style>
  <w:style w:type="paragraph" w:styleId="PlainText">
    <w:name w:val="Plain Text"/>
    <w:basedOn w:val="Normal"/>
    <w:link w:val="PlainTextChar"/>
    <w:uiPriority w:val="99"/>
    <w:unhideWhenUsed/>
    <w:rsid w:val="00BB0A45"/>
    <w:pPr>
      <w:spacing w:after="240"/>
    </w:pPr>
    <w:rPr>
      <w:rFonts w:ascii="Courier" w:hAnsi="Courier"/>
      <w:sz w:val="20"/>
      <w:szCs w:val="20"/>
    </w:rPr>
  </w:style>
  <w:style w:type="character" w:customStyle="1" w:styleId="PlainTextChar">
    <w:name w:val="Plain Text Char"/>
    <w:basedOn w:val="DefaultParagraphFont"/>
    <w:link w:val="PlainText"/>
    <w:uiPriority w:val="99"/>
    <w:rsid w:val="00BB0A45"/>
    <w:rPr>
      <w:rFonts w:ascii="Courier" w:hAnsi="Courier"/>
      <w:sz w:val="20"/>
      <w:szCs w:val="20"/>
      <w:lang w:val="en-GB" w:eastAsia="en-GB"/>
    </w:rPr>
  </w:style>
  <w:style w:type="character" w:styleId="Hyperlink">
    <w:name w:val="Hyperlink"/>
    <w:uiPriority w:val="99"/>
    <w:rsid w:val="00BB0A45"/>
    <w:rPr>
      <w:color w:val="0000FF"/>
      <w:u w:val="single"/>
    </w:rPr>
  </w:style>
  <w:style w:type="character" w:customStyle="1" w:styleId="TableHead">
    <w:name w:val="Table Head"/>
    <w:uiPriority w:val="1"/>
    <w:rsid w:val="00BB0A45"/>
    <w:rPr>
      <w:b/>
    </w:rPr>
  </w:style>
  <w:style w:type="character" w:customStyle="1" w:styleId="tgc">
    <w:name w:val="_tgc"/>
    <w:basedOn w:val="DefaultParagraphFont"/>
    <w:rsid w:val="00BB0A45"/>
  </w:style>
  <w:style w:type="character" w:customStyle="1" w:styleId="GlossaryTerm">
    <w:name w:val="Glossary Term"/>
    <w:uiPriority w:val="1"/>
    <w:rsid w:val="00BB0A45"/>
    <w:rPr>
      <w:rFonts w:ascii="Times New Roman" w:hAnsi="Times New Roman" w:cs="Times New Roman"/>
      <w:b/>
    </w:rPr>
  </w:style>
  <w:style w:type="character" w:customStyle="1" w:styleId="Superscript">
    <w:name w:val="Superscript"/>
    <w:uiPriority w:val="1"/>
    <w:rsid w:val="00BB0A45"/>
    <w:rPr>
      <w:vertAlign w:val="superscript"/>
    </w:rPr>
  </w:style>
  <w:style w:type="character" w:customStyle="1" w:styleId="Subscript">
    <w:name w:val="Subscript"/>
    <w:uiPriority w:val="1"/>
    <w:rsid w:val="00BB0A45"/>
    <w:rPr>
      <w:vertAlign w:val="subscript"/>
    </w:rPr>
  </w:style>
  <w:style w:type="paragraph" w:customStyle="1" w:styleId="Source">
    <w:name w:val="Source"/>
    <w:basedOn w:val="Normal"/>
    <w:rsid w:val="00BB0A45"/>
    <w:pPr>
      <w:tabs>
        <w:tab w:val="left" w:pos="540"/>
      </w:tabs>
      <w:spacing w:after="240"/>
      <w:jc w:val="right"/>
    </w:pPr>
    <w:rPr>
      <w:rFonts w:eastAsia="Times New Roman"/>
      <w:i/>
      <w:sz w:val="22"/>
      <w:szCs w:val="20"/>
    </w:rPr>
  </w:style>
  <w:style w:type="character" w:customStyle="1" w:styleId="CASActive">
    <w:name w:val="CASActive"/>
    <w:uiPriority w:val="1"/>
    <w:rsid w:val="00BB0A45"/>
    <w:rPr>
      <w:b/>
      <w:color w:val="808080"/>
      <w:u w:val="single"/>
    </w:rPr>
  </w:style>
  <w:style w:type="character" w:customStyle="1" w:styleId="CASMenuStep">
    <w:name w:val="CASMenuStep"/>
    <w:uiPriority w:val="1"/>
    <w:rsid w:val="00BB0A45"/>
    <w:rPr>
      <w:b/>
      <w:color w:val="808080"/>
      <w:u w:val="none"/>
    </w:rPr>
  </w:style>
  <w:style w:type="paragraph" w:customStyle="1" w:styleId="Chapterheading">
    <w:name w:val="Chapter heading"/>
    <w:basedOn w:val="Normal"/>
    <w:autoRedefine/>
    <w:qFormat/>
    <w:rsid w:val="00BB0A45"/>
    <w:pPr>
      <w:spacing w:after="240"/>
    </w:pPr>
    <w:rPr>
      <w:rFonts w:ascii="Calibri" w:hAnsi="Calibri"/>
      <w:color w:val="244061" w:themeColor="accent1" w:themeShade="80"/>
      <w:sz w:val="48"/>
      <w:szCs w:val="22"/>
    </w:rPr>
  </w:style>
  <w:style w:type="character" w:customStyle="1" w:styleId="RedBhead">
    <w:name w:val="Red B head"/>
    <w:basedOn w:val="DefaultParagraphFont"/>
    <w:uiPriority w:val="1"/>
    <w:qFormat/>
    <w:rsid w:val="00BB0A45"/>
    <w:rPr>
      <w:rFonts w:asciiTheme="minorHAnsi" w:hAnsiTheme="minorHAnsi"/>
      <w:color w:val="943634" w:themeColor="accent2" w:themeShade="BF"/>
      <w:sz w:val="32"/>
    </w:rPr>
  </w:style>
  <w:style w:type="character" w:customStyle="1" w:styleId="SectionBhead">
    <w:name w:val="Section B head"/>
    <w:basedOn w:val="DefaultParagraphFont"/>
    <w:uiPriority w:val="1"/>
    <w:qFormat/>
    <w:rsid w:val="00BB0A45"/>
    <w:rPr>
      <w:rFonts w:asciiTheme="minorHAnsi" w:hAnsiTheme="minorHAnsi"/>
      <w:color w:val="365F91" w:themeColor="accent1" w:themeShade="BF"/>
      <w:sz w:val="28"/>
    </w:rPr>
  </w:style>
  <w:style w:type="character" w:customStyle="1" w:styleId="WEtitle">
    <w:name w:val="WE title"/>
    <w:basedOn w:val="DefaultParagraphFont"/>
    <w:uiPriority w:val="1"/>
    <w:qFormat/>
    <w:rsid w:val="00BB0A45"/>
    <w:rPr>
      <w:rFonts w:asciiTheme="minorHAnsi" w:hAnsiTheme="minorHAnsi"/>
      <w:color w:val="31849B" w:themeColor="accent5" w:themeShade="BF"/>
      <w:sz w:val="24"/>
    </w:rPr>
  </w:style>
  <w:style w:type="character" w:customStyle="1" w:styleId="Workedexample">
    <w:name w:val="Worked example"/>
    <w:basedOn w:val="DefaultParagraphFont"/>
    <w:uiPriority w:val="1"/>
    <w:qFormat/>
    <w:rsid w:val="00BB0A45"/>
    <w:rPr>
      <w:rFonts w:asciiTheme="minorHAnsi" w:hAnsiTheme="minorHAnsi"/>
      <w:color w:val="FF0000"/>
      <w:sz w:val="28"/>
    </w:rPr>
  </w:style>
  <w:style w:type="character" w:customStyle="1" w:styleId="SectionChead">
    <w:name w:val="Section C head"/>
    <w:basedOn w:val="DefaultParagraphFont"/>
    <w:uiPriority w:val="1"/>
    <w:qFormat/>
    <w:rsid w:val="00BB0A45"/>
    <w:rPr>
      <w:rFonts w:asciiTheme="minorHAnsi" w:hAnsiTheme="minorHAnsi"/>
      <w:color w:val="E36C0A" w:themeColor="accent6" w:themeShade="BF"/>
      <w:sz w:val="24"/>
    </w:rPr>
  </w:style>
  <w:style w:type="character" w:customStyle="1" w:styleId="SectionAhead">
    <w:name w:val="Section A head"/>
    <w:basedOn w:val="DefaultParagraphFont"/>
    <w:uiPriority w:val="1"/>
    <w:qFormat/>
    <w:rsid w:val="00BB0A45"/>
    <w:rPr>
      <w:rFonts w:asciiTheme="minorHAnsi" w:hAnsiTheme="minorHAnsi"/>
      <w:color w:val="365F91" w:themeColor="accent1" w:themeShade="BF"/>
      <w:sz w:val="40"/>
      <w:szCs w:val="40"/>
    </w:rPr>
  </w:style>
  <w:style w:type="character" w:customStyle="1" w:styleId="BlueBhead">
    <w:name w:val="Blue B head"/>
    <w:basedOn w:val="DefaultParagraphFont"/>
    <w:uiPriority w:val="1"/>
    <w:qFormat/>
    <w:rsid w:val="00BB0A45"/>
    <w:rPr>
      <w:rFonts w:asciiTheme="minorHAnsi" w:hAnsiTheme="minorHAnsi"/>
      <w:color w:val="365F91" w:themeColor="accent1" w:themeShade="BF"/>
      <w:sz w:val="28"/>
    </w:rPr>
  </w:style>
  <w:style w:type="paragraph" w:customStyle="1" w:styleId="Dhead">
    <w:name w:val="D head"/>
    <w:basedOn w:val="Normal"/>
    <w:qFormat/>
    <w:rsid w:val="00BB0A45"/>
    <w:pPr>
      <w:spacing w:after="240"/>
    </w:pPr>
    <w:rPr>
      <w:i/>
      <w:color w:val="215868" w:themeColor="accent5" w:themeShade="80"/>
      <w:sz w:val="22"/>
      <w:szCs w:val="22"/>
    </w:rPr>
  </w:style>
  <w:style w:type="character" w:customStyle="1" w:styleId="SectionDhead">
    <w:name w:val="Section D head"/>
    <w:basedOn w:val="DefaultParagraphFont"/>
    <w:uiPriority w:val="1"/>
    <w:qFormat/>
    <w:rsid w:val="00BB0A45"/>
    <w:rPr>
      <w:rFonts w:asciiTheme="minorHAnsi" w:hAnsiTheme="minorHAnsi"/>
      <w:i/>
      <w:color w:val="215868" w:themeColor="accent5" w:themeShade="80"/>
      <w:sz w:val="24"/>
    </w:rPr>
  </w:style>
  <w:style w:type="paragraph" w:customStyle="1" w:styleId="Ahead">
    <w:name w:val="A head"/>
    <w:basedOn w:val="Normal"/>
    <w:next w:val="Normal"/>
    <w:qFormat/>
    <w:rsid w:val="00BB0A45"/>
    <w:pPr>
      <w:spacing w:after="240"/>
    </w:pPr>
    <w:rPr>
      <w:rFonts w:ascii="Arial Narrow" w:eastAsiaTheme="minorHAnsi" w:hAnsi="Arial Narrow"/>
      <w:color w:val="365F91" w:themeColor="accent1" w:themeShade="BF"/>
      <w:sz w:val="40"/>
      <w:szCs w:val="22"/>
      <w:lang w:eastAsia="en-US"/>
    </w:rPr>
  </w:style>
  <w:style w:type="paragraph" w:styleId="Revision">
    <w:name w:val="Revision"/>
    <w:hidden/>
    <w:uiPriority w:val="99"/>
    <w:semiHidden/>
    <w:rsid w:val="00BB0A45"/>
    <w:rPr>
      <w:rFonts w:ascii="Times New Roman" w:eastAsia="MS Mincho" w:hAnsi="Times New Roman" w:cs="Times New Roman"/>
    </w:rPr>
  </w:style>
  <w:style w:type="paragraph" w:customStyle="1" w:styleId="Pactivityahead">
    <w:name w:val="P: activity a head"/>
    <w:basedOn w:val="Normal"/>
    <w:next w:val="Normal"/>
    <w:uiPriority w:val="99"/>
    <w:rsid w:val="00BB0A45"/>
    <w:pPr>
      <w:widowControl w:val="0"/>
      <w:suppressAutoHyphens/>
      <w:autoSpaceDE w:val="0"/>
      <w:autoSpaceDN w:val="0"/>
      <w:adjustRightInd w:val="0"/>
      <w:spacing w:before="227" w:after="57" w:line="360" w:lineRule="atLeast"/>
      <w:textAlignment w:val="center"/>
    </w:pPr>
    <w:rPr>
      <w:rFonts w:ascii="HelveticaNeueLTPro-Md" w:eastAsiaTheme="minorHAnsi" w:hAnsi="HelveticaNeueLTPro-Md" w:cs="HelveticaNeueLTPro-Md"/>
      <w:caps/>
      <w:color w:val="FF1616"/>
      <w:spacing w:val="8"/>
      <w:sz w:val="28"/>
      <w:szCs w:val="28"/>
      <w:lang w:eastAsia="ja-JP"/>
    </w:rPr>
  </w:style>
  <w:style w:type="paragraph" w:customStyle="1" w:styleId="Pactivitybhead">
    <w:name w:val="P: activity b head"/>
    <w:basedOn w:val="Normal"/>
    <w:uiPriority w:val="99"/>
    <w:rsid w:val="00BB0A45"/>
    <w:pPr>
      <w:keepNext/>
      <w:widowControl w:val="0"/>
      <w:suppressAutoHyphens/>
      <w:autoSpaceDE w:val="0"/>
      <w:autoSpaceDN w:val="0"/>
      <w:adjustRightInd w:val="0"/>
      <w:spacing w:before="283" w:after="240" w:line="300" w:lineRule="atLeast"/>
      <w:textAlignment w:val="center"/>
    </w:pPr>
    <w:rPr>
      <w:rFonts w:ascii="Arial" w:eastAsiaTheme="minorHAnsi" w:hAnsi="Arial" w:cs="HelveticaNeueLTPro-Bd"/>
      <w:b/>
      <w:bCs/>
      <w:color w:val="00B0F0"/>
      <w:sz w:val="22"/>
      <w:szCs w:val="22"/>
      <w:lang w:eastAsia="ja-JP"/>
    </w:rPr>
  </w:style>
  <w:style w:type="paragraph" w:customStyle="1" w:styleId="Pactivityhi1a">
    <w:name w:val="P: activity hi1a"/>
    <w:basedOn w:val="Pactivityhi1"/>
    <w:link w:val="Pactivityhi1aChar"/>
    <w:autoRedefine/>
    <w:uiPriority w:val="99"/>
    <w:rsid w:val="007F4369"/>
    <w:pPr>
      <w:tabs>
        <w:tab w:val="left" w:pos="340"/>
        <w:tab w:val="left" w:pos="601"/>
        <w:tab w:val="left" w:pos="1843"/>
        <w:tab w:val="left" w:pos="2189"/>
      </w:tabs>
      <w:spacing w:before="0" w:after="240" w:line="240" w:lineRule="auto"/>
      <w:ind w:left="937" w:hanging="601"/>
    </w:pPr>
    <w:rPr>
      <w:rFonts w:ascii="Arial" w:eastAsiaTheme="minorHAnsi" w:hAnsi="Arial" w:cs="HelveticaNeueLTPro-Bd"/>
      <w:bCs/>
      <w:sz w:val="22"/>
    </w:rPr>
  </w:style>
  <w:style w:type="paragraph" w:customStyle="1" w:styleId="Pactivityhi2">
    <w:name w:val="P: activity hi2"/>
    <w:basedOn w:val="Pactivityhi1"/>
    <w:link w:val="Pactivityhi2Char"/>
    <w:uiPriority w:val="99"/>
    <w:rsid w:val="00BB0A45"/>
    <w:pPr>
      <w:tabs>
        <w:tab w:val="clear" w:pos="198"/>
        <w:tab w:val="left" w:pos="600"/>
      </w:tabs>
      <w:spacing w:before="0" w:after="240" w:line="240" w:lineRule="auto"/>
      <w:ind w:left="600" w:hanging="264"/>
    </w:pPr>
    <w:rPr>
      <w:rFonts w:ascii="Arial" w:eastAsiaTheme="minorHAnsi" w:hAnsi="Arial" w:cs="HelveticaNeueLTPro-Bd"/>
      <w:bCs/>
      <w:sz w:val="22"/>
    </w:rPr>
  </w:style>
  <w:style w:type="paragraph" w:customStyle="1" w:styleId="Pdesignernote">
    <w:name w:val="P: designer note"/>
    <w:basedOn w:val="Normal"/>
    <w:link w:val="PdesignernoteChar"/>
    <w:uiPriority w:val="99"/>
    <w:rsid w:val="00BB0A45"/>
    <w:pPr>
      <w:widowControl w:val="0"/>
      <w:tabs>
        <w:tab w:val="left" w:pos="283"/>
      </w:tabs>
      <w:suppressAutoHyphens/>
      <w:autoSpaceDE w:val="0"/>
      <w:autoSpaceDN w:val="0"/>
      <w:adjustRightInd w:val="0"/>
      <w:spacing w:before="57" w:after="240"/>
      <w:textAlignment w:val="center"/>
    </w:pPr>
    <w:rPr>
      <w:rFonts w:ascii="UtopiaStd-Regular" w:eastAsiaTheme="minorHAnsi" w:hAnsi="UtopiaStd-Regular"/>
      <w:color w:val="000000"/>
      <w:sz w:val="19"/>
      <w:szCs w:val="20"/>
      <w:lang w:eastAsia="en-US"/>
    </w:rPr>
  </w:style>
  <w:style w:type="character" w:customStyle="1" w:styleId="PQuestionno">
    <w:name w:val="P:  Question no"/>
    <w:uiPriority w:val="99"/>
    <w:rsid w:val="00BB0A45"/>
    <w:rPr>
      <w:rFonts w:ascii="Arial" w:hAnsi="Arial"/>
      <w:b/>
      <w:color w:val="auto"/>
      <w:spacing w:val="0"/>
      <w:sz w:val="22"/>
      <w:u w:val="none"/>
    </w:rPr>
  </w:style>
  <w:style w:type="character" w:customStyle="1" w:styleId="Psubscriptasis">
    <w:name w:val="P:   subscript as is"/>
    <w:uiPriority w:val="99"/>
    <w:rsid w:val="00BB0A45"/>
    <w:rPr>
      <w:w w:val="100"/>
      <w:vertAlign w:val="subscript"/>
    </w:rPr>
  </w:style>
  <w:style w:type="character" w:customStyle="1" w:styleId="Psuperscriptasis">
    <w:name w:val="P:   superscript as is"/>
    <w:uiPriority w:val="99"/>
    <w:rsid w:val="00BB0A45"/>
    <w:rPr>
      <w:w w:val="100"/>
      <w:vertAlign w:val="superscript"/>
    </w:rPr>
  </w:style>
  <w:style w:type="paragraph" w:customStyle="1" w:styleId="Pactivitytextindented">
    <w:name w:val="P: activity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Theme="minorHAnsi" w:hAnsi="Arial" w:cs="UtopiaStd-Regular"/>
      <w:color w:val="000000"/>
      <w:sz w:val="22"/>
      <w:szCs w:val="19"/>
      <w:lang w:eastAsia="ja-JP"/>
    </w:rPr>
  </w:style>
  <w:style w:type="paragraph" w:customStyle="1" w:styleId="PBodytext">
    <w:name w:val="P: Body text"/>
    <w:basedOn w:val="Normal"/>
    <w:uiPriority w:val="99"/>
    <w:rsid w:val="00BB0A45"/>
    <w:pPr>
      <w:widowControl w:val="0"/>
      <w:suppressAutoHyphens/>
      <w:autoSpaceDE w:val="0"/>
      <w:autoSpaceDN w:val="0"/>
      <w:adjustRightInd w:val="0"/>
      <w:spacing w:after="113" w:line="270" w:lineRule="atLeast"/>
      <w:textAlignment w:val="center"/>
    </w:pPr>
    <w:rPr>
      <w:rFonts w:ascii="UtopiaStd-Regular" w:eastAsiaTheme="minorHAnsi" w:hAnsi="UtopiaStd-Regular" w:cs="UtopiaStd-Regular"/>
      <w:color w:val="000000"/>
      <w:sz w:val="19"/>
      <w:szCs w:val="19"/>
      <w:lang w:eastAsia="ja-JP"/>
    </w:rPr>
  </w:style>
  <w:style w:type="character" w:customStyle="1" w:styleId="Pitalicasis">
    <w:name w:val="P:   italic as is"/>
    <w:uiPriority w:val="99"/>
    <w:rsid w:val="00BB0A45"/>
    <w:rPr>
      <w:rFonts w:ascii="Arial" w:hAnsi="Arial"/>
      <w:i/>
      <w:color w:val="000000"/>
      <w:w w:val="100"/>
      <w:sz w:val="22"/>
    </w:rPr>
  </w:style>
  <w:style w:type="paragraph" w:customStyle="1" w:styleId="Pactivityhi2bullets">
    <w:name w:val="P: activity hi2 bullets"/>
    <w:basedOn w:val="Normal"/>
    <w:uiPriority w:val="99"/>
    <w:rsid w:val="00BB0A45"/>
    <w:pPr>
      <w:widowControl w:val="0"/>
      <w:tabs>
        <w:tab w:val="right" w:pos="198"/>
      </w:tabs>
      <w:suppressAutoHyphens/>
      <w:autoSpaceDE w:val="0"/>
      <w:autoSpaceDN w:val="0"/>
      <w:adjustRightInd w:val="0"/>
      <w:spacing w:before="57" w:after="240"/>
      <w:ind w:left="600" w:hanging="264"/>
      <w:textAlignment w:val="center"/>
    </w:pPr>
    <w:rPr>
      <w:rFonts w:ascii="Arial" w:eastAsiaTheme="minorHAnsi" w:hAnsi="Arial" w:cs="UtopiaStd-Regular"/>
      <w:color w:val="000000"/>
      <w:sz w:val="22"/>
      <w:szCs w:val="19"/>
      <w:lang w:eastAsia="ja-JP"/>
    </w:rPr>
  </w:style>
  <w:style w:type="paragraph" w:customStyle="1" w:styleId="Pchapterreviewahead">
    <w:name w:val="P: chapter review a head"/>
    <w:basedOn w:val="Normal"/>
    <w:uiPriority w:val="99"/>
    <w:rsid w:val="00BB0A45"/>
    <w:pPr>
      <w:widowControl w:val="0"/>
      <w:suppressAutoHyphens/>
      <w:autoSpaceDE w:val="0"/>
      <w:autoSpaceDN w:val="0"/>
      <w:adjustRightInd w:val="0"/>
      <w:spacing w:before="480" w:after="240" w:line="360" w:lineRule="atLeast"/>
      <w:textAlignment w:val="center"/>
    </w:pPr>
    <w:rPr>
      <w:rFonts w:eastAsiaTheme="minorHAnsi"/>
      <w:b/>
      <w:bCs/>
      <w:sz w:val="32"/>
      <w:szCs w:val="28"/>
      <w:lang w:eastAsia="ja-JP"/>
    </w:rPr>
  </w:style>
  <w:style w:type="paragraph" w:customStyle="1" w:styleId="Pchapterreviewbhead">
    <w:name w:val="P: chapter review b head"/>
    <w:basedOn w:val="Pactivitybhead"/>
    <w:uiPriority w:val="99"/>
    <w:rsid w:val="00BB0A45"/>
    <w:rPr>
      <w:color w:val="49FF8C"/>
    </w:rPr>
  </w:style>
  <w:style w:type="paragraph" w:customStyle="1" w:styleId="Pactivityhangingindent2">
    <w:name w:val="P: activity hanging indent 2"/>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3bullets">
    <w:name w:val="P: activity hi3 bullets"/>
    <w:basedOn w:val="Pactivityhangingindent2"/>
    <w:uiPriority w:val="99"/>
    <w:rsid w:val="00BB0A45"/>
    <w:pPr>
      <w:spacing w:before="57"/>
      <w:ind w:left="885" w:hanging="284"/>
    </w:pPr>
  </w:style>
  <w:style w:type="character" w:customStyle="1" w:styleId="Psubscriptasis0">
    <w:name w:val="P: subscript as is"/>
    <w:uiPriority w:val="99"/>
    <w:rsid w:val="00BB0A45"/>
    <w:rPr>
      <w:w w:val="100"/>
      <w:vertAlign w:val="subscript"/>
    </w:rPr>
  </w:style>
  <w:style w:type="character" w:customStyle="1" w:styleId="Psuperscriptasis0">
    <w:name w:val="P: superscript as is"/>
    <w:uiPriority w:val="99"/>
    <w:rsid w:val="00BB0A45"/>
    <w:rPr>
      <w:w w:val="100"/>
      <w:vertAlign w:val="superscript"/>
    </w:rPr>
  </w:style>
  <w:style w:type="paragraph" w:customStyle="1" w:styleId="Pactivityhangingindent3">
    <w:name w:val="P: activity hanging indent 3"/>
    <w:basedOn w:val="Pactivityhangingindent2"/>
    <w:uiPriority w:val="99"/>
    <w:rsid w:val="00BB0A45"/>
    <w:pPr>
      <w:ind w:left="883" w:hanging="283"/>
    </w:pPr>
  </w:style>
  <w:style w:type="paragraph" w:customStyle="1" w:styleId="PBhead0">
    <w:name w:val="P:  B head"/>
    <w:basedOn w:val="Normal"/>
    <w:uiPriority w:val="99"/>
    <w:rsid w:val="00BB0A45"/>
    <w:pPr>
      <w:keepNext/>
      <w:widowControl w:val="0"/>
      <w:suppressAutoHyphens/>
      <w:autoSpaceDE w:val="0"/>
      <w:autoSpaceDN w:val="0"/>
      <w:adjustRightInd w:val="0"/>
      <w:spacing w:before="283" w:after="57" w:line="300" w:lineRule="atLeast"/>
      <w:textAlignment w:val="center"/>
    </w:pPr>
    <w:rPr>
      <w:rFonts w:ascii="Arial" w:eastAsiaTheme="minorHAnsi" w:hAnsi="Arial" w:cs="Arial"/>
      <w:b/>
      <w:color w:val="000000" w:themeColor="text1"/>
      <w:sz w:val="26"/>
      <w:szCs w:val="26"/>
      <w:lang w:eastAsia="ja-JP"/>
    </w:rPr>
  </w:style>
  <w:style w:type="paragraph" w:customStyle="1" w:styleId="Pbodytextfullout0">
    <w:name w:val="P: body text fullout"/>
    <w:basedOn w:val="Normal"/>
    <w:link w:val="PbodytextfulloutChar"/>
    <w:uiPriority w:val="99"/>
    <w:rsid w:val="00B00844"/>
    <w:pPr>
      <w:widowControl w:val="0"/>
      <w:tabs>
        <w:tab w:val="left" w:pos="227"/>
      </w:tabs>
      <w:suppressAutoHyphens/>
      <w:autoSpaceDE w:val="0"/>
      <w:autoSpaceDN w:val="0"/>
      <w:adjustRightInd w:val="0"/>
      <w:spacing w:after="28" w:line="276" w:lineRule="auto"/>
      <w:textAlignment w:val="baseline"/>
    </w:pPr>
    <w:rPr>
      <w:rFonts w:ascii="Calibri" w:eastAsiaTheme="minorHAnsi" w:hAnsi="Calibri" w:cs="PlantinMTPro-Light"/>
      <w:lang w:val="en-GB" w:eastAsia="en-US"/>
    </w:rPr>
  </w:style>
  <w:style w:type="paragraph" w:customStyle="1" w:styleId="PactivityaheadMOD">
    <w:name w:val="P: activity a head MOD"/>
    <w:basedOn w:val="Normal"/>
    <w:next w:val="Normal"/>
    <w:uiPriority w:val="99"/>
    <w:rsid w:val="00BB0A45"/>
    <w:pPr>
      <w:widowControl w:val="0"/>
      <w:suppressAutoHyphens/>
      <w:autoSpaceDE w:val="0"/>
      <w:autoSpaceDN w:val="0"/>
      <w:adjustRightInd w:val="0"/>
      <w:spacing w:before="227" w:after="240" w:line="360" w:lineRule="atLeast"/>
      <w:textAlignment w:val="center"/>
    </w:pPr>
    <w:rPr>
      <w:rFonts w:ascii="HelveticaNeueLTPro-Md" w:eastAsiaTheme="minorHAnsi" w:hAnsi="HelveticaNeueLTPro-Md" w:cs="HelveticaNeueLTPro-Md"/>
      <w:caps/>
      <w:color w:val="E22421"/>
      <w:spacing w:val="8"/>
      <w:sz w:val="28"/>
      <w:szCs w:val="28"/>
      <w:lang w:eastAsia="ja-JP"/>
    </w:rPr>
  </w:style>
  <w:style w:type="paragraph" w:customStyle="1" w:styleId="Pprachi1">
    <w:name w:val="P: prac hi1"/>
    <w:basedOn w:val="Pactivityhi1"/>
    <w:uiPriority w:val="99"/>
    <w:rsid w:val="00BB0A45"/>
    <w:pPr>
      <w:spacing w:before="0" w:after="240" w:line="240" w:lineRule="auto"/>
    </w:pPr>
    <w:rPr>
      <w:rFonts w:ascii="Arial" w:eastAsiaTheme="minorHAnsi" w:hAnsi="Arial" w:cs="HelveticaNeueLTPro-Bd"/>
      <w:bCs/>
      <w:sz w:val="22"/>
    </w:rPr>
  </w:style>
  <w:style w:type="paragraph" w:customStyle="1" w:styleId="Pactivityhi2bullet">
    <w:name w:val="P: activity hi2 bullet"/>
    <w:basedOn w:val="Pactivityhi1"/>
    <w:uiPriority w:val="99"/>
    <w:rsid w:val="00BB0A45"/>
    <w:pPr>
      <w:tabs>
        <w:tab w:val="left" w:pos="600"/>
      </w:tabs>
      <w:spacing w:before="0" w:after="240" w:line="240" w:lineRule="auto"/>
      <w:ind w:left="600" w:hanging="264"/>
    </w:pPr>
    <w:rPr>
      <w:rFonts w:ascii="Arial" w:eastAsiaTheme="minorHAnsi" w:hAnsi="Arial" w:cs="HelveticaNeueLTPro-Bd"/>
      <w:bCs/>
      <w:sz w:val="22"/>
    </w:rPr>
  </w:style>
  <w:style w:type="paragraph" w:customStyle="1" w:styleId="Pactivityhi1a31st">
    <w:name w:val="P: activity hi1a 31st"/>
    <w:basedOn w:val="Pactivityhi1"/>
    <w:link w:val="Pactivityhi1a31stChar"/>
    <w:uiPriority w:val="99"/>
    <w:rsid w:val="00BB0A45"/>
    <w:pPr>
      <w:tabs>
        <w:tab w:val="left" w:pos="340"/>
        <w:tab w:val="left" w:pos="600"/>
        <w:tab w:val="left" w:pos="883"/>
        <w:tab w:val="left" w:pos="1757"/>
      </w:tabs>
      <w:spacing w:before="0" w:after="240" w:line="240" w:lineRule="auto"/>
      <w:ind w:left="883" w:hanging="883"/>
    </w:pPr>
    <w:rPr>
      <w:rFonts w:eastAsiaTheme="minorHAnsi"/>
    </w:rPr>
  </w:style>
  <w:style w:type="paragraph" w:customStyle="1" w:styleId="Pactivityhi3rom">
    <w:name w:val="P: activity hi3 rom"/>
    <w:basedOn w:val="Pactivityhangingindent2"/>
    <w:uiPriority w:val="99"/>
    <w:rsid w:val="00BB0A45"/>
    <w:pPr>
      <w:ind w:left="883" w:hanging="283"/>
    </w:pPr>
  </w:style>
  <w:style w:type="paragraph" w:customStyle="1" w:styleId="Pactivityhi2-2nd">
    <w:name w:val="P: activity hi2-2nd"/>
    <w:basedOn w:val="Pactivityhi1"/>
    <w:uiPriority w:val="99"/>
    <w:rsid w:val="00BB0A45"/>
    <w:pPr>
      <w:tabs>
        <w:tab w:val="left" w:pos="600"/>
        <w:tab w:val="left" w:pos="883"/>
      </w:tabs>
      <w:spacing w:before="0" w:after="240" w:line="240" w:lineRule="auto"/>
      <w:ind w:left="883" w:hanging="543"/>
    </w:pPr>
    <w:rPr>
      <w:rFonts w:ascii="Arial" w:eastAsiaTheme="minorHAnsi" w:hAnsi="Arial" w:cs="HelveticaNeueLTPro-Bd"/>
      <w:bCs/>
      <w:sz w:val="22"/>
    </w:rPr>
  </w:style>
  <w:style w:type="paragraph" w:customStyle="1" w:styleId="Ppracbodytextfullout">
    <w:name w:val="P: prac body text fullout"/>
    <w:basedOn w:val="Pbodytextfullout0"/>
    <w:uiPriority w:val="99"/>
    <w:rsid w:val="00BB0A45"/>
  </w:style>
  <w:style w:type="paragraph" w:customStyle="1" w:styleId="Pactivityhi1ai">
    <w:name w:val="P: activity hi1ai"/>
    <w:basedOn w:val="Pactivityhi1"/>
    <w:uiPriority w:val="99"/>
    <w:rsid w:val="00BB0A45"/>
    <w:pPr>
      <w:tabs>
        <w:tab w:val="left" w:pos="340"/>
        <w:tab w:val="left" w:pos="600"/>
        <w:tab w:val="left" w:pos="1417"/>
        <w:tab w:val="left" w:pos="1757"/>
      </w:tabs>
      <w:spacing w:before="0" w:after="240" w:line="240" w:lineRule="auto"/>
      <w:ind w:left="600" w:hanging="600"/>
    </w:pPr>
    <w:rPr>
      <w:rFonts w:ascii="Arial" w:eastAsiaTheme="minorHAnsi" w:hAnsi="Arial" w:cs="HelveticaNeueLTPro-Bd"/>
      <w:bCs/>
      <w:sz w:val="22"/>
    </w:rPr>
  </w:style>
  <w:style w:type="paragraph" w:customStyle="1" w:styleId="Pbodyhi1">
    <w:name w:val="P: body hi1"/>
    <w:basedOn w:val="Normal"/>
    <w:uiPriority w:val="99"/>
    <w:rsid w:val="00BB0A45"/>
    <w:pPr>
      <w:widowControl w:val="0"/>
      <w:tabs>
        <w:tab w:val="right" w:pos="198"/>
      </w:tabs>
      <w:suppressAutoHyphens/>
      <w:autoSpaceDE w:val="0"/>
      <w:autoSpaceDN w:val="0"/>
      <w:adjustRightInd w:val="0"/>
      <w:spacing w:before="57" w:after="240"/>
      <w:ind w:left="340" w:hanging="340"/>
      <w:textAlignment w:val="center"/>
    </w:pPr>
    <w:rPr>
      <w:rFonts w:ascii="UtopiaStd-Regular" w:eastAsiaTheme="minorHAnsi" w:hAnsi="UtopiaStd-Regular" w:cs="UtopiaStd-Regular"/>
      <w:color w:val="000000"/>
      <w:sz w:val="19"/>
      <w:szCs w:val="19"/>
      <w:lang w:eastAsia="ja-JP"/>
    </w:rPr>
  </w:style>
  <w:style w:type="character" w:customStyle="1" w:styleId="Pactivityhi2Char">
    <w:name w:val="P: activity hi2 Char"/>
    <w:basedOn w:val="Pactivityhi1Char"/>
    <w:link w:val="Pactivityhi2"/>
    <w:uiPriority w:val="99"/>
    <w:locked/>
    <w:rsid w:val="00BB0A45"/>
    <w:rPr>
      <w:rFonts w:ascii="Utopia-Regular" w:eastAsiaTheme="minorHAnsi" w:hAnsi="Utopia-Regular" w:cs="Utopia-Regular"/>
      <w:color w:val="000000"/>
      <w:sz w:val="19"/>
      <w:szCs w:val="19"/>
      <w:lang w:val="en-GB" w:eastAsia="ja-JP"/>
    </w:rPr>
  </w:style>
  <w:style w:type="character" w:customStyle="1" w:styleId="Pboldasis">
    <w:name w:val="P:   bold as is"/>
    <w:uiPriority w:val="99"/>
    <w:rsid w:val="00BB0A45"/>
    <w:rPr>
      <w:rFonts w:ascii="UtopiaStd-Bold" w:hAnsi="UtopiaStd-Bold"/>
      <w:b/>
      <w:w w:val="100"/>
      <w:sz w:val="19"/>
    </w:rPr>
  </w:style>
  <w:style w:type="character" w:customStyle="1" w:styleId="Pdesignernotecharacterstyle">
    <w:name w:val="P: designer note (character style)"/>
    <w:uiPriority w:val="99"/>
    <w:rsid w:val="00BB0A45"/>
    <w:rPr>
      <w:rFonts w:ascii="Arial-BoldMT" w:hAnsi="Arial-BoldMT"/>
      <w:b/>
      <w:color w:val="405977"/>
      <w:w w:val="100"/>
      <w:sz w:val="19"/>
    </w:rPr>
  </w:style>
  <w:style w:type="paragraph" w:customStyle="1" w:styleId="PAhead0">
    <w:name w:val="P:  A head"/>
    <w:basedOn w:val="Normal"/>
    <w:uiPriority w:val="99"/>
    <w:rsid w:val="00BB0A45"/>
    <w:pPr>
      <w:widowControl w:val="0"/>
      <w:suppressAutoHyphens/>
      <w:autoSpaceDE w:val="0"/>
      <w:autoSpaceDN w:val="0"/>
      <w:adjustRightInd w:val="0"/>
      <w:spacing w:before="283" w:after="57" w:line="360" w:lineRule="atLeast"/>
      <w:textAlignment w:val="center"/>
    </w:pPr>
    <w:rPr>
      <w:rFonts w:ascii="HelveticaNeueLTPro-Bd" w:eastAsiaTheme="minorHAnsi" w:hAnsi="HelveticaNeueLTPro-Bd" w:cs="HelveticaNeueLTPro-Bd"/>
      <w:b/>
      <w:bCs/>
      <w:color w:val="005EAF"/>
      <w:sz w:val="34"/>
      <w:szCs w:val="34"/>
      <w:lang w:eastAsia="ja-JP"/>
    </w:rPr>
  </w:style>
  <w:style w:type="paragraph" w:customStyle="1" w:styleId="PChead0">
    <w:name w:val="P:  C head"/>
    <w:basedOn w:val="Normal"/>
    <w:uiPriority w:val="99"/>
    <w:rsid w:val="00BB0A45"/>
    <w:pPr>
      <w:keepNext/>
      <w:widowControl w:val="0"/>
      <w:suppressAutoHyphens/>
      <w:autoSpaceDE w:val="0"/>
      <w:autoSpaceDN w:val="0"/>
      <w:adjustRightInd w:val="0"/>
      <w:spacing w:before="28" w:after="28" w:line="300" w:lineRule="atLeast"/>
      <w:textAlignment w:val="center"/>
    </w:pPr>
    <w:rPr>
      <w:rFonts w:ascii="HelveticaNeueLTPro-BdIt" w:eastAsiaTheme="minorHAnsi" w:hAnsi="HelveticaNeueLTPro-BdIt" w:cs="HelveticaNeueLTPro-BdIt"/>
      <w:b/>
      <w:bCs/>
      <w:i/>
      <w:iCs/>
      <w:color w:val="005EAF"/>
      <w:sz w:val="21"/>
      <w:szCs w:val="21"/>
      <w:lang w:eastAsia="ja-JP"/>
    </w:rPr>
  </w:style>
  <w:style w:type="paragraph" w:customStyle="1" w:styleId="PDhead0">
    <w:name w:val="P:  D head"/>
    <w:basedOn w:val="Pbodytextfullout0"/>
    <w:uiPriority w:val="99"/>
    <w:rsid w:val="00BB0A45"/>
  </w:style>
  <w:style w:type="paragraph" w:customStyle="1" w:styleId="Pbodytext0">
    <w:name w:val="P: body text"/>
    <w:basedOn w:val="Pbodytextfullout0"/>
    <w:uiPriority w:val="99"/>
    <w:rsid w:val="00BB0A45"/>
    <w:pPr>
      <w:spacing w:before="85"/>
    </w:pPr>
  </w:style>
  <w:style w:type="paragraph" w:customStyle="1" w:styleId="PBheadunderA">
    <w:name w:val="P:  B head (under A)"/>
    <w:basedOn w:val="PBhead0"/>
    <w:uiPriority w:val="99"/>
    <w:rsid w:val="00BB0A45"/>
    <w:pPr>
      <w:spacing w:before="227"/>
    </w:pPr>
    <w:rPr>
      <w:color w:val="EC6B0F"/>
    </w:rPr>
  </w:style>
  <w:style w:type="character" w:customStyle="1" w:styleId="PdesignernoteChar">
    <w:name w:val="P: designer note Char"/>
    <w:link w:val="Pdesignernote"/>
    <w:uiPriority w:val="99"/>
    <w:locked/>
    <w:rsid w:val="00BB0A45"/>
    <w:rPr>
      <w:rFonts w:ascii="UtopiaStd-Regular" w:eastAsiaTheme="minorHAnsi" w:hAnsi="UtopiaStd-Regular"/>
      <w:color w:val="000000"/>
      <w:sz w:val="19"/>
      <w:szCs w:val="20"/>
      <w:lang w:val="en-GB"/>
    </w:rPr>
  </w:style>
  <w:style w:type="paragraph" w:customStyle="1" w:styleId="pfooter">
    <w:name w:val="p: footer"/>
    <w:basedOn w:val="Normal"/>
    <w:uiPriority w:val="99"/>
    <w:rsid w:val="00BB0A45"/>
    <w:pPr>
      <w:tabs>
        <w:tab w:val="center" w:pos="4153"/>
        <w:tab w:val="right" w:pos="8306"/>
      </w:tabs>
      <w:spacing w:after="240"/>
      <w:jc w:val="center"/>
    </w:pPr>
    <w:rPr>
      <w:rFonts w:ascii="Arial" w:eastAsiaTheme="minorHAnsi" w:hAnsi="Arial" w:cs="Arial"/>
      <w:sz w:val="16"/>
      <w:szCs w:val="16"/>
      <w:lang w:eastAsia="en-AU"/>
    </w:rPr>
  </w:style>
  <w:style w:type="character" w:customStyle="1" w:styleId="PQuestionno2">
    <w:name w:val="P:  Question no 2"/>
    <w:uiPriority w:val="99"/>
    <w:rsid w:val="00BB0A45"/>
    <w:rPr>
      <w:color w:val="auto"/>
    </w:rPr>
  </w:style>
  <w:style w:type="paragraph" w:customStyle="1" w:styleId="NoParagraphStyle">
    <w:name w:val="[No Paragraph Style]"/>
    <w:uiPriority w:val="99"/>
    <w:rsid w:val="00BB0A45"/>
    <w:pPr>
      <w:widowControl w:val="0"/>
      <w:autoSpaceDE w:val="0"/>
      <w:autoSpaceDN w:val="0"/>
      <w:adjustRightInd w:val="0"/>
      <w:spacing w:line="288" w:lineRule="auto"/>
      <w:textAlignment w:val="center"/>
    </w:pPr>
    <w:rPr>
      <w:rFonts w:ascii="Times-Roman" w:eastAsia="MS ??" w:hAnsi="Times-Roman" w:cs="Times-Roman"/>
      <w:color w:val="000000"/>
      <w:lang w:val="en-GB" w:eastAsia="ja-JP"/>
    </w:rPr>
  </w:style>
  <w:style w:type="character" w:customStyle="1" w:styleId="Pactivityhi1aChar">
    <w:name w:val="P: activity hi1a Char"/>
    <w:basedOn w:val="Pactivityhi1Char"/>
    <w:link w:val="Pactivityhi1a"/>
    <w:uiPriority w:val="99"/>
    <w:locked/>
    <w:rsid w:val="007F4369"/>
    <w:rPr>
      <w:rFonts w:ascii="Arial" w:eastAsiaTheme="minorHAnsi" w:hAnsi="Arial" w:cs="HelveticaNeueLTPro-Bd"/>
      <w:bCs/>
      <w:color w:val="000000"/>
      <w:sz w:val="22"/>
      <w:szCs w:val="19"/>
      <w:lang w:val="en-GB" w:eastAsia="ja-JP"/>
    </w:rPr>
  </w:style>
  <w:style w:type="paragraph" w:customStyle="1" w:styleId="Pactivityhi2i">
    <w:name w:val="P: activity hi2(i)"/>
    <w:basedOn w:val="Pactivityhi2"/>
    <w:uiPriority w:val="99"/>
    <w:rsid w:val="00BB0A45"/>
    <w:pPr>
      <w:tabs>
        <w:tab w:val="left" w:pos="860"/>
      </w:tabs>
      <w:spacing w:before="85"/>
      <w:ind w:left="860" w:hanging="524"/>
    </w:pPr>
    <w:rPr>
      <w:rFonts w:ascii="UtopiaStd-Regular" w:eastAsia="MS ??" w:hAnsi="UtopiaStd-Regular"/>
    </w:rPr>
  </w:style>
  <w:style w:type="paragraph" w:customStyle="1" w:styleId="Pbodytextbullets">
    <w:name w:val="P: body text bullets"/>
    <w:basedOn w:val="NoParagraphStyle"/>
    <w:uiPriority w:val="99"/>
    <w:rsid w:val="00BB0A45"/>
    <w:pPr>
      <w:suppressAutoHyphens/>
      <w:spacing w:before="57" w:line="260" w:lineRule="atLeast"/>
      <w:ind w:left="340" w:hanging="340"/>
    </w:pPr>
    <w:rPr>
      <w:rFonts w:ascii="UtopiaStd-Regular" w:hAnsi="UtopiaStd-Regular" w:cs="UtopiaStd-Regular"/>
      <w:sz w:val="19"/>
      <w:szCs w:val="19"/>
    </w:rPr>
  </w:style>
  <w:style w:type="paragraph" w:customStyle="1" w:styleId="Panswertextindented">
    <w:name w:val="P: answer text indented"/>
    <w:basedOn w:val="Normal"/>
    <w:uiPriority w:val="99"/>
    <w:rsid w:val="00BB0A45"/>
    <w:pPr>
      <w:widowControl w:val="0"/>
      <w:tabs>
        <w:tab w:val="left" w:pos="283"/>
      </w:tabs>
      <w:suppressAutoHyphens/>
      <w:autoSpaceDE w:val="0"/>
      <w:autoSpaceDN w:val="0"/>
      <w:adjustRightInd w:val="0"/>
      <w:spacing w:before="57" w:after="240"/>
      <w:ind w:left="340"/>
      <w:textAlignment w:val="center"/>
    </w:pPr>
    <w:rPr>
      <w:rFonts w:ascii="Arial" w:eastAsia="MS ??" w:hAnsi="Arial" w:cs="UtopiaStd-Italic"/>
      <w:i/>
      <w:iCs/>
      <w:color w:val="000000"/>
      <w:sz w:val="22"/>
      <w:szCs w:val="19"/>
      <w:lang w:eastAsia="ja-JP"/>
    </w:rPr>
  </w:style>
  <w:style w:type="paragraph" w:customStyle="1" w:styleId="Ptablebody0">
    <w:name w:val="P: table body"/>
    <w:basedOn w:val="NoParagraphStyle"/>
    <w:uiPriority w:val="99"/>
    <w:rsid w:val="00BB0A45"/>
    <w:pPr>
      <w:tabs>
        <w:tab w:val="left" w:pos="283"/>
      </w:tabs>
      <w:suppressAutoHyphens/>
      <w:spacing w:line="220" w:lineRule="atLeast"/>
    </w:pPr>
    <w:rPr>
      <w:rFonts w:ascii="HelveticaNeueLTPro-Roman" w:hAnsi="HelveticaNeueLTPro-Roman" w:cs="HelveticaNeueLTPro-Roman"/>
      <w:sz w:val="18"/>
      <w:szCs w:val="18"/>
    </w:rPr>
  </w:style>
  <w:style w:type="paragraph" w:customStyle="1" w:styleId="Ptablecolhead">
    <w:name w:val="P: table col head"/>
    <w:basedOn w:val="Ptablebody0"/>
    <w:uiPriority w:val="99"/>
    <w:rsid w:val="00BB0A45"/>
    <w:rPr>
      <w:rFonts w:ascii="HelveticaNeueLTPro-Bd" w:hAnsi="HelveticaNeueLTPro-Bd" w:cs="HelveticaNeueLTPro-Bd"/>
      <w:b/>
      <w:bCs/>
      <w:color w:val="FFFFFF"/>
    </w:rPr>
  </w:style>
  <w:style w:type="paragraph" w:customStyle="1" w:styleId="Punitnumber">
    <w:name w:val="P: unit number"/>
    <w:uiPriority w:val="99"/>
    <w:rsid w:val="00BB0A45"/>
    <w:pPr>
      <w:spacing w:before="480"/>
    </w:pPr>
    <w:rPr>
      <w:rFonts w:ascii="Times New Roman" w:eastAsia="MS Mincho" w:hAnsi="Times New Roman" w:cs="Times New Roman"/>
      <w:b/>
      <w:sz w:val="32"/>
      <w:szCs w:val="32"/>
      <w:lang w:val="en-AU"/>
    </w:rPr>
  </w:style>
  <w:style w:type="paragraph" w:customStyle="1" w:styleId="Pchapterheading0">
    <w:name w:val="P: chapter heading"/>
    <w:uiPriority w:val="99"/>
    <w:rsid w:val="00BB0A45"/>
    <w:pPr>
      <w:widowControl w:val="0"/>
      <w:spacing w:after="240"/>
    </w:pPr>
    <w:rPr>
      <w:rFonts w:ascii="Times New Roman" w:eastAsia="MS Mincho" w:hAnsi="Times New Roman" w:cs="Times New Roman"/>
      <w:b/>
      <w:sz w:val="32"/>
      <w:szCs w:val="32"/>
      <w:lang w:val="en-AU"/>
    </w:rPr>
  </w:style>
  <w:style w:type="character" w:customStyle="1" w:styleId="Pactivityhi1Char">
    <w:name w:val="P: activity hi1 Char"/>
    <w:basedOn w:val="DefaultParagraphFont"/>
    <w:link w:val="Pactivityhi1"/>
    <w:uiPriority w:val="99"/>
    <w:locked/>
    <w:rsid w:val="00BB0A45"/>
    <w:rPr>
      <w:rFonts w:ascii="Utopia-Regular" w:hAnsi="Utopia-Regular" w:cs="Utopia-Regular"/>
      <w:color w:val="000000"/>
      <w:sz w:val="19"/>
      <w:szCs w:val="19"/>
      <w:lang w:val="en-GB" w:eastAsia="ja-JP"/>
    </w:rPr>
  </w:style>
  <w:style w:type="character" w:customStyle="1" w:styleId="Pactivityhi1a31stChar">
    <w:name w:val="P: activity hi1a 31st Char"/>
    <w:basedOn w:val="Pactivityhi1Char"/>
    <w:link w:val="Pactivityhi1a31st"/>
    <w:uiPriority w:val="99"/>
    <w:locked/>
    <w:rsid w:val="00BB0A45"/>
    <w:rPr>
      <w:rFonts w:ascii="Utopia-Regular" w:eastAsiaTheme="minorHAnsi" w:hAnsi="Utopia-Regular" w:cs="Utopia-Regular"/>
      <w:color w:val="000000"/>
      <w:sz w:val="19"/>
      <w:szCs w:val="19"/>
      <w:lang w:val="en-GB" w:eastAsia="ja-JP"/>
    </w:rPr>
  </w:style>
  <w:style w:type="paragraph" w:customStyle="1" w:styleId="Pactivitytextindented2">
    <w:name w:val="P: activity text indented 2"/>
    <w:uiPriority w:val="99"/>
    <w:rsid w:val="00BB0A45"/>
    <w:pPr>
      <w:spacing w:before="57" w:line="260" w:lineRule="atLeast"/>
      <w:ind w:left="624"/>
    </w:pPr>
    <w:rPr>
      <w:rFonts w:ascii="Arial" w:eastAsia="MS Mincho" w:hAnsi="Arial" w:cs="UtopiaStd-Regular"/>
      <w:color w:val="000000"/>
      <w:sz w:val="22"/>
      <w:szCs w:val="19"/>
      <w:lang w:val="en-GB" w:eastAsia="ja-JP"/>
    </w:rPr>
  </w:style>
  <w:style w:type="paragraph" w:customStyle="1" w:styleId="StylePTableBodyBold">
    <w:name w:val="Style P: Table Body + Bold"/>
    <w:basedOn w:val="PTableBody"/>
    <w:rsid w:val="00141644"/>
    <w:rPr>
      <w:b/>
      <w:bCs/>
    </w:rPr>
  </w:style>
  <w:style w:type="paragraph" w:customStyle="1" w:styleId="StylePTableBodyBold1">
    <w:name w:val="Style P: Table Body + Bold1"/>
    <w:basedOn w:val="PTableBody"/>
    <w:rsid w:val="00141644"/>
    <w:rPr>
      <w:b/>
      <w:bCs/>
    </w:rPr>
  </w:style>
  <w:style w:type="paragraph" w:customStyle="1" w:styleId="List1">
    <w:name w:val="List1"/>
    <w:basedOn w:val="PQuestionbstyle"/>
    <w:link w:val="listChar"/>
    <w:qFormat/>
    <w:rsid w:val="005615F6"/>
    <w:rPr>
      <w:rFonts w:ascii="Arial" w:hAnsi="Arial"/>
      <w:b/>
      <w:bCs/>
      <w:sz w:val="22"/>
    </w:rPr>
  </w:style>
  <w:style w:type="paragraph" w:customStyle="1" w:styleId="PQuestionbstyleLatinArial">
    <w:name w:val="P: Question b style + (Latin) Arial"/>
    <w:aliases w:val="11 pt,Bold"/>
    <w:basedOn w:val="PQuestionbstyle"/>
    <w:link w:val="PQuestionbstyleLatinArialChar"/>
    <w:qFormat/>
    <w:rsid w:val="005615F6"/>
    <w:rPr>
      <w:rFonts w:ascii="Arial" w:hAnsi="Arial"/>
      <w:b/>
      <w:bCs/>
      <w:sz w:val="22"/>
    </w:rPr>
  </w:style>
  <w:style w:type="character" w:customStyle="1" w:styleId="PQuestionbstyleChar">
    <w:name w:val="P: Question b style Char"/>
    <w:basedOn w:val="DefaultParagraphFont"/>
    <w:link w:val="PQuestionbstyle"/>
    <w:uiPriority w:val="99"/>
    <w:rsid w:val="005615F6"/>
    <w:rPr>
      <w:rFonts w:ascii="NewsGothicMTPro" w:hAnsi="NewsGothicMTPro" w:cs="NewsGothicMTPro"/>
      <w:color w:val="000000"/>
      <w:spacing w:val="-1"/>
      <w:sz w:val="18"/>
      <w:szCs w:val="18"/>
      <w:lang w:val="en-GB" w:eastAsia="en-GB"/>
    </w:rPr>
  </w:style>
  <w:style w:type="character" w:customStyle="1" w:styleId="listChar">
    <w:name w:val="list Char"/>
    <w:basedOn w:val="PQuestionbstyleChar"/>
    <w:link w:val="List1"/>
    <w:rsid w:val="005615F6"/>
    <w:rPr>
      <w:rFonts w:ascii="Arial" w:hAnsi="Arial" w:cs="NewsGothicMTPro"/>
      <w:b/>
      <w:bCs/>
      <w:color w:val="000000"/>
      <w:spacing w:val="-1"/>
      <w:sz w:val="22"/>
      <w:szCs w:val="18"/>
      <w:lang w:val="en-GB" w:eastAsia="en-GB"/>
    </w:rPr>
  </w:style>
  <w:style w:type="character" w:customStyle="1" w:styleId="PQuestionbstyleLatinArialChar">
    <w:name w:val="P: Question b style + (Latin) Arial Char"/>
    <w:aliases w:val="11 pt Char,Bold Char"/>
    <w:basedOn w:val="PQuestionbstyleChar"/>
    <w:link w:val="PQuestionbstyleLatinArial"/>
    <w:rsid w:val="005615F6"/>
    <w:rPr>
      <w:rFonts w:ascii="Arial" w:hAnsi="Arial" w:cs="NewsGothicMTPro"/>
      <w:b/>
      <w:bCs/>
      <w:color w:val="000000"/>
      <w:spacing w:val="-1"/>
      <w:sz w:val="22"/>
      <w:szCs w:val="18"/>
      <w:lang w:val="en-GB" w:eastAsia="en-GB"/>
    </w:rPr>
  </w:style>
  <w:style w:type="character" w:customStyle="1" w:styleId="p-body-text-bold">
    <w:name w:val="p-body-text-bold"/>
    <w:basedOn w:val="DefaultParagraphFont"/>
    <w:rsid w:val="00403303"/>
  </w:style>
  <w:style w:type="character" w:customStyle="1" w:styleId="Pactivityhangingindent2Char">
    <w:name w:val="P: activity hanging indent 2 Char"/>
    <w:rsid w:val="00626C0B"/>
    <w:rPr>
      <w:rFonts w:ascii="HelveticaNeueLTPro-Roman" w:hAnsi="HelveticaNeueLTPro-Roman"/>
      <w:w w:val="100"/>
      <w:sz w:val="24"/>
      <w:lang w:val="en-AU"/>
    </w:rPr>
  </w:style>
  <w:style w:type="paragraph" w:customStyle="1" w:styleId="PActivityhi12ndpara">
    <w:name w:val="P: Activity hi1 2nd para"/>
    <w:basedOn w:val="Normal"/>
    <w:rsid w:val="00626C0B"/>
    <w:pPr>
      <w:widowControl w:val="0"/>
      <w:tabs>
        <w:tab w:val="right" w:pos="198"/>
      </w:tabs>
      <w:suppressAutoHyphens/>
      <w:autoSpaceDE w:val="0"/>
      <w:autoSpaceDN w:val="0"/>
      <w:adjustRightInd w:val="0"/>
      <w:spacing w:after="240"/>
      <w:ind w:left="340" w:hanging="340"/>
      <w:textAlignment w:val="center"/>
    </w:pPr>
    <w:rPr>
      <w:rFonts w:ascii="UtopiaStd-Regular" w:eastAsia="MS ??" w:hAnsi="UtopiaStd-Regular" w:cs="UtopiaStd-Regular"/>
      <w:color w:val="000000"/>
      <w:sz w:val="19"/>
      <w:szCs w:val="19"/>
      <w:lang w:val="en-GB" w:eastAsia="ja-JP"/>
    </w:rPr>
  </w:style>
  <w:style w:type="paragraph" w:customStyle="1" w:styleId="Pactivityhi3">
    <w:name w:val="P: activity hi3"/>
    <w:rsid w:val="00626C0B"/>
    <w:pPr>
      <w:tabs>
        <w:tab w:val="left" w:pos="600"/>
        <w:tab w:val="left" w:pos="880"/>
      </w:tabs>
      <w:spacing w:before="85" w:line="240" w:lineRule="atLeast"/>
    </w:pPr>
    <w:rPr>
      <w:rFonts w:ascii="Arial" w:eastAsia="MS ??" w:hAnsi="Arial" w:cs="UtopiaStd-Regular"/>
      <w:color w:val="000000"/>
      <w:sz w:val="22"/>
      <w:szCs w:val="19"/>
      <w:lang w:eastAsia="ja-JP"/>
    </w:rPr>
  </w:style>
  <w:style w:type="paragraph" w:customStyle="1" w:styleId="Pbodyhi1a">
    <w:name w:val="P: body hi1a"/>
    <w:basedOn w:val="Pactivityhi1a"/>
    <w:rsid w:val="00626C0B"/>
    <w:pPr>
      <w:tabs>
        <w:tab w:val="clear" w:pos="601"/>
        <w:tab w:val="left" w:pos="600"/>
        <w:tab w:val="left" w:pos="1417"/>
        <w:tab w:val="left" w:pos="1757"/>
      </w:tabs>
      <w:ind w:left="600" w:hanging="600"/>
    </w:pPr>
    <w:rPr>
      <w:rFonts w:ascii="UtopiaStd-Regular" w:eastAsia="MS ??" w:hAnsi="UtopiaStd-Regular" w:cs="UtopiaStd-Regular"/>
      <w:b/>
      <w:bCs w:val="0"/>
      <w:color w:val="000000" w:themeColor="text1"/>
      <w:sz w:val="19"/>
      <w:lang w:val="en-US"/>
    </w:rPr>
  </w:style>
  <w:style w:type="paragraph" w:customStyle="1" w:styleId="Pbodyhi2">
    <w:name w:val="P: body hi2"/>
    <w:basedOn w:val="Pbodyhi1"/>
    <w:rsid w:val="00626C0B"/>
    <w:pPr>
      <w:ind w:left="600" w:hanging="264"/>
    </w:pPr>
    <w:rPr>
      <w:rFonts w:eastAsia="MS ??"/>
      <w:lang w:val="en-US"/>
    </w:rPr>
  </w:style>
  <w:style w:type="paragraph" w:customStyle="1" w:styleId="Pactivityhi1ai0">
    <w:name w:val="P: activity hi1a(i)"/>
    <w:link w:val="Pactivityhi1aiChar"/>
    <w:rsid w:val="00626C0B"/>
    <w:pPr>
      <w:tabs>
        <w:tab w:val="right" w:pos="198"/>
        <w:tab w:val="left" w:pos="340"/>
        <w:tab w:val="left" w:pos="601"/>
        <w:tab w:val="left" w:pos="862"/>
      </w:tabs>
      <w:spacing w:before="85" w:line="260" w:lineRule="atLeast"/>
      <w:ind w:left="862" w:hanging="862"/>
    </w:pPr>
    <w:rPr>
      <w:rFonts w:ascii="Arial" w:eastAsia="MS Mincho" w:hAnsi="Arial" w:cs="HelveticaNeueLTPro-Bd"/>
      <w:bCs/>
      <w:color w:val="000000"/>
      <w:sz w:val="22"/>
      <w:szCs w:val="19"/>
      <w:lang w:val="en-GB" w:eastAsia="ja-JP"/>
    </w:rPr>
  </w:style>
  <w:style w:type="character" w:customStyle="1" w:styleId="Pactivityhi1aiChar">
    <w:name w:val="P: activity hi1a(i) Char"/>
    <w:basedOn w:val="DefaultParagraphFont"/>
    <w:link w:val="Pactivityhi1ai0"/>
    <w:locked/>
    <w:rsid w:val="00626C0B"/>
    <w:rPr>
      <w:rFonts w:ascii="Arial" w:eastAsia="MS Mincho" w:hAnsi="Arial" w:cs="HelveticaNeueLTPro-Bd"/>
      <w:bCs/>
      <w:color w:val="000000"/>
      <w:sz w:val="22"/>
      <w:szCs w:val="19"/>
      <w:lang w:val="en-GB" w:eastAsia="ja-JP"/>
    </w:rPr>
  </w:style>
  <w:style w:type="character" w:customStyle="1" w:styleId="Pvariablecharacter">
    <w:name w:val="P:   variable character"/>
    <w:rsid w:val="00626C0B"/>
    <w:rPr>
      <w:rFonts w:ascii="Times New Roman" w:hAnsi="Times New Roman"/>
      <w:i/>
      <w:sz w:val="22"/>
    </w:rPr>
  </w:style>
  <w:style w:type="character" w:customStyle="1" w:styleId="Pvariablecharactersubscript">
    <w:name w:val="P:   variable character subscript"/>
    <w:rsid w:val="00626C0B"/>
    <w:rPr>
      <w:rFonts w:ascii="Times New Roman" w:hAnsi="Times New Roman"/>
      <w:i/>
      <w:vertAlign w:val="subscript"/>
    </w:rPr>
  </w:style>
  <w:style w:type="character" w:customStyle="1" w:styleId="Pvariablecharactersubnoitals">
    <w:name w:val="P:   variable character sub no itals"/>
    <w:rsid w:val="00626C0B"/>
    <w:rPr>
      <w:rFonts w:ascii="Times New Roman" w:hAnsi="Times New Roman"/>
      <w:vertAlign w:val="subscript"/>
    </w:rPr>
  </w:style>
  <w:style w:type="character" w:customStyle="1" w:styleId="Pvariablecharactersuperscript">
    <w:name w:val="P:   variable character superscript"/>
    <w:rsid w:val="00626C0B"/>
    <w:rPr>
      <w:rFonts w:ascii="Times New Roman" w:hAnsi="Times New Roman"/>
      <w:i/>
      <w:vertAlign w:val="superscript"/>
    </w:rPr>
  </w:style>
  <w:style w:type="paragraph" w:styleId="NoSpacing">
    <w:name w:val="No Spacing"/>
    <w:uiPriority w:val="1"/>
    <w:qFormat/>
    <w:rsid w:val="00626C0B"/>
    <w:rPr>
      <w:rFonts w:eastAsiaTheme="minorHAnsi"/>
      <w:sz w:val="22"/>
      <w:szCs w:val="22"/>
      <w:lang w:val="en-AU"/>
    </w:rPr>
  </w:style>
  <w:style w:type="character" w:customStyle="1" w:styleId="tx">
    <w:name w:val="tx"/>
    <w:basedOn w:val="DefaultParagraphFont"/>
    <w:rsid w:val="00626C0B"/>
  </w:style>
  <w:style w:type="paragraph" w:customStyle="1" w:styleId="Normal1">
    <w:name w:val="Normal1"/>
    <w:rsid w:val="00626C0B"/>
    <w:rPr>
      <w:rFonts w:ascii="Cambria" w:eastAsia="Cambria" w:hAnsi="Cambria" w:cs="Cambria"/>
      <w:color w:val="000000"/>
      <w:lang w:val="en-AU"/>
    </w:rPr>
  </w:style>
  <w:style w:type="paragraph" w:customStyle="1" w:styleId="ATBhead">
    <w:name w:val="AT Bhead"/>
    <w:rsid w:val="006004AD"/>
    <w:pPr>
      <w:pBdr>
        <w:top w:val="nil"/>
        <w:left w:val="nil"/>
        <w:bottom w:val="nil"/>
        <w:right w:val="nil"/>
        <w:between w:val="nil"/>
        <w:bar w:val="nil"/>
      </w:pBdr>
      <w:tabs>
        <w:tab w:val="right" w:pos="9072"/>
      </w:tabs>
      <w:spacing w:before="240" w:after="60"/>
    </w:pPr>
    <w:rPr>
      <w:rFonts w:ascii="Open Sans" w:eastAsia="Arial Unicode MS" w:hAnsi="Open Sans" w:cs="Arial Unicode MS"/>
      <w:b/>
      <w:color w:val="000000"/>
      <w:sz w:val="28"/>
      <w:szCs w:val="28"/>
      <w:u w:color="000000"/>
      <w:bdr w:val="nil"/>
      <w:lang w:eastAsia="en-AU"/>
    </w:rPr>
  </w:style>
  <w:style w:type="paragraph" w:customStyle="1" w:styleId="PNameClassline">
    <w:name w:val="P: Name_Class line"/>
    <w:rsid w:val="00B00844"/>
    <w:pPr>
      <w:pBdr>
        <w:top w:val="nil"/>
        <w:left w:val="nil"/>
        <w:bottom w:val="nil"/>
        <w:right w:val="nil"/>
        <w:between w:val="nil"/>
        <w:bar w:val="nil"/>
      </w:pBdr>
      <w:tabs>
        <w:tab w:val="left" w:leader="underscore" w:pos="3969"/>
        <w:tab w:val="left" w:leader="underscore" w:pos="6237"/>
        <w:tab w:val="right" w:pos="8931"/>
      </w:tabs>
      <w:spacing w:before="120" w:after="360" w:line="360" w:lineRule="auto"/>
    </w:pPr>
    <w:rPr>
      <w:rFonts w:ascii="Calibri" w:eastAsia="MS Mincho" w:hAnsi="Calibri" w:cs="Times New Roman"/>
      <w:b/>
      <w:bCs/>
      <w:sz w:val="36"/>
      <w:szCs w:val="28"/>
      <w:u w:color="3A4B58"/>
    </w:rPr>
  </w:style>
  <w:style w:type="character" w:customStyle="1" w:styleId="ATred">
    <w:name w:val="AT red"/>
    <w:basedOn w:val="DefaultParagraphFont"/>
    <w:rsid w:val="006004AD"/>
    <w:rPr>
      <w:color w:val="FF0000"/>
    </w:rPr>
  </w:style>
  <w:style w:type="character" w:customStyle="1" w:styleId="ATquestionno">
    <w:name w:val="AT question no."/>
    <w:rsid w:val="006004AD"/>
    <w:rPr>
      <w:rFonts w:ascii="Open Sans" w:hAnsi="Open Sans" w:cs="Arial"/>
      <w:b/>
      <w:color w:val="auto"/>
    </w:rPr>
  </w:style>
  <w:style w:type="paragraph" w:customStyle="1" w:styleId="Question">
    <w:name w:val="Question #"/>
    <w:qFormat/>
    <w:rsid w:val="006004AD"/>
    <w:pPr>
      <w:spacing w:before="284" w:after="57" w:line="264" w:lineRule="exact"/>
    </w:pPr>
    <w:rPr>
      <w:rFonts w:ascii="Open Sans" w:hAnsi="Open Sans"/>
      <w:b/>
      <w:sz w:val="22"/>
      <w:szCs w:val="22"/>
    </w:rPr>
  </w:style>
  <w:style w:type="paragraph" w:customStyle="1" w:styleId="Questiontext">
    <w:name w:val="Question text"/>
    <w:qFormat/>
    <w:rsid w:val="006004AD"/>
    <w:pPr>
      <w:spacing w:before="113" w:after="113" w:line="264" w:lineRule="exact"/>
      <w:ind w:left="397"/>
    </w:pPr>
    <w:rPr>
      <w:rFonts w:ascii="Open Sans" w:hAnsi="Open Sans"/>
      <w:sz w:val="22"/>
      <w:szCs w:val="22"/>
    </w:rPr>
  </w:style>
  <w:style w:type="paragraph" w:customStyle="1" w:styleId="Lines">
    <w:name w:val="Lines"/>
    <w:basedOn w:val="Normal"/>
    <w:qFormat/>
    <w:rsid w:val="006004AD"/>
    <w:pPr>
      <w:spacing w:line="380" w:lineRule="exact"/>
      <w:ind w:left="397"/>
    </w:pPr>
    <w:rPr>
      <w:rFonts w:ascii="Open Sans" w:hAnsi="Open Sans"/>
      <w:sz w:val="22"/>
      <w:szCs w:val="22"/>
      <w:lang w:val="en-US" w:eastAsia="en-US"/>
    </w:rPr>
  </w:style>
  <w:style w:type="paragraph" w:customStyle="1" w:styleId="020Qnstem">
    <w:name w:val="020 Qn stem"/>
    <w:qFormat/>
    <w:rsid w:val="006004AD"/>
    <w:pPr>
      <w:tabs>
        <w:tab w:val="left" w:pos="709"/>
        <w:tab w:val="right" w:pos="9071"/>
      </w:tabs>
      <w:spacing w:before="120" w:after="120"/>
      <w:ind w:left="709" w:hanging="709"/>
    </w:pPr>
    <w:rPr>
      <w:rFonts w:ascii="Arial" w:eastAsia="Times New Roman" w:hAnsi="Arial" w:cs="Times New Roman"/>
      <w:lang w:val="en-AU"/>
    </w:rPr>
  </w:style>
  <w:style w:type="paragraph" w:customStyle="1" w:styleId="PAhead1">
    <w:name w:val="P: A head"/>
    <w:basedOn w:val="Normal"/>
    <w:uiPriority w:val="99"/>
    <w:rsid w:val="00B00844"/>
    <w:pPr>
      <w:widowControl w:val="0"/>
      <w:pBdr>
        <w:bottom w:val="single" w:sz="16" w:space="11" w:color="auto"/>
      </w:pBdr>
      <w:suppressAutoHyphens/>
      <w:autoSpaceDE w:val="0"/>
      <w:autoSpaceDN w:val="0"/>
      <w:adjustRightInd w:val="0"/>
      <w:spacing w:line="288" w:lineRule="auto"/>
      <w:textAlignment w:val="center"/>
    </w:pPr>
    <w:rPr>
      <w:rFonts w:ascii="Times New Roman" w:eastAsiaTheme="minorHAnsi" w:hAnsi="Times New Roman" w:cs="OpenSans-Bold"/>
      <w:b/>
      <w:bCs/>
      <w:color w:val="000000"/>
      <w:sz w:val="40"/>
      <w:szCs w:val="40"/>
      <w:lang w:val="en-GB" w:eastAsia="en-US"/>
    </w:rPr>
  </w:style>
  <w:style w:type="paragraph" w:customStyle="1" w:styleId="PBhead1">
    <w:name w:val="P: B head"/>
    <w:basedOn w:val="Normal"/>
    <w:uiPriority w:val="99"/>
    <w:rsid w:val="00B00844"/>
    <w:pPr>
      <w:widowControl w:val="0"/>
      <w:tabs>
        <w:tab w:val="right" w:pos="10198"/>
      </w:tabs>
      <w:suppressAutoHyphens/>
      <w:autoSpaceDE w:val="0"/>
      <w:autoSpaceDN w:val="0"/>
      <w:adjustRightInd w:val="0"/>
      <w:spacing w:before="500" w:line="480" w:lineRule="auto"/>
      <w:textAlignment w:val="center"/>
    </w:pPr>
    <w:rPr>
      <w:rFonts w:ascii="Times New Roman" w:eastAsiaTheme="minorHAnsi" w:hAnsi="Times New Roman" w:cs="OpenSans-Semibold"/>
      <w:b/>
      <w:color w:val="000000"/>
      <w:sz w:val="36"/>
      <w:szCs w:val="32"/>
      <w:lang w:eastAsia="en-US"/>
    </w:rPr>
  </w:style>
  <w:style w:type="character" w:customStyle="1" w:styleId="Pbodybold">
    <w:name w:val="P: body bold"/>
    <w:uiPriority w:val="99"/>
    <w:rsid w:val="00B00844"/>
    <w:rPr>
      <w:b/>
      <w:color w:val="000000"/>
    </w:rPr>
  </w:style>
  <w:style w:type="character" w:customStyle="1" w:styleId="PbodytextfulloutChar">
    <w:name w:val="P: body text fullout Char"/>
    <w:basedOn w:val="DefaultParagraphFont"/>
    <w:link w:val="Pbodytextfullout0"/>
    <w:uiPriority w:val="99"/>
    <w:rsid w:val="00B00844"/>
    <w:rPr>
      <w:rFonts w:ascii="Calibri" w:eastAsiaTheme="minorHAnsi" w:hAnsi="Calibri" w:cs="PlantinMTPro-Light"/>
      <w:lang w:val="en-GB"/>
    </w:rPr>
  </w:style>
  <w:style w:type="paragraph" w:customStyle="1" w:styleId="PKQ1">
    <w:name w:val="P: KQ 1"/>
    <w:basedOn w:val="Normal"/>
    <w:uiPriority w:val="99"/>
    <w:rsid w:val="00B00844"/>
    <w:pPr>
      <w:tabs>
        <w:tab w:val="right" w:pos="10206"/>
      </w:tabs>
      <w:spacing w:before="120" w:after="120" w:line="280" w:lineRule="atLeast"/>
      <w:ind w:left="397"/>
    </w:pPr>
    <w:rPr>
      <w:rFonts w:ascii="Calibri" w:eastAsia="Open Sans" w:hAnsi="Calibri" w:cs="Open Sans"/>
      <w:szCs w:val="22"/>
      <w:lang w:eastAsia="en-AU"/>
    </w:rPr>
  </w:style>
  <w:style w:type="paragraph" w:customStyle="1" w:styleId="PKQ2">
    <w:name w:val="P: KQ 2"/>
    <w:basedOn w:val="Normal"/>
    <w:uiPriority w:val="99"/>
    <w:rsid w:val="00B00844"/>
    <w:pPr>
      <w:tabs>
        <w:tab w:val="right" w:pos="1134"/>
        <w:tab w:val="right" w:pos="10206"/>
      </w:tabs>
      <w:spacing w:before="120" w:after="120" w:line="280" w:lineRule="atLeast"/>
      <w:ind w:left="794" w:hanging="397"/>
      <w:contextualSpacing/>
    </w:pPr>
    <w:rPr>
      <w:rFonts w:ascii="Calibri" w:eastAsia="Open Sans" w:hAnsi="Calibri" w:cs="Open Sans"/>
      <w:szCs w:val="22"/>
      <w:lang w:eastAsia="en-AU"/>
    </w:rPr>
  </w:style>
  <w:style w:type="character" w:customStyle="1" w:styleId="Pmarks">
    <w:name w:val="P: marks"/>
    <w:basedOn w:val="DefaultParagraphFont"/>
    <w:uiPriority w:val="1"/>
    <w:rsid w:val="00B00844"/>
    <w:rPr>
      <w:b/>
      <w:sz w:val="28"/>
      <w:szCs w:val="28"/>
    </w:rPr>
  </w:style>
  <w:style w:type="paragraph" w:customStyle="1" w:styleId="PAHeadPhysics">
    <w:name w:val="P: A Head Physics"/>
    <w:basedOn w:val="Normal"/>
    <w:uiPriority w:val="99"/>
    <w:rsid w:val="00B00844"/>
    <w:pPr>
      <w:widowControl w:val="0"/>
      <w:pBdr>
        <w:top w:val="dotted" w:sz="8" w:space="22" w:color="0091B3"/>
      </w:pBdr>
      <w:tabs>
        <w:tab w:val="left" w:pos="284"/>
      </w:tabs>
      <w:suppressAutoHyphens/>
      <w:autoSpaceDE w:val="0"/>
      <w:autoSpaceDN w:val="0"/>
      <w:adjustRightInd w:val="0"/>
      <w:spacing w:after="227" w:line="480" w:lineRule="atLeast"/>
      <w:textAlignment w:val="baseline"/>
    </w:pPr>
    <w:rPr>
      <w:rFonts w:ascii="SceneStd-Bold" w:eastAsiaTheme="minorHAnsi" w:hAnsi="SceneStd-Bold" w:cs="SceneStd-Bold"/>
      <w:b/>
      <w:bCs/>
      <w:color w:val="0091B3"/>
      <w:sz w:val="40"/>
      <w:szCs w:val="40"/>
      <w:lang w:val="en-US" w:eastAsia="en-US"/>
    </w:rPr>
  </w:style>
  <w:style w:type="character" w:customStyle="1" w:styleId="Palgebraasis">
    <w:name w:val="P: algebra as is"/>
    <w:basedOn w:val="DefaultParagraphFont"/>
    <w:uiPriority w:val="1"/>
    <w:qFormat/>
    <w:rsid w:val="00B00844"/>
    <w:rPr>
      <w:i/>
      <w:color w:val="auto"/>
    </w:rPr>
  </w:style>
  <w:style w:type="paragraph" w:customStyle="1" w:styleId="PAnswerline">
    <w:name w:val="P: Answer line"/>
    <w:basedOn w:val="Lines"/>
    <w:rsid w:val="00B00844"/>
    <w:pPr>
      <w:spacing w:before="60" w:after="60" w:line="400" w:lineRule="exact"/>
      <w:ind w:left="794"/>
    </w:pPr>
    <w:rPr>
      <w:rFonts w:ascii="Calibri" w:hAnsi="Calibri"/>
      <w:sz w:val="24"/>
      <w:lang w:val="en-AU"/>
    </w:rPr>
  </w:style>
  <w:style w:type="paragraph" w:customStyle="1" w:styleId="PAnswerlinefo">
    <w:name w:val="P: Answer line f/o"/>
    <w:rsid w:val="00B00844"/>
    <w:pPr>
      <w:spacing w:before="60" w:after="60" w:line="400" w:lineRule="exact"/>
      <w:ind w:left="397"/>
    </w:pPr>
    <w:rPr>
      <w:rFonts w:ascii="Calibri" w:hAnsi="Calibri"/>
      <w:szCs w:val="22"/>
      <w:lang w:val="en-AU"/>
    </w:rPr>
  </w:style>
  <w:style w:type="paragraph" w:customStyle="1" w:styleId="PAnswerlinelast">
    <w:name w:val="P: Answer line last"/>
    <w:basedOn w:val="PAnswerline"/>
    <w:rsid w:val="00B00844"/>
    <w:pPr>
      <w:spacing w:after="200"/>
    </w:pPr>
  </w:style>
  <w:style w:type="character" w:customStyle="1" w:styleId="PBodyTextitalic">
    <w:name w:val="P: Body Text italic"/>
    <w:basedOn w:val="DefaultParagraphFont"/>
    <w:uiPriority w:val="1"/>
    <w:qFormat/>
    <w:rsid w:val="00B00844"/>
    <w:rPr>
      <w:i/>
      <w:color w:val="FF00FF"/>
    </w:rPr>
  </w:style>
  <w:style w:type="paragraph" w:customStyle="1" w:styleId="PDesignNote">
    <w:name w:val="P: Design Note"/>
    <w:link w:val="PDesignNoteChar"/>
    <w:rsid w:val="00B00844"/>
    <w:pPr>
      <w:spacing w:before="57" w:after="57" w:line="260" w:lineRule="atLeast"/>
      <w:jc w:val="center"/>
    </w:pPr>
    <w:rPr>
      <w:rFonts w:ascii="Arial" w:eastAsia="MS Mincho" w:hAnsi="Arial" w:cs="MinionPro-Regular"/>
      <w:b/>
      <w:color w:val="FF00FF"/>
      <w:sz w:val="22"/>
      <w:szCs w:val="22"/>
      <w:lang w:val="en-GB" w:eastAsia="ja-JP"/>
    </w:rPr>
  </w:style>
  <w:style w:type="character" w:customStyle="1" w:styleId="PDesignNoteChar">
    <w:name w:val="P: Design Note Char"/>
    <w:link w:val="PDesignNote"/>
    <w:rsid w:val="00B00844"/>
    <w:rPr>
      <w:rFonts w:ascii="Arial" w:eastAsia="MS Mincho" w:hAnsi="Arial" w:cs="MinionPro-Regular"/>
      <w:b/>
      <w:color w:val="FF00FF"/>
      <w:sz w:val="22"/>
      <w:szCs w:val="22"/>
      <w:lang w:val="en-GB" w:eastAsia="ja-JP"/>
    </w:rPr>
  </w:style>
  <w:style w:type="character" w:customStyle="1" w:styleId="PDesignNotechar0">
    <w:name w:val="P: Design Note char"/>
    <w:basedOn w:val="DefaultParagraphFont"/>
    <w:uiPriority w:val="1"/>
    <w:qFormat/>
    <w:rsid w:val="00B00844"/>
    <w:rPr>
      <w:color w:val="FF0000"/>
      <w:lang w:val="en-AU"/>
    </w:rPr>
  </w:style>
  <w:style w:type="paragraph" w:customStyle="1" w:styleId="PProducttitle">
    <w:name w:val="P: Product title"/>
    <w:basedOn w:val="Normal"/>
    <w:uiPriority w:val="99"/>
    <w:rsid w:val="00B00844"/>
    <w:pPr>
      <w:widowControl w:val="0"/>
      <w:autoSpaceDE w:val="0"/>
      <w:autoSpaceDN w:val="0"/>
      <w:adjustRightInd w:val="0"/>
      <w:spacing w:line="288" w:lineRule="auto"/>
      <w:jc w:val="right"/>
      <w:textAlignment w:val="center"/>
    </w:pPr>
    <w:rPr>
      <w:rFonts w:ascii="Arial" w:eastAsiaTheme="minorHAnsi" w:hAnsi="Arial" w:cs="Arial"/>
      <w:color w:val="000000"/>
      <w:sz w:val="18"/>
      <w:szCs w:val="18"/>
      <w:lang w:eastAsia="en-US"/>
    </w:rPr>
  </w:style>
  <w:style w:type="paragraph" w:customStyle="1" w:styleId="PSource">
    <w:name w:val="P: Source"/>
    <w:basedOn w:val="PProducttitle"/>
    <w:rsid w:val="00B00844"/>
    <w:pPr>
      <w:spacing w:line="480" w:lineRule="auto"/>
      <w:ind w:left="397"/>
      <w:jc w:val="left"/>
    </w:pPr>
    <w:rPr>
      <w:rFonts w:ascii="Calibri" w:hAnsi="Calibri"/>
      <w:sz w:val="20"/>
      <w:vertAlign w:val="subscript"/>
    </w:rPr>
  </w:style>
  <w:style w:type="character" w:customStyle="1" w:styleId="PSubscript">
    <w:name w:val="P: Subscript"/>
    <w:basedOn w:val="DefaultParagraphFont"/>
    <w:uiPriority w:val="1"/>
    <w:rsid w:val="00B00844"/>
    <w:rPr>
      <w:vertAlign w:val="subscript"/>
    </w:rPr>
  </w:style>
  <w:style w:type="character" w:customStyle="1" w:styleId="PSuperscript">
    <w:name w:val="P: Superscript"/>
    <w:uiPriority w:val="99"/>
    <w:rsid w:val="00B00844"/>
    <w:rPr>
      <w:vertAlign w:val="superscript"/>
    </w:rPr>
  </w:style>
  <w:style w:type="paragraph" w:customStyle="1" w:styleId="PTableBodycentred">
    <w:name w:val="P: Table Body centred"/>
    <w:basedOn w:val="Normal"/>
    <w:rsid w:val="00B00844"/>
    <w:pPr>
      <w:tabs>
        <w:tab w:val="left" w:pos="7088"/>
      </w:tabs>
      <w:spacing w:before="120" w:after="120" w:line="280" w:lineRule="atLeast"/>
      <w:jc w:val="center"/>
    </w:pPr>
    <w:rPr>
      <w:rFonts w:ascii="Calibri" w:eastAsia="Open Sans" w:hAnsi="Calibri" w:cs="Open Sans"/>
      <w:szCs w:val="22"/>
      <w:lang w:eastAsia="en-AU"/>
    </w:rPr>
  </w:style>
  <w:style w:type="paragraph" w:customStyle="1" w:styleId="PTableBodyTC">
    <w:name w:val="P: Table Body TC"/>
    <w:basedOn w:val="Normal"/>
    <w:rsid w:val="00B00844"/>
    <w:pPr>
      <w:spacing w:before="40" w:after="40"/>
    </w:pPr>
    <w:rPr>
      <w:rFonts w:ascii="Times New Roman" w:hAnsi="Times New Roman" w:cs="Arial"/>
      <w:sz w:val="18"/>
      <w:szCs w:val="18"/>
    </w:rPr>
  </w:style>
  <w:style w:type="paragraph" w:customStyle="1" w:styleId="PTableBodywithfraction">
    <w:name w:val="P: Table Body with fraction"/>
    <w:basedOn w:val="PTableBody"/>
    <w:rsid w:val="00B00844"/>
    <w:pPr>
      <w:contextualSpacing/>
    </w:pPr>
  </w:style>
  <w:style w:type="paragraph" w:customStyle="1" w:styleId="PTableHeadcentred">
    <w:name w:val="P: Table Head centred"/>
    <w:basedOn w:val="PTableHead"/>
    <w:rsid w:val="00B00844"/>
    <w:pPr>
      <w:contextualSpacing/>
      <w:jc w:val="center"/>
    </w:pPr>
    <w:rPr>
      <w:rFonts w:ascii="Calibri" w:hAnsi="Calibri"/>
      <w:color w:val="auto"/>
      <w:sz w:val="24"/>
      <w:szCs w:val="24"/>
    </w:rPr>
  </w:style>
  <w:style w:type="character" w:styleId="PlaceholderText">
    <w:name w:val="Placeholder Text"/>
    <w:basedOn w:val="DefaultParagraphFont"/>
    <w:uiPriority w:val="99"/>
    <w:semiHidden/>
    <w:rsid w:val="00646B06"/>
    <w:rPr>
      <w:color w:val="808080"/>
    </w:rPr>
  </w:style>
  <w:style w:type="paragraph" w:customStyle="1" w:styleId="021parta">
    <w:name w:val="021 part a"/>
    <w:basedOn w:val="Normal"/>
    <w:qFormat/>
    <w:rsid w:val="000B75B9"/>
    <w:pPr>
      <w:tabs>
        <w:tab w:val="left" w:pos="1276"/>
        <w:tab w:val="right" w:pos="9071"/>
      </w:tabs>
      <w:spacing w:after="120"/>
      <w:ind w:left="1276" w:hanging="567"/>
    </w:pPr>
    <w:rPr>
      <w:rFonts w:ascii="Arial" w:eastAsia="Times New Roman" w:hAnsi="Arial" w:cs="Times New Roman"/>
      <w:szCs w:val="20"/>
      <w:lang w:eastAsia="en-AU"/>
    </w:rPr>
  </w:style>
  <w:style w:type="character" w:customStyle="1" w:styleId="ATitalictext">
    <w:name w:val="AT italic text"/>
    <w:rsid w:val="001937FC"/>
    <w:rPr>
      <w: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0722">
      <w:bodyDiv w:val="1"/>
      <w:marLeft w:val="0"/>
      <w:marRight w:val="0"/>
      <w:marTop w:val="0"/>
      <w:marBottom w:val="0"/>
      <w:divBdr>
        <w:top w:val="none" w:sz="0" w:space="0" w:color="auto"/>
        <w:left w:val="none" w:sz="0" w:space="0" w:color="auto"/>
        <w:bottom w:val="none" w:sz="0" w:space="0" w:color="auto"/>
        <w:right w:val="none" w:sz="0" w:space="0" w:color="auto"/>
      </w:divBdr>
    </w:div>
    <w:div w:id="783614487">
      <w:bodyDiv w:val="1"/>
      <w:marLeft w:val="0"/>
      <w:marRight w:val="0"/>
      <w:marTop w:val="0"/>
      <w:marBottom w:val="0"/>
      <w:divBdr>
        <w:top w:val="none" w:sz="0" w:space="0" w:color="auto"/>
        <w:left w:val="none" w:sz="0" w:space="0" w:color="auto"/>
        <w:bottom w:val="none" w:sz="0" w:space="0" w:color="auto"/>
        <w:right w:val="none" w:sz="0" w:space="0" w:color="auto"/>
      </w:divBdr>
    </w:div>
    <w:div w:id="1003507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5.bin"/><Relationship Id="rId47" Type="http://schemas.openxmlformats.org/officeDocument/2006/relationships/image" Target="media/image22.wmf"/><Relationship Id="rId50" Type="http://schemas.openxmlformats.org/officeDocument/2006/relationships/oleObject" Target="embeddings/oleObject19.bin"/><Relationship Id="rId55" Type="http://schemas.openxmlformats.org/officeDocument/2006/relationships/image" Target="media/image26.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image" Target="media/image19.wmf"/><Relationship Id="rId54" Type="http://schemas.openxmlformats.org/officeDocument/2006/relationships/oleObject" Target="embeddings/oleObject21.bin"/><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image" Target="media/image14.wmf"/><Relationship Id="rId37" Type="http://schemas.openxmlformats.org/officeDocument/2006/relationships/oleObject" Target="embeddings/oleObject13.bin"/><Relationship Id="rId40" Type="http://schemas.openxmlformats.org/officeDocument/2006/relationships/oleObject" Target="embeddings/oleObject14.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2.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oleObject" Target="embeddings/oleObject10.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png"/><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18.bin"/><Relationship Id="rId56" Type="http://schemas.microsoft.com/office/2007/relationships/hdphoto" Target="media/hdphoto1.wdp"/><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1.bin"/><Relationship Id="rId38" Type="http://schemas.openxmlformats.org/officeDocument/2006/relationships/image" Target="media/image17.emf"/><Relationship Id="rId46" Type="http://schemas.openxmlformats.org/officeDocument/2006/relationships/oleObject" Target="embeddings/oleObject17.bin"/><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B5DC4-68D7-4B6C-8840-32BEC6FBA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472FAF10</Template>
  <TotalTime>50</TotalTime>
  <Pages>8</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FISHER Tracey</cp:lastModifiedBy>
  <cp:revision>7</cp:revision>
  <cp:lastPrinted>2018-09-16T04:01:00Z</cp:lastPrinted>
  <dcterms:created xsi:type="dcterms:W3CDTF">2019-09-17T05:18:00Z</dcterms:created>
  <dcterms:modified xsi:type="dcterms:W3CDTF">2019-09-23T08:07:00Z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