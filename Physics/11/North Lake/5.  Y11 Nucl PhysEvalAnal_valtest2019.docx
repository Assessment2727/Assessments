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11" w:rsidRDefault="0027018D" w:rsidP="0027018D">
      <w:pPr>
        <w:rPr>
          <w:b/>
          <w:sz w:val="24"/>
          <w:szCs w:val="24"/>
        </w:rPr>
      </w:pPr>
      <w:r w:rsidRPr="0027018D">
        <w:rPr>
          <w:b/>
          <w:sz w:val="24"/>
          <w:szCs w:val="24"/>
        </w:rPr>
        <w:t xml:space="preserve">Phys11 </w:t>
      </w:r>
      <w:r w:rsidR="00013476">
        <w:rPr>
          <w:b/>
          <w:sz w:val="24"/>
          <w:szCs w:val="24"/>
        </w:rPr>
        <w:t>Nuclear Physics</w:t>
      </w:r>
      <w:r w:rsidR="00FE7827">
        <w:rPr>
          <w:b/>
          <w:sz w:val="24"/>
          <w:szCs w:val="24"/>
        </w:rPr>
        <w:t xml:space="preserve">, </w:t>
      </w:r>
      <w:r w:rsidRPr="0027018D">
        <w:rPr>
          <w:b/>
          <w:sz w:val="24"/>
          <w:szCs w:val="24"/>
        </w:rPr>
        <w:t xml:space="preserve"> Inve</w:t>
      </w:r>
      <w:r>
        <w:rPr>
          <w:b/>
          <w:sz w:val="24"/>
          <w:szCs w:val="24"/>
        </w:rPr>
        <w:t>s</w:t>
      </w:r>
      <w:r w:rsidRPr="0027018D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igation</w:t>
      </w:r>
      <w:r w:rsidR="00FE7827">
        <w:rPr>
          <w:b/>
          <w:sz w:val="24"/>
          <w:szCs w:val="24"/>
        </w:rPr>
        <w:t xml:space="preserve"> 2 : Nu</w:t>
      </w:r>
      <w:r w:rsidR="00EC0671">
        <w:rPr>
          <w:b/>
          <w:sz w:val="24"/>
          <w:szCs w:val="24"/>
        </w:rPr>
        <w:t>clear Reactors and Applications: Validation Test</w:t>
      </w:r>
    </w:p>
    <w:p w:rsidR="00D74D01" w:rsidRPr="00EC0671" w:rsidRDefault="003472D9" w:rsidP="003472D9">
      <w:pPr>
        <w:spacing w:after="0"/>
        <w:rPr>
          <w:sz w:val="24"/>
          <w:szCs w:val="24"/>
        </w:rPr>
      </w:pPr>
      <w:r w:rsidRPr="00EC0671">
        <w:rPr>
          <w:sz w:val="24"/>
          <w:szCs w:val="24"/>
        </w:rPr>
        <w:t>Name:    ___________________Mark</w:t>
      </w:r>
      <w:r w:rsidR="00EC0671">
        <w:rPr>
          <w:sz w:val="24"/>
          <w:szCs w:val="24"/>
        </w:rPr>
        <w:t xml:space="preserve">: Test </w:t>
      </w:r>
      <w:r w:rsidRPr="00EC0671">
        <w:rPr>
          <w:sz w:val="24"/>
          <w:szCs w:val="24"/>
        </w:rPr>
        <w:t>_______/22__</w:t>
      </w:r>
      <w:r w:rsidR="00EC0671">
        <w:rPr>
          <w:sz w:val="24"/>
          <w:szCs w:val="24"/>
        </w:rPr>
        <w:t>Notes   ___/7  Total ______/29</w:t>
      </w:r>
    </w:p>
    <w:p w:rsidR="00EC0671" w:rsidRPr="00EC0671" w:rsidRDefault="00EC0671" w:rsidP="003472D9">
      <w:pPr>
        <w:spacing w:after="0"/>
        <w:rPr>
          <w:sz w:val="24"/>
          <w:szCs w:val="24"/>
        </w:rPr>
      </w:pPr>
      <w:r w:rsidRPr="00EC0671">
        <w:rPr>
          <w:sz w:val="24"/>
          <w:szCs w:val="24"/>
        </w:rPr>
        <w:t>Notes: Q1__/2;Q2___/</w:t>
      </w:r>
      <w:r>
        <w:rPr>
          <w:sz w:val="24"/>
          <w:szCs w:val="24"/>
        </w:rPr>
        <w:t>3</w:t>
      </w:r>
      <w:r w:rsidRPr="00EC0671">
        <w:rPr>
          <w:sz w:val="24"/>
          <w:szCs w:val="24"/>
        </w:rPr>
        <w:t>; Q 3___/1; Q4 ___/1; Q5 ___/2</w:t>
      </w:r>
    </w:p>
    <w:p w:rsidR="00780661" w:rsidRPr="00F0521A" w:rsidRDefault="00780661" w:rsidP="00780661">
      <w:pPr>
        <w:spacing w:after="0"/>
        <w:jc w:val="center"/>
        <w:rPr>
          <w:i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"/>
        <w:gridCol w:w="8227"/>
        <w:gridCol w:w="629"/>
      </w:tblGrid>
      <w:tr w:rsidR="0027018D" w:rsidRPr="00E851EB" w:rsidTr="00146440">
        <w:tc>
          <w:tcPr>
            <w:tcW w:w="386" w:type="dxa"/>
          </w:tcPr>
          <w:p w:rsidR="0027018D" w:rsidRDefault="003472D9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227" w:type="dxa"/>
          </w:tcPr>
          <w:p w:rsidR="00E851EB" w:rsidRPr="00B85C43" w:rsidRDefault="009D67AC" w:rsidP="00013476">
            <w:pPr>
              <w:rPr>
                <w:sz w:val="24"/>
                <w:szCs w:val="24"/>
              </w:rPr>
            </w:pPr>
            <w:r w:rsidRPr="00B85C43">
              <w:rPr>
                <w:sz w:val="24"/>
                <w:szCs w:val="24"/>
              </w:rPr>
              <w:t>In a nuclear reaction</w:t>
            </w:r>
            <w:r w:rsidR="00780661" w:rsidRPr="00B85C43">
              <w:rPr>
                <w:sz w:val="24"/>
                <w:szCs w:val="24"/>
              </w:rPr>
              <w:t>,</w:t>
            </w:r>
            <w:r w:rsidRPr="00B85C43">
              <w:rPr>
                <w:sz w:val="24"/>
                <w:szCs w:val="24"/>
              </w:rPr>
              <w:t xml:space="preserve"> neutrons are produced. Which statements </w:t>
            </w:r>
            <w:r w:rsidR="00780661" w:rsidRPr="00B85C43">
              <w:rPr>
                <w:sz w:val="24"/>
                <w:szCs w:val="24"/>
              </w:rPr>
              <w:t>are correct in a nuclear reactor.</w:t>
            </w:r>
          </w:p>
          <w:p w:rsidR="009D67AC" w:rsidRPr="00B85C43" w:rsidRDefault="009D67AC" w:rsidP="00013476">
            <w:pPr>
              <w:rPr>
                <w:sz w:val="24"/>
                <w:szCs w:val="24"/>
              </w:rPr>
            </w:pPr>
          </w:p>
          <w:p w:rsidR="009D67AC" w:rsidRPr="00B85C43" w:rsidRDefault="009D67AC" w:rsidP="009D67AC">
            <w:pPr>
              <w:ind w:left="360"/>
              <w:rPr>
                <w:sz w:val="24"/>
                <w:szCs w:val="24"/>
              </w:rPr>
            </w:pPr>
            <w:r w:rsidRPr="00B85C43">
              <w:rPr>
                <w:sz w:val="24"/>
                <w:szCs w:val="24"/>
              </w:rPr>
              <w:t>(i)The moderator reduces the number of neutrons.</w:t>
            </w:r>
          </w:p>
          <w:p w:rsidR="009D67AC" w:rsidRPr="00B85C43" w:rsidRDefault="009D67AC" w:rsidP="009D67AC">
            <w:pPr>
              <w:ind w:left="360"/>
              <w:rPr>
                <w:sz w:val="24"/>
                <w:szCs w:val="24"/>
              </w:rPr>
            </w:pPr>
            <w:r w:rsidRPr="00B85C43">
              <w:rPr>
                <w:sz w:val="24"/>
                <w:szCs w:val="24"/>
              </w:rPr>
              <w:t>(ii) The control rods act as a neutron poison.</w:t>
            </w:r>
          </w:p>
          <w:p w:rsidR="009D67AC" w:rsidRPr="00B85C43" w:rsidRDefault="009D67AC" w:rsidP="009D67AC">
            <w:pPr>
              <w:ind w:left="360"/>
              <w:rPr>
                <w:sz w:val="24"/>
                <w:szCs w:val="24"/>
              </w:rPr>
            </w:pPr>
            <w:r w:rsidRPr="00B85C43">
              <w:rPr>
                <w:sz w:val="24"/>
                <w:szCs w:val="24"/>
              </w:rPr>
              <w:t>(iii) Uranium 238 produces neutrons in the fission reaction.</w:t>
            </w:r>
          </w:p>
          <w:p w:rsidR="009D67AC" w:rsidRPr="00B85C43" w:rsidRDefault="009D67AC" w:rsidP="009D67AC">
            <w:pPr>
              <w:ind w:left="360"/>
              <w:rPr>
                <w:sz w:val="24"/>
                <w:szCs w:val="24"/>
              </w:rPr>
            </w:pPr>
            <w:r w:rsidRPr="00B85C43">
              <w:rPr>
                <w:sz w:val="24"/>
                <w:szCs w:val="24"/>
              </w:rPr>
              <w:t>(iv) Deuterium reduces the speed of the neutrons.</w:t>
            </w:r>
          </w:p>
          <w:p w:rsidR="009D67AC" w:rsidRPr="00B85C43" w:rsidRDefault="009D67AC" w:rsidP="009D67AC">
            <w:pPr>
              <w:ind w:left="360"/>
              <w:rPr>
                <w:sz w:val="24"/>
                <w:szCs w:val="24"/>
              </w:rPr>
            </w:pPr>
          </w:p>
          <w:p w:rsidR="009D67AC" w:rsidRPr="00B85C43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5C43">
              <w:rPr>
                <w:sz w:val="24"/>
                <w:szCs w:val="24"/>
              </w:rPr>
              <w:t>(ii) and (iii)</w:t>
            </w:r>
          </w:p>
          <w:p w:rsidR="009D67AC" w:rsidRPr="00B85C43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5C43">
              <w:rPr>
                <w:sz w:val="24"/>
                <w:szCs w:val="24"/>
              </w:rPr>
              <w:t>(i), (ii) and (iv)</w:t>
            </w:r>
          </w:p>
          <w:p w:rsidR="009D67AC" w:rsidRPr="00B85C43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5C43">
              <w:rPr>
                <w:sz w:val="24"/>
                <w:szCs w:val="24"/>
              </w:rPr>
              <w:t>(ii) and (iii)</w:t>
            </w:r>
          </w:p>
          <w:p w:rsidR="009D67AC" w:rsidRPr="00B85C43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5C43">
              <w:rPr>
                <w:sz w:val="24"/>
                <w:szCs w:val="24"/>
              </w:rPr>
              <w:t>(i) and (iv)</w:t>
            </w:r>
          </w:p>
          <w:p w:rsidR="009D67AC" w:rsidRPr="00B85C43" w:rsidRDefault="009D67AC" w:rsidP="009D67AC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E851EB" w:rsidRDefault="00E851EB" w:rsidP="0027018D">
            <w:pPr>
              <w:rPr>
                <w:sz w:val="24"/>
                <w:szCs w:val="24"/>
              </w:rPr>
            </w:pPr>
          </w:p>
          <w:p w:rsidR="009D67AC" w:rsidRPr="00E851EB" w:rsidRDefault="009D67AC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  <w:p w:rsidR="00E851EB" w:rsidRDefault="00E851EB" w:rsidP="0027018D">
            <w:pPr>
              <w:rPr>
                <w:sz w:val="24"/>
                <w:szCs w:val="24"/>
              </w:rPr>
            </w:pPr>
          </w:p>
          <w:p w:rsidR="00A224F8" w:rsidRDefault="00A224F8" w:rsidP="0027018D">
            <w:pPr>
              <w:rPr>
                <w:sz w:val="24"/>
                <w:szCs w:val="24"/>
              </w:rPr>
            </w:pPr>
          </w:p>
          <w:p w:rsidR="00A224F8" w:rsidRPr="00A224F8" w:rsidRDefault="00A224F8" w:rsidP="0027018D">
            <w:pPr>
              <w:rPr>
                <w:sz w:val="32"/>
                <w:szCs w:val="32"/>
              </w:rPr>
            </w:pPr>
          </w:p>
        </w:tc>
      </w:tr>
      <w:tr w:rsidR="0027018D" w:rsidRPr="00E851EB" w:rsidTr="00146440">
        <w:tc>
          <w:tcPr>
            <w:tcW w:w="386" w:type="dxa"/>
          </w:tcPr>
          <w:p w:rsidR="0027018D" w:rsidRDefault="003472D9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227" w:type="dxa"/>
          </w:tcPr>
          <w:p w:rsidR="00020582" w:rsidRDefault="00020582" w:rsidP="000425C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780661">
              <w:rPr>
                <w:sz w:val="24"/>
                <w:szCs w:val="24"/>
              </w:rPr>
              <w:t xml:space="preserve"> W</w:t>
            </w:r>
            <w:r>
              <w:rPr>
                <w:sz w:val="24"/>
                <w:szCs w:val="24"/>
              </w:rPr>
              <w:t xml:space="preserve">rite </w:t>
            </w:r>
            <w:r w:rsidR="003A7D8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reaction</w:t>
            </w:r>
            <w:r w:rsidR="00780661">
              <w:rPr>
                <w:sz w:val="24"/>
                <w:szCs w:val="24"/>
              </w:rPr>
              <w:t xml:space="preserve"> for nuclear fission?</w:t>
            </w:r>
          </w:p>
          <w:p w:rsidR="00AB092A" w:rsidRDefault="00AB092A" w:rsidP="000425CB">
            <w:pPr>
              <w:ind w:left="360"/>
              <w:rPr>
                <w:sz w:val="24"/>
                <w:szCs w:val="24"/>
              </w:rPr>
            </w:pPr>
          </w:p>
          <w:p w:rsidR="00020582" w:rsidRDefault="00020582" w:rsidP="000425CB">
            <w:pPr>
              <w:ind w:left="360"/>
              <w:rPr>
                <w:sz w:val="24"/>
                <w:szCs w:val="24"/>
              </w:rPr>
            </w:pPr>
          </w:p>
          <w:p w:rsidR="00B85C43" w:rsidRDefault="00B85C43" w:rsidP="000425CB">
            <w:pPr>
              <w:ind w:left="360"/>
              <w:rPr>
                <w:sz w:val="24"/>
                <w:szCs w:val="24"/>
              </w:rPr>
            </w:pPr>
          </w:p>
          <w:p w:rsidR="00B85C43" w:rsidRDefault="00B85C43" w:rsidP="000425CB">
            <w:pPr>
              <w:ind w:left="360"/>
              <w:rPr>
                <w:sz w:val="24"/>
                <w:szCs w:val="24"/>
              </w:rPr>
            </w:pPr>
          </w:p>
          <w:p w:rsidR="00B85C43" w:rsidRDefault="00B85C43" w:rsidP="000425CB">
            <w:pPr>
              <w:ind w:left="360"/>
              <w:rPr>
                <w:sz w:val="24"/>
                <w:szCs w:val="24"/>
              </w:rPr>
            </w:pPr>
          </w:p>
          <w:p w:rsidR="00B85C43" w:rsidRDefault="00B85C43" w:rsidP="000425CB">
            <w:pPr>
              <w:ind w:left="360"/>
              <w:rPr>
                <w:sz w:val="24"/>
                <w:szCs w:val="24"/>
              </w:rPr>
            </w:pPr>
          </w:p>
          <w:p w:rsidR="00B85C43" w:rsidRDefault="00B85C43" w:rsidP="000425CB">
            <w:pPr>
              <w:ind w:left="360"/>
              <w:rPr>
                <w:sz w:val="24"/>
                <w:szCs w:val="24"/>
              </w:rPr>
            </w:pPr>
          </w:p>
          <w:p w:rsidR="00B85C43" w:rsidRDefault="00B85C43" w:rsidP="000425CB">
            <w:pPr>
              <w:ind w:left="360"/>
              <w:rPr>
                <w:sz w:val="24"/>
                <w:szCs w:val="24"/>
              </w:rPr>
            </w:pPr>
          </w:p>
          <w:p w:rsidR="00CF4D2D" w:rsidRDefault="00020582" w:rsidP="000425C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Explain the difference between a controlled nuclear reaction and an uncontrolled nuclear reaction.</w:t>
            </w:r>
          </w:p>
          <w:p w:rsidR="00377428" w:rsidRDefault="00377428" w:rsidP="000425CB">
            <w:pPr>
              <w:ind w:left="360"/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color w:val="FF0000"/>
                <w:sz w:val="24"/>
                <w:szCs w:val="24"/>
              </w:rPr>
            </w:pPr>
          </w:p>
          <w:p w:rsidR="00B85C43" w:rsidRDefault="00B85C43" w:rsidP="00020582">
            <w:pPr>
              <w:rPr>
                <w:color w:val="FF0000"/>
                <w:sz w:val="24"/>
                <w:szCs w:val="24"/>
              </w:rPr>
            </w:pPr>
          </w:p>
          <w:p w:rsidR="00B85C43" w:rsidRDefault="00B85C43" w:rsidP="00020582">
            <w:pPr>
              <w:rPr>
                <w:color w:val="FF0000"/>
                <w:sz w:val="24"/>
                <w:szCs w:val="24"/>
              </w:rPr>
            </w:pPr>
          </w:p>
          <w:p w:rsidR="00B85C43" w:rsidRDefault="00B85C43" w:rsidP="00020582">
            <w:pPr>
              <w:rPr>
                <w:color w:val="FF0000"/>
                <w:sz w:val="24"/>
                <w:szCs w:val="24"/>
              </w:rPr>
            </w:pPr>
          </w:p>
          <w:p w:rsidR="00B85C43" w:rsidRDefault="00B85C43" w:rsidP="00020582">
            <w:pPr>
              <w:rPr>
                <w:color w:val="FF0000"/>
                <w:sz w:val="24"/>
                <w:szCs w:val="24"/>
              </w:rPr>
            </w:pPr>
          </w:p>
          <w:p w:rsidR="00B85C43" w:rsidRDefault="00B85C43" w:rsidP="00020582">
            <w:pPr>
              <w:rPr>
                <w:color w:val="FF0000"/>
                <w:sz w:val="24"/>
                <w:szCs w:val="24"/>
              </w:rPr>
            </w:pPr>
          </w:p>
          <w:p w:rsidR="00B85C43" w:rsidRDefault="00B85C43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377428">
              <w:rPr>
                <w:sz w:val="24"/>
                <w:szCs w:val="24"/>
              </w:rPr>
              <w:t xml:space="preserve"> </w:t>
            </w:r>
            <w:r w:rsidR="00D8388B">
              <w:rPr>
                <w:sz w:val="24"/>
                <w:szCs w:val="24"/>
              </w:rPr>
              <w:t>State</w:t>
            </w:r>
            <w:r w:rsidR="00F62E35">
              <w:rPr>
                <w:sz w:val="24"/>
                <w:szCs w:val="24"/>
              </w:rPr>
              <w:t xml:space="preserve"> and </w:t>
            </w:r>
            <w:r w:rsidR="00D8388B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t</w:t>
            </w:r>
            <w:r w:rsidR="00377428">
              <w:rPr>
                <w:sz w:val="24"/>
                <w:szCs w:val="24"/>
              </w:rPr>
              <w:t>wo</w:t>
            </w:r>
            <w:r>
              <w:rPr>
                <w:sz w:val="24"/>
                <w:szCs w:val="24"/>
              </w:rPr>
              <w:t xml:space="preserve"> features of a nuclear reactor that enable a controlled nuclear reaction to continue and be </w:t>
            </w:r>
            <w:r w:rsidR="00F62E35">
              <w:rPr>
                <w:sz w:val="24"/>
                <w:szCs w:val="24"/>
              </w:rPr>
              <w:t>controlled?</w:t>
            </w:r>
          </w:p>
          <w:p w:rsidR="00B85C43" w:rsidRDefault="00B85C43" w:rsidP="00020582">
            <w:pPr>
              <w:rPr>
                <w:sz w:val="24"/>
                <w:szCs w:val="24"/>
              </w:rPr>
            </w:pPr>
          </w:p>
          <w:p w:rsidR="00B85C43" w:rsidRDefault="00B85C43" w:rsidP="00020582">
            <w:pPr>
              <w:rPr>
                <w:sz w:val="24"/>
                <w:szCs w:val="24"/>
              </w:rPr>
            </w:pPr>
          </w:p>
          <w:p w:rsidR="00B85C43" w:rsidRDefault="00B85C43" w:rsidP="00020582">
            <w:pPr>
              <w:rPr>
                <w:sz w:val="24"/>
                <w:szCs w:val="24"/>
              </w:rPr>
            </w:pPr>
          </w:p>
          <w:p w:rsidR="00B85C43" w:rsidRDefault="00B85C43" w:rsidP="00020582">
            <w:pPr>
              <w:rPr>
                <w:sz w:val="24"/>
                <w:szCs w:val="24"/>
              </w:rPr>
            </w:pPr>
          </w:p>
          <w:p w:rsidR="00B85C43" w:rsidRDefault="00B85C43" w:rsidP="00020582">
            <w:pPr>
              <w:rPr>
                <w:sz w:val="24"/>
                <w:szCs w:val="24"/>
              </w:rPr>
            </w:pPr>
          </w:p>
          <w:p w:rsidR="00B85C43" w:rsidRDefault="00B85C43" w:rsidP="00020582">
            <w:pPr>
              <w:rPr>
                <w:sz w:val="24"/>
                <w:szCs w:val="24"/>
              </w:rPr>
            </w:pPr>
          </w:p>
          <w:p w:rsidR="00B85C43" w:rsidRDefault="00B85C43" w:rsidP="00020582">
            <w:pPr>
              <w:rPr>
                <w:sz w:val="24"/>
                <w:szCs w:val="24"/>
              </w:rPr>
            </w:pPr>
          </w:p>
          <w:p w:rsidR="00B85C43" w:rsidRDefault="00B85C43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020582" w:rsidRDefault="00020582" w:rsidP="00B85C43">
            <w:pPr>
              <w:rPr>
                <w:sz w:val="24"/>
                <w:szCs w:val="24"/>
              </w:rPr>
            </w:pPr>
          </w:p>
          <w:p w:rsidR="00B85C43" w:rsidRDefault="00B85C43" w:rsidP="00B85C43">
            <w:pPr>
              <w:rPr>
                <w:sz w:val="24"/>
                <w:szCs w:val="24"/>
              </w:rPr>
            </w:pPr>
          </w:p>
          <w:p w:rsidR="00B85C43" w:rsidRDefault="00B85C43" w:rsidP="00B85C43">
            <w:pPr>
              <w:rPr>
                <w:sz w:val="24"/>
                <w:szCs w:val="24"/>
              </w:rPr>
            </w:pPr>
          </w:p>
          <w:p w:rsidR="00B85C43" w:rsidRPr="000425CB" w:rsidRDefault="00B85C43" w:rsidP="00B85C43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0A4E86" w:rsidRDefault="00020582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</w:t>
            </w:r>
            <w:r w:rsidR="0078066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:rsidR="00C60839" w:rsidRDefault="00C60839" w:rsidP="0027018D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AB092A" w:rsidRDefault="00AB092A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780661" w:rsidP="00020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r w:rsidR="00020582">
              <w:rPr>
                <w:sz w:val="24"/>
                <w:szCs w:val="24"/>
              </w:rPr>
              <w:t>)</w:t>
            </w: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780661" w:rsidRDefault="00780661" w:rsidP="00020582">
            <w:pPr>
              <w:rPr>
                <w:sz w:val="24"/>
                <w:szCs w:val="24"/>
              </w:rPr>
            </w:pPr>
          </w:p>
          <w:p w:rsidR="00780661" w:rsidRDefault="00780661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5A61F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5A61FA" w:rsidRDefault="005A61FA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Pr="00E851EB" w:rsidRDefault="00F62E35" w:rsidP="005A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5A61F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  <w:tr w:rsidR="00282BEB" w:rsidRPr="00E851EB" w:rsidTr="00146440">
        <w:tc>
          <w:tcPr>
            <w:tcW w:w="386" w:type="dxa"/>
          </w:tcPr>
          <w:p w:rsidR="00282BEB" w:rsidRDefault="003472D9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</w:t>
            </w:r>
            <w:r w:rsidR="00F62E35">
              <w:rPr>
                <w:b/>
                <w:sz w:val="24"/>
                <w:szCs w:val="24"/>
              </w:rPr>
              <w:t xml:space="preserve">. </w:t>
            </w:r>
          </w:p>
        </w:tc>
        <w:tc>
          <w:tcPr>
            <w:tcW w:w="8227" w:type="dxa"/>
          </w:tcPr>
          <w:p w:rsidR="00F62E35" w:rsidRDefault="00F62E35" w:rsidP="00F62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  <w:p w:rsidR="007362CE" w:rsidRDefault="00F62E35" w:rsidP="00F62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(i)What high level nuclear waste products are produced in a nuclear facility?</w:t>
            </w:r>
          </w:p>
          <w:p w:rsidR="00F62E35" w:rsidRDefault="00F62E35" w:rsidP="00F62E35">
            <w:pPr>
              <w:rPr>
                <w:sz w:val="24"/>
                <w:szCs w:val="24"/>
              </w:rPr>
            </w:pPr>
          </w:p>
          <w:p w:rsidR="00F62E35" w:rsidRPr="0014596D" w:rsidRDefault="00F62E35" w:rsidP="00F62E35">
            <w:pPr>
              <w:rPr>
                <w:color w:val="FF0000"/>
                <w:sz w:val="24"/>
                <w:szCs w:val="24"/>
              </w:rPr>
            </w:pPr>
          </w:p>
          <w:p w:rsidR="00F62E35" w:rsidRDefault="00F62E35" w:rsidP="00F62E35">
            <w:pPr>
              <w:rPr>
                <w:sz w:val="24"/>
                <w:szCs w:val="24"/>
              </w:rPr>
            </w:pPr>
          </w:p>
          <w:p w:rsidR="00F62E35" w:rsidRDefault="00F62E35" w:rsidP="00F62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How are they stored?</w:t>
            </w:r>
          </w:p>
          <w:p w:rsidR="0014596D" w:rsidRDefault="0014596D" w:rsidP="00F62E35">
            <w:pPr>
              <w:rPr>
                <w:sz w:val="24"/>
                <w:szCs w:val="24"/>
              </w:rPr>
            </w:pPr>
          </w:p>
          <w:p w:rsidR="0014596D" w:rsidRPr="0014596D" w:rsidRDefault="0014596D" w:rsidP="00F62E35">
            <w:pPr>
              <w:rPr>
                <w:color w:val="FF0000"/>
                <w:sz w:val="24"/>
                <w:szCs w:val="24"/>
              </w:rPr>
            </w:pPr>
          </w:p>
          <w:p w:rsidR="00F62E35" w:rsidRDefault="00F62E35" w:rsidP="00F62E35">
            <w:pPr>
              <w:rPr>
                <w:color w:val="FF0000"/>
                <w:sz w:val="24"/>
                <w:szCs w:val="24"/>
              </w:rPr>
            </w:pPr>
          </w:p>
          <w:p w:rsidR="00B85C43" w:rsidRDefault="00B85C43" w:rsidP="00F62E35">
            <w:pPr>
              <w:rPr>
                <w:color w:val="FF0000"/>
                <w:sz w:val="24"/>
                <w:szCs w:val="24"/>
              </w:rPr>
            </w:pPr>
          </w:p>
          <w:p w:rsidR="00B85C43" w:rsidRPr="005A61FA" w:rsidRDefault="00B85C43" w:rsidP="00F62E35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629" w:type="dxa"/>
          </w:tcPr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C60839" w:rsidRDefault="00F62E35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Pr="00E851EB" w:rsidRDefault="00A267AC" w:rsidP="0027018D">
            <w:pPr>
              <w:rPr>
                <w:sz w:val="24"/>
                <w:szCs w:val="24"/>
              </w:rPr>
            </w:pPr>
          </w:p>
        </w:tc>
      </w:tr>
      <w:tr w:rsidR="00FE7827" w:rsidRPr="00E851EB" w:rsidTr="00146440">
        <w:tc>
          <w:tcPr>
            <w:tcW w:w="386" w:type="dxa"/>
          </w:tcPr>
          <w:p w:rsidR="00FE7827" w:rsidRDefault="003472D9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FE7827" w:rsidRDefault="00FE7827" w:rsidP="0027018D">
            <w:pPr>
              <w:rPr>
                <w:sz w:val="24"/>
                <w:szCs w:val="24"/>
              </w:rPr>
            </w:pPr>
          </w:p>
          <w:p w:rsidR="00FE7827" w:rsidRDefault="00FE7827" w:rsidP="0027018D">
            <w:pPr>
              <w:rPr>
                <w:sz w:val="24"/>
                <w:szCs w:val="24"/>
              </w:rPr>
            </w:pPr>
          </w:p>
          <w:p w:rsidR="00FE7827" w:rsidRPr="00FE7827" w:rsidRDefault="00FE7827" w:rsidP="0027018D">
            <w:pPr>
              <w:rPr>
                <w:sz w:val="24"/>
                <w:szCs w:val="24"/>
              </w:rPr>
            </w:pPr>
          </w:p>
        </w:tc>
        <w:tc>
          <w:tcPr>
            <w:tcW w:w="8227" w:type="dxa"/>
          </w:tcPr>
          <w:p w:rsidR="00824CFC" w:rsidRPr="00A267AC" w:rsidRDefault="00CC2775" w:rsidP="00824CFC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two</w:t>
            </w:r>
            <w:r w:rsidR="00824CFC">
              <w:rPr>
                <w:sz w:val="24"/>
                <w:szCs w:val="24"/>
              </w:rPr>
              <w:t xml:space="preserve"> effects of radiation on humans?</w:t>
            </w:r>
          </w:p>
          <w:p w:rsidR="00A267AC" w:rsidRDefault="00A267AC" w:rsidP="00A267AC">
            <w:pPr>
              <w:rPr>
                <w:sz w:val="24"/>
                <w:szCs w:val="24"/>
              </w:rPr>
            </w:pPr>
          </w:p>
          <w:p w:rsidR="00B85C43" w:rsidRDefault="00B85C43" w:rsidP="00A267AC">
            <w:pPr>
              <w:rPr>
                <w:sz w:val="24"/>
                <w:szCs w:val="24"/>
              </w:rPr>
            </w:pPr>
          </w:p>
          <w:p w:rsidR="00B85C43" w:rsidRDefault="00B85C43" w:rsidP="00A267AC">
            <w:pPr>
              <w:rPr>
                <w:sz w:val="24"/>
                <w:szCs w:val="24"/>
              </w:rPr>
            </w:pPr>
          </w:p>
          <w:p w:rsidR="00B85C43" w:rsidRDefault="00B85C43" w:rsidP="00A267AC">
            <w:pPr>
              <w:rPr>
                <w:sz w:val="24"/>
                <w:szCs w:val="24"/>
              </w:rPr>
            </w:pPr>
          </w:p>
          <w:p w:rsidR="00B85C43" w:rsidRDefault="00B85C43" w:rsidP="00A267AC">
            <w:pPr>
              <w:rPr>
                <w:sz w:val="24"/>
                <w:szCs w:val="24"/>
              </w:rPr>
            </w:pPr>
          </w:p>
          <w:p w:rsidR="00B85C43" w:rsidRDefault="00B85C43" w:rsidP="00A267AC">
            <w:pPr>
              <w:rPr>
                <w:sz w:val="24"/>
                <w:szCs w:val="24"/>
              </w:rPr>
            </w:pPr>
          </w:p>
          <w:p w:rsidR="00A267AC" w:rsidRPr="00B85C43" w:rsidRDefault="00824CFC" w:rsidP="00B85C43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85C43">
              <w:rPr>
                <w:sz w:val="24"/>
                <w:szCs w:val="24"/>
              </w:rPr>
              <w:t>List</w:t>
            </w:r>
            <w:r w:rsidR="00A267AC" w:rsidRPr="00B85C43">
              <w:rPr>
                <w:sz w:val="24"/>
                <w:szCs w:val="24"/>
              </w:rPr>
              <w:t xml:space="preserve"> two ways to make it safer for humans</w:t>
            </w:r>
            <w:r w:rsidR="00C70895" w:rsidRPr="00B85C43">
              <w:rPr>
                <w:sz w:val="24"/>
                <w:szCs w:val="24"/>
              </w:rPr>
              <w:t xml:space="preserve"> working in the nuclear industry</w:t>
            </w:r>
            <w:r w:rsidR="00A267AC" w:rsidRPr="00B85C43">
              <w:rPr>
                <w:sz w:val="24"/>
                <w:szCs w:val="24"/>
              </w:rPr>
              <w:t>.</w:t>
            </w:r>
          </w:p>
          <w:p w:rsidR="0014596D" w:rsidRDefault="0014596D" w:rsidP="0014596D">
            <w:pPr>
              <w:pStyle w:val="ListParagraph"/>
              <w:rPr>
                <w:sz w:val="24"/>
                <w:szCs w:val="24"/>
              </w:rPr>
            </w:pPr>
          </w:p>
          <w:p w:rsidR="0014596D" w:rsidRDefault="0014596D" w:rsidP="0014596D">
            <w:pPr>
              <w:pStyle w:val="ListParagraph"/>
              <w:rPr>
                <w:color w:val="FF0000"/>
                <w:sz w:val="24"/>
                <w:szCs w:val="24"/>
              </w:rPr>
            </w:pPr>
          </w:p>
          <w:p w:rsidR="00B85C43" w:rsidRDefault="00B85C43" w:rsidP="0014596D">
            <w:pPr>
              <w:pStyle w:val="ListParagraph"/>
              <w:rPr>
                <w:color w:val="FF0000"/>
                <w:sz w:val="24"/>
                <w:szCs w:val="24"/>
              </w:rPr>
            </w:pPr>
          </w:p>
          <w:p w:rsidR="00B85C43" w:rsidRDefault="00B85C43" w:rsidP="0014596D">
            <w:pPr>
              <w:pStyle w:val="ListParagraph"/>
              <w:rPr>
                <w:color w:val="FF0000"/>
                <w:sz w:val="24"/>
                <w:szCs w:val="24"/>
              </w:rPr>
            </w:pPr>
          </w:p>
          <w:p w:rsidR="00B85C43" w:rsidRDefault="00B85C43" w:rsidP="0014596D">
            <w:pPr>
              <w:pStyle w:val="ListParagraph"/>
              <w:rPr>
                <w:sz w:val="24"/>
                <w:szCs w:val="24"/>
              </w:rPr>
            </w:pPr>
          </w:p>
          <w:p w:rsidR="00A267AC" w:rsidRPr="00A267AC" w:rsidRDefault="00A267AC" w:rsidP="00A267AC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FE7827" w:rsidRDefault="00FE7827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824CF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B85C43" w:rsidRDefault="00B85C43" w:rsidP="0027018D">
            <w:pPr>
              <w:rPr>
                <w:sz w:val="24"/>
                <w:szCs w:val="24"/>
              </w:rPr>
            </w:pPr>
          </w:p>
          <w:p w:rsidR="00B85C43" w:rsidRDefault="00B85C43" w:rsidP="0027018D">
            <w:pPr>
              <w:rPr>
                <w:sz w:val="24"/>
                <w:szCs w:val="24"/>
              </w:rPr>
            </w:pPr>
          </w:p>
          <w:p w:rsidR="00B85C43" w:rsidRDefault="00B85C43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A267AC" w:rsidRPr="00E851EB" w:rsidTr="00146440">
        <w:tc>
          <w:tcPr>
            <w:tcW w:w="386" w:type="dxa"/>
          </w:tcPr>
          <w:p w:rsidR="00A267AC" w:rsidRDefault="003472D9" w:rsidP="003472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27" w:type="dxa"/>
          </w:tcPr>
          <w:p w:rsidR="00A267AC" w:rsidRPr="002C3E53" w:rsidRDefault="002C3E53" w:rsidP="002C3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(a) </w:t>
            </w:r>
            <w:r w:rsidR="00A267AC" w:rsidRPr="002C3E53">
              <w:rPr>
                <w:sz w:val="24"/>
                <w:szCs w:val="24"/>
              </w:rPr>
              <w:t>In the following table list advantages and disadvantages of nuclear power</w:t>
            </w:r>
          </w:p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31"/>
              <w:gridCol w:w="3742"/>
            </w:tblGrid>
            <w:tr w:rsidR="002C3E53" w:rsidTr="00B85C43">
              <w:tc>
                <w:tcPr>
                  <w:tcW w:w="4231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Advantages</w:t>
                  </w:r>
                </w:p>
              </w:tc>
              <w:tc>
                <w:tcPr>
                  <w:tcW w:w="3742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Disadvantages</w:t>
                  </w:r>
                </w:p>
              </w:tc>
            </w:tr>
            <w:tr w:rsidR="002C3E53" w:rsidTr="00B85C43">
              <w:tc>
                <w:tcPr>
                  <w:tcW w:w="4231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42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C70895" w:rsidRDefault="00C70895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85C43" w:rsidRDefault="00B85C4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p w:rsidR="002C3E53" w:rsidRDefault="002C3E53" w:rsidP="00B85C43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Write a short paragraph explaining your view on nuclear power and whether it is a viable long term solution to global warming.</w:t>
            </w:r>
          </w:p>
          <w:p w:rsidR="00B85C43" w:rsidRDefault="002C3E53" w:rsidP="002C3E53">
            <w:pPr>
              <w:pStyle w:val="ListParagrap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 concise and use scientific reasons to support your statement</w:t>
            </w:r>
            <w:r w:rsidR="003472D9">
              <w:rPr>
                <w:i/>
                <w:sz w:val="24"/>
                <w:szCs w:val="24"/>
              </w:rPr>
              <w:t xml:space="preserve">, </w:t>
            </w:r>
          </w:p>
          <w:p w:rsidR="002C3E5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You should state your view and then give 3 supporting reasons. </w:t>
            </w:r>
          </w:p>
          <w:p w:rsidR="00B85C4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</w:p>
          <w:p w:rsidR="00B85C4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</w:p>
          <w:p w:rsidR="00B85C4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</w:p>
          <w:p w:rsidR="00B85C4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</w:p>
          <w:p w:rsidR="00B85C4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</w:p>
          <w:p w:rsidR="00B85C4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</w:p>
          <w:p w:rsidR="00B85C4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</w:p>
          <w:p w:rsidR="00B85C4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</w:p>
          <w:p w:rsidR="00B85C4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</w:p>
          <w:p w:rsidR="00B85C4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  <w:bookmarkStart w:id="0" w:name="_GoBack"/>
            <w:bookmarkEnd w:id="0"/>
          </w:p>
          <w:p w:rsidR="00B85C43" w:rsidRPr="002C3E53" w:rsidRDefault="00B85C43" w:rsidP="002C3E53">
            <w:pPr>
              <w:pStyle w:val="ListParagraph"/>
              <w:rPr>
                <w:i/>
                <w:sz w:val="24"/>
                <w:szCs w:val="24"/>
              </w:rPr>
            </w:pPr>
          </w:p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p w:rsidR="00780661" w:rsidRDefault="00780661" w:rsidP="00A267AC">
            <w:pPr>
              <w:pStyle w:val="ListParagraph"/>
              <w:rPr>
                <w:sz w:val="24"/>
                <w:szCs w:val="24"/>
              </w:rPr>
            </w:pPr>
          </w:p>
          <w:p w:rsidR="00780661" w:rsidRDefault="00780661" w:rsidP="00A267AC">
            <w:pPr>
              <w:pStyle w:val="ListParagraph"/>
              <w:rPr>
                <w:sz w:val="24"/>
                <w:szCs w:val="24"/>
              </w:rPr>
            </w:pPr>
          </w:p>
          <w:p w:rsidR="00A267AC" w:rsidRPr="00786840" w:rsidRDefault="00A267AC" w:rsidP="00786840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780661" w:rsidRDefault="00780661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CF23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3E2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</w:t>
            </w:r>
            <w:r w:rsidR="003E24D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27018D" w:rsidRPr="0027018D" w:rsidRDefault="0027018D" w:rsidP="00EC0671">
      <w:pPr>
        <w:rPr>
          <w:b/>
          <w:sz w:val="24"/>
          <w:szCs w:val="24"/>
        </w:rPr>
      </w:pPr>
    </w:p>
    <w:sectPr w:rsidR="0027018D" w:rsidRPr="0027018D" w:rsidSect="003472D9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045" w:rsidRDefault="008C1045" w:rsidP="0027018D">
      <w:pPr>
        <w:spacing w:after="0" w:line="240" w:lineRule="auto"/>
      </w:pPr>
      <w:r>
        <w:separator/>
      </w:r>
    </w:p>
  </w:endnote>
  <w:endnote w:type="continuationSeparator" w:id="0">
    <w:p w:rsidR="008C1045" w:rsidRDefault="008C1045" w:rsidP="0027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3500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827" w:rsidRDefault="00FE78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C4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7827" w:rsidRDefault="00FE7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045" w:rsidRDefault="008C1045" w:rsidP="0027018D">
      <w:pPr>
        <w:spacing w:after="0" w:line="240" w:lineRule="auto"/>
      </w:pPr>
      <w:r>
        <w:separator/>
      </w:r>
    </w:p>
  </w:footnote>
  <w:footnote w:type="continuationSeparator" w:id="0">
    <w:p w:rsidR="008C1045" w:rsidRDefault="008C1045" w:rsidP="00270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18D" w:rsidRPr="0027018D" w:rsidRDefault="0027018D" w:rsidP="0027018D">
    <w:pPr>
      <w:pStyle w:val="Header"/>
      <w:jc w:val="right"/>
      <w:rPr>
        <w:i/>
        <w:sz w:val="18"/>
        <w:szCs w:val="18"/>
      </w:rPr>
    </w:pPr>
    <w:r>
      <w:rPr>
        <w:i/>
        <w:sz w:val="18"/>
        <w:szCs w:val="18"/>
      </w:rPr>
      <w:t xml:space="preserve">Physics Year 11, </w:t>
    </w:r>
    <w:r w:rsidR="00FE7827">
      <w:rPr>
        <w:i/>
        <w:sz w:val="18"/>
        <w:szCs w:val="18"/>
      </w:rPr>
      <w:t>201</w:t>
    </w:r>
    <w:r w:rsidR="008F5AC6">
      <w:rPr>
        <w:i/>
        <w:sz w:val="18"/>
        <w:szCs w:val="18"/>
      </w:rPr>
      <w:t>9</w:t>
    </w:r>
    <w:r w:rsidR="00FE7827">
      <w:rPr>
        <w:i/>
        <w:sz w:val="18"/>
        <w:szCs w:val="18"/>
      </w:rPr>
      <w:t xml:space="preserve"> </w:t>
    </w:r>
    <w:r>
      <w:rPr>
        <w:i/>
        <w:sz w:val="18"/>
        <w:szCs w:val="18"/>
      </w:rPr>
      <w:t>Northlake Senior Campus, Tracey Fisher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814"/>
    <w:multiLevelType w:val="hybridMultilevel"/>
    <w:tmpl w:val="7CA43956"/>
    <w:lvl w:ilvl="0" w:tplc="7B166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66AA"/>
    <w:multiLevelType w:val="hybridMultilevel"/>
    <w:tmpl w:val="DAC2BE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072E"/>
    <w:multiLevelType w:val="hybridMultilevel"/>
    <w:tmpl w:val="8F32F62A"/>
    <w:lvl w:ilvl="0" w:tplc="97924D4A">
      <w:start w:val="100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A2B7B"/>
    <w:multiLevelType w:val="hybridMultilevel"/>
    <w:tmpl w:val="77CC2C4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6300F"/>
    <w:multiLevelType w:val="hybridMultilevel"/>
    <w:tmpl w:val="9CBECD68"/>
    <w:lvl w:ilvl="0" w:tplc="7ED2D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E26AE"/>
    <w:multiLevelType w:val="hybridMultilevel"/>
    <w:tmpl w:val="FEC8D42A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061EB"/>
    <w:multiLevelType w:val="hybridMultilevel"/>
    <w:tmpl w:val="E1CA85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13715"/>
    <w:multiLevelType w:val="hybridMultilevel"/>
    <w:tmpl w:val="FF249D26"/>
    <w:lvl w:ilvl="0" w:tplc="5A7233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34184"/>
    <w:multiLevelType w:val="hybridMultilevel"/>
    <w:tmpl w:val="F3746C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B20BF"/>
    <w:multiLevelType w:val="hybridMultilevel"/>
    <w:tmpl w:val="5C46554A"/>
    <w:lvl w:ilvl="0" w:tplc="6D8C024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A0584"/>
    <w:multiLevelType w:val="hybridMultilevel"/>
    <w:tmpl w:val="21B2F6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E5493"/>
    <w:multiLevelType w:val="hybridMultilevel"/>
    <w:tmpl w:val="C20A8A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72101"/>
    <w:multiLevelType w:val="hybridMultilevel"/>
    <w:tmpl w:val="0492A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C492C"/>
    <w:multiLevelType w:val="hybridMultilevel"/>
    <w:tmpl w:val="EDAC7C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1523C2"/>
    <w:multiLevelType w:val="hybridMultilevel"/>
    <w:tmpl w:val="D3005DDE"/>
    <w:lvl w:ilvl="0" w:tplc="0FF219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FD7DDA"/>
    <w:multiLevelType w:val="hybridMultilevel"/>
    <w:tmpl w:val="EBB071DA"/>
    <w:lvl w:ilvl="0" w:tplc="7B1669A0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BD596A"/>
    <w:multiLevelType w:val="hybridMultilevel"/>
    <w:tmpl w:val="9BDEFB72"/>
    <w:lvl w:ilvl="0" w:tplc="C11287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0A529A"/>
    <w:multiLevelType w:val="hybridMultilevel"/>
    <w:tmpl w:val="BA7A87D2"/>
    <w:lvl w:ilvl="0" w:tplc="F4C4C0C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61079F"/>
    <w:multiLevelType w:val="hybridMultilevel"/>
    <w:tmpl w:val="464E944E"/>
    <w:lvl w:ilvl="0" w:tplc="D9CAB898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62E2329C"/>
    <w:multiLevelType w:val="hybridMultilevel"/>
    <w:tmpl w:val="D5EC5F5E"/>
    <w:lvl w:ilvl="0" w:tplc="05722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E62D40"/>
    <w:multiLevelType w:val="hybridMultilevel"/>
    <w:tmpl w:val="C778D53E"/>
    <w:lvl w:ilvl="0" w:tplc="388008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B45471"/>
    <w:multiLevelType w:val="hybridMultilevel"/>
    <w:tmpl w:val="8CD08572"/>
    <w:lvl w:ilvl="0" w:tplc="25104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660B17"/>
    <w:multiLevelType w:val="hybridMultilevel"/>
    <w:tmpl w:val="ACD2A8E4"/>
    <w:lvl w:ilvl="0" w:tplc="3C2611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BA1C3F"/>
    <w:multiLevelType w:val="hybridMultilevel"/>
    <w:tmpl w:val="29F882A8"/>
    <w:lvl w:ilvl="0" w:tplc="08A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CF021F"/>
    <w:multiLevelType w:val="hybridMultilevel"/>
    <w:tmpl w:val="212E655C"/>
    <w:lvl w:ilvl="0" w:tplc="35706E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11"/>
  </w:num>
  <w:num w:numId="5">
    <w:abstractNumId w:val="0"/>
  </w:num>
  <w:num w:numId="6">
    <w:abstractNumId w:val="16"/>
  </w:num>
  <w:num w:numId="7">
    <w:abstractNumId w:val="24"/>
  </w:num>
  <w:num w:numId="8">
    <w:abstractNumId w:val="18"/>
  </w:num>
  <w:num w:numId="9">
    <w:abstractNumId w:val="8"/>
  </w:num>
  <w:num w:numId="10">
    <w:abstractNumId w:val="2"/>
  </w:num>
  <w:num w:numId="11">
    <w:abstractNumId w:val="22"/>
  </w:num>
  <w:num w:numId="12">
    <w:abstractNumId w:val="10"/>
  </w:num>
  <w:num w:numId="13">
    <w:abstractNumId w:val="9"/>
  </w:num>
  <w:num w:numId="14">
    <w:abstractNumId w:val="4"/>
  </w:num>
  <w:num w:numId="15">
    <w:abstractNumId w:val="7"/>
  </w:num>
  <w:num w:numId="16">
    <w:abstractNumId w:val="19"/>
  </w:num>
  <w:num w:numId="17">
    <w:abstractNumId w:val="17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14"/>
  </w:num>
  <w:num w:numId="23">
    <w:abstractNumId w:val="20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8D"/>
    <w:rsid w:val="00013476"/>
    <w:rsid w:val="00020582"/>
    <w:rsid w:val="00032985"/>
    <w:rsid w:val="000425CB"/>
    <w:rsid w:val="00047EBF"/>
    <w:rsid w:val="000A4E86"/>
    <w:rsid w:val="000D41CA"/>
    <w:rsid w:val="00135834"/>
    <w:rsid w:val="0014596D"/>
    <w:rsid w:val="00146440"/>
    <w:rsid w:val="001D11C4"/>
    <w:rsid w:val="001F4FC7"/>
    <w:rsid w:val="00221611"/>
    <w:rsid w:val="00227A7E"/>
    <w:rsid w:val="0027018D"/>
    <w:rsid w:val="00282BEB"/>
    <w:rsid w:val="002C3E53"/>
    <w:rsid w:val="0032520A"/>
    <w:rsid w:val="003472D9"/>
    <w:rsid w:val="003708C6"/>
    <w:rsid w:val="00377428"/>
    <w:rsid w:val="0038197F"/>
    <w:rsid w:val="003A7D8F"/>
    <w:rsid w:val="003D3E86"/>
    <w:rsid w:val="003E0E50"/>
    <w:rsid w:val="003E24D7"/>
    <w:rsid w:val="00473C1E"/>
    <w:rsid w:val="005072D0"/>
    <w:rsid w:val="0051010D"/>
    <w:rsid w:val="00514D29"/>
    <w:rsid w:val="00521A84"/>
    <w:rsid w:val="00572214"/>
    <w:rsid w:val="00574714"/>
    <w:rsid w:val="005854C9"/>
    <w:rsid w:val="00591613"/>
    <w:rsid w:val="005A540B"/>
    <w:rsid w:val="005A61FA"/>
    <w:rsid w:val="005C2C28"/>
    <w:rsid w:val="00614F50"/>
    <w:rsid w:val="0062203C"/>
    <w:rsid w:val="00660432"/>
    <w:rsid w:val="00702AFD"/>
    <w:rsid w:val="007362CE"/>
    <w:rsid w:val="0075207C"/>
    <w:rsid w:val="00764D4A"/>
    <w:rsid w:val="00780661"/>
    <w:rsid w:val="007846F5"/>
    <w:rsid w:val="00786840"/>
    <w:rsid w:val="00821A11"/>
    <w:rsid w:val="00824CFC"/>
    <w:rsid w:val="008817CC"/>
    <w:rsid w:val="008C1045"/>
    <w:rsid w:val="008F5AC6"/>
    <w:rsid w:val="009A67A3"/>
    <w:rsid w:val="009A777F"/>
    <w:rsid w:val="009B797E"/>
    <w:rsid w:val="009D67AC"/>
    <w:rsid w:val="00A212C5"/>
    <w:rsid w:val="00A224F8"/>
    <w:rsid w:val="00A267AC"/>
    <w:rsid w:val="00A402FD"/>
    <w:rsid w:val="00A4610A"/>
    <w:rsid w:val="00A5570B"/>
    <w:rsid w:val="00A61074"/>
    <w:rsid w:val="00AB092A"/>
    <w:rsid w:val="00AB3B25"/>
    <w:rsid w:val="00B54B26"/>
    <w:rsid w:val="00B85C43"/>
    <w:rsid w:val="00BA1AC0"/>
    <w:rsid w:val="00C1187D"/>
    <w:rsid w:val="00C36692"/>
    <w:rsid w:val="00C4679F"/>
    <w:rsid w:val="00C60839"/>
    <w:rsid w:val="00C70895"/>
    <w:rsid w:val="00CA481C"/>
    <w:rsid w:val="00CC2775"/>
    <w:rsid w:val="00CE4D8E"/>
    <w:rsid w:val="00CE5FC4"/>
    <w:rsid w:val="00CF23CA"/>
    <w:rsid w:val="00CF2920"/>
    <w:rsid w:val="00CF4D2D"/>
    <w:rsid w:val="00D02A39"/>
    <w:rsid w:val="00D24DB6"/>
    <w:rsid w:val="00D74D01"/>
    <w:rsid w:val="00D8388B"/>
    <w:rsid w:val="00D87A14"/>
    <w:rsid w:val="00DA5C38"/>
    <w:rsid w:val="00E45DCB"/>
    <w:rsid w:val="00E851EB"/>
    <w:rsid w:val="00E87687"/>
    <w:rsid w:val="00EA0A00"/>
    <w:rsid w:val="00EC0671"/>
    <w:rsid w:val="00ED2A0B"/>
    <w:rsid w:val="00ED70BE"/>
    <w:rsid w:val="00F0521A"/>
    <w:rsid w:val="00F62E35"/>
    <w:rsid w:val="00F63DCF"/>
    <w:rsid w:val="00F97179"/>
    <w:rsid w:val="00FE4682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8D"/>
  </w:style>
  <w:style w:type="paragraph" w:styleId="Footer">
    <w:name w:val="footer"/>
    <w:basedOn w:val="Normal"/>
    <w:link w:val="Foot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8D"/>
  </w:style>
  <w:style w:type="paragraph" w:styleId="ListParagraph">
    <w:name w:val="List Paragraph"/>
    <w:basedOn w:val="Normal"/>
    <w:uiPriority w:val="34"/>
    <w:qFormat/>
    <w:rsid w:val="0027018D"/>
    <w:pPr>
      <w:ind w:left="720"/>
      <w:contextualSpacing/>
    </w:pPr>
  </w:style>
  <w:style w:type="table" w:styleId="TableGrid">
    <w:name w:val="Table Grid"/>
    <w:basedOn w:val="TableNormal"/>
    <w:uiPriority w:val="59"/>
    <w:rsid w:val="0027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4D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092A"/>
    <w:rPr>
      <w:color w:val="808080"/>
    </w:rPr>
  </w:style>
  <w:style w:type="paragraph" w:customStyle="1" w:styleId="PKQ1">
    <w:name w:val="P: KQ 1"/>
    <w:basedOn w:val="Normal"/>
    <w:uiPriority w:val="99"/>
    <w:rsid w:val="00D02A39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 w:val="24"/>
      <w:lang w:eastAsia="en-AU"/>
    </w:rPr>
  </w:style>
  <w:style w:type="character" w:customStyle="1" w:styleId="ATquestionno">
    <w:name w:val="AT question no."/>
    <w:rsid w:val="00146440"/>
    <w:rPr>
      <w:rFonts w:ascii="Open Sans" w:hAnsi="Open Sans" w:cs="Arial"/>
      <w:b/>
      <w:color w:val="auto"/>
    </w:rPr>
  </w:style>
  <w:style w:type="character" w:customStyle="1" w:styleId="Pbodybold">
    <w:name w:val="P: body bold"/>
    <w:uiPriority w:val="99"/>
    <w:rsid w:val="00146440"/>
    <w:rPr>
      <w:b/>
      <w:color w:val="000000"/>
    </w:rPr>
  </w:style>
  <w:style w:type="paragraph" w:customStyle="1" w:styleId="PKQ2">
    <w:name w:val="P: KQ 2"/>
    <w:basedOn w:val="Normal"/>
    <w:uiPriority w:val="99"/>
    <w:rsid w:val="00146440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8D"/>
  </w:style>
  <w:style w:type="paragraph" w:styleId="Footer">
    <w:name w:val="footer"/>
    <w:basedOn w:val="Normal"/>
    <w:link w:val="Foot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8D"/>
  </w:style>
  <w:style w:type="paragraph" w:styleId="ListParagraph">
    <w:name w:val="List Paragraph"/>
    <w:basedOn w:val="Normal"/>
    <w:uiPriority w:val="34"/>
    <w:qFormat/>
    <w:rsid w:val="0027018D"/>
    <w:pPr>
      <w:ind w:left="720"/>
      <w:contextualSpacing/>
    </w:pPr>
  </w:style>
  <w:style w:type="table" w:styleId="TableGrid">
    <w:name w:val="Table Grid"/>
    <w:basedOn w:val="TableNormal"/>
    <w:uiPriority w:val="59"/>
    <w:rsid w:val="0027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4D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092A"/>
    <w:rPr>
      <w:color w:val="808080"/>
    </w:rPr>
  </w:style>
  <w:style w:type="paragraph" w:customStyle="1" w:styleId="PKQ1">
    <w:name w:val="P: KQ 1"/>
    <w:basedOn w:val="Normal"/>
    <w:uiPriority w:val="99"/>
    <w:rsid w:val="00D02A39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 w:val="24"/>
      <w:lang w:eastAsia="en-AU"/>
    </w:rPr>
  </w:style>
  <w:style w:type="character" w:customStyle="1" w:styleId="ATquestionno">
    <w:name w:val="AT question no."/>
    <w:rsid w:val="00146440"/>
    <w:rPr>
      <w:rFonts w:ascii="Open Sans" w:hAnsi="Open Sans" w:cs="Arial"/>
      <w:b/>
      <w:color w:val="auto"/>
    </w:rPr>
  </w:style>
  <w:style w:type="character" w:customStyle="1" w:styleId="Pbodybold">
    <w:name w:val="P: body bold"/>
    <w:uiPriority w:val="99"/>
    <w:rsid w:val="00146440"/>
    <w:rPr>
      <w:b/>
      <w:color w:val="000000"/>
    </w:rPr>
  </w:style>
  <w:style w:type="paragraph" w:customStyle="1" w:styleId="PKQ2">
    <w:name w:val="P: KQ 2"/>
    <w:basedOn w:val="Normal"/>
    <w:uiPriority w:val="99"/>
    <w:rsid w:val="00146440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A36251DB</Template>
  <TotalTime>5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FISHER Tracey</cp:lastModifiedBy>
  <cp:revision>3</cp:revision>
  <cp:lastPrinted>2018-05-05T23:13:00Z</cp:lastPrinted>
  <dcterms:created xsi:type="dcterms:W3CDTF">2019-04-30T08:58:00Z</dcterms:created>
  <dcterms:modified xsi:type="dcterms:W3CDTF">2019-04-30T09:03:00Z</dcterms:modified>
</cp:coreProperties>
</file>