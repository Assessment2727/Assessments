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2B" w:rsidRDefault="00A97217">
      <w:r>
        <w:t>Stage 2 Physics</w:t>
      </w:r>
    </w:p>
    <w:p w:rsidR="00A97217" w:rsidRDefault="00A97217">
      <w:r>
        <w:t>Electricity Practical Assessment</w:t>
      </w:r>
    </w:p>
    <w:p w:rsidR="00A97217" w:rsidRDefault="00A97217" w:rsidP="00ED7576">
      <w:pPr>
        <w:tabs>
          <w:tab w:val="left" w:pos="2835"/>
        </w:tabs>
        <w:jc w:val="right"/>
        <w:rPr>
          <w:u w:val="single"/>
        </w:rPr>
      </w:pPr>
      <w:r>
        <w:t>Name:</w:t>
      </w:r>
      <w:r w:rsidR="00ED7576">
        <w:t xml:space="preserve"> </w:t>
      </w:r>
      <w:r w:rsidR="00ED7576">
        <w:rPr>
          <w:u w:val="single"/>
        </w:rPr>
        <w:tab/>
      </w:r>
    </w:p>
    <w:p w:rsidR="000564A8" w:rsidRPr="000564A8" w:rsidRDefault="000564A8" w:rsidP="000564A8">
      <w:pPr>
        <w:tabs>
          <w:tab w:val="left" w:pos="1276"/>
        </w:tabs>
        <w:jc w:val="right"/>
      </w:pPr>
      <w:r>
        <w:t xml:space="preserve">Score: </w:t>
      </w:r>
      <w:r>
        <w:rPr>
          <w:u w:val="single"/>
        </w:rPr>
        <w:tab/>
      </w:r>
      <w:r w:rsidR="00EB1F50">
        <w:t>/20</w:t>
      </w:r>
    </w:p>
    <w:p w:rsidR="00FD2C7D" w:rsidRDefault="00A97217" w:rsidP="00C12A92">
      <w:pPr>
        <w:spacing w:after="0" w:line="240" w:lineRule="auto"/>
        <w:jc w:val="center"/>
        <w:rPr>
          <w:b/>
          <w:sz w:val="36"/>
          <w:szCs w:val="36"/>
        </w:rPr>
      </w:pPr>
      <w:r w:rsidRPr="00FD2C7D">
        <w:rPr>
          <w:b/>
          <w:sz w:val="36"/>
          <w:szCs w:val="36"/>
        </w:rPr>
        <w:t>Determining the relationship between</w:t>
      </w:r>
      <w:r w:rsidR="00C12A92">
        <w:rPr>
          <w:b/>
          <w:sz w:val="36"/>
          <w:szCs w:val="36"/>
        </w:rPr>
        <w:t xml:space="preserve"> </w:t>
      </w:r>
      <w:r w:rsidRPr="00FD2C7D">
        <w:rPr>
          <w:b/>
          <w:sz w:val="36"/>
          <w:szCs w:val="36"/>
        </w:rPr>
        <w:t>potential</w:t>
      </w:r>
    </w:p>
    <w:p w:rsidR="00A97217" w:rsidRPr="00FD2C7D" w:rsidRDefault="00A97217" w:rsidP="00C12A92">
      <w:pPr>
        <w:spacing w:line="240" w:lineRule="auto"/>
        <w:jc w:val="center"/>
        <w:rPr>
          <w:b/>
          <w:sz w:val="36"/>
          <w:szCs w:val="36"/>
        </w:rPr>
      </w:pPr>
      <w:proofErr w:type="gramStart"/>
      <w:r w:rsidRPr="00FD2C7D">
        <w:rPr>
          <w:b/>
          <w:sz w:val="36"/>
          <w:szCs w:val="36"/>
        </w:rPr>
        <w:t>difference</w:t>
      </w:r>
      <w:proofErr w:type="gramEnd"/>
      <w:r w:rsidRPr="00FD2C7D">
        <w:rPr>
          <w:b/>
          <w:sz w:val="36"/>
          <w:szCs w:val="36"/>
        </w:rPr>
        <w:t xml:space="preserve"> and current in a resistor</w:t>
      </w:r>
    </w:p>
    <w:p w:rsidR="00A97217" w:rsidRDefault="00A97217">
      <w:r>
        <w:t>The amount of current flowing in a metallic conductor depends on the amount of charge flowing past a point per unit time.</w:t>
      </w:r>
    </w:p>
    <w:p w:rsidR="00A97217" w:rsidRDefault="00A97217">
      <w:r>
        <w:t>If you apply a potential difference, V, across the ends of a conductor it will cause a current, I, to flow. You can use a voltmeter to measure the electrical potential difference, V, between the ends of a metal wire resistor and you can measure the current, I, in that resistor with an ammeter</w:t>
      </w:r>
      <w:r w:rsidR="00DB504F">
        <w:t>.</w:t>
      </w:r>
    </w:p>
    <w:p w:rsidR="00DB504F" w:rsidRDefault="00DB504F">
      <w:r>
        <w:t>In this experiment you will investigate the relationship between current and potential difference to determine if an electrical device is ohmic or non-ohmic and to determine the resistance of a resistor.</w:t>
      </w:r>
    </w:p>
    <w:p w:rsidR="00A97217" w:rsidRDefault="00916136">
      <w:r w:rsidRPr="00FB4A27">
        <w:rPr>
          <w:u w:val="single"/>
        </w:rPr>
        <w:t>Equipment</w:t>
      </w:r>
      <w:r>
        <w:t>:</w:t>
      </w:r>
    </w:p>
    <w:p w:rsidR="00916136" w:rsidRDefault="00916136" w:rsidP="00916136">
      <w:pPr>
        <w:ind w:left="720"/>
        <w:sectPr w:rsidR="00916136" w:rsidSect="001217C6">
          <w:pgSz w:w="11906" w:h="16838"/>
          <w:pgMar w:top="510" w:right="510" w:bottom="510" w:left="510" w:header="709" w:footer="709" w:gutter="0"/>
          <w:cols w:space="708"/>
          <w:docGrid w:linePitch="360"/>
        </w:sectPr>
      </w:pPr>
    </w:p>
    <w:p w:rsidR="00916136" w:rsidRDefault="00916136" w:rsidP="00916136">
      <w:pPr>
        <w:ind w:left="720"/>
      </w:pPr>
      <w:r>
        <w:lastRenderedPageBreak/>
        <w:t>Power supply (0 – 12 V)</w:t>
      </w:r>
    </w:p>
    <w:p w:rsidR="00916136" w:rsidRDefault="00916136" w:rsidP="00916136">
      <w:pPr>
        <w:ind w:left="720"/>
      </w:pPr>
      <w:r>
        <w:t>Electrical leads × 6</w:t>
      </w:r>
    </w:p>
    <w:p w:rsidR="00916136" w:rsidRDefault="00916136" w:rsidP="00916136">
      <w:pPr>
        <w:ind w:left="720"/>
      </w:pPr>
      <w:r>
        <w:t>Single globe (12 V)</w:t>
      </w:r>
    </w:p>
    <w:p w:rsidR="00916136" w:rsidRDefault="00375447" w:rsidP="00916136">
      <w:pPr>
        <w:ind w:left="720"/>
      </w:pPr>
      <w:r>
        <w:br w:type="column"/>
      </w:r>
      <w:r w:rsidR="00916136">
        <w:lastRenderedPageBreak/>
        <w:t>Voltmeter (0 – 12 V)</w:t>
      </w:r>
    </w:p>
    <w:p w:rsidR="00916136" w:rsidRDefault="00916136" w:rsidP="00916136">
      <w:pPr>
        <w:ind w:left="720"/>
      </w:pPr>
      <w:r>
        <w:t>Ammeter (0 – 5 A)</w:t>
      </w:r>
    </w:p>
    <w:p w:rsidR="00916136" w:rsidRDefault="00375447" w:rsidP="00916136">
      <w:pPr>
        <w:ind w:left="720"/>
      </w:pPr>
      <w:r>
        <w:br w:type="column"/>
      </w:r>
      <w:r w:rsidR="00916136">
        <w:lastRenderedPageBreak/>
        <w:t>Switch</w:t>
      </w:r>
    </w:p>
    <w:p w:rsidR="00916136" w:rsidRDefault="00916136" w:rsidP="00916136">
      <w:pPr>
        <w:ind w:left="720"/>
      </w:pPr>
      <w:r>
        <w:t xml:space="preserve">Unknown Resistor × 1 </w:t>
      </w:r>
    </w:p>
    <w:p w:rsidR="00916136" w:rsidRDefault="00916136">
      <w:pPr>
        <w:sectPr w:rsidR="00916136" w:rsidSect="00916136">
          <w:type w:val="continuous"/>
          <w:pgSz w:w="11906" w:h="16838"/>
          <w:pgMar w:top="510" w:right="510" w:bottom="510" w:left="510" w:header="709" w:footer="709" w:gutter="0"/>
          <w:cols w:num="3" w:space="340" w:equalWidth="0">
            <w:col w:w="3034" w:space="142"/>
            <w:col w:w="2693" w:space="142"/>
            <w:col w:w="4875"/>
          </w:cols>
          <w:docGrid w:linePitch="360"/>
        </w:sectPr>
      </w:pPr>
    </w:p>
    <w:p w:rsidR="00375447" w:rsidRDefault="00375447">
      <w:r w:rsidRPr="00FB4A27">
        <w:rPr>
          <w:u w:val="single"/>
        </w:rPr>
        <w:lastRenderedPageBreak/>
        <w:t>Procedure</w:t>
      </w:r>
      <w:r>
        <w:t>:</w:t>
      </w:r>
    </w:p>
    <w:p w:rsidR="00375447" w:rsidRDefault="00375447" w:rsidP="00375447">
      <w:pPr>
        <w:pStyle w:val="ListParagraph"/>
        <w:numPr>
          <w:ilvl w:val="0"/>
          <w:numId w:val="1"/>
        </w:numPr>
      </w:pPr>
      <w:r>
        <w:t>Bef</w:t>
      </w:r>
      <w:r w:rsidR="00590E7D">
        <w:t>ore connecting the circuit use</w:t>
      </w:r>
      <w:r>
        <w:t xml:space="preserve"> the voltmeter measure </w:t>
      </w:r>
      <w:r w:rsidR="00590E7D">
        <w:t xml:space="preserve">the </w:t>
      </w:r>
      <w:r w:rsidR="00590E7D" w:rsidRPr="006E1D1B">
        <w:rPr>
          <w:u w:val="single"/>
        </w:rPr>
        <w:t>terminal voltage</w:t>
      </w:r>
      <w:r w:rsidR="00590E7D">
        <w:t xml:space="preserve"> of the power supply </w:t>
      </w:r>
      <w:r w:rsidR="00590E7D" w:rsidRPr="00590E7D">
        <w:t>without</w:t>
      </w:r>
      <w:r w:rsidR="00590E7D">
        <w:t xml:space="preserve"> </w:t>
      </w:r>
      <w:proofErr w:type="gramStart"/>
      <w:r w:rsidR="00590E7D">
        <w:t>an</w:t>
      </w:r>
      <w:proofErr w:type="gramEnd"/>
      <w:r w:rsidR="00590E7D">
        <w:t xml:space="preserve"> load. R</w:t>
      </w:r>
      <w:r>
        <w:t xml:space="preserve">ecord </w:t>
      </w:r>
      <w:r w:rsidR="00590E7D">
        <w:t xml:space="preserve">this value </w:t>
      </w:r>
      <w:r>
        <w:t>in the column headed “Terminal Voltage”</w:t>
      </w:r>
      <w:r w:rsidR="00770995">
        <w:t xml:space="preserve"> in </w:t>
      </w:r>
      <w:r>
        <w:t>table</w:t>
      </w:r>
      <w:r w:rsidR="00770995">
        <w:t xml:space="preserve"> 1</w:t>
      </w:r>
      <w:r w:rsidR="00590E7D">
        <w:t xml:space="preserve"> below (Repeat for each voltage).</w:t>
      </w:r>
      <w:r w:rsidR="006E1D1B">
        <w:br/>
      </w:r>
      <w:r w:rsidR="00C3285C">
        <w:t xml:space="preserve">[Terminal Voltage is the </w:t>
      </w:r>
      <w:r w:rsidR="00413BA0">
        <w:t>voltage provided by the Power supply and is not always the same as the dial suggests, so needs to be measured for each setting</w:t>
      </w:r>
      <w:r w:rsidR="00C3285C">
        <w:t>]</w:t>
      </w:r>
    </w:p>
    <w:p w:rsidR="00F33B33" w:rsidRDefault="00F33B33" w:rsidP="00375447">
      <w:pPr>
        <w:pStyle w:val="ListParagraph"/>
        <w:numPr>
          <w:ilvl w:val="0"/>
          <w:numId w:val="1"/>
        </w:numPr>
      </w:pPr>
      <w:r>
        <w:t>Connect the equipment as shown in the circuit diagram below.</w:t>
      </w:r>
      <w:r w:rsidR="00BA45CA">
        <w:br/>
      </w:r>
      <w:r w:rsidR="00BA45CA">
        <w:rPr>
          <w:b/>
        </w:rPr>
        <w:t>Note your resistor number in the space at the top of the next page.</w:t>
      </w:r>
    </w:p>
    <w:bookmarkStart w:id="0" w:name="_GoBack"/>
    <w:p w:rsidR="006D2049" w:rsidRDefault="00270001" w:rsidP="00FB4A27">
      <w:pPr>
        <w:pStyle w:val="ListParagraph"/>
        <w:ind w:left="5760"/>
      </w:pPr>
      <w:r>
        <w:object w:dxaOrig="3240" w:dyaOrig="22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61.55pt;height:113.3pt" o:ole="">
            <v:imagedata r:id="rId6" o:title=""/>
          </v:shape>
          <o:OLEObject Type="Embed" ProgID="FXDraw.Graphic" ShapeID="_x0000_i1030" DrawAspect="Content" ObjectID="_1472972877" r:id="rId7"/>
        </w:object>
      </w:r>
      <w:bookmarkEnd w:id="0"/>
    </w:p>
    <w:p w:rsidR="00F33B33" w:rsidRDefault="00F33B33" w:rsidP="00375447">
      <w:pPr>
        <w:pStyle w:val="ListParagraph"/>
        <w:numPr>
          <w:ilvl w:val="0"/>
          <w:numId w:val="1"/>
        </w:numPr>
      </w:pPr>
      <w:r>
        <w:t xml:space="preserve">Set the power supply to the minimum </w:t>
      </w:r>
      <w:r w:rsidR="008A1CA1">
        <w:t>output.</w:t>
      </w:r>
    </w:p>
    <w:p w:rsidR="008A1CA1" w:rsidRDefault="008A1CA1" w:rsidP="00375447">
      <w:pPr>
        <w:pStyle w:val="ListParagraph"/>
        <w:numPr>
          <w:ilvl w:val="0"/>
          <w:numId w:val="1"/>
        </w:numPr>
      </w:pPr>
      <w:r>
        <w:t xml:space="preserve">Set both meters to the maximum reading </w:t>
      </w:r>
      <w:r w:rsidR="00C3285C">
        <w:t>(i.e</w:t>
      </w:r>
      <w:r w:rsidR="00B75CE1">
        <w:t>.</w:t>
      </w:r>
      <w:r w:rsidR="00C3285C">
        <w:t xml:space="preserve"> 5 A or 12 V) </w:t>
      </w:r>
      <w:r>
        <w:t>before turning on the power su</w:t>
      </w:r>
      <w:r w:rsidR="00C3285C">
        <w:t>pply and check for</w:t>
      </w:r>
      <w:r w:rsidR="00770995">
        <w:t xml:space="preserve"> correct polarity.</w:t>
      </w:r>
      <w:r>
        <w:t xml:space="preserve"> With the meters working correctly continue with the lab test.</w:t>
      </w:r>
    </w:p>
    <w:p w:rsidR="008A1CA1" w:rsidRDefault="008A1CA1" w:rsidP="00375447">
      <w:pPr>
        <w:pStyle w:val="ListParagraph"/>
        <w:numPr>
          <w:ilvl w:val="0"/>
          <w:numId w:val="1"/>
        </w:numPr>
      </w:pPr>
      <w:r>
        <w:t xml:space="preserve">Adjust the power supply output to get five different readings </w:t>
      </w:r>
      <w:r w:rsidR="003F32F8">
        <w:t>of potential difference and current, recording results in the</w:t>
      </w:r>
      <w:r w:rsidR="00B04233">
        <w:t xml:space="preserve"> table below.</w:t>
      </w:r>
      <w:r w:rsidR="00B04233">
        <w:br/>
        <w:t xml:space="preserve">(Note: </w:t>
      </w:r>
      <w:r w:rsidR="00B04233" w:rsidRPr="00B04233">
        <w:rPr>
          <w:b/>
          <w:u w:val="single"/>
        </w:rPr>
        <w:t>do not run</w:t>
      </w:r>
      <w:r w:rsidR="006E4304">
        <w:rPr>
          <w:b/>
          <w:u w:val="single"/>
        </w:rPr>
        <w:t xml:space="preserve"> the circuit for more tha</w:t>
      </w:r>
      <w:r w:rsidR="004711D4">
        <w:rPr>
          <w:b/>
          <w:u w:val="single"/>
        </w:rPr>
        <w:t>n</w:t>
      </w:r>
      <w:r w:rsidR="006E4304">
        <w:rPr>
          <w:b/>
          <w:u w:val="single"/>
        </w:rPr>
        <w:t xml:space="preserve"> 10 – 15</w:t>
      </w:r>
      <w:r w:rsidR="003F32F8" w:rsidRPr="00B04233">
        <w:rPr>
          <w:b/>
          <w:u w:val="single"/>
        </w:rPr>
        <w:t xml:space="preserve"> seconds.</w:t>
      </w:r>
      <w:r w:rsidR="003F32F8">
        <w:t xml:space="preserve"> If the current is too high in may overheat </w:t>
      </w:r>
      <w:r w:rsidR="00DB6A0C">
        <w:t>the resistor, damaging it.)</w:t>
      </w:r>
    </w:p>
    <w:p w:rsidR="00DB6A0C" w:rsidRDefault="00770995" w:rsidP="00375447">
      <w:pPr>
        <w:pStyle w:val="ListParagraph"/>
        <w:numPr>
          <w:ilvl w:val="0"/>
          <w:numId w:val="1"/>
        </w:numPr>
      </w:pPr>
      <w:r>
        <w:t xml:space="preserve">Repeat steps </w:t>
      </w:r>
      <w:r w:rsidR="006D2049">
        <w:t>5 &amp; 6, replacing the unknown resistor with the 12 V globe.</w:t>
      </w:r>
      <w:r w:rsidR="001E6FF6">
        <w:t xml:space="preserve"> Record your results in Table 2</w:t>
      </w:r>
    </w:p>
    <w:p w:rsidR="00FB4A27" w:rsidRDefault="00FB4A27">
      <w:r>
        <w:br w:type="page"/>
      </w:r>
    </w:p>
    <w:p w:rsidR="001B718D" w:rsidRPr="00A07E8A" w:rsidRDefault="001B718D" w:rsidP="00A07E8A">
      <w:pPr>
        <w:tabs>
          <w:tab w:val="left" w:pos="4111"/>
          <w:tab w:val="left" w:pos="6237"/>
          <w:tab w:val="left" w:pos="7797"/>
        </w:tabs>
        <w:spacing w:after="60" w:line="240" w:lineRule="auto"/>
        <w:rPr>
          <w:u w:val="single"/>
        </w:rPr>
      </w:pPr>
      <w:r>
        <w:lastRenderedPageBreak/>
        <w:t>Processing Results:</w:t>
      </w:r>
      <w:r w:rsidR="00A07E8A">
        <w:tab/>
        <w:t xml:space="preserve">Resistor Number: </w:t>
      </w:r>
      <w:r w:rsidR="00A07E8A" w:rsidRPr="00A07E8A">
        <w:tab/>
      </w:r>
      <w:r w:rsidR="00A07E8A" w:rsidRPr="00A07E8A">
        <w:rPr>
          <w:u w:val="dotted" w:color="A6A6A6" w:themeColor="background1" w:themeShade="A6"/>
        </w:rPr>
        <w:tab/>
      </w:r>
    </w:p>
    <w:p w:rsidR="001B718D" w:rsidRDefault="00654FB8" w:rsidP="00E0660E">
      <w:pPr>
        <w:pStyle w:val="ListParagraph"/>
        <w:numPr>
          <w:ilvl w:val="0"/>
          <w:numId w:val="2"/>
        </w:numPr>
        <w:tabs>
          <w:tab w:val="left" w:pos="10206"/>
        </w:tabs>
        <w:spacing w:after="60" w:line="240" w:lineRule="auto"/>
      </w:pPr>
      <w:r>
        <w:t>Record you r</w:t>
      </w:r>
      <w:r w:rsidR="001B718D">
        <w:t>esults for the unknown resistor</w:t>
      </w:r>
      <w:r w:rsidR="00FB4A27">
        <w:t xml:space="preserve">. Calculate and record values </w:t>
      </w:r>
      <w:proofErr w:type="gramStart"/>
      <w:r w:rsidR="00FB4A27">
        <w:t xml:space="preserve">for </w:t>
      </w:r>
      <w:proofErr w:type="gramEnd"/>
      <w:r w:rsidR="00FB4A27" w:rsidRPr="001E6FF6">
        <w:rPr>
          <w:position w:val="-24"/>
        </w:rPr>
        <w:object w:dxaOrig="279" w:dyaOrig="620">
          <v:shape id="_x0000_i1025" type="#_x0000_t75" style="width:13.75pt;height:31.3pt" o:ole="">
            <v:imagedata r:id="rId8" o:title=""/>
          </v:shape>
          <o:OLEObject Type="Embed" ProgID="Equation.3" ShapeID="_x0000_i1025" DrawAspect="Content" ObjectID="_1472972878" r:id="rId9"/>
        </w:object>
      </w:r>
      <w:r w:rsidR="00FB4A27">
        <w:t>.</w:t>
      </w:r>
      <w:r w:rsidR="00E0660E">
        <w:tab/>
        <w:t>(2)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9"/>
        <w:gridCol w:w="1987"/>
        <w:gridCol w:w="1384"/>
        <w:gridCol w:w="2644"/>
        <w:gridCol w:w="1858"/>
      </w:tblGrid>
      <w:tr w:rsidR="006E1D1B" w:rsidTr="006E1D1B">
        <w:tc>
          <w:tcPr>
            <w:tcW w:w="8942" w:type="dxa"/>
            <w:gridSpan w:val="5"/>
            <w:vAlign w:val="center"/>
          </w:tcPr>
          <w:p w:rsidR="006E1D1B" w:rsidRPr="001E6FF6" w:rsidRDefault="006E1D1B" w:rsidP="006E1D1B">
            <w:pPr>
              <w:rPr>
                <w:position w:val="-24"/>
              </w:rPr>
            </w:pPr>
            <w:r>
              <w:t>Table 1: Results for unknown resistor</w:t>
            </w:r>
          </w:p>
        </w:tc>
      </w:tr>
      <w:tr w:rsidR="001E6FF6" w:rsidTr="006E1D1B">
        <w:tc>
          <w:tcPr>
            <w:tcW w:w="0" w:type="auto"/>
            <w:vAlign w:val="center"/>
          </w:tcPr>
          <w:p w:rsidR="001E6FF6" w:rsidRDefault="001E6FF6" w:rsidP="001E6FF6">
            <w:pPr>
              <w:jc w:val="center"/>
            </w:pPr>
            <w:r>
              <w:t>Reading</w:t>
            </w:r>
          </w:p>
        </w:tc>
        <w:tc>
          <w:tcPr>
            <w:tcW w:w="0" w:type="auto"/>
            <w:vAlign w:val="center"/>
          </w:tcPr>
          <w:p w:rsidR="001E6FF6" w:rsidRDefault="001E6FF6" w:rsidP="001E6FF6">
            <w:pPr>
              <w:jc w:val="center"/>
            </w:pPr>
            <w:r>
              <w:t>Terminal Voltage</w:t>
            </w:r>
          </w:p>
        </w:tc>
        <w:tc>
          <w:tcPr>
            <w:tcW w:w="0" w:type="auto"/>
            <w:vAlign w:val="center"/>
          </w:tcPr>
          <w:p w:rsidR="001E6FF6" w:rsidRDefault="001E6FF6" w:rsidP="001E6FF6">
            <w:pPr>
              <w:jc w:val="center"/>
            </w:pPr>
            <w:r>
              <w:t>Current (A)</w:t>
            </w:r>
          </w:p>
        </w:tc>
        <w:tc>
          <w:tcPr>
            <w:tcW w:w="0" w:type="auto"/>
            <w:vAlign w:val="center"/>
          </w:tcPr>
          <w:p w:rsidR="001E6FF6" w:rsidRDefault="001E6FF6" w:rsidP="001E6FF6">
            <w:pPr>
              <w:jc w:val="center"/>
            </w:pPr>
            <w:r>
              <w:t>Potential Difference (V)</w:t>
            </w:r>
          </w:p>
        </w:tc>
        <w:tc>
          <w:tcPr>
            <w:tcW w:w="1628" w:type="dxa"/>
            <w:vAlign w:val="center"/>
          </w:tcPr>
          <w:p w:rsidR="001E6FF6" w:rsidRDefault="00EE2AE9" w:rsidP="001E6FF6">
            <w:pPr>
              <w:jc w:val="center"/>
            </w:pPr>
            <w:r w:rsidRPr="001E6FF6">
              <w:rPr>
                <w:position w:val="-24"/>
              </w:rPr>
              <w:object w:dxaOrig="279" w:dyaOrig="620">
                <v:shape id="_x0000_i1026" type="#_x0000_t75" style="width:13.75pt;height:31.3pt" o:ole="">
                  <v:imagedata r:id="rId10" o:title=""/>
                </v:shape>
                <o:OLEObject Type="Embed" ProgID="Equation.3" ShapeID="_x0000_i1026" DrawAspect="Content" ObjectID="_1472972879" r:id="rId11"/>
              </w:object>
            </w:r>
          </w:p>
        </w:tc>
      </w:tr>
      <w:tr w:rsidR="001E6FF6" w:rsidTr="006E1D1B">
        <w:tc>
          <w:tcPr>
            <w:tcW w:w="0" w:type="auto"/>
            <w:vAlign w:val="center"/>
          </w:tcPr>
          <w:p w:rsidR="001E6FF6" w:rsidRDefault="001E6FF6" w:rsidP="00654FB8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1E6FF6" w:rsidRDefault="001E6FF6" w:rsidP="00654FB8">
            <w:pPr>
              <w:spacing w:line="276" w:lineRule="auto"/>
            </w:pPr>
          </w:p>
        </w:tc>
        <w:tc>
          <w:tcPr>
            <w:tcW w:w="0" w:type="auto"/>
          </w:tcPr>
          <w:p w:rsidR="001E6FF6" w:rsidRDefault="001E6FF6" w:rsidP="001B718D"/>
        </w:tc>
        <w:tc>
          <w:tcPr>
            <w:tcW w:w="0" w:type="auto"/>
          </w:tcPr>
          <w:p w:rsidR="001E6FF6" w:rsidRDefault="001E6FF6" w:rsidP="001B718D"/>
        </w:tc>
        <w:tc>
          <w:tcPr>
            <w:tcW w:w="1628" w:type="dxa"/>
          </w:tcPr>
          <w:p w:rsidR="001E6FF6" w:rsidRDefault="001E6FF6" w:rsidP="001B718D"/>
        </w:tc>
      </w:tr>
      <w:tr w:rsidR="001E6FF6" w:rsidTr="006E1D1B">
        <w:tc>
          <w:tcPr>
            <w:tcW w:w="0" w:type="auto"/>
            <w:vAlign w:val="center"/>
          </w:tcPr>
          <w:p w:rsidR="001E6FF6" w:rsidRDefault="001E6FF6" w:rsidP="00654FB8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1E6FF6" w:rsidRDefault="001E6FF6" w:rsidP="00654FB8">
            <w:pPr>
              <w:spacing w:line="276" w:lineRule="auto"/>
            </w:pPr>
          </w:p>
        </w:tc>
        <w:tc>
          <w:tcPr>
            <w:tcW w:w="0" w:type="auto"/>
          </w:tcPr>
          <w:p w:rsidR="001E6FF6" w:rsidRDefault="001E6FF6" w:rsidP="001B718D"/>
        </w:tc>
        <w:tc>
          <w:tcPr>
            <w:tcW w:w="0" w:type="auto"/>
          </w:tcPr>
          <w:p w:rsidR="001E6FF6" w:rsidRDefault="001E6FF6" w:rsidP="001B718D"/>
        </w:tc>
        <w:tc>
          <w:tcPr>
            <w:tcW w:w="1628" w:type="dxa"/>
          </w:tcPr>
          <w:p w:rsidR="001E6FF6" w:rsidRDefault="001E6FF6" w:rsidP="001B718D"/>
        </w:tc>
      </w:tr>
      <w:tr w:rsidR="001E6FF6" w:rsidTr="006E1D1B">
        <w:tc>
          <w:tcPr>
            <w:tcW w:w="0" w:type="auto"/>
            <w:vAlign w:val="center"/>
          </w:tcPr>
          <w:p w:rsidR="001E6FF6" w:rsidRDefault="001E6FF6" w:rsidP="00654FB8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1E6FF6" w:rsidRDefault="001E6FF6" w:rsidP="00654FB8">
            <w:pPr>
              <w:spacing w:line="276" w:lineRule="auto"/>
            </w:pPr>
          </w:p>
        </w:tc>
        <w:tc>
          <w:tcPr>
            <w:tcW w:w="0" w:type="auto"/>
          </w:tcPr>
          <w:p w:rsidR="001E6FF6" w:rsidRDefault="001E6FF6" w:rsidP="001B718D"/>
        </w:tc>
        <w:tc>
          <w:tcPr>
            <w:tcW w:w="0" w:type="auto"/>
          </w:tcPr>
          <w:p w:rsidR="001E6FF6" w:rsidRDefault="001E6FF6" w:rsidP="001B718D"/>
        </w:tc>
        <w:tc>
          <w:tcPr>
            <w:tcW w:w="1628" w:type="dxa"/>
          </w:tcPr>
          <w:p w:rsidR="001E6FF6" w:rsidRDefault="001E6FF6" w:rsidP="001B718D"/>
        </w:tc>
      </w:tr>
      <w:tr w:rsidR="001E6FF6" w:rsidTr="006E1D1B">
        <w:tc>
          <w:tcPr>
            <w:tcW w:w="0" w:type="auto"/>
            <w:vAlign w:val="center"/>
          </w:tcPr>
          <w:p w:rsidR="001E6FF6" w:rsidRDefault="001E6FF6" w:rsidP="00654FB8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1E6FF6" w:rsidRDefault="001E6FF6" w:rsidP="00654FB8">
            <w:pPr>
              <w:spacing w:line="276" w:lineRule="auto"/>
            </w:pPr>
          </w:p>
        </w:tc>
        <w:tc>
          <w:tcPr>
            <w:tcW w:w="0" w:type="auto"/>
          </w:tcPr>
          <w:p w:rsidR="001E6FF6" w:rsidRDefault="001E6FF6" w:rsidP="001B718D"/>
        </w:tc>
        <w:tc>
          <w:tcPr>
            <w:tcW w:w="0" w:type="auto"/>
          </w:tcPr>
          <w:p w:rsidR="001E6FF6" w:rsidRDefault="001E6FF6" w:rsidP="001B718D"/>
        </w:tc>
        <w:tc>
          <w:tcPr>
            <w:tcW w:w="1628" w:type="dxa"/>
          </w:tcPr>
          <w:p w:rsidR="001E6FF6" w:rsidRDefault="001E6FF6" w:rsidP="001B718D"/>
        </w:tc>
      </w:tr>
      <w:tr w:rsidR="001E6FF6" w:rsidTr="006E1D1B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1E6FF6" w:rsidRDefault="001E6FF6" w:rsidP="00654FB8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E6FF6" w:rsidRDefault="001E6FF6" w:rsidP="00654FB8">
            <w:pPr>
              <w:spacing w:line="276" w:lineRule="auto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E6FF6" w:rsidRDefault="001E6FF6" w:rsidP="001B718D"/>
        </w:tc>
        <w:tc>
          <w:tcPr>
            <w:tcW w:w="0" w:type="auto"/>
          </w:tcPr>
          <w:p w:rsidR="001E6FF6" w:rsidRDefault="001E6FF6" w:rsidP="001B718D"/>
        </w:tc>
        <w:tc>
          <w:tcPr>
            <w:tcW w:w="1628" w:type="dxa"/>
          </w:tcPr>
          <w:p w:rsidR="001E6FF6" w:rsidRDefault="001E6FF6" w:rsidP="001B718D"/>
        </w:tc>
      </w:tr>
    </w:tbl>
    <w:p w:rsidR="00654FB8" w:rsidRDefault="00654FB8" w:rsidP="00FB4A27">
      <w:pPr>
        <w:spacing w:after="60" w:line="240" w:lineRule="auto"/>
      </w:pPr>
    </w:p>
    <w:p w:rsidR="001B718D" w:rsidRDefault="00654FB8" w:rsidP="00E0660E">
      <w:pPr>
        <w:pStyle w:val="ListParagraph"/>
        <w:numPr>
          <w:ilvl w:val="0"/>
          <w:numId w:val="2"/>
        </w:numPr>
        <w:tabs>
          <w:tab w:val="left" w:pos="10206"/>
        </w:tabs>
        <w:spacing w:after="60" w:line="240" w:lineRule="auto"/>
      </w:pPr>
      <w:r>
        <w:t>Record your r</w:t>
      </w:r>
      <w:r w:rsidR="001E6FF6">
        <w:t>esults for the 12 V g</w:t>
      </w:r>
      <w:r w:rsidR="001B718D">
        <w:t>lobe</w:t>
      </w:r>
      <w:r w:rsidR="00FB4A27">
        <w:t xml:space="preserve">. Calculate and record values </w:t>
      </w:r>
      <w:proofErr w:type="gramStart"/>
      <w:r w:rsidR="00FB4A27">
        <w:t xml:space="preserve">for </w:t>
      </w:r>
      <w:proofErr w:type="gramEnd"/>
      <w:r w:rsidR="00FB4A27" w:rsidRPr="001E6FF6">
        <w:rPr>
          <w:position w:val="-24"/>
        </w:rPr>
        <w:object w:dxaOrig="279" w:dyaOrig="620">
          <v:shape id="_x0000_i1027" type="#_x0000_t75" style="width:13.75pt;height:31.3pt" o:ole="">
            <v:imagedata r:id="rId8" o:title=""/>
          </v:shape>
          <o:OLEObject Type="Embed" ProgID="Equation.3" ShapeID="_x0000_i1027" DrawAspect="Content" ObjectID="_1472972880" r:id="rId12"/>
        </w:object>
      </w:r>
      <w:r w:rsidR="00FB4A27">
        <w:t>.</w:t>
      </w:r>
      <w:r w:rsidR="00E0660E">
        <w:tab/>
        <w:t>(2)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6"/>
        <w:gridCol w:w="1741"/>
        <w:gridCol w:w="1212"/>
        <w:gridCol w:w="2316"/>
        <w:gridCol w:w="1133"/>
      </w:tblGrid>
      <w:tr w:rsidR="00201C70" w:rsidTr="004D1B7E">
        <w:tc>
          <w:tcPr>
            <w:tcW w:w="7338" w:type="dxa"/>
            <w:gridSpan w:val="5"/>
            <w:vAlign w:val="center"/>
          </w:tcPr>
          <w:p w:rsidR="00201C70" w:rsidRPr="001E6FF6" w:rsidRDefault="00201C70" w:rsidP="00201C70">
            <w:pPr>
              <w:rPr>
                <w:position w:val="-24"/>
              </w:rPr>
            </w:pPr>
            <w:r>
              <w:t>Table 2: Results for 12 V globe</w:t>
            </w:r>
          </w:p>
        </w:tc>
      </w:tr>
      <w:tr w:rsidR="00FF0F1A" w:rsidTr="006E1D1B">
        <w:tc>
          <w:tcPr>
            <w:tcW w:w="0" w:type="auto"/>
            <w:vAlign w:val="center"/>
          </w:tcPr>
          <w:p w:rsidR="00FF0F1A" w:rsidRDefault="00FF0F1A" w:rsidP="000C3C04">
            <w:pPr>
              <w:jc w:val="center"/>
            </w:pPr>
            <w:r>
              <w:t>Reading</w:t>
            </w:r>
          </w:p>
        </w:tc>
        <w:tc>
          <w:tcPr>
            <w:tcW w:w="0" w:type="auto"/>
            <w:vAlign w:val="center"/>
          </w:tcPr>
          <w:p w:rsidR="00FF0F1A" w:rsidRDefault="00FF0F1A" w:rsidP="000C3C04">
            <w:pPr>
              <w:jc w:val="center"/>
            </w:pPr>
            <w:r>
              <w:t>Terminal Voltage</w:t>
            </w:r>
          </w:p>
        </w:tc>
        <w:tc>
          <w:tcPr>
            <w:tcW w:w="0" w:type="auto"/>
            <w:vAlign w:val="center"/>
          </w:tcPr>
          <w:p w:rsidR="00FF0F1A" w:rsidRDefault="00FF0F1A" w:rsidP="000C3C04">
            <w:pPr>
              <w:jc w:val="center"/>
            </w:pPr>
            <w:r>
              <w:t>Current (A)</w:t>
            </w:r>
          </w:p>
        </w:tc>
        <w:tc>
          <w:tcPr>
            <w:tcW w:w="0" w:type="auto"/>
            <w:vAlign w:val="center"/>
          </w:tcPr>
          <w:p w:rsidR="00FF0F1A" w:rsidRDefault="00FF0F1A" w:rsidP="000C3C04">
            <w:pPr>
              <w:jc w:val="center"/>
            </w:pPr>
            <w:r>
              <w:t>Potential Difference (V)</w:t>
            </w:r>
          </w:p>
        </w:tc>
        <w:tc>
          <w:tcPr>
            <w:tcW w:w="1133" w:type="dxa"/>
            <w:vAlign w:val="center"/>
          </w:tcPr>
          <w:p w:rsidR="00FF0F1A" w:rsidRDefault="00FF0F1A" w:rsidP="000C3C04">
            <w:pPr>
              <w:jc w:val="center"/>
            </w:pPr>
            <w:r w:rsidRPr="001E6FF6">
              <w:rPr>
                <w:position w:val="-24"/>
              </w:rPr>
              <w:object w:dxaOrig="279" w:dyaOrig="620">
                <v:shape id="_x0000_i1028" type="#_x0000_t75" style="width:13.75pt;height:31.3pt" o:ole="">
                  <v:imagedata r:id="rId10" o:title=""/>
                </v:shape>
                <o:OLEObject Type="Embed" ProgID="Equation.3" ShapeID="_x0000_i1028" DrawAspect="Content" ObjectID="_1472972881" r:id="rId13"/>
              </w:object>
            </w:r>
          </w:p>
        </w:tc>
      </w:tr>
      <w:tr w:rsidR="00FF0F1A" w:rsidTr="006E1D1B">
        <w:tc>
          <w:tcPr>
            <w:tcW w:w="0" w:type="auto"/>
            <w:vAlign w:val="center"/>
          </w:tcPr>
          <w:p w:rsidR="00FF0F1A" w:rsidRDefault="00FF0F1A" w:rsidP="000C3C04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F0F1A" w:rsidRDefault="00FF0F1A" w:rsidP="000C3C04">
            <w:pPr>
              <w:spacing w:line="276" w:lineRule="auto"/>
            </w:pPr>
          </w:p>
        </w:tc>
        <w:tc>
          <w:tcPr>
            <w:tcW w:w="0" w:type="auto"/>
          </w:tcPr>
          <w:p w:rsidR="00FF0F1A" w:rsidRDefault="00FF0F1A" w:rsidP="000C3C04"/>
        </w:tc>
        <w:tc>
          <w:tcPr>
            <w:tcW w:w="0" w:type="auto"/>
          </w:tcPr>
          <w:p w:rsidR="00FF0F1A" w:rsidRDefault="00FF0F1A" w:rsidP="000C3C04"/>
        </w:tc>
        <w:tc>
          <w:tcPr>
            <w:tcW w:w="1133" w:type="dxa"/>
          </w:tcPr>
          <w:p w:rsidR="00FF0F1A" w:rsidRDefault="00FF0F1A" w:rsidP="000C3C04"/>
        </w:tc>
      </w:tr>
      <w:tr w:rsidR="00FF0F1A" w:rsidTr="006E1D1B">
        <w:tc>
          <w:tcPr>
            <w:tcW w:w="0" w:type="auto"/>
            <w:vAlign w:val="center"/>
          </w:tcPr>
          <w:p w:rsidR="00FF0F1A" w:rsidRDefault="00FF0F1A" w:rsidP="000C3C04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FF0F1A" w:rsidRDefault="00FF0F1A" w:rsidP="000C3C04">
            <w:pPr>
              <w:spacing w:line="276" w:lineRule="auto"/>
            </w:pPr>
          </w:p>
        </w:tc>
        <w:tc>
          <w:tcPr>
            <w:tcW w:w="0" w:type="auto"/>
          </w:tcPr>
          <w:p w:rsidR="00FF0F1A" w:rsidRDefault="00FF0F1A" w:rsidP="000C3C04"/>
        </w:tc>
        <w:tc>
          <w:tcPr>
            <w:tcW w:w="0" w:type="auto"/>
          </w:tcPr>
          <w:p w:rsidR="00FF0F1A" w:rsidRDefault="00FF0F1A" w:rsidP="000C3C04"/>
        </w:tc>
        <w:tc>
          <w:tcPr>
            <w:tcW w:w="1133" w:type="dxa"/>
          </w:tcPr>
          <w:p w:rsidR="00FF0F1A" w:rsidRDefault="00FF0F1A" w:rsidP="000C3C04"/>
        </w:tc>
      </w:tr>
      <w:tr w:rsidR="00FF0F1A" w:rsidTr="006E1D1B">
        <w:tc>
          <w:tcPr>
            <w:tcW w:w="0" w:type="auto"/>
            <w:vAlign w:val="center"/>
          </w:tcPr>
          <w:p w:rsidR="00FF0F1A" w:rsidRDefault="00FF0F1A" w:rsidP="000C3C04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FF0F1A" w:rsidRDefault="00FF0F1A" w:rsidP="000C3C04">
            <w:pPr>
              <w:spacing w:line="276" w:lineRule="auto"/>
            </w:pPr>
          </w:p>
        </w:tc>
        <w:tc>
          <w:tcPr>
            <w:tcW w:w="0" w:type="auto"/>
          </w:tcPr>
          <w:p w:rsidR="00FF0F1A" w:rsidRDefault="00FF0F1A" w:rsidP="000C3C04"/>
        </w:tc>
        <w:tc>
          <w:tcPr>
            <w:tcW w:w="0" w:type="auto"/>
          </w:tcPr>
          <w:p w:rsidR="00FF0F1A" w:rsidRDefault="00FF0F1A" w:rsidP="000C3C04"/>
        </w:tc>
        <w:tc>
          <w:tcPr>
            <w:tcW w:w="1133" w:type="dxa"/>
          </w:tcPr>
          <w:p w:rsidR="00FF0F1A" w:rsidRDefault="00FF0F1A" w:rsidP="000C3C04"/>
        </w:tc>
      </w:tr>
      <w:tr w:rsidR="00FF0F1A" w:rsidTr="006E1D1B">
        <w:tc>
          <w:tcPr>
            <w:tcW w:w="0" w:type="auto"/>
            <w:vAlign w:val="center"/>
          </w:tcPr>
          <w:p w:rsidR="00FF0F1A" w:rsidRDefault="00FF0F1A" w:rsidP="000C3C04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FF0F1A" w:rsidRDefault="00FF0F1A" w:rsidP="000C3C04">
            <w:pPr>
              <w:spacing w:line="276" w:lineRule="auto"/>
            </w:pPr>
          </w:p>
        </w:tc>
        <w:tc>
          <w:tcPr>
            <w:tcW w:w="0" w:type="auto"/>
          </w:tcPr>
          <w:p w:rsidR="00FF0F1A" w:rsidRDefault="00FF0F1A" w:rsidP="000C3C04"/>
        </w:tc>
        <w:tc>
          <w:tcPr>
            <w:tcW w:w="0" w:type="auto"/>
          </w:tcPr>
          <w:p w:rsidR="00FF0F1A" w:rsidRDefault="00FF0F1A" w:rsidP="000C3C04"/>
        </w:tc>
        <w:tc>
          <w:tcPr>
            <w:tcW w:w="1133" w:type="dxa"/>
          </w:tcPr>
          <w:p w:rsidR="00FF0F1A" w:rsidRDefault="00FF0F1A" w:rsidP="000C3C04"/>
        </w:tc>
      </w:tr>
      <w:tr w:rsidR="00FF0F1A" w:rsidTr="006E1D1B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FF0F1A" w:rsidRDefault="00FF0F1A" w:rsidP="000C3C04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F0F1A" w:rsidRDefault="00FF0F1A" w:rsidP="000C3C04">
            <w:pPr>
              <w:spacing w:line="276" w:lineRule="auto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F0F1A" w:rsidRDefault="00FF0F1A" w:rsidP="000C3C04"/>
        </w:tc>
        <w:tc>
          <w:tcPr>
            <w:tcW w:w="0" w:type="auto"/>
          </w:tcPr>
          <w:p w:rsidR="00FF0F1A" w:rsidRDefault="00FF0F1A" w:rsidP="000C3C04"/>
        </w:tc>
        <w:tc>
          <w:tcPr>
            <w:tcW w:w="1133" w:type="dxa"/>
          </w:tcPr>
          <w:p w:rsidR="00FF0F1A" w:rsidRDefault="00FF0F1A" w:rsidP="000C3C04"/>
        </w:tc>
      </w:tr>
    </w:tbl>
    <w:p w:rsidR="001E6FF6" w:rsidRDefault="001E6FF6" w:rsidP="001E6FF6"/>
    <w:p w:rsidR="00654FB8" w:rsidRDefault="00654FB8" w:rsidP="004A3861">
      <w:pPr>
        <w:pStyle w:val="ListParagraph"/>
        <w:numPr>
          <w:ilvl w:val="0"/>
          <w:numId w:val="2"/>
        </w:numPr>
        <w:tabs>
          <w:tab w:val="left" w:pos="10206"/>
        </w:tabs>
      </w:pPr>
      <w:r>
        <w:t>Plot the graph of potential difference, V, against current, I (i.e. current on the horizontal axis) for the unknown Resistor and the 12 V globe.</w:t>
      </w:r>
      <w:r w:rsidR="004A3861">
        <w:tab/>
        <w:t>(4)</w:t>
      </w:r>
    </w:p>
    <w:p w:rsidR="00654FB8" w:rsidRDefault="00654FB8" w:rsidP="001E6FF6"/>
    <w:p w:rsidR="00FB4A27" w:rsidRDefault="00FB4A27" w:rsidP="00FB4A27">
      <w:pPr>
        <w:jc w:val="center"/>
      </w:pPr>
      <w:r>
        <w:object w:dxaOrig="8563" w:dyaOrig="6298">
          <v:shape id="_x0000_i1029" type="#_x0000_t75" style="width:428.25pt;height:314.9pt" o:ole="">
            <v:imagedata r:id="rId14" o:title=""/>
          </v:shape>
          <o:OLEObject Type="Embed" ProgID="FXDraw.Graphic" ShapeID="_x0000_i1029" DrawAspect="Content" ObjectID="_1472972882" r:id="rId15"/>
        </w:object>
      </w:r>
      <w:r>
        <w:br w:type="page"/>
      </w:r>
    </w:p>
    <w:p w:rsidR="001E6FF6" w:rsidRDefault="00C45244" w:rsidP="001B718D">
      <w:r w:rsidRPr="00C45244">
        <w:rPr>
          <w:u w:val="single"/>
        </w:rPr>
        <w:lastRenderedPageBreak/>
        <w:t>Questions</w:t>
      </w:r>
      <w:r>
        <w:t>:</w:t>
      </w:r>
    </w:p>
    <w:p w:rsidR="00C45244" w:rsidRDefault="00C45244" w:rsidP="00C45244">
      <w:pPr>
        <w:pStyle w:val="ListParagraph"/>
        <w:numPr>
          <w:ilvl w:val="0"/>
          <w:numId w:val="3"/>
        </w:numPr>
      </w:pPr>
      <w:r>
        <w:t>State which component (if any) was ohmic or non-</w:t>
      </w:r>
      <w:proofErr w:type="gramStart"/>
      <w:r>
        <w:t>ohmic.</w:t>
      </w:r>
      <w:proofErr w:type="gramEnd"/>
    </w:p>
    <w:p w:rsidR="00C45244" w:rsidRDefault="00C45244" w:rsidP="00C45244">
      <w:pPr>
        <w:pStyle w:val="ListParagraph"/>
      </w:pPr>
    </w:p>
    <w:p w:rsidR="00C45244" w:rsidRDefault="00C45244" w:rsidP="00C45244">
      <w:pPr>
        <w:pStyle w:val="ListParagraph"/>
        <w:numPr>
          <w:ilvl w:val="1"/>
          <w:numId w:val="3"/>
        </w:numPr>
        <w:tabs>
          <w:tab w:val="left" w:pos="3544"/>
          <w:tab w:val="left" w:pos="6237"/>
          <w:tab w:val="left" w:pos="10348"/>
        </w:tabs>
      </w:pPr>
      <w:r>
        <w:t xml:space="preserve">Unknown Resistor: </w:t>
      </w:r>
      <w:r>
        <w:tab/>
      </w:r>
      <w:r w:rsidRPr="00C45244">
        <w:rPr>
          <w:u w:val="dotted" w:color="BFBFBF" w:themeColor="background1" w:themeShade="BF"/>
        </w:rPr>
        <w:tab/>
      </w:r>
      <w:r>
        <w:tab/>
        <w:t>(1)</w:t>
      </w:r>
    </w:p>
    <w:p w:rsidR="00C45244" w:rsidRDefault="00C45244" w:rsidP="00C45244">
      <w:pPr>
        <w:pStyle w:val="ListParagraph"/>
        <w:tabs>
          <w:tab w:val="left" w:pos="3544"/>
          <w:tab w:val="left" w:pos="6237"/>
          <w:tab w:val="left" w:pos="10348"/>
        </w:tabs>
        <w:ind w:left="1440"/>
      </w:pPr>
    </w:p>
    <w:p w:rsidR="00C45244" w:rsidRDefault="00C45244" w:rsidP="00C45244">
      <w:pPr>
        <w:pStyle w:val="ListParagraph"/>
        <w:numPr>
          <w:ilvl w:val="1"/>
          <w:numId w:val="3"/>
        </w:numPr>
        <w:tabs>
          <w:tab w:val="left" w:pos="3544"/>
          <w:tab w:val="left" w:pos="6237"/>
          <w:tab w:val="left" w:pos="10348"/>
        </w:tabs>
      </w:pPr>
      <w:r>
        <w:t>12 V globe:</w:t>
      </w:r>
      <w:r>
        <w:tab/>
      </w:r>
      <w:r w:rsidRPr="00C45244">
        <w:rPr>
          <w:u w:val="dotted" w:color="BFBFBF" w:themeColor="background1" w:themeShade="BF"/>
        </w:rPr>
        <w:tab/>
      </w:r>
      <w:r>
        <w:tab/>
        <w:t>(1)</w:t>
      </w:r>
    </w:p>
    <w:p w:rsidR="00C45244" w:rsidRDefault="00C45244" w:rsidP="00C45244">
      <w:pPr>
        <w:pStyle w:val="ListParagraph"/>
        <w:ind w:left="1440"/>
      </w:pPr>
    </w:p>
    <w:p w:rsidR="00C45244" w:rsidRDefault="00C45244" w:rsidP="00C45244">
      <w:pPr>
        <w:pStyle w:val="ListParagraph"/>
        <w:numPr>
          <w:ilvl w:val="0"/>
          <w:numId w:val="3"/>
        </w:numPr>
      </w:pPr>
      <w:r>
        <w:t>Using the graph for the Unknown Resistor:</w:t>
      </w:r>
    </w:p>
    <w:p w:rsidR="00C45244" w:rsidRDefault="00701966" w:rsidP="00A1120C">
      <w:pPr>
        <w:pStyle w:val="ListParagraph"/>
        <w:numPr>
          <w:ilvl w:val="1"/>
          <w:numId w:val="3"/>
        </w:numPr>
        <w:tabs>
          <w:tab w:val="left" w:pos="10348"/>
        </w:tabs>
      </w:pPr>
      <w:r w:rsidRPr="00701966">
        <w:rPr>
          <w:u w:val="single"/>
        </w:rPr>
        <w:t>On the graph</w:t>
      </w:r>
      <w:r>
        <w:t xml:space="preserve"> s</w:t>
      </w:r>
      <w:r w:rsidR="00C45244">
        <w:t xml:space="preserve">how </w:t>
      </w:r>
      <w:r w:rsidR="00A1120C">
        <w:t>two points which could be used to dete</w:t>
      </w:r>
      <w:r w:rsidR="0093020C">
        <w:t>rmine the slope of this graph</w:t>
      </w:r>
      <w:r w:rsidR="0093020C">
        <w:tab/>
        <w:t>(1</w:t>
      </w:r>
      <w:r w:rsidR="00A1120C">
        <w:t>)</w:t>
      </w:r>
    </w:p>
    <w:p w:rsidR="00A1120C" w:rsidRDefault="00A1120C" w:rsidP="00A1120C">
      <w:pPr>
        <w:pStyle w:val="ListParagraph"/>
        <w:numPr>
          <w:ilvl w:val="1"/>
          <w:numId w:val="3"/>
        </w:numPr>
        <w:tabs>
          <w:tab w:val="left" w:pos="10348"/>
        </w:tabs>
      </w:pPr>
      <w:r>
        <w:t>Calculate the slope</w:t>
      </w:r>
      <w:r w:rsidR="0093020C">
        <w:t xml:space="preserve"> of the graph (show working).</w:t>
      </w:r>
      <w:r w:rsidR="0093020C">
        <w:tab/>
        <w:t>(2</w:t>
      </w:r>
      <w:r>
        <w:t>)</w:t>
      </w:r>
    </w:p>
    <w:p w:rsidR="00A1120C" w:rsidRDefault="00A1120C" w:rsidP="00A1120C">
      <w:pPr>
        <w:tabs>
          <w:tab w:val="left" w:pos="10348"/>
        </w:tabs>
      </w:pPr>
    </w:p>
    <w:p w:rsidR="00A1120C" w:rsidRDefault="00A1120C" w:rsidP="00A1120C">
      <w:pPr>
        <w:tabs>
          <w:tab w:val="left" w:pos="10348"/>
        </w:tabs>
      </w:pPr>
    </w:p>
    <w:p w:rsidR="00A1120C" w:rsidRDefault="00A1120C" w:rsidP="00A1120C">
      <w:pPr>
        <w:tabs>
          <w:tab w:val="left" w:pos="10348"/>
        </w:tabs>
      </w:pPr>
    </w:p>
    <w:p w:rsidR="00FF0F1A" w:rsidRDefault="00FF0F1A" w:rsidP="00A1120C">
      <w:pPr>
        <w:tabs>
          <w:tab w:val="left" w:pos="10348"/>
        </w:tabs>
      </w:pPr>
    </w:p>
    <w:p w:rsidR="00A1120C" w:rsidRDefault="00A1120C" w:rsidP="00A1120C">
      <w:pPr>
        <w:pStyle w:val="ListParagraph"/>
        <w:numPr>
          <w:ilvl w:val="0"/>
          <w:numId w:val="3"/>
        </w:numPr>
        <w:tabs>
          <w:tab w:val="left" w:pos="10348"/>
        </w:tabs>
        <w:ind w:left="360"/>
      </w:pPr>
      <w:r>
        <w:t>Briefly state the relationship between slope and resistance exhibited on your graph.</w:t>
      </w:r>
      <w:r>
        <w:tab/>
        <w:t>(1)</w:t>
      </w:r>
    </w:p>
    <w:p w:rsidR="00822265" w:rsidRPr="00822265" w:rsidRDefault="00822265" w:rsidP="00822265">
      <w:pPr>
        <w:tabs>
          <w:tab w:val="left" w:pos="10348"/>
        </w:tabs>
        <w:ind w:left="720"/>
        <w:rPr>
          <w:u w:val="dotted" w:color="BFBFBF" w:themeColor="background1" w:themeShade="BF"/>
        </w:rPr>
      </w:pPr>
      <w:r w:rsidRPr="00822265">
        <w:rPr>
          <w:u w:val="dotted" w:color="BFBFBF" w:themeColor="background1" w:themeShade="BF"/>
        </w:rPr>
        <w:tab/>
      </w:r>
    </w:p>
    <w:p w:rsidR="00822265" w:rsidRPr="00822265" w:rsidRDefault="00822265" w:rsidP="00822265">
      <w:pPr>
        <w:tabs>
          <w:tab w:val="left" w:pos="10348"/>
        </w:tabs>
        <w:ind w:left="720"/>
        <w:rPr>
          <w:u w:val="dotted" w:color="BFBFBF" w:themeColor="background1" w:themeShade="BF"/>
        </w:rPr>
      </w:pPr>
      <w:r w:rsidRPr="00822265">
        <w:rPr>
          <w:u w:val="dotted" w:color="BFBFBF" w:themeColor="background1" w:themeShade="BF"/>
        </w:rPr>
        <w:tab/>
      </w:r>
    </w:p>
    <w:p w:rsidR="00822265" w:rsidRPr="00822265" w:rsidRDefault="00822265" w:rsidP="00822265">
      <w:pPr>
        <w:tabs>
          <w:tab w:val="left" w:pos="10348"/>
        </w:tabs>
        <w:ind w:left="720"/>
        <w:rPr>
          <w:u w:val="dotted" w:color="BFBFBF" w:themeColor="background1" w:themeShade="BF"/>
        </w:rPr>
      </w:pPr>
      <w:r w:rsidRPr="00822265">
        <w:rPr>
          <w:u w:val="dotted" w:color="BFBFBF" w:themeColor="background1" w:themeShade="BF"/>
        </w:rPr>
        <w:tab/>
      </w:r>
    </w:p>
    <w:p w:rsidR="0093020C" w:rsidRDefault="0093020C" w:rsidP="0093020C">
      <w:pPr>
        <w:pStyle w:val="ListParagraph"/>
        <w:numPr>
          <w:ilvl w:val="0"/>
          <w:numId w:val="3"/>
        </w:numPr>
        <w:tabs>
          <w:tab w:val="left" w:pos="10348"/>
        </w:tabs>
        <w:ind w:left="360"/>
      </w:pPr>
      <w:r>
        <w:t>State the value of the unknown resistor according to your graph.</w:t>
      </w:r>
      <w:r>
        <w:tab/>
        <w:t>(1)</w:t>
      </w:r>
    </w:p>
    <w:p w:rsidR="0093020C" w:rsidRDefault="0093020C" w:rsidP="0093020C">
      <w:pPr>
        <w:pStyle w:val="ListParagraph"/>
        <w:tabs>
          <w:tab w:val="left" w:pos="3544"/>
          <w:tab w:val="left" w:pos="6521"/>
        </w:tabs>
        <w:ind w:left="1440"/>
      </w:pPr>
    </w:p>
    <w:p w:rsidR="0093020C" w:rsidRDefault="0093020C" w:rsidP="0093020C">
      <w:pPr>
        <w:pStyle w:val="ListParagraph"/>
        <w:tabs>
          <w:tab w:val="left" w:pos="3544"/>
          <w:tab w:val="left" w:pos="6521"/>
        </w:tabs>
        <w:ind w:left="1440"/>
        <w:rPr>
          <w:u w:val="dotted" w:color="BFBFBF" w:themeColor="background1" w:themeShade="BF"/>
        </w:rPr>
      </w:pPr>
      <w:r>
        <w:t xml:space="preserve">Unknown Resistor = </w:t>
      </w:r>
      <w:r>
        <w:tab/>
      </w:r>
      <w:r w:rsidRPr="00C45244">
        <w:rPr>
          <w:u w:val="dotted" w:color="BFBFBF" w:themeColor="background1" w:themeShade="BF"/>
        </w:rPr>
        <w:tab/>
      </w:r>
    </w:p>
    <w:p w:rsidR="0093020C" w:rsidRDefault="0093020C" w:rsidP="0093020C">
      <w:pPr>
        <w:pStyle w:val="ListParagraph"/>
        <w:tabs>
          <w:tab w:val="left" w:pos="3544"/>
          <w:tab w:val="left" w:pos="6521"/>
        </w:tabs>
        <w:ind w:left="1440"/>
      </w:pPr>
    </w:p>
    <w:p w:rsidR="00FF0F1A" w:rsidRDefault="00FF0F1A" w:rsidP="00FF0F1A">
      <w:pPr>
        <w:pStyle w:val="ListParagraph"/>
        <w:numPr>
          <w:ilvl w:val="0"/>
          <w:numId w:val="3"/>
        </w:numPr>
        <w:tabs>
          <w:tab w:val="left" w:pos="10348"/>
        </w:tabs>
        <w:ind w:left="360"/>
      </w:pPr>
      <w:r>
        <w:t>A metal wire used as a resistor will typically be ohmic for a given range of applied potential difference, but not at higher voltages. Explain what happens to their resistance characteristics at these higher voltages and why.</w:t>
      </w:r>
      <w:r>
        <w:tab/>
        <w:t>(3)</w:t>
      </w:r>
    </w:p>
    <w:p w:rsidR="00FF0F1A" w:rsidRPr="00822265" w:rsidRDefault="00FF0F1A" w:rsidP="00FF0F1A">
      <w:pPr>
        <w:tabs>
          <w:tab w:val="left" w:pos="10348"/>
        </w:tabs>
        <w:ind w:left="720"/>
        <w:rPr>
          <w:u w:val="dotted" w:color="BFBFBF" w:themeColor="background1" w:themeShade="BF"/>
        </w:rPr>
      </w:pPr>
      <w:r w:rsidRPr="00822265">
        <w:rPr>
          <w:u w:val="dotted" w:color="BFBFBF" w:themeColor="background1" w:themeShade="BF"/>
        </w:rPr>
        <w:tab/>
      </w:r>
    </w:p>
    <w:p w:rsidR="00FF0F1A" w:rsidRPr="00822265" w:rsidRDefault="00FF0F1A" w:rsidP="00FF0F1A">
      <w:pPr>
        <w:tabs>
          <w:tab w:val="left" w:pos="10348"/>
        </w:tabs>
        <w:ind w:left="720"/>
        <w:rPr>
          <w:u w:val="dotted" w:color="BFBFBF" w:themeColor="background1" w:themeShade="BF"/>
        </w:rPr>
      </w:pPr>
      <w:r w:rsidRPr="00822265">
        <w:rPr>
          <w:u w:val="dotted" w:color="BFBFBF" w:themeColor="background1" w:themeShade="BF"/>
        </w:rPr>
        <w:tab/>
      </w:r>
    </w:p>
    <w:p w:rsidR="00FF0F1A" w:rsidRPr="00822265" w:rsidRDefault="00FF0F1A" w:rsidP="00FF0F1A">
      <w:pPr>
        <w:tabs>
          <w:tab w:val="left" w:pos="10348"/>
        </w:tabs>
        <w:ind w:left="720"/>
        <w:rPr>
          <w:u w:val="dotted" w:color="BFBFBF" w:themeColor="background1" w:themeShade="BF"/>
        </w:rPr>
      </w:pPr>
      <w:r w:rsidRPr="00822265">
        <w:rPr>
          <w:u w:val="dotted" w:color="BFBFBF" w:themeColor="background1" w:themeShade="BF"/>
        </w:rPr>
        <w:tab/>
      </w:r>
    </w:p>
    <w:p w:rsidR="00FF0F1A" w:rsidRPr="00822265" w:rsidRDefault="00FF0F1A" w:rsidP="00FF0F1A">
      <w:pPr>
        <w:tabs>
          <w:tab w:val="left" w:pos="10348"/>
        </w:tabs>
        <w:ind w:left="720"/>
        <w:rPr>
          <w:u w:val="dotted" w:color="BFBFBF" w:themeColor="background1" w:themeShade="BF"/>
        </w:rPr>
      </w:pPr>
      <w:r w:rsidRPr="00822265">
        <w:rPr>
          <w:u w:val="dotted" w:color="BFBFBF" w:themeColor="background1" w:themeShade="BF"/>
        </w:rPr>
        <w:tab/>
      </w:r>
    </w:p>
    <w:p w:rsidR="00FF0F1A" w:rsidRPr="00822265" w:rsidRDefault="00FF0F1A" w:rsidP="00FF0F1A">
      <w:pPr>
        <w:tabs>
          <w:tab w:val="left" w:pos="10348"/>
        </w:tabs>
        <w:ind w:left="720"/>
        <w:rPr>
          <w:u w:val="dotted" w:color="BFBFBF" w:themeColor="background1" w:themeShade="BF"/>
        </w:rPr>
      </w:pPr>
      <w:r w:rsidRPr="00822265">
        <w:rPr>
          <w:u w:val="dotted" w:color="BFBFBF" w:themeColor="background1" w:themeShade="BF"/>
        </w:rPr>
        <w:tab/>
      </w:r>
    </w:p>
    <w:p w:rsidR="00FF0F1A" w:rsidRPr="00822265" w:rsidRDefault="00FF0F1A" w:rsidP="00FF0F1A">
      <w:pPr>
        <w:tabs>
          <w:tab w:val="left" w:pos="10348"/>
        </w:tabs>
        <w:ind w:left="720"/>
        <w:rPr>
          <w:u w:val="dotted" w:color="BFBFBF" w:themeColor="background1" w:themeShade="BF"/>
        </w:rPr>
      </w:pPr>
      <w:r w:rsidRPr="00822265">
        <w:rPr>
          <w:u w:val="dotted" w:color="BFBFBF" w:themeColor="background1" w:themeShade="BF"/>
        </w:rPr>
        <w:tab/>
      </w:r>
    </w:p>
    <w:p w:rsidR="00FF0F1A" w:rsidRDefault="00FF0F1A" w:rsidP="00FF0F1A">
      <w:pPr>
        <w:pStyle w:val="ListParagraph"/>
        <w:numPr>
          <w:ilvl w:val="0"/>
          <w:numId w:val="3"/>
        </w:numPr>
        <w:tabs>
          <w:tab w:val="left" w:pos="10348"/>
        </w:tabs>
        <w:ind w:left="360"/>
      </w:pPr>
      <w:r>
        <w:t>What is the resistance o</w:t>
      </w:r>
      <w:r w:rsidR="00D467A8">
        <w:t>f an ideal ammeter and why?</w:t>
      </w:r>
      <w:r w:rsidR="00D467A8">
        <w:tab/>
        <w:t>(2)</w:t>
      </w:r>
    </w:p>
    <w:p w:rsidR="00FF0F1A" w:rsidRPr="00822265" w:rsidRDefault="00FF0F1A" w:rsidP="00FF0F1A">
      <w:pPr>
        <w:tabs>
          <w:tab w:val="left" w:pos="10348"/>
        </w:tabs>
        <w:ind w:left="720"/>
        <w:rPr>
          <w:u w:val="dotted" w:color="BFBFBF" w:themeColor="background1" w:themeShade="BF"/>
        </w:rPr>
      </w:pPr>
      <w:r w:rsidRPr="00822265">
        <w:rPr>
          <w:u w:val="dotted" w:color="BFBFBF" w:themeColor="background1" w:themeShade="BF"/>
        </w:rPr>
        <w:tab/>
      </w:r>
    </w:p>
    <w:p w:rsidR="00FF0F1A" w:rsidRPr="00822265" w:rsidRDefault="00FF0F1A" w:rsidP="00FF0F1A">
      <w:pPr>
        <w:tabs>
          <w:tab w:val="left" w:pos="10348"/>
        </w:tabs>
        <w:ind w:left="720"/>
        <w:rPr>
          <w:u w:val="dotted" w:color="BFBFBF" w:themeColor="background1" w:themeShade="BF"/>
        </w:rPr>
      </w:pPr>
      <w:r w:rsidRPr="00822265">
        <w:rPr>
          <w:u w:val="dotted" w:color="BFBFBF" w:themeColor="background1" w:themeShade="BF"/>
        </w:rPr>
        <w:tab/>
      </w:r>
    </w:p>
    <w:p w:rsidR="00FF0F1A" w:rsidRPr="00822265" w:rsidRDefault="00FF0F1A" w:rsidP="00FF0F1A">
      <w:pPr>
        <w:tabs>
          <w:tab w:val="left" w:pos="10348"/>
        </w:tabs>
        <w:ind w:left="720"/>
        <w:rPr>
          <w:u w:val="dotted" w:color="BFBFBF" w:themeColor="background1" w:themeShade="BF"/>
        </w:rPr>
      </w:pPr>
      <w:r w:rsidRPr="00822265">
        <w:rPr>
          <w:u w:val="dotted" w:color="BFBFBF" w:themeColor="background1" w:themeShade="BF"/>
        </w:rPr>
        <w:tab/>
      </w:r>
    </w:p>
    <w:p w:rsidR="00822265" w:rsidRPr="00FF0F1A" w:rsidRDefault="00822265" w:rsidP="00FF0F1A">
      <w:pPr>
        <w:tabs>
          <w:tab w:val="left" w:pos="10348"/>
        </w:tabs>
        <w:rPr>
          <w:u w:val="single"/>
        </w:rPr>
      </w:pPr>
    </w:p>
    <w:sectPr w:rsidR="00822265" w:rsidRPr="00FF0F1A" w:rsidSect="00916136">
      <w:type w:val="continuous"/>
      <w:pgSz w:w="11906" w:h="16838"/>
      <w:pgMar w:top="510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27F85"/>
    <w:multiLevelType w:val="hybridMultilevel"/>
    <w:tmpl w:val="94DAEEE0"/>
    <w:lvl w:ilvl="0" w:tplc="0C9AB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7E5E1A"/>
    <w:multiLevelType w:val="hybridMultilevel"/>
    <w:tmpl w:val="340610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3B1674"/>
    <w:multiLevelType w:val="hybridMultilevel"/>
    <w:tmpl w:val="489AB0B0"/>
    <w:lvl w:ilvl="0" w:tplc="0C9AB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81F"/>
    <w:rsid w:val="00030EB3"/>
    <w:rsid w:val="00052B0B"/>
    <w:rsid w:val="000564A8"/>
    <w:rsid w:val="001217C6"/>
    <w:rsid w:val="0014101C"/>
    <w:rsid w:val="001B718D"/>
    <w:rsid w:val="001D06E5"/>
    <w:rsid w:val="001E6FF6"/>
    <w:rsid w:val="00201C70"/>
    <w:rsid w:val="00270001"/>
    <w:rsid w:val="00375447"/>
    <w:rsid w:val="003D6001"/>
    <w:rsid w:val="003F32F8"/>
    <w:rsid w:val="00413BA0"/>
    <w:rsid w:val="00447609"/>
    <w:rsid w:val="004711D4"/>
    <w:rsid w:val="004A3861"/>
    <w:rsid w:val="00590E7D"/>
    <w:rsid w:val="00615E28"/>
    <w:rsid w:val="00654FB8"/>
    <w:rsid w:val="006D2049"/>
    <w:rsid w:val="006E1D1B"/>
    <w:rsid w:val="006E4304"/>
    <w:rsid w:val="00701966"/>
    <w:rsid w:val="00770995"/>
    <w:rsid w:val="00822265"/>
    <w:rsid w:val="008A1CA1"/>
    <w:rsid w:val="00916136"/>
    <w:rsid w:val="0093020C"/>
    <w:rsid w:val="009E7542"/>
    <w:rsid w:val="00A07E8A"/>
    <w:rsid w:val="00A1120C"/>
    <w:rsid w:val="00A76312"/>
    <w:rsid w:val="00A97217"/>
    <w:rsid w:val="00AA4044"/>
    <w:rsid w:val="00B04233"/>
    <w:rsid w:val="00B75CE1"/>
    <w:rsid w:val="00BA45CA"/>
    <w:rsid w:val="00BC3DFA"/>
    <w:rsid w:val="00C12A92"/>
    <w:rsid w:val="00C3285C"/>
    <w:rsid w:val="00C45244"/>
    <w:rsid w:val="00C83A30"/>
    <w:rsid w:val="00D467A8"/>
    <w:rsid w:val="00D9381F"/>
    <w:rsid w:val="00DB504F"/>
    <w:rsid w:val="00DB6A0C"/>
    <w:rsid w:val="00E0660E"/>
    <w:rsid w:val="00E22FAF"/>
    <w:rsid w:val="00EB1F50"/>
    <w:rsid w:val="00ED7576"/>
    <w:rsid w:val="00EE2AE9"/>
    <w:rsid w:val="00EE69F9"/>
    <w:rsid w:val="00F33B33"/>
    <w:rsid w:val="00F52709"/>
    <w:rsid w:val="00FB4A27"/>
    <w:rsid w:val="00FD2C7D"/>
    <w:rsid w:val="00FD5D2B"/>
    <w:rsid w:val="00FF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447"/>
    <w:pPr>
      <w:ind w:left="720"/>
      <w:contextualSpacing/>
    </w:pPr>
  </w:style>
  <w:style w:type="table" w:styleId="TableGrid">
    <w:name w:val="Table Grid"/>
    <w:basedOn w:val="TableNormal"/>
    <w:uiPriority w:val="59"/>
    <w:rsid w:val="001E6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3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B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447"/>
    <w:pPr>
      <w:ind w:left="720"/>
      <w:contextualSpacing/>
    </w:pPr>
  </w:style>
  <w:style w:type="table" w:styleId="TableGrid">
    <w:name w:val="Table Grid"/>
    <w:basedOn w:val="TableNormal"/>
    <w:uiPriority w:val="59"/>
    <w:rsid w:val="001E6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3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B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52226B91</Template>
  <TotalTime>196</TotalTime>
  <Pages>3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 Barton</dc:creator>
  <cp:lastModifiedBy>Shaun Barton</cp:lastModifiedBy>
  <cp:revision>41</cp:revision>
  <cp:lastPrinted>2014-09-22T07:25:00Z</cp:lastPrinted>
  <dcterms:created xsi:type="dcterms:W3CDTF">2014-09-11T02:51:00Z</dcterms:created>
  <dcterms:modified xsi:type="dcterms:W3CDTF">2014-09-23T02:21:00Z</dcterms:modified>
</cp:coreProperties>
</file>