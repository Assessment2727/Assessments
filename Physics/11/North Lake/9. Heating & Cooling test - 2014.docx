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2B" w:rsidRPr="00870256" w:rsidRDefault="00870256" w:rsidP="00870256">
      <w:pPr>
        <w:jc w:val="center"/>
        <w:rPr>
          <w:sz w:val="52"/>
          <w:szCs w:val="52"/>
        </w:rPr>
      </w:pPr>
      <w:bookmarkStart w:id="0" w:name="_GoBack"/>
      <w:bookmarkEnd w:id="0"/>
      <w:r w:rsidRPr="00870256">
        <w:rPr>
          <w:sz w:val="52"/>
          <w:szCs w:val="52"/>
        </w:rPr>
        <w:t>Stage 2 Physics</w:t>
      </w:r>
    </w:p>
    <w:p w:rsidR="00870256" w:rsidRPr="00870256" w:rsidRDefault="00870256" w:rsidP="00870256">
      <w:pPr>
        <w:jc w:val="center"/>
        <w:rPr>
          <w:sz w:val="52"/>
          <w:szCs w:val="52"/>
        </w:rPr>
      </w:pPr>
      <w:r w:rsidRPr="00870256">
        <w:rPr>
          <w:sz w:val="52"/>
          <w:szCs w:val="52"/>
        </w:rPr>
        <w:t>Heating &amp; Cooling Test</w:t>
      </w:r>
    </w:p>
    <w:p w:rsidR="007B1572" w:rsidRPr="000E613D" w:rsidRDefault="000E613D" w:rsidP="000E613D">
      <w:pPr>
        <w:tabs>
          <w:tab w:val="left" w:pos="2977"/>
        </w:tabs>
        <w:jc w:val="right"/>
        <w:rPr>
          <w:u w:val="single"/>
        </w:rPr>
      </w:pPr>
      <w:r w:rsidRPr="000E613D">
        <w:t xml:space="preserve">Name: </w:t>
      </w:r>
      <w:r w:rsidRPr="000E613D">
        <w:rPr>
          <w:color w:val="BFBFBF" w:themeColor="background1" w:themeShade="BF"/>
          <w:u w:val="single"/>
        </w:rPr>
        <w:tab/>
      </w:r>
    </w:p>
    <w:p w:rsidR="007B1572" w:rsidRPr="007B1572" w:rsidRDefault="007B1572"/>
    <w:p w:rsidR="007B1572" w:rsidRPr="007B1572" w:rsidRDefault="004100C4" w:rsidP="006C3AD9">
      <w:pPr>
        <w:pStyle w:val="Heading1"/>
        <w:ind w:left="1440"/>
        <w:jc w:val="right"/>
        <w:rPr>
          <w:b/>
          <w:sz w:val="24"/>
        </w:rPr>
      </w:pPr>
      <w:r>
        <w:rPr>
          <w:b/>
          <w:sz w:val="24"/>
        </w:rPr>
        <w:t>5</w:t>
      </w:r>
      <w:r w:rsidR="00692A99">
        <w:rPr>
          <w:b/>
          <w:sz w:val="24"/>
        </w:rPr>
        <w:t>0</w:t>
      </w:r>
      <w:r w:rsidR="00AE516C">
        <w:rPr>
          <w:b/>
          <w:sz w:val="24"/>
        </w:rPr>
        <w:t xml:space="preserve"> </w:t>
      </w:r>
      <w:r w:rsidR="006C3AD9">
        <w:rPr>
          <w:b/>
          <w:sz w:val="24"/>
        </w:rPr>
        <w:t>marks</w:t>
      </w:r>
    </w:p>
    <w:p w:rsidR="007B1572" w:rsidRPr="007B1572" w:rsidRDefault="007B1572" w:rsidP="007B1572">
      <w:pPr>
        <w:pStyle w:val="Heading1"/>
        <w:ind w:left="1440"/>
        <w:rPr>
          <w:bCs/>
          <w:sz w:val="24"/>
        </w:rPr>
      </w:pPr>
      <w:r w:rsidRPr="007B1572">
        <w:rPr>
          <w:b/>
          <w:sz w:val="24"/>
        </w:rPr>
        <w:t>TIME</w:t>
      </w:r>
      <w:r w:rsidRPr="007B1572">
        <w:rPr>
          <w:bCs/>
          <w:sz w:val="24"/>
        </w:rPr>
        <w:t>:</w:t>
      </w:r>
      <w:r w:rsidRPr="007B1572">
        <w:rPr>
          <w:bCs/>
          <w:sz w:val="24"/>
        </w:rPr>
        <w:tab/>
      </w:r>
      <w:r w:rsidRPr="007B1572">
        <w:rPr>
          <w:bCs/>
          <w:sz w:val="24"/>
        </w:rPr>
        <w:tab/>
        <w:t>1 Hour</w:t>
      </w:r>
    </w:p>
    <w:p w:rsidR="007B1572" w:rsidRPr="007B1572" w:rsidRDefault="007B1572" w:rsidP="007B1572">
      <w:pPr>
        <w:ind w:left="1440"/>
        <w:rPr>
          <w:bCs/>
        </w:rPr>
      </w:pPr>
    </w:p>
    <w:p w:rsidR="007B1572" w:rsidRPr="007B1572" w:rsidRDefault="007B1572" w:rsidP="007B1572">
      <w:pPr>
        <w:ind w:left="1440"/>
        <w:rPr>
          <w:bCs/>
        </w:rPr>
      </w:pPr>
      <w:r w:rsidRPr="007B1572">
        <w:rPr>
          <w:bCs/>
        </w:rPr>
        <w:tab/>
      </w:r>
      <w:r w:rsidRPr="007B1572">
        <w:rPr>
          <w:bCs/>
        </w:rPr>
        <w:tab/>
        <w:t>* A data sheet is supplied for student use</w:t>
      </w:r>
    </w:p>
    <w:p w:rsidR="007B1572" w:rsidRPr="007B1572" w:rsidRDefault="007B1572" w:rsidP="007B1572">
      <w:pPr>
        <w:ind w:left="2880" w:hanging="1440"/>
        <w:rPr>
          <w:b/>
        </w:rPr>
      </w:pPr>
    </w:p>
    <w:p w:rsidR="007B1572" w:rsidRPr="007B1572" w:rsidRDefault="007B1572" w:rsidP="007B1572">
      <w:pPr>
        <w:ind w:left="2880" w:hanging="1440"/>
        <w:rPr>
          <w:b/>
        </w:rPr>
      </w:pPr>
    </w:p>
    <w:p w:rsidR="007B1572" w:rsidRPr="007B1572" w:rsidRDefault="007B1572" w:rsidP="007B1572">
      <w:pPr>
        <w:ind w:left="2880" w:hanging="1440"/>
        <w:rPr>
          <w:b/>
        </w:rPr>
      </w:pPr>
      <w:r w:rsidRPr="007B1572">
        <w:rPr>
          <w:b/>
        </w:rPr>
        <w:t>NOTE:</w:t>
      </w:r>
      <w:r w:rsidRPr="007B1572">
        <w:rPr>
          <w:b/>
        </w:rPr>
        <w:tab/>
      </w:r>
    </w:p>
    <w:p w:rsidR="007B1572" w:rsidRPr="007B1572" w:rsidRDefault="007B1572" w:rsidP="007B1572">
      <w:pPr>
        <w:ind w:left="2880" w:hanging="1440"/>
        <w:rPr>
          <w:b/>
        </w:rPr>
      </w:pPr>
    </w:p>
    <w:p w:rsidR="007B1572" w:rsidRPr="007B1572" w:rsidRDefault="007B1572" w:rsidP="007B1572">
      <w:pPr>
        <w:pStyle w:val="ListParagraph"/>
        <w:numPr>
          <w:ilvl w:val="0"/>
          <w:numId w:val="3"/>
        </w:numPr>
        <w:tabs>
          <w:tab w:val="left" w:pos="2835"/>
        </w:tabs>
        <w:ind w:left="2160" w:right="538"/>
        <w:rPr>
          <w:bCs/>
        </w:rPr>
      </w:pPr>
      <w:r w:rsidRPr="007B1572">
        <w:t xml:space="preserve">Calculations must show clear working with answers written in scientific notation stated to </w:t>
      </w:r>
      <w:r w:rsidRPr="007B1572">
        <w:rPr>
          <w:b/>
          <w:bCs/>
        </w:rPr>
        <w:t>three significant figures unless you are answering a question specifically asking you how many significant figures are technically required.</w:t>
      </w:r>
    </w:p>
    <w:p w:rsidR="007B1572" w:rsidRPr="007B1572" w:rsidRDefault="007B1572" w:rsidP="007B1572">
      <w:pPr>
        <w:tabs>
          <w:tab w:val="left" w:pos="2268"/>
        </w:tabs>
        <w:ind w:left="3708" w:right="538" w:hanging="828"/>
        <w:rPr>
          <w:b/>
          <w:bCs/>
        </w:rPr>
      </w:pPr>
    </w:p>
    <w:p w:rsidR="007B1572" w:rsidRPr="007B1572" w:rsidRDefault="007B1572" w:rsidP="007B1572">
      <w:pPr>
        <w:pStyle w:val="ListParagraph"/>
        <w:numPr>
          <w:ilvl w:val="0"/>
          <w:numId w:val="3"/>
        </w:numPr>
        <w:tabs>
          <w:tab w:val="left" w:pos="2268"/>
        </w:tabs>
        <w:ind w:left="2160" w:right="538"/>
      </w:pPr>
      <w:r>
        <w:t>M</w:t>
      </w:r>
      <w:r w:rsidRPr="007B1572">
        <w:t>arks will be allocated for clear and logical setting out.</w:t>
      </w:r>
    </w:p>
    <w:p w:rsidR="007B1572" w:rsidRPr="007B1572" w:rsidRDefault="007B1572" w:rsidP="007B1572">
      <w:pPr>
        <w:tabs>
          <w:tab w:val="left" w:pos="2268"/>
        </w:tabs>
        <w:ind w:left="3708" w:right="538" w:hanging="828"/>
      </w:pPr>
    </w:p>
    <w:p w:rsidR="007B1572" w:rsidRPr="007B1572" w:rsidRDefault="007B1572" w:rsidP="007B1572">
      <w:pPr>
        <w:pStyle w:val="ListParagraph"/>
        <w:numPr>
          <w:ilvl w:val="0"/>
          <w:numId w:val="3"/>
        </w:numPr>
        <w:tabs>
          <w:tab w:val="left" w:pos="2268"/>
        </w:tabs>
        <w:ind w:left="2160" w:right="538"/>
      </w:pPr>
      <w:r w:rsidRPr="007B1572">
        <w:t xml:space="preserve">To help identify your answer, </w:t>
      </w:r>
      <w:r w:rsidRPr="007B1572">
        <w:rPr>
          <w:u w:val="single"/>
        </w:rPr>
        <w:t>underline</w:t>
      </w:r>
      <w:r w:rsidRPr="007B1572">
        <w:t xml:space="preserve"> each answer.</w:t>
      </w:r>
    </w:p>
    <w:p w:rsidR="007B1572" w:rsidRPr="007B1572" w:rsidRDefault="007B1572" w:rsidP="007B1572">
      <w:pPr>
        <w:tabs>
          <w:tab w:val="left" w:pos="2268"/>
        </w:tabs>
        <w:ind w:left="3708" w:right="538" w:hanging="828"/>
      </w:pPr>
    </w:p>
    <w:p w:rsidR="007B1572" w:rsidRDefault="007B1572" w:rsidP="007B1572">
      <w:pPr>
        <w:pStyle w:val="ListParagraph"/>
        <w:numPr>
          <w:ilvl w:val="0"/>
          <w:numId w:val="3"/>
        </w:numPr>
        <w:tabs>
          <w:tab w:val="left" w:pos="2268"/>
        </w:tabs>
        <w:ind w:left="2160" w:right="538"/>
      </w:pPr>
      <w:r w:rsidRPr="007B1572">
        <w:t xml:space="preserve">State </w:t>
      </w:r>
      <w:r w:rsidRPr="007B1572">
        <w:rPr>
          <w:b/>
        </w:rPr>
        <w:t>assumptions</w:t>
      </w:r>
      <w:r w:rsidRPr="007B1572">
        <w:t xml:space="preserve"> if working on open ended type questions.</w:t>
      </w:r>
    </w:p>
    <w:p w:rsidR="007B1572" w:rsidRPr="007B1572" w:rsidRDefault="007B1572" w:rsidP="007B1572">
      <w:pPr>
        <w:tabs>
          <w:tab w:val="left" w:pos="2268"/>
        </w:tabs>
        <w:ind w:left="3708" w:right="538" w:hanging="828"/>
      </w:pPr>
    </w:p>
    <w:p w:rsidR="007B1572" w:rsidRPr="007B1572" w:rsidRDefault="007B1572" w:rsidP="007B1572">
      <w:pPr>
        <w:pStyle w:val="ListParagraph"/>
        <w:numPr>
          <w:ilvl w:val="0"/>
          <w:numId w:val="3"/>
        </w:numPr>
        <w:ind w:left="2160" w:right="538"/>
      </w:pPr>
      <w:r w:rsidRPr="007B1572">
        <w:t xml:space="preserve">Note that </w:t>
      </w:r>
      <w:r w:rsidRPr="007B1572">
        <w:rPr>
          <w:b/>
          <w:u w:val="single"/>
        </w:rPr>
        <w:t>NOT</w:t>
      </w:r>
      <w:r w:rsidRPr="007B1572">
        <w:rPr>
          <w:b/>
        </w:rPr>
        <w:t xml:space="preserve"> </w:t>
      </w:r>
      <w:r w:rsidRPr="007B1572">
        <w:t xml:space="preserve">all questions carry </w:t>
      </w:r>
      <w:r w:rsidRPr="007B1572">
        <w:rPr>
          <w:b/>
        </w:rPr>
        <w:t>equal</w:t>
      </w:r>
      <w:r w:rsidRPr="007B1572">
        <w:t xml:space="preserve"> number of</w:t>
      </w:r>
      <w:r w:rsidRPr="007B1572">
        <w:rPr>
          <w:b/>
        </w:rPr>
        <w:t xml:space="preserve"> marks</w:t>
      </w:r>
      <w:r w:rsidRPr="007B1572">
        <w:t>.</w:t>
      </w:r>
    </w:p>
    <w:p w:rsidR="007B1572" w:rsidRPr="007B1572" w:rsidRDefault="007B1572" w:rsidP="007B1572">
      <w:pPr>
        <w:ind w:left="2160" w:right="538"/>
      </w:pPr>
    </w:p>
    <w:p w:rsidR="007B1572" w:rsidRPr="007B1572" w:rsidRDefault="007B1572" w:rsidP="007B1572">
      <w:pPr>
        <w:pStyle w:val="ListParagraph"/>
        <w:numPr>
          <w:ilvl w:val="0"/>
          <w:numId w:val="3"/>
        </w:numPr>
        <w:ind w:left="2160" w:right="538"/>
      </w:pPr>
      <w:r w:rsidRPr="007B1572">
        <w:t xml:space="preserve">Answer </w:t>
      </w:r>
      <w:r w:rsidRPr="007B1572">
        <w:rPr>
          <w:b/>
          <w:u w:val="single"/>
        </w:rPr>
        <w:t>ALL</w:t>
      </w:r>
      <w:r w:rsidRPr="007B1572">
        <w:t xml:space="preserve"> the questions.</w:t>
      </w:r>
    </w:p>
    <w:p w:rsidR="007B1572" w:rsidRPr="007B1572" w:rsidRDefault="007B1572" w:rsidP="007B1572">
      <w:pPr>
        <w:tabs>
          <w:tab w:val="left" w:pos="2268"/>
        </w:tabs>
        <w:ind w:left="1463"/>
      </w:pPr>
    </w:p>
    <w:p w:rsidR="007B1572" w:rsidRDefault="007B1572" w:rsidP="007B1572">
      <w:pPr>
        <w:tabs>
          <w:tab w:val="left" w:pos="2268"/>
        </w:tabs>
        <w:ind w:left="1463"/>
      </w:pPr>
    </w:p>
    <w:p w:rsidR="00DF3FDF" w:rsidRDefault="00DF3FDF" w:rsidP="007B1572">
      <w:pPr>
        <w:tabs>
          <w:tab w:val="left" w:pos="2268"/>
        </w:tabs>
        <w:ind w:left="1463"/>
      </w:pPr>
    </w:p>
    <w:p w:rsidR="00DF3FDF" w:rsidRDefault="00DF3FDF" w:rsidP="007B1572">
      <w:pPr>
        <w:tabs>
          <w:tab w:val="left" w:pos="2268"/>
        </w:tabs>
        <w:ind w:left="1463"/>
      </w:pPr>
    </w:p>
    <w:p w:rsidR="00DF3FDF" w:rsidRDefault="00DF3FDF" w:rsidP="007B1572">
      <w:pPr>
        <w:tabs>
          <w:tab w:val="left" w:pos="2268"/>
        </w:tabs>
        <w:ind w:left="1463"/>
      </w:pPr>
    </w:p>
    <w:p w:rsidR="00DF3FDF" w:rsidRDefault="00DF3FDF" w:rsidP="007B1572">
      <w:pPr>
        <w:tabs>
          <w:tab w:val="left" w:pos="2268"/>
        </w:tabs>
        <w:ind w:left="1463"/>
      </w:pPr>
    </w:p>
    <w:p w:rsidR="008E414B" w:rsidRDefault="008E414B" w:rsidP="007B1572">
      <w:pPr>
        <w:tabs>
          <w:tab w:val="left" w:pos="2268"/>
        </w:tabs>
        <w:ind w:left="1463"/>
      </w:pPr>
      <w:r>
        <w:t>Other constants required for this assessment:</w:t>
      </w:r>
    </w:p>
    <w:p w:rsidR="00DF3FDF" w:rsidRDefault="00DF3FDF" w:rsidP="007B1572">
      <w:pPr>
        <w:tabs>
          <w:tab w:val="left" w:pos="2268"/>
        </w:tabs>
        <w:ind w:left="1463"/>
      </w:pPr>
    </w:p>
    <w:tbl>
      <w:tblPr>
        <w:tblStyle w:val="TableGrid"/>
        <w:tblW w:w="0" w:type="auto"/>
        <w:tblInd w:w="1463" w:type="dxa"/>
        <w:tblBorders>
          <w:top w:val="single" w:sz="4" w:space="0" w:color="C2D69B" w:themeColor="accent3" w:themeTint="99"/>
          <w:left w:val="single" w:sz="4" w:space="0" w:color="C2D69B" w:themeColor="accent3" w:themeTint="99"/>
          <w:bottom w:val="single" w:sz="4" w:space="0" w:color="C2D69B" w:themeColor="accent3" w:themeTint="99"/>
          <w:right w:val="single" w:sz="4" w:space="0" w:color="C2D69B" w:themeColor="accent3" w:themeTint="99"/>
          <w:insideH w:val="single" w:sz="4" w:space="0" w:color="C2D69B" w:themeColor="accent3" w:themeTint="99"/>
          <w:insideV w:val="single" w:sz="4" w:space="0" w:color="C2D69B" w:themeColor="accent3" w:themeTint="99"/>
        </w:tblBorders>
        <w:tblLook w:val="04A0" w:firstRow="1" w:lastRow="0" w:firstColumn="1" w:lastColumn="0" w:noHBand="0" w:noVBand="1"/>
      </w:tblPr>
      <w:tblGrid>
        <w:gridCol w:w="1396"/>
        <w:gridCol w:w="2429"/>
        <w:gridCol w:w="2316"/>
        <w:gridCol w:w="2902"/>
      </w:tblGrid>
      <w:tr w:rsidR="002F44A5" w:rsidTr="00DF3FDF">
        <w:tc>
          <w:tcPr>
            <w:tcW w:w="0" w:type="auto"/>
          </w:tcPr>
          <w:p w:rsidR="002F44A5" w:rsidRDefault="002F44A5" w:rsidP="002F44A5">
            <w:pPr>
              <w:tabs>
                <w:tab w:val="left" w:pos="2268"/>
              </w:tabs>
              <w:jc w:val="center"/>
            </w:pPr>
          </w:p>
        </w:tc>
        <w:tc>
          <w:tcPr>
            <w:tcW w:w="0" w:type="auto"/>
          </w:tcPr>
          <w:p w:rsidR="002F44A5" w:rsidRDefault="002F44A5" w:rsidP="002F44A5">
            <w:pPr>
              <w:tabs>
                <w:tab w:val="left" w:pos="2268"/>
              </w:tabs>
              <w:jc w:val="center"/>
            </w:pPr>
            <w:r>
              <w:t>Specific Heat Capacity</w:t>
            </w:r>
          </w:p>
          <w:p w:rsidR="002F44A5" w:rsidRPr="002F44A5" w:rsidRDefault="002F44A5" w:rsidP="002F44A5">
            <w:pPr>
              <w:tabs>
                <w:tab w:val="left" w:pos="2268"/>
              </w:tabs>
              <w:jc w:val="center"/>
            </w:pPr>
            <w:r>
              <w:t>(J K</w:t>
            </w:r>
            <w:r>
              <w:rPr>
                <w:vertAlign w:val="superscript"/>
              </w:rPr>
              <w:t>-1</w:t>
            </w:r>
            <w:r>
              <w:t xml:space="preserve"> kg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0" w:type="auto"/>
          </w:tcPr>
          <w:p w:rsidR="002F44A5" w:rsidRDefault="002F44A5" w:rsidP="002F44A5">
            <w:pPr>
              <w:tabs>
                <w:tab w:val="left" w:pos="2268"/>
              </w:tabs>
              <w:jc w:val="center"/>
            </w:pPr>
            <w:r>
              <w:t>Latent Heat of Fusion</w:t>
            </w:r>
          </w:p>
          <w:p w:rsidR="002F44A5" w:rsidRPr="002F44A5" w:rsidRDefault="002F44A5" w:rsidP="002F44A5">
            <w:pPr>
              <w:tabs>
                <w:tab w:val="left" w:pos="2268"/>
              </w:tabs>
              <w:jc w:val="center"/>
            </w:pPr>
            <w:r>
              <w:t>(J kg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0" w:type="auto"/>
          </w:tcPr>
          <w:p w:rsidR="002F44A5" w:rsidRDefault="002F44A5" w:rsidP="002F44A5">
            <w:pPr>
              <w:tabs>
                <w:tab w:val="left" w:pos="2268"/>
              </w:tabs>
              <w:jc w:val="center"/>
            </w:pPr>
            <w:r>
              <w:t>Latent Heat of Vaporisation</w:t>
            </w:r>
          </w:p>
          <w:p w:rsidR="002F44A5" w:rsidRPr="002F44A5" w:rsidRDefault="002F44A5" w:rsidP="002F44A5">
            <w:pPr>
              <w:tabs>
                <w:tab w:val="left" w:pos="2268"/>
              </w:tabs>
              <w:jc w:val="center"/>
            </w:pPr>
            <w:r>
              <w:t>(J kg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</w:tr>
      <w:tr w:rsidR="004738C7" w:rsidTr="00DF3FDF">
        <w:tc>
          <w:tcPr>
            <w:tcW w:w="0" w:type="auto"/>
          </w:tcPr>
          <w:p w:rsidR="004738C7" w:rsidRDefault="004738C7" w:rsidP="005B5D32">
            <w:pPr>
              <w:tabs>
                <w:tab w:val="left" w:pos="2268"/>
              </w:tabs>
              <w:jc w:val="center"/>
            </w:pPr>
            <w:r>
              <w:t>Copper</w:t>
            </w:r>
          </w:p>
        </w:tc>
        <w:tc>
          <w:tcPr>
            <w:tcW w:w="0" w:type="auto"/>
          </w:tcPr>
          <w:p w:rsidR="004738C7" w:rsidRDefault="004738C7" w:rsidP="005B5D32">
            <w:pPr>
              <w:tabs>
                <w:tab w:val="left" w:pos="2268"/>
              </w:tabs>
              <w:jc w:val="center"/>
            </w:pPr>
            <w:r>
              <w:t>390</w:t>
            </w:r>
          </w:p>
        </w:tc>
        <w:tc>
          <w:tcPr>
            <w:tcW w:w="0" w:type="auto"/>
          </w:tcPr>
          <w:p w:rsidR="004738C7" w:rsidRDefault="004738C7" w:rsidP="002F44A5">
            <w:pPr>
              <w:tabs>
                <w:tab w:val="left" w:pos="2268"/>
              </w:tabs>
              <w:jc w:val="center"/>
            </w:pPr>
          </w:p>
        </w:tc>
        <w:tc>
          <w:tcPr>
            <w:tcW w:w="0" w:type="auto"/>
          </w:tcPr>
          <w:p w:rsidR="004738C7" w:rsidRDefault="004738C7" w:rsidP="002F44A5">
            <w:pPr>
              <w:tabs>
                <w:tab w:val="left" w:pos="2268"/>
              </w:tabs>
              <w:jc w:val="center"/>
            </w:pPr>
          </w:p>
        </w:tc>
      </w:tr>
      <w:tr w:rsidR="004738C7" w:rsidTr="00DF3FDF">
        <w:tc>
          <w:tcPr>
            <w:tcW w:w="0" w:type="auto"/>
          </w:tcPr>
          <w:p w:rsidR="004738C7" w:rsidRDefault="004738C7" w:rsidP="005B5D32">
            <w:pPr>
              <w:tabs>
                <w:tab w:val="left" w:pos="2268"/>
              </w:tabs>
              <w:jc w:val="center"/>
            </w:pPr>
            <w:r>
              <w:t>Aluminium</w:t>
            </w:r>
          </w:p>
        </w:tc>
        <w:tc>
          <w:tcPr>
            <w:tcW w:w="0" w:type="auto"/>
          </w:tcPr>
          <w:p w:rsidR="004738C7" w:rsidRDefault="004738C7" w:rsidP="005B5D32">
            <w:pPr>
              <w:tabs>
                <w:tab w:val="left" w:pos="2268"/>
              </w:tabs>
              <w:jc w:val="center"/>
            </w:pPr>
            <w:r>
              <w:t>900</w:t>
            </w:r>
          </w:p>
        </w:tc>
        <w:tc>
          <w:tcPr>
            <w:tcW w:w="0" w:type="auto"/>
          </w:tcPr>
          <w:p w:rsidR="004738C7" w:rsidRDefault="004738C7" w:rsidP="002F44A5">
            <w:pPr>
              <w:tabs>
                <w:tab w:val="left" w:pos="2268"/>
              </w:tabs>
              <w:jc w:val="center"/>
            </w:pPr>
          </w:p>
        </w:tc>
        <w:tc>
          <w:tcPr>
            <w:tcW w:w="0" w:type="auto"/>
          </w:tcPr>
          <w:p w:rsidR="004738C7" w:rsidRDefault="004738C7" w:rsidP="002F44A5">
            <w:pPr>
              <w:tabs>
                <w:tab w:val="left" w:pos="2268"/>
              </w:tabs>
              <w:jc w:val="center"/>
            </w:pPr>
          </w:p>
        </w:tc>
      </w:tr>
      <w:tr w:rsidR="004738C7" w:rsidTr="00DF3FDF">
        <w:tc>
          <w:tcPr>
            <w:tcW w:w="0" w:type="auto"/>
          </w:tcPr>
          <w:p w:rsidR="004738C7" w:rsidRDefault="004738C7" w:rsidP="005B5D32">
            <w:pPr>
              <w:tabs>
                <w:tab w:val="left" w:pos="2268"/>
              </w:tabs>
              <w:jc w:val="center"/>
            </w:pPr>
            <w:r>
              <w:t>Magnesium</w:t>
            </w:r>
          </w:p>
        </w:tc>
        <w:tc>
          <w:tcPr>
            <w:tcW w:w="0" w:type="auto"/>
          </w:tcPr>
          <w:p w:rsidR="004738C7" w:rsidRDefault="004738C7" w:rsidP="005B5D32">
            <w:pPr>
              <w:tabs>
                <w:tab w:val="left" w:pos="2268"/>
              </w:tabs>
              <w:jc w:val="center"/>
            </w:pPr>
            <w:r>
              <w:t>1050</w:t>
            </w:r>
          </w:p>
        </w:tc>
        <w:tc>
          <w:tcPr>
            <w:tcW w:w="0" w:type="auto"/>
          </w:tcPr>
          <w:p w:rsidR="004738C7" w:rsidRDefault="004738C7" w:rsidP="002F44A5">
            <w:pPr>
              <w:tabs>
                <w:tab w:val="left" w:pos="2268"/>
              </w:tabs>
              <w:jc w:val="center"/>
            </w:pPr>
          </w:p>
        </w:tc>
        <w:tc>
          <w:tcPr>
            <w:tcW w:w="0" w:type="auto"/>
          </w:tcPr>
          <w:p w:rsidR="004738C7" w:rsidRDefault="004738C7" w:rsidP="002F44A5">
            <w:pPr>
              <w:tabs>
                <w:tab w:val="left" w:pos="2268"/>
              </w:tabs>
              <w:jc w:val="center"/>
            </w:pPr>
          </w:p>
        </w:tc>
      </w:tr>
      <w:tr w:rsidR="004738C7" w:rsidTr="00DF3FDF">
        <w:tc>
          <w:tcPr>
            <w:tcW w:w="0" w:type="auto"/>
          </w:tcPr>
          <w:p w:rsidR="004738C7" w:rsidRDefault="004738C7" w:rsidP="002F44A5">
            <w:pPr>
              <w:tabs>
                <w:tab w:val="left" w:pos="2268"/>
              </w:tabs>
              <w:jc w:val="center"/>
            </w:pPr>
            <w:r>
              <w:t>Wheat grain</w:t>
            </w:r>
          </w:p>
        </w:tc>
        <w:tc>
          <w:tcPr>
            <w:tcW w:w="0" w:type="auto"/>
          </w:tcPr>
          <w:p w:rsidR="004738C7" w:rsidRDefault="004738C7" w:rsidP="002F44A5">
            <w:pPr>
              <w:tabs>
                <w:tab w:val="left" w:pos="2268"/>
              </w:tabs>
              <w:jc w:val="center"/>
            </w:pPr>
            <w:r>
              <w:t>1509</w:t>
            </w:r>
          </w:p>
        </w:tc>
        <w:tc>
          <w:tcPr>
            <w:tcW w:w="0" w:type="auto"/>
          </w:tcPr>
          <w:p w:rsidR="004738C7" w:rsidRDefault="004738C7" w:rsidP="002F44A5">
            <w:pPr>
              <w:tabs>
                <w:tab w:val="left" w:pos="2268"/>
              </w:tabs>
              <w:jc w:val="center"/>
            </w:pPr>
          </w:p>
        </w:tc>
        <w:tc>
          <w:tcPr>
            <w:tcW w:w="0" w:type="auto"/>
          </w:tcPr>
          <w:p w:rsidR="004738C7" w:rsidRDefault="004738C7" w:rsidP="002F44A5">
            <w:pPr>
              <w:tabs>
                <w:tab w:val="left" w:pos="2268"/>
              </w:tabs>
              <w:jc w:val="center"/>
            </w:pPr>
          </w:p>
        </w:tc>
      </w:tr>
      <w:tr w:rsidR="004738C7" w:rsidTr="00DF3FDF">
        <w:tc>
          <w:tcPr>
            <w:tcW w:w="0" w:type="auto"/>
          </w:tcPr>
          <w:p w:rsidR="004738C7" w:rsidRDefault="004738C7" w:rsidP="005B5D32">
            <w:pPr>
              <w:tabs>
                <w:tab w:val="left" w:pos="2268"/>
              </w:tabs>
              <w:jc w:val="center"/>
            </w:pPr>
            <w:r>
              <w:t>Plastic</w:t>
            </w:r>
          </w:p>
        </w:tc>
        <w:tc>
          <w:tcPr>
            <w:tcW w:w="0" w:type="auto"/>
          </w:tcPr>
          <w:p w:rsidR="004738C7" w:rsidRDefault="004738C7" w:rsidP="005B5D32">
            <w:pPr>
              <w:tabs>
                <w:tab w:val="left" w:pos="2268"/>
              </w:tabs>
              <w:jc w:val="center"/>
            </w:pPr>
            <w:r>
              <w:t>1671</w:t>
            </w:r>
          </w:p>
        </w:tc>
        <w:tc>
          <w:tcPr>
            <w:tcW w:w="0" w:type="auto"/>
          </w:tcPr>
          <w:p w:rsidR="004738C7" w:rsidRDefault="004738C7" w:rsidP="002F44A5">
            <w:pPr>
              <w:tabs>
                <w:tab w:val="left" w:pos="2268"/>
              </w:tabs>
              <w:jc w:val="center"/>
            </w:pPr>
          </w:p>
        </w:tc>
        <w:tc>
          <w:tcPr>
            <w:tcW w:w="0" w:type="auto"/>
          </w:tcPr>
          <w:p w:rsidR="004738C7" w:rsidRDefault="004738C7" w:rsidP="002F44A5">
            <w:pPr>
              <w:tabs>
                <w:tab w:val="left" w:pos="2268"/>
              </w:tabs>
              <w:jc w:val="center"/>
            </w:pPr>
          </w:p>
        </w:tc>
      </w:tr>
      <w:tr w:rsidR="004738C7" w:rsidTr="00DF3FDF">
        <w:tc>
          <w:tcPr>
            <w:tcW w:w="0" w:type="auto"/>
          </w:tcPr>
          <w:p w:rsidR="004738C7" w:rsidRDefault="004738C7" w:rsidP="005B5D32">
            <w:pPr>
              <w:tabs>
                <w:tab w:val="left" w:pos="2268"/>
              </w:tabs>
              <w:jc w:val="center"/>
            </w:pPr>
            <w:r>
              <w:t>Lead</w:t>
            </w:r>
          </w:p>
        </w:tc>
        <w:tc>
          <w:tcPr>
            <w:tcW w:w="0" w:type="auto"/>
          </w:tcPr>
          <w:p w:rsidR="004738C7" w:rsidRDefault="004738C7" w:rsidP="005B5D32">
            <w:pPr>
              <w:tabs>
                <w:tab w:val="left" w:pos="2268"/>
              </w:tabs>
              <w:jc w:val="center"/>
            </w:pPr>
            <w:r>
              <w:t>128</w:t>
            </w:r>
          </w:p>
        </w:tc>
        <w:tc>
          <w:tcPr>
            <w:tcW w:w="0" w:type="auto"/>
          </w:tcPr>
          <w:p w:rsidR="004738C7" w:rsidRDefault="004738C7" w:rsidP="005B5D32">
            <w:pPr>
              <w:tabs>
                <w:tab w:val="left" w:pos="2268"/>
              </w:tabs>
              <w:jc w:val="center"/>
            </w:pPr>
            <w:r>
              <w:t>2·5 × 10</w:t>
            </w:r>
            <w:r>
              <w:rPr>
                <w:vertAlign w:val="superscript"/>
              </w:rPr>
              <w:t>4</w:t>
            </w:r>
          </w:p>
        </w:tc>
        <w:tc>
          <w:tcPr>
            <w:tcW w:w="0" w:type="auto"/>
          </w:tcPr>
          <w:p w:rsidR="004738C7" w:rsidRDefault="004738C7" w:rsidP="005B5D32">
            <w:pPr>
              <w:tabs>
                <w:tab w:val="left" w:pos="2268"/>
              </w:tabs>
              <w:jc w:val="center"/>
            </w:pPr>
            <w:r>
              <w:t>8·6 × 10</w:t>
            </w:r>
            <w:r>
              <w:rPr>
                <w:vertAlign w:val="superscript"/>
              </w:rPr>
              <w:t>6</w:t>
            </w:r>
          </w:p>
        </w:tc>
      </w:tr>
    </w:tbl>
    <w:p w:rsidR="002F44A5" w:rsidRDefault="002F44A5" w:rsidP="007B1572">
      <w:pPr>
        <w:tabs>
          <w:tab w:val="left" w:pos="2268"/>
        </w:tabs>
        <w:ind w:left="1463"/>
      </w:pPr>
    </w:p>
    <w:p w:rsidR="007B1572" w:rsidRDefault="007B1572"/>
    <w:p w:rsidR="00BF28B2" w:rsidRDefault="00BF28B2">
      <w:pPr>
        <w:spacing w:after="200" w:line="276" w:lineRule="auto"/>
      </w:pPr>
      <w:r>
        <w:br w:type="page"/>
      </w:r>
    </w:p>
    <w:p w:rsidR="00B16C16" w:rsidRDefault="00983748" w:rsidP="00B02472">
      <w:pPr>
        <w:pStyle w:val="ListParagraph"/>
        <w:numPr>
          <w:ilvl w:val="0"/>
          <w:numId w:val="4"/>
        </w:numPr>
        <w:tabs>
          <w:tab w:val="left" w:pos="10490"/>
        </w:tabs>
      </w:pPr>
      <w:r>
        <w:lastRenderedPageBreak/>
        <w:t>A simple heat pack can be made by stuffing a bag with wheat grain and heating the bag in a microwave.</w:t>
      </w:r>
      <w:r>
        <w:br/>
        <w:t xml:space="preserve">How much energy would a microwave need to supply to </w:t>
      </w:r>
      <w:r w:rsidR="00B96558">
        <w:t>a wheat bag with a mass of 850 grams to increase the temperature by 28 °C</w:t>
      </w:r>
      <w:r>
        <w:t>?</w:t>
      </w:r>
      <w:r w:rsidR="00B02472">
        <w:tab/>
        <w:t>[2]</w:t>
      </w:r>
    </w:p>
    <w:p w:rsidR="00983748" w:rsidRDefault="00983748" w:rsidP="00983748">
      <w:pPr>
        <w:pStyle w:val="ListParagraph"/>
      </w:pPr>
    </w:p>
    <w:p w:rsidR="00CD11D3" w:rsidRDefault="00CD11D3" w:rsidP="00983748">
      <w:pPr>
        <w:pStyle w:val="ListParagraph"/>
      </w:pPr>
    </w:p>
    <w:p w:rsidR="001C2273" w:rsidRDefault="001C2273" w:rsidP="00983748">
      <w:pPr>
        <w:pStyle w:val="ListParagraph"/>
      </w:pPr>
    </w:p>
    <w:p w:rsidR="00973C41" w:rsidRDefault="00973C41" w:rsidP="00983748">
      <w:pPr>
        <w:pStyle w:val="ListParagraph"/>
      </w:pPr>
    </w:p>
    <w:p w:rsidR="003001FC" w:rsidRDefault="003001FC" w:rsidP="00983748">
      <w:pPr>
        <w:pStyle w:val="ListParagraph"/>
      </w:pPr>
    </w:p>
    <w:p w:rsidR="003001FC" w:rsidRDefault="003001FC" w:rsidP="00983748">
      <w:pPr>
        <w:pStyle w:val="ListParagraph"/>
      </w:pPr>
    </w:p>
    <w:p w:rsidR="003001FC" w:rsidRDefault="003001FC" w:rsidP="00983748">
      <w:pPr>
        <w:pStyle w:val="ListParagraph"/>
      </w:pPr>
    </w:p>
    <w:p w:rsidR="003001FC" w:rsidRDefault="003001FC" w:rsidP="00983748">
      <w:pPr>
        <w:pStyle w:val="ListParagraph"/>
      </w:pPr>
    </w:p>
    <w:p w:rsidR="003001FC" w:rsidRDefault="003001FC" w:rsidP="00983748">
      <w:pPr>
        <w:pStyle w:val="ListParagraph"/>
      </w:pPr>
    </w:p>
    <w:p w:rsidR="00973C41" w:rsidRDefault="00973C41" w:rsidP="00983748">
      <w:pPr>
        <w:pStyle w:val="ListParagraph"/>
      </w:pPr>
    </w:p>
    <w:p w:rsidR="00973C41" w:rsidRDefault="00973C41" w:rsidP="00983748">
      <w:pPr>
        <w:pStyle w:val="ListParagraph"/>
      </w:pPr>
    </w:p>
    <w:p w:rsidR="00973C41" w:rsidRDefault="00973C41" w:rsidP="00983748">
      <w:pPr>
        <w:pStyle w:val="ListParagraph"/>
      </w:pPr>
    </w:p>
    <w:p w:rsidR="00973C41" w:rsidRDefault="00973C41" w:rsidP="00983748">
      <w:pPr>
        <w:pStyle w:val="ListParagraph"/>
      </w:pPr>
    </w:p>
    <w:p w:rsidR="00973C41" w:rsidRDefault="00973C41" w:rsidP="00983748">
      <w:pPr>
        <w:pStyle w:val="ListParagraph"/>
      </w:pPr>
    </w:p>
    <w:p w:rsidR="001C2273" w:rsidRDefault="001C2273" w:rsidP="00983748">
      <w:pPr>
        <w:pStyle w:val="ListParagraph"/>
      </w:pPr>
    </w:p>
    <w:p w:rsidR="0044478E" w:rsidRDefault="0071740E" w:rsidP="00B02472">
      <w:pPr>
        <w:pStyle w:val="ListParagraph"/>
        <w:numPr>
          <w:ilvl w:val="0"/>
          <w:numId w:val="4"/>
        </w:numPr>
        <w:tabs>
          <w:tab w:val="left" w:pos="10490"/>
        </w:tabs>
      </w:pPr>
      <w:r>
        <w:t>How much heat is absorbed by 0·155 kg of lead as it melts?</w:t>
      </w:r>
      <w:r>
        <w:tab/>
        <w:t>[2]</w:t>
      </w:r>
    </w:p>
    <w:p w:rsidR="0071740E" w:rsidRDefault="0071740E" w:rsidP="0071740E">
      <w:pPr>
        <w:tabs>
          <w:tab w:val="left" w:pos="10490"/>
        </w:tabs>
      </w:pPr>
    </w:p>
    <w:p w:rsidR="003001FC" w:rsidRDefault="003001FC" w:rsidP="0071740E">
      <w:pPr>
        <w:tabs>
          <w:tab w:val="left" w:pos="10490"/>
        </w:tabs>
      </w:pPr>
    </w:p>
    <w:p w:rsidR="003001FC" w:rsidRDefault="003001FC" w:rsidP="0071740E">
      <w:pPr>
        <w:tabs>
          <w:tab w:val="left" w:pos="10490"/>
        </w:tabs>
      </w:pPr>
    </w:p>
    <w:p w:rsidR="003001FC" w:rsidRDefault="003001FC" w:rsidP="0071740E">
      <w:pPr>
        <w:tabs>
          <w:tab w:val="left" w:pos="10490"/>
        </w:tabs>
      </w:pPr>
    </w:p>
    <w:p w:rsidR="003001FC" w:rsidRDefault="003001FC" w:rsidP="0071740E">
      <w:pPr>
        <w:tabs>
          <w:tab w:val="left" w:pos="10490"/>
        </w:tabs>
      </w:pPr>
    </w:p>
    <w:p w:rsidR="003001FC" w:rsidRDefault="003001FC" w:rsidP="0071740E">
      <w:pPr>
        <w:tabs>
          <w:tab w:val="left" w:pos="10490"/>
        </w:tabs>
      </w:pPr>
    </w:p>
    <w:p w:rsidR="003001FC" w:rsidRDefault="003001FC" w:rsidP="0071740E">
      <w:pPr>
        <w:tabs>
          <w:tab w:val="left" w:pos="10490"/>
        </w:tabs>
      </w:pPr>
    </w:p>
    <w:p w:rsidR="003001FC" w:rsidRDefault="003001FC" w:rsidP="0071740E">
      <w:pPr>
        <w:tabs>
          <w:tab w:val="left" w:pos="10490"/>
        </w:tabs>
      </w:pPr>
    </w:p>
    <w:p w:rsidR="003001FC" w:rsidRDefault="003001FC" w:rsidP="0071740E">
      <w:pPr>
        <w:tabs>
          <w:tab w:val="left" w:pos="10490"/>
        </w:tabs>
      </w:pPr>
    </w:p>
    <w:p w:rsidR="003001FC" w:rsidRDefault="003001FC" w:rsidP="0071740E">
      <w:pPr>
        <w:tabs>
          <w:tab w:val="left" w:pos="10490"/>
        </w:tabs>
      </w:pPr>
    </w:p>
    <w:p w:rsidR="003001FC" w:rsidRDefault="003001FC" w:rsidP="0071740E">
      <w:pPr>
        <w:tabs>
          <w:tab w:val="left" w:pos="10490"/>
        </w:tabs>
      </w:pPr>
    </w:p>
    <w:p w:rsidR="003001FC" w:rsidRDefault="003001FC" w:rsidP="0071740E">
      <w:pPr>
        <w:tabs>
          <w:tab w:val="left" w:pos="10490"/>
        </w:tabs>
      </w:pPr>
    </w:p>
    <w:p w:rsidR="003001FC" w:rsidRDefault="003001FC" w:rsidP="003001FC">
      <w:pPr>
        <w:pStyle w:val="ListParagraph"/>
        <w:numPr>
          <w:ilvl w:val="0"/>
          <w:numId w:val="4"/>
        </w:numPr>
        <w:spacing w:before="240"/>
      </w:pPr>
      <w:r>
        <w:t>Using the models of matter explain the following:</w:t>
      </w:r>
    </w:p>
    <w:p w:rsidR="003001FC" w:rsidRDefault="003001FC" w:rsidP="003001FC">
      <w:pPr>
        <w:pStyle w:val="ListParagraph"/>
        <w:spacing w:before="240"/>
      </w:pPr>
    </w:p>
    <w:p w:rsidR="003001FC" w:rsidRDefault="003001FC" w:rsidP="003001FC">
      <w:pPr>
        <w:pStyle w:val="ListParagraph"/>
        <w:numPr>
          <w:ilvl w:val="1"/>
          <w:numId w:val="5"/>
        </w:numPr>
        <w:tabs>
          <w:tab w:val="left" w:pos="10490"/>
        </w:tabs>
        <w:spacing w:before="240"/>
      </w:pPr>
      <w:r>
        <w:t>Why solids have a fixed shape but liquids and gases do not:</w:t>
      </w:r>
      <w:r>
        <w:tab/>
        <w:t>[1]</w:t>
      </w:r>
    </w:p>
    <w:p w:rsidR="003001FC" w:rsidRDefault="003001FC" w:rsidP="003001FC">
      <w:pPr>
        <w:pStyle w:val="ListParagraph"/>
        <w:spacing w:before="240"/>
      </w:pPr>
    </w:p>
    <w:p w:rsidR="003001FC" w:rsidRPr="00800A31" w:rsidRDefault="003001FC" w:rsidP="003001FC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3001FC" w:rsidRPr="00800A31" w:rsidRDefault="003001FC" w:rsidP="003001FC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3001FC" w:rsidRDefault="003001FC" w:rsidP="003001FC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3001FC" w:rsidRDefault="003001FC" w:rsidP="003001FC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3001FC" w:rsidRPr="00800A31" w:rsidRDefault="003001FC" w:rsidP="003001FC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>
        <w:rPr>
          <w:u w:val="dotted" w:color="A6A6A6" w:themeColor="background1" w:themeShade="A6"/>
        </w:rPr>
        <w:tab/>
      </w:r>
    </w:p>
    <w:p w:rsidR="003001FC" w:rsidRDefault="003001FC" w:rsidP="003001FC">
      <w:pPr>
        <w:pStyle w:val="ListParagraph"/>
        <w:spacing w:before="240"/>
      </w:pPr>
    </w:p>
    <w:p w:rsidR="003001FC" w:rsidRDefault="003001FC" w:rsidP="003001FC">
      <w:pPr>
        <w:pStyle w:val="ListParagraph"/>
        <w:spacing w:before="240"/>
      </w:pPr>
    </w:p>
    <w:p w:rsidR="003001FC" w:rsidRDefault="003001FC" w:rsidP="003001FC">
      <w:pPr>
        <w:pStyle w:val="ListParagraph"/>
        <w:spacing w:before="240"/>
      </w:pPr>
    </w:p>
    <w:p w:rsidR="003001FC" w:rsidRDefault="003001FC" w:rsidP="003001FC">
      <w:pPr>
        <w:pStyle w:val="ListParagraph"/>
        <w:numPr>
          <w:ilvl w:val="1"/>
          <w:numId w:val="5"/>
        </w:numPr>
        <w:tabs>
          <w:tab w:val="left" w:pos="10490"/>
        </w:tabs>
        <w:spacing w:before="240"/>
      </w:pPr>
      <w:r>
        <w:t>Why solids expand as they are heated:</w:t>
      </w:r>
      <w:r>
        <w:tab/>
        <w:t>[1]</w:t>
      </w:r>
    </w:p>
    <w:p w:rsidR="003001FC" w:rsidRDefault="003001FC" w:rsidP="003001FC">
      <w:pPr>
        <w:pStyle w:val="ListParagraph"/>
        <w:spacing w:before="240"/>
        <w:ind w:left="1440"/>
      </w:pPr>
    </w:p>
    <w:p w:rsidR="003001FC" w:rsidRPr="00800A31" w:rsidRDefault="003001FC" w:rsidP="003001FC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3001FC" w:rsidRPr="00800A31" w:rsidRDefault="003001FC" w:rsidP="003001FC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3001FC" w:rsidRDefault="003001FC" w:rsidP="003001FC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3001FC" w:rsidRDefault="003001FC" w:rsidP="003001FC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3001FC" w:rsidRPr="00800A31" w:rsidRDefault="003001FC" w:rsidP="003001FC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>
        <w:rPr>
          <w:u w:val="dotted" w:color="A6A6A6" w:themeColor="background1" w:themeShade="A6"/>
        </w:rPr>
        <w:tab/>
      </w:r>
    </w:p>
    <w:p w:rsidR="003001FC" w:rsidRDefault="003001FC" w:rsidP="003001FC">
      <w:pPr>
        <w:pStyle w:val="ListParagraph"/>
        <w:spacing w:before="240"/>
      </w:pPr>
    </w:p>
    <w:p w:rsidR="0071740E" w:rsidRDefault="0071740E" w:rsidP="0071740E">
      <w:pPr>
        <w:tabs>
          <w:tab w:val="left" w:pos="10490"/>
        </w:tabs>
      </w:pPr>
    </w:p>
    <w:p w:rsidR="003001FC" w:rsidRDefault="003001FC">
      <w:pPr>
        <w:spacing w:after="200" w:line="276" w:lineRule="auto"/>
      </w:pPr>
      <w:r>
        <w:br w:type="page"/>
      </w:r>
    </w:p>
    <w:p w:rsidR="001E7447" w:rsidRDefault="00A60FBC" w:rsidP="00135A6B">
      <w:pPr>
        <w:pStyle w:val="ListParagraph"/>
        <w:numPr>
          <w:ilvl w:val="0"/>
          <w:numId w:val="4"/>
        </w:numPr>
        <w:spacing w:before="240"/>
      </w:pPr>
      <w:r>
        <w:lastRenderedPageBreak/>
        <w:t>During it</w:t>
      </w:r>
      <w:r w:rsidR="00A9473F">
        <w:t>s</w:t>
      </w:r>
      <w:r>
        <w:t xml:space="preserve"> recent mission</w:t>
      </w:r>
      <w:r w:rsidR="00A9473F">
        <w:t xml:space="preserve"> on Mars</w:t>
      </w:r>
      <w:r>
        <w:t xml:space="preserve"> the NASA </w:t>
      </w:r>
      <w:r w:rsidR="00A9473F">
        <w:t>rover “Curiosity” discovered a new substance. Curiosity was able to isolate 1 gram of the substance and began heating it from the surface temperature of -55 °C</w:t>
      </w:r>
      <w:r w:rsidR="00DD208D">
        <w:t>. The graph below represents a summary of the data collected</w:t>
      </w:r>
      <w:r w:rsidR="001D3051">
        <w:t>.</w:t>
      </w:r>
    </w:p>
    <w:p w:rsidR="001D3051" w:rsidRDefault="001D3051" w:rsidP="001D3051">
      <w:pPr>
        <w:pStyle w:val="ListParagraph"/>
        <w:spacing w:before="240"/>
      </w:pPr>
    </w:p>
    <w:p w:rsidR="001D3051" w:rsidRDefault="00BC2F0A" w:rsidP="00800A31">
      <w:pPr>
        <w:pStyle w:val="ListParagraph"/>
        <w:spacing w:before="240"/>
        <w:jc w:val="center"/>
      </w:pPr>
      <w:r>
        <w:object w:dxaOrig="12024" w:dyaOrig="6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25pt;height:179.55pt" o:ole="">
            <v:imagedata r:id="rId6" o:title=""/>
          </v:shape>
          <o:OLEObject Type="Embed" ProgID="FXDraw.Graphic" ShapeID="_x0000_i1025" DrawAspect="Content" ObjectID="_1469523704" r:id="rId7"/>
        </w:object>
      </w:r>
    </w:p>
    <w:p w:rsidR="001D3051" w:rsidRDefault="001D3051" w:rsidP="001D3051">
      <w:pPr>
        <w:pStyle w:val="ListParagraph"/>
        <w:spacing w:before="240"/>
      </w:pPr>
    </w:p>
    <w:p w:rsidR="00267551" w:rsidRDefault="00267551" w:rsidP="00267551">
      <w:pPr>
        <w:spacing w:before="240"/>
      </w:pPr>
    </w:p>
    <w:p w:rsidR="001D3051" w:rsidRDefault="006B17DE" w:rsidP="001D3051">
      <w:pPr>
        <w:pStyle w:val="ListParagraph"/>
        <w:numPr>
          <w:ilvl w:val="1"/>
          <w:numId w:val="4"/>
        </w:numPr>
        <w:spacing w:before="240"/>
      </w:pPr>
      <w:r>
        <w:t>Explain why the temperature of the substance remains constant in the second part of the graph</w:t>
      </w:r>
      <w:r w:rsidR="00063E4E">
        <w:t>.</w:t>
      </w:r>
    </w:p>
    <w:p w:rsidR="00520883" w:rsidRDefault="00F04976" w:rsidP="006D0117">
      <w:pPr>
        <w:tabs>
          <w:tab w:val="left" w:pos="10490"/>
        </w:tabs>
        <w:spacing w:before="240"/>
      </w:pPr>
      <w:r>
        <w:tab/>
        <w:t>[3</w:t>
      </w:r>
      <w:r w:rsidR="006D0117">
        <w:t>]</w:t>
      </w:r>
    </w:p>
    <w:p w:rsidR="00800A31" w:rsidRDefault="00800A31" w:rsidP="00800A31">
      <w:pPr>
        <w:pStyle w:val="ListParagraph"/>
      </w:pPr>
    </w:p>
    <w:p w:rsidR="00800A31" w:rsidRPr="00800A31" w:rsidRDefault="00800A31" w:rsidP="00800A31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800A31" w:rsidRPr="00800A31" w:rsidRDefault="00800A31" w:rsidP="00800A31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800A31" w:rsidRPr="00800A31" w:rsidRDefault="00800A31" w:rsidP="00800A31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800A31" w:rsidRPr="00800A31" w:rsidRDefault="00800A31" w:rsidP="00800A31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800A31" w:rsidRPr="00800A31" w:rsidRDefault="00800A31" w:rsidP="00800A31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800A31" w:rsidRPr="00800A31" w:rsidRDefault="00800A31" w:rsidP="00800A31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800A31" w:rsidRPr="00800A31" w:rsidRDefault="00800A31" w:rsidP="00800A31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800A31" w:rsidRPr="00800A31" w:rsidRDefault="00800A31" w:rsidP="00800A31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800A31" w:rsidRPr="00800A31" w:rsidRDefault="00800A31" w:rsidP="00800A31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520883" w:rsidRDefault="00520883" w:rsidP="00520883">
      <w:pPr>
        <w:spacing w:before="240"/>
      </w:pPr>
    </w:p>
    <w:p w:rsidR="00063E4E" w:rsidRDefault="00063E4E" w:rsidP="006D0117">
      <w:pPr>
        <w:pStyle w:val="ListParagraph"/>
        <w:numPr>
          <w:ilvl w:val="1"/>
          <w:numId w:val="4"/>
        </w:numPr>
        <w:tabs>
          <w:tab w:val="left" w:pos="10490"/>
        </w:tabs>
        <w:spacing w:before="240"/>
      </w:pPr>
      <w:r>
        <w:t>What is the melting point of this substance?</w:t>
      </w:r>
      <w:r w:rsidR="006D0117">
        <w:tab/>
        <w:t>[1]</w:t>
      </w:r>
    </w:p>
    <w:p w:rsidR="00296B76" w:rsidRDefault="00296B76" w:rsidP="00296B76">
      <w:pPr>
        <w:pStyle w:val="ListParagraph"/>
        <w:spacing w:before="240"/>
      </w:pPr>
    </w:p>
    <w:p w:rsidR="00800A31" w:rsidRDefault="00800A31" w:rsidP="00800A31">
      <w:pPr>
        <w:pStyle w:val="ListParagraph"/>
        <w:tabs>
          <w:tab w:val="left" w:pos="8080"/>
        </w:tabs>
        <w:spacing w:before="240"/>
        <w:ind w:left="5760"/>
      </w:pPr>
      <w:r w:rsidRPr="00800A31">
        <w:rPr>
          <w:u w:val="dotted" w:color="A6A6A6" w:themeColor="background1" w:themeShade="A6"/>
        </w:rPr>
        <w:tab/>
      </w:r>
    </w:p>
    <w:p w:rsidR="00800A31" w:rsidRDefault="00800A31" w:rsidP="00296B76">
      <w:pPr>
        <w:pStyle w:val="ListParagraph"/>
        <w:spacing w:before="240"/>
      </w:pPr>
    </w:p>
    <w:p w:rsidR="00063E4E" w:rsidRDefault="00063E4E" w:rsidP="006D0117">
      <w:pPr>
        <w:pStyle w:val="ListParagraph"/>
        <w:numPr>
          <w:ilvl w:val="1"/>
          <w:numId w:val="4"/>
        </w:numPr>
        <w:tabs>
          <w:tab w:val="left" w:pos="10490"/>
        </w:tabs>
        <w:spacing w:before="240"/>
      </w:pPr>
      <w:r>
        <w:t>What is the specific heat of the solid form of this substance?</w:t>
      </w:r>
      <w:r w:rsidR="006D0117">
        <w:t xml:space="preserve"> </w:t>
      </w:r>
      <w:r w:rsidR="006D0117">
        <w:tab/>
        <w:t>[3]</w:t>
      </w:r>
    </w:p>
    <w:p w:rsidR="00296B76" w:rsidRDefault="00296B76" w:rsidP="00296B76">
      <w:pPr>
        <w:pStyle w:val="ListParagraph"/>
      </w:pPr>
    </w:p>
    <w:p w:rsidR="00800A31" w:rsidRDefault="00800A31" w:rsidP="00800A31">
      <w:pPr>
        <w:spacing w:before="240"/>
      </w:pPr>
    </w:p>
    <w:p w:rsidR="00800A31" w:rsidRDefault="00800A31" w:rsidP="00800A31">
      <w:pPr>
        <w:spacing w:before="240"/>
      </w:pPr>
    </w:p>
    <w:p w:rsidR="0040539C" w:rsidRDefault="0040539C" w:rsidP="0040539C">
      <w:pPr>
        <w:pStyle w:val="ListParagraph"/>
        <w:spacing w:before="240"/>
        <w:ind w:left="1440"/>
      </w:pPr>
    </w:p>
    <w:p w:rsidR="00063E4E" w:rsidRDefault="00063E4E" w:rsidP="00AA73FE">
      <w:pPr>
        <w:pStyle w:val="ListParagraph"/>
        <w:numPr>
          <w:ilvl w:val="1"/>
          <w:numId w:val="4"/>
        </w:numPr>
        <w:tabs>
          <w:tab w:val="left" w:pos="10490"/>
        </w:tabs>
        <w:spacing w:before="240"/>
      </w:pPr>
      <w:r>
        <w:t>What is the latent heat of fusion for this substance?</w:t>
      </w:r>
      <w:r w:rsidR="00AA73FE">
        <w:t xml:space="preserve"> </w:t>
      </w:r>
      <w:r w:rsidR="00AA73FE">
        <w:tab/>
        <w:t>[3]</w:t>
      </w:r>
    </w:p>
    <w:p w:rsidR="00063E4E" w:rsidRDefault="00063E4E" w:rsidP="00063E4E">
      <w:pPr>
        <w:pStyle w:val="ListParagraph"/>
        <w:spacing w:before="240"/>
        <w:ind w:left="1440"/>
      </w:pPr>
    </w:p>
    <w:p w:rsidR="00296B76" w:rsidRDefault="00296B76" w:rsidP="00063E4E">
      <w:pPr>
        <w:pStyle w:val="ListParagraph"/>
        <w:spacing w:before="240"/>
        <w:ind w:left="1440"/>
      </w:pPr>
    </w:p>
    <w:p w:rsidR="00296B76" w:rsidRDefault="00296B76" w:rsidP="00063E4E">
      <w:pPr>
        <w:pStyle w:val="ListParagraph"/>
        <w:spacing w:before="240"/>
        <w:ind w:left="1440"/>
      </w:pPr>
    </w:p>
    <w:p w:rsidR="00800A31" w:rsidRDefault="00800A31">
      <w:pPr>
        <w:spacing w:after="200" w:line="276" w:lineRule="auto"/>
      </w:pPr>
      <w:r>
        <w:br w:type="page"/>
      </w:r>
    </w:p>
    <w:p w:rsidR="00800A31" w:rsidRDefault="00800A31" w:rsidP="0008582F">
      <w:pPr>
        <w:pStyle w:val="ListParagraph"/>
        <w:numPr>
          <w:ilvl w:val="0"/>
          <w:numId w:val="4"/>
        </w:numPr>
        <w:tabs>
          <w:tab w:val="left" w:pos="8789"/>
        </w:tabs>
        <w:spacing w:before="240"/>
      </w:pPr>
      <w:r>
        <w:lastRenderedPageBreak/>
        <w:t>Like many animals, Kangaroos do not have sweat glands. Kangaroos have been observed to repeatedly lick their forearms, coating an area of skin/fur close to blood vessels wit</w:t>
      </w:r>
      <w:r w:rsidR="00960493">
        <w:t>h saliva, which is essentially w</w:t>
      </w:r>
      <w:r>
        <w:t>ater.</w:t>
      </w:r>
      <w:r>
        <w:br/>
        <w:t>Referring to heat energy concepts explain why this behavioural adaptation will lower the body temperature of the kangaroo.</w:t>
      </w:r>
      <w:r w:rsidR="0008582F">
        <w:t xml:space="preserve"> </w:t>
      </w:r>
      <w:r w:rsidR="0008582F">
        <w:tab/>
        <w:t>[3]</w:t>
      </w:r>
    </w:p>
    <w:p w:rsidR="00800A31" w:rsidRDefault="00800A31" w:rsidP="00800A31">
      <w:pPr>
        <w:pStyle w:val="ListParagraph"/>
      </w:pPr>
    </w:p>
    <w:p w:rsidR="00800A31" w:rsidRDefault="00800A31" w:rsidP="00800A31">
      <w:pPr>
        <w:pStyle w:val="ListParagraph"/>
      </w:pPr>
    </w:p>
    <w:p w:rsidR="00800A31" w:rsidRPr="00800A31" w:rsidRDefault="00800A31" w:rsidP="00800A31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3B5E936B" wp14:editId="364A448A">
            <wp:simplePos x="0" y="0"/>
            <wp:positionH relativeFrom="column">
              <wp:posOffset>5993130</wp:posOffset>
            </wp:positionH>
            <wp:positionV relativeFrom="paragraph">
              <wp:posOffset>-1131570</wp:posOffset>
            </wp:positionV>
            <wp:extent cx="929640" cy="139446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ngaro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0A31">
        <w:rPr>
          <w:u w:val="dotted" w:color="A6A6A6" w:themeColor="background1" w:themeShade="A6"/>
        </w:rPr>
        <w:tab/>
      </w:r>
    </w:p>
    <w:p w:rsidR="00800A31" w:rsidRPr="00800A31" w:rsidRDefault="00800A31" w:rsidP="00800A31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800A31" w:rsidRPr="00800A31" w:rsidRDefault="00800A31" w:rsidP="00800A31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800A31" w:rsidRPr="00800A31" w:rsidRDefault="00800A31" w:rsidP="00800A31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800A31" w:rsidRPr="00800A31" w:rsidRDefault="00800A31" w:rsidP="00800A31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800A31" w:rsidRPr="00800A31" w:rsidRDefault="00800A31" w:rsidP="00800A31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800A31" w:rsidRPr="00800A31" w:rsidRDefault="00800A31" w:rsidP="00800A31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800A31" w:rsidRPr="00800A31" w:rsidRDefault="00800A31" w:rsidP="00800A31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800A31" w:rsidRPr="00800A31" w:rsidRDefault="00800A31" w:rsidP="00800A31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800A31" w:rsidRPr="00800A31" w:rsidRDefault="00800A31" w:rsidP="00800A31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800A31" w:rsidRPr="00800A31" w:rsidRDefault="00800A31" w:rsidP="00800A31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800A31" w:rsidRDefault="00800A31" w:rsidP="00800A31">
      <w:pPr>
        <w:spacing w:after="200" w:line="276" w:lineRule="auto"/>
      </w:pPr>
    </w:p>
    <w:p w:rsidR="001D3051" w:rsidRDefault="00BB48C6" w:rsidP="00135A6B">
      <w:pPr>
        <w:pStyle w:val="ListParagraph"/>
        <w:numPr>
          <w:ilvl w:val="0"/>
          <w:numId w:val="4"/>
        </w:numPr>
        <w:spacing w:before="240"/>
      </w:pPr>
      <w:r>
        <w:t>Consider a brick wall that has been exposed to the Sun for some time:</w:t>
      </w:r>
    </w:p>
    <w:p w:rsidR="00BB48C6" w:rsidRDefault="00695C70" w:rsidP="00695C70">
      <w:pPr>
        <w:pStyle w:val="ListParagraph"/>
        <w:numPr>
          <w:ilvl w:val="1"/>
          <w:numId w:val="4"/>
        </w:numPr>
        <w:tabs>
          <w:tab w:val="left" w:pos="10490"/>
        </w:tabs>
        <w:spacing w:before="240"/>
      </w:pPr>
      <w:r w:rsidRPr="00695C70">
        <w:t>Heat is transferred from the sun via only radiation. Explain why no other method of heat transfer is possible</w:t>
      </w:r>
      <w:r>
        <w:t>:</w:t>
      </w:r>
      <w:r w:rsidR="001D0FF4">
        <w:t xml:space="preserve"> </w:t>
      </w:r>
      <w:r w:rsidR="001D0FF4">
        <w:tab/>
        <w:t>[2]</w:t>
      </w:r>
    </w:p>
    <w:p w:rsidR="00296B76" w:rsidRDefault="00296B76" w:rsidP="00296B76">
      <w:pPr>
        <w:pStyle w:val="ListParagraph"/>
        <w:spacing w:before="240"/>
        <w:ind w:left="1440"/>
      </w:pPr>
    </w:p>
    <w:p w:rsidR="001D0FF4" w:rsidRPr="00800A31" w:rsidRDefault="001D0FF4" w:rsidP="001D0FF4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1D0FF4" w:rsidRPr="00800A31" w:rsidRDefault="001D0FF4" w:rsidP="001D0FF4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1D0FF4" w:rsidRDefault="001D0FF4" w:rsidP="001D0FF4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1D0FF4" w:rsidRDefault="001D0FF4" w:rsidP="001D0FF4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1D0FF4" w:rsidRPr="00800A31" w:rsidRDefault="001D0FF4" w:rsidP="001D0FF4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>
        <w:rPr>
          <w:u w:val="dotted" w:color="A6A6A6" w:themeColor="background1" w:themeShade="A6"/>
        </w:rPr>
        <w:tab/>
      </w:r>
    </w:p>
    <w:p w:rsidR="00296B76" w:rsidRDefault="00296B76" w:rsidP="00296B76">
      <w:pPr>
        <w:pStyle w:val="ListParagraph"/>
        <w:spacing w:before="240"/>
        <w:ind w:left="1440"/>
      </w:pPr>
    </w:p>
    <w:p w:rsidR="00BB48C6" w:rsidRDefault="00BB48C6" w:rsidP="001D0FF4">
      <w:pPr>
        <w:pStyle w:val="ListParagraph"/>
        <w:numPr>
          <w:ilvl w:val="1"/>
          <w:numId w:val="4"/>
        </w:numPr>
        <w:tabs>
          <w:tab w:val="left" w:pos="10490"/>
        </w:tabs>
        <w:spacing w:before="240"/>
      </w:pPr>
      <w:r>
        <w:t>The air over the wall seems to shimmer and shake as air currents rise from it. Explain what creates these air currents.</w:t>
      </w:r>
      <w:r w:rsidR="001D0FF4">
        <w:t xml:space="preserve"> </w:t>
      </w:r>
      <w:r w:rsidR="001D0FF4">
        <w:tab/>
        <w:t>[2]</w:t>
      </w:r>
    </w:p>
    <w:p w:rsidR="00296B76" w:rsidRDefault="00296B76" w:rsidP="00296B76">
      <w:pPr>
        <w:pStyle w:val="ListParagraph"/>
        <w:spacing w:before="240"/>
        <w:ind w:left="1440"/>
      </w:pPr>
    </w:p>
    <w:p w:rsidR="001D0FF4" w:rsidRPr="00800A31" w:rsidRDefault="001D0FF4" w:rsidP="001D0FF4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1D0FF4" w:rsidRPr="00800A31" w:rsidRDefault="001D0FF4" w:rsidP="001D0FF4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1D0FF4" w:rsidRDefault="001D0FF4" w:rsidP="001D0FF4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1D0FF4" w:rsidRDefault="001D0FF4" w:rsidP="001D0FF4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1D0FF4" w:rsidRPr="00800A31" w:rsidRDefault="001D0FF4" w:rsidP="001D0FF4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>
        <w:rPr>
          <w:u w:val="dotted" w:color="A6A6A6" w:themeColor="background1" w:themeShade="A6"/>
        </w:rPr>
        <w:tab/>
      </w:r>
    </w:p>
    <w:p w:rsidR="00296B76" w:rsidRDefault="00296B76" w:rsidP="00296B76">
      <w:pPr>
        <w:pStyle w:val="ListParagraph"/>
        <w:spacing w:before="240"/>
        <w:ind w:left="1440"/>
      </w:pPr>
    </w:p>
    <w:p w:rsidR="00BB48C6" w:rsidRDefault="00BB48C6" w:rsidP="001D0FF4">
      <w:pPr>
        <w:pStyle w:val="ListParagraph"/>
        <w:numPr>
          <w:ilvl w:val="1"/>
          <w:numId w:val="4"/>
        </w:numPr>
        <w:tabs>
          <w:tab w:val="left" w:pos="10490"/>
        </w:tabs>
        <w:spacing w:before="240"/>
      </w:pPr>
      <w:r>
        <w:t>You can feel the wall’s warmth some distance away.</w:t>
      </w:r>
      <w:r w:rsidR="003155BA">
        <w:t xml:space="preserve"> How does this heat get to you through the air?</w:t>
      </w:r>
      <w:r w:rsidR="004E7B92">
        <w:t xml:space="preserve"> </w:t>
      </w:r>
      <w:r w:rsidR="004E7B92">
        <w:tab/>
        <w:t>[1</w:t>
      </w:r>
      <w:r w:rsidR="001D0FF4">
        <w:t>]</w:t>
      </w:r>
    </w:p>
    <w:p w:rsidR="00296B76" w:rsidRDefault="00296B76" w:rsidP="00296B76">
      <w:pPr>
        <w:pStyle w:val="ListParagraph"/>
        <w:spacing w:before="240"/>
        <w:ind w:left="1440"/>
      </w:pPr>
    </w:p>
    <w:p w:rsidR="001D0FF4" w:rsidRPr="00800A31" w:rsidRDefault="001D0FF4" w:rsidP="004E7B92">
      <w:pPr>
        <w:pStyle w:val="ListParagraph"/>
        <w:tabs>
          <w:tab w:val="left" w:pos="9072"/>
        </w:tabs>
        <w:ind w:left="3600"/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1D0FF4" w:rsidRPr="00800A31" w:rsidRDefault="001D0FF4" w:rsidP="001D0FF4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1D0FF4" w:rsidRPr="00800A31" w:rsidRDefault="001D0FF4" w:rsidP="001D0FF4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296B76" w:rsidRPr="002A00F8" w:rsidRDefault="00296B76" w:rsidP="00296B76">
      <w:pPr>
        <w:pStyle w:val="ListParagraph"/>
        <w:spacing w:before="240"/>
        <w:ind w:left="1440"/>
      </w:pPr>
    </w:p>
    <w:p w:rsidR="00296B76" w:rsidRPr="002A00F8" w:rsidRDefault="00296B76" w:rsidP="00296B76">
      <w:pPr>
        <w:pStyle w:val="ListParagraph"/>
        <w:spacing w:before="240"/>
        <w:ind w:left="1440"/>
      </w:pPr>
    </w:p>
    <w:p w:rsidR="003155BA" w:rsidRPr="002A00F8" w:rsidRDefault="003155BA" w:rsidP="001D0FF4">
      <w:pPr>
        <w:pStyle w:val="ListParagraph"/>
        <w:numPr>
          <w:ilvl w:val="1"/>
          <w:numId w:val="4"/>
        </w:numPr>
        <w:tabs>
          <w:tab w:val="left" w:pos="10490"/>
        </w:tabs>
        <w:spacing w:before="240"/>
      </w:pPr>
      <w:r w:rsidRPr="002A00F8">
        <w:t>Which would you expect to be warmer after being exposed to the Sun for equal times</w:t>
      </w:r>
      <w:r w:rsidR="003471C0" w:rsidRPr="002A00F8">
        <w:t xml:space="preserve"> – a white wall or a black wall? Explain.</w:t>
      </w:r>
      <w:r w:rsidR="00696A85">
        <w:t xml:space="preserve"> </w:t>
      </w:r>
      <w:r w:rsidR="00696A85">
        <w:tab/>
        <w:t>[3</w:t>
      </w:r>
      <w:r w:rsidR="001D0FF4">
        <w:t>]</w:t>
      </w:r>
    </w:p>
    <w:p w:rsidR="00001C5C" w:rsidRDefault="00001C5C" w:rsidP="00001C5C">
      <w:pPr>
        <w:pStyle w:val="ListParagraph"/>
        <w:spacing w:before="240"/>
        <w:ind w:left="1440"/>
      </w:pPr>
    </w:p>
    <w:p w:rsidR="001D0FF4" w:rsidRPr="00800A31" w:rsidRDefault="001D0FF4" w:rsidP="001D0FF4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1D0FF4" w:rsidRPr="00800A31" w:rsidRDefault="001D0FF4" w:rsidP="001D0FF4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1D0FF4" w:rsidRDefault="001D0FF4" w:rsidP="001D0FF4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1D0FF4" w:rsidRDefault="001D0FF4" w:rsidP="001D0FF4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1D0FF4" w:rsidRPr="00800A31" w:rsidRDefault="001D0FF4" w:rsidP="001D0FF4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>
        <w:rPr>
          <w:u w:val="dotted" w:color="A6A6A6" w:themeColor="background1" w:themeShade="A6"/>
        </w:rPr>
        <w:tab/>
      </w:r>
    </w:p>
    <w:p w:rsidR="001D0FF4" w:rsidRDefault="001D0FF4">
      <w:pPr>
        <w:spacing w:after="200" w:line="276" w:lineRule="auto"/>
      </w:pPr>
      <w:r>
        <w:br w:type="page"/>
      </w:r>
    </w:p>
    <w:p w:rsidR="0037200E" w:rsidRDefault="005B5954" w:rsidP="003471C0">
      <w:pPr>
        <w:pStyle w:val="ListParagraph"/>
        <w:numPr>
          <w:ilvl w:val="0"/>
          <w:numId w:val="4"/>
        </w:numPr>
        <w:spacing w:before="240"/>
      </w:pPr>
      <w:r>
        <w:lastRenderedPageBreak/>
        <w:t xml:space="preserve">Distinguish between </w:t>
      </w:r>
      <w:r w:rsidR="0037200E">
        <w:t>the following:</w:t>
      </w:r>
    </w:p>
    <w:p w:rsidR="003001FC" w:rsidRDefault="003001FC" w:rsidP="003001FC">
      <w:pPr>
        <w:pStyle w:val="ListParagraph"/>
        <w:spacing w:before="240"/>
      </w:pPr>
    </w:p>
    <w:p w:rsidR="0037200E" w:rsidRDefault="0037200E" w:rsidP="0037200E">
      <w:pPr>
        <w:pStyle w:val="ListParagraph"/>
        <w:numPr>
          <w:ilvl w:val="1"/>
          <w:numId w:val="4"/>
        </w:numPr>
        <w:tabs>
          <w:tab w:val="left" w:pos="10490"/>
        </w:tabs>
        <w:spacing w:before="240"/>
      </w:pPr>
      <w:r>
        <w:t>H</w:t>
      </w:r>
      <w:r w:rsidR="005B5954">
        <w:t>eating</w:t>
      </w:r>
      <w:r>
        <w:t xml:space="preserve"> and Heat:</w:t>
      </w:r>
      <w:r>
        <w:tab/>
      </w:r>
      <w:r w:rsidR="00692A99">
        <w:t>[1</w:t>
      </w:r>
      <w:r>
        <w:t>]</w:t>
      </w:r>
    </w:p>
    <w:p w:rsidR="0037200E" w:rsidRDefault="0037200E" w:rsidP="0037200E">
      <w:pPr>
        <w:pStyle w:val="ListParagraph"/>
        <w:spacing w:before="240"/>
        <w:ind w:left="1440"/>
      </w:pPr>
    </w:p>
    <w:p w:rsidR="0037200E" w:rsidRPr="00800A31" w:rsidRDefault="0037200E" w:rsidP="0037200E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37200E" w:rsidRPr="00800A31" w:rsidRDefault="0037200E" w:rsidP="0037200E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37200E" w:rsidRDefault="0037200E" w:rsidP="0037200E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37200E" w:rsidRDefault="0037200E" w:rsidP="0037200E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37200E" w:rsidRPr="00800A31" w:rsidRDefault="0037200E" w:rsidP="0037200E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>
        <w:rPr>
          <w:u w:val="dotted" w:color="A6A6A6" w:themeColor="background1" w:themeShade="A6"/>
        </w:rPr>
        <w:tab/>
      </w:r>
    </w:p>
    <w:p w:rsidR="0037200E" w:rsidRDefault="0037200E" w:rsidP="0037200E">
      <w:pPr>
        <w:pStyle w:val="ListParagraph"/>
        <w:spacing w:before="240"/>
      </w:pPr>
    </w:p>
    <w:p w:rsidR="003001FC" w:rsidRDefault="003001FC" w:rsidP="0037200E">
      <w:pPr>
        <w:pStyle w:val="ListParagraph"/>
        <w:spacing w:before="240"/>
      </w:pPr>
    </w:p>
    <w:p w:rsidR="003471C0" w:rsidRDefault="0037200E" w:rsidP="0037200E">
      <w:pPr>
        <w:pStyle w:val="ListParagraph"/>
        <w:numPr>
          <w:ilvl w:val="1"/>
          <w:numId w:val="4"/>
        </w:numPr>
        <w:tabs>
          <w:tab w:val="left" w:pos="10490"/>
        </w:tabs>
        <w:spacing w:before="240"/>
      </w:pPr>
      <w:r>
        <w:t>Inte</w:t>
      </w:r>
      <w:r w:rsidR="00692A99">
        <w:t xml:space="preserve">rnal energy and temperature: </w:t>
      </w:r>
      <w:r w:rsidR="00692A99">
        <w:tab/>
        <w:t>[1</w:t>
      </w:r>
      <w:r>
        <w:t>]</w:t>
      </w:r>
    </w:p>
    <w:p w:rsidR="0037200E" w:rsidRDefault="0037200E" w:rsidP="0037200E">
      <w:pPr>
        <w:pStyle w:val="ListParagraph"/>
        <w:spacing w:before="240"/>
        <w:ind w:left="1440"/>
      </w:pPr>
    </w:p>
    <w:p w:rsidR="0037200E" w:rsidRPr="00800A31" w:rsidRDefault="0037200E" w:rsidP="0037200E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37200E" w:rsidRPr="00800A31" w:rsidRDefault="0037200E" w:rsidP="0037200E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37200E" w:rsidRDefault="0037200E" w:rsidP="0037200E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37200E" w:rsidRDefault="0037200E" w:rsidP="0037200E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37200E" w:rsidRPr="00800A31" w:rsidRDefault="0037200E" w:rsidP="0037200E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>
        <w:rPr>
          <w:u w:val="dotted" w:color="A6A6A6" w:themeColor="background1" w:themeShade="A6"/>
        </w:rPr>
        <w:tab/>
      </w:r>
    </w:p>
    <w:p w:rsidR="0037200E" w:rsidRDefault="0037200E" w:rsidP="00517F7B">
      <w:pPr>
        <w:pStyle w:val="ListParagraph"/>
        <w:spacing w:before="240"/>
      </w:pPr>
    </w:p>
    <w:p w:rsidR="003001FC" w:rsidRDefault="003001FC" w:rsidP="00517F7B">
      <w:pPr>
        <w:pStyle w:val="ListParagraph"/>
        <w:spacing w:before="240"/>
      </w:pPr>
    </w:p>
    <w:p w:rsidR="003001FC" w:rsidRDefault="003001FC" w:rsidP="00517F7B">
      <w:pPr>
        <w:pStyle w:val="ListParagraph"/>
        <w:spacing w:before="240"/>
      </w:pPr>
    </w:p>
    <w:p w:rsidR="005B5954" w:rsidRDefault="00C731AD" w:rsidP="005B5954">
      <w:pPr>
        <w:pStyle w:val="ListParagraph"/>
        <w:numPr>
          <w:ilvl w:val="0"/>
          <w:numId w:val="4"/>
        </w:numPr>
        <w:spacing w:before="240"/>
      </w:pPr>
      <w:r>
        <w:t>A sample of magnesium</w:t>
      </w:r>
      <w:r w:rsidR="00CB4724">
        <w:t xml:space="preserve"> is heated at a constant rate. The graph below shows how its temperature varies with time.</w:t>
      </w:r>
    </w:p>
    <w:p w:rsidR="00296B76" w:rsidRDefault="00BC2F0A" w:rsidP="00296B76">
      <w:pPr>
        <w:spacing w:before="240"/>
        <w:ind w:left="720"/>
        <w:jc w:val="center"/>
      </w:pPr>
      <w:r>
        <w:object w:dxaOrig="7579" w:dyaOrig="3672">
          <v:shape id="_x0000_i1026" type="#_x0000_t75" style="width:313.25pt;height:151.5pt" o:ole="">
            <v:imagedata r:id="rId9" o:title=""/>
          </v:shape>
          <o:OLEObject Type="Embed" ProgID="FXDraw.Graphic" ShapeID="_x0000_i1026" DrawAspect="Content" ObjectID="_1469523705" r:id="rId10"/>
        </w:object>
      </w:r>
    </w:p>
    <w:p w:rsidR="00CB4724" w:rsidRPr="00771155" w:rsidRDefault="00CB4724" w:rsidP="00DB4D33">
      <w:pPr>
        <w:pStyle w:val="ListParagraph"/>
        <w:numPr>
          <w:ilvl w:val="1"/>
          <w:numId w:val="4"/>
        </w:numPr>
        <w:tabs>
          <w:tab w:val="left" w:pos="10490"/>
        </w:tabs>
        <w:spacing w:before="240"/>
      </w:pPr>
      <w:r>
        <w:t xml:space="preserve">If an equal mass of copper at the same initial temperature is heated at the same rate, then the copper graph will be: </w:t>
      </w:r>
      <w:r>
        <w:rPr>
          <w:b/>
        </w:rPr>
        <w:t>[select one of the following</w:t>
      </w:r>
      <w:r w:rsidR="005F33A9">
        <w:rPr>
          <w:b/>
        </w:rPr>
        <w:t xml:space="preserve"> by ticking</w:t>
      </w:r>
      <w:r w:rsidR="00010B7C">
        <w:rPr>
          <w:b/>
        </w:rPr>
        <w:t xml:space="preserve"> t</w:t>
      </w:r>
      <w:r w:rsidR="00AF284C">
        <w:rPr>
          <w:b/>
        </w:rPr>
        <w:t>he corresponding box</w:t>
      </w:r>
      <w:r>
        <w:rPr>
          <w:b/>
        </w:rPr>
        <w:t>]</w:t>
      </w:r>
      <w:r w:rsidR="00DB4D33">
        <w:t xml:space="preserve"> </w:t>
      </w:r>
      <w:r w:rsidR="00DB4D33">
        <w:tab/>
        <w:t>[1]</w:t>
      </w:r>
    </w:p>
    <w:p w:rsidR="00771155" w:rsidRDefault="00771155" w:rsidP="00771155">
      <w:pPr>
        <w:pStyle w:val="ListParagraph"/>
        <w:spacing w:before="240"/>
        <w:ind w:left="1440"/>
      </w:pPr>
    </w:p>
    <w:p w:rsidR="00CB4724" w:rsidRDefault="00870256" w:rsidP="00010B7C">
      <w:pPr>
        <w:pStyle w:val="ListParagraph"/>
        <w:numPr>
          <w:ilvl w:val="2"/>
          <w:numId w:val="4"/>
        </w:numPr>
        <w:tabs>
          <w:tab w:val="left" w:pos="6804"/>
        </w:tabs>
        <w:spacing w:before="240"/>
      </w:pPr>
      <w:r>
        <w:t>Identical to the magnesium</w:t>
      </w:r>
      <w:r w:rsidR="00CB4724">
        <w:t xml:space="preserve"> graph.</w:t>
      </w:r>
      <w:r w:rsidR="00010B7C">
        <w:tab/>
      </w:r>
      <w:r w:rsidR="00010B7C" w:rsidRPr="00010B7C">
        <w:rPr>
          <w:sz w:val="40"/>
          <w:szCs w:val="40"/>
        </w:rPr>
        <w:t>□</w:t>
      </w:r>
    </w:p>
    <w:p w:rsidR="00CB4724" w:rsidRDefault="00CB4724" w:rsidP="00010B7C">
      <w:pPr>
        <w:pStyle w:val="ListParagraph"/>
        <w:numPr>
          <w:ilvl w:val="2"/>
          <w:numId w:val="4"/>
        </w:numPr>
        <w:tabs>
          <w:tab w:val="left" w:pos="6804"/>
        </w:tabs>
        <w:spacing w:before="240"/>
      </w:pPr>
      <w:r>
        <w:t>Steeper in slope.</w:t>
      </w:r>
      <w:r w:rsidR="00010B7C">
        <w:t xml:space="preserve"> </w:t>
      </w:r>
      <w:r w:rsidR="00010B7C">
        <w:tab/>
      </w:r>
      <w:r w:rsidR="00010B7C" w:rsidRPr="00010B7C">
        <w:rPr>
          <w:sz w:val="40"/>
          <w:szCs w:val="40"/>
        </w:rPr>
        <w:t>□</w:t>
      </w:r>
    </w:p>
    <w:p w:rsidR="00CB4724" w:rsidRPr="00771155" w:rsidRDefault="00CB4724" w:rsidP="00010B7C">
      <w:pPr>
        <w:pStyle w:val="ListParagraph"/>
        <w:numPr>
          <w:ilvl w:val="2"/>
          <w:numId w:val="4"/>
        </w:numPr>
        <w:tabs>
          <w:tab w:val="left" w:pos="6804"/>
        </w:tabs>
        <w:spacing w:before="240"/>
      </w:pPr>
      <w:r>
        <w:t>Less steep in slope</w:t>
      </w:r>
      <w:r w:rsidR="00010B7C">
        <w:tab/>
      </w:r>
      <w:r w:rsidR="00010B7C" w:rsidRPr="00010B7C">
        <w:rPr>
          <w:sz w:val="40"/>
          <w:szCs w:val="40"/>
        </w:rPr>
        <w:t>□</w:t>
      </w:r>
    </w:p>
    <w:p w:rsidR="00771155" w:rsidRDefault="00771155" w:rsidP="00771155">
      <w:pPr>
        <w:pStyle w:val="ListParagraph"/>
        <w:tabs>
          <w:tab w:val="left" w:pos="6804"/>
        </w:tabs>
        <w:spacing w:before="240"/>
        <w:ind w:left="2160"/>
      </w:pPr>
    </w:p>
    <w:p w:rsidR="00CB4724" w:rsidRDefault="00AF284C" w:rsidP="008736E5">
      <w:pPr>
        <w:pStyle w:val="ListParagraph"/>
        <w:numPr>
          <w:ilvl w:val="1"/>
          <w:numId w:val="4"/>
        </w:numPr>
        <w:tabs>
          <w:tab w:val="left" w:pos="10490"/>
        </w:tabs>
        <w:spacing w:before="240"/>
      </w:pPr>
      <w:r>
        <w:t>Explain your answer to ‘a’</w:t>
      </w:r>
      <w:r w:rsidR="008736E5">
        <w:t xml:space="preserve"> </w:t>
      </w:r>
      <w:r w:rsidR="008736E5">
        <w:tab/>
        <w:t>[2]</w:t>
      </w:r>
    </w:p>
    <w:p w:rsidR="008736E5" w:rsidRDefault="008736E5" w:rsidP="008736E5">
      <w:pPr>
        <w:pStyle w:val="ListParagraph"/>
        <w:spacing w:before="240"/>
        <w:ind w:left="1440"/>
      </w:pPr>
    </w:p>
    <w:p w:rsidR="008736E5" w:rsidRPr="00800A31" w:rsidRDefault="008736E5" w:rsidP="008736E5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8736E5" w:rsidRPr="00800A31" w:rsidRDefault="008736E5" w:rsidP="008736E5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8736E5" w:rsidRDefault="008736E5" w:rsidP="008736E5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8736E5" w:rsidRDefault="008736E5" w:rsidP="008736E5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8736E5" w:rsidRPr="00800A31" w:rsidRDefault="008736E5" w:rsidP="008736E5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>
        <w:rPr>
          <w:u w:val="dotted" w:color="A6A6A6" w:themeColor="background1" w:themeShade="A6"/>
        </w:rPr>
        <w:tab/>
      </w:r>
    </w:p>
    <w:p w:rsidR="00C7691D" w:rsidRDefault="00C7691D" w:rsidP="005E2974">
      <w:pPr>
        <w:pStyle w:val="ListParagraph"/>
        <w:tabs>
          <w:tab w:val="left" w:pos="9072"/>
        </w:tabs>
      </w:pPr>
      <w:r>
        <w:br w:type="page"/>
      </w:r>
    </w:p>
    <w:p w:rsidR="00771155" w:rsidRDefault="00771155" w:rsidP="005E2974">
      <w:pPr>
        <w:pStyle w:val="ListParagraph"/>
        <w:numPr>
          <w:ilvl w:val="0"/>
          <w:numId w:val="4"/>
        </w:numPr>
        <w:tabs>
          <w:tab w:val="left" w:pos="10490"/>
        </w:tabs>
        <w:spacing w:before="240"/>
      </w:pPr>
      <w:r>
        <w:lastRenderedPageBreak/>
        <w:t>Which absorbs more heat? 15 grams of water or 150 grams of copper when they both experience a 5 °C increase in temperature.</w:t>
      </w:r>
      <w:r w:rsidR="00B52F3E">
        <w:t xml:space="preserve"> </w:t>
      </w:r>
      <w:r w:rsidR="00B52F3E">
        <w:tab/>
        <w:t>[3]</w:t>
      </w:r>
    </w:p>
    <w:p w:rsidR="00BF28B2" w:rsidRDefault="00BF28B2"/>
    <w:p w:rsidR="00C4215E" w:rsidRDefault="00C4215E" w:rsidP="00C4215E">
      <w:pPr>
        <w:pStyle w:val="ListParagraph"/>
        <w:spacing w:before="240"/>
        <w:ind w:left="1440"/>
      </w:pPr>
    </w:p>
    <w:p w:rsidR="00C4215E" w:rsidRPr="00800A31" w:rsidRDefault="00C4215E" w:rsidP="00C4215E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C4215E" w:rsidRPr="00800A31" w:rsidRDefault="00C4215E" w:rsidP="00C4215E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C4215E" w:rsidRDefault="00C4215E" w:rsidP="00C4215E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 w:rsidRPr="00800A31">
        <w:rPr>
          <w:u w:val="dotted" w:color="A6A6A6" w:themeColor="background1" w:themeShade="A6"/>
        </w:rPr>
        <w:tab/>
      </w:r>
    </w:p>
    <w:p w:rsidR="00C4215E" w:rsidRDefault="00C4215E" w:rsidP="00C4215E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C4215E" w:rsidRDefault="00C4215E" w:rsidP="00C4215E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>
        <w:rPr>
          <w:u w:val="dotted" w:color="A6A6A6" w:themeColor="background1" w:themeShade="A6"/>
        </w:rPr>
        <w:tab/>
      </w:r>
    </w:p>
    <w:p w:rsidR="00C4215E" w:rsidRDefault="00C4215E" w:rsidP="00C4215E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C4215E" w:rsidRDefault="00C4215E" w:rsidP="00C4215E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>
        <w:rPr>
          <w:u w:val="dotted" w:color="A6A6A6" w:themeColor="background1" w:themeShade="A6"/>
        </w:rPr>
        <w:tab/>
      </w:r>
    </w:p>
    <w:p w:rsidR="00C4215E" w:rsidRDefault="00C4215E" w:rsidP="00C4215E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C4215E" w:rsidRDefault="00C4215E" w:rsidP="00C4215E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>
        <w:rPr>
          <w:u w:val="dotted" w:color="A6A6A6" w:themeColor="background1" w:themeShade="A6"/>
        </w:rPr>
        <w:tab/>
      </w:r>
    </w:p>
    <w:p w:rsidR="00C4215E" w:rsidRDefault="00C4215E" w:rsidP="00C4215E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</w:p>
    <w:p w:rsidR="00C4215E" w:rsidRPr="00800A31" w:rsidRDefault="00C4215E" w:rsidP="00C4215E">
      <w:pPr>
        <w:pStyle w:val="ListParagraph"/>
        <w:tabs>
          <w:tab w:val="left" w:pos="9072"/>
        </w:tabs>
        <w:rPr>
          <w:u w:val="dotted" w:color="A6A6A6" w:themeColor="background1" w:themeShade="A6"/>
        </w:rPr>
      </w:pPr>
      <w:r>
        <w:rPr>
          <w:u w:val="dotted" w:color="A6A6A6" w:themeColor="background1" w:themeShade="A6"/>
        </w:rPr>
        <w:tab/>
      </w:r>
    </w:p>
    <w:p w:rsidR="001B34B5" w:rsidRDefault="001B34B5" w:rsidP="001B34B5"/>
    <w:p w:rsidR="001B34B5" w:rsidRDefault="001B34B5" w:rsidP="001B34B5">
      <w:pPr>
        <w:pStyle w:val="ListParagraph"/>
        <w:ind w:left="1440"/>
      </w:pPr>
    </w:p>
    <w:p w:rsidR="003001FC" w:rsidRDefault="003001FC">
      <w:pPr>
        <w:spacing w:after="200" w:line="276" w:lineRule="auto"/>
      </w:pPr>
    </w:p>
    <w:p w:rsidR="003001FC" w:rsidRDefault="003001FC" w:rsidP="003001FC">
      <w:pPr>
        <w:pStyle w:val="ListParagraph"/>
        <w:numPr>
          <w:ilvl w:val="0"/>
          <w:numId w:val="4"/>
        </w:numPr>
        <w:tabs>
          <w:tab w:val="left" w:pos="10490"/>
        </w:tabs>
      </w:pPr>
      <w:r>
        <w:t>A 600 W camp-stove heats 0·75 kg of water in a 300 g aluminium kettle for 10 minutes from a starting temperature of 15 °C.</w:t>
      </w:r>
    </w:p>
    <w:p w:rsidR="003001FC" w:rsidRDefault="003001FC" w:rsidP="003001FC">
      <w:pPr>
        <w:pStyle w:val="ListParagraph"/>
        <w:numPr>
          <w:ilvl w:val="1"/>
          <w:numId w:val="4"/>
        </w:numPr>
        <w:tabs>
          <w:tab w:val="left" w:pos="10490"/>
        </w:tabs>
      </w:pPr>
      <w:r>
        <w:t>How much energy is supplied to the kettle if the camp-stove is 75% efficient at transferring heat to the kettle?</w:t>
      </w:r>
      <w:r>
        <w:tab/>
        <w:t>[2]</w:t>
      </w:r>
    </w:p>
    <w:p w:rsidR="003001FC" w:rsidRDefault="003001FC" w:rsidP="003001FC">
      <w:pPr>
        <w:tabs>
          <w:tab w:val="left" w:pos="10490"/>
        </w:tabs>
      </w:pPr>
    </w:p>
    <w:p w:rsidR="003001FC" w:rsidRDefault="003001FC" w:rsidP="003001FC">
      <w:pPr>
        <w:tabs>
          <w:tab w:val="left" w:pos="10490"/>
        </w:tabs>
      </w:pPr>
    </w:p>
    <w:p w:rsidR="003001FC" w:rsidRDefault="003001FC" w:rsidP="003001FC">
      <w:pPr>
        <w:tabs>
          <w:tab w:val="left" w:pos="10490"/>
        </w:tabs>
      </w:pPr>
    </w:p>
    <w:p w:rsidR="003001FC" w:rsidRDefault="003001FC" w:rsidP="003001FC">
      <w:pPr>
        <w:tabs>
          <w:tab w:val="left" w:pos="10490"/>
        </w:tabs>
      </w:pPr>
    </w:p>
    <w:p w:rsidR="003001FC" w:rsidRDefault="003001FC" w:rsidP="003001FC">
      <w:pPr>
        <w:tabs>
          <w:tab w:val="left" w:pos="10490"/>
        </w:tabs>
      </w:pPr>
    </w:p>
    <w:p w:rsidR="003001FC" w:rsidRDefault="003001FC" w:rsidP="003001FC">
      <w:pPr>
        <w:tabs>
          <w:tab w:val="left" w:pos="10490"/>
        </w:tabs>
      </w:pPr>
    </w:p>
    <w:p w:rsidR="003001FC" w:rsidRDefault="003001FC" w:rsidP="003001FC">
      <w:pPr>
        <w:tabs>
          <w:tab w:val="left" w:pos="10490"/>
        </w:tabs>
      </w:pPr>
    </w:p>
    <w:p w:rsidR="003001FC" w:rsidRDefault="003001FC" w:rsidP="003001FC">
      <w:pPr>
        <w:tabs>
          <w:tab w:val="left" w:pos="10490"/>
        </w:tabs>
      </w:pPr>
    </w:p>
    <w:p w:rsidR="003001FC" w:rsidRDefault="003001FC" w:rsidP="003001FC">
      <w:pPr>
        <w:tabs>
          <w:tab w:val="left" w:pos="10490"/>
        </w:tabs>
      </w:pPr>
    </w:p>
    <w:p w:rsidR="003001FC" w:rsidRDefault="003001FC" w:rsidP="003001FC">
      <w:pPr>
        <w:tabs>
          <w:tab w:val="left" w:pos="10490"/>
        </w:tabs>
      </w:pPr>
    </w:p>
    <w:p w:rsidR="003001FC" w:rsidRDefault="003001FC" w:rsidP="003001FC">
      <w:pPr>
        <w:pStyle w:val="ListParagraph"/>
        <w:numPr>
          <w:ilvl w:val="1"/>
          <w:numId w:val="4"/>
        </w:numPr>
        <w:tabs>
          <w:tab w:val="left" w:pos="10490"/>
        </w:tabs>
      </w:pPr>
      <w:r>
        <w:t>Will the water in the kettle come to the boil?</w:t>
      </w:r>
      <w:r>
        <w:tab/>
        <w:t>[2]</w:t>
      </w:r>
    </w:p>
    <w:p w:rsidR="003001FC" w:rsidRDefault="003001FC" w:rsidP="003001FC">
      <w:pPr>
        <w:tabs>
          <w:tab w:val="left" w:pos="4111"/>
        </w:tabs>
      </w:pPr>
    </w:p>
    <w:p w:rsidR="003001FC" w:rsidRDefault="003001FC" w:rsidP="003001FC">
      <w:pPr>
        <w:pStyle w:val="ListParagraph"/>
      </w:pPr>
    </w:p>
    <w:p w:rsidR="003001FC" w:rsidRDefault="003001FC" w:rsidP="003001FC">
      <w:pPr>
        <w:pStyle w:val="ListParagraph"/>
      </w:pPr>
    </w:p>
    <w:p w:rsidR="003001FC" w:rsidRDefault="003001FC" w:rsidP="003001FC">
      <w:pPr>
        <w:pStyle w:val="ListParagraph"/>
      </w:pPr>
    </w:p>
    <w:p w:rsidR="003001FC" w:rsidRDefault="003001FC" w:rsidP="003001FC">
      <w:pPr>
        <w:pStyle w:val="ListParagraph"/>
      </w:pPr>
    </w:p>
    <w:p w:rsidR="003001FC" w:rsidRDefault="003001FC" w:rsidP="003001FC">
      <w:pPr>
        <w:pStyle w:val="ListParagraph"/>
      </w:pPr>
    </w:p>
    <w:p w:rsidR="003001FC" w:rsidRDefault="003001FC" w:rsidP="003001FC">
      <w:pPr>
        <w:pStyle w:val="ListParagraph"/>
      </w:pPr>
    </w:p>
    <w:p w:rsidR="003001FC" w:rsidRDefault="003001FC" w:rsidP="003001FC">
      <w:pPr>
        <w:tabs>
          <w:tab w:val="left" w:pos="4111"/>
        </w:tabs>
      </w:pPr>
    </w:p>
    <w:p w:rsidR="003001FC" w:rsidRDefault="003001FC">
      <w:pPr>
        <w:spacing w:after="200" w:line="276" w:lineRule="auto"/>
      </w:pPr>
    </w:p>
    <w:p w:rsidR="00CD61CD" w:rsidRDefault="00CD61CD">
      <w:pPr>
        <w:spacing w:after="200" w:line="276" w:lineRule="auto"/>
      </w:pPr>
      <w:r>
        <w:br w:type="page"/>
      </w:r>
    </w:p>
    <w:p w:rsidR="00806BA4" w:rsidRDefault="00806BA4" w:rsidP="00806BA4">
      <w:pPr>
        <w:pStyle w:val="ListParagraph"/>
        <w:numPr>
          <w:ilvl w:val="0"/>
          <w:numId w:val="4"/>
        </w:numPr>
      </w:pPr>
      <w:r>
        <w:lastRenderedPageBreak/>
        <w:t xml:space="preserve">The safe bathing temperature for a new born baby is 36 °C. A mother of a new-born baby adds 1·5 litres of water with a temperature of 65 °C to a 2·3 kg plastic baby bath which is at room temperature (17 °C). </w:t>
      </w:r>
    </w:p>
    <w:p w:rsidR="00806BA4" w:rsidRDefault="00806BA4" w:rsidP="00806BA4">
      <w:pPr>
        <w:pStyle w:val="ListParagraph"/>
        <w:numPr>
          <w:ilvl w:val="1"/>
          <w:numId w:val="6"/>
        </w:numPr>
        <w:tabs>
          <w:tab w:val="left" w:pos="10490"/>
        </w:tabs>
      </w:pPr>
      <w:r>
        <w:t>What will the temperature of the water be when the water and bath reach thermal equilibrium?</w:t>
      </w:r>
      <w:r>
        <w:br/>
        <w:t xml:space="preserve"> </w:t>
      </w:r>
      <w:r>
        <w:tab/>
        <w:t>[3]</w:t>
      </w:r>
    </w:p>
    <w:p w:rsidR="00806BA4" w:rsidRDefault="00806BA4" w:rsidP="00806BA4">
      <w:pPr>
        <w:ind w:left="720"/>
      </w:pPr>
      <w:r>
        <w:rPr>
          <w:color w:val="FF0000"/>
          <w:position w:val="-194"/>
        </w:rPr>
        <w:t xml:space="preserve">   </w:t>
      </w:r>
    </w:p>
    <w:p w:rsidR="00806BA4" w:rsidRDefault="00806BA4" w:rsidP="00806BA4"/>
    <w:p w:rsidR="00806BA4" w:rsidRDefault="00806BA4" w:rsidP="00806BA4"/>
    <w:p w:rsidR="00806BA4" w:rsidRDefault="00806BA4" w:rsidP="00806BA4"/>
    <w:p w:rsidR="008F2256" w:rsidRDefault="008F2256" w:rsidP="00806BA4"/>
    <w:p w:rsidR="008F2256" w:rsidRDefault="008F2256" w:rsidP="00806BA4"/>
    <w:p w:rsidR="008F2256" w:rsidRDefault="008F2256" w:rsidP="00806BA4"/>
    <w:p w:rsidR="008F2256" w:rsidRDefault="008F2256" w:rsidP="00806BA4"/>
    <w:p w:rsidR="008F2256" w:rsidRDefault="008F2256" w:rsidP="00806BA4"/>
    <w:p w:rsidR="00806BA4" w:rsidRDefault="00806BA4" w:rsidP="00806BA4"/>
    <w:p w:rsidR="00806BA4" w:rsidRDefault="00806BA4" w:rsidP="00806BA4"/>
    <w:p w:rsidR="00806BA4" w:rsidRDefault="00806BA4" w:rsidP="00806BA4"/>
    <w:p w:rsidR="00806BA4" w:rsidRDefault="00806BA4" w:rsidP="00806BA4"/>
    <w:p w:rsidR="00090D55" w:rsidRDefault="00090D55" w:rsidP="00806BA4"/>
    <w:p w:rsidR="00090D55" w:rsidRDefault="00090D55" w:rsidP="00806BA4"/>
    <w:p w:rsidR="00090D55" w:rsidRDefault="00090D55" w:rsidP="00806BA4"/>
    <w:p w:rsidR="00090D55" w:rsidRDefault="00090D55" w:rsidP="00806BA4"/>
    <w:p w:rsidR="00806BA4" w:rsidRDefault="00806BA4" w:rsidP="00806BA4"/>
    <w:p w:rsidR="00806BA4" w:rsidRDefault="00806BA4" w:rsidP="00806BA4"/>
    <w:p w:rsidR="00806BA4" w:rsidRDefault="00806BA4" w:rsidP="00806BA4"/>
    <w:p w:rsidR="00806BA4" w:rsidRDefault="00806BA4" w:rsidP="00806BA4">
      <w:pPr>
        <w:pStyle w:val="ListParagraph"/>
        <w:numPr>
          <w:ilvl w:val="1"/>
          <w:numId w:val="6"/>
        </w:numPr>
        <w:tabs>
          <w:tab w:val="left" w:pos="10490"/>
        </w:tabs>
      </w:pPr>
      <w:r>
        <w:t>How much cold water [@ 22 °C] needs to be added to make the temperature of the water safe for the new-born baby</w:t>
      </w:r>
      <w:r w:rsidR="00090D55">
        <w:t>? (If you couldn’t get an answer for part (a), then use 50° as the initial temperature of the bath water).</w:t>
      </w:r>
      <w:r>
        <w:tab/>
        <w:t>[3]</w:t>
      </w:r>
    </w:p>
    <w:p w:rsidR="00806BA4" w:rsidRDefault="00806BA4" w:rsidP="00806BA4">
      <w:r>
        <w:rPr>
          <w:color w:val="FF0000"/>
          <w:position w:val="-290"/>
        </w:rPr>
        <w:tab/>
      </w:r>
    </w:p>
    <w:p w:rsidR="00806BA4" w:rsidRDefault="00806BA4" w:rsidP="00806BA4">
      <w:pPr>
        <w:pStyle w:val="ListParagraph"/>
        <w:tabs>
          <w:tab w:val="left" w:pos="10490"/>
        </w:tabs>
        <w:spacing w:before="240"/>
      </w:pPr>
    </w:p>
    <w:p w:rsidR="00806BA4" w:rsidRDefault="00806BA4" w:rsidP="00806BA4">
      <w:pPr>
        <w:pStyle w:val="ListParagraph"/>
        <w:tabs>
          <w:tab w:val="left" w:pos="10490"/>
        </w:tabs>
        <w:spacing w:before="240"/>
      </w:pPr>
    </w:p>
    <w:p w:rsidR="00806BA4" w:rsidRDefault="00806BA4" w:rsidP="00806BA4">
      <w:pPr>
        <w:pStyle w:val="ListParagraph"/>
        <w:tabs>
          <w:tab w:val="left" w:pos="10490"/>
        </w:tabs>
        <w:spacing w:before="240"/>
      </w:pPr>
    </w:p>
    <w:p w:rsidR="00806BA4" w:rsidRDefault="00806BA4" w:rsidP="00806BA4">
      <w:pPr>
        <w:pStyle w:val="ListParagraph"/>
        <w:tabs>
          <w:tab w:val="left" w:pos="10490"/>
        </w:tabs>
        <w:spacing w:before="240"/>
      </w:pPr>
    </w:p>
    <w:p w:rsidR="00806BA4" w:rsidRDefault="00806BA4" w:rsidP="00806BA4">
      <w:pPr>
        <w:pStyle w:val="ListParagraph"/>
        <w:tabs>
          <w:tab w:val="left" w:pos="10490"/>
        </w:tabs>
        <w:spacing w:before="240"/>
      </w:pPr>
    </w:p>
    <w:p w:rsidR="00806BA4" w:rsidRDefault="00806BA4" w:rsidP="00806BA4">
      <w:pPr>
        <w:pStyle w:val="ListParagraph"/>
        <w:tabs>
          <w:tab w:val="left" w:pos="10490"/>
        </w:tabs>
        <w:spacing w:before="240"/>
      </w:pPr>
    </w:p>
    <w:p w:rsidR="00806BA4" w:rsidRDefault="00806BA4" w:rsidP="00806BA4">
      <w:pPr>
        <w:pStyle w:val="ListParagraph"/>
        <w:tabs>
          <w:tab w:val="left" w:pos="10490"/>
        </w:tabs>
        <w:spacing w:before="240"/>
      </w:pPr>
    </w:p>
    <w:p w:rsidR="00806BA4" w:rsidRDefault="00806BA4" w:rsidP="00806BA4">
      <w:pPr>
        <w:pStyle w:val="ListParagraph"/>
        <w:tabs>
          <w:tab w:val="left" w:pos="10490"/>
        </w:tabs>
        <w:spacing w:before="240"/>
      </w:pPr>
    </w:p>
    <w:p w:rsidR="00806BA4" w:rsidRDefault="00806BA4" w:rsidP="00806BA4">
      <w:pPr>
        <w:pStyle w:val="ListParagraph"/>
        <w:tabs>
          <w:tab w:val="left" w:pos="10490"/>
        </w:tabs>
        <w:spacing w:before="240"/>
      </w:pPr>
    </w:p>
    <w:p w:rsidR="00806BA4" w:rsidRDefault="00806BA4" w:rsidP="00806BA4">
      <w:pPr>
        <w:pStyle w:val="ListParagraph"/>
        <w:tabs>
          <w:tab w:val="left" w:pos="10490"/>
        </w:tabs>
        <w:spacing w:before="240"/>
      </w:pPr>
    </w:p>
    <w:p w:rsidR="008F2256" w:rsidRDefault="008F2256">
      <w:pPr>
        <w:spacing w:after="200" w:line="276" w:lineRule="auto"/>
      </w:pPr>
      <w:r>
        <w:br w:type="page"/>
      </w:r>
    </w:p>
    <w:p w:rsidR="001B34B5" w:rsidRDefault="005B15FE" w:rsidP="00806BA4">
      <w:pPr>
        <w:pStyle w:val="ListParagraph"/>
        <w:numPr>
          <w:ilvl w:val="0"/>
          <w:numId w:val="4"/>
        </w:numPr>
        <w:tabs>
          <w:tab w:val="left" w:pos="10490"/>
        </w:tabs>
        <w:spacing w:before="240"/>
      </w:pPr>
      <w:r>
        <w:lastRenderedPageBreak/>
        <w:t>How much steam at 10</w:t>
      </w:r>
      <w:r w:rsidR="001B34B5">
        <w:t xml:space="preserve">0 </w:t>
      </w:r>
      <w:r w:rsidR="001B34B5">
        <w:rPr>
          <w:vertAlign w:val="superscript"/>
        </w:rPr>
        <w:t>°</w:t>
      </w:r>
      <w:r w:rsidR="001B34B5">
        <w:t>C must be added to 40·0 g of ice at -6·00 °C in an insulated aluminium calorimeter of mass 53·0 g so that the ice melts and the final temperature of all the water is 5·5 °C.</w:t>
      </w:r>
      <w:r w:rsidR="001B34B5">
        <w:br/>
      </w:r>
      <w:r w:rsidR="003F5B1E">
        <w:t xml:space="preserve"> </w:t>
      </w:r>
      <w:r w:rsidR="003F5B1E">
        <w:tab/>
        <w:t>[5]</w:t>
      </w:r>
    </w:p>
    <w:p w:rsidR="001B34B5" w:rsidRDefault="001B34B5" w:rsidP="001B34B5">
      <w:pPr>
        <w:pStyle w:val="ListParagraph"/>
        <w:spacing w:before="240"/>
      </w:pPr>
    </w:p>
    <w:p w:rsidR="00C4215E" w:rsidRDefault="00C4215E" w:rsidP="00384BF5">
      <w:pPr>
        <w:spacing w:before="240"/>
      </w:pPr>
    </w:p>
    <w:p w:rsidR="00C4215E" w:rsidRDefault="00C4215E" w:rsidP="001B34B5">
      <w:pPr>
        <w:pStyle w:val="ListParagraph"/>
        <w:spacing w:before="240"/>
      </w:pPr>
    </w:p>
    <w:p w:rsidR="00C4215E" w:rsidRDefault="00C4215E" w:rsidP="001B34B5">
      <w:pPr>
        <w:pStyle w:val="ListParagraph"/>
        <w:spacing w:before="240"/>
      </w:pPr>
    </w:p>
    <w:p w:rsidR="00C4215E" w:rsidRDefault="00C4215E" w:rsidP="001B34B5">
      <w:pPr>
        <w:pStyle w:val="ListParagraph"/>
        <w:spacing w:before="240"/>
      </w:pPr>
    </w:p>
    <w:p w:rsidR="00C4215E" w:rsidRDefault="00C4215E" w:rsidP="001B34B5">
      <w:pPr>
        <w:pStyle w:val="ListParagraph"/>
        <w:spacing w:before="240"/>
      </w:pPr>
    </w:p>
    <w:p w:rsidR="00C4215E" w:rsidRDefault="00C4215E" w:rsidP="001B34B5">
      <w:pPr>
        <w:pStyle w:val="ListParagraph"/>
        <w:spacing w:before="240"/>
      </w:pPr>
    </w:p>
    <w:p w:rsidR="00C4215E" w:rsidRDefault="00C4215E" w:rsidP="001B34B5">
      <w:pPr>
        <w:pStyle w:val="ListParagraph"/>
        <w:spacing w:before="240"/>
      </w:pPr>
    </w:p>
    <w:p w:rsidR="00C4215E" w:rsidRDefault="00C4215E" w:rsidP="001B34B5">
      <w:pPr>
        <w:pStyle w:val="ListParagraph"/>
        <w:spacing w:before="240"/>
      </w:pPr>
    </w:p>
    <w:p w:rsidR="00C4215E" w:rsidRDefault="00C4215E" w:rsidP="001B34B5">
      <w:pPr>
        <w:pStyle w:val="ListParagraph"/>
        <w:spacing w:before="240"/>
      </w:pPr>
    </w:p>
    <w:p w:rsidR="00C4215E" w:rsidRDefault="00C4215E" w:rsidP="001B34B5">
      <w:pPr>
        <w:pStyle w:val="ListParagraph"/>
        <w:spacing w:before="240"/>
      </w:pPr>
    </w:p>
    <w:p w:rsidR="00C4215E" w:rsidRDefault="00C4215E" w:rsidP="001B34B5">
      <w:pPr>
        <w:pStyle w:val="ListParagraph"/>
        <w:spacing w:before="240"/>
      </w:pPr>
    </w:p>
    <w:p w:rsidR="00C4215E" w:rsidRDefault="00C4215E" w:rsidP="001B34B5">
      <w:pPr>
        <w:pStyle w:val="ListParagraph"/>
        <w:spacing w:before="240"/>
      </w:pPr>
    </w:p>
    <w:p w:rsidR="00D8118C" w:rsidRDefault="00D8118C" w:rsidP="001B34B5">
      <w:pPr>
        <w:pStyle w:val="ListParagraph"/>
        <w:spacing w:before="240"/>
      </w:pPr>
    </w:p>
    <w:p w:rsidR="008F2256" w:rsidRDefault="008F2256" w:rsidP="001B34B5">
      <w:pPr>
        <w:pStyle w:val="ListParagraph"/>
        <w:spacing w:before="240"/>
      </w:pPr>
    </w:p>
    <w:p w:rsidR="008F2256" w:rsidRDefault="008F2256" w:rsidP="001B34B5">
      <w:pPr>
        <w:pStyle w:val="ListParagraph"/>
        <w:spacing w:before="240"/>
      </w:pPr>
    </w:p>
    <w:p w:rsidR="008F2256" w:rsidRDefault="008F2256" w:rsidP="001B34B5">
      <w:pPr>
        <w:pStyle w:val="ListParagraph"/>
        <w:spacing w:before="240"/>
      </w:pPr>
    </w:p>
    <w:p w:rsidR="008F2256" w:rsidRDefault="008F2256" w:rsidP="001B34B5">
      <w:pPr>
        <w:pStyle w:val="ListParagraph"/>
        <w:spacing w:before="240"/>
      </w:pPr>
    </w:p>
    <w:p w:rsidR="008F2256" w:rsidRDefault="008F2256" w:rsidP="001B34B5">
      <w:pPr>
        <w:pStyle w:val="ListParagraph"/>
        <w:spacing w:before="240"/>
      </w:pPr>
    </w:p>
    <w:p w:rsidR="008F2256" w:rsidRDefault="008F2256" w:rsidP="001B34B5">
      <w:pPr>
        <w:pStyle w:val="ListParagraph"/>
        <w:spacing w:before="240"/>
      </w:pPr>
    </w:p>
    <w:p w:rsidR="008F2256" w:rsidRDefault="008F2256" w:rsidP="001B34B5">
      <w:pPr>
        <w:pStyle w:val="ListParagraph"/>
        <w:spacing w:before="240"/>
      </w:pPr>
    </w:p>
    <w:p w:rsidR="008F2256" w:rsidRDefault="008F2256" w:rsidP="001B34B5">
      <w:pPr>
        <w:pStyle w:val="ListParagraph"/>
        <w:spacing w:before="240"/>
      </w:pPr>
    </w:p>
    <w:p w:rsidR="008F2256" w:rsidRDefault="008F2256" w:rsidP="001B34B5">
      <w:pPr>
        <w:pStyle w:val="ListParagraph"/>
        <w:spacing w:before="240"/>
      </w:pPr>
    </w:p>
    <w:p w:rsidR="008F2256" w:rsidRDefault="008F2256" w:rsidP="001B34B5">
      <w:pPr>
        <w:pStyle w:val="ListParagraph"/>
        <w:spacing w:before="240"/>
      </w:pPr>
    </w:p>
    <w:p w:rsidR="008F2256" w:rsidRDefault="008F2256" w:rsidP="001B34B5">
      <w:pPr>
        <w:pStyle w:val="ListParagraph"/>
        <w:spacing w:before="240"/>
      </w:pPr>
    </w:p>
    <w:p w:rsidR="008F2256" w:rsidRDefault="008F2256" w:rsidP="001B34B5">
      <w:pPr>
        <w:pStyle w:val="ListParagraph"/>
        <w:spacing w:before="240"/>
      </w:pPr>
    </w:p>
    <w:p w:rsidR="008F2256" w:rsidRDefault="008F2256" w:rsidP="001B34B5">
      <w:pPr>
        <w:pStyle w:val="ListParagraph"/>
        <w:spacing w:before="240"/>
      </w:pPr>
    </w:p>
    <w:p w:rsidR="008F2256" w:rsidRDefault="008F2256" w:rsidP="001B34B5">
      <w:pPr>
        <w:pStyle w:val="ListParagraph"/>
        <w:spacing w:before="240"/>
      </w:pPr>
    </w:p>
    <w:p w:rsidR="008F2256" w:rsidRDefault="008F2256" w:rsidP="001B34B5">
      <w:pPr>
        <w:pStyle w:val="ListParagraph"/>
        <w:spacing w:before="240"/>
      </w:pPr>
    </w:p>
    <w:p w:rsidR="008F2256" w:rsidRDefault="008F2256" w:rsidP="001B34B5">
      <w:pPr>
        <w:pStyle w:val="ListParagraph"/>
        <w:spacing w:before="240"/>
      </w:pPr>
    </w:p>
    <w:p w:rsidR="005B15FE" w:rsidRDefault="005B15FE" w:rsidP="001B34B5">
      <w:pPr>
        <w:pStyle w:val="ListParagraph"/>
        <w:spacing w:before="240"/>
      </w:pPr>
    </w:p>
    <w:p w:rsidR="005B15FE" w:rsidRDefault="005B15FE" w:rsidP="001B34B5">
      <w:pPr>
        <w:pStyle w:val="ListParagraph"/>
        <w:spacing w:before="240"/>
      </w:pPr>
    </w:p>
    <w:p w:rsidR="008F2256" w:rsidRDefault="008F2256" w:rsidP="001B34B5">
      <w:pPr>
        <w:pStyle w:val="ListParagraph"/>
        <w:spacing w:before="240"/>
      </w:pPr>
    </w:p>
    <w:p w:rsidR="008F2256" w:rsidRDefault="008F2256" w:rsidP="001B34B5">
      <w:pPr>
        <w:pStyle w:val="ListParagraph"/>
        <w:spacing w:before="240"/>
      </w:pPr>
    </w:p>
    <w:p w:rsidR="008F2256" w:rsidRDefault="008F2256" w:rsidP="001B34B5">
      <w:pPr>
        <w:pStyle w:val="ListParagraph"/>
        <w:spacing w:before="240"/>
      </w:pPr>
    </w:p>
    <w:p w:rsidR="008F2256" w:rsidRDefault="008F2256" w:rsidP="001B34B5">
      <w:pPr>
        <w:pStyle w:val="ListParagraph"/>
        <w:spacing w:before="240"/>
      </w:pPr>
    </w:p>
    <w:p w:rsidR="008F2256" w:rsidRDefault="0064254B" w:rsidP="001B34B5">
      <w:pPr>
        <w:pStyle w:val="ListParagraph"/>
        <w:spacing w:before="240"/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6D540916" wp14:editId="4BED76E5">
            <wp:simplePos x="0" y="0"/>
            <wp:positionH relativeFrom="column">
              <wp:posOffset>-2540</wp:posOffset>
            </wp:positionH>
            <wp:positionV relativeFrom="paragraph">
              <wp:posOffset>154305</wp:posOffset>
            </wp:positionV>
            <wp:extent cx="2026920" cy="28670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-cold-water-mix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2256" w:rsidRDefault="008F2256" w:rsidP="001B34B5">
      <w:pPr>
        <w:pStyle w:val="ListParagraph"/>
        <w:spacing w:before="240"/>
      </w:pPr>
    </w:p>
    <w:p w:rsidR="00D8118C" w:rsidRDefault="00D8118C" w:rsidP="001B34B5">
      <w:pPr>
        <w:pStyle w:val="ListParagraph"/>
        <w:spacing w:before="240"/>
      </w:pPr>
    </w:p>
    <w:p w:rsidR="00D8118C" w:rsidRDefault="00D8118C" w:rsidP="001B34B5">
      <w:pPr>
        <w:pStyle w:val="ListParagraph"/>
        <w:spacing w:before="240"/>
      </w:pPr>
    </w:p>
    <w:p w:rsidR="00FC78FB" w:rsidRDefault="00FC78FB" w:rsidP="001B34B5">
      <w:pPr>
        <w:pStyle w:val="ListParagraph"/>
        <w:spacing w:before="240"/>
      </w:pPr>
    </w:p>
    <w:p w:rsidR="00FC78FB" w:rsidRDefault="00FC78FB" w:rsidP="001B34B5">
      <w:pPr>
        <w:pStyle w:val="ListParagraph"/>
        <w:spacing w:before="240"/>
      </w:pPr>
    </w:p>
    <w:p w:rsidR="00FC78FB" w:rsidRDefault="00FC78FB" w:rsidP="001B34B5">
      <w:pPr>
        <w:pStyle w:val="ListParagraph"/>
        <w:spacing w:before="240"/>
      </w:pPr>
    </w:p>
    <w:p w:rsidR="00FC78FB" w:rsidRDefault="00FC78FB" w:rsidP="001B34B5">
      <w:pPr>
        <w:pStyle w:val="ListParagraph"/>
        <w:spacing w:before="240"/>
      </w:pPr>
    </w:p>
    <w:p w:rsidR="00FC78FB" w:rsidRDefault="00FC78FB" w:rsidP="001B34B5">
      <w:pPr>
        <w:pStyle w:val="ListParagraph"/>
        <w:spacing w:before="240"/>
      </w:pPr>
    </w:p>
    <w:p w:rsidR="00FC78FB" w:rsidRDefault="00FC78FB" w:rsidP="001B34B5">
      <w:pPr>
        <w:pStyle w:val="ListParagraph"/>
        <w:spacing w:before="240"/>
      </w:pPr>
    </w:p>
    <w:p w:rsidR="00FC78FB" w:rsidRDefault="00FC78FB" w:rsidP="001B34B5">
      <w:pPr>
        <w:pStyle w:val="ListParagraph"/>
        <w:spacing w:before="240"/>
      </w:pPr>
    </w:p>
    <w:p w:rsidR="00FC78FB" w:rsidRDefault="00FC78FB" w:rsidP="001B34B5">
      <w:pPr>
        <w:pStyle w:val="ListParagraph"/>
        <w:spacing w:before="240"/>
      </w:pPr>
    </w:p>
    <w:p w:rsidR="00FC78FB" w:rsidRDefault="00FC78FB" w:rsidP="001B34B5">
      <w:pPr>
        <w:pStyle w:val="ListParagraph"/>
        <w:spacing w:before="240"/>
      </w:pPr>
    </w:p>
    <w:p w:rsidR="00C4215E" w:rsidRDefault="00C4215E" w:rsidP="001B34B5">
      <w:pPr>
        <w:pStyle w:val="ListParagraph"/>
        <w:spacing w:before="240"/>
      </w:pPr>
    </w:p>
    <w:p w:rsidR="00C4215E" w:rsidRDefault="00FC78FB" w:rsidP="00C4215E">
      <w:pPr>
        <w:pStyle w:val="ListParagraph"/>
        <w:spacing w:before="240"/>
        <w:jc w:val="center"/>
      </w:pPr>
      <w:r>
        <w:t>E</w:t>
      </w:r>
      <w:r w:rsidR="00C4215E">
        <w:t>nd of Test</w:t>
      </w:r>
    </w:p>
    <w:sectPr w:rsidR="00C4215E" w:rsidSect="001217C6">
      <w:pgSz w:w="11906" w:h="16838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5AAE"/>
    <w:multiLevelType w:val="hybridMultilevel"/>
    <w:tmpl w:val="501E0BA2"/>
    <w:lvl w:ilvl="0" w:tplc="F5625CEC">
      <w:start w:val="6"/>
      <w:numFmt w:val="decimal"/>
      <w:lvlText w:val="%1."/>
      <w:lvlJc w:val="left"/>
      <w:pPr>
        <w:tabs>
          <w:tab w:val="num" w:pos="2243"/>
        </w:tabs>
        <w:ind w:left="2243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43"/>
        </w:tabs>
        <w:ind w:left="254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63"/>
        </w:tabs>
        <w:ind w:left="326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83"/>
        </w:tabs>
        <w:ind w:left="398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03"/>
        </w:tabs>
        <w:ind w:left="470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23"/>
        </w:tabs>
        <w:ind w:left="542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43"/>
        </w:tabs>
        <w:ind w:left="614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63"/>
        </w:tabs>
        <w:ind w:left="686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83"/>
        </w:tabs>
        <w:ind w:left="7583" w:hanging="180"/>
      </w:pPr>
    </w:lvl>
  </w:abstractNum>
  <w:abstractNum w:abstractNumId="1">
    <w:nsid w:val="164D2F66"/>
    <w:multiLevelType w:val="hybridMultilevel"/>
    <w:tmpl w:val="A0C054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177B9"/>
    <w:multiLevelType w:val="hybridMultilevel"/>
    <w:tmpl w:val="F870A5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D504B"/>
    <w:multiLevelType w:val="hybridMultilevel"/>
    <w:tmpl w:val="237465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251F8"/>
    <w:multiLevelType w:val="hybridMultilevel"/>
    <w:tmpl w:val="D65E58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F3423F"/>
    <w:multiLevelType w:val="hybridMultilevel"/>
    <w:tmpl w:val="585ADF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B57"/>
    <w:rsid w:val="00001C5C"/>
    <w:rsid w:val="00010B7C"/>
    <w:rsid w:val="00026B57"/>
    <w:rsid w:val="00052C40"/>
    <w:rsid w:val="00056945"/>
    <w:rsid w:val="00063E4E"/>
    <w:rsid w:val="00073C41"/>
    <w:rsid w:val="00074AC6"/>
    <w:rsid w:val="00080FA7"/>
    <w:rsid w:val="0008582F"/>
    <w:rsid w:val="00090D55"/>
    <w:rsid w:val="000A673A"/>
    <w:rsid w:val="000C2A6B"/>
    <w:rsid w:val="000C5DB1"/>
    <w:rsid w:val="000E613D"/>
    <w:rsid w:val="000E74BF"/>
    <w:rsid w:val="001217C6"/>
    <w:rsid w:val="00123CB8"/>
    <w:rsid w:val="00135A6B"/>
    <w:rsid w:val="001479F5"/>
    <w:rsid w:val="001769C4"/>
    <w:rsid w:val="00181F1F"/>
    <w:rsid w:val="00182246"/>
    <w:rsid w:val="00193F5E"/>
    <w:rsid w:val="001A01D5"/>
    <w:rsid w:val="001B34B5"/>
    <w:rsid w:val="001C2273"/>
    <w:rsid w:val="001C5FAE"/>
    <w:rsid w:val="001D0FF4"/>
    <w:rsid w:val="001D3051"/>
    <w:rsid w:val="001E1E15"/>
    <w:rsid w:val="001E7447"/>
    <w:rsid w:val="0023003B"/>
    <w:rsid w:val="00255985"/>
    <w:rsid w:val="00261C98"/>
    <w:rsid w:val="00267551"/>
    <w:rsid w:val="00296B76"/>
    <w:rsid w:val="002A00F8"/>
    <w:rsid w:val="002C1C11"/>
    <w:rsid w:val="002C3F40"/>
    <w:rsid w:val="002C5497"/>
    <w:rsid w:val="002F44A5"/>
    <w:rsid w:val="003001FC"/>
    <w:rsid w:val="003155BA"/>
    <w:rsid w:val="003229FF"/>
    <w:rsid w:val="00345AE2"/>
    <w:rsid w:val="003471C0"/>
    <w:rsid w:val="00347363"/>
    <w:rsid w:val="0037200E"/>
    <w:rsid w:val="00384BF5"/>
    <w:rsid w:val="003861C0"/>
    <w:rsid w:val="00390A8F"/>
    <w:rsid w:val="003B0F2B"/>
    <w:rsid w:val="003F0FF9"/>
    <w:rsid w:val="003F5B1E"/>
    <w:rsid w:val="0040539C"/>
    <w:rsid w:val="004100C4"/>
    <w:rsid w:val="004140E8"/>
    <w:rsid w:val="00420EB5"/>
    <w:rsid w:val="0044478E"/>
    <w:rsid w:val="004738C7"/>
    <w:rsid w:val="004A6001"/>
    <w:rsid w:val="004B00B9"/>
    <w:rsid w:val="004E7B92"/>
    <w:rsid w:val="00517F7B"/>
    <w:rsid w:val="00520883"/>
    <w:rsid w:val="00532652"/>
    <w:rsid w:val="0056312E"/>
    <w:rsid w:val="00583241"/>
    <w:rsid w:val="00590511"/>
    <w:rsid w:val="005B15FE"/>
    <w:rsid w:val="005B5954"/>
    <w:rsid w:val="005E2974"/>
    <w:rsid w:val="005F33A9"/>
    <w:rsid w:val="00634A1E"/>
    <w:rsid w:val="0064254B"/>
    <w:rsid w:val="00642967"/>
    <w:rsid w:val="00652BD3"/>
    <w:rsid w:val="00692A99"/>
    <w:rsid w:val="00694675"/>
    <w:rsid w:val="00695C70"/>
    <w:rsid w:val="00696A85"/>
    <w:rsid w:val="006A43E4"/>
    <w:rsid w:val="006B17DE"/>
    <w:rsid w:val="006C3AD9"/>
    <w:rsid w:val="006D0117"/>
    <w:rsid w:val="006E5792"/>
    <w:rsid w:val="00700696"/>
    <w:rsid w:val="00713D23"/>
    <w:rsid w:val="0071740E"/>
    <w:rsid w:val="007231D5"/>
    <w:rsid w:val="0072619D"/>
    <w:rsid w:val="0074096B"/>
    <w:rsid w:val="00760011"/>
    <w:rsid w:val="00771155"/>
    <w:rsid w:val="00785043"/>
    <w:rsid w:val="0078588C"/>
    <w:rsid w:val="007901B3"/>
    <w:rsid w:val="007B1572"/>
    <w:rsid w:val="007C5A8B"/>
    <w:rsid w:val="00800A31"/>
    <w:rsid w:val="00806BA4"/>
    <w:rsid w:val="00810E31"/>
    <w:rsid w:val="008136D4"/>
    <w:rsid w:val="008221D2"/>
    <w:rsid w:val="00824930"/>
    <w:rsid w:val="00842BF5"/>
    <w:rsid w:val="00850A38"/>
    <w:rsid w:val="00870256"/>
    <w:rsid w:val="008736E5"/>
    <w:rsid w:val="008B74A0"/>
    <w:rsid w:val="008C72ED"/>
    <w:rsid w:val="008E385C"/>
    <w:rsid w:val="008E414B"/>
    <w:rsid w:val="008F2256"/>
    <w:rsid w:val="008F5AB9"/>
    <w:rsid w:val="00960401"/>
    <w:rsid w:val="00960493"/>
    <w:rsid w:val="00973C41"/>
    <w:rsid w:val="00980F56"/>
    <w:rsid w:val="00983748"/>
    <w:rsid w:val="009C4720"/>
    <w:rsid w:val="00A01471"/>
    <w:rsid w:val="00A10D1F"/>
    <w:rsid w:val="00A33541"/>
    <w:rsid w:val="00A3513D"/>
    <w:rsid w:val="00A53A5B"/>
    <w:rsid w:val="00A60FBC"/>
    <w:rsid w:val="00A815F4"/>
    <w:rsid w:val="00A9473F"/>
    <w:rsid w:val="00A96EC2"/>
    <w:rsid w:val="00AA4044"/>
    <w:rsid w:val="00AA73FE"/>
    <w:rsid w:val="00AC122F"/>
    <w:rsid w:val="00AE516C"/>
    <w:rsid w:val="00AF1A20"/>
    <w:rsid w:val="00AF284C"/>
    <w:rsid w:val="00B02472"/>
    <w:rsid w:val="00B16C16"/>
    <w:rsid w:val="00B51FE7"/>
    <w:rsid w:val="00B52F3E"/>
    <w:rsid w:val="00B844D2"/>
    <w:rsid w:val="00B96558"/>
    <w:rsid w:val="00BB48C6"/>
    <w:rsid w:val="00BC2F0A"/>
    <w:rsid w:val="00BD06C8"/>
    <w:rsid w:val="00BF28B2"/>
    <w:rsid w:val="00C4215E"/>
    <w:rsid w:val="00C6483C"/>
    <w:rsid w:val="00C7100B"/>
    <w:rsid w:val="00C731AD"/>
    <w:rsid w:val="00C7691D"/>
    <w:rsid w:val="00CB4724"/>
    <w:rsid w:val="00CC4D46"/>
    <w:rsid w:val="00CD11D3"/>
    <w:rsid w:val="00CD3743"/>
    <w:rsid w:val="00CD61CD"/>
    <w:rsid w:val="00CE176B"/>
    <w:rsid w:val="00CF6F31"/>
    <w:rsid w:val="00D006C3"/>
    <w:rsid w:val="00D35470"/>
    <w:rsid w:val="00D64BF0"/>
    <w:rsid w:val="00D7633D"/>
    <w:rsid w:val="00D8118C"/>
    <w:rsid w:val="00DB4D33"/>
    <w:rsid w:val="00DD208D"/>
    <w:rsid w:val="00DF0B6A"/>
    <w:rsid w:val="00DF3FDF"/>
    <w:rsid w:val="00E637BE"/>
    <w:rsid w:val="00E64D96"/>
    <w:rsid w:val="00E92BCF"/>
    <w:rsid w:val="00E97BA5"/>
    <w:rsid w:val="00EA392B"/>
    <w:rsid w:val="00EA6B8A"/>
    <w:rsid w:val="00EC02F1"/>
    <w:rsid w:val="00F03536"/>
    <w:rsid w:val="00F04976"/>
    <w:rsid w:val="00F31006"/>
    <w:rsid w:val="00F47DEF"/>
    <w:rsid w:val="00F57B83"/>
    <w:rsid w:val="00FC0FDE"/>
    <w:rsid w:val="00FC78FB"/>
    <w:rsid w:val="00FD5D2B"/>
    <w:rsid w:val="00FF56B9"/>
    <w:rsid w:val="00FF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7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7B1572"/>
    <w:pPr>
      <w:keepNext/>
      <w:outlineLvl w:val="0"/>
    </w:pPr>
    <w:rPr>
      <w:rFonts w:eastAsia="Times New Roman"/>
      <w:sz w:val="3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1572"/>
    <w:rPr>
      <w:rFonts w:ascii="Times New Roman" w:eastAsia="Times New Roman" w:hAnsi="Times New Roman" w:cs="Times New Roman"/>
      <w:sz w:val="32"/>
      <w:szCs w:val="20"/>
    </w:rPr>
  </w:style>
  <w:style w:type="paragraph" w:styleId="ListParagraph">
    <w:name w:val="List Paragraph"/>
    <w:basedOn w:val="Normal"/>
    <w:uiPriority w:val="34"/>
    <w:qFormat/>
    <w:rsid w:val="007B1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E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4E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2F44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7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7B1572"/>
    <w:pPr>
      <w:keepNext/>
      <w:outlineLvl w:val="0"/>
    </w:pPr>
    <w:rPr>
      <w:rFonts w:eastAsia="Times New Roman"/>
      <w:sz w:val="3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1572"/>
    <w:rPr>
      <w:rFonts w:ascii="Times New Roman" w:eastAsia="Times New Roman" w:hAnsi="Times New Roman" w:cs="Times New Roman"/>
      <w:sz w:val="32"/>
      <w:szCs w:val="20"/>
    </w:rPr>
  </w:style>
  <w:style w:type="paragraph" w:styleId="ListParagraph">
    <w:name w:val="List Paragraph"/>
    <w:basedOn w:val="Normal"/>
    <w:uiPriority w:val="34"/>
    <w:qFormat/>
    <w:rsid w:val="007B1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E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4E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2F44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BBEED4BF</Template>
  <TotalTime>659</TotalTime>
  <Pages>8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Barton</dc:creator>
  <cp:lastModifiedBy>Shaun Barton</cp:lastModifiedBy>
  <cp:revision>108</cp:revision>
  <cp:lastPrinted>2014-08-14T04:14:00Z</cp:lastPrinted>
  <dcterms:created xsi:type="dcterms:W3CDTF">2014-07-23T02:28:00Z</dcterms:created>
  <dcterms:modified xsi:type="dcterms:W3CDTF">2014-08-14T04:15:00Z</dcterms:modified>
</cp:coreProperties>
</file>