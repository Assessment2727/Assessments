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1CB" w:rsidRPr="007C31CB" w:rsidRDefault="007C31CB" w:rsidP="007C31CB">
      <w:pPr>
        <w:jc w:val="center"/>
        <w:outlineLvl w:val="0"/>
        <w:rPr>
          <w:rFonts w:ascii="Arial" w:hAnsi="Arial" w:cs="Arial"/>
          <w:sz w:val="28"/>
          <w:szCs w:val="28"/>
        </w:rPr>
      </w:pPr>
      <w:r w:rsidRPr="007C31CB">
        <w:rPr>
          <w:rFonts w:ascii="Arial" w:hAnsi="Arial" w:cs="Arial"/>
          <w:noProof/>
          <w:sz w:val="28"/>
          <w:szCs w:val="28"/>
        </w:rPr>
        <w:drawing>
          <wp:anchor distT="0" distB="0" distL="114300" distR="114300" simplePos="0" relativeHeight="251677696" behindDoc="1" locked="0" layoutInCell="1" allowOverlap="1" wp14:anchorId="1F1FF713" wp14:editId="28566799">
            <wp:simplePos x="0" y="0"/>
            <wp:positionH relativeFrom="column">
              <wp:posOffset>-158722</wp:posOffset>
            </wp:positionH>
            <wp:positionV relativeFrom="paragraph">
              <wp:posOffset>-198921</wp:posOffset>
            </wp:positionV>
            <wp:extent cx="1696720" cy="686435"/>
            <wp:effectExtent l="0" t="0" r="0" b="0"/>
            <wp:wrapNone/>
            <wp:docPr id="5" name="Picture 5"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1CB">
        <w:rPr>
          <w:rFonts w:ascii="Arial" w:hAnsi="Arial" w:cs="Arial"/>
          <w:sz w:val="28"/>
          <w:szCs w:val="28"/>
        </w:rPr>
        <w:t>2019 Year 11 Physics</w:t>
      </w:r>
    </w:p>
    <w:p w:rsidR="007C31CB" w:rsidRPr="007C31CB" w:rsidRDefault="007C31CB" w:rsidP="007C31CB">
      <w:pPr>
        <w:jc w:val="center"/>
        <w:outlineLvl w:val="0"/>
        <w:rPr>
          <w:rFonts w:ascii="Arial" w:hAnsi="Arial" w:cs="Arial"/>
          <w:sz w:val="28"/>
          <w:szCs w:val="28"/>
        </w:rPr>
      </w:pPr>
      <w:r w:rsidRPr="007C31CB">
        <w:rPr>
          <w:rFonts w:ascii="Arial" w:hAnsi="Arial" w:cs="Arial"/>
          <w:sz w:val="28"/>
          <w:szCs w:val="28"/>
        </w:rPr>
        <w:t>Task 1</w:t>
      </w:r>
      <w:r>
        <w:rPr>
          <w:rFonts w:ascii="Arial" w:hAnsi="Arial" w:cs="Arial"/>
          <w:sz w:val="28"/>
          <w:szCs w:val="28"/>
        </w:rPr>
        <w:t>1</w:t>
      </w:r>
      <w:r w:rsidRPr="007C31CB">
        <w:rPr>
          <w:rFonts w:ascii="Arial" w:hAnsi="Arial" w:cs="Arial"/>
          <w:sz w:val="28"/>
          <w:szCs w:val="28"/>
        </w:rPr>
        <w:t xml:space="preserve">: Test </w:t>
      </w:r>
      <w:r>
        <w:rPr>
          <w:rFonts w:ascii="Arial" w:hAnsi="Arial" w:cs="Arial"/>
          <w:sz w:val="28"/>
          <w:szCs w:val="28"/>
        </w:rPr>
        <w:t>6</w:t>
      </w:r>
      <w:r w:rsidRPr="007C31CB">
        <w:rPr>
          <w:rFonts w:ascii="Arial" w:hAnsi="Arial" w:cs="Arial"/>
          <w:sz w:val="28"/>
          <w:szCs w:val="28"/>
        </w:rPr>
        <w:t xml:space="preserve"> – </w:t>
      </w:r>
      <w:r>
        <w:rPr>
          <w:rFonts w:ascii="Arial" w:hAnsi="Arial" w:cs="Arial"/>
          <w:sz w:val="28"/>
          <w:szCs w:val="28"/>
        </w:rPr>
        <w:t xml:space="preserve">Forces and </w:t>
      </w:r>
      <w:r w:rsidRPr="007C31CB">
        <w:rPr>
          <w:rFonts w:ascii="Arial" w:hAnsi="Arial" w:cs="Arial"/>
          <w:sz w:val="28"/>
          <w:szCs w:val="28"/>
        </w:rPr>
        <w:t xml:space="preserve">Motion  </w:t>
      </w:r>
    </w:p>
    <w:p w:rsidR="007C31CB" w:rsidRPr="00AD38D0" w:rsidRDefault="007C31CB" w:rsidP="007C31CB">
      <w:pPr>
        <w:jc w:val="center"/>
        <w:outlineLvl w:val="0"/>
        <w:rPr>
          <w:rFonts w:ascii="Arial" w:hAnsi="Arial" w:cs="Arial"/>
          <w:b w:val="0"/>
          <w:bCs/>
          <w:sz w:val="28"/>
          <w:szCs w:val="28"/>
        </w:rPr>
      </w:pPr>
    </w:p>
    <w:p w:rsidR="007C31CB" w:rsidRDefault="001A2B56" w:rsidP="007C31CB">
      <w:pPr>
        <w:tabs>
          <w:tab w:val="center" w:pos="9781"/>
        </w:tabs>
        <w:jc w:val="right"/>
        <w:rPr>
          <w:sz w:val="32"/>
        </w:rPr>
      </w:pPr>
      <w:r>
        <w:rPr>
          <w:sz w:val="32"/>
        </w:rPr>
        <w:tab/>
      </w:r>
      <w:r w:rsidR="007C31CB">
        <w:rPr>
          <w:sz w:val="32"/>
        </w:rPr>
        <w:t>Name: ____________</w:t>
      </w:r>
    </w:p>
    <w:p w:rsidR="007C31CB" w:rsidRDefault="007C31CB" w:rsidP="007C31CB">
      <w:pPr>
        <w:tabs>
          <w:tab w:val="left" w:pos="851"/>
          <w:tab w:val="center" w:pos="9781"/>
        </w:tabs>
        <w:jc w:val="right"/>
        <w:rPr>
          <w:szCs w:val="24"/>
        </w:rPr>
      </w:pPr>
      <w:r>
        <w:rPr>
          <w:szCs w:val="24"/>
        </w:rPr>
        <w:tab/>
      </w:r>
      <w:r>
        <w:rPr>
          <w:szCs w:val="24"/>
        </w:rPr>
        <w:tab/>
      </w:r>
    </w:p>
    <w:p w:rsidR="002E5590" w:rsidRPr="007C31CB" w:rsidRDefault="007C31CB" w:rsidP="007C31CB">
      <w:pPr>
        <w:tabs>
          <w:tab w:val="left" w:pos="851"/>
          <w:tab w:val="center" w:pos="9781"/>
        </w:tabs>
        <w:jc w:val="right"/>
        <w:rPr>
          <w:sz w:val="32"/>
        </w:rPr>
      </w:pPr>
      <w:r>
        <w:rPr>
          <w:szCs w:val="24"/>
        </w:rPr>
        <w:tab/>
      </w:r>
      <w:r>
        <w:rPr>
          <w:szCs w:val="24"/>
        </w:rPr>
        <w:tab/>
        <w:t>_______</w:t>
      </w:r>
      <w:r w:rsidR="001A2B56" w:rsidRPr="001A2B56">
        <w:rPr>
          <w:szCs w:val="24"/>
        </w:rPr>
        <w:t>/</w:t>
      </w:r>
      <w:r>
        <w:rPr>
          <w:szCs w:val="24"/>
        </w:rPr>
        <w:t xml:space="preserve"> </w:t>
      </w:r>
      <w:r w:rsidR="001A2B56" w:rsidRPr="001A2B56">
        <w:rPr>
          <w:szCs w:val="24"/>
        </w:rPr>
        <w:t>50 marks</w:t>
      </w:r>
      <w:r w:rsidR="001A2B56">
        <w:rPr>
          <w:sz w:val="32"/>
        </w:rPr>
        <w:tab/>
      </w:r>
      <w:bookmarkStart w:id="0" w:name="_GoBack"/>
      <w:bookmarkEnd w:id="0"/>
    </w:p>
    <w:p w:rsidR="00C3450B" w:rsidRPr="00DB24D8" w:rsidRDefault="00C3450B">
      <w:pPr>
        <w:rPr>
          <w:b w:val="0"/>
        </w:rPr>
      </w:pPr>
      <w:r w:rsidRPr="00DB24D8">
        <w:rPr>
          <w:b w:val="0"/>
        </w:rPr>
        <w:t>1.  Speedway programs often include an event called a "demolition derby".  In this event, the cars, which are usually older models of conventional makes, race each other. The difference is that the drivers can deliberately collide. The idea is to damage an opponent’s car and force it from the race, hence "demolition derby".</w:t>
      </w:r>
    </w:p>
    <w:p w:rsidR="00C3450B" w:rsidRPr="00DB24D8" w:rsidRDefault="00C3450B">
      <w:pPr>
        <w:rPr>
          <w:b w:val="0"/>
        </w:rPr>
      </w:pPr>
      <w:r w:rsidRPr="00DB24D8">
        <w:rPr>
          <w:b w:val="0"/>
        </w:rPr>
        <w:t xml:space="preserve">The following scenario is unlikely - all cars travel in the same direction around the </w:t>
      </w:r>
      <w:proofErr w:type="gramStart"/>
      <w:r w:rsidRPr="00DB24D8">
        <w:rPr>
          <w:b w:val="0"/>
        </w:rPr>
        <w:t>track  -</w:t>
      </w:r>
      <w:proofErr w:type="gramEnd"/>
      <w:r w:rsidRPr="00DB24D8">
        <w:rPr>
          <w:b w:val="0"/>
        </w:rPr>
        <w:t xml:space="preserve"> but not impossible.</w:t>
      </w:r>
    </w:p>
    <w:p w:rsidR="00C3450B" w:rsidRPr="00DB24D8" w:rsidRDefault="00DF6EDF">
      <w:pPr>
        <w:rPr>
          <w:b w:val="0"/>
        </w:rPr>
      </w:pPr>
      <w:r>
        <w:rPr>
          <w:b w:val="0"/>
        </w:rPr>
        <w:t>‘Dangerous Davy</w:t>
      </w:r>
      <w:r w:rsidR="004A3085">
        <w:rPr>
          <w:b w:val="0"/>
        </w:rPr>
        <w:t>’s</w:t>
      </w:r>
      <w:r w:rsidR="001E1A32">
        <w:rPr>
          <w:b w:val="0"/>
        </w:rPr>
        <w:t xml:space="preserve"> </w:t>
      </w:r>
      <w:r w:rsidR="00C3450B" w:rsidRPr="00DB24D8">
        <w:rPr>
          <w:b w:val="0"/>
        </w:rPr>
        <w:t>car of mass 1.200 x 10</w:t>
      </w:r>
      <w:r w:rsidR="00C3450B" w:rsidRPr="00DB24D8">
        <w:rPr>
          <w:b w:val="0"/>
          <w:vertAlign w:val="superscript"/>
        </w:rPr>
        <w:t>3</w:t>
      </w:r>
      <w:r w:rsidR="00C3450B" w:rsidRPr="00DB24D8">
        <w:rPr>
          <w:b w:val="0"/>
        </w:rPr>
        <w:t xml:space="preserve"> kg and travelling at 60.0 km h</w:t>
      </w:r>
      <w:r w:rsidR="00C3450B" w:rsidRPr="00DB24D8">
        <w:rPr>
          <w:b w:val="0"/>
          <w:vertAlign w:val="superscript"/>
        </w:rPr>
        <w:t>-1</w:t>
      </w:r>
      <w:r>
        <w:rPr>
          <w:b w:val="0"/>
        </w:rPr>
        <w:t xml:space="preserve"> collides head on with 'Mad</w:t>
      </w:r>
      <w:r w:rsidR="00C3450B" w:rsidRPr="00DB24D8">
        <w:rPr>
          <w:b w:val="0"/>
        </w:rPr>
        <w:t xml:space="preserve"> </w:t>
      </w:r>
      <w:r>
        <w:rPr>
          <w:b w:val="0"/>
        </w:rPr>
        <w:t>McIntyre</w:t>
      </w:r>
      <w:r w:rsidR="00113B76">
        <w:rPr>
          <w:b w:val="0"/>
        </w:rPr>
        <w:t>’s</w:t>
      </w:r>
      <w:r w:rsidR="00C3450B" w:rsidRPr="00DB24D8">
        <w:rPr>
          <w:b w:val="0"/>
        </w:rPr>
        <w:t xml:space="preserve"> car of mass 2.000 x 10</w:t>
      </w:r>
      <w:r w:rsidR="00C3450B" w:rsidRPr="00DB24D8">
        <w:rPr>
          <w:b w:val="0"/>
          <w:vertAlign w:val="superscript"/>
        </w:rPr>
        <w:t>3</w:t>
      </w:r>
      <w:r w:rsidR="00C3450B" w:rsidRPr="00DB24D8">
        <w:rPr>
          <w:b w:val="0"/>
        </w:rPr>
        <w:t xml:space="preserve"> kg, which is also travelling at a speed of 60 km h</w:t>
      </w:r>
      <w:r w:rsidR="00C3450B" w:rsidRPr="00DB24D8">
        <w:rPr>
          <w:b w:val="0"/>
          <w:vertAlign w:val="superscript"/>
        </w:rPr>
        <w:t>-1</w:t>
      </w:r>
      <w:r w:rsidR="00C3450B" w:rsidRPr="00DB24D8">
        <w:rPr>
          <w:b w:val="0"/>
        </w:rPr>
        <w:t>, but in the opposite direction.</w:t>
      </w:r>
    </w:p>
    <w:p w:rsidR="00C3450B" w:rsidRPr="00DB24D8" w:rsidRDefault="00C3450B">
      <w:pPr>
        <w:rPr>
          <w:b w:val="0"/>
        </w:rPr>
      </w:pPr>
    </w:p>
    <w:p w:rsidR="00C3450B" w:rsidRPr="00DB24D8" w:rsidRDefault="00C3450B" w:rsidP="002F4EB9">
      <w:pPr>
        <w:numPr>
          <w:ilvl w:val="0"/>
          <w:numId w:val="1"/>
        </w:numPr>
        <w:rPr>
          <w:b w:val="0"/>
        </w:rPr>
      </w:pPr>
      <w:r w:rsidRPr="00DB24D8">
        <w:rPr>
          <w:b w:val="0"/>
        </w:rPr>
        <w:t>What force does each car experience? Explain your reasoning. (No calculation needed).</w:t>
      </w:r>
    </w:p>
    <w:p w:rsidR="002F4EB9" w:rsidRPr="00DB24D8" w:rsidRDefault="002F4EB9" w:rsidP="002F4EB9">
      <w:pPr>
        <w:ind w:left="360"/>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(1 Mark)</w:t>
      </w:r>
    </w:p>
    <w:p w:rsidR="00C3450B" w:rsidRPr="00DB24D8" w:rsidRDefault="00C3450B">
      <w:pPr>
        <w:rPr>
          <w:b w:val="0"/>
        </w:rPr>
      </w:pPr>
      <w:r w:rsidRPr="00DB24D8">
        <w:rPr>
          <w:b w:val="0"/>
        </w:rPr>
        <w:t>b) Would each car come to rest immediately after the collision? Explain your reasoning.</w:t>
      </w:r>
    </w:p>
    <w:p w:rsidR="002F4EB9" w:rsidRPr="00DB24D8" w:rsidRDefault="002F4EB9">
      <w:pPr>
        <w:rPr>
          <w:b w:val="0"/>
        </w:rPr>
      </w:pPr>
    </w:p>
    <w:p w:rsidR="002F4EB9" w:rsidRPr="00DB24D8" w:rsidRDefault="00C3450B">
      <w:pPr>
        <w:spacing w:line="360" w:lineRule="auto"/>
        <w:rPr>
          <w:b w:val="0"/>
        </w:rPr>
      </w:pPr>
      <w:r w:rsidRPr="00DB24D8">
        <w:rPr>
          <w:b w:val="0"/>
        </w:rPr>
        <w:t>______________________________________________________________________________</w:t>
      </w:r>
      <w:r w:rsidR="002F4EB9" w:rsidRPr="00DB24D8">
        <w:rPr>
          <w:b w:val="0"/>
        </w:rPr>
        <w:t>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1E1A32">
      <w:pPr>
        <w:rPr>
          <w:b w:val="0"/>
        </w:rPr>
      </w:pPr>
      <w:r>
        <w:rPr>
          <w:b w:val="0"/>
        </w:rPr>
        <w:t xml:space="preserve">c) Which of the two drivers </w:t>
      </w:r>
      <w:r w:rsidR="00C3450B" w:rsidRPr="00DB24D8">
        <w:rPr>
          <w:b w:val="0"/>
        </w:rPr>
        <w:t>is more likely to suffer whiplash injuries? Explain your reasoning.</w:t>
      </w:r>
    </w:p>
    <w:p w:rsidR="002F4EB9" w:rsidRPr="00DB24D8" w:rsidRDefault="002F4EB9">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r w:rsidRPr="00DB24D8">
        <w:rPr>
          <w:b w:val="0"/>
        </w:rPr>
        <w:t>d) In such a potentially dangerous event, what safety features do drivers include in their cars to protect them in the inevitable collisions?</w:t>
      </w:r>
    </w:p>
    <w:p w:rsidR="002F4EB9" w:rsidRPr="00DB24D8" w:rsidRDefault="002F4EB9">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(1 Mark)</w:t>
      </w:r>
    </w:p>
    <w:p w:rsidR="00C3450B" w:rsidRPr="00DB24D8" w:rsidRDefault="00C3450B">
      <w:pPr>
        <w:jc w:val="center"/>
        <w:rPr>
          <w:b w:val="0"/>
        </w:rPr>
      </w:pPr>
      <w:r w:rsidRPr="00DB24D8">
        <w:rPr>
          <w:b w:val="0"/>
        </w:rPr>
        <w:br w:type="column"/>
      </w:r>
      <w:r w:rsidR="00666EED" w:rsidRPr="00DB24D8">
        <w:rPr>
          <w:b w:val="0"/>
          <w:noProof/>
          <w:lang w:val="en-GB" w:eastAsia="en-GB"/>
        </w:rPr>
        <w:lastRenderedPageBreak/>
        <w:drawing>
          <wp:inline distT="0" distB="0" distL="0" distR="0" wp14:anchorId="1CB4EBD4" wp14:editId="36C871DC">
            <wp:extent cx="4373245" cy="1542415"/>
            <wp:effectExtent l="0" t="0" r="0" b="6985"/>
            <wp:docPr id="1" name="Picture 1" descr="湎&qu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湎&quo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45" cy="1542415"/>
                    </a:xfrm>
                    <a:prstGeom prst="rect">
                      <a:avLst/>
                    </a:prstGeom>
                    <a:noFill/>
                    <a:ln>
                      <a:noFill/>
                    </a:ln>
                  </pic:spPr>
                </pic:pic>
              </a:graphicData>
            </a:graphic>
          </wp:inline>
        </w:drawing>
      </w:r>
    </w:p>
    <w:p w:rsidR="00C3450B" w:rsidRPr="00DB24D8" w:rsidRDefault="00C3450B">
      <w:pPr>
        <w:jc w:val="center"/>
        <w:rPr>
          <w:b w:val="0"/>
        </w:rPr>
      </w:pPr>
    </w:p>
    <w:p w:rsidR="00C3450B" w:rsidRPr="00DB24D8" w:rsidRDefault="00C3450B">
      <w:pPr>
        <w:jc w:val="center"/>
        <w:rPr>
          <w:b w:val="0"/>
        </w:rPr>
      </w:pPr>
    </w:p>
    <w:p w:rsidR="00C3450B" w:rsidRPr="00DB24D8" w:rsidRDefault="002F4EB9">
      <w:pPr>
        <w:rPr>
          <w:b w:val="0"/>
        </w:rPr>
      </w:pPr>
      <w:r w:rsidRPr="00DB24D8">
        <w:rPr>
          <w:b w:val="0"/>
        </w:rPr>
        <w:t xml:space="preserve">2. </w:t>
      </w:r>
      <w:r w:rsidR="00C3450B" w:rsidRPr="00DB24D8">
        <w:rPr>
          <w:b w:val="0"/>
        </w:rPr>
        <w:t xml:space="preserve">Starting from rest, </w:t>
      </w:r>
      <w:r w:rsidR="00DF6EDF">
        <w:rPr>
          <w:b w:val="0"/>
        </w:rPr>
        <w:t>Leon</w:t>
      </w:r>
      <w:r w:rsidR="0071424A">
        <w:rPr>
          <w:b w:val="0"/>
        </w:rPr>
        <w:t xml:space="preserve"> gets into</w:t>
      </w:r>
      <w:r w:rsidR="00113B76">
        <w:rPr>
          <w:b w:val="0"/>
        </w:rPr>
        <w:t xml:space="preserve"> his car</w:t>
      </w:r>
      <w:r w:rsidR="00C3450B" w:rsidRPr="00DB24D8">
        <w:rPr>
          <w:b w:val="0"/>
        </w:rPr>
        <w:t xml:space="preserve"> </w:t>
      </w:r>
      <w:r w:rsidR="00113B76">
        <w:rPr>
          <w:b w:val="0"/>
        </w:rPr>
        <w:t>and ends up in a lane where he travels over a</w:t>
      </w:r>
      <w:r w:rsidR="00C3450B" w:rsidRPr="00DB24D8">
        <w:rPr>
          <w:b w:val="0"/>
        </w:rPr>
        <w:t xml:space="preserve"> long, straight but arched bridge. The bridge spans a distance of 100.0 m but has an arch</w:t>
      </w:r>
      <w:r w:rsidR="001E1A32">
        <w:rPr>
          <w:b w:val="0"/>
        </w:rPr>
        <w:t xml:space="preserve">ed length of 115.0 </w:t>
      </w:r>
      <w:proofErr w:type="gramStart"/>
      <w:r w:rsidR="001E1A32">
        <w:rPr>
          <w:b w:val="0"/>
        </w:rPr>
        <w:t>m .</w:t>
      </w:r>
      <w:proofErr w:type="gramEnd"/>
      <w:r w:rsidR="001E1A32">
        <w:rPr>
          <w:b w:val="0"/>
        </w:rPr>
        <w:t xml:space="preserve"> </w:t>
      </w:r>
      <w:r w:rsidR="00113B76">
        <w:rPr>
          <w:b w:val="0"/>
        </w:rPr>
        <w:t>His</w:t>
      </w:r>
      <w:r w:rsidR="00C3450B" w:rsidRPr="00DB24D8">
        <w:rPr>
          <w:b w:val="0"/>
        </w:rPr>
        <w:t xml:space="preserve"> car accelerates to a speed of 65.0 km h</w:t>
      </w:r>
      <w:r w:rsidR="00C3450B" w:rsidRPr="00DB24D8">
        <w:rPr>
          <w:b w:val="0"/>
          <w:vertAlign w:val="superscript"/>
        </w:rPr>
        <w:t>-1</w:t>
      </w:r>
      <w:r w:rsidR="00C3450B" w:rsidRPr="00DB24D8">
        <w:rPr>
          <w:b w:val="0"/>
        </w:rPr>
        <w:t xml:space="preserve"> which is the speed that </w:t>
      </w:r>
      <w:r w:rsidR="00113B76">
        <w:rPr>
          <w:b w:val="0"/>
        </w:rPr>
        <w:t>he</w:t>
      </w:r>
      <w:r w:rsidR="00C3450B" w:rsidRPr="00DB24D8">
        <w:rPr>
          <w:b w:val="0"/>
        </w:rPr>
        <w:t xml:space="preserve"> maintains for the remainder of the drive across the bridge. It takes 8.50 s to cross the bridge, calculate:</w:t>
      </w:r>
    </w:p>
    <w:p w:rsidR="00DB24D8" w:rsidRPr="00DB24D8" w:rsidRDefault="00DB24D8">
      <w:pPr>
        <w:rPr>
          <w:b w:val="0"/>
        </w:rPr>
      </w:pPr>
    </w:p>
    <w:p w:rsidR="00C3450B" w:rsidRPr="00DB24D8" w:rsidRDefault="00113B76" w:rsidP="00DB24D8">
      <w:pPr>
        <w:numPr>
          <w:ilvl w:val="0"/>
          <w:numId w:val="2"/>
        </w:numPr>
        <w:rPr>
          <w:b w:val="0"/>
        </w:rPr>
      </w:pPr>
      <w:r>
        <w:rPr>
          <w:b w:val="0"/>
        </w:rPr>
        <w:t>His</w:t>
      </w:r>
      <w:r w:rsidR="00C3450B" w:rsidRPr="00DB24D8">
        <w:rPr>
          <w:b w:val="0"/>
        </w:rPr>
        <w:t xml:space="preserve"> average speed across the bridge.</w:t>
      </w:r>
    </w:p>
    <w:p w:rsidR="00DB24D8" w:rsidRPr="00DB24D8" w:rsidRDefault="00DB24D8" w:rsidP="00DB24D8">
      <w:pPr>
        <w:ind w:left="360"/>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r w:rsidRPr="00DB24D8">
        <w:rPr>
          <w:b w:val="0"/>
        </w:rPr>
        <w:t xml:space="preserve">b) </w:t>
      </w:r>
      <w:r w:rsidR="00113B76">
        <w:rPr>
          <w:b w:val="0"/>
        </w:rPr>
        <w:t>His</w:t>
      </w:r>
      <w:r w:rsidR="001E1A32">
        <w:rPr>
          <w:b w:val="0"/>
        </w:rPr>
        <w:t xml:space="preserve"> </w:t>
      </w:r>
      <w:r w:rsidRPr="00DB24D8">
        <w:rPr>
          <w:b w:val="0"/>
        </w:rPr>
        <w:t>average velocity across the bridge.</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p>
    <w:p w:rsidR="00DB24D8" w:rsidRPr="00DB24D8" w:rsidRDefault="00C3450B">
      <w:pPr>
        <w:rPr>
          <w:b w:val="0"/>
        </w:rPr>
      </w:pPr>
      <w:r w:rsidRPr="00DB24D8">
        <w:rPr>
          <w:b w:val="0"/>
        </w:rPr>
        <w:t xml:space="preserve">3. </w:t>
      </w:r>
      <w:r w:rsidR="00DF6EDF">
        <w:rPr>
          <w:b w:val="0"/>
        </w:rPr>
        <w:t>Jordan</w:t>
      </w:r>
      <w:r w:rsidR="00113B76">
        <w:rPr>
          <w:b w:val="0"/>
        </w:rPr>
        <w:t>, while running</w:t>
      </w:r>
      <w:r w:rsidRPr="00DB24D8">
        <w:rPr>
          <w:b w:val="0"/>
        </w:rPr>
        <w:t>, can accelerate from rest to a velocity of 15.0 ms</w:t>
      </w:r>
      <w:r w:rsidRPr="00DB24D8">
        <w:rPr>
          <w:b w:val="0"/>
          <w:vertAlign w:val="superscript"/>
        </w:rPr>
        <w:t>-1</w:t>
      </w:r>
      <w:r w:rsidRPr="00DB24D8">
        <w:rPr>
          <w:b w:val="0"/>
        </w:rPr>
        <w:t xml:space="preserve"> in the same time that </w:t>
      </w:r>
      <w:r w:rsidR="00DF6EDF">
        <w:rPr>
          <w:b w:val="0"/>
        </w:rPr>
        <w:t>Ethan</w:t>
      </w:r>
      <w:r w:rsidRPr="00DB24D8">
        <w:rPr>
          <w:b w:val="0"/>
        </w:rPr>
        <w:t>, driving a car can accelerate from 70 km h</w:t>
      </w:r>
      <w:r w:rsidRPr="00DB24D8">
        <w:rPr>
          <w:b w:val="0"/>
          <w:vertAlign w:val="superscript"/>
        </w:rPr>
        <w:t>-1</w:t>
      </w:r>
      <w:r w:rsidRPr="00DB24D8">
        <w:rPr>
          <w:b w:val="0"/>
        </w:rPr>
        <w:t xml:space="preserve"> to 85 km h</w:t>
      </w:r>
      <w:r w:rsidRPr="00DB24D8">
        <w:rPr>
          <w:b w:val="0"/>
          <w:vertAlign w:val="superscript"/>
        </w:rPr>
        <w:t>-1</w:t>
      </w:r>
      <w:r w:rsidRPr="00DB24D8">
        <w:rPr>
          <w:b w:val="0"/>
        </w:rPr>
        <w:t>. Which person</w:t>
      </w:r>
      <w:r w:rsidR="001E1A32">
        <w:rPr>
          <w:b w:val="0"/>
        </w:rPr>
        <w:t xml:space="preserve"> has the greatest acceleration?</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(4 Marks)</w:t>
      </w:r>
    </w:p>
    <w:p w:rsidR="00C3450B" w:rsidRDefault="00C3450B">
      <w:pPr>
        <w:rPr>
          <w:b w:val="0"/>
        </w:rPr>
      </w:pPr>
      <w:r w:rsidRPr="00DB24D8">
        <w:rPr>
          <w:b w:val="0"/>
        </w:rPr>
        <w:br w:type="page"/>
      </w:r>
      <w:r w:rsidRPr="00FF2E51">
        <w:rPr>
          <w:b w:val="0"/>
        </w:rPr>
        <w:lastRenderedPageBreak/>
        <w:t xml:space="preserve">4. </w:t>
      </w:r>
      <w:r w:rsidR="00DF6EDF">
        <w:rPr>
          <w:b w:val="0"/>
        </w:rPr>
        <w:t>Grant</w:t>
      </w:r>
      <w:r w:rsidR="00FF2E51" w:rsidRPr="00FF2E51">
        <w:rPr>
          <w:b w:val="0"/>
        </w:rPr>
        <w:t xml:space="preserve"> is horrendously injured at the base of the cliff and needs to be rescued by the State Emergency Service (SES). </w:t>
      </w:r>
      <w:r w:rsidRPr="00FF2E51">
        <w:rPr>
          <w:b w:val="0"/>
        </w:rPr>
        <w:t xml:space="preserve">To </w:t>
      </w:r>
      <w:r w:rsidR="00FF2E51" w:rsidRPr="00FF2E51">
        <w:rPr>
          <w:b w:val="0"/>
        </w:rPr>
        <w:t>retrieve him they use</w:t>
      </w:r>
      <w:r w:rsidRPr="00FF2E51">
        <w:rPr>
          <w:b w:val="0"/>
        </w:rPr>
        <w:t xml:space="preserve"> a pulley system </w:t>
      </w:r>
      <w:r w:rsidR="00FF2E51" w:rsidRPr="00FF2E51">
        <w:rPr>
          <w:b w:val="0"/>
        </w:rPr>
        <w:t>set up at the top of the cliff</w:t>
      </w:r>
      <w:r w:rsidRPr="00FF2E51">
        <w:rPr>
          <w:b w:val="0"/>
        </w:rPr>
        <w:t xml:space="preserve">. (Older buildings often had these machines for this reason) It consists of the pulley, a drive wheel and a cable and hook to lift the </w:t>
      </w:r>
      <w:r w:rsidR="00FF2E51" w:rsidRPr="00FF2E51">
        <w:rPr>
          <w:b w:val="0"/>
        </w:rPr>
        <w:t>Josh</w:t>
      </w:r>
      <w:r w:rsidRPr="00FF2E51">
        <w:rPr>
          <w:b w:val="0"/>
        </w:rPr>
        <w:t xml:space="preserve"> to a point where </w:t>
      </w:r>
      <w:r w:rsidR="00FF2E51" w:rsidRPr="00FF2E51">
        <w:rPr>
          <w:b w:val="0"/>
        </w:rPr>
        <w:t>he can be raised to the top of the cliff</w:t>
      </w:r>
      <w:r w:rsidRPr="00FF2E51">
        <w:rPr>
          <w:b w:val="0"/>
        </w:rPr>
        <w:t>.</w:t>
      </w:r>
    </w:p>
    <w:p w:rsidR="006C20F6" w:rsidRDefault="006C20F6">
      <w:pPr>
        <w:rPr>
          <w:b w:val="0"/>
        </w:rPr>
      </w:pPr>
    </w:p>
    <w:p w:rsidR="00FF2E51" w:rsidRDefault="006C20F6">
      <w:pPr>
        <w:rPr>
          <w:b w:val="0"/>
        </w:rPr>
      </w:pPr>
      <w:r>
        <w:rPr>
          <w:b w:val="0"/>
          <w:noProof/>
          <w:lang w:val="en-GB" w:eastAsia="en-GB"/>
        </w:rPr>
        <mc:AlternateContent>
          <mc:Choice Requires="wps">
            <w:drawing>
              <wp:anchor distT="0" distB="0" distL="114300" distR="114300" simplePos="0" relativeHeight="251670528" behindDoc="0" locked="0" layoutInCell="1" allowOverlap="1" wp14:anchorId="303B7EE6" wp14:editId="32911322">
                <wp:simplePos x="0" y="0"/>
                <wp:positionH relativeFrom="column">
                  <wp:posOffset>3740150</wp:posOffset>
                </wp:positionH>
                <wp:positionV relativeFrom="paragraph">
                  <wp:posOffset>137795</wp:posOffset>
                </wp:positionV>
                <wp:extent cx="1828800" cy="45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C20F6" w:rsidRPr="006C20F6" w:rsidRDefault="006C20F6">
                            <w:pPr>
                              <w:rPr>
                                <w:rFonts w:asciiTheme="minorHAnsi" w:hAnsiTheme="minorHAnsi"/>
                              </w:rPr>
                            </w:pPr>
                            <w:r>
                              <w:rPr>
                                <w:rFonts w:asciiTheme="minorHAnsi" w:hAnsiTheme="minorHAnsi"/>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3B7EE6" id="_x0000_t202" coordsize="21600,21600" o:spt="202" path="m,l,21600r21600,l21600,xe">
                <v:stroke joinstyle="miter"/>
                <v:path gradientshapeok="t" o:connecttype="rect"/>
              </v:shapetype>
              <v:shape id="Text Box 42" o:spid="_x0000_s1026" type="#_x0000_t202" style="position:absolute;margin-left:294.5pt;margin-top:10.85pt;width:2in;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" filled="f" stroked="f">
                <v:textbox>
                  <w:txbxContent>
                    <w:p w:rsidR="006C20F6" w:rsidRPr="006C20F6" w:rsidRDefault="006C20F6">
                      <w:pPr>
                        <w:rPr>
                          <w:rFonts w:asciiTheme="minorHAnsi" w:hAnsiTheme="minorHAnsi"/>
                        </w:rPr>
                      </w:pPr>
                      <w:r>
                        <w:rPr>
                          <w:rFonts w:asciiTheme="minorHAnsi" w:hAnsiTheme="minorHAnsi"/>
                        </w:rPr>
                        <w:t>Pulley</w:t>
                      </w:r>
                    </w:p>
                  </w:txbxContent>
                </v:textbox>
                <w10:wrap type="square"/>
              </v:shape>
            </w:pict>
          </mc:Fallback>
        </mc:AlternateContent>
      </w:r>
      <w:r>
        <w:rPr>
          <w:b w:val="0"/>
          <w:noProof/>
          <w:lang w:val="en-GB" w:eastAsia="en-GB"/>
        </w:rPr>
        <mc:AlternateContent>
          <mc:Choice Requires="wpg">
            <w:drawing>
              <wp:anchor distT="0" distB="0" distL="114300" distR="114300" simplePos="0" relativeHeight="251669504" behindDoc="0" locked="0" layoutInCell="1" allowOverlap="1" wp14:anchorId="0532CC48" wp14:editId="79286BDF">
                <wp:simplePos x="0" y="0"/>
                <wp:positionH relativeFrom="column">
                  <wp:posOffset>1344074</wp:posOffset>
                </wp:positionH>
                <wp:positionV relativeFrom="paragraph">
                  <wp:posOffset>83903</wp:posOffset>
                </wp:positionV>
                <wp:extent cx="2599994" cy="2456870"/>
                <wp:effectExtent l="0" t="0" r="0" b="6985"/>
                <wp:wrapThrough wrapText="bothSides">
                  <wp:wrapPolygon edited="0">
                    <wp:start x="14351" y="0"/>
                    <wp:lineTo x="3588" y="2233"/>
                    <wp:lineTo x="211" y="3126"/>
                    <wp:lineTo x="0" y="4243"/>
                    <wp:lineTo x="0" y="8039"/>
                    <wp:lineTo x="13507" y="10719"/>
                    <wp:lineTo x="17516" y="10719"/>
                    <wp:lineTo x="17516" y="14292"/>
                    <wp:lineTo x="15195" y="14515"/>
                    <wp:lineTo x="14773" y="14962"/>
                    <wp:lineTo x="14773" y="21438"/>
                    <wp:lineTo x="21315" y="21438"/>
                    <wp:lineTo x="21315" y="14515"/>
                    <wp:lineTo x="18361" y="14292"/>
                    <wp:lineTo x="18572" y="2680"/>
                    <wp:lineTo x="17727" y="670"/>
                    <wp:lineTo x="16883" y="0"/>
                    <wp:lineTo x="14351" y="0"/>
                  </wp:wrapPolygon>
                </wp:wrapThrough>
                <wp:docPr id="41" name="Group 41"/>
                <wp:cNvGraphicFramePr/>
                <a:graphic xmlns:a="http://schemas.openxmlformats.org/drawingml/2006/main">
                  <a:graphicData uri="http://schemas.microsoft.com/office/word/2010/wordprocessingGroup">
                    <wpg:wgp>
                      <wpg:cNvGrpSpPr/>
                      <wpg:grpSpPr>
                        <a:xfrm>
                          <a:off x="0" y="0"/>
                          <a:ext cx="2599994" cy="2456870"/>
                          <a:chOff x="0" y="0"/>
                          <a:chExt cx="2599994" cy="2456870"/>
                        </a:xfrm>
                      </wpg:grpSpPr>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820849" y="1677725"/>
                            <a:ext cx="779145" cy="779145"/>
                          </a:xfrm>
                          <a:prstGeom prst="rect">
                            <a:avLst/>
                          </a:prstGeom>
                          <a:noFill/>
                          <a:ln>
                            <a:noFill/>
                          </a:ln>
                        </pic:spPr>
                      </pic:pic>
                      <wps:wsp>
                        <wps:cNvPr id="36" name="Straight Connector 36"/>
                        <wps:cNvCnPr/>
                        <wps:spPr>
                          <a:xfrm>
                            <a:off x="2170706" y="341906"/>
                            <a:ext cx="0" cy="14893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Donut 39"/>
                        <wps:cNvSpPr/>
                        <wps:spPr>
                          <a:xfrm>
                            <a:off x="0" y="341906"/>
                            <a:ext cx="571500" cy="571500"/>
                          </a:xfrm>
                          <a:prstGeom prst="donut">
                            <a:avLst>
                              <a:gd name="adj" fmla="val 3473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341906" y="0"/>
                            <a:ext cx="1482670" cy="913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Donut 38"/>
                        <wps:cNvSpPr/>
                        <wps:spPr>
                          <a:xfrm>
                            <a:off x="1598212" y="0"/>
                            <a:ext cx="571500" cy="571500"/>
                          </a:xfrm>
                          <a:prstGeom prst="donut">
                            <a:avLst>
                              <a:gd name="adj" fmla="val 3473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478C5D" id="Group 41" o:spid="_x0000_s1026" style="position:absolute;margin-left:105.85pt;margin-top:6.6pt;width:204.7pt;height:193.45pt;z-index:251669504" coordsize="25999,2456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208;top:16777;width:7791;height:77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">
                  <v:imagedata r:id="rId8" o:title=""/>
                </v:shape>
                <v:line id="Straight Connector 36" o:spid="_x0000_s1028" style="position:absolute;visibility:visible;mso-wrap-style:square" from="21707,3419" to="21707,183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" strokecolor="#4472c4 [3204]" strokeweight=".5pt">
                  <v:stroke joinstyle="miter"/>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9" o:spid="_x0000_s1029" type="#_x0000_t23" style="position:absolute;top:3419;width:5715;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" adj="7504" filled="f" strokecolor="#1f3763 [1604]" strokeweight="1pt">
                  <v:stroke joinstyle="miter"/>
                </v:shape>
                <v:line id="Straight Connector 40" o:spid="_x0000_s1030" style="position:absolute;flip:x;visibility:visible;mso-wrap-style:square" from="3419,0" to="18245,91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" strokecolor="#4472c4 [3204]" strokeweight=".5pt">
                  <v:stroke joinstyle="miter"/>
                </v:line>
                <v:shape id="Donut 38" o:spid="_x0000_s1031" type="#_x0000_t23" style="position:absolute;left:15982;width:5715;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" adj="7504" fillcolor="white [3212]" strokecolor="#1f3763 [1604]" strokeweight="1pt">
                  <v:stroke joinstyle="miter"/>
                </v:shape>
                <w10:wrap type="through"/>
              </v:group>
            </w:pict>
          </mc:Fallback>
        </mc:AlternateContent>
      </w:r>
    </w:p>
    <w:p w:rsidR="00FF2E51" w:rsidRDefault="00FF2E51">
      <w:pPr>
        <w:rPr>
          <w:b w:val="0"/>
        </w:rPr>
      </w:pPr>
    </w:p>
    <w:p w:rsidR="00FF2E51" w:rsidRDefault="00FF2E51">
      <w:pPr>
        <w:rPr>
          <w:b w:val="0"/>
        </w:rPr>
      </w:pPr>
    </w:p>
    <w:p w:rsidR="00FF2E51" w:rsidRDefault="00FF2E51">
      <w:pPr>
        <w:rPr>
          <w:b w:val="0"/>
        </w:rPr>
      </w:pPr>
    </w:p>
    <w:p w:rsidR="006C20F6" w:rsidRDefault="006C20F6">
      <w:pPr>
        <w:rPr>
          <w:b w:val="0"/>
        </w:rPr>
      </w:pPr>
    </w:p>
    <w:p w:rsidR="006C20F6" w:rsidRDefault="006C20F6">
      <w:pPr>
        <w:rPr>
          <w:b w:val="0"/>
        </w:rPr>
      </w:pPr>
      <w:r>
        <w:rPr>
          <w:b w:val="0"/>
          <w:noProof/>
          <w:lang w:val="en-GB" w:eastAsia="en-GB"/>
        </w:rPr>
        <mc:AlternateContent>
          <mc:Choice Requires="wps">
            <w:drawing>
              <wp:anchor distT="0" distB="0" distL="114300" distR="114300" simplePos="0" relativeHeight="251672576" behindDoc="0" locked="0" layoutInCell="1" allowOverlap="1" wp14:anchorId="03DEED7E" wp14:editId="2902EE7B">
                <wp:simplePos x="0" y="0"/>
                <wp:positionH relativeFrom="column">
                  <wp:posOffset>653415</wp:posOffset>
                </wp:positionH>
                <wp:positionV relativeFrom="paragraph">
                  <wp:posOffset>173355</wp:posOffset>
                </wp:positionV>
                <wp:extent cx="1828800" cy="4572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C20F6" w:rsidRPr="006C20F6" w:rsidRDefault="006C20F6" w:rsidP="006C20F6">
                            <w:pPr>
                              <w:rPr>
                                <w:rFonts w:asciiTheme="minorHAnsi" w:hAnsiTheme="minorHAnsi"/>
                              </w:rPr>
                            </w:pPr>
                            <w:r>
                              <w:rPr>
                                <w:rFonts w:asciiTheme="minorHAnsi" w:hAnsiTheme="minorHAnsi"/>
                              </w:rPr>
                              <w:t>Drivewheel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EED7E" id="Text Box 43" o:spid="_x0000_s1027" type="#_x0000_t202" style="position:absolute;margin-left:51.45pt;margin-top:13.65pt;width:2in;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" filled="f" stroked="f">
                <v:textbox>
                  <w:txbxContent>
                    <w:p w:rsidR="006C20F6" w:rsidRPr="006C20F6" w:rsidRDefault="006C20F6" w:rsidP="006C20F6">
                      <w:pPr>
                        <w:rPr>
                          <w:rFonts w:asciiTheme="minorHAnsi" w:hAnsiTheme="minorHAnsi"/>
                        </w:rPr>
                      </w:pPr>
                      <w:proofErr w:type="spellStart"/>
                      <w:r>
                        <w:rPr>
                          <w:rFonts w:asciiTheme="minorHAnsi" w:hAnsiTheme="minorHAnsi"/>
                        </w:rPr>
                        <w:t>Drivewheel</w:t>
                      </w:r>
                      <w:proofErr w:type="spellEnd"/>
                    </w:p>
                  </w:txbxContent>
                </v:textbox>
                <w10:wrap type="square"/>
              </v:shape>
            </w:pict>
          </mc:Fallback>
        </mc:AlternateContent>
      </w:r>
    </w:p>
    <w:p w:rsidR="006C20F6" w:rsidRDefault="006C20F6">
      <w:pPr>
        <w:rPr>
          <w:b w:val="0"/>
        </w:rPr>
      </w:pPr>
    </w:p>
    <w:p w:rsidR="006C20F6" w:rsidRDefault="006C20F6">
      <w:pPr>
        <w:rPr>
          <w:b w:val="0"/>
        </w:rPr>
      </w:pPr>
    </w:p>
    <w:p w:rsidR="006C20F6" w:rsidRDefault="006C20F6">
      <w:pPr>
        <w:rPr>
          <w:b w:val="0"/>
        </w:rPr>
      </w:pPr>
    </w:p>
    <w:p w:rsidR="00FF2E51" w:rsidRDefault="00FF2E51">
      <w:pPr>
        <w:rPr>
          <w:b w:val="0"/>
        </w:rPr>
      </w:pPr>
    </w:p>
    <w:p w:rsidR="00FF2E51" w:rsidRDefault="006C20F6">
      <w:pPr>
        <w:rPr>
          <w:b w:val="0"/>
        </w:rPr>
      </w:pPr>
      <w:r>
        <w:rPr>
          <w:b w:val="0"/>
          <w:noProof/>
          <w:lang w:val="en-GB" w:eastAsia="en-GB"/>
        </w:rPr>
        <mc:AlternateContent>
          <mc:Choice Requires="wps">
            <w:drawing>
              <wp:anchor distT="0" distB="0" distL="114300" distR="114300" simplePos="0" relativeHeight="251674624" behindDoc="0" locked="0" layoutInCell="1" allowOverlap="1" wp14:anchorId="0440DBBA" wp14:editId="76339A52">
                <wp:simplePos x="0" y="0"/>
                <wp:positionH relativeFrom="column">
                  <wp:posOffset>4082415</wp:posOffset>
                </wp:positionH>
                <wp:positionV relativeFrom="paragraph">
                  <wp:posOffset>96520</wp:posOffset>
                </wp:positionV>
                <wp:extent cx="1828800" cy="4572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C20F6" w:rsidRPr="00DF6EDF" w:rsidRDefault="00DF6EDF" w:rsidP="006C20F6">
                            <w:pPr>
                              <w:rPr>
                                <w:rFonts w:asciiTheme="minorHAnsi" w:hAnsiTheme="minorHAnsi"/>
                                <w:lang w:val="en-AU"/>
                              </w:rPr>
                            </w:pPr>
                            <w:r>
                              <w:rPr>
                                <w:rFonts w:asciiTheme="minorHAnsi" w:hAnsiTheme="minorHAnsi"/>
                                <w:lang w:val="en-AU"/>
                              </w:rPr>
                              <w:t>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0DBBA" id="Text Box 44" o:spid="_x0000_s1028" type="#_x0000_t202" style="position:absolute;margin-left:321.45pt;margin-top:7.6pt;width:2in;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" filled="f" stroked="f">
                <v:textbox>
                  <w:txbxContent>
                    <w:p w:rsidR="006C20F6" w:rsidRPr="00DF6EDF" w:rsidRDefault="00DF6EDF" w:rsidP="006C20F6">
                      <w:pPr>
                        <w:rPr>
                          <w:rFonts w:asciiTheme="minorHAnsi" w:hAnsiTheme="minorHAnsi"/>
                          <w:lang w:val="en-AU"/>
                        </w:rPr>
                      </w:pPr>
                      <w:r>
                        <w:rPr>
                          <w:rFonts w:asciiTheme="minorHAnsi" w:hAnsiTheme="minorHAnsi"/>
                          <w:lang w:val="en-AU"/>
                        </w:rPr>
                        <w:t>Grant</w:t>
                      </w:r>
                    </w:p>
                  </w:txbxContent>
                </v:textbox>
                <w10:wrap type="square"/>
              </v:shape>
            </w:pict>
          </mc:Fallback>
        </mc:AlternateContent>
      </w:r>
    </w:p>
    <w:p w:rsidR="00FF2E51" w:rsidRDefault="00FF2E51">
      <w:pPr>
        <w:rPr>
          <w:b w:val="0"/>
        </w:rPr>
      </w:pPr>
    </w:p>
    <w:p w:rsidR="00FF2E51" w:rsidRPr="00FF2E51" w:rsidRDefault="00FF2E51">
      <w:pPr>
        <w:rPr>
          <w:b w:val="0"/>
        </w:rPr>
      </w:pPr>
    </w:p>
    <w:p w:rsidR="00C3450B" w:rsidRPr="00DB24D8" w:rsidRDefault="00C3450B">
      <w:pPr>
        <w:jc w:val="center"/>
        <w:rPr>
          <w:b w:val="0"/>
        </w:rPr>
      </w:pPr>
    </w:p>
    <w:p w:rsidR="00C3450B" w:rsidRPr="00DB24D8" w:rsidRDefault="00C3450B">
      <w:pPr>
        <w:jc w:val="center"/>
        <w:rPr>
          <w:b w:val="0"/>
        </w:rPr>
      </w:pPr>
    </w:p>
    <w:p w:rsidR="00C3450B" w:rsidRPr="00DB24D8" w:rsidRDefault="00C3450B">
      <w:pPr>
        <w:rPr>
          <w:b w:val="0"/>
        </w:rPr>
      </w:pPr>
      <w:r w:rsidRPr="00DB24D8">
        <w:rPr>
          <w:b w:val="0"/>
        </w:rPr>
        <w:t xml:space="preserve">A cable running over a single pulley as shown in the diagram above supports the </w:t>
      </w:r>
      <w:r w:rsidR="00DF6EDF">
        <w:rPr>
          <w:b w:val="0"/>
        </w:rPr>
        <w:t>Grant</w:t>
      </w:r>
      <w:r w:rsidRPr="00DB24D8">
        <w:rPr>
          <w:b w:val="0"/>
        </w:rPr>
        <w:t xml:space="preserve">, </w:t>
      </w:r>
      <w:r w:rsidR="00FF2E51">
        <w:rPr>
          <w:b w:val="0"/>
        </w:rPr>
        <w:t>who has a mass of 75</w:t>
      </w:r>
      <w:r w:rsidRPr="00DB24D8">
        <w:rPr>
          <w:b w:val="0"/>
        </w:rPr>
        <w:t xml:space="preserve"> kg.</w:t>
      </w:r>
    </w:p>
    <w:p w:rsidR="00C3450B" w:rsidRPr="00DB24D8" w:rsidRDefault="00C3450B">
      <w:pPr>
        <w:rPr>
          <w:b w:val="0"/>
        </w:rPr>
      </w:pPr>
    </w:p>
    <w:p w:rsidR="00C3450B" w:rsidRPr="00DB24D8" w:rsidRDefault="00C3450B">
      <w:pPr>
        <w:rPr>
          <w:b w:val="0"/>
        </w:rPr>
      </w:pPr>
      <w:r w:rsidRPr="00DB24D8">
        <w:rPr>
          <w:b w:val="0"/>
        </w:rPr>
        <w:t xml:space="preserve">a) What would be the tension in the cable if </w:t>
      </w:r>
      <w:r w:rsidR="00DF6EDF">
        <w:rPr>
          <w:b w:val="0"/>
        </w:rPr>
        <w:t>Grant</w:t>
      </w:r>
      <w:r w:rsidRPr="00DB24D8">
        <w:rPr>
          <w:b w:val="0"/>
        </w:rPr>
        <w:t xml:space="preserve"> is raised at a constant velocity of </w:t>
      </w:r>
    </w:p>
    <w:p w:rsidR="00C3450B" w:rsidRPr="00DB24D8" w:rsidRDefault="00C3450B">
      <w:pPr>
        <w:rPr>
          <w:b w:val="0"/>
        </w:rPr>
      </w:pPr>
      <w:r w:rsidRPr="00DB24D8">
        <w:rPr>
          <w:b w:val="0"/>
        </w:rPr>
        <w:t>2.0 m s</w:t>
      </w:r>
      <w:r w:rsidRPr="00DB24D8">
        <w:rPr>
          <w:b w:val="0"/>
          <w:vertAlign w:val="superscript"/>
        </w:rPr>
        <w:t>-1</w:t>
      </w:r>
      <w:r w:rsidRPr="00DB24D8">
        <w:rPr>
          <w:b w:val="0"/>
        </w:rPr>
        <w:t>.</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p>
    <w:p w:rsidR="00C3450B" w:rsidRPr="00DB24D8" w:rsidRDefault="00C3450B">
      <w:pPr>
        <w:rPr>
          <w:b w:val="0"/>
          <w:vertAlign w:val="superscript"/>
        </w:rPr>
      </w:pPr>
      <w:r w:rsidRPr="00DB24D8">
        <w:rPr>
          <w:b w:val="0"/>
        </w:rPr>
        <w:t xml:space="preserve">b) What would be the tension in the cable if </w:t>
      </w:r>
      <w:r w:rsidR="00DF6EDF">
        <w:rPr>
          <w:b w:val="0"/>
        </w:rPr>
        <w:t>Grant</w:t>
      </w:r>
      <w:r w:rsidRPr="00DB24D8">
        <w:rPr>
          <w:b w:val="0"/>
        </w:rPr>
        <w:t xml:space="preserve"> is raised at an acceleration of 2.0 m s</w:t>
      </w:r>
      <w:r w:rsidRPr="00DB24D8">
        <w:rPr>
          <w:b w:val="0"/>
          <w:vertAlign w:val="superscript"/>
        </w:rPr>
        <w:t>-2</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r w:rsidRPr="00DB24D8">
        <w:rPr>
          <w:b w:val="0"/>
        </w:rPr>
        <w:br w:type="column"/>
      </w:r>
      <w:r w:rsidRPr="00DB24D8">
        <w:rPr>
          <w:b w:val="0"/>
        </w:rPr>
        <w:lastRenderedPageBreak/>
        <w:t>5. Why is the force you need to apply to the pedals of a bicycle less if you begin your ride on a downwards slope?</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w:t>
      </w:r>
    </w:p>
    <w:p w:rsidR="00C3450B" w:rsidRPr="00DB24D8" w:rsidRDefault="00C3450B">
      <w:pPr>
        <w:rPr>
          <w:b w:val="0"/>
        </w:rPr>
      </w:pPr>
    </w:p>
    <w:p w:rsidR="00C3450B" w:rsidRPr="00DB24D8" w:rsidRDefault="00C3450B">
      <w:pPr>
        <w:jc w:val="right"/>
        <w:rPr>
          <w:b w:val="0"/>
        </w:rPr>
      </w:pPr>
      <w:r w:rsidRPr="00DB24D8">
        <w:rPr>
          <w:b w:val="0"/>
        </w:rPr>
        <w:t>(1 Mark)</w:t>
      </w:r>
    </w:p>
    <w:p w:rsidR="00C3450B" w:rsidRPr="00DB24D8" w:rsidRDefault="00C3450B">
      <w:pPr>
        <w:rPr>
          <w:b w:val="0"/>
        </w:rPr>
      </w:pPr>
      <w:r w:rsidRPr="00DB24D8">
        <w:rPr>
          <w:b w:val="0"/>
        </w:rPr>
        <w:t>6. If you are involved in a traffic crash, is it safer for you (and the other driver) if your two cars stick together or bounce apart in the crash? Explain.</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p>
    <w:p w:rsidR="00C3450B" w:rsidRPr="00DB24D8" w:rsidRDefault="00666EED">
      <w:pPr>
        <w:rPr>
          <w:b w:val="0"/>
        </w:rPr>
      </w:pPr>
      <w:r w:rsidRPr="00A60C65">
        <w:rPr>
          <w:b w:val="0"/>
          <w:noProof/>
          <w:lang w:val="en-GB" w:eastAsia="en-GB"/>
        </w:rPr>
        <w:drawing>
          <wp:inline distT="0" distB="0" distL="0" distR="0" wp14:anchorId="67293109" wp14:editId="4E19619E">
            <wp:extent cx="6480175" cy="2337435"/>
            <wp:effectExtent l="0" t="0" r="0" b="0"/>
            <wp:docPr id="3" name="Picture 3" descr="MCBD07308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BD07308_0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2337435"/>
                    </a:xfrm>
                    <a:prstGeom prst="rect">
                      <a:avLst/>
                    </a:prstGeom>
                    <a:noFill/>
                    <a:ln>
                      <a:noFill/>
                    </a:ln>
                  </pic:spPr>
                </pic:pic>
              </a:graphicData>
            </a:graphic>
          </wp:inline>
        </w:drawing>
      </w:r>
      <w:r w:rsidR="00DB24D8" w:rsidRPr="00DB24D8">
        <w:rPr>
          <w:b w:val="0"/>
        </w:rPr>
        <w:br w:type="page"/>
      </w:r>
      <w:r w:rsidR="00C3450B" w:rsidRPr="00DB24D8">
        <w:rPr>
          <w:b w:val="0"/>
        </w:rPr>
        <w:lastRenderedPageBreak/>
        <w:t>7. Some physics students</w:t>
      </w:r>
      <w:r w:rsidR="00DB24D8" w:rsidRPr="00DB24D8">
        <w:rPr>
          <w:b w:val="0"/>
        </w:rPr>
        <w:t xml:space="preserve"> </w:t>
      </w:r>
      <w:r w:rsidR="00C3450B" w:rsidRPr="00DB24D8">
        <w:rPr>
          <w:b w:val="0"/>
        </w:rPr>
        <w:t>who were investigating the velocity of a moving car, which was initially at rest, tabulated their results for the first 6 seconds of the car's motion in the table below.</w:t>
      </w:r>
    </w:p>
    <w:p w:rsidR="00C3450B" w:rsidRPr="00DB24D8" w:rsidRDefault="00C3450B">
      <w:pPr>
        <w:rPr>
          <w:b w:val="0"/>
        </w:rPr>
      </w:pPr>
    </w:p>
    <w:p w:rsidR="00C3450B" w:rsidRPr="00DB24D8" w:rsidRDefault="00C3450B">
      <w:pPr>
        <w:rPr>
          <w:b w:val="0"/>
        </w:rPr>
      </w:pPr>
    </w:p>
    <w:p w:rsidR="002F4EB9" w:rsidRPr="00DB24D8" w:rsidRDefault="00666EED" w:rsidP="002F4EB9">
      <w:pPr>
        <w:rPr>
          <w:b w:val="0"/>
          <w:szCs w:val="24"/>
        </w:rPr>
      </w:pPr>
      <w:r w:rsidRPr="00DB24D8">
        <w:rPr>
          <w:b w:val="0"/>
          <w:noProof/>
          <w:szCs w:val="24"/>
          <w:lang w:val="en-GB" w:eastAsia="en-GB"/>
        </w:rPr>
        <mc:AlternateContent>
          <mc:Choice Requires="wps">
            <w:drawing>
              <wp:anchor distT="36576" distB="36576" distL="36576" distR="36576" simplePos="0" relativeHeight="251630592" behindDoc="0" locked="0" layoutInCell="1" allowOverlap="1" wp14:anchorId="324B0581" wp14:editId="3EC2CF7A">
                <wp:simplePos x="0" y="0"/>
                <wp:positionH relativeFrom="column">
                  <wp:posOffset>1661795</wp:posOffset>
                </wp:positionH>
                <wp:positionV relativeFrom="paragraph">
                  <wp:posOffset>6584315</wp:posOffset>
                </wp:positionV>
                <wp:extent cx="4079875" cy="2312035"/>
                <wp:effectExtent l="0" t="0" r="0" b="0"/>
                <wp:wrapNone/>
                <wp:docPr id="34" name="Contro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079875" cy="2312035"/>
                        </a:xfrm>
                        <a:prstGeom prst="rect">
                          <a:avLst/>
                        </a:prstGeom>
                        <a:noFill/>
                        <a:ln>
                          <a:noFill/>
                        </a:ln>
                        <a:effectLst/>
                        <a:extLst>
                          <a:ext uri="{91240B29-F687-4F45-9708-019B960494DF}">
                            <a14:hiddenLine xmlns:a14="http://schemas.microsoft.com/office/drawing/2010/main" w="0">
                              <a:no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D550" id="Control 3" o:spid="_x0000_s1026" style="position:absolute;margin-left:130.85pt;margin-top:518.45pt;width:321.25pt;height:182.05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" filled="f" stroked="f" strokeweight="0">
                <v:shadow color="#ccc" opacity="49150f" offset=".74833mm,.74833mm"/>
                <o:lock v:ext="edit" shapetype="t"/>
                <v:textbox inset="0,0,0,0"/>
              </v:rect>
            </w:pict>
          </mc:Fallback>
        </mc:AlternateContent>
      </w:r>
    </w:p>
    <w:tbl>
      <w:tblPr>
        <w:tblW w:w="6425" w:type="dxa"/>
        <w:jc w:val="center"/>
        <w:tblCellMar>
          <w:left w:w="0" w:type="dxa"/>
          <w:right w:w="0" w:type="dxa"/>
        </w:tblCellMar>
        <w:tblLook w:val="0000" w:firstRow="0" w:lastRow="0" w:firstColumn="0" w:lastColumn="0" w:noHBand="0" w:noVBand="0"/>
      </w:tblPr>
      <w:tblGrid>
        <w:gridCol w:w="2141"/>
        <w:gridCol w:w="2142"/>
        <w:gridCol w:w="2142"/>
      </w:tblGrid>
      <w:tr w:rsidR="002F4EB9" w:rsidRPr="00DB24D8">
        <w:trPr>
          <w:trHeight w:val="516"/>
          <w:jc w:val="center"/>
        </w:trPr>
        <w:tc>
          <w:tcPr>
            <w:tcW w:w="2141" w:type="dxa"/>
            <w:tcBorders>
              <w:top w:val="single" w:sz="8" w:space="0" w:color="000000"/>
              <w:left w:val="single" w:sz="8" w:space="0" w:color="000000"/>
              <w:bottom w:val="single" w:sz="2" w:space="0" w:color="000000"/>
              <w:right w:val="single" w:sz="2" w:space="0" w:color="000000"/>
            </w:tcBorders>
            <w:shd w:val="clear" w:color="auto" w:fill="FFFFFF"/>
            <w:tcMar>
              <w:top w:w="36" w:type="dxa"/>
              <w:left w:w="36" w:type="dxa"/>
              <w:bottom w:w="54" w:type="dxa"/>
              <w:right w:w="54" w:type="dxa"/>
            </w:tcMar>
          </w:tcPr>
          <w:p w:rsidR="002F4EB9" w:rsidRPr="00DB24D8" w:rsidRDefault="002F4EB9">
            <w:pPr>
              <w:jc w:val="center"/>
              <w:rPr>
                <w:b w:val="0"/>
                <w:color w:val="000000"/>
                <w:kern w:val="30"/>
              </w:rPr>
            </w:pPr>
            <w:r w:rsidRPr="00DB24D8">
              <w:rPr>
                <w:b w:val="0"/>
                <w:szCs w:val="24"/>
              </w:rPr>
              <w:t>Time (s)</w:t>
            </w:r>
          </w:p>
        </w:tc>
        <w:tc>
          <w:tcPr>
            <w:tcW w:w="2141" w:type="dxa"/>
            <w:tcBorders>
              <w:top w:val="single" w:sz="8" w:space="0" w:color="000000"/>
              <w:left w:val="single" w:sz="2" w:space="0" w:color="000000"/>
              <w:bottom w:val="single" w:sz="2" w:space="0" w:color="000000"/>
              <w:right w:val="single" w:sz="2" w:space="0" w:color="000000"/>
            </w:tcBorders>
            <w:shd w:val="clear" w:color="auto" w:fill="FFFFFF"/>
            <w:tcMar>
              <w:top w:w="36" w:type="dxa"/>
              <w:left w:w="54" w:type="dxa"/>
              <w:bottom w:w="54" w:type="dxa"/>
              <w:right w:w="54" w:type="dxa"/>
            </w:tcMar>
          </w:tcPr>
          <w:p w:rsidR="002F4EB9" w:rsidRPr="00DB24D8" w:rsidRDefault="002F4EB9">
            <w:pPr>
              <w:jc w:val="center"/>
              <w:rPr>
                <w:b w:val="0"/>
                <w:color w:val="000000"/>
                <w:kern w:val="30"/>
              </w:rPr>
            </w:pPr>
            <w:r w:rsidRPr="00DB24D8">
              <w:rPr>
                <w:b w:val="0"/>
                <w:szCs w:val="24"/>
              </w:rPr>
              <w:t>Velocity (m s-1)</w:t>
            </w:r>
          </w:p>
        </w:tc>
        <w:tc>
          <w:tcPr>
            <w:tcW w:w="2141" w:type="dxa"/>
            <w:tcBorders>
              <w:top w:val="single" w:sz="8" w:space="0" w:color="000000"/>
              <w:left w:val="single" w:sz="2" w:space="0" w:color="000000"/>
              <w:bottom w:val="single" w:sz="2" w:space="0" w:color="000000"/>
              <w:right w:val="single" w:sz="8" w:space="0" w:color="000000"/>
            </w:tcBorders>
            <w:shd w:val="clear" w:color="auto" w:fill="FFFFFF"/>
            <w:tcMar>
              <w:top w:w="36" w:type="dxa"/>
              <w:left w:w="54" w:type="dxa"/>
              <w:bottom w:w="54" w:type="dxa"/>
              <w:right w:w="36" w:type="dxa"/>
            </w:tcMar>
          </w:tcPr>
          <w:p w:rsidR="002F4EB9" w:rsidRPr="00DB24D8" w:rsidRDefault="002F4EB9">
            <w:pPr>
              <w:jc w:val="center"/>
              <w:rPr>
                <w:b w:val="0"/>
                <w:color w:val="000000"/>
                <w:kern w:val="30"/>
              </w:rPr>
            </w:pPr>
            <w:r w:rsidRPr="00DB24D8">
              <w:rPr>
                <w:b w:val="0"/>
                <w:szCs w:val="24"/>
              </w:rPr>
              <w:t>Displacement (m)</w:t>
            </w:r>
          </w:p>
        </w:tc>
      </w:tr>
      <w:tr w:rsidR="002F4EB9" w:rsidRPr="00DB24D8">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rsidR="002F4EB9" w:rsidRPr="00DB24D8" w:rsidRDefault="002F4EB9">
            <w:pPr>
              <w:jc w:val="center"/>
              <w:rPr>
                <w:b w:val="0"/>
                <w:color w:val="000000"/>
                <w:kern w:val="30"/>
              </w:rPr>
            </w:pPr>
            <w:r w:rsidRPr="00DB24D8">
              <w:rPr>
                <w:b w:val="0"/>
                <w:szCs w:val="24"/>
              </w:rPr>
              <w:t>0</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rsidR="002F4EB9" w:rsidRPr="00DB24D8" w:rsidRDefault="002F4EB9">
            <w:pPr>
              <w:jc w:val="center"/>
              <w:rPr>
                <w:b w:val="0"/>
                <w:color w:val="000000"/>
                <w:kern w:val="30"/>
              </w:rPr>
            </w:pPr>
            <w:r w:rsidRPr="00DB24D8">
              <w:rPr>
                <w:b w:val="0"/>
                <w:szCs w:val="24"/>
              </w:rPr>
              <w:t>0</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rsidR="002F4EB9" w:rsidRPr="00DB24D8" w:rsidRDefault="002F4EB9">
            <w:pPr>
              <w:rPr>
                <w:b w:val="0"/>
                <w:szCs w:val="24"/>
              </w:rPr>
            </w:pPr>
          </w:p>
        </w:tc>
      </w:tr>
      <w:tr w:rsidR="002F4EB9" w:rsidRPr="00DB24D8">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rsidR="002F4EB9" w:rsidRPr="00DB24D8" w:rsidRDefault="002F4EB9">
            <w:pPr>
              <w:jc w:val="center"/>
              <w:rPr>
                <w:b w:val="0"/>
                <w:color w:val="000000"/>
                <w:kern w:val="30"/>
              </w:rPr>
            </w:pPr>
            <w:r w:rsidRPr="00DB24D8">
              <w:rPr>
                <w:b w:val="0"/>
                <w:szCs w:val="24"/>
              </w:rPr>
              <w:t>1</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rsidR="002F4EB9" w:rsidRPr="00DB24D8" w:rsidRDefault="002F4EB9">
            <w:pPr>
              <w:jc w:val="center"/>
              <w:rPr>
                <w:b w:val="0"/>
                <w:color w:val="000000"/>
                <w:kern w:val="30"/>
              </w:rPr>
            </w:pPr>
            <w:r w:rsidRPr="00DB24D8">
              <w:rPr>
                <w:b w:val="0"/>
                <w:szCs w:val="24"/>
              </w:rPr>
              <w:t>2</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rsidR="002F4EB9" w:rsidRPr="00DB24D8" w:rsidRDefault="002F4EB9">
            <w:pPr>
              <w:rPr>
                <w:b w:val="0"/>
                <w:szCs w:val="24"/>
              </w:rPr>
            </w:pPr>
          </w:p>
        </w:tc>
      </w:tr>
      <w:tr w:rsidR="002F4EB9" w:rsidRPr="00DB24D8">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rsidR="002F4EB9" w:rsidRPr="00DB24D8" w:rsidRDefault="002F4EB9">
            <w:pPr>
              <w:jc w:val="center"/>
              <w:rPr>
                <w:b w:val="0"/>
                <w:color w:val="000000"/>
                <w:kern w:val="30"/>
              </w:rPr>
            </w:pPr>
            <w:r w:rsidRPr="00DB24D8">
              <w:rPr>
                <w:b w:val="0"/>
                <w:szCs w:val="24"/>
              </w:rPr>
              <w:t>2</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rsidR="002F4EB9" w:rsidRPr="00DB24D8" w:rsidRDefault="002F4EB9">
            <w:pPr>
              <w:jc w:val="center"/>
              <w:rPr>
                <w:b w:val="0"/>
                <w:color w:val="000000"/>
                <w:kern w:val="30"/>
              </w:rPr>
            </w:pPr>
            <w:r w:rsidRPr="00DB24D8">
              <w:rPr>
                <w:b w:val="0"/>
                <w:szCs w:val="24"/>
              </w:rPr>
              <w:t>4</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rsidR="002F4EB9" w:rsidRPr="00DB24D8" w:rsidRDefault="002F4EB9">
            <w:pPr>
              <w:rPr>
                <w:b w:val="0"/>
                <w:szCs w:val="24"/>
              </w:rPr>
            </w:pPr>
          </w:p>
        </w:tc>
      </w:tr>
      <w:tr w:rsidR="002F4EB9" w:rsidRPr="00DB24D8">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rsidR="002F4EB9" w:rsidRPr="00DB24D8" w:rsidRDefault="002F4EB9">
            <w:pPr>
              <w:jc w:val="center"/>
              <w:rPr>
                <w:b w:val="0"/>
                <w:color w:val="000000"/>
                <w:kern w:val="30"/>
              </w:rPr>
            </w:pPr>
            <w:r w:rsidRPr="00DB24D8">
              <w:rPr>
                <w:b w:val="0"/>
                <w:szCs w:val="24"/>
              </w:rPr>
              <w:t>3</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rsidR="002F4EB9" w:rsidRPr="00DB24D8" w:rsidRDefault="002F4EB9">
            <w:pPr>
              <w:rPr>
                <w:b w:val="0"/>
                <w:szCs w:val="24"/>
              </w:rPr>
            </w:pPr>
          </w:p>
        </w:tc>
      </w:tr>
      <w:tr w:rsidR="002F4EB9" w:rsidRPr="00DB24D8">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rsidR="002F4EB9" w:rsidRPr="00DB24D8" w:rsidRDefault="002F4EB9">
            <w:pPr>
              <w:jc w:val="center"/>
              <w:rPr>
                <w:b w:val="0"/>
                <w:color w:val="000000"/>
                <w:kern w:val="30"/>
              </w:rPr>
            </w:pPr>
            <w:r w:rsidRPr="00DB24D8">
              <w:rPr>
                <w:b w:val="0"/>
                <w:szCs w:val="24"/>
              </w:rPr>
              <w:t>4</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rsidR="002F4EB9" w:rsidRPr="00DB24D8" w:rsidRDefault="002F4EB9">
            <w:pPr>
              <w:rPr>
                <w:b w:val="0"/>
                <w:szCs w:val="24"/>
              </w:rPr>
            </w:pPr>
          </w:p>
        </w:tc>
      </w:tr>
      <w:tr w:rsidR="002F4EB9" w:rsidRPr="00DB24D8">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rsidR="002F4EB9" w:rsidRPr="00DB24D8" w:rsidRDefault="002F4EB9">
            <w:pPr>
              <w:jc w:val="center"/>
              <w:rPr>
                <w:b w:val="0"/>
                <w:color w:val="000000"/>
                <w:kern w:val="30"/>
              </w:rPr>
            </w:pPr>
            <w:r w:rsidRPr="00DB24D8">
              <w:rPr>
                <w:b w:val="0"/>
                <w:szCs w:val="24"/>
              </w:rPr>
              <w:t>5</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rsidR="002F4EB9" w:rsidRPr="00DB24D8" w:rsidRDefault="002F4EB9">
            <w:pPr>
              <w:rPr>
                <w:b w:val="0"/>
                <w:szCs w:val="24"/>
              </w:rPr>
            </w:pPr>
          </w:p>
        </w:tc>
      </w:tr>
      <w:tr w:rsidR="002F4EB9" w:rsidRPr="00DB24D8">
        <w:trPr>
          <w:trHeight w:val="446"/>
          <w:jc w:val="center"/>
        </w:trPr>
        <w:tc>
          <w:tcPr>
            <w:tcW w:w="2141" w:type="dxa"/>
            <w:tcBorders>
              <w:top w:val="single" w:sz="2" w:space="0" w:color="000000"/>
              <w:left w:val="single" w:sz="8" w:space="0" w:color="000000"/>
              <w:bottom w:val="single" w:sz="8" w:space="0" w:color="000000"/>
              <w:right w:val="single" w:sz="2" w:space="0" w:color="000000"/>
            </w:tcBorders>
            <w:shd w:val="clear" w:color="auto" w:fill="FFFFFF"/>
            <w:tcMar>
              <w:top w:w="54" w:type="dxa"/>
              <w:left w:w="36" w:type="dxa"/>
              <w:bottom w:w="36" w:type="dxa"/>
              <w:right w:w="54" w:type="dxa"/>
            </w:tcMar>
          </w:tcPr>
          <w:p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8" w:space="0" w:color="000000"/>
              <w:right w:val="single" w:sz="2" w:space="0" w:color="000000"/>
            </w:tcBorders>
            <w:shd w:val="clear" w:color="auto" w:fill="FFFFFF"/>
            <w:tcMar>
              <w:top w:w="54" w:type="dxa"/>
              <w:left w:w="54" w:type="dxa"/>
              <w:bottom w:w="36" w:type="dxa"/>
              <w:right w:w="54" w:type="dxa"/>
            </w:tcMar>
          </w:tcPr>
          <w:p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8" w:space="0" w:color="000000"/>
              <w:right w:val="single" w:sz="8" w:space="0" w:color="000000"/>
            </w:tcBorders>
            <w:shd w:val="clear" w:color="auto" w:fill="FFFFFF"/>
            <w:tcMar>
              <w:top w:w="54" w:type="dxa"/>
              <w:left w:w="54" w:type="dxa"/>
              <w:bottom w:w="36" w:type="dxa"/>
              <w:right w:w="36" w:type="dxa"/>
            </w:tcMar>
          </w:tcPr>
          <w:p w:rsidR="002F4EB9" w:rsidRPr="00DB24D8" w:rsidRDefault="002F4EB9">
            <w:pPr>
              <w:rPr>
                <w:b w:val="0"/>
                <w:szCs w:val="24"/>
              </w:rPr>
            </w:pPr>
          </w:p>
        </w:tc>
      </w:tr>
    </w:tbl>
    <w:p w:rsidR="00C3450B" w:rsidRPr="00DB24D8" w:rsidRDefault="00C3450B" w:rsidP="002F4EB9">
      <w:pPr>
        <w:jc w:val="center"/>
        <w:rPr>
          <w:b w:val="0"/>
        </w:rPr>
      </w:pPr>
    </w:p>
    <w:p w:rsidR="00C3450B" w:rsidRPr="00DB24D8" w:rsidRDefault="00C3450B">
      <w:pPr>
        <w:rPr>
          <w:b w:val="0"/>
        </w:rPr>
      </w:pPr>
      <w:r w:rsidRPr="00DB24D8">
        <w:rPr>
          <w:b w:val="0"/>
        </w:rPr>
        <w:t>a) Plot a graph of velocity versus time on the paper provided.</w:t>
      </w:r>
    </w:p>
    <w:p w:rsidR="00C3450B" w:rsidRPr="00DB24D8" w:rsidRDefault="00C3450B">
      <w:pPr>
        <w:jc w:val="right"/>
        <w:rPr>
          <w:b w:val="0"/>
        </w:rPr>
      </w:pPr>
      <w:r w:rsidRPr="00DB24D8">
        <w:rPr>
          <w:b w:val="0"/>
        </w:rPr>
        <w:t>(2 Marks)</w:t>
      </w:r>
    </w:p>
    <w:p w:rsidR="00C3450B" w:rsidRPr="00DB24D8" w:rsidRDefault="00C3450B">
      <w:pPr>
        <w:rPr>
          <w:b w:val="0"/>
        </w:rPr>
      </w:pPr>
      <w:r w:rsidRPr="00DB24D8">
        <w:rPr>
          <w:b w:val="0"/>
        </w:rPr>
        <w:t>b) From the graph, calculate the car’s acceleration after 2 s.</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(1 Mark)</w:t>
      </w:r>
    </w:p>
    <w:p w:rsidR="00C3450B" w:rsidRPr="00DB24D8" w:rsidRDefault="00C3450B">
      <w:pPr>
        <w:rPr>
          <w:b w:val="0"/>
        </w:rPr>
      </w:pPr>
      <w:r w:rsidRPr="00DB24D8">
        <w:rPr>
          <w:b w:val="0"/>
        </w:rPr>
        <w:t>c) From the graph, calculate the total displacement of the car after 6 s.</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(1 mark)</w:t>
      </w:r>
    </w:p>
    <w:p w:rsidR="00C3450B" w:rsidRPr="00DB24D8" w:rsidRDefault="00C3450B">
      <w:pPr>
        <w:rPr>
          <w:b w:val="0"/>
        </w:rPr>
      </w:pPr>
      <w:r w:rsidRPr="00DB24D8">
        <w:rPr>
          <w:b w:val="0"/>
        </w:rPr>
        <w:t>d) Complete the table by calculating displacements for each second of it’s travel.</w:t>
      </w:r>
    </w:p>
    <w:p w:rsidR="00DB24D8" w:rsidRPr="00DB24D8" w:rsidRDefault="00DB24D8">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r w:rsidRPr="00DB24D8">
        <w:rPr>
          <w:b w:val="0"/>
        </w:rPr>
        <w:t>e) Plot a graph of displacement versus time on the paper provided.</w:t>
      </w:r>
    </w:p>
    <w:p w:rsidR="00C3450B" w:rsidRPr="00DB24D8" w:rsidRDefault="00C3450B">
      <w:pPr>
        <w:jc w:val="right"/>
        <w:rPr>
          <w:b w:val="0"/>
        </w:rPr>
      </w:pPr>
      <w:r w:rsidRPr="00DB24D8">
        <w:rPr>
          <w:b w:val="0"/>
        </w:rPr>
        <w:t>(2 Marks)</w:t>
      </w:r>
    </w:p>
    <w:p w:rsidR="00C3450B" w:rsidRPr="00DB24D8" w:rsidRDefault="00C3450B">
      <w:pPr>
        <w:rPr>
          <w:b w:val="0"/>
        </w:rPr>
      </w:pPr>
    </w:p>
    <w:p w:rsidR="00C3450B" w:rsidRPr="00DB24D8" w:rsidRDefault="00C3450B">
      <w:pPr>
        <w:rPr>
          <w:b w:val="0"/>
        </w:rPr>
      </w:pPr>
      <w:r w:rsidRPr="00DB24D8">
        <w:rPr>
          <w:b w:val="0"/>
        </w:rPr>
        <w:lastRenderedPageBreak/>
        <w:t xml:space="preserve">8. </w:t>
      </w:r>
      <w:proofErr w:type="spellStart"/>
      <w:r w:rsidR="00DF6EDF">
        <w:rPr>
          <w:b w:val="0"/>
        </w:rPr>
        <w:t>Mr</w:t>
      </w:r>
      <w:proofErr w:type="spellEnd"/>
      <w:r w:rsidR="00DF6EDF">
        <w:rPr>
          <w:b w:val="0"/>
        </w:rPr>
        <w:t xml:space="preserve"> Thomson</w:t>
      </w:r>
      <w:r w:rsidRPr="00DB24D8">
        <w:rPr>
          <w:b w:val="0"/>
        </w:rPr>
        <w:t xml:space="preserve"> is driving a 10.0 tonne truck travelling at 45.0 km h</w:t>
      </w:r>
      <w:r w:rsidRPr="00DB24D8">
        <w:rPr>
          <w:b w:val="0"/>
          <w:sz w:val="40"/>
          <w:vertAlign w:val="superscript"/>
        </w:rPr>
        <w:t>-1</w:t>
      </w:r>
      <w:r w:rsidR="00DB24D8" w:rsidRPr="00DB24D8">
        <w:rPr>
          <w:b w:val="0"/>
        </w:rPr>
        <w:t xml:space="preserve"> when it collides with</w:t>
      </w:r>
      <w:r w:rsidR="001E1A32">
        <w:rPr>
          <w:b w:val="0"/>
        </w:rPr>
        <w:t xml:space="preserve"> </w:t>
      </w:r>
      <w:r w:rsidR="00DF6EDF">
        <w:rPr>
          <w:b w:val="0"/>
        </w:rPr>
        <w:t>Ethan</w:t>
      </w:r>
      <w:r w:rsidR="00DB24D8" w:rsidRPr="00DB24D8">
        <w:rPr>
          <w:b w:val="0"/>
        </w:rPr>
        <w:t xml:space="preserve"> in a</w:t>
      </w:r>
      <w:r w:rsidRPr="00DB24D8">
        <w:rPr>
          <w:b w:val="0"/>
        </w:rPr>
        <w:t xml:space="preserve"> stationary car. The car has a mass of 1.50 x 10</w:t>
      </w:r>
      <w:r w:rsidRPr="00DB24D8">
        <w:rPr>
          <w:b w:val="0"/>
          <w:sz w:val="40"/>
          <w:vertAlign w:val="superscript"/>
        </w:rPr>
        <w:t>3</w:t>
      </w:r>
      <w:r w:rsidRPr="00DB24D8">
        <w:rPr>
          <w:b w:val="0"/>
        </w:rPr>
        <w:t xml:space="preserve"> kg.</w:t>
      </w:r>
    </w:p>
    <w:p w:rsidR="00C3450B" w:rsidRPr="00DB24D8" w:rsidRDefault="00C3450B">
      <w:pPr>
        <w:rPr>
          <w:b w:val="0"/>
        </w:rPr>
      </w:pPr>
    </w:p>
    <w:p w:rsidR="00C3450B" w:rsidRPr="00DB24D8" w:rsidRDefault="00C3450B" w:rsidP="00DB24D8">
      <w:pPr>
        <w:numPr>
          <w:ilvl w:val="0"/>
          <w:numId w:val="4"/>
        </w:numPr>
        <w:rPr>
          <w:b w:val="0"/>
        </w:rPr>
      </w:pPr>
      <w:r w:rsidRPr="00DB24D8">
        <w:rPr>
          <w:b w:val="0"/>
        </w:rPr>
        <w:t>Calculate the kinetic energies of both vehicles before the collision.</w:t>
      </w:r>
    </w:p>
    <w:p w:rsidR="00DB24D8" w:rsidRPr="00DB24D8" w:rsidRDefault="00DB24D8" w:rsidP="00DB24D8">
      <w:pPr>
        <w:ind w:left="720"/>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(3 marks)</w:t>
      </w:r>
    </w:p>
    <w:p w:rsidR="00C3450B" w:rsidRPr="00DB24D8" w:rsidRDefault="00C3450B">
      <w:pPr>
        <w:rPr>
          <w:b w:val="0"/>
        </w:rPr>
      </w:pPr>
      <w:r w:rsidRPr="00DB24D8">
        <w:rPr>
          <w:b w:val="0"/>
        </w:rPr>
        <w:t>b) If, as a result of the collision, the truck is stopped but the car moves at 45.0 km h</w:t>
      </w:r>
      <w:r w:rsidRPr="00DB24D8">
        <w:rPr>
          <w:b w:val="0"/>
          <w:sz w:val="40"/>
          <w:vertAlign w:val="superscript"/>
        </w:rPr>
        <w:t>-1</w:t>
      </w:r>
      <w:r w:rsidRPr="00DB24D8">
        <w:rPr>
          <w:b w:val="0"/>
        </w:rPr>
        <w:t xml:space="preserve"> in the initial direction of the truck, has the total kinetic energy of the system been conserved? You need to show how you arrived at your conclusion mathematically.</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rsidR="00C3450B" w:rsidRPr="00DB24D8" w:rsidRDefault="00C3450B">
      <w:pPr>
        <w:rPr>
          <w:b w:val="0"/>
        </w:rPr>
      </w:pPr>
    </w:p>
    <w:p w:rsidR="00C3450B" w:rsidRPr="00DB24D8" w:rsidRDefault="00C3450B">
      <w:pPr>
        <w:rPr>
          <w:b w:val="0"/>
        </w:rPr>
      </w:pPr>
      <w:r w:rsidRPr="00DB24D8">
        <w:rPr>
          <w:b w:val="0"/>
        </w:rPr>
        <w:t>9.</w:t>
      </w:r>
      <w:r w:rsidRPr="00DB24D8">
        <w:rPr>
          <w:b w:val="0"/>
        </w:rPr>
        <w:tab/>
        <w:t>a) What factor change is there to the kinetic energy of your car if you double its speed?</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rsidR="00C3450B" w:rsidRPr="00DB24D8" w:rsidRDefault="00C3450B">
      <w:pPr>
        <w:rPr>
          <w:b w:val="0"/>
        </w:rPr>
      </w:pPr>
    </w:p>
    <w:p w:rsidR="00C3450B" w:rsidRPr="00DB24D8" w:rsidRDefault="00C3450B">
      <w:pPr>
        <w:rPr>
          <w:b w:val="0"/>
        </w:rPr>
      </w:pPr>
      <w:r w:rsidRPr="00DB24D8">
        <w:rPr>
          <w:b w:val="0"/>
        </w:rPr>
        <w:tab/>
        <w:t>b) What happens to the braking distance if the speed is doubled? You can ignore your own reaction time in this calculation and you can assume the stopping force provided by the braking system stays the same</w:t>
      </w:r>
    </w:p>
    <w:p w:rsidR="00C3450B" w:rsidRPr="00DB24D8" w:rsidRDefault="00C3450B">
      <w:pPr>
        <w:spacing w:line="360" w:lineRule="auto"/>
        <w:rPr>
          <w:b w:val="0"/>
        </w:rPr>
      </w:pPr>
      <w:r w:rsidRPr="00DB24D8">
        <w:rPr>
          <w:b w:val="0"/>
        </w:rPr>
        <w:t>_______________________________________________________________________________________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rsidR="00C3450B" w:rsidRPr="00DB24D8" w:rsidRDefault="00C3450B">
      <w:pPr>
        <w:rPr>
          <w:b w:val="0"/>
        </w:rPr>
      </w:pPr>
      <w:r w:rsidRPr="00DB24D8">
        <w:rPr>
          <w:b w:val="0"/>
        </w:rPr>
        <w:br w:type="column"/>
      </w:r>
      <w:r w:rsidRPr="00DB24D8">
        <w:rPr>
          <w:b w:val="0"/>
        </w:rPr>
        <w:lastRenderedPageBreak/>
        <w:t>10. When the force exerted on a car is not constant the work can be found from a force-displacement graph. How?</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rsidR="00C3450B" w:rsidRPr="00DB24D8" w:rsidRDefault="00C3450B">
      <w:pPr>
        <w:rPr>
          <w:b w:val="0"/>
        </w:rPr>
      </w:pPr>
    </w:p>
    <w:p w:rsidR="00C3450B" w:rsidRPr="00DB24D8" w:rsidRDefault="00C3450B">
      <w:pPr>
        <w:rPr>
          <w:b w:val="0"/>
        </w:rPr>
      </w:pPr>
      <w:r w:rsidRPr="00DB24D8">
        <w:rPr>
          <w:b w:val="0"/>
        </w:rPr>
        <w:t>11. How much work is done when a force of 500 N is exerted on a car to make it move</w:t>
      </w:r>
    </w:p>
    <w:p w:rsidR="00C3450B" w:rsidRPr="00DB24D8" w:rsidRDefault="00C3450B">
      <w:pPr>
        <w:rPr>
          <w:b w:val="0"/>
        </w:rPr>
      </w:pPr>
      <w:r w:rsidRPr="00DB24D8">
        <w:rPr>
          <w:b w:val="0"/>
        </w:rPr>
        <w:t xml:space="preserve"> 2.5 m in the direction of the force?</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rsidR="00C3450B" w:rsidRPr="00DB24D8" w:rsidRDefault="00C3450B">
      <w:pPr>
        <w:rPr>
          <w:b w:val="0"/>
        </w:rPr>
      </w:pPr>
    </w:p>
    <w:p w:rsidR="00C3450B" w:rsidRPr="00DB24D8" w:rsidRDefault="00C3450B">
      <w:pPr>
        <w:rPr>
          <w:b w:val="0"/>
        </w:rPr>
      </w:pPr>
      <w:r w:rsidRPr="00DB24D8">
        <w:rPr>
          <w:b w:val="0"/>
        </w:rPr>
        <w:t>12. For the following questions, assume the zero level of potential energy is at a convenient level. Velocities are assumed to be measured relative to the ground.</w:t>
      </w:r>
    </w:p>
    <w:p w:rsidR="00C3450B" w:rsidRPr="00DB24D8" w:rsidRDefault="00C3450B">
      <w:pPr>
        <w:rPr>
          <w:b w:val="0"/>
        </w:rPr>
      </w:pPr>
    </w:p>
    <w:p w:rsidR="00C3450B" w:rsidRPr="00DB24D8" w:rsidRDefault="00C3450B" w:rsidP="00DB24D8">
      <w:pPr>
        <w:numPr>
          <w:ilvl w:val="0"/>
          <w:numId w:val="3"/>
        </w:numPr>
        <w:rPr>
          <w:b w:val="0"/>
        </w:rPr>
      </w:pPr>
      <w:r w:rsidRPr="00DB24D8">
        <w:rPr>
          <w:b w:val="0"/>
        </w:rPr>
        <w:t>A tow truck hoists a 2300 kg wreck vertically by 3.0 m and horizontally by 4.0 m. By how much does the wreck's potential energy change?</w:t>
      </w:r>
    </w:p>
    <w:p w:rsidR="00DB24D8" w:rsidRPr="00DB24D8" w:rsidRDefault="00DB24D8" w:rsidP="00DB24D8">
      <w:pPr>
        <w:ind w:left="720"/>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C3450B">
      <w:pPr>
        <w:rPr>
          <w:b w:val="0"/>
        </w:rPr>
      </w:pPr>
    </w:p>
    <w:p w:rsidR="00C3450B" w:rsidRPr="00DB24D8" w:rsidRDefault="00C3450B" w:rsidP="00DB24D8">
      <w:pPr>
        <w:numPr>
          <w:ilvl w:val="0"/>
          <w:numId w:val="3"/>
        </w:numPr>
        <w:rPr>
          <w:b w:val="0"/>
        </w:rPr>
      </w:pPr>
      <w:r w:rsidRPr="00DB24D8">
        <w:rPr>
          <w:b w:val="0"/>
        </w:rPr>
        <w:t>A motor bike is travelling at 5.0 m s</w:t>
      </w:r>
      <w:r w:rsidRPr="00DB24D8">
        <w:rPr>
          <w:b w:val="0"/>
          <w:sz w:val="40"/>
          <w:vertAlign w:val="superscript"/>
        </w:rPr>
        <w:t>-1</w:t>
      </w:r>
      <w:r w:rsidRPr="00DB24D8">
        <w:rPr>
          <w:b w:val="0"/>
        </w:rPr>
        <w:t xml:space="preserve"> and slows to 3.0 m s</w:t>
      </w:r>
      <w:r w:rsidRPr="00DB24D8">
        <w:rPr>
          <w:b w:val="0"/>
          <w:sz w:val="40"/>
          <w:vertAlign w:val="superscript"/>
        </w:rPr>
        <w:t>-1</w:t>
      </w:r>
      <w:r w:rsidRPr="00DB24D8">
        <w:rPr>
          <w:b w:val="0"/>
        </w:rPr>
        <w:t>. Its mass is 100 kg. By how much does its kinetic energy change?</w:t>
      </w:r>
    </w:p>
    <w:p w:rsidR="00DB24D8" w:rsidRPr="00DB24D8" w:rsidRDefault="00DB24D8" w:rsidP="00DB24D8">
      <w:pPr>
        <w:ind w:left="720"/>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DB24D8">
      <w:pPr>
        <w:ind w:left="720"/>
        <w:rPr>
          <w:b w:val="0"/>
        </w:rPr>
      </w:pPr>
      <w:r w:rsidRPr="00DB24D8">
        <w:rPr>
          <w:b w:val="0"/>
        </w:rPr>
        <w:br w:type="page"/>
      </w:r>
      <w:r w:rsidR="00C3450B" w:rsidRPr="00DB24D8">
        <w:rPr>
          <w:b w:val="0"/>
        </w:rPr>
        <w:lastRenderedPageBreak/>
        <w:t>c)  A constant force of 400 N is applied to a 50 kg cart which is pushed up a hill for a distance of 8.0 m, reaching a maximum height of 3.0 m. 100 J of energy is lost due to friction. Sketch a diagram showing this situation. What total energy is gained by the cart?</w:t>
      </w: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jc w:val="right"/>
        <w:rPr>
          <w:b w:val="0"/>
        </w:rPr>
      </w:pPr>
      <w:r w:rsidRPr="00DB24D8">
        <w:rPr>
          <w:b w:val="0"/>
        </w:rPr>
        <w:t>(2 marks)</w:t>
      </w:r>
    </w:p>
    <w:p w:rsidR="00C3450B" w:rsidRPr="00DB24D8" w:rsidRDefault="00666EED" w:rsidP="00A60C65">
      <w:pPr>
        <w:jc w:val="center"/>
        <w:rPr>
          <w:b w:val="0"/>
        </w:rPr>
      </w:pPr>
      <w:r w:rsidRPr="00A60C65">
        <w:rPr>
          <w:b w:val="0"/>
          <w:noProof/>
          <w:lang w:val="en-GB" w:eastAsia="en-GB"/>
        </w:rPr>
        <w:drawing>
          <wp:inline distT="0" distB="0" distL="0" distR="0" wp14:anchorId="031EFA89" wp14:editId="529E566F">
            <wp:extent cx="3999230" cy="3466465"/>
            <wp:effectExtent l="0" t="0" r="0" b="0"/>
            <wp:docPr id="4" name="Picture 4" descr="MCNA01464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NA01464_00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3466465"/>
                    </a:xfrm>
                    <a:prstGeom prst="rect">
                      <a:avLst/>
                    </a:prstGeom>
                    <a:noFill/>
                    <a:ln>
                      <a:noFill/>
                    </a:ln>
                  </pic:spPr>
                </pic:pic>
              </a:graphicData>
            </a:graphic>
          </wp:inline>
        </w:drawing>
      </w:r>
      <w:r w:rsidR="00C3450B" w:rsidRPr="00DB24D8">
        <w:rPr>
          <w:b w:val="0"/>
        </w:rPr>
        <w:br w:type="column"/>
      </w:r>
      <w:r w:rsidR="00C3450B" w:rsidRPr="00DB24D8">
        <w:rPr>
          <w:b w:val="0"/>
        </w:rPr>
        <w:lastRenderedPageBreak/>
        <w:t>13.</w:t>
      </w:r>
      <w:r w:rsidR="00C3450B" w:rsidRPr="00DB24D8">
        <w:rPr>
          <w:b w:val="0"/>
        </w:rPr>
        <w:tab/>
        <w:t>The power provided by a motor is plotted against time in the graph below. How much work was done by the motor in the first half minute?</w:t>
      </w:r>
    </w:p>
    <w:p w:rsidR="00C3450B" w:rsidRPr="00DB24D8" w:rsidRDefault="00C3450B">
      <w:pPr>
        <w:rPr>
          <w:b w:val="0"/>
        </w:rPr>
      </w:pPr>
    </w:p>
    <w:p w:rsidR="00C3450B" w:rsidRPr="00DB24D8" w:rsidRDefault="00C3450B">
      <w:pPr>
        <w:rPr>
          <w:b w:val="0"/>
        </w:rPr>
      </w:pPr>
    </w:p>
    <w:p w:rsidR="002F4EB9" w:rsidRPr="00DB24D8" w:rsidRDefault="00166087">
      <w:pPr>
        <w:rPr>
          <w:b w:val="0"/>
        </w:rPr>
      </w:pPr>
      <w:r>
        <w:rPr>
          <w:b w:val="0"/>
          <w:noProof/>
        </w:rPr>
        <mc:AlternateContent>
          <mc:Choice Requires="wpg">
            <w:drawing>
              <wp:anchor distT="0" distB="0" distL="114300" distR="114300" simplePos="0" relativeHeight="251632640" behindDoc="0" locked="0" layoutInCell="1" allowOverlap="1">
                <wp:simplePos x="0" y="0"/>
                <wp:positionH relativeFrom="column">
                  <wp:posOffset>1068225</wp:posOffset>
                </wp:positionH>
                <wp:positionV relativeFrom="paragraph">
                  <wp:posOffset>21757</wp:posOffset>
                </wp:positionV>
                <wp:extent cx="4805592" cy="3295059"/>
                <wp:effectExtent l="25400" t="25400" r="0" b="7048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5592" cy="3295059"/>
                          <a:chOff x="20842007" y="19054950"/>
                          <a:chExt cx="4805368" cy="3294850"/>
                        </a:xfrm>
                      </wpg:grpSpPr>
                      <wps:wsp>
                        <wps:cNvPr id="8" name="Line 6"/>
                        <wps:cNvCnPr>
                          <a:cxnSpLocks noChangeShapeType="1"/>
                        </wps:cNvCnPr>
                        <wps:spPr bwMode="auto">
                          <a:xfrm>
                            <a:off x="20842007" y="19054950"/>
                            <a:ext cx="0" cy="3294334"/>
                          </a:xfrm>
                          <a:prstGeom prst="line">
                            <a:avLst/>
                          </a:prstGeom>
                          <a:noFill/>
                          <a:ln w="12700">
                            <a:solidFill>
                              <a:srgbClr val="000000"/>
                            </a:solidFill>
                            <a:round/>
                            <a:headEnd type="triangle" w="med" len="lg"/>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9" name="Line 7"/>
                        <wps:cNvCnPr>
                          <a:cxnSpLocks noChangeShapeType="1"/>
                        </wps:cNvCnPr>
                        <wps:spPr bwMode="auto">
                          <a:xfrm>
                            <a:off x="20850046" y="22349800"/>
                            <a:ext cx="4797329" cy="0"/>
                          </a:xfrm>
                          <a:prstGeom prst="line">
                            <a:avLst/>
                          </a:prstGeom>
                          <a:noFill/>
                          <a:ln w="12700">
                            <a:solidFill>
                              <a:srgbClr val="000000"/>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g:wgp>
                  </a:graphicData>
                </a:graphic>
              </wp:anchor>
            </w:drawing>
          </mc:Choice>
          <mc:Fallback>
            <w:pict>
              <v:group w14:anchorId="0B330BD8" id="Group 5" o:spid="_x0000_s1026" style="position:absolute;margin-left:84.1pt;margin-top:1.7pt;width:378.4pt;height:259.45pt;z-index:251632640" coordorigin="208420,190549" coordsize="48053,329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">
                <v:line id="Line 6" o:spid="_x0000_s1027" style="position:absolute;visibility:visible;mso-wrap-style:square" from="208420,190549" to="208420,2234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" strokeweight="1pt">
                  <v:stroke startarrow="block" startarrowlength="long"/>
                  <v:shadow color="#ccc" opacity="49150f" offset=".74833mm,.74833mm"/>
                </v:line>
                <v:line id="Line 7" o:spid="_x0000_s1028" style="position:absolute;visibility:visible;mso-wrap-style:square" from="208500,223498" to="256473,223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" strokeweight="1pt">
                  <v:stroke endarrow="block" endarrowlength="long"/>
                  <v:shadow color="#ccc" opacity="49150f" offset=".74833mm,.74833mm"/>
                </v:line>
              </v:group>
            </w:pict>
          </mc:Fallback>
        </mc:AlternateContent>
      </w:r>
    </w:p>
    <w:p w:rsidR="002F4EB9" w:rsidRPr="00DB24D8" w:rsidRDefault="002F4EB9">
      <w:pPr>
        <w:rPr>
          <w:b w:val="0"/>
        </w:rPr>
      </w:pPr>
    </w:p>
    <w:p w:rsidR="002F4EB9" w:rsidRPr="00DB24D8" w:rsidRDefault="00166087">
      <w:pPr>
        <w:rPr>
          <w:b w:val="0"/>
        </w:rPr>
      </w:pPr>
      <w:r>
        <w:rPr>
          <w:b w:val="0"/>
          <w:noProof/>
        </w:rPr>
        <mc:AlternateContent>
          <mc:Choice Requires="wps">
            <w:drawing>
              <wp:anchor distT="0" distB="0" distL="114300" distR="114300" simplePos="0" relativeHeight="251636736" behindDoc="0" locked="0" layoutInCell="1" allowOverlap="1">
                <wp:simplePos x="0" y="0"/>
                <wp:positionH relativeFrom="column">
                  <wp:posOffset>989589</wp:posOffset>
                </wp:positionH>
                <wp:positionV relativeFrom="paragraph">
                  <wp:posOffset>79613</wp:posOffset>
                </wp:positionV>
                <wp:extent cx="72003" cy="0"/>
                <wp:effectExtent l="0" t="0" r="17145" b="1270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7CB2FB7C" id="Line 11"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77.9pt,6.25pt" to="83.55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" strokeweight="1pt">
                <v:shadow color="#ccc" opacity="49150f" offset=".74833mm,.74833mm"/>
              </v:line>
            </w:pict>
          </mc:Fallback>
        </mc:AlternateContent>
      </w:r>
      <w:r>
        <w:rPr>
          <w:b w:val="0"/>
          <w:noProof/>
        </w:rPr>
        <mc:AlternateContent>
          <mc:Choice Requires="wps">
            <w:drawing>
              <wp:anchor distT="0" distB="0" distL="114300" distR="114300" simplePos="0" relativeHeight="251643904" behindDoc="0" locked="0" layoutInCell="1" allowOverlap="1">
                <wp:simplePos x="0" y="0"/>
                <wp:positionH relativeFrom="column">
                  <wp:posOffset>1782336</wp:posOffset>
                </wp:positionH>
                <wp:positionV relativeFrom="paragraph">
                  <wp:posOffset>74683</wp:posOffset>
                </wp:positionV>
                <wp:extent cx="1440067" cy="720046"/>
                <wp:effectExtent l="0" t="0" r="20955" b="17145"/>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0067" cy="720046"/>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7088BE78" id="Line 18" o:spid="_x0000_s1026" style="position:absolute;flip:x;z-index:251643904;visibility:visible;mso-wrap-style:square;mso-wrap-distance-left:9pt;mso-wrap-distance-top:0;mso-wrap-distance-right:9pt;mso-wrap-distance-bottom:0;mso-position-horizontal:absolute;mso-position-horizontal-relative:text;mso-position-vertical:absolute;mso-position-vertical-relative:text" from="140.35pt,5.9pt" to="253.75pt,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" strokeweight=".25pt">
                <v:shadow color="#ccc" opacity="49150f" offset=".74833mm,.74833mm"/>
              </v:line>
            </w:pict>
          </mc:Fallback>
        </mc:AlternateContent>
      </w:r>
      <w:r>
        <w:rPr>
          <w:b w:val="0"/>
          <w:noProof/>
        </w:rPr>
        <mc:AlternateContent>
          <mc:Choice Requires="wps">
            <w:drawing>
              <wp:anchor distT="0" distB="0" distL="114300" distR="114300" simplePos="0" relativeHeight="251644928" behindDoc="0" locked="0" layoutInCell="1" allowOverlap="1">
                <wp:simplePos x="0" y="0"/>
                <wp:positionH relativeFrom="column">
                  <wp:posOffset>3223113</wp:posOffset>
                </wp:positionH>
                <wp:positionV relativeFrom="paragraph">
                  <wp:posOffset>73973</wp:posOffset>
                </wp:positionV>
                <wp:extent cx="1440067" cy="2880183"/>
                <wp:effectExtent l="0" t="0" r="20955" b="15875"/>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067" cy="2880183"/>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0C299BD7" id="Line 19"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53.8pt,5.8pt" to="367.2pt,2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" strokeweight=".25pt">
                <v:shadow color="#ccc" opacity="49150f" offset=".74833mm,.74833mm"/>
              </v:line>
            </w:pict>
          </mc:Fallback>
        </mc:AlternateContent>
      </w:r>
    </w:p>
    <w:p w:rsidR="002F4EB9" w:rsidRPr="00DB24D8" w:rsidRDefault="002F4EB9">
      <w:pPr>
        <w:rPr>
          <w:b w:val="0"/>
        </w:rPr>
      </w:pPr>
    </w:p>
    <w:p w:rsidR="002F4EB9" w:rsidRPr="00DB24D8" w:rsidRDefault="00086DF7">
      <w:pPr>
        <w:rPr>
          <w:b w:val="0"/>
        </w:rPr>
      </w:pPr>
      <w:r>
        <w:rPr>
          <w:b w:val="0"/>
          <w:noProof/>
        </w:rPr>
        <mc:AlternateContent>
          <mc:Choice Requires="wps">
            <w:drawing>
              <wp:anchor distT="0" distB="0" distL="114300" distR="114300" simplePos="0" relativeHeight="251675648" behindDoc="0" locked="0" layoutInCell="1" allowOverlap="1">
                <wp:simplePos x="0" y="0"/>
                <wp:positionH relativeFrom="column">
                  <wp:posOffset>1136015</wp:posOffset>
                </wp:positionH>
                <wp:positionV relativeFrom="paragraph">
                  <wp:posOffset>170949</wp:posOffset>
                </wp:positionV>
                <wp:extent cx="4459705" cy="1556084"/>
                <wp:effectExtent l="0" t="0" r="10795" b="19050"/>
                <wp:wrapNone/>
                <wp:docPr id="2" name="Text Box 2"/>
                <wp:cNvGraphicFramePr/>
                <a:graphic xmlns:a="http://schemas.openxmlformats.org/drawingml/2006/main">
                  <a:graphicData uri="http://schemas.microsoft.com/office/word/2010/wordprocessingShape">
                    <wps:wsp>
                      <wps:cNvSpPr txBox="1"/>
                      <wps:spPr>
                        <a:xfrm>
                          <a:off x="0" y="0"/>
                          <a:ext cx="4459705" cy="1556084"/>
                        </a:xfrm>
                        <a:prstGeom prst="rect">
                          <a:avLst/>
                        </a:prstGeom>
                        <a:solidFill>
                          <a:schemeClr val="lt1"/>
                        </a:solidFill>
                        <a:ln w="6350">
                          <a:solidFill>
                            <a:srgbClr val="FFFF00"/>
                          </a:solidFill>
                        </a:ln>
                      </wps:spPr>
                      <wps:txbx>
                        <w:txbxContent>
                          <w:p w:rsidR="00086DF7" w:rsidRPr="00086DF7" w:rsidRDefault="00086DF7">
                            <w:pPr>
                              <w:rPr>
                                <w:highlight w:val="yellow"/>
                                <w:lang w:val="en-AU"/>
                              </w:rPr>
                            </w:pPr>
                            <w:r w:rsidRPr="00086DF7">
                              <w:rPr>
                                <w:highlight w:val="yellow"/>
                                <w:lang w:val="en-AU"/>
                              </w:rPr>
                              <w:t>Fix this – POWER (up to 4)</w:t>
                            </w:r>
                          </w:p>
                          <w:p w:rsidR="00086DF7" w:rsidRPr="00086DF7" w:rsidRDefault="00086DF7">
                            <w:pPr>
                              <w:rPr>
                                <w:highlight w:val="yellow"/>
                                <w:lang w:val="en-AU"/>
                              </w:rPr>
                            </w:pPr>
                          </w:p>
                          <w:p w:rsidR="00086DF7" w:rsidRPr="00086DF7" w:rsidRDefault="00086DF7">
                            <w:pPr>
                              <w:rPr>
                                <w:lang w:val="en-AU"/>
                              </w:rPr>
                            </w:pPr>
                            <w:r w:rsidRPr="00086DF7">
                              <w:rPr>
                                <w:highlight w:val="yellow"/>
                                <w:lang w:val="en-AU"/>
                              </w:rPr>
                              <w:t>RTime up to 50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9" type="#_x0000_t202" style="position:absolute;margin-left:89.45pt;margin-top:13.45pt;width:351.15pt;height:122.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" fillcolor="white [3201]" strokecolor="yellow" strokeweight=".5pt">
                <v:textbox>
                  <w:txbxContent>
                    <w:p w:rsidR="00086DF7" w:rsidRPr="00086DF7" w:rsidRDefault="00086DF7">
                      <w:pPr>
                        <w:rPr>
                          <w:highlight w:val="yellow"/>
                          <w:lang w:val="en-AU"/>
                        </w:rPr>
                      </w:pPr>
                      <w:r w:rsidRPr="00086DF7">
                        <w:rPr>
                          <w:highlight w:val="yellow"/>
                          <w:lang w:val="en-AU"/>
                        </w:rPr>
                        <w:t>Fix this – POWER (up to 4)</w:t>
                      </w:r>
                    </w:p>
                    <w:p w:rsidR="00086DF7" w:rsidRPr="00086DF7" w:rsidRDefault="00086DF7">
                      <w:pPr>
                        <w:rPr>
                          <w:highlight w:val="yellow"/>
                          <w:lang w:val="en-AU"/>
                        </w:rPr>
                      </w:pPr>
                    </w:p>
                    <w:p w:rsidR="00086DF7" w:rsidRPr="00086DF7" w:rsidRDefault="00086DF7">
                      <w:pPr>
                        <w:rPr>
                          <w:lang w:val="en-AU"/>
                        </w:rPr>
                      </w:pPr>
                      <w:proofErr w:type="spellStart"/>
                      <w:r w:rsidRPr="00086DF7">
                        <w:rPr>
                          <w:highlight w:val="yellow"/>
                          <w:lang w:val="en-AU"/>
                        </w:rPr>
                        <w:t>RTime</w:t>
                      </w:r>
                      <w:proofErr w:type="spellEnd"/>
                      <w:r w:rsidRPr="00086DF7">
                        <w:rPr>
                          <w:highlight w:val="yellow"/>
                          <w:lang w:val="en-AU"/>
                        </w:rPr>
                        <w:t xml:space="preserve"> up to 50 seconds</w:t>
                      </w:r>
                    </w:p>
                  </w:txbxContent>
                </v:textbox>
              </v:shape>
            </w:pict>
          </mc:Fallback>
        </mc:AlternateContent>
      </w:r>
    </w:p>
    <w:p w:rsidR="002F4EB9" w:rsidRPr="00DB24D8" w:rsidRDefault="002F4EB9">
      <w:pPr>
        <w:rPr>
          <w:b w:val="0"/>
        </w:rPr>
      </w:pPr>
    </w:p>
    <w:p w:rsidR="00C3450B" w:rsidRPr="00DB24D8" w:rsidRDefault="00166087">
      <w:pPr>
        <w:rPr>
          <w:b w:val="0"/>
        </w:rPr>
      </w:pPr>
      <w:r>
        <w:rPr>
          <w:b w:val="0"/>
          <w:noProof/>
        </w:rPr>
        <mc:AlternateContent>
          <mc:Choice Requires="wps">
            <w:drawing>
              <wp:anchor distT="0" distB="0" distL="114300" distR="114300" simplePos="0" relativeHeight="251637760" behindDoc="0" locked="0" layoutInCell="1" allowOverlap="1">
                <wp:simplePos x="0" y="0"/>
                <wp:positionH relativeFrom="column">
                  <wp:posOffset>989589</wp:posOffset>
                </wp:positionH>
                <wp:positionV relativeFrom="paragraph">
                  <wp:posOffset>98619</wp:posOffset>
                </wp:positionV>
                <wp:extent cx="72003" cy="0"/>
                <wp:effectExtent l="0" t="0" r="17145" b="1270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3E8BA4AB" id="Line 10"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77.9pt,7.75pt" to="83.5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" strokeweight="1pt">
                <v:shadow color="#ccc" opacity="49150f" offset=".74833mm,.74833mm"/>
              </v:line>
            </w:pict>
          </mc:Fallback>
        </mc:AlternateContent>
      </w:r>
      <w:r>
        <w:rPr>
          <w:b w:val="0"/>
          <w:noProof/>
        </w:rPr>
        <mc:AlternateContent>
          <mc:Choice Requires="wps">
            <w:drawing>
              <wp:anchor distT="0" distB="0" distL="114300" distR="114300" simplePos="0" relativeHeight="251645952" behindDoc="0" locked="0" layoutInCell="1" allowOverlap="1">
                <wp:simplePos x="0" y="0"/>
                <wp:positionH relativeFrom="column">
                  <wp:posOffset>1063098</wp:posOffset>
                </wp:positionH>
                <wp:positionV relativeFrom="paragraph">
                  <wp:posOffset>92770</wp:posOffset>
                </wp:positionV>
                <wp:extent cx="720034" cy="2160137"/>
                <wp:effectExtent l="0" t="0" r="17145" b="24765"/>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034" cy="2160137"/>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0620FF42" id="Line 17" o:spid="_x0000_s1026" style="position:absolute;flip:x;z-index:251645952;visibility:visible;mso-wrap-style:square;mso-wrap-distance-left:9pt;mso-wrap-distance-top:0;mso-wrap-distance-right:9pt;mso-wrap-distance-bottom:0;mso-position-horizontal:absolute;mso-position-horizontal-relative:text;mso-position-vertical:absolute;mso-position-vertical-relative:text" from="83.7pt,7.3pt" to="140.4pt,17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" strokeweight=".25pt">
                <v:shadow color="#ccc" opacity="49150f" offset=".74833mm,.74833mm"/>
              </v:line>
            </w:pict>
          </mc:Fallback>
        </mc:AlternateContent>
      </w: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166087">
      <w:pPr>
        <w:rPr>
          <w:b w:val="0"/>
        </w:rPr>
      </w:pPr>
      <w:r>
        <w:rPr>
          <w:b w:val="0"/>
          <w:noProof/>
        </w:rPr>
        <mc:AlternateContent>
          <mc:Choice Requires="wps">
            <w:drawing>
              <wp:anchor distT="0" distB="0" distL="114300" distR="114300" simplePos="0" relativeHeight="251633664" behindDoc="0" locked="0" layoutInCell="1" allowOverlap="1">
                <wp:simplePos x="0" y="0"/>
                <wp:positionH relativeFrom="column">
                  <wp:posOffset>989589</wp:posOffset>
                </wp:positionH>
                <wp:positionV relativeFrom="paragraph">
                  <wp:posOffset>117625</wp:posOffset>
                </wp:positionV>
                <wp:extent cx="72003" cy="0"/>
                <wp:effectExtent l="0" t="0" r="17145" b="1270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592449B0" id="Line 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9pt,9.25pt" to="83.55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" strokeweight="1pt">
                <v:shadow color="#ccc" opacity="49150f" offset=".74833mm,.74833mm"/>
              </v:line>
            </w:pict>
          </mc:Fallback>
        </mc:AlternateContent>
      </w: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166087">
      <w:pPr>
        <w:rPr>
          <w:b w:val="0"/>
        </w:rPr>
      </w:pPr>
      <w:r>
        <w:rPr>
          <w:b w:val="0"/>
          <w:noProof/>
        </w:rPr>
        <mc:AlternateContent>
          <mc:Choice Requires="wps">
            <w:drawing>
              <wp:anchor distT="0" distB="0" distL="114300" distR="114300" simplePos="0" relativeHeight="251638784" behindDoc="0" locked="0" layoutInCell="1" allowOverlap="1">
                <wp:simplePos x="0" y="0"/>
                <wp:positionH relativeFrom="column">
                  <wp:posOffset>989589</wp:posOffset>
                </wp:positionH>
                <wp:positionV relativeFrom="paragraph">
                  <wp:posOffset>136630</wp:posOffset>
                </wp:positionV>
                <wp:extent cx="72003" cy="0"/>
                <wp:effectExtent l="0" t="0" r="17145" b="1270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3C8167A9" id="Line 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7.9pt,10.75pt" to="83.5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" strokeweight="1pt">
                <v:shadow color="#ccc" opacity="49150f" offset=".74833mm,.74833mm"/>
              </v:line>
            </w:pict>
          </mc:Fallback>
        </mc:AlternateContent>
      </w: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166087">
      <w:pPr>
        <w:rPr>
          <w:b w:val="0"/>
        </w:rPr>
      </w:pPr>
      <w:r>
        <w:rPr>
          <w:b w:val="0"/>
          <w:noProof/>
        </w:rPr>
        <mc:AlternateContent>
          <mc:Choice Requires="wps">
            <w:drawing>
              <wp:anchor distT="0" distB="0" distL="114300" distR="114300" simplePos="0" relativeHeight="251639808" behindDoc="0" locked="0" layoutInCell="1" allowOverlap="1">
                <wp:simplePos x="0" y="0"/>
                <wp:positionH relativeFrom="column">
                  <wp:posOffset>1787976</wp:posOffset>
                </wp:positionH>
                <wp:positionV relativeFrom="paragraph">
                  <wp:posOffset>149921</wp:posOffset>
                </wp:positionV>
                <wp:extent cx="0" cy="72005"/>
                <wp:effectExtent l="0" t="0" r="12700" b="17145"/>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4EE291C8" id="Line 1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40.8pt,11.8pt" to="140.8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" strokeweight="1pt">
                <v:shadow color="#ccc" opacity="49150f" offset=".74833mm,.74833mm"/>
              </v:line>
            </w:pict>
          </mc:Fallback>
        </mc:AlternateContent>
      </w:r>
      <w:r>
        <w:rPr>
          <w:b w:val="0"/>
          <w:noProof/>
        </w:rPr>
        <mc:AlternateContent>
          <mc:Choice Requires="wps">
            <w:drawing>
              <wp:anchor distT="0" distB="0" distL="114300" distR="114300" simplePos="0" relativeHeight="251640832" behindDoc="0" locked="0" layoutInCell="1" allowOverlap="1">
                <wp:simplePos x="0" y="0"/>
                <wp:positionH relativeFrom="column">
                  <wp:posOffset>2508010</wp:posOffset>
                </wp:positionH>
                <wp:positionV relativeFrom="paragraph">
                  <wp:posOffset>149921</wp:posOffset>
                </wp:positionV>
                <wp:extent cx="0" cy="72005"/>
                <wp:effectExtent l="0" t="0" r="12700" b="17145"/>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528C79A9" id="Line 13"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97.5pt,11.8pt" to="197.5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" strokeweight="1pt">
                <v:shadow color="#ccc" opacity="49150f" offset=".74833mm,.74833mm"/>
              </v:line>
            </w:pict>
          </mc:Fallback>
        </mc:AlternateContent>
      </w:r>
      <w:r>
        <w:rPr>
          <w:b w:val="0"/>
          <w:noProof/>
        </w:rPr>
        <mc:AlternateContent>
          <mc:Choice Requires="wps">
            <w:drawing>
              <wp:anchor distT="0" distB="0" distL="114300" distR="114300" simplePos="0" relativeHeight="251654144" behindDoc="0" locked="0" layoutInCell="1" allowOverlap="1">
                <wp:simplePos x="0" y="0"/>
                <wp:positionH relativeFrom="column">
                  <wp:posOffset>3228043</wp:posOffset>
                </wp:positionH>
                <wp:positionV relativeFrom="paragraph">
                  <wp:posOffset>149921</wp:posOffset>
                </wp:positionV>
                <wp:extent cx="0" cy="72005"/>
                <wp:effectExtent l="0" t="0" r="12700" b="17145"/>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1D245791" id="Line 1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4.2pt,11.8pt" to="254.2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" strokeweight="1pt">
                <v:shadow color="#ccc" opacity="49150f" offset=".74833mm,.74833mm"/>
              </v:line>
            </w:pict>
          </mc:Fallback>
        </mc:AlternateContent>
      </w:r>
      <w:r>
        <w:rPr>
          <w:b w:val="0"/>
          <w:noProof/>
        </w:rPr>
        <mc:AlternateContent>
          <mc:Choice Requires="wps">
            <w:drawing>
              <wp:anchor distT="0" distB="0" distL="114300" distR="114300" simplePos="0" relativeHeight="251655168" behindDoc="0" locked="0" layoutInCell="1" allowOverlap="1">
                <wp:simplePos x="0" y="0"/>
                <wp:positionH relativeFrom="column">
                  <wp:posOffset>3948077</wp:posOffset>
                </wp:positionH>
                <wp:positionV relativeFrom="paragraph">
                  <wp:posOffset>149921</wp:posOffset>
                </wp:positionV>
                <wp:extent cx="0" cy="72005"/>
                <wp:effectExtent l="0" t="0" r="12700" b="17145"/>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488546BB" id="Line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10.85pt,11.8pt" to="310.85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" strokeweight="1pt">
                <v:shadow color="#ccc" opacity="49150f" offset=".74833mm,.74833mm"/>
              </v:line>
            </w:pict>
          </mc:Fallback>
        </mc:AlternateContent>
      </w:r>
      <w:r>
        <w:rPr>
          <w:b w:val="0"/>
          <w:noProof/>
        </w:rPr>
        <mc:AlternateContent>
          <mc:Choice Requires="wps">
            <w:drawing>
              <wp:anchor distT="0" distB="0" distL="114300" distR="114300" simplePos="0" relativeHeight="251657216" behindDoc="0" locked="0" layoutInCell="1" allowOverlap="1">
                <wp:simplePos x="0" y="0"/>
                <wp:positionH relativeFrom="column">
                  <wp:posOffset>4668111</wp:posOffset>
                </wp:positionH>
                <wp:positionV relativeFrom="paragraph">
                  <wp:posOffset>149921</wp:posOffset>
                </wp:positionV>
                <wp:extent cx="0" cy="72005"/>
                <wp:effectExtent l="0" t="0" r="12700" b="17145"/>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anchor>
            </w:drawing>
          </mc:Choice>
          <mc:Fallback>
            <w:pict>
              <v:line w14:anchorId="3CCA4EE8" id="Line 1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67.55pt,11.8pt" to="367.55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" strokeweight="1pt">
                <v:shadow color="#ccc" opacity="49150f" offset=".74833mm,.74833mm"/>
              </v:line>
            </w:pict>
          </mc:Fallback>
        </mc:AlternateContent>
      </w: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rPr>
          <w:b w:val="0"/>
        </w:rPr>
      </w:pP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w:t>
      </w:r>
    </w:p>
    <w:p w:rsidR="00C3450B" w:rsidRPr="00DB24D8" w:rsidRDefault="00C3450B">
      <w:pPr>
        <w:rPr>
          <w:b w:val="0"/>
        </w:rPr>
      </w:pPr>
    </w:p>
    <w:p w:rsidR="00C3450B" w:rsidRPr="00DB24D8" w:rsidRDefault="00C3450B">
      <w:pPr>
        <w:jc w:val="right"/>
        <w:rPr>
          <w:b w:val="0"/>
        </w:rPr>
      </w:pPr>
      <w:r w:rsidRPr="00DB24D8">
        <w:rPr>
          <w:b w:val="0"/>
        </w:rPr>
        <w:tab/>
        <w:t>(2 marks)</w:t>
      </w:r>
    </w:p>
    <w:p w:rsidR="00C3450B" w:rsidRPr="00DB24D8" w:rsidRDefault="00C3450B">
      <w:pPr>
        <w:jc w:val="center"/>
        <w:rPr>
          <w:b w:val="0"/>
        </w:rPr>
      </w:pPr>
      <w:r w:rsidRPr="00DB24D8">
        <w:rPr>
          <w:b w:val="0"/>
        </w:rPr>
        <w:t>Relevant Formulae</w:t>
      </w:r>
    </w:p>
    <w:p w:rsidR="00C3450B" w:rsidRPr="00DB24D8" w:rsidRDefault="00C3450B">
      <w:pPr>
        <w:tabs>
          <w:tab w:val="left" w:pos="1686"/>
        </w:tabs>
        <w:rPr>
          <w:b w:val="0"/>
        </w:rPr>
      </w:pPr>
    </w:p>
    <w:p w:rsidR="00C3450B" w:rsidRPr="00DB24D8" w:rsidRDefault="00C3450B">
      <w:pPr>
        <w:tabs>
          <w:tab w:val="left" w:pos="1686"/>
          <w:tab w:val="left" w:pos="5265"/>
        </w:tabs>
        <w:rPr>
          <w:b w:val="0"/>
        </w:rPr>
      </w:pPr>
      <w:r w:rsidRPr="00DB24D8">
        <w:rPr>
          <w:b w:val="0"/>
        </w:rPr>
        <w:tab/>
        <w:t xml:space="preserve">V </w:t>
      </w:r>
      <w:r w:rsidRPr="00DB24D8">
        <w:rPr>
          <w:b w:val="0"/>
          <w:vertAlign w:val="subscript"/>
        </w:rPr>
        <w:t>av</w:t>
      </w:r>
      <w:r w:rsidRPr="00DB24D8">
        <w:rPr>
          <w:b w:val="0"/>
        </w:rPr>
        <w:t xml:space="preserve"> = s/</w:t>
      </w:r>
      <w:proofErr w:type="gramStart"/>
      <w:r w:rsidRPr="00DB24D8">
        <w:rPr>
          <w:b w:val="0"/>
        </w:rPr>
        <w:t xml:space="preserve">t  </w:t>
      </w:r>
      <w:r w:rsidRPr="00DB24D8">
        <w:rPr>
          <w:b w:val="0"/>
        </w:rPr>
        <w:tab/>
      </w:r>
      <w:proofErr w:type="gramEnd"/>
      <w:r w:rsidRPr="00DB24D8">
        <w:rPr>
          <w:b w:val="0"/>
        </w:rPr>
        <w:t xml:space="preserve"> </w:t>
      </w:r>
      <w:proofErr w:type="spellStart"/>
      <w:r w:rsidRPr="00DB24D8">
        <w:rPr>
          <w:b w:val="0"/>
        </w:rPr>
        <w:t>v</w:t>
      </w:r>
      <w:r w:rsidRPr="00DB24D8">
        <w:rPr>
          <w:b w:val="0"/>
          <w:vertAlign w:val="subscript"/>
        </w:rPr>
        <w:t>av</w:t>
      </w:r>
      <w:proofErr w:type="spellEnd"/>
      <w:r w:rsidRPr="00DB24D8">
        <w:rPr>
          <w:b w:val="0"/>
        </w:rPr>
        <w:t xml:space="preserve"> = (v +u)/2</w:t>
      </w:r>
      <w:r w:rsidRPr="00DB24D8">
        <w:rPr>
          <w:b w:val="0"/>
        </w:rPr>
        <w:tab/>
      </w:r>
    </w:p>
    <w:p w:rsidR="00C3450B" w:rsidRPr="00DB24D8" w:rsidRDefault="00C3450B">
      <w:pPr>
        <w:tabs>
          <w:tab w:val="left" w:pos="1686"/>
          <w:tab w:val="left" w:pos="5265"/>
        </w:tabs>
        <w:rPr>
          <w:b w:val="0"/>
        </w:rPr>
      </w:pPr>
    </w:p>
    <w:p w:rsidR="00C3450B" w:rsidRPr="00DB24D8" w:rsidRDefault="00C3450B">
      <w:pPr>
        <w:tabs>
          <w:tab w:val="left" w:pos="1686"/>
          <w:tab w:val="left" w:pos="5265"/>
        </w:tabs>
        <w:rPr>
          <w:b w:val="0"/>
        </w:rPr>
      </w:pPr>
      <w:r w:rsidRPr="00DB24D8">
        <w:rPr>
          <w:b w:val="0"/>
        </w:rPr>
        <w:tab/>
        <w:t>v = u + at</w:t>
      </w:r>
      <w:r w:rsidRPr="00DB24D8">
        <w:rPr>
          <w:b w:val="0"/>
        </w:rPr>
        <w:tab/>
        <w:t>s = ut + 1/2 at</w:t>
      </w:r>
      <w:r w:rsidRPr="00DB24D8">
        <w:rPr>
          <w:b w:val="0"/>
          <w:vertAlign w:val="superscript"/>
        </w:rPr>
        <w:t>2</w:t>
      </w:r>
      <w:r w:rsidRPr="00DB24D8">
        <w:rPr>
          <w:b w:val="0"/>
        </w:rPr>
        <w:tab/>
      </w:r>
    </w:p>
    <w:p w:rsidR="00C3450B" w:rsidRPr="00DB24D8" w:rsidRDefault="00C3450B">
      <w:pPr>
        <w:tabs>
          <w:tab w:val="left" w:pos="1686"/>
          <w:tab w:val="left" w:pos="5265"/>
        </w:tabs>
        <w:rPr>
          <w:b w:val="0"/>
        </w:rPr>
      </w:pPr>
    </w:p>
    <w:p w:rsidR="00C3450B" w:rsidRPr="00DB24D8" w:rsidRDefault="00C3450B">
      <w:pPr>
        <w:tabs>
          <w:tab w:val="left" w:pos="1686"/>
          <w:tab w:val="left" w:pos="5265"/>
        </w:tabs>
        <w:rPr>
          <w:b w:val="0"/>
        </w:rPr>
      </w:pPr>
      <w:r w:rsidRPr="00DB24D8">
        <w:rPr>
          <w:b w:val="0"/>
        </w:rPr>
        <w:tab/>
        <w:t>v</w:t>
      </w:r>
      <w:r w:rsidRPr="00DB24D8">
        <w:rPr>
          <w:b w:val="0"/>
          <w:vertAlign w:val="superscript"/>
        </w:rPr>
        <w:t>2</w:t>
      </w:r>
      <w:r w:rsidRPr="00DB24D8">
        <w:rPr>
          <w:b w:val="0"/>
        </w:rPr>
        <w:t xml:space="preserve"> = u</w:t>
      </w:r>
      <w:r w:rsidRPr="00DB24D8">
        <w:rPr>
          <w:b w:val="0"/>
          <w:vertAlign w:val="superscript"/>
        </w:rPr>
        <w:t>2</w:t>
      </w:r>
      <w:r w:rsidRPr="00DB24D8">
        <w:rPr>
          <w:b w:val="0"/>
        </w:rPr>
        <w:t xml:space="preserve"> + 2as</w:t>
      </w:r>
      <w:r w:rsidRPr="00DB24D8">
        <w:rPr>
          <w:b w:val="0"/>
        </w:rPr>
        <w:tab/>
        <w:t xml:space="preserve">F = ma    </w:t>
      </w:r>
      <w:r w:rsidRPr="00DB24D8">
        <w:rPr>
          <w:b w:val="0"/>
        </w:rPr>
        <w:tab/>
      </w:r>
    </w:p>
    <w:p w:rsidR="00C3450B" w:rsidRPr="00DB24D8" w:rsidRDefault="00C3450B">
      <w:pPr>
        <w:tabs>
          <w:tab w:val="left" w:pos="1686"/>
          <w:tab w:val="left" w:pos="5265"/>
        </w:tabs>
        <w:rPr>
          <w:b w:val="0"/>
        </w:rPr>
      </w:pPr>
      <w:r w:rsidRPr="00DB24D8">
        <w:rPr>
          <w:b w:val="0"/>
        </w:rPr>
        <w:tab/>
        <w:t>Ft = mv - mu</w:t>
      </w:r>
      <w:r w:rsidRPr="00DB24D8">
        <w:rPr>
          <w:b w:val="0"/>
        </w:rPr>
        <w:tab/>
        <w:t>p = mv</w:t>
      </w:r>
      <w:r w:rsidRPr="00DB24D8">
        <w:rPr>
          <w:b w:val="0"/>
        </w:rPr>
        <w:tab/>
      </w:r>
    </w:p>
    <w:p w:rsidR="00C3450B" w:rsidRPr="00DB24D8" w:rsidRDefault="00C3450B">
      <w:pPr>
        <w:tabs>
          <w:tab w:val="left" w:pos="1686"/>
          <w:tab w:val="left" w:pos="5265"/>
        </w:tabs>
        <w:rPr>
          <w:b w:val="0"/>
        </w:rPr>
      </w:pPr>
    </w:p>
    <w:p w:rsidR="00C3450B" w:rsidRPr="00DB24D8" w:rsidRDefault="00C3450B">
      <w:pPr>
        <w:tabs>
          <w:tab w:val="left" w:pos="1686"/>
          <w:tab w:val="left" w:pos="5265"/>
        </w:tabs>
        <w:rPr>
          <w:b w:val="0"/>
        </w:rPr>
      </w:pPr>
      <w:r w:rsidRPr="00DB24D8">
        <w:rPr>
          <w:b w:val="0"/>
        </w:rPr>
        <w:tab/>
        <w:t>I = Ft</w:t>
      </w:r>
      <w:r w:rsidRPr="00DB24D8">
        <w:rPr>
          <w:b w:val="0"/>
        </w:rPr>
        <w:tab/>
        <w:t>W = Fs</w:t>
      </w:r>
    </w:p>
    <w:p w:rsidR="00C3450B" w:rsidRPr="00DB24D8" w:rsidRDefault="00C3450B">
      <w:pPr>
        <w:tabs>
          <w:tab w:val="left" w:pos="1686"/>
          <w:tab w:val="left" w:pos="5265"/>
        </w:tabs>
        <w:rPr>
          <w:b w:val="0"/>
        </w:rPr>
      </w:pPr>
      <w:r w:rsidRPr="00DB24D8">
        <w:rPr>
          <w:b w:val="0"/>
        </w:rPr>
        <w:tab/>
      </w:r>
    </w:p>
    <w:p w:rsidR="00C3450B" w:rsidRPr="00DB24D8" w:rsidRDefault="00C3450B">
      <w:pPr>
        <w:tabs>
          <w:tab w:val="left" w:pos="1686"/>
          <w:tab w:val="left" w:pos="5265"/>
        </w:tabs>
        <w:rPr>
          <w:b w:val="0"/>
        </w:rPr>
      </w:pPr>
      <w:r w:rsidRPr="00DB24D8">
        <w:rPr>
          <w:b w:val="0"/>
        </w:rPr>
        <w:tab/>
        <w:t>E</w:t>
      </w:r>
      <w:r w:rsidRPr="00DB24D8">
        <w:rPr>
          <w:b w:val="0"/>
          <w:vertAlign w:val="subscript"/>
        </w:rPr>
        <w:t>p</w:t>
      </w:r>
      <w:r w:rsidRPr="00DB24D8">
        <w:rPr>
          <w:b w:val="0"/>
        </w:rPr>
        <w:t xml:space="preserve"> = </w:t>
      </w:r>
      <w:proofErr w:type="spellStart"/>
      <w:r w:rsidRPr="00DB24D8">
        <w:rPr>
          <w:b w:val="0"/>
        </w:rPr>
        <w:t>mgh</w:t>
      </w:r>
      <w:proofErr w:type="spellEnd"/>
      <w:r w:rsidRPr="00DB24D8">
        <w:rPr>
          <w:b w:val="0"/>
        </w:rPr>
        <w:tab/>
      </w:r>
      <w:proofErr w:type="spellStart"/>
      <w:r w:rsidRPr="00DB24D8">
        <w:rPr>
          <w:b w:val="0"/>
        </w:rPr>
        <w:t>E</w:t>
      </w:r>
      <w:r w:rsidRPr="00DB24D8">
        <w:rPr>
          <w:b w:val="0"/>
          <w:vertAlign w:val="subscript"/>
        </w:rPr>
        <w:t>k</w:t>
      </w:r>
      <w:proofErr w:type="spellEnd"/>
      <w:r w:rsidRPr="00DB24D8">
        <w:rPr>
          <w:b w:val="0"/>
        </w:rPr>
        <w:t xml:space="preserve"> = 1/2mv</w:t>
      </w:r>
      <w:r w:rsidRPr="00DB24D8">
        <w:rPr>
          <w:b w:val="0"/>
          <w:vertAlign w:val="superscript"/>
        </w:rPr>
        <w:t>2</w:t>
      </w:r>
    </w:p>
    <w:p w:rsidR="00C3450B" w:rsidRPr="00DB24D8" w:rsidRDefault="00C3450B">
      <w:pPr>
        <w:tabs>
          <w:tab w:val="left" w:pos="1686"/>
          <w:tab w:val="left" w:pos="5265"/>
        </w:tabs>
        <w:rPr>
          <w:b w:val="0"/>
        </w:rPr>
      </w:pPr>
    </w:p>
    <w:p w:rsidR="00C3450B" w:rsidRPr="00DB24D8" w:rsidRDefault="00C3450B">
      <w:pPr>
        <w:tabs>
          <w:tab w:val="left" w:pos="5265"/>
        </w:tabs>
        <w:jc w:val="center"/>
        <w:rPr>
          <w:b w:val="0"/>
        </w:rPr>
      </w:pPr>
      <w:r w:rsidRPr="00DB24D8">
        <w:rPr>
          <w:b w:val="0"/>
        </w:rPr>
        <w:t>Acceleration due to gravity = 9.80 ms</w:t>
      </w:r>
      <w:r w:rsidRPr="00DB24D8">
        <w:rPr>
          <w:b w:val="0"/>
          <w:vertAlign w:val="superscript"/>
        </w:rPr>
        <w:t>-2</w:t>
      </w:r>
    </w:p>
    <w:p w:rsidR="00C3450B" w:rsidRDefault="00C3450B">
      <w:pPr>
        <w:jc w:val="center"/>
      </w:pPr>
    </w:p>
    <w:p w:rsidR="00C3450B" w:rsidRDefault="00C3450B"/>
    <w:sectPr w:rsidR="00C3450B" w:rsidSect="002F4EB9">
      <w:pgSz w:w="12240" w:h="15840"/>
      <w:pgMar w:top="567" w:right="851"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A0E"/>
    <w:multiLevelType w:val="hybridMultilevel"/>
    <w:tmpl w:val="48F0B734"/>
    <w:lvl w:ilvl="0" w:tplc="0BD898A4">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 w15:restartNumberingAfterBreak="0">
    <w:nsid w:val="1A5D1B5C"/>
    <w:multiLevelType w:val="hybridMultilevel"/>
    <w:tmpl w:val="65D06D3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88C37F7"/>
    <w:multiLevelType w:val="hybridMultilevel"/>
    <w:tmpl w:val="282A157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14438C4"/>
    <w:multiLevelType w:val="hybridMultilevel"/>
    <w:tmpl w:val="89A8549A"/>
    <w:lvl w:ilvl="0" w:tplc="0EAE6F48">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DF"/>
    <w:rsid w:val="00086DF7"/>
    <w:rsid w:val="00113B76"/>
    <w:rsid w:val="00166087"/>
    <w:rsid w:val="001A2B56"/>
    <w:rsid w:val="001E1A32"/>
    <w:rsid w:val="002D17BE"/>
    <w:rsid w:val="002E5590"/>
    <w:rsid w:val="002F4EB9"/>
    <w:rsid w:val="00400628"/>
    <w:rsid w:val="004A3085"/>
    <w:rsid w:val="00666EED"/>
    <w:rsid w:val="006C20F6"/>
    <w:rsid w:val="0071424A"/>
    <w:rsid w:val="007C31CB"/>
    <w:rsid w:val="00815348"/>
    <w:rsid w:val="00A60C65"/>
    <w:rsid w:val="00B23235"/>
    <w:rsid w:val="00C3450B"/>
    <w:rsid w:val="00DB24D8"/>
    <w:rsid w:val="00DF6EDF"/>
    <w:rsid w:val="00E03AAF"/>
    <w:rsid w:val="00E34B4A"/>
    <w:rsid w:val="00FF2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A2413B"/>
  <w14:defaultImageDpi w14:val="300"/>
  <w15:chartTrackingRefBased/>
  <w15:docId w15:val="{19764D27-131E-7448-A62C-BF5E6A4B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b/>
      <w:sz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97529">
      <w:bodyDiv w:val="1"/>
      <w:marLeft w:val="0"/>
      <w:marRight w:val="0"/>
      <w:marTop w:val="0"/>
      <w:marBottom w:val="0"/>
      <w:divBdr>
        <w:top w:val="none" w:sz="0" w:space="0" w:color="auto"/>
        <w:left w:val="none" w:sz="0" w:space="0" w:color="auto"/>
        <w:bottom w:val="none" w:sz="0" w:space="0" w:color="auto"/>
        <w:right w:val="none" w:sz="0" w:space="0" w:color="auto"/>
      </w:divBdr>
    </w:div>
    <w:div w:id="1622881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30.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akethomson/Library/Mobile%20Documents/com~apple~CloudDocs/2017/11%20Physics/Tests/2017%20T4%20Motion%20Final%20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2017 T4 Motion Final Test.dotx</Template>
  <TotalTime>15</TotalTime>
  <Pages>9</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COLLIE SENIOR HIGH SCHOOL</vt:lpstr>
    </vt:vector>
  </TitlesOfParts>
  <Company>EDWA</Company>
  <LinksUpToDate>false</LinksUpToDate>
  <CharactersWithSpaces>15004</CharactersWithSpaces>
  <SharedDoc>false</SharedDoc>
  <HLinks>
    <vt:vector size="24" baseType="variant">
      <vt:variant>
        <vt:i4>-1955725276</vt:i4>
      </vt:variant>
      <vt:variant>
        <vt:i4>4665</vt:i4>
      </vt:variant>
      <vt:variant>
        <vt:i4>1025</vt:i4>
      </vt:variant>
      <vt:variant>
        <vt:i4>1</vt:i4>
      </vt:variant>
      <vt:variant>
        <vt:lpwstr>_x0014_湎"_x0012_h</vt:lpwstr>
      </vt:variant>
      <vt:variant>
        <vt:lpwstr/>
      </vt:variant>
      <vt:variant>
        <vt:i4>-1955725276</vt:i4>
      </vt:variant>
      <vt:variant>
        <vt:i4>6941</vt:i4>
      </vt:variant>
      <vt:variant>
        <vt:i4>1026</vt:i4>
      </vt:variant>
      <vt:variant>
        <vt:i4>1</vt:i4>
      </vt:variant>
      <vt:variant>
        <vt:lpwstr>_x0014_湎"_x0012_h</vt:lpwstr>
      </vt:variant>
      <vt:variant>
        <vt:lpwstr/>
      </vt:variant>
      <vt:variant>
        <vt:i4>7209010</vt:i4>
      </vt:variant>
      <vt:variant>
        <vt:i4>9153</vt:i4>
      </vt:variant>
      <vt:variant>
        <vt:i4>1027</vt:i4>
      </vt:variant>
      <vt:variant>
        <vt:i4>1</vt:i4>
      </vt:variant>
      <vt:variant>
        <vt:lpwstr>MCBD07308_0000[1]</vt:lpwstr>
      </vt:variant>
      <vt:variant>
        <vt:lpwstr/>
      </vt:variant>
      <vt:variant>
        <vt:i4>7012405</vt:i4>
      </vt:variant>
      <vt:variant>
        <vt:i4>16351</vt:i4>
      </vt:variant>
      <vt:variant>
        <vt:i4>1028</vt:i4>
      </vt:variant>
      <vt:variant>
        <vt:i4>1</vt:i4>
      </vt:variant>
      <vt:variant>
        <vt:lpwstr>MCNA01464_0000[1]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COLLIE SENIOR HIGH SCHOOL</dc:title>
  <dc:subject/>
  <dc:creator>THOMSON Blake [Governor Stirling Snr High Sch]</dc:creator>
  <cp:keywords/>
  <dc:description/>
  <cp:lastModifiedBy>DUNNING William [Governor Stirling Snr High Sch]</cp:lastModifiedBy>
  <cp:revision>3</cp:revision>
  <cp:lastPrinted>2018-09-11T00:30:00Z</cp:lastPrinted>
  <dcterms:created xsi:type="dcterms:W3CDTF">2018-09-11T00:22:00Z</dcterms:created>
  <dcterms:modified xsi:type="dcterms:W3CDTF">2019-11-22T02:42:00Z</dcterms:modified>
</cp:coreProperties>
</file>