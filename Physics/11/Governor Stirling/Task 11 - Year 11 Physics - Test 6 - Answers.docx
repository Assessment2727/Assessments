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FC447" w14:textId="77777777" w:rsidR="00125D58" w:rsidRPr="00125D58" w:rsidRDefault="00125D58" w:rsidP="00125D58">
      <w:pPr>
        <w:jc w:val="center"/>
        <w:outlineLvl w:val="0"/>
        <w:rPr>
          <w:rFonts w:ascii="Arial" w:hAnsi="Arial" w:cs="Arial"/>
          <w:sz w:val="28"/>
          <w:szCs w:val="28"/>
        </w:rPr>
      </w:pPr>
      <w:r w:rsidRPr="00125D58">
        <w:rPr>
          <w:rFonts w:ascii="Arial" w:hAnsi="Arial" w:cs="Arial"/>
          <w:noProof/>
          <w:sz w:val="28"/>
          <w:szCs w:val="28"/>
        </w:rPr>
        <w:drawing>
          <wp:anchor distT="0" distB="0" distL="114300" distR="114300" simplePos="0" relativeHeight="251676672" behindDoc="1" locked="0" layoutInCell="1" allowOverlap="1" wp14:anchorId="19DB0D5C" wp14:editId="039C38C0">
            <wp:simplePos x="0" y="0"/>
            <wp:positionH relativeFrom="column">
              <wp:posOffset>-158722</wp:posOffset>
            </wp:positionH>
            <wp:positionV relativeFrom="paragraph">
              <wp:posOffset>-198921</wp:posOffset>
            </wp:positionV>
            <wp:extent cx="1696720" cy="686435"/>
            <wp:effectExtent l="0" t="0" r="0" b="0"/>
            <wp:wrapNone/>
            <wp:docPr id="2" name="Picture 2" descr="GSSH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HS Logo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672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D58">
        <w:rPr>
          <w:rFonts w:ascii="Arial" w:hAnsi="Arial" w:cs="Arial"/>
          <w:sz w:val="28"/>
          <w:szCs w:val="28"/>
        </w:rPr>
        <w:t>2019 Year 11 Physics</w:t>
      </w:r>
    </w:p>
    <w:p w14:paraId="21E99A8E" w14:textId="379AC230" w:rsidR="00125D58" w:rsidRDefault="00125D58" w:rsidP="00125D58">
      <w:pPr>
        <w:jc w:val="center"/>
        <w:outlineLvl w:val="0"/>
        <w:rPr>
          <w:rFonts w:ascii="Arial" w:hAnsi="Arial" w:cs="Arial"/>
          <w:sz w:val="28"/>
          <w:szCs w:val="28"/>
        </w:rPr>
      </w:pPr>
      <w:r w:rsidRPr="00125D58">
        <w:rPr>
          <w:rFonts w:ascii="Arial" w:hAnsi="Arial" w:cs="Arial"/>
          <w:sz w:val="28"/>
          <w:szCs w:val="28"/>
        </w:rPr>
        <w:t xml:space="preserve">Task 10: Test 5 – Motion  </w:t>
      </w:r>
    </w:p>
    <w:p w14:paraId="47188221" w14:textId="16DA4DD6" w:rsidR="00125D58" w:rsidRDefault="00125D58" w:rsidP="00125D58">
      <w:pPr>
        <w:jc w:val="right"/>
        <w:outlineLvl w:val="0"/>
        <w:rPr>
          <w:rFonts w:ascii="Arial" w:hAnsi="Arial" w:cs="Arial"/>
          <w:sz w:val="28"/>
          <w:szCs w:val="28"/>
        </w:rPr>
      </w:pPr>
      <w:r>
        <w:rPr>
          <w:rFonts w:ascii="Arial" w:hAnsi="Arial" w:cs="Arial"/>
          <w:sz w:val="28"/>
          <w:szCs w:val="28"/>
        </w:rPr>
        <w:t>Name: ______________</w:t>
      </w:r>
    </w:p>
    <w:p w14:paraId="4FE8D3DF" w14:textId="0E820FC9" w:rsidR="00125D58" w:rsidRPr="00125D58" w:rsidRDefault="00125D58" w:rsidP="00125D58">
      <w:pPr>
        <w:jc w:val="right"/>
        <w:outlineLvl w:val="0"/>
        <w:rPr>
          <w:rFonts w:ascii="Arial" w:hAnsi="Arial" w:cs="Arial"/>
          <w:sz w:val="28"/>
          <w:szCs w:val="28"/>
        </w:rPr>
      </w:pPr>
      <w:r>
        <w:rPr>
          <w:rFonts w:ascii="Arial" w:hAnsi="Arial" w:cs="Arial"/>
          <w:sz w:val="28"/>
          <w:szCs w:val="28"/>
        </w:rPr>
        <w:t>_____ / 50</w:t>
      </w:r>
    </w:p>
    <w:p w14:paraId="7DD0B10D" w14:textId="77777777" w:rsidR="002E5590" w:rsidRPr="002E5590" w:rsidRDefault="002E5590">
      <w:pPr>
        <w:rPr>
          <w:rFonts w:ascii="Times" w:hAnsi="Times"/>
          <w:b w:val="0"/>
          <w:sz w:val="20"/>
          <w:lang w:val="en-AU" w:eastAsia="en-US"/>
        </w:rPr>
      </w:pPr>
    </w:p>
    <w:p w14:paraId="4A2535E2" w14:textId="77777777" w:rsidR="00C3450B" w:rsidRPr="00DB24D8" w:rsidRDefault="00C3450B">
      <w:pPr>
        <w:rPr>
          <w:b w:val="0"/>
        </w:rPr>
      </w:pPr>
      <w:r w:rsidRPr="00DB24D8">
        <w:rPr>
          <w:b w:val="0"/>
        </w:rPr>
        <w:t>1.  Speedway programs often include an event called a "demolition derby".  In this event, the cars, which are usually older models of conventional makes, race each other. The difference is that the drivers can deliberately collide. The idea is to damage an opponent’s car and force it from the race, hence "demolition derby".</w:t>
      </w:r>
    </w:p>
    <w:p w14:paraId="10910A2D" w14:textId="77777777" w:rsidR="00C3450B" w:rsidRPr="00DB24D8" w:rsidRDefault="00C3450B">
      <w:pPr>
        <w:rPr>
          <w:b w:val="0"/>
        </w:rPr>
      </w:pPr>
      <w:r w:rsidRPr="00DB24D8">
        <w:rPr>
          <w:b w:val="0"/>
        </w:rPr>
        <w:t xml:space="preserve">The following scenario is unlikely - all cars travel in the same direction around the </w:t>
      </w:r>
      <w:proofErr w:type="gramStart"/>
      <w:r w:rsidRPr="00DB24D8">
        <w:rPr>
          <w:b w:val="0"/>
        </w:rPr>
        <w:t>track  -</w:t>
      </w:r>
      <w:proofErr w:type="gramEnd"/>
      <w:r w:rsidRPr="00DB24D8">
        <w:rPr>
          <w:b w:val="0"/>
        </w:rPr>
        <w:t xml:space="preserve"> but not impossible.</w:t>
      </w:r>
    </w:p>
    <w:p w14:paraId="2740297B" w14:textId="77777777" w:rsidR="00C3450B" w:rsidRPr="00DB24D8" w:rsidRDefault="00113B76">
      <w:pPr>
        <w:rPr>
          <w:b w:val="0"/>
        </w:rPr>
      </w:pPr>
      <w:r>
        <w:rPr>
          <w:b w:val="0"/>
        </w:rPr>
        <w:t>'Tripped out Tyler</w:t>
      </w:r>
      <w:r w:rsidR="004A3085">
        <w:rPr>
          <w:b w:val="0"/>
        </w:rPr>
        <w:t>’s</w:t>
      </w:r>
      <w:r w:rsidR="001E1A32">
        <w:rPr>
          <w:b w:val="0"/>
        </w:rPr>
        <w:t xml:space="preserve"> </w:t>
      </w:r>
      <w:r w:rsidR="00C3450B" w:rsidRPr="00DB24D8">
        <w:rPr>
          <w:b w:val="0"/>
        </w:rPr>
        <w:t>car of mass 1.200 x 10</w:t>
      </w:r>
      <w:r w:rsidR="00C3450B" w:rsidRPr="00DB24D8">
        <w:rPr>
          <w:b w:val="0"/>
          <w:vertAlign w:val="superscript"/>
        </w:rPr>
        <w:t>3</w:t>
      </w:r>
      <w:r w:rsidR="00C3450B" w:rsidRPr="00DB24D8">
        <w:rPr>
          <w:b w:val="0"/>
        </w:rPr>
        <w:t xml:space="preserve"> kg and travelling at 60.0 km h</w:t>
      </w:r>
      <w:r w:rsidR="00C3450B" w:rsidRPr="00DB24D8">
        <w:rPr>
          <w:b w:val="0"/>
          <w:vertAlign w:val="superscript"/>
        </w:rPr>
        <w:t>-1</w:t>
      </w:r>
      <w:r w:rsidR="00C3450B" w:rsidRPr="00DB24D8">
        <w:rPr>
          <w:b w:val="0"/>
        </w:rPr>
        <w:t xml:space="preserve"> collides head on with 'Crazy </w:t>
      </w:r>
      <w:proofErr w:type="spellStart"/>
      <w:r>
        <w:rPr>
          <w:b w:val="0"/>
        </w:rPr>
        <w:t>Contano’s</w:t>
      </w:r>
      <w:proofErr w:type="spellEnd"/>
      <w:r w:rsidR="00C3450B" w:rsidRPr="00DB24D8">
        <w:rPr>
          <w:b w:val="0"/>
        </w:rPr>
        <w:t xml:space="preserve"> car of mass 2.000 x 10</w:t>
      </w:r>
      <w:r w:rsidR="00C3450B" w:rsidRPr="00DB24D8">
        <w:rPr>
          <w:b w:val="0"/>
          <w:vertAlign w:val="superscript"/>
        </w:rPr>
        <w:t>3</w:t>
      </w:r>
      <w:r w:rsidR="00C3450B" w:rsidRPr="00DB24D8">
        <w:rPr>
          <w:b w:val="0"/>
        </w:rPr>
        <w:t xml:space="preserve"> kg, which is also travelling at a speed of 60 km h</w:t>
      </w:r>
      <w:r w:rsidR="00C3450B" w:rsidRPr="00DB24D8">
        <w:rPr>
          <w:b w:val="0"/>
          <w:vertAlign w:val="superscript"/>
        </w:rPr>
        <w:t>-1</w:t>
      </w:r>
      <w:r w:rsidR="00C3450B" w:rsidRPr="00DB24D8">
        <w:rPr>
          <w:b w:val="0"/>
        </w:rPr>
        <w:t>, but in the opposite direction.</w:t>
      </w:r>
    </w:p>
    <w:p w14:paraId="638411F2" w14:textId="77777777" w:rsidR="00C3450B" w:rsidRPr="00DB24D8" w:rsidRDefault="00C3450B">
      <w:pPr>
        <w:rPr>
          <w:b w:val="0"/>
        </w:rPr>
      </w:pPr>
    </w:p>
    <w:p w14:paraId="5CB16EF1" w14:textId="77777777" w:rsidR="00C3450B" w:rsidRPr="00DB24D8" w:rsidRDefault="00C3450B" w:rsidP="002F4EB9">
      <w:pPr>
        <w:numPr>
          <w:ilvl w:val="0"/>
          <w:numId w:val="1"/>
        </w:numPr>
        <w:rPr>
          <w:b w:val="0"/>
        </w:rPr>
      </w:pPr>
      <w:r w:rsidRPr="00DB24D8">
        <w:rPr>
          <w:b w:val="0"/>
        </w:rPr>
        <w:t>What force does each car experience? Explain your reasoning. (No calculation needed).</w:t>
      </w:r>
    </w:p>
    <w:p w14:paraId="1DFA0153" w14:textId="77777777" w:rsidR="002F4EB9" w:rsidRPr="00DB24D8" w:rsidRDefault="002F4EB9" w:rsidP="002F4EB9">
      <w:pPr>
        <w:ind w:left="360"/>
        <w:rPr>
          <w:b w:val="0"/>
        </w:rPr>
      </w:pPr>
    </w:p>
    <w:p w14:paraId="1B11849A" w14:textId="47E99030" w:rsidR="00C3450B" w:rsidRPr="00DB24D8" w:rsidRDefault="00717000">
      <w:pPr>
        <w:spacing w:line="360" w:lineRule="auto"/>
        <w:rPr>
          <w:b w:val="0"/>
        </w:rPr>
      </w:pPr>
      <w:r>
        <w:rPr>
          <w:b w:val="0"/>
          <w:color w:val="FF0000"/>
        </w:rPr>
        <w:t xml:space="preserve">Each car has an equal and opposite force applied to them </w:t>
      </w:r>
      <w:r w:rsidR="00C3450B" w:rsidRPr="00DB24D8">
        <w:rPr>
          <w:b w:val="0"/>
        </w:rPr>
        <w:t>________________________________________________________________________</w:t>
      </w:r>
      <w:bookmarkStart w:id="0" w:name="_GoBack"/>
      <w:bookmarkEnd w:id="0"/>
      <w:r w:rsidR="00C3450B" w:rsidRPr="00DB24D8">
        <w:rPr>
          <w:b w:val="0"/>
        </w:rPr>
        <w:t>_____________________________________________________________________________________________________________________________________________________________________________________________</w:t>
      </w:r>
    </w:p>
    <w:p w14:paraId="0A18CB4F" w14:textId="77777777" w:rsidR="00C3450B" w:rsidRPr="00DB24D8" w:rsidRDefault="00C3450B">
      <w:pPr>
        <w:jc w:val="right"/>
        <w:rPr>
          <w:b w:val="0"/>
        </w:rPr>
      </w:pPr>
      <w:r w:rsidRPr="00DB24D8">
        <w:rPr>
          <w:b w:val="0"/>
        </w:rPr>
        <w:t>(1 Mark)</w:t>
      </w:r>
    </w:p>
    <w:p w14:paraId="743C547C" w14:textId="77777777" w:rsidR="00C3450B" w:rsidRPr="00DB24D8" w:rsidRDefault="00C3450B">
      <w:pPr>
        <w:rPr>
          <w:b w:val="0"/>
        </w:rPr>
      </w:pPr>
      <w:r w:rsidRPr="00DB24D8">
        <w:rPr>
          <w:b w:val="0"/>
        </w:rPr>
        <w:t>b) Would each car come to rest immediately after the collision? Explain your reasoning.</w:t>
      </w:r>
    </w:p>
    <w:p w14:paraId="4982217E" w14:textId="77777777" w:rsidR="002F4EB9" w:rsidRPr="00DB24D8" w:rsidRDefault="002F4EB9">
      <w:pPr>
        <w:rPr>
          <w:b w:val="0"/>
        </w:rPr>
      </w:pPr>
    </w:p>
    <w:p w14:paraId="204BAFC6" w14:textId="219B115F" w:rsidR="002F4EB9" w:rsidRPr="00D40C96" w:rsidRDefault="00D40C96">
      <w:pPr>
        <w:spacing w:line="360" w:lineRule="auto"/>
        <w:rPr>
          <w:b w:val="0"/>
          <w:color w:val="FF0000"/>
        </w:rPr>
      </w:pPr>
      <w:r>
        <w:rPr>
          <w:b w:val="0"/>
          <w:color w:val="FF0000"/>
        </w:rPr>
        <w:t xml:space="preserve">Assuming it is an inelastic collision No </w:t>
      </w:r>
      <w:bookmarkStart w:id="1" w:name="OLE_LINK1"/>
      <w:r>
        <w:rPr>
          <w:b w:val="0"/>
          <w:color w:val="00B0F0"/>
        </w:rPr>
        <w:t>(1 mark)</w:t>
      </w:r>
      <w:bookmarkEnd w:id="1"/>
      <w:r>
        <w:rPr>
          <w:b w:val="0"/>
          <w:color w:val="FF0000"/>
        </w:rPr>
        <w:t xml:space="preserve">. Darian’s car has more momentum and </w:t>
      </w:r>
      <w:r w:rsidR="003D5E57">
        <w:rPr>
          <w:b w:val="0"/>
          <w:color w:val="FF0000"/>
        </w:rPr>
        <w:t xml:space="preserve">both </w:t>
      </w:r>
      <w:r>
        <w:rPr>
          <w:b w:val="0"/>
          <w:color w:val="FF0000"/>
        </w:rPr>
        <w:t xml:space="preserve">will continue in its original direction, at a lower speed </w:t>
      </w:r>
      <w:r>
        <w:rPr>
          <w:b w:val="0"/>
          <w:color w:val="00B0F0"/>
        </w:rPr>
        <w:t>(1 mark)</w:t>
      </w:r>
      <w:r>
        <w:rPr>
          <w:b w:val="0"/>
          <w:color w:val="FF0000"/>
        </w:rPr>
        <w:t>.</w:t>
      </w:r>
    </w:p>
    <w:p w14:paraId="12A2FFF8" w14:textId="1F902A45"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w:t>
      </w:r>
    </w:p>
    <w:p w14:paraId="12429A0C" w14:textId="77777777" w:rsidR="00C3450B" w:rsidRPr="00DB24D8" w:rsidRDefault="00C3450B">
      <w:pPr>
        <w:jc w:val="right"/>
        <w:rPr>
          <w:b w:val="0"/>
        </w:rPr>
      </w:pPr>
      <w:r w:rsidRPr="00DB24D8">
        <w:rPr>
          <w:b w:val="0"/>
        </w:rPr>
        <w:t>(2 Marks)</w:t>
      </w:r>
    </w:p>
    <w:p w14:paraId="201C86BE" w14:textId="77777777" w:rsidR="00C3450B" w:rsidRPr="00DB24D8" w:rsidRDefault="001E1A32">
      <w:pPr>
        <w:rPr>
          <w:b w:val="0"/>
        </w:rPr>
      </w:pPr>
      <w:r>
        <w:rPr>
          <w:b w:val="0"/>
        </w:rPr>
        <w:t xml:space="preserve">c) Which of the two drivers </w:t>
      </w:r>
      <w:r w:rsidR="00C3450B" w:rsidRPr="00DB24D8">
        <w:rPr>
          <w:b w:val="0"/>
        </w:rPr>
        <w:t>is more likely to suffer whiplash injuries? Explain your reasoning.</w:t>
      </w:r>
    </w:p>
    <w:p w14:paraId="0169EC56" w14:textId="77777777" w:rsidR="002F4EB9" w:rsidRPr="00DB24D8" w:rsidRDefault="002F4EB9">
      <w:pPr>
        <w:rPr>
          <w:b w:val="0"/>
        </w:rPr>
      </w:pPr>
    </w:p>
    <w:p w14:paraId="579C5364" w14:textId="3BFE4640" w:rsidR="00C3450B" w:rsidRPr="00DB24D8" w:rsidRDefault="00D40C96">
      <w:pPr>
        <w:spacing w:line="360" w:lineRule="auto"/>
        <w:rPr>
          <w:b w:val="0"/>
        </w:rPr>
      </w:pPr>
      <w:r w:rsidRPr="00D40C96">
        <w:rPr>
          <w:b w:val="0"/>
          <w:color w:val="FF0000"/>
        </w:rPr>
        <w:t xml:space="preserve">Tyler will undergo more whiplash. </w:t>
      </w:r>
      <w:r>
        <w:rPr>
          <w:b w:val="0"/>
          <w:color w:val="00B0F0"/>
        </w:rPr>
        <w:t>(1 mark)</w:t>
      </w:r>
      <w:r w:rsidRPr="00D40C96">
        <w:rPr>
          <w:b w:val="0"/>
          <w:color w:val="FF0000"/>
        </w:rPr>
        <w:t xml:space="preserve"> Tyler’s car has a greater velocity change, therefore greater acceleration and a greater force is applied to him. </w:t>
      </w:r>
      <w:r>
        <w:rPr>
          <w:b w:val="0"/>
          <w:color w:val="00B0F0"/>
        </w:rPr>
        <w:t xml:space="preserve">(1 mark) </w:t>
      </w:r>
      <w:r w:rsidR="00C3450B" w:rsidRPr="00DB24D8">
        <w:rPr>
          <w:b w:val="0"/>
        </w:rPr>
        <w:t>_______________________________________________________________________________________</w:t>
      </w:r>
    </w:p>
    <w:p w14:paraId="23380D5B" w14:textId="77777777" w:rsidR="00C3450B" w:rsidRPr="00DB24D8" w:rsidRDefault="00C3450B">
      <w:pPr>
        <w:jc w:val="right"/>
        <w:rPr>
          <w:b w:val="0"/>
        </w:rPr>
      </w:pPr>
      <w:r w:rsidRPr="00DB24D8">
        <w:rPr>
          <w:b w:val="0"/>
        </w:rPr>
        <w:t>(2 Marks)</w:t>
      </w:r>
    </w:p>
    <w:p w14:paraId="38651BD3" w14:textId="77777777" w:rsidR="00C3450B" w:rsidRPr="00DB24D8" w:rsidRDefault="00C3450B">
      <w:pPr>
        <w:rPr>
          <w:b w:val="0"/>
        </w:rPr>
      </w:pPr>
      <w:r w:rsidRPr="00DB24D8">
        <w:rPr>
          <w:b w:val="0"/>
        </w:rPr>
        <w:t>d) In such a potentially dangerous event, what safety features do drivers include in their cars to protect them in the inevitable collisions?</w:t>
      </w:r>
    </w:p>
    <w:p w14:paraId="19E9373C" w14:textId="77777777" w:rsidR="002F4EB9" w:rsidRPr="00DB24D8" w:rsidRDefault="002F4EB9">
      <w:pPr>
        <w:rPr>
          <w:b w:val="0"/>
        </w:rPr>
      </w:pPr>
    </w:p>
    <w:p w14:paraId="22F8BA83" w14:textId="236729C5" w:rsidR="00C3450B" w:rsidRPr="00DB24D8" w:rsidRDefault="00D40C96">
      <w:pPr>
        <w:spacing w:line="360" w:lineRule="auto"/>
        <w:rPr>
          <w:b w:val="0"/>
        </w:rPr>
      </w:pPr>
      <w:r>
        <w:rPr>
          <w:b w:val="0"/>
          <w:color w:val="FF0000"/>
        </w:rPr>
        <w:t xml:space="preserve">Seatbelts, roll cages, crumple zones, anti-lock </w:t>
      </w:r>
      <w:r w:rsidR="005377A2">
        <w:rPr>
          <w:b w:val="0"/>
          <w:color w:val="FF0000"/>
        </w:rPr>
        <w:t>brakes</w:t>
      </w:r>
      <w:r>
        <w:rPr>
          <w:b w:val="0"/>
          <w:color w:val="FF0000"/>
        </w:rPr>
        <w:t xml:space="preserve">. (not airbags).  </w:t>
      </w:r>
      <w:r w:rsidRPr="00D40C96">
        <w:rPr>
          <w:b w:val="0"/>
          <w:color w:val="00B0F0"/>
        </w:rPr>
        <w:t xml:space="preserve">Name 2 for (1 mark) </w:t>
      </w:r>
      <w:r w:rsidR="00C3450B" w:rsidRPr="00DB24D8">
        <w:rPr>
          <w:b w:val="0"/>
        </w:rPr>
        <w:t>______________________________________________________________________________________________________________________________________________________________________________</w:t>
      </w:r>
    </w:p>
    <w:p w14:paraId="3B17F288" w14:textId="77777777" w:rsidR="00C3450B" w:rsidRPr="00DB24D8" w:rsidRDefault="00C3450B">
      <w:pPr>
        <w:jc w:val="right"/>
        <w:rPr>
          <w:b w:val="0"/>
        </w:rPr>
      </w:pPr>
      <w:r w:rsidRPr="00DB24D8">
        <w:rPr>
          <w:b w:val="0"/>
        </w:rPr>
        <w:t>(1 Mark)</w:t>
      </w:r>
    </w:p>
    <w:p w14:paraId="20C01510" w14:textId="77777777" w:rsidR="00C3450B" w:rsidRPr="00DB24D8" w:rsidRDefault="00C3450B">
      <w:pPr>
        <w:jc w:val="center"/>
        <w:rPr>
          <w:b w:val="0"/>
        </w:rPr>
      </w:pPr>
      <w:r w:rsidRPr="00DB24D8">
        <w:rPr>
          <w:b w:val="0"/>
        </w:rPr>
        <w:br w:type="column"/>
      </w:r>
      <w:r w:rsidR="00666EED" w:rsidRPr="00DB24D8">
        <w:rPr>
          <w:b w:val="0"/>
          <w:noProof/>
          <w:lang w:val="en-GB" w:eastAsia="en-GB"/>
        </w:rPr>
        <w:lastRenderedPageBreak/>
        <w:drawing>
          <wp:inline distT="0" distB="0" distL="0" distR="0" wp14:anchorId="782E3C6C" wp14:editId="20D0F2E6">
            <wp:extent cx="4373245" cy="1542415"/>
            <wp:effectExtent l="0" t="0" r="0" b="6985"/>
            <wp:docPr id="1" name="Picture 1" descr="湎&qu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湎&quo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45" cy="1542415"/>
                    </a:xfrm>
                    <a:prstGeom prst="rect">
                      <a:avLst/>
                    </a:prstGeom>
                    <a:noFill/>
                    <a:ln>
                      <a:noFill/>
                    </a:ln>
                  </pic:spPr>
                </pic:pic>
              </a:graphicData>
            </a:graphic>
          </wp:inline>
        </w:drawing>
      </w:r>
    </w:p>
    <w:p w14:paraId="03F4CF7F" w14:textId="77777777" w:rsidR="00C3450B" w:rsidRPr="00DB24D8" w:rsidRDefault="00C3450B">
      <w:pPr>
        <w:jc w:val="center"/>
        <w:rPr>
          <w:b w:val="0"/>
        </w:rPr>
      </w:pPr>
    </w:p>
    <w:p w14:paraId="61C8F5F4" w14:textId="77777777" w:rsidR="00C3450B" w:rsidRPr="00DB24D8" w:rsidRDefault="00C3450B">
      <w:pPr>
        <w:jc w:val="center"/>
        <w:rPr>
          <w:b w:val="0"/>
        </w:rPr>
      </w:pPr>
    </w:p>
    <w:p w14:paraId="75908208" w14:textId="77777777" w:rsidR="00C3450B" w:rsidRPr="00DB24D8" w:rsidRDefault="002F4EB9">
      <w:pPr>
        <w:rPr>
          <w:b w:val="0"/>
        </w:rPr>
      </w:pPr>
      <w:r w:rsidRPr="00DB24D8">
        <w:rPr>
          <w:b w:val="0"/>
        </w:rPr>
        <w:t xml:space="preserve">2. </w:t>
      </w:r>
      <w:r w:rsidR="00C3450B" w:rsidRPr="00DB24D8">
        <w:rPr>
          <w:b w:val="0"/>
        </w:rPr>
        <w:t xml:space="preserve">Starting from rest, </w:t>
      </w:r>
      <w:r w:rsidR="0071424A">
        <w:rPr>
          <w:b w:val="0"/>
        </w:rPr>
        <w:t>Qui</w:t>
      </w:r>
      <w:r w:rsidR="00113B76">
        <w:rPr>
          <w:b w:val="0"/>
        </w:rPr>
        <w:t>n</w:t>
      </w:r>
      <w:r w:rsidR="0071424A">
        <w:rPr>
          <w:b w:val="0"/>
        </w:rPr>
        <w:t>lan gets into</w:t>
      </w:r>
      <w:r w:rsidR="00113B76">
        <w:rPr>
          <w:b w:val="0"/>
        </w:rPr>
        <w:t xml:space="preserve"> his car</w:t>
      </w:r>
      <w:r w:rsidR="00C3450B" w:rsidRPr="00DB24D8">
        <w:rPr>
          <w:b w:val="0"/>
        </w:rPr>
        <w:t xml:space="preserve"> </w:t>
      </w:r>
      <w:r w:rsidR="00113B76">
        <w:rPr>
          <w:b w:val="0"/>
        </w:rPr>
        <w:t>and ends up in a lane where he travels over a</w:t>
      </w:r>
      <w:r w:rsidR="00C3450B" w:rsidRPr="00DB24D8">
        <w:rPr>
          <w:b w:val="0"/>
        </w:rPr>
        <w:t xml:space="preserve"> long, straight but arched bridge. The bridge spans a distance of 100.0 m but has an arch</w:t>
      </w:r>
      <w:r w:rsidR="001E1A32">
        <w:rPr>
          <w:b w:val="0"/>
        </w:rPr>
        <w:t xml:space="preserve">ed length of 115.0 </w:t>
      </w:r>
      <w:proofErr w:type="gramStart"/>
      <w:r w:rsidR="001E1A32">
        <w:rPr>
          <w:b w:val="0"/>
        </w:rPr>
        <w:t>m .</w:t>
      </w:r>
      <w:proofErr w:type="gramEnd"/>
      <w:r w:rsidR="001E1A32">
        <w:rPr>
          <w:b w:val="0"/>
        </w:rPr>
        <w:t xml:space="preserve"> </w:t>
      </w:r>
      <w:r w:rsidR="00113B76">
        <w:rPr>
          <w:b w:val="0"/>
        </w:rPr>
        <w:t>His</w:t>
      </w:r>
      <w:r w:rsidR="00C3450B" w:rsidRPr="00DB24D8">
        <w:rPr>
          <w:b w:val="0"/>
        </w:rPr>
        <w:t xml:space="preserve"> car accelerates to a speed of 65.0 km h</w:t>
      </w:r>
      <w:r w:rsidR="00C3450B" w:rsidRPr="00DB24D8">
        <w:rPr>
          <w:b w:val="0"/>
          <w:vertAlign w:val="superscript"/>
        </w:rPr>
        <w:t>-1</w:t>
      </w:r>
      <w:r w:rsidR="00C3450B" w:rsidRPr="00DB24D8">
        <w:rPr>
          <w:b w:val="0"/>
        </w:rPr>
        <w:t xml:space="preserve"> which is the speed that </w:t>
      </w:r>
      <w:r w:rsidR="00113B76">
        <w:rPr>
          <w:b w:val="0"/>
        </w:rPr>
        <w:t>he</w:t>
      </w:r>
      <w:r w:rsidR="00C3450B" w:rsidRPr="00DB24D8">
        <w:rPr>
          <w:b w:val="0"/>
        </w:rPr>
        <w:t xml:space="preserve"> maintains for the remainder of the drive across the bridge. It takes 8.50 s to cross the bridge, calculate:</w:t>
      </w:r>
    </w:p>
    <w:p w14:paraId="43D9586E" w14:textId="77777777" w:rsidR="00DB24D8" w:rsidRPr="00DB24D8" w:rsidRDefault="00DB24D8">
      <w:pPr>
        <w:rPr>
          <w:b w:val="0"/>
        </w:rPr>
      </w:pPr>
    </w:p>
    <w:p w14:paraId="0422409E" w14:textId="77777777" w:rsidR="00C3450B" w:rsidRPr="00DB24D8" w:rsidRDefault="00113B76" w:rsidP="00DB24D8">
      <w:pPr>
        <w:numPr>
          <w:ilvl w:val="0"/>
          <w:numId w:val="2"/>
        </w:numPr>
        <w:rPr>
          <w:b w:val="0"/>
        </w:rPr>
      </w:pPr>
      <w:r>
        <w:rPr>
          <w:b w:val="0"/>
        </w:rPr>
        <w:t>His</w:t>
      </w:r>
      <w:r w:rsidR="00C3450B" w:rsidRPr="00DB24D8">
        <w:rPr>
          <w:b w:val="0"/>
        </w:rPr>
        <w:t xml:space="preserve"> average speed across the bridge.</w:t>
      </w:r>
    </w:p>
    <w:p w14:paraId="311599E8" w14:textId="77777777" w:rsidR="00DB24D8" w:rsidRPr="00DB24D8" w:rsidRDefault="00DB24D8" w:rsidP="00DB24D8">
      <w:pPr>
        <w:ind w:left="360"/>
        <w:rPr>
          <w:b w:val="0"/>
        </w:rPr>
      </w:pPr>
    </w:p>
    <w:p w14:paraId="367580E9" w14:textId="77777777" w:rsidR="009630A0" w:rsidRDefault="00D40C96">
      <w:pPr>
        <w:spacing w:line="360" w:lineRule="auto"/>
        <w:rPr>
          <w:b w:val="0"/>
          <w:color w:val="FF0000"/>
        </w:rPr>
      </w:pPr>
      <w:r>
        <w:rPr>
          <w:b w:val="0"/>
          <w:color w:val="FF0000"/>
        </w:rPr>
        <w:t>s</w:t>
      </w:r>
      <w:r w:rsidRPr="00D40C96">
        <w:rPr>
          <w:b w:val="0"/>
          <w:color w:val="FF0000"/>
        </w:rPr>
        <w:t xml:space="preserve"> = d/</w:t>
      </w:r>
      <w:proofErr w:type="gramStart"/>
      <w:r w:rsidRPr="00D40C96">
        <w:rPr>
          <w:b w:val="0"/>
          <w:color w:val="FF0000"/>
        </w:rPr>
        <w:t>t  =</w:t>
      </w:r>
      <w:proofErr w:type="gramEnd"/>
      <w:r w:rsidRPr="00D40C96">
        <w:rPr>
          <w:b w:val="0"/>
          <w:color w:val="FF0000"/>
        </w:rPr>
        <w:t xml:space="preserve"> 115 / 8.5   </w:t>
      </w:r>
      <w:r>
        <w:rPr>
          <w:b w:val="0"/>
          <w:color w:val="FF0000"/>
        </w:rPr>
        <w:tab/>
      </w:r>
      <w:r>
        <w:rPr>
          <w:b w:val="0"/>
          <w:color w:val="FF0000"/>
        </w:rPr>
        <w:tab/>
        <w:t>d = 115m t = 8.5</w:t>
      </w:r>
      <w:r w:rsidR="004A10E4">
        <w:rPr>
          <w:b w:val="0"/>
          <w:color w:val="FF0000"/>
        </w:rPr>
        <w:t xml:space="preserve"> sec</w:t>
      </w:r>
      <w:r w:rsidR="009630A0">
        <w:rPr>
          <w:b w:val="0"/>
          <w:color w:val="FF0000"/>
        </w:rPr>
        <w:tab/>
      </w:r>
      <w:r w:rsidR="009630A0">
        <w:rPr>
          <w:b w:val="0"/>
          <w:color w:val="00B0F0"/>
        </w:rPr>
        <w:t>(1 mark)</w:t>
      </w:r>
    </w:p>
    <w:p w14:paraId="24BE2F13" w14:textId="76032864" w:rsidR="00C3450B" w:rsidRPr="009630A0" w:rsidRDefault="00D40C96">
      <w:pPr>
        <w:spacing w:line="360" w:lineRule="auto"/>
        <w:rPr>
          <w:b w:val="0"/>
          <w:color w:val="FF0000"/>
        </w:rPr>
      </w:pPr>
      <w:r w:rsidRPr="00D40C96">
        <w:rPr>
          <w:b w:val="0"/>
          <w:color w:val="FF0000"/>
        </w:rPr>
        <w:t>=</w:t>
      </w:r>
      <w:r>
        <w:rPr>
          <w:b w:val="0"/>
          <w:color w:val="FF0000"/>
        </w:rPr>
        <w:t xml:space="preserve"> 13.5</w:t>
      </w:r>
      <w:r w:rsidRPr="00D40C96">
        <w:rPr>
          <w:b w:val="0"/>
          <w:color w:val="FF0000"/>
        </w:rPr>
        <w:t xml:space="preserve"> m/s </w:t>
      </w:r>
      <w:r w:rsidR="009630A0">
        <w:rPr>
          <w:b w:val="0"/>
          <w:color w:val="FF0000"/>
        </w:rPr>
        <w:tab/>
      </w:r>
      <w:r w:rsidR="009630A0">
        <w:rPr>
          <w:b w:val="0"/>
          <w:color w:val="FF0000"/>
        </w:rPr>
        <w:tab/>
      </w:r>
      <w:r w:rsidR="009630A0">
        <w:rPr>
          <w:b w:val="0"/>
          <w:color w:val="FF0000"/>
        </w:rPr>
        <w:tab/>
      </w:r>
      <w:r w:rsidR="009630A0">
        <w:rPr>
          <w:b w:val="0"/>
          <w:color w:val="FF0000"/>
        </w:rPr>
        <w:tab/>
      </w:r>
      <w:r w:rsidR="009630A0">
        <w:rPr>
          <w:b w:val="0"/>
          <w:color w:val="FF0000"/>
        </w:rPr>
        <w:tab/>
      </w:r>
      <w:r w:rsidR="009630A0">
        <w:rPr>
          <w:b w:val="0"/>
          <w:color w:val="FF0000"/>
        </w:rPr>
        <w:tab/>
      </w:r>
      <w:r w:rsidR="009630A0">
        <w:rPr>
          <w:b w:val="0"/>
          <w:color w:val="00B0F0"/>
        </w:rPr>
        <w:t>(1 mark)</w:t>
      </w:r>
      <w:r w:rsidR="009630A0">
        <w:rPr>
          <w:b w:val="0"/>
          <w:color w:val="FF0000"/>
        </w:rPr>
        <w:t xml:space="preserve"> </w:t>
      </w:r>
      <w:r w:rsidR="00C3450B"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20C4EB" w14:textId="77777777" w:rsidR="00C3450B" w:rsidRPr="00DB24D8" w:rsidRDefault="00C3450B">
      <w:pPr>
        <w:jc w:val="right"/>
        <w:rPr>
          <w:b w:val="0"/>
        </w:rPr>
      </w:pPr>
      <w:r w:rsidRPr="00DB24D8">
        <w:rPr>
          <w:b w:val="0"/>
        </w:rPr>
        <w:t>(2 Marks)</w:t>
      </w:r>
    </w:p>
    <w:p w14:paraId="172F3D1F" w14:textId="77777777" w:rsidR="00C3450B" w:rsidRPr="00DB24D8" w:rsidRDefault="00C3450B">
      <w:pPr>
        <w:rPr>
          <w:b w:val="0"/>
        </w:rPr>
      </w:pPr>
      <w:r w:rsidRPr="00DB24D8">
        <w:rPr>
          <w:b w:val="0"/>
        </w:rPr>
        <w:t xml:space="preserve">b) </w:t>
      </w:r>
      <w:r w:rsidR="00113B76">
        <w:rPr>
          <w:b w:val="0"/>
        </w:rPr>
        <w:t>His</w:t>
      </w:r>
      <w:r w:rsidR="001E1A32">
        <w:rPr>
          <w:b w:val="0"/>
        </w:rPr>
        <w:t xml:space="preserve"> </w:t>
      </w:r>
      <w:r w:rsidRPr="00DB24D8">
        <w:rPr>
          <w:b w:val="0"/>
        </w:rPr>
        <w:t>average velocity across the bridge.</w:t>
      </w:r>
    </w:p>
    <w:p w14:paraId="0A488843" w14:textId="77777777" w:rsidR="00DB24D8" w:rsidRPr="00DB24D8" w:rsidRDefault="00DB24D8">
      <w:pPr>
        <w:rPr>
          <w:b w:val="0"/>
        </w:rPr>
      </w:pPr>
    </w:p>
    <w:p w14:paraId="6D1D054D" w14:textId="02ACB04D" w:rsidR="00D40C96" w:rsidRPr="00D40C96" w:rsidRDefault="00D40C96">
      <w:pPr>
        <w:spacing w:line="360" w:lineRule="auto"/>
        <w:rPr>
          <w:b w:val="0"/>
          <w:color w:val="FF0000"/>
        </w:rPr>
      </w:pPr>
      <w:r w:rsidRPr="00D40C96">
        <w:rPr>
          <w:b w:val="0"/>
          <w:color w:val="FF0000"/>
        </w:rPr>
        <w:t>v = s / t = 100/8.5</w:t>
      </w:r>
      <w:r w:rsidR="004A10E4">
        <w:rPr>
          <w:b w:val="0"/>
          <w:color w:val="FF0000"/>
        </w:rPr>
        <w:tab/>
        <w:t>s = 100m t = 8.5 sec</w:t>
      </w:r>
      <w:r w:rsidR="009630A0">
        <w:rPr>
          <w:b w:val="0"/>
          <w:color w:val="FF0000"/>
        </w:rPr>
        <w:t xml:space="preserve"> </w:t>
      </w:r>
      <w:r w:rsidR="009630A0">
        <w:rPr>
          <w:b w:val="0"/>
          <w:color w:val="FF0000"/>
        </w:rPr>
        <w:tab/>
      </w:r>
      <w:r w:rsidR="009630A0">
        <w:rPr>
          <w:b w:val="0"/>
          <w:color w:val="FF0000"/>
        </w:rPr>
        <w:tab/>
      </w:r>
      <w:r w:rsidR="009630A0">
        <w:rPr>
          <w:b w:val="0"/>
          <w:color w:val="00B0F0"/>
        </w:rPr>
        <w:t>(1 mark)</w:t>
      </w:r>
    </w:p>
    <w:p w14:paraId="41D0D9A5" w14:textId="06A39AFA" w:rsidR="009630A0" w:rsidRDefault="00D40C96">
      <w:pPr>
        <w:spacing w:line="360" w:lineRule="auto"/>
        <w:rPr>
          <w:b w:val="0"/>
          <w:color w:val="00B0F0"/>
        </w:rPr>
      </w:pPr>
      <w:r w:rsidRPr="00D40C96">
        <w:rPr>
          <w:b w:val="0"/>
          <w:color w:val="FF0000"/>
        </w:rPr>
        <w:t xml:space="preserve">= 11.8m/s </w:t>
      </w:r>
      <w:r w:rsidR="00822DC6">
        <w:rPr>
          <w:b w:val="0"/>
          <w:color w:val="FF0000"/>
        </w:rPr>
        <w:t xml:space="preserve">over the bridge </w:t>
      </w:r>
      <w:r w:rsidR="009630A0">
        <w:rPr>
          <w:b w:val="0"/>
          <w:color w:val="FF0000"/>
        </w:rPr>
        <w:tab/>
      </w:r>
      <w:r w:rsidR="009630A0">
        <w:rPr>
          <w:b w:val="0"/>
          <w:color w:val="FF0000"/>
        </w:rPr>
        <w:tab/>
      </w:r>
      <w:r w:rsidR="009630A0">
        <w:rPr>
          <w:b w:val="0"/>
          <w:color w:val="FF0000"/>
        </w:rPr>
        <w:tab/>
      </w:r>
      <w:r w:rsidR="009630A0">
        <w:rPr>
          <w:b w:val="0"/>
          <w:color w:val="FF0000"/>
        </w:rPr>
        <w:tab/>
      </w:r>
      <w:r w:rsidR="009630A0">
        <w:rPr>
          <w:b w:val="0"/>
          <w:color w:val="00B0F0"/>
        </w:rPr>
        <w:t>(1 mark)</w:t>
      </w:r>
    </w:p>
    <w:p w14:paraId="1BA01615" w14:textId="50E685E9" w:rsidR="00C3450B" w:rsidRPr="00DB24D8" w:rsidRDefault="009630A0">
      <w:pPr>
        <w:spacing w:line="360" w:lineRule="auto"/>
        <w:rPr>
          <w:b w:val="0"/>
        </w:rPr>
      </w:pPr>
      <w:r>
        <w:rPr>
          <w:b w:val="0"/>
          <w:color w:val="FF0000"/>
        </w:rPr>
        <w:tab/>
      </w:r>
      <w:r w:rsidR="00C3450B" w:rsidRPr="00DB24D8">
        <w:rPr>
          <w:b w:val="0"/>
        </w:rPr>
        <w:t>____________________________________________________________________________________________________________________________________________________________________________________</w:t>
      </w:r>
    </w:p>
    <w:p w14:paraId="677BEFC1" w14:textId="77777777" w:rsidR="00C3450B" w:rsidRPr="00DB24D8" w:rsidRDefault="00C3450B">
      <w:pPr>
        <w:jc w:val="right"/>
        <w:rPr>
          <w:b w:val="0"/>
        </w:rPr>
      </w:pPr>
      <w:r w:rsidRPr="00DB24D8">
        <w:rPr>
          <w:b w:val="0"/>
        </w:rPr>
        <w:t>(2 Marks)</w:t>
      </w:r>
    </w:p>
    <w:p w14:paraId="18A9ADEF" w14:textId="77777777" w:rsidR="00C3450B" w:rsidRPr="00DB24D8" w:rsidRDefault="00C3450B">
      <w:pPr>
        <w:rPr>
          <w:b w:val="0"/>
        </w:rPr>
      </w:pPr>
    </w:p>
    <w:p w14:paraId="4082761A" w14:textId="77777777" w:rsidR="00DB24D8" w:rsidRPr="00DB24D8" w:rsidRDefault="00C3450B">
      <w:pPr>
        <w:rPr>
          <w:b w:val="0"/>
        </w:rPr>
      </w:pPr>
      <w:r w:rsidRPr="00DB24D8">
        <w:rPr>
          <w:b w:val="0"/>
        </w:rPr>
        <w:t xml:space="preserve">3. </w:t>
      </w:r>
      <w:r w:rsidR="00113B76">
        <w:rPr>
          <w:b w:val="0"/>
        </w:rPr>
        <w:t>Andrey, while running</w:t>
      </w:r>
      <w:r w:rsidRPr="00DB24D8">
        <w:rPr>
          <w:b w:val="0"/>
        </w:rPr>
        <w:t>, can accelerate from rest to a velocity of 15.0 ms</w:t>
      </w:r>
      <w:r w:rsidRPr="00DB24D8">
        <w:rPr>
          <w:b w:val="0"/>
          <w:vertAlign w:val="superscript"/>
        </w:rPr>
        <w:t>-1</w:t>
      </w:r>
      <w:r w:rsidRPr="00DB24D8">
        <w:rPr>
          <w:b w:val="0"/>
        </w:rPr>
        <w:t xml:space="preserve"> in the same time that </w:t>
      </w:r>
      <w:r w:rsidR="001E1A32">
        <w:rPr>
          <w:b w:val="0"/>
        </w:rPr>
        <w:t>Monique</w:t>
      </w:r>
      <w:r w:rsidRPr="00DB24D8">
        <w:rPr>
          <w:b w:val="0"/>
        </w:rPr>
        <w:t>, driving a car can accelerate from 70 km h</w:t>
      </w:r>
      <w:r w:rsidRPr="00DB24D8">
        <w:rPr>
          <w:b w:val="0"/>
          <w:vertAlign w:val="superscript"/>
        </w:rPr>
        <w:t>-1</w:t>
      </w:r>
      <w:r w:rsidRPr="00DB24D8">
        <w:rPr>
          <w:b w:val="0"/>
        </w:rPr>
        <w:t xml:space="preserve"> to 85 km h</w:t>
      </w:r>
      <w:r w:rsidRPr="00DB24D8">
        <w:rPr>
          <w:b w:val="0"/>
          <w:vertAlign w:val="superscript"/>
        </w:rPr>
        <w:t>-1</w:t>
      </w:r>
      <w:r w:rsidRPr="00DB24D8">
        <w:rPr>
          <w:b w:val="0"/>
        </w:rPr>
        <w:t>. Which person</w:t>
      </w:r>
      <w:r w:rsidR="001E1A32">
        <w:rPr>
          <w:b w:val="0"/>
        </w:rPr>
        <w:t xml:space="preserve"> has the greatest acceleration?</w:t>
      </w:r>
    </w:p>
    <w:p w14:paraId="67F999D6" w14:textId="5C511482" w:rsidR="00C3450B" w:rsidRPr="00822DC6" w:rsidRDefault="00822DC6">
      <w:pPr>
        <w:spacing w:line="360" w:lineRule="auto"/>
        <w:rPr>
          <w:b w:val="0"/>
          <w:color w:val="FF0000"/>
        </w:rPr>
      </w:pPr>
      <w:r w:rsidRPr="00822DC6">
        <w:rPr>
          <w:b w:val="0"/>
          <w:color w:val="FF0000"/>
        </w:rPr>
        <w:t>Time period, same as both, set t = 1 second</w:t>
      </w:r>
      <w:r w:rsidR="009630A0">
        <w:rPr>
          <w:b w:val="0"/>
          <w:color w:val="FF0000"/>
        </w:rPr>
        <w:t xml:space="preserve"> </w:t>
      </w:r>
      <w:r w:rsidR="009630A0">
        <w:rPr>
          <w:b w:val="0"/>
          <w:color w:val="FF0000"/>
        </w:rPr>
        <w:tab/>
      </w:r>
      <w:r w:rsidR="009630A0">
        <w:rPr>
          <w:b w:val="0"/>
          <w:color w:val="FF0000"/>
        </w:rPr>
        <w:tab/>
      </w:r>
      <w:r w:rsidR="009630A0">
        <w:rPr>
          <w:b w:val="0"/>
          <w:color w:val="FF0000"/>
        </w:rPr>
        <w:tab/>
      </w:r>
      <w:r w:rsidR="009630A0">
        <w:rPr>
          <w:b w:val="0"/>
          <w:color w:val="FF0000"/>
        </w:rPr>
        <w:tab/>
      </w:r>
    </w:p>
    <w:p w14:paraId="5BB872B5" w14:textId="6F81F5C0" w:rsidR="00064CB8" w:rsidRPr="009630A0" w:rsidRDefault="00822DC6">
      <w:pPr>
        <w:spacing w:line="360" w:lineRule="auto"/>
        <w:rPr>
          <w:b w:val="0"/>
          <w:color w:val="FF0000"/>
        </w:rPr>
      </w:pPr>
      <w:r w:rsidRPr="009630A0">
        <w:rPr>
          <w:b w:val="0"/>
          <w:color w:val="FF0000"/>
        </w:rPr>
        <w:t xml:space="preserve">Andrey a = v /t </w:t>
      </w:r>
      <w:r w:rsidR="00064CB8" w:rsidRPr="009630A0">
        <w:rPr>
          <w:b w:val="0"/>
          <w:color w:val="FF0000"/>
        </w:rPr>
        <w:t>= 15.0 / 1</w:t>
      </w:r>
      <w:r w:rsidR="009630A0" w:rsidRPr="009630A0">
        <w:rPr>
          <w:b w:val="0"/>
          <w:color w:val="FF0000"/>
        </w:rPr>
        <w:t xml:space="preserve"> = 15 m/s</w:t>
      </w:r>
      <w:r w:rsidR="009630A0" w:rsidRPr="009630A0">
        <w:rPr>
          <w:b w:val="0"/>
          <w:color w:val="FF0000"/>
          <w:vertAlign w:val="superscript"/>
        </w:rPr>
        <w:t>2</w:t>
      </w:r>
      <w:r w:rsidR="009630A0">
        <w:rPr>
          <w:b w:val="0"/>
          <w:color w:val="FF0000"/>
          <w:vertAlign w:val="superscript"/>
        </w:rPr>
        <w:tab/>
      </w:r>
      <w:r w:rsidR="009630A0">
        <w:rPr>
          <w:b w:val="0"/>
          <w:color w:val="FF0000"/>
          <w:vertAlign w:val="superscript"/>
        </w:rPr>
        <w:tab/>
      </w:r>
      <w:r w:rsidR="009630A0">
        <w:rPr>
          <w:b w:val="0"/>
          <w:color w:val="FF0000"/>
          <w:vertAlign w:val="superscript"/>
        </w:rPr>
        <w:tab/>
      </w:r>
      <w:r w:rsidR="009630A0">
        <w:rPr>
          <w:b w:val="0"/>
          <w:color w:val="FF0000"/>
          <w:vertAlign w:val="superscript"/>
        </w:rPr>
        <w:tab/>
      </w:r>
      <w:r w:rsidR="009630A0">
        <w:rPr>
          <w:b w:val="0"/>
          <w:color w:val="FF0000"/>
          <w:vertAlign w:val="superscript"/>
        </w:rPr>
        <w:tab/>
      </w:r>
      <w:r w:rsidR="009630A0">
        <w:rPr>
          <w:b w:val="0"/>
          <w:color w:val="00B0F0"/>
        </w:rPr>
        <w:t>(1 mark)</w:t>
      </w:r>
    </w:p>
    <w:p w14:paraId="171C93F9" w14:textId="77274924" w:rsidR="009630A0" w:rsidRPr="009630A0" w:rsidRDefault="00064CB8" w:rsidP="00064CB8">
      <w:pPr>
        <w:spacing w:line="360" w:lineRule="auto"/>
        <w:rPr>
          <w:b w:val="0"/>
          <w:color w:val="FF0000"/>
        </w:rPr>
      </w:pPr>
      <w:r w:rsidRPr="009630A0">
        <w:rPr>
          <w:b w:val="0"/>
          <w:color w:val="FF0000"/>
        </w:rPr>
        <w:t xml:space="preserve">Monique: convert </w:t>
      </w:r>
      <w:r w:rsidRPr="009630A0">
        <w:rPr>
          <w:b w:val="0"/>
          <w:color w:val="FF0000"/>
        </w:rPr>
        <w:sym w:font="Symbol" w:char="F044"/>
      </w:r>
      <w:r w:rsidRPr="009630A0">
        <w:rPr>
          <w:b w:val="0"/>
          <w:color w:val="FF0000"/>
        </w:rPr>
        <w:t xml:space="preserve">v in km/h to m/s  </w:t>
      </w:r>
      <w:r w:rsidRPr="009630A0">
        <w:rPr>
          <w:b w:val="0"/>
          <w:color w:val="FF0000"/>
        </w:rPr>
        <w:sym w:font="Symbol" w:char="F044"/>
      </w:r>
      <w:r w:rsidRPr="009630A0">
        <w:rPr>
          <w:b w:val="0"/>
          <w:color w:val="FF0000"/>
        </w:rPr>
        <w:t>v = 15km/s -&gt; 4.67 m/s</w:t>
      </w:r>
      <w:r w:rsidR="009630A0" w:rsidRPr="009630A0">
        <w:rPr>
          <w:b w:val="0"/>
          <w:color w:val="FF0000"/>
        </w:rPr>
        <w:t xml:space="preserve"> </w:t>
      </w:r>
      <w:r w:rsidR="009630A0">
        <w:rPr>
          <w:b w:val="0"/>
          <w:color w:val="FF0000"/>
        </w:rPr>
        <w:tab/>
      </w:r>
      <w:r w:rsidR="009630A0">
        <w:rPr>
          <w:b w:val="0"/>
          <w:color w:val="00B0F0"/>
        </w:rPr>
        <w:t>(1 mark)</w:t>
      </w:r>
    </w:p>
    <w:p w14:paraId="627042C2" w14:textId="3264B3C3" w:rsidR="009630A0" w:rsidRDefault="009630A0" w:rsidP="009630A0">
      <w:pPr>
        <w:spacing w:line="360" w:lineRule="auto"/>
        <w:ind w:left="720" w:firstLine="720"/>
        <w:rPr>
          <w:b w:val="0"/>
          <w:color w:val="FF0000"/>
          <w:vertAlign w:val="superscript"/>
        </w:rPr>
      </w:pPr>
      <w:r w:rsidRPr="009630A0">
        <w:rPr>
          <w:b w:val="0"/>
          <w:color w:val="FF0000"/>
        </w:rPr>
        <w:t xml:space="preserve">a = v / t </w:t>
      </w:r>
      <w:proofErr w:type="gramStart"/>
      <w:r w:rsidRPr="009630A0">
        <w:rPr>
          <w:b w:val="0"/>
          <w:color w:val="FF0000"/>
        </w:rPr>
        <w:t>=  4.67</w:t>
      </w:r>
      <w:proofErr w:type="gramEnd"/>
      <w:r w:rsidRPr="009630A0">
        <w:rPr>
          <w:b w:val="0"/>
          <w:color w:val="FF0000"/>
        </w:rPr>
        <w:t xml:space="preserve"> m/s</w:t>
      </w:r>
      <w:r w:rsidRPr="009630A0">
        <w:rPr>
          <w:b w:val="0"/>
          <w:color w:val="FF0000"/>
          <w:vertAlign w:val="superscript"/>
        </w:rPr>
        <w:t>2</w:t>
      </w:r>
      <w:r>
        <w:rPr>
          <w:b w:val="0"/>
          <w:color w:val="FF0000"/>
          <w:vertAlign w:val="superscript"/>
        </w:rPr>
        <w:tab/>
      </w:r>
      <w:r>
        <w:rPr>
          <w:b w:val="0"/>
          <w:color w:val="FF0000"/>
          <w:vertAlign w:val="superscript"/>
        </w:rPr>
        <w:tab/>
      </w:r>
      <w:r>
        <w:rPr>
          <w:b w:val="0"/>
          <w:color w:val="FF0000"/>
          <w:vertAlign w:val="superscript"/>
        </w:rPr>
        <w:tab/>
      </w:r>
      <w:r>
        <w:rPr>
          <w:b w:val="0"/>
          <w:color w:val="FF0000"/>
          <w:vertAlign w:val="superscript"/>
        </w:rPr>
        <w:tab/>
      </w:r>
      <w:r>
        <w:rPr>
          <w:b w:val="0"/>
          <w:color w:val="FF0000"/>
          <w:vertAlign w:val="superscript"/>
        </w:rPr>
        <w:tab/>
      </w:r>
      <w:r>
        <w:rPr>
          <w:b w:val="0"/>
          <w:color w:val="00B0F0"/>
        </w:rPr>
        <w:t>(1 mark)</w:t>
      </w:r>
    </w:p>
    <w:p w14:paraId="4AF040C1" w14:textId="074EA20A" w:rsidR="009630A0" w:rsidRPr="009630A0" w:rsidRDefault="009630A0" w:rsidP="009630A0">
      <w:pPr>
        <w:spacing w:line="360" w:lineRule="auto"/>
        <w:rPr>
          <w:b w:val="0"/>
          <w:color w:val="FF0000"/>
        </w:rPr>
      </w:pPr>
      <w:proofErr w:type="gramStart"/>
      <w:r>
        <w:rPr>
          <w:b w:val="0"/>
          <w:color w:val="FF0000"/>
        </w:rPr>
        <w:t>Therefore</w:t>
      </w:r>
      <w:proofErr w:type="gramEnd"/>
      <w:r w:rsidR="00064CB8" w:rsidRPr="009630A0">
        <w:rPr>
          <w:b w:val="0"/>
          <w:color w:val="FF0000"/>
        </w:rPr>
        <w:t xml:space="preserve"> </w:t>
      </w:r>
      <w:r w:rsidRPr="009630A0">
        <w:rPr>
          <w:b w:val="0"/>
          <w:color w:val="FF0000"/>
        </w:rPr>
        <w:t xml:space="preserve">Andrey has the greatest acceleration </w:t>
      </w:r>
      <w:r>
        <w:rPr>
          <w:b w:val="0"/>
          <w:color w:val="FF0000"/>
        </w:rPr>
        <w:tab/>
      </w:r>
      <w:r>
        <w:rPr>
          <w:b w:val="0"/>
          <w:color w:val="FF0000"/>
        </w:rPr>
        <w:tab/>
      </w:r>
      <w:r>
        <w:rPr>
          <w:b w:val="0"/>
          <w:color w:val="FF0000"/>
        </w:rPr>
        <w:tab/>
      </w:r>
      <w:r>
        <w:rPr>
          <w:b w:val="0"/>
          <w:color w:val="00B0F0"/>
        </w:rPr>
        <w:t>(1 mark)</w:t>
      </w:r>
    </w:p>
    <w:p w14:paraId="37BFE938" w14:textId="73CDCC71" w:rsidR="00C3450B" w:rsidRPr="00DB24D8" w:rsidRDefault="009630A0">
      <w:pPr>
        <w:jc w:val="right"/>
        <w:rPr>
          <w:b w:val="0"/>
        </w:rPr>
      </w:pPr>
      <w:r w:rsidRPr="00DB24D8">
        <w:rPr>
          <w:b w:val="0"/>
        </w:rPr>
        <w:t xml:space="preserve"> </w:t>
      </w:r>
      <w:r w:rsidR="00C3450B" w:rsidRPr="00DB24D8">
        <w:rPr>
          <w:b w:val="0"/>
        </w:rPr>
        <w:t>(4 Marks)</w:t>
      </w:r>
    </w:p>
    <w:p w14:paraId="5862ECC6" w14:textId="44A17345" w:rsidR="00C3450B" w:rsidRDefault="00C3450B">
      <w:pPr>
        <w:rPr>
          <w:b w:val="0"/>
        </w:rPr>
      </w:pPr>
      <w:r w:rsidRPr="00DB24D8">
        <w:rPr>
          <w:b w:val="0"/>
        </w:rPr>
        <w:br w:type="page"/>
      </w:r>
      <w:r w:rsidRPr="00FF2E51">
        <w:rPr>
          <w:b w:val="0"/>
        </w:rPr>
        <w:lastRenderedPageBreak/>
        <w:t xml:space="preserve">4. </w:t>
      </w:r>
      <w:r w:rsidR="00FF2E51" w:rsidRPr="00FF2E51">
        <w:rPr>
          <w:b w:val="0"/>
        </w:rPr>
        <w:t xml:space="preserve">Josh is horrendously injured at the base of the cliff and needs to be rescued by the State Emergency Service (SES). </w:t>
      </w:r>
      <w:r w:rsidRPr="00FF2E51">
        <w:rPr>
          <w:b w:val="0"/>
        </w:rPr>
        <w:t xml:space="preserve">To </w:t>
      </w:r>
      <w:r w:rsidR="00FF2E51" w:rsidRPr="00FF2E51">
        <w:rPr>
          <w:b w:val="0"/>
        </w:rPr>
        <w:t>retrieve him they use</w:t>
      </w:r>
      <w:r w:rsidRPr="00FF2E51">
        <w:rPr>
          <w:b w:val="0"/>
        </w:rPr>
        <w:t xml:space="preserve"> a pulley system </w:t>
      </w:r>
      <w:r w:rsidR="00FF2E51" w:rsidRPr="00FF2E51">
        <w:rPr>
          <w:b w:val="0"/>
        </w:rPr>
        <w:t>set up at the top of the cliff</w:t>
      </w:r>
      <w:r w:rsidRPr="00FF2E51">
        <w:rPr>
          <w:b w:val="0"/>
        </w:rPr>
        <w:t xml:space="preserve">. It consists of the pulley, a drive wheel and a cable and hook to lift </w:t>
      </w:r>
      <w:r w:rsidR="00FF2E51" w:rsidRPr="00FF2E51">
        <w:rPr>
          <w:b w:val="0"/>
        </w:rPr>
        <w:t>Josh</w:t>
      </w:r>
      <w:r w:rsidRPr="00FF2E51">
        <w:rPr>
          <w:b w:val="0"/>
        </w:rPr>
        <w:t xml:space="preserve"> to a point where </w:t>
      </w:r>
      <w:r w:rsidR="00FF2E51" w:rsidRPr="00FF2E51">
        <w:rPr>
          <w:b w:val="0"/>
        </w:rPr>
        <w:t>he can be raised to the top of the cliff</w:t>
      </w:r>
      <w:r w:rsidRPr="00FF2E51">
        <w:rPr>
          <w:b w:val="0"/>
        </w:rPr>
        <w:t>.</w:t>
      </w:r>
    </w:p>
    <w:p w14:paraId="66224331" w14:textId="77777777" w:rsidR="006C20F6" w:rsidRDefault="006C20F6">
      <w:pPr>
        <w:rPr>
          <w:b w:val="0"/>
        </w:rPr>
      </w:pPr>
    </w:p>
    <w:p w14:paraId="4B7891C8" w14:textId="77777777" w:rsidR="00FF2E51" w:rsidRDefault="006C20F6">
      <w:pPr>
        <w:rPr>
          <w:b w:val="0"/>
        </w:rPr>
      </w:pPr>
      <w:r>
        <w:rPr>
          <w:b w:val="0"/>
          <w:noProof/>
          <w:lang w:val="en-GB" w:eastAsia="en-GB"/>
        </w:rPr>
        <mc:AlternateContent>
          <mc:Choice Requires="wps">
            <w:drawing>
              <wp:anchor distT="0" distB="0" distL="114300" distR="114300" simplePos="0" relativeHeight="251670528" behindDoc="0" locked="0" layoutInCell="1" allowOverlap="1" wp14:anchorId="0B03182E" wp14:editId="10C36026">
                <wp:simplePos x="0" y="0"/>
                <wp:positionH relativeFrom="column">
                  <wp:posOffset>3740150</wp:posOffset>
                </wp:positionH>
                <wp:positionV relativeFrom="paragraph">
                  <wp:posOffset>137795</wp:posOffset>
                </wp:positionV>
                <wp:extent cx="1828800" cy="4572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4CE645" w14:textId="77777777" w:rsidR="006C20F6" w:rsidRPr="006C20F6" w:rsidRDefault="006C20F6">
                            <w:pPr>
                              <w:rPr>
                                <w:rFonts w:asciiTheme="minorHAnsi" w:hAnsiTheme="minorHAnsi"/>
                              </w:rPr>
                            </w:pPr>
                            <w:r>
                              <w:rPr>
                                <w:rFonts w:asciiTheme="minorHAnsi" w:hAnsiTheme="minorHAnsi"/>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0B03182E" id="_x0000_t202" coordsize="21600,21600" o:spt="202" path="m0,0l0,21600,21600,21600,21600,0xe">
                <v:stroke joinstyle="miter"/>
                <v:path gradientshapeok="t" o:connecttype="rect"/>
              </v:shapetype>
              <v:shape id="Text Box 42" o:spid="_x0000_s1026" type="#_x0000_t202" style="position:absolute;margin-left:294.5pt;margin-top:10.85pt;width:2in;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" filled="f" stroked="f">
                <v:textbox>
                  <w:txbxContent>
                    <w:p w14:paraId="6F4CE645" w14:textId="77777777" w:rsidR="006C20F6" w:rsidRPr="006C20F6" w:rsidRDefault="006C20F6">
                      <w:pPr>
                        <w:rPr>
                          <w:rFonts w:asciiTheme="minorHAnsi" w:hAnsiTheme="minorHAnsi"/>
                        </w:rPr>
                      </w:pPr>
                      <w:r>
                        <w:rPr>
                          <w:rFonts w:asciiTheme="minorHAnsi" w:hAnsiTheme="minorHAnsi"/>
                        </w:rPr>
                        <w:t>Pulley</w:t>
                      </w:r>
                    </w:p>
                  </w:txbxContent>
                </v:textbox>
                <w10:wrap type="square"/>
              </v:shape>
            </w:pict>
          </mc:Fallback>
        </mc:AlternateContent>
      </w:r>
      <w:r>
        <w:rPr>
          <w:b w:val="0"/>
          <w:noProof/>
          <w:lang w:val="en-GB" w:eastAsia="en-GB"/>
        </w:rPr>
        <mc:AlternateContent>
          <mc:Choice Requires="wpg">
            <w:drawing>
              <wp:anchor distT="0" distB="0" distL="114300" distR="114300" simplePos="0" relativeHeight="251669504" behindDoc="0" locked="0" layoutInCell="1" allowOverlap="1" wp14:anchorId="324C5790" wp14:editId="35C80D46">
                <wp:simplePos x="0" y="0"/>
                <wp:positionH relativeFrom="column">
                  <wp:posOffset>1344074</wp:posOffset>
                </wp:positionH>
                <wp:positionV relativeFrom="paragraph">
                  <wp:posOffset>83903</wp:posOffset>
                </wp:positionV>
                <wp:extent cx="2599994" cy="2456870"/>
                <wp:effectExtent l="0" t="0" r="0" b="6985"/>
                <wp:wrapThrough wrapText="bothSides">
                  <wp:wrapPolygon edited="0">
                    <wp:start x="14351" y="0"/>
                    <wp:lineTo x="3588" y="2233"/>
                    <wp:lineTo x="211" y="3126"/>
                    <wp:lineTo x="0" y="4243"/>
                    <wp:lineTo x="0" y="8039"/>
                    <wp:lineTo x="13507" y="10719"/>
                    <wp:lineTo x="17516" y="10719"/>
                    <wp:lineTo x="17516" y="14292"/>
                    <wp:lineTo x="15195" y="14515"/>
                    <wp:lineTo x="14773" y="14962"/>
                    <wp:lineTo x="14773" y="21438"/>
                    <wp:lineTo x="21315" y="21438"/>
                    <wp:lineTo x="21315" y="14515"/>
                    <wp:lineTo x="18361" y="14292"/>
                    <wp:lineTo x="18572" y="2680"/>
                    <wp:lineTo x="17727" y="670"/>
                    <wp:lineTo x="16883" y="0"/>
                    <wp:lineTo x="14351" y="0"/>
                  </wp:wrapPolygon>
                </wp:wrapThrough>
                <wp:docPr id="41" name="Group 41"/>
                <wp:cNvGraphicFramePr/>
                <a:graphic xmlns:a="http://schemas.openxmlformats.org/drawingml/2006/main">
                  <a:graphicData uri="http://schemas.microsoft.com/office/word/2010/wordprocessingGroup">
                    <wpg:wgp>
                      <wpg:cNvGrpSpPr/>
                      <wpg:grpSpPr>
                        <a:xfrm>
                          <a:off x="0" y="0"/>
                          <a:ext cx="2599994" cy="2456870"/>
                          <a:chOff x="0" y="0"/>
                          <a:chExt cx="2599994" cy="2456870"/>
                        </a:xfrm>
                      </wpg:grpSpPr>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820849" y="1677725"/>
                            <a:ext cx="779145" cy="779145"/>
                          </a:xfrm>
                          <a:prstGeom prst="rect">
                            <a:avLst/>
                          </a:prstGeom>
                          <a:noFill/>
                          <a:ln>
                            <a:noFill/>
                          </a:ln>
                        </pic:spPr>
                      </pic:pic>
                      <wps:wsp>
                        <wps:cNvPr id="36" name="Straight Connector 36"/>
                        <wps:cNvCnPr/>
                        <wps:spPr>
                          <a:xfrm>
                            <a:off x="2170706" y="341906"/>
                            <a:ext cx="0" cy="14893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Donut 39"/>
                        <wps:cNvSpPr/>
                        <wps:spPr>
                          <a:xfrm>
                            <a:off x="0" y="341906"/>
                            <a:ext cx="571500" cy="571500"/>
                          </a:xfrm>
                          <a:prstGeom prst="donut">
                            <a:avLst>
                              <a:gd name="adj" fmla="val 34739"/>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341906" y="0"/>
                            <a:ext cx="1482670" cy="913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Donut 38"/>
                        <wps:cNvSpPr/>
                        <wps:spPr>
                          <a:xfrm>
                            <a:off x="1598212" y="0"/>
                            <a:ext cx="571500" cy="571500"/>
                          </a:xfrm>
                          <a:prstGeom prst="donut">
                            <a:avLst>
                              <a:gd name="adj" fmla="val 34739"/>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w:pict>
              <v:group w14:anchorId="2FB814B9" id="Group 41" o:spid="_x0000_s1026" style="position:absolute;margin-left:105.85pt;margin-top:6.6pt;width:204.7pt;height:193.45pt;z-index:251669504" coordsize="2599994,245687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820849;top:1677725;width:779145;height:7791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3E&#10;8VrBAAAA2gAAAA8AAABkcnMvZG93bnJldi54bWxEj0FrAjEUhO8F/0N4greaVVBkaxQpiL204Fb0&#10;+ti8bpZuXpYkavTXN4LQ4zAz3zDLdbKduJAPrWMFk3EBgrh2uuVGweF7+7oAESKyxs4xKbhRgPVq&#10;8LLEUrsr7+lSxUZkCIcSFZgY+1LKUBuyGMauJ87ej/MWY5a+kdrjNcNtJ6dFMZcWW84LBnt6N1T/&#10;VmerYF8d067efgW3iKndfJrT3c9OSo2GafMGIlKK/+Fn+0MrmMPjSr4BcvUH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3E8VrBAAAA2gAAAA8AAAAAAAAAAAAAAAAAnAIAAGRy&#10;cy9kb3ducmV2LnhtbFBLBQYAAAAABAAEAPcAAACKAwAAAAA=&#10;">
                  <v:imagedata r:id="rId8" o:title=""/>
                  <v:path arrowok="t"/>
                </v:shape>
                <v:line id="Straight Connector 36" o:spid="_x0000_s1028" style="position:absolute;visibility:visible;mso-wrap-style:square" from="2170706,341906" to="2170706,18312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husQAAADbAAAADwAAAGRycy9kb3ducmV2LnhtbESPQWvCQBSE70L/w/IKvZmNCmlJsxEp&#10;KJ4Kte3B2yP7zEazb9PsmqT/vlsQPA4z8w1TrCfbioF63zhWsEhSEMSV0w3XCr4+t/MXED4ga2wd&#10;k4Jf8rAuH2YF5tqN/EHDIdQiQtjnqMCE0OVS+sqQRZ+4jjh6J9dbDFH2tdQ9jhFuW7lM00xabDgu&#10;GOzozVB1OVytgh+stmSP37shHc2wyk7d+/P5qNTT47R5BRFoCvfwrb3XClYZ/H+JP0C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TeG6xAAAANsAAAAPAAAAAAAAAAAA&#10;AAAAAKECAABkcnMvZG93bnJldi54bWxQSwUGAAAAAAQABAD5AAAAkgMAAAAA&#10;" strokecolor="#4472c4 [3204]" strokeweight=".5pt">
                  <v:stroke joinstyle="miter"/>
                </v:line>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9" o:spid="_x0000_s1029" type="#_x0000_t23" style="position:absolute;top:341906;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hd0DwwAA&#10;ANsAAAAPAAAAZHJzL2Rvd25yZXYueG1sRI9Ba8JAFITvQv/D8gq96cYWpUZXkdKWeDOxIN4e2Wc2&#10;mH0bsluN/94VBI/DzHzDLFa9bcSZOl87VjAeJSCIS6drrhT87X6GnyB8QNbYOCYFV/KwWr4MFphq&#10;d+GczkWoRISwT1GBCaFNpfSlIYt+5Fri6B1dZzFE2VVSd3iJcNvI9ySZSos1xwWDLX0ZKk/Fv1Xw&#10;jVm2+Z347SE57HNp8qrfZWul3l779RxEoD48w492phV8zOD+Jf4Aub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hd0DwwAAANsAAAAPAAAAAAAAAAAAAAAAAJcCAABkcnMvZG93&#10;bnJldi54bWxQSwUGAAAAAAQABAD1AAAAhwMAAAAA&#10;" adj="7504" filled="f" strokecolor="#1f3763 [1604]" strokeweight="1pt">
                  <v:stroke joinstyle="miter"/>
                </v:shape>
                <v:line id="Straight Connector 40" o:spid="_x0000_s1030" style="position:absolute;flip:x;visibility:visible;mso-wrap-style:square" from="341906,0" to="1824576,913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wzL8IAAADbAAAADwAAAGRycy9kb3ducmV2LnhtbERPTWvCQBC9C/0PyxR6003FhDS6ShEF&#10;QSqo9eBtzI5J2uxsyG5N/Pfdg+Dx8b5ni97U4katqywreB9FIIhzqysuFHwf18MUhPPIGmvLpOBO&#10;Dhbzl8EMM2073tPt4AsRQthlqKD0vsmkdHlJBt3INsSBu9rWoA+wLaRusQvhppbjKEqkwYpDQ4kN&#10;LUvKfw9/RsFaf104/XC788lWyXbz05xWcazU22v/OQXhqfdP8cO90QomYX34En6AnP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zwzL8IAAADbAAAADwAAAAAAAAAAAAAA&#10;AAChAgAAZHJzL2Rvd25yZXYueG1sUEsFBgAAAAAEAAQA+QAAAJADAAAAAA==&#10;" strokecolor="#4472c4 [3204]" strokeweight=".5pt">
                  <v:stroke joinstyle="miter"/>
                </v:line>
                <v:shape id="Donut 38" o:spid="_x0000_s1031" type="#_x0000_t23" style="position:absolute;left:1598212;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oi0vAAA&#10;ANsAAAAPAAAAZHJzL2Rvd25yZXYueG1sRE/JCsIwEL0L/kMYwZumLqhUo4gg6NEF8Tg0Y1tsJqWJ&#10;Nv69OQgeH29fbYKpxJsaV1pWMBomIIgzq0vOFVwv+8EChPPIGivLpOBDDjbrbmeFqbYtn+h99rmI&#10;IexSVFB4X6dSuqwgg25oa+LIPWxj0EfY5FI32MZwU8lxksykwZJjQ4E17QrKnueXUTCtQ5gvJoeR&#10;zNvL87jd3/T9NFaq3wvbJQhPwf/FP/dBK5jEsfFL/AFy/QU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b+iLS8AAAA2wAAAA8AAAAAAAAAAAAAAAAAlwIAAGRycy9kb3ducmV2Lnht&#10;bFBLBQYAAAAABAAEAPUAAACAAwAAAAA=&#10;" adj="7504" fillcolor="white [3212]" strokecolor="#1f3763 [1604]" strokeweight="1pt">
                  <v:stroke joinstyle="miter"/>
                </v:shape>
                <w10:wrap type="through"/>
              </v:group>
            </w:pict>
          </mc:Fallback>
        </mc:AlternateContent>
      </w:r>
    </w:p>
    <w:p w14:paraId="6B7D7D78" w14:textId="77777777" w:rsidR="00FF2E51" w:rsidRDefault="00FF2E51">
      <w:pPr>
        <w:rPr>
          <w:b w:val="0"/>
        </w:rPr>
      </w:pPr>
    </w:p>
    <w:p w14:paraId="4843604D" w14:textId="77777777" w:rsidR="00FF2E51" w:rsidRDefault="00FF2E51">
      <w:pPr>
        <w:rPr>
          <w:b w:val="0"/>
        </w:rPr>
      </w:pPr>
    </w:p>
    <w:p w14:paraId="5BD23F9D" w14:textId="77777777" w:rsidR="00FF2E51" w:rsidRDefault="00FF2E51">
      <w:pPr>
        <w:rPr>
          <w:b w:val="0"/>
        </w:rPr>
      </w:pPr>
    </w:p>
    <w:p w14:paraId="2BDF5B7A" w14:textId="77777777" w:rsidR="006C20F6" w:rsidRDefault="006C20F6">
      <w:pPr>
        <w:rPr>
          <w:b w:val="0"/>
        </w:rPr>
      </w:pPr>
    </w:p>
    <w:p w14:paraId="32C5314F" w14:textId="77777777" w:rsidR="006C20F6" w:rsidRDefault="006C20F6">
      <w:pPr>
        <w:rPr>
          <w:b w:val="0"/>
        </w:rPr>
      </w:pPr>
      <w:r>
        <w:rPr>
          <w:b w:val="0"/>
          <w:noProof/>
          <w:lang w:val="en-GB" w:eastAsia="en-GB"/>
        </w:rPr>
        <mc:AlternateContent>
          <mc:Choice Requires="wps">
            <w:drawing>
              <wp:anchor distT="0" distB="0" distL="114300" distR="114300" simplePos="0" relativeHeight="251672576" behindDoc="0" locked="0" layoutInCell="1" allowOverlap="1" wp14:anchorId="56B207BA" wp14:editId="06DF477C">
                <wp:simplePos x="0" y="0"/>
                <wp:positionH relativeFrom="column">
                  <wp:posOffset>653415</wp:posOffset>
                </wp:positionH>
                <wp:positionV relativeFrom="paragraph">
                  <wp:posOffset>173355</wp:posOffset>
                </wp:positionV>
                <wp:extent cx="1828800" cy="4572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378A93" w14:textId="77777777" w:rsidR="006C20F6" w:rsidRPr="006C20F6" w:rsidRDefault="006C20F6" w:rsidP="006C20F6">
                            <w:pPr>
                              <w:rPr>
                                <w:rFonts w:asciiTheme="minorHAnsi" w:hAnsiTheme="minorHAnsi"/>
                              </w:rPr>
                            </w:pPr>
                            <w:r>
                              <w:rPr>
                                <w:rFonts w:asciiTheme="minorHAnsi" w:hAnsiTheme="minorHAnsi"/>
                              </w:rPr>
                              <w:t>Drivewheel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56B207BA" id="Text Box 43" o:spid="_x0000_s1027" type="#_x0000_t202" style="position:absolute;margin-left:51.45pt;margin-top:13.65pt;width:2in;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" filled="f" stroked="f">
                <v:textbox>
                  <w:txbxContent>
                    <w:p w14:paraId="2B378A93" w14:textId="77777777" w:rsidR="006C20F6" w:rsidRPr="006C20F6" w:rsidRDefault="006C20F6" w:rsidP="006C20F6">
                      <w:pPr>
                        <w:rPr>
                          <w:rFonts w:asciiTheme="minorHAnsi" w:hAnsiTheme="minorHAnsi"/>
                        </w:rPr>
                      </w:pPr>
                      <w:proofErr w:type="spellStart"/>
                      <w:r>
                        <w:rPr>
                          <w:rFonts w:asciiTheme="minorHAnsi" w:hAnsiTheme="minorHAnsi"/>
                        </w:rPr>
                        <w:t>Drivewheel</w:t>
                      </w:r>
                      <w:proofErr w:type="spellEnd"/>
                    </w:p>
                  </w:txbxContent>
                </v:textbox>
                <w10:wrap type="square"/>
              </v:shape>
            </w:pict>
          </mc:Fallback>
        </mc:AlternateContent>
      </w:r>
    </w:p>
    <w:p w14:paraId="5201834F" w14:textId="77777777" w:rsidR="006C20F6" w:rsidRDefault="006C20F6">
      <w:pPr>
        <w:rPr>
          <w:b w:val="0"/>
        </w:rPr>
      </w:pPr>
    </w:p>
    <w:p w14:paraId="1F173ED9" w14:textId="77777777" w:rsidR="006C20F6" w:rsidRDefault="006C20F6">
      <w:pPr>
        <w:rPr>
          <w:b w:val="0"/>
        </w:rPr>
      </w:pPr>
    </w:p>
    <w:p w14:paraId="59D2D9CE" w14:textId="77777777" w:rsidR="006C20F6" w:rsidRDefault="006C20F6">
      <w:pPr>
        <w:rPr>
          <w:b w:val="0"/>
        </w:rPr>
      </w:pPr>
    </w:p>
    <w:p w14:paraId="08FA9EEA" w14:textId="77777777" w:rsidR="00FF2E51" w:rsidRDefault="00FF2E51">
      <w:pPr>
        <w:rPr>
          <w:b w:val="0"/>
        </w:rPr>
      </w:pPr>
    </w:p>
    <w:p w14:paraId="11AF19C7" w14:textId="77777777" w:rsidR="00FF2E51" w:rsidRDefault="006C20F6">
      <w:pPr>
        <w:rPr>
          <w:b w:val="0"/>
        </w:rPr>
      </w:pPr>
      <w:r>
        <w:rPr>
          <w:b w:val="0"/>
          <w:noProof/>
          <w:lang w:val="en-GB" w:eastAsia="en-GB"/>
        </w:rPr>
        <mc:AlternateContent>
          <mc:Choice Requires="wps">
            <w:drawing>
              <wp:anchor distT="0" distB="0" distL="114300" distR="114300" simplePos="0" relativeHeight="251674624" behindDoc="0" locked="0" layoutInCell="1" allowOverlap="1" wp14:anchorId="3EC61C84" wp14:editId="5140BDD5">
                <wp:simplePos x="0" y="0"/>
                <wp:positionH relativeFrom="column">
                  <wp:posOffset>4082415</wp:posOffset>
                </wp:positionH>
                <wp:positionV relativeFrom="paragraph">
                  <wp:posOffset>96520</wp:posOffset>
                </wp:positionV>
                <wp:extent cx="1828800" cy="4572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BE772" w14:textId="77777777" w:rsidR="006C20F6" w:rsidRPr="006C20F6" w:rsidRDefault="006C20F6" w:rsidP="006C20F6">
                            <w:pPr>
                              <w:rPr>
                                <w:rFonts w:asciiTheme="minorHAnsi" w:hAnsiTheme="minorHAnsi"/>
                              </w:rPr>
                            </w:pPr>
                            <w:r>
                              <w:rPr>
                                <w:rFonts w:asciiTheme="minorHAnsi" w:hAnsiTheme="minorHAnsi"/>
                              </w:rPr>
                              <w:t>Josh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3EC61C84" id="Text Box 44" o:spid="_x0000_s1028" type="#_x0000_t202" style="position:absolute;margin-left:321.45pt;margin-top:7.6pt;width:2in;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" filled="f" stroked="f">
                <v:textbox>
                  <w:txbxContent>
                    <w:p w14:paraId="051BE772" w14:textId="77777777" w:rsidR="006C20F6" w:rsidRPr="006C20F6" w:rsidRDefault="006C20F6" w:rsidP="006C20F6">
                      <w:pPr>
                        <w:rPr>
                          <w:rFonts w:asciiTheme="minorHAnsi" w:hAnsiTheme="minorHAnsi"/>
                        </w:rPr>
                      </w:pPr>
                      <w:r>
                        <w:rPr>
                          <w:rFonts w:asciiTheme="minorHAnsi" w:hAnsiTheme="minorHAnsi"/>
                        </w:rPr>
                        <w:t>Josh</w:t>
                      </w:r>
                    </w:p>
                  </w:txbxContent>
                </v:textbox>
                <w10:wrap type="square"/>
              </v:shape>
            </w:pict>
          </mc:Fallback>
        </mc:AlternateContent>
      </w:r>
    </w:p>
    <w:p w14:paraId="057CA590" w14:textId="77777777" w:rsidR="00FF2E51" w:rsidRDefault="00FF2E51">
      <w:pPr>
        <w:rPr>
          <w:b w:val="0"/>
        </w:rPr>
      </w:pPr>
    </w:p>
    <w:p w14:paraId="19E8369E" w14:textId="77777777" w:rsidR="00FF2E51" w:rsidRPr="00FF2E51" w:rsidRDefault="00FF2E51">
      <w:pPr>
        <w:rPr>
          <w:b w:val="0"/>
        </w:rPr>
      </w:pPr>
    </w:p>
    <w:p w14:paraId="7C8412CD" w14:textId="77777777" w:rsidR="00C3450B" w:rsidRPr="00DB24D8" w:rsidRDefault="00C3450B">
      <w:pPr>
        <w:jc w:val="center"/>
        <w:rPr>
          <w:b w:val="0"/>
        </w:rPr>
      </w:pPr>
    </w:p>
    <w:p w14:paraId="71D246A5" w14:textId="77777777" w:rsidR="00C3450B" w:rsidRPr="00DB24D8" w:rsidRDefault="00C3450B">
      <w:pPr>
        <w:jc w:val="center"/>
        <w:rPr>
          <w:b w:val="0"/>
        </w:rPr>
      </w:pPr>
    </w:p>
    <w:p w14:paraId="2AED11AB" w14:textId="77777777" w:rsidR="00C3450B" w:rsidRPr="00DB24D8" w:rsidRDefault="00C3450B">
      <w:pPr>
        <w:rPr>
          <w:b w:val="0"/>
        </w:rPr>
      </w:pPr>
      <w:r w:rsidRPr="00DB24D8">
        <w:rPr>
          <w:b w:val="0"/>
        </w:rPr>
        <w:t xml:space="preserve">A cable running over a single pulley as shown in the diagram above supports the </w:t>
      </w:r>
      <w:r w:rsidR="00FF2E51">
        <w:rPr>
          <w:b w:val="0"/>
        </w:rPr>
        <w:t>Josh</w:t>
      </w:r>
      <w:r w:rsidRPr="00DB24D8">
        <w:rPr>
          <w:b w:val="0"/>
        </w:rPr>
        <w:t xml:space="preserve">, </w:t>
      </w:r>
      <w:r w:rsidR="00FF2E51">
        <w:rPr>
          <w:b w:val="0"/>
        </w:rPr>
        <w:t>who has a mass of 75</w:t>
      </w:r>
      <w:r w:rsidRPr="00DB24D8">
        <w:rPr>
          <w:b w:val="0"/>
        </w:rPr>
        <w:t xml:space="preserve"> kg.</w:t>
      </w:r>
    </w:p>
    <w:p w14:paraId="63CB8BFC" w14:textId="77777777" w:rsidR="00C3450B" w:rsidRPr="00DB24D8" w:rsidRDefault="00C3450B">
      <w:pPr>
        <w:rPr>
          <w:b w:val="0"/>
        </w:rPr>
      </w:pPr>
    </w:p>
    <w:p w14:paraId="12C62B99" w14:textId="77777777" w:rsidR="00C3450B" w:rsidRPr="00DB24D8" w:rsidRDefault="00C3450B">
      <w:pPr>
        <w:rPr>
          <w:b w:val="0"/>
        </w:rPr>
      </w:pPr>
      <w:r w:rsidRPr="00DB24D8">
        <w:rPr>
          <w:b w:val="0"/>
        </w:rPr>
        <w:t xml:space="preserve">a) What would be the tension in the cable if </w:t>
      </w:r>
      <w:r w:rsidR="00FF2E51">
        <w:rPr>
          <w:b w:val="0"/>
        </w:rPr>
        <w:t>Josh</w:t>
      </w:r>
      <w:r w:rsidRPr="00DB24D8">
        <w:rPr>
          <w:b w:val="0"/>
        </w:rPr>
        <w:t xml:space="preserve"> is raised at a constant velocity of </w:t>
      </w:r>
    </w:p>
    <w:p w14:paraId="57835962" w14:textId="77777777" w:rsidR="00C3450B" w:rsidRPr="00DB24D8" w:rsidRDefault="00C3450B">
      <w:pPr>
        <w:rPr>
          <w:b w:val="0"/>
        </w:rPr>
      </w:pPr>
      <w:r w:rsidRPr="00DB24D8">
        <w:rPr>
          <w:b w:val="0"/>
        </w:rPr>
        <w:t>2.0 m s</w:t>
      </w:r>
      <w:r w:rsidRPr="00DB24D8">
        <w:rPr>
          <w:b w:val="0"/>
          <w:vertAlign w:val="superscript"/>
        </w:rPr>
        <w:t>-1</w:t>
      </w:r>
      <w:r w:rsidRPr="00DB24D8">
        <w:rPr>
          <w:b w:val="0"/>
        </w:rPr>
        <w:t>.</w:t>
      </w:r>
    </w:p>
    <w:p w14:paraId="6508E568" w14:textId="77777777" w:rsidR="00DB24D8" w:rsidRPr="00DB24D8" w:rsidRDefault="00DB24D8">
      <w:pPr>
        <w:rPr>
          <w:b w:val="0"/>
        </w:rPr>
      </w:pPr>
    </w:p>
    <w:p w14:paraId="676FDF52" w14:textId="4A3A6953" w:rsidR="009630A0" w:rsidRPr="009630A0" w:rsidRDefault="009630A0" w:rsidP="009630A0">
      <w:pPr>
        <w:spacing w:line="360" w:lineRule="auto"/>
        <w:rPr>
          <w:b w:val="0"/>
          <w:color w:val="FF0000"/>
        </w:rPr>
      </w:pPr>
      <w:r w:rsidRPr="009630A0">
        <w:rPr>
          <w:b w:val="0"/>
          <w:color w:val="FF0000"/>
        </w:rPr>
        <w:t xml:space="preserve">F </w:t>
      </w:r>
      <w:r w:rsidRPr="009630A0">
        <w:rPr>
          <w:b w:val="0"/>
          <w:color w:val="FF0000"/>
        </w:rPr>
        <w:tab/>
      </w:r>
      <w:r>
        <w:rPr>
          <w:b w:val="0"/>
          <w:color w:val="FF0000"/>
        </w:rPr>
        <w:t xml:space="preserve">= m x </w:t>
      </w:r>
      <w:proofErr w:type="gramStart"/>
      <w:r>
        <w:rPr>
          <w:b w:val="0"/>
          <w:color w:val="FF0000"/>
        </w:rPr>
        <w:t>g</w:t>
      </w:r>
      <w:r w:rsidRPr="009630A0">
        <w:rPr>
          <w:b w:val="0"/>
          <w:color w:val="FF0000"/>
        </w:rPr>
        <w:t xml:space="preserve">  </w:t>
      </w:r>
      <w:r>
        <w:rPr>
          <w:b w:val="0"/>
          <w:color w:val="FF0000"/>
        </w:rPr>
        <w:tab/>
      </w:r>
      <w:proofErr w:type="gramEnd"/>
      <w:r>
        <w:rPr>
          <w:b w:val="0"/>
          <w:color w:val="FF0000"/>
        </w:rPr>
        <w:tab/>
      </w:r>
      <w:r>
        <w:rPr>
          <w:b w:val="0"/>
          <w:color w:val="FF0000"/>
        </w:rPr>
        <w:tab/>
        <w:t>m = 75 kg</w:t>
      </w:r>
      <w:r>
        <w:rPr>
          <w:b w:val="0"/>
          <w:color w:val="FF0000"/>
        </w:rPr>
        <w:tab/>
        <w:t>g = 9.81m/s</w:t>
      </w:r>
      <w:r w:rsidRPr="009630A0">
        <w:rPr>
          <w:b w:val="0"/>
          <w:color w:val="FF0000"/>
          <w:vertAlign w:val="superscript"/>
        </w:rPr>
        <w:t>2</w:t>
      </w:r>
    </w:p>
    <w:p w14:paraId="5FC38236" w14:textId="1B0190D5" w:rsidR="009630A0" w:rsidRPr="009630A0" w:rsidRDefault="009630A0" w:rsidP="009630A0">
      <w:pPr>
        <w:spacing w:line="360" w:lineRule="auto"/>
        <w:rPr>
          <w:b w:val="0"/>
          <w:color w:val="FF0000"/>
        </w:rPr>
      </w:pPr>
      <w:r w:rsidRPr="009630A0">
        <w:rPr>
          <w:b w:val="0"/>
          <w:color w:val="FF0000"/>
        </w:rPr>
        <w:tab/>
        <w:t>= 75 x 9.81</w:t>
      </w:r>
      <w:r>
        <w:rPr>
          <w:b w:val="0"/>
          <w:color w:val="FF0000"/>
        </w:rPr>
        <w:tab/>
      </w:r>
      <w:r>
        <w:rPr>
          <w:b w:val="0"/>
          <w:color w:val="00B0F0"/>
        </w:rPr>
        <w:t>(1 mark)</w:t>
      </w:r>
    </w:p>
    <w:p w14:paraId="00CFE494" w14:textId="261E0543" w:rsidR="009630A0" w:rsidRPr="009630A0" w:rsidRDefault="009630A0" w:rsidP="009630A0">
      <w:pPr>
        <w:spacing w:line="360" w:lineRule="auto"/>
        <w:rPr>
          <w:b w:val="0"/>
          <w:color w:val="FF0000"/>
        </w:rPr>
      </w:pPr>
      <w:r w:rsidRPr="009630A0">
        <w:rPr>
          <w:b w:val="0"/>
          <w:color w:val="FF0000"/>
        </w:rPr>
        <w:tab/>
        <w:t>= 735 N</w:t>
      </w:r>
      <w:r>
        <w:rPr>
          <w:b w:val="0"/>
          <w:color w:val="FF0000"/>
        </w:rPr>
        <w:tab/>
      </w:r>
      <w:r>
        <w:rPr>
          <w:b w:val="0"/>
          <w:color w:val="00B0F0"/>
        </w:rPr>
        <w:t>(1 mark)</w:t>
      </w:r>
    </w:p>
    <w:p w14:paraId="70E8186D" w14:textId="49D732C5" w:rsidR="00C3450B" w:rsidRPr="00DB24D8" w:rsidRDefault="00C3450B" w:rsidP="009630A0">
      <w:pPr>
        <w:spacing w:line="360" w:lineRule="auto"/>
        <w:rPr>
          <w:b w:val="0"/>
        </w:rPr>
      </w:pPr>
      <w:r w:rsidRPr="00DB24D8">
        <w:rPr>
          <w:b w:val="0"/>
        </w:rPr>
        <w:t>(2 Marks)</w:t>
      </w:r>
    </w:p>
    <w:p w14:paraId="12FDFEAB" w14:textId="77777777" w:rsidR="00C3450B" w:rsidRPr="00DB24D8" w:rsidRDefault="00C3450B">
      <w:pPr>
        <w:rPr>
          <w:b w:val="0"/>
        </w:rPr>
      </w:pPr>
    </w:p>
    <w:p w14:paraId="351F9D58" w14:textId="77777777" w:rsidR="00C3450B" w:rsidRPr="00DB24D8" w:rsidRDefault="00C3450B">
      <w:pPr>
        <w:rPr>
          <w:b w:val="0"/>
          <w:vertAlign w:val="superscript"/>
        </w:rPr>
      </w:pPr>
      <w:r w:rsidRPr="00DB24D8">
        <w:rPr>
          <w:b w:val="0"/>
        </w:rPr>
        <w:t xml:space="preserve">b) What would be the tension in the cable if </w:t>
      </w:r>
      <w:r w:rsidR="00FF2E51">
        <w:rPr>
          <w:b w:val="0"/>
        </w:rPr>
        <w:t>Josh</w:t>
      </w:r>
      <w:r w:rsidRPr="00DB24D8">
        <w:rPr>
          <w:b w:val="0"/>
        </w:rPr>
        <w:t xml:space="preserve"> is raised at an acceleration of 2.0 m s</w:t>
      </w:r>
      <w:r w:rsidRPr="00DB24D8">
        <w:rPr>
          <w:b w:val="0"/>
          <w:vertAlign w:val="superscript"/>
        </w:rPr>
        <w:t>-2</w:t>
      </w:r>
    </w:p>
    <w:p w14:paraId="18E40DCA" w14:textId="77777777" w:rsidR="00DB24D8" w:rsidRPr="00DB24D8" w:rsidRDefault="00DB24D8">
      <w:pPr>
        <w:rPr>
          <w:b w:val="0"/>
        </w:rPr>
      </w:pPr>
    </w:p>
    <w:p w14:paraId="13DA798F" w14:textId="2843A496" w:rsidR="009630A0" w:rsidRPr="009630A0" w:rsidRDefault="009630A0" w:rsidP="009630A0">
      <w:pPr>
        <w:spacing w:line="360" w:lineRule="auto"/>
        <w:rPr>
          <w:b w:val="0"/>
          <w:color w:val="FF0000"/>
        </w:rPr>
      </w:pPr>
      <w:r w:rsidRPr="009630A0">
        <w:rPr>
          <w:b w:val="0"/>
          <w:color w:val="FF0000"/>
        </w:rPr>
        <w:t xml:space="preserve">F </w:t>
      </w:r>
      <w:r w:rsidRPr="009630A0">
        <w:rPr>
          <w:b w:val="0"/>
          <w:color w:val="FF0000"/>
        </w:rPr>
        <w:tab/>
        <w:t xml:space="preserve">= m x </w:t>
      </w:r>
      <w:proofErr w:type="spellStart"/>
      <w:proofErr w:type="gramStart"/>
      <w:r w:rsidRPr="009630A0">
        <w:rPr>
          <w:b w:val="0"/>
          <w:color w:val="FF0000"/>
        </w:rPr>
        <w:t>a</w:t>
      </w:r>
      <w:r w:rsidRPr="009630A0">
        <w:rPr>
          <w:b w:val="0"/>
          <w:color w:val="FF0000"/>
          <w:vertAlign w:val="subscript"/>
        </w:rPr>
        <w:t>T</w:t>
      </w:r>
      <w:proofErr w:type="spellEnd"/>
      <w:r w:rsidRPr="009630A0">
        <w:rPr>
          <w:b w:val="0"/>
          <w:color w:val="FF0000"/>
        </w:rPr>
        <w:t xml:space="preserve">  </w:t>
      </w:r>
      <w:r>
        <w:rPr>
          <w:b w:val="0"/>
          <w:color w:val="FF0000"/>
        </w:rPr>
        <w:tab/>
      </w:r>
      <w:proofErr w:type="gramEnd"/>
      <w:r>
        <w:rPr>
          <w:b w:val="0"/>
          <w:color w:val="FF0000"/>
        </w:rPr>
        <w:tab/>
      </w:r>
      <w:r>
        <w:rPr>
          <w:b w:val="0"/>
          <w:color w:val="FF0000"/>
        </w:rPr>
        <w:tab/>
        <w:t>m = 75 kg</w:t>
      </w:r>
      <w:r>
        <w:rPr>
          <w:b w:val="0"/>
          <w:color w:val="FF0000"/>
        </w:rPr>
        <w:tab/>
      </w:r>
      <w:proofErr w:type="spellStart"/>
      <w:r>
        <w:rPr>
          <w:b w:val="0"/>
          <w:color w:val="FF0000"/>
        </w:rPr>
        <w:t>a</w:t>
      </w:r>
      <w:r w:rsidRPr="009630A0">
        <w:rPr>
          <w:b w:val="0"/>
          <w:color w:val="FF0000"/>
          <w:vertAlign w:val="subscript"/>
        </w:rPr>
        <w:t>T</w:t>
      </w:r>
      <w:proofErr w:type="spellEnd"/>
      <w:r>
        <w:rPr>
          <w:b w:val="0"/>
          <w:color w:val="FF0000"/>
        </w:rPr>
        <w:t xml:space="preserve"> = g + a = (9.81 + 2)</w:t>
      </w:r>
    </w:p>
    <w:p w14:paraId="3F762629" w14:textId="49D5C06B" w:rsidR="009630A0" w:rsidRPr="009630A0" w:rsidRDefault="009630A0" w:rsidP="009630A0">
      <w:pPr>
        <w:spacing w:line="360" w:lineRule="auto"/>
        <w:rPr>
          <w:b w:val="0"/>
          <w:color w:val="FF0000"/>
        </w:rPr>
      </w:pPr>
      <w:r w:rsidRPr="009630A0">
        <w:rPr>
          <w:b w:val="0"/>
          <w:color w:val="FF0000"/>
        </w:rPr>
        <w:tab/>
      </w:r>
      <w:r>
        <w:rPr>
          <w:b w:val="0"/>
          <w:color w:val="FF0000"/>
        </w:rPr>
        <w:t>= 75 x 11</w:t>
      </w:r>
      <w:r w:rsidRPr="009630A0">
        <w:rPr>
          <w:b w:val="0"/>
          <w:color w:val="FF0000"/>
        </w:rPr>
        <w:t>.81</w:t>
      </w:r>
      <w:r>
        <w:rPr>
          <w:b w:val="0"/>
          <w:color w:val="FF0000"/>
        </w:rPr>
        <w:tab/>
      </w:r>
      <w:r>
        <w:rPr>
          <w:b w:val="0"/>
          <w:color w:val="00B0F0"/>
        </w:rPr>
        <w:t>(1 mark)</w:t>
      </w:r>
    </w:p>
    <w:p w14:paraId="32A2CA1D" w14:textId="1ABA030B" w:rsidR="009630A0" w:rsidRPr="009630A0" w:rsidRDefault="009630A0" w:rsidP="009630A0">
      <w:pPr>
        <w:spacing w:line="360" w:lineRule="auto"/>
        <w:rPr>
          <w:b w:val="0"/>
          <w:color w:val="FF0000"/>
        </w:rPr>
      </w:pPr>
      <w:r>
        <w:rPr>
          <w:b w:val="0"/>
          <w:color w:val="FF0000"/>
        </w:rPr>
        <w:tab/>
        <w:t>= 886</w:t>
      </w:r>
      <w:r w:rsidRPr="009630A0">
        <w:rPr>
          <w:b w:val="0"/>
          <w:color w:val="FF0000"/>
        </w:rPr>
        <w:t xml:space="preserve"> N</w:t>
      </w:r>
      <w:r>
        <w:rPr>
          <w:b w:val="0"/>
          <w:color w:val="FF0000"/>
        </w:rPr>
        <w:tab/>
      </w:r>
      <w:bookmarkStart w:id="2" w:name="OLE_LINK2"/>
      <w:r>
        <w:rPr>
          <w:b w:val="0"/>
          <w:color w:val="00B0F0"/>
        </w:rPr>
        <w:t>(1 mark)</w:t>
      </w:r>
    </w:p>
    <w:bookmarkEnd w:id="2"/>
    <w:p w14:paraId="79CD6DB9" w14:textId="2A307E7F" w:rsidR="00C3450B" w:rsidRPr="00DB24D8" w:rsidRDefault="009630A0" w:rsidP="009630A0">
      <w:pPr>
        <w:jc w:val="right"/>
        <w:rPr>
          <w:b w:val="0"/>
        </w:rPr>
      </w:pPr>
      <w:r w:rsidRPr="00DB24D8">
        <w:rPr>
          <w:b w:val="0"/>
        </w:rPr>
        <w:t xml:space="preserve"> </w:t>
      </w:r>
      <w:r w:rsidR="00C3450B" w:rsidRPr="00DB24D8">
        <w:rPr>
          <w:b w:val="0"/>
        </w:rPr>
        <w:t>(2 Marks)</w:t>
      </w:r>
    </w:p>
    <w:p w14:paraId="58F75435" w14:textId="77777777" w:rsidR="00C3450B" w:rsidRPr="00DB24D8" w:rsidRDefault="00C3450B">
      <w:pPr>
        <w:rPr>
          <w:b w:val="0"/>
        </w:rPr>
      </w:pPr>
      <w:r w:rsidRPr="00DB24D8">
        <w:rPr>
          <w:b w:val="0"/>
        </w:rPr>
        <w:br w:type="column"/>
      </w:r>
      <w:r w:rsidRPr="00DB24D8">
        <w:rPr>
          <w:b w:val="0"/>
        </w:rPr>
        <w:lastRenderedPageBreak/>
        <w:t>5. Why is the force you need to apply to the pedals of a bicycle less if you begin your ride on a downwards slope?</w:t>
      </w:r>
    </w:p>
    <w:p w14:paraId="236654CA" w14:textId="77777777" w:rsidR="00DB24D8" w:rsidRPr="00DB24D8" w:rsidRDefault="00DB24D8">
      <w:pPr>
        <w:rPr>
          <w:b w:val="0"/>
        </w:rPr>
      </w:pPr>
    </w:p>
    <w:p w14:paraId="27CF9390" w14:textId="2561DAB0" w:rsidR="00C3450B" w:rsidRPr="009630A0" w:rsidRDefault="009630A0">
      <w:pPr>
        <w:spacing w:line="360" w:lineRule="auto"/>
        <w:rPr>
          <w:b w:val="0"/>
          <w:color w:val="FF0000"/>
        </w:rPr>
      </w:pPr>
      <w:r w:rsidRPr="009630A0">
        <w:rPr>
          <w:b w:val="0"/>
          <w:color w:val="FF0000"/>
        </w:rPr>
        <w:t>Because gravity acts partly i</w:t>
      </w:r>
      <w:r w:rsidR="00301DA7">
        <w:rPr>
          <w:b w:val="0"/>
          <w:color w:val="FF0000"/>
        </w:rPr>
        <w:t>n the direction of the slope,</w:t>
      </w:r>
      <w:r w:rsidRPr="009630A0">
        <w:rPr>
          <w:b w:val="0"/>
          <w:color w:val="FF0000"/>
        </w:rPr>
        <w:t xml:space="preserve"> a component of the gravitational force acts in the direction that you are going. </w:t>
      </w:r>
      <w:r>
        <w:rPr>
          <w:b w:val="0"/>
          <w:color w:val="FF0000"/>
        </w:rPr>
        <w:t xml:space="preserve">   </w:t>
      </w:r>
      <w:r>
        <w:rPr>
          <w:b w:val="0"/>
          <w:color w:val="00B0F0"/>
        </w:rPr>
        <w:t>(1 mark)</w:t>
      </w:r>
    </w:p>
    <w:p w14:paraId="615CCE68" w14:textId="77777777" w:rsidR="00C3450B" w:rsidRPr="00DB24D8" w:rsidRDefault="00C3450B">
      <w:pPr>
        <w:rPr>
          <w:b w:val="0"/>
        </w:rPr>
      </w:pPr>
    </w:p>
    <w:p w14:paraId="4067567B" w14:textId="77777777" w:rsidR="00C3450B" w:rsidRPr="00DB24D8" w:rsidRDefault="00C3450B">
      <w:pPr>
        <w:jc w:val="right"/>
        <w:rPr>
          <w:b w:val="0"/>
        </w:rPr>
      </w:pPr>
      <w:r w:rsidRPr="00DB24D8">
        <w:rPr>
          <w:b w:val="0"/>
        </w:rPr>
        <w:t>(1 Mark)</w:t>
      </w:r>
    </w:p>
    <w:p w14:paraId="576D7956" w14:textId="77777777" w:rsidR="00C3450B" w:rsidRPr="00DB24D8" w:rsidRDefault="00C3450B">
      <w:pPr>
        <w:rPr>
          <w:b w:val="0"/>
        </w:rPr>
      </w:pPr>
      <w:r w:rsidRPr="00DB24D8">
        <w:rPr>
          <w:b w:val="0"/>
        </w:rPr>
        <w:t>6. If you are involved in a traffic crash, is it safer for you (and the other driver) if your two cars stick together or bounce apart in the crash? Explain.</w:t>
      </w:r>
    </w:p>
    <w:p w14:paraId="1DD4AB1E" w14:textId="77777777" w:rsidR="00DB24D8" w:rsidRPr="00DB24D8" w:rsidRDefault="00DB24D8">
      <w:pPr>
        <w:rPr>
          <w:b w:val="0"/>
        </w:rPr>
      </w:pPr>
    </w:p>
    <w:p w14:paraId="2879BFEC" w14:textId="512F3927" w:rsidR="001E687E" w:rsidRDefault="001E687E">
      <w:pPr>
        <w:spacing w:line="360" w:lineRule="auto"/>
        <w:rPr>
          <w:b w:val="0"/>
          <w:color w:val="00B0F0"/>
        </w:rPr>
      </w:pPr>
      <w:r w:rsidRPr="001E687E">
        <w:rPr>
          <w:b w:val="0"/>
          <w:color w:val="FF0000"/>
        </w:rPr>
        <w:t>Damage to people occurs when there are forces applied to them. Larger forces occur whe</w:t>
      </w:r>
      <w:r w:rsidR="00FE3019">
        <w:rPr>
          <w:b w:val="0"/>
          <w:color w:val="FF0000"/>
        </w:rPr>
        <w:t>n there are large accelerations</w:t>
      </w:r>
      <w:r w:rsidRPr="001E687E">
        <w:rPr>
          <w:b w:val="0"/>
          <w:color w:val="FF0000"/>
        </w:rPr>
        <w:t xml:space="preserve">.    </w:t>
      </w:r>
      <w:r>
        <w:rPr>
          <w:b w:val="0"/>
          <w:color w:val="00B0F0"/>
        </w:rPr>
        <w:t xml:space="preserve">(1 mark) </w:t>
      </w:r>
    </w:p>
    <w:p w14:paraId="496E847F" w14:textId="020DC0B2" w:rsidR="001E687E" w:rsidRDefault="001E687E">
      <w:pPr>
        <w:spacing w:line="360" w:lineRule="auto"/>
        <w:rPr>
          <w:b w:val="0"/>
          <w:color w:val="00B0F0"/>
        </w:rPr>
      </w:pPr>
      <w:r w:rsidRPr="00FE3019">
        <w:rPr>
          <w:b w:val="0"/>
          <w:color w:val="FF0000"/>
        </w:rPr>
        <w:t xml:space="preserve">If cars bounce apart it means their velocity </w:t>
      </w:r>
      <w:r w:rsidR="00FE3019" w:rsidRPr="00FE3019">
        <w:rPr>
          <w:b w:val="0"/>
          <w:color w:val="FF0000"/>
        </w:rPr>
        <w:t xml:space="preserve">change needs to be higher than if the cars stick together, the higher velocity change over the same time means a higher acceleration, therefore it is safer when cars stick together.    </w:t>
      </w:r>
      <w:r w:rsidR="00FE3019">
        <w:rPr>
          <w:b w:val="0"/>
          <w:color w:val="00B0F0"/>
        </w:rPr>
        <w:t>(1 mark)</w:t>
      </w:r>
    </w:p>
    <w:p w14:paraId="00646889" w14:textId="77777777"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0AFB28" w14:textId="77777777" w:rsidR="00C3450B" w:rsidRPr="00DB24D8" w:rsidRDefault="00C3450B">
      <w:pPr>
        <w:jc w:val="right"/>
        <w:rPr>
          <w:b w:val="0"/>
        </w:rPr>
      </w:pPr>
      <w:r w:rsidRPr="00DB24D8">
        <w:rPr>
          <w:b w:val="0"/>
        </w:rPr>
        <w:t>(2 Marks)</w:t>
      </w:r>
    </w:p>
    <w:p w14:paraId="6B51FE85" w14:textId="77777777" w:rsidR="00C3450B" w:rsidRPr="00DB24D8" w:rsidRDefault="00C3450B">
      <w:pPr>
        <w:rPr>
          <w:b w:val="0"/>
        </w:rPr>
      </w:pPr>
    </w:p>
    <w:p w14:paraId="439E31D2" w14:textId="77777777" w:rsidR="00C3450B" w:rsidRPr="00DB24D8" w:rsidRDefault="00666EED">
      <w:pPr>
        <w:rPr>
          <w:b w:val="0"/>
        </w:rPr>
      </w:pPr>
      <w:r w:rsidRPr="00A60C65">
        <w:rPr>
          <w:b w:val="0"/>
          <w:noProof/>
          <w:lang w:val="en-GB" w:eastAsia="en-GB"/>
        </w:rPr>
        <w:drawing>
          <wp:inline distT="0" distB="0" distL="0" distR="0" wp14:anchorId="3BBF71F7" wp14:editId="3A83E58D">
            <wp:extent cx="6480175" cy="2337435"/>
            <wp:effectExtent l="0" t="0" r="0" b="0"/>
            <wp:docPr id="3" name="Picture 3" descr="MCBD07308_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BD07308_00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2337435"/>
                    </a:xfrm>
                    <a:prstGeom prst="rect">
                      <a:avLst/>
                    </a:prstGeom>
                    <a:noFill/>
                    <a:ln>
                      <a:noFill/>
                    </a:ln>
                  </pic:spPr>
                </pic:pic>
              </a:graphicData>
            </a:graphic>
          </wp:inline>
        </w:drawing>
      </w:r>
      <w:r w:rsidR="00DB24D8" w:rsidRPr="00DB24D8">
        <w:rPr>
          <w:b w:val="0"/>
        </w:rPr>
        <w:br w:type="page"/>
      </w:r>
      <w:r w:rsidR="00C3450B" w:rsidRPr="00DB24D8">
        <w:rPr>
          <w:b w:val="0"/>
        </w:rPr>
        <w:lastRenderedPageBreak/>
        <w:t>7. Some physics students</w:t>
      </w:r>
      <w:r w:rsidR="00DB24D8" w:rsidRPr="00DB24D8">
        <w:rPr>
          <w:b w:val="0"/>
        </w:rPr>
        <w:t xml:space="preserve"> </w:t>
      </w:r>
      <w:r w:rsidR="00C3450B" w:rsidRPr="00DB24D8">
        <w:rPr>
          <w:b w:val="0"/>
        </w:rPr>
        <w:t>who were investigating the velocity of a moving car, which was initially at rest, tabulated their results for the first 6 seconds of the car's motion in the table below.</w:t>
      </w:r>
    </w:p>
    <w:p w14:paraId="26EA28B9" w14:textId="77777777" w:rsidR="00C3450B" w:rsidRPr="00DB24D8" w:rsidRDefault="00C3450B">
      <w:pPr>
        <w:rPr>
          <w:b w:val="0"/>
        </w:rPr>
      </w:pPr>
    </w:p>
    <w:p w14:paraId="0028F61C" w14:textId="77777777" w:rsidR="00C3450B" w:rsidRPr="00DB24D8" w:rsidRDefault="00C3450B">
      <w:pPr>
        <w:rPr>
          <w:b w:val="0"/>
        </w:rPr>
      </w:pPr>
    </w:p>
    <w:p w14:paraId="3E764CCA" w14:textId="77777777" w:rsidR="002F4EB9" w:rsidRPr="00DB24D8" w:rsidRDefault="00666EED" w:rsidP="002F4EB9">
      <w:pPr>
        <w:rPr>
          <w:b w:val="0"/>
          <w:szCs w:val="24"/>
        </w:rPr>
      </w:pPr>
      <w:r w:rsidRPr="00DB24D8">
        <w:rPr>
          <w:b w:val="0"/>
          <w:noProof/>
          <w:szCs w:val="24"/>
          <w:lang w:val="en-GB" w:eastAsia="en-GB"/>
        </w:rPr>
        <mc:AlternateContent>
          <mc:Choice Requires="wps">
            <w:drawing>
              <wp:anchor distT="36576" distB="36576" distL="36576" distR="36576" simplePos="0" relativeHeight="251656192" behindDoc="0" locked="0" layoutInCell="1" allowOverlap="1" wp14:anchorId="710A1D60" wp14:editId="2C15CCD5">
                <wp:simplePos x="0" y="0"/>
                <wp:positionH relativeFrom="column">
                  <wp:posOffset>1661795</wp:posOffset>
                </wp:positionH>
                <wp:positionV relativeFrom="paragraph">
                  <wp:posOffset>6584315</wp:posOffset>
                </wp:positionV>
                <wp:extent cx="4079875" cy="2312035"/>
                <wp:effectExtent l="0" t="0" r="0" b="0"/>
                <wp:wrapNone/>
                <wp:docPr id="34" name="Contro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079875" cy="2312035"/>
                        </a:xfrm>
                        <a:prstGeom prst="rect">
                          <a:avLst/>
                        </a:prstGeom>
                        <a:noFill/>
                        <a:ln>
                          <a:noFill/>
                        </a:ln>
                        <a:effectLst/>
                        <a:extLst>
                          <a:ext uri="{91240B29-F687-4F45-9708-019B960494DF}">
                            <a14:hiddenLine xmlns:a14="http://schemas.microsoft.com/office/drawing/2010/main" w="0">
                              <a:no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DE5454C" id="Control 3" o:spid="_x0000_s1026" style="position:absolute;margin-left:130.85pt;margin-top:518.45pt;width:321.25pt;height:182.05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" filled="f" stroked="f" strokeweight="0">
                <v:shadow color="#ccc" opacity="49150f"/>
                <o:lock v:ext="edit" shapetype="t"/>
                <v:textbox inset="0,0,0,0"/>
              </v:rect>
            </w:pict>
          </mc:Fallback>
        </mc:AlternateContent>
      </w:r>
    </w:p>
    <w:tbl>
      <w:tblPr>
        <w:tblW w:w="6425" w:type="dxa"/>
        <w:jc w:val="center"/>
        <w:tblCellMar>
          <w:left w:w="0" w:type="dxa"/>
          <w:right w:w="0" w:type="dxa"/>
        </w:tblCellMar>
        <w:tblLook w:val="0000" w:firstRow="0" w:lastRow="0" w:firstColumn="0" w:lastColumn="0" w:noHBand="0" w:noVBand="0"/>
      </w:tblPr>
      <w:tblGrid>
        <w:gridCol w:w="2141"/>
        <w:gridCol w:w="2142"/>
        <w:gridCol w:w="2142"/>
      </w:tblGrid>
      <w:tr w:rsidR="002F4EB9" w:rsidRPr="00DB24D8" w14:paraId="694F6165" w14:textId="77777777">
        <w:trPr>
          <w:trHeight w:val="516"/>
          <w:jc w:val="center"/>
        </w:trPr>
        <w:tc>
          <w:tcPr>
            <w:tcW w:w="2141" w:type="dxa"/>
            <w:tcBorders>
              <w:top w:val="single" w:sz="8" w:space="0" w:color="000000"/>
              <w:left w:val="single" w:sz="8" w:space="0" w:color="000000"/>
              <w:bottom w:val="single" w:sz="2" w:space="0" w:color="000000"/>
              <w:right w:val="single" w:sz="2" w:space="0" w:color="000000"/>
            </w:tcBorders>
            <w:shd w:val="clear" w:color="auto" w:fill="FFFFFF"/>
            <w:tcMar>
              <w:top w:w="36" w:type="dxa"/>
              <w:left w:w="36" w:type="dxa"/>
              <w:bottom w:w="54" w:type="dxa"/>
              <w:right w:w="54" w:type="dxa"/>
            </w:tcMar>
          </w:tcPr>
          <w:p w14:paraId="5B6CB933" w14:textId="77777777" w:rsidR="002F4EB9" w:rsidRPr="00DB24D8" w:rsidRDefault="002F4EB9">
            <w:pPr>
              <w:jc w:val="center"/>
              <w:rPr>
                <w:b w:val="0"/>
                <w:color w:val="000000"/>
                <w:kern w:val="30"/>
              </w:rPr>
            </w:pPr>
            <w:r w:rsidRPr="00DB24D8">
              <w:rPr>
                <w:b w:val="0"/>
                <w:szCs w:val="24"/>
              </w:rPr>
              <w:t>Time (s)</w:t>
            </w:r>
          </w:p>
        </w:tc>
        <w:tc>
          <w:tcPr>
            <w:tcW w:w="2141" w:type="dxa"/>
            <w:tcBorders>
              <w:top w:val="single" w:sz="8" w:space="0" w:color="000000"/>
              <w:left w:val="single" w:sz="2" w:space="0" w:color="000000"/>
              <w:bottom w:val="single" w:sz="2" w:space="0" w:color="000000"/>
              <w:right w:val="single" w:sz="2" w:space="0" w:color="000000"/>
            </w:tcBorders>
            <w:shd w:val="clear" w:color="auto" w:fill="FFFFFF"/>
            <w:tcMar>
              <w:top w:w="36" w:type="dxa"/>
              <w:left w:w="54" w:type="dxa"/>
              <w:bottom w:w="54" w:type="dxa"/>
              <w:right w:w="54" w:type="dxa"/>
            </w:tcMar>
          </w:tcPr>
          <w:p w14:paraId="7509BD41" w14:textId="77777777" w:rsidR="002F4EB9" w:rsidRPr="00DB24D8" w:rsidRDefault="002F4EB9">
            <w:pPr>
              <w:jc w:val="center"/>
              <w:rPr>
                <w:b w:val="0"/>
                <w:color w:val="000000"/>
                <w:kern w:val="30"/>
              </w:rPr>
            </w:pPr>
            <w:r w:rsidRPr="00DB24D8">
              <w:rPr>
                <w:b w:val="0"/>
                <w:szCs w:val="24"/>
              </w:rPr>
              <w:t>Velocity (m s-1)</w:t>
            </w:r>
          </w:p>
        </w:tc>
        <w:tc>
          <w:tcPr>
            <w:tcW w:w="2141" w:type="dxa"/>
            <w:tcBorders>
              <w:top w:val="single" w:sz="8" w:space="0" w:color="000000"/>
              <w:left w:val="single" w:sz="2" w:space="0" w:color="000000"/>
              <w:bottom w:val="single" w:sz="2" w:space="0" w:color="000000"/>
              <w:right w:val="single" w:sz="8" w:space="0" w:color="000000"/>
            </w:tcBorders>
            <w:shd w:val="clear" w:color="auto" w:fill="FFFFFF"/>
            <w:tcMar>
              <w:top w:w="36" w:type="dxa"/>
              <w:left w:w="54" w:type="dxa"/>
              <w:bottom w:w="54" w:type="dxa"/>
              <w:right w:w="36" w:type="dxa"/>
            </w:tcMar>
          </w:tcPr>
          <w:p w14:paraId="11AE5DC1" w14:textId="77777777" w:rsidR="002F4EB9" w:rsidRPr="00DB24D8" w:rsidRDefault="002F4EB9">
            <w:pPr>
              <w:jc w:val="center"/>
              <w:rPr>
                <w:b w:val="0"/>
                <w:color w:val="000000"/>
                <w:kern w:val="30"/>
              </w:rPr>
            </w:pPr>
            <w:r w:rsidRPr="00DB24D8">
              <w:rPr>
                <w:b w:val="0"/>
                <w:szCs w:val="24"/>
              </w:rPr>
              <w:t>Displacement (m)</w:t>
            </w:r>
          </w:p>
        </w:tc>
      </w:tr>
      <w:tr w:rsidR="002F4EB9" w:rsidRPr="00DB24D8" w14:paraId="174CAF8E" w14:textId="77777777">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14:paraId="255846F2" w14:textId="77777777" w:rsidR="002F4EB9" w:rsidRPr="00DB24D8" w:rsidRDefault="002F4EB9">
            <w:pPr>
              <w:jc w:val="center"/>
              <w:rPr>
                <w:b w:val="0"/>
                <w:color w:val="000000"/>
                <w:kern w:val="30"/>
              </w:rPr>
            </w:pPr>
            <w:r w:rsidRPr="00DB24D8">
              <w:rPr>
                <w:b w:val="0"/>
                <w:szCs w:val="24"/>
              </w:rPr>
              <w:t>0</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14:paraId="46A670EE" w14:textId="77777777" w:rsidR="002F4EB9" w:rsidRPr="00DB24D8" w:rsidRDefault="002F4EB9">
            <w:pPr>
              <w:jc w:val="center"/>
              <w:rPr>
                <w:b w:val="0"/>
                <w:color w:val="000000"/>
                <w:kern w:val="30"/>
              </w:rPr>
            </w:pPr>
            <w:r w:rsidRPr="00DB24D8">
              <w:rPr>
                <w:b w:val="0"/>
                <w:szCs w:val="24"/>
              </w:rPr>
              <w:t>0</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14:paraId="7A472B15" w14:textId="05E3690E" w:rsidR="002F4EB9" w:rsidRPr="00FE3019" w:rsidRDefault="00FE3019" w:rsidP="00FE3019">
            <w:pPr>
              <w:jc w:val="center"/>
              <w:rPr>
                <w:b w:val="0"/>
                <w:color w:val="FF0000"/>
                <w:szCs w:val="24"/>
              </w:rPr>
            </w:pPr>
            <w:r w:rsidRPr="00FE3019">
              <w:rPr>
                <w:b w:val="0"/>
                <w:color w:val="FF0000"/>
                <w:szCs w:val="24"/>
              </w:rPr>
              <w:t>0</w:t>
            </w:r>
          </w:p>
        </w:tc>
      </w:tr>
      <w:tr w:rsidR="002F4EB9" w:rsidRPr="00DB24D8" w14:paraId="2F35D6D1" w14:textId="77777777">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14:paraId="73F795DA" w14:textId="77777777" w:rsidR="002F4EB9" w:rsidRPr="00DB24D8" w:rsidRDefault="002F4EB9">
            <w:pPr>
              <w:jc w:val="center"/>
              <w:rPr>
                <w:b w:val="0"/>
                <w:color w:val="000000"/>
                <w:kern w:val="30"/>
              </w:rPr>
            </w:pPr>
            <w:r w:rsidRPr="00DB24D8">
              <w:rPr>
                <w:b w:val="0"/>
                <w:szCs w:val="24"/>
              </w:rPr>
              <w:t>1</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14:paraId="7C3CC008" w14:textId="77777777" w:rsidR="002F4EB9" w:rsidRPr="00DB24D8" w:rsidRDefault="002F4EB9">
            <w:pPr>
              <w:jc w:val="center"/>
              <w:rPr>
                <w:b w:val="0"/>
                <w:color w:val="000000"/>
                <w:kern w:val="30"/>
              </w:rPr>
            </w:pPr>
            <w:r w:rsidRPr="00DB24D8">
              <w:rPr>
                <w:b w:val="0"/>
                <w:szCs w:val="24"/>
              </w:rPr>
              <w:t>2</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14:paraId="419FEC37" w14:textId="04EE8AC1" w:rsidR="002F4EB9" w:rsidRPr="00FE3019" w:rsidRDefault="00793BF6" w:rsidP="00FE3019">
            <w:pPr>
              <w:jc w:val="center"/>
              <w:rPr>
                <w:b w:val="0"/>
                <w:color w:val="FF0000"/>
                <w:szCs w:val="24"/>
              </w:rPr>
            </w:pPr>
            <w:r>
              <w:rPr>
                <w:b w:val="0"/>
                <w:color w:val="FF0000"/>
                <w:szCs w:val="24"/>
              </w:rPr>
              <w:t>1</w:t>
            </w:r>
          </w:p>
        </w:tc>
      </w:tr>
      <w:tr w:rsidR="002F4EB9" w:rsidRPr="00DB24D8" w14:paraId="6FE161E7" w14:textId="77777777">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14:paraId="3F7EEBCA" w14:textId="77777777" w:rsidR="002F4EB9" w:rsidRPr="00DB24D8" w:rsidRDefault="002F4EB9">
            <w:pPr>
              <w:jc w:val="center"/>
              <w:rPr>
                <w:b w:val="0"/>
                <w:color w:val="000000"/>
                <w:kern w:val="30"/>
              </w:rPr>
            </w:pPr>
            <w:r w:rsidRPr="00DB24D8">
              <w:rPr>
                <w:b w:val="0"/>
                <w:szCs w:val="24"/>
              </w:rPr>
              <w:t>2</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14:paraId="03287263" w14:textId="77777777" w:rsidR="002F4EB9" w:rsidRPr="00DB24D8" w:rsidRDefault="002F4EB9">
            <w:pPr>
              <w:jc w:val="center"/>
              <w:rPr>
                <w:b w:val="0"/>
                <w:color w:val="000000"/>
                <w:kern w:val="30"/>
              </w:rPr>
            </w:pPr>
            <w:r w:rsidRPr="00DB24D8">
              <w:rPr>
                <w:b w:val="0"/>
                <w:szCs w:val="24"/>
              </w:rPr>
              <w:t>4</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14:paraId="41B8F6D0" w14:textId="0F867A6F" w:rsidR="002F4EB9" w:rsidRPr="00FE3019" w:rsidRDefault="00793BF6" w:rsidP="00FE3019">
            <w:pPr>
              <w:jc w:val="center"/>
              <w:rPr>
                <w:b w:val="0"/>
                <w:color w:val="FF0000"/>
                <w:szCs w:val="24"/>
              </w:rPr>
            </w:pPr>
            <w:r>
              <w:rPr>
                <w:b w:val="0"/>
                <w:color w:val="FF0000"/>
                <w:szCs w:val="24"/>
              </w:rPr>
              <w:t>4</w:t>
            </w:r>
          </w:p>
        </w:tc>
      </w:tr>
      <w:tr w:rsidR="002F4EB9" w:rsidRPr="00DB24D8" w14:paraId="4CEEAB8C" w14:textId="77777777">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14:paraId="3475D1AE" w14:textId="77777777" w:rsidR="002F4EB9" w:rsidRPr="00DB24D8" w:rsidRDefault="002F4EB9">
            <w:pPr>
              <w:jc w:val="center"/>
              <w:rPr>
                <w:b w:val="0"/>
                <w:color w:val="000000"/>
                <w:kern w:val="30"/>
              </w:rPr>
            </w:pPr>
            <w:r w:rsidRPr="00DB24D8">
              <w:rPr>
                <w:b w:val="0"/>
                <w:szCs w:val="24"/>
              </w:rPr>
              <w:t>3</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14:paraId="26F9D64E" w14:textId="77777777"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14:paraId="599F3CDC" w14:textId="372042DA" w:rsidR="002F4EB9" w:rsidRPr="00FE3019" w:rsidRDefault="00793BF6" w:rsidP="00FE3019">
            <w:pPr>
              <w:jc w:val="center"/>
              <w:rPr>
                <w:b w:val="0"/>
                <w:color w:val="FF0000"/>
                <w:szCs w:val="24"/>
              </w:rPr>
            </w:pPr>
            <w:r>
              <w:rPr>
                <w:b w:val="0"/>
                <w:color w:val="FF0000"/>
                <w:szCs w:val="24"/>
              </w:rPr>
              <w:t>9</w:t>
            </w:r>
          </w:p>
        </w:tc>
      </w:tr>
      <w:tr w:rsidR="002F4EB9" w:rsidRPr="00DB24D8" w14:paraId="161A3BAA" w14:textId="77777777">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14:paraId="7B37FBB6" w14:textId="77777777" w:rsidR="002F4EB9" w:rsidRPr="00DB24D8" w:rsidRDefault="002F4EB9">
            <w:pPr>
              <w:jc w:val="center"/>
              <w:rPr>
                <w:b w:val="0"/>
                <w:color w:val="000000"/>
                <w:kern w:val="30"/>
              </w:rPr>
            </w:pPr>
            <w:r w:rsidRPr="00DB24D8">
              <w:rPr>
                <w:b w:val="0"/>
                <w:szCs w:val="24"/>
              </w:rPr>
              <w:t>4</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14:paraId="2DC07DDD" w14:textId="77777777"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14:paraId="4CA94DCB" w14:textId="286510E5" w:rsidR="002F4EB9" w:rsidRPr="00FE3019" w:rsidRDefault="00793BF6" w:rsidP="00FE3019">
            <w:pPr>
              <w:jc w:val="center"/>
              <w:rPr>
                <w:b w:val="0"/>
                <w:color w:val="FF0000"/>
                <w:szCs w:val="24"/>
              </w:rPr>
            </w:pPr>
            <w:r>
              <w:rPr>
                <w:b w:val="0"/>
                <w:color w:val="FF0000"/>
                <w:szCs w:val="24"/>
              </w:rPr>
              <w:t>15</w:t>
            </w:r>
          </w:p>
        </w:tc>
      </w:tr>
      <w:tr w:rsidR="002F4EB9" w:rsidRPr="00DB24D8" w14:paraId="662EF1C4" w14:textId="77777777">
        <w:trPr>
          <w:trHeight w:val="446"/>
          <w:jc w:val="center"/>
        </w:trPr>
        <w:tc>
          <w:tcPr>
            <w:tcW w:w="2141" w:type="dxa"/>
            <w:tcBorders>
              <w:top w:val="single" w:sz="2" w:space="0" w:color="000000"/>
              <w:left w:val="single" w:sz="8" w:space="0" w:color="000000"/>
              <w:bottom w:val="single" w:sz="2" w:space="0" w:color="000000"/>
              <w:right w:val="single" w:sz="2" w:space="0" w:color="000000"/>
            </w:tcBorders>
            <w:shd w:val="clear" w:color="auto" w:fill="FFFFFF"/>
            <w:tcMar>
              <w:top w:w="54" w:type="dxa"/>
              <w:left w:w="36" w:type="dxa"/>
              <w:bottom w:w="54" w:type="dxa"/>
              <w:right w:w="54" w:type="dxa"/>
            </w:tcMar>
          </w:tcPr>
          <w:p w14:paraId="076FB736" w14:textId="77777777" w:rsidR="002F4EB9" w:rsidRPr="00DB24D8" w:rsidRDefault="002F4EB9">
            <w:pPr>
              <w:jc w:val="center"/>
              <w:rPr>
                <w:b w:val="0"/>
                <w:color w:val="000000"/>
                <w:kern w:val="30"/>
              </w:rPr>
            </w:pPr>
            <w:r w:rsidRPr="00DB24D8">
              <w:rPr>
                <w:b w:val="0"/>
                <w:szCs w:val="24"/>
              </w:rPr>
              <w:t>5</w:t>
            </w:r>
          </w:p>
        </w:tc>
        <w:tc>
          <w:tcPr>
            <w:tcW w:w="2141" w:type="dxa"/>
            <w:tcBorders>
              <w:top w:val="single" w:sz="2" w:space="0" w:color="000000"/>
              <w:left w:val="single" w:sz="2" w:space="0" w:color="000000"/>
              <w:bottom w:val="single" w:sz="2" w:space="0" w:color="000000"/>
              <w:right w:val="single" w:sz="2" w:space="0" w:color="000000"/>
            </w:tcBorders>
            <w:shd w:val="clear" w:color="auto" w:fill="FFFFFF"/>
            <w:tcMar>
              <w:top w:w="54" w:type="dxa"/>
              <w:left w:w="54" w:type="dxa"/>
              <w:bottom w:w="54" w:type="dxa"/>
              <w:right w:w="54" w:type="dxa"/>
            </w:tcMar>
          </w:tcPr>
          <w:p w14:paraId="63D44CE9" w14:textId="77777777"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2" w:space="0" w:color="000000"/>
              <w:right w:val="single" w:sz="8" w:space="0" w:color="000000"/>
            </w:tcBorders>
            <w:shd w:val="clear" w:color="auto" w:fill="FFFFFF"/>
            <w:tcMar>
              <w:top w:w="54" w:type="dxa"/>
              <w:left w:w="54" w:type="dxa"/>
              <w:bottom w:w="54" w:type="dxa"/>
              <w:right w:w="36" w:type="dxa"/>
            </w:tcMar>
          </w:tcPr>
          <w:p w14:paraId="62976C9F" w14:textId="3C6C39BB" w:rsidR="002F4EB9" w:rsidRPr="00FE3019" w:rsidRDefault="00FE3019" w:rsidP="00FE3019">
            <w:pPr>
              <w:jc w:val="center"/>
              <w:rPr>
                <w:b w:val="0"/>
                <w:color w:val="FF0000"/>
                <w:szCs w:val="24"/>
              </w:rPr>
            </w:pPr>
            <w:r w:rsidRPr="00FE3019">
              <w:rPr>
                <w:b w:val="0"/>
                <w:color w:val="FF0000"/>
                <w:szCs w:val="24"/>
              </w:rPr>
              <w:t>2</w:t>
            </w:r>
            <w:r w:rsidR="00793BF6">
              <w:rPr>
                <w:b w:val="0"/>
                <w:color w:val="FF0000"/>
                <w:szCs w:val="24"/>
              </w:rPr>
              <w:t>1</w:t>
            </w:r>
          </w:p>
        </w:tc>
      </w:tr>
      <w:tr w:rsidR="002F4EB9" w:rsidRPr="00DB24D8" w14:paraId="2F59AEB9" w14:textId="77777777">
        <w:trPr>
          <w:trHeight w:val="446"/>
          <w:jc w:val="center"/>
        </w:trPr>
        <w:tc>
          <w:tcPr>
            <w:tcW w:w="2141" w:type="dxa"/>
            <w:tcBorders>
              <w:top w:val="single" w:sz="2" w:space="0" w:color="000000"/>
              <w:left w:val="single" w:sz="8" w:space="0" w:color="000000"/>
              <w:bottom w:val="single" w:sz="8" w:space="0" w:color="000000"/>
              <w:right w:val="single" w:sz="2" w:space="0" w:color="000000"/>
            </w:tcBorders>
            <w:shd w:val="clear" w:color="auto" w:fill="FFFFFF"/>
            <w:tcMar>
              <w:top w:w="54" w:type="dxa"/>
              <w:left w:w="36" w:type="dxa"/>
              <w:bottom w:w="36" w:type="dxa"/>
              <w:right w:w="54" w:type="dxa"/>
            </w:tcMar>
          </w:tcPr>
          <w:p w14:paraId="31FDDC86" w14:textId="77777777"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8" w:space="0" w:color="000000"/>
              <w:right w:val="single" w:sz="2" w:space="0" w:color="000000"/>
            </w:tcBorders>
            <w:shd w:val="clear" w:color="auto" w:fill="FFFFFF"/>
            <w:tcMar>
              <w:top w:w="54" w:type="dxa"/>
              <w:left w:w="54" w:type="dxa"/>
              <w:bottom w:w="36" w:type="dxa"/>
              <w:right w:w="54" w:type="dxa"/>
            </w:tcMar>
          </w:tcPr>
          <w:p w14:paraId="7301BEDE" w14:textId="77777777" w:rsidR="002F4EB9" w:rsidRPr="00DB24D8" w:rsidRDefault="002F4EB9">
            <w:pPr>
              <w:jc w:val="center"/>
              <w:rPr>
                <w:b w:val="0"/>
                <w:color w:val="000000"/>
                <w:kern w:val="30"/>
              </w:rPr>
            </w:pPr>
            <w:r w:rsidRPr="00DB24D8">
              <w:rPr>
                <w:b w:val="0"/>
                <w:szCs w:val="24"/>
              </w:rPr>
              <w:t>6</w:t>
            </w:r>
          </w:p>
        </w:tc>
        <w:tc>
          <w:tcPr>
            <w:tcW w:w="2141" w:type="dxa"/>
            <w:tcBorders>
              <w:top w:val="single" w:sz="2" w:space="0" w:color="000000"/>
              <w:left w:val="single" w:sz="2" w:space="0" w:color="000000"/>
              <w:bottom w:val="single" w:sz="8" w:space="0" w:color="000000"/>
              <w:right w:val="single" w:sz="8" w:space="0" w:color="000000"/>
            </w:tcBorders>
            <w:shd w:val="clear" w:color="auto" w:fill="FFFFFF"/>
            <w:tcMar>
              <w:top w:w="54" w:type="dxa"/>
              <w:left w:w="54" w:type="dxa"/>
              <w:bottom w:w="36" w:type="dxa"/>
              <w:right w:w="36" w:type="dxa"/>
            </w:tcMar>
          </w:tcPr>
          <w:p w14:paraId="250441B6" w14:textId="4B1E4A60" w:rsidR="002F4EB9" w:rsidRPr="00FE3019" w:rsidRDefault="00793BF6" w:rsidP="00FE3019">
            <w:pPr>
              <w:jc w:val="center"/>
              <w:rPr>
                <w:b w:val="0"/>
                <w:color w:val="FF0000"/>
                <w:szCs w:val="24"/>
              </w:rPr>
            </w:pPr>
            <w:r>
              <w:rPr>
                <w:b w:val="0"/>
                <w:color w:val="FF0000"/>
                <w:szCs w:val="24"/>
              </w:rPr>
              <w:t>27</w:t>
            </w:r>
          </w:p>
        </w:tc>
      </w:tr>
    </w:tbl>
    <w:p w14:paraId="1E90AD40" w14:textId="77777777" w:rsidR="00C3450B" w:rsidRPr="00DB24D8" w:rsidRDefault="00C3450B" w:rsidP="002F4EB9">
      <w:pPr>
        <w:jc w:val="center"/>
        <w:rPr>
          <w:b w:val="0"/>
        </w:rPr>
      </w:pPr>
    </w:p>
    <w:p w14:paraId="2F533303" w14:textId="77777777" w:rsidR="00C3450B" w:rsidRDefault="00C3450B">
      <w:pPr>
        <w:rPr>
          <w:b w:val="0"/>
        </w:rPr>
      </w:pPr>
      <w:r w:rsidRPr="00DB24D8">
        <w:rPr>
          <w:b w:val="0"/>
        </w:rPr>
        <w:t>a) Plot a graph of velocity versus time on the paper provided.</w:t>
      </w:r>
    </w:p>
    <w:p w14:paraId="5FDA0CB4" w14:textId="77777777" w:rsidR="00FE3019" w:rsidRDefault="00FE3019">
      <w:pPr>
        <w:rPr>
          <w:b w:val="0"/>
        </w:rPr>
      </w:pPr>
    </w:p>
    <w:p w14:paraId="52BCEE2D" w14:textId="73677886" w:rsidR="00FE3019" w:rsidRPr="00FE3019" w:rsidRDefault="00FE3019">
      <w:pPr>
        <w:rPr>
          <w:b w:val="0"/>
          <w:color w:val="FF0000"/>
        </w:rPr>
      </w:pPr>
      <w:r>
        <w:rPr>
          <w:b w:val="0"/>
          <w:color w:val="FF0000"/>
        </w:rPr>
        <w:t>Required: Title, label &amp; units x axis, label &amp; units y axis, correctly graphed</w:t>
      </w:r>
    </w:p>
    <w:p w14:paraId="25D8CDDD" w14:textId="77777777" w:rsidR="00C3450B" w:rsidRPr="00DB24D8" w:rsidRDefault="00C3450B">
      <w:pPr>
        <w:jc w:val="right"/>
        <w:rPr>
          <w:b w:val="0"/>
        </w:rPr>
      </w:pPr>
      <w:r w:rsidRPr="00DB24D8">
        <w:rPr>
          <w:b w:val="0"/>
        </w:rPr>
        <w:t>(2 Marks)</w:t>
      </w:r>
    </w:p>
    <w:p w14:paraId="095E4D9D" w14:textId="77777777" w:rsidR="00C3450B" w:rsidRPr="00DB24D8" w:rsidRDefault="00C3450B">
      <w:pPr>
        <w:rPr>
          <w:b w:val="0"/>
        </w:rPr>
      </w:pPr>
      <w:r w:rsidRPr="00DB24D8">
        <w:rPr>
          <w:b w:val="0"/>
        </w:rPr>
        <w:t>b) From the graph, calculate the car’s acceleration after 2 s.</w:t>
      </w:r>
    </w:p>
    <w:p w14:paraId="01D4279A" w14:textId="77777777" w:rsidR="00DB24D8" w:rsidRPr="00DB24D8" w:rsidRDefault="00DB24D8">
      <w:pPr>
        <w:rPr>
          <w:b w:val="0"/>
        </w:rPr>
      </w:pPr>
    </w:p>
    <w:p w14:paraId="42FFEED3" w14:textId="79AFA2EF" w:rsidR="00C3450B" w:rsidRPr="00FE3019" w:rsidRDefault="00FE3019">
      <w:pPr>
        <w:spacing w:line="360" w:lineRule="auto"/>
        <w:rPr>
          <w:b w:val="0"/>
          <w:color w:val="FF0000"/>
        </w:rPr>
      </w:pPr>
      <w:r w:rsidRPr="00FE3019">
        <w:rPr>
          <w:b w:val="0"/>
          <w:color w:val="FF0000"/>
        </w:rPr>
        <w:t xml:space="preserve">From graph: </w:t>
      </w:r>
      <w:r w:rsidRPr="00FE3019">
        <w:rPr>
          <w:b w:val="0"/>
          <w:color w:val="FF0000"/>
        </w:rPr>
        <w:tab/>
      </w:r>
      <w:r w:rsidRPr="00FE3019">
        <w:rPr>
          <w:b w:val="0"/>
          <w:color w:val="FF0000"/>
        </w:rPr>
        <w:sym w:font="Symbol" w:char="F044"/>
      </w:r>
      <w:r w:rsidRPr="00FE3019">
        <w:rPr>
          <w:b w:val="0"/>
          <w:color w:val="FF0000"/>
        </w:rPr>
        <w:t>v = 4 m/s, t = 2sec</w:t>
      </w:r>
    </w:p>
    <w:p w14:paraId="0C73BE5F" w14:textId="77777777" w:rsidR="00FE3019" w:rsidRDefault="00FE3019" w:rsidP="00FE3019">
      <w:pPr>
        <w:spacing w:line="360" w:lineRule="auto"/>
        <w:ind w:left="720" w:firstLine="720"/>
        <w:rPr>
          <w:b w:val="0"/>
          <w:color w:val="FF0000"/>
        </w:rPr>
      </w:pPr>
      <w:r w:rsidRPr="00FE3019">
        <w:rPr>
          <w:b w:val="0"/>
          <w:color w:val="FF0000"/>
        </w:rPr>
        <w:t xml:space="preserve">a = </w:t>
      </w:r>
      <w:r w:rsidRPr="00FE3019">
        <w:rPr>
          <w:b w:val="0"/>
          <w:color w:val="FF0000"/>
        </w:rPr>
        <w:sym w:font="Symbol" w:char="F044"/>
      </w:r>
      <w:r w:rsidRPr="00FE3019">
        <w:rPr>
          <w:b w:val="0"/>
          <w:color w:val="FF0000"/>
        </w:rPr>
        <w:t xml:space="preserve">v / t </w:t>
      </w:r>
    </w:p>
    <w:p w14:paraId="7FDD3F5B" w14:textId="77777777" w:rsidR="00FE3019" w:rsidRDefault="00FE3019" w:rsidP="00FE3019">
      <w:pPr>
        <w:spacing w:line="360" w:lineRule="auto"/>
        <w:ind w:left="720" w:firstLine="720"/>
        <w:rPr>
          <w:b w:val="0"/>
          <w:color w:val="FF0000"/>
        </w:rPr>
      </w:pPr>
      <w:r>
        <w:rPr>
          <w:b w:val="0"/>
          <w:color w:val="FF0000"/>
        </w:rPr>
        <w:t xml:space="preserve">    </w:t>
      </w:r>
      <w:r w:rsidRPr="00FE3019">
        <w:rPr>
          <w:b w:val="0"/>
          <w:color w:val="FF0000"/>
        </w:rPr>
        <w:t>= 4</w:t>
      </w:r>
      <w:r>
        <w:rPr>
          <w:b w:val="0"/>
          <w:color w:val="FF0000"/>
        </w:rPr>
        <w:t xml:space="preserve"> </w:t>
      </w:r>
      <w:r w:rsidRPr="00FE3019">
        <w:rPr>
          <w:b w:val="0"/>
          <w:color w:val="FF0000"/>
        </w:rPr>
        <w:t>/</w:t>
      </w:r>
      <w:r>
        <w:rPr>
          <w:b w:val="0"/>
          <w:color w:val="FF0000"/>
        </w:rPr>
        <w:t xml:space="preserve"> </w:t>
      </w:r>
      <w:r w:rsidRPr="00FE3019">
        <w:rPr>
          <w:b w:val="0"/>
          <w:color w:val="FF0000"/>
        </w:rPr>
        <w:t xml:space="preserve">2 </w:t>
      </w:r>
    </w:p>
    <w:p w14:paraId="63F52ED2" w14:textId="7C204101" w:rsidR="00FE3019" w:rsidRPr="00FE3019" w:rsidRDefault="00FE3019" w:rsidP="00FE3019">
      <w:pPr>
        <w:spacing w:line="360" w:lineRule="auto"/>
        <w:ind w:left="720" w:firstLine="720"/>
        <w:rPr>
          <w:b w:val="0"/>
          <w:color w:val="FF0000"/>
        </w:rPr>
      </w:pPr>
      <w:r>
        <w:rPr>
          <w:b w:val="0"/>
          <w:color w:val="FF0000"/>
        </w:rPr>
        <w:t xml:space="preserve">   </w:t>
      </w:r>
      <w:r w:rsidRPr="00FE3019">
        <w:rPr>
          <w:b w:val="0"/>
          <w:color w:val="FF0000"/>
        </w:rPr>
        <w:t>= 2 m/s</w:t>
      </w:r>
      <w:r w:rsidRPr="00FE3019">
        <w:rPr>
          <w:b w:val="0"/>
          <w:color w:val="FF0000"/>
          <w:vertAlign w:val="superscript"/>
        </w:rPr>
        <w:t>2</w:t>
      </w:r>
      <w:r w:rsidRPr="00FE3019">
        <w:rPr>
          <w:b w:val="0"/>
          <w:color w:val="FF0000"/>
        </w:rPr>
        <w:t xml:space="preserve"> </w:t>
      </w:r>
      <w:proofErr w:type="gramStart"/>
      <w:r w:rsidRPr="00FE3019">
        <w:rPr>
          <w:b w:val="0"/>
          <w:color w:val="FF0000"/>
        </w:rPr>
        <w:t xml:space="preserve">   </w:t>
      </w:r>
      <w:r>
        <w:rPr>
          <w:b w:val="0"/>
          <w:color w:val="00B0F0"/>
        </w:rPr>
        <w:t>(</w:t>
      </w:r>
      <w:proofErr w:type="gramEnd"/>
      <w:r>
        <w:rPr>
          <w:b w:val="0"/>
          <w:color w:val="00B0F0"/>
        </w:rPr>
        <w:t>1 mark)</w:t>
      </w:r>
    </w:p>
    <w:p w14:paraId="6F79F11D" w14:textId="77777777" w:rsidR="00C3450B" w:rsidRPr="00DB24D8" w:rsidRDefault="00C3450B">
      <w:pPr>
        <w:jc w:val="right"/>
        <w:rPr>
          <w:b w:val="0"/>
        </w:rPr>
      </w:pPr>
      <w:r w:rsidRPr="00DB24D8">
        <w:rPr>
          <w:b w:val="0"/>
        </w:rPr>
        <w:t>(1 Mark)</w:t>
      </w:r>
    </w:p>
    <w:p w14:paraId="3423DBEC" w14:textId="77777777" w:rsidR="00C3450B" w:rsidRPr="00DB24D8" w:rsidRDefault="00C3450B">
      <w:pPr>
        <w:rPr>
          <w:b w:val="0"/>
        </w:rPr>
      </w:pPr>
      <w:r w:rsidRPr="00DB24D8">
        <w:rPr>
          <w:b w:val="0"/>
        </w:rPr>
        <w:t>c) From the graph, calculate the total displacement of the car after 6 s.</w:t>
      </w:r>
    </w:p>
    <w:p w14:paraId="5EB8C646" w14:textId="77777777" w:rsidR="00DB24D8" w:rsidRPr="00DB24D8" w:rsidRDefault="00DB24D8">
      <w:pPr>
        <w:rPr>
          <w:b w:val="0"/>
        </w:rPr>
      </w:pPr>
    </w:p>
    <w:p w14:paraId="16E625D0" w14:textId="164569AB" w:rsidR="00793BF6" w:rsidRDefault="00793BF6">
      <w:pPr>
        <w:spacing w:line="360" w:lineRule="auto"/>
        <w:rPr>
          <w:b w:val="0"/>
          <w:color w:val="FF0000"/>
        </w:rPr>
      </w:pPr>
      <w:r>
        <w:rPr>
          <w:b w:val="0"/>
          <w:color w:val="FF0000"/>
        </w:rPr>
        <w:t>Area under the graph</w:t>
      </w:r>
    </w:p>
    <w:p w14:paraId="719B4797" w14:textId="7DE4C65F" w:rsidR="00C3450B" w:rsidRPr="00DB24D8" w:rsidRDefault="00793BF6">
      <w:pPr>
        <w:spacing w:line="360" w:lineRule="auto"/>
        <w:rPr>
          <w:b w:val="0"/>
        </w:rPr>
      </w:pPr>
      <w:r w:rsidRPr="00793BF6">
        <w:rPr>
          <w:b w:val="0"/>
          <w:color w:val="FF0000"/>
        </w:rPr>
        <w:t>0.5 x (</w:t>
      </w:r>
      <w:r>
        <w:rPr>
          <w:b w:val="0"/>
          <w:color w:val="FF0000"/>
        </w:rPr>
        <w:t xml:space="preserve">0 + 2) x </w:t>
      </w:r>
      <w:r w:rsidRPr="00793BF6">
        <w:rPr>
          <w:b w:val="0"/>
          <w:color w:val="FF0000"/>
        </w:rPr>
        <w:t>1 +  0.5 x (2 + 4</w:t>
      </w:r>
      <w:r>
        <w:rPr>
          <w:b w:val="0"/>
          <w:color w:val="FF0000"/>
        </w:rPr>
        <w:t xml:space="preserve">) x </w:t>
      </w:r>
      <w:r w:rsidRPr="00793BF6">
        <w:rPr>
          <w:b w:val="0"/>
          <w:color w:val="FF0000"/>
        </w:rPr>
        <w:t>1 +  0.5 x (4 + 6</w:t>
      </w:r>
      <w:r>
        <w:rPr>
          <w:b w:val="0"/>
          <w:color w:val="FF0000"/>
        </w:rPr>
        <w:t xml:space="preserve">) x </w:t>
      </w:r>
      <w:r w:rsidRPr="00793BF6">
        <w:rPr>
          <w:b w:val="0"/>
          <w:color w:val="FF0000"/>
        </w:rPr>
        <w:t xml:space="preserve">1 +  6 x 3 = 27 m </w:t>
      </w:r>
      <w:r w:rsidR="00C3450B" w:rsidRPr="00DB24D8">
        <w:rPr>
          <w:b w:val="0"/>
        </w:rPr>
        <w:t>______________________________________________________________________________________________________________________________________________________________________________</w:t>
      </w:r>
    </w:p>
    <w:p w14:paraId="6D1655BA" w14:textId="77777777" w:rsidR="00C3450B" w:rsidRPr="00DB24D8" w:rsidRDefault="00C3450B">
      <w:pPr>
        <w:jc w:val="right"/>
        <w:rPr>
          <w:b w:val="0"/>
        </w:rPr>
      </w:pPr>
      <w:r w:rsidRPr="00DB24D8">
        <w:rPr>
          <w:b w:val="0"/>
        </w:rPr>
        <w:t>(1 mark)</w:t>
      </w:r>
    </w:p>
    <w:p w14:paraId="0CE3B3BD" w14:textId="77777777" w:rsidR="00C3450B" w:rsidRPr="00DB24D8" w:rsidRDefault="00C3450B">
      <w:pPr>
        <w:rPr>
          <w:b w:val="0"/>
        </w:rPr>
      </w:pPr>
      <w:r w:rsidRPr="00DB24D8">
        <w:rPr>
          <w:b w:val="0"/>
        </w:rPr>
        <w:t>d) Complete the table by calculating displacements for each second of it’s travel.</w:t>
      </w:r>
    </w:p>
    <w:p w14:paraId="1673142F" w14:textId="77777777" w:rsidR="00DB24D8" w:rsidRPr="00DB24D8" w:rsidRDefault="00DB24D8">
      <w:pPr>
        <w:rPr>
          <w:b w:val="0"/>
        </w:rPr>
      </w:pPr>
    </w:p>
    <w:p w14:paraId="57D9FD3B" w14:textId="17797028" w:rsidR="00C3450B" w:rsidRPr="00DB24D8" w:rsidRDefault="00793BF6">
      <w:pPr>
        <w:spacing w:line="360" w:lineRule="auto"/>
        <w:rPr>
          <w:b w:val="0"/>
        </w:rPr>
      </w:pPr>
      <w:r w:rsidRPr="00793BF6">
        <w:rPr>
          <w:b w:val="0"/>
          <w:color w:val="FF0000"/>
        </w:rPr>
        <w:t xml:space="preserve">See above </w:t>
      </w:r>
      <w:r w:rsidR="00C3450B" w:rsidRPr="00DB24D8">
        <w:rPr>
          <w:b w:val="0"/>
        </w:rPr>
        <w:t>______________________________________________________________________________________________________________________________________________________________________________</w:t>
      </w:r>
    </w:p>
    <w:p w14:paraId="60D49613" w14:textId="77777777" w:rsidR="00C3450B" w:rsidRPr="00DB24D8" w:rsidRDefault="00C3450B">
      <w:pPr>
        <w:jc w:val="right"/>
        <w:rPr>
          <w:b w:val="0"/>
        </w:rPr>
      </w:pPr>
      <w:r w:rsidRPr="00DB24D8">
        <w:rPr>
          <w:b w:val="0"/>
        </w:rPr>
        <w:t>(2 marks)</w:t>
      </w:r>
    </w:p>
    <w:p w14:paraId="28D07CAF" w14:textId="77777777" w:rsidR="00793BF6" w:rsidRDefault="00793BF6">
      <w:pPr>
        <w:rPr>
          <w:b w:val="0"/>
        </w:rPr>
      </w:pPr>
    </w:p>
    <w:p w14:paraId="568E4858" w14:textId="77777777" w:rsidR="00C3450B" w:rsidRPr="00DB24D8" w:rsidRDefault="00C3450B">
      <w:pPr>
        <w:rPr>
          <w:b w:val="0"/>
        </w:rPr>
      </w:pPr>
      <w:r w:rsidRPr="00DB24D8">
        <w:rPr>
          <w:b w:val="0"/>
        </w:rPr>
        <w:lastRenderedPageBreak/>
        <w:t>e) Plot a graph of displacement versus time on the paper provided.</w:t>
      </w:r>
    </w:p>
    <w:p w14:paraId="2B7A31F6" w14:textId="77777777" w:rsidR="00C3450B" w:rsidRPr="00DB24D8" w:rsidRDefault="00C3450B">
      <w:pPr>
        <w:jc w:val="right"/>
        <w:rPr>
          <w:b w:val="0"/>
        </w:rPr>
      </w:pPr>
      <w:r w:rsidRPr="00DB24D8">
        <w:rPr>
          <w:b w:val="0"/>
        </w:rPr>
        <w:t>(2 Marks)</w:t>
      </w:r>
    </w:p>
    <w:p w14:paraId="09DB639E" w14:textId="72CE9FB1" w:rsidR="00C3450B" w:rsidRPr="00793BF6" w:rsidRDefault="00793BF6">
      <w:pPr>
        <w:rPr>
          <w:b w:val="0"/>
          <w:color w:val="FF0000"/>
        </w:rPr>
      </w:pPr>
      <w:r>
        <w:rPr>
          <w:b w:val="0"/>
          <w:color w:val="FF0000"/>
        </w:rPr>
        <w:t>Required: Title, label &amp; units x axis, label &amp; units y axis, correctly graphed</w:t>
      </w:r>
    </w:p>
    <w:p w14:paraId="40894F2F" w14:textId="77777777" w:rsidR="00C3450B" w:rsidRPr="00DB24D8" w:rsidRDefault="00C3450B">
      <w:pPr>
        <w:rPr>
          <w:b w:val="0"/>
        </w:rPr>
      </w:pPr>
      <w:r w:rsidRPr="00DB24D8">
        <w:rPr>
          <w:b w:val="0"/>
        </w:rPr>
        <w:t xml:space="preserve">8. </w:t>
      </w:r>
      <w:proofErr w:type="spellStart"/>
      <w:r w:rsidR="001E1A32">
        <w:rPr>
          <w:b w:val="0"/>
        </w:rPr>
        <w:t>Mr</w:t>
      </w:r>
      <w:proofErr w:type="spellEnd"/>
      <w:r w:rsidR="001E1A32">
        <w:rPr>
          <w:b w:val="0"/>
        </w:rPr>
        <w:t xml:space="preserve"> M</w:t>
      </w:r>
      <w:r w:rsidRPr="00DB24D8">
        <w:rPr>
          <w:b w:val="0"/>
        </w:rPr>
        <w:t xml:space="preserve"> is driving a 10.0 tonne truck travelling at 45.0 km h</w:t>
      </w:r>
      <w:r w:rsidRPr="00DB24D8">
        <w:rPr>
          <w:b w:val="0"/>
          <w:sz w:val="40"/>
          <w:vertAlign w:val="superscript"/>
        </w:rPr>
        <w:t>-1</w:t>
      </w:r>
      <w:r w:rsidR="00DB24D8" w:rsidRPr="00DB24D8">
        <w:rPr>
          <w:b w:val="0"/>
        </w:rPr>
        <w:t xml:space="preserve"> when it collides with</w:t>
      </w:r>
      <w:r w:rsidR="001E1A32">
        <w:rPr>
          <w:b w:val="0"/>
        </w:rPr>
        <w:t xml:space="preserve"> Dante</w:t>
      </w:r>
      <w:r w:rsidR="00DB24D8" w:rsidRPr="00DB24D8">
        <w:rPr>
          <w:b w:val="0"/>
        </w:rPr>
        <w:t xml:space="preserve"> in a</w:t>
      </w:r>
      <w:r w:rsidRPr="00DB24D8">
        <w:rPr>
          <w:b w:val="0"/>
        </w:rPr>
        <w:t xml:space="preserve"> stationary car. The car has a mass of 1.50 x 10</w:t>
      </w:r>
      <w:r w:rsidRPr="00DB24D8">
        <w:rPr>
          <w:b w:val="0"/>
          <w:sz w:val="40"/>
          <w:vertAlign w:val="superscript"/>
        </w:rPr>
        <w:t>3</w:t>
      </w:r>
      <w:r w:rsidRPr="00DB24D8">
        <w:rPr>
          <w:b w:val="0"/>
        </w:rPr>
        <w:t xml:space="preserve"> kg.</w:t>
      </w:r>
    </w:p>
    <w:p w14:paraId="6EAF8D0C" w14:textId="77777777" w:rsidR="00C3450B" w:rsidRPr="00DB24D8" w:rsidRDefault="00C3450B">
      <w:pPr>
        <w:rPr>
          <w:b w:val="0"/>
        </w:rPr>
      </w:pPr>
    </w:p>
    <w:p w14:paraId="5FC2F06E" w14:textId="77777777" w:rsidR="00C3450B" w:rsidRPr="00DB24D8" w:rsidRDefault="00C3450B" w:rsidP="00DB24D8">
      <w:pPr>
        <w:numPr>
          <w:ilvl w:val="0"/>
          <w:numId w:val="4"/>
        </w:numPr>
        <w:rPr>
          <w:b w:val="0"/>
        </w:rPr>
      </w:pPr>
      <w:r w:rsidRPr="00DB24D8">
        <w:rPr>
          <w:b w:val="0"/>
        </w:rPr>
        <w:t>Calculate the kinetic energies of both vehicles before the collision.</w:t>
      </w:r>
    </w:p>
    <w:p w14:paraId="548E9B87" w14:textId="77777777" w:rsidR="00DB24D8" w:rsidRPr="00DB24D8" w:rsidRDefault="00DB24D8" w:rsidP="00DB24D8">
      <w:pPr>
        <w:ind w:left="720"/>
        <w:rPr>
          <w:b w:val="0"/>
        </w:rPr>
      </w:pPr>
    </w:p>
    <w:p w14:paraId="23B37194" w14:textId="0C0A2ECD" w:rsidR="00793BF6" w:rsidRPr="00F914A4" w:rsidRDefault="00793BF6">
      <w:pPr>
        <w:spacing w:line="360" w:lineRule="auto"/>
        <w:rPr>
          <w:b w:val="0"/>
          <w:color w:val="FF0000"/>
        </w:rPr>
      </w:pPr>
      <w:r w:rsidRPr="00F914A4">
        <w:rPr>
          <w:b w:val="0"/>
          <w:color w:val="FF0000"/>
        </w:rPr>
        <w:t>E</w:t>
      </w:r>
      <w:r w:rsidRPr="00F914A4">
        <w:rPr>
          <w:b w:val="0"/>
          <w:color w:val="FF0000"/>
          <w:vertAlign w:val="subscript"/>
        </w:rPr>
        <w:t>K</w:t>
      </w:r>
      <w:r w:rsidRPr="00F914A4">
        <w:rPr>
          <w:b w:val="0"/>
          <w:color w:val="FF0000"/>
        </w:rPr>
        <w:t xml:space="preserve"> = </w:t>
      </w:r>
      <w:r w:rsidR="00CD552B">
        <w:rPr>
          <w:b w:val="0"/>
          <w:color w:val="FF0000"/>
        </w:rPr>
        <w:t xml:space="preserve">½ </w:t>
      </w:r>
      <w:r w:rsidRPr="00F914A4">
        <w:rPr>
          <w:b w:val="0"/>
          <w:color w:val="FF0000"/>
        </w:rPr>
        <w:t>mv</w:t>
      </w:r>
      <w:r w:rsidRPr="00F914A4">
        <w:rPr>
          <w:b w:val="0"/>
          <w:color w:val="FF0000"/>
          <w:vertAlign w:val="superscript"/>
        </w:rPr>
        <w:t>2</w:t>
      </w:r>
      <w:r w:rsidRPr="00F914A4">
        <w:rPr>
          <w:b w:val="0"/>
          <w:color w:val="FF0000"/>
        </w:rPr>
        <w:tab/>
      </w:r>
      <w:r w:rsidR="00E47EF0">
        <w:rPr>
          <w:b w:val="0"/>
          <w:color w:val="FF0000"/>
        </w:rPr>
        <w:t>truck:</w:t>
      </w:r>
      <w:r w:rsidRPr="00F914A4">
        <w:rPr>
          <w:b w:val="0"/>
          <w:color w:val="FF0000"/>
        </w:rPr>
        <w:tab/>
      </w:r>
      <w:proofErr w:type="spellStart"/>
      <w:r w:rsidRPr="00F914A4">
        <w:rPr>
          <w:b w:val="0"/>
          <w:color w:val="FF0000"/>
        </w:rPr>
        <w:t>m</w:t>
      </w:r>
      <w:r w:rsidR="00E47EF0">
        <w:rPr>
          <w:b w:val="0"/>
          <w:color w:val="FF0000"/>
          <w:vertAlign w:val="subscript"/>
        </w:rPr>
        <w:t>T</w:t>
      </w:r>
      <w:proofErr w:type="spellEnd"/>
      <w:r w:rsidRPr="00F914A4">
        <w:rPr>
          <w:b w:val="0"/>
          <w:color w:val="FF0000"/>
        </w:rPr>
        <w:t xml:space="preserve"> = 10,000kg </w:t>
      </w:r>
      <w:proofErr w:type="spellStart"/>
      <w:r w:rsidRPr="00F914A4">
        <w:rPr>
          <w:b w:val="0"/>
          <w:color w:val="FF0000"/>
        </w:rPr>
        <w:t>v</w:t>
      </w:r>
      <w:r w:rsidR="00E47EF0">
        <w:rPr>
          <w:b w:val="0"/>
          <w:color w:val="FF0000"/>
          <w:vertAlign w:val="subscript"/>
        </w:rPr>
        <w:t>T</w:t>
      </w:r>
      <w:proofErr w:type="spellEnd"/>
      <w:r w:rsidRPr="00F914A4">
        <w:rPr>
          <w:b w:val="0"/>
          <w:color w:val="FF0000"/>
        </w:rPr>
        <w:t xml:space="preserve"> = 45/3.6 = 12.5 m/s</w:t>
      </w:r>
      <w:r w:rsidR="00426252">
        <w:rPr>
          <w:b w:val="0"/>
          <w:color w:val="FF0000"/>
        </w:rPr>
        <w:tab/>
      </w:r>
      <w:r w:rsidR="00426252">
        <w:rPr>
          <w:b w:val="0"/>
          <w:color w:val="FF0000"/>
        </w:rPr>
        <w:tab/>
      </w:r>
      <w:r w:rsidR="00426252">
        <w:rPr>
          <w:b w:val="0"/>
          <w:color w:val="00B0F0"/>
        </w:rPr>
        <w:t>(1 mark)</w:t>
      </w:r>
    </w:p>
    <w:p w14:paraId="7A3B5B5C" w14:textId="70CC5814" w:rsidR="00793BF6" w:rsidRPr="00F914A4" w:rsidRDefault="00793BF6">
      <w:pPr>
        <w:spacing w:line="360" w:lineRule="auto"/>
        <w:rPr>
          <w:b w:val="0"/>
          <w:color w:val="FF0000"/>
        </w:rPr>
      </w:pPr>
      <w:r w:rsidRPr="00F914A4">
        <w:rPr>
          <w:b w:val="0"/>
          <w:color w:val="FF0000"/>
        </w:rPr>
        <w:tab/>
      </w:r>
      <w:r w:rsidRPr="00F914A4">
        <w:rPr>
          <w:b w:val="0"/>
          <w:color w:val="FF0000"/>
        </w:rPr>
        <w:tab/>
      </w:r>
      <w:r w:rsidR="00E47EF0">
        <w:rPr>
          <w:b w:val="0"/>
          <w:color w:val="FF0000"/>
        </w:rPr>
        <w:t>Car:</w:t>
      </w:r>
      <w:r w:rsidRPr="00F914A4">
        <w:rPr>
          <w:b w:val="0"/>
          <w:color w:val="FF0000"/>
        </w:rPr>
        <w:tab/>
      </w:r>
      <w:r w:rsidR="00E47EF0" w:rsidRPr="00F914A4">
        <w:rPr>
          <w:b w:val="0"/>
          <w:color w:val="FF0000"/>
        </w:rPr>
        <w:t>M</w:t>
      </w:r>
      <w:r w:rsidR="00E47EF0">
        <w:rPr>
          <w:b w:val="0"/>
          <w:color w:val="FF0000"/>
          <w:vertAlign w:val="subscript"/>
        </w:rPr>
        <w:t>C</w:t>
      </w:r>
      <w:r w:rsidRPr="00F914A4">
        <w:rPr>
          <w:b w:val="0"/>
          <w:color w:val="FF0000"/>
        </w:rPr>
        <w:t xml:space="preserve"> = 1500 </w:t>
      </w:r>
      <w:proofErr w:type="gramStart"/>
      <w:r w:rsidRPr="00F914A4">
        <w:rPr>
          <w:b w:val="0"/>
          <w:color w:val="FF0000"/>
        </w:rPr>
        <w:t xml:space="preserve">kg  </w:t>
      </w:r>
      <w:proofErr w:type="spellStart"/>
      <w:r w:rsidRPr="00F914A4">
        <w:rPr>
          <w:b w:val="0"/>
          <w:color w:val="FF0000"/>
        </w:rPr>
        <w:t>v</w:t>
      </w:r>
      <w:r w:rsidR="00E47EF0">
        <w:rPr>
          <w:b w:val="0"/>
          <w:color w:val="FF0000"/>
          <w:vertAlign w:val="subscript"/>
        </w:rPr>
        <w:t>C</w:t>
      </w:r>
      <w:proofErr w:type="spellEnd"/>
      <w:proofErr w:type="gramEnd"/>
      <w:r w:rsidRPr="00F914A4">
        <w:rPr>
          <w:b w:val="0"/>
          <w:color w:val="FF0000"/>
        </w:rPr>
        <w:t xml:space="preserve"> = 0 m/s</w:t>
      </w:r>
    </w:p>
    <w:p w14:paraId="07423D0E" w14:textId="35ABE640" w:rsidR="00793BF6" w:rsidRPr="00F914A4" w:rsidRDefault="00793BF6">
      <w:pPr>
        <w:spacing w:line="360" w:lineRule="auto"/>
        <w:rPr>
          <w:b w:val="0"/>
          <w:color w:val="FF0000"/>
        </w:rPr>
      </w:pPr>
      <w:proofErr w:type="gramStart"/>
      <w:r w:rsidRPr="00F914A4">
        <w:rPr>
          <w:b w:val="0"/>
          <w:color w:val="FF0000"/>
        </w:rPr>
        <w:t>E</w:t>
      </w:r>
      <w:r w:rsidRPr="00F914A4">
        <w:rPr>
          <w:b w:val="0"/>
          <w:color w:val="FF0000"/>
          <w:vertAlign w:val="subscript"/>
        </w:rPr>
        <w:t>K</w:t>
      </w:r>
      <w:r w:rsidR="009955A9">
        <w:rPr>
          <w:b w:val="0"/>
          <w:color w:val="FF0000"/>
          <w:vertAlign w:val="subscript"/>
        </w:rPr>
        <w:t>.</w:t>
      </w:r>
      <w:r w:rsidR="00E47EF0">
        <w:rPr>
          <w:b w:val="0"/>
          <w:color w:val="FF0000"/>
          <w:vertAlign w:val="subscript"/>
        </w:rPr>
        <w:t>T</w:t>
      </w:r>
      <w:proofErr w:type="gramEnd"/>
      <w:r w:rsidRPr="00F914A4">
        <w:rPr>
          <w:b w:val="0"/>
          <w:color w:val="FF0000"/>
        </w:rPr>
        <w:t xml:space="preserve"> </w:t>
      </w:r>
      <w:r w:rsidRPr="00F914A4">
        <w:rPr>
          <w:b w:val="0"/>
          <w:color w:val="FF0000"/>
        </w:rPr>
        <w:tab/>
        <w:t xml:space="preserve">= </w:t>
      </w:r>
      <w:r w:rsidR="00CD552B">
        <w:rPr>
          <w:b w:val="0"/>
          <w:color w:val="FF0000"/>
        </w:rPr>
        <w:t xml:space="preserve">½ </w:t>
      </w:r>
      <w:r w:rsidR="0063579F">
        <w:rPr>
          <w:b w:val="0"/>
          <w:color w:val="FF0000"/>
        </w:rPr>
        <w:t xml:space="preserve">x </w:t>
      </w:r>
      <w:r w:rsidRPr="00F914A4">
        <w:rPr>
          <w:b w:val="0"/>
          <w:color w:val="FF0000"/>
        </w:rPr>
        <w:t>10000 x 12.5</w:t>
      </w:r>
      <w:r w:rsidRPr="00F914A4">
        <w:rPr>
          <w:b w:val="0"/>
          <w:color w:val="FF0000"/>
          <w:vertAlign w:val="superscript"/>
        </w:rPr>
        <w:t>2</w:t>
      </w:r>
      <w:r w:rsidRPr="00F914A4">
        <w:rPr>
          <w:b w:val="0"/>
          <w:color w:val="FF0000"/>
        </w:rPr>
        <w:t xml:space="preserve"> </w:t>
      </w:r>
    </w:p>
    <w:p w14:paraId="522CC332" w14:textId="4C08D503" w:rsidR="00793BF6" w:rsidRPr="00F914A4" w:rsidRDefault="00793BF6" w:rsidP="00793BF6">
      <w:pPr>
        <w:spacing w:line="360" w:lineRule="auto"/>
        <w:ind w:firstLine="720"/>
        <w:rPr>
          <w:b w:val="0"/>
          <w:color w:val="FF0000"/>
        </w:rPr>
      </w:pPr>
      <w:r w:rsidRPr="00F914A4">
        <w:rPr>
          <w:b w:val="0"/>
          <w:color w:val="FF0000"/>
        </w:rPr>
        <w:t xml:space="preserve">= </w:t>
      </w:r>
      <w:r w:rsidR="0063579F">
        <w:rPr>
          <w:b w:val="0"/>
          <w:color w:val="FF0000"/>
        </w:rPr>
        <w:t>7.81</w:t>
      </w:r>
      <w:r w:rsidRPr="00F914A4">
        <w:rPr>
          <w:b w:val="0"/>
          <w:color w:val="FF0000"/>
        </w:rPr>
        <w:t xml:space="preserve"> x 10</w:t>
      </w:r>
      <w:r w:rsidR="0063579F">
        <w:rPr>
          <w:b w:val="0"/>
          <w:color w:val="FF0000"/>
          <w:vertAlign w:val="superscript"/>
        </w:rPr>
        <w:t>5</w:t>
      </w:r>
      <w:r w:rsidRPr="00F914A4">
        <w:rPr>
          <w:b w:val="0"/>
          <w:color w:val="FF0000"/>
        </w:rPr>
        <w:t>J</w:t>
      </w:r>
      <w:r w:rsidR="00426252">
        <w:rPr>
          <w:b w:val="0"/>
          <w:color w:val="FF0000"/>
        </w:rPr>
        <w:tab/>
      </w:r>
      <w:r w:rsidR="00426252">
        <w:rPr>
          <w:b w:val="0"/>
          <w:color w:val="FF0000"/>
        </w:rPr>
        <w:tab/>
      </w:r>
      <w:r w:rsidR="00426252">
        <w:rPr>
          <w:b w:val="0"/>
          <w:color w:val="FF0000"/>
        </w:rPr>
        <w:tab/>
      </w:r>
      <w:r w:rsidR="00426252">
        <w:rPr>
          <w:b w:val="0"/>
          <w:color w:val="FF0000"/>
        </w:rPr>
        <w:tab/>
      </w:r>
      <w:r w:rsidR="00426252">
        <w:rPr>
          <w:b w:val="0"/>
          <w:color w:val="00B0F0"/>
        </w:rPr>
        <w:t>(1 mark)</w:t>
      </w:r>
    </w:p>
    <w:p w14:paraId="707E072A" w14:textId="42724AC9" w:rsidR="00793BF6" w:rsidRPr="00F914A4" w:rsidRDefault="00793BF6" w:rsidP="00793BF6">
      <w:pPr>
        <w:spacing w:line="360" w:lineRule="auto"/>
        <w:rPr>
          <w:b w:val="0"/>
          <w:color w:val="FF0000"/>
        </w:rPr>
      </w:pPr>
      <w:r w:rsidRPr="00F914A4">
        <w:rPr>
          <w:b w:val="0"/>
          <w:color w:val="FF0000"/>
        </w:rPr>
        <w:t>E</w:t>
      </w:r>
      <w:r w:rsidRPr="00F914A4">
        <w:rPr>
          <w:b w:val="0"/>
          <w:color w:val="FF0000"/>
          <w:vertAlign w:val="subscript"/>
        </w:rPr>
        <w:t>K</w:t>
      </w:r>
      <w:r w:rsidR="009955A9">
        <w:rPr>
          <w:b w:val="0"/>
          <w:color w:val="FF0000"/>
          <w:vertAlign w:val="subscript"/>
        </w:rPr>
        <w:t>.</w:t>
      </w:r>
      <w:r w:rsidR="00E47EF0">
        <w:rPr>
          <w:b w:val="0"/>
          <w:color w:val="FF0000"/>
          <w:vertAlign w:val="subscript"/>
        </w:rPr>
        <w:t>C</w:t>
      </w:r>
      <w:r w:rsidRPr="00F914A4">
        <w:rPr>
          <w:b w:val="0"/>
          <w:color w:val="FF0000"/>
        </w:rPr>
        <w:t xml:space="preserve"> </w:t>
      </w:r>
      <w:r w:rsidRPr="00F914A4">
        <w:rPr>
          <w:b w:val="0"/>
          <w:color w:val="FF0000"/>
        </w:rPr>
        <w:tab/>
        <w:t xml:space="preserve">= </w:t>
      </w:r>
      <w:r w:rsidR="0063579F">
        <w:rPr>
          <w:b w:val="0"/>
          <w:color w:val="FF0000"/>
        </w:rPr>
        <w:t xml:space="preserve">½ x </w:t>
      </w:r>
      <w:r w:rsidRPr="00F914A4">
        <w:rPr>
          <w:b w:val="0"/>
          <w:color w:val="FF0000"/>
        </w:rPr>
        <w:t>1500 x 0</w:t>
      </w:r>
      <w:r w:rsidRPr="00F914A4">
        <w:rPr>
          <w:b w:val="0"/>
          <w:color w:val="FF0000"/>
          <w:vertAlign w:val="superscript"/>
        </w:rPr>
        <w:t>2</w:t>
      </w:r>
      <w:r w:rsidRPr="00F914A4">
        <w:rPr>
          <w:b w:val="0"/>
          <w:color w:val="FF0000"/>
        </w:rPr>
        <w:t xml:space="preserve"> </w:t>
      </w:r>
    </w:p>
    <w:p w14:paraId="2DE5B81E" w14:textId="091916C4" w:rsidR="00793BF6" w:rsidRPr="00F914A4" w:rsidRDefault="00793BF6" w:rsidP="00793BF6">
      <w:pPr>
        <w:spacing w:line="360" w:lineRule="auto"/>
        <w:ind w:firstLine="720"/>
        <w:rPr>
          <w:b w:val="0"/>
          <w:color w:val="FF0000"/>
        </w:rPr>
      </w:pPr>
      <w:r w:rsidRPr="00F914A4">
        <w:rPr>
          <w:b w:val="0"/>
          <w:color w:val="FF0000"/>
        </w:rPr>
        <w:t>= 0J</w:t>
      </w:r>
      <w:r w:rsidR="00426252">
        <w:rPr>
          <w:b w:val="0"/>
          <w:color w:val="FF0000"/>
        </w:rPr>
        <w:tab/>
      </w:r>
      <w:r w:rsidR="00426252">
        <w:rPr>
          <w:b w:val="0"/>
          <w:color w:val="FF0000"/>
        </w:rPr>
        <w:tab/>
      </w:r>
      <w:r w:rsidR="00426252">
        <w:rPr>
          <w:b w:val="0"/>
          <w:color w:val="FF0000"/>
        </w:rPr>
        <w:tab/>
      </w:r>
      <w:r w:rsidR="00426252">
        <w:rPr>
          <w:b w:val="0"/>
          <w:color w:val="FF0000"/>
        </w:rPr>
        <w:tab/>
      </w:r>
      <w:r w:rsidR="00426252">
        <w:rPr>
          <w:b w:val="0"/>
          <w:color w:val="FF0000"/>
        </w:rPr>
        <w:tab/>
      </w:r>
      <w:r w:rsidR="00426252">
        <w:rPr>
          <w:b w:val="0"/>
          <w:color w:val="00B0F0"/>
        </w:rPr>
        <w:t>(1 mark)</w:t>
      </w:r>
    </w:p>
    <w:p w14:paraId="75E7DB7A" w14:textId="77777777" w:rsidR="00C3450B" w:rsidRPr="00DB24D8"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(3 marks)</w:t>
      </w:r>
    </w:p>
    <w:p w14:paraId="5ADBDEF0" w14:textId="77777777" w:rsidR="00C3450B" w:rsidRPr="00DB24D8" w:rsidRDefault="00C3450B">
      <w:pPr>
        <w:rPr>
          <w:b w:val="0"/>
        </w:rPr>
      </w:pPr>
      <w:r w:rsidRPr="00DB24D8">
        <w:rPr>
          <w:b w:val="0"/>
        </w:rPr>
        <w:t>b) If, as a result of the collision, the truck is stopped but the car moves at 45.0 km h</w:t>
      </w:r>
      <w:r w:rsidRPr="00DB24D8">
        <w:rPr>
          <w:b w:val="0"/>
          <w:sz w:val="40"/>
          <w:vertAlign w:val="superscript"/>
        </w:rPr>
        <w:t>-1</w:t>
      </w:r>
      <w:r w:rsidRPr="00DB24D8">
        <w:rPr>
          <w:b w:val="0"/>
        </w:rPr>
        <w:t xml:space="preserve"> in the initial direction of the truck, has the total kinetic energy of the system been conserved? You need to show how you arrived at your conclusion mathematically.</w:t>
      </w:r>
    </w:p>
    <w:p w14:paraId="548C6312" w14:textId="4E2800B8" w:rsidR="00CD552B" w:rsidRPr="0063579F" w:rsidRDefault="00CD552B" w:rsidP="00CD552B">
      <w:pPr>
        <w:spacing w:line="360" w:lineRule="auto"/>
        <w:rPr>
          <w:b w:val="0"/>
          <w:color w:val="FF0000"/>
        </w:rPr>
      </w:pPr>
      <w:proofErr w:type="gramStart"/>
      <w:r w:rsidRPr="0063579F">
        <w:rPr>
          <w:b w:val="0"/>
          <w:color w:val="FF0000"/>
        </w:rPr>
        <w:t>E</w:t>
      </w:r>
      <w:r w:rsidRPr="0063579F">
        <w:rPr>
          <w:b w:val="0"/>
          <w:color w:val="FF0000"/>
          <w:vertAlign w:val="subscript"/>
        </w:rPr>
        <w:t>K.T</w:t>
      </w:r>
      <w:proofErr w:type="gramEnd"/>
      <w:r w:rsidRPr="0063579F">
        <w:rPr>
          <w:b w:val="0"/>
          <w:color w:val="FF0000"/>
        </w:rPr>
        <w:t xml:space="preserve"> </w:t>
      </w:r>
      <w:r w:rsidRPr="0063579F">
        <w:rPr>
          <w:b w:val="0"/>
          <w:color w:val="FF0000"/>
        </w:rPr>
        <w:tab/>
        <w:t xml:space="preserve">= </w:t>
      </w:r>
      <w:r w:rsidR="0063579F" w:rsidRPr="0063579F">
        <w:rPr>
          <w:b w:val="0"/>
          <w:color w:val="FF0000"/>
        </w:rPr>
        <w:t xml:space="preserve">½ </w:t>
      </w:r>
      <w:r w:rsidRPr="0063579F">
        <w:rPr>
          <w:b w:val="0"/>
          <w:color w:val="FF0000"/>
        </w:rPr>
        <w:t>10000 x 0</w:t>
      </w:r>
      <w:r w:rsidRPr="0063579F">
        <w:rPr>
          <w:b w:val="0"/>
          <w:color w:val="FF0000"/>
          <w:vertAlign w:val="superscript"/>
        </w:rPr>
        <w:t>2</w:t>
      </w:r>
      <w:r w:rsidRPr="0063579F">
        <w:rPr>
          <w:b w:val="0"/>
          <w:color w:val="FF0000"/>
        </w:rPr>
        <w:t xml:space="preserve"> </w:t>
      </w:r>
    </w:p>
    <w:p w14:paraId="28C184A7" w14:textId="59CD53EB" w:rsidR="00CD552B" w:rsidRPr="0063579F" w:rsidRDefault="00CD552B" w:rsidP="00CD552B">
      <w:pPr>
        <w:spacing w:line="360" w:lineRule="auto"/>
        <w:ind w:firstLine="720"/>
        <w:rPr>
          <w:b w:val="0"/>
          <w:color w:val="FF0000"/>
        </w:rPr>
      </w:pPr>
      <w:r w:rsidRPr="0063579F">
        <w:rPr>
          <w:b w:val="0"/>
          <w:color w:val="FF0000"/>
        </w:rPr>
        <w:t>= 0J</w:t>
      </w:r>
    </w:p>
    <w:p w14:paraId="230ACFB7" w14:textId="4E34D72F" w:rsidR="00CD552B" w:rsidRPr="0063579F" w:rsidRDefault="00CD552B" w:rsidP="00CD552B">
      <w:pPr>
        <w:spacing w:line="360" w:lineRule="auto"/>
        <w:rPr>
          <w:b w:val="0"/>
          <w:color w:val="FF0000"/>
        </w:rPr>
      </w:pPr>
      <w:r w:rsidRPr="0063579F">
        <w:rPr>
          <w:b w:val="0"/>
          <w:color w:val="FF0000"/>
        </w:rPr>
        <w:t>E</w:t>
      </w:r>
      <w:r w:rsidRPr="0063579F">
        <w:rPr>
          <w:b w:val="0"/>
          <w:color w:val="FF0000"/>
          <w:vertAlign w:val="subscript"/>
        </w:rPr>
        <w:t>K.C</w:t>
      </w:r>
      <w:r w:rsidRPr="0063579F">
        <w:rPr>
          <w:b w:val="0"/>
          <w:color w:val="FF0000"/>
        </w:rPr>
        <w:t xml:space="preserve"> </w:t>
      </w:r>
      <w:r w:rsidRPr="0063579F">
        <w:rPr>
          <w:b w:val="0"/>
          <w:color w:val="FF0000"/>
        </w:rPr>
        <w:tab/>
        <w:t xml:space="preserve">= </w:t>
      </w:r>
      <w:r w:rsidR="0063579F" w:rsidRPr="0063579F">
        <w:rPr>
          <w:b w:val="0"/>
          <w:color w:val="FF0000"/>
        </w:rPr>
        <w:t xml:space="preserve">½ </w:t>
      </w:r>
      <w:r w:rsidRPr="0063579F">
        <w:rPr>
          <w:b w:val="0"/>
          <w:color w:val="FF0000"/>
        </w:rPr>
        <w:t xml:space="preserve">1500 x </w:t>
      </w:r>
      <w:r w:rsidR="0063579F" w:rsidRPr="0063579F">
        <w:rPr>
          <w:b w:val="0"/>
          <w:color w:val="FF0000"/>
        </w:rPr>
        <w:t>12.5</w:t>
      </w:r>
      <w:r w:rsidRPr="0063579F">
        <w:rPr>
          <w:b w:val="0"/>
          <w:color w:val="FF0000"/>
          <w:vertAlign w:val="superscript"/>
        </w:rPr>
        <w:t>2</w:t>
      </w:r>
      <w:r w:rsidRPr="0063579F">
        <w:rPr>
          <w:b w:val="0"/>
          <w:color w:val="FF0000"/>
        </w:rPr>
        <w:t xml:space="preserve"> </w:t>
      </w:r>
    </w:p>
    <w:p w14:paraId="70CF592C" w14:textId="57E6C233" w:rsidR="00CD552B" w:rsidRPr="0063579F" w:rsidRDefault="00CD552B" w:rsidP="00CD552B">
      <w:pPr>
        <w:spacing w:line="360" w:lineRule="auto"/>
        <w:ind w:firstLine="720"/>
        <w:rPr>
          <w:b w:val="0"/>
          <w:color w:val="FF0000"/>
        </w:rPr>
      </w:pPr>
      <w:r w:rsidRPr="0063579F">
        <w:rPr>
          <w:b w:val="0"/>
          <w:color w:val="FF0000"/>
        </w:rPr>
        <w:t xml:space="preserve">= </w:t>
      </w:r>
      <w:r w:rsidR="0063579F" w:rsidRPr="0063579F">
        <w:rPr>
          <w:b w:val="0"/>
          <w:color w:val="FF0000"/>
        </w:rPr>
        <w:t>1.72</w:t>
      </w:r>
      <w:r w:rsidRPr="0063579F">
        <w:rPr>
          <w:b w:val="0"/>
          <w:color w:val="FF0000"/>
        </w:rPr>
        <w:t xml:space="preserve"> x 10</w:t>
      </w:r>
      <w:r w:rsidRPr="0063579F">
        <w:rPr>
          <w:b w:val="0"/>
          <w:color w:val="FF0000"/>
          <w:vertAlign w:val="superscript"/>
        </w:rPr>
        <w:t>5</w:t>
      </w:r>
      <w:r w:rsidRPr="0063579F">
        <w:rPr>
          <w:b w:val="0"/>
          <w:color w:val="FF0000"/>
        </w:rPr>
        <w:t>J</w:t>
      </w:r>
    </w:p>
    <w:p w14:paraId="32F316F1" w14:textId="7D1B0F10" w:rsidR="00CD552B" w:rsidRPr="0063579F" w:rsidRDefault="00CD552B" w:rsidP="00CD552B">
      <w:pPr>
        <w:spacing w:line="360" w:lineRule="auto"/>
        <w:ind w:firstLine="720"/>
        <w:rPr>
          <w:b w:val="0"/>
          <w:color w:val="FF0000"/>
        </w:rPr>
      </w:pPr>
      <w:r w:rsidRPr="0063579F">
        <w:rPr>
          <w:b w:val="0"/>
          <w:color w:val="FF0000"/>
        </w:rPr>
        <w:t xml:space="preserve">Comparing energy </w:t>
      </w:r>
      <w:proofErr w:type="spellStart"/>
      <w:r w:rsidRPr="0063579F">
        <w:rPr>
          <w:b w:val="0"/>
          <w:color w:val="FF0000"/>
        </w:rPr>
        <w:t>intial</w:t>
      </w:r>
      <w:proofErr w:type="spellEnd"/>
      <w:r w:rsidRPr="0063579F">
        <w:rPr>
          <w:b w:val="0"/>
          <w:color w:val="FF0000"/>
        </w:rPr>
        <w:t xml:space="preserve"> to energy final (0 + </w:t>
      </w:r>
      <w:r w:rsidR="0063579F" w:rsidRPr="0063579F">
        <w:rPr>
          <w:b w:val="0"/>
          <w:color w:val="FF0000"/>
        </w:rPr>
        <w:t>7.81 x 10</w:t>
      </w:r>
      <w:r w:rsidR="0063579F" w:rsidRPr="0063579F">
        <w:rPr>
          <w:b w:val="0"/>
          <w:color w:val="FF0000"/>
          <w:vertAlign w:val="superscript"/>
        </w:rPr>
        <w:t>5</w:t>
      </w:r>
      <w:r w:rsidR="0063579F" w:rsidRPr="0063579F">
        <w:rPr>
          <w:b w:val="0"/>
          <w:color w:val="FF0000"/>
        </w:rPr>
        <w:t>J</w:t>
      </w:r>
      <w:r w:rsidRPr="0063579F">
        <w:rPr>
          <w:b w:val="0"/>
          <w:color w:val="FF0000"/>
        </w:rPr>
        <w:t xml:space="preserve">) </w:t>
      </w:r>
      <w:proofErr w:type="gramStart"/>
      <w:r w:rsidRPr="0063579F">
        <w:rPr>
          <w:b w:val="0"/>
          <w:color w:val="FF0000"/>
        </w:rPr>
        <w:t>-  (</w:t>
      </w:r>
      <w:proofErr w:type="gramEnd"/>
      <w:r w:rsidR="0063579F" w:rsidRPr="0063579F">
        <w:rPr>
          <w:b w:val="0"/>
          <w:color w:val="FF0000"/>
        </w:rPr>
        <w:t>1.72 x 10</w:t>
      </w:r>
      <w:r w:rsidR="0063579F" w:rsidRPr="0063579F">
        <w:rPr>
          <w:b w:val="0"/>
          <w:color w:val="FF0000"/>
          <w:vertAlign w:val="superscript"/>
        </w:rPr>
        <w:t>5</w:t>
      </w:r>
      <w:r w:rsidR="0063579F" w:rsidRPr="0063579F">
        <w:rPr>
          <w:b w:val="0"/>
          <w:color w:val="FF0000"/>
        </w:rPr>
        <w:t xml:space="preserve">J </w:t>
      </w:r>
      <w:r w:rsidRPr="0063579F">
        <w:rPr>
          <w:b w:val="0"/>
          <w:color w:val="FF0000"/>
        </w:rPr>
        <w:t xml:space="preserve">+ 0) = </w:t>
      </w:r>
      <w:r w:rsidR="0063579F" w:rsidRPr="0063579F">
        <w:rPr>
          <w:b w:val="0"/>
          <w:color w:val="FF0000"/>
        </w:rPr>
        <w:t>6.64 x 10</w:t>
      </w:r>
      <w:r w:rsidR="0063579F" w:rsidRPr="0063579F">
        <w:rPr>
          <w:b w:val="0"/>
          <w:color w:val="FF0000"/>
          <w:vertAlign w:val="superscript"/>
        </w:rPr>
        <w:t>5</w:t>
      </w:r>
      <w:r w:rsidR="0063579F" w:rsidRPr="0063579F">
        <w:rPr>
          <w:b w:val="0"/>
          <w:color w:val="FF0000"/>
        </w:rPr>
        <w:t xml:space="preserve"> J</w:t>
      </w:r>
      <w:r w:rsidR="004B2FDB">
        <w:rPr>
          <w:b w:val="0"/>
          <w:color w:val="FF0000"/>
        </w:rPr>
        <w:t xml:space="preserve"> </w:t>
      </w:r>
      <w:r w:rsidR="004B2FDB">
        <w:rPr>
          <w:b w:val="0"/>
          <w:color w:val="00B0F0"/>
        </w:rPr>
        <w:t>(1 mark)</w:t>
      </w:r>
    </w:p>
    <w:p w14:paraId="400494B3" w14:textId="1F4ED270" w:rsidR="00C3450B" w:rsidRPr="0063579F" w:rsidRDefault="0063579F">
      <w:pPr>
        <w:spacing w:line="360" w:lineRule="auto"/>
        <w:rPr>
          <w:b w:val="0"/>
          <w:color w:val="FF0000"/>
        </w:rPr>
      </w:pPr>
      <w:r w:rsidRPr="0063579F">
        <w:rPr>
          <w:b w:val="0"/>
          <w:color w:val="FF0000"/>
        </w:rPr>
        <w:t xml:space="preserve">Energy is </w:t>
      </w:r>
      <w:r w:rsidRPr="0063579F">
        <w:rPr>
          <w:color w:val="FF0000"/>
        </w:rPr>
        <w:t>always conserved</w:t>
      </w:r>
      <w:r w:rsidRPr="0063579F">
        <w:rPr>
          <w:b w:val="0"/>
          <w:color w:val="FF0000"/>
        </w:rPr>
        <w:t xml:space="preserve"> however not all of the energy has been transferred into the kinetic energy of the car. The energy differential may have been accounted for due to sound and crumple zones</w:t>
      </w:r>
      <w:r w:rsidR="004B2FDB">
        <w:rPr>
          <w:b w:val="0"/>
          <w:color w:val="FF0000"/>
        </w:rPr>
        <w:tab/>
      </w:r>
      <w:r w:rsidR="004B2FDB">
        <w:rPr>
          <w:b w:val="0"/>
          <w:color w:val="00B0F0"/>
        </w:rPr>
        <w:t>(1 mark)</w:t>
      </w:r>
    </w:p>
    <w:p w14:paraId="0AC96601" w14:textId="77777777" w:rsidR="00C3450B" w:rsidRPr="00DB24D8"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(2 marks)</w:t>
      </w:r>
    </w:p>
    <w:p w14:paraId="6B5AF912" w14:textId="77777777" w:rsidR="00C3450B" w:rsidRPr="00DB24D8" w:rsidRDefault="00C3450B">
      <w:pPr>
        <w:rPr>
          <w:b w:val="0"/>
        </w:rPr>
      </w:pPr>
    </w:p>
    <w:p w14:paraId="1C121709" w14:textId="77777777" w:rsidR="00C3450B" w:rsidRPr="00DB24D8" w:rsidRDefault="00C3450B">
      <w:pPr>
        <w:rPr>
          <w:b w:val="0"/>
        </w:rPr>
      </w:pPr>
      <w:r w:rsidRPr="00DB24D8">
        <w:rPr>
          <w:b w:val="0"/>
        </w:rPr>
        <w:t>9.</w:t>
      </w:r>
      <w:r w:rsidRPr="00DB24D8">
        <w:rPr>
          <w:b w:val="0"/>
        </w:rPr>
        <w:tab/>
        <w:t>a) What factor change is there to the kinetic energy of your car if you double its speed?</w:t>
      </w:r>
    </w:p>
    <w:p w14:paraId="218023AD" w14:textId="75574D5C" w:rsidR="0063579F" w:rsidRPr="00F914A4" w:rsidRDefault="0063579F" w:rsidP="0063579F">
      <w:pPr>
        <w:spacing w:line="360" w:lineRule="auto"/>
        <w:rPr>
          <w:b w:val="0"/>
          <w:color w:val="FF0000"/>
        </w:rPr>
      </w:pPr>
      <w:r w:rsidRPr="00F914A4">
        <w:rPr>
          <w:b w:val="0"/>
          <w:color w:val="FF0000"/>
        </w:rPr>
        <w:t>E</w:t>
      </w:r>
      <w:r w:rsidRPr="00F914A4">
        <w:rPr>
          <w:b w:val="0"/>
          <w:color w:val="FF0000"/>
          <w:vertAlign w:val="subscript"/>
        </w:rPr>
        <w:t>K</w:t>
      </w:r>
      <w:r w:rsidRPr="00F914A4">
        <w:rPr>
          <w:b w:val="0"/>
          <w:color w:val="FF0000"/>
        </w:rPr>
        <w:t xml:space="preserve"> = </w:t>
      </w:r>
      <w:r>
        <w:rPr>
          <w:b w:val="0"/>
          <w:color w:val="FF0000"/>
        </w:rPr>
        <w:t xml:space="preserve">½ </w:t>
      </w:r>
      <w:r w:rsidRPr="00F914A4">
        <w:rPr>
          <w:b w:val="0"/>
          <w:color w:val="FF0000"/>
        </w:rPr>
        <w:t>mv</w:t>
      </w:r>
      <w:r w:rsidRPr="00F914A4">
        <w:rPr>
          <w:b w:val="0"/>
          <w:color w:val="FF0000"/>
          <w:vertAlign w:val="superscript"/>
        </w:rPr>
        <w:t>2</w:t>
      </w:r>
      <w:r w:rsidRPr="00F914A4">
        <w:rPr>
          <w:b w:val="0"/>
          <w:color w:val="FF0000"/>
        </w:rPr>
        <w:tab/>
      </w:r>
      <w:proofErr w:type="spellStart"/>
      <w:r w:rsidRPr="00F914A4">
        <w:rPr>
          <w:b w:val="0"/>
          <w:color w:val="FF0000"/>
        </w:rPr>
        <w:t>m</w:t>
      </w:r>
      <w:r>
        <w:rPr>
          <w:b w:val="0"/>
          <w:color w:val="FF0000"/>
          <w:vertAlign w:val="subscript"/>
        </w:rPr>
        <w:t>T</w:t>
      </w:r>
      <w:proofErr w:type="spellEnd"/>
      <w:r w:rsidRPr="00F914A4">
        <w:rPr>
          <w:b w:val="0"/>
          <w:color w:val="FF0000"/>
        </w:rPr>
        <w:t xml:space="preserve"> = </w:t>
      </w:r>
      <w:r>
        <w:rPr>
          <w:b w:val="0"/>
          <w:color w:val="FF0000"/>
        </w:rPr>
        <w:t>1</w:t>
      </w:r>
      <w:r w:rsidR="007131FA">
        <w:rPr>
          <w:b w:val="0"/>
          <w:color w:val="FF0000"/>
        </w:rPr>
        <w:t>kg</w:t>
      </w:r>
      <w:r>
        <w:rPr>
          <w:b w:val="0"/>
          <w:color w:val="FF0000"/>
        </w:rPr>
        <w:t xml:space="preserve"> </w:t>
      </w:r>
      <w:r>
        <w:rPr>
          <w:b w:val="0"/>
          <w:color w:val="FF0000"/>
        </w:rPr>
        <w:tab/>
      </w:r>
      <w:r>
        <w:rPr>
          <w:b w:val="0"/>
          <w:color w:val="FF0000"/>
        </w:rPr>
        <w:tab/>
      </w:r>
      <w:r w:rsidRPr="00F914A4">
        <w:rPr>
          <w:b w:val="0"/>
          <w:color w:val="FF0000"/>
        </w:rPr>
        <w:t xml:space="preserve"> </w:t>
      </w:r>
      <w:proofErr w:type="spellStart"/>
      <w:r w:rsidRPr="00F914A4">
        <w:rPr>
          <w:b w:val="0"/>
          <w:color w:val="FF0000"/>
        </w:rPr>
        <w:t>v</w:t>
      </w:r>
      <w:r>
        <w:rPr>
          <w:b w:val="0"/>
          <w:color w:val="FF0000"/>
          <w:vertAlign w:val="subscript"/>
        </w:rPr>
        <w:t>T</w:t>
      </w:r>
      <w:proofErr w:type="spellEnd"/>
      <w:r w:rsidRPr="00F914A4">
        <w:rPr>
          <w:b w:val="0"/>
          <w:color w:val="FF0000"/>
        </w:rPr>
        <w:t xml:space="preserve"> = </w:t>
      </w:r>
      <w:r>
        <w:rPr>
          <w:b w:val="0"/>
          <w:color w:val="FF0000"/>
        </w:rPr>
        <w:t>1</w:t>
      </w:r>
      <w:r w:rsidRPr="00F914A4">
        <w:rPr>
          <w:b w:val="0"/>
          <w:color w:val="FF0000"/>
        </w:rPr>
        <w:t xml:space="preserve"> m/s</w:t>
      </w:r>
    </w:p>
    <w:p w14:paraId="4BE559A5" w14:textId="313FCA91" w:rsidR="0063579F" w:rsidRPr="00F914A4" w:rsidRDefault="0063579F" w:rsidP="0063579F">
      <w:pPr>
        <w:spacing w:line="360" w:lineRule="auto"/>
        <w:rPr>
          <w:b w:val="0"/>
          <w:color w:val="FF0000"/>
        </w:rPr>
      </w:pPr>
      <w:r w:rsidRPr="00F914A4">
        <w:rPr>
          <w:b w:val="0"/>
          <w:color w:val="FF0000"/>
        </w:rPr>
        <w:tab/>
      </w:r>
      <w:r w:rsidRPr="00F914A4">
        <w:rPr>
          <w:b w:val="0"/>
          <w:color w:val="FF0000"/>
        </w:rPr>
        <w:tab/>
      </w:r>
      <w:r>
        <w:rPr>
          <w:b w:val="0"/>
          <w:color w:val="FF0000"/>
        </w:rPr>
        <w:tab/>
      </w:r>
      <w:r w:rsidR="007131FA">
        <w:rPr>
          <w:b w:val="0"/>
          <w:color w:val="FF0000"/>
        </w:rPr>
        <w:tab/>
      </w:r>
      <w:r>
        <w:rPr>
          <w:b w:val="0"/>
          <w:color w:val="FF0000"/>
        </w:rPr>
        <w:tab/>
      </w:r>
      <w:proofErr w:type="spellStart"/>
      <w:r w:rsidRPr="00F914A4">
        <w:rPr>
          <w:b w:val="0"/>
          <w:color w:val="FF0000"/>
        </w:rPr>
        <w:t>v</w:t>
      </w:r>
      <w:r>
        <w:rPr>
          <w:b w:val="0"/>
          <w:color w:val="FF0000"/>
          <w:vertAlign w:val="subscript"/>
        </w:rPr>
        <w:t>C</w:t>
      </w:r>
      <w:proofErr w:type="spellEnd"/>
      <w:r>
        <w:rPr>
          <w:b w:val="0"/>
          <w:color w:val="FF0000"/>
        </w:rPr>
        <w:t xml:space="preserve"> = 2</w:t>
      </w:r>
      <w:r w:rsidRPr="00F914A4">
        <w:rPr>
          <w:b w:val="0"/>
          <w:color w:val="FF0000"/>
        </w:rPr>
        <w:t xml:space="preserve"> m/s</w:t>
      </w:r>
      <w:r w:rsidR="004B2FDB">
        <w:rPr>
          <w:b w:val="0"/>
          <w:color w:val="FF0000"/>
        </w:rPr>
        <w:tab/>
      </w:r>
      <w:r w:rsidR="004B2FDB">
        <w:rPr>
          <w:b w:val="0"/>
          <w:color w:val="FF0000"/>
        </w:rPr>
        <w:tab/>
      </w:r>
      <w:r w:rsidR="004B2FDB">
        <w:rPr>
          <w:b w:val="0"/>
          <w:color w:val="FF0000"/>
        </w:rPr>
        <w:tab/>
      </w:r>
      <w:r w:rsidR="004B2FDB">
        <w:rPr>
          <w:b w:val="0"/>
          <w:color w:val="00B0F0"/>
        </w:rPr>
        <w:t>(1 mark)</w:t>
      </w:r>
    </w:p>
    <w:p w14:paraId="705C7CB1" w14:textId="77777777" w:rsidR="0063579F" w:rsidRDefault="0063579F">
      <w:pPr>
        <w:spacing w:line="360" w:lineRule="auto"/>
        <w:rPr>
          <w:b w:val="0"/>
          <w:color w:val="FF0000"/>
        </w:rPr>
      </w:pPr>
      <w:r w:rsidRPr="00F914A4">
        <w:rPr>
          <w:b w:val="0"/>
          <w:color w:val="FF0000"/>
        </w:rPr>
        <w:t>E</w:t>
      </w:r>
      <w:r w:rsidRPr="00F914A4">
        <w:rPr>
          <w:b w:val="0"/>
          <w:color w:val="FF0000"/>
          <w:vertAlign w:val="subscript"/>
        </w:rPr>
        <w:t>K</w:t>
      </w:r>
      <w:r>
        <w:rPr>
          <w:b w:val="0"/>
          <w:color w:val="FF0000"/>
          <w:vertAlign w:val="subscript"/>
        </w:rPr>
        <w:t>.1</w:t>
      </w:r>
      <w:r w:rsidRPr="00F914A4">
        <w:rPr>
          <w:b w:val="0"/>
          <w:color w:val="FF0000"/>
        </w:rPr>
        <w:t xml:space="preserve"> = </w:t>
      </w:r>
      <w:r>
        <w:rPr>
          <w:b w:val="0"/>
          <w:color w:val="FF0000"/>
        </w:rPr>
        <w:t>½ x 1 x 1</w:t>
      </w:r>
      <w:r w:rsidRPr="0063579F">
        <w:rPr>
          <w:b w:val="0"/>
          <w:color w:val="FF0000"/>
          <w:vertAlign w:val="superscript"/>
        </w:rPr>
        <w:t>2</w:t>
      </w:r>
      <w:r>
        <w:rPr>
          <w:b w:val="0"/>
          <w:color w:val="FF0000"/>
        </w:rPr>
        <w:t xml:space="preserve"> = 0.5 J</w:t>
      </w:r>
    </w:p>
    <w:p w14:paraId="14D8C970" w14:textId="0BEFA5F2" w:rsidR="00C3450B" w:rsidRDefault="0063579F">
      <w:pPr>
        <w:spacing w:line="360" w:lineRule="auto"/>
        <w:rPr>
          <w:b w:val="0"/>
        </w:rPr>
      </w:pPr>
      <w:r>
        <w:rPr>
          <w:b w:val="0"/>
          <w:color w:val="FF0000"/>
        </w:rPr>
        <w:t xml:space="preserve"> </w:t>
      </w:r>
      <w:r w:rsidRPr="00F914A4">
        <w:rPr>
          <w:b w:val="0"/>
          <w:color w:val="FF0000"/>
        </w:rPr>
        <w:t>E</w:t>
      </w:r>
      <w:r w:rsidRPr="00F914A4">
        <w:rPr>
          <w:b w:val="0"/>
          <w:color w:val="FF0000"/>
          <w:vertAlign w:val="subscript"/>
        </w:rPr>
        <w:t>K</w:t>
      </w:r>
      <w:r>
        <w:rPr>
          <w:b w:val="0"/>
          <w:color w:val="FF0000"/>
          <w:vertAlign w:val="subscript"/>
        </w:rPr>
        <w:t>.2</w:t>
      </w:r>
      <w:r w:rsidRPr="00F914A4">
        <w:rPr>
          <w:b w:val="0"/>
          <w:color w:val="FF0000"/>
        </w:rPr>
        <w:t xml:space="preserve"> = </w:t>
      </w:r>
      <w:r>
        <w:rPr>
          <w:b w:val="0"/>
          <w:color w:val="FF0000"/>
        </w:rPr>
        <w:t>½ x 1 x 2</w:t>
      </w:r>
      <w:r w:rsidRPr="0063579F">
        <w:rPr>
          <w:b w:val="0"/>
          <w:color w:val="FF0000"/>
          <w:vertAlign w:val="superscript"/>
        </w:rPr>
        <w:t>2</w:t>
      </w:r>
      <w:r>
        <w:rPr>
          <w:b w:val="0"/>
          <w:color w:val="FF0000"/>
        </w:rPr>
        <w:t xml:space="preserve"> = 2 J </w:t>
      </w:r>
    </w:p>
    <w:p w14:paraId="03BDF5CE" w14:textId="77777777" w:rsidR="0063579F" w:rsidRDefault="0063579F">
      <w:pPr>
        <w:spacing w:line="360" w:lineRule="auto"/>
        <w:rPr>
          <w:b w:val="0"/>
        </w:rPr>
      </w:pPr>
    </w:p>
    <w:p w14:paraId="298B9EDA" w14:textId="72C88637" w:rsidR="0063579F" w:rsidRDefault="0063579F" w:rsidP="0063579F">
      <w:pPr>
        <w:spacing w:line="360" w:lineRule="auto"/>
        <w:rPr>
          <w:b w:val="0"/>
          <w:color w:val="FF0000"/>
        </w:rPr>
      </w:pPr>
      <w:r w:rsidRPr="00F914A4">
        <w:rPr>
          <w:b w:val="0"/>
          <w:color w:val="FF0000"/>
        </w:rPr>
        <w:t>E</w:t>
      </w:r>
      <w:r w:rsidRPr="00F914A4">
        <w:rPr>
          <w:b w:val="0"/>
          <w:color w:val="FF0000"/>
          <w:vertAlign w:val="subscript"/>
        </w:rPr>
        <w:t>K</w:t>
      </w:r>
      <w:r>
        <w:rPr>
          <w:b w:val="0"/>
          <w:color w:val="FF0000"/>
          <w:vertAlign w:val="subscript"/>
        </w:rPr>
        <w:t>.2</w:t>
      </w:r>
      <w:r w:rsidRPr="00F914A4">
        <w:rPr>
          <w:b w:val="0"/>
          <w:color w:val="FF0000"/>
        </w:rPr>
        <w:t xml:space="preserve"> </w:t>
      </w:r>
      <w:r>
        <w:rPr>
          <w:b w:val="0"/>
          <w:color w:val="FF0000"/>
        </w:rPr>
        <w:t xml:space="preserve">/ </w:t>
      </w:r>
      <w:r w:rsidRPr="00F914A4">
        <w:rPr>
          <w:b w:val="0"/>
          <w:color w:val="FF0000"/>
        </w:rPr>
        <w:t>E</w:t>
      </w:r>
      <w:r w:rsidRPr="00F914A4">
        <w:rPr>
          <w:b w:val="0"/>
          <w:color w:val="FF0000"/>
          <w:vertAlign w:val="subscript"/>
        </w:rPr>
        <w:t>K</w:t>
      </w:r>
      <w:r>
        <w:rPr>
          <w:b w:val="0"/>
          <w:color w:val="FF0000"/>
          <w:vertAlign w:val="subscript"/>
        </w:rPr>
        <w:t xml:space="preserve">.1 </w:t>
      </w:r>
      <w:r>
        <w:rPr>
          <w:b w:val="0"/>
          <w:color w:val="FF0000"/>
        </w:rPr>
        <w:t>= 2 / 0.5 = 4</w:t>
      </w:r>
    </w:p>
    <w:p w14:paraId="48CCC5AE" w14:textId="0696744D" w:rsidR="0063579F" w:rsidRPr="0063579F" w:rsidRDefault="0063579F" w:rsidP="0063579F">
      <w:pPr>
        <w:spacing w:line="360" w:lineRule="auto"/>
        <w:rPr>
          <w:b w:val="0"/>
          <w:color w:val="FF0000"/>
        </w:rPr>
      </w:pPr>
      <w:r>
        <w:rPr>
          <w:b w:val="0"/>
          <w:color w:val="FF0000"/>
        </w:rPr>
        <w:t>There is a factor change of 4</w:t>
      </w:r>
      <w:r w:rsidR="004B2FDB">
        <w:rPr>
          <w:b w:val="0"/>
          <w:color w:val="FF0000"/>
        </w:rPr>
        <w:tab/>
      </w:r>
      <w:r w:rsidR="004B2FDB">
        <w:rPr>
          <w:b w:val="0"/>
          <w:color w:val="FF0000"/>
        </w:rPr>
        <w:tab/>
      </w:r>
      <w:r w:rsidR="004B2FDB">
        <w:rPr>
          <w:b w:val="0"/>
          <w:color w:val="FF0000"/>
        </w:rPr>
        <w:tab/>
      </w:r>
      <w:r w:rsidR="004B2FDB">
        <w:rPr>
          <w:b w:val="0"/>
          <w:color w:val="FF0000"/>
        </w:rPr>
        <w:tab/>
      </w:r>
      <w:r w:rsidR="004B2FDB">
        <w:rPr>
          <w:b w:val="0"/>
          <w:color w:val="FF0000"/>
        </w:rPr>
        <w:tab/>
      </w:r>
      <w:r w:rsidR="004B2FDB">
        <w:rPr>
          <w:b w:val="0"/>
          <w:color w:val="00B0F0"/>
        </w:rPr>
        <w:t>(1 mark)</w:t>
      </w:r>
    </w:p>
    <w:p w14:paraId="5BB4953E" w14:textId="2DD055D8" w:rsidR="00360F09"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(2 marks)</w:t>
      </w:r>
    </w:p>
    <w:p w14:paraId="2C7A0082" w14:textId="77777777" w:rsidR="00360F09" w:rsidRDefault="00360F09">
      <w:pPr>
        <w:rPr>
          <w:b w:val="0"/>
        </w:rPr>
      </w:pPr>
      <w:r>
        <w:rPr>
          <w:b w:val="0"/>
        </w:rPr>
        <w:br w:type="page"/>
      </w:r>
    </w:p>
    <w:p w14:paraId="08A49AB9" w14:textId="77777777" w:rsidR="00C3450B" w:rsidRPr="00DB24D8" w:rsidRDefault="00C3450B">
      <w:pPr>
        <w:jc w:val="right"/>
        <w:rPr>
          <w:b w:val="0"/>
        </w:rPr>
      </w:pPr>
    </w:p>
    <w:p w14:paraId="39CE5745" w14:textId="77777777" w:rsidR="00C3450B" w:rsidRPr="00DB24D8" w:rsidRDefault="00C3450B">
      <w:pPr>
        <w:rPr>
          <w:b w:val="0"/>
        </w:rPr>
      </w:pPr>
    </w:p>
    <w:p w14:paraId="3BF6D38C" w14:textId="77777777" w:rsidR="00C3450B" w:rsidRDefault="00C3450B">
      <w:pPr>
        <w:rPr>
          <w:b w:val="0"/>
        </w:rPr>
      </w:pPr>
      <w:r w:rsidRPr="00DB24D8">
        <w:rPr>
          <w:b w:val="0"/>
        </w:rPr>
        <w:tab/>
        <w:t>b) What happens to the braking distance if the speed is doubled? You can ignore your own reaction time in this calculation and you can assume the stopping force provided by the braking system stays the same</w:t>
      </w:r>
    </w:p>
    <w:p w14:paraId="6EFF0C56" w14:textId="77777777" w:rsidR="009A5B74" w:rsidRDefault="009A5B74">
      <w:pPr>
        <w:rPr>
          <w:b w:val="0"/>
        </w:rPr>
      </w:pPr>
    </w:p>
    <w:p w14:paraId="67ECFA21" w14:textId="386F3D44" w:rsidR="009A5B74" w:rsidRPr="00C40FEA" w:rsidRDefault="009A5B74">
      <w:pPr>
        <w:rPr>
          <w:b w:val="0"/>
          <w:color w:val="FF0000"/>
        </w:rPr>
      </w:pPr>
      <w:r w:rsidRPr="00C40FEA">
        <w:rPr>
          <w:b w:val="0"/>
          <w:color w:val="FF0000"/>
        </w:rPr>
        <w:t>v</w:t>
      </w:r>
      <w:r w:rsidRPr="00C40FEA">
        <w:rPr>
          <w:b w:val="0"/>
          <w:color w:val="FF0000"/>
          <w:vertAlign w:val="superscript"/>
        </w:rPr>
        <w:t>2</w:t>
      </w:r>
      <w:r w:rsidRPr="00C40FEA">
        <w:rPr>
          <w:b w:val="0"/>
          <w:color w:val="FF0000"/>
        </w:rPr>
        <w:t xml:space="preserve"> = u</w:t>
      </w:r>
      <w:r w:rsidRPr="00C40FEA">
        <w:rPr>
          <w:b w:val="0"/>
          <w:color w:val="FF0000"/>
          <w:vertAlign w:val="superscript"/>
        </w:rPr>
        <w:t>2</w:t>
      </w:r>
      <w:r w:rsidRPr="00C40FEA">
        <w:rPr>
          <w:b w:val="0"/>
          <w:color w:val="FF0000"/>
          <w:vertAlign w:val="subscript"/>
        </w:rPr>
        <w:t xml:space="preserve"> </w:t>
      </w:r>
      <w:r w:rsidRPr="00C40FEA">
        <w:rPr>
          <w:b w:val="0"/>
          <w:color w:val="FF0000"/>
        </w:rPr>
        <w:t>+ 2as</w:t>
      </w:r>
      <w:r w:rsidRPr="00C40FEA">
        <w:rPr>
          <w:b w:val="0"/>
          <w:color w:val="FF0000"/>
        </w:rPr>
        <w:tab/>
      </w:r>
      <w:r w:rsidRPr="00C40FEA">
        <w:rPr>
          <w:b w:val="0"/>
          <w:color w:val="FF0000"/>
        </w:rPr>
        <w:tab/>
        <w:t>v</w:t>
      </w:r>
      <w:r w:rsidRPr="00C40FEA">
        <w:rPr>
          <w:b w:val="0"/>
          <w:color w:val="FF0000"/>
          <w:vertAlign w:val="subscript"/>
        </w:rPr>
        <w:t>1</w:t>
      </w:r>
      <w:r w:rsidRPr="00C40FEA">
        <w:rPr>
          <w:b w:val="0"/>
          <w:color w:val="FF0000"/>
        </w:rPr>
        <w:t xml:space="preserve"> = </w:t>
      </w:r>
      <w:r w:rsidR="00C40FEA" w:rsidRPr="00C40FEA">
        <w:rPr>
          <w:b w:val="0"/>
          <w:color w:val="FF0000"/>
        </w:rPr>
        <w:t>1</w:t>
      </w:r>
      <w:r w:rsidRPr="00C40FEA">
        <w:rPr>
          <w:b w:val="0"/>
          <w:color w:val="FF0000"/>
        </w:rPr>
        <w:t>m/s</w:t>
      </w:r>
      <w:r w:rsidRPr="00C40FEA">
        <w:rPr>
          <w:b w:val="0"/>
          <w:color w:val="FF0000"/>
        </w:rPr>
        <w:tab/>
      </w:r>
      <w:r w:rsidRPr="00C40FEA">
        <w:rPr>
          <w:b w:val="0"/>
          <w:color w:val="FF0000"/>
        </w:rPr>
        <w:tab/>
        <w:t>v</w:t>
      </w:r>
      <w:r w:rsidRPr="00C40FEA">
        <w:rPr>
          <w:b w:val="0"/>
          <w:color w:val="FF0000"/>
          <w:vertAlign w:val="subscript"/>
        </w:rPr>
        <w:t>2</w:t>
      </w:r>
      <w:r w:rsidRPr="00C40FEA">
        <w:rPr>
          <w:b w:val="0"/>
          <w:color w:val="FF0000"/>
        </w:rPr>
        <w:t xml:space="preserve"> = </w:t>
      </w:r>
      <w:r w:rsidR="00C40FEA" w:rsidRPr="00C40FEA">
        <w:rPr>
          <w:b w:val="0"/>
          <w:color w:val="FF0000"/>
        </w:rPr>
        <w:t>2</w:t>
      </w:r>
      <w:r w:rsidRPr="00C40FEA">
        <w:rPr>
          <w:b w:val="0"/>
          <w:color w:val="FF0000"/>
        </w:rPr>
        <w:t>m/s</w:t>
      </w:r>
      <w:r w:rsidRPr="00C40FEA">
        <w:rPr>
          <w:b w:val="0"/>
          <w:color w:val="FF0000"/>
        </w:rPr>
        <w:tab/>
      </w:r>
      <w:r w:rsidRPr="00C40FEA">
        <w:rPr>
          <w:b w:val="0"/>
          <w:color w:val="FF0000"/>
        </w:rPr>
        <w:tab/>
        <w:t>a = 1m/s</w:t>
      </w:r>
      <w:r w:rsidRPr="00C40FEA">
        <w:rPr>
          <w:b w:val="0"/>
          <w:color w:val="FF0000"/>
          <w:vertAlign w:val="superscript"/>
        </w:rPr>
        <w:t>2</w:t>
      </w:r>
      <w:r w:rsidRPr="00C40FEA">
        <w:rPr>
          <w:b w:val="0"/>
          <w:color w:val="FF0000"/>
        </w:rPr>
        <w:tab/>
        <w:t>u = 0 m/s</w:t>
      </w:r>
    </w:p>
    <w:p w14:paraId="0944BD73" w14:textId="72788A2F" w:rsidR="009A5B74" w:rsidRPr="00C40FEA" w:rsidRDefault="009A5B74">
      <w:pPr>
        <w:rPr>
          <w:b w:val="0"/>
          <w:color w:val="FF0000"/>
        </w:rPr>
      </w:pPr>
      <w:r w:rsidRPr="00C40FEA">
        <w:rPr>
          <w:b w:val="0"/>
          <w:color w:val="FF0000"/>
        </w:rPr>
        <w:t>as u = 0 and we need to find s equation can be rewritten as:</w:t>
      </w:r>
    </w:p>
    <w:p w14:paraId="2D24A91D" w14:textId="77777777" w:rsidR="009A5B74" w:rsidRPr="00C40FEA" w:rsidRDefault="009A5B74">
      <w:pPr>
        <w:rPr>
          <w:b w:val="0"/>
          <w:color w:val="FF0000"/>
        </w:rPr>
      </w:pPr>
    </w:p>
    <w:p w14:paraId="155A2650" w14:textId="03A846EA" w:rsidR="009A5B74" w:rsidRPr="00C40FEA" w:rsidRDefault="009A5B74">
      <w:pPr>
        <w:rPr>
          <w:b w:val="0"/>
          <w:color w:val="FF0000"/>
        </w:rPr>
      </w:pPr>
      <w:r w:rsidRPr="00C40FEA">
        <w:rPr>
          <w:b w:val="0"/>
          <w:color w:val="FF0000"/>
        </w:rPr>
        <w:t>s = v</w:t>
      </w:r>
      <w:r w:rsidRPr="00C40FEA">
        <w:rPr>
          <w:b w:val="0"/>
          <w:color w:val="FF0000"/>
          <w:vertAlign w:val="superscript"/>
        </w:rPr>
        <w:t>2</w:t>
      </w:r>
      <w:r w:rsidRPr="00C40FEA">
        <w:rPr>
          <w:b w:val="0"/>
          <w:color w:val="FF0000"/>
        </w:rPr>
        <w:t xml:space="preserve"> / (2a)</w:t>
      </w:r>
    </w:p>
    <w:p w14:paraId="18600A33" w14:textId="77777777" w:rsidR="009A5B74" w:rsidRPr="00C40FEA" w:rsidRDefault="009A5B74">
      <w:pPr>
        <w:rPr>
          <w:b w:val="0"/>
          <w:color w:val="FF0000"/>
        </w:rPr>
      </w:pPr>
    </w:p>
    <w:p w14:paraId="69B539C0" w14:textId="7CABAD3E" w:rsidR="009A5B74" w:rsidRPr="00C40FEA" w:rsidRDefault="009A5B74">
      <w:pPr>
        <w:rPr>
          <w:b w:val="0"/>
          <w:color w:val="FF0000"/>
        </w:rPr>
      </w:pPr>
      <w:r w:rsidRPr="00C40FEA">
        <w:rPr>
          <w:b w:val="0"/>
          <w:color w:val="FF0000"/>
        </w:rPr>
        <w:t>s</w:t>
      </w:r>
      <w:r w:rsidRPr="00C40FEA">
        <w:rPr>
          <w:b w:val="0"/>
          <w:color w:val="FF0000"/>
          <w:vertAlign w:val="subscript"/>
        </w:rPr>
        <w:t>1</w:t>
      </w:r>
      <w:r w:rsidRPr="00C40FEA">
        <w:rPr>
          <w:b w:val="0"/>
          <w:color w:val="FF0000"/>
        </w:rPr>
        <w:t xml:space="preserve"> </w:t>
      </w:r>
      <w:r w:rsidR="00C40FEA" w:rsidRPr="00C40FEA">
        <w:rPr>
          <w:b w:val="0"/>
          <w:color w:val="FF0000"/>
        </w:rPr>
        <w:tab/>
      </w:r>
      <w:r w:rsidRPr="00C40FEA">
        <w:rPr>
          <w:b w:val="0"/>
          <w:color w:val="FF0000"/>
        </w:rPr>
        <w:t xml:space="preserve">= </w:t>
      </w:r>
      <w:r w:rsidR="00C40FEA" w:rsidRPr="00C40FEA">
        <w:rPr>
          <w:b w:val="0"/>
          <w:color w:val="FF0000"/>
        </w:rPr>
        <w:t>1</w:t>
      </w:r>
      <w:r w:rsidRPr="00C40FEA">
        <w:rPr>
          <w:b w:val="0"/>
          <w:color w:val="FF0000"/>
          <w:vertAlign w:val="superscript"/>
        </w:rPr>
        <w:t>2</w:t>
      </w:r>
      <w:r w:rsidRPr="00C40FEA">
        <w:rPr>
          <w:b w:val="0"/>
          <w:color w:val="FF0000"/>
        </w:rPr>
        <w:t xml:space="preserve"> / (</w:t>
      </w:r>
      <w:r w:rsidR="009D1E87" w:rsidRPr="00C40FEA">
        <w:rPr>
          <w:b w:val="0"/>
          <w:color w:val="FF0000"/>
        </w:rPr>
        <w:t>2</w:t>
      </w:r>
      <w:r w:rsidR="00C40FEA" w:rsidRPr="00C40FEA">
        <w:rPr>
          <w:b w:val="0"/>
          <w:color w:val="FF0000"/>
        </w:rPr>
        <w:t xml:space="preserve"> x </w:t>
      </w:r>
      <w:r w:rsidR="009D1E87" w:rsidRPr="00C40FEA">
        <w:rPr>
          <w:b w:val="0"/>
          <w:color w:val="FF0000"/>
        </w:rPr>
        <w:t>1</w:t>
      </w:r>
      <w:r w:rsidRPr="00C40FEA">
        <w:rPr>
          <w:b w:val="0"/>
          <w:color w:val="FF0000"/>
        </w:rPr>
        <w:t>)</w:t>
      </w:r>
    </w:p>
    <w:p w14:paraId="724C1026" w14:textId="10CCDE8A" w:rsidR="00C40FEA" w:rsidRPr="00C40FEA" w:rsidRDefault="00953208" w:rsidP="00C40FEA">
      <w:pPr>
        <w:rPr>
          <w:b w:val="0"/>
          <w:color w:val="FF0000"/>
        </w:rPr>
      </w:pPr>
      <w:r>
        <w:rPr>
          <w:b w:val="0"/>
          <w:color w:val="FF0000"/>
        </w:rPr>
        <w:tab/>
        <w:t>= 0.5 m</w:t>
      </w:r>
      <w:r w:rsidR="004B2FDB">
        <w:rPr>
          <w:b w:val="0"/>
          <w:color w:val="FF0000"/>
        </w:rPr>
        <w:tab/>
      </w:r>
      <w:r w:rsidR="004B2FDB">
        <w:rPr>
          <w:b w:val="0"/>
          <w:color w:val="FF0000"/>
        </w:rPr>
        <w:tab/>
      </w:r>
      <w:r w:rsidR="004B2FDB">
        <w:rPr>
          <w:b w:val="0"/>
          <w:color w:val="00B0F0"/>
        </w:rPr>
        <w:t>(1 mark)</w:t>
      </w:r>
    </w:p>
    <w:p w14:paraId="58556A15" w14:textId="77A241EA" w:rsidR="00C40FEA" w:rsidRPr="00C40FEA" w:rsidRDefault="00C40FEA" w:rsidP="00C40FEA">
      <w:pPr>
        <w:rPr>
          <w:b w:val="0"/>
          <w:color w:val="FF0000"/>
        </w:rPr>
      </w:pPr>
      <w:r w:rsidRPr="00C40FEA">
        <w:rPr>
          <w:b w:val="0"/>
          <w:color w:val="FF0000"/>
        </w:rPr>
        <w:t>s</w:t>
      </w:r>
      <w:r w:rsidRPr="00C40FEA">
        <w:rPr>
          <w:b w:val="0"/>
          <w:color w:val="FF0000"/>
          <w:vertAlign w:val="subscript"/>
        </w:rPr>
        <w:t>2</w:t>
      </w:r>
      <w:r w:rsidRPr="00C40FEA">
        <w:rPr>
          <w:b w:val="0"/>
          <w:color w:val="FF0000"/>
        </w:rPr>
        <w:t xml:space="preserve"> </w:t>
      </w:r>
      <w:r w:rsidRPr="00C40FEA">
        <w:rPr>
          <w:b w:val="0"/>
          <w:color w:val="FF0000"/>
        </w:rPr>
        <w:tab/>
        <w:t>= 2</w:t>
      </w:r>
      <w:r w:rsidRPr="00C40FEA">
        <w:rPr>
          <w:b w:val="0"/>
          <w:color w:val="FF0000"/>
          <w:vertAlign w:val="superscript"/>
        </w:rPr>
        <w:t>2</w:t>
      </w:r>
      <w:r w:rsidRPr="00C40FEA">
        <w:rPr>
          <w:b w:val="0"/>
          <w:color w:val="FF0000"/>
        </w:rPr>
        <w:t xml:space="preserve"> / (2 x 1)</w:t>
      </w:r>
    </w:p>
    <w:p w14:paraId="088529D3" w14:textId="7C0EECFD" w:rsidR="00C40FEA" w:rsidRPr="00C40FEA" w:rsidRDefault="00953208" w:rsidP="00C40FEA">
      <w:pPr>
        <w:rPr>
          <w:b w:val="0"/>
          <w:color w:val="FF0000"/>
        </w:rPr>
      </w:pPr>
      <w:r>
        <w:rPr>
          <w:b w:val="0"/>
          <w:color w:val="FF0000"/>
        </w:rPr>
        <w:tab/>
        <w:t>= 2 m</w:t>
      </w:r>
    </w:p>
    <w:p w14:paraId="2B182523" w14:textId="5C5FACDA" w:rsidR="00C40FEA" w:rsidRPr="00C40FEA" w:rsidRDefault="00C40FEA">
      <w:pPr>
        <w:rPr>
          <w:b w:val="0"/>
          <w:color w:val="FF0000"/>
        </w:rPr>
      </w:pPr>
      <w:r w:rsidRPr="00C40FEA">
        <w:rPr>
          <w:b w:val="0"/>
          <w:color w:val="FF0000"/>
        </w:rPr>
        <w:t>s</w:t>
      </w:r>
      <w:r w:rsidRPr="00C40FEA">
        <w:rPr>
          <w:b w:val="0"/>
          <w:color w:val="FF0000"/>
          <w:vertAlign w:val="subscript"/>
        </w:rPr>
        <w:t>2</w:t>
      </w:r>
      <w:r w:rsidRPr="00C40FEA">
        <w:rPr>
          <w:b w:val="0"/>
          <w:color w:val="FF0000"/>
        </w:rPr>
        <w:t xml:space="preserve"> / s</w:t>
      </w:r>
      <w:r w:rsidRPr="00C40FEA">
        <w:rPr>
          <w:b w:val="0"/>
          <w:color w:val="FF0000"/>
          <w:vertAlign w:val="subscript"/>
        </w:rPr>
        <w:t>1</w:t>
      </w:r>
      <w:r w:rsidRPr="00C40FEA">
        <w:rPr>
          <w:b w:val="0"/>
          <w:color w:val="FF0000"/>
        </w:rPr>
        <w:t xml:space="preserve"> </w:t>
      </w:r>
      <w:r w:rsidRPr="00C40FEA">
        <w:rPr>
          <w:b w:val="0"/>
          <w:color w:val="FF0000"/>
        </w:rPr>
        <w:tab/>
        <w:t xml:space="preserve">= 2 / 0.5 </w:t>
      </w:r>
    </w:p>
    <w:p w14:paraId="6087FF72" w14:textId="5D770B5F" w:rsidR="00C40FEA" w:rsidRPr="00C40FEA" w:rsidRDefault="00C40FEA">
      <w:pPr>
        <w:rPr>
          <w:b w:val="0"/>
          <w:color w:val="FF0000"/>
        </w:rPr>
      </w:pPr>
      <w:r w:rsidRPr="00C40FEA">
        <w:rPr>
          <w:b w:val="0"/>
          <w:color w:val="FF0000"/>
        </w:rPr>
        <w:tab/>
        <w:t xml:space="preserve">= 4 </w:t>
      </w:r>
    </w:p>
    <w:p w14:paraId="2E863DD6" w14:textId="5528E7C7" w:rsidR="009A5B74" w:rsidRPr="009D12C7" w:rsidRDefault="00C40FEA" w:rsidP="009D12C7">
      <w:pPr>
        <w:spacing w:line="360" w:lineRule="auto"/>
        <w:rPr>
          <w:b w:val="0"/>
          <w:color w:val="FF0000"/>
        </w:rPr>
      </w:pPr>
      <w:r>
        <w:rPr>
          <w:b w:val="0"/>
          <w:color w:val="FF0000"/>
        </w:rPr>
        <w:t>There is a factor change of 4</w:t>
      </w:r>
      <w:r w:rsidR="004B2FDB">
        <w:rPr>
          <w:b w:val="0"/>
          <w:color w:val="FF0000"/>
        </w:rPr>
        <w:tab/>
      </w:r>
      <w:r w:rsidR="004B2FDB">
        <w:rPr>
          <w:b w:val="0"/>
          <w:color w:val="00B0F0"/>
        </w:rPr>
        <w:t>(1 mark)</w:t>
      </w:r>
    </w:p>
    <w:p w14:paraId="11EC6BD1" w14:textId="77777777" w:rsidR="00C3450B" w:rsidRPr="00DB24D8" w:rsidRDefault="00C3450B">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(2 marks)</w:t>
      </w:r>
    </w:p>
    <w:p w14:paraId="35F0EEBE" w14:textId="65B0D299" w:rsidR="00C3450B" w:rsidRPr="00DB24D8" w:rsidRDefault="00C3450B">
      <w:pPr>
        <w:rPr>
          <w:b w:val="0"/>
        </w:rPr>
      </w:pPr>
      <w:r w:rsidRPr="00DB24D8">
        <w:rPr>
          <w:b w:val="0"/>
        </w:rPr>
        <w:t>10. When the force exerted on a car is not constant the work can be found from a force-displacement graph. How?</w:t>
      </w:r>
    </w:p>
    <w:p w14:paraId="7703C33D" w14:textId="56BFAC50" w:rsidR="00C3450B" w:rsidRPr="00C40FEA" w:rsidRDefault="00C40FEA">
      <w:pPr>
        <w:spacing w:line="360" w:lineRule="auto"/>
        <w:rPr>
          <w:b w:val="0"/>
          <w:color w:val="FF0000"/>
        </w:rPr>
      </w:pPr>
      <w:r w:rsidRPr="00C40FEA">
        <w:rPr>
          <w:b w:val="0"/>
          <w:color w:val="FF0000"/>
        </w:rPr>
        <w:t xml:space="preserve">Calculating the area under the graph </w:t>
      </w:r>
      <w:r w:rsidR="00424C9D">
        <w:rPr>
          <w:b w:val="0"/>
          <w:color w:val="FF0000"/>
        </w:rPr>
        <w:t>gives the work done in Joules</w:t>
      </w:r>
    </w:p>
    <w:p w14:paraId="725A65AA" w14:textId="1B819474" w:rsidR="00C3450B" w:rsidRPr="00DB24D8" w:rsidRDefault="00C3450B" w:rsidP="009D12C7">
      <w:pPr>
        <w:jc w:val="right"/>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t>(2 marks)</w:t>
      </w:r>
    </w:p>
    <w:p w14:paraId="10FB3095" w14:textId="77777777" w:rsidR="00C3450B" w:rsidRPr="00DB24D8" w:rsidRDefault="00C3450B">
      <w:pPr>
        <w:rPr>
          <w:b w:val="0"/>
        </w:rPr>
      </w:pPr>
      <w:r w:rsidRPr="00DB24D8">
        <w:rPr>
          <w:b w:val="0"/>
        </w:rPr>
        <w:t>11. How much work is done when a force of 500 N is exerted on a car to make it move</w:t>
      </w:r>
    </w:p>
    <w:p w14:paraId="0F83877E" w14:textId="77777777" w:rsidR="00C3450B" w:rsidRPr="00DB24D8" w:rsidRDefault="00C3450B">
      <w:pPr>
        <w:rPr>
          <w:b w:val="0"/>
        </w:rPr>
      </w:pPr>
      <w:r w:rsidRPr="00DB24D8">
        <w:rPr>
          <w:b w:val="0"/>
        </w:rPr>
        <w:t xml:space="preserve"> 2.5 m in the direction of the force?</w:t>
      </w:r>
    </w:p>
    <w:p w14:paraId="7E30F3DB" w14:textId="4BA28292" w:rsidR="00424C9D" w:rsidRPr="00424C9D" w:rsidRDefault="00424C9D">
      <w:pPr>
        <w:spacing w:line="360" w:lineRule="auto"/>
        <w:rPr>
          <w:b w:val="0"/>
          <w:color w:val="FF0000"/>
        </w:rPr>
      </w:pPr>
      <w:r w:rsidRPr="00424C9D">
        <w:rPr>
          <w:b w:val="0"/>
          <w:color w:val="FF0000"/>
        </w:rPr>
        <w:t xml:space="preserve">W </w:t>
      </w:r>
      <w:r w:rsidRPr="00424C9D">
        <w:rPr>
          <w:b w:val="0"/>
          <w:color w:val="FF0000"/>
        </w:rPr>
        <w:tab/>
        <w:t>= F x s</w:t>
      </w:r>
      <w:r w:rsidRPr="00424C9D">
        <w:rPr>
          <w:b w:val="0"/>
          <w:color w:val="FF0000"/>
        </w:rPr>
        <w:tab/>
      </w:r>
      <w:r w:rsidRPr="00424C9D">
        <w:rPr>
          <w:b w:val="0"/>
          <w:color w:val="FF0000"/>
        </w:rPr>
        <w:tab/>
        <w:t>F = 500 N</w:t>
      </w:r>
      <w:r w:rsidRPr="00424C9D">
        <w:rPr>
          <w:b w:val="0"/>
          <w:color w:val="FF0000"/>
        </w:rPr>
        <w:tab/>
        <w:t>s = 2.5m</w:t>
      </w:r>
      <w:r w:rsidRPr="00FE3019">
        <w:rPr>
          <w:b w:val="0"/>
          <w:color w:val="FF0000"/>
        </w:rPr>
        <w:t xml:space="preserve"> </w:t>
      </w:r>
      <w:r>
        <w:rPr>
          <w:b w:val="0"/>
          <w:color w:val="FF0000"/>
        </w:rPr>
        <w:tab/>
      </w:r>
      <w:r>
        <w:rPr>
          <w:b w:val="0"/>
          <w:color w:val="00B0F0"/>
        </w:rPr>
        <w:t>(1 mark)</w:t>
      </w:r>
    </w:p>
    <w:p w14:paraId="5DD59341" w14:textId="77777777" w:rsidR="00424C9D" w:rsidRPr="00424C9D" w:rsidRDefault="00424C9D" w:rsidP="00424C9D">
      <w:pPr>
        <w:spacing w:line="360" w:lineRule="auto"/>
        <w:ind w:firstLine="720"/>
        <w:rPr>
          <w:b w:val="0"/>
          <w:color w:val="FF0000"/>
        </w:rPr>
      </w:pPr>
      <w:r w:rsidRPr="00424C9D">
        <w:rPr>
          <w:b w:val="0"/>
          <w:color w:val="FF0000"/>
        </w:rPr>
        <w:t>= 500 x 2.5</w:t>
      </w:r>
    </w:p>
    <w:p w14:paraId="43F1AB90" w14:textId="6FDE791A" w:rsidR="00C3450B" w:rsidRPr="00424C9D" w:rsidRDefault="00424C9D" w:rsidP="00424C9D">
      <w:pPr>
        <w:spacing w:line="360" w:lineRule="auto"/>
        <w:ind w:firstLine="720"/>
        <w:rPr>
          <w:b w:val="0"/>
          <w:color w:val="FF0000"/>
        </w:rPr>
      </w:pPr>
      <w:r w:rsidRPr="00424C9D">
        <w:rPr>
          <w:b w:val="0"/>
          <w:color w:val="FF0000"/>
        </w:rPr>
        <w:t xml:space="preserve">= 1250 Joules </w:t>
      </w:r>
      <w:r w:rsidRPr="00FE3019">
        <w:rPr>
          <w:b w:val="0"/>
          <w:color w:val="FF0000"/>
        </w:rPr>
        <w:t xml:space="preserve">   </w:t>
      </w:r>
      <w:r>
        <w:rPr>
          <w:b w:val="0"/>
          <w:color w:val="FF0000"/>
        </w:rPr>
        <w:tab/>
      </w:r>
      <w:r>
        <w:rPr>
          <w:b w:val="0"/>
          <w:color w:val="FF0000"/>
        </w:rPr>
        <w:tab/>
      </w:r>
      <w:r>
        <w:rPr>
          <w:b w:val="0"/>
          <w:color w:val="FF0000"/>
        </w:rPr>
        <w:tab/>
      </w:r>
      <w:r>
        <w:rPr>
          <w:b w:val="0"/>
          <w:color w:val="FF0000"/>
        </w:rPr>
        <w:tab/>
      </w:r>
      <w:r w:rsidRPr="00FE3019">
        <w:rPr>
          <w:b w:val="0"/>
          <w:color w:val="FF0000"/>
        </w:rPr>
        <w:t xml:space="preserve"> </w:t>
      </w:r>
      <w:r>
        <w:rPr>
          <w:b w:val="0"/>
          <w:color w:val="00B0F0"/>
        </w:rPr>
        <w:t>(1 mark)</w:t>
      </w:r>
    </w:p>
    <w:p w14:paraId="6D23149D" w14:textId="0F71CAE6" w:rsidR="00C3450B" w:rsidRPr="00DB24D8" w:rsidRDefault="00C3450B" w:rsidP="009D12C7">
      <w:pPr>
        <w:jc w:val="center"/>
        <w:rPr>
          <w:b w:val="0"/>
        </w:rPr>
      </w:pP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Pr="00DB24D8">
        <w:rPr>
          <w:b w:val="0"/>
        </w:rPr>
        <w:tab/>
      </w:r>
      <w:r w:rsidR="009D12C7">
        <w:rPr>
          <w:b w:val="0"/>
        </w:rPr>
        <w:tab/>
      </w:r>
      <w:r w:rsidRPr="00DB24D8">
        <w:rPr>
          <w:b w:val="0"/>
        </w:rPr>
        <w:tab/>
        <w:t>(2 marks)</w:t>
      </w:r>
    </w:p>
    <w:p w14:paraId="75DAAB77" w14:textId="77777777" w:rsidR="00C3450B" w:rsidRPr="00DB24D8" w:rsidRDefault="00C3450B">
      <w:pPr>
        <w:rPr>
          <w:b w:val="0"/>
        </w:rPr>
      </w:pPr>
      <w:r w:rsidRPr="00DB24D8">
        <w:rPr>
          <w:b w:val="0"/>
        </w:rPr>
        <w:t>12. For the following questions, assume the zero level of potential energy is at a convenient level. Velocities are assumed to be measured relative to the ground.</w:t>
      </w:r>
    </w:p>
    <w:p w14:paraId="60F0EBBD" w14:textId="77777777" w:rsidR="00C3450B" w:rsidRPr="00DB24D8" w:rsidRDefault="00C3450B">
      <w:pPr>
        <w:rPr>
          <w:b w:val="0"/>
        </w:rPr>
      </w:pPr>
    </w:p>
    <w:p w14:paraId="1590A713" w14:textId="77777777" w:rsidR="00C3450B" w:rsidRPr="00DB24D8" w:rsidRDefault="00C3450B" w:rsidP="00DB24D8">
      <w:pPr>
        <w:numPr>
          <w:ilvl w:val="0"/>
          <w:numId w:val="3"/>
        </w:numPr>
        <w:rPr>
          <w:b w:val="0"/>
        </w:rPr>
      </w:pPr>
      <w:r w:rsidRPr="00DB24D8">
        <w:rPr>
          <w:b w:val="0"/>
        </w:rPr>
        <w:t>A tow truck hoists a 2300 kg wreck vertically by 3.0 m and horizontally by 4.0 m. By how much does the wreck's potential energy change?</w:t>
      </w:r>
    </w:p>
    <w:p w14:paraId="69664F94" w14:textId="77777777" w:rsidR="00DB24D8" w:rsidRPr="00DB24D8" w:rsidRDefault="00DB24D8" w:rsidP="00DB24D8">
      <w:pPr>
        <w:ind w:left="720"/>
        <w:rPr>
          <w:b w:val="0"/>
        </w:rPr>
      </w:pPr>
    </w:p>
    <w:p w14:paraId="7BF9AAE0" w14:textId="62AFA166" w:rsidR="00424C9D" w:rsidRPr="00424C9D" w:rsidRDefault="00424C9D">
      <w:pPr>
        <w:spacing w:line="360" w:lineRule="auto"/>
        <w:rPr>
          <w:b w:val="0"/>
          <w:color w:val="00B0F0"/>
        </w:rPr>
      </w:pPr>
      <w:r w:rsidRPr="00424C9D">
        <w:rPr>
          <w:b w:val="0"/>
          <w:color w:val="FF0000"/>
        </w:rPr>
        <w:t>E</w:t>
      </w:r>
      <w:r w:rsidRPr="00424C9D">
        <w:rPr>
          <w:b w:val="0"/>
          <w:color w:val="FF0000"/>
          <w:vertAlign w:val="subscript"/>
        </w:rPr>
        <w:t>P</w:t>
      </w:r>
      <w:r w:rsidRPr="00424C9D">
        <w:rPr>
          <w:b w:val="0"/>
          <w:color w:val="FF0000"/>
        </w:rPr>
        <w:t xml:space="preserve"> </w:t>
      </w:r>
      <w:r w:rsidRPr="00424C9D">
        <w:rPr>
          <w:b w:val="0"/>
          <w:color w:val="FF0000"/>
        </w:rPr>
        <w:tab/>
        <w:t xml:space="preserve">= </w:t>
      </w:r>
      <w:proofErr w:type="spellStart"/>
      <w:r w:rsidRPr="00424C9D">
        <w:rPr>
          <w:b w:val="0"/>
          <w:color w:val="FF0000"/>
        </w:rPr>
        <w:t>mgh</w:t>
      </w:r>
      <w:proofErr w:type="spellEnd"/>
      <w:r w:rsidRPr="00424C9D">
        <w:rPr>
          <w:b w:val="0"/>
          <w:color w:val="FF0000"/>
        </w:rPr>
        <w:t xml:space="preserve"> </w:t>
      </w:r>
      <w:r w:rsidRPr="00424C9D">
        <w:rPr>
          <w:b w:val="0"/>
          <w:color w:val="FF0000"/>
        </w:rPr>
        <w:tab/>
      </w:r>
      <w:r w:rsidRPr="00424C9D">
        <w:rPr>
          <w:b w:val="0"/>
          <w:color w:val="FF0000"/>
        </w:rPr>
        <w:tab/>
        <w:t>m = 2300 kg</w:t>
      </w:r>
      <w:r w:rsidRPr="00424C9D">
        <w:rPr>
          <w:b w:val="0"/>
          <w:color w:val="FF0000"/>
        </w:rPr>
        <w:tab/>
        <w:t>g = 9.81 m/s</w:t>
      </w:r>
      <w:r w:rsidRPr="00424C9D">
        <w:rPr>
          <w:b w:val="0"/>
          <w:color w:val="FF0000"/>
          <w:vertAlign w:val="superscript"/>
        </w:rPr>
        <w:t>2</w:t>
      </w:r>
      <w:r w:rsidRPr="00424C9D">
        <w:rPr>
          <w:b w:val="0"/>
          <w:color w:val="FF0000"/>
        </w:rPr>
        <w:tab/>
        <w:t>h = 3.0m</w:t>
      </w:r>
      <w:r w:rsidRPr="00424C9D">
        <w:rPr>
          <w:b w:val="0"/>
          <w:color w:val="FF0000"/>
        </w:rPr>
        <w:tab/>
      </w:r>
      <w:r w:rsidRPr="00424C9D">
        <w:rPr>
          <w:b w:val="0"/>
          <w:color w:val="00B0F0"/>
        </w:rPr>
        <w:t>(1 mark)</w:t>
      </w:r>
    </w:p>
    <w:p w14:paraId="6F320D54" w14:textId="7E3CAECC" w:rsidR="00424C9D" w:rsidRPr="00424C9D" w:rsidRDefault="00424C9D">
      <w:pPr>
        <w:spacing w:line="360" w:lineRule="auto"/>
        <w:rPr>
          <w:b w:val="0"/>
          <w:color w:val="FF0000"/>
        </w:rPr>
      </w:pPr>
      <w:r w:rsidRPr="00424C9D">
        <w:rPr>
          <w:b w:val="0"/>
          <w:color w:val="FF0000"/>
        </w:rPr>
        <w:tab/>
        <w:t>= 2300 x 9.81 x 3</w:t>
      </w:r>
    </w:p>
    <w:p w14:paraId="1AAC49FE" w14:textId="1294F6A7" w:rsidR="00C3450B" w:rsidRPr="00087903" w:rsidRDefault="00424C9D" w:rsidP="00087903">
      <w:pPr>
        <w:spacing w:line="360" w:lineRule="auto"/>
        <w:rPr>
          <w:b w:val="0"/>
          <w:color w:val="00B0F0"/>
        </w:rPr>
      </w:pPr>
      <w:r w:rsidRPr="00424C9D">
        <w:rPr>
          <w:b w:val="0"/>
          <w:color w:val="FF0000"/>
        </w:rPr>
        <w:tab/>
        <w:t>= 6.77 x 10</w:t>
      </w:r>
      <w:r w:rsidRPr="00424C9D">
        <w:rPr>
          <w:b w:val="0"/>
          <w:color w:val="FF0000"/>
          <w:vertAlign w:val="superscript"/>
        </w:rPr>
        <w:t>4</w:t>
      </w:r>
      <w:r w:rsidRPr="00424C9D">
        <w:rPr>
          <w:b w:val="0"/>
          <w:color w:val="FF0000"/>
        </w:rPr>
        <w:t xml:space="preserve"> J</w:t>
      </w:r>
      <w:r w:rsidRPr="00424C9D">
        <w:rPr>
          <w:b w:val="0"/>
          <w:color w:val="FF0000"/>
        </w:rPr>
        <w:tab/>
      </w:r>
      <w:r w:rsidRPr="00424C9D">
        <w:rPr>
          <w:b w:val="0"/>
          <w:color w:val="FF0000"/>
        </w:rPr>
        <w:tab/>
      </w:r>
      <w:r w:rsidRPr="00424C9D">
        <w:rPr>
          <w:b w:val="0"/>
          <w:color w:val="FF0000"/>
        </w:rPr>
        <w:tab/>
      </w:r>
      <w:r w:rsidRPr="00424C9D">
        <w:rPr>
          <w:b w:val="0"/>
          <w:color w:val="FF0000"/>
        </w:rPr>
        <w:tab/>
      </w:r>
      <w:r w:rsidRPr="00424C9D">
        <w:rPr>
          <w:b w:val="0"/>
          <w:color w:val="FF0000"/>
        </w:rPr>
        <w:tab/>
      </w:r>
      <w:r w:rsidRPr="00424C9D">
        <w:rPr>
          <w:b w:val="0"/>
          <w:color w:val="FF0000"/>
        </w:rPr>
        <w:tab/>
      </w:r>
      <w:r w:rsidRPr="00424C9D">
        <w:rPr>
          <w:b w:val="0"/>
          <w:color w:val="00B0F0"/>
        </w:rPr>
        <w:tab/>
        <w:t>(1 mark)</w:t>
      </w:r>
      <w:r w:rsidR="00087903">
        <w:rPr>
          <w:b w:val="0"/>
          <w:color w:val="00B0F0"/>
        </w:rPr>
        <w:tab/>
      </w:r>
      <w:r w:rsidR="00C3450B" w:rsidRPr="00DB24D8">
        <w:rPr>
          <w:b w:val="0"/>
        </w:rPr>
        <w:t>(2 marks)</w:t>
      </w:r>
    </w:p>
    <w:p w14:paraId="5E9F4813" w14:textId="77777777" w:rsidR="00C3450B" w:rsidRPr="00DB24D8" w:rsidRDefault="00C3450B" w:rsidP="00DB24D8">
      <w:pPr>
        <w:numPr>
          <w:ilvl w:val="0"/>
          <w:numId w:val="3"/>
        </w:numPr>
        <w:rPr>
          <w:b w:val="0"/>
        </w:rPr>
      </w:pPr>
      <w:r w:rsidRPr="00DB24D8">
        <w:rPr>
          <w:b w:val="0"/>
        </w:rPr>
        <w:t>A motor bike is travelling at 5.0 m s</w:t>
      </w:r>
      <w:r w:rsidRPr="00DB24D8">
        <w:rPr>
          <w:b w:val="0"/>
          <w:sz w:val="40"/>
          <w:vertAlign w:val="superscript"/>
        </w:rPr>
        <w:t>-1</w:t>
      </w:r>
      <w:r w:rsidRPr="00DB24D8">
        <w:rPr>
          <w:b w:val="0"/>
        </w:rPr>
        <w:t xml:space="preserve"> and slows to 3.0 m s</w:t>
      </w:r>
      <w:r w:rsidRPr="00DB24D8">
        <w:rPr>
          <w:b w:val="0"/>
          <w:sz w:val="40"/>
          <w:vertAlign w:val="superscript"/>
        </w:rPr>
        <w:t>-1</w:t>
      </w:r>
      <w:r w:rsidRPr="00DB24D8">
        <w:rPr>
          <w:b w:val="0"/>
        </w:rPr>
        <w:t>. Its mass is 100 kg. By how much does its kinetic energy change?</w:t>
      </w:r>
    </w:p>
    <w:p w14:paraId="1F9CE097" w14:textId="77777777" w:rsidR="00DB24D8" w:rsidRPr="00DB24D8" w:rsidRDefault="00DB24D8" w:rsidP="00DB24D8">
      <w:pPr>
        <w:ind w:left="720"/>
        <w:rPr>
          <w:b w:val="0"/>
        </w:rPr>
      </w:pPr>
    </w:p>
    <w:p w14:paraId="5EA918C4" w14:textId="05CA9263" w:rsidR="00424C9D" w:rsidRPr="00F914A4" w:rsidRDefault="00424C9D" w:rsidP="00424C9D">
      <w:pPr>
        <w:spacing w:line="360" w:lineRule="auto"/>
        <w:rPr>
          <w:b w:val="0"/>
          <w:color w:val="FF0000"/>
        </w:rPr>
      </w:pPr>
      <w:r w:rsidRPr="00F914A4">
        <w:rPr>
          <w:b w:val="0"/>
          <w:color w:val="FF0000"/>
        </w:rPr>
        <w:t>E</w:t>
      </w:r>
      <w:r w:rsidRPr="00F914A4">
        <w:rPr>
          <w:b w:val="0"/>
          <w:color w:val="FF0000"/>
          <w:vertAlign w:val="subscript"/>
        </w:rPr>
        <w:t>K</w:t>
      </w:r>
      <w:r w:rsidRPr="00F914A4">
        <w:rPr>
          <w:b w:val="0"/>
          <w:color w:val="FF0000"/>
        </w:rPr>
        <w:t xml:space="preserve"> = </w:t>
      </w:r>
      <w:r>
        <w:rPr>
          <w:b w:val="0"/>
          <w:color w:val="FF0000"/>
        </w:rPr>
        <w:t xml:space="preserve">½ </w:t>
      </w:r>
      <w:r w:rsidRPr="00F914A4">
        <w:rPr>
          <w:b w:val="0"/>
          <w:color w:val="FF0000"/>
        </w:rPr>
        <w:t>mv</w:t>
      </w:r>
      <w:r w:rsidRPr="00F914A4">
        <w:rPr>
          <w:b w:val="0"/>
          <w:color w:val="FF0000"/>
          <w:vertAlign w:val="superscript"/>
        </w:rPr>
        <w:t>2</w:t>
      </w:r>
      <w:r w:rsidRPr="00F914A4">
        <w:rPr>
          <w:b w:val="0"/>
          <w:color w:val="FF0000"/>
        </w:rPr>
        <w:tab/>
        <w:t xml:space="preserve">m = </w:t>
      </w:r>
      <w:r>
        <w:rPr>
          <w:b w:val="0"/>
          <w:color w:val="FF0000"/>
        </w:rPr>
        <w:t xml:space="preserve">100 </w:t>
      </w:r>
      <w:r>
        <w:rPr>
          <w:b w:val="0"/>
          <w:color w:val="FF0000"/>
        </w:rPr>
        <w:tab/>
      </w:r>
      <w:r>
        <w:rPr>
          <w:b w:val="0"/>
          <w:color w:val="FF0000"/>
        </w:rPr>
        <w:tab/>
      </w:r>
      <w:r w:rsidRPr="00F914A4">
        <w:rPr>
          <w:b w:val="0"/>
          <w:color w:val="FF0000"/>
        </w:rPr>
        <w:t xml:space="preserve"> v</w:t>
      </w:r>
      <w:r>
        <w:rPr>
          <w:b w:val="0"/>
          <w:color w:val="FF0000"/>
          <w:vertAlign w:val="subscript"/>
        </w:rPr>
        <w:t>1</w:t>
      </w:r>
      <w:r w:rsidRPr="00F914A4">
        <w:rPr>
          <w:b w:val="0"/>
          <w:color w:val="FF0000"/>
        </w:rPr>
        <w:t xml:space="preserve"> = </w:t>
      </w:r>
      <w:r>
        <w:rPr>
          <w:b w:val="0"/>
          <w:color w:val="FF0000"/>
        </w:rPr>
        <w:t>5</w:t>
      </w:r>
      <w:r w:rsidRPr="00F914A4">
        <w:rPr>
          <w:b w:val="0"/>
          <w:color w:val="FF0000"/>
        </w:rPr>
        <w:t xml:space="preserve"> m/s</w:t>
      </w:r>
      <w:r w:rsidR="00087903">
        <w:rPr>
          <w:b w:val="0"/>
          <w:color w:val="FF0000"/>
        </w:rPr>
        <w:t xml:space="preserve"> </w:t>
      </w:r>
      <w:r w:rsidR="00087903">
        <w:rPr>
          <w:b w:val="0"/>
          <w:color w:val="FF0000"/>
        </w:rPr>
        <w:tab/>
      </w:r>
      <w:r w:rsidR="00087903" w:rsidRPr="00F914A4">
        <w:rPr>
          <w:b w:val="0"/>
          <w:color w:val="FF0000"/>
        </w:rPr>
        <w:t>v</w:t>
      </w:r>
      <w:r w:rsidR="00087903">
        <w:rPr>
          <w:b w:val="0"/>
          <w:color w:val="FF0000"/>
          <w:vertAlign w:val="subscript"/>
        </w:rPr>
        <w:t>2</w:t>
      </w:r>
      <w:r w:rsidR="00087903">
        <w:rPr>
          <w:b w:val="0"/>
          <w:color w:val="FF0000"/>
        </w:rPr>
        <w:t xml:space="preserve"> = 3</w:t>
      </w:r>
      <w:r w:rsidR="00087903" w:rsidRPr="00F914A4">
        <w:rPr>
          <w:b w:val="0"/>
          <w:color w:val="FF0000"/>
        </w:rPr>
        <w:t xml:space="preserve"> m/s</w:t>
      </w:r>
      <w:r w:rsidRPr="00F914A4">
        <w:rPr>
          <w:b w:val="0"/>
          <w:color w:val="FF0000"/>
        </w:rPr>
        <w:tab/>
      </w:r>
      <w:r w:rsidRPr="00F914A4">
        <w:rPr>
          <w:b w:val="0"/>
          <w:color w:val="FF0000"/>
        </w:rPr>
        <w:tab/>
      </w:r>
      <w:r>
        <w:rPr>
          <w:b w:val="0"/>
          <w:color w:val="FF0000"/>
        </w:rPr>
        <w:tab/>
      </w:r>
      <w:r>
        <w:rPr>
          <w:b w:val="0"/>
          <w:color w:val="FF0000"/>
        </w:rPr>
        <w:tab/>
      </w:r>
      <w:r>
        <w:rPr>
          <w:b w:val="0"/>
          <w:color w:val="FF0000"/>
        </w:rPr>
        <w:tab/>
      </w:r>
    </w:p>
    <w:p w14:paraId="1828117D" w14:textId="70B24C05" w:rsidR="00424C9D" w:rsidRDefault="00424C9D" w:rsidP="00424C9D">
      <w:pPr>
        <w:spacing w:line="360" w:lineRule="auto"/>
        <w:rPr>
          <w:b w:val="0"/>
          <w:color w:val="FF0000"/>
        </w:rPr>
      </w:pPr>
      <w:r w:rsidRPr="00F914A4">
        <w:rPr>
          <w:b w:val="0"/>
          <w:color w:val="FF0000"/>
        </w:rPr>
        <w:t>E</w:t>
      </w:r>
      <w:r w:rsidRPr="00F914A4">
        <w:rPr>
          <w:b w:val="0"/>
          <w:color w:val="FF0000"/>
          <w:vertAlign w:val="subscript"/>
        </w:rPr>
        <w:t>K</w:t>
      </w:r>
      <w:r>
        <w:rPr>
          <w:b w:val="0"/>
          <w:color w:val="FF0000"/>
          <w:vertAlign w:val="subscript"/>
        </w:rPr>
        <w:t>.1</w:t>
      </w:r>
      <w:r w:rsidRPr="00F914A4">
        <w:rPr>
          <w:b w:val="0"/>
          <w:color w:val="FF0000"/>
        </w:rPr>
        <w:t xml:space="preserve"> = </w:t>
      </w:r>
      <w:r>
        <w:rPr>
          <w:b w:val="0"/>
          <w:color w:val="FF0000"/>
        </w:rPr>
        <w:t>½ x 100 x 5</w:t>
      </w:r>
      <w:r w:rsidRPr="0063579F">
        <w:rPr>
          <w:b w:val="0"/>
          <w:color w:val="FF0000"/>
          <w:vertAlign w:val="superscript"/>
        </w:rPr>
        <w:t>2</w:t>
      </w:r>
      <w:r w:rsidR="00087903">
        <w:rPr>
          <w:b w:val="0"/>
          <w:color w:val="FF0000"/>
        </w:rPr>
        <w:t xml:space="preserve"> = 125</w:t>
      </w:r>
      <w:r>
        <w:rPr>
          <w:b w:val="0"/>
          <w:color w:val="FF0000"/>
        </w:rPr>
        <w:t>0 J</w:t>
      </w:r>
    </w:p>
    <w:p w14:paraId="5433ACAB" w14:textId="4AB1A8A1" w:rsidR="00424C9D" w:rsidRDefault="00424C9D" w:rsidP="00424C9D">
      <w:pPr>
        <w:spacing w:line="360" w:lineRule="auto"/>
        <w:rPr>
          <w:b w:val="0"/>
          <w:color w:val="FF0000"/>
        </w:rPr>
      </w:pPr>
      <w:r>
        <w:rPr>
          <w:b w:val="0"/>
          <w:color w:val="FF0000"/>
        </w:rPr>
        <w:t xml:space="preserve"> </w:t>
      </w:r>
      <w:r w:rsidRPr="00F914A4">
        <w:rPr>
          <w:b w:val="0"/>
          <w:color w:val="FF0000"/>
        </w:rPr>
        <w:t>E</w:t>
      </w:r>
      <w:r w:rsidRPr="00F914A4">
        <w:rPr>
          <w:b w:val="0"/>
          <w:color w:val="FF0000"/>
          <w:vertAlign w:val="subscript"/>
        </w:rPr>
        <w:t>K</w:t>
      </w:r>
      <w:r>
        <w:rPr>
          <w:b w:val="0"/>
          <w:color w:val="FF0000"/>
          <w:vertAlign w:val="subscript"/>
        </w:rPr>
        <w:t>.2</w:t>
      </w:r>
      <w:r w:rsidRPr="00F914A4">
        <w:rPr>
          <w:b w:val="0"/>
          <w:color w:val="FF0000"/>
        </w:rPr>
        <w:t xml:space="preserve"> = </w:t>
      </w:r>
      <w:r>
        <w:rPr>
          <w:b w:val="0"/>
          <w:color w:val="FF0000"/>
        </w:rPr>
        <w:t>½ x 100 x 3</w:t>
      </w:r>
      <w:r w:rsidRPr="0063579F">
        <w:rPr>
          <w:b w:val="0"/>
          <w:color w:val="FF0000"/>
          <w:vertAlign w:val="superscript"/>
        </w:rPr>
        <w:t>2</w:t>
      </w:r>
      <w:r w:rsidR="00087903">
        <w:rPr>
          <w:b w:val="0"/>
          <w:color w:val="FF0000"/>
        </w:rPr>
        <w:t xml:space="preserve"> = 45</w:t>
      </w:r>
      <w:r>
        <w:rPr>
          <w:b w:val="0"/>
          <w:color w:val="FF0000"/>
        </w:rPr>
        <w:t xml:space="preserve">0 J </w:t>
      </w:r>
      <w:r>
        <w:rPr>
          <w:b w:val="0"/>
          <w:color w:val="FF0000"/>
        </w:rPr>
        <w:tab/>
      </w:r>
      <w:r>
        <w:rPr>
          <w:b w:val="0"/>
          <w:color w:val="FF0000"/>
        </w:rPr>
        <w:tab/>
      </w:r>
      <w:r>
        <w:rPr>
          <w:b w:val="0"/>
          <w:color w:val="FF0000"/>
        </w:rPr>
        <w:tab/>
      </w:r>
      <w:r w:rsidRPr="00424C9D">
        <w:rPr>
          <w:b w:val="0"/>
          <w:color w:val="00B0F0"/>
        </w:rPr>
        <w:t>(1 mark)</w:t>
      </w:r>
    </w:p>
    <w:p w14:paraId="56CD435D" w14:textId="77777777" w:rsidR="00424C9D" w:rsidRDefault="00424C9D" w:rsidP="00424C9D">
      <w:pPr>
        <w:spacing w:line="360" w:lineRule="auto"/>
        <w:rPr>
          <w:b w:val="0"/>
          <w:color w:val="FF0000"/>
        </w:rPr>
      </w:pPr>
    </w:p>
    <w:p w14:paraId="1B9E268C" w14:textId="1DEF3940" w:rsidR="00424C9D" w:rsidRDefault="00424C9D" w:rsidP="00424C9D">
      <w:pPr>
        <w:spacing w:line="360" w:lineRule="auto"/>
        <w:rPr>
          <w:b w:val="0"/>
          <w:color w:val="FF0000"/>
        </w:rPr>
      </w:pPr>
      <w:r w:rsidRPr="00F914A4">
        <w:rPr>
          <w:b w:val="0"/>
          <w:color w:val="FF0000"/>
        </w:rPr>
        <w:t>E</w:t>
      </w:r>
      <w:r w:rsidRPr="00F914A4">
        <w:rPr>
          <w:b w:val="0"/>
          <w:color w:val="FF0000"/>
          <w:vertAlign w:val="subscript"/>
        </w:rPr>
        <w:t>K</w:t>
      </w:r>
      <w:r>
        <w:rPr>
          <w:b w:val="0"/>
          <w:color w:val="FF0000"/>
          <w:vertAlign w:val="subscript"/>
        </w:rPr>
        <w:t>.1</w:t>
      </w:r>
      <w:r w:rsidRPr="00F914A4">
        <w:rPr>
          <w:b w:val="0"/>
          <w:color w:val="FF0000"/>
        </w:rPr>
        <w:t xml:space="preserve"> </w:t>
      </w:r>
      <w:r>
        <w:rPr>
          <w:b w:val="0"/>
          <w:color w:val="FF0000"/>
        </w:rPr>
        <w:t>-</w:t>
      </w:r>
      <w:r w:rsidRPr="00424C9D">
        <w:rPr>
          <w:b w:val="0"/>
          <w:color w:val="FF0000"/>
        </w:rPr>
        <w:t xml:space="preserve"> </w:t>
      </w:r>
      <w:r w:rsidRPr="00F914A4">
        <w:rPr>
          <w:b w:val="0"/>
          <w:color w:val="FF0000"/>
        </w:rPr>
        <w:t>E</w:t>
      </w:r>
      <w:r w:rsidRPr="00F914A4">
        <w:rPr>
          <w:b w:val="0"/>
          <w:color w:val="FF0000"/>
          <w:vertAlign w:val="subscript"/>
        </w:rPr>
        <w:t>K</w:t>
      </w:r>
      <w:r>
        <w:rPr>
          <w:b w:val="0"/>
          <w:color w:val="FF0000"/>
          <w:vertAlign w:val="subscript"/>
        </w:rPr>
        <w:t>.1</w:t>
      </w:r>
      <w:r w:rsidRPr="00F914A4">
        <w:rPr>
          <w:b w:val="0"/>
          <w:color w:val="FF0000"/>
        </w:rPr>
        <w:t xml:space="preserve"> =</w:t>
      </w:r>
      <w:r w:rsidR="00087903">
        <w:rPr>
          <w:b w:val="0"/>
          <w:color w:val="FF0000"/>
        </w:rPr>
        <w:t xml:space="preserve"> 80</w:t>
      </w:r>
      <w:r>
        <w:rPr>
          <w:b w:val="0"/>
          <w:color w:val="FF0000"/>
        </w:rPr>
        <w:t>0J</w:t>
      </w:r>
      <w:r>
        <w:rPr>
          <w:b w:val="0"/>
          <w:color w:val="FF0000"/>
        </w:rPr>
        <w:tab/>
      </w:r>
      <w:r>
        <w:rPr>
          <w:b w:val="0"/>
          <w:color w:val="FF0000"/>
        </w:rPr>
        <w:tab/>
      </w:r>
      <w:r>
        <w:rPr>
          <w:b w:val="0"/>
          <w:color w:val="FF0000"/>
        </w:rPr>
        <w:tab/>
      </w:r>
      <w:r>
        <w:rPr>
          <w:b w:val="0"/>
          <w:color w:val="FF0000"/>
        </w:rPr>
        <w:tab/>
      </w:r>
      <w:r w:rsidRPr="00424C9D">
        <w:rPr>
          <w:b w:val="0"/>
          <w:color w:val="00B0F0"/>
        </w:rPr>
        <w:t>(1 mark)</w:t>
      </w:r>
    </w:p>
    <w:p w14:paraId="03D09776" w14:textId="676845C1" w:rsidR="00424C9D" w:rsidRDefault="00087903" w:rsidP="00424C9D">
      <w:pPr>
        <w:spacing w:line="360" w:lineRule="auto"/>
        <w:rPr>
          <w:b w:val="0"/>
        </w:rPr>
      </w:pPr>
      <w:r>
        <w:rPr>
          <w:b w:val="0"/>
          <w:color w:val="FF0000"/>
        </w:rPr>
        <w:t>Change in energy is 8</w:t>
      </w:r>
      <w:r w:rsidR="00424C9D">
        <w:rPr>
          <w:b w:val="0"/>
          <w:color w:val="FF0000"/>
        </w:rPr>
        <w:t>00 Joules</w:t>
      </w:r>
    </w:p>
    <w:p w14:paraId="78B0D586" w14:textId="5D74082B" w:rsidR="00C3450B" w:rsidRPr="00DB24D8" w:rsidRDefault="00424C9D" w:rsidP="00424C9D">
      <w:pPr>
        <w:jc w:val="right"/>
        <w:rPr>
          <w:b w:val="0"/>
        </w:rPr>
      </w:pPr>
      <w:r w:rsidRPr="00DB24D8">
        <w:rPr>
          <w:b w:val="0"/>
        </w:rPr>
        <w:lastRenderedPageBreak/>
        <w:t xml:space="preserve"> </w:t>
      </w:r>
      <w:r w:rsidR="00C3450B" w:rsidRPr="00DB24D8">
        <w:rPr>
          <w:b w:val="0"/>
        </w:rPr>
        <w:t>(2 marks)</w:t>
      </w:r>
    </w:p>
    <w:p w14:paraId="32FC6121" w14:textId="09171CFC" w:rsidR="00C3450B" w:rsidRPr="00DB24D8" w:rsidRDefault="00C3450B">
      <w:pPr>
        <w:ind w:left="720"/>
        <w:rPr>
          <w:b w:val="0"/>
        </w:rPr>
      </w:pPr>
      <w:r w:rsidRPr="00DB24D8">
        <w:rPr>
          <w:b w:val="0"/>
        </w:rPr>
        <w:t>c)  A constant force of 400 N is applied to a 50 kg cart which is pushed up a hill for a distance of 8.0 m, reaching a maximum height of 3.0 m. 100 J of energy is lost due to friction. Sketch a diagram showing this situation. What total energy is gained by the cart?</w:t>
      </w:r>
    </w:p>
    <w:p w14:paraId="1726F4C0" w14:textId="77777777" w:rsidR="00C3450B" w:rsidRPr="00DB24D8" w:rsidRDefault="00C3450B">
      <w:pPr>
        <w:rPr>
          <w:b w:val="0"/>
        </w:rPr>
      </w:pPr>
    </w:p>
    <w:p w14:paraId="4C882159" w14:textId="77777777" w:rsidR="00C3450B" w:rsidRPr="00DB24D8" w:rsidRDefault="00C3450B">
      <w:pPr>
        <w:rPr>
          <w:b w:val="0"/>
        </w:rPr>
      </w:pPr>
    </w:p>
    <w:p w14:paraId="1D7424A2" w14:textId="77777777" w:rsidR="00C3450B" w:rsidRPr="00DB24D8" w:rsidRDefault="00C3450B">
      <w:pPr>
        <w:rPr>
          <w:b w:val="0"/>
        </w:rPr>
      </w:pPr>
    </w:p>
    <w:p w14:paraId="0BAE1167" w14:textId="77777777" w:rsidR="00C3450B" w:rsidRPr="00DB24D8" w:rsidRDefault="00C3450B">
      <w:pPr>
        <w:rPr>
          <w:b w:val="0"/>
        </w:rPr>
      </w:pPr>
    </w:p>
    <w:p w14:paraId="2FDE58E3" w14:textId="77777777" w:rsidR="00C3450B" w:rsidRPr="00DB24D8" w:rsidRDefault="00C3450B">
      <w:pPr>
        <w:rPr>
          <w:b w:val="0"/>
        </w:rPr>
      </w:pPr>
    </w:p>
    <w:p w14:paraId="0004C659" w14:textId="77777777" w:rsidR="00C3450B" w:rsidRPr="00DB24D8" w:rsidRDefault="00C3450B">
      <w:pPr>
        <w:rPr>
          <w:b w:val="0"/>
        </w:rPr>
      </w:pPr>
    </w:p>
    <w:p w14:paraId="5239FB8E" w14:textId="77777777" w:rsidR="00C3450B" w:rsidRPr="00DB24D8" w:rsidRDefault="00C3450B">
      <w:pPr>
        <w:rPr>
          <w:b w:val="0"/>
        </w:rPr>
      </w:pPr>
    </w:p>
    <w:p w14:paraId="15744B69" w14:textId="77777777" w:rsidR="00C3450B" w:rsidRPr="00DB24D8" w:rsidRDefault="00C3450B">
      <w:pPr>
        <w:rPr>
          <w:b w:val="0"/>
        </w:rPr>
      </w:pPr>
    </w:p>
    <w:p w14:paraId="297DADCC" w14:textId="40058F14" w:rsidR="00C3450B" w:rsidRDefault="000563F0">
      <w:pPr>
        <w:rPr>
          <w:b w:val="0"/>
        </w:rPr>
      </w:pPr>
      <w:proofErr w:type="spellStart"/>
      <w:r>
        <w:rPr>
          <w:b w:val="0"/>
        </w:rPr>
        <w:t>mgh</w:t>
      </w:r>
      <w:proofErr w:type="spellEnd"/>
      <w:r>
        <w:rPr>
          <w:b w:val="0"/>
        </w:rPr>
        <w:t xml:space="preserve"> = 50 x 9.81 x 3.0 </w:t>
      </w:r>
      <w:r>
        <w:rPr>
          <w:b w:val="0"/>
        </w:rPr>
        <w:tab/>
        <w:t>= 1472 Joules</w:t>
      </w:r>
    </w:p>
    <w:p w14:paraId="2F32D8D0" w14:textId="08AB4B22" w:rsidR="000563F0" w:rsidRPr="00DB24D8" w:rsidRDefault="000563F0">
      <w:pPr>
        <w:rPr>
          <w:b w:val="0"/>
        </w:rPr>
      </w:pPr>
      <w:r>
        <w:rPr>
          <w:b w:val="0"/>
        </w:rPr>
        <w:tab/>
      </w:r>
      <w:r>
        <w:rPr>
          <w:b w:val="0"/>
        </w:rPr>
        <w:tab/>
      </w:r>
      <w:r>
        <w:rPr>
          <w:b w:val="0"/>
        </w:rPr>
        <w:tab/>
      </w:r>
      <w:r>
        <w:rPr>
          <w:b w:val="0"/>
        </w:rPr>
        <w:tab/>
        <w:t>= 1.47 x 10</w:t>
      </w:r>
      <w:r w:rsidRPr="000563F0">
        <w:rPr>
          <w:b w:val="0"/>
          <w:vertAlign w:val="superscript"/>
        </w:rPr>
        <w:t>3</w:t>
      </w:r>
      <w:r>
        <w:rPr>
          <w:b w:val="0"/>
        </w:rPr>
        <w:t xml:space="preserve"> Joules</w:t>
      </w:r>
    </w:p>
    <w:p w14:paraId="05A0823D" w14:textId="77777777" w:rsidR="00C3450B" w:rsidRPr="00DB24D8" w:rsidRDefault="00C3450B">
      <w:pPr>
        <w:rPr>
          <w:b w:val="0"/>
        </w:rPr>
      </w:pPr>
    </w:p>
    <w:p w14:paraId="79B10412" w14:textId="77777777" w:rsidR="00C3450B" w:rsidRPr="00DB24D8" w:rsidRDefault="00C3450B">
      <w:pPr>
        <w:rPr>
          <w:b w:val="0"/>
        </w:rPr>
      </w:pPr>
    </w:p>
    <w:p w14:paraId="16F6234C" w14:textId="77777777" w:rsidR="00C3450B" w:rsidRPr="00DB24D8" w:rsidRDefault="00C3450B">
      <w:pPr>
        <w:rPr>
          <w:b w:val="0"/>
        </w:rPr>
      </w:pPr>
    </w:p>
    <w:p w14:paraId="7BB4DEB7" w14:textId="77777777" w:rsidR="00C3450B" w:rsidRPr="00DB24D8" w:rsidRDefault="00C3450B">
      <w:pPr>
        <w:rPr>
          <w:b w:val="0"/>
        </w:rPr>
      </w:pPr>
    </w:p>
    <w:p w14:paraId="64D116F4" w14:textId="77777777" w:rsidR="00C3450B" w:rsidRPr="00DB24D8" w:rsidRDefault="00C3450B">
      <w:pPr>
        <w:spacing w:line="360" w:lineRule="auto"/>
        <w:rPr>
          <w:b w:val="0"/>
        </w:rPr>
      </w:pPr>
      <w:r w:rsidRPr="00DB24D8">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6A6DE0" w14:textId="289AC424" w:rsidR="00424C9D" w:rsidRDefault="00C3450B">
      <w:pPr>
        <w:jc w:val="right"/>
        <w:rPr>
          <w:b w:val="0"/>
        </w:rPr>
      </w:pPr>
      <w:r w:rsidRPr="00DB24D8">
        <w:rPr>
          <w:b w:val="0"/>
        </w:rPr>
        <w:t>(2 marks)</w:t>
      </w:r>
    </w:p>
    <w:p w14:paraId="54636C79" w14:textId="77777777" w:rsidR="00424C9D" w:rsidRDefault="00424C9D">
      <w:pPr>
        <w:rPr>
          <w:b w:val="0"/>
        </w:rPr>
      </w:pPr>
      <w:r>
        <w:rPr>
          <w:b w:val="0"/>
        </w:rPr>
        <w:br w:type="page"/>
      </w:r>
    </w:p>
    <w:p w14:paraId="09875A2A" w14:textId="77777777" w:rsidR="00C3450B" w:rsidRPr="00DB24D8" w:rsidRDefault="00C3450B">
      <w:pPr>
        <w:jc w:val="right"/>
        <w:rPr>
          <w:b w:val="0"/>
        </w:rPr>
      </w:pPr>
    </w:p>
    <w:p w14:paraId="4205FF0B" w14:textId="5B989EF6" w:rsidR="00C3450B" w:rsidRPr="00DB24D8" w:rsidRDefault="00C3450B" w:rsidP="00A60C65">
      <w:pPr>
        <w:jc w:val="center"/>
        <w:rPr>
          <w:b w:val="0"/>
        </w:rPr>
      </w:pPr>
      <w:r w:rsidRPr="00DB24D8">
        <w:rPr>
          <w:b w:val="0"/>
        </w:rPr>
        <w:t>13.</w:t>
      </w:r>
      <w:r w:rsidRPr="00DB24D8">
        <w:rPr>
          <w:b w:val="0"/>
        </w:rPr>
        <w:tab/>
        <w:t>The power provided by a motor is plotted against time in the graph below. How much work was done by the motor in the first half minute?</w:t>
      </w:r>
    </w:p>
    <w:p w14:paraId="7B162C93" w14:textId="77777777" w:rsidR="00C3450B" w:rsidRPr="00DB24D8" w:rsidRDefault="00C3450B">
      <w:pPr>
        <w:rPr>
          <w:b w:val="0"/>
        </w:rPr>
      </w:pPr>
    </w:p>
    <w:p w14:paraId="1CB8EC9B" w14:textId="4670CE2C" w:rsidR="00C3450B" w:rsidRPr="00DB24D8" w:rsidRDefault="00C3450B">
      <w:pPr>
        <w:rPr>
          <w:b w:val="0"/>
        </w:rPr>
      </w:pPr>
    </w:p>
    <w:p w14:paraId="7D59AAAE" w14:textId="70A252E9" w:rsidR="002F4EB9" w:rsidRPr="00DB24D8" w:rsidRDefault="000563F0">
      <w:pPr>
        <w:rPr>
          <w:b w:val="0"/>
        </w:rPr>
      </w:pPr>
      <w:r w:rsidRPr="00DB24D8">
        <w:rPr>
          <w:b w:val="0"/>
          <w:noProof/>
          <w:szCs w:val="24"/>
          <w:lang w:val="en-GB" w:eastAsia="en-GB"/>
        </w:rPr>
        <mc:AlternateContent>
          <mc:Choice Requires="wpg">
            <w:drawing>
              <wp:anchor distT="0" distB="0" distL="114300" distR="114300" simplePos="0" relativeHeight="251657216" behindDoc="0" locked="0" layoutInCell="1" allowOverlap="1" wp14:anchorId="54C4A738" wp14:editId="75956080">
                <wp:simplePos x="0" y="0"/>
                <wp:positionH relativeFrom="column">
                  <wp:posOffset>199524</wp:posOffset>
                </wp:positionH>
                <wp:positionV relativeFrom="paragraph">
                  <wp:posOffset>141505</wp:posOffset>
                </wp:positionV>
                <wp:extent cx="5676265" cy="3618230"/>
                <wp:effectExtent l="0" t="0" r="0" b="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265" cy="3618230"/>
                          <a:chOff x="19971375" y="19054950"/>
                          <a:chExt cx="5676000" cy="3618000"/>
                        </a:xfrm>
                      </wpg:grpSpPr>
                      <wpg:grpSp>
                        <wpg:cNvPr id="7" name="Group 5"/>
                        <wpg:cNvGrpSpPr>
                          <a:grpSpLocks/>
                        </wpg:cNvGrpSpPr>
                        <wpg:grpSpPr bwMode="auto">
                          <a:xfrm>
                            <a:off x="20842007" y="19054950"/>
                            <a:ext cx="4805368" cy="3294850"/>
                            <a:chOff x="20842007" y="19054950"/>
                            <a:chExt cx="4805368" cy="3294850"/>
                          </a:xfrm>
                        </wpg:grpSpPr>
                        <wps:wsp>
                          <wps:cNvPr id="8" name="Line 6"/>
                          <wps:cNvCnPr>
                            <a:cxnSpLocks noChangeShapeType="1"/>
                          </wps:cNvCnPr>
                          <wps:spPr bwMode="auto">
                            <a:xfrm>
                              <a:off x="20842007" y="19054950"/>
                              <a:ext cx="0" cy="3294334"/>
                            </a:xfrm>
                            <a:prstGeom prst="line">
                              <a:avLst/>
                            </a:prstGeom>
                            <a:noFill/>
                            <a:ln w="12700">
                              <a:solidFill>
                                <a:srgbClr val="000000"/>
                              </a:solidFill>
                              <a:round/>
                              <a:headEnd type="triangle" w="med" len="lg"/>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9" name="Line 7"/>
                          <wps:cNvCnPr>
                            <a:cxnSpLocks noChangeShapeType="1"/>
                          </wps:cNvCnPr>
                          <wps:spPr bwMode="auto">
                            <a:xfrm>
                              <a:off x="20850046" y="22349800"/>
                              <a:ext cx="4797329" cy="0"/>
                            </a:xfrm>
                            <a:prstGeom prst="line">
                              <a:avLst/>
                            </a:prstGeom>
                            <a:noFill/>
                            <a:ln w="12700">
                              <a:solidFill>
                                <a:srgbClr val="000000"/>
                              </a:solidFill>
                              <a:round/>
                              <a:headEnd/>
                              <a:tailEnd type="triangl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g:grpSp>
                      <wps:wsp>
                        <wps:cNvPr id="10" name="Line 8"/>
                        <wps:cNvCnPr>
                          <a:cxnSpLocks noChangeShapeType="1"/>
                        </wps:cNvCnPr>
                        <wps:spPr bwMode="auto">
                          <a:xfrm>
                            <a:off x="20763375" y="20903300"/>
                            <a:ext cx="720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1" name="Line 9"/>
                        <wps:cNvCnPr>
                          <a:cxnSpLocks noChangeShapeType="1"/>
                        </wps:cNvCnPr>
                        <wps:spPr bwMode="auto">
                          <a:xfrm>
                            <a:off x="20763375" y="21623300"/>
                            <a:ext cx="720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2" name="Line 10"/>
                        <wps:cNvCnPr>
                          <a:cxnSpLocks noChangeShapeType="1"/>
                        </wps:cNvCnPr>
                        <wps:spPr bwMode="auto">
                          <a:xfrm>
                            <a:off x="20763375" y="20183300"/>
                            <a:ext cx="720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3" name="Line 11"/>
                        <wps:cNvCnPr>
                          <a:cxnSpLocks noChangeShapeType="1"/>
                        </wps:cNvCnPr>
                        <wps:spPr bwMode="auto">
                          <a:xfrm>
                            <a:off x="20763375" y="19463300"/>
                            <a:ext cx="720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4" name="Line 12"/>
                        <wps:cNvCnPr>
                          <a:cxnSpLocks noChangeShapeType="1"/>
                        </wps:cNvCnPr>
                        <wps:spPr bwMode="auto">
                          <a:xfrm>
                            <a:off x="21561725" y="22336950"/>
                            <a:ext cx="0" cy="720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5" name="Line 13"/>
                        <wps:cNvCnPr>
                          <a:cxnSpLocks noChangeShapeType="1"/>
                        </wps:cNvCnPr>
                        <wps:spPr bwMode="auto">
                          <a:xfrm>
                            <a:off x="22281725" y="22336950"/>
                            <a:ext cx="0" cy="720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6" name="Line 14"/>
                        <wps:cNvCnPr>
                          <a:cxnSpLocks noChangeShapeType="1"/>
                        </wps:cNvCnPr>
                        <wps:spPr bwMode="auto">
                          <a:xfrm>
                            <a:off x="23001725" y="22336950"/>
                            <a:ext cx="0" cy="720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7" name="Line 15"/>
                        <wps:cNvCnPr>
                          <a:cxnSpLocks noChangeShapeType="1"/>
                        </wps:cNvCnPr>
                        <wps:spPr bwMode="auto">
                          <a:xfrm>
                            <a:off x="23721725" y="22336950"/>
                            <a:ext cx="0" cy="720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8" name="Line 16"/>
                        <wps:cNvCnPr>
                          <a:cxnSpLocks noChangeShapeType="1"/>
                        </wps:cNvCnPr>
                        <wps:spPr bwMode="auto">
                          <a:xfrm>
                            <a:off x="24441725" y="22336950"/>
                            <a:ext cx="0" cy="720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19" name="Line 17"/>
                        <wps:cNvCnPr>
                          <a:cxnSpLocks noChangeShapeType="1"/>
                        </wps:cNvCnPr>
                        <wps:spPr bwMode="auto">
                          <a:xfrm flipH="1">
                            <a:off x="20836881" y="20177452"/>
                            <a:ext cx="720000" cy="216000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20" name="Line 18"/>
                        <wps:cNvCnPr>
                          <a:cxnSpLocks noChangeShapeType="1"/>
                        </wps:cNvCnPr>
                        <wps:spPr bwMode="auto">
                          <a:xfrm flipH="1">
                            <a:off x="21556085" y="19458370"/>
                            <a:ext cx="1440000" cy="72000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21" name="Line 19"/>
                        <wps:cNvCnPr>
                          <a:cxnSpLocks noChangeShapeType="1"/>
                        </wps:cNvCnPr>
                        <wps:spPr bwMode="auto">
                          <a:xfrm>
                            <a:off x="22996795" y="19457660"/>
                            <a:ext cx="1440000" cy="288000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wps:wsp>
                        <wps:cNvPr id="22" name="Text Box 20"/>
                        <wps:cNvSpPr txBox="1">
                          <a:spLocks noChangeArrowheads="1"/>
                        </wps:cNvSpPr>
                        <wps:spPr bwMode="auto">
                          <a:xfrm>
                            <a:off x="24896175" y="22394550"/>
                            <a:ext cx="6240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585D29E4" w14:textId="77777777" w:rsidR="002F4EB9" w:rsidRDefault="002F4EB9" w:rsidP="002F4EB9">
                              <w:r>
                                <w:t>Time (s)</w:t>
                              </w:r>
                            </w:p>
                          </w:txbxContent>
                        </wps:txbx>
                        <wps:bodyPr rot="0" vert="horz" wrap="square" lIns="35560" tIns="35560" rIns="35560" bIns="35560" anchor="t" anchorCtr="0">
                          <a:noAutofit/>
                        </wps:bodyPr>
                      </wps:wsp>
                      <wps:wsp>
                        <wps:cNvPr id="23" name="Text Box 21"/>
                        <wps:cNvSpPr txBox="1">
                          <a:spLocks noChangeArrowheads="1"/>
                        </wps:cNvSpPr>
                        <wps:spPr bwMode="auto">
                          <a:xfrm>
                            <a:off x="20547375" y="21487350"/>
                            <a:ext cx="1440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395EE734" w14:textId="77777777" w:rsidR="002F4EB9" w:rsidRDefault="002F4EB9" w:rsidP="002F4EB9">
                              <w:r>
                                <w:t>1</w:t>
                              </w:r>
                            </w:p>
                          </w:txbxContent>
                        </wps:txbx>
                        <wps:bodyPr rot="0" vert="horz" wrap="square" lIns="35560" tIns="35560" rIns="35560" bIns="35560" anchor="t" anchorCtr="0">
                          <a:noAutofit/>
                        </wps:bodyPr>
                      </wps:wsp>
                      <wps:wsp>
                        <wps:cNvPr id="24" name="Text Box 22"/>
                        <wps:cNvSpPr txBox="1">
                          <a:spLocks noChangeArrowheads="1"/>
                        </wps:cNvSpPr>
                        <wps:spPr bwMode="auto">
                          <a:xfrm>
                            <a:off x="20571375" y="20812950"/>
                            <a:ext cx="1386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73EFAE8E" w14:textId="77777777" w:rsidR="002F4EB9" w:rsidRDefault="002F4EB9" w:rsidP="002F4EB9">
                              <w:r>
                                <w:t>2</w:t>
                              </w:r>
                            </w:p>
                          </w:txbxContent>
                        </wps:txbx>
                        <wps:bodyPr rot="0" vert="horz" wrap="square" lIns="35560" tIns="35560" rIns="35560" bIns="35560" anchor="t" anchorCtr="0">
                          <a:noAutofit/>
                        </wps:bodyPr>
                      </wps:wsp>
                      <wps:wsp>
                        <wps:cNvPr id="25" name="Text Box 23"/>
                        <wps:cNvSpPr txBox="1">
                          <a:spLocks noChangeArrowheads="1"/>
                        </wps:cNvSpPr>
                        <wps:spPr bwMode="auto">
                          <a:xfrm>
                            <a:off x="20559375" y="20092950"/>
                            <a:ext cx="1491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58F409F5" w14:textId="77777777" w:rsidR="002F4EB9" w:rsidRDefault="002F4EB9" w:rsidP="002F4EB9">
                              <w:r>
                                <w:t>3</w:t>
                              </w:r>
                            </w:p>
                          </w:txbxContent>
                        </wps:txbx>
                        <wps:bodyPr rot="0" vert="horz" wrap="square" lIns="35560" tIns="35560" rIns="35560" bIns="35560" anchor="t" anchorCtr="0">
                          <a:noAutofit/>
                        </wps:bodyPr>
                      </wps:wsp>
                      <wps:wsp>
                        <wps:cNvPr id="26" name="Text Box 24"/>
                        <wps:cNvSpPr txBox="1">
                          <a:spLocks noChangeArrowheads="1"/>
                        </wps:cNvSpPr>
                        <wps:spPr bwMode="auto">
                          <a:xfrm>
                            <a:off x="20559375" y="19341750"/>
                            <a:ext cx="1668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12BA1B07" w14:textId="77777777" w:rsidR="002F4EB9" w:rsidRDefault="002F4EB9" w:rsidP="002F4EB9">
                              <w:r>
                                <w:t>4</w:t>
                              </w:r>
                            </w:p>
                          </w:txbxContent>
                        </wps:txbx>
                        <wps:bodyPr rot="0" vert="horz" wrap="square" lIns="35560" tIns="35560" rIns="35560" bIns="35560" anchor="t" anchorCtr="0">
                          <a:noAutofit/>
                        </wps:bodyPr>
                      </wps:wsp>
                      <wps:wsp>
                        <wps:cNvPr id="27" name="Text Box 25"/>
                        <wps:cNvSpPr txBox="1">
                          <a:spLocks noChangeArrowheads="1"/>
                        </wps:cNvSpPr>
                        <wps:spPr bwMode="auto">
                          <a:xfrm>
                            <a:off x="20619375" y="22288950"/>
                            <a:ext cx="1605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3C29BB7E" w14:textId="77777777" w:rsidR="002F4EB9" w:rsidRDefault="002F4EB9" w:rsidP="002F4EB9">
                              <w:r>
                                <w:t>0</w:t>
                              </w:r>
                            </w:p>
                          </w:txbxContent>
                        </wps:txbx>
                        <wps:bodyPr rot="0" vert="horz" wrap="square" lIns="35560" tIns="35560" rIns="35560" bIns="35560" anchor="t" anchorCtr="0">
                          <a:noAutofit/>
                        </wps:bodyPr>
                      </wps:wsp>
                      <wps:wsp>
                        <wps:cNvPr id="28" name="Text Box 26"/>
                        <wps:cNvSpPr txBox="1">
                          <a:spLocks noChangeArrowheads="1"/>
                        </wps:cNvSpPr>
                        <wps:spPr bwMode="auto">
                          <a:xfrm>
                            <a:off x="21411375" y="22444950"/>
                            <a:ext cx="2400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3BE13EFA" w14:textId="77777777" w:rsidR="002F4EB9" w:rsidRDefault="002F4EB9" w:rsidP="002F4EB9">
                              <w:r>
                                <w:t>10</w:t>
                              </w:r>
                            </w:p>
                          </w:txbxContent>
                        </wps:txbx>
                        <wps:bodyPr rot="0" vert="horz" wrap="square" lIns="35560" tIns="35560" rIns="35560" bIns="35560" anchor="t" anchorCtr="0">
                          <a:noAutofit/>
                        </wps:bodyPr>
                      </wps:wsp>
                      <wps:wsp>
                        <wps:cNvPr id="29" name="Text Box 27"/>
                        <wps:cNvSpPr txBox="1">
                          <a:spLocks noChangeArrowheads="1"/>
                        </wps:cNvSpPr>
                        <wps:spPr bwMode="auto">
                          <a:xfrm>
                            <a:off x="22155375" y="22432950"/>
                            <a:ext cx="240900" cy="2241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023DE1FB" w14:textId="77777777" w:rsidR="002F4EB9" w:rsidRDefault="002F4EB9" w:rsidP="002F4EB9">
                              <w:r>
                                <w:t>20</w:t>
                              </w:r>
                            </w:p>
                          </w:txbxContent>
                        </wps:txbx>
                        <wps:bodyPr rot="0" vert="horz" wrap="square" lIns="35560" tIns="35560" rIns="35560" bIns="35560" anchor="t" anchorCtr="0">
                          <a:noAutofit/>
                        </wps:bodyPr>
                      </wps:wsp>
                      <wps:wsp>
                        <wps:cNvPr id="30" name="Text Box 28"/>
                        <wps:cNvSpPr txBox="1">
                          <a:spLocks noChangeArrowheads="1"/>
                        </wps:cNvSpPr>
                        <wps:spPr bwMode="auto">
                          <a:xfrm>
                            <a:off x="22875375" y="22420950"/>
                            <a:ext cx="2400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430E9471" w14:textId="77777777" w:rsidR="002F4EB9" w:rsidRDefault="002F4EB9" w:rsidP="002F4EB9">
                              <w:r>
                                <w:t>30</w:t>
                              </w:r>
                            </w:p>
                          </w:txbxContent>
                        </wps:txbx>
                        <wps:bodyPr rot="0" vert="horz" wrap="square" lIns="35560" tIns="35560" rIns="35560" bIns="35560" anchor="t" anchorCtr="0">
                          <a:noAutofit/>
                        </wps:bodyPr>
                      </wps:wsp>
                      <wps:wsp>
                        <wps:cNvPr id="31" name="Text Box 29"/>
                        <wps:cNvSpPr txBox="1">
                          <a:spLocks noChangeArrowheads="1"/>
                        </wps:cNvSpPr>
                        <wps:spPr bwMode="auto">
                          <a:xfrm>
                            <a:off x="23585775" y="22408950"/>
                            <a:ext cx="2400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3763CD1F" w14:textId="77777777" w:rsidR="002F4EB9" w:rsidRDefault="002F4EB9" w:rsidP="002F4EB9">
                              <w:r>
                                <w:t>40</w:t>
                              </w:r>
                            </w:p>
                          </w:txbxContent>
                        </wps:txbx>
                        <wps:bodyPr rot="0" vert="horz" wrap="square" lIns="35560" tIns="35560" rIns="35560" bIns="35560" anchor="t" anchorCtr="0">
                          <a:noAutofit/>
                        </wps:bodyPr>
                      </wps:wsp>
                      <wps:wsp>
                        <wps:cNvPr id="32" name="Text Box 30"/>
                        <wps:cNvSpPr txBox="1">
                          <a:spLocks noChangeArrowheads="1"/>
                        </wps:cNvSpPr>
                        <wps:spPr bwMode="auto">
                          <a:xfrm>
                            <a:off x="24327375" y="22408950"/>
                            <a:ext cx="2400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254EADE6" w14:textId="77777777" w:rsidR="002F4EB9" w:rsidRDefault="002F4EB9" w:rsidP="002F4EB9">
                              <w:r>
                                <w:t>50</w:t>
                              </w:r>
                            </w:p>
                          </w:txbxContent>
                        </wps:txbx>
                        <wps:bodyPr rot="0" vert="horz" wrap="square" lIns="35560" tIns="35560" rIns="35560" bIns="35560" anchor="t" anchorCtr="0">
                          <a:noAutofit/>
                        </wps:bodyPr>
                      </wps:wsp>
                      <wps:wsp>
                        <wps:cNvPr id="33" name="Text Box 31"/>
                        <wps:cNvSpPr txBox="1">
                          <a:spLocks noChangeArrowheads="1"/>
                        </wps:cNvSpPr>
                        <wps:spPr bwMode="auto">
                          <a:xfrm>
                            <a:off x="19971375" y="19060950"/>
                            <a:ext cx="804000" cy="228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7241D3D9" w14:textId="77777777" w:rsidR="002F4EB9" w:rsidRDefault="002F4EB9" w:rsidP="002F4EB9">
                              <w:r>
                                <w:t>Power  (kW)</w:t>
                              </w:r>
                            </w:p>
                          </w:txbxContent>
                        </wps:txbx>
                        <wps:bodyPr rot="0" vert="horz" wrap="square" lIns="35560" tIns="35560" rIns="35560" bIns="35560" anchor="t" anchorCtr="0">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54C4A738" id="Group 4" o:spid="_x0000_s1029" style="position:absolute;margin-left:15.7pt;margin-top:11.15pt;width:446.95pt;height:284.9pt;z-index:251657216" coordorigin="19971375,19054950" coordsize="5676000,361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">
                <v:group id="Group 5" o:spid="_x0000_s1030" style="position:absolute;left:20842007;top:19054950;width:4805368;height:3294850" coordorigin="20842007,19054950" coordsize="4805368,3294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line id="Line 6" o:spid="_x0000_s1031" style="position:absolute;visibility:visible;mso-wrap-style:square" from="20842007,19054950" to="20842007,223492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Z4x8EAAADaAAAADwAAAGRycy9kb3ducmV2LnhtbERPy2oCMRTdC/5DuEJ3TkYppUyNgwpC&#10;oVDp6MLl7eR2Hp3cDElG079vFoUuD+e9KaMZxI2c7ywrWGU5COLa6o4bBZfzcfkMwgdkjYNlUvBD&#10;HsrtfLbBQts7f9CtCo1IIewLVNCGMBZS+rolgz6zI3HivqwzGBJ0jdQO7yncDHKd50/SYMepocWR&#10;Di3V39VkFDzmn71b7W2s+im+X09vp246SKUeFnH3AiJQDP/iP/erVpC2pivpBsjt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ZnjHwQAAANoAAAAPAAAAAAAAAAAAAAAA&#10;AKECAABkcnMvZG93bnJldi54bWxQSwUGAAAAAAQABAD5AAAAjwMAAAAA&#10;" strokeweight="1pt">
                    <v:stroke startarrow="block" startarrowlength="long"/>
                    <v:shadow color="#ccc" opacity="49150f"/>
                  </v:line>
                  <v:line id="Line 7" o:spid="_x0000_s1032" style="position:absolute;visibility:visible;mso-wrap-style:square" from="20850046,22349800" to="25647375,22349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EeKMUAAADaAAAADwAAAGRycy9kb3ducmV2LnhtbESPQWvCQBSE74X+h+UVeqsbRaRGV5Gq&#10;aEoRTHvx9pp9zYZm34bs1kR/vVso9DjMzDfMfNnbWpyp9ZVjBcNBAoK4cLriUsHH+/bpGYQPyBpr&#10;x6TgQh6Wi/u7OabadXykcx5KESHsU1RgQmhSKX1hyKIfuIY4el+utRiibEupW+wi3NZylCQTabHi&#10;uGCwoRdDxXf+YxW85qdDt/kcZ5vsaLK3Xbbed5erUo8P/WoGIlAf/sN/7b1WMIXfK/EG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EeKMUAAADaAAAADwAAAAAAAAAA&#10;AAAAAAChAgAAZHJzL2Rvd25yZXYueG1sUEsFBgAAAAAEAAQA+QAAAJMDAAAAAA==&#10;" strokeweight="1pt">
                    <v:stroke endarrow="block" endarrowlength="long"/>
                    <v:shadow color="#ccc" opacity="49150f"/>
                  </v:line>
                </v:group>
                <v:line id="Line 8" o:spid="_x0000_s1033" style="position:absolute;visibility:visible;mso-wrap-style:square" from="20763375,20903300" to="20835375,20903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BshMQAAADbAAAADwAAAGRycy9kb3ducmV2LnhtbESPQW/CMAyF75P2HyJP2m2k9DBNhYBQ&#10;GRPauAD7AVbjNYXG6ZqMln8/H5C42XrP732eL0ffqgv1sQlsYDrJQBFXwTZcG/g+bl7eQMWEbLEN&#10;TAauFGG5eHyYY2HDwHu6HFKtJIRjgQZcSl2hdawceYyT0BGL9hN6j0nWvta2x0HCfavzLHvVHhuW&#10;BocdlY6q8+HPG/j8KHf5dWs3a8x/a7cqj+/D18mY56dxNQOVaEx38+16awVf6OUXGUA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MGyExAAAANsAAAAPAAAAAAAAAAAA&#10;AAAAAKECAABkcnMvZG93bnJldi54bWxQSwUGAAAAAAQABAD5AAAAkgMAAAAA&#10;" strokeweight="1pt">
                  <v:shadow color="#ccc" opacity="49150f"/>
                </v:line>
                <v:line id="Line 9" o:spid="_x0000_s1034" style="position:absolute;visibility:visible;mso-wrap-style:square" from="20763375,21623300" to="20835375,21623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zJH8EAAADbAAAADwAAAGRycy9kb3ducmV2LnhtbERPzWrCQBC+F/oOyxR6qxtzEImuImkV&#10;qV4a+wBDdpqNZmdjdjXx7V1B6G0+vt+ZLwfbiCt1vnasYDxKQBCXTtdcKfg9rD+mIHxA1tg4JgU3&#10;8rBcvL7MMdOu5x+6FqESMYR9hgpMCG0mpS8NWfQj1xJH7s91FkOEXSV1h30Mt41Mk2QiLdYcGwy2&#10;lBsqT8XFKvje5Pv0ttXrT0zPlVnlh69+d1Tq/W1YzUAEGsK/+One6jh/DI9f4gFyc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fMkfwQAAANsAAAAPAAAAAAAAAAAAAAAA&#10;AKECAABkcnMvZG93bnJldi54bWxQSwUGAAAAAAQABAD5AAAAjwMAAAAA&#10;" strokeweight="1pt">
                  <v:shadow color="#ccc" opacity="49150f"/>
                </v:line>
                <v:line id="Line 10" o:spid="_x0000_s1035" style="position:absolute;visibility:visible;mso-wrap-style:square" from="20763375,20183300" to="20835375,20183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5XaMIAAADbAAAADwAAAGRycy9kb3ducmV2LnhtbERPS27CMBDdI/UO1lTqDpxmUaGAiaK0&#10;VKiw4XOAUTyN08bjNHZJuD1GQmI3T+87y3y0rThT7xvHCl5nCQjiyumGawWn43o6B+EDssbWMSm4&#10;kId89TRZYqbdwHs6H0ItYgj7DBWYELpMSl8ZsuhnriOO3LfrLYYI+1rqHocYbluZJsmbtNhwbDDY&#10;UWmo+j38WwVfn+UuvWz0+h3Tv9oU5fFj2P4o9fI8FgsQgcbwEN/dGx3np3D7JR4gV1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K5XaMIAAADbAAAADwAAAAAAAAAAAAAA&#10;AAChAgAAZHJzL2Rvd25yZXYueG1sUEsFBgAAAAAEAAQA+QAAAJADAAAAAA==&#10;" strokeweight="1pt">
                  <v:shadow color="#ccc" opacity="49150f"/>
                </v:line>
                <v:line id="Line 11" o:spid="_x0000_s1036" style="position:absolute;visibility:visible;mso-wrap-style:square" from="20763375,19463300" to="20835375,19463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y88EAAADbAAAADwAAAGRycy9kb3ducmV2LnhtbERP22rCQBB9L/gPywi+1Y0RSomuIrEW&#10;qX3x8gFDdsxGs7Npdmvi37uFgm9zONeZL3tbixu1vnKsYDJOQBAXTldcKjgdN6/vIHxA1lg7JgV3&#10;8rBcDF7mmGnX8Z5uh1CKGMI+QwUmhCaT0heGLPqxa4gjd3atxRBhW0rdYhfDbS3TJHmTFiuODQYb&#10;yg0V18OvVfD1mX+n963erDH9Kc0qP350u4tSo2G/moEI1Ien+N+91XH+FP5+iQfIx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b4vLzwQAAANsAAAAPAAAAAAAAAAAAAAAA&#10;AKECAABkcnMvZG93bnJldi54bWxQSwUGAAAAAAQABAD5AAAAjwMAAAAA&#10;" strokeweight="1pt">
                  <v:shadow color="#ccc" opacity="49150f"/>
                </v:line>
                <v:line id="Line 12" o:spid="_x0000_s1037" style="position:absolute;visibility:visible;mso-wrap-style:square" from="21561725,22336950" to="21561725,22408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Atqh8EAAADbAAAADwAAAGRycy9kb3ducmV2LnhtbERP22rCQBB9L/gPywi+1Y1BSomuIrEW&#10;qX3x8gFDdsxGs7Npdmvi37uFgm9zONeZL3tbixu1vnKsYDJOQBAXTldcKjgdN6/vIHxA1lg7JgV3&#10;8rBcDF7mmGnX8Z5uh1CKGMI+QwUmhCaT0heGLPqxa4gjd3atxRBhW0rdYhfDbS3TJHmTFiuODQYb&#10;yg0V18OvVfD1mX+n963erDH9Kc0qP350u4tSo2G/moEI1Ien+N+91XH+FP5+iQfIx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UC2qHwQAAANsAAAAPAAAAAAAAAAAAAAAA&#10;AKECAABkcnMvZG93bnJldi54bWxQSwUGAAAAAAQABAD5AAAAjwMAAAAA&#10;" strokeweight="1pt">
                  <v:shadow color="#ccc" opacity="49150f"/>
                </v:line>
                <v:line id="Line 13" o:spid="_x0000_s1038" style="position:absolute;visibility:visible;mso-wrap-style:square" from="22281725,22336950" to="22281725,22408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0fPHMEAAADbAAAADwAAAGRycy9kb3ducmV2LnhtbERP22rCQBB9L/gPywi+1Y0BS4muIrEW&#10;qX3x8gFDdsxGs7Npdmvi37uFgm9zONeZL3tbixu1vnKsYDJOQBAXTldcKjgdN6/vIHxA1lg7JgV3&#10;8rBcDF7mmGnX8Z5uh1CKGMI+QwUmhCaT0heGLPqxa4gjd3atxRBhW0rdYhfDbS3TJHmTFiuODQYb&#10;yg0V18OvVfD1mX+n963erDH9Kc0qP350u4tSo2G/moEI1Ien+N+91XH+FP5+iQfIx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R88cwQAAANsAAAAPAAAAAAAAAAAAAAAA&#10;AKECAABkcnMvZG93bnJldi54bWxQSwUGAAAAAAQABAD5AAAAjwMAAAAA&#10;" strokeweight="1pt">
                  <v:shadow color="#ccc" opacity="49150f"/>
                </v:line>
                <v:line id="Line 14" o:spid="_x0000_s1039" style="position:absolute;visibility:visible;mso-wrap-style:square" from="23001725,22336950" to="23001725,22408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5VRa8EAAADbAAAADwAAAGRycy9kb3ducmV2LnhtbERPzWrCQBC+C77DMoI33TQHkegqktYi&#10;thdjH2DITrPR7Gya3Zr49l2h4G0+vt9ZbwfbiBt1vnas4GWegCAuna65UvB13s+WIHxA1tg4JgV3&#10;8rDdjEdrzLTr+US3IlQihrDPUIEJoc2k9KUhi37uWuLIfbvOYoiwq6TusI/htpFpkiykxZpjg8GW&#10;ckPltfi1Co7v+Wd6P+j9K6Y/ldnl57f+46LUdDLsViACDeEp/ncfdJy/gMcv8QC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lVFrwQAAANsAAAAPAAAAAAAAAAAAAAAA&#10;AKECAABkcnMvZG93bnJldi54bWxQSwUGAAAAAAQABAD5AAAAjwMAAAAA&#10;" strokeweight="1pt">
                  <v:shadow color="#ccc" opacity="49150f"/>
                </v:line>
                <v:line id="Line 15" o:spid="_x0000_s1040" style="position:absolute;visibility:visible;mso-wrap-style:square" from="23721725,22336950" to="23721725,22408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n08MEAAADbAAAADwAAAGRycy9kb3ducmV2LnhtbERPS27CMBDdV+IO1iCxKw5Z0CpgEAql&#10;QqUbPgcYxUMciMdp7JJwe1ypErt5et+ZL3tbixu1vnKsYDJOQBAXTldcKjgdN6/vIHxA1lg7JgV3&#10;8rBcDF7mmGnX8Z5uh1CKGMI+QwUmhCaT0heGLPqxa4gjd3atxRBhW0rdYhfDbS3TJJlKixXHBoMN&#10;5YaK6+HXKvj6zL/T+1Zv1pj+lGaVHz+63UWp0bBfzUAE6sNT/O/e6jj/Df5+iQfIx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2fTwwQAAANsAAAAPAAAAAAAAAAAAAAAA&#10;AKECAABkcnMvZG93bnJldi54bWxQSwUGAAAAAAQABAD5AAAAjwMAAAAA&#10;" strokeweight="1pt">
                  <v:shadow color="#ccc" opacity="49150f"/>
                </v:line>
                <v:line id="Line 16" o:spid="_x0000_s1041" style="position:absolute;visibility:visible;mso-wrap-style:square" from="24441725,22336950" to="24441725,22408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ZggsQAAADbAAAADwAAAGRycy9kb3ducmV2LnhtbESPQW/CMAyF75P2HyJP2m2k9DBNhYBQ&#10;GRPauAD7AVbjNYXG6ZqMln8/H5C42XrP732eL0ffqgv1sQlsYDrJQBFXwTZcG/g+bl7eQMWEbLEN&#10;TAauFGG5eHyYY2HDwHu6HFKtJIRjgQZcSl2hdawceYyT0BGL9hN6j0nWvta2x0HCfavzLHvVHhuW&#10;BocdlY6q8+HPG/j8KHf5dWs3a8x/a7cqj+/D18mY56dxNQOVaEx38+16awVfYOUXGUA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RmCCxAAAANsAAAAPAAAAAAAAAAAA&#10;AAAAAKECAABkcnMvZG93bnJldi54bWxQSwUGAAAAAAQABAD5AAAAkgMAAAAA&#10;" strokeweight="1pt">
                  <v:shadow color="#ccc" opacity="49150f"/>
                </v:line>
                <v:line id="Line 17" o:spid="_x0000_s1042" style="position:absolute;flip:x;visibility:visible;mso-wrap-style:square" from="20836881,20177452" to="21556881,22337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MAksEAAADbAAAADwAAAGRycy9kb3ducmV2LnhtbERPTYvCMBC9L/gfwgheljVRQdyuUUQQ&#10;xIOuVcHj0My2xWZSmqj13xtB2Ns83udM562txI0aXzrWMOgrEMSZMyXnGo6H1dcEhA/IBivHpOFB&#10;HuazzscUE+PuvKdbGnIRQ9gnqKEIoU6k9FlBFn3f1cSR+3ONxRBhk0vT4D2G20oOlRpLiyXHhgJr&#10;WhaUXdKr1bAYK7puVqffz22mHhd5Vrt0pLTuddvFD4hAbfgXv91rE+d/w+uXeIC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8wCSwQAAANsAAAAPAAAAAAAAAAAAAAAA&#10;AKECAABkcnMvZG93bnJldi54bWxQSwUGAAAAAAQABAD5AAAAjwMAAAAA&#10;" strokeweight=".25pt">
                  <v:shadow color="#ccc" opacity="49150f"/>
                </v:line>
                <v:line id="Line 18" o:spid="_x0000_s1043" style="position:absolute;flip:x;visibility:visible;mso-wrap-style:square" from="21556085,19458370" to="22996085,20178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aVjssIAAADbAAAADwAAAGRycy9kb3ducmV2LnhtbERPz2vCMBS+D/wfwhvsMtZEBzK6piKC&#10;IDu4WTfY8dG8taXNS0mi1v/eHAYeP77fxWqygziTD51jDfNMgSCunem40fB93L68gQgR2eDgmDRc&#10;KcCqnD0UmBt34QOdq9iIFMIhRw1tjGMuZahbshgyNxIn7s95izFB30jj8ZLC7SAXSi2lxY5TQ4sj&#10;bVqq++pkNayXik4f25+v532trr38VZ/Vq9L66XFav4OINMW7+N+9MxoWaX36kn6AL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aVjssIAAADbAAAADwAAAAAAAAAAAAAA&#10;AAChAgAAZHJzL2Rvd25yZXYueG1sUEsFBgAAAAAEAAQA+QAAAJADAAAAAA==&#10;" strokeweight=".25pt">
                  <v:shadow color="#ccc" opacity="49150f"/>
                </v:line>
                <v:line id="Line 19" o:spid="_x0000_s1044" style="position:absolute;visibility:visible;mso-wrap-style:square" from="22996795,19457660" to="24436795,223376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Vg8MIAAADbAAAADwAAAGRycy9kb3ducmV2LnhtbESPT2sCMRTE7wW/Q3hCbzWrh1JWo/iH&#10;hUJPbqvn5+a5Wdy8rElc129vCoUeh5n5DbNYDbYVPfnQOFYwnWQgiCunG64V/HwXbx8gQkTW2Dom&#10;BQ8KsFqOXhaYa3fnPfVlrEWCcMhRgYmxy6UMlSGLYeI64uSdnbcYk/S11B7vCW5bOcuyd2mx4bRg&#10;sKOtoepS3qwCXxby0Te7TeDrVyHN7sinw1Gp1/GwnoOINMT/8F/7UyuYTeH3S/oBcvk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qVg8MIAAADbAAAADwAAAAAAAAAAAAAA&#10;AAChAgAAZHJzL2Rvd25yZXYueG1sUEsFBgAAAAAEAAQA+QAAAJADAAAAAA==&#10;" strokeweight=".25pt">
                  <v:shadow color="#ccc" opacity="49150f"/>
                </v:line>
                <v:shapetype id="_x0000_t202" coordsize="21600,21600" o:spt="202" path="m0,0l0,21600,21600,21600,21600,0xe">
                  <v:stroke joinstyle="miter"/>
                  <v:path gradientshapeok="t" o:connecttype="rect"/>
                </v:shapetype>
                <v:shape id="Text Box 20" o:spid="_x0000_s1045" type="#_x0000_t202" style="position:absolute;left:24896175;top:22394550;width:6240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ehpOwwAA&#10;ANsAAAAPAAAAZHJzL2Rvd25yZXYueG1sRI/RisIwFETfBf8h3AVfZE0tKtI1iggFYUXcrh9wae62&#10;xeamNLHW/XojCD4OM3OGWW16U4uOWldZVjCdRCCIc6srLhScf9PPJQjnkTXWlknBnRxs1sPBChNt&#10;b/xDXeYLESDsElRQet8kUrq8JINuYhvi4P3Z1qAPsi2kbvEW4KaWcRQtpMGKw0KJDe1Kyi/Z1ShI&#10;o/nxKP+7S2oOp8W3bLJZP86UGn302y8Qnnr/Dr/ae60gjuH5JfwAu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ehpOwwAAANsAAAAPAAAAAAAAAAAAAAAAAJcCAABkcnMvZG93&#10;bnJldi54bWxQSwUGAAAAAAQABAD1AAAAhwMAAAAA&#10;" stroked="f" strokeweight="0">
                  <v:shadow color="#ccc" opacity="49150f"/>
                  <v:textbox inset="2.8pt,2.8pt,2.8pt,2.8pt">
                    <w:txbxContent>
                      <w:p w14:paraId="585D29E4" w14:textId="77777777" w:rsidR="002F4EB9" w:rsidRDefault="002F4EB9" w:rsidP="002F4EB9">
                        <w:r>
                          <w:t>Time (s)</w:t>
                        </w:r>
                      </w:p>
                    </w:txbxContent>
                  </v:textbox>
                </v:shape>
                <v:shape id="Text Box 21" o:spid="_x0000_s1046" type="#_x0000_t202" style="position:absolute;left:20547375;top:21487350;width:1440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VxQAA&#10;ANsAAAAPAAAAZHJzL2Rvd25yZXYueG1sRI/daoNAFITvC3mH5QR6E5q15odis0oJCIWUkNg+wME9&#10;VYl7VtyN2j59NxDo5TAz3zC7bDKtGKh3jWUFz8sIBHFpdcOVgq/P/OkFhPPIGlvLpOCHHGTp7GGH&#10;ibYjn2kofCUChF2CCmrvu0RKV9Zk0C1tRxy8b9sb9EH2ldQ9jgFuWhlH0VYabDgs1NjRvqbyUlyN&#10;gjzaHI/yd7jk5uO0PciuWE+LQqnH+fT2CsLT5P/D9/a7VhCv4PYl/ACZ/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2v9XFAAAA2wAAAA8AAAAAAAAAAAAAAAAAlwIAAGRycy9k&#10;b3ducmV2LnhtbFBLBQYAAAAABAAEAPUAAACJAwAAAAA=&#10;" stroked="f" strokeweight="0">
                  <v:shadow color="#ccc" opacity="49150f"/>
                  <v:textbox inset="2.8pt,2.8pt,2.8pt,2.8pt">
                    <w:txbxContent>
                      <w:p w14:paraId="395EE734" w14:textId="77777777" w:rsidR="002F4EB9" w:rsidRDefault="002F4EB9" w:rsidP="002F4EB9">
                        <w:r>
                          <w:t>1</w:t>
                        </w:r>
                      </w:p>
                    </w:txbxContent>
                  </v:textbox>
                </v:shape>
                <v:shape id="Text Box 22" o:spid="_x0000_s1047" type="#_x0000_t202" style="position:absolute;left:20571375;top:20812950;width:1386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yehwwAA&#10;ANsAAAAPAAAAZHJzL2Rvd25yZXYueG1sRI/RisIwFETfhf2HcBd8kTVd0bJUo4hQEFxEqx9waa5t&#10;sbkpTbZWv94sCD4OM3OGWax6U4uOWldZVvA9jkAQ51ZXXCg4n9KvHxDOI2usLZOCOzlYLT8GC0y0&#10;vfGRuswXIkDYJaig9L5JpHR5SQbd2DbEwbvY1qAPsi2kbvEW4KaWkyiKpcGKw0KJDW1Kyq/Zn1GQ&#10;RrP9Xj66a2p+D/FONtm0H2VKDT/79RyEp96/w6/2ViuYTOH/S/gBcvk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3yehwwAAANsAAAAPAAAAAAAAAAAAAAAAAJcCAABkcnMvZG93&#10;bnJldi54bWxQSwUGAAAAAAQABAD1AAAAhwMAAAAA&#10;" stroked="f" strokeweight="0">
                  <v:shadow color="#ccc" opacity="49150f"/>
                  <v:textbox inset="2.8pt,2.8pt,2.8pt,2.8pt">
                    <w:txbxContent>
                      <w:p w14:paraId="73EFAE8E" w14:textId="77777777" w:rsidR="002F4EB9" w:rsidRDefault="002F4EB9" w:rsidP="002F4EB9">
                        <w:r>
                          <w:t>2</w:t>
                        </w:r>
                      </w:p>
                    </w:txbxContent>
                  </v:textbox>
                </v:shape>
                <v:shape id="Text Box 23" o:spid="_x0000_s1048" type="#_x0000_t202" style="position:absolute;left:20559375;top:20092950;width:1491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4I6wwAA&#10;ANsAAAAPAAAAZHJzL2Rvd25yZXYueG1sRI/RisIwFETfBf8hXMEX0VRRkWoUEQrCiqzVD7g017bY&#10;3JQm1u5+/UYQ9nGYmTPMZteZSrTUuNKygukkAkGcWV1yruB2TcYrEM4ja6wsk4IfcrDb9nsbjLV9&#10;8YXa1OciQNjFqKDwvo6ldFlBBt3E1sTBu9vGoA+yyaVu8BXgppKzKFpKgyWHhQJrOhSUPdKnUZBE&#10;i/NZ/raPxJy+l1+yTufdKFVqOOj2axCeOv8f/rSPWsFsAe8v4QfI7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k4I6wwAAANsAAAAPAAAAAAAAAAAAAAAAAJcCAABkcnMvZG93&#10;bnJldi54bWxQSwUGAAAAAAQABAD1AAAAhwMAAAAA&#10;" stroked="f" strokeweight="0">
                  <v:shadow color="#ccc" opacity="49150f"/>
                  <v:textbox inset="2.8pt,2.8pt,2.8pt,2.8pt">
                    <w:txbxContent>
                      <w:p w14:paraId="58F409F5" w14:textId="77777777" w:rsidR="002F4EB9" w:rsidRDefault="002F4EB9" w:rsidP="002F4EB9">
                        <w:r>
                          <w:t>3</w:t>
                        </w:r>
                      </w:p>
                    </w:txbxContent>
                  </v:textbox>
                </v:shape>
                <v:shape id="Text Box 24" o:spid="_x0000_s1049" type="#_x0000_t202" style="position:absolute;left:20559375;top:19341750;width:1668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RxNxAAA&#10;ANsAAAAPAAAAZHJzL2Rvd25yZXYueG1sRI/RaoNAFETfA/2H5RbyEuoaaaRYN6EEhECDpLYfcHFv&#10;VeLeFXdjTL8+Wyj0cZiZM0y+m00vJhpdZ1nBOopBENdWd9wo+Posnl5AOI+ssbdMCm7kYLd9WOSY&#10;aXvlD5oq34gAYZehgtb7IZPS1S0ZdJEdiIP3bUeDPsixkXrEa4CbXiZxnEqDHYeFFgfat1Sfq4tR&#10;UMSbspQ/07kwx1P6LofqeV5VSi0f57dXEJ5m/x/+ax+0giSF3y/hB8jt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kEcTcQAAADbAAAADwAAAAAAAAAAAAAAAACXAgAAZHJzL2Rv&#10;d25yZXYueG1sUEsFBgAAAAAEAAQA9QAAAIgDAAAAAA==&#10;" stroked="f" strokeweight="0">
                  <v:shadow color="#ccc" opacity="49150f"/>
                  <v:textbox inset="2.8pt,2.8pt,2.8pt,2.8pt">
                    <w:txbxContent>
                      <w:p w14:paraId="12BA1B07" w14:textId="77777777" w:rsidR="002F4EB9" w:rsidRDefault="002F4EB9" w:rsidP="002F4EB9">
                        <w:r>
                          <w:t>4</w:t>
                        </w:r>
                      </w:p>
                    </w:txbxContent>
                  </v:textbox>
                </v:shape>
                <v:shape id="Text Box 25" o:spid="_x0000_s1050" type="#_x0000_t202" style="position:absolute;left:20619375;top:22288950;width:1605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bnWxQAA&#10;ANsAAAAPAAAAZHJzL2Rvd25yZXYueG1sRI/RasJAFETfC/7DcgVfSrNR2rTErCKFgNAiGvsBl+w1&#10;CcneDdltjH59t1Do4zAzZ5hsO5lOjDS4xrKCZRSDIC6tbrhS8HXOn95AOI+ssbNMCm7kYLuZPWSY&#10;anvlE42Fr0SAsEtRQe19n0rpypoMusj2xMG72MGgD3KopB7wGuCmk6s4TqTBhsNCjT2911S2xbdR&#10;kMcvh4O8j21uPo/Jh+yL5+mxUGoxn3ZrEJ4m/x/+a++1gtUr/H4JP0B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0NudbFAAAA2wAAAA8AAAAAAAAAAAAAAAAAlwIAAGRycy9k&#10;b3ducmV2LnhtbFBLBQYAAAAABAAEAPUAAACJAwAAAAA=&#10;" stroked="f" strokeweight="0">
                  <v:shadow color="#ccc" opacity="49150f"/>
                  <v:textbox inset="2.8pt,2.8pt,2.8pt,2.8pt">
                    <w:txbxContent>
                      <w:p w14:paraId="3C29BB7E" w14:textId="77777777" w:rsidR="002F4EB9" w:rsidRDefault="002F4EB9" w:rsidP="002F4EB9">
                        <w:r>
                          <w:t>0</w:t>
                        </w:r>
                      </w:p>
                    </w:txbxContent>
                  </v:textbox>
                </v:shape>
                <v:shape id="Text Box 26" o:spid="_x0000_s1051" type="#_x0000_t202" style="position:absolute;left:21411375;top:22444950;width:2400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i2kwQAA&#10;ANsAAAAPAAAAZHJzL2Rvd25yZXYueG1sRE/daoMwFL4v7B3CGeym1DjZpDjTUgrCYKOstg9wMGcq&#10;mhMxmbo+fXMx2OXH95/vF9OLiUbXWlbwHMUgiCurW64VXC/FZgvCeWSNvWVS8EsO9ruHVY6ZtjOf&#10;aSp9LUIIuwwVNN4PmZSuasigi+xAHLhvOxr0AY611CPOIdz0MonjVBpsOTQ0ONCxoaorf4yCIn49&#10;neRt6grz+ZV+yKF8WdalUk+Py+ENhKfF/4v/3O9aQRLGhi/hB8jd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JItpMEAAADbAAAADwAAAAAAAAAAAAAAAACXAgAAZHJzL2Rvd25y&#10;ZXYueG1sUEsFBgAAAAAEAAQA9QAAAIUDAAAAAA==&#10;" stroked="f" strokeweight="0">
                  <v:shadow color="#ccc" opacity="49150f"/>
                  <v:textbox inset="2.8pt,2.8pt,2.8pt,2.8pt">
                    <w:txbxContent>
                      <w:p w14:paraId="3BE13EFA" w14:textId="77777777" w:rsidR="002F4EB9" w:rsidRDefault="002F4EB9" w:rsidP="002F4EB9">
                        <w:r>
                          <w:t>10</w:t>
                        </w:r>
                      </w:p>
                    </w:txbxContent>
                  </v:textbox>
                </v:shape>
                <v:shape id="Text Box 27" o:spid="_x0000_s1052" type="#_x0000_t202" style="position:absolute;left:22155375;top:22432950;width:240900;height:224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3og/xQAA&#10;ANsAAAAPAAAAZHJzL2Rvd25yZXYueG1sRI/RasJAFETfC/7DcgVfSrNR2tDGrCKFgNAiGvsBl+w1&#10;CcneDdltjH59t1Do4zAzZ5hsO5lOjDS4xrKCZRSDIC6tbrhS8HXOn15BOI+ssbNMCm7kYLuZPWSY&#10;anvlE42Fr0SAsEtRQe19n0rpypoMusj2xMG72MGgD3KopB7wGuCmk6s4TqTBhsNCjT2911S2xbdR&#10;kMcvh4O8j21uPo/Jh+yL5+mxUGoxn3ZrEJ4m/x/+a++1gtUb/H4JP0B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eiD/FAAAA2wAAAA8AAAAAAAAAAAAAAAAAlwIAAGRycy9k&#10;b3ducmV2LnhtbFBLBQYAAAAABAAEAPUAAACJAwAAAAA=&#10;" stroked="f" strokeweight="0">
                  <v:shadow color="#ccc" opacity="49150f"/>
                  <v:textbox inset="2.8pt,2.8pt,2.8pt,2.8pt">
                    <w:txbxContent>
                      <w:p w14:paraId="023DE1FB" w14:textId="77777777" w:rsidR="002F4EB9" w:rsidRDefault="002F4EB9" w:rsidP="002F4EB9">
                        <w:r>
                          <w:t>20</w:t>
                        </w:r>
                      </w:p>
                    </w:txbxContent>
                  </v:textbox>
                </v:shape>
                <v:shape id="Text Box 28" o:spid="_x0000_s1053" type="#_x0000_t202" style="position:absolute;left:22875375;top:22420950;width:2400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Pbd/wQAA&#10;ANsAAAAPAAAAZHJzL2Rvd25yZXYueG1sRE/LisIwFN0L8w/hDrgRTcdHkWqUYaAwoIhWP+DSXNti&#10;c1OaTO349WYhuDyc93rbm1p01LrKsoKvSQSCOLe64kLB5ZyOlyCcR9ZYWyYF/+Rgu/kYrDHR9s4n&#10;6jJfiBDCLkEFpfdNIqXLSzLoJrYhDtzVtgZ9gG0hdYv3EG5qOY2iWBqsODSU2NBPSfkt+zMK0mhx&#10;OMhHd0vN/hjvZJPN+1Gm1PCz/16B8NT7t/jl/tUKZmF9+BJ+gN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23f8EAAADbAAAADwAAAAAAAAAAAAAAAACXAgAAZHJzL2Rvd25y&#10;ZXYueG1sUEsFBgAAAAAEAAQA9QAAAIUDAAAAAA==&#10;" stroked="f" strokeweight="0">
                  <v:shadow color="#ccc" opacity="49150f"/>
                  <v:textbox inset="2.8pt,2.8pt,2.8pt,2.8pt">
                    <w:txbxContent>
                      <w:p w14:paraId="430E9471" w14:textId="77777777" w:rsidR="002F4EB9" w:rsidRDefault="002F4EB9" w:rsidP="002F4EB9">
                        <w:r>
                          <w:t>30</w:t>
                        </w:r>
                      </w:p>
                    </w:txbxContent>
                  </v:textbox>
                </v:shape>
                <v:shape id="Text Box 29" o:spid="_x0000_s1054" type="#_x0000_t202" style="position:absolute;left:23585775;top:22408950;width:2400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cRLkxQAA&#10;ANsAAAAPAAAAZHJzL2Rvd25yZXYueG1sRI/RasJAFETfBf9huUJfpG7SqpTUTSiFQKEimvYDLtnb&#10;JJi9G7LbJO3Xu4Lg4zAzZ5hdNplWDNS7xrKCeBWBIC6tbrhS8P2VP76AcB5ZY2uZFPyRgyydz3aY&#10;aDvyiYbCVyJA2CWooPa+S6R0ZU0G3cp2xMH7sb1BH2RfSd3jGOCmlU9RtJUGGw4LNXb0XlN5Ln6N&#10;gjzaHA7yfzjnZn/cfsquWE/LQqmHxfT2CsLT5O/hW/tDK3iO4fol/ACZX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hxEuTFAAAA2wAAAA8AAAAAAAAAAAAAAAAAlwIAAGRycy9k&#10;b3ducmV2LnhtbFBLBQYAAAAABAAEAPUAAACJAwAAAAA=&#10;" stroked="f" strokeweight="0">
                  <v:shadow color="#ccc" opacity="49150f"/>
                  <v:textbox inset="2.8pt,2.8pt,2.8pt,2.8pt">
                    <w:txbxContent>
                      <w:p w14:paraId="3763CD1F" w14:textId="77777777" w:rsidR="002F4EB9" w:rsidRDefault="002F4EB9" w:rsidP="002F4EB9">
                        <w:r>
                          <w:t>40</w:t>
                        </w:r>
                      </w:p>
                    </w:txbxContent>
                  </v:textbox>
                </v:shape>
                <v:shape id="Text Box 30" o:spid="_x0000_s1055" type="#_x0000_t202" style="position:absolute;left:24327375;top:22408950;width:2400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o4yTxQAA&#10;ANsAAAAPAAAAZHJzL2Rvd25yZXYueG1sRI/daoNAFITvC3mH5QR6E5q15odis0oJCIWUkNg+wME9&#10;VYl7VtyN2j59NxDo5TAz3zC7bDKtGKh3jWUFz8sIBHFpdcOVgq/P/OkFhPPIGlvLpOCHHGTp7GGH&#10;ibYjn2kofCUChF2CCmrvu0RKV9Zk0C1tRxy8b9sb9EH2ldQ9jgFuWhlH0VYabDgs1NjRvqbyUlyN&#10;gjzaHI/yd7jk5uO0PciuWE+LQqnH+fT2CsLT5P/D9/a7VrCK4fYl/ACZ/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ijjJPFAAAA2wAAAA8AAAAAAAAAAAAAAAAAlwIAAGRycy9k&#10;b3ducmV2LnhtbFBLBQYAAAAABAAEAPUAAACJAwAAAAA=&#10;" stroked="f" strokeweight="0">
                  <v:shadow color="#ccc" opacity="49150f"/>
                  <v:textbox inset="2.8pt,2.8pt,2.8pt,2.8pt">
                    <w:txbxContent>
                      <w:p w14:paraId="254EADE6" w14:textId="77777777" w:rsidR="002F4EB9" w:rsidRDefault="002F4EB9" w:rsidP="002F4EB9">
                        <w:r>
                          <w:t>50</w:t>
                        </w:r>
                      </w:p>
                    </w:txbxContent>
                  </v:textbox>
                </v:shape>
                <v:shape id="Text Box 31" o:spid="_x0000_s1056" type="#_x0000_t202" style="position:absolute;left:19971375;top:19060950;width:804000;height:22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7ykIxQAA&#10;ANsAAAAPAAAAZHJzL2Rvd25yZXYueG1sRI/RasJAFETfC/7DcgVfitloaiipq4gQKLSIxn7AJXub&#10;BLN3Q3ZN0n59t1Do4zAzZ5jtfjKtGKh3jWUFqygGQVxa3XCl4OOaL59BOI+ssbVMCr7IwX43e9hi&#10;pu3IFxoKX4kAYZehgtr7LpPSlTUZdJHtiIP3aXuDPsi+krrHMcBNK9dxnEqDDYeFGjs61lTeirtR&#10;kMeb00l+D7fcvJ/TN9kVT9NjodRiPh1eQHia/H/4r/2qFSQJ/H4JP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fvKQjFAAAA2wAAAA8AAAAAAAAAAAAAAAAAlwIAAGRycy9k&#10;b3ducmV2LnhtbFBLBQYAAAAABAAEAPUAAACJAwAAAAA=&#10;" stroked="f" strokeweight="0">
                  <v:shadow color="#ccc" opacity="49150f"/>
                  <v:textbox inset="2.8pt,2.8pt,2.8pt,2.8pt">
                    <w:txbxContent>
                      <w:p w14:paraId="7241D3D9" w14:textId="77777777" w:rsidR="002F4EB9" w:rsidRDefault="002F4EB9" w:rsidP="002F4EB9">
                        <w:proofErr w:type="gramStart"/>
                        <w:r>
                          <w:t>Power  (</w:t>
                        </w:r>
                        <w:proofErr w:type="gramEnd"/>
                        <w:r>
                          <w:t>kW)</w:t>
                        </w:r>
                      </w:p>
                    </w:txbxContent>
                  </v:textbox>
                </v:shape>
              </v:group>
            </w:pict>
          </mc:Fallback>
        </mc:AlternateContent>
      </w:r>
    </w:p>
    <w:p w14:paraId="73F5D423" w14:textId="77777777" w:rsidR="002F4EB9" w:rsidRPr="00DB24D8" w:rsidRDefault="002F4EB9">
      <w:pPr>
        <w:rPr>
          <w:b w:val="0"/>
        </w:rPr>
      </w:pPr>
    </w:p>
    <w:p w14:paraId="38D83787" w14:textId="77777777" w:rsidR="002F4EB9" w:rsidRPr="00DB24D8" w:rsidRDefault="002F4EB9">
      <w:pPr>
        <w:rPr>
          <w:b w:val="0"/>
        </w:rPr>
      </w:pPr>
    </w:p>
    <w:p w14:paraId="59D716C6" w14:textId="77777777" w:rsidR="002F4EB9" w:rsidRPr="00DB24D8" w:rsidRDefault="002F4EB9">
      <w:pPr>
        <w:rPr>
          <w:b w:val="0"/>
        </w:rPr>
      </w:pPr>
    </w:p>
    <w:p w14:paraId="2B9196E1" w14:textId="77777777" w:rsidR="002F4EB9" w:rsidRPr="00DB24D8" w:rsidRDefault="002F4EB9">
      <w:pPr>
        <w:rPr>
          <w:b w:val="0"/>
        </w:rPr>
      </w:pPr>
    </w:p>
    <w:p w14:paraId="0B55ED44" w14:textId="77777777" w:rsidR="002F4EB9" w:rsidRPr="00DB24D8" w:rsidRDefault="002F4EB9">
      <w:pPr>
        <w:rPr>
          <w:b w:val="0"/>
        </w:rPr>
      </w:pPr>
    </w:p>
    <w:p w14:paraId="7A7BEDAA" w14:textId="77777777" w:rsidR="00C3450B" w:rsidRPr="00DB24D8" w:rsidRDefault="00C3450B">
      <w:pPr>
        <w:rPr>
          <w:b w:val="0"/>
        </w:rPr>
      </w:pPr>
    </w:p>
    <w:p w14:paraId="7F599A26" w14:textId="77777777" w:rsidR="00C3450B" w:rsidRPr="00DB24D8" w:rsidRDefault="00C3450B">
      <w:pPr>
        <w:rPr>
          <w:b w:val="0"/>
        </w:rPr>
      </w:pPr>
    </w:p>
    <w:p w14:paraId="2B7BACB3" w14:textId="77777777" w:rsidR="00C3450B" w:rsidRPr="00DB24D8" w:rsidRDefault="00C3450B">
      <w:pPr>
        <w:rPr>
          <w:b w:val="0"/>
        </w:rPr>
      </w:pPr>
    </w:p>
    <w:p w14:paraId="429D2379" w14:textId="77777777" w:rsidR="00C3450B" w:rsidRPr="00DB24D8" w:rsidRDefault="00C3450B">
      <w:pPr>
        <w:rPr>
          <w:b w:val="0"/>
        </w:rPr>
      </w:pPr>
    </w:p>
    <w:p w14:paraId="2166A7A2" w14:textId="77777777" w:rsidR="00C3450B" w:rsidRPr="00DB24D8" w:rsidRDefault="00C3450B">
      <w:pPr>
        <w:rPr>
          <w:b w:val="0"/>
        </w:rPr>
      </w:pPr>
    </w:p>
    <w:p w14:paraId="7A39C10C" w14:textId="77777777" w:rsidR="00C3450B" w:rsidRPr="00DB24D8" w:rsidRDefault="00C3450B">
      <w:pPr>
        <w:rPr>
          <w:b w:val="0"/>
        </w:rPr>
      </w:pPr>
    </w:p>
    <w:p w14:paraId="14AFE957" w14:textId="77777777" w:rsidR="00C3450B" w:rsidRPr="00DB24D8" w:rsidRDefault="00C3450B">
      <w:pPr>
        <w:rPr>
          <w:b w:val="0"/>
        </w:rPr>
      </w:pPr>
    </w:p>
    <w:p w14:paraId="3B976B5F" w14:textId="77777777" w:rsidR="00C3450B" w:rsidRPr="00DB24D8" w:rsidRDefault="00C3450B">
      <w:pPr>
        <w:rPr>
          <w:b w:val="0"/>
        </w:rPr>
      </w:pPr>
    </w:p>
    <w:p w14:paraId="3AFF0144" w14:textId="77777777" w:rsidR="00C3450B" w:rsidRPr="00DB24D8" w:rsidRDefault="00C3450B">
      <w:pPr>
        <w:rPr>
          <w:b w:val="0"/>
        </w:rPr>
      </w:pPr>
    </w:p>
    <w:p w14:paraId="63E05ACD" w14:textId="77777777" w:rsidR="00C3450B" w:rsidRPr="00DB24D8" w:rsidRDefault="00C3450B">
      <w:pPr>
        <w:rPr>
          <w:b w:val="0"/>
        </w:rPr>
      </w:pPr>
    </w:p>
    <w:p w14:paraId="31086728" w14:textId="77777777" w:rsidR="00C3450B" w:rsidRPr="00DB24D8" w:rsidRDefault="00C3450B">
      <w:pPr>
        <w:rPr>
          <w:b w:val="0"/>
        </w:rPr>
      </w:pPr>
    </w:p>
    <w:p w14:paraId="2A6A2699" w14:textId="77777777" w:rsidR="00C3450B" w:rsidRPr="00DB24D8" w:rsidRDefault="00C3450B">
      <w:pPr>
        <w:rPr>
          <w:b w:val="0"/>
        </w:rPr>
      </w:pPr>
    </w:p>
    <w:p w14:paraId="455796D8" w14:textId="77777777" w:rsidR="00C3450B" w:rsidRPr="00DB24D8" w:rsidRDefault="00C3450B">
      <w:pPr>
        <w:rPr>
          <w:b w:val="0"/>
        </w:rPr>
      </w:pPr>
    </w:p>
    <w:p w14:paraId="4C42BF73" w14:textId="77777777" w:rsidR="00C3450B" w:rsidRPr="00DB24D8" w:rsidRDefault="00C3450B">
      <w:pPr>
        <w:rPr>
          <w:b w:val="0"/>
        </w:rPr>
      </w:pPr>
    </w:p>
    <w:p w14:paraId="37B77698" w14:textId="77777777" w:rsidR="00C3450B" w:rsidRPr="00DB24D8" w:rsidRDefault="00C3450B">
      <w:pPr>
        <w:rPr>
          <w:b w:val="0"/>
        </w:rPr>
      </w:pPr>
    </w:p>
    <w:p w14:paraId="144D7A91" w14:textId="77777777" w:rsidR="00C3450B" w:rsidRPr="00DB24D8" w:rsidRDefault="00C3450B">
      <w:pPr>
        <w:rPr>
          <w:b w:val="0"/>
        </w:rPr>
      </w:pPr>
    </w:p>
    <w:p w14:paraId="7B63BBE1" w14:textId="77777777" w:rsidR="00C3450B" w:rsidRPr="00DB24D8" w:rsidRDefault="00C3450B">
      <w:pPr>
        <w:rPr>
          <w:b w:val="0"/>
        </w:rPr>
      </w:pPr>
    </w:p>
    <w:p w14:paraId="6E6EA2CD" w14:textId="403E71F0" w:rsidR="00C3450B" w:rsidRPr="00DB24D8" w:rsidRDefault="00997A30">
      <w:pPr>
        <w:spacing w:line="360" w:lineRule="auto"/>
        <w:rPr>
          <w:b w:val="0"/>
        </w:rPr>
      </w:pPr>
      <w:r w:rsidRPr="00850A4A">
        <w:rPr>
          <w:b w:val="0"/>
          <w:color w:val="FF0000"/>
        </w:rPr>
        <w:t xml:space="preserve">0.5 x (0 + </w:t>
      </w:r>
      <w:r w:rsidR="004D25E5">
        <w:rPr>
          <w:b w:val="0"/>
          <w:color w:val="FF0000"/>
        </w:rPr>
        <w:t>3) x 10 + 0.5 x (3 + 4) x 20 = 8</w:t>
      </w:r>
      <w:r w:rsidRPr="00850A4A">
        <w:rPr>
          <w:b w:val="0"/>
          <w:color w:val="FF0000"/>
        </w:rPr>
        <w:t xml:space="preserve">5 Joules </w:t>
      </w:r>
      <w:r w:rsidR="00C3450B" w:rsidRPr="00DB24D8">
        <w:rPr>
          <w:b w:val="0"/>
        </w:rPr>
        <w:t>______________________________________________________________________________________________________________________________________________________________________________</w:t>
      </w:r>
    </w:p>
    <w:p w14:paraId="256878AD" w14:textId="77777777" w:rsidR="00C3450B" w:rsidRPr="00DB24D8" w:rsidRDefault="00C3450B">
      <w:pPr>
        <w:rPr>
          <w:b w:val="0"/>
        </w:rPr>
      </w:pPr>
    </w:p>
    <w:p w14:paraId="33EA5566" w14:textId="77777777" w:rsidR="00C3450B" w:rsidRPr="00DB24D8" w:rsidRDefault="00C3450B">
      <w:pPr>
        <w:jc w:val="right"/>
        <w:rPr>
          <w:b w:val="0"/>
        </w:rPr>
      </w:pPr>
      <w:r w:rsidRPr="00DB24D8">
        <w:rPr>
          <w:b w:val="0"/>
        </w:rPr>
        <w:tab/>
        <w:t>(2 marks)</w:t>
      </w:r>
    </w:p>
    <w:p w14:paraId="021AF8CB" w14:textId="77777777" w:rsidR="00C3450B" w:rsidRDefault="00C3450B">
      <w:pPr>
        <w:jc w:val="center"/>
      </w:pPr>
    </w:p>
    <w:p w14:paraId="5FC7344C" w14:textId="77777777" w:rsidR="00C3450B" w:rsidRDefault="00C3450B"/>
    <w:sectPr w:rsidR="00C3450B" w:rsidSect="002F4EB9">
      <w:pgSz w:w="12240" w:h="15840"/>
      <w:pgMar w:top="567" w:right="851" w:bottom="567"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5A0E"/>
    <w:multiLevelType w:val="hybridMultilevel"/>
    <w:tmpl w:val="48F0B734"/>
    <w:lvl w:ilvl="0" w:tplc="0BD898A4">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 w15:restartNumberingAfterBreak="0">
    <w:nsid w:val="1A5D1B5C"/>
    <w:multiLevelType w:val="hybridMultilevel"/>
    <w:tmpl w:val="65D06D3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288C37F7"/>
    <w:multiLevelType w:val="hybridMultilevel"/>
    <w:tmpl w:val="282A157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614438C4"/>
    <w:multiLevelType w:val="hybridMultilevel"/>
    <w:tmpl w:val="89A8549A"/>
    <w:lvl w:ilvl="0" w:tplc="0EAE6F48">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41"/>
    <w:rsid w:val="000563F0"/>
    <w:rsid w:val="00064CB8"/>
    <w:rsid w:val="00087903"/>
    <w:rsid w:val="00113B76"/>
    <w:rsid w:val="00125D58"/>
    <w:rsid w:val="001A1258"/>
    <w:rsid w:val="001A2B56"/>
    <w:rsid w:val="001E1A32"/>
    <w:rsid w:val="001E687E"/>
    <w:rsid w:val="002D17BE"/>
    <w:rsid w:val="002E5590"/>
    <w:rsid w:val="002F4EB9"/>
    <w:rsid w:val="00301DA7"/>
    <w:rsid w:val="00360F09"/>
    <w:rsid w:val="003D5E57"/>
    <w:rsid w:val="00400628"/>
    <w:rsid w:val="00424C9D"/>
    <w:rsid w:val="00426252"/>
    <w:rsid w:val="004A10E4"/>
    <w:rsid w:val="004A3085"/>
    <w:rsid w:val="004B2FDB"/>
    <w:rsid w:val="004D25E5"/>
    <w:rsid w:val="004F5A00"/>
    <w:rsid w:val="005377A2"/>
    <w:rsid w:val="0063579F"/>
    <w:rsid w:val="00666EED"/>
    <w:rsid w:val="006C20F6"/>
    <w:rsid w:val="007131FA"/>
    <w:rsid w:val="0071424A"/>
    <w:rsid w:val="00717000"/>
    <w:rsid w:val="00793BF6"/>
    <w:rsid w:val="00815348"/>
    <w:rsid w:val="00822DC6"/>
    <w:rsid w:val="00850A4A"/>
    <w:rsid w:val="00953208"/>
    <w:rsid w:val="009630A0"/>
    <w:rsid w:val="009955A9"/>
    <w:rsid w:val="00997A30"/>
    <w:rsid w:val="009A5B74"/>
    <w:rsid w:val="009D12C7"/>
    <w:rsid w:val="009D1E87"/>
    <w:rsid w:val="00A60C65"/>
    <w:rsid w:val="00AB7B4D"/>
    <w:rsid w:val="00B23235"/>
    <w:rsid w:val="00C3450B"/>
    <w:rsid w:val="00C40FEA"/>
    <w:rsid w:val="00CD552B"/>
    <w:rsid w:val="00D37B1E"/>
    <w:rsid w:val="00D40C96"/>
    <w:rsid w:val="00DB24D8"/>
    <w:rsid w:val="00E03AAF"/>
    <w:rsid w:val="00E34B4A"/>
    <w:rsid w:val="00E47EF0"/>
    <w:rsid w:val="00F914A4"/>
    <w:rsid w:val="00F97641"/>
    <w:rsid w:val="00FE3019"/>
    <w:rsid w:val="00FF2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833B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b/>
      <w:sz w:val="24"/>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97529">
      <w:bodyDiv w:val="1"/>
      <w:marLeft w:val="0"/>
      <w:marRight w:val="0"/>
      <w:marTop w:val="0"/>
      <w:marBottom w:val="0"/>
      <w:divBdr>
        <w:top w:val="none" w:sz="0" w:space="0" w:color="auto"/>
        <w:left w:val="none" w:sz="0" w:space="0" w:color="auto"/>
        <w:bottom w:val="none" w:sz="0" w:space="0" w:color="auto"/>
        <w:right w:val="none" w:sz="0" w:space="0" w:color="auto"/>
      </w:divBdr>
    </w:div>
    <w:div w:id="16228817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30.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lakethomson/Library/Mobile%20Documents/com~apple~CloudDocs/2017/11%20Physics/Tests/2017%20T4%20Motion%20Final%20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2017 T4 Motion Final Test.dotx</Template>
  <TotalTime>0</TotalTime>
  <Pages>9</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COLLIE SENIOR HIGH SCHOOL</vt:lpstr>
    </vt:vector>
  </TitlesOfParts>
  <Company>EDWA</Company>
  <LinksUpToDate>false</LinksUpToDate>
  <CharactersWithSpaces>11510</CharactersWithSpaces>
  <SharedDoc>false</SharedDoc>
  <HLinks>
    <vt:vector size="24" baseType="variant">
      <vt:variant>
        <vt:i4>-1955725276</vt:i4>
      </vt:variant>
      <vt:variant>
        <vt:i4>4665</vt:i4>
      </vt:variant>
      <vt:variant>
        <vt:i4>1025</vt:i4>
      </vt:variant>
      <vt:variant>
        <vt:i4>1</vt:i4>
      </vt:variant>
      <vt:variant>
        <vt:lpwstr>_x0014_湎"_x0012_h</vt:lpwstr>
      </vt:variant>
      <vt:variant>
        <vt:lpwstr/>
      </vt:variant>
      <vt:variant>
        <vt:i4>-1955725276</vt:i4>
      </vt:variant>
      <vt:variant>
        <vt:i4>6941</vt:i4>
      </vt:variant>
      <vt:variant>
        <vt:i4>1026</vt:i4>
      </vt:variant>
      <vt:variant>
        <vt:i4>1</vt:i4>
      </vt:variant>
      <vt:variant>
        <vt:lpwstr>_x0014_湎"_x0012_h</vt:lpwstr>
      </vt:variant>
      <vt:variant>
        <vt:lpwstr/>
      </vt:variant>
      <vt:variant>
        <vt:i4>7209010</vt:i4>
      </vt:variant>
      <vt:variant>
        <vt:i4>9153</vt:i4>
      </vt:variant>
      <vt:variant>
        <vt:i4>1027</vt:i4>
      </vt:variant>
      <vt:variant>
        <vt:i4>1</vt:i4>
      </vt:variant>
      <vt:variant>
        <vt:lpwstr>MCBD07308_0000[1]</vt:lpwstr>
      </vt:variant>
      <vt:variant>
        <vt:lpwstr/>
      </vt:variant>
      <vt:variant>
        <vt:i4>7012405</vt:i4>
      </vt:variant>
      <vt:variant>
        <vt:i4>16351</vt:i4>
      </vt:variant>
      <vt:variant>
        <vt:i4>1028</vt:i4>
      </vt:variant>
      <vt:variant>
        <vt:i4>1</vt:i4>
      </vt:variant>
      <vt:variant>
        <vt:lpwstr>MCNA01464_0000[1]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COLLIE SENIOR HIGH SCHOOL</dc:title>
  <dc:subject/>
  <dc:creator>Blake Thomson</dc:creator>
  <cp:keywords/>
  <dc:description/>
  <cp:lastModifiedBy>DUNNING William [Governor Stirling Snr High Sch]</cp:lastModifiedBy>
  <cp:revision>3</cp:revision>
  <cp:lastPrinted>2017-09-11T03:19:00Z</cp:lastPrinted>
  <dcterms:created xsi:type="dcterms:W3CDTF">2018-09-12T00:37:00Z</dcterms:created>
  <dcterms:modified xsi:type="dcterms:W3CDTF">2019-11-22T02:44:00Z</dcterms:modified>
</cp:coreProperties>
</file>