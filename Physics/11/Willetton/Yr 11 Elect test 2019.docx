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19" w:rsidRDefault="004C3019" w:rsidP="006174F8">
      <w:pPr>
        <w:tabs>
          <w:tab w:val="right" w:pos="6096"/>
        </w:tabs>
        <w:ind w:right="3805"/>
        <w:rPr>
          <w:lang w:val="en-AU"/>
        </w:rPr>
      </w:pPr>
    </w:p>
    <w:p w:rsidR="004C3019" w:rsidRDefault="004C3019" w:rsidP="006174F8">
      <w:pPr>
        <w:ind w:right="3805"/>
        <w:rPr>
          <w:lang w:val="en-AU"/>
        </w:rPr>
      </w:pPr>
    </w:p>
    <w:p w:rsidR="004C3019" w:rsidRDefault="004C3019" w:rsidP="006174F8">
      <w:pPr>
        <w:ind w:right="-1"/>
        <w:rPr>
          <w:lang w:val="en-AU"/>
        </w:rPr>
      </w:pPr>
    </w:p>
    <w:p w:rsidR="004C3019" w:rsidRDefault="004C3019" w:rsidP="006174F8">
      <w:pPr>
        <w:ind w:right="3805"/>
        <w:rPr>
          <w:lang w:val="en-AU"/>
        </w:rPr>
      </w:pPr>
    </w:p>
    <w:p w:rsidR="004C3019" w:rsidRDefault="004C3019" w:rsidP="006174F8">
      <w:pPr>
        <w:ind w:right="3805"/>
        <w:rPr>
          <w:lang w:val="en-AU"/>
        </w:rPr>
      </w:pPr>
    </w:p>
    <w:p w:rsidR="006E1C29" w:rsidRDefault="006E1C29" w:rsidP="004C3019">
      <w:pPr>
        <w:ind w:right="3805"/>
        <w:jc w:val="center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E7B76" wp14:editId="5FF32C17">
                <wp:simplePos x="0" y="0"/>
                <wp:positionH relativeFrom="column">
                  <wp:posOffset>4412201</wp:posOffset>
                </wp:positionH>
                <wp:positionV relativeFrom="paragraph">
                  <wp:posOffset>-293784</wp:posOffset>
                </wp:positionV>
                <wp:extent cx="1454647" cy="1240403"/>
                <wp:effectExtent l="0" t="0" r="1270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647" cy="1240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C29" w:rsidRDefault="006E1C29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922D05B" wp14:editId="37A00CE6">
                                  <wp:extent cx="1219200" cy="1152525"/>
                                  <wp:effectExtent l="0" t="0" r="0" b="9525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46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159" cy="11562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E7B7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4pt;margin-top:-23.15pt;width:114.55pt;height:9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" fillcolor="white [3201]" strokeweight=".5pt">
                <v:textbox>
                  <w:txbxContent>
                    <w:p w:rsidR="006E1C29" w:rsidRDefault="006E1C29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922D05B" wp14:editId="37A00CE6">
                            <wp:extent cx="1219200" cy="1152525"/>
                            <wp:effectExtent l="0" t="0" r="0" b="9525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46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159" cy="11562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E1C29">
        <w:rPr>
          <w:lang w:val="en-AU"/>
        </w:rPr>
        <w:t>WILLETTON SENIOR HIGH SCHOOL</w:t>
      </w:r>
    </w:p>
    <w:p w:rsidR="00A9256C" w:rsidRDefault="00A9256C" w:rsidP="004C3019">
      <w:pPr>
        <w:ind w:right="3805"/>
        <w:rPr>
          <w:lang w:val="en-AU"/>
        </w:rPr>
      </w:pPr>
    </w:p>
    <w:p w:rsidR="00FE4995" w:rsidRPr="004C3019" w:rsidRDefault="00BD0909" w:rsidP="004C3019">
      <w:pPr>
        <w:ind w:right="3805"/>
        <w:jc w:val="center"/>
        <w:rPr>
          <w:rFonts w:eastAsia="MS Mincho"/>
          <w:color w:val="404040" w:themeColor="text1" w:themeTint="BF"/>
          <w:sz w:val="96"/>
          <w:lang w:eastAsia="en-AU"/>
        </w:rPr>
      </w:pPr>
      <w:r w:rsidRPr="004C3019">
        <w:rPr>
          <w:rFonts w:eastAsia="MS Mincho"/>
          <w:sz w:val="52"/>
          <w:szCs w:val="52"/>
          <w:lang w:eastAsia="en-AU"/>
        </w:rPr>
        <w:t>Electric</w:t>
      </w:r>
      <w:r w:rsidR="006E1C29" w:rsidRPr="004C3019">
        <w:rPr>
          <w:rFonts w:eastAsia="MS Mincho"/>
          <w:sz w:val="52"/>
          <w:szCs w:val="52"/>
          <w:lang w:eastAsia="en-AU"/>
        </w:rPr>
        <w:t>ity</w:t>
      </w:r>
      <w:r w:rsidRPr="004C3019">
        <w:rPr>
          <w:rFonts w:eastAsia="MS Mincho"/>
          <w:sz w:val="52"/>
          <w:szCs w:val="52"/>
          <w:lang w:eastAsia="en-AU"/>
        </w:rPr>
        <w:t xml:space="preserve"> Test</w:t>
      </w:r>
      <w:r w:rsidR="006E1C29" w:rsidRPr="004C3019">
        <w:rPr>
          <w:rFonts w:eastAsia="MS Mincho"/>
          <w:sz w:val="52"/>
          <w:szCs w:val="52"/>
          <w:lang w:eastAsia="en-AU"/>
        </w:rPr>
        <w:t xml:space="preserve"> - 2019</w:t>
      </w:r>
    </w:p>
    <w:p w:rsidR="005B7F0D" w:rsidRDefault="005B7F0D" w:rsidP="005B7F0D">
      <w:pPr>
        <w:rPr>
          <w:rFonts w:ascii="Arial" w:eastAsia="MS Mincho" w:hAnsi="Arial" w:cs="Arial"/>
          <w:sz w:val="22"/>
          <w:lang w:eastAsia="en-AU"/>
        </w:rPr>
      </w:pPr>
    </w:p>
    <w:p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:rsidR="004C3019" w:rsidRDefault="00646C6D" w:rsidP="005B7F0D">
      <w:pPr>
        <w:rPr>
          <w:rFonts w:ascii="Arial" w:eastAsia="MS Mincho" w:hAnsi="Arial" w:cs="Arial"/>
          <w:sz w:val="22"/>
          <w:lang w:eastAsia="en-AU"/>
        </w:rPr>
      </w:pPr>
      <w:r>
        <w:rPr>
          <w:rFonts w:ascii="Arial" w:eastAsia="MS Mincho" w:hAnsi="Arial" w:cs="Arial"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E7CCFAC" wp14:editId="7537ECDF">
                <wp:simplePos x="0" y="0"/>
                <wp:positionH relativeFrom="column">
                  <wp:posOffset>4839419</wp:posOffset>
                </wp:positionH>
                <wp:positionV relativeFrom="paragraph">
                  <wp:posOffset>10124</wp:posOffset>
                </wp:positionV>
                <wp:extent cx="913789" cy="724535"/>
                <wp:effectExtent l="0" t="0" r="19685" b="374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789" cy="724535"/>
                          <a:chOff x="0" y="0"/>
                          <a:chExt cx="913789" cy="724535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17253"/>
                            <a:ext cx="913789" cy="7072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6C6D" w:rsidRDefault="00646C6D" w:rsidP="00646C6D">
                              <w:pPr>
                                <w:jc w:val="right"/>
                                <w:rPr>
                                  <w:sz w:val="32"/>
                                </w:rPr>
                              </w:pPr>
                            </w:p>
                            <w:p w:rsidR="00646C6D" w:rsidRPr="007946AB" w:rsidRDefault="00646C6D" w:rsidP="00646C6D">
                              <w:pPr>
                                <w:jc w:val="right"/>
                                <w:rPr>
                                  <w:sz w:val="48"/>
                                </w:rPr>
                              </w:pPr>
                              <w:r w:rsidRPr="007946AB">
                                <w:rPr>
                                  <w:sz w:val="48"/>
                                </w:rPr>
                                <w:t>4</w:t>
                              </w:r>
                              <w:r w:rsidR="001A5445">
                                <w:rPr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0"/>
                            <a:ext cx="913765" cy="724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CCFAC" id="Group 27" o:spid="_x0000_s1027" style="position:absolute;margin-left:381.05pt;margin-top:.8pt;width:71.95pt;height:57.05pt;z-index:251698176" coordsize="9137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">
                <v:shape id="Text Box 28" o:spid="_x0000_s1028" type="#_x0000_t202" style="position:absolute;top:172;width:9137;height: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<v:textbox>
                    <w:txbxContent>
                      <w:p w:rsidR="00646C6D" w:rsidRDefault="00646C6D" w:rsidP="00646C6D">
                        <w:pPr>
                          <w:jc w:val="right"/>
                          <w:rPr>
                            <w:sz w:val="32"/>
                          </w:rPr>
                        </w:pPr>
                      </w:p>
                      <w:p w:rsidR="00646C6D" w:rsidRPr="007946AB" w:rsidRDefault="00646C6D" w:rsidP="00646C6D">
                        <w:pPr>
                          <w:jc w:val="right"/>
                          <w:rPr>
                            <w:sz w:val="48"/>
                          </w:rPr>
                        </w:pPr>
                        <w:r w:rsidRPr="007946AB">
                          <w:rPr>
                            <w:sz w:val="48"/>
                          </w:rPr>
                          <w:t>4</w:t>
                        </w:r>
                        <w:r w:rsidR="001A5445">
                          <w:rPr>
                            <w:sz w:val="48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29" o:spid="_x0000_s1029" style="position:absolute;flip:x;visibility:visible;mso-wrap-style:square" from="0,0" to="9137,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" strokecolor="black [3040]"/>
              </v:group>
            </w:pict>
          </mc:Fallback>
        </mc:AlternateContent>
      </w:r>
    </w:p>
    <w:p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4C3019" w:rsidP="005B7F0D">
      <w:pPr>
        <w:rPr>
          <w:rFonts w:ascii="Arial" w:eastAsia="MS Mincho" w:hAnsi="Arial" w:cs="Arial"/>
          <w:sz w:val="22"/>
          <w:lang w:eastAsia="en-AU"/>
        </w:rPr>
      </w:pPr>
      <w:r>
        <w:rPr>
          <w:rFonts w:ascii="Arial" w:eastAsia="MS Mincho" w:hAnsi="Arial" w:cs="Arial"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4DAC6" wp14:editId="3E69C4CF">
                <wp:simplePos x="0" y="0"/>
                <wp:positionH relativeFrom="column">
                  <wp:posOffset>17552</wp:posOffset>
                </wp:positionH>
                <wp:positionV relativeFrom="paragraph">
                  <wp:posOffset>19421</wp:posOffset>
                </wp:positionV>
                <wp:extent cx="2690495" cy="2120900"/>
                <wp:effectExtent l="13970" t="6985" r="1016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29" w:rsidRDefault="006E1C29" w:rsidP="006E1C29">
                            <w:r w:rsidRPr="004F1B0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D3CF809" wp14:editId="77042844">
                                  <wp:extent cx="2496820" cy="2019935"/>
                                  <wp:effectExtent l="0" t="0" r="0" b="0"/>
                                  <wp:docPr id="11" name="Picture 11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6820" cy="2019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4DAC6" id="Text Box 12" o:spid="_x0000_s1030" type="#_x0000_t202" style="position:absolute;margin-left:1.4pt;margin-top:1.55pt;width:211.85pt;height:167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">
                <v:textbox style="mso-fit-shape-to-text:t">
                  <w:txbxContent>
                    <w:p w:rsidR="006E1C29" w:rsidRDefault="006E1C29" w:rsidP="006E1C29">
                      <w:r w:rsidRPr="004F1B0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D3CF809" wp14:editId="77042844">
                            <wp:extent cx="2496820" cy="2019935"/>
                            <wp:effectExtent l="0" t="0" r="0" b="0"/>
                            <wp:docPr id="11" name="Picture 11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6820" cy="2019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46C6D" w:rsidP="005B7F0D">
      <w:pPr>
        <w:rPr>
          <w:rFonts w:ascii="Arial" w:eastAsia="MS Mincho" w:hAnsi="Arial" w:cs="Arial"/>
          <w:sz w:val="22"/>
          <w:lang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AB755" wp14:editId="08C814A5">
                <wp:simplePos x="0" y="0"/>
                <wp:positionH relativeFrom="column">
                  <wp:posOffset>2914314</wp:posOffset>
                </wp:positionH>
                <wp:positionV relativeFrom="paragraph">
                  <wp:posOffset>12065</wp:posOffset>
                </wp:positionV>
                <wp:extent cx="3390181" cy="1656715"/>
                <wp:effectExtent l="0" t="0" r="20320" b="196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181" cy="165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29" w:rsidRDefault="006E1C29" w:rsidP="006E1C29">
                            <w:r w:rsidRPr="00D979CA">
                              <w:rPr>
                                <w:sz w:val="32"/>
                              </w:rPr>
                              <w:t xml:space="preserve">Student name: </w:t>
                            </w:r>
                            <w:r w:rsidRPr="00544488">
                              <w:t>_</w:t>
                            </w:r>
                            <w:r w:rsidR="004034E6">
                              <w:t>_____</w:t>
                            </w:r>
                            <w:r w:rsidRPr="00544488">
                              <w:t>___</w:t>
                            </w:r>
                            <w:r>
                              <w:t>____</w:t>
                            </w:r>
                            <w:r w:rsidRPr="00544488">
                              <w:t>_</w:t>
                            </w:r>
                            <w:r>
                              <w:t>__</w:t>
                            </w:r>
                            <w:r w:rsidRPr="00544488">
                              <w:t>________</w:t>
                            </w:r>
                          </w:p>
                          <w:p w:rsidR="006E1C29" w:rsidRPr="00544488" w:rsidRDefault="006E1C29" w:rsidP="006E1C29"/>
                          <w:p w:rsidR="006E1C29" w:rsidRDefault="006E1C29" w:rsidP="004034E6">
                            <w:pPr>
                              <w:tabs>
                                <w:tab w:val="left" w:pos="1843"/>
                              </w:tabs>
                            </w:pPr>
                            <w:r w:rsidRPr="00544488">
                              <w:t>Teacher</w:t>
                            </w:r>
                            <w:r>
                              <w:tab/>
                            </w:r>
                            <w:r w:rsidRPr="00C82AC7">
                              <w:t>(Please tick one box)</w:t>
                            </w:r>
                          </w:p>
                          <w:p w:rsidR="006E1C29" w:rsidRDefault="006E1C29" w:rsidP="004034E6">
                            <w:pPr>
                              <w:tabs>
                                <w:tab w:val="left" w:pos="1843"/>
                                <w:tab w:val="left" w:pos="2410"/>
                              </w:tabs>
                            </w:pPr>
                            <w:r w:rsidRPr="00544488">
                              <w:t>Mr Boughton</w:t>
                            </w:r>
                            <w:r w:rsidRPr="00544488">
                              <w:tab/>
                              <w:t>□</w:t>
                            </w:r>
                            <w:r>
                              <w:tab/>
                              <w:t>Group 5</w:t>
                            </w:r>
                          </w:p>
                          <w:p w:rsidR="006E1C29" w:rsidRPr="00544488" w:rsidRDefault="006E1C29" w:rsidP="004034E6">
                            <w:pPr>
                              <w:tabs>
                                <w:tab w:val="left" w:pos="1843"/>
                                <w:tab w:val="left" w:pos="2410"/>
                                <w:tab w:val="left" w:pos="2552"/>
                              </w:tabs>
                            </w:pPr>
                            <w:r w:rsidRPr="00544488">
                              <w:t>Mr Dopson</w:t>
                            </w:r>
                            <w:r w:rsidRPr="00544488">
                              <w:tab/>
                              <w:t>□</w:t>
                            </w:r>
                            <w:r w:rsidRPr="00544488">
                              <w:tab/>
                            </w:r>
                            <w:r>
                              <w:t xml:space="preserve">Group 2 </w:t>
                            </w:r>
                          </w:p>
                          <w:p w:rsidR="006E1C29" w:rsidRPr="00544488" w:rsidRDefault="006E1C29" w:rsidP="004034E6">
                            <w:pPr>
                              <w:tabs>
                                <w:tab w:val="left" w:pos="1843"/>
                                <w:tab w:val="left" w:pos="2410"/>
                                <w:tab w:val="left" w:pos="2552"/>
                              </w:tabs>
                            </w:pPr>
                            <w:r w:rsidRPr="00544488">
                              <w:tab/>
                              <w:t>□</w:t>
                            </w:r>
                            <w:r w:rsidRPr="00544488">
                              <w:tab/>
                            </w:r>
                            <w:r>
                              <w:t>Group 3</w:t>
                            </w:r>
                          </w:p>
                          <w:p w:rsidR="006E1C29" w:rsidRDefault="006E1C29" w:rsidP="004034E6">
                            <w:pPr>
                              <w:tabs>
                                <w:tab w:val="left" w:pos="1843"/>
                                <w:tab w:val="left" w:pos="2410"/>
                                <w:tab w:val="left" w:pos="2552"/>
                              </w:tabs>
                            </w:pPr>
                            <w:r w:rsidRPr="00544488">
                              <w:t>Mr</w:t>
                            </w:r>
                            <w:r>
                              <w:t>s Munshi</w:t>
                            </w:r>
                            <w:r w:rsidRPr="00544488">
                              <w:tab/>
                              <w:t>□</w:t>
                            </w:r>
                            <w:r>
                              <w:tab/>
                              <w:t>Group 4</w:t>
                            </w:r>
                          </w:p>
                          <w:p w:rsidR="006E1C29" w:rsidRPr="00544488" w:rsidRDefault="006E1C29" w:rsidP="004034E6">
                            <w:pPr>
                              <w:tabs>
                                <w:tab w:val="left" w:pos="1843"/>
                                <w:tab w:val="left" w:pos="2410"/>
                                <w:tab w:val="left" w:pos="2552"/>
                              </w:tabs>
                            </w:pPr>
                            <w:r>
                              <w:t>Dr Pitts</w:t>
                            </w:r>
                            <w:r w:rsidRPr="00544488">
                              <w:tab/>
                              <w:t>□</w:t>
                            </w:r>
                            <w:r w:rsidRPr="00544488">
                              <w:tab/>
                            </w:r>
                            <w:r>
                              <w:t>Group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B755" id="Text Box 5" o:spid="_x0000_s1031" type="#_x0000_t202" style="position:absolute;margin-left:229.45pt;margin-top:.95pt;width:266.95pt;height:13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">
                <v:textbox>
                  <w:txbxContent>
                    <w:p w:rsidR="006E1C29" w:rsidRDefault="006E1C29" w:rsidP="006E1C29">
                      <w:r w:rsidRPr="00D979CA">
                        <w:rPr>
                          <w:sz w:val="32"/>
                        </w:rPr>
                        <w:t xml:space="preserve">Student name: </w:t>
                      </w:r>
                      <w:r w:rsidRPr="00544488">
                        <w:t>_</w:t>
                      </w:r>
                      <w:r w:rsidR="004034E6">
                        <w:t>_____</w:t>
                      </w:r>
                      <w:r w:rsidRPr="00544488">
                        <w:t>___</w:t>
                      </w:r>
                      <w:r>
                        <w:t>____</w:t>
                      </w:r>
                      <w:r w:rsidRPr="00544488">
                        <w:t>_</w:t>
                      </w:r>
                      <w:r>
                        <w:t>__</w:t>
                      </w:r>
                      <w:r w:rsidRPr="00544488">
                        <w:t>________</w:t>
                      </w:r>
                    </w:p>
                    <w:p w:rsidR="006E1C29" w:rsidRPr="00544488" w:rsidRDefault="006E1C29" w:rsidP="006E1C29"/>
                    <w:p w:rsidR="006E1C29" w:rsidRDefault="006E1C29" w:rsidP="004034E6">
                      <w:pPr>
                        <w:tabs>
                          <w:tab w:val="left" w:pos="1843"/>
                        </w:tabs>
                      </w:pPr>
                      <w:r w:rsidRPr="00544488">
                        <w:t>Teacher</w:t>
                      </w:r>
                      <w:r>
                        <w:tab/>
                      </w:r>
                      <w:r w:rsidRPr="00C82AC7">
                        <w:t>(Please tick one box)</w:t>
                      </w:r>
                    </w:p>
                    <w:p w:rsidR="006E1C29" w:rsidRDefault="006E1C29" w:rsidP="004034E6">
                      <w:pPr>
                        <w:tabs>
                          <w:tab w:val="left" w:pos="1843"/>
                          <w:tab w:val="left" w:pos="2410"/>
                        </w:tabs>
                      </w:pPr>
                      <w:r w:rsidRPr="00544488">
                        <w:t>Mr Boughton</w:t>
                      </w:r>
                      <w:r w:rsidRPr="00544488">
                        <w:tab/>
                        <w:t>□</w:t>
                      </w:r>
                      <w:r>
                        <w:tab/>
                        <w:t>Group 5</w:t>
                      </w:r>
                    </w:p>
                    <w:p w:rsidR="006E1C29" w:rsidRPr="00544488" w:rsidRDefault="006E1C29" w:rsidP="004034E6">
                      <w:pPr>
                        <w:tabs>
                          <w:tab w:val="left" w:pos="1843"/>
                          <w:tab w:val="left" w:pos="2410"/>
                          <w:tab w:val="left" w:pos="2552"/>
                        </w:tabs>
                      </w:pPr>
                      <w:r w:rsidRPr="00544488">
                        <w:t>Mr Dopson</w:t>
                      </w:r>
                      <w:r w:rsidRPr="00544488">
                        <w:tab/>
                        <w:t>□</w:t>
                      </w:r>
                      <w:r w:rsidRPr="00544488">
                        <w:tab/>
                      </w:r>
                      <w:r>
                        <w:t xml:space="preserve">Group 2 </w:t>
                      </w:r>
                    </w:p>
                    <w:p w:rsidR="006E1C29" w:rsidRPr="00544488" w:rsidRDefault="006E1C29" w:rsidP="004034E6">
                      <w:pPr>
                        <w:tabs>
                          <w:tab w:val="left" w:pos="1843"/>
                          <w:tab w:val="left" w:pos="2410"/>
                          <w:tab w:val="left" w:pos="2552"/>
                        </w:tabs>
                      </w:pPr>
                      <w:r w:rsidRPr="00544488">
                        <w:tab/>
                        <w:t>□</w:t>
                      </w:r>
                      <w:r w:rsidRPr="00544488">
                        <w:tab/>
                      </w:r>
                      <w:r>
                        <w:t>Group 3</w:t>
                      </w:r>
                    </w:p>
                    <w:p w:rsidR="006E1C29" w:rsidRDefault="006E1C29" w:rsidP="004034E6">
                      <w:pPr>
                        <w:tabs>
                          <w:tab w:val="left" w:pos="1843"/>
                          <w:tab w:val="left" w:pos="2410"/>
                          <w:tab w:val="left" w:pos="2552"/>
                        </w:tabs>
                      </w:pPr>
                      <w:r w:rsidRPr="00544488">
                        <w:t>Mr</w:t>
                      </w:r>
                      <w:r>
                        <w:t>s Munshi</w:t>
                      </w:r>
                      <w:r w:rsidRPr="00544488">
                        <w:tab/>
                        <w:t>□</w:t>
                      </w:r>
                      <w:r>
                        <w:tab/>
                        <w:t>Group 4</w:t>
                      </w:r>
                    </w:p>
                    <w:p w:rsidR="006E1C29" w:rsidRPr="00544488" w:rsidRDefault="006E1C29" w:rsidP="004034E6">
                      <w:pPr>
                        <w:tabs>
                          <w:tab w:val="left" w:pos="1843"/>
                          <w:tab w:val="left" w:pos="2410"/>
                          <w:tab w:val="left" w:pos="2552"/>
                        </w:tabs>
                      </w:pPr>
                      <w:r>
                        <w:t>Dr Pitts</w:t>
                      </w:r>
                      <w:r w:rsidRPr="00544488">
                        <w:tab/>
                        <w:t>□</w:t>
                      </w:r>
                      <w:r w:rsidRPr="00544488">
                        <w:tab/>
                      </w:r>
                      <w: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6E1C29">
      <w:pPr>
        <w:pStyle w:val="Heading1"/>
        <w:ind w:left="2835" w:hanging="1395"/>
        <w:rPr>
          <w:bCs w:val="0"/>
        </w:rPr>
      </w:pPr>
      <w:r>
        <w:rPr>
          <w:b w:val="0"/>
        </w:rPr>
        <w:t>TIME</w:t>
      </w:r>
      <w:r>
        <w:rPr>
          <w:bCs w:val="0"/>
        </w:rPr>
        <w:t>:</w:t>
      </w:r>
      <w:r>
        <w:rPr>
          <w:bCs w:val="0"/>
        </w:rPr>
        <w:tab/>
        <w:t>1 Hour</w:t>
      </w:r>
    </w:p>
    <w:p w:rsidR="006E1C29" w:rsidRDefault="006E1C29" w:rsidP="006E1C29">
      <w:pPr>
        <w:ind w:left="2880" w:hanging="1440"/>
        <w:rPr>
          <w:b/>
        </w:rPr>
      </w:pPr>
    </w:p>
    <w:p w:rsidR="006E1C29" w:rsidRDefault="006E1C29" w:rsidP="006E1C29">
      <w:pPr>
        <w:ind w:left="2880" w:hanging="1440"/>
        <w:rPr>
          <w:b/>
        </w:rPr>
      </w:pPr>
      <w:r>
        <w:rPr>
          <w:b/>
        </w:rPr>
        <w:t>NOTE:</w:t>
      </w:r>
      <w:r>
        <w:rPr>
          <w:b/>
        </w:rPr>
        <w:tab/>
      </w:r>
    </w:p>
    <w:p w:rsidR="006E1C29" w:rsidRDefault="006E1C29" w:rsidP="006E1C29">
      <w:pPr>
        <w:ind w:left="2880" w:hanging="1440"/>
        <w:rPr>
          <w:b/>
        </w:rPr>
      </w:pPr>
    </w:p>
    <w:p w:rsidR="006E1C29" w:rsidRDefault="006E1C29" w:rsidP="006E1C29">
      <w:pPr>
        <w:tabs>
          <w:tab w:val="left" w:pos="2268"/>
        </w:tabs>
        <w:ind w:left="2268" w:hanging="828"/>
        <w:rPr>
          <w:b/>
          <w:bCs/>
        </w:rPr>
      </w:pPr>
      <w:r>
        <w:t>1.</w:t>
      </w:r>
      <w:r>
        <w:tab/>
        <w:t xml:space="preserve">Calculation questions must be structured and show clear working with answers stated to </w:t>
      </w:r>
      <w:r>
        <w:rPr>
          <w:b/>
          <w:bCs/>
        </w:rPr>
        <w:t>three significant figures.</w:t>
      </w:r>
    </w:p>
    <w:p w:rsidR="006E1C29" w:rsidRDefault="006E1C29" w:rsidP="006E1C29">
      <w:pPr>
        <w:tabs>
          <w:tab w:val="left" w:pos="2268"/>
        </w:tabs>
        <w:ind w:left="2268" w:hanging="828"/>
        <w:rPr>
          <w:b/>
          <w:bCs/>
        </w:rPr>
      </w:pPr>
    </w:p>
    <w:p w:rsidR="006E1C29" w:rsidRDefault="006E1C29" w:rsidP="006E1C29">
      <w:pPr>
        <w:tabs>
          <w:tab w:val="left" w:pos="2268"/>
        </w:tabs>
        <w:ind w:left="2268" w:hanging="828"/>
      </w:pPr>
      <w:r>
        <w:t>2.</w:t>
      </w:r>
      <w:r>
        <w:tab/>
      </w:r>
      <w:r>
        <w:rPr>
          <w:b/>
          <w:u w:val="single"/>
        </w:rPr>
        <w:t>Marks will be allocated for clear and logical setting out.</w:t>
      </w:r>
    </w:p>
    <w:p w:rsidR="006E1C29" w:rsidRDefault="006E1C29" w:rsidP="006E1C29">
      <w:pPr>
        <w:tabs>
          <w:tab w:val="left" w:pos="2268"/>
        </w:tabs>
        <w:ind w:left="2268" w:hanging="828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32385</wp:posOffset>
                </wp:positionV>
                <wp:extent cx="1285875" cy="466725"/>
                <wp:effectExtent l="13335" t="13335" r="5715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29" w:rsidRPr="007D1E45" w:rsidRDefault="006E1C29" w:rsidP="006E1C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E45">
                              <w:rPr>
                                <w:sz w:val="20"/>
                                <w:szCs w:val="20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379.05pt;margin-top:2.55pt;width:101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">
                <v:textbox>
                  <w:txbxContent>
                    <w:p w:rsidR="006E1C29" w:rsidRPr="007D1E45" w:rsidRDefault="006E1C29" w:rsidP="006E1C29">
                      <w:pPr>
                        <w:rPr>
                          <w:sz w:val="20"/>
                          <w:szCs w:val="20"/>
                        </w:rPr>
                      </w:pPr>
                      <w:r w:rsidRPr="007D1E45">
                        <w:rPr>
                          <w:sz w:val="20"/>
                          <w:szCs w:val="20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p w:rsidR="006E1C29" w:rsidRDefault="006E1C29" w:rsidP="006E1C29">
      <w:pPr>
        <w:tabs>
          <w:tab w:val="left" w:pos="2268"/>
        </w:tabs>
        <w:ind w:left="2268" w:hanging="828"/>
      </w:pPr>
      <w:r>
        <w:t>3.</w:t>
      </w:r>
      <w:r>
        <w:tab/>
        <w:t>Place your final answers in the box provided. Eg.</w:t>
      </w:r>
    </w:p>
    <w:p w:rsidR="006E1C29" w:rsidRDefault="006E1C29" w:rsidP="006E1C29">
      <w:pPr>
        <w:tabs>
          <w:tab w:val="left" w:pos="2268"/>
        </w:tabs>
        <w:ind w:left="2268" w:hanging="828"/>
      </w:pPr>
    </w:p>
    <w:p w:rsidR="006E1C29" w:rsidRDefault="006E1C29" w:rsidP="006E1C29">
      <w:pPr>
        <w:tabs>
          <w:tab w:val="left" w:pos="2268"/>
        </w:tabs>
        <w:ind w:left="2268" w:hanging="828"/>
      </w:pPr>
      <w:r>
        <w:t>4.</w:t>
      </w:r>
      <w:r>
        <w:rPr>
          <w:b/>
        </w:rPr>
        <w:tab/>
      </w:r>
      <w:r>
        <w:t>State assumptions if working on open ended type questions.</w:t>
      </w:r>
    </w:p>
    <w:p w:rsidR="006E1C29" w:rsidRDefault="006E1C29" w:rsidP="006E1C29">
      <w:pPr>
        <w:tabs>
          <w:tab w:val="left" w:pos="2268"/>
        </w:tabs>
        <w:ind w:left="2268" w:hanging="828"/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:rsidR="006E1C29" w:rsidRDefault="006E1C29">
      <w:pPr>
        <w:spacing w:after="200" w:line="276" w:lineRule="auto"/>
        <w:rPr>
          <w:rFonts w:ascii="Arial" w:eastAsia="MS Mincho" w:hAnsi="Arial" w:cs="Arial"/>
          <w:sz w:val="22"/>
          <w:lang w:eastAsia="en-AU"/>
        </w:rPr>
      </w:pPr>
      <w:r>
        <w:rPr>
          <w:rFonts w:ascii="Arial" w:eastAsia="MS Mincho" w:hAnsi="Arial" w:cs="Arial"/>
          <w:sz w:val="22"/>
          <w:lang w:eastAsia="en-AU"/>
        </w:rPr>
        <w:br w:type="page"/>
      </w:r>
    </w:p>
    <w:p w:rsidR="00D75989" w:rsidRPr="000432CE" w:rsidRDefault="006E1C29" w:rsidP="00D75989">
      <w:pPr>
        <w:rPr>
          <w:rFonts w:ascii="Arial" w:hAnsi="Arial" w:cs="Arial"/>
        </w:rPr>
      </w:pPr>
      <w:r>
        <w:rPr>
          <w:rFonts w:ascii="Arial" w:hAnsi="Arial" w:cs="Arial"/>
          <w:b/>
          <w:snapToGrid w:val="0"/>
        </w:rPr>
        <w:lastRenderedPageBreak/>
        <w:t>Q</w:t>
      </w:r>
      <w:r w:rsidR="00D75989" w:rsidRPr="000432CE">
        <w:rPr>
          <w:rFonts w:ascii="Arial" w:hAnsi="Arial" w:cs="Arial"/>
          <w:b/>
          <w:snapToGrid w:val="0"/>
        </w:rPr>
        <w:t xml:space="preserve"> 1</w:t>
      </w:r>
      <w:r>
        <w:rPr>
          <w:rFonts w:ascii="Arial" w:hAnsi="Arial" w:cs="Arial"/>
          <w:b/>
          <w:snapToGrid w:val="0"/>
        </w:rPr>
        <w:t>.</w:t>
      </w:r>
    </w:p>
    <w:p w:rsidR="00D75989" w:rsidRPr="000432CE" w:rsidRDefault="00D75989" w:rsidP="00D75989">
      <w:pPr>
        <w:ind w:left="360"/>
        <w:rPr>
          <w:rFonts w:ascii="Arial" w:hAnsi="Arial" w:cs="Arial"/>
        </w:rPr>
      </w:pPr>
    </w:p>
    <w:p w:rsidR="00E82166" w:rsidRDefault="00E82166" w:rsidP="00D7598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 Which of the following graphs best represents a non-ohmic conductor?  </w:t>
      </w:r>
      <w:r w:rsidR="000D3B27">
        <w:rPr>
          <w:rFonts w:ascii="Arial" w:hAnsi="Arial" w:cs="Arial"/>
        </w:rPr>
        <w:tab/>
      </w:r>
      <w:r w:rsidRPr="000432CE">
        <w:rPr>
          <w:rFonts w:ascii="Arial" w:hAnsi="Arial" w:cs="Arial"/>
        </w:rPr>
        <w:t>(1 mark)</w:t>
      </w:r>
    </w:p>
    <w:p w:rsidR="00231AD9" w:rsidRPr="000432CE" w:rsidRDefault="00231AD9" w:rsidP="00231AD9">
      <w:pPr>
        <w:pStyle w:val="ListParagraph"/>
        <w:rPr>
          <w:rFonts w:ascii="Arial" w:hAnsi="Arial" w:cs="Arial"/>
        </w:rPr>
      </w:pPr>
    </w:p>
    <w:p w:rsidR="00E82166" w:rsidRPr="000432CE" w:rsidRDefault="00FE4995" w:rsidP="00231AD9">
      <w:pPr>
        <w:ind w:left="7920"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121920</wp:posOffset>
                </wp:positionV>
                <wp:extent cx="171450" cy="262255"/>
                <wp:effectExtent l="0" t="1905" r="0" b="2540"/>
                <wp:wrapNone/>
                <wp:docPr id="118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33" type="#_x0000_t202" style="position:absolute;left:0;text-align:left;margin-left:327.15pt;margin-top:9.6pt;width:13.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OlhgIAABk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" stroked="f">
                <v:textbox>
                  <w:txbxContent>
                    <w:p w:rsidR="003658DB" w:rsidRDefault="003658DB" w:rsidP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121920</wp:posOffset>
                </wp:positionV>
                <wp:extent cx="171450" cy="262255"/>
                <wp:effectExtent l="0" t="1905" r="0" b="2540"/>
                <wp:wrapNone/>
                <wp:docPr id="117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1" o:spid="_x0000_s1034" type="#_x0000_t202" style="position:absolute;left:0;text-align:left;margin-left:232.65pt;margin-top:9.6pt;width:13.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" stroked="f">
                <v:textbox>
                  <w:txbxContent>
                    <w:p w:rsidR="003658DB" w:rsidRDefault="003658DB" w:rsidP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121920</wp:posOffset>
                </wp:positionV>
                <wp:extent cx="171450" cy="262255"/>
                <wp:effectExtent l="1905" t="0" r="0" b="0"/>
                <wp:wrapNone/>
                <wp:docPr id="116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35" type="#_x0000_t202" style="position:absolute;left:0;text-align:left;margin-left:130.65pt;margin-top:9.6pt;width:13.5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SRhgIAABk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" stroked="f">
                <v:textbox>
                  <w:txbxContent>
                    <w:p w:rsidR="003658DB" w:rsidRDefault="003658DB" w:rsidP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121920</wp:posOffset>
                </wp:positionV>
                <wp:extent cx="171450" cy="262255"/>
                <wp:effectExtent l="0" t="1905" r="0" b="2540"/>
                <wp:wrapNone/>
                <wp:docPr id="115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36" type="#_x0000_t202" style="position:absolute;left:0;text-align:left;margin-left:1.5pt;margin-top:9.6pt;width:13.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" stroked="f">
                <v:textbox>
                  <w:txbxContent>
                    <w:p w:rsidR="003658DB" w:rsidRDefault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158750</wp:posOffset>
                </wp:positionV>
                <wp:extent cx="0" cy="731520"/>
                <wp:effectExtent l="57150" t="18415" r="57150" b="12065"/>
                <wp:wrapNone/>
                <wp:docPr id="11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F235E" id="Line 20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2.5pt" to="346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121920</wp:posOffset>
                </wp:positionV>
                <wp:extent cx="0" cy="800100"/>
                <wp:effectExtent l="55245" t="18415" r="59055" b="10160"/>
                <wp:wrapNone/>
                <wp:docPr id="1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82346" id="Line 15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9.6pt" to="19.3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V/LwIAAFYEAAAOAAAAZHJzL2Uyb0RvYy54bWysVMGO2jAQvVfqP1i+QxI2U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">
                <v:stroke endarrow="block"/>
              </v:line>
            </w:pict>
          </mc:Fallback>
        </mc:AlternateContent>
      </w:r>
      <w:r w:rsidR="00E82166" w:rsidRPr="000432CE">
        <w:rPr>
          <w:rFonts w:ascii="Arial" w:hAnsi="Arial" w:cs="Arial"/>
        </w:rPr>
        <w:t xml:space="preserve"> Answer:</w:t>
      </w:r>
    </w:p>
    <w:p w:rsidR="00E82166" w:rsidRPr="000432CE" w:rsidRDefault="00FE4995" w:rsidP="00E82166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6350</wp:posOffset>
                </wp:positionV>
                <wp:extent cx="0" cy="731520"/>
                <wp:effectExtent l="55245" t="21590" r="59055" b="8890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72DA1" id="Line 2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.5pt" to="152.1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6350</wp:posOffset>
                </wp:positionV>
                <wp:extent cx="0" cy="731520"/>
                <wp:effectExtent l="59055" t="23495" r="55245" b="6985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2E75E" id="Line 2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.5pt" to="252.9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737870</wp:posOffset>
                </wp:positionV>
                <wp:extent cx="731520" cy="0"/>
                <wp:effectExtent l="7620" t="59690" r="22860" b="54610"/>
                <wp:wrapNone/>
                <wp:docPr id="1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B3BE5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58.1pt" to="209.7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166370</wp:posOffset>
                </wp:positionV>
                <wp:extent cx="365760" cy="548640"/>
                <wp:effectExtent l="7620" t="12065" r="7620" b="10795"/>
                <wp:wrapNone/>
                <wp:docPr id="10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ED664" id="Line 2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13.1pt" to="180.9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" o:allowincell="f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263525</wp:posOffset>
                </wp:positionV>
                <wp:extent cx="640080" cy="182880"/>
                <wp:effectExtent l="9525" t="13970" r="7620" b="12700"/>
                <wp:wrapNone/>
                <wp:docPr id="10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A737A" id="Line 25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20.75pt" to="396.9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" o:allowincell="f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208915</wp:posOffset>
                </wp:positionV>
                <wp:extent cx="800100" cy="457200"/>
                <wp:effectExtent l="7620" t="6985" r="11430" b="12065"/>
                <wp:wrapNone/>
                <wp:docPr id="10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D722F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16.45pt" to="82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86360</wp:posOffset>
                </wp:positionV>
                <wp:extent cx="474980" cy="403225"/>
                <wp:effectExtent l="7620" t="8255" r="12700" b="7620"/>
                <wp:wrapNone/>
                <wp:docPr id="10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3D7A5" id="Rectangle 26" o:spid="_x0000_s1026" style="position:absolute;margin-left:433.35pt;margin-top:6.8pt;width:37.4pt;height:3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737870</wp:posOffset>
                </wp:positionV>
                <wp:extent cx="731520" cy="0"/>
                <wp:effectExtent l="11430" t="59690" r="19050" b="54610"/>
                <wp:wrapNone/>
                <wp:docPr id="10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99A21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58.1pt" to="310.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t+KQIAAEw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166370</wp:posOffset>
                </wp:positionV>
                <wp:extent cx="731520" cy="548640"/>
                <wp:effectExtent l="11430" t="12065" r="9525" b="10795"/>
                <wp:wrapNone/>
                <wp:docPr id="104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1520" cy="5486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3F266" id="Arc 24" o:spid="_x0000_s1026" style="position:absolute;margin-left:252.9pt;margin-top:13.1pt;width:57.6pt;height:43.2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" o:allowincell="f" path="m-1,nfc11929,,21600,9670,21600,21600em-1,nsc11929,,21600,9670,21600,21600l,21600,-1,xe" filled="f">
                <v:path arrowok="t" o:extrusionok="f" o:connecttype="custom" o:connectlocs="0,0;731520,548640;0,54864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737870</wp:posOffset>
                </wp:positionV>
                <wp:extent cx="731520" cy="0"/>
                <wp:effectExtent l="9525" t="59690" r="20955" b="54610"/>
                <wp:wrapNone/>
                <wp:docPr id="10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EE8A6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58.1pt" to="404.1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QIKgIAAEw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" o:allowincell="f">
                <v:stroke endarrow="block"/>
              </v:line>
            </w:pict>
          </mc:Fallback>
        </mc:AlternateContent>
      </w:r>
    </w:p>
    <w:p w:rsidR="00E82166" w:rsidRPr="000432CE" w:rsidRDefault="00E82166" w:rsidP="00E82166">
      <w:pPr>
        <w:rPr>
          <w:rFonts w:ascii="Arial" w:hAnsi="Arial" w:cs="Arial"/>
        </w:rPr>
      </w:pPr>
    </w:p>
    <w:p w:rsidR="00E82166" w:rsidRPr="000432CE" w:rsidRDefault="00E82166" w:rsidP="00E82166">
      <w:pPr>
        <w:rPr>
          <w:rFonts w:ascii="Arial" w:hAnsi="Arial" w:cs="Arial"/>
        </w:rPr>
      </w:pPr>
    </w:p>
    <w:p w:rsidR="00E82166" w:rsidRPr="000432CE" w:rsidRDefault="00E82166" w:rsidP="00E82166">
      <w:pPr>
        <w:rPr>
          <w:rFonts w:ascii="Arial" w:hAnsi="Arial" w:cs="Arial"/>
        </w:rPr>
      </w:pPr>
    </w:p>
    <w:p w:rsidR="00E82166" w:rsidRPr="000432CE" w:rsidRDefault="00FE4995" w:rsidP="00E82166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5132070</wp:posOffset>
                </wp:positionH>
                <wp:positionV relativeFrom="paragraph">
                  <wp:posOffset>13970</wp:posOffset>
                </wp:positionV>
                <wp:extent cx="240030" cy="315595"/>
                <wp:effectExtent l="0" t="0" r="1905" b="0"/>
                <wp:wrapNone/>
                <wp:docPr id="102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37" type="#_x0000_t202" style="position:absolute;margin-left:404.1pt;margin-top:1.1pt;width:18.9pt;height:2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" stroked="f">
                <v:textbox>
                  <w:txbxContent>
                    <w:p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13970</wp:posOffset>
                </wp:positionV>
                <wp:extent cx="240030" cy="315595"/>
                <wp:effectExtent l="0" t="0" r="1905" b="0"/>
                <wp:wrapNone/>
                <wp:docPr id="101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38" type="#_x0000_t202" style="position:absolute;margin-left:308.25pt;margin-top:1.1pt;width:18.9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" stroked="f">
                <v:textbox>
                  <w:txbxContent>
                    <w:p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45720</wp:posOffset>
                </wp:positionV>
                <wp:extent cx="240030" cy="315595"/>
                <wp:effectExtent l="0" t="0" r="1905" b="0"/>
                <wp:wrapNone/>
                <wp:docPr id="100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39" type="#_x0000_t202" style="position:absolute;margin-left:202.95pt;margin-top:3.6pt;width:18.9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" stroked="f">
                <v:textbox>
                  <w:txbxContent>
                    <w:p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13970</wp:posOffset>
                </wp:positionV>
                <wp:extent cx="240030" cy="315595"/>
                <wp:effectExtent l="0" t="0" r="1905" b="0"/>
                <wp:wrapNone/>
                <wp:docPr id="99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40" type="#_x0000_t202" style="position:absolute;margin-left:76.95pt;margin-top:1.1pt;width:18.9pt;height: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" stroked="f">
                <v:textbox>
                  <w:txbxContent>
                    <w:p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45720</wp:posOffset>
                </wp:positionV>
                <wp:extent cx="731520" cy="0"/>
                <wp:effectExtent l="7620" t="52705" r="22860" b="61595"/>
                <wp:wrapNone/>
                <wp:docPr id="9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D54C7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3.6pt" to="76.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Z5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">
                <v:stroke endarrow="block"/>
              </v:line>
            </w:pict>
          </mc:Fallback>
        </mc:AlternateContent>
      </w:r>
    </w:p>
    <w:p w:rsidR="00E82166" w:rsidRPr="000432CE" w:rsidRDefault="003658DB" w:rsidP="00231A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231AD9">
        <w:rPr>
          <w:rFonts w:ascii="Arial" w:hAnsi="Arial" w:cs="Arial"/>
        </w:rPr>
        <w:t>A</w:t>
      </w:r>
      <w:r>
        <w:rPr>
          <w:rFonts w:ascii="Arial" w:hAnsi="Arial" w:cs="Arial"/>
        </w:rPr>
        <w:t>]</w:t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231AD9">
        <w:rPr>
          <w:rFonts w:ascii="Arial" w:hAnsi="Arial" w:cs="Arial"/>
        </w:rPr>
        <w:t>B</w:t>
      </w:r>
      <w:r>
        <w:rPr>
          <w:rFonts w:ascii="Arial" w:hAnsi="Arial" w:cs="Arial"/>
        </w:rPr>
        <w:t>]</w:t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E82166" w:rsidRPr="000432CE">
        <w:rPr>
          <w:rFonts w:ascii="Arial" w:hAnsi="Arial" w:cs="Arial"/>
        </w:rPr>
        <w:t>C</w:t>
      </w:r>
      <w:r>
        <w:rPr>
          <w:rFonts w:ascii="Arial" w:hAnsi="Arial" w:cs="Arial"/>
        </w:rPr>
        <w:t>]</w:t>
      </w:r>
      <w:r w:rsidR="00E82166" w:rsidRPr="000432CE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[</w:t>
      </w:r>
      <w:r w:rsidR="00E82166" w:rsidRPr="000432CE">
        <w:rPr>
          <w:rFonts w:ascii="Arial" w:hAnsi="Arial" w:cs="Arial"/>
        </w:rPr>
        <w:t>D</w:t>
      </w:r>
      <w:r>
        <w:rPr>
          <w:rFonts w:ascii="Arial" w:hAnsi="Arial" w:cs="Arial"/>
        </w:rPr>
        <w:t>]</w:t>
      </w:r>
    </w:p>
    <w:p w:rsidR="00E82166" w:rsidRDefault="00E82166" w:rsidP="00E82166">
      <w:pPr>
        <w:rPr>
          <w:rFonts w:ascii="Arial" w:hAnsi="Arial" w:cs="Arial"/>
        </w:rPr>
      </w:pPr>
    </w:p>
    <w:p w:rsidR="00BD0909" w:rsidRDefault="00BD0909" w:rsidP="00E82166">
      <w:pPr>
        <w:rPr>
          <w:rFonts w:ascii="Arial" w:hAnsi="Arial" w:cs="Arial"/>
        </w:rPr>
      </w:pPr>
    </w:p>
    <w:p w:rsidR="00BD0909" w:rsidRPr="000432CE" w:rsidRDefault="00BD0909" w:rsidP="00E82166">
      <w:pPr>
        <w:rPr>
          <w:rFonts w:ascii="Arial" w:hAnsi="Arial" w:cs="Arial"/>
        </w:rPr>
      </w:pPr>
    </w:p>
    <w:p w:rsidR="004F22E4" w:rsidRPr="000432CE" w:rsidRDefault="006174F8" w:rsidP="000432C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snapToGrid w:val="0"/>
        </w:rPr>
      </w:pPr>
      <w:r>
        <w:rPr>
          <w:rFonts w:ascii="Arial" w:hAnsi="Arial" w:cs="Arial"/>
        </w:rPr>
        <w:t>Explain your reasons w</w:t>
      </w:r>
      <w:r w:rsidR="00E82166" w:rsidRPr="000432CE">
        <w:rPr>
          <w:rFonts w:ascii="Arial" w:hAnsi="Arial" w:cs="Arial"/>
        </w:rPr>
        <w:t>hy you select</w:t>
      </w:r>
      <w:r>
        <w:rPr>
          <w:rFonts w:ascii="Arial" w:hAnsi="Arial" w:cs="Arial"/>
        </w:rPr>
        <w:t>ed</w:t>
      </w:r>
      <w:r w:rsidR="00E82166" w:rsidRPr="000432CE">
        <w:rPr>
          <w:rFonts w:ascii="Arial" w:hAnsi="Arial" w:cs="Arial"/>
        </w:rPr>
        <w:t xml:space="preserve"> this </w:t>
      </w:r>
      <w:r w:rsidR="000432CE" w:rsidRPr="000432CE">
        <w:rPr>
          <w:rFonts w:ascii="Arial" w:hAnsi="Arial" w:cs="Arial"/>
        </w:rPr>
        <w:t>graph</w:t>
      </w:r>
      <w:r>
        <w:rPr>
          <w:rFonts w:ascii="Arial" w:hAnsi="Arial" w:cs="Arial"/>
        </w:rPr>
        <w:t>.</w:t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432CE" w:rsidRPr="000432CE">
        <w:rPr>
          <w:rFonts w:ascii="Arial" w:hAnsi="Arial" w:cs="Arial"/>
        </w:rPr>
        <w:t>(2 marks)</w:t>
      </w:r>
    </w:p>
    <w:p w:rsidR="000432CE" w:rsidRPr="000432CE" w:rsidRDefault="000432CE" w:rsidP="006174F8">
      <w:pPr>
        <w:pStyle w:val="ListParagraph"/>
        <w:spacing w:line="360" w:lineRule="auto"/>
        <w:ind w:left="0"/>
        <w:rPr>
          <w:rFonts w:ascii="Arial" w:hAnsi="Arial" w:cs="Arial"/>
          <w:b/>
          <w:snapToGrid w:val="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</w:tbl>
    <w:p w:rsidR="004F22E4" w:rsidRPr="000432CE" w:rsidRDefault="004F22E4" w:rsidP="00D75989">
      <w:pPr>
        <w:rPr>
          <w:rFonts w:ascii="Arial" w:hAnsi="Arial" w:cs="Arial"/>
          <w:b/>
          <w:snapToGrid w:val="0"/>
        </w:rPr>
      </w:pPr>
    </w:p>
    <w:p w:rsidR="00BD0909" w:rsidRDefault="00BD0909" w:rsidP="000B33C0">
      <w:pPr>
        <w:tabs>
          <w:tab w:val="left" w:pos="9356"/>
        </w:tabs>
        <w:spacing w:line="360" w:lineRule="auto"/>
        <w:rPr>
          <w:rFonts w:ascii="Arial" w:hAnsi="Arial" w:cs="Arial"/>
          <w:b/>
          <w:color w:val="000000"/>
        </w:rPr>
      </w:pPr>
    </w:p>
    <w:p w:rsidR="000B33C0" w:rsidRPr="000432CE" w:rsidRDefault="000432CE" w:rsidP="000B33C0">
      <w:pPr>
        <w:tabs>
          <w:tab w:val="left" w:pos="9356"/>
        </w:tabs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 2</w:t>
      </w:r>
      <w:r w:rsidR="006E1C29">
        <w:rPr>
          <w:rFonts w:ascii="Arial" w:hAnsi="Arial" w:cs="Arial"/>
          <w:b/>
          <w:color w:val="000000"/>
        </w:rPr>
        <w:t>.</w:t>
      </w:r>
    </w:p>
    <w:p w:rsidR="00DE4ACA" w:rsidRDefault="000B33C0" w:rsidP="000B33C0">
      <w:pPr>
        <w:tabs>
          <w:tab w:val="left" w:pos="425"/>
          <w:tab w:val="left" w:pos="709"/>
          <w:tab w:val="left" w:pos="993"/>
        </w:tabs>
        <w:spacing w:before="75" w:after="75"/>
        <w:rPr>
          <w:rFonts w:ascii="Arial" w:hAnsi="Arial" w:cs="Arial"/>
          <w:color w:val="000000"/>
        </w:rPr>
      </w:pPr>
      <w:r w:rsidRPr="000432CE">
        <w:rPr>
          <w:rFonts w:ascii="Arial" w:hAnsi="Arial" w:cs="Arial"/>
          <w:color w:val="000000"/>
        </w:rPr>
        <w:t>Explain why the metal copper is a better elect</w:t>
      </w:r>
      <w:r w:rsidR="00FE4984">
        <w:rPr>
          <w:rFonts w:ascii="Arial" w:hAnsi="Arial" w:cs="Arial"/>
          <w:color w:val="000000"/>
        </w:rPr>
        <w:t>rical conductor than rubber.</w:t>
      </w:r>
      <w:r w:rsidR="00FE4984">
        <w:rPr>
          <w:rFonts w:ascii="Arial" w:hAnsi="Arial" w:cs="Arial"/>
          <w:color w:val="000000"/>
        </w:rPr>
        <w:tab/>
      </w:r>
      <w:r w:rsidR="00FE4984">
        <w:rPr>
          <w:rFonts w:ascii="Arial" w:hAnsi="Arial" w:cs="Arial"/>
          <w:color w:val="000000"/>
        </w:rPr>
        <w:tab/>
      </w:r>
      <w:r w:rsidR="00231AD9">
        <w:rPr>
          <w:rFonts w:ascii="Arial" w:hAnsi="Arial" w:cs="Arial"/>
          <w:color w:val="000000"/>
        </w:rPr>
        <w:t>(</w:t>
      </w:r>
      <w:r w:rsidRPr="000432CE">
        <w:rPr>
          <w:rFonts w:ascii="Arial" w:hAnsi="Arial" w:cs="Arial"/>
          <w:color w:val="000000"/>
        </w:rPr>
        <w:t>2 marks)</w:t>
      </w:r>
    </w:p>
    <w:p w:rsidR="000432CE" w:rsidRPr="000432CE" w:rsidRDefault="000432CE" w:rsidP="000B33C0">
      <w:pPr>
        <w:tabs>
          <w:tab w:val="left" w:pos="425"/>
          <w:tab w:val="left" w:pos="709"/>
          <w:tab w:val="left" w:pos="993"/>
        </w:tabs>
        <w:spacing w:before="75" w:after="75"/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:rsidTr="00D34325">
        <w:tc>
          <w:tcPr>
            <w:tcW w:w="9747" w:type="dxa"/>
          </w:tcPr>
          <w:p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</w:tbl>
    <w:p w:rsidR="00DE4ACA" w:rsidRPr="000432CE" w:rsidRDefault="00DE4ACA" w:rsidP="00BD0909">
      <w:pPr>
        <w:tabs>
          <w:tab w:val="left" w:pos="425"/>
          <w:tab w:val="left" w:pos="709"/>
          <w:tab w:val="left" w:pos="993"/>
        </w:tabs>
        <w:spacing w:before="75" w:after="75" w:line="480" w:lineRule="auto"/>
        <w:rPr>
          <w:rFonts w:ascii="Arial" w:hAnsi="Arial" w:cs="Arial"/>
        </w:rPr>
      </w:pPr>
    </w:p>
    <w:p w:rsidR="00BD0909" w:rsidRDefault="00BD0909" w:rsidP="00DE4ACA">
      <w:pPr>
        <w:spacing w:before="75" w:after="75"/>
        <w:rPr>
          <w:rFonts w:ascii="Arial" w:hAnsi="Arial" w:cs="Arial"/>
          <w:b/>
        </w:rPr>
      </w:pPr>
    </w:p>
    <w:p w:rsidR="006E1C29" w:rsidRDefault="006E1C29" w:rsidP="00DE4ACA">
      <w:pPr>
        <w:spacing w:before="75" w:after="75"/>
        <w:rPr>
          <w:rFonts w:ascii="Arial" w:hAnsi="Arial" w:cs="Arial"/>
          <w:b/>
        </w:rPr>
      </w:pPr>
    </w:p>
    <w:p w:rsidR="006E1C29" w:rsidRDefault="006E1C29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E4ACA" w:rsidRDefault="00A015D9" w:rsidP="00DE4ACA">
      <w:pPr>
        <w:spacing w:before="75" w:after="75"/>
        <w:rPr>
          <w:rFonts w:ascii="Arial" w:hAnsi="Arial" w:cs="Arial"/>
          <w:b/>
        </w:rPr>
      </w:pPr>
      <w:r w:rsidRPr="00A015D9">
        <w:rPr>
          <w:rFonts w:ascii="Arial" w:hAnsi="Arial" w:cs="Arial"/>
          <w:b/>
        </w:rPr>
        <w:lastRenderedPageBreak/>
        <w:t>Q 3</w:t>
      </w:r>
      <w:r w:rsidR="006E1C29">
        <w:rPr>
          <w:rFonts w:ascii="Arial" w:hAnsi="Arial" w:cs="Arial"/>
          <w:b/>
        </w:rPr>
        <w:t>.</w:t>
      </w:r>
    </w:p>
    <w:p w:rsidR="00BD0909" w:rsidRDefault="000D3B27" w:rsidP="000D3B27">
      <w:pPr>
        <w:tabs>
          <w:tab w:val="left" w:pos="0"/>
        </w:tabs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When a resistor is connected to a </w:t>
      </w:r>
      <w:r w:rsidR="00C93521">
        <w:rPr>
          <w:rFonts w:ascii="Arial" w:hAnsi="Arial" w:cs="Arial"/>
        </w:rPr>
        <w:t xml:space="preserve">9 V </w:t>
      </w:r>
      <w:r w:rsidRPr="000432CE">
        <w:rPr>
          <w:rFonts w:ascii="Arial" w:hAnsi="Arial" w:cs="Arial"/>
        </w:rPr>
        <w:t xml:space="preserve">battery, 1.57 </w:t>
      </w:r>
      <w:r w:rsidRPr="000432CE">
        <w:rPr>
          <w:rFonts w:ascii="Arial" w:hAnsi="Arial" w:cs="Arial"/>
        </w:rPr>
        <w:sym w:font="Symbol" w:char="F0B4"/>
      </w:r>
      <w:r w:rsidRPr="000432CE">
        <w:rPr>
          <w:rFonts w:ascii="Arial" w:hAnsi="Arial" w:cs="Arial"/>
        </w:rPr>
        <w:t xml:space="preserve"> 10</w:t>
      </w:r>
      <w:r w:rsidRPr="000432CE">
        <w:rPr>
          <w:rFonts w:ascii="Arial" w:hAnsi="Arial" w:cs="Arial"/>
          <w:vertAlign w:val="superscript"/>
        </w:rPr>
        <w:t>21</w:t>
      </w:r>
      <w:r w:rsidRPr="000432CE">
        <w:rPr>
          <w:rFonts w:ascii="Arial" w:hAnsi="Arial" w:cs="Arial"/>
        </w:rPr>
        <w:t xml:space="preserve"> electrons pass through the resistor in a time of 90 seconds.</w:t>
      </w:r>
    </w:p>
    <w:p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:rsidR="000D3B27" w:rsidRDefault="00AD60A8" w:rsidP="000D3B2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0D3B27" w:rsidRPr="000432CE">
        <w:rPr>
          <w:rFonts w:ascii="Arial" w:hAnsi="Arial" w:cs="Arial"/>
        </w:rPr>
        <w:t>Calculate the current in the resistor.</w:t>
      </w:r>
      <w:r w:rsidR="000D3B27">
        <w:rPr>
          <w:rFonts w:ascii="Arial" w:hAnsi="Arial" w:cs="Arial"/>
        </w:rPr>
        <w:t xml:space="preserve"> </w:t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D3B27">
        <w:rPr>
          <w:rFonts w:ascii="Arial" w:hAnsi="Arial" w:cs="Arial"/>
        </w:rPr>
        <w:t>(</w:t>
      </w:r>
      <w:r w:rsidR="000D3B27" w:rsidRPr="000432CE">
        <w:rPr>
          <w:rFonts w:ascii="Arial" w:hAnsi="Arial" w:cs="Arial"/>
        </w:rPr>
        <w:t xml:space="preserve">2 marks) </w:t>
      </w:r>
    </w:p>
    <w:p w:rsidR="00AD60A8" w:rsidRDefault="00B22DF7" w:rsidP="000D3B2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D4B0A" wp14:editId="7AA46DFC">
                <wp:simplePos x="0" y="0"/>
                <wp:positionH relativeFrom="column">
                  <wp:posOffset>5528465</wp:posOffset>
                </wp:positionH>
                <wp:positionV relativeFrom="paragraph">
                  <wp:posOffset>70042</wp:posOffset>
                </wp:positionV>
                <wp:extent cx="1086485" cy="551815"/>
                <wp:effectExtent l="0" t="0" r="18415" b="19685"/>
                <wp:wrapNone/>
                <wp:docPr id="22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CE096" id="Rectangle 294" o:spid="_x0000_s1026" style="position:absolute;margin-left:435.3pt;margin-top:5.5pt;width:85.55pt;height:4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"/>
            </w:pict>
          </mc:Fallback>
        </mc:AlternateContent>
      </w:r>
    </w:p>
    <w:p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:rsidR="006E1C29" w:rsidRDefault="006E1C29" w:rsidP="000D3B27">
      <w:pPr>
        <w:tabs>
          <w:tab w:val="left" w:pos="0"/>
        </w:tabs>
        <w:rPr>
          <w:rFonts w:ascii="Arial" w:hAnsi="Arial" w:cs="Arial"/>
        </w:rPr>
      </w:pPr>
    </w:p>
    <w:p w:rsidR="006E1C29" w:rsidRDefault="006E1C29" w:rsidP="000D3B27">
      <w:pPr>
        <w:tabs>
          <w:tab w:val="left" w:pos="0"/>
        </w:tabs>
        <w:rPr>
          <w:rFonts w:ascii="Arial" w:hAnsi="Arial" w:cs="Arial"/>
        </w:rPr>
      </w:pPr>
    </w:p>
    <w:p w:rsidR="006E1C29" w:rsidRDefault="006E1C29" w:rsidP="000D3B27">
      <w:pPr>
        <w:tabs>
          <w:tab w:val="left" w:pos="0"/>
        </w:tabs>
        <w:rPr>
          <w:rFonts w:ascii="Arial" w:hAnsi="Arial" w:cs="Arial"/>
        </w:rPr>
      </w:pPr>
    </w:p>
    <w:p w:rsidR="00BD0909" w:rsidRDefault="00BD0909" w:rsidP="000D3B27">
      <w:pPr>
        <w:tabs>
          <w:tab w:val="left" w:pos="0"/>
        </w:tabs>
        <w:rPr>
          <w:rFonts w:ascii="Arial" w:hAnsi="Arial" w:cs="Arial"/>
        </w:rPr>
      </w:pPr>
    </w:p>
    <w:p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:rsidR="00AD60A8" w:rsidRPr="000432CE" w:rsidRDefault="00AD60A8" w:rsidP="000D3B2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Calculate the work done on the electrons by the battery.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A015D9" w:rsidRDefault="00B22DF7" w:rsidP="006E1C29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E185B" wp14:editId="30691B6C">
                <wp:simplePos x="0" y="0"/>
                <wp:positionH relativeFrom="column">
                  <wp:posOffset>5554453</wp:posOffset>
                </wp:positionH>
                <wp:positionV relativeFrom="paragraph">
                  <wp:posOffset>63368</wp:posOffset>
                </wp:positionV>
                <wp:extent cx="1086485" cy="551815"/>
                <wp:effectExtent l="0" t="0" r="18415" b="19685"/>
                <wp:wrapNone/>
                <wp:docPr id="21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CB06F" id="Rectangle 294" o:spid="_x0000_s1026" style="position:absolute;margin-left:437.35pt;margin-top:5pt;width:85.55pt;height:4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"/>
            </w:pict>
          </mc:Fallback>
        </mc:AlternateContent>
      </w: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Default="00B22DF7" w:rsidP="006E1C29">
      <w:pPr>
        <w:rPr>
          <w:rFonts w:ascii="Arial" w:hAnsi="Arial" w:cs="Arial"/>
        </w:rPr>
      </w:pPr>
    </w:p>
    <w:p w:rsidR="00B22DF7" w:rsidRPr="004A2917" w:rsidRDefault="00B22DF7" w:rsidP="006E1C29">
      <w:pPr>
        <w:rPr>
          <w:rFonts w:ascii="Arial" w:hAnsi="Arial" w:cs="Arial"/>
        </w:rPr>
      </w:pPr>
    </w:p>
    <w:p w:rsidR="00360E23" w:rsidRPr="00BD0909" w:rsidRDefault="00360E23" w:rsidP="00BD0909">
      <w:pPr>
        <w:spacing w:after="200" w:line="276" w:lineRule="auto"/>
        <w:rPr>
          <w:rFonts w:ascii="Arial" w:hAnsi="Arial" w:cs="Arial"/>
          <w:b/>
          <w:snapToGrid w:val="0"/>
        </w:rPr>
      </w:pPr>
      <w:r w:rsidRPr="000432CE">
        <w:rPr>
          <w:rFonts w:ascii="Arial" w:hAnsi="Arial" w:cs="Arial"/>
          <w:b/>
          <w:snapToGrid w:val="0"/>
        </w:rPr>
        <w:t>Q</w:t>
      </w:r>
      <w:r w:rsidR="006E1C29">
        <w:rPr>
          <w:rFonts w:ascii="Arial" w:hAnsi="Arial" w:cs="Arial"/>
          <w:b/>
          <w:snapToGrid w:val="0"/>
        </w:rPr>
        <w:t xml:space="preserve"> </w:t>
      </w:r>
      <w:r w:rsidR="004F22E4" w:rsidRPr="000432CE">
        <w:rPr>
          <w:rFonts w:ascii="Arial" w:hAnsi="Arial" w:cs="Arial"/>
          <w:b/>
          <w:snapToGrid w:val="0"/>
        </w:rPr>
        <w:t>4</w:t>
      </w:r>
      <w:r w:rsidR="006E1C29">
        <w:rPr>
          <w:rFonts w:ascii="Arial" w:hAnsi="Arial" w:cs="Arial"/>
          <w:b/>
          <w:snapToGrid w:val="0"/>
        </w:rPr>
        <w:t>.</w:t>
      </w:r>
    </w:p>
    <w:p w:rsidR="003658DB" w:rsidRDefault="003658DB" w:rsidP="003658DB">
      <w:pPr>
        <w:rPr>
          <w:rFonts w:ascii="Arial" w:hAnsi="Arial" w:cs="Arial"/>
        </w:rPr>
      </w:pPr>
      <w:r w:rsidRPr="00553AFC">
        <w:rPr>
          <w:rFonts w:ascii="Arial" w:hAnsi="Arial" w:cs="Arial"/>
        </w:rPr>
        <w:t>A television</w:t>
      </w:r>
      <w:r w:rsidR="006E1C29">
        <w:rPr>
          <w:rFonts w:ascii="Arial" w:hAnsi="Arial" w:cs="Arial"/>
        </w:rPr>
        <w:t xml:space="preserve"> is rated at</w:t>
      </w:r>
      <w:r w:rsidRPr="00553AFC">
        <w:rPr>
          <w:rFonts w:ascii="Arial" w:hAnsi="Arial" w:cs="Arial"/>
        </w:rPr>
        <w:t xml:space="preserve"> 240 V, 150 W</w:t>
      </w:r>
      <w:r w:rsidR="006174F8">
        <w:rPr>
          <w:rFonts w:ascii="Arial" w:hAnsi="Arial" w:cs="Arial"/>
        </w:rPr>
        <w:t xml:space="preserve"> and</w:t>
      </w:r>
      <w:r w:rsidRPr="00553AFC">
        <w:rPr>
          <w:rFonts w:ascii="Arial" w:hAnsi="Arial" w:cs="Arial"/>
        </w:rPr>
        <w:t xml:space="preserve"> is operated fo</w:t>
      </w:r>
      <w:r>
        <w:rPr>
          <w:rFonts w:ascii="Arial" w:hAnsi="Arial" w:cs="Arial"/>
        </w:rPr>
        <w:t xml:space="preserve">r five hours a day, seven days </w:t>
      </w:r>
      <w:r w:rsidRPr="00553AFC">
        <w:rPr>
          <w:rFonts w:ascii="Arial" w:hAnsi="Arial" w:cs="Arial"/>
        </w:rPr>
        <w:t>a week for 52 week</w:t>
      </w:r>
      <w:r w:rsidR="006A0CE6">
        <w:rPr>
          <w:rFonts w:ascii="Arial" w:hAnsi="Arial" w:cs="Arial"/>
        </w:rPr>
        <w:t>s</w:t>
      </w:r>
      <w:r w:rsidRPr="00553AFC">
        <w:rPr>
          <w:rFonts w:ascii="Arial" w:hAnsi="Arial" w:cs="Arial"/>
        </w:rPr>
        <w:t>.</w:t>
      </w:r>
    </w:p>
    <w:p w:rsidR="003658DB" w:rsidRDefault="003658DB" w:rsidP="006E1C29">
      <w:pPr>
        <w:rPr>
          <w:rFonts w:ascii="Arial" w:hAnsi="Arial" w:cs="Arial"/>
        </w:rPr>
      </w:pPr>
    </w:p>
    <w:p w:rsidR="003658DB" w:rsidRPr="004340A5" w:rsidRDefault="003658DB" w:rsidP="006E1C29">
      <w:pPr>
        <w:rPr>
          <w:rFonts w:ascii="Arial" w:hAnsi="Arial" w:cs="Arial"/>
        </w:rPr>
      </w:pPr>
    </w:p>
    <w:p w:rsidR="003658DB" w:rsidRPr="004340A5" w:rsidRDefault="003658DB" w:rsidP="003658DB">
      <w:pPr>
        <w:rPr>
          <w:rFonts w:ascii="Arial" w:hAnsi="Arial" w:cs="Arial"/>
        </w:rPr>
      </w:pPr>
      <w:r w:rsidRPr="004340A5">
        <w:rPr>
          <w:rFonts w:ascii="Arial" w:hAnsi="Arial" w:cs="Arial"/>
        </w:rPr>
        <w:t>a)</w:t>
      </w:r>
      <w:r w:rsidRPr="004340A5">
        <w:rPr>
          <w:rFonts w:ascii="Arial" w:hAnsi="Arial" w:cs="Arial"/>
        </w:rPr>
        <w:tab/>
        <w:t xml:space="preserve">How much energy </w:t>
      </w:r>
      <w:r w:rsidR="006E1C29">
        <w:rPr>
          <w:rFonts w:ascii="Arial" w:hAnsi="Arial" w:cs="Arial"/>
        </w:rPr>
        <w:t>(</w:t>
      </w:r>
      <w:r w:rsidRPr="004340A5">
        <w:rPr>
          <w:rFonts w:ascii="Arial" w:hAnsi="Arial" w:cs="Arial"/>
        </w:rPr>
        <w:t>in kilowatt</w:t>
      </w:r>
      <w:r w:rsidR="006E1C29">
        <w:rPr>
          <w:rFonts w:ascii="Arial" w:hAnsi="Arial" w:cs="Arial"/>
        </w:rPr>
        <w:t>-</w:t>
      </w:r>
      <w:r w:rsidRPr="004340A5">
        <w:rPr>
          <w:rFonts w:ascii="Arial" w:hAnsi="Arial" w:cs="Arial"/>
        </w:rPr>
        <w:t>hours</w:t>
      </w:r>
      <w:r w:rsidR="006E1C29">
        <w:rPr>
          <w:rFonts w:ascii="Arial" w:hAnsi="Arial" w:cs="Arial"/>
        </w:rPr>
        <w:t>)</w:t>
      </w:r>
      <w:r w:rsidRPr="004340A5">
        <w:rPr>
          <w:rFonts w:ascii="Arial" w:hAnsi="Arial" w:cs="Arial"/>
        </w:rPr>
        <w:t xml:space="preserve"> will the TV consume in that time?</w:t>
      </w:r>
      <w:r w:rsidRPr="004340A5">
        <w:rPr>
          <w:rFonts w:ascii="Arial" w:hAnsi="Arial" w:cs="Arial"/>
        </w:rPr>
        <w:tab/>
        <w:t>(3 marks)</w:t>
      </w:r>
    </w:p>
    <w:p w:rsidR="003658DB" w:rsidRPr="004340A5" w:rsidRDefault="00B22DF7" w:rsidP="003658DB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9F3A8" wp14:editId="3CC52B8E">
                <wp:simplePos x="0" y="0"/>
                <wp:positionH relativeFrom="column">
                  <wp:posOffset>5537200</wp:posOffset>
                </wp:positionH>
                <wp:positionV relativeFrom="paragraph">
                  <wp:posOffset>108585</wp:posOffset>
                </wp:positionV>
                <wp:extent cx="1086485" cy="551815"/>
                <wp:effectExtent l="0" t="0" r="18415" b="19685"/>
                <wp:wrapNone/>
                <wp:docPr id="2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B6177" id="Rectangle 294" o:spid="_x0000_s1026" style="position:absolute;margin-left:436pt;margin-top:8.55pt;width:85.55pt;height:4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"/>
            </w:pict>
          </mc:Fallback>
        </mc:AlternateContent>
      </w:r>
    </w:p>
    <w:p w:rsidR="003658DB" w:rsidRPr="004340A5" w:rsidRDefault="003658DB" w:rsidP="003658DB">
      <w:pPr>
        <w:rPr>
          <w:rFonts w:ascii="Arial" w:hAnsi="Arial" w:cs="Arial"/>
        </w:rPr>
      </w:pPr>
    </w:p>
    <w:p w:rsidR="003658DB" w:rsidRDefault="003658DB" w:rsidP="003658DB">
      <w:pPr>
        <w:rPr>
          <w:rFonts w:ascii="Arial" w:hAnsi="Arial" w:cs="Arial"/>
        </w:rPr>
      </w:pPr>
    </w:p>
    <w:p w:rsidR="006174F8" w:rsidRPr="004340A5" w:rsidRDefault="006174F8" w:rsidP="003658DB">
      <w:pPr>
        <w:rPr>
          <w:rFonts w:ascii="Arial" w:hAnsi="Arial" w:cs="Arial"/>
        </w:rPr>
      </w:pPr>
    </w:p>
    <w:p w:rsidR="003658DB" w:rsidRDefault="003658DB" w:rsidP="003658DB">
      <w:pPr>
        <w:rPr>
          <w:rFonts w:ascii="Arial" w:hAnsi="Arial" w:cs="Arial"/>
        </w:rPr>
      </w:pPr>
    </w:p>
    <w:p w:rsidR="00B22DF7" w:rsidRDefault="00B22DF7" w:rsidP="003658DB">
      <w:pPr>
        <w:rPr>
          <w:rFonts w:ascii="Arial" w:hAnsi="Arial" w:cs="Arial"/>
        </w:rPr>
      </w:pPr>
    </w:p>
    <w:p w:rsidR="00B22DF7" w:rsidRDefault="00B22DF7" w:rsidP="003658DB">
      <w:pPr>
        <w:rPr>
          <w:rFonts w:ascii="Arial" w:hAnsi="Arial" w:cs="Arial"/>
        </w:rPr>
      </w:pPr>
    </w:p>
    <w:p w:rsidR="00B22DF7" w:rsidRPr="004340A5" w:rsidRDefault="00B22DF7" w:rsidP="003658DB">
      <w:pPr>
        <w:rPr>
          <w:rFonts w:ascii="Arial" w:hAnsi="Arial" w:cs="Arial"/>
        </w:rPr>
      </w:pPr>
    </w:p>
    <w:p w:rsidR="003658DB" w:rsidRPr="004340A5" w:rsidRDefault="003658DB" w:rsidP="003658DB">
      <w:pPr>
        <w:rPr>
          <w:rFonts w:ascii="Arial" w:hAnsi="Arial" w:cs="Arial"/>
        </w:rPr>
      </w:pPr>
    </w:p>
    <w:p w:rsidR="003658DB" w:rsidRPr="004340A5" w:rsidRDefault="003658DB" w:rsidP="003658DB">
      <w:pPr>
        <w:rPr>
          <w:rFonts w:ascii="Arial" w:hAnsi="Arial" w:cs="Arial"/>
        </w:rPr>
      </w:pPr>
    </w:p>
    <w:p w:rsidR="003658DB" w:rsidRPr="004340A5" w:rsidRDefault="003658DB" w:rsidP="003658DB">
      <w:pPr>
        <w:rPr>
          <w:rFonts w:ascii="Arial" w:hAnsi="Arial" w:cs="Arial"/>
        </w:rPr>
      </w:pPr>
    </w:p>
    <w:p w:rsidR="003658DB" w:rsidRPr="005E6BC8" w:rsidRDefault="003658DB" w:rsidP="006E1C29">
      <w:pPr>
        <w:ind w:left="720" w:hanging="720"/>
        <w:rPr>
          <w:rFonts w:ascii="Arial" w:hAnsi="Arial" w:cs="Arial"/>
        </w:rPr>
      </w:pPr>
      <w:r w:rsidRPr="004340A5">
        <w:rPr>
          <w:rFonts w:ascii="Arial" w:hAnsi="Arial" w:cs="Arial"/>
        </w:rPr>
        <w:t>b)</w:t>
      </w:r>
      <w:r w:rsidRPr="00553AFC">
        <w:rPr>
          <w:rFonts w:ascii="Arial" w:hAnsi="Arial" w:cs="Arial"/>
        </w:rPr>
        <w:tab/>
        <w:t>If a kilowatt-hour costs 16 cents, find the cost of the electricity consumed by the TV in one year?</w:t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Pr="005E6BC8">
        <w:rPr>
          <w:rFonts w:ascii="Arial" w:hAnsi="Arial" w:cs="Arial"/>
        </w:rPr>
        <w:t xml:space="preserve"> mark)</w:t>
      </w:r>
    </w:p>
    <w:p w:rsidR="003658DB" w:rsidRPr="00553AFC" w:rsidRDefault="003658DB" w:rsidP="003658DB">
      <w:pPr>
        <w:rPr>
          <w:rFonts w:ascii="Arial" w:hAnsi="Arial" w:cs="Arial"/>
        </w:rPr>
      </w:pPr>
    </w:p>
    <w:p w:rsidR="003658DB" w:rsidRDefault="00B22DF7" w:rsidP="003658DB"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BE678F" wp14:editId="0A979319">
                <wp:simplePos x="0" y="0"/>
                <wp:positionH relativeFrom="column">
                  <wp:posOffset>5529532</wp:posOffset>
                </wp:positionH>
                <wp:positionV relativeFrom="paragraph">
                  <wp:posOffset>96988</wp:posOffset>
                </wp:positionV>
                <wp:extent cx="1086928" cy="552090"/>
                <wp:effectExtent l="0" t="0" r="18415" b="19685"/>
                <wp:wrapNone/>
                <wp:docPr id="19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3E791" id="Rectangle 294" o:spid="_x0000_s1026" style="position:absolute;margin-left:435.4pt;margin-top:7.65pt;width:85.6pt;height:4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DiIwIAAD8EAAAOAAAAZHJzL2Uyb0RvYy54bWysU9tuEzEQfUfiHyy/k70oKd1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"/>
            </w:pict>
          </mc:Fallback>
        </mc:AlternateContent>
      </w:r>
    </w:p>
    <w:p w:rsidR="006E1C29" w:rsidRDefault="006E1C29">
      <w:pPr>
        <w:spacing w:after="200" w:line="276" w:lineRule="auto"/>
      </w:pPr>
      <w:r>
        <w:br w:type="page"/>
      </w:r>
    </w:p>
    <w:p w:rsidR="00E629D5" w:rsidRPr="000432CE" w:rsidRDefault="00E629D5" w:rsidP="00A015D9">
      <w:pPr>
        <w:rPr>
          <w:rFonts w:ascii="Arial" w:hAnsi="Arial" w:cs="Arial"/>
          <w:noProof/>
        </w:rPr>
      </w:pPr>
      <w:r w:rsidRPr="000432CE">
        <w:rPr>
          <w:rFonts w:ascii="Arial" w:hAnsi="Arial" w:cs="Arial"/>
          <w:b/>
          <w:noProof/>
        </w:rPr>
        <w:lastRenderedPageBreak/>
        <w:t>Questions</w:t>
      </w:r>
      <w:r w:rsidRPr="000432CE">
        <w:rPr>
          <w:rFonts w:ascii="Arial" w:hAnsi="Arial" w:cs="Arial"/>
          <w:noProof/>
        </w:rPr>
        <w:t xml:space="preserve"> </w:t>
      </w:r>
      <w:r w:rsidR="000E7BD3">
        <w:rPr>
          <w:rFonts w:ascii="Arial" w:hAnsi="Arial" w:cs="Arial"/>
          <w:b/>
          <w:noProof/>
        </w:rPr>
        <w:t>5</w:t>
      </w:r>
      <w:r w:rsidRPr="000432CE">
        <w:rPr>
          <w:rFonts w:ascii="Arial" w:hAnsi="Arial" w:cs="Arial"/>
          <w:noProof/>
        </w:rPr>
        <w:t xml:space="preserve"> </w:t>
      </w:r>
      <w:r w:rsidRPr="000432CE">
        <w:rPr>
          <w:rFonts w:ascii="Arial" w:hAnsi="Arial" w:cs="Arial"/>
          <w:b/>
          <w:noProof/>
        </w:rPr>
        <w:t>to</w:t>
      </w:r>
      <w:r w:rsidRPr="000432CE">
        <w:rPr>
          <w:rFonts w:ascii="Arial" w:hAnsi="Arial" w:cs="Arial"/>
          <w:noProof/>
        </w:rPr>
        <w:t xml:space="preserve"> </w:t>
      </w:r>
      <w:r w:rsidR="000E7BD3">
        <w:rPr>
          <w:rFonts w:ascii="Arial" w:hAnsi="Arial" w:cs="Arial"/>
          <w:b/>
          <w:noProof/>
        </w:rPr>
        <w:t>8</w:t>
      </w:r>
      <w:r w:rsidRPr="000432CE">
        <w:rPr>
          <w:rFonts w:ascii="Arial" w:hAnsi="Arial" w:cs="Arial"/>
          <w:noProof/>
        </w:rPr>
        <w:t xml:space="preserve"> uses the following </w:t>
      </w:r>
      <w:r w:rsidRPr="000432CE">
        <w:rPr>
          <w:rFonts w:ascii="Arial" w:hAnsi="Arial" w:cs="Arial"/>
        </w:rPr>
        <w:t xml:space="preserve">circuit </w:t>
      </w:r>
      <w:r w:rsidRPr="000432CE">
        <w:rPr>
          <w:rFonts w:ascii="Arial" w:hAnsi="Arial" w:cs="Arial"/>
          <w:noProof/>
        </w:rPr>
        <w:t xml:space="preserve">diagram showing </w:t>
      </w:r>
      <w:r w:rsidRPr="000432CE">
        <w:rPr>
          <w:rFonts w:ascii="Arial" w:hAnsi="Arial" w:cs="Arial"/>
        </w:rPr>
        <w:t xml:space="preserve">the connections of three resistors (labelled </w:t>
      </w:r>
      <w:r w:rsidR="006174F8">
        <w:rPr>
          <w:rFonts w:ascii="Arial" w:hAnsi="Arial" w:cs="Arial"/>
        </w:rPr>
        <w:t>R</w:t>
      </w:r>
      <w:r w:rsidRPr="000432CE">
        <w:rPr>
          <w:rFonts w:ascii="Arial" w:hAnsi="Arial" w:cs="Arial"/>
        </w:rPr>
        <w:t xml:space="preserve">1, </w:t>
      </w:r>
      <w:r w:rsidR="006174F8">
        <w:rPr>
          <w:rFonts w:ascii="Arial" w:hAnsi="Arial" w:cs="Arial"/>
        </w:rPr>
        <w:t>R</w:t>
      </w:r>
      <w:r w:rsidRPr="000432CE">
        <w:rPr>
          <w:rFonts w:ascii="Arial" w:hAnsi="Arial" w:cs="Arial"/>
        </w:rPr>
        <w:t xml:space="preserve">2 and </w:t>
      </w:r>
      <w:r w:rsidR="006174F8">
        <w:rPr>
          <w:rFonts w:ascii="Arial" w:hAnsi="Arial" w:cs="Arial"/>
        </w:rPr>
        <w:t>R</w:t>
      </w:r>
      <w:r w:rsidRPr="000432CE">
        <w:rPr>
          <w:rFonts w:ascii="Arial" w:hAnsi="Arial" w:cs="Arial"/>
        </w:rPr>
        <w:t>3)</w:t>
      </w:r>
      <w:r w:rsidR="006174F8">
        <w:rPr>
          <w:rFonts w:ascii="Arial" w:hAnsi="Arial" w:cs="Arial"/>
        </w:rPr>
        <w:t xml:space="preserve"> with the same values</w:t>
      </w:r>
      <w:r w:rsidRPr="000432CE">
        <w:rPr>
          <w:rFonts w:ascii="Arial" w:hAnsi="Arial" w:cs="Arial"/>
        </w:rPr>
        <w:t>.</w:t>
      </w:r>
      <w:r w:rsidR="00B22DF7">
        <w:rPr>
          <w:rFonts w:ascii="Arial" w:hAnsi="Arial" w:cs="Arial"/>
        </w:rPr>
        <w:br/>
      </w:r>
      <w:r w:rsidR="00DF0CD7">
        <w:rPr>
          <w:rFonts w:ascii="Arial" w:hAnsi="Arial" w:cs="Arial"/>
        </w:rPr>
        <w:t>With the switch</w:t>
      </w:r>
      <w:r w:rsidR="00B22DF7">
        <w:rPr>
          <w:rFonts w:ascii="Arial" w:hAnsi="Arial" w:cs="Arial"/>
        </w:rPr>
        <w:t xml:space="preserve"> (S1)</w:t>
      </w:r>
      <w:r w:rsidR="00DF0CD7">
        <w:rPr>
          <w:rFonts w:ascii="Arial" w:hAnsi="Arial" w:cs="Arial"/>
        </w:rPr>
        <w:t xml:space="preserve"> </w:t>
      </w:r>
      <w:r w:rsidR="00DF0CD7" w:rsidRPr="006E1C29">
        <w:rPr>
          <w:rFonts w:ascii="Arial" w:hAnsi="Arial" w:cs="Arial"/>
          <w:b/>
        </w:rPr>
        <w:t>closed</w:t>
      </w:r>
      <w:r w:rsidR="00DF0CD7">
        <w:rPr>
          <w:rFonts w:ascii="Arial" w:hAnsi="Arial" w:cs="Arial"/>
        </w:rPr>
        <w:t>, answer the questions</w:t>
      </w:r>
      <w:r w:rsidR="00B22DF7">
        <w:rPr>
          <w:rFonts w:ascii="Arial" w:hAnsi="Arial" w:cs="Arial"/>
        </w:rPr>
        <w:t xml:space="preserve"> below</w:t>
      </w:r>
      <w:r w:rsidR="00DF0CD7">
        <w:rPr>
          <w:rFonts w:ascii="Arial" w:hAnsi="Arial" w:cs="Arial"/>
        </w:rPr>
        <w:t>.</w:t>
      </w:r>
    </w:p>
    <w:p w:rsidR="00E629D5" w:rsidRDefault="00321112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AU" w:eastAsia="en-AU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1EF56683" wp14:editId="476A6D08">
                <wp:simplePos x="0" y="0"/>
                <wp:positionH relativeFrom="column">
                  <wp:posOffset>1339578</wp:posOffset>
                </wp:positionH>
                <wp:positionV relativeFrom="paragraph">
                  <wp:posOffset>174570</wp:posOffset>
                </wp:positionV>
                <wp:extent cx="3465633" cy="2629535"/>
                <wp:effectExtent l="0" t="0" r="20955" b="37465"/>
                <wp:wrapNone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6" name="Line 203"/>
                        <wps:cNvCnPr/>
                        <wps:spPr bwMode="auto">
                          <a:xfrm>
                            <a:off x="1636494" y="2171868"/>
                            <a:ext cx="825" cy="4576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4"/>
                        <wps:cNvCnPr/>
                        <wps:spPr bwMode="auto">
                          <a:xfrm>
                            <a:off x="1750403" y="2286695"/>
                            <a:ext cx="825" cy="228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5"/>
                        <wps:cNvCnPr/>
                        <wps:spPr bwMode="auto">
                          <a:xfrm flipH="1">
                            <a:off x="1865137" y="2171868"/>
                            <a:ext cx="825" cy="4576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06"/>
                        <wps:cNvCnPr/>
                        <wps:spPr bwMode="auto">
                          <a:xfrm>
                            <a:off x="1979045" y="2286695"/>
                            <a:ext cx="825" cy="228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7"/>
                        <wps:cNvCnPr/>
                        <wps:spPr bwMode="auto">
                          <a:xfrm>
                            <a:off x="1979045" y="2400701"/>
                            <a:ext cx="137185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08"/>
                        <wps:cNvCnPr/>
                        <wps:spPr bwMode="auto">
                          <a:xfrm flipH="1">
                            <a:off x="264640" y="2400701"/>
                            <a:ext cx="13718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09"/>
                        <wps:cNvCnPr/>
                        <wps:spPr bwMode="auto">
                          <a:xfrm flipV="1">
                            <a:off x="264640" y="1829028"/>
                            <a:ext cx="0" cy="5716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10"/>
                        <wps:cNvCnPr/>
                        <wps:spPr bwMode="auto">
                          <a:xfrm flipV="1">
                            <a:off x="87464" y="1257354"/>
                            <a:ext cx="177110" cy="456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11"/>
                        <wps:cNvCnPr/>
                        <wps:spPr bwMode="auto">
                          <a:xfrm flipV="1">
                            <a:off x="264640" y="342840"/>
                            <a:ext cx="0" cy="9145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2"/>
                        <wps:cNvCnPr/>
                        <wps:spPr bwMode="auto">
                          <a:xfrm>
                            <a:off x="264640" y="342840"/>
                            <a:ext cx="799835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3"/>
                        <wps:cNvCnPr/>
                        <wps:spPr bwMode="auto">
                          <a:xfrm flipV="1">
                            <a:off x="1293118" y="342840"/>
                            <a:ext cx="91456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14"/>
                        <wps:cNvCnPr/>
                        <wps:spPr bwMode="auto">
                          <a:xfrm flipV="1">
                            <a:off x="2436330" y="342840"/>
                            <a:ext cx="914569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5"/>
                        <wps:cNvCnPr/>
                        <wps:spPr bwMode="auto">
                          <a:xfrm>
                            <a:off x="266290" y="1030161"/>
                            <a:ext cx="137102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16"/>
                        <wps:cNvCnPr/>
                        <wps:spPr bwMode="auto">
                          <a:xfrm>
                            <a:off x="3350899" y="342840"/>
                            <a:ext cx="825" cy="2058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17"/>
                        <wps:cNvCnPr/>
                        <wps:spPr bwMode="auto">
                          <a:xfrm>
                            <a:off x="1865137" y="1029341"/>
                            <a:ext cx="1485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1" name="Group 218"/>
                        <wpg:cNvGrpSpPr>
                          <a:grpSpLocks/>
                        </wpg:cNvGrpSpPr>
                        <wpg:grpSpPr bwMode="auto">
                          <a:xfrm>
                            <a:off x="2778881" y="228834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72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4" name="Group 221"/>
                        <wpg:cNvGrpSpPr>
                          <a:grpSpLocks/>
                        </wpg:cNvGrpSpPr>
                        <wpg:grpSpPr bwMode="auto">
                          <a:xfrm>
                            <a:off x="2321596" y="914514"/>
                            <a:ext cx="344202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75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" name="Group 224"/>
                        <wpg:cNvGrpSpPr>
                          <a:grpSpLocks/>
                        </wpg:cNvGrpSpPr>
                        <wpg:grpSpPr bwMode="auto">
                          <a:xfrm>
                            <a:off x="3122257" y="1486188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78" name="Oval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0" name="Group 227"/>
                        <wpg:cNvGrpSpPr>
                          <a:grpSpLocks/>
                        </wpg:cNvGrpSpPr>
                        <wpg:grpSpPr bwMode="auto">
                          <a:xfrm>
                            <a:off x="835833" y="2285875"/>
                            <a:ext cx="344202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81" name="Oval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3" name="Group 230"/>
                        <wpg:cNvGrpSpPr>
                          <a:grpSpLocks/>
                        </wpg:cNvGrpSpPr>
                        <wpg:grpSpPr bwMode="auto">
                          <a:xfrm>
                            <a:off x="378549" y="228834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84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6" name="Group 233"/>
                        <wpg:cNvGrpSpPr>
                          <a:grpSpLocks/>
                        </wpg:cNvGrpSpPr>
                        <wpg:grpSpPr bwMode="auto">
                          <a:xfrm>
                            <a:off x="1521760" y="228834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87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9" name="Group 236"/>
                        <wpg:cNvGrpSpPr>
                          <a:grpSpLocks/>
                        </wpg:cNvGrpSpPr>
                        <wpg:grpSpPr bwMode="auto">
                          <a:xfrm>
                            <a:off x="835833" y="914514"/>
                            <a:ext cx="344202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90" name="Oval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92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9" r="19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779" y="228834"/>
                            <a:ext cx="456459" cy="2280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2131723" y="360091"/>
                            <a:ext cx="423648" cy="2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3C0" w:rsidRDefault="006174F8" w:rsidP="00E629D5">
                              <w:r>
                                <w:t>R</w:t>
                              </w:r>
                              <w:r w:rsidR="000B33C0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9" r="19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567" y="228834"/>
                            <a:ext cx="455634" cy="2280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821" y="360091"/>
                            <a:ext cx="436790" cy="26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3C0" w:rsidRDefault="006174F8" w:rsidP="00E629D5">
                              <w:r>
                                <w:t>R</w:t>
                              </w:r>
                              <w:r w:rsidR="000B33C0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9" r="19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1760" y="914514"/>
                            <a:ext cx="456459" cy="2280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532563" y="1063027"/>
                            <a:ext cx="408173" cy="26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3C0" w:rsidRDefault="006174F8" w:rsidP="00E629D5">
                              <w:r>
                                <w:t>R</w:t>
                              </w:r>
                              <w:r w:rsidR="000B33C0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56839" y="1429766"/>
                            <a:ext cx="436790" cy="26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DF7" w:rsidRDefault="00B22DF7" w:rsidP="00E629D5">
                              <w: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56683" id="Canvas 201" o:spid="_x0000_s1041" editas="canvas" style="position:absolute;left:0;text-align:left;margin-left:105.5pt;margin-top:13.75pt;width:272.9pt;height:207.05pt;z-index:251674624" coordsize="34651,262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34651;height:26295;visibility:visible;mso-wrap-style:square">
                  <v:fill o:detectmouseclick="t"/>
                  <v:path o:connecttype="none"/>
                </v:shape>
                <v:line id="Line 203" o:spid="_x0000_s1043" style="position:absolute;visibility:visible;mso-wrap-style:square" from="16364,21718" to="16373,26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204" o:spid="_x0000_s1044" style="position:absolute;visibility:visible;mso-wrap-style:square" from="17504,22866" to="17512,2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205" o:spid="_x0000_s1045" style="position:absolute;flip:x;visibility:visible;mso-wrap-style:square" from="18651,21718" to="18659,26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206" o:spid="_x0000_s1046" style="position:absolute;visibility:visible;mso-wrap-style:square" from="19790,22866" to="19798,2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207" o:spid="_x0000_s1047" style="position:absolute;visibility:visible;mso-wrap-style:square" from="19790,24007" to="33508,2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208" o:spid="_x0000_s1048" style="position:absolute;flip:x;visibility:visible;mso-wrap-style:square" from="2646,24007" to="16364,2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209" o:spid="_x0000_s1049" style="position:absolute;flip:y;visibility:visible;mso-wrap-style:square" from="2646,18290" to="2646,2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210" o:spid="_x0000_s1050" style="position:absolute;flip:y;visibility:visible;mso-wrap-style:square" from="874,12573" to="2645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211" o:spid="_x0000_s1051" style="position:absolute;flip:y;visibility:visible;mso-wrap-style:square" from="2646,3428" to="264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212" o:spid="_x0000_s1052" style="position:absolute;visibility:visible;mso-wrap-style:square" from="2646,3428" to="10644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13" o:spid="_x0000_s1053" style="position:absolute;flip:y;visibility:visible;mso-wrap-style:square" from="12931,3428" to="22076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214" o:spid="_x0000_s1054" style="position:absolute;flip:y;visibility:visible;mso-wrap-style:square" from="24363,3428" to="33508,3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215" o:spid="_x0000_s1055" style="position:absolute;visibility:visible;mso-wrap-style:square" from="2662,10301" to="16373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16" o:spid="_x0000_s1056" style="position:absolute;visibility:visible;mso-wrap-style:square" from="33508,3428" to="33517,2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217" o:spid="_x0000_s1057" style="position:absolute;visibility:visible;mso-wrap-style:square" from="18651,10293" to="3350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group id="Group 218" o:spid="_x0000_s1058" style="position:absolute;left:27788;top:2288;width:3434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Oval 219" o:spid="_x0000_s1059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<v:shape id="Text Box 220" o:spid="_x0000_s1060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C</w:t>
                          </w:r>
                        </w:p>
                      </w:txbxContent>
                    </v:textbox>
                  </v:shape>
                </v:group>
                <v:group id="Group 221" o:spid="_x0000_s1061" style="position:absolute;left:23215;top:9145;width:3442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222" o:spid="_x0000_s1062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<v:shape id="Text Box 223" o:spid="_x0000_s1063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E</w:t>
                          </w:r>
                        </w:p>
                      </w:txbxContent>
                    </v:textbox>
                  </v:shape>
                </v:group>
                <v:group id="Group 224" o:spid="_x0000_s1064" style="position:absolute;left:31222;top:14861;width:3434;height:3429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225" o:spid="_x0000_s1065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<v:shape id="Text Box 226" o:spid="_x0000_s1066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F</w:t>
                          </w:r>
                        </w:p>
                      </w:txbxContent>
                    </v:textbox>
                  </v:shape>
                </v:group>
                <v:group id="Group 227" o:spid="_x0000_s1067" style="position:absolute;left:8358;top:22858;width:3442;height:3429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Oval 228" o:spid="_x0000_s1068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/>
                  <v:shape id="Text Box 229" o:spid="_x0000_s1069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G</w:t>
                          </w:r>
                        </w:p>
                      </w:txbxContent>
                    </v:textbox>
                  </v:shape>
                </v:group>
                <v:group id="Group 230" o:spid="_x0000_s1070" style="position:absolute;left:3785;top:2288;width:3434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oval id="Oval 231" o:spid="_x0000_s1071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<v:shape id="Text Box 232" o:spid="_x0000_s1072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233" o:spid="_x0000_s1073" style="position:absolute;left:15217;top:2288;width:3434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234" o:spid="_x0000_s1074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<v:shape id="Text Box 235" o:spid="_x0000_s1075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B</w:t>
                          </w:r>
                        </w:p>
                      </w:txbxContent>
                    </v:textbox>
                  </v:shape>
                </v:group>
                <v:group id="Group 236" o:spid="_x0000_s1076" style="position:absolute;left:8358;top:9145;width:3442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Oval 237" o:spid="_x0000_s1077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<v:shape id="Text Box 238" o:spid="_x0000_s1078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D</w:t>
                          </w:r>
                        </w:p>
                      </w:txbxContent>
                    </v:textbox>
                  </v:shape>
                </v:group>
                <v:shape id="Picture 239" o:spid="_x0000_s1079" type="#_x0000_t75" style="position:absolute;left:20937;top:2288;width:456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">
                  <v:imagedata r:id="rId10" o:title="" cropleft="13113f" cropright="13016f"/>
                </v:shape>
                <v:shape id="Text Box 240" o:spid="_x0000_s1080" type="#_x0000_t202" style="position:absolute;left:21317;top:3600;width:4236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0B33C0" w:rsidRDefault="006174F8" w:rsidP="00E629D5">
                        <w:r>
                          <w:t>R</w:t>
                        </w:r>
                        <w:r w:rsidR="000B33C0">
                          <w:t>2</w:t>
                        </w:r>
                      </w:p>
                    </w:txbxContent>
                  </v:textbox>
                </v:shape>
                <v:shape id="Picture 241" o:spid="_x0000_s1081" type="#_x0000_t75" style="position:absolute;left:9505;top:2288;width:4557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">
                  <v:imagedata r:id="rId10" o:title="" cropleft="13113f" cropright="13016f"/>
                </v:shape>
                <v:shape id="Text Box 242" o:spid="_x0000_s1082" type="#_x0000_t202" style="position:absolute;left:10038;top:3600;width:436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0B33C0" w:rsidRDefault="006174F8" w:rsidP="00E629D5">
                        <w:r>
                          <w:t>R</w:t>
                        </w:r>
                        <w:r w:rsidR="000B33C0">
                          <w:t>1</w:t>
                        </w:r>
                      </w:p>
                    </w:txbxContent>
                  </v:textbox>
                </v:shape>
                <v:shape id="Picture 243" o:spid="_x0000_s1083" type="#_x0000_t75" style="position:absolute;left:15217;top:9145;width:456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">
                  <v:imagedata r:id="rId10" o:title="" cropleft="13113f" cropright="13016f"/>
                </v:shape>
                <v:shape id="Text Box 244" o:spid="_x0000_s1084" type="#_x0000_t202" style="position:absolute;left:15325;top:10630;width:408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0B33C0" w:rsidRDefault="006174F8" w:rsidP="00E629D5">
                        <w:r>
                          <w:t>R</w:t>
                        </w:r>
                        <w:r w:rsidR="000B33C0">
                          <w:t>3</w:t>
                        </w:r>
                      </w:p>
                    </w:txbxContent>
                  </v:textbox>
                </v:shape>
                <v:shape id="Text Box 242" o:spid="_x0000_s1085" type="#_x0000_t202" style="position:absolute;left:3568;top:14297;width:436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B22DF7" w:rsidRDefault="00B22DF7" w:rsidP="00E629D5">
                        <w:r>
                          <w:t>S1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1112" w:rsidRDefault="00321112" w:rsidP="00E629D5">
      <w:pPr>
        <w:ind w:left="540" w:hanging="540"/>
        <w:rPr>
          <w:rFonts w:ascii="Arial" w:hAnsi="Arial" w:cs="Arial"/>
        </w:rPr>
      </w:pPr>
    </w:p>
    <w:p w:rsidR="00321112" w:rsidRDefault="00321112" w:rsidP="00E629D5">
      <w:pPr>
        <w:ind w:left="540" w:hanging="540"/>
        <w:rPr>
          <w:rFonts w:ascii="Arial" w:hAnsi="Arial" w:cs="Arial"/>
        </w:rPr>
      </w:pPr>
    </w:p>
    <w:p w:rsidR="000D3B27" w:rsidRPr="000432CE" w:rsidRDefault="000D3B27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:rsidR="00E629D5" w:rsidRDefault="00E629D5" w:rsidP="00E629D5">
      <w:pPr>
        <w:ind w:left="540" w:hanging="540"/>
        <w:rPr>
          <w:rFonts w:ascii="Arial" w:hAnsi="Arial" w:cs="Arial"/>
        </w:rPr>
      </w:pPr>
    </w:p>
    <w:p w:rsidR="00321112" w:rsidRPr="000432CE" w:rsidRDefault="00321112" w:rsidP="00E629D5">
      <w:pPr>
        <w:ind w:left="540" w:hanging="540"/>
        <w:rPr>
          <w:rFonts w:ascii="Arial" w:hAnsi="Arial" w:cs="Arial"/>
        </w:rPr>
      </w:pPr>
    </w:p>
    <w:p w:rsidR="00E629D5" w:rsidRDefault="000E7BD3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The direction of conventional current flow is from</w:t>
      </w:r>
      <w:r w:rsidR="006174F8">
        <w:rPr>
          <w:rFonts w:ascii="Arial" w:hAnsi="Arial" w:cs="Arial"/>
        </w:rPr>
        <w:t>:</w:t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B22DF7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:rsidR="00E629D5" w:rsidRPr="000432CE" w:rsidRDefault="00FE4995" w:rsidP="00A24C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70485</wp:posOffset>
                </wp:positionV>
                <wp:extent cx="571500" cy="342900"/>
                <wp:effectExtent l="9525" t="6985" r="9525" b="12065"/>
                <wp:wrapNone/>
                <wp:docPr id="5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622F27" id="Oval 245" o:spid="_x0000_s1026" style="position:absolute;margin-left:27pt;margin-top:5.55pt;width:4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" filled="f"/>
            </w:pict>
          </mc:Fallback>
        </mc:AlternateContent>
      </w:r>
    </w:p>
    <w:p w:rsidR="00E629D5" w:rsidRPr="000432CE" w:rsidRDefault="00E629D5" w:rsidP="00E629D5">
      <w:pPr>
        <w:tabs>
          <w:tab w:val="left" w:pos="3969"/>
          <w:tab w:val="left" w:pos="5103"/>
        </w:tabs>
        <w:ind w:left="1080" w:hanging="360"/>
        <w:rPr>
          <w:rFonts w:ascii="Arial" w:hAnsi="Arial" w:cs="Arial"/>
        </w:rPr>
      </w:pPr>
      <w:r w:rsidRPr="000432CE">
        <w:rPr>
          <w:rFonts w:ascii="Arial" w:hAnsi="Arial" w:cs="Arial"/>
        </w:rPr>
        <w:t>Circle   the correct answer:</w:t>
      </w:r>
      <w:r w:rsidRPr="000432CE">
        <w:rPr>
          <w:rFonts w:ascii="Arial" w:hAnsi="Arial" w:cs="Arial"/>
        </w:rPr>
        <w:tab/>
        <w:t>G to A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B to A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D to A</w:t>
      </w:r>
    </w:p>
    <w:p w:rsidR="00231AD9" w:rsidRPr="000432CE" w:rsidRDefault="00231AD9" w:rsidP="006174F8">
      <w:pPr>
        <w:ind w:left="540" w:hanging="540"/>
        <w:rPr>
          <w:rFonts w:ascii="Arial" w:hAnsi="Arial" w:cs="Arial"/>
          <w:noProof/>
        </w:rPr>
      </w:pPr>
    </w:p>
    <w:p w:rsidR="003658DB" w:rsidRDefault="003658DB" w:rsidP="000E7BD3">
      <w:pPr>
        <w:tabs>
          <w:tab w:val="left" w:pos="3969"/>
          <w:tab w:val="left" w:pos="5103"/>
        </w:tabs>
        <w:rPr>
          <w:rFonts w:ascii="Arial" w:hAnsi="Arial" w:cs="Arial"/>
        </w:rPr>
      </w:pPr>
    </w:p>
    <w:p w:rsidR="00321112" w:rsidRPr="000432CE" w:rsidRDefault="00321112" w:rsidP="000E7BD3">
      <w:pPr>
        <w:tabs>
          <w:tab w:val="left" w:pos="3969"/>
          <w:tab w:val="left" w:pos="5103"/>
        </w:tabs>
        <w:rPr>
          <w:rFonts w:ascii="Arial" w:hAnsi="Arial" w:cs="Arial"/>
        </w:rPr>
      </w:pPr>
    </w:p>
    <w:p w:rsidR="00E629D5" w:rsidRPr="000432CE" w:rsidRDefault="000E7BD3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To determine the potential difference across resistor 2, you would use the points</w:t>
      </w:r>
      <w:r w:rsidR="006174F8">
        <w:rPr>
          <w:rFonts w:ascii="Arial" w:hAnsi="Arial" w:cs="Arial"/>
        </w:rPr>
        <w:t>:</w:t>
      </w:r>
      <w:r w:rsidR="00E629D5" w:rsidRPr="000432CE">
        <w:rPr>
          <w:rFonts w:ascii="Arial" w:hAnsi="Arial" w:cs="Arial"/>
        </w:rPr>
        <w:t xml:space="preserve"> </w:t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:rsidR="00E629D5" w:rsidRPr="000432CE" w:rsidRDefault="00FE4995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84455</wp:posOffset>
                </wp:positionV>
                <wp:extent cx="571500" cy="342900"/>
                <wp:effectExtent l="9525" t="10795" r="9525" b="8255"/>
                <wp:wrapNone/>
                <wp:docPr id="54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EB03EA" id="Oval 246" o:spid="_x0000_s1026" style="position:absolute;margin-left:27pt;margin-top:6.65pt;width:4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" filled="f"/>
            </w:pict>
          </mc:Fallback>
        </mc:AlternateContent>
      </w:r>
    </w:p>
    <w:p w:rsidR="00E629D5" w:rsidRPr="000432CE" w:rsidRDefault="00E629D5" w:rsidP="00E629D5">
      <w:pPr>
        <w:tabs>
          <w:tab w:val="left" w:pos="3969"/>
          <w:tab w:val="left" w:pos="5103"/>
        </w:tabs>
        <w:ind w:left="1080" w:hanging="360"/>
        <w:rPr>
          <w:rFonts w:ascii="Arial" w:hAnsi="Arial" w:cs="Arial"/>
        </w:rPr>
      </w:pPr>
      <w:r w:rsidRPr="000432CE">
        <w:rPr>
          <w:rFonts w:ascii="Arial" w:hAnsi="Arial" w:cs="Arial"/>
        </w:rPr>
        <w:t>Circle   the correct answer:</w:t>
      </w:r>
      <w:r w:rsidRPr="000432CE">
        <w:rPr>
          <w:rFonts w:ascii="Arial" w:hAnsi="Arial" w:cs="Arial"/>
        </w:rPr>
        <w:tab/>
        <w:t>A and C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A and F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 xml:space="preserve">B and C </w:t>
      </w:r>
    </w:p>
    <w:p w:rsidR="003658DB" w:rsidRDefault="003658DB" w:rsidP="00A24CFC">
      <w:pPr>
        <w:ind w:left="540" w:hanging="540"/>
        <w:rPr>
          <w:rFonts w:ascii="Arial" w:hAnsi="Arial" w:cs="Arial"/>
        </w:rPr>
      </w:pPr>
    </w:p>
    <w:p w:rsidR="00231AD9" w:rsidRDefault="00231AD9" w:rsidP="006174F8">
      <w:pPr>
        <w:ind w:left="540" w:hanging="540"/>
        <w:rPr>
          <w:rFonts w:ascii="Arial" w:hAnsi="Arial" w:cs="Arial"/>
          <w:noProof/>
        </w:rPr>
      </w:pPr>
    </w:p>
    <w:p w:rsidR="00321112" w:rsidRPr="000432CE" w:rsidRDefault="00321112" w:rsidP="00321112">
      <w:pPr>
        <w:ind w:left="540" w:hanging="540"/>
        <w:rPr>
          <w:rFonts w:ascii="Arial" w:hAnsi="Arial" w:cs="Arial"/>
          <w:noProof/>
        </w:rPr>
      </w:pPr>
    </w:p>
    <w:p w:rsidR="00E629D5" w:rsidRPr="000432CE" w:rsidRDefault="000E7BD3" w:rsidP="00AF4ED4">
      <w:pPr>
        <w:spacing w:before="240"/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There is no potential difference between the points</w:t>
      </w:r>
      <w:r w:rsidR="006174F8">
        <w:rPr>
          <w:rFonts w:ascii="Arial" w:hAnsi="Arial" w:cs="Arial"/>
        </w:rPr>
        <w:t>:</w:t>
      </w:r>
      <w:r w:rsidR="00E629D5" w:rsidRPr="000432CE">
        <w:rPr>
          <w:rFonts w:ascii="Arial" w:hAnsi="Arial" w:cs="Arial"/>
        </w:rPr>
        <w:t xml:space="preserve"> </w:t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:rsidR="00E629D5" w:rsidRPr="000432CE" w:rsidRDefault="00FE4995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130175</wp:posOffset>
                </wp:positionV>
                <wp:extent cx="571500" cy="342900"/>
                <wp:effectExtent l="9525" t="5080" r="9525" b="13970"/>
                <wp:wrapNone/>
                <wp:docPr id="53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12675" id="Oval 247" o:spid="_x0000_s1026" style="position:absolute;margin-left:27pt;margin-top:10.25pt;width:4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" filled="f"/>
            </w:pict>
          </mc:Fallback>
        </mc:AlternateContent>
      </w:r>
    </w:p>
    <w:p w:rsidR="00E629D5" w:rsidRPr="000432CE" w:rsidRDefault="00E629D5" w:rsidP="00E629D5">
      <w:pPr>
        <w:tabs>
          <w:tab w:val="left" w:pos="3960"/>
        </w:tabs>
        <w:ind w:left="540" w:firstLine="180"/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Circle  </w:t>
      </w:r>
      <w:r w:rsidR="00D33CD9" w:rsidRPr="000432CE">
        <w:rPr>
          <w:rFonts w:ascii="Arial" w:hAnsi="Arial" w:cs="Arial"/>
        </w:rPr>
        <w:t xml:space="preserve"> the correct answer:</w:t>
      </w:r>
      <w:r w:rsidR="00D33CD9" w:rsidRPr="000432CE">
        <w:rPr>
          <w:rFonts w:ascii="Arial" w:hAnsi="Arial" w:cs="Arial"/>
        </w:rPr>
        <w:tab/>
        <w:t>A, D and G</w:t>
      </w:r>
      <w:r w:rsidR="006174F8">
        <w:rPr>
          <w:rFonts w:ascii="Arial" w:hAnsi="Arial" w:cs="Arial"/>
        </w:rPr>
        <w:tab/>
        <w:t>A, B and C</w:t>
      </w:r>
      <w:r w:rsidR="006174F8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E, F and G</w:t>
      </w:r>
    </w:p>
    <w:p w:rsidR="00AF4ED4" w:rsidRPr="000432CE" w:rsidRDefault="00AF4ED4" w:rsidP="006174F8">
      <w:pPr>
        <w:ind w:left="540" w:hanging="540"/>
        <w:rPr>
          <w:rFonts w:ascii="Arial" w:hAnsi="Arial" w:cs="Arial"/>
          <w:noProof/>
        </w:rPr>
      </w:pPr>
    </w:p>
    <w:p w:rsidR="003658DB" w:rsidRDefault="003658DB" w:rsidP="00E629D5">
      <w:pPr>
        <w:ind w:left="540" w:hanging="540"/>
        <w:rPr>
          <w:rFonts w:ascii="Arial" w:hAnsi="Arial" w:cs="Arial"/>
        </w:rPr>
      </w:pPr>
    </w:p>
    <w:p w:rsidR="00321112" w:rsidRPr="000432CE" w:rsidRDefault="00321112" w:rsidP="00E629D5">
      <w:pPr>
        <w:ind w:left="540" w:hanging="540"/>
        <w:rPr>
          <w:rFonts w:ascii="Arial" w:hAnsi="Arial" w:cs="Arial"/>
        </w:rPr>
      </w:pPr>
    </w:p>
    <w:p w:rsidR="00E629D5" w:rsidRPr="000432CE" w:rsidRDefault="000E7BD3" w:rsidP="00AF4ED4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Comparing the amount of current going through points A, D and G, the order from the greatest amount of current to the least is</w:t>
      </w:r>
      <w:r w:rsidR="006174F8">
        <w:rPr>
          <w:rFonts w:ascii="Arial" w:hAnsi="Arial" w:cs="Arial"/>
        </w:rPr>
        <w:t>:</w:t>
      </w:r>
      <w:r w:rsidR="00E629D5" w:rsidRPr="000432CE">
        <w:rPr>
          <w:rFonts w:ascii="Arial" w:hAnsi="Arial" w:cs="Arial"/>
        </w:rPr>
        <w:t xml:space="preserve"> </w:t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:rsidR="00E629D5" w:rsidRPr="000432CE" w:rsidRDefault="00FE4995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571500" cy="342900"/>
                <wp:effectExtent l="9525" t="12700" r="9525" b="6350"/>
                <wp:wrapNone/>
                <wp:docPr id="52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93E925" id="Oval 248" o:spid="_x0000_s1026" style="position:absolute;margin-left:27pt;margin-top:9.05pt;width: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" filled="f"/>
            </w:pict>
          </mc:Fallback>
        </mc:AlternateContent>
      </w:r>
    </w:p>
    <w:p w:rsidR="00E629D5" w:rsidRPr="000432CE" w:rsidRDefault="00E629D5" w:rsidP="00E629D5">
      <w:pPr>
        <w:tabs>
          <w:tab w:val="left" w:pos="3969"/>
          <w:tab w:val="left" w:pos="5103"/>
        </w:tabs>
        <w:ind w:left="1080" w:hanging="360"/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Circle   </w:t>
      </w:r>
      <w:r w:rsidR="00D33CD9" w:rsidRPr="000432CE">
        <w:rPr>
          <w:rFonts w:ascii="Arial" w:hAnsi="Arial" w:cs="Arial"/>
        </w:rPr>
        <w:t>the correct answer:</w:t>
      </w:r>
      <w:r w:rsidR="00D33CD9" w:rsidRPr="000432CE">
        <w:rPr>
          <w:rFonts w:ascii="Arial" w:hAnsi="Arial" w:cs="Arial"/>
        </w:rPr>
        <w:tab/>
        <w:t>A, D then G</w:t>
      </w:r>
      <w:r w:rsidR="006174F8">
        <w:rPr>
          <w:rFonts w:ascii="Arial" w:hAnsi="Arial" w:cs="Arial"/>
        </w:rPr>
        <w:tab/>
      </w:r>
      <w:r w:rsidRPr="000432CE">
        <w:rPr>
          <w:rFonts w:ascii="Arial" w:hAnsi="Arial" w:cs="Arial"/>
        </w:rPr>
        <w:t>G, A then D</w:t>
      </w:r>
      <w:r w:rsidRPr="000432CE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Pr="000432CE">
        <w:rPr>
          <w:rFonts w:ascii="Arial" w:hAnsi="Arial" w:cs="Arial"/>
        </w:rPr>
        <w:t>G, D then A</w:t>
      </w:r>
    </w:p>
    <w:p w:rsidR="00AF4ED4" w:rsidRDefault="00AF4ED4" w:rsidP="006174F8">
      <w:pPr>
        <w:ind w:left="540" w:hanging="540"/>
        <w:rPr>
          <w:rFonts w:ascii="Arial" w:hAnsi="Arial" w:cs="Arial"/>
          <w:noProof/>
        </w:rPr>
      </w:pPr>
    </w:p>
    <w:p w:rsidR="000E7BD3" w:rsidRDefault="000E7BD3" w:rsidP="006E1C29">
      <w:pPr>
        <w:ind w:left="540" w:hanging="540"/>
        <w:rPr>
          <w:rFonts w:ascii="Arial" w:hAnsi="Arial" w:cs="Arial"/>
          <w:noProof/>
        </w:rPr>
      </w:pPr>
    </w:p>
    <w:p w:rsidR="006E1C29" w:rsidRDefault="006E1C29">
      <w:pPr>
        <w:spacing w:after="20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6F72B1" w:rsidRDefault="006E1C29" w:rsidP="006F72B1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 9.</w:t>
      </w:r>
      <w:r w:rsidR="006F72B1" w:rsidRPr="004E3A8C">
        <w:rPr>
          <w:rFonts w:ascii="Arial" w:hAnsi="Arial" w:cs="Arial"/>
        </w:rPr>
        <w:tab/>
        <w:t>A student completes a</w:t>
      </w:r>
      <w:r w:rsidR="008C0258">
        <w:rPr>
          <w:rFonts w:ascii="Arial" w:hAnsi="Arial" w:cs="Arial"/>
        </w:rPr>
        <w:t>n electric</w:t>
      </w:r>
      <w:r w:rsidR="006F72B1" w:rsidRPr="004E3A8C">
        <w:rPr>
          <w:rFonts w:ascii="Arial" w:hAnsi="Arial" w:cs="Arial"/>
        </w:rPr>
        <w:t xml:space="preserve"> circuit that includes a mystery box as shown below.</w:t>
      </w:r>
    </w:p>
    <w:p w:rsidR="006E1C29" w:rsidRDefault="006E1C29" w:rsidP="006F72B1">
      <w:pPr>
        <w:rPr>
          <w:rFonts w:ascii="Arial" w:hAnsi="Arial" w:cs="Arial"/>
        </w:rPr>
      </w:pPr>
    </w:p>
    <w:p w:rsidR="00E369AF" w:rsidRPr="004E3A8C" w:rsidRDefault="00E369AF" w:rsidP="006F72B1">
      <w:pPr>
        <w:rPr>
          <w:rFonts w:ascii="Arial" w:hAnsi="Arial" w:cs="Arial"/>
        </w:rPr>
      </w:pPr>
    </w:p>
    <w:p w:rsidR="006F72B1" w:rsidRPr="004E3A8C" w:rsidRDefault="00E369AF" w:rsidP="006F72B1">
      <w:pPr>
        <w:autoSpaceDE w:val="0"/>
        <w:autoSpaceDN w:val="0"/>
        <w:adjustRightInd w:val="0"/>
        <w:jc w:val="center"/>
        <w:rPr>
          <w:rFonts w:ascii="Arial" w:hAnsi="Arial" w:cs="Arial"/>
          <w:szCs w:val="20"/>
        </w:rPr>
      </w:pPr>
      <w:r w:rsidRPr="004E3A8C">
        <w:rPr>
          <w:rFonts w:ascii="Arial" w:hAnsi="Arial" w:cs="Arial"/>
          <w:szCs w:val="20"/>
        </w:rPr>
        <w:object w:dxaOrig="3570" w:dyaOrig="2280">
          <v:shape id="_x0000_i1025" type="#_x0000_t75" style="width:248pt;height:158pt" o:ole="">
            <v:imagedata r:id="rId11" o:title="" gain="74473f"/>
          </v:shape>
          <o:OLEObject Type="Embed" ProgID="PBrush" ShapeID="_x0000_i1025" DrawAspect="Content" ObjectID="_1625304194" r:id="rId12"/>
        </w:object>
      </w:r>
    </w:p>
    <w:p w:rsidR="00AB42D8" w:rsidRDefault="00AB42D8" w:rsidP="006F72B1">
      <w:pPr>
        <w:ind w:left="709"/>
        <w:rPr>
          <w:rFonts w:ascii="Arial" w:hAnsi="Arial" w:cs="Arial"/>
        </w:rPr>
      </w:pPr>
    </w:p>
    <w:p w:rsidR="00E369AF" w:rsidRDefault="00E369AF" w:rsidP="006F72B1">
      <w:pPr>
        <w:ind w:left="709"/>
        <w:rPr>
          <w:rFonts w:ascii="Arial" w:hAnsi="Arial" w:cs="Arial"/>
        </w:rPr>
      </w:pPr>
    </w:p>
    <w:p w:rsidR="008C0258" w:rsidRDefault="006F72B1" w:rsidP="00A24CFC">
      <w:pPr>
        <w:rPr>
          <w:rFonts w:ascii="Arial" w:hAnsi="Arial" w:cs="Arial"/>
        </w:rPr>
      </w:pPr>
      <w:r w:rsidRPr="004E3A8C">
        <w:rPr>
          <w:rFonts w:ascii="Arial" w:hAnsi="Arial" w:cs="Arial"/>
        </w:rPr>
        <w:t>If the potential difference between X and Y is 9.0 volts,</w:t>
      </w:r>
      <w:r w:rsidR="00E369AF">
        <w:rPr>
          <w:rFonts w:ascii="Arial" w:hAnsi="Arial" w:cs="Arial"/>
        </w:rPr>
        <w:br/>
      </w:r>
      <w:r w:rsidRPr="004E3A8C">
        <w:rPr>
          <w:rFonts w:ascii="Arial" w:hAnsi="Arial" w:cs="Arial"/>
        </w:rPr>
        <w:t>which of the following</w:t>
      </w:r>
      <w:r w:rsidR="00A24CFC">
        <w:rPr>
          <w:rFonts w:ascii="Arial" w:hAnsi="Arial" w:cs="Arial"/>
        </w:rPr>
        <w:t xml:space="preserve"> </w:t>
      </w:r>
      <w:r w:rsidR="008C0258">
        <w:rPr>
          <w:rFonts w:ascii="Arial" w:hAnsi="Arial" w:cs="Arial"/>
        </w:rPr>
        <w:t>boxes – A, B, C or D – would be the mystery box?</w:t>
      </w:r>
      <w:r w:rsidR="00E369AF">
        <w:rPr>
          <w:rFonts w:ascii="Arial" w:hAnsi="Arial" w:cs="Arial"/>
        </w:rPr>
        <w:br/>
      </w:r>
      <w:r w:rsidR="00A24CFC">
        <w:rPr>
          <w:rFonts w:ascii="Arial" w:hAnsi="Arial" w:cs="Arial"/>
        </w:rPr>
        <w:t>Write your answer in the square box.</w:t>
      </w:r>
      <w:r w:rsidR="00A24CFC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  <w:t>(1 mark)</w:t>
      </w:r>
    </w:p>
    <w:p w:rsidR="00AB42D8" w:rsidRDefault="00AB42D8" w:rsidP="00A24CFC">
      <w:pPr>
        <w:rPr>
          <w:rFonts w:ascii="Arial" w:hAnsi="Arial" w:cs="Arial"/>
        </w:rPr>
      </w:pPr>
    </w:p>
    <w:p w:rsidR="00A24CFC" w:rsidRDefault="00A24CFC" w:rsidP="00A24CFC">
      <w:pPr>
        <w:rPr>
          <w:rFonts w:ascii="Arial" w:hAnsi="Arial" w:cs="Arial"/>
        </w:rPr>
      </w:pPr>
    </w:p>
    <w:p w:rsidR="006F72B1" w:rsidRDefault="00517E3A" w:rsidP="00AB42D8">
      <w:pPr>
        <w:rPr>
          <w:rFonts w:ascii="Arial" w:hAnsi="Arial" w:cs="Arial"/>
        </w:rPr>
      </w:pPr>
      <w:r>
        <w:rPr>
          <w:rFonts w:ascii="Arial" w:hAnsi="Arial" w:cs="Arial"/>
          <w:szCs w:val="20"/>
        </w:rPr>
        <w:object w:dxaOrig="1440" w:dyaOrig="1440">
          <v:shape id="_x0000_s1321" type="#_x0000_t75" style="position:absolute;margin-left:30.8pt;margin-top:4.3pt;width:348.45pt;height:137.4pt;z-index:251675648;mso-position-horizontal-relative:text;mso-position-vertical-relative:text">
            <v:imagedata r:id="rId13" o:title=""/>
          </v:shape>
          <o:OLEObject Type="Embed" ProgID="PBrush" ShapeID="_x0000_s1321" DrawAspect="Content" ObjectID="_1625304195" r:id="rId14"/>
        </w:object>
      </w:r>
    </w:p>
    <w:p w:rsidR="00A015D9" w:rsidRPr="00AB42D8" w:rsidRDefault="00A24CFC" w:rsidP="00A24C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FBD5F" wp14:editId="70E0C1E5">
                <wp:simplePos x="0" y="0"/>
                <wp:positionH relativeFrom="column">
                  <wp:posOffset>5285188</wp:posOffset>
                </wp:positionH>
                <wp:positionV relativeFrom="paragraph">
                  <wp:posOffset>98370</wp:posOffset>
                </wp:positionV>
                <wp:extent cx="1017767" cy="437322"/>
                <wp:effectExtent l="0" t="0" r="1143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CFC" w:rsidRDefault="00A24CFC">
                            <w:r>
                              <w:t>Write your answer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BD5F" id="Text Box 13" o:spid="_x0000_s1086" type="#_x0000_t202" style="position:absolute;margin-left:416.15pt;margin-top:7.75pt;width:80.15pt;height:34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" fillcolor="white [3201]" strokeweight=".5pt">
                <v:textbox>
                  <w:txbxContent>
                    <w:p w:rsidR="00A24CFC" w:rsidRDefault="00A24CFC">
                      <w:r>
                        <w:t>Write your answer here.</w:t>
                      </w:r>
                    </w:p>
                  </w:txbxContent>
                </v:textbox>
              </v:shape>
            </w:pict>
          </mc:Fallback>
        </mc:AlternateContent>
      </w:r>
    </w:p>
    <w:p w:rsidR="00A015D9" w:rsidRPr="00A015D9" w:rsidRDefault="00A015D9" w:rsidP="00A24CFC">
      <w:pPr>
        <w:rPr>
          <w:rFonts w:ascii="Arial" w:hAnsi="Arial" w:cs="Arial"/>
        </w:rPr>
      </w:pPr>
    </w:p>
    <w:p w:rsidR="00A015D9" w:rsidRPr="00A015D9" w:rsidRDefault="00A015D9" w:rsidP="00A015D9">
      <w:pPr>
        <w:rPr>
          <w:rFonts w:ascii="Arial" w:hAnsi="Arial" w:cs="Arial"/>
        </w:rPr>
      </w:pPr>
    </w:p>
    <w:p w:rsidR="003658DB" w:rsidRDefault="00A24CFC" w:rsidP="003658DB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45AA3" wp14:editId="76C60471">
                <wp:simplePos x="0" y="0"/>
                <wp:positionH relativeFrom="column">
                  <wp:posOffset>5537725</wp:posOffset>
                </wp:positionH>
                <wp:positionV relativeFrom="paragraph">
                  <wp:posOffset>14799</wp:posOffset>
                </wp:positionV>
                <wp:extent cx="600075" cy="514350"/>
                <wp:effectExtent l="0" t="0" r="28575" b="19050"/>
                <wp:wrapNone/>
                <wp:docPr id="6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EB546" id="Rectangle 294" o:spid="_x0000_s1026" style="position:absolute;margin-left:436.05pt;margin-top:1.15pt;width:47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"/>
            </w:pict>
          </mc:Fallback>
        </mc:AlternateContent>
      </w:r>
    </w:p>
    <w:p w:rsidR="003658DB" w:rsidRDefault="003658DB" w:rsidP="003658DB">
      <w:pPr>
        <w:spacing w:after="200" w:line="276" w:lineRule="auto"/>
        <w:rPr>
          <w:rFonts w:ascii="Arial" w:hAnsi="Arial" w:cs="Arial"/>
          <w:b/>
        </w:rPr>
      </w:pPr>
    </w:p>
    <w:p w:rsidR="003658DB" w:rsidRDefault="003658DB" w:rsidP="003658DB">
      <w:pPr>
        <w:spacing w:after="200" w:line="276" w:lineRule="auto"/>
        <w:rPr>
          <w:rFonts w:ascii="Arial" w:hAnsi="Arial" w:cs="Arial"/>
          <w:b/>
        </w:rPr>
      </w:pPr>
    </w:p>
    <w:p w:rsidR="003658DB" w:rsidRDefault="003658DB" w:rsidP="003658DB">
      <w:pPr>
        <w:spacing w:after="200" w:line="276" w:lineRule="auto"/>
        <w:rPr>
          <w:rFonts w:ascii="Arial" w:hAnsi="Arial" w:cs="Arial"/>
          <w:b/>
        </w:rPr>
      </w:pPr>
    </w:p>
    <w:p w:rsidR="00D62D1C" w:rsidRDefault="00D62D1C" w:rsidP="003658DB">
      <w:pPr>
        <w:spacing w:after="200" w:line="276" w:lineRule="auto"/>
        <w:rPr>
          <w:rFonts w:ascii="Arial" w:hAnsi="Arial" w:cs="Arial"/>
          <w:b/>
        </w:rPr>
      </w:pPr>
    </w:p>
    <w:p w:rsidR="00FE063F" w:rsidRDefault="00FE063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62D1C" w:rsidRDefault="00E369AF" w:rsidP="00FE063F">
      <w:pPr>
        <w:spacing w:line="276" w:lineRule="auto"/>
        <w:ind w:left="142" w:right="403"/>
        <w:rPr>
          <w:rFonts w:ascii="Arial" w:hAnsi="Arial" w:cs="Arial"/>
          <w:b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40832" behindDoc="1" locked="0" layoutInCell="1" allowOverlap="1" wp14:anchorId="1F39C946" wp14:editId="06EB4831">
            <wp:simplePos x="0" y="0"/>
            <wp:positionH relativeFrom="column">
              <wp:posOffset>1442720</wp:posOffset>
            </wp:positionH>
            <wp:positionV relativeFrom="paragraph">
              <wp:posOffset>-679450</wp:posOffset>
            </wp:positionV>
            <wp:extent cx="2929890" cy="562102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2989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D1C">
        <w:rPr>
          <w:rFonts w:ascii="Arial" w:hAnsi="Arial" w:cs="Arial"/>
          <w:b/>
        </w:rPr>
        <w:t xml:space="preserve">For </w:t>
      </w:r>
      <w:r w:rsidR="00FE063F">
        <w:rPr>
          <w:rFonts w:ascii="Arial" w:hAnsi="Arial" w:cs="Arial"/>
          <w:b/>
        </w:rPr>
        <w:t>Q</w:t>
      </w:r>
      <w:r w:rsidR="00D62D1C">
        <w:rPr>
          <w:rFonts w:ascii="Arial" w:hAnsi="Arial" w:cs="Arial"/>
          <w:b/>
        </w:rPr>
        <w:t>uestions 1</w:t>
      </w:r>
      <w:r w:rsidR="00FE063F">
        <w:rPr>
          <w:rFonts w:ascii="Arial" w:hAnsi="Arial" w:cs="Arial"/>
          <w:b/>
        </w:rPr>
        <w:t>0</w:t>
      </w:r>
      <w:r w:rsidR="00D62D1C">
        <w:rPr>
          <w:rFonts w:ascii="Arial" w:hAnsi="Arial" w:cs="Arial"/>
          <w:b/>
        </w:rPr>
        <w:t>-1</w:t>
      </w:r>
      <w:r w:rsidR="00FE063F">
        <w:rPr>
          <w:rFonts w:ascii="Arial" w:hAnsi="Arial" w:cs="Arial"/>
          <w:b/>
        </w:rPr>
        <w:t>2</w:t>
      </w:r>
      <w:r w:rsidR="00D62D1C">
        <w:rPr>
          <w:rFonts w:ascii="Arial" w:hAnsi="Arial" w:cs="Arial"/>
          <w:b/>
        </w:rPr>
        <w:t xml:space="preserve"> consider the following diagram</w:t>
      </w:r>
    </w:p>
    <w:p w:rsidR="00364AB4" w:rsidRDefault="00364AB4" w:rsidP="00FE063F">
      <w:pPr>
        <w:jc w:val="both"/>
        <w:rPr>
          <w:rFonts w:ascii="Arial" w:hAnsi="Arial" w:cs="Arial"/>
          <w:b/>
        </w:rPr>
      </w:pPr>
    </w:p>
    <w:p w:rsidR="00364AB4" w:rsidRDefault="00364AB4" w:rsidP="00D62D1C">
      <w:pPr>
        <w:rPr>
          <w:rFonts w:ascii="Arial" w:hAnsi="Arial" w:cs="Arial"/>
          <w:b/>
        </w:rPr>
      </w:pPr>
    </w:p>
    <w:p w:rsidR="00364AB4" w:rsidRDefault="00364AB4" w:rsidP="00D62D1C">
      <w:pPr>
        <w:rPr>
          <w:rFonts w:ascii="Arial" w:hAnsi="Arial" w:cs="Arial"/>
          <w:b/>
        </w:rPr>
      </w:pPr>
    </w:p>
    <w:p w:rsidR="004E3A8C" w:rsidRDefault="004E3A8C" w:rsidP="00D62D1C">
      <w:pPr>
        <w:rPr>
          <w:rFonts w:ascii="Arial" w:hAnsi="Arial" w:cs="Arial"/>
        </w:rPr>
      </w:pPr>
      <w:r w:rsidRPr="00485ADD">
        <w:rPr>
          <w:rFonts w:ascii="Arial" w:hAnsi="Arial" w:cs="Arial"/>
          <w:b/>
        </w:rPr>
        <w:t>1</w:t>
      </w:r>
      <w:r w:rsidR="00FE063F">
        <w:rPr>
          <w:rFonts w:ascii="Arial" w:hAnsi="Arial" w:cs="Arial"/>
          <w:b/>
        </w:rPr>
        <w:t>0</w:t>
      </w:r>
      <w:r w:rsidRPr="00485ADD">
        <w:rPr>
          <w:rFonts w:ascii="Arial" w:hAnsi="Arial" w:cs="Arial"/>
          <w:b/>
        </w:rPr>
        <w:t>)</w:t>
      </w:r>
      <w:r w:rsidR="00D62D1C">
        <w:rPr>
          <w:rFonts w:ascii="Arial" w:hAnsi="Arial" w:cs="Arial"/>
        </w:rPr>
        <w:tab/>
        <w:t>Write a mathematical</w:t>
      </w:r>
      <w:r w:rsidRPr="004E3A8C">
        <w:rPr>
          <w:rFonts w:ascii="Arial" w:hAnsi="Arial" w:cs="Arial"/>
        </w:rPr>
        <w:t xml:space="preserve"> relat</w:t>
      </w:r>
      <w:r w:rsidR="00D62D1C">
        <w:rPr>
          <w:rFonts w:ascii="Arial" w:hAnsi="Arial" w:cs="Arial"/>
        </w:rPr>
        <w:t xml:space="preserve">ionship between V1, V2, V3, V4 </w:t>
      </w:r>
      <w:r w:rsidRPr="004E3A8C">
        <w:rPr>
          <w:rFonts w:ascii="Arial" w:hAnsi="Arial" w:cs="Arial"/>
        </w:rPr>
        <w:t>and V5?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</w:t>
      </w:r>
      <w:r w:rsidR="00D62D1C">
        <w:rPr>
          <w:rFonts w:ascii="Arial" w:hAnsi="Arial" w:cs="Arial"/>
        </w:rPr>
        <w:t xml:space="preserve"> mark</w:t>
      </w:r>
      <w:r w:rsidRPr="004E3A8C">
        <w:rPr>
          <w:rFonts w:ascii="Arial" w:hAnsi="Arial" w:cs="Arial"/>
        </w:rPr>
        <w:t>)</w:t>
      </w:r>
    </w:p>
    <w:p w:rsidR="00D62D1C" w:rsidRDefault="00D62D1C" w:rsidP="00D62D1C">
      <w:pPr>
        <w:rPr>
          <w:rFonts w:ascii="Arial" w:hAnsi="Arial" w:cs="Arial"/>
        </w:rPr>
      </w:pPr>
    </w:p>
    <w:p w:rsidR="00E369AF" w:rsidRDefault="00E369AF" w:rsidP="00D62D1C">
      <w:pPr>
        <w:rPr>
          <w:rFonts w:ascii="Arial" w:hAnsi="Arial" w:cs="Arial"/>
        </w:rPr>
      </w:pPr>
    </w:p>
    <w:p w:rsidR="004E3A8C" w:rsidRPr="004E3A8C" w:rsidRDefault="00BF4142" w:rsidP="004E3A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:rsidR="004E3A8C" w:rsidRDefault="004E3A8C" w:rsidP="004E3A8C">
      <w:pPr>
        <w:jc w:val="both"/>
        <w:rPr>
          <w:rFonts w:ascii="Arial" w:hAnsi="Arial" w:cs="Arial"/>
        </w:rPr>
      </w:pPr>
    </w:p>
    <w:p w:rsidR="00FE063F" w:rsidRPr="004E3A8C" w:rsidRDefault="00FE063F" w:rsidP="004E3A8C">
      <w:pPr>
        <w:jc w:val="both"/>
        <w:rPr>
          <w:rFonts w:ascii="Arial" w:hAnsi="Arial" w:cs="Arial"/>
        </w:rPr>
      </w:pPr>
    </w:p>
    <w:p w:rsidR="004E3A8C" w:rsidRDefault="004E3A8C" w:rsidP="004E3A8C">
      <w:pPr>
        <w:rPr>
          <w:rFonts w:ascii="Arial" w:hAnsi="Arial" w:cs="Arial"/>
        </w:rPr>
      </w:pPr>
      <w:r w:rsidRPr="00485ADD">
        <w:rPr>
          <w:rFonts w:ascii="Arial" w:hAnsi="Arial" w:cs="Arial"/>
          <w:b/>
        </w:rPr>
        <w:t>1</w:t>
      </w:r>
      <w:r w:rsidR="00FE063F">
        <w:rPr>
          <w:rFonts w:ascii="Arial" w:hAnsi="Arial" w:cs="Arial"/>
          <w:b/>
        </w:rPr>
        <w:t>1</w:t>
      </w:r>
      <w:r w:rsidRPr="00485ADD">
        <w:rPr>
          <w:rFonts w:ascii="Arial" w:hAnsi="Arial" w:cs="Arial"/>
          <w:b/>
        </w:rPr>
        <w:t>)</w:t>
      </w:r>
      <w:r w:rsidR="00D62D1C">
        <w:rPr>
          <w:rFonts w:ascii="Arial" w:hAnsi="Arial" w:cs="Arial"/>
        </w:rPr>
        <w:tab/>
        <w:t>Write a mathematical</w:t>
      </w:r>
      <w:r w:rsidRPr="004E3A8C">
        <w:rPr>
          <w:rFonts w:ascii="Arial" w:hAnsi="Arial" w:cs="Arial"/>
        </w:rPr>
        <w:t xml:space="preserve"> relationship between A1, A2, A3 and A4.</w:t>
      </w:r>
      <w:r w:rsidRPr="004E3A8C">
        <w:rPr>
          <w:rFonts w:ascii="Arial" w:hAnsi="Arial" w:cs="Arial"/>
        </w:rPr>
        <w:tab/>
      </w:r>
      <w:r w:rsidRPr="004E3A8C">
        <w:rPr>
          <w:rFonts w:ascii="Arial" w:hAnsi="Arial" w:cs="Arial"/>
        </w:rPr>
        <w:tab/>
      </w:r>
      <w:r w:rsidR="00D62D1C">
        <w:rPr>
          <w:rFonts w:ascii="Arial" w:hAnsi="Arial" w:cs="Arial"/>
        </w:rPr>
        <w:t>(1 mark</w:t>
      </w:r>
      <w:r w:rsidRPr="004E3A8C">
        <w:rPr>
          <w:rFonts w:ascii="Arial" w:hAnsi="Arial" w:cs="Arial"/>
        </w:rPr>
        <w:t>)</w:t>
      </w:r>
    </w:p>
    <w:p w:rsidR="00D62D1C" w:rsidRDefault="00D62D1C" w:rsidP="004E3A8C">
      <w:pPr>
        <w:rPr>
          <w:rFonts w:ascii="Arial" w:hAnsi="Arial" w:cs="Arial"/>
        </w:rPr>
      </w:pPr>
    </w:p>
    <w:p w:rsidR="00E369AF" w:rsidRDefault="00E369AF" w:rsidP="004E3A8C">
      <w:pPr>
        <w:rPr>
          <w:rFonts w:ascii="Arial" w:hAnsi="Arial" w:cs="Arial"/>
        </w:rPr>
      </w:pPr>
    </w:p>
    <w:p w:rsidR="004E3A8C" w:rsidRPr="004E3A8C" w:rsidRDefault="00BF4142" w:rsidP="004E3A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BF4142" w:rsidRDefault="00BF4142" w:rsidP="004E3A8C">
      <w:pPr>
        <w:rPr>
          <w:rFonts w:ascii="Arial" w:hAnsi="Arial" w:cs="Arial"/>
          <w:b/>
        </w:rPr>
      </w:pPr>
    </w:p>
    <w:p w:rsidR="00364AB4" w:rsidRDefault="00364AB4" w:rsidP="004E3A8C">
      <w:pPr>
        <w:rPr>
          <w:rFonts w:ascii="Arial" w:hAnsi="Arial" w:cs="Arial"/>
          <w:b/>
        </w:rPr>
      </w:pPr>
    </w:p>
    <w:p w:rsidR="004E3A8C" w:rsidRPr="004E3A8C" w:rsidRDefault="004E3A8C" w:rsidP="00FE063F">
      <w:pPr>
        <w:rPr>
          <w:rFonts w:ascii="Arial" w:hAnsi="Arial" w:cs="Arial"/>
        </w:rPr>
      </w:pPr>
      <w:r w:rsidRPr="00D62D1C">
        <w:rPr>
          <w:rFonts w:ascii="Arial" w:hAnsi="Arial" w:cs="Arial"/>
          <w:b/>
        </w:rPr>
        <w:t>1</w:t>
      </w:r>
      <w:r w:rsidR="00FE063F">
        <w:rPr>
          <w:rFonts w:ascii="Arial" w:hAnsi="Arial" w:cs="Arial"/>
          <w:b/>
        </w:rPr>
        <w:t>2</w:t>
      </w:r>
      <w:r w:rsidRPr="00D62D1C">
        <w:rPr>
          <w:rFonts w:ascii="Arial" w:hAnsi="Arial" w:cs="Arial"/>
          <w:b/>
        </w:rPr>
        <w:t>)</w:t>
      </w:r>
      <w:r w:rsidR="00FE063F">
        <w:rPr>
          <w:rFonts w:ascii="Arial" w:hAnsi="Arial" w:cs="Arial"/>
        </w:rPr>
        <w:tab/>
        <w:t xml:space="preserve">If </w:t>
      </w:r>
      <w:r w:rsidRPr="004E3A8C">
        <w:rPr>
          <w:rFonts w:ascii="Arial" w:hAnsi="Arial" w:cs="Arial"/>
        </w:rPr>
        <w:t>R1, R2, R3 and R4 are all 30.0 Ω resistors, what is the total resistance of the circuit?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063F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>
        <w:rPr>
          <w:rFonts w:ascii="Arial" w:hAnsi="Arial" w:cs="Arial"/>
        </w:rPr>
        <w:t>(2</w:t>
      </w:r>
      <w:r w:rsidRPr="004E3A8C">
        <w:rPr>
          <w:rFonts w:ascii="Arial" w:hAnsi="Arial" w:cs="Arial"/>
        </w:rPr>
        <w:t xml:space="preserve"> marks)</w:t>
      </w:r>
    </w:p>
    <w:p w:rsidR="00980F2F" w:rsidRDefault="00980F2F" w:rsidP="003924E5">
      <w:pPr>
        <w:rPr>
          <w:rFonts w:ascii="Arial" w:hAnsi="Arial" w:cs="Arial"/>
        </w:rPr>
      </w:pPr>
    </w:p>
    <w:p w:rsidR="00E369AF" w:rsidRPr="004E3A8C" w:rsidRDefault="00E369AF" w:rsidP="00E369AF">
      <w:pPr>
        <w:jc w:val="both"/>
        <w:rPr>
          <w:rFonts w:ascii="Arial" w:hAnsi="Arial" w:cs="Arial"/>
        </w:rPr>
      </w:pPr>
    </w:p>
    <w:p w:rsidR="00E369AF" w:rsidRPr="000432CE" w:rsidRDefault="00B22DF7" w:rsidP="003924E5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DA992" wp14:editId="01AEFE8A">
                <wp:simplePos x="0" y="0"/>
                <wp:positionH relativeFrom="column">
                  <wp:posOffset>5407911</wp:posOffset>
                </wp:positionH>
                <wp:positionV relativeFrom="paragraph">
                  <wp:posOffset>91811</wp:posOffset>
                </wp:positionV>
                <wp:extent cx="1086928" cy="552090"/>
                <wp:effectExtent l="0" t="0" r="18415" b="19685"/>
                <wp:wrapNone/>
                <wp:docPr id="1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5C4FB" id="Rectangle 294" o:spid="_x0000_s1026" style="position:absolute;margin-left:425.8pt;margin-top:7.25pt;width:85.6pt;height:4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"/>
            </w:pict>
          </mc:Fallback>
        </mc:AlternateContent>
      </w:r>
    </w:p>
    <w:p w:rsidR="00FE063F" w:rsidRDefault="00FE063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0F2F" w:rsidRPr="000432CE" w:rsidRDefault="00980F2F" w:rsidP="003924E5">
      <w:pPr>
        <w:rPr>
          <w:rFonts w:ascii="Arial" w:hAnsi="Arial" w:cs="Arial"/>
        </w:rPr>
      </w:pPr>
    </w:p>
    <w:p w:rsidR="00980F2F" w:rsidRDefault="00980F2F" w:rsidP="00980F2F">
      <w:pPr>
        <w:tabs>
          <w:tab w:val="left" w:pos="567"/>
          <w:tab w:val="left" w:pos="1134"/>
          <w:tab w:val="left" w:pos="1701"/>
          <w:tab w:val="left" w:pos="2268"/>
        </w:tabs>
        <w:rPr>
          <w:rFonts w:ascii="Arial" w:eastAsia="Calibri" w:hAnsi="Arial" w:cs="Arial"/>
          <w:b/>
          <w:color w:val="000000"/>
          <w:lang w:val="en-AU"/>
        </w:rPr>
      </w:pPr>
      <w:r w:rsidRPr="000432CE">
        <w:rPr>
          <w:rFonts w:ascii="Arial" w:eastAsia="Calibri" w:hAnsi="Arial" w:cs="Arial"/>
          <w:b/>
          <w:color w:val="000000"/>
          <w:lang w:val="en-AU"/>
        </w:rPr>
        <w:t>Q 1</w:t>
      </w:r>
      <w:r w:rsidR="00FE063F">
        <w:rPr>
          <w:rFonts w:ascii="Arial" w:eastAsia="Calibri" w:hAnsi="Arial" w:cs="Arial"/>
          <w:b/>
          <w:color w:val="000000"/>
          <w:lang w:val="en-AU"/>
        </w:rPr>
        <w:t>3</w:t>
      </w:r>
      <w:r w:rsidR="004034E6">
        <w:rPr>
          <w:rFonts w:ascii="Arial" w:eastAsia="Calibri" w:hAnsi="Arial" w:cs="Arial"/>
          <w:b/>
          <w:color w:val="000000"/>
          <w:lang w:val="en-AU"/>
        </w:rPr>
        <w:t>.</w:t>
      </w:r>
    </w:p>
    <w:p w:rsidR="00FE4984" w:rsidRDefault="00FE063F" w:rsidP="00FE4984">
      <w:r w:rsidRPr="002C36CE">
        <w:rPr>
          <w:noProof/>
          <w:lang w:val="en-AU" w:eastAsia="en-AU"/>
        </w:rPr>
        <w:drawing>
          <wp:anchor distT="0" distB="0" distL="114300" distR="114300" simplePos="0" relativeHeight="251639808" behindDoc="1" locked="0" layoutInCell="1" allowOverlap="1" wp14:anchorId="2EE9DACD" wp14:editId="5C7BAB5C">
            <wp:simplePos x="0" y="0"/>
            <wp:positionH relativeFrom="column">
              <wp:posOffset>5189855</wp:posOffset>
            </wp:positionH>
            <wp:positionV relativeFrom="paragraph">
              <wp:posOffset>62434</wp:posOffset>
            </wp:positionV>
            <wp:extent cx="128524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4" name="Picture 4" descr="http://www.keengardener.co.uk/5223-7114-large/techmar-spot-light-garden-lighting-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eengardener.co.uk/5223-7114-large/techmar-spot-light-garden-lighting-pack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984" w:rsidRDefault="00FE4984" w:rsidP="00FE4984">
      <w:pPr>
        <w:rPr>
          <w:rFonts w:ascii="Arial" w:hAnsi="Arial" w:cs="Arial"/>
        </w:rPr>
      </w:pPr>
      <w:r w:rsidRPr="00FE4984">
        <w:rPr>
          <w:rFonts w:ascii="Arial" w:hAnsi="Arial" w:cs="Arial"/>
        </w:rPr>
        <w:t>A g</w:t>
      </w:r>
      <w:r>
        <w:rPr>
          <w:rFonts w:ascii="Arial" w:hAnsi="Arial" w:cs="Arial"/>
        </w:rPr>
        <w:t>arden lighting system consists</w:t>
      </w:r>
      <w:r w:rsidRPr="00FE4984">
        <w:rPr>
          <w:rFonts w:ascii="Arial" w:hAnsi="Arial" w:cs="Arial"/>
        </w:rPr>
        <w:t xml:space="preserve"> of 4</w:t>
      </w:r>
      <w:r w:rsidR="00321112">
        <w:rPr>
          <w:rFonts w:ascii="Arial" w:hAnsi="Arial" w:cs="Arial"/>
        </w:rPr>
        <w:t xml:space="preserve"> </w:t>
      </w:r>
      <w:r w:rsidR="002C36CE">
        <w:rPr>
          <w:rFonts w:ascii="Arial" w:hAnsi="Arial" w:cs="Arial"/>
        </w:rPr>
        <w:t>(four)</w:t>
      </w:r>
      <w:r>
        <w:rPr>
          <w:rFonts w:ascii="Arial" w:hAnsi="Arial" w:cs="Arial"/>
        </w:rPr>
        <w:t>, 1</w:t>
      </w:r>
      <w:r w:rsidRPr="00FE4984">
        <w:rPr>
          <w:rFonts w:ascii="Arial" w:hAnsi="Arial" w:cs="Arial"/>
        </w:rPr>
        <w:t>3 Ω</w:t>
      </w:r>
      <w:r w:rsidR="00D34325">
        <w:rPr>
          <w:rFonts w:ascii="Arial" w:hAnsi="Arial" w:cs="Arial"/>
        </w:rPr>
        <w:t xml:space="preserve"> </w:t>
      </w:r>
      <w:r w:rsidR="004034E6">
        <w:rPr>
          <w:rFonts w:ascii="Arial" w:hAnsi="Arial" w:cs="Arial"/>
        </w:rPr>
        <w:t>lamps</w:t>
      </w:r>
      <w:r>
        <w:rPr>
          <w:rFonts w:ascii="Arial" w:hAnsi="Arial" w:cs="Arial"/>
        </w:rPr>
        <w:t xml:space="preserve">, connected in parallel. The system is driven by a </w:t>
      </w:r>
      <w:r w:rsidRPr="00FE4984">
        <w:rPr>
          <w:rFonts w:ascii="Arial" w:hAnsi="Arial" w:cs="Arial"/>
        </w:rPr>
        <w:t xml:space="preserve">12 V </w:t>
      </w:r>
      <w:r>
        <w:rPr>
          <w:rFonts w:ascii="Arial" w:hAnsi="Arial" w:cs="Arial"/>
        </w:rPr>
        <w:t>solar panel</w:t>
      </w:r>
      <w:r w:rsidRPr="00FE498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 safety feature of the circuit is a </w:t>
      </w:r>
      <w:r w:rsidR="00627EA5">
        <w:rPr>
          <w:rFonts w:ascii="Arial" w:hAnsi="Arial" w:cs="Arial"/>
        </w:rPr>
        <w:t>fuse</w:t>
      </w:r>
      <w:r>
        <w:rPr>
          <w:rFonts w:ascii="Arial" w:hAnsi="Arial" w:cs="Arial"/>
        </w:rPr>
        <w:t xml:space="preserve">, which </w:t>
      </w:r>
      <w:r w:rsidR="00E71FA6">
        <w:rPr>
          <w:rFonts w:ascii="Arial" w:hAnsi="Arial" w:cs="Arial"/>
        </w:rPr>
        <w:t>is designed to cut</w:t>
      </w:r>
      <w:r>
        <w:rPr>
          <w:rFonts w:ascii="Arial" w:hAnsi="Arial" w:cs="Arial"/>
        </w:rPr>
        <w:t xml:space="preserve"> the power if the current </w:t>
      </w:r>
      <w:r w:rsidR="00E71FA6">
        <w:rPr>
          <w:rFonts w:ascii="Arial" w:hAnsi="Arial" w:cs="Arial"/>
        </w:rPr>
        <w:t xml:space="preserve">in the circuit </w:t>
      </w:r>
      <w:r>
        <w:rPr>
          <w:rFonts w:ascii="Arial" w:hAnsi="Arial" w:cs="Arial"/>
        </w:rPr>
        <w:t>exceeds 8.00 A.</w:t>
      </w:r>
    </w:p>
    <w:p w:rsidR="00FE4984" w:rsidRDefault="00D34325" w:rsidP="00FE4984">
      <w:pPr>
        <w:rPr>
          <w:rFonts w:ascii="Arial" w:hAnsi="Arial" w:cs="Arial"/>
        </w:rPr>
      </w:pPr>
      <w:r>
        <w:rPr>
          <w:rFonts w:ascii="Arial" w:hAnsi="Arial" w:cs="Arial"/>
        </w:rPr>
        <w:t>Not happy with number of l</w:t>
      </w:r>
      <w:r w:rsidR="004034E6">
        <w:rPr>
          <w:rFonts w:ascii="Arial" w:hAnsi="Arial" w:cs="Arial"/>
        </w:rPr>
        <w:t>amps</w:t>
      </w:r>
      <w:r>
        <w:rPr>
          <w:rFonts w:ascii="Arial" w:hAnsi="Arial" w:cs="Arial"/>
        </w:rPr>
        <w:t>, a</w:t>
      </w:r>
      <w:r w:rsidR="00FE4984" w:rsidRPr="00FE4984">
        <w:rPr>
          <w:rFonts w:ascii="Arial" w:hAnsi="Arial" w:cs="Arial"/>
        </w:rPr>
        <w:t xml:space="preserve"> </w:t>
      </w:r>
      <w:r w:rsidR="00FE4984">
        <w:rPr>
          <w:rFonts w:ascii="Arial" w:hAnsi="Arial" w:cs="Arial"/>
        </w:rPr>
        <w:t xml:space="preserve">home </w:t>
      </w:r>
      <w:r w:rsidR="00FE4984" w:rsidRPr="00FE4984">
        <w:rPr>
          <w:rFonts w:ascii="Arial" w:hAnsi="Arial" w:cs="Arial"/>
        </w:rPr>
        <w:t xml:space="preserve">handyman </w:t>
      </w:r>
      <w:r w:rsidR="00FE4984">
        <w:rPr>
          <w:rFonts w:ascii="Arial" w:hAnsi="Arial" w:cs="Arial"/>
        </w:rPr>
        <w:t>wanted to connect extra l</w:t>
      </w:r>
      <w:r w:rsidR="004034E6">
        <w:rPr>
          <w:rFonts w:ascii="Arial" w:hAnsi="Arial" w:cs="Arial"/>
        </w:rPr>
        <w:t>amps</w:t>
      </w:r>
      <w:r w:rsidR="007B1582">
        <w:rPr>
          <w:rFonts w:ascii="Arial" w:hAnsi="Arial" w:cs="Arial"/>
        </w:rPr>
        <w:t xml:space="preserve"> in parallel with</w:t>
      </w:r>
      <w:r>
        <w:rPr>
          <w:rFonts w:ascii="Arial" w:hAnsi="Arial" w:cs="Arial"/>
        </w:rPr>
        <w:t xml:space="preserve"> the </w:t>
      </w:r>
      <w:r w:rsidR="007B1582">
        <w:rPr>
          <w:rFonts w:ascii="Arial" w:hAnsi="Arial" w:cs="Arial"/>
        </w:rPr>
        <w:t xml:space="preserve">existing </w:t>
      </w:r>
      <w:r w:rsidR="004034E6">
        <w:rPr>
          <w:rFonts w:ascii="Arial" w:hAnsi="Arial" w:cs="Arial"/>
        </w:rPr>
        <w:t xml:space="preserve">lighting </w:t>
      </w:r>
      <w:r>
        <w:rPr>
          <w:rFonts w:ascii="Arial" w:hAnsi="Arial" w:cs="Arial"/>
        </w:rPr>
        <w:t>system</w:t>
      </w:r>
      <w:r w:rsidR="007B1582">
        <w:rPr>
          <w:rFonts w:ascii="Arial" w:hAnsi="Arial" w:cs="Arial"/>
        </w:rPr>
        <w:t>.</w:t>
      </w: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  <w:r w:rsidRPr="005A1B69">
        <w:rPr>
          <w:rFonts w:ascii="Arial" w:hAnsi="Arial" w:cs="Arial"/>
          <w:b/>
        </w:rPr>
        <w:t>a)</w:t>
      </w:r>
      <w:r w:rsidR="00FE063F"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Draw the electric circuit for the existing four </w:t>
      </w:r>
      <w:r w:rsidR="004034E6">
        <w:rPr>
          <w:rFonts w:ascii="Arial" w:hAnsi="Arial" w:cs="Arial"/>
        </w:rPr>
        <w:t xml:space="preserve">lamp </w:t>
      </w:r>
      <w:r>
        <w:rPr>
          <w:rFonts w:ascii="Arial" w:hAnsi="Arial" w:cs="Arial"/>
        </w:rPr>
        <w:t>light</w:t>
      </w:r>
      <w:r w:rsidR="004034E6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system.</w:t>
      </w:r>
      <w:r w:rsidR="004034E6">
        <w:rPr>
          <w:rFonts w:ascii="Arial" w:hAnsi="Arial" w:cs="Arial"/>
        </w:rPr>
        <w:tab/>
      </w:r>
      <w:r w:rsidR="004034E6">
        <w:rPr>
          <w:rFonts w:ascii="Arial" w:hAnsi="Arial" w:cs="Arial"/>
        </w:rPr>
        <w:tab/>
      </w:r>
      <w:r w:rsidR="005746EF">
        <w:rPr>
          <w:rFonts w:ascii="Arial" w:hAnsi="Arial" w:cs="Arial"/>
        </w:rPr>
        <w:t>(</w:t>
      </w:r>
      <w:r w:rsidR="00627EA5">
        <w:rPr>
          <w:rFonts w:ascii="Arial" w:hAnsi="Arial" w:cs="Arial"/>
        </w:rPr>
        <w:t>3</w:t>
      </w:r>
      <w:r w:rsidR="005746EF">
        <w:rPr>
          <w:rFonts w:ascii="Arial" w:hAnsi="Arial" w:cs="Arial"/>
        </w:rPr>
        <w:t xml:space="preserve"> mark</w:t>
      </w:r>
      <w:r w:rsidR="005A1B69">
        <w:rPr>
          <w:rFonts w:ascii="Arial" w:hAnsi="Arial" w:cs="Arial"/>
        </w:rPr>
        <w:t>)</w:t>
      </w: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627EA5" w:rsidRDefault="00627EA5" w:rsidP="00FE4984">
      <w:pPr>
        <w:rPr>
          <w:rFonts w:ascii="Arial" w:hAnsi="Arial" w:cs="Arial"/>
        </w:rPr>
      </w:pPr>
    </w:p>
    <w:p w:rsidR="00627EA5" w:rsidRDefault="00627EA5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7B1582" w:rsidRDefault="007B1582" w:rsidP="00FE4984">
      <w:pPr>
        <w:rPr>
          <w:rFonts w:ascii="Arial" w:hAnsi="Arial" w:cs="Arial"/>
        </w:rPr>
      </w:pPr>
    </w:p>
    <w:p w:rsidR="00FE4984" w:rsidRPr="00FE4984" w:rsidRDefault="007B1582" w:rsidP="00A24CFC">
      <w:pPr>
        <w:ind w:left="567" w:hanging="567"/>
        <w:rPr>
          <w:rFonts w:ascii="Arial" w:hAnsi="Arial" w:cs="Arial"/>
        </w:rPr>
      </w:pPr>
      <w:r w:rsidRPr="005A1B69">
        <w:rPr>
          <w:rFonts w:ascii="Arial" w:hAnsi="Arial" w:cs="Arial"/>
          <w:b/>
        </w:rPr>
        <w:t>b)</w:t>
      </w:r>
      <w:r w:rsidR="00FE063F">
        <w:rPr>
          <w:rFonts w:ascii="Arial" w:hAnsi="Arial" w:cs="Arial"/>
          <w:b/>
        </w:rPr>
        <w:tab/>
      </w:r>
      <w:r w:rsidR="00D34325">
        <w:rPr>
          <w:rFonts w:ascii="Arial" w:hAnsi="Arial" w:cs="Arial"/>
        </w:rPr>
        <w:t>How many l</w:t>
      </w:r>
      <w:r w:rsidR="004034E6">
        <w:rPr>
          <w:rFonts w:ascii="Arial" w:hAnsi="Arial" w:cs="Arial"/>
        </w:rPr>
        <w:t>amps</w:t>
      </w:r>
      <w:r w:rsidR="00D34325">
        <w:rPr>
          <w:rFonts w:ascii="Arial" w:hAnsi="Arial" w:cs="Arial"/>
        </w:rPr>
        <w:t xml:space="preserve"> can he have in the system </w:t>
      </w:r>
      <w:r w:rsidR="00FE4984">
        <w:rPr>
          <w:rFonts w:ascii="Arial" w:hAnsi="Arial" w:cs="Arial"/>
        </w:rPr>
        <w:t xml:space="preserve">without </w:t>
      </w:r>
      <w:r w:rsidR="00627EA5">
        <w:rPr>
          <w:rFonts w:ascii="Arial" w:hAnsi="Arial" w:cs="Arial"/>
        </w:rPr>
        <w:t>blowing the fuse</w:t>
      </w:r>
      <w:r w:rsidR="00E71FA6">
        <w:rPr>
          <w:rFonts w:ascii="Arial" w:hAnsi="Arial" w:cs="Arial"/>
        </w:rPr>
        <w:t>? Show all calculations requi</w:t>
      </w:r>
      <w:r w:rsidR="00D34325">
        <w:rPr>
          <w:rFonts w:ascii="Arial" w:hAnsi="Arial" w:cs="Arial"/>
        </w:rPr>
        <w:t>r</w:t>
      </w:r>
      <w:r w:rsidR="00E71FA6">
        <w:rPr>
          <w:rFonts w:ascii="Arial" w:hAnsi="Arial" w:cs="Arial"/>
        </w:rPr>
        <w:t>ed.</w:t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  <w:t>(</w:t>
      </w:r>
      <w:r w:rsidR="00627EA5">
        <w:rPr>
          <w:rFonts w:ascii="Arial" w:hAnsi="Arial" w:cs="Arial"/>
        </w:rPr>
        <w:t>4</w:t>
      </w:r>
      <w:r w:rsidR="005A1B69">
        <w:rPr>
          <w:rFonts w:ascii="Arial" w:hAnsi="Arial" w:cs="Arial"/>
        </w:rPr>
        <w:t xml:space="preserve"> marks)</w:t>
      </w:r>
    </w:p>
    <w:p w:rsidR="00FE063F" w:rsidRDefault="00B22DF7">
      <w:pPr>
        <w:spacing w:after="200" w:line="276" w:lineRule="auto"/>
        <w:rPr>
          <w:rFonts w:ascii="Arial" w:eastAsia="Calibri" w:hAnsi="Arial" w:cs="Arial"/>
          <w:color w:val="000000"/>
          <w:lang w:val="en-AU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E678F" wp14:editId="0A979319">
                <wp:simplePos x="0" y="0"/>
                <wp:positionH relativeFrom="column">
                  <wp:posOffset>5477773</wp:posOffset>
                </wp:positionH>
                <wp:positionV relativeFrom="paragraph">
                  <wp:posOffset>681487</wp:posOffset>
                </wp:positionV>
                <wp:extent cx="1086928" cy="552090"/>
                <wp:effectExtent l="0" t="0" r="18415" b="19685"/>
                <wp:wrapNone/>
                <wp:docPr id="1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B9A79" id="Rectangle 294" o:spid="_x0000_s1026" style="position:absolute;margin-left:431.3pt;margin-top:53.65pt;width:85.6pt;height:4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NdJAIAAD8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"/>
            </w:pict>
          </mc:Fallback>
        </mc:AlternateContent>
      </w:r>
      <w:r w:rsidR="00FE063F">
        <w:rPr>
          <w:rFonts w:ascii="Arial" w:eastAsia="Calibri" w:hAnsi="Arial" w:cs="Arial"/>
          <w:color w:val="000000"/>
          <w:lang w:val="en-AU"/>
        </w:rPr>
        <w:br w:type="page"/>
      </w:r>
    </w:p>
    <w:p w:rsidR="00AD60A8" w:rsidRDefault="00AD60A8" w:rsidP="004340A5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b/>
          <w:lang w:val="en-US"/>
        </w:rPr>
      </w:pPr>
      <w:r w:rsidRPr="00FE4984">
        <w:rPr>
          <w:rFonts w:ascii="Arial" w:hAnsi="Arial" w:cs="Arial"/>
          <w:b/>
          <w:lang w:val="en-US"/>
        </w:rPr>
        <w:lastRenderedPageBreak/>
        <w:t>Q 1</w:t>
      </w:r>
      <w:r w:rsidR="00FE063F">
        <w:rPr>
          <w:rFonts w:ascii="Arial" w:hAnsi="Arial" w:cs="Arial"/>
          <w:b/>
          <w:lang w:val="en-US"/>
        </w:rPr>
        <w:t>4.</w:t>
      </w:r>
    </w:p>
    <w:p w:rsidR="005A1B69" w:rsidRPr="004340A5" w:rsidRDefault="005A1B69" w:rsidP="004340A5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b/>
          <w:lang w:val="en-US"/>
        </w:rPr>
      </w:pPr>
    </w:p>
    <w:p w:rsidR="004340A5" w:rsidRDefault="004340A5" w:rsidP="004340A5">
      <w:pPr>
        <w:rPr>
          <w:rFonts w:ascii="Arial" w:hAnsi="Arial" w:cs="Arial"/>
        </w:rPr>
      </w:pPr>
      <w:r w:rsidRPr="004340A5">
        <w:rPr>
          <w:rFonts w:ascii="Arial" w:hAnsi="Arial" w:cs="Arial"/>
        </w:rPr>
        <w:t>During a practical lesson a group of students constructed a circuit that contained a 40.0 Ω resistor, a 20.0 Ω resistor and a lamp (‘A’), in parallel with each ot</w:t>
      </w:r>
      <w:r>
        <w:rPr>
          <w:rFonts w:ascii="Arial" w:hAnsi="Arial" w:cs="Arial"/>
        </w:rPr>
        <w:t xml:space="preserve">her. This combination was then </w:t>
      </w:r>
      <w:r w:rsidRPr="004340A5">
        <w:rPr>
          <w:rFonts w:ascii="Arial" w:hAnsi="Arial" w:cs="Arial"/>
        </w:rPr>
        <w:t xml:space="preserve">placed in series with a 50.0 Ω resistor, as shown below. The lamp had a resistance of </w:t>
      </w:r>
      <w:r w:rsidR="004034E6">
        <w:rPr>
          <w:rFonts w:ascii="Arial" w:hAnsi="Arial" w:cs="Arial"/>
        </w:rPr>
        <w:t>4</w:t>
      </w:r>
      <w:r w:rsidRPr="004340A5">
        <w:rPr>
          <w:rFonts w:ascii="Arial" w:hAnsi="Arial" w:cs="Arial"/>
        </w:rPr>
        <w:t>0.0 Ω and the circuit was connected to a power pack set on 12.0 V.</w:t>
      </w:r>
      <w:r w:rsidR="004034E6">
        <w:rPr>
          <w:rFonts w:ascii="Arial" w:hAnsi="Arial" w:cs="Arial"/>
        </w:rPr>
        <w:br/>
      </w:r>
      <w:r>
        <w:rPr>
          <w:rFonts w:ascii="Arial" w:hAnsi="Arial" w:cs="Arial"/>
        </w:rPr>
        <w:t xml:space="preserve">For this question, assume </w:t>
      </w:r>
      <w:r w:rsidRPr="004340A5">
        <w:rPr>
          <w:rFonts w:ascii="Arial" w:hAnsi="Arial" w:cs="Arial"/>
        </w:rPr>
        <w:t xml:space="preserve">that Lamp A was an ohmic resistor. </w:t>
      </w:r>
    </w:p>
    <w:p w:rsidR="004340A5" w:rsidRPr="004340A5" w:rsidRDefault="004340A5" w:rsidP="00FE063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204B1A4F" wp14:editId="7C3CFF8B">
            <wp:simplePos x="0" y="0"/>
            <wp:positionH relativeFrom="column">
              <wp:posOffset>742950</wp:posOffset>
            </wp:positionH>
            <wp:positionV relativeFrom="paragraph">
              <wp:posOffset>146685</wp:posOffset>
            </wp:positionV>
            <wp:extent cx="4048125" cy="21812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0A5" w:rsidRPr="004340A5" w:rsidRDefault="004340A5" w:rsidP="00FE063F">
      <w:pPr>
        <w:pStyle w:val="ListParagraph"/>
        <w:numPr>
          <w:ilvl w:val="0"/>
          <w:numId w:val="43"/>
        </w:numPr>
        <w:ind w:left="567" w:hanging="567"/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On the diagram above, use an arrow to indicate the direction of electron current in this circuit. </w:t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(1 mark)</w:t>
      </w:r>
    </w:p>
    <w:p w:rsidR="004340A5" w:rsidRDefault="004340A5" w:rsidP="00FE063F">
      <w:pPr>
        <w:ind w:left="567" w:hanging="567"/>
        <w:rPr>
          <w:rFonts w:ascii="Arial" w:hAnsi="Arial" w:cs="Arial"/>
        </w:rPr>
      </w:pPr>
    </w:p>
    <w:p w:rsidR="004340A5" w:rsidRPr="004340A5" w:rsidRDefault="004340A5" w:rsidP="00FE063F">
      <w:pPr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numPr>
          <w:ilvl w:val="0"/>
          <w:numId w:val="43"/>
        </w:numPr>
        <w:ind w:left="567" w:hanging="567"/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Calculate the total resistance of the circuit. </w:t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</w:t>
      </w:r>
      <w:r w:rsidR="00646C6D">
        <w:rPr>
          <w:rFonts w:ascii="Arial" w:hAnsi="Arial" w:cs="Arial"/>
        </w:rPr>
        <w:t>2</w:t>
      </w:r>
      <w:r w:rsidRPr="004340A5">
        <w:rPr>
          <w:rFonts w:ascii="Arial" w:hAnsi="Arial" w:cs="Arial"/>
        </w:rPr>
        <w:t xml:space="preserve"> marks)</w:t>
      </w: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B22DF7" w:rsidP="00FE063F">
      <w:pPr>
        <w:pStyle w:val="ListParagraph"/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E678F" wp14:editId="0A979319">
                <wp:simplePos x="0" y="0"/>
                <wp:positionH relativeFrom="column">
                  <wp:posOffset>5503653</wp:posOffset>
                </wp:positionH>
                <wp:positionV relativeFrom="paragraph">
                  <wp:posOffset>7128</wp:posOffset>
                </wp:positionV>
                <wp:extent cx="1086928" cy="552090"/>
                <wp:effectExtent l="0" t="0" r="18415" b="19685"/>
                <wp:wrapNone/>
                <wp:docPr id="15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9665" id="Rectangle 294" o:spid="_x0000_s1026" style="position:absolute;margin-left:433.35pt;margin-top:.55pt;width:85.6pt;height:4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MSIwIAAD8EAAAOAAAAZHJzL2Uyb0RvYy54bWysU9tuEzEQfUfiHyy/k70oW5p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"/>
            </w:pict>
          </mc:Fallback>
        </mc:AlternateContent>
      </w: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P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4340A5" w:rsidRDefault="004340A5" w:rsidP="00FE063F">
      <w:pPr>
        <w:pStyle w:val="ListParagraph"/>
        <w:numPr>
          <w:ilvl w:val="0"/>
          <w:numId w:val="43"/>
        </w:numPr>
        <w:ind w:left="567" w:hanging="567"/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Calculate the total current in the circuit. </w:t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(2 marks)</w:t>
      </w:r>
    </w:p>
    <w:p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:rsidR="00FE063F" w:rsidRDefault="00B22DF7">
      <w:pPr>
        <w:spacing w:after="200" w:line="276" w:lineRule="auto"/>
        <w:rPr>
          <w:rFonts w:ascii="Arial" w:hAnsi="Arial" w:cs="Arial"/>
          <w:lang w:val="en-AU" w:eastAsia="en-AU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EDDE4" wp14:editId="49632162">
                <wp:simplePos x="0" y="0"/>
                <wp:positionH relativeFrom="column">
                  <wp:posOffset>5563930</wp:posOffset>
                </wp:positionH>
                <wp:positionV relativeFrom="paragraph">
                  <wp:posOffset>3762</wp:posOffset>
                </wp:positionV>
                <wp:extent cx="1086928" cy="552090"/>
                <wp:effectExtent l="0" t="0" r="18415" b="19685"/>
                <wp:wrapNone/>
                <wp:docPr id="16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6E3A" id="Rectangle 294" o:spid="_x0000_s1026" style="position:absolute;margin-left:438.1pt;margin-top:.3pt;width:85.6pt;height:4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PDIwIAAD8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"/>
            </w:pict>
          </mc:Fallback>
        </mc:AlternateContent>
      </w:r>
      <w:r w:rsidR="00FE063F">
        <w:rPr>
          <w:rFonts w:ascii="Arial" w:hAnsi="Arial" w:cs="Arial"/>
        </w:rPr>
        <w:br w:type="page"/>
      </w:r>
    </w:p>
    <w:p w:rsidR="004340A5" w:rsidRPr="00BF4142" w:rsidRDefault="00BF4142" w:rsidP="00FE063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(d)</w:t>
      </w:r>
      <w:r w:rsidR="00FE063F">
        <w:rPr>
          <w:rFonts w:ascii="Arial" w:hAnsi="Arial" w:cs="Arial"/>
        </w:rPr>
        <w:tab/>
      </w:r>
      <w:r w:rsidR="004340A5" w:rsidRPr="00BF4142">
        <w:rPr>
          <w:rFonts w:ascii="Arial" w:hAnsi="Arial" w:cs="Arial"/>
        </w:rPr>
        <w:t>The students then used a voltmeter to measure the potenti</w:t>
      </w:r>
      <w:r>
        <w:rPr>
          <w:rFonts w:ascii="Arial" w:hAnsi="Arial" w:cs="Arial"/>
        </w:rPr>
        <w:t>al difference across</w:t>
      </w:r>
      <w:r w:rsidR="00A24CFC">
        <w:rPr>
          <w:rFonts w:ascii="Arial" w:hAnsi="Arial" w:cs="Arial"/>
        </w:rPr>
        <w:br/>
      </w:r>
      <w:r>
        <w:rPr>
          <w:rFonts w:ascii="Arial" w:hAnsi="Arial" w:cs="Arial"/>
        </w:rPr>
        <w:t xml:space="preserve">the </w:t>
      </w:r>
      <w:r w:rsidR="004340A5" w:rsidRPr="00BF4142">
        <w:rPr>
          <w:rFonts w:ascii="Arial" w:hAnsi="Arial" w:cs="Arial"/>
        </w:rPr>
        <w:t>50.0 Ω resistor.</w:t>
      </w:r>
    </w:p>
    <w:p w:rsidR="004340A5" w:rsidRPr="007449F3" w:rsidRDefault="004340A5" w:rsidP="00AC73F6">
      <w:pPr>
        <w:pStyle w:val="ListParagraph"/>
        <w:ind w:left="0"/>
        <w:rPr>
          <w:rFonts w:ascii="Arial" w:hAnsi="Arial" w:cs="Arial"/>
          <w:sz w:val="16"/>
        </w:rPr>
      </w:pPr>
    </w:p>
    <w:p w:rsidR="004340A5" w:rsidRDefault="00BF4142" w:rsidP="004340A5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diagram on page </w:t>
      </w:r>
      <w:r w:rsidR="00FE063F">
        <w:rPr>
          <w:rFonts w:ascii="Arial" w:hAnsi="Arial" w:cs="Arial"/>
        </w:rPr>
        <w:t>8</w:t>
      </w:r>
      <w:r w:rsidR="004340A5" w:rsidRPr="004340A5">
        <w:rPr>
          <w:rFonts w:ascii="Arial" w:hAnsi="Arial" w:cs="Arial"/>
        </w:rPr>
        <w:t xml:space="preserve">, draw how they </w:t>
      </w:r>
      <w:r w:rsidR="006054E9">
        <w:rPr>
          <w:rFonts w:ascii="Arial" w:hAnsi="Arial" w:cs="Arial"/>
        </w:rPr>
        <w:t xml:space="preserve">would have </w:t>
      </w:r>
      <w:r w:rsidR="004340A5" w:rsidRPr="004340A5">
        <w:rPr>
          <w:rFonts w:ascii="Arial" w:hAnsi="Arial" w:cs="Arial"/>
        </w:rPr>
        <w:t>connected the voltmeter to the circuit.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40A5" w:rsidRPr="004340A5">
        <w:rPr>
          <w:rFonts w:ascii="Arial" w:hAnsi="Arial" w:cs="Arial"/>
        </w:rPr>
        <w:t>(1 mark)</w:t>
      </w:r>
    </w:p>
    <w:p w:rsidR="004340A5" w:rsidRPr="007449F3" w:rsidRDefault="004340A5" w:rsidP="004340A5">
      <w:pPr>
        <w:rPr>
          <w:rFonts w:ascii="Arial" w:hAnsi="Arial" w:cs="Arial"/>
          <w:sz w:val="16"/>
        </w:rPr>
      </w:pPr>
    </w:p>
    <w:p w:rsidR="004340A5" w:rsidRPr="004340A5" w:rsidRDefault="004340A5" w:rsidP="004340A5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Calculate the potential difference across the 50.0 Ω resistor. </w:t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(2 marks)</w:t>
      </w:r>
    </w:p>
    <w:p w:rsidR="004340A5" w:rsidRDefault="004340A5" w:rsidP="004340A5">
      <w:pPr>
        <w:rPr>
          <w:rFonts w:ascii="Arial" w:hAnsi="Arial" w:cs="Arial"/>
        </w:rPr>
      </w:pPr>
    </w:p>
    <w:p w:rsidR="004340A5" w:rsidRDefault="00B22DF7" w:rsidP="004340A5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E678F" wp14:editId="0A979319">
                <wp:simplePos x="0" y="0"/>
                <wp:positionH relativeFrom="column">
                  <wp:posOffset>5374257</wp:posOffset>
                </wp:positionH>
                <wp:positionV relativeFrom="paragraph">
                  <wp:posOffset>8998</wp:posOffset>
                </wp:positionV>
                <wp:extent cx="1086928" cy="552090"/>
                <wp:effectExtent l="0" t="0" r="18415" b="19685"/>
                <wp:wrapNone/>
                <wp:docPr id="17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48252" id="Rectangle 294" o:spid="_x0000_s1026" style="position:absolute;margin-left:423.15pt;margin-top:.7pt;width:85.6pt;height:4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"/>
            </w:pict>
          </mc:Fallback>
        </mc:AlternateContent>
      </w:r>
    </w:p>
    <w:p w:rsidR="004340A5" w:rsidRDefault="004340A5" w:rsidP="004340A5">
      <w:pPr>
        <w:rPr>
          <w:rFonts w:ascii="Arial" w:hAnsi="Arial" w:cs="Arial"/>
        </w:rPr>
      </w:pPr>
    </w:p>
    <w:p w:rsidR="004340A5" w:rsidRDefault="004340A5" w:rsidP="004340A5">
      <w:pPr>
        <w:rPr>
          <w:rFonts w:ascii="Arial" w:hAnsi="Arial" w:cs="Arial"/>
        </w:rPr>
      </w:pPr>
    </w:p>
    <w:p w:rsidR="00221F61" w:rsidRDefault="00221F61" w:rsidP="004340A5">
      <w:pPr>
        <w:rPr>
          <w:rFonts w:ascii="Arial" w:hAnsi="Arial" w:cs="Arial"/>
        </w:rPr>
      </w:pPr>
    </w:p>
    <w:p w:rsidR="00221F61" w:rsidRDefault="00221F61" w:rsidP="004340A5">
      <w:pPr>
        <w:rPr>
          <w:rFonts w:ascii="Arial" w:hAnsi="Arial" w:cs="Arial"/>
        </w:rPr>
      </w:pPr>
    </w:p>
    <w:p w:rsidR="00221F61" w:rsidRDefault="00221F61" w:rsidP="004340A5">
      <w:pPr>
        <w:rPr>
          <w:rFonts w:ascii="Arial" w:hAnsi="Arial" w:cs="Arial"/>
        </w:rPr>
      </w:pPr>
    </w:p>
    <w:p w:rsidR="004340A5" w:rsidRDefault="004340A5" w:rsidP="004340A5">
      <w:pPr>
        <w:rPr>
          <w:rFonts w:ascii="Arial" w:hAnsi="Arial" w:cs="Arial"/>
        </w:rPr>
      </w:pPr>
    </w:p>
    <w:p w:rsidR="004340A5" w:rsidRPr="004340A5" w:rsidRDefault="004340A5" w:rsidP="004340A5">
      <w:pPr>
        <w:rPr>
          <w:rFonts w:ascii="Arial" w:hAnsi="Arial" w:cs="Arial"/>
        </w:rPr>
      </w:pPr>
      <w:r w:rsidRPr="004340A5">
        <w:rPr>
          <w:rFonts w:ascii="Arial" w:hAnsi="Arial" w:cs="Arial"/>
        </w:rPr>
        <w:t>(e)</w:t>
      </w:r>
      <w:r w:rsidR="00FE063F">
        <w:rPr>
          <w:rFonts w:ascii="Arial" w:hAnsi="Arial" w:cs="Arial"/>
        </w:rPr>
        <w:tab/>
      </w:r>
      <w:r w:rsidRPr="004340A5">
        <w:rPr>
          <w:rFonts w:ascii="Arial" w:hAnsi="Arial" w:cs="Arial"/>
        </w:rPr>
        <w:t xml:space="preserve">Determine the power dispersed in the 50.0 Ω resistor. </w:t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(2 marks)</w:t>
      </w:r>
    </w:p>
    <w:p w:rsidR="00AD60A8" w:rsidRDefault="00AD60A8" w:rsidP="00AD60A8"/>
    <w:p w:rsidR="00AD60A8" w:rsidRPr="000432CE" w:rsidRDefault="00B22DF7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AB077" wp14:editId="61C0A9DC">
                <wp:simplePos x="0" y="0"/>
                <wp:positionH relativeFrom="column">
                  <wp:posOffset>5529065</wp:posOffset>
                </wp:positionH>
                <wp:positionV relativeFrom="paragraph">
                  <wp:posOffset>7069</wp:posOffset>
                </wp:positionV>
                <wp:extent cx="1086928" cy="552090"/>
                <wp:effectExtent l="0" t="0" r="18415" b="19685"/>
                <wp:wrapNone/>
                <wp:docPr id="1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A0B91" id="Rectangle 294" o:spid="_x0000_s1026" style="position:absolute;margin-left:435.35pt;margin-top:.55pt;width:85.6pt;height:4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"/>
            </w:pict>
          </mc:Fallback>
        </mc:AlternateContent>
      </w:r>
    </w:p>
    <w:p w:rsidR="00980F2F" w:rsidRPr="000432CE" w:rsidRDefault="00980F2F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:rsidR="00980F2F" w:rsidRDefault="00980F2F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:rsidR="00221F61" w:rsidRDefault="00221F61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:rsidR="00221F61" w:rsidRPr="000432CE" w:rsidRDefault="00221F61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:rsidR="005A1B69" w:rsidRDefault="005A1B69" w:rsidP="004034E6">
      <w:pPr>
        <w:spacing w:line="276" w:lineRule="auto"/>
        <w:rPr>
          <w:rFonts w:ascii="Arial" w:hAnsi="Arial" w:cs="Arial"/>
          <w:b/>
          <w:color w:val="000000"/>
        </w:rPr>
      </w:pPr>
    </w:p>
    <w:p w:rsidR="00FE063F" w:rsidRDefault="00FE063F" w:rsidP="004034E6">
      <w:pPr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 15.</w:t>
      </w:r>
    </w:p>
    <w:p w:rsidR="005A1B69" w:rsidRDefault="00E8509A" w:rsidP="004034E6">
      <w:pPr>
        <w:spacing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a)</w:t>
      </w:r>
      <w:r w:rsidR="00A24CFC">
        <w:rPr>
          <w:rFonts w:ascii="Arial" w:hAnsi="Arial" w:cs="Arial"/>
          <w:b/>
          <w:color w:val="000000"/>
        </w:rPr>
        <w:tab/>
      </w:r>
      <w:r w:rsidR="005A1B69" w:rsidRPr="00E8509A">
        <w:rPr>
          <w:rFonts w:ascii="Arial" w:hAnsi="Arial" w:cs="Arial"/>
          <w:color w:val="000000"/>
        </w:rPr>
        <w:t xml:space="preserve">Draw a circuit containing a power supply, a globe, a closed switch and a fuse. Include </w:t>
      </w:r>
      <w:r w:rsidR="00131C6D">
        <w:rPr>
          <w:rFonts w:ascii="Arial" w:hAnsi="Arial" w:cs="Arial"/>
          <w:color w:val="000000"/>
        </w:rPr>
        <w:t xml:space="preserve">in your diagram </w:t>
      </w:r>
      <w:r w:rsidR="005A1B69" w:rsidRPr="00E8509A">
        <w:rPr>
          <w:rFonts w:ascii="Arial" w:hAnsi="Arial" w:cs="Arial"/>
          <w:color w:val="000000"/>
        </w:rPr>
        <w:t>a bare piece of wire which short circuits</w:t>
      </w:r>
      <w:r w:rsidRPr="00E8509A">
        <w:rPr>
          <w:rFonts w:ascii="Arial" w:hAnsi="Arial" w:cs="Arial"/>
          <w:color w:val="000000"/>
        </w:rPr>
        <w:t xml:space="preserve"> the globe, that is, </w:t>
      </w:r>
      <w:r>
        <w:rPr>
          <w:rFonts w:ascii="Arial" w:hAnsi="Arial" w:cs="Arial"/>
          <w:color w:val="000000"/>
        </w:rPr>
        <w:t>stops the globe from glowing</w:t>
      </w:r>
      <w:r w:rsidR="00131C6D">
        <w:rPr>
          <w:rFonts w:ascii="Arial" w:hAnsi="Arial" w:cs="Arial"/>
          <w:color w:val="000000"/>
        </w:rPr>
        <w:t>.</w:t>
      </w:r>
      <w:r w:rsidR="00A24CFC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  <w:t>(2 marks)</w:t>
      </w:r>
    </w:p>
    <w:p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:rsidR="00131C6D" w:rsidRDefault="00131C6D" w:rsidP="004034E6">
      <w:pPr>
        <w:spacing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  <w:r w:rsidR="00A24CFC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Use dot points to explain why the fuse may blow in this short circuit situation.</w:t>
      </w:r>
      <w:r w:rsidR="00A24CF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="00646C6D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marks)</w:t>
      </w:r>
    </w:p>
    <w:p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:rsidR="00AC73F6" w:rsidRDefault="00AC73F6" w:rsidP="004034E6">
      <w:pPr>
        <w:spacing w:line="276" w:lineRule="auto"/>
        <w:rPr>
          <w:rFonts w:ascii="Arial" w:hAnsi="Arial" w:cs="Arial"/>
          <w:color w:val="000000"/>
        </w:rPr>
      </w:pPr>
    </w:p>
    <w:p w:rsidR="00AC73F6" w:rsidRDefault="00AC73F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AC73F6" w:rsidRDefault="00AC73F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:rsidR="006054E9" w:rsidRDefault="006054E9" w:rsidP="004034E6">
      <w:pPr>
        <w:spacing w:line="276" w:lineRule="auto"/>
        <w:rPr>
          <w:rFonts w:ascii="Arial" w:hAnsi="Arial" w:cs="Arial"/>
          <w:color w:val="000000"/>
        </w:rPr>
      </w:pPr>
    </w:p>
    <w:p w:rsidR="007449F3" w:rsidRDefault="007449F3" w:rsidP="004034E6">
      <w:pPr>
        <w:spacing w:line="276" w:lineRule="auto"/>
        <w:rPr>
          <w:rFonts w:ascii="Arial" w:hAnsi="Arial" w:cs="Arial"/>
          <w:color w:val="000000"/>
        </w:rPr>
      </w:pPr>
    </w:p>
    <w:p w:rsidR="005728CA" w:rsidRDefault="002142AE" w:rsidP="004034E6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END OF TEST, PLEASE CHECK YOUR ANSWERS</w:t>
      </w:r>
    </w:p>
    <w:sectPr w:rsidR="005728CA" w:rsidSect="004034E6">
      <w:footerReference w:type="default" r:id="rId18"/>
      <w:pgSz w:w="11906" w:h="16838"/>
      <w:pgMar w:top="993" w:right="566" w:bottom="426" w:left="993" w:header="56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E3A" w:rsidRDefault="00517E3A" w:rsidP="002E0600">
      <w:r>
        <w:separator/>
      </w:r>
    </w:p>
  </w:endnote>
  <w:endnote w:type="continuationSeparator" w:id="0">
    <w:p w:rsidR="00517E3A" w:rsidRDefault="00517E3A" w:rsidP="002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758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3C0" w:rsidRDefault="000B33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4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E3A" w:rsidRDefault="00517E3A" w:rsidP="002E0600">
      <w:r>
        <w:separator/>
      </w:r>
    </w:p>
  </w:footnote>
  <w:footnote w:type="continuationSeparator" w:id="0">
    <w:p w:rsidR="00517E3A" w:rsidRDefault="00517E3A" w:rsidP="002E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DB8"/>
    <w:multiLevelType w:val="hybridMultilevel"/>
    <w:tmpl w:val="18BE9E4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E9E"/>
    <w:multiLevelType w:val="hybridMultilevel"/>
    <w:tmpl w:val="FADC54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449D"/>
    <w:multiLevelType w:val="hybridMultilevel"/>
    <w:tmpl w:val="1BE0D478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3" w15:restartNumberingAfterBreak="0">
    <w:nsid w:val="0C7523BE"/>
    <w:multiLevelType w:val="hybridMultilevel"/>
    <w:tmpl w:val="5A1C6EE2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D05CD"/>
    <w:multiLevelType w:val="hybridMultilevel"/>
    <w:tmpl w:val="F96A1E6C"/>
    <w:lvl w:ilvl="0" w:tplc="CFA0C8B8">
      <w:start w:val="1"/>
      <w:numFmt w:val="lowerLetter"/>
      <w:lvlText w:val="%1."/>
      <w:lvlJc w:val="left"/>
      <w:pPr>
        <w:tabs>
          <w:tab w:val="num" w:pos="5040"/>
        </w:tabs>
        <w:ind w:left="5040" w:hanging="46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B345A"/>
    <w:multiLevelType w:val="hybridMultilevel"/>
    <w:tmpl w:val="374E34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74027"/>
    <w:multiLevelType w:val="hybridMultilevel"/>
    <w:tmpl w:val="BDD664B4"/>
    <w:lvl w:ilvl="0" w:tplc="0DDAC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B1888"/>
    <w:multiLevelType w:val="hybridMultilevel"/>
    <w:tmpl w:val="A49ED1D4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618B"/>
    <w:multiLevelType w:val="hybridMultilevel"/>
    <w:tmpl w:val="9640B324"/>
    <w:lvl w:ilvl="0" w:tplc="D4A2EC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B1261"/>
    <w:multiLevelType w:val="hybridMultilevel"/>
    <w:tmpl w:val="E5AED9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F5FBF"/>
    <w:multiLevelType w:val="hybridMultilevel"/>
    <w:tmpl w:val="72E4302C"/>
    <w:lvl w:ilvl="0" w:tplc="7BE699F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2D430F35"/>
    <w:multiLevelType w:val="hybridMultilevel"/>
    <w:tmpl w:val="2F80BC5A"/>
    <w:lvl w:ilvl="0" w:tplc="611A7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60267"/>
    <w:multiLevelType w:val="hybridMultilevel"/>
    <w:tmpl w:val="385EB882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7B7108"/>
    <w:multiLevelType w:val="singleLevel"/>
    <w:tmpl w:val="3BEAD8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14" w15:restartNumberingAfterBreak="0">
    <w:nsid w:val="325F213E"/>
    <w:multiLevelType w:val="hybridMultilevel"/>
    <w:tmpl w:val="05EA21A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C18C0"/>
    <w:multiLevelType w:val="hybridMultilevel"/>
    <w:tmpl w:val="B7BC5AB0"/>
    <w:lvl w:ilvl="0" w:tplc="CE5408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663D2"/>
    <w:multiLevelType w:val="hybridMultilevel"/>
    <w:tmpl w:val="3E8286EE"/>
    <w:lvl w:ilvl="0" w:tplc="0C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B021E"/>
    <w:multiLevelType w:val="hybridMultilevel"/>
    <w:tmpl w:val="E2A0DA82"/>
    <w:lvl w:ilvl="0" w:tplc="3998D7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3EE2"/>
    <w:multiLevelType w:val="hybridMultilevel"/>
    <w:tmpl w:val="5A1C6EE2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7110E5"/>
    <w:multiLevelType w:val="hybridMultilevel"/>
    <w:tmpl w:val="7FAA14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D7750"/>
    <w:multiLevelType w:val="hybridMultilevel"/>
    <w:tmpl w:val="5082F9E6"/>
    <w:lvl w:ilvl="0" w:tplc="215050FC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5FB6E8C"/>
    <w:multiLevelType w:val="hybridMultilevel"/>
    <w:tmpl w:val="287C88A0"/>
    <w:lvl w:ilvl="0" w:tplc="79BEEE50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7233B6"/>
    <w:multiLevelType w:val="hybridMultilevel"/>
    <w:tmpl w:val="FEB4FA58"/>
    <w:lvl w:ilvl="0" w:tplc="FA96DD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86169"/>
    <w:multiLevelType w:val="hybridMultilevel"/>
    <w:tmpl w:val="1BE0D47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FD4BB2"/>
    <w:multiLevelType w:val="hybridMultilevel"/>
    <w:tmpl w:val="F10AC7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0423E"/>
    <w:multiLevelType w:val="hybridMultilevel"/>
    <w:tmpl w:val="623AB05E"/>
    <w:lvl w:ilvl="0" w:tplc="B178B75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A46BE"/>
    <w:multiLevelType w:val="hybridMultilevel"/>
    <w:tmpl w:val="7BC25E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9165F"/>
    <w:multiLevelType w:val="hybridMultilevel"/>
    <w:tmpl w:val="5D2AA92A"/>
    <w:lvl w:ilvl="0" w:tplc="B3F450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3047D"/>
    <w:multiLevelType w:val="hybridMultilevel"/>
    <w:tmpl w:val="33ACCC8C"/>
    <w:lvl w:ilvl="0" w:tplc="0360BD72">
      <w:start w:val="1"/>
      <w:numFmt w:val="lowerLetter"/>
      <w:lvlText w:val="%1)"/>
      <w:lvlJc w:val="left"/>
      <w:pPr>
        <w:ind w:left="7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C61270B"/>
    <w:multiLevelType w:val="hybridMultilevel"/>
    <w:tmpl w:val="17964D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30362"/>
    <w:multiLevelType w:val="hybridMultilevel"/>
    <w:tmpl w:val="9F7610BE"/>
    <w:lvl w:ilvl="0" w:tplc="53B00D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677102"/>
    <w:multiLevelType w:val="multilevel"/>
    <w:tmpl w:val="15887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015E0F"/>
    <w:multiLevelType w:val="hybridMultilevel"/>
    <w:tmpl w:val="6DB08D24"/>
    <w:lvl w:ilvl="0" w:tplc="0BB4381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3" w15:restartNumberingAfterBreak="0">
    <w:nsid w:val="76DA6610"/>
    <w:multiLevelType w:val="hybridMultilevel"/>
    <w:tmpl w:val="902663C0"/>
    <w:lvl w:ilvl="0" w:tplc="0C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F601BF"/>
    <w:multiLevelType w:val="hybridMultilevel"/>
    <w:tmpl w:val="1BE0D47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AC503E"/>
    <w:multiLevelType w:val="hybridMultilevel"/>
    <w:tmpl w:val="11D2E500"/>
    <w:lvl w:ilvl="0" w:tplc="4CE0BDDC">
      <w:start w:val="3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55D8C"/>
    <w:multiLevelType w:val="hybridMultilevel"/>
    <w:tmpl w:val="22F45C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52BFC"/>
    <w:multiLevelType w:val="hybridMultilevel"/>
    <w:tmpl w:val="FADC54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16D7C"/>
    <w:multiLevelType w:val="hybridMultilevel"/>
    <w:tmpl w:val="B254CC2E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8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32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3"/>
  </w:num>
  <w:num w:numId="14">
    <w:abstractNumId w:val="34"/>
  </w:num>
  <w:num w:numId="15">
    <w:abstractNumId w:val="13"/>
    <w:lvlOverride w:ilvl="0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8"/>
  </w:num>
  <w:num w:numId="19">
    <w:abstractNumId w:val="22"/>
  </w:num>
  <w:num w:numId="20">
    <w:abstractNumId w:val="17"/>
  </w:num>
  <w:num w:numId="21">
    <w:abstractNumId w:val="6"/>
  </w:num>
  <w:num w:numId="22">
    <w:abstractNumId w:val="11"/>
  </w:num>
  <w:num w:numId="23">
    <w:abstractNumId w:val="5"/>
  </w:num>
  <w:num w:numId="24">
    <w:abstractNumId w:val="19"/>
  </w:num>
  <w:num w:numId="25">
    <w:abstractNumId w:val="24"/>
  </w:num>
  <w:num w:numId="26">
    <w:abstractNumId w:val="36"/>
  </w:num>
  <w:num w:numId="27">
    <w:abstractNumId w:val="10"/>
  </w:num>
  <w:num w:numId="28">
    <w:abstractNumId w:val="26"/>
  </w:num>
  <w:num w:numId="29">
    <w:abstractNumId w:val="39"/>
  </w:num>
  <w:num w:numId="30">
    <w:abstractNumId w:val="16"/>
  </w:num>
  <w:num w:numId="31">
    <w:abstractNumId w:val="28"/>
  </w:num>
  <w:num w:numId="32">
    <w:abstractNumId w:val="9"/>
  </w:num>
  <w:num w:numId="33">
    <w:abstractNumId w:val="7"/>
  </w:num>
  <w:num w:numId="34">
    <w:abstractNumId w:val="0"/>
  </w:num>
  <w:num w:numId="35">
    <w:abstractNumId w:val="35"/>
  </w:num>
  <w:num w:numId="36">
    <w:abstractNumId w:val="1"/>
  </w:num>
  <w:num w:numId="37">
    <w:abstractNumId w:val="37"/>
  </w:num>
  <w:num w:numId="38">
    <w:abstractNumId w:val="29"/>
  </w:num>
  <w:num w:numId="39">
    <w:abstractNumId w:val="21"/>
  </w:num>
  <w:num w:numId="40">
    <w:abstractNumId w:val="20"/>
  </w:num>
  <w:num w:numId="41">
    <w:abstractNumId w:val="14"/>
  </w:num>
  <w:num w:numId="42">
    <w:abstractNumId w:val="25"/>
  </w:num>
  <w:num w:numId="43">
    <w:abstractNumId w:val="2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036F6"/>
    <w:rsid w:val="00023AA4"/>
    <w:rsid w:val="00035284"/>
    <w:rsid w:val="00037290"/>
    <w:rsid w:val="000432CE"/>
    <w:rsid w:val="00043FE7"/>
    <w:rsid w:val="00047BD5"/>
    <w:rsid w:val="000529E7"/>
    <w:rsid w:val="00096C7A"/>
    <w:rsid w:val="000B3283"/>
    <w:rsid w:val="000B33C0"/>
    <w:rsid w:val="000D23C5"/>
    <w:rsid w:val="000D3B27"/>
    <w:rsid w:val="000D63F2"/>
    <w:rsid w:val="000E7BD3"/>
    <w:rsid w:val="000F3536"/>
    <w:rsid w:val="00120E79"/>
    <w:rsid w:val="00131C6D"/>
    <w:rsid w:val="001342E0"/>
    <w:rsid w:val="001363EF"/>
    <w:rsid w:val="001A5445"/>
    <w:rsid w:val="001B4A07"/>
    <w:rsid w:val="001C7A8C"/>
    <w:rsid w:val="001D486A"/>
    <w:rsid w:val="001E06B4"/>
    <w:rsid w:val="001E7C97"/>
    <w:rsid w:val="001F3AE4"/>
    <w:rsid w:val="002142AE"/>
    <w:rsid w:val="0022151A"/>
    <w:rsid w:val="00221F61"/>
    <w:rsid w:val="002238D1"/>
    <w:rsid w:val="00231AD9"/>
    <w:rsid w:val="00241A0E"/>
    <w:rsid w:val="002425A5"/>
    <w:rsid w:val="00244ADA"/>
    <w:rsid w:val="0025101A"/>
    <w:rsid w:val="0025181B"/>
    <w:rsid w:val="002519BD"/>
    <w:rsid w:val="0027245A"/>
    <w:rsid w:val="00294AC0"/>
    <w:rsid w:val="002A1332"/>
    <w:rsid w:val="002A640E"/>
    <w:rsid w:val="002A70DD"/>
    <w:rsid w:val="002B25F9"/>
    <w:rsid w:val="002C36CE"/>
    <w:rsid w:val="002E0600"/>
    <w:rsid w:val="002E3181"/>
    <w:rsid w:val="002F23E0"/>
    <w:rsid w:val="002F3063"/>
    <w:rsid w:val="00312940"/>
    <w:rsid w:val="00321112"/>
    <w:rsid w:val="00336407"/>
    <w:rsid w:val="00350CB5"/>
    <w:rsid w:val="00350D2E"/>
    <w:rsid w:val="003519A4"/>
    <w:rsid w:val="00353234"/>
    <w:rsid w:val="00360E23"/>
    <w:rsid w:val="00364AB4"/>
    <w:rsid w:val="003658DB"/>
    <w:rsid w:val="003924E5"/>
    <w:rsid w:val="003A098F"/>
    <w:rsid w:val="003A7840"/>
    <w:rsid w:val="003D673F"/>
    <w:rsid w:val="003F3435"/>
    <w:rsid w:val="004034E6"/>
    <w:rsid w:val="00410E65"/>
    <w:rsid w:val="00415828"/>
    <w:rsid w:val="00422CB3"/>
    <w:rsid w:val="00431B5B"/>
    <w:rsid w:val="004340A5"/>
    <w:rsid w:val="00454F14"/>
    <w:rsid w:val="0046573C"/>
    <w:rsid w:val="00471773"/>
    <w:rsid w:val="00475D7A"/>
    <w:rsid w:val="0048515E"/>
    <w:rsid w:val="00485ADD"/>
    <w:rsid w:val="00486B93"/>
    <w:rsid w:val="00495DE3"/>
    <w:rsid w:val="004A7D6D"/>
    <w:rsid w:val="004C3019"/>
    <w:rsid w:val="004C55FA"/>
    <w:rsid w:val="004D5898"/>
    <w:rsid w:val="004E0036"/>
    <w:rsid w:val="004E3A8C"/>
    <w:rsid w:val="004F22E4"/>
    <w:rsid w:val="00502838"/>
    <w:rsid w:val="00517E3A"/>
    <w:rsid w:val="00521C58"/>
    <w:rsid w:val="00521DBA"/>
    <w:rsid w:val="00525035"/>
    <w:rsid w:val="00551551"/>
    <w:rsid w:val="00557857"/>
    <w:rsid w:val="005728CA"/>
    <w:rsid w:val="005746EF"/>
    <w:rsid w:val="005A1B69"/>
    <w:rsid w:val="005B7F0D"/>
    <w:rsid w:val="005D1151"/>
    <w:rsid w:val="005E6BC8"/>
    <w:rsid w:val="005F0E13"/>
    <w:rsid w:val="00604143"/>
    <w:rsid w:val="006054E9"/>
    <w:rsid w:val="00616568"/>
    <w:rsid w:val="006174F8"/>
    <w:rsid w:val="00627290"/>
    <w:rsid w:val="00627EA5"/>
    <w:rsid w:val="00643864"/>
    <w:rsid w:val="00646C6D"/>
    <w:rsid w:val="006748C1"/>
    <w:rsid w:val="00680AC2"/>
    <w:rsid w:val="006A0CE6"/>
    <w:rsid w:val="006A748F"/>
    <w:rsid w:val="006C7FBF"/>
    <w:rsid w:val="006E1C29"/>
    <w:rsid w:val="006F3242"/>
    <w:rsid w:val="006F72B1"/>
    <w:rsid w:val="00702821"/>
    <w:rsid w:val="00736FBB"/>
    <w:rsid w:val="007449F3"/>
    <w:rsid w:val="00753993"/>
    <w:rsid w:val="007549CC"/>
    <w:rsid w:val="007B1582"/>
    <w:rsid w:val="007C0C27"/>
    <w:rsid w:val="007E7593"/>
    <w:rsid w:val="00816A3C"/>
    <w:rsid w:val="00820951"/>
    <w:rsid w:val="00827FA0"/>
    <w:rsid w:val="00836064"/>
    <w:rsid w:val="0086793D"/>
    <w:rsid w:val="008A31A1"/>
    <w:rsid w:val="008C0258"/>
    <w:rsid w:val="008C050F"/>
    <w:rsid w:val="008C3358"/>
    <w:rsid w:val="008C493D"/>
    <w:rsid w:val="008D0A2E"/>
    <w:rsid w:val="008E2BC4"/>
    <w:rsid w:val="009141C6"/>
    <w:rsid w:val="00947339"/>
    <w:rsid w:val="0097404B"/>
    <w:rsid w:val="00976033"/>
    <w:rsid w:val="00980F2F"/>
    <w:rsid w:val="00994D3A"/>
    <w:rsid w:val="00996BAA"/>
    <w:rsid w:val="009A29CE"/>
    <w:rsid w:val="009A2EBA"/>
    <w:rsid w:val="00A015D9"/>
    <w:rsid w:val="00A21B31"/>
    <w:rsid w:val="00A24CFC"/>
    <w:rsid w:val="00A41204"/>
    <w:rsid w:val="00A44D82"/>
    <w:rsid w:val="00A46F8B"/>
    <w:rsid w:val="00A61D2B"/>
    <w:rsid w:val="00A63B0C"/>
    <w:rsid w:val="00A9256C"/>
    <w:rsid w:val="00AB42D8"/>
    <w:rsid w:val="00AB6431"/>
    <w:rsid w:val="00AB6C92"/>
    <w:rsid w:val="00AC03CE"/>
    <w:rsid w:val="00AC73F6"/>
    <w:rsid w:val="00AD289A"/>
    <w:rsid w:val="00AD4368"/>
    <w:rsid w:val="00AD60A8"/>
    <w:rsid w:val="00AD6208"/>
    <w:rsid w:val="00AF46A2"/>
    <w:rsid w:val="00AF4ED4"/>
    <w:rsid w:val="00B00579"/>
    <w:rsid w:val="00B22DF7"/>
    <w:rsid w:val="00B24374"/>
    <w:rsid w:val="00B31025"/>
    <w:rsid w:val="00B61118"/>
    <w:rsid w:val="00B71C26"/>
    <w:rsid w:val="00BC59EF"/>
    <w:rsid w:val="00BD0909"/>
    <w:rsid w:val="00BD3FA8"/>
    <w:rsid w:val="00BF4142"/>
    <w:rsid w:val="00C0628E"/>
    <w:rsid w:val="00C2024F"/>
    <w:rsid w:val="00C819FA"/>
    <w:rsid w:val="00C8386D"/>
    <w:rsid w:val="00C92E10"/>
    <w:rsid w:val="00C93521"/>
    <w:rsid w:val="00CA6878"/>
    <w:rsid w:val="00CC42ED"/>
    <w:rsid w:val="00CC547F"/>
    <w:rsid w:val="00CD06B2"/>
    <w:rsid w:val="00CD1D89"/>
    <w:rsid w:val="00CF7852"/>
    <w:rsid w:val="00D33CD9"/>
    <w:rsid w:val="00D34325"/>
    <w:rsid w:val="00D53C54"/>
    <w:rsid w:val="00D62D1C"/>
    <w:rsid w:val="00D66CF3"/>
    <w:rsid w:val="00D71CC3"/>
    <w:rsid w:val="00D75989"/>
    <w:rsid w:val="00D82D1E"/>
    <w:rsid w:val="00D917F5"/>
    <w:rsid w:val="00DA3429"/>
    <w:rsid w:val="00DA7AA2"/>
    <w:rsid w:val="00DC62BE"/>
    <w:rsid w:val="00DE4ACA"/>
    <w:rsid w:val="00DF0CD7"/>
    <w:rsid w:val="00E30B94"/>
    <w:rsid w:val="00E339D4"/>
    <w:rsid w:val="00E369AF"/>
    <w:rsid w:val="00E629D5"/>
    <w:rsid w:val="00E6448A"/>
    <w:rsid w:val="00E71FA6"/>
    <w:rsid w:val="00E82166"/>
    <w:rsid w:val="00E8509A"/>
    <w:rsid w:val="00E861B0"/>
    <w:rsid w:val="00EB64EC"/>
    <w:rsid w:val="00EC29B2"/>
    <w:rsid w:val="00EC2B56"/>
    <w:rsid w:val="00EC32A5"/>
    <w:rsid w:val="00ED6217"/>
    <w:rsid w:val="00EE2035"/>
    <w:rsid w:val="00F3109F"/>
    <w:rsid w:val="00F319B5"/>
    <w:rsid w:val="00F436FB"/>
    <w:rsid w:val="00F51DC9"/>
    <w:rsid w:val="00FD35AA"/>
    <w:rsid w:val="00FE063F"/>
    <w:rsid w:val="00FE4984"/>
    <w:rsid w:val="00FE4995"/>
    <w:rsid w:val="00FF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8A8D4"/>
  <w15:docId w15:val="{53870526-19B8-4B6C-9080-11C09C79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D4368"/>
    <w:pPr>
      <w:keepNext/>
      <w:outlineLvl w:val="0"/>
    </w:pPr>
    <w:rPr>
      <w:b/>
      <w:bCs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tabs>
        <w:tab w:val="clear" w:pos="720"/>
        <w:tab w:val="num" w:pos="360"/>
      </w:tabs>
      <w:spacing w:before="60" w:after="60"/>
      <w:ind w:left="0" w:firstLine="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8D0A2E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C59EF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D0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A2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D0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8D0A2E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8D0A2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D0A2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D0A2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D0A2E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D0A2E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D0A2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036F6"/>
    <w:pPr>
      <w:suppressAutoHyphens/>
      <w:spacing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D0A2E"/>
    <w:pPr>
      <w:ind w:firstLine="225"/>
    </w:pPr>
  </w:style>
  <w:style w:type="character" w:customStyle="1" w:styleId="i-bodytextitalic">
    <w:name w:val="i - body text italic"/>
    <w:uiPriority w:val="1"/>
    <w:rsid w:val="008D0A2E"/>
    <w:rPr>
      <w:i/>
    </w:rPr>
  </w:style>
  <w:style w:type="character" w:customStyle="1" w:styleId="i-bodytextsubscript">
    <w:name w:val="i - body text subscript"/>
    <w:uiPriority w:val="1"/>
    <w:rsid w:val="008D0A2E"/>
    <w:rPr>
      <w:vertAlign w:val="subscript"/>
    </w:rPr>
  </w:style>
  <w:style w:type="character" w:customStyle="1" w:styleId="i-bodytextsubscriptitalic">
    <w:name w:val="i - body text subscript italic"/>
    <w:uiPriority w:val="1"/>
    <w:rsid w:val="008D0A2E"/>
    <w:rPr>
      <w:i/>
      <w:vertAlign w:val="subscript"/>
    </w:rPr>
  </w:style>
  <w:style w:type="character" w:customStyle="1" w:styleId="i-bodytextsuperscript">
    <w:name w:val="i - body text superscript"/>
    <w:rsid w:val="008D0A2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D0A2E"/>
    <w:rPr>
      <w:i/>
      <w:vertAlign w:val="superscript"/>
    </w:rPr>
  </w:style>
  <w:style w:type="character" w:customStyle="1" w:styleId="i-bodytexturl">
    <w:name w:val="i - body text url"/>
    <w:basedOn w:val="DefaultParagraphFont"/>
    <w:rsid w:val="008D0A2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D0A2E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D0A2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D0A2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D0A2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D0A2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D0A2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D0A2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D0A2E"/>
    <w:rPr>
      <w:b/>
    </w:rPr>
  </w:style>
  <w:style w:type="paragraph" w:customStyle="1" w:styleId="i-footertext">
    <w:name w:val="i - footer text"/>
    <w:basedOn w:val="Normal"/>
    <w:autoRedefine/>
    <w:rsid w:val="008D0A2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D0A2E"/>
    <w:rPr>
      <w:b/>
    </w:rPr>
  </w:style>
  <w:style w:type="character" w:customStyle="1" w:styleId="i-headitalic">
    <w:name w:val="i - head italic"/>
    <w:uiPriority w:val="1"/>
    <w:rsid w:val="008D0A2E"/>
    <w:rPr>
      <w:rFonts w:ascii="Arial" w:hAnsi="Arial"/>
      <w:i/>
    </w:rPr>
  </w:style>
  <w:style w:type="character" w:customStyle="1" w:styleId="i-headsubscript">
    <w:name w:val="i - head subscript"/>
    <w:uiPriority w:val="1"/>
    <w:rsid w:val="008D0A2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D0A2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D0A2E"/>
    <w:rPr>
      <w:color w:val="494949"/>
      <w:sz w:val="22"/>
    </w:rPr>
  </w:style>
  <w:style w:type="paragraph" w:customStyle="1" w:styleId="i-label2">
    <w:name w:val="i - label 2"/>
    <w:rsid w:val="008D0A2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D0A2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D0A2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D0A2E"/>
    <w:rPr>
      <w:b/>
    </w:rPr>
  </w:style>
  <w:style w:type="character" w:customStyle="1" w:styleId="i-labelitalic">
    <w:name w:val="i - label italic"/>
    <w:uiPriority w:val="1"/>
    <w:rsid w:val="008D0A2E"/>
    <w:rPr>
      <w:i/>
    </w:rPr>
  </w:style>
  <w:style w:type="character" w:customStyle="1" w:styleId="i-labelsubscript">
    <w:name w:val="i - label subscript"/>
    <w:uiPriority w:val="1"/>
    <w:rsid w:val="008D0A2E"/>
    <w:rPr>
      <w:vertAlign w:val="subscript"/>
    </w:rPr>
  </w:style>
  <w:style w:type="character" w:customStyle="1" w:styleId="i-labelsuperscript">
    <w:name w:val="i - label superscript"/>
    <w:uiPriority w:val="1"/>
    <w:rsid w:val="008D0A2E"/>
    <w:rPr>
      <w:vertAlign w:val="superscript"/>
    </w:rPr>
  </w:style>
  <w:style w:type="character" w:customStyle="1" w:styleId="i-listbold">
    <w:name w:val="i - list bold"/>
    <w:uiPriority w:val="1"/>
    <w:qFormat/>
    <w:rsid w:val="008D0A2E"/>
    <w:rPr>
      <w:b/>
    </w:rPr>
  </w:style>
  <w:style w:type="character" w:customStyle="1" w:styleId="i-listitalic">
    <w:name w:val="i - list italic"/>
    <w:basedOn w:val="DefaultParagraphFont"/>
    <w:uiPriority w:val="1"/>
    <w:rsid w:val="008D0A2E"/>
    <w:rPr>
      <w:i/>
    </w:rPr>
  </w:style>
  <w:style w:type="character" w:customStyle="1" w:styleId="i-listnumber">
    <w:name w:val="i - list number"/>
    <w:qFormat/>
    <w:rsid w:val="008D0A2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D0A2E"/>
    <w:rPr>
      <w:vertAlign w:val="subscript"/>
    </w:rPr>
  </w:style>
  <w:style w:type="character" w:customStyle="1" w:styleId="i-listsubscriptitalic">
    <w:name w:val="i - list subscript italic"/>
    <w:uiPriority w:val="1"/>
    <w:rsid w:val="008D0A2E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D0A2E"/>
    <w:rPr>
      <w:vertAlign w:val="superscript"/>
    </w:rPr>
  </w:style>
  <w:style w:type="character" w:customStyle="1" w:styleId="i-listsuperscriptitalic">
    <w:name w:val="i - list superscript italic"/>
    <w:uiPriority w:val="1"/>
    <w:rsid w:val="008D0A2E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D0A2E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D0A2E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D0A2E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D0A2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D0A2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D0A2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8D0A2E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D0A2E"/>
    <w:pPr>
      <w:ind w:left="720"/>
    </w:pPr>
  </w:style>
  <w:style w:type="paragraph" w:customStyle="1" w:styleId="i-numberedlist2a">
    <w:name w:val="i - numbered list 2a"/>
    <w:basedOn w:val="i-numberedlist1a"/>
    <w:rsid w:val="008D0A2E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D0A2E"/>
    <w:pPr>
      <w:ind w:left="1038" w:hanging="318"/>
    </w:pPr>
  </w:style>
  <w:style w:type="character" w:customStyle="1" w:styleId="i-safetytextbold">
    <w:name w:val="i - safety text bold"/>
    <w:rsid w:val="008D0A2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D0A2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D0A2E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D0A2E"/>
  </w:style>
  <w:style w:type="paragraph" w:customStyle="1" w:styleId="i-tablecolumnheadalignedleft">
    <w:name w:val="i - table column head aligned left"/>
    <w:basedOn w:val="Normal"/>
    <w:autoRedefine/>
    <w:rsid w:val="008D0A2E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D0A2E"/>
    <w:pPr>
      <w:jc w:val="center"/>
    </w:pPr>
  </w:style>
  <w:style w:type="paragraph" w:customStyle="1" w:styleId="i-tabletext">
    <w:name w:val="i - table text"/>
    <w:autoRedefine/>
    <w:qFormat/>
    <w:rsid w:val="008D0A2E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D0A2E"/>
    <w:pPr>
      <w:jc w:val="center"/>
    </w:pPr>
  </w:style>
  <w:style w:type="character" w:customStyle="1" w:styleId="i-tablenumber">
    <w:name w:val="i - table number"/>
    <w:rsid w:val="008D0A2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D0A2E"/>
    <w:pPr>
      <w:jc w:val="right"/>
    </w:pPr>
    <w:rPr>
      <w:rFonts w:eastAsia="Calibri"/>
    </w:rPr>
  </w:style>
  <w:style w:type="character" w:customStyle="1" w:styleId="i-tabletextbold">
    <w:name w:val="i - table text bold"/>
    <w:rsid w:val="008D0A2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D0A2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D0A2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D0A2E"/>
  </w:style>
  <w:style w:type="character" w:customStyle="1" w:styleId="i-tabletextsubscript">
    <w:name w:val="i - table text subscript"/>
    <w:uiPriority w:val="1"/>
    <w:rsid w:val="008D0A2E"/>
    <w:rPr>
      <w:vertAlign w:val="subscript"/>
    </w:rPr>
  </w:style>
  <w:style w:type="character" w:customStyle="1" w:styleId="i-tabletextsubscriptitalic">
    <w:name w:val="i - table text subscript italic"/>
    <w:uiPriority w:val="1"/>
    <w:rsid w:val="008D0A2E"/>
    <w:rPr>
      <w:i/>
      <w:vertAlign w:val="subscript"/>
    </w:rPr>
  </w:style>
  <w:style w:type="character" w:customStyle="1" w:styleId="i-tabletextsuperscript">
    <w:name w:val="i - table text superscript"/>
    <w:rsid w:val="008D0A2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D0A2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D0A2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D0A2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D0A2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D0A2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D0A2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D0A2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D0A2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D0A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2425A5"/>
    <w:rPr>
      <w:rFonts w:ascii="Arial" w:hAnsi="Arial" w:cs="New Century Schoolbook LT Std I"/>
      <w:b/>
      <w:iCs/>
      <w:color w:val="00AEE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25"/>
    <w:rPr>
      <w:rFonts w:ascii="Tahoma" w:eastAsia="Times New Roman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F319B5"/>
    <w:pPr>
      <w:spacing w:after="120" w:line="480" w:lineRule="auto"/>
    </w:pPr>
    <w:rPr>
      <w:rFonts w:eastAsia="Calibri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F319B5"/>
    <w:rPr>
      <w:rFonts w:ascii="Times New Roman" w:eastAsia="Calibri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F319B5"/>
    <w:pPr>
      <w:ind w:left="720"/>
    </w:pPr>
    <w:rPr>
      <w:rFonts w:eastAsia="Calibri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5F0E13"/>
    <w:pPr>
      <w:ind w:left="720"/>
      <w:contextualSpacing/>
    </w:pPr>
    <w:rPr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AD43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0F2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0F2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10E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0E6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7109579</Template>
  <TotalTime>89</TotalTime>
  <Pages>9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dopson</dc:creator>
  <cp:lastModifiedBy>DOPSON Bruce [Willetton Senior High School]</cp:lastModifiedBy>
  <cp:revision>18</cp:revision>
  <cp:lastPrinted>2019-07-01T01:59:00Z</cp:lastPrinted>
  <dcterms:created xsi:type="dcterms:W3CDTF">2015-06-24T06:56:00Z</dcterms:created>
  <dcterms:modified xsi:type="dcterms:W3CDTF">2019-07-22T04:37:00Z</dcterms:modified>
</cp:coreProperties>
</file>