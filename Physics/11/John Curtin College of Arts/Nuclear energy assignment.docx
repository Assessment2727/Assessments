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F2B" w:rsidRDefault="00021F2B" w:rsidP="00150E2E">
      <w:pPr>
        <w:pStyle w:val="Heading1"/>
      </w:pPr>
      <w:bookmarkStart w:id="0" w:name="_GoBack"/>
      <w:bookmarkEnd w:id="0"/>
      <w:r>
        <w:t xml:space="preserve">Name: </w:t>
      </w:r>
      <w:r>
        <w:tab/>
        <w:t xml:space="preserve">                                                      Date:</w:t>
      </w:r>
    </w:p>
    <w:p w:rsidR="00021F2B" w:rsidRDefault="00021F2B" w:rsidP="00150E2E">
      <w:pPr>
        <w:tabs>
          <w:tab w:val="left" w:pos="5103"/>
          <w:tab w:val="right" w:pos="10490"/>
        </w:tabs>
        <w:rPr>
          <w:rFonts w:ascii="Arial" w:hAnsi="Arial"/>
          <w:sz w:val="24"/>
        </w:rPr>
      </w:pPr>
    </w:p>
    <w:p w:rsidR="00021F2B" w:rsidRDefault="00021F2B" w:rsidP="00150E2E">
      <w:pPr>
        <w:pBdr>
          <w:bottom w:val="single" w:sz="6" w:space="1" w:color="auto"/>
        </w:pBdr>
        <w:tabs>
          <w:tab w:val="left" w:pos="0"/>
          <w:tab w:val="left" w:pos="5103"/>
          <w:tab w:val="right" w:pos="9960"/>
          <w:tab w:val="right" w:pos="10490"/>
        </w:tabs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Topic:           </w:t>
      </w:r>
      <w:r>
        <w:rPr>
          <w:rFonts w:ascii="Arial" w:hAnsi="Arial"/>
          <w:b/>
          <w:sz w:val="24"/>
        </w:rPr>
        <w:t>ATOMIC STRUCTURE AND NUCLEAR PROCESSES AND RADIATION</w:t>
      </w:r>
    </w:p>
    <w:p w:rsidR="00021F2B" w:rsidRDefault="00021F2B" w:rsidP="00150E2E">
      <w:pPr>
        <w:tabs>
          <w:tab w:val="left" w:pos="5103"/>
          <w:tab w:val="right" w:pos="10490"/>
        </w:tabs>
        <w:rPr>
          <w:rFonts w:ascii="Arial" w:hAnsi="Arial"/>
          <w:sz w:val="24"/>
          <w:lang w:val="en-US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1</w:t>
      </w:r>
    </w:p>
    <w:p w:rsidR="00021F2B" w:rsidRDefault="00021F2B" w:rsidP="00150E2E">
      <w:pPr>
        <w:ind w:left="720" w:right="-58" w:hanging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The element Uranium </w:t>
      </w:r>
      <w:r>
        <w:rPr>
          <w:rFonts w:ascii="Arial" w:hAnsi="Arial"/>
          <w:position w:val="6"/>
          <w:sz w:val="24"/>
        </w:rPr>
        <w:t>238</w:t>
      </w:r>
      <w:r>
        <w:rPr>
          <w:rFonts w:ascii="Arial" w:hAnsi="Arial"/>
          <w:sz w:val="24"/>
        </w:rPr>
        <w:t xml:space="preserve"> U </w:t>
      </w:r>
      <w:r>
        <w:rPr>
          <w:rFonts w:ascii="Arial" w:hAnsi="Arial"/>
          <w:position w:val="-4"/>
          <w:sz w:val="24"/>
        </w:rPr>
        <w:t>92</w:t>
      </w:r>
      <w:r>
        <w:rPr>
          <w:rFonts w:ascii="Arial" w:hAnsi="Arial"/>
          <w:sz w:val="24"/>
        </w:rPr>
        <w:t xml:space="preserve"> has a half life of 4.5 x10</w:t>
      </w:r>
      <w:r>
        <w:rPr>
          <w:rFonts w:ascii="Arial" w:hAnsi="Arial"/>
          <w:position w:val="6"/>
          <w:sz w:val="24"/>
        </w:rPr>
        <w:t>9</w:t>
      </w:r>
      <w:r>
        <w:rPr>
          <w:rFonts w:ascii="Arial" w:hAnsi="Arial"/>
          <w:sz w:val="24"/>
        </w:rPr>
        <w:t xml:space="preserve"> yrs. and decays through a series of reactions ending up as </w:t>
      </w:r>
      <w:r>
        <w:rPr>
          <w:rFonts w:ascii="Arial" w:hAnsi="Arial"/>
          <w:position w:val="6"/>
          <w:sz w:val="24"/>
        </w:rPr>
        <w:t>206</w:t>
      </w:r>
      <w:r>
        <w:rPr>
          <w:rFonts w:ascii="Arial" w:hAnsi="Arial"/>
          <w:sz w:val="24"/>
        </w:rPr>
        <w:t>Pb</w:t>
      </w:r>
      <w:r>
        <w:rPr>
          <w:rFonts w:ascii="Arial" w:hAnsi="Arial"/>
          <w:position w:val="-4"/>
          <w:sz w:val="24"/>
        </w:rPr>
        <w:t>82</w:t>
      </w:r>
      <w:r>
        <w:rPr>
          <w:rFonts w:ascii="Arial" w:hAnsi="Arial"/>
          <w:sz w:val="24"/>
        </w:rPr>
        <w:t xml:space="preserve"> . The first step in the decay involves an alpha decay. 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Write an equation for this decay, showing the A and Z values for the decay product.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2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An isotope of phosphorous is radioactive and undergoes </w:t>
      </w:r>
      <w:r>
        <w:rPr>
          <w:rFonts w:ascii="Arial" w:hAnsi="Arial"/>
          <w:sz w:val="24"/>
          <w:szCs w:val="24"/>
        </w:rPr>
        <w:sym w:font="Symbol" w:char="F062"/>
      </w:r>
      <w:r>
        <w:rPr>
          <w:rFonts w:ascii="Arial" w:hAnsi="Arial"/>
          <w:sz w:val="24"/>
        </w:rPr>
        <w:t xml:space="preserve"> decay according the following </w:t>
      </w:r>
      <w:r>
        <w:rPr>
          <w:rFonts w:ascii="Arial" w:hAnsi="Arial"/>
          <w:sz w:val="24"/>
        </w:rPr>
        <w:tab/>
        <w:t>equation: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position w:val="-4"/>
          <w:sz w:val="24"/>
        </w:rPr>
        <w:tab/>
      </w:r>
      <w:r>
        <w:rPr>
          <w:rFonts w:ascii="Arial" w:hAnsi="Arial"/>
          <w:position w:val="-4"/>
          <w:sz w:val="24"/>
        </w:rPr>
        <w:tab/>
      </w:r>
      <w:r>
        <w:rPr>
          <w:rFonts w:ascii="Arial" w:hAnsi="Arial"/>
          <w:position w:val="-4"/>
          <w:sz w:val="24"/>
        </w:rPr>
        <w:tab/>
      </w:r>
      <w:r>
        <w:rPr>
          <w:rFonts w:ascii="Arial" w:hAnsi="Arial"/>
          <w:position w:val="-4"/>
          <w:sz w:val="24"/>
        </w:rPr>
        <w:tab/>
      </w:r>
      <w:r>
        <w:rPr>
          <w:rFonts w:ascii="Arial" w:hAnsi="Arial"/>
          <w:position w:val="-4"/>
          <w:sz w:val="24"/>
        </w:rPr>
        <w:tab/>
        <w:t>15</w:t>
      </w:r>
      <w:r>
        <w:rPr>
          <w:rFonts w:ascii="Arial" w:hAnsi="Arial"/>
          <w:sz w:val="24"/>
        </w:rPr>
        <w:t xml:space="preserve"> P </w:t>
      </w:r>
      <w:r>
        <w:rPr>
          <w:rFonts w:ascii="Arial" w:hAnsi="Arial"/>
          <w:position w:val="6"/>
          <w:sz w:val="24"/>
        </w:rPr>
        <w:t>32</w:t>
      </w:r>
      <w:r>
        <w:rPr>
          <w:rFonts w:ascii="Arial" w:hAnsi="Arial"/>
          <w:sz w:val="24"/>
        </w:rPr>
        <w:t xml:space="preserve"> ---&gt;</w:t>
      </w:r>
      <w:r>
        <w:rPr>
          <w:rFonts w:ascii="Arial" w:hAnsi="Arial"/>
          <w:position w:val="-4"/>
          <w:sz w:val="24"/>
        </w:rPr>
        <w:t>16</w:t>
      </w:r>
      <w:r>
        <w:rPr>
          <w:rFonts w:ascii="Arial" w:hAnsi="Arial"/>
          <w:sz w:val="24"/>
        </w:rPr>
        <w:t xml:space="preserve"> S </w:t>
      </w:r>
      <w:r>
        <w:rPr>
          <w:rFonts w:ascii="Arial" w:hAnsi="Arial"/>
          <w:position w:val="6"/>
          <w:sz w:val="24"/>
        </w:rPr>
        <w:t>32</w:t>
      </w:r>
      <w:r>
        <w:rPr>
          <w:rFonts w:ascii="Arial" w:hAnsi="Arial"/>
          <w:sz w:val="24"/>
        </w:rPr>
        <w:t xml:space="preserve"> + </w:t>
      </w:r>
      <w:r>
        <w:rPr>
          <w:rFonts w:ascii="Arial" w:hAnsi="Arial"/>
          <w:sz w:val="24"/>
          <w:szCs w:val="24"/>
        </w:rPr>
        <w:sym w:font="Symbol" w:char="F062"/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The masses of the particles involved are:</w:t>
      </w:r>
      <w:r>
        <w:rPr>
          <w:rFonts w:ascii="Arial" w:hAnsi="Arial"/>
          <w:sz w:val="24"/>
        </w:rPr>
        <w:tab/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position w:val="-4"/>
          <w:sz w:val="24"/>
        </w:rPr>
        <w:t>15</w:t>
      </w:r>
      <w:r>
        <w:rPr>
          <w:rFonts w:ascii="Arial" w:hAnsi="Arial"/>
          <w:sz w:val="24"/>
        </w:rPr>
        <w:t xml:space="preserve"> P </w:t>
      </w:r>
      <w:r>
        <w:rPr>
          <w:rFonts w:ascii="Arial" w:hAnsi="Arial"/>
          <w:position w:val="6"/>
          <w:sz w:val="24"/>
        </w:rPr>
        <w:t>32</w:t>
      </w:r>
      <w:r>
        <w:rPr>
          <w:rFonts w:ascii="Arial" w:hAnsi="Arial"/>
          <w:sz w:val="24"/>
        </w:rPr>
        <w:t xml:space="preserve"> = 31.98403 u</w:t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4"/>
          <w:sz w:val="24"/>
        </w:rPr>
        <w:t>16</w:t>
      </w:r>
      <w:r>
        <w:rPr>
          <w:rFonts w:ascii="Arial" w:hAnsi="Arial"/>
          <w:sz w:val="24"/>
        </w:rPr>
        <w:t xml:space="preserve"> S </w:t>
      </w:r>
      <w:r>
        <w:rPr>
          <w:rFonts w:ascii="Arial" w:hAnsi="Arial"/>
          <w:position w:val="6"/>
          <w:sz w:val="24"/>
        </w:rPr>
        <w:t>32</w:t>
      </w:r>
      <w:r>
        <w:rPr>
          <w:rFonts w:ascii="Arial" w:hAnsi="Arial"/>
          <w:sz w:val="24"/>
        </w:rPr>
        <w:t xml:space="preserve"> = 31.98224 u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  <w:szCs w:val="24"/>
        </w:rPr>
        <w:sym w:font="Symbol" w:char="F062"/>
      </w:r>
      <w:r>
        <w:rPr>
          <w:rFonts w:ascii="Arial" w:hAnsi="Arial"/>
          <w:sz w:val="24"/>
        </w:rPr>
        <w:t xml:space="preserve">    = 0.00055   u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1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Calculate the energy released </w:t>
      </w:r>
      <w:r>
        <w:rPr>
          <w:rFonts w:ascii="Arial" w:hAnsi="Arial"/>
          <w:b/>
          <w:sz w:val="24"/>
        </w:rPr>
        <w:t xml:space="preserve">inboth Joules and MeV </w:t>
      </w:r>
      <w:r>
        <w:rPr>
          <w:rFonts w:ascii="Arial" w:hAnsi="Arial"/>
          <w:sz w:val="24"/>
        </w:rPr>
        <w:t>when one atom of the phosphorous decays.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( 4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1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energy released if the phosphorous decays at a rate of  2.75 x 10</w:t>
      </w:r>
      <w:r>
        <w:rPr>
          <w:rFonts w:ascii="Arial" w:hAnsi="Arial"/>
          <w:position w:val="6"/>
          <w:sz w:val="24"/>
        </w:rPr>
        <w:t>17</w:t>
      </w:r>
      <w:r>
        <w:rPr>
          <w:rFonts w:ascii="Arial" w:hAnsi="Arial"/>
          <w:sz w:val="24"/>
        </w:rPr>
        <w:t xml:space="preserve"> atoms per second.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5042"/>
        <w:gridCol w:w="5528"/>
      </w:tblGrid>
      <w:tr w:rsidR="00021F2B" w:rsidTr="00CA22A7">
        <w:trPr>
          <w:cantSplit/>
        </w:trPr>
        <w:tc>
          <w:tcPr>
            <w:tcW w:w="5042" w:type="dxa"/>
          </w:tcPr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Question 3</w:t>
            </w: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  <w:r w:rsidRPr="001403C2">
              <w:rPr>
                <w:rFonts w:ascii="Arial" w:hAnsi="Arial"/>
                <w:sz w:val="24"/>
              </w:rPr>
              <w:object w:dxaOrig="4221" w:dyaOrig="25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5pt;height:147.75pt" o:ole="" fillcolor="window">
                  <v:imagedata r:id="rId7" o:title="" cropbottom="8202f" cropright="9486f"/>
                </v:shape>
                <o:OLEObject Type="Embed" ProgID="Word.Picture.8" ShapeID="_x0000_i1025" DrawAspect="Content" ObjectID="_1396930089" r:id="rId8"/>
              </w:object>
            </w:r>
          </w:p>
        </w:tc>
        <w:tc>
          <w:tcPr>
            <w:tcW w:w="5528" w:type="dxa"/>
          </w:tcPr>
          <w:p w:rsidR="00021F2B" w:rsidRDefault="00021F2B" w:rsidP="00CA22A7">
            <w:pPr>
              <w:ind w:left="840"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left="840"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left="840"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pStyle w:val="BlockText"/>
              <w:ind w:right="-58"/>
            </w:pPr>
            <w:r>
              <w:t>The two nuclear processes of fission and fusion both release vast amounts of energy. Use the diagram shown to explain how energy is released.</w:t>
            </w:r>
          </w:p>
          <w:p w:rsidR="00021F2B" w:rsidRDefault="00021F2B" w:rsidP="00CA22A7">
            <w:pPr>
              <w:ind w:left="840"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left="720"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right="-58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( 2 x 2 marks )</w:t>
            </w: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ind w:right="-58"/>
              <w:rPr>
                <w:rFonts w:ascii="Arial" w:hAnsi="Arial"/>
                <w:sz w:val="24"/>
              </w:rPr>
            </w:pPr>
          </w:p>
        </w:tc>
      </w:tr>
    </w:tbl>
    <w:p w:rsidR="00021F2B" w:rsidRDefault="00021F2B" w:rsidP="00150E2E">
      <w:pPr>
        <w:ind w:right="-538"/>
        <w:rPr>
          <w:rFonts w:ascii="Arial" w:hAnsi="Arial"/>
          <w:sz w:val="24"/>
        </w:rPr>
      </w:pPr>
    </w:p>
    <w:p w:rsidR="00021F2B" w:rsidRDefault="00021F2B" w:rsidP="00150E2E">
      <w:pPr>
        <w:ind w:right="-538"/>
        <w:rPr>
          <w:rFonts w:ascii="Arial" w:hAnsi="Arial"/>
          <w:sz w:val="24"/>
        </w:rPr>
      </w:pPr>
    </w:p>
    <w:p w:rsidR="00021F2B" w:rsidRDefault="00021F2B" w:rsidP="00150E2E">
      <w:pPr>
        <w:ind w:right="-538"/>
        <w:rPr>
          <w:rFonts w:ascii="Arial" w:hAnsi="Arial"/>
          <w:b/>
          <w:sz w:val="24"/>
        </w:rPr>
      </w:pPr>
    </w:p>
    <w:p w:rsidR="00021F2B" w:rsidRDefault="00021F2B" w:rsidP="00150E2E">
      <w:pPr>
        <w:ind w:right="-538"/>
        <w:rPr>
          <w:rFonts w:ascii="Arial" w:hAnsi="Arial"/>
          <w:b/>
          <w:sz w:val="24"/>
        </w:rPr>
      </w:pPr>
    </w:p>
    <w:p w:rsidR="00021F2B" w:rsidRDefault="00021F2B" w:rsidP="00150E2E">
      <w:pPr>
        <w:ind w:right="-538"/>
        <w:rPr>
          <w:rFonts w:ascii="Arial" w:hAnsi="Arial"/>
          <w:b/>
          <w:sz w:val="24"/>
        </w:rPr>
      </w:pPr>
    </w:p>
    <w:p w:rsidR="00021F2B" w:rsidRDefault="00021F2B" w:rsidP="00150E2E">
      <w:pPr>
        <w:ind w:right="-538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4</w:t>
      </w:r>
    </w:p>
    <w:p w:rsidR="00021F2B" w:rsidRDefault="00021F2B" w:rsidP="00150E2E">
      <w:pPr>
        <w:ind w:right="-58"/>
        <w:rPr>
          <w:rFonts w:ascii="Arial" w:hAnsi="Arial"/>
          <w:sz w:val="24"/>
        </w:rPr>
      </w:pPr>
    </w:p>
    <w:p w:rsidR="00021F2B" w:rsidRDefault="00021F2B" w:rsidP="00150E2E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In a nuclear reactor fuelled with uranium, there are five major components;</w:t>
      </w:r>
    </w:p>
    <w:p w:rsidR="00021F2B" w:rsidRDefault="00021F2B" w:rsidP="00150E2E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21F2B" w:rsidRDefault="00021F2B" w:rsidP="00150E2E">
      <w:p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i) fuel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ii) moderator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iii) coolant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vi) shielding</w:t>
      </w:r>
      <w:r>
        <w:rPr>
          <w:rFonts w:ascii="Arial" w:hAnsi="Arial"/>
          <w:sz w:val="24"/>
        </w:rPr>
        <w:tab/>
        <w:t xml:space="preserve">      v) control rods</w:t>
      </w:r>
    </w:p>
    <w:p w:rsidR="00021F2B" w:rsidRDefault="00021F2B" w:rsidP="00150E2E">
      <w:pPr>
        <w:ind w:right="-58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2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Discuss their role in the nuclear process, and give an example of each component.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( 5 x 3 marks )</w:t>
      </w:r>
    </w:p>
    <w:p w:rsidR="00021F2B" w:rsidRDefault="00021F2B" w:rsidP="00150E2E">
      <w:pPr>
        <w:ind w:right="-58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2"/>
        </w:numPr>
        <w:ind w:right="-58"/>
        <w:rPr>
          <w:rFonts w:ascii="Arial" w:hAnsi="Arial"/>
          <w:sz w:val="24"/>
        </w:rPr>
      </w:pPr>
      <w:r>
        <w:rPr>
          <w:rFonts w:ascii="Arial" w:hAnsi="Arial"/>
          <w:sz w:val="24"/>
        </w:rPr>
        <w:t>Define the terms critical mass  and chain reaction in relationship to the process.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( 2 x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5</w:t>
      </w:r>
    </w:p>
    <w:p w:rsidR="00021F2B" w:rsidRDefault="00021F2B" w:rsidP="00150E2E">
      <w:pPr>
        <w:ind w:left="720"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left="720"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Deep space probes such as Voyager, are powered by “ thermionic “ devices which convert the heat from radioactive decay directly into electrical energy. The typical radioisotope used is :</w:t>
      </w:r>
    </w:p>
    <w:p w:rsidR="00021F2B" w:rsidRDefault="00021F2B" w:rsidP="00150E2E">
      <w:pPr>
        <w:ind w:right="-58" w:firstLine="720"/>
        <w:jc w:val="both"/>
        <w:rPr>
          <w:rFonts w:ascii="Arial" w:hAnsi="Arial"/>
          <w:sz w:val="24"/>
        </w:rPr>
      </w:pPr>
      <w:r>
        <w:rPr>
          <w:rFonts w:ascii="Arial" w:hAnsi="Arial"/>
          <w:position w:val="6"/>
          <w:sz w:val="24"/>
        </w:rPr>
        <w:t>238</w:t>
      </w:r>
      <w:r>
        <w:rPr>
          <w:rFonts w:ascii="Arial" w:hAnsi="Arial"/>
          <w:sz w:val="24"/>
        </w:rPr>
        <w:t>Pu</w:t>
      </w:r>
      <w:r>
        <w:rPr>
          <w:rFonts w:ascii="Arial" w:hAnsi="Arial"/>
          <w:position w:val="-4"/>
          <w:sz w:val="24"/>
        </w:rPr>
        <w:t>94</w:t>
      </w:r>
      <w:r>
        <w:rPr>
          <w:rFonts w:ascii="Arial" w:hAnsi="Arial"/>
          <w:sz w:val="24"/>
        </w:rPr>
        <w:t xml:space="preserve"> which decays via alpha emission to </w:t>
      </w:r>
      <w:r>
        <w:rPr>
          <w:rFonts w:ascii="Arial" w:hAnsi="Arial"/>
          <w:position w:val="6"/>
          <w:sz w:val="24"/>
        </w:rPr>
        <w:t>234</w:t>
      </w:r>
      <w:r>
        <w:rPr>
          <w:rFonts w:ascii="Arial" w:hAnsi="Arial"/>
          <w:sz w:val="24"/>
        </w:rPr>
        <w:t xml:space="preserve"> U </w:t>
      </w:r>
      <w:r>
        <w:rPr>
          <w:rFonts w:ascii="Arial" w:hAnsi="Arial"/>
          <w:position w:val="-4"/>
          <w:sz w:val="24"/>
        </w:rPr>
        <w:t>92</w:t>
      </w:r>
      <w:r>
        <w:rPr>
          <w:rFonts w:ascii="Arial" w:hAnsi="Arial"/>
          <w:sz w:val="24"/>
        </w:rPr>
        <w:t xml:space="preserve"> .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6"/>
          <w:sz w:val="24"/>
        </w:rPr>
        <w:t xml:space="preserve">238 </w:t>
      </w:r>
      <w:r>
        <w:rPr>
          <w:rFonts w:ascii="Arial" w:hAnsi="Arial"/>
          <w:sz w:val="24"/>
        </w:rPr>
        <w:t>Pu</w:t>
      </w:r>
      <w:r>
        <w:rPr>
          <w:rFonts w:ascii="Arial" w:hAnsi="Arial"/>
          <w:position w:val="-4"/>
          <w:sz w:val="24"/>
        </w:rPr>
        <w:t xml:space="preserve"> 94 </w:t>
      </w:r>
      <w:r>
        <w:rPr>
          <w:rFonts w:ascii="Arial" w:hAnsi="Arial"/>
          <w:sz w:val="24"/>
        </w:rPr>
        <w:t>=  238.0495 u,</w:t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6"/>
          <w:sz w:val="24"/>
        </w:rPr>
        <w:t>234</w:t>
      </w:r>
      <w:r>
        <w:rPr>
          <w:rFonts w:ascii="Arial" w:hAnsi="Arial"/>
          <w:sz w:val="24"/>
        </w:rPr>
        <w:t xml:space="preserve"> U </w:t>
      </w:r>
      <w:r>
        <w:rPr>
          <w:rFonts w:ascii="Arial" w:hAnsi="Arial"/>
          <w:position w:val="-4"/>
          <w:sz w:val="24"/>
        </w:rPr>
        <w:t>92</w:t>
      </w:r>
      <w:r>
        <w:rPr>
          <w:rFonts w:ascii="Arial" w:hAnsi="Arial"/>
          <w:sz w:val="24"/>
        </w:rPr>
        <w:t xml:space="preserve"> = 234.0409 u ,  </w:t>
      </w:r>
      <w:r>
        <w:rPr>
          <w:rFonts w:ascii="Arial" w:hAnsi="Arial"/>
          <w:position w:val="6"/>
          <w:sz w:val="24"/>
        </w:rPr>
        <w:t>4</w:t>
      </w:r>
      <w:r>
        <w:rPr>
          <w:rFonts w:ascii="Arial" w:hAnsi="Arial"/>
          <w:sz w:val="24"/>
        </w:rPr>
        <w:t xml:space="preserve"> He </w:t>
      </w:r>
      <w:r>
        <w:rPr>
          <w:rFonts w:ascii="Arial" w:hAnsi="Arial"/>
          <w:position w:val="-4"/>
          <w:sz w:val="24"/>
        </w:rPr>
        <w:t>2</w:t>
      </w:r>
      <w:r>
        <w:rPr>
          <w:rFonts w:ascii="Arial" w:hAnsi="Arial"/>
          <w:sz w:val="24"/>
        </w:rPr>
        <w:t xml:space="preserve"> = 4.0026 u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3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Write a balanced nuclear equation describing this decay.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3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Calculate the energy released by one atom of the Pu - 238 decaying if all the energy of </w:t>
      </w:r>
    </w:p>
    <w:p w:rsidR="00021F2B" w:rsidRDefault="00021F2B" w:rsidP="00150E2E">
      <w:pPr>
        <w:ind w:left="720"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decay comes from the kinetic energy of the alpha decay.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3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Calculate the number of decays  in 1 second, if the activity of the 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      Plutonium 1.45 x10 </w:t>
      </w:r>
      <w:r>
        <w:rPr>
          <w:rFonts w:ascii="Arial" w:hAnsi="Arial"/>
          <w:position w:val="6"/>
          <w:sz w:val="24"/>
        </w:rPr>
        <w:t xml:space="preserve">14 </w:t>
      </w:r>
      <w:r>
        <w:rPr>
          <w:rFonts w:ascii="Arial" w:hAnsi="Arial"/>
          <w:sz w:val="24"/>
        </w:rPr>
        <w:t>Bq 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4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How much energy does the device release in one second ?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tabs>
          <w:tab w:val="left" w:pos="5103"/>
          <w:tab w:val="right" w:pos="10490"/>
        </w:tabs>
        <w:rPr>
          <w:rFonts w:ascii="Arial" w:hAnsi="Arial"/>
          <w:b/>
          <w:sz w:val="24"/>
        </w:rPr>
      </w:pPr>
    </w:p>
    <w:p w:rsidR="00021F2B" w:rsidRDefault="00021F2B" w:rsidP="00150E2E">
      <w:pPr>
        <w:tabs>
          <w:tab w:val="left" w:pos="5103"/>
          <w:tab w:val="right" w:pos="10490"/>
        </w:tabs>
        <w:rPr>
          <w:rFonts w:ascii="Arial" w:hAnsi="Arial"/>
          <w:sz w:val="24"/>
          <w:lang w:val="en-US"/>
        </w:rPr>
      </w:pPr>
    </w:p>
    <w:p w:rsidR="00021F2B" w:rsidRDefault="00021F2B" w:rsidP="00150E2E">
      <w:pPr>
        <w:tabs>
          <w:tab w:val="left" w:pos="5103"/>
          <w:tab w:val="right" w:pos="10490"/>
        </w:tabs>
        <w:rPr>
          <w:rFonts w:ascii="Arial" w:hAnsi="Arial"/>
          <w:sz w:val="24"/>
          <w:lang w:val="en-US"/>
        </w:rPr>
      </w:pPr>
    </w:p>
    <w:p w:rsidR="00021F2B" w:rsidRDefault="00021F2B" w:rsidP="00150E2E">
      <w:pPr>
        <w:spacing w:line="360" w:lineRule="atLeast"/>
        <w:ind w:right="-5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 6</w:t>
      </w:r>
    </w:p>
    <w:p w:rsidR="00021F2B" w:rsidRDefault="00021F2B" w:rsidP="00150E2E">
      <w:pPr>
        <w:spacing w:line="360" w:lineRule="atLeast"/>
        <w:ind w:left="720"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 the nuclear reaction below, calculate the atomic and mass number of the produce marked ¥ .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21F2B" w:rsidRDefault="00021F2B" w:rsidP="00150E2E">
      <w:pPr>
        <w:ind w:right="-58"/>
        <w:jc w:val="both"/>
        <w:rPr>
          <w:rFonts w:ascii="Arial" w:hAnsi="Arial"/>
          <w:position w:val="-4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6"/>
          <w:sz w:val="24"/>
        </w:rPr>
        <w:t>236</w:t>
      </w:r>
      <w:r>
        <w:rPr>
          <w:rFonts w:ascii="Arial" w:hAnsi="Arial"/>
          <w:sz w:val="24"/>
        </w:rPr>
        <w:t xml:space="preserve"> U</w:t>
      </w:r>
      <w:r>
        <w:rPr>
          <w:rFonts w:ascii="Arial" w:hAnsi="Arial"/>
          <w:position w:val="-4"/>
          <w:sz w:val="24"/>
        </w:rPr>
        <w:t>92</w:t>
      </w:r>
      <w:r>
        <w:rPr>
          <w:rFonts w:ascii="Arial" w:hAnsi="Arial"/>
          <w:sz w:val="24"/>
        </w:rPr>
        <w:tab/>
        <w:t>-----&gt;</w:t>
      </w:r>
      <w:r>
        <w:rPr>
          <w:rFonts w:ascii="Arial" w:hAnsi="Arial"/>
          <w:position w:val="6"/>
          <w:sz w:val="24"/>
        </w:rPr>
        <w:t>141</w:t>
      </w:r>
      <w:r>
        <w:rPr>
          <w:rFonts w:ascii="Arial" w:hAnsi="Arial"/>
          <w:sz w:val="24"/>
        </w:rPr>
        <w:t xml:space="preserve"> Ba </w:t>
      </w:r>
      <w:r>
        <w:rPr>
          <w:rFonts w:ascii="Arial" w:hAnsi="Arial"/>
          <w:position w:val="-4"/>
          <w:sz w:val="24"/>
        </w:rPr>
        <w:t>56</w:t>
      </w:r>
      <w:r>
        <w:rPr>
          <w:rFonts w:ascii="Arial" w:hAnsi="Arial"/>
          <w:sz w:val="24"/>
        </w:rPr>
        <w:t xml:space="preserve">   +  ¥    +  3  </w:t>
      </w:r>
      <w:r>
        <w:rPr>
          <w:rFonts w:ascii="Arial" w:hAnsi="Arial"/>
          <w:position w:val="6"/>
          <w:sz w:val="24"/>
        </w:rPr>
        <w:t>1</w:t>
      </w:r>
      <w:r>
        <w:rPr>
          <w:rFonts w:ascii="Arial" w:hAnsi="Arial"/>
          <w:sz w:val="24"/>
        </w:rPr>
        <w:t xml:space="preserve"> n </w:t>
      </w:r>
      <w:r>
        <w:rPr>
          <w:rFonts w:ascii="Arial" w:hAnsi="Arial"/>
          <w:position w:val="-4"/>
          <w:sz w:val="24"/>
        </w:rPr>
        <w:t xml:space="preserve">0 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position w:val="-4"/>
          <w:sz w:val="24"/>
        </w:rPr>
        <w:t>( 2 x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7</w:t>
      </w:r>
    </w:p>
    <w:p w:rsidR="00021F2B" w:rsidRDefault="00021F2B" w:rsidP="00150E2E">
      <w:pPr>
        <w:pStyle w:val="BlockText"/>
      </w:pPr>
      <w:r>
        <w:t>Draw a small sketch showing how you could separate the types of radiation coming from a  source ? Indicate on the diagram the direction of the radiation, and what type it is.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( 3 x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8</w:t>
      </w:r>
    </w:p>
    <w:p w:rsidR="00021F2B" w:rsidRDefault="00021F2B" w:rsidP="00150E2E">
      <w:pPr>
        <w:ind w:left="720" w:right="-58" w:hanging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An archaeologist discovers an old igneous rock and uses Potassium - 40 ( K - 40 ) as the  radio-active material to calculate the age of the rock. The half- life of K - 40 is 1.3 x10</w:t>
      </w:r>
      <w:r>
        <w:rPr>
          <w:rFonts w:ascii="Arial" w:hAnsi="Arial"/>
          <w:position w:val="6"/>
          <w:sz w:val="16"/>
        </w:rPr>
        <w:t>9</w:t>
      </w:r>
      <w:r>
        <w:rPr>
          <w:rFonts w:ascii="Arial" w:hAnsi="Arial"/>
          <w:sz w:val="24"/>
        </w:rPr>
        <w:t xml:space="preserve"> yrs and it emits a beta particle.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5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two properties of the beta particle and indicate one method of detecting them.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( 4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5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activity of the K - 40 in the rock is found to be 12.5 % of its original value. From this data find the age of the rock sample.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5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Would the staff handling the rock need to take any precautions ? Explain your answer.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9</w:t>
      </w:r>
    </w:p>
    <w:p w:rsidR="00021F2B" w:rsidRDefault="00021F2B" w:rsidP="00150E2E">
      <w:pPr>
        <w:ind w:left="720" w:right="-58" w:hanging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 worker in the nuclear industry in the 1950's was asked to work in an area in which radiation was emitted. Over a year, he absorbed 4.50 J of energy from the radiation and has a constant body mass of 90.0 kg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6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was the workers absorbed dose for that year ?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6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If the quality factor of the radiation is 10, find the dose equivalent for the worker.</w:t>
      </w: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numPr>
          <w:ilvl w:val="0"/>
          <w:numId w:val="6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List three protective measures that the worker could have used to reduce the absorbed energy ?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( 3 x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10</w:t>
      </w:r>
    </w:p>
    <w:p w:rsidR="00021F2B" w:rsidRDefault="00021F2B" w:rsidP="00150E2E">
      <w:pPr>
        <w:ind w:left="720" w:right="-58" w:hanging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PET ( positron emission tomography ) scans can be used to pin-point and map epileptic sites in the brain. A suitable carrier or “ tracer” chemical is tagged with nitrogen - 13 and injected into the blood of the epileptic person. The tracer tends to accumulate at sites in the brain which are, at that instant, most active. The tracer “ maps” these sites. Nitrogen-13 is a positron emitter and it has a half-life of 9.97 minutes.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7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If the original tracer chemical has an activity of 4.00 kBq, calculate the time needed for the activity to drop to 1.00 kBq.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7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Find the atomic and mass number of the decay product of the Nitrogen – 13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Question 11</w:t>
      </w:r>
    </w:p>
    <w:p w:rsidR="00021F2B" w:rsidRDefault="00021F2B" w:rsidP="00150E2E">
      <w:pPr>
        <w:ind w:right="-58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a)   What two factors determine the damage radiation can do to living things ?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( 2 marks )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8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Define absorbed dose.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</w:p>
    <w:p w:rsidR="00021F2B" w:rsidRDefault="00021F2B" w:rsidP="00150E2E">
      <w:pPr>
        <w:numPr>
          <w:ilvl w:val="0"/>
          <w:numId w:val="8"/>
        </w:num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What does the quality factor of radiation measure ?</w:t>
      </w:r>
      <w:r>
        <w:rPr>
          <w:rFonts w:ascii="Arial" w:hAnsi="Arial"/>
          <w:sz w:val="24"/>
        </w:rPr>
        <w:tab/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12</w:t>
      </w: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4536"/>
        <w:gridCol w:w="6034"/>
      </w:tblGrid>
      <w:tr w:rsidR="00021F2B" w:rsidTr="00CA22A7">
        <w:trPr>
          <w:cantSplit/>
        </w:trPr>
        <w:tc>
          <w:tcPr>
            <w:tcW w:w="4536" w:type="dxa"/>
          </w:tcPr>
          <w:p w:rsidR="00021F2B" w:rsidRDefault="00021F2B" w:rsidP="00CA22A7">
            <w:pPr>
              <w:ind w:right="-58"/>
              <w:jc w:val="both"/>
              <w:rPr>
                <w:rFonts w:ascii="Arial" w:hAnsi="Arial"/>
                <w:sz w:val="24"/>
              </w:rPr>
            </w:pPr>
            <w:r w:rsidRPr="00247FD3">
              <w:rPr>
                <w:rFonts w:ascii="Arial" w:hAnsi="Arial"/>
                <w:noProof/>
                <w:sz w:val="24"/>
                <w:lang w:val="en-US" w:eastAsia="en-US"/>
              </w:rPr>
              <w:pict>
                <v:shape id="Picture 6" o:spid="_x0000_i1026" type="#_x0000_t75" style="width:222pt;height:136.5pt;visibility:visible">
                  <v:imagedata r:id="rId9" o:title=""/>
                </v:shape>
              </w:pict>
            </w:r>
          </w:p>
        </w:tc>
        <w:tc>
          <w:tcPr>
            <w:tcW w:w="6034" w:type="dxa"/>
          </w:tcPr>
          <w:p w:rsidR="00021F2B" w:rsidRDefault="00021F2B" w:rsidP="00CA22A7">
            <w:pPr>
              <w:pStyle w:val="BodyText2"/>
              <w:ind w:right="100"/>
              <w:jc w:val="both"/>
            </w:pPr>
            <w:r>
              <w:t>A low level radioactive sample is packaged for transport through the mail in the following way:</w:t>
            </w:r>
          </w:p>
          <w:p w:rsidR="00021F2B" w:rsidRDefault="00021F2B" w:rsidP="00CA22A7">
            <w:pPr>
              <w:ind w:right="10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* The radioactive material is placed inside asealed aluminium can ( similar to a soft drink canfrom which air is removed.</w:t>
            </w:r>
          </w:p>
          <w:p w:rsidR="00021F2B" w:rsidRDefault="00021F2B" w:rsidP="00CA22A7">
            <w:pPr>
              <w:ind w:right="100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* The can is then wrapped in paper.</w:t>
            </w:r>
          </w:p>
          <w:p w:rsidR="00021F2B" w:rsidRDefault="00021F2B" w:rsidP="00CA22A7">
            <w:pPr>
              <w:pStyle w:val="BodyText3"/>
              <w:ind w:left="142" w:right="100" w:hanging="142"/>
              <w:jc w:val="both"/>
            </w:pPr>
            <w:r>
              <w:t>* It is then placed inside a cardboard box and finally.</w:t>
            </w:r>
          </w:p>
          <w:p w:rsidR="00021F2B" w:rsidRDefault="00021F2B" w:rsidP="00CA22A7">
            <w:pPr>
              <w:pStyle w:val="BodyText3"/>
              <w:ind w:left="142" w:right="100" w:hanging="142"/>
              <w:jc w:val="both"/>
            </w:pPr>
            <w:r>
              <w:t>* The cardboard box is wrapped in plastic.</w:t>
            </w:r>
          </w:p>
          <w:p w:rsidR="00021F2B" w:rsidRDefault="00021F2B" w:rsidP="00CA22A7">
            <w:pPr>
              <w:ind w:right="100"/>
              <w:jc w:val="both"/>
              <w:rPr>
                <w:rFonts w:ascii="Arial" w:hAnsi="Arial"/>
                <w:sz w:val="24"/>
              </w:rPr>
            </w:pPr>
          </w:p>
          <w:p w:rsidR="00021F2B" w:rsidRDefault="00021F2B" w:rsidP="00CA22A7">
            <w:pPr>
              <w:pStyle w:val="BodyText3"/>
              <w:ind w:right="100"/>
              <w:jc w:val="both"/>
            </w:pPr>
            <w:r>
              <w:t>Assume that the radioactive sample emits alpha, beta and gamma radiation, indicate the how far each type of radiation will penetrate through the package.</w:t>
            </w:r>
          </w:p>
          <w:p w:rsidR="00021F2B" w:rsidRDefault="00021F2B" w:rsidP="00CA22A7">
            <w:pPr>
              <w:ind w:right="100"/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( 3 marks )</w:t>
            </w:r>
          </w:p>
          <w:p w:rsidR="00021F2B" w:rsidRDefault="00021F2B" w:rsidP="00CA22A7">
            <w:pPr>
              <w:ind w:right="100"/>
              <w:jc w:val="both"/>
              <w:rPr>
                <w:rFonts w:ascii="Arial" w:hAnsi="Arial"/>
                <w:sz w:val="24"/>
              </w:rPr>
            </w:pPr>
          </w:p>
        </w:tc>
      </w:tr>
    </w:tbl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Question 13</w:t>
      </w:r>
    </w:p>
    <w:p w:rsidR="00021F2B" w:rsidRDefault="00021F2B" w:rsidP="00150E2E">
      <w:pPr>
        <w:ind w:right="-58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a) Explain the term lethal dose – 50</w:t>
      </w:r>
    </w:p>
    <w:p w:rsidR="00021F2B" w:rsidRDefault="00021F2B" w:rsidP="00150E2E">
      <w:pPr>
        <w:ind w:right="-58"/>
        <w:jc w:val="righ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b) What does the term LD - 50 / 25 mean ?</w:t>
      </w:r>
    </w:p>
    <w:p w:rsidR="00021F2B" w:rsidRDefault="00021F2B" w:rsidP="00150E2E">
      <w:pPr>
        <w:ind w:right="-58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( 1 mark )</w:t>
      </w: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 w:rsidP="00150E2E">
      <w:pPr>
        <w:ind w:right="-58"/>
        <w:jc w:val="both"/>
        <w:rPr>
          <w:rFonts w:ascii="Arial" w:hAnsi="Arial"/>
          <w:b/>
          <w:sz w:val="24"/>
        </w:rPr>
      </w:pPr>
    </w:p>
    <w:p w:rsidR="00021F2B" w:rsidRDefault="00021F2B"/>
    <w:sectPr w:rsidR="00021F2B" w:rsidSect="001403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737" w:bottom="1440" w:left="73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F2B" w:rsidRDefault="00021F2B" w:rsidP="00632B48">
      <w:r>
        <w:separator/>
      </w:r>
    </w:p>
  </w:endnote>
  <w:endnote w:type="continuationSeparator" w:id="1">
    <w:p w:rsidR="00021F2B" w:rsidRDefault="00021F2B" w:rsidP="00632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Footer"/>
      <w:tabs>
        <w:tab w:val="clear" w:pos="4153"/>
        <w:tab w:val="clear" w:pos="8306"/>
        <w:tab w:val="center" w:pos="5103"/>
        <w:tab w:val="right" w:pos="10490"/>
      </w:tabs>
      <w:rPr>
        <w:rFonts w:ascii="Arial" w:hAnsi="Arial"/>
        <w:sz w:val="24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F2B" w:rsidRDefault="00021F2B" w:rsidP="00632B48">
      <w:r>
        <w:separator/>
      </w:r>
    </w:p>
  </w:footnote>
  <w:footnote w:type="continuationSeparator" w:id="1">
    <w:p w:rsidR="00021F2B" w:rsidRDefault="00021F2B" w:rsidP="00632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Header"/>
      <w:rPr>
        <w:rFonts w:ascii="Arial" w:hAnsi="Arial"/>
        <w:sz w:val="24"/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F2B" w:rsidRDefault="00021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C2E"/>
    <w:multiLevelType w:val="singleLevel"/>
    <w:tmpl w:val="81844A84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">
    <w:nsid w:val="084C7017"/>
    <w:multiLevelType w:val="singleLevel"/>
    <w:tmpl w:val="F8E88A5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2">
    <w:nsid w:val="09BA4DD5"/>
    <w:multiLevelType w:val="singleLevel"/>
    <w:tmpl w:val="D46CB6F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3">
    <w:nsid w:val="103F6674"/>
    <w:multiLevelType w:val="singleLevel"/>
    <w:tmpl w:val="D46CB6F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4">
    <w:nsid w:val="13DC1A29"/>
    <w:multiLevelType w:val="singleLevel"/>
    <w:tmpl w:val="A15E04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5">
    <w:nsid w:val="4FD71EEC"/>
    <w:multiLevelType w:val="singleLevel"/>
    <w:tmpl w:val="D46CB6F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6">
    <w:nsid w:val="609E4891"/>
    <w:multiLevelType w:val="singleLevel"/>
    <w:tmpl w:val="CE4CC140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7">
    <w:nsid w:val="63C94F32"/>
    <w:multiLevelType w:val="singleLevel"/>
    <w:tmpl w:val="D46CB6F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0E2E"/>
    <w:rsid w:val="00021F2B"/>
    <w:rsid w:val="001403C2"/>
    <w:rsid w:val="00150E2E"/>
    <w:rsid w:val="00215F8D"/>
    <w:rsid w:val="00247FD3"/>
    <w:rsid w:val="003A3CB1"/>
    <w:rsid w:val="003E4345"/>
    <w:rsid w:val="004769C6"/>
    <w:rsid w:val="00632B48"/>
    <w:rsid w:val="007A6652"/>
    <w:rsid w:val="00906543"/>
    <w:rsid w:val="00913C3B"/>
    <w:rsid w:val="0094537E"/>
    <w:rsid w:val="00B16BA0"/>
    <w:rsid w:val="00B2212C"/>
    <w:rsid w:val="00CA22A7"/>
    <w:rsid w:val="00CD5F24"/>
    <w:rsid w:val="00FE6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ody Text 3" w:locked="1" w:semiHidden="0" w:uiPriority="0" w:unhideWhenUsed="0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2E"/>
    <w:rPr>
      <w:rFonts w:ascii="Times New Roman" w:eastAsia="Times New Roman" w:hAnsi="Times New Roman"/>
      <w:sz w:val="20"/>
      <w:szCs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E2E"/>
    <w:pPr>
      <w:keepNext/>
      <w:pBdr>
        <w:bottom w:val="single" w:sz="6" w:space="1" w:color="auto"/>
      </w:pBdr>
      <w:tabs>
        <w:tab w:val="left" w:pos="5103"/>
        <w:tab w:val="right" w:pos="10490"/>
      </w:tabs>
      <w:outlineLvl w:val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0E2E"/>
    <w:rPr>
      <w:rFonts w:ascii="Arial" w:hAnsi="Arial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semiHidden/>
    <w:rsid w:val="00150E2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0E2E"/>
    <w:rPr>
      <w:rFonts w:ascii="Times New Roman" w:hAnsi="Times New Roman" w:cs="Times New Roman"/>
      <w:sz w:val="20"/>
      <w:szCs w:val="20"/>
      <w:lang w:eastAsia="en-AU"/>
    </w:rPr>
  </w:style>
  <w:style w:type="paragraph" w:styleId="Footer">
    <w:name w:val="footer"/>
    <w:basedOn w:val="Normal"/>
    <w:link w:val="FooterChar"/>
    <w:uiPriority w:val="99"/>
    <w:semiHidden/>
    <w:rsid w:val="00150E2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0E2E"/>
    <w:rPr>
      <w:rFonts w:ascii="Times New Roman" w:hAnsi="Times New Roman" w:cs="Times New Roman"/>
      <w:sz w:val="20"/>
      <w:szCs w:val="20"/>
      <w:lang w:eastAsia="en-AU"/>
    </w:rPr>
  </w:style>
  <w:style w:type="paragraph" w:styleId="BlockText">
    <w:name w:val="Block Text"/>
    <w:basedOn w:val="Normal"/>
    <w:uiPriority w:val="99"/>
    <w:semiHidden/>
    <w:rsid w:val="00150E2E"/>
    <w:pPr>
      <w:ind w:left="840" w:right="204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rsid w:val="00150E2E"/>
    <w:pPr>
      <w:ind w:right="407"/>
    </w:pPr>
    <w:rPr>
      <w:rFonts w:ascii="Arial" w:hAnsi="Arial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50E2E"/>
    <w:rPr>
      <w:rFonts w:ascii="Arial" w:hAnsi="Arial" w:cs="Times New Roman"/>
      <w:sz w:val="20"/>
      <w:szCs w:val="20"/>
      <w:lang w:eastAsia="en-AU"/>
    </w:rPr>
  </w:style>
  <w:style w:type="paragraph" w:styleId="BodyText3">
    <w:name w:val="Body Text 3"/>
    <w:basedOn w:val="Normal"/>
    <w:link w:val="BodyText3Char"/>
    <w:uiPriority w:val="99"/>
    <w:semiHidden/>
    <w:rsid w:val="00150E2E"/>
    <w:pPr>
      <w:ind w:right="265"/>
    </w:pPr>
    <w:rPr>
      <w:rFonts w:ascii="Arial" w:hAnsi="Arial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50E2E"/>
    <w:rPr>
      <w:rFonts w:ascii="Arial" w:hAnsi="Arial" w:cs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rsid w:val="00150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0E2E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4</Pages>
  <Words>774</Words>
  <Characters>4412</Characters>
  <Application>Microsoft Office Outlook</Application>
  <DocSecurity>0</DocSecurity>
  <Lines>0</Lines>
  <Paragraphs>0</Paragraphs>
  <ScaleCrop>false</ScaleCrop>
  <Company>DET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e178506</dc:creator>
  <cp:keywords/>
  <dc:description/>
  <cp:lastModifiedBy>e0178506</cp:lastModifiedBy>
  <cp:revision>3</cp:revision>
  <cp:lastPrinted>2012-04-25T23:20:00Z</cp:lastPrinted>
  <dcterms:created xsi:type="dcterms:W3CDTF">2012-04-25T13:11:00Z</dcterms:created>
  <dcterms:modified xsi:type="dcterms:W3CDTF">2012-04-25T23:22:00Z</dcterms:modified>
</cp:coreProperties>
</file>