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3AD" w:rsidRPr="007B3B98" w:rsidRDefault="009A63AD" w:rsidP="009A63AD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20955</wp:posOffset>
            </wp:positionV>
            <wp:extent cx="1200150" cy="1076325"/>
            <wp:effectExtent l="19050" t="0" r="0" b="0"/>
            <wp:wrapNone/>
            <wp:docPr id="7" name="Picture 5" descr="log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smartTag w:uri="urn:schemas-microsoft-com:office:smarttags" w:element="PlaceName">
        <w:smartTag w:uri="urn:schemas-microsoft-com:office:smarttags" w:element="place">
          <w:smartTag w:uri="urn:schemas-microsoft-com:office:smarttags" w:element="PlaceName">
            <w:r w:rsidRPr="009C65F0">
              <w:rPr>
                <w:rFonts w:ascii="Trebuchet MS" w:hAnsi="Trebuchet MS" w:cs="Arial"/>
                <w:b/>
                <w:sz w:val="44"/>
                <w:szCs w:val="44"/>
                <w:u w:val="single"/>
              </w:rPr>
              <w:t>COMET</w:t>
            </w:r>
          </w:smartTag>
          <w:r w:rsidRPr="009C65F0">
            <w:rPr>
              <w:rFonts w:ascii="Trebuchet MS" w:hAnsi="Trebuchet MS" w:cs="Arial"/>
              <w:b/>
              <w:sz w:val="44"/>
              <w:szCs w:val="44"/>
              <w:u w:val="single"/>
            </w:rPr>
            <w:t xml:space="preserve"> </w:t>
          </w:r>
          <w:smartTag w:uri="urn:schemas-microsoft-com:office:smarttags" w:element="PlaceType">
            <w:r w:rsidRPr="009C65F0">
              <w:rPr>
                <w:rFonts w:ascii="Trebuchet MS" w:hAnsi="Trebuchet MS" w:cs="Arial"/>
                <w:b/>
                <w:sz w:val="44"/>
                <w:szCs w:val="44"/>
                <w:u w:val="single"/>
              </w:rPr>
              <w:t>BAY</w:t>
            </w:r>
          </w:smartTag>
          <w:r w:rsidRPr="009C65F0">
            <w:rPr>
              <w:rFonts w:ascii="Trebuchet MS" w:hAnsi="Trebuchet MS" w:cs="Arial"/>
              <w:b/>
              <w:sz w:val="44"/>
              <w:szCs w:val="44"/>
              <w:u w:val="single"/>
            </w:rPr>
            <w:t xml:space="preserve"> </w:t>
          </w:r>
          <w:smartTag w:uri="urn:schemas-microsoft-com:office:smarttags" w:element="PlaceType">
            <w:r w:rsidRPr="009C65F0">
              <w:rPr>
                <w:rFonts w:ascii="Trebuchet MS" w:hAnsi="Trebuchet MS" w:cs="Arial"/>
                <w:b/>
                <w:sz w:val="44"/>
                <w:szCs w:val="44"/>
                <w:u w:val="single"/>
              </w:rPr>
              <w:t>COLLEGE</w:t>
            </w:r>
          </w:smartTag>
        </w:smartTag>
      </w:smartTag>
    </w:p>
    <w:p w:rsidR="009A63AD" w:rsidRPr="009C65F0" w:rsidRDefault="009A63AD" w:rsidP="009A63AD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</w:p>
    <w:p w:rsidR="009A63AD" w:rsidRDefault="006F2D74" w:rsidP="009A63AD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rFonts w:ascii="Trebuchet MS" w:hAnsi="Trebuchet MS" w:cs="Arial"/>
          <w:b/>
          <w:sz w:val="36"/>
          <w:szCs w:val="36"/>
        </w:rPr>
        <w:t xml:space="preserve">Physics - Unit 2 - Task </w:t>
      </w:r>
      <w:r w:rsidR="00A34B53">
        <w:rPr>
          <w:rFonts w:ascii="Trebuchet MS" w:hAnsi="Trebuchet MS" w:cs="Arial"/>
          <w:b/>
          <w:sz w:val="36"/>
          <w:szCs w:val="36"/>
        </w:rPr>
        <w:t>3</w:t>
      </w:r>
      <w:bookmarkStart w:id="0" w:name="_GoBack"/>
      <w:bookmarkEnd w:id="0"/>
    </w:p>
    <w:p w:rsidR="009A63AD" w:rsidRPr="009C65F0" w:rsidRDefault="005E1326" w:rsidP="009A63AD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rFonts w:ascii="Trebuchet MS" w:hAnsi="Trebuchet MS" w:cs="Arial"/>
          <w:b/>
          <w:sz w:val="36"/>
          <w:szCs w:val="36"/>
        </w:rPr>
        <w:t>Motion Test 1</w:t>
      </w:r>
    </w:p>
    <w:p w:rsidR="009A63AD" w:rsidRPr="007B3B98" w:rsidRDefault="009A63AD" w:rsidP="009A63AD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right"/>
        <w:rPr>
          <w:rFonts w:ascii="Trebuchet MS" w:hAnsi="Trebuchet MS" w:cs="Arial"/>
          <w:b/>
          <w:sz w:val="28"/>
          <w:szCs w:val="28"/>
        </w:rPr>
      </w:pPr>
      <w:r>
        <w:rPr>
          <w:rFonts w:ascii="Trebuchet MS" w:hAnsi="Trebuchet MS" w:cs="Arial"/>
          <w:b/>
          <w:sz w:val="28"/>
          <w:szCs w:val="28"/>
        </w:rPr>
        <w:t xml:space="preserve">Name:                                      </w:t>
      </w:r>
      <w:r w:rsidR="00C477ED">
        <w:rPr>
          <w:rFonts w:ascii="Trebuchet MS" w:hAnsi="Trebuchet MS" w:cs="Arial"/>
          <w:b/>
          <w:sz w:val="28"/>
          <w:szCs w:val="28"/>
        </w:rPr>
        <w:t xml:space="preserve">        </w:t>
      </w:r>
      <w:r>
        <w:rPr>
          <w:rFonts w:ascii="Trebuchet MS" w:hAnsi="Trebuchet MS" w:cs="Arial"/>
          <w:b/>
          <w:sz w:val="28"/>
          <w:szCs w:val="28"/>
        </w:rPr>
        <w:t xml:space="preserve">                            Total </w:t>
      </w:r>
      <w:r w:rsidRPr="00702F88">
        <w:rPr>
          <w:rFonts w:ascii="Trebuchet MS" w:hAnsi="Trebuchet MS" w:cs="Arial"/>
          <w:b/>
          <w:sz w:val="28"/>
          <w:szCs w:val="28"/>
        </w:rPr>
        <w:t>Marks</w:t>
      </w:r>
      <w:r>
        <w:rPr>
          <w:rFonts w:ascii="Trebuchet MS" w:hAnsi="Trebuchet MS" w:cs="Arial"/>
          <w:b/>
          <w:sz w:val="28"/>
          <w:szCs w:val="28"/>
        </w:rPr>
        <w:t xml:space="preserve">       </w:t>
      </w:r>
      <w:r w:rsidR="00820602">
        <w:rPr>
          <w:rFonts w:ascii="Trebuchet MS" w:hAnsi="Trebuchet MS" w:cs="Arial"/>
          <w:b/>
          <w:sz w:val="28"/>
          <w:szCs w:val="28"/>
        </w:rPr>
        <w:t xml:space="preserve">  </w:t>
      </w:r>
      <w:r>
        <w:rPr>
          <w:rFonts w:ascii="Trebuchet MS" w:hAnsi="Trebuchet MS" w:cs="Arial"/>
          <w:b/>
          <w:sz w:val="28"/>
          <w:szCs w:val="28"/>
        </w:rPr>
        <w:t xml:space="preserve">   /</w:t>
      </w:r>
      <w:r w:rsidR="00D24F58">
        <w:rPr>
          <w:rFonts w:ascii="Trebuchet MS" w:hAnsi="Trebuchet MS" w:cs="Arial"/>
          <w:b/>
          <w:sz w:val="28"/>
          <w:szCs w:val="28"/>
        </w:rPr>
        <w:t>57</w:t>
      </w:r>
    </w:p>
    <w:p w:rsidR="00472A10" w:rsidRPr="00472A10" w:rsidRDefault="00472A10" w:rsidP="00472A10">
      <w:pPr>
        <w:spacing w:after="0"/>
        <w:rPr>
          <w:rFonts w:ascii="Trebuchet MS" w:hAnsi="Trebuchet MS"/>
          <w:sz w:val="28"/>
          <w:szCs w:val="28"/>
        </w:rPr>
      </w:pPr>
      <w:r w:rsidRPr="00472A10">
        <w:rPr>
          <w:rFonts w:ascii="Trebuchet MS" w:hAnsi="Trebuchet MS"/>
          <w:sz w:val="28"/>
          <w:szCs w:val="28"/>
        </w:rPr>
        <w:t xml:space="preserve">Note: </w:t>
      </w:r>
      <w:r w:rsidR="006F4BF5">
        <w:rPr>
          <w:rFonts w:ascii="Trebuchet MS" w:hAnsi="Trebuchet MS"/>
          <w:sz w:val="28"/>
          <w:szCs w:val="28"/>
        </w:rPr>
        <w:t xml:space="preserve">Show working for all mathematical answers. </w:t>
      </w:r>
    </w:p>
    <w:p w:rsidR="009A63AD" w:rsidRPr="001D0C8F" w:rsidRDefault="009A63AD" w:rsidP="00472A10">
      <w:pPr>
        <w:spacing w:after="0"/>
        <w:rPr>
          <w:rFonts w:ascii="Trebuchet MS" w:hAnsi="Trebuchet MS"/>
          <w:sz w:val="24"/>
          <w:szCs w:val="24"/>
        </w:rPr>
      </w:pPr>
      <w:r w:rsidRPr="00472A10">
        <w:rPr>
          <w:rFonts w:ascii="Trebuchet MS" w:hAnsi="Trebuchet MS"/>
          <w:b/>
          <w:sz w:val="28"/>
          <w:szCs w:val="28"/>
          <w:u w:val="single"/>
        </w:rPr>
        <w:t>Question 1</w:t>
      </w:r>
      <w:r w:rsidRPr="001D0C8F">
        <w:rPr>
          <w:rFonts w:ascii="Trebuchet MS" w:hAnsi="Trebuchet MS"/>
          <w:sz w:val="24"/>
          <w:szCs w:val="24"/>
        </w:rPr>
        <w:tab/>
      </w:r>
      <w:r w:rsidR="00DF70FF">
        <w:rPr>
          <w:rFonts w:ascii="Trebuchet MS" w:hAnsi="Trebuchet MS"/>
          <w:sz w:val="24"/>
          <w:szCs w:val="24"/>
        </w:rPr>
        <w:t>:</w:t>
      </w:r>
    </w:p>
    <w:p w:rsidR="009A63AD" w:rsidRPr="001D0C8F" w:rsidRDefault="006B20FF" w:rsidP="009A63AD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In 1894 a species of Peregrine Falcon was discovered in </w:t>
      </w:r>
      <w:r w:rsidR="00E35700">
        <w:rPr>
          <w:rFonts w:ascii="Trebuchet MS" w:hAnsi="Trebuchet MS"/>
          <w:sz w:val="24"/>
          <w:szCs w:val="24"/>
        </w:rPr>
        <w:t>Indonesia by Richard B. Sharpe</w:t>
      </w:r>
      <w:r w:rsidR="009A63AD">
        <w:rPr>
          <w:rFonts w:ascii="Trebuchet MS" w:hAnsi="Trebuchet MS"/>
          <w:sz w:val="24"/>
          <w:szCs w:val="24"/>
        </w:rPr>
        <w:t xml:space="preserve">. </w:t>
      </w:r>
      <w:r w:rsidR="00E35700">
        <w:rPr>
          <w:rFonts w:ascii="Trebuchet MS" w:hAnsi="Trebuchet MS"/>
          <w:sz w:val="24"/>
          <w:szCs w:val="24"/>
        </w:rPr>
        <w:t xml:space="preserve">The falcon </w:t>
      </w:r>
      <w:r w:rsidR="000A4CAC">
        <w:rPr>
          <w:rFonts w:ascii="Trebuchet MS" w:hAnsi="Trebuchet MS"/>
          <w:sz w:val="24"/>
          <w:szCs w:val="24"/>
        </w:rPr>
        <w:t xml:space="preserve">was recorded taking </w:t>
      </w:r>
      <w:r w:rsidR="00E35700">
        <w:rPr>
          <w:rFonts w:ascii="Trebuchet MS" w:hAnsi="Trebuchet MS"/>
          <w:sz w:val="24"/>
          <w:szCs w:val="24"/>
        </w:rPr>
        <w:t>only 0.</w:t>
      </w:r>
      <w:r w:rsidR="000A4CAC">
        <w:rPr>
          <w:rFonts w:ascii="Trebuchet MS" w:hAnsi="Trebuchet MS"/>
          <w:sz w:val="24"/>
          <w:szCs w:val="24"/>
        </w:rPr>
        <w:t>514</w:t>
      </w:r>
      <w:r w:rsidR="00E35700">
        <w:rPr>
          <w:rFonts w:ascii="Trebuchet MS" w:hAnsi="Trebuchet MS"/>
          <w:sz w:val="24"/>
          <w:szCs w:val="24"/>
        </w:rPr>
        <w:t xml:space="preserve"> </w:t>
      </w:r>
      <w:r w:rsidR="00E35700" w:rsidRPr="001D0C8F">
        <w:rPr>
          <w:rFonts w:ascii="Trebuchet MS" w:hAnsi="Trebuchet MS"/>
          <w:sz w:val="24"/>
          <w:szCs w:val="24"/>
        </w:rPr>
        <w:t>seconds</w:t>
      </w:r>
      <w:r w:rsidR="00E35700">
        <w:rPr>
          <w:rFonts w:ascii="Trebuchet MS" w:hAnsi="Trebuchet MS"/>
          <w:sz w:val="24"/>
          <w:szCs w:val="24"/>
        </w:rPr>
        <w:t xml:space="preserve"> to move between two emergence trees</w:t>
      </w:r>
      <w:r w:rsidR="000A4CAC">
        <w:rPr>
          <w:rFonts w:ascii="Trebuchet MS" w:hAnsi="Trebuchet MS"/>
          <w:sz w:val="24"/>
          <w:szCs w:val="24"/>
        </w:rPr>
        <w:t xml:space="preserve"> which were </w:t>
      </w:r>
      <w:r w:rsidR="00E35700">
        <w:rPr>
          <w:rFonts w:ascii="Trebuchet MS" w:hAnsi="Trebuchet MS"/>
          <w:sz w:val="24"/>
          <w:szCs w:val="24"/>
        </w:rPr>
        <w:t>18</w:t>
      </w:r>
      <w:r w:rsidR="000A4CAC">
        <w:rPr>
          <w:rFonts w:ascii="Trebuchet MS" w:hAnsi="Trebuchet MS"/>
          <w:sz w:val="24"/>
          <w:szCs w:val="24"/>
        </w:rPr>
        <w:t>0</w:t>
      </w:r>
      <w:r w:rsidR="009A63AD">
        <w:rPr>
          <w:rFonts w:ascii="Trebuchet MS" w:hAnsi="Trebuchet MS"/>
          <w:sz w:val="24"/>
          <w:szCs w:val="24"/>
        </w:rPr>
        <w:t xml:space="preserve"> m</w:t>
      </w:r>
      <w:r w:rsidR="000A4CAC">
        <w:rPr>
          <w:rFonts w:ascii="Trebuchet MS" w:hAnsi="Trebuchet MS"/>
          <w:sz w:val="24"/>
          <w:szCs w:val="24"/>
        </w:rPr>
        <w:t xml:space="preserve"> apart</w:t>
      </w:r>
      <w:r w:rsidR="009A63AD" w:rsidRPr="001D0C8F">
        <w:rPr>
          <w:rFonts w:ascii="Trebuchet MS" w:hAnsi="Trebuchet MS"/>
          <w:sz w:val="24"/>
          <w:szCs w:val="24"/>
        </w:rPr>
        <w:t>.</w:t>
      </w:r>
    </w:p>
    <w:p w:rsidR="00472A10" w:rsidRDefault="00A34B53" w:rsidP="00472A10">
      <w:pPr>
        <w:rPr>
          <w:rFonts w:ascii="Trebuchet MS" w:hAnsi="Trebuchet MS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8.6pt;margin-top:18.1pt;width:467.25pt;height:72.25pt;z-index:251666432">
            <v:textbox>
              <w:txbxContent>
                <w:p w:rsidR="00803CFB" w:rsidRPr="009A63AD" w:rsidRDefault="00803CFB" w:rsidP="00472A10">
                  <w:pPr>
                    <w:ind w:firstLine="720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9A63AD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v = </w:t>
                  </w:r>
                  <m:oMath>
                    <m:f>
                      <m:fPr>
                        <m:ctrlPr>
                          <w:rPr>
                            <w:rFonts w:ascii="Cambria Math" w:hAnsi="Arial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den>
                    </m:f>
                  </m:oMath>
                  <w:r w:rsidRPr="009A63AD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Arial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180</m:t>
                        </m:r>
                      </m:num>
                      <m:den>
                        <m: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0.514</m:t>
                        </m:r>
                      </m:den>
                    </m:f>
                  </m:oMath>
                  <w:r w:rsidRPr="009A63AD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      (1 mark)</w:t>
                  </w:r>
                </w:p>
                <w:p w:rsidR="00803CFB" w:rsidRPr="009A63AD" w:rsidRDefault="00803CFB" w:rsidP="00472A10">
                  <w:pPr>
                    <w:ind w:firstLine="72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A63AD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v = </w:t>
                  </w:r>
                  <w:r w:rsidR="000A4CAC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350.2</w:t>
                  </w:r>
                  <w:r w:rsidRPr="009A63AD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m</w:t>
                  </w:r>
                  <w:r w:rsidR="00C477ED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</w:t>
                  </w:r>
                  <w:r w:rsidRPr="009A63AD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s</w:t>
                  </w:r>
                  <w:r w:rsidRPr="009A63AD"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</w:rPr>
                    <w:t>-1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</w:rPr>
                    <w:t xml:space="preserve">     </w:t>
                  </w:r>
                  <w:r w:rsidRPr="00472A10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       (1 mark)</w:t>
                  </w:r>
                </w:p>
              </w:txbxContent>
            </v:textbox>
          </v:shape>
        </w:pict>
      </w:r>
      <w:r w:rsidR="00472A10">
        <w:rPr>
          <w:rFonts w:ascii="Trebuchet MS" w:hAnsi="Trebuchet MS"/>
          <w:sz w:val="24"/>
          <w:szCs w:val="24"/>
        </w:rPr>
        <w:t>a</w:t>
      </w:r>
      <w:r w:rsidR="00472A10" w:rsidRPr="001D0C8F">
        <w:rPr>
          <w:rFonts w:ascii="Trebuchet MS" w:hAnsi="Trebuchet MS"/>
          <w:sz w:val="24"/>
          <w:szCs w:val="24"/>
        </w:rPr>
        <w:t xml:space="preserve">) What is the </w:t>
      </w:r>
      <w:r w:rsidR="00EA7316">
        <w:rPr>
          <w:rFonts w:ascii="Trebuchet MS" w:hAnsi="Trebuchet MS"/>
          <w:sz w:val="24"/>
          <w:szCs w:val="24"/>
        </w:rPr>
        <w:t xml:space="preserve">average </w:t>
      </w:r>
      <w:r w:rsidR="00472A10" w:rsidRPr="001D0C8F">
        <w:rPr>
          <w:rFonts w:ascii="Trebuchet MS" w:hAnsi="Trebuchet MS"/>
          <w:sz w:val="24"/>
          <w:szCs w:val="24"/>
        </w:rPr>
        <w:t>speed in m</w:t>
      </w:r>
      <w:r w:rsidR="00C477ED">
        <w:rPr>
          <w:rFonts w:ascii="Trebuchet MS" w:hAnsi="Trebuchet MS"/>
          <w:sz w:val="24"/>
          <w:szCs w:val="24"/>
        </w:rPr>
        <w:t xml:space="preserve"> </w:t>
      </w:r>
      <w:r w:rsidR="00472A10" w:rsidRPr="001D0C8F">
        <w:rPr>
          <w:rFonts w:ascii="Trebuchet MS" w:hAnsi="Trebuchet MS"/>
          <w:sz w:val="24"/>
          <w:szCs w:val="24"/>
        </w:rPr>
        <w:t>s</w:t>
      </w:r>
      <w:r w:rsidR="00472A10" w:rsidRPr="001D0C8F">
        <w:rPr>
          <w:rFonts w:ascii="Trebuchet MS" w:hAnsi="Trebuchet MS"/>
          <w:sz w:val="24"/>
          <w:szCs w:val="24"/>
          <w:vertAlign w:val="superscript"/>
        </w:rPr>
        <w:t>-1</w:t>
      </w:r>
      <w:r w:rsidR="00472A10" w:rsidRPr="001D0C8F">
        <w:rPr>
          <w:rFonts w:ascii="Trebuchet MS" w:hAnsi="Trebuchet MS"/>
          <w:sz w:val="24"/>
          <w:szCs w:val="24"/>
        </w:rPr>
        <w:t>?</w:t>
      </w:r>
      <w:r w:rsidR="00472A10">
        <w:rPr>
          <w:rFonts w:ascii="Trebuchet MS" w:hAnsi="Trebuchet MS"/>
          <w:sz w:val="24"/>
          <w:szCs w:val="24"/>
        </w:rPr>
        <w:t xml:space="preserve">   </w:t>
      </w:r>
      <w:r w:rsidR="000A4CAC">
        <w:rPr>
          <w:rFonts w:ascii="Trebuchet MS" w:hAnsi="Trebuchet MS"/>
          <w:sz w:val="24"/>
          <w:szCs w:val="24"/>
        </w:rPr>
        <w:t xml:space="preserve">                                                                 </w:t>
      </w:r>
      <w:r w:rsidR="00472A10" w:rsidRPr="000A4CAC">
        <w:rPr>
          <w:rFonts w:ascii="Trebuchet MS" w:hAnsi="Trebuchet MS"/>
          <w:b/>
          <w:sz w:val="24"/>
          <w:szCs w:val="24"/>
        </w:rPr>
        <w:t>(2 marks)</w:t>
      </w:r>
    </w:p>
    <w:p w:rsidR="00472A10" w:rsidRDefault="00472A10" w:rsidP="00472A10">
      <w:pPr>
        <w:rPr>
          <w:rFonts w:ascii="Trebuchet MS" w:hAnsi="Trebuchet MS"/>
          <w:sz w:val="24"/>
          <w:szCs w:val="24"/>
        </w:rPr>
      </w:pPr>
    </w:p>
    <w:p w:rsidR="00472A10" w:rsidRDefault="00472A10" w:rsidP="00472A10">
      <w:pPr>
        <w:rPr>
          <w:rFonts w:ascii="Trebuchet MS" w:hAnsi="Trebuchet MS"/>
          <w:sz w:val="24"/>
          <w:szCs w:val="24"/>
        </w:rPr>
      </w:pPr>
    </w:p>
    <w:p w:rsidR="00472A10" w:rsidRPr="001D0C8F" w:rsidRDefault="00472A10" w:rsidP="00472A10">
      <w:pPr>
        <w:rPr>
          <w:rFonts w:ascii="Trebuchet MS" w:hAnsi="Trebuchet MS"/>
          <w:sz w:val="24"/>
          <w:szCs w:val="24"/>
        </w:rPr>
      </w:pPr>
    </w:p>
    <w:p w:rsidR="009A63AD" w:rsidRDefault="00A34B53" w:rsidP="009A63AD">
      <w:pPr>
        <w:rPr>
          <w:rFonts w:ascii="Trebuchet MS" w:hAnsi="Trebuchet MS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AU"/>
        </w:rPr>
        <w:pict>
          <v:shape id="_x0000_s1034" type="#_x0000_t202" style="position:absolute;margin-left:18.6pt;margin-top:19.25pt;width:467.25pt;height:72.25pt;z-index:251667456">
            <v:textbox>
              <w:txbxContent>
                <w:p w:rsidR="00803CFB" w:rsidRPr="009A63AD" w:rsidRDefault="00803CFB" w:rsidP="00472A10">
                  <w:pPr>
                    <w:ind w:firstLine="720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9A63AD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v =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</w:t>
                  </w:r>
                  <w:r w:rsidR="00EA7316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350.2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× 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Arial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3600</m:t>
                        </m:r>
                      </m:num>
                      <m:den>
                        <m: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1000</m:t>
                        </m:r>
                      </m:den>
                    </m:f>
                  </m:oMath>
                  <w:r w:rsidRPr="009A63AD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      (1 mark)</w:t>
                  </w:r>
                </w:p>
                <w:p w:rsidR="00803CFB" w:rsidRPr="009A63AD" w:rsidRDefault="00803CFB" w:rsidP="00472A10">
                  <w:pPr>
                    <w:ind w:firstLine="72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A63AD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v = </w:t>
                  </w:r>
                  <w:r w:rsidR="00EA7316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1260.72</w:t>
                  </w:r>
                  <w:r w:rsidRPr="009A63AD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k</w:t>
                  </w:r>
                  <w:r w:rsidRPr="009A63AD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m</w:t>
                  </w:r>
                  <w:r w:rsidR="00C477ED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h</w:t>
                  </w:r>
                  <w:r w:rsidRPr="009A63AD"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</w:rPr>
                    <w:t>-1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</w:rPr>
                    <w:t xml:space="preserve">     </w:t>
                  </w:r>
                  <w:r w:rsidRPr="00472A10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       (1 mark)</w:t>
                  </w:r>
                </w:p>
              </w:txbxContent>
            </v:textbox>
          </v:shape>
        </w:pict>
      </w:r>
      <w:r w:rsidR="00472A10">
        <w:rPr>
          <w:rFonts w:ascii="Trebuchet MS" w:hAnsi="Trebuchet MS"/>
          <w:sz w:val="24"/>
          <w:szCs w:val="24"/>
        </w:rPr>
        <w:t>b</w:t>
      </w:r>
      <w:r w:rsidR="009A63AD" w:rsidRPr="001D0C8F">
        <w:rPr>
          <w:rFonts w:ascii="Trebuchet MS" w:hAnsi="Trebuchet MS"/>
          <w:sz w:val="24"/>
          <w:szCs w:val="24"/>
        </w:rPr>
        <w:t>) What is the speed in km</w:t>
      </w:r>
      <w:r w:rsidR="00C477ED">
        <w:rPr>
          <w:rFonts w:ascii="Trebuchet MS" w:hAnsi="Trebuchet MS"/>
          <w:sz w:val="24"/>
          <w:szCs w:val="24"/>
        </w:rPr>
        <w:t xml:space="preserve"> </w:t>
      </w:r>
      <w:r w:rsidR="009A63AD" w:rsidRPr="001D0C8F">
        <w:rPr>
          <w:rFonts w:ascii="Trebuchet MS" w:hAnsi="Trebuchet MS"/>
          <w:sz w:val="24"/>
          <w:szCs w:val="24"/>
        </w:rPr>
        <w:t>h</w:t>
      </w:r>
      <w:r w:rsidR="009A63AD" w:rsidRPr="001D0C8F">
        <w:rPr>
          <w:rFonts w:ascii="Trebuchet MS" w:hAnsi="Trebuchet MS"/>
          <w:sz w:val="24"/>
          <w:szCs w:val="24"/>
          <w:vertAlign w:val="superscript"/>
        </w:rPr>
        <w:t>-1</w:t>
      </w:r>
      <w:r w:rsidR="009A63AD" w:rsidRPr="001D0C8F">
        <w:rPr>
          <w:rFonts w:ascii="Trebuchet MS" w:hAnsi="Trebuchet MS"/>
          <w:sz w:val="24"/>
          <w:szCs w:val="24"/>
        </w:rPr>
        <w:t>?</w:t>
      </w:r>
      <w:r w:rsidR="00472A10">
        <w:rPr>
          <w:rFonts w:ascii="Trebuchet MS" w:hAnsi="Trebuchet MS"/>
          <w:sz w:val="24"/>
          <w:szCs w:val="24"/>
        </w:rPr>
        <w:t xml:space="preserve">         </w:t>
      </w:r>
      <w:r w:rsidR="00EA7316">
        <w:rPr>
          <w:rFonts w:ascii="Trebuchet MS" w:hAnsi="Trebuchet MS"/>
          <w:sz w:val="24"/>
          <w:szCs w:val="24"/>
        </w:rPr>
        <w:t xml:space="preserve">                       </w:t>
      </w:r>
      <w:r w:rsidR="000A4CAC">
        <w:rPr>
          <w:rFonts w:ascii="Trebuchet MS" w:hAnsi="Trebuchet MS"/>
          <w:sz w:val="24"/>
          <w:szCs w:val="24"/>
        </w:rPr>
        <w:t xml:space="preserve">                                             </w:t>
      </w:r>
      <w:r w:rsidR="00472A10">
        <w:rPr>
          <w:rFonts w:ascii="Trebuchet MS" w:hAnsi="Trebuchet MS"/>
          <w:sz w:val="24"/>
          <w:szCs w:val="24"/>
        </w:rPr>
        <w:t xml:space="preserve"> </w:t>
      </w:r>
      <w:r w:rsidR="00472A10" w:rsidRPr="00EA7316">
        <w:rPr>
          <w:rFonts w:ascii="Trebuchet MS" w:hAnsi="Trebuchet MS"/>
          <w:b/>
          <w:sz w:val="24"/>
          <w:szCs w:val="24"/>
        </w:rPr>
        <w:t>(2 marks)</w:t>
      </w:r>
    </w:p>
    <w:p w:rsidR="009A63AD" w:rsidRDefault="009A63AD" w:rsidP="009A63AD">
      <w:pPr>
        <w:rPr>
          <w:rFonts w:ascii="Times New Roman" w:hAnsi="Times New Roman" w:cs="Times New Roman"/>
          <w:sz w:val="24"/>
          <w:szCs w:val="24"/>
        </w:rPr>
      </w:pPr>
    </w:p>
    <w:p w:rsidR="00472A10" w:rsidRDefault="00472A10" w:rsidP="009A63AD">
      <w:pPr>
        <w:rPr>
          <w:rFonts w:ascii="Times New Roman" w:hAnsi="Times New Roman" w:cs="Times New Roman"/>
          <w:sz w:val="24"/>
          <w:szCs w:val="24"/>
        </w:rPr>
      </w:pPr>
    </w:p>
    <w:p w:rsidR="009A63AD" w:rsidRDefault="009A63AD" w:rsidP="009A63AD">
      <w:pPr>
        <w:rPr>
          <w:rFonts w:ascii="Times New Roman" w:hAnsi="Times New Roman" w:cs="Times New Roman"/>
          <w:sz w:val="24"/>
          <w:szCs w:val="24"/>
        </w:rPr>
      </w:pPr>
    </w:p>
    <w:p w:rsidR="00472A10" w:rsidRPr="001D0C8F" w:rsidRDefault="00472A10" w:rsidP="00472A10">
      <w:pPr>
        <w:rPr>
          <w:rFonts w:ascii="Trebuchet MS" w:hAnsi="Trebuchet MS"/>
          <w:sz w:val="24"/>
          <w:szCs w:val="24"/>
        </w:rPr>
      </w:pPr>
      <w:r w:rsidRPr="00C477ED">
        <w:rPr>
          <w:rFonts w:ascii="Trebuchet MS" w:hAnsi="Trebuchet MS"/>
          <w:b/>
          <w:sz w:val="28"/>
          <w:szCs w:val="28"/>
          <w:u w:val="single"/>
        </w:rPr>
        <w:t>Question 2</w:t>
      </w:r>
      <w:r w:rsidRPr="00C477ED">
        <w:rPr>
          <w:rFonts w:ascii="Trebuchet MS" w:hAnsi="Trebuchet MS"/>
          <w:sz w:val="24"/>
          <w:szCs w:val="24"/>
        </w:rPr>
        <w:tab/>
      </w:r>
      <w:r w:rsidR="00DF70FF">
        <w:rPr>
          <w:rFonts w:ascii="Trebuchet MS" w:hAnsi="Trebuchet MS"/>
          <w:b/>
          <w:sz w:val="24"/>
          <w:szCs w:val="24"/>
        </w:rPr>
        <w:t>:</w:t>
      </w:r>
    </w:p>
    <w:p w:rsidR="00E06481" w:rsidRPr="001D0C8F" w:rsidRDefault="00A34B53" w:rsidP="00E06481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  <w:lang w:eastAsia="en-AU"/>
        </w:rPr>
        <w:pict>
          <v:shape id="_x0000_s1036" type="#_x0000_t202" style="position:absolute;margin-left:18.6pt;margin-top:36.1pt;width:467.25pt;height:72.25pt;z-index:251670528">
            <v:textbox>
              <w:txbxContent>
                <w:p w:rsidR="00803CFB" w:rsidRPr="009A63AD" w:rsidRDefault="00803CFB" w:rsidP="00E06481">
                  <w:pPr>
                    <w:ind w:firstLine="720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9A63AD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v = </w:t>
                  </w:r>
                  <m:oMath>
                    <m:f>
                      <m:fPr>
                        <m:ctrlPr>
                          <w:rPr>
                            <w:rFonts w:ascii="Cambria Math" w:hAnsi="Arial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den>
                    </m:f>
                  </m:oMath>
                  <w:r w:rsidRPr="009A63AD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Arial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0.3</m:t>
                        </m:r>
                      </m:num>
                      <m:den>
                        <m: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10.8</m:t>
                        </m:r>
                      </m:den>
                    </m:f>
                  </m:oMath>
                  <w:r w:rsidRPr="009A63AD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   (1 mark)</w:t>
                  </w:r>
                </w:p>
                <w:p w:rsidR="00803CFB" w:rsidRPr="009A63AD" w:rsidRDefault="00803CFB" w:rsidP="00E06481">
                  <w:pPr>
                    <w:ind w:firstLine="72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A63AD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v = 0.0278 ms</w:t>
                  </w:r>
                  <w:r w:rsidRPr="009A63AD"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</w:rPr>
                    <w:t>-1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   (1 mark)</w:t>
                  </w:r>
                </w:p>
              </w:txbxContent>
            </v:textbox>
          </v:shape>
        </w:pict>
      </w:r>
      <w:r w:rsidR="00E06481">
        <w:rPr>
          <w:rFonts w:ascii="Trebuchet MS" w:hAnsi="Trebuchet MS"/>
          <w:sz w:val="24"/>
          <w:szCs w:val="24"/>
        </w:rPr>
        <w:t>Thomas the</w:t>
      </w:r>
      <w:r w:rsidR="00E06481" w:rsidRPr="001D0C8F">
        <w:rPr>
          <w:rFonts w:ascii="Trebuchet MS" w:hAnsi="Trebuchet MS"/>
          <w:sz w:val="24"/>
          <w:szCs w:val="24"/>
        </w:rPr>
        <w:t xml:space="preserve"> </w:t>
      </w:r>
      <w:r w:rsidR="00E06481">
        <w:rPr>
          <w:rFonts w:ascii="Trebuchet MS" w:hAnsi="Trebuchet MS"/>
          <w:sz w:val="24"/>
          <w:szCs w:val="24"/>
        </w:rPr>
        <w:t>turtle at Perth zoo</w:t>
      </w:r>
      <w:r w:rsidR="00E06481" w:rsidRPr="001D0C8F">
        <w:rPr>
          <w:rFonts w:ascii="Trebuchet MS" w:hAnsi="Trebuchet MS"/>
          <w:sz w:val="24"/>
          <w:szCs w:val="24"/>
        </w:rPr>
        <w:t xml:space="preserve"> travels </w:t>
      </w:r>
      <w:r w:rsidR="00E06481">
        <w:rPr>
          <w:rFonts w:ascii="Trebuchet MS" w:hAnsi="Trebuchet MS"/>
          <w:sz w:val="24"/>
          <w:szCs w:val="24"/>
        </w:rPr>
        <w:t>0.3</w:t>
      </w:r>
      <w:r w:rsidR="00E06481" w:rsidRPr="001D0C8F">
        <w:rPr>
          <w:rFonts w:ascii="Trebuchet MS" w:hAnsi="Trebuchet MS"/>
          <w:sz w:val="24"/>
          <w:szCs w:val="24"/>
        </w:rPr>
        <w:t xml:space="preserve">m in </w:t>
      </w:r>
      <w:r w:rsidR="00E06481">
        <w:rPr>
          <w:rFonts w:ascii="Trebuchet MS" w:hAnsi="Trebuchet MS"/>
          <w:sz w:val="24"/>
          <w:szCs w:val="24"/>
        </w:rPr>
        <w:t>1</w:t>
      </w:r>
      <w:r w:rsidR="00E06481" w:rsidRPr="001D0C8F">
        <w:rPr>
          <w:rFonts w:ascii="Trebuchet MS" w:hAnsi="Trebuchet MS"/>
          <w:sz w:val="24"/>
          <w:szCs w:val="24"/>
        </w:rPr>
        <w:t>0.8 seconds</w:t>
      </w:r>
      <w:r w:rsidR="00E06481">
        <w:rPr>
          <w:rFonts w:ascii="Trebuchet MS" w:hAnsi="Trebuchet MS"/>
          <w:sz w:val="24"/>
          <w:szCs w:val="24"/>
        </w:rPr>
        <w:t xml:space="preserve"> on average</w:t>
      </w:r>
      <w:r w:rsidR="00E06481" w:rsidRPr="001D0C8F">
        <w:rPr>
          <w:rFonts w:ascii="Trebuchet MS" w:hAnsi="Trebuchet MS"/>
          <w:sz w:val="24"/>
          <w:szCs w:val="24"/>
        </w:rPr>
        <w:t>. What is the average speed of th</w:t>
      </w:r>
      <w:r w:rsidR="00E06481">
        <w:rPr>
          <w:rFonts w:ascii="Trebuchet MS" w:hAnsi="Trebuchet MS"/>
          <w:sz w:val="24"/>
          <w:szCs w:val="24"/>
        </w:rPr>
        <w:t>is</w:t>
      </w:r>
      <w:r w:rsidR="00E06481" w:rsidRPr="001D0C8F">
        <w:rPr>
          <w:rFonts w:ascii="Trebuchet MS" w:hAnsi="Trebuchet MS"/>
          <w:sz w:val="24"/>
          <w:szCs w:val="24"/>
        </w:rPr>
        <w:t xml:space="preserve"> </w:t>
      </w:r>
      <w:r w:rsidR="00E06481">
        <w:rPr>
          <w:rFonts w:ascii="Trebuchet MS" w:hAnsi="Trebuchet MS"/>
          <w:sz w:val="24"/>
          <w:szCs w:val="24"/>
        </w:rPr>
        <w:t>reptile in ms</w:t>
      </w:r>
      <w:r w:rsidR="00E06481" w:rsidRPr="00472A10">
        <w:rPr>
          <w:rFonts w:ascii="Trebuchet MS" w:hAnsi="Trebuchet MS"/>
          <w:sz w:val="24"/>
          <w:szCs w:val="24"/>
          <w:vertAlign w:val="superscript"/>
        </w:rPr>
        <w:t>-1</w:t>
      </w:r>
      <w:r w:rsidR="00E06481" w:rsidRPr="001D0C8F">
        <w:rPr>
          <w:rFonts w:ascii="Trebuchet MS" w:hAnsi="Trebuchet MS"/>
          <w:sz w:val="24"/>
          <w:szCs w:val="24"/>
        </w:rPr>
        <w:t>?</w:t>
      </w:r>
      <w:r w:rsidR="006F4BF5">
        <w:rPr>
          <w:rFonts w:ascii="Trebuchet MS" w:hAnsi="Trebuchet MS"/>
          <w:sz w:val="24"/>
          <w:szCs w:val="24"/>
        </w:rPr>
        <w:t xml:space="preserve">                                                                                  </w:t>
      </w:r>
      <w:r w:rsidR="006F4BF5" w:rsidRPr="00EA7316">
        <w:rPr>
          <w:rFonts w:ascii="Trebuchet MS" w:hAnsi="Trebuchet MS"/>
          <w:b/>
          <w:sz w:val="24"/>
          <w:szCs w:val="24"/>
        </w:rPr>
        <w:t>(2 marks)</w:t>
      </w:r>
    </w:p>
    <w:p w:rsidR="00E06481" w:rsidRDefault="00E06481" w:rsidP="00E06481">
      <w:pPr>
        <w:rPr>
          <w:rFonts w:ascii="Times New Roman" w:hAnsi="Times New Roman" w:cs="Times New Roman"/>
          <w:sz w:val="24"/>
          <w:szCs w:val="24"/>
        </w:rPr>
      </w:pPr>
    </w:p>
    <w:p w:rsidR="00E06481" w:rsidRDefault="00E06481" w:rsidP="00E06481">
      <w:pPr>
        <w:rPr>
          <w:rFonts w:ascii="Times New Roman" w:hAnsi="Times New Roman" w:cs="Times New Roman"/>
          <w:sz w:val="24"/>
          <w:szCs w:val="24"/>
        </w:rPr>
      </w:pPr>
    </w:p>
    <w:p w:rsidR="00E06481" w:rsidRDefault="00E06481" w:rsidP="00472A10">
      <w:pPr>
        <w:rPr>
          <w:rFonts w:ascii="Trebuchet MS" w:hAnsi="Trebuchet MS"/>
          <w:sz w:val="24"/>
          <w:szCs w:val="24"/>
        </w:rPr>
      </w:pPr>
    </w:p>
    <w:p w:rsidR="00C477ED" w:rsidRPr="001D0C8F" w:rsidRDefault="00C477ED" w:rsidP="00C477ED">
      <w:pPr>
        <w:rPr>
          <w:rFonts w:ascii="Trebuchet MS" w:hAnsi="Trebuchet MS"/>
          <w:sz w:val="24"/>
          <w:szCs w:val="24"/>
        </w:rPr>
      </w:pPr>
      <w:r w:rsidRPr="00E06481">
        <w:rPr>
          <w:rFonts w:ascii="Trebuchet MS" w:hAnsi="Trebuchet MS"/>
          <w:b/>
          <w:sz w:val="28"/>
          <w:szCs w:val="28"/>
          <w:u w:val="single"/>
        </w:rPr>
        <w:t xml:space="preserve">Question </w:t>
      </w:r>
      <w:r>
        <w:rPr>
          <w:rFonts w:ascii="Trebuchet MS" w:hAnsi="Trebuchet MS"/>
          <w:b/>
          <w:sz w:val="28"/>
          <w:szCs w:val="28"/>
          <w:u w:val="single"/>
        </w:rPr>
        <w:t>3</w:t>
      </w:r>
      <w:r w:rsidR="00DF70FF">
        <w:rPr>
          <w:rFonts w:ascii="Trebuchet MS" w:hAnsi="Trebuchet MS"/>
          <w:b/>
          <w:sz w:val="24"/>
          <w:szCs w:val="24"/>
        </w:rPr>
        <w:t>:</w:t>
      </w:r>
    </w:p>
    <w:p w:rsidR="00C477ED" w:rsidRPr="00C477ED" w:rsidRDefault="00A34B53" w:rsidP="00C477ED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noProof/>
          <w:sz w:val="28"/>
          <w:szCs w:val="28"/>
          <w:u w:val="single"/>
          <w:lang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67" type="#_x0000_t32" style="position:absolute;margin-left:437.85pt;margin-top:45.8pt;width:0;height:64.5pt;z-index:251764736" o:connectortype="straight"/>
        </w:pict>
      </w:r>
      <w:r>
        <w:rPr>
          <w:rFonts w:ascii="Trebuchet MS" w:hAnsi="Trebuchet MS"/>
          <w:b/>
          <w:noProof/>
          <w:sz w:val="28"/>
          <w:szCs w:val="28"/>
          <w:u w:val="single"/>
          <w:lang w:eastAsia="en-AU"/>
        </w:rPr>
        <w:pict>
          <v:shape id="_x0000_s1173" type="#_x0000_t202" style="position:absolute;margin-left:416.85pt;margin-top:56.3pt;width:34.5pt;height:18pt;z-index:251770880" filled="f" stroked="f">
            <v:textbox style="mso-next-textbox:#_x0000_s1173">
              <w:txbxContent>
                <w:p w:rsidR="00C477ED" w:rsidRDefault="00C477ED" w:rsidP="00C477ED">
                  <w:r>
                    <w:t>45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  <w:szCs w:val="24"/>
          <w:lang w:eastAsia="en-AU"/>
        </w:rPr>
        <w:pict>
          <v:shape id="_x0000_s1168" type="#_x0000_t32" style="position:absolute;margin-left:328.35pt;margin-top:45.8pt;width:109.5pt;height:70.5pt;flip:x;z-index:251765760" o:connectortype="straight">
            <v:stroke endarrow="block"/>
          </v:shape>
        </w:pict>
      </w:r>
      <w:r>
        <w:rPr>
          <w:rFonts w:ascii="Trebuchet MS" w:hAnsi="Trebuchet MS"/>
          <w:b/>
          <w:noProof/>
          <w:sz w:val="28"/>
          <w:szCs w:val="28"/>
          <w:u w:val="single"/>
          <w:lang w:eastAsia="en-AU"/>
        </w:rPr>
        <w:pict>
          <v:shape id="_x0000_s1165" type="#_x0000_t32" style="position:absolute;margin-left:352.35pt;margin-top:45.8pt;width:85.5pt;height:97pt;flip:x;z-index:251762688" o:connectortype="straight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  <w:lang w:eastAsia="en-AU"/>
        </w:rPr>
        <w:pict>
          <v:shape id="_x0000_s1163" type="#_x0000_t202" style="position:absolute;margin-left:18.6pt;margin-top:56.25pt;width:240pt;height:122.1pt;z-index:251743232">
            <v:textbox style="mso-next-textbox:#_x0000_s1163">
              <w:txbxContent>
                <w:p w:rsidR="00C477ED" w:rsidRDefault="00C477ED" w:rsidP="00C477ED">
                  <w:pPr>
                    <w:spacing w:after="0"/>
                    <w:ind w:firstLine="720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R</w:t>
                  </w:r>
                  <w:r w:rsidRPr="005E6427"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</w:rPr>
                    <w:t>2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= </w:t>
                  </w:r>
                  <w:r w:rsidR="00E3502E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40</w:t>
                  </w:r>
                  <w:r w:rsidRPr="005E6427"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</w:rPr>
                    <w:t>2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+ </w:t>
                  </w:r>
                  <w:r w:rsidR="00E3502E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8</w:t>
                  </w:r>
                  <w:r w:rsidRPr="005E6427"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</w:rPr>
                    <w:t>2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   (1 mark)</w:t>
                  </w:r>
                </w:p>
                <w:p w:rsidR="00C477ED" w:rsidRDefault="00C477ED" w:rsidP="00C477ED">
                  <w:pPr>
                    <w:spacing w:after="0"/>
                    <w:ind w:firstLine="720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R = </w:t>
                  </w:r>
                  <w:r w:rsidR="00E3502E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40.8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ms</w:t>
                  </w:r>
                  <w:r w:rsidRPr="005E6427"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</w:rPr>
                    <w:t>-1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   (1 mark)</w:t>
                  </w:r>
                </w:p>
                <w:p w:rsidR="00C477ED" w:rsidRDefault="00C477ED" w:rsidP="00C477ED">
                  <w:pPr>
                    <w:spacing w:after="0"/>
                    <w:ind w:firstLine="720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Ø = tan</w:t>
                  </w:r>
                  <w:r w:rsidRPr="005E6427"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</w:rPr>
                    <w:t>-1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(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40</m:t>
                        </m:r>
                      </m:den>
                    </m:f>
                  </m:oMath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) = </w:t>
                  </w:r>
                  <w:r w:rsidR="00E3502E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11</w:t>
                  </w:r>
                  <w:r w:rsidRPr="005E6427"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</w:rPr>
                    <w:t>o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  (1 mark)</w:t>
                  </w:r>
                </w:p>
                <w:p w:rsidR="00C477ED" w:rsidRDefault="00C477ED" w:rsidP="00C477ED">
                  <w:pPr>
                    <w:spacing w:after="0"/>
                    <w:ind w:firstLine="72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Angle is 1</w:t>
                  </w:r>
                  <w:r w:rsidR="00E3502E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  <w:r w:rsidRPr="005E6427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o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+ 45</w:t>
                  </w:r>
                  <w:r w:rsidRPr="005E6427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o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= </w:t>
                  </w:r>
                  <w:r w:rsidR="00E3502E">
                    <w:rPr>
                      <w:rFonts w:ascii="Arial" w:hAnsi="Arial" w:cs="Arial"/>
                      <w:sz w:val="24"/>
                      <w:szCs w:val="24"/>
                    </w:rPr>
                    <w:t>56</w:t>
                  </w:r>
                  <w:r w:rsidRPr="005E6427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o</w:t>
                  </w:r>
                </w:p>
                <w:p w:rsidR="00C477ED" w:rsidRPr="009A63AD" w:rsidRDefault="00C477ED" w:rsidP="00C477ED">
                  <w:pPr>
                    <w:spacing w:after="0"/>
                    <w:ind w:firstLine="72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R = </w:t>
                  </w:r>
                  <w:r w:rsidR="00E3502E">
                    <w:rPr>
                      <w:rFonts w:ascii="Arial" w:hAnsi="Arial" w:cs="Arial"/>
                      <w:sz w:val="24"/>
                      <w:szCs w:val="24"/>
                    </w:rPr>
                    <w:t>40.8</w:t>
                  </w:r>
                  <w:r w:rsidRPr="005E6427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ms</w:t>
                  </w:r>
                  <w:r w:rsidRPr="005E6427"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</w:rPr>
                    <w:t>-1</w:t>
                  </w:r>
                  <w:r w:rsidRPr="005E6427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</w:t>
                  </w:r>
                  <w:r w:rsidR="00E3502E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S56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</w:rPr>
                    <w:t>o</w:t>
                  </w:r>
                  <w:r w:rsidR="00E3502E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W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   (1 mark)</w:t>
                  </w:r>
                </w:p>
              </w:txbxContent>
            </v:textbox>
          </v:shape>
        </w:pict>
      </w:r>
      <w:r w:rsidR="00C477ED" w:rsidRPr="00B40F31">
        <w:rPr>
          <w:rFonts w:ascii="Trebuchet MS" w:hAnsi="Trebuchet MS"/>
          <w:sz w:val="24"/>
          <w:szCs w:val="24"/>
        </w:rPr>
        <w:t xml:space="preserve">A car is travelling </w:t>
      </w:r>
      <w:r w:rsidR="00E3502E">
        <w:rPr>
          <w:rFonts w:ascii="Trebuchet MS" w:hAnsi="Trebuchet MS"/>
          <w:sz w:val="24"/>
          <w:szCs w:val="24"/>
        </w:rPr>
        <w:t>South</w:t>
      </w:r>
      <w:r w:rsidR="00C477ED" w:rsidRPr="00B40F31">
        <w:rPr>
          <w:rFonts w:ascii="Trebuchet MS" w:hAnsi="Trebuchet MS"/>
          <w:sz w:val="24"/>
          <w:szCs w:val="24"/>
        </w:rPr>
        <w:t xml:space="preserve">west at a speed </w:t>
      </w:r>
      <w:r w:rsidR="00C477ED">
        <w:rPr>
          <w:rFonts w:ascii="Trebuchet MS" w:hAnsi="Trebuchet MS"/>
          <w:sz w:val="24"/>
          <w:szCs w:val="24"/>
        </w:rPr>
        <w:t xml:space="preserve">of </w:t>
      </w:r>
      <w:r w:rsidR="00E3502E">
        <w:rPr>
          <w:rFonts w:ascii="Trebuchet MS" w:hAnsi="Trebuchet MS"/>
          <w:sz w:val="24"/>
          <w:szCs w:val="24"/>
        </w:rPr>
        <w:t>40</w:t>
      </w:r>
      <w:r w:rsidR="00C477ED">
        <w:rPr>
          <w:rFonts w:ascii="Trebuchet MS" w:hAnsi="Trebuchet MS"/>
          <w:sz w:val="24"/>
          <w:szCs w:val="24"/>
        </w:rPr>
        <w:t xml:space="preserve"> ms</w:t>
      </w:r>
      <w:r w:rsidR="00C477ED" w:rsidRPr="00B40F31">
        <w:rPr>
          <w:rFonts w:ascii="Trebuchet MS" w:hAnsi="Trebuchet MS"/>
          <w:sz w:val="24"/>
          <w:szCs w:val="24"/>
          <w:vertAlign w:val="superscript"/>
        </w:rPr>
        <w:t>-1</w:t>
      </w:r>
      <w:r w:rsidR="00C477ED">
        <w:rPr>
          <w:rFonts w:ascii="Trebuchet MS" w:hAnsi="Trebuchet MS"/>
          <w:sz w:val="24"/>
          <w:szCs w:val="24"/>
        </w:rPr>
        <w:t xml:space="preserve"> when a man throws a can out of the right window at a speed of </w:t>
      </w:r>
      <w:r w:rsidR="00E3502E">
        <w:rPr>
          <w:rFonts w:ascii="Trebuchet MS" w:hAnsi="Trebuchet MS"/>
          <w:sz w:val="24"/>
          <w:szCs w:val="24"/>
        </w:rPr>
        <w:t>8</w:t>
      </w:r>
      <w:r w:rsidR="00C477ED">
        <w:rPr>
          <w:rFonts w:ascii="Trebuchet MS" w:hAnsi="Trebuchet MS"/>
          <w:sz w:val="24"/>
          <w:szCs w:val="24"/>
        </w:rPr>
        <w:t xml:space="preserve"> ms</w:t>
      </w:r>
      <w:r w:rsidR="00C477ED" w:rsidRPr="00B40F31">
        <w:rPr>
          <w:rFonts w:ascii="Trebuchet MS" w:hAnsi="Trebuchet MS"/>
          <w:sz w:val="24"/>
          <w:szCs w:val="24"/>
          <w:vertAlign w:val="superscript"/>
        </w:rPr>
        <w:t>-1</w:t>
      </w:r>
      <w:r w:rsidR="00C477ED">
        <w:rPr>
          <w:rFonts w:ascii="Trebuchet MS" w:hAnsi="Trebuchet MS"/>
          <w:sz w:val="24"/>
          <w:szCs w:val="24"/>
        </w:rPr>
        <w:t xml:space="preserve"> at right angles to the car. </w:t>
      </w:r>
      <w:r w:rsidR="00C477ED" w:rsidRPr="00B40F31">
        <w:rPr>
          <w:rFonts w:ascii="Trebuchet MS" w:hAnsi="Trebuchet MS"/>
          <w:sz w:val="24"/>
          <w:szCs w:val="24"/>
        </w:rPr>
        <w:t xml:space="preserve">What is the resultant of the can </w:t>
      </w:r>
      <w:r w:rsidR="00C477ED">
        <w:rPr>
          <w:rFonts w:ascii="Trebuchet MS" w:hAnsi="Trebuchet MS"/>
          <w:sz w:val="24"/>
          <w:szCs w:val="24"/>
        </w:rPr>
        <w:t>relative to the ground?</w:t>
      </w:r>
      <w:r w:rsidR="006F4BF5">
        <w:rPr>
          <w:rFonts w:ascii="Trebuchet MS" w:hAnsi="Trebuchet MS"/>
          <w:sz w:val="24"/>
          <w:szCs w:val="24"/>
        </w:rPr>
        <w:t xml:space="preserve">                                                                                          </w:t>
      </w:r>
      <w:r w:rsidR="006F4BF5" w:rsidRPr="00EA7316">
        <w:rPr>
          <w:rFonts w:ascii="Trebuchet MS" w:hAnsi="Trebuchet MS"/>
          <w:b/>
          <w:sz w:val="24"/>
          <w:szCs w:val="24"/>
        </w:rPr>
        <w:t>(</w:t>
      </w:r>
      <w:r w:rsidR="006F4BF5">
        <w:rPr>
          <w:rFonts w:ascii="Trebuchet MS" w:hAnsi="Trebuchet MS"/>
          <w:b/>
          <w:sz w:val="24"/>
          <w:szCs w:val="24"/>
        </w:rPr>
        <w:t>4</w:t>
      </w:r>
      <w:r w:rsidR="006F4BF5" w:rsidRPr="00EA7316">
        <w:rPr>
          <w:rFonts w:ascii="Trebuchet MS" w:hAnsi="Trebuchet MS"/>
          <w:b/>
          <w:sz w:val="24"/>
          <w:szCs w:val="24"/>
        </w:rPr>
        <w:t xml:space="preserve"> marks)</w:t>
      </w:r>
    </w:p>
    <w:p w:rsidR="00C477ED" w:rsidRDefault="00A34B53" w:rsidP="00E06481">
      <w:pPr>
        <w:rPr>
          <w:rFonts w:ascii="Trebuchet MS" w:hAnsi="Trebuchet MS"/>
          <w:b/>
          <w:sz w:val="28"/>
          <w:szCs w:val="28"/>
          <w:u w:val="single"/>
        </w:rPr>
      </w:pPr>
      <w:r>
        <w:rPr>
          <w:rFonts w:ascii="Trebuchet MS" w:hAnsi="Trebuchet MS"/>
          <w:b/>
          <w:noProof/>
          <w:sz w:val="28"/>
          <w:szCs w:val="28"/>
          <w:u w:val="single"/>
          <w:lang w:eastAsia="en-AU"/>
        </w:rPr>
        <w:pict>
          <v:shape id="_x0000_s1170" type="#_x0000_t202" style="position:absolute;margin-left:408.6pt;margin-top:15.5pt;width:34.5pt;height:24pt;z-index:251767808" filled="f" stroked="f">
            <v:textbox style="mso-next-textbox:#_x0000_s1170">
              <w:txbxContent>
                <w:p w:rsidR="00C477ED" w:rsidRPr="005E6427" w:rsidRDefault="00C477ED" w:rsidP="00C477ED"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Ø</w:t>
                  </w:r>
                </w:p>
              </w:txbxContent>
            </v:textbox>
          </v:shape>
        </w:pict>
      </w:r>
      <w:r>
        <w:rPr>
          <w:rFonts w:ascii="Trebuchet MS" w:hAnsi="Trebuchet MS"/>
          <w:b/>
          <w:noProof/>
          <w:sz w:val="28"/>
          <w:szCs w:val="28"/>
          <w:u w:val="single"/>
          <w:lang w:eastAsia="en-AU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75" type="#_x0000_t38" style="position:absolute;margin-left:396.6pt;margin-top:16.25pt;width:37.5pt;height:18pt;rotation:180;z-index:251772928" o:connectortype="curved" adj="10800,-870900,-278640">
            <v:stroke endarrow="block"/>
          </v:shape>
        </w:pict>
      </w:r>
      <w:r>
        <w:rPr>
          <w:rFonts w:ascii="Trebuchet MS" w:hAnsi="Trebuchet MS"/>
          <w:b/>
          <w:noProof/>
          <w:sz w:val="28"/>
          <w:szCs w:val="28"/>
          <w:u w:val="single"/>
          <w:lang w:eastAsia="en-AU"/>
        </w:rPr>
        <w:pict>
          <v:shape id="_x0000_s1172" type="#_x0000_t202" style="position:absolute;margin-left:366.6pt;margin-top:9.8pt;width:34.5pt;height:18pt;z-index:251769856" filled="f" stroked="f">
            <v:textbox style="mso-next-textbox:#_x0000_s1172">
              <w:txbxContent>
                <w:p w:rsidR="00C477ED" w:rsidRDefault="00C477ED" w:rsidP="00C477ED">
                  <w:r>
                    <w:t>R</w:t>
                  </w:r>
                </w:p>
              </w:txbxContent>
            </v:textbox>
          </v:shape>
        </w:pict>
      </w:r>
      <w:r>
        <w:rPr>
          <w:rFonts w:ascii="Trebuchet MS" w:hAnsi="Trebuchet MS"/>
          <w:b/>
          <w:noProof/>
          <w:sz w:val="28"/>
          <w:szCs w:val="28"/>
          <w:u w:val="single"/>
          <w:lang w:eastAsia="en-AU"/>
        </w:rPr>
        <w:pict>
          <v:shape id="_x0000_s1174" type="#_x0000_t38" style="position:absolute;margin-left:421.35pt;margin-top:13.25pt;width:12.75pt;height:10.5pt;rotation:180;z-index:251771904" o:connectortype="curved" adj="10758,-1514571,-814447">
            <v:stroke endarrow="block"/>
          </v:shape>
        </w:pict>
      </w:r>
    </w:p>
    <w:p w:rsidR="00C477ED" w:rsidRDefault="00A34B53" w:rsidP="00E06481">
      <w:pPr>
        <w:rPr>
          <w:rFonts w:ascii="Trebuchet MS" w:hAnsi="Trebuchet MS"/>
          <w:b/>
          <w:sz w:val="28"/>
          <w:szCs w:val="28"/>
          <w:u w:val="single"/>
        </w:rPr>
      </w:pPr>
      <w:r>
        <w:rPr>
          <w:rFonts w:ascii="Trebuchet MS" w:hAnsi="Trebuchet MS"/>
          <w:b/>
          <w:noProof/>
          <w:sz w:val="28"/>
          <w:szCs w:val="28"/>
          <w:u w:val="single"/>
          <w:lang w:eastAsia="en-AU"/>
        </w:rPr>
        <w:pict>
          <v:shape id="_x0000_s1171" type="#_x0000_t202" style="position:absolute;margin-left:386.1pt;margin-top:5.55pt;width:34.5pt;height:18pt;z-index:251768832" filled="f" stroked="f">
            <v:textbox style="mso-next-textbox:#_x0000_s1171">
              <w:txbxContent>
                <w:p w:rsidR="00C477ED" w:rsidRDefault="00E3502E" w:rsidP="00C477ED">
                  <w:r>
                    <w:t>40</w:t>
                  </w:r>
                </w:p>
              </w:txbxContent>
            </v:textbox>
          </v:shape>
        </w:pict>
      </w:r>
    </w:p>
    <w:p w:rsidR="00C477ED" w:rsidRDefault="00A34B53" w:rsidP="00E06481">
      <w:pPr>
        <w:rPr>
          <w:rFonts w:ascii="Trebuchet MS" w:hAnsi="Trebuchet MS"/>
          <w:b/>
          <w:sz w:val="28"/>
          <w:szCs w:val="28"/>
          <w:u w:val="single"/>
        </w:rPr>
      </w:pPr>
      <w:r>
        <w:rPr>
          <w:rFonts w:ascii="Times New Roman" w:hAnsi="Times New Roman"/>
          <w:noProof/>
          <w:sz w:val="24"/>
          <w:szCs w:val="24"/>
          <w:lang w:eastAsia="en-AU"/>
        </w:rPr>
        <w:pict>
          <v:shape id="_x0000_s1169" type="#_x0000_t202" style="position:absolute;margin-left:323.1pt;margin-top:8.6pt;width:34.5pt;height:18pt;z-index:251766784" filled="f" stroked="f">
            <v:textbox style="mso-next-textbox:#_x0000_s1169">
              <w:txbxContent>
                <w:p w:rsidR="00C477ED" w:rsidRDefault="00E3502E" w:rsidP="00C477ED">
                  <w:r>
                    <w:t>8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  <w:szCs w:val="24"/>
          <w:lang w:eastAsia="en-AU"/>
        </w:rPr>
        <w:pict>
          <v:shape id="_x0000_s1166" type="#_x0000_t32" style="position:absolute;margin-left:328.35pt;margin-top:.85pt;width:24pt;height:26.5pt;flip:x y;z-index:251763712" o:connectortype="straight">
            <v:stroke endarrow="block"/>
          </v:shape>
        </w:pict>
      </w:r>
    </w:p>
    <w:p w:rsidR="00C477ED" w:rsidRDefault="00C477ED" w:rsidP="00E06481">
      <w:pPr>
        <w:rPr>
          <w:rFonts w:ascii="Trebuchet MS" w:hAnsi="Trebuchet MS"/>
          <w:b/>
          <w:sz w:val="28"/>
          <w:szCs w:val="28"/>
          <w:u w:val="single"/>
        </w:rPr>
      </w:pPr>
    </w:p>
    <w:p w:rsidR="006F4BF5" w:rsidRDefault="006F4BF5" w:rsidP="00E06481">
      <w:pPr>
        <w:rPr>
          <w:rFonts w:ascii="Trebuchet MS" w:hAnsi="Trebuchet MS"/>
          <w:b/>
          <w:sz w:val="28"/>
          <w:szCs w:val="28"/>
          <w:u w:val="single"/>
        </w:rPr>
      </w:pPr>
    </w:p>
    <w:p w:rsidR="00E06481" w:rsidRPr="001D0C8F" w:rsidRDefault="00E06481" w:rsidP="00E06481">
      <w:pPr>
        <w:rPr>
          <w:rFonts w:ascii="Trebuchet MS" w:hAnsi="Trebuchet MS"/>
          <w:sz w:val="24"/>
          <w:szCs w:val="24"/>
        </w:rPr>
      </w:pPr>
      <w:r w:rsidRPr="00E06481">
        <w:rPr>
          <w:rFonts w:ascii="Trebuchet MS" w:hAnsi="Trebuchet MS"/>
          <w:b/>
          <w:sz w:val="28"/>
          <w:szCs w:val="28"/>
          <w:u w:val="single"/>
        </w:rPr>
        <w:lastRenderedPageBreak/>
        <w:t xml:space="preserve">Question </w:t>
      </w:r>
      <w:r>
        <w:rPr>
          <w:rFonts w:ascii="Trebuchet MS" w:hAnsi="Trebuchet MS"/>
          <w:b/>
          <w:sz w:val="28"/>
          <w:szCs w:val="28"/>
          <w:u w:val="single"/>
        </w:rPr>
        <w:t>4</w:t>
      </w:r>
      <w:r w:rsidRPr="00E06481">
        <w:rPr>
          <w:rFonts w:ascii="Trebuchet MS" w:hAnsi="Trebuchet MS"/>
          <w:sz w:val="28"/>
          <w:szCs w:val="28"/>
        </w:rPr>
        <w:tab/>
      </w:r>
      <w:r w:rsidR="00DF70FF">
        <w:rPr>
          <w:rFonts w:ascii="Trebuchet MS" w:hAnsi="Trebuchet MS"/>
          <w:b/>
          <w:sz w:val="24"/>
          <w:szCs w:val="24"/>
        </w:rPr>
        <w:t>:</w:t>
      </w:r>
    </w:p>
    <w:p w:rsidR="00E06481" w:rsidRPr="001D0C8F" w:rsidRDefault="00A34B53" w:rsidP="00E06481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  <w:lang w:eastAsia="en-AU"/>
        </w:rPr>
        <w:pict>
          <v:shape id="_x0000_s1178" type="#_x0000_t202" style="position:absolute;margin-left:-23.4pt;margin-top:26.8pt;width:105.75pt;height:21.75pt;z-index:251747328" filled="f" stroked="f">
            <v:textbox>
              <w:txbxContent>
                <w:p w:rsidR="005677B0" w:rsidRDefault="005677B0">
                  <w:r>
                    <w:t>Displacement (m)</w:t>
                  </w:r>
                </w:p>
              </w:txbxContent>
            </v:textbox>
          </v:shape>
        </w:pict>
      </w:r>
      <w:r w:rsidR="00E06481" w:rsidRPr="001D0C8F">
        <w:rPr>
          <w:rFonts w:ascii="Trebuchet MS" w:hAnsi="Trebuchet MS"/>
          <w:sz w:val="24"/>
          <w:szCs w:val="24"/>
        </w:rPr>
        <w:t>Below is a graph showing the displacement over time of a moving car. NOTE: between t = 0 and t = 10 the displacement is parabolic.</w:t>
      </w:r>
    </w:p>
    <w:p w:rsidR="00E06481" w:rsidRPr="005677B0" w:rsidRDefault="00A34B53" w:rsidP="00E06481">
      <w:pPr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 w:cs="Times New Roman"/>
          <w:noProof/>
          <w:sz w:val="24"/>
          <w:szCs w:val="24"/>
          <w:lang w:eastAsia="en-AU"/>
        </w:rPr>
        <w:pict>
          <v:group id="_x0000_s1197" style="position:absolute;margin-left:41.9pt;margin-top:7.4pt;width:134.85pt;height:53.4pt;z-index:251761664" coordorigin="1831,2112" coordsize="2697,1068">
            <v:shape id="_x0000_s1194" type="#_x0000_t202" style="position:absolute;left:1831;top:2130;width:1260;height:1020" fillcolor="#d8d8d8 [2732]" stroked="f">
              <v:textbox>
                <w:txbxContent>
                  <w:p w:rsidR="00094E33" w:rsidRDefault="00094E33" w:rsidP="00094E33">
                    <w:r>
                      <w:t>Tangent of Line AB at Point B</w:t>
                    </w:r>
                  </w:p>
                </w:txbxContent>
              </v:textbox>
            </v:shape>
            <v:shape id="_x0000_s1195" type="#_x0000_t32" style="position:absolute;left:3091;top:2268;width:1272;height:1" o:connectortype="straight" strokeweight="2.25pt">
              <v:stroke endarrow="block"/>
            </v:shape>
            <v:shape id="_x0000_s1196" type="#_x0000_t32" style="position:absolute;left:3583;top:2112;width:945;height:1068;flip:x" o:connectortype="straight" strokecolor="red" strokeweight="2pt"/>
          </v:group>
        </w:pict>
      </w:r>
      <w:r>
        <w:rPr>
          <w:rFonts w:ascii="Trebuchet MS" w:hAnsi="Trebuchet MS"/>
          <w:noProof/>
          <w:sz w:val="24"/>
          <w:szCs w:val="24"/>
          <w:lang w:eastAsia="en-AU"/>
        </w:rPr>
        <w:pict>
          <v:shape id="_x0000_s1192" type="#_x0000_t202" style="position:absolute;margin-left:388.4pt;margin-top:76.4pt;width:22.5pt;height:23.25pt;z-index:251757568" filled="f" stroked="f">
            <v:textbox>
              <w:txbxContent>
                <w:p w:rsidR="000B2AA5" w:rsidRPr="000B2AA5" w:rsidRDefault="000B2AA5" w:rsidP="000B2AA5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E</w:t>
                  </w:r>
                </w:p>
              </w:txbxContent>
            </v:textbox>
          </v:shape>
        </w:pict>
      </w:r>
      <w:r>
        <w:rPr>
          <w:rFonts w:ascii="Trebuchet MS" w:hAnsi="Trebuchet MS"/>
          <w:noProof/>
          <w:sz w:val="24"/>
          <w:szCs w:val="24"/>
          <w:lang w:eastAsia="en-AU"/>
        </w:rPr>
        <w:pict>
          <v:shape id="_x0000_s1191" type="#_x0000_t202" style="position:absolute;margin-left:321.55pt;margin-top:121.05pt;width:22.5pt;height:23.25pt;z-index:251756544" filled="f" stroked="f">
            <v:textbox>
              <w:txbxContent>
                <w:p w:rsidR="000B2AA5" w:rsidRPr="000B2AA5" w:rsidRDefault="000B2AA5" w:rsidP="000B2AA5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</w:t>
                  </w:r>
                </w:p>
              </w:txbxContent>
            </v:textbox>
          </v:shape>
        </w:pict>
      </w:r>
      <w:r>
        <w:rPr>
          <w:rFonts w:ascii="Trebuchet MS" w:hAnsi="Trebuchet MS"/>
          <w:noProof/>
          <w:sz w:val="24"/>
          <w:szCs w:val="24"/>
          <w:lang w:eastAsia="en-AU"/>
        </w:rPr>
        <w:pict>
          <v:shape id="_x0000_s1189" type="#_x0000_t202" style="position:absolute;margin-left:146.75pt;margin-top:29.15pt;width:22.5pt;height:23.25pt;z-index:251754496" filled="f" stroked="f">
            <v:textbox>
              <w:txbxContent>
                <w:p w:rsidR="000B2AA5" w:rsidRPr="000B2AA5" w:rsidRDefault="000B2AA5" w:rsidP="000B2AA5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B</w:t>
                  </w:r>
                </w:p>
              </w:txbxContent>
            </v:textbox>
          </v:shape>
        </w:pict>
      </w:r>
      <w:r>
        <w:rPr>
          <w:rFonts w:ascii="Trebuchet MS" w:hAnsi="Trebuchet MS"/>
          <w:noProof/>
          <w:sz w:val="24"/>
          <w:szCs w:val="24"/>
          <w:lang w:eastAsia="en-AU"/>
        </w:rPr>
        <w:pict>
          <v:shape id="_x0000_s1190" type="#_x0000_t202" style="position:absolute;margin-left:204.55pt;margin-top:14.35pt;width:22.5pt;height:23.25pt;z-index:251755520" filled="f" stroked="f">
            <v:textbox>
              <w:txbxContent>
                <w:p w:rsidR="000B2AA5" w:rsidRPr="000B2AA5" w:rsidRDefault="000B2AA5" w:rsidP="000B2AA5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</w:t>
                  </w:r>
                </w:p>
              </w:txbxContent>
            </v:textbox>
          </v:shape>
        </w:pict>
      </w:r>
      <w:r>
        <w:rPr>
          <w:rFonts w:ascii="Trebuchet MS" w:hAnsi="Trebuchet MS"/>
          <w:noProof/>
          <w:sz w:val="24"/>
          <w:szCs w:val="24"/>
          <w:lang w:eastAsia="en-AU"/>
        </w:rPr>
        <w:pict>
          <v:shape id="_x0000_s1188" type="#_x0000_t202" style="position:absolute;margin-left:26.1pt;margin-top:68.9pt;width:22.5pt;height:23.25pt;z-index:251753472" filled="f" stroked="f">
            <v:textbox>
              <w:txbxContent>
                <w:p w:rsidR="000B2AA5" w:rsidRPr="000B2AA5" w:rsidRDefault="000B2AA5">
                  <w:pPr>
                    <w:rPr>
                      <w:b/>
                      <w:sz w:val="24"/>
                      <w:szCs w:val="24"/>
                    </w:rPr>
                  </w:pPr>
                  <w:r w:rsidRPr="000B2AA5">
                    <w:rPr>
                      <w:b/>
                      <w:sz w:val="24"/>
                      <w:szCs w:val="24"/>
                    </w:rPr>
                    <w:t>A</w:t>
                  </w:r>
                </w:p>
              </w:txbxContent>
            </v:textbox>
          </v:shape>
        </w:pict>
      </w:r>
      <w:r>
        <w:rPr>
          <w:rFonts w:ascii="Trebuchet MS" w:hAnsi="Trebuchet MS"/>
          <w:noProof/>
          <w:sz w:val="24"/>
          <w:szCs w:val="24"/>
          <w:lang w:eastAsia="en-AU"/>
        </w:rPr>
        <w:pict>
          <v:shape id="_x0000_s1182" type="#_x0000_t202" style="position:absolute;margin-left:403.35pt;margin-top:144.3pt;width:105.75pt;height:21.75pt;z-index:251748352" filled="f" stroked="f">
            <v:textbox>
              <w:txbxContent>
                <w:p w:rsidR="005677B0" w:rsidRDefault="005677B0" w:rsidP="005677B0">
                  <w:r>
                    <w:t>Time (s)</w:t>
                  </w:r>
                </w:p>
              </w:txbxContent>
            </v:textbox>
          </v:shape>
        </w:pict>
      </w:r>
      <w:r>
        <w:rPr>
          <w:rFonts w:ascii="Trebuchet MS" w:hAnsi="Trebuchet MS"/>
          <w:b/>
          <w:noProof/>
          <w:sz w:val="24"/>
          <w:szCs w:val="24"/>
          <w:lang w:eastAsia="en-AU"/>
        </w:rPr>
        <w:pict>
          <v:shape id="_x0000_s1176" type="#_x0000_t202" style="position:absolute;margin-left:41.9pt;margin-top:7.4pt;width:63pt;height:51pt;z-index:251745280" fillcolor="#d8d8d8 [2732]" stroked="f">
            <v:textbox>
              <w:txbxContent>
                <w:p w:rsidR="005677B0" w:rsidRDefault="005677B0" w:rsidP="005677B0">
                  <w:r>
                    <w:t>Tangent of Line AB at Point B</w:t>
                  </w:r>
                </w:p>
              </w:txbxContent>
            </v:textbox>
          </v:shape>
        </w:pict>
      </w:r>
      <w:r>
        <w:rPr>
          <w:rFonts w:ascii="Trebuchet MS" w:hAnsi="Trebuchet MS"/>
          <w:b/>
          <w:noProof/>
          <w:sz w:val="24"/>
          <w:szCs w:val="24"/>
          <w:lang w:eastAsia="en-AU"/>
        </w:rPr>
        <w:pict>
          <v:shape id="_x0000_s1177" type="#_x0000_t32" style="position:absolute;margin-left:104.9pt;margin-top:14.3pt;width:63.6pt;height:.05pt;z-index:251746304" o:connectortype="straight" strokeweight="2.25pt">
            <v:stroke endarrow="block"/>
          </v:shape>
        </w:pict>
      </w:r>
      <w:r>
        <w:rPr>
          <w:rFonts w:ascii="Trebuchet MS" w:hAnsi="Trebuchet MS"/>
          <w:b/>
          <w:noProof/>
          <w:sz w:val="24"/>
          <w:szCs w:val="24"/>
          <w:lang w:eastAsia="en-AU"/>
        </w:rPr>
        <w:pict>
          <v:group id="_x0000_s1058" style="position:absolute;margin-left:7.35pt;margin-top:6.5pt;width:517.5pt;height:442.65pt;z-index:251699200" coordorigin="1140,2112" coordsize="10350,8853">
            <v:group id="_x0000_s1057" style="position:absolute;left:1140;top:6765;width:10350;height:4200" coordorigin="1140,6765" coordsize="10350,4200">
              <v:rect id="_x0000_s1037" style="position:absolute;left:1140;top:6765;width:10350;height:4200" filled="f">
                <v:textbox style="mso-next-textbox:#_x0000_s1037">
                  <w:txbxContent>
                    <w:p w:rsidR="00803CFB" w:rsidRDefault="00803CFB" w:rsidP="006510FF">
                      <w:pPr>
                        <w:spacing w:after="0" w:line="336" w:lineRule="auto"/>
                      </w:pPr>
                    </w:p>
                    <w:p w:rsidR="00803CFB" w:rsidRDefault="00803CFB" w:rsidP="006510FF">
                      <w:pPr>
                        <w:spacing w:after="0" w:line="336" w:lineRule="auto"/>
                      </w:pPr>
                      <w:r>
                        <w:t>2</w:t>
                      </w:r>
                    </w:p>
                    <w:p w:rsidR="00803CFB" w:rsidRDefault="00803CFB" w:rsidP="006510FF">
                      <w:pPr>
                        <w:spacing w:after="0" w:line="336" w:lineRule="auto"/>
                      </w:pPr>
                    </w:p>
                    <w:p w:rsidR="00803CFB" w:rsidRDefault="00803CFB" w:rsidP="006510FF">
                      <w:pPr>
                        <w:spacing w:after="0" w:line="336" w:lineRule="auto"/>
                      </w:pPr>
                      <w:r>
                        <w:t>1</w:t>
                      </w:r>
                    </w:p>
                    <w:p w:rsidR="00803CFB" w:rsidRDefault="00803CFB" w:rsidP="006510FF">
                      <w:pPr>
                        <w:spacing w:after="0" w:line="336" w:lineRule="auto"/>
                      </w:pPr>
                    </w:p>
                    <w:p w:rsidR="00803CFB" w:rsidRDefault="00803CFB" w:rsidP="006510FF">
                      <w:pPr>
                        <w:spacing w:after="0" w:line="336" w:lineRule="auto"/>
                      </w:pPr>
                      <w:r>
                        <w:t>0</w:t>
                      </w:r>
                    </w:p>
                    <w:p w:rsidR="00803CFB" w:rsidRDefault="00803CFB" w:rsidP="006510FF">
                      <w:pPr>
                        <w:spacing w:after="0" w:line="336" w:lineRule="auto"/>
                      </w:pPr>
                    </w:p>
                    <w:p w:rsidR="00803CFB" w:rsidRDefault="00803CFB" w:rsidP="006510FF">
                      <w:pPr>
                        <w:spacing w:after="0" w:line="336" w:lineRule="auto"/>
                      </w:pPr>
                      <w:r>
                        <w:t>-1</w:t>
                      </w:r>
                    </w:p>
                    <w:p w:rsidR="00803CFB" w:rsidRDefault="00803CFB" w:rsidP="006510FF">
                      <w:pPr>
                        <w:spacing w:after="0" w:line="336" w:lineRule="auto"/>
                      </w:pPr>
                    </w:p>
                    <w:p w:rsidR="00803CFB" w:rsidRDefault="00803CFB" w:rsidP="006510FF">
                      <w:pPr>
                        <w:spacing w:after="0" w:line="336" w:lineRule="auto"/>
                      </w:pPr>
                      <w:r>
                        <w:t>-2</w:t>
                      </w:r>
                    </w:p>
                  </w:txbxContent>
                </v:textbox>
              </v:rect>
              <v:shape id="_x0000_s1051" type="#_x0000_t202" style="position:absolute;left:9060;top:6930;width:2310;height:3840">
                <v:textbox style="mso-next-textbox:#_x0000_s1051">
                  <w:txbxContent>
                    <w:p w:rsidR="00803CFB" w:rsidRDefault="00803CFB">
                      <w:r>
                        <w:t xml:space="preserve">S1: </w:t>
                      </w:r>
                      <w:proofErr w:type="gramStart"/>
                      <w:r>
                        <w:t>vi</w:t>
                      </w:r>
                      <w:proofErr w:type="gramEnd"/>
                      <w:r>
                        <w:t>= 0 (1)</w:t>
                      </w:r>
                    </w:p>
                    <w:p w:rsidR="00803CFB" w:rsidRDefault="00803CFB" w:rsidP="001458CE">
                      <w:pPr>
                        <w:ind w:firstLine="284"/>
                        <w:rPr>
                          <w:rFonts w:eastAsiaTheme="minorEastAsia"/>
                        </w:rPr>
                      </w:pPr>
                      <w:proofErr w:type="spellStart"/>
                      <w:proofErr w:type="gramStart"/>
                      <w:r>
                        <w:t>vf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15-5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12-8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= 2.5 (1)</w:t>
                      </w:r>
                    </w:p>
                    <w:p w:rsidR="00803CFB" w:rsidRDefault="00803CFB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S2: v = 0 (1)</w:t>
                      </w:r>
                    </w:p>
                    <w:p w:rsidR="00803CFB" w:rsidRDefault="00803CFB" w:rsidP="001458CE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S3: </w:t>
                      </w:r>
                      <w:r>
                        <w:t xml:space="preserve">v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10-(-10)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15-25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= -2(1)</w:t>
                      </w:r>
                    </w:p>
                    <w:p w:rsidR="00803CFB" w:rsidRDefault="00803CFB" w:rsidP="001458CE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S4: </w:t>
                      </w:r>
                      <w:r>
                        <w:t xml:space="preserve">v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(-10)-0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25-30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= 2 (1)</w:t>
                      </w:r>
                    </w:p>
                    <w:p w:rsidR="00803CFB" w:rsidRDefault="00803CFB" w:rsidP="001458CE">
                      <w:pPr>
                        <w:rPr>
                          <w:rFonts w:eastAsiaTheme="minorEastAsia"/>
                        </w:rPr>
                      </w:pPr>
                    </w:p>
                    <w:p w:rsidR="00803CFB" w:rsidRDefault="00803CFB"/>
                  </w:txbxContent>
                </v:textbox>
              </v:shape>
            </v:group>
            <v:group id="_x0000_s1056" style="position:absolute;left:1650;top:2112;width:7215;height:8028" coordorigin="1650,2112" coordsize="7215,8028">
              <v:group id="_x0000_s1054" style="position:absolute;left:2100;top:7031;width:6435;height:3109" coordorigin="2100,7031" coordsize="6435,3109">
                <v:shape id="_x0000_s1047" type="#_x0000_t202" style="position:absolute;left:2100;top:7440;width:540;height:409" stroked="f">
                  <v:textbox style="mso-next-textbox:#_x0000_s1047">
                    <w:txbxContent>
                      <w:p w:rsidR="00803CFB" w:rsidRDefault="00803CFB">
                        <w:r>
                          <w:t>S</w:t>
                        </w:r>
                        <w:r w:rsidRPr="001D0DF3"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048" type="#_x0000_t202" style="position:absolute;left:4363;top:8081;width:540;height:439" stroked="f">
                  <v:textbox style="mso-next-textbox:#_x0000_s1048">
                    <w:txbxContent>
                      <w:p w:rsidR="00803CFB" w:rsidRDefault="00803CFB" w:rsidP="001D0DF3">
                        <w:r>
                          <w:t>S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1049" type="#_x0000_t202" style="position:absolute;left:6088;top:9731;width:540;height:409" stroked="f">
                  <v:textbox style="mso-next-textbox:#_x0000_s1049">
                    <w:txbxContent>
                      <w:p w:rsidR="00803CFB" w:rsidRDefault="00803CFB" w:rsidP="001458CE">
                        <w:r>
                          <w:t>S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_x0000_s1050" type="#_x0000_t202" style="position:absolute;left:7995;top:7031;width:540;height:409" stroked="f">
                  <v:textbox style="mso-next-textbox:#_x0000_s1050">
                    <w:txbxContent>
                      <w:p w:rsidR="00803CFB" w:rsidRDefault="00803CFB" w:rsidP="001458CE">
                        <w:r>
                          <w:t>S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</v:group>
              <v:shape id="_x0000_s1052" type="#_x0000_t32" style="position:absolute;left:3585;top:2112;width:945;height:1068;flip:x" o:connectortype="straight" strokecolor="red" strokeweight="1.25pt"/>
              <v:group id="_x0000_s1055" style="position:absolute;left:1650;top:6930;width:7215;height:3210" coordorigin="1650,6930" coordsize="7215,3210">
                <v:shape id="_x0000_s1044" type="#_x0000_t32" style="position:absolute;left:7665;top:7305;width:1200;height:0" o:connectortype="straight" strokecolor="red" strokeweight="2.5pt"/>
                <v:shape id="_x0000_s1038" type="#_x0000_t32" style="position:absolute;left:1650;top:6930;width:2400;height:1815;flip:y" o:connectortype="straight" strokecolor="red" strokeweight="2.5pt"/>
                <v:shape id="_x0000_s1039" type="#_x0000_t32" style="position:absolute;left:4050;top:6930;width:1;height:1815;flip:y" o:connectortype="straight" strokecolor="red" strokeweight="2.5pt"/>
                <v:shape id="_x0000_s1040" type="#_x0000_t32" style="position:absolute;left:4050;top:8745;width:1215;height:0" o:connectortype="straight" strokecolor="red" strokeweight="2.5pt"/>
                <v:shape id="_x0000_s1041" type="#_x0000_t32" style="position:absolute;left:5265;top:8745;width:1;height:1395;flip:y" o:connectortype="straight" strokecolor="red" strokeweight="2.5pt"/>
                <v:shape id="_x0000_s1042" type="#_x0000_t32" style="position:absolute;left:5266;top:10140;width:2400;height:0" o:connectortype="straight" strokecolor="red" strokeweight="2.5pt"/>
                <v:shape id="_x0000_s1043" type="#_x0000_t32" style="position:absolute;left:7666;top:7305;width:0;height:2835;flip:y" o:connectortype="straight" strokecolor="red" strokeweight="2.5pt"/>
              </v:group>
            </v:group>
          </v:group>
        </w:pict>
      </w:r>
      <w:r w:rsidR="00E06481" w:rsidRPr="005677B0">
        <w:rPr>
          <w:rFonts w:ascii="Trebuchet MS" w:hAnsi="Trebuchet MS"/>
          <w:b/>
          <w:noProof/>
          <w:sz w:val="24"/>
          <w:szCs w:val="24"/>
          <w:lang w:eastAsia="en-AU"/>
        </w:rPr>
        <w:drawing>
          <wp:inline distT="0" distB="0" distL="0" distR="0">
            <wp:extent cx="5210175" cy="2190750"/>
            <wp:effectExtent l="0" t="0" r="0" b="0"/>
            <wp:docPr id="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06481" w:rsidRPr="001D0C8F" w:rsidRDefault="00E06481" w:rsidP="00E06481">
      <w:pPr>
        <w:rPr>
          <w:rFonts w:ascii="Trebuchet MS" w:hAnsi="Trebuchet MS"/>
          <w:sz w:val="24"/>
          <w:szCs w:val="24"/>
        </w:rPr>
      </w:pPr>
      <w:r w:rsidRPr="001D0C8F">
        <w:rPr>
          <w:rFonts w:ascii="Trebuchet MS" w:hAnsi="Trebuchet MS"/>
          <w:sz w:val="24"/>
          <w:szCs w:val="24"/>
        </w:rPr>
        <w:t xml:space="preserve">On the two blank graphs below, draw up the </w:t>
      </w:r>
      <w:proofErr w:type="gramStart"/>
      <w:r w:rsidRPr="001D0C8F">
        <w:rPr>
          <w:rFonts w:ascii="Trebuchet MS" w:hAnsi="Trebuchet MS"/>
          <w:sz w:val="24"/>
          <w:szCs w:val="24"/>
        </w:rPr>
        <w:t>corresponding ;</w:t>
      </w:r>
      <w:proofErr w:type="gramEnd"/>
      <w:r w:rsidRPr="001D0C8F">
        <w:rPr>
          <w:rFonts w:ascii="Trebuchet MS" w:hAnsi="Trebuchet MS"/>
          <w:sz w:val="24"/>
          <w:szCs w:val="24"/>
        </w:rPr>
        <w:t xml:space="preserve"> </w:t>
      </w:r>
    </w:p>
    <w:p w:rsidR="00E06481" w:rsidRPr="001D0C8F" w:rsidRDefault="00E06481" w:rsidP="00E06481">
      <w:pPr>
        <w:rPr>
          <w:rFonts w:ascii="Trebuchet MS" w:hAnsi="Trebuchet MS"/>
          <w:sz w:val="24"/>
          <w:szCs w:val="24"/>
        </w:rPr>
      </w:pPr>
      <w:r w:rsidRPr="001D0C8F">
        <w:rPr>
          <w:rFonts w:ascii="Trebuchet MS" w:hAnsi="Trebuchet MS"/>
          <w:sz w:val="24"/>
          <w:szCs w:val="24"/>
        </w:rPr>
        <w:t xml:space="preserve">a) </w:t>
      </w:r>
      <w:proofErr w:type="gramStart"/>
      <w:r w:rsidRPr="001D0C8F">
        <w:rPr>
          <w:rFonts w:ascii="Trebuchet MS" w:hAnsi="Trebuchet MS"/>
          <w:sz w:val="24"/>
          <w:szCs w:val="24"/>
        </w:rPr>
        <w:t>velocity</w:t>
      </w:r>
      <w:proofErr w:type="gramEnd"/>
      <w:r w:rsidRPr="001D0C8F">
        <w:rPr>
          <w:rFonts w:ascii="Trebuchet MS" w:hAnsi="Trebuchet MS"/>
          <w:sz w:val="24"/>
          <w:szCs w:val="24"/>
        </w:rPr>
        <w:t xml:space="preserve"> versus time graph</w:t>
      </w:r>
      <w:r w:rsidR="000523C0">
        <w:rPr>
          <w:rFonts w:ascii="Trebuchet MS" w:hAnsi="Trebuchet MS"/>
          <w:sz w:val="24"/>
          <w:szCs w:val="24"/>
        </w:rPr>
        <w:t xml:space="preserve"> (show working on side)</w:t>
      </w:r>
      <w:r w:rsidRPr="001D0C8F">
        <w:rPr>
          <w:rFonts w:ascii="Trebuchet MS" w:hAnsi="Trebuchet MS"/>
          <w:sz w:val="24"/>
          <w:szCs w:val="24"/>
        </w:rPr>
        <w:t>, and</w:t>
      </w:r>
    </w:p>
    <w:p w:rsidR="00E06481" w:rsidRDefault="00E06481" w:rsidP="00E06481">
      <w:pPr>
        <w:rPr>
          <w:rFonts w:ascii="Trebuchet MS" w:hAnsi="Trebuchet MS"/>
          <w:sz w:val="24"/>
          <w:szCs w:val="24"/>
        </w:rPr>
      </w:pPr>
      <w:r w:rsidRPr="001D0C8F">
        <w:rPr>
          <w:rFonts w:ascii="Trebuchet MS" w:hAnsi="Trebuchet MS"/>
          <w:noProof/>
          <w:sz w:val="24"/>
          <w:szCs w:val="24"/>
          <w:lang w:eastAsia="en-AU"/>
        </w:rPr>
        <w:drawing>
          <wp:inline distT="0" distB="0" distL="0" distR="0">
            <wp:extent cx="5210175" cy="2609850"/>
            <wp:effectExtent l="0" t="0" r="0" b="0"/>
            <wp:docPr id="8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06481" w:rsidRPr="001D0C8F" w:rsidRDefault="00E06481" w:rsidP="00E06481">
      <w:pPr>
        <w:rPr>
          <w:rFonts w:ascii="Trebuchet MS" w:hAnsi="Trebuchet MS"/>
          <w:sz w:val="24"/>
          <w:szCs w:val="24"/>
        </w:rPr>
      </w:pPr>
      <w:r w:rsidRPr="001D0C8F">
        <w:rPr>
          <w:rFonts w:ascii="Trebuchet MS" w:hAnsi="Trebuchet MS"/>
          <w:sz w:val="24"/>
          <w:szCs w:val="24"/>
        </w:rPr>
        <w:t xml:space="preserve">b) </w:t>
      </w:r>
      <w:proofErr w:type="gramStart"/>
      <w:r w:rsidRPr="001D0C8F">
        <w:rPr>
          <w:rFonts w:ascii="Trebuchet MS" w:hAnsi="Trebuchet MS"/>
          <w:sz w:val="24"/>
          <w:szCs w:val="24"/>
        </w:rPr>
        <w:t>acceleration</w:t>
      </w:r>
      <w:proofErr w:type="gramEnd"/>
      <w:r w:rsidRPr="001D0C8F">
        <w:rPr>
          <w:rFonts w:ascii="Trebuchet MS" w:hAnsi="Trebuchet MS"/>
          <w:sz w:val="24"/>
          <w:szCs w:val="24"/>
        </w:rPr>
        <w:t xml:space="preserve"> versus time graph</w:t>
      </w:r>
      <w:r w:rsidR="000523C0">
        <w:rPr>
          <w:rFonts w:ascii="Trebuchet MS" w:hAnsi="Trebuchet MS"/>
          <w:sz w:val="24"/>
          <w:szCs w:val="24"/>
        </w:rPr>
        <w:t xml:space="preserve"> (show working on side).</w:t>
      </w:r>
    </w:p>
    <w:p w:rsidR="00E06481" w:rsidRDefault="00A34B53" w:rsidP="00E06481">
      <w:pPr>
        <w:spacing w:before="24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  <w:lang w:eastAsia="en-AU"/>
        </w:rPr>
        <w:pict>
          <v:group id="_x0000_s1080" style="position:absolute;margin-left:2.85pt;margin-top:4.15pt;width:522pt;height:210pt;z-index:251658239" coordorigin="1050,11670" coordsize="10440,4200">
            <v:group id="_x0000_s1060" style="position:absolute;left:1050;top:11670;width:10440;height:4200" coordorigin="1140,6765" coordsize="10350,4200">
              <v:rect id="_x0000_s1061" style="position:absolute;left:1140;top:6765;width:10350;height:4200" filled="f">
                <v:textbox style="mso-next-textbox:#_x0000_s1061">
                  <w:txbxContent>
                    <w:p w:rsidR="00803CFB" w:rsidRDefault="00803CFB" w:rsidP="006510FF">
                      <w:pPr>
                        <w:spacing w:after="0" w:line="336" w:lineRule="auto"/>
                      </w:pPr>
                    </w:p>
                    <w:p w:rsidR="00803CFB" w:rsidRDefault="00803CFB" w:rsidP="006510FF">
                      <w:pPr>
                        <w:spacing w:after="0" w:line="336" w:lineRule="auto"/>
                      </w:pPr>
                      <w:r>
                        <w:t>0.2</w:t>
                      </w:r>
                    </w:p>
                    <w:p w:rsidR="00803CFB" w:rsidRDefault="00803CFB" w:rsidP="006510FF">
                      <w:pPr>
                        <w:spacing w:after="0" w:line="336" w:lineRule="auto"/>
                      </w:pPr>
                    </w:p>
                    <w:p w:rsidR="00803CFB" w:rsidRDefault="00803CFB" w:rsidP="006510FF">
                      <w:pPr>
                        <w:spacing w:after="0" w:line="336" w:lineRule="auto"/>
                      </w:pPr>
                      <w:r>
                        <w:t>0.1</w:t>
                      </w:r>
                    </w:p>
                    <w:p w:rsidR="00803CFB" w:rsidRDefault="00803CFB" w:rsidP="006510FF">
                      <w:pPr>
                        <w:spacing w:after="0" w:line="336" w:lineRule="auto"/>
                      </w:pPr>
                    </w:p>
                    <w:p w:rsidR="00803CFB" w:rsidRDefault="00803CFB" w:rsidP="006510FF">
                      <w:pPr>
                        <w:spacing w:after="0" w:line="336" w:lineRule="auto"/>
                      </w:pPr>
                      <w:r>
                        <w:t>0</w:t>
                      </w:r>
                    </w:p>
                    <w:p w:rsidR="00803CFB" w:rsidRDefault="00803CFB" w:rsidP="006510FF">
                      <w:pPr>
                        <w:spacing w:after="0" w:line="336" w:lineRule="auto"/>
                      </w:pPr>
                    </w:p>
                    <w:p w:rsidR="00803CFB" w:rsidRDefault="00803CFB" w:rsidP="006510FF">
                      <w:pPr>
                        <w:spacing w:after="0" w:line="336" w:lineRule="auto"/>
                      </w:pPr>
                      <w:r>
                        <w:t>-0.1</w:t>
                      </w:r>
                    </w:p>
                    <w:p w:rsidR="00803CFB" w:rsidRDefault="00803CFB" w:rsidP="006510FF">
                      <w:pPr>
                        <w:spacing w:after="0" w:line="336" w:lineRule="auto"/>
                      </w:pPr>
                    </w:p>
                    <w:p w:rsidR="00803CFB" w:rsidRDefault="00803CFB" w:rsidP="006510FF">
                      <w:pPr>
                        <w:spacing w:after="0" w:line="336" w:lineRule="auto"/>
                      </w:pPr>
                      <w:r>
                        <w:t>-0.2</w:t>
                      </w:r>
                    </w:p>
                  </w:txbxContent>
                </v:textbox>
              </v:rect>
              <v:shape id="_x0000_s1062" type="#_x0000_t202" style="position:absolute;left:9060;top:6930;width:2310;height:3840">
                <v:textbox style="mso-next-textbox:#_x0000_s1062">
                  <w:txbxContent>
                    <w:p w:rsidR="00803CFB" w:rsidRDefault="00803CFB" w:rsidP="00A601CD">
                      <w:pPr>
                        <w:rPr>
                          <w:rFonts w:eastAsiaTheme="minorEastAsia"/>
                        </w:rPr>
                      </w:pPr>
                      <w:r>
                        <w:t xml:space="preserve">S1: </w:t>
                      </w:r>
                      <w:proofErr w:type="gramStart"/>
                      <w:r>
                        <w:t>a  =</w:t>
                      </w:r>
                      <w:proofErr w:type="gramEnd"/>
                      <w: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0-2.5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0-10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= 0.25 (1)</w:t>
                      </w:r>
                    </w:p>
                    <w:p w:rsidR="00803CFB" w:rsidRDefault="00803CFB" w:rsidP="00A601CD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S2: a = 0 (1)</w:t>
                      </w:r>
                    </w:p>
                    <w:p w:rsidR="00803CFB" w:rsidRDefault="00803CFB" w:rsidP="00A601CD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S3: a = 0 (1)</w:t>
                      </w:r>
                    </w:p>
                    <w:p w:rsidR="00803CFB" w:rsidRDefault="00803CFB" w:rsidP="00A601CD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S4: a = 0 (1)</w:t>
                      </w:r>
                    </w:p>
                    <w:p w:rsidR="00803CFB" w:rsidRDefault="00803CFB" w:rsidP="00A601CD">
                      <w:pPr>
                        <w:rPr>
                          <w:rFonts w:eastAsiaTheme="minorEastAsia"/>
                        </w:rPr>
                      </w:pPr>
                    </w:p>
                    <w:p w:rsidR="00803CFB" w:rsidRDefault="00803CFB" w:rsidP="00A601CD"/>
                  </w:txbxContent>
                </v:textbox>
              </v:shape>
            </v:group>
            <v:group id="_x0000_s1079" style="position:absolute;left:1650;top:11835;width:7216;height:1815" coordorigin="1650,11835" coordsize="7216,1815">
              <v:shape id="_x0000_s1071" type="#_x0000_t32" style="position:absolute;left:7666;top:13650;width:1200;height:0" o:connectortype="straight" strokecolor="red" strokeweight="2.5pt"/>
              <v:shape id="_x0000_s1072" type="#_x0000_t32" style="position:absolute;left:1650;top:11835;width:2400;height:0" o:connectortype="straight" strokecolor="red" strokeweight="2.5pt"/>
              <v:shape id="_x0000_s1073" type="#_x0000_t32" style="position:absolute;left:4050;top:11835;width:1;height:1815;flip:y" o:connectortype="straight" strokecolor="red" strokeweight="2.5pt"/>
              <v:shape id="_x0000_s1074" type="#_x0000_t32" style="position:absolute;left:4050;top:13650;width:1215;height:0" o:connectortype="straight" strokecolor="red" strokeweight="2.5pt"/>
              <v:shape id="_x0000_s1076" type="#_x0000_t32" style="position:absolute;left:5266;top:13650;width:2400;height:0" o:connectortype="straight" strokecolor="red" strokeweight="2.5pt"/>
              <v:shape id="_x0000_s1078" type="#_x0000_t32" style="position:absolute;left:1650;top:11835;width:1;height:1815;flip:y" o:connectortype="straight" strokecolor="red" strokeweight="2.5pt"/>
              <v:shape id="_x0000_s1065" type="#_x0000_t202" style="position:absolute;left:2535;top:11936;width:540;height:409" stroked="f">
                <v:textbox style="mso-next-textbox:#_x0000_s1065">
                  <w:txbxContent>
                    <w:p w:rsidR="00803CFB" w:rsidRDefault="00803CFB" w:rsidP="00A601CD">
                      <w:r>
                        <w:t>S</w:t>
                      </w:r>
                      <w:r w:rsidRPr="001D0DF3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066" type="#_x0000_t202" style="position:absolute;left:4363;top:13125;width:540;height:439" stroked="f">
                <v:textbox style="mso-next-textbox:#_x0000_s1066">
                  <w:txbxContent>
                    <w:p w:rsidR="00803CFB" w:rsidRDefault="00803CFB" w:rsidP="00A601CD">
                      <w:r>
                        <w:t>S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067" type="#_x0000_t202" style="position:absolute;left:6088;top:13125;width:540;height:409" stroked="f">
                <v:textbox style="mso-next-textbox:#_x0000_s1067">
                  <w:txbxContent>
                    <w:p w:rsidR="00803CFB" w:rsidRDefault="00803CFB" w:rsidP="00A601CD">
                      <w:r>
                        <w:t>S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068" type="#_x0000_t202" style="position:absolute;left:7995;top:13155;width:540;height:409" stroked="f">
                <v:textbox style="mso-next-textbox:#_x0000_s1068">
                  <w:txbxContent>
                    <w:p w:rsidR="00803CFB" w:rsidRDefault="00803CFB" w:rsidP="00A601CD">
                      <w:r>
                        <w:t>S</w:t>
                      </w:r>
                      <w:r>
                        <w:rPr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v:group>
          </v:group>
        </w:pict>
      </w:r>
      <w:r w:rsidR="00E06481" w:rsidRPr="005B13C3">
        <w:rPr>
          <w:rFonts w:ascii="Trebuchet MS" w:hAnsi="Trebuchet MS"/>
          <w:noProof/>
          <w:sz w:val="24"/>
          <w:szCs w:val="24"/>
          <w:lang w:eastAsia="en-AU"/>
        </w:rPr>
        <w:drawing>
          <wp:inline distT="0" distB="0" distL="0" distR="0">
            <wp:extent cx="5210175" cy="2600325"/>
            <wp:effectExtent l="0" t="0" r="0" b="0"/>
            <wp:docPr id="9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06481" w:rsidRDefault="00E06481" w:rsidP="00472A10">
      <w:pPr>
        <w:rPr>
          <w:rFonts w:ascii="Trebuchet MS" w:hAnsi="Trebuchet MS"/>
          <w:sz w:val="24"/>
          <w:szCs w:val="24"/>
        </w:rPr>
      </w:pPr>
    </w:p>
    <w:p w:rsidR="0061149D" w:rsidRPr="001D0C8F" w:rsidRDefault="0061149D" w:rsidP="0061149D">
      <w:pPr>
        <w:rPr>
          <w:rFonts w:ascii="Trebuchet MS" w:hAnsi="Trebuchet MS"/>
          <w:sz w:val="24"/>
          <w:szCs w:val="24"/>
        </w:rPr>
      </w:pPr>
      <w:r w:rsidRPr="0061149D">
        <w:rPr>
          <w:rFonts w:ascii="Trebuchet MS" w:hAnsi="Trebuchet MS"/>
          <w:b/>
          <w:sz w:val="28"/>
          <w:szCs w:val="28"/>
          <w:u w:val="single"/>
        </w:rPr>
        <w:lastRenderedPageBreak/>
        <w:t xml:space="preserve">Question </w:t>
      </w:r>
      <w:r w:rsidR="000523C0">
        <w:rPr>
          <w:rFonts w:ascii="Trebuchet MS" w:hAnsi="Trebuchet MS"/>
          <w:b/>
          <w:sz w:val="28"/>
          <w:szCs w:val="28"/>
          <w:u w:val="single"/>
        </w:rPr>
        <w:t>5</w:t>
      </w:r>
      <w:r w:rsidR="00DF70FF">
        <w:rPr>
          <w:rFonts w:ascii="Trebuchet MS" w:hAnsi="Trebuchet MS"/>
          <w:b/>
          <w:sz w:val="24"/>
          <w:szCs w:val="24"/>
        </w:rPr>
        <w:t>:</w:t>
      </w:r>
    </w:p>
    <w:p w:rsidR="005303F0" w:rsidRDefault="00A34B53" w:rsidP="00472A10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  <w:lang w:eastAsia="en-AU"/>
        </w:rPr>
        <w:pict>
          <v:shape id="_x0000_s1083" type="#_x0000_t202" style="position:absolute;margin-left:18.6pt;margin-top:68.45pt;width:467.25pt;height:319.25pt;z-index:251702272">
            <v:textbox>
              <w:txbxContent>
                <w:p w:rsidR="00803CFB" w:rsidRDefault="00803CFB" w:rsidP="0061149D">
                  <w:pPr>
                    <w:spacing w:after="0" w:line="360" w:lineRule="auto"/>
                    <w:ind w:firstLine="720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Two displacements to consider</w:t>
                  </w:r>
                </w:p>
                <w:p w:rsidR="00803CFB" w:rsidRDefault="00803CFB" w:rsidP="0061149D">
                  <w:pPr>
                    <w:spacing w:after="0" w:line="360" w:lineRule="auto"/>
                    <w:ind w:firstLine="720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s</w:t>
                  </w:r>
                  <w:r w:rsidRPr="00B53FE2">
                    <w:rPr>
                      <w:rFonts w:ascii="Arial" w:eastAsiaTheme="minorEastAsia" w:hAnsi="Arial" w:cs="Arial"/>
                      <w:sz w:val="24"/>
                      <w:szCs w:val="24"/>
                      <w:vertAlign w:val="subscript"/>
                    </w:rPr>
                    <w:t>1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: u = 8.2 </w:t>
                  </w:r>
                  <w:r w:rsidRPr="009A63AD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ms</w:t>
                  </w:r>
                  <w:r w:rsidRPr="009A63AD"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</w:rPr>
                    <w:t>-1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</w:rPr>
                    <w:t xml:space="preserve"> </w:t>
                  </w:r>
                  <w:r w:rsidRPr="0061149D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and t = 0.18 s</w:t>
                  </w:r>
                </w:p>
                <w:p w:rsidR="00803CFB" w:rsidRDefault="00803CFB" w:rsidP="0061149D">
                  <w:pPr>
                    <w:spacing w:after="0" w:line="360" w:lineRule="auto"/>
                    <w:ind w:firstLine="1134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v </w:t>
                  </w:r>
                  <w:proofErr w:type="gramStart"/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= 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w:proofErr w:type="gramEnd"/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t</m:t>
                        </m:r>
                      </m:den>
                    </m:f>
                  </m:oMath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, hence s</w:t>
                  </w:r>
                  <w:r w:rsidRPr="00341DE3">
                    <w:rPr>
                      <w:rFonts w:ascii="Arial" w:eastAsiaTheme="minorEastAsia" w:hAnsi="Arial" w:cs="Arial"/>
                      <w:sz w:val="24"/>
                      <w:szCs w:val="24"/>
                      <w:vertAlign w:val="subscript"/>
                    </w:rPr>
                    <w:t>1</w:t>
                  </w:r>
                  <w:r w:rsidR="00341DE3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= v × t = 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8.2 × 0.18 = </w:t>
                  </w:r>
                  <w:r w:rsidR="00341DE3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0.656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m      (2 marks)</w:t>
                  </w:r>
                </w:p>
                <w:p w:rsidR="00C477ED" w:rsidRDefault="00C477ED" w:rsidP="00B53FE2">
                  <w:pPr>
                    <w:spacing w:after="0" w:line="360" w:lineRule="auto"/>
                    <w:ind w:firstLine="720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</w:p>
                <w:p w:rsidR="00803CFB" w:rsidRDefault="00803CFB" w:rsidP="00B53FE2">
                  <w:pPr>
                    <w:spacing w:after="0" w:line="360" w:lineRule="auto"/>
                    <w:ind w:firstLine="720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s</w:t>
                  </w:r>
                  <w:r w:rsidRPr="00B53FE2">
                    <w:rPr>
                      <w:rFonts w:ascii="Arial" w:eastAsiaTheme="minorEastAsia" w:hAnsi="Arial" w:cs="Arial"/>
                      <w:sz w:val="24"/>
                      <w:szCs w:val="24"/>
                      <w:vertAlign w:val="subscript"/>
                    </w:rPr>
                    <w:t>2</w:t>
                  </w:r>
                  <w:r w:rsidR="00341DE3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: u = 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8.2 </w:t>
                  </w:r>
                  <w:r w:rsidRPr="009A63AD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ms</w:t>
                  </w:r>
                  <w:r w:rsidRPr="009A63AD"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</w:rPr>
                    <w:t>-1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,</w:t>
                  </w:r>
                  <w:r w:rsidRPr="0061149D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v = 0    (1 mark) </w:t>
                  </w:r>
                  <w:r w:rsidRPr="00B53FE2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and a = </w:t>
                  </w:r>
                  <w:r w:rsidR="00341DE3">
                    <w:rPr>
                      <w:rFonts w:ascii="Arial" w:hAnsi="Arial" w:cs="Arial"/>
                      <w:sz w:val="24"/>
                      <w:szCs w:val="24"/>
                    </w:rPr>
                    <w:t>4.2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5</w:t>
                  </w:r>
                  <w:r w:rsidRPr="00B53FE2">
                    <w:rPr>
                      <w:rFonts w:ascii="Arial" w:hAnsi="Arial" w:cs="Arial"/>
                      <w:sz w:val="24"/>
                      <w:szCs w:val="24"/>
                    </w:rPr>
                    <w:t xml:space="preserve"> ms</w:t>
                  </w:r>
                  <w:r w:rsidRPr="00B53FE2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-1</w:t>
                  </w:r>
                </w:p>
                <w:p w:rsidR="00803CFB" w:rsidRDefault="00803CFB" w:rsidP="00B53FE2">
                  <w:pPr>
                    <w:spacing w:after="0" w:line="360" w:lineRule="auto"/>
                    <w:ind w:firstLine="1134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v</w:t>
                  </w:r>
                  <w:r w:rsidRPr="00B53FE2"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</w:rPr>
                    <w:t>2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= u</w:t>
                  </w:r>
                  <w:r w:rsidRPr="00B53FE2"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</w:rPr>
                    <w:t>2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+ 2as</w:t>
                  </w:r>
                </w:p>
                <w:p w:rsidR="00803CFB" w:rsidRDefault="00341DE3" w:rsidP="00B53FE2">
                  <w:pPr>
                    <w:spacing w:after="0" w:line="360" w:lineRule="auto"/>
                    <w:ind w:firstLine="1134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0 = </w:t>
                  </w:r>
                  <w:r w:rsidR="00803CFB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8.2</w:t>
                  </w:r>
                  <w:r w:rsidR="00803CFB" w:rsidRPr="00B53FE2"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</w:rPr>
                    <w:t>2</w:t>
                  </w:r>
                  <w:r w:rsidR="00803CFB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+ 2 × </w:t>
                  </w:r>
                  <w:r w:rsidR="004A0A1B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-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4.2</w:t>
                  </w:r>
                  <w:r w:rsidR="004A0A1B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5 </w:t>
                  </w:r>
                  <w:r w:rsidR="00803CFB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× s       (1 mark)</w:t>
                  </w:r>
                </w:p>
                <w:p w:rsidR="00803CFB" w:rsidRDefault="00803CFB" w:rsidP="00B53FE2">
                  <w:pPr>
                    <w:spacing w:after="0" w:line="360" w:lineRule="auto"/>
                    <w:ind w:firstLine="1134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s = </w:t>
                  </w:r>
                  <w:r w:rsidR="00341DE3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7.91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m     (1 mark)</w:t>
                  </w:r>
                </w:p>
                <w:p w:rsidR="00C477ED" w:rsidRDefault="00803CFB" w:rsidP="00B53FE2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</w:p>
                <w:p w:rsidR="00803CFB" w:rsidRDefault="00803CFB" w:rsidP="00C477ED">
                  <w:pPr>
                    <w:spacing w:after="0" w:line="360" w:lineRule="auto"/>
                    <w:ind w:firstLine="720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s</w:t>
                  </w:r>
                  <w:r w:rsidRPr="00B53FE2">
                    <w:rPr>
                      <w:rFonts w:ascii="Arial" w:eastAsiaTheme="minorEastAsia" w:hAnsi="Arial" w:cs="Arial"/>
                      <w:sz w:val="24"/>
                      <w:szCs w:val="24"/>
                      <w:vertAlign w:val="subscript"/>
                    </w:rPr>
                    <w:t>T</w:t>
                  </w:r>
                  <w:proofErr w:type="spellEnd"/>
                  <w:proofErr w:type="gramEnd"/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= s</w:t>
                  </w:r>
                  <w:r w:rsidRPr="00B53FE2">
                    <w:rPr>
                      <w:rFonts w:ascii="Arial" w:eastAsiaTheme="minorEastAsia" w:hAnsi="Arial" w:cs="Arial"/>
                      <w:sz w:val="24"/>
                      <w:szCs w:val="24"/>
                      <w:vertAlign w:val="subscript"/>
                    </w:rPr>
                    <w:t>1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+ s</w:t>
                  </w:r>
                  <w:r w:rsidRPr="00B53FE2">
                    <w:rPr>
                      <w:rFonts w:ascii="Arial" w:eastAsiaTheme="minorEastAsia" w:hAnsi="Arial" w:cs="Arial"/>
                      <w:sz w:val="24"/>
                      <w:szCs w:val="24"/>
                      <w:vertAlign w:val="subscript"/>
                    </w:rPr>
                    <w:t>2</w:t>
                  </w:r>
                </w:p>
                <w:p w:rsidR="00803CFB" w:rsidRDefault="00803CFB" w:rsidP="00B53FE2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s</w:t>
                  </w:r>
                  <w:r w:rsidRPr="00B53FE2">
                    <w:rPr>
                      <w:rFonts w:ascii="Arial" w:eastAsiaTheme="minorEastAsia" w:hAnsi="Arial" w:cs="Arial"/>
                      <w:sz w:val="24"/>
                      <w:szCs w:val="24"/>
                      <w:vertAlign w:val="subscript"/>
                    </w:rPr>
                    <w:t>T</w:t>
                  </w:r>
                  <w:proofErr w:type="spellEnd"/>
                  <w:proofErr w:type="gramEnd"/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= </w:t>
                  </w:r>
                  <w:r w:rsidR="00341DE3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0.656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+ </w:t>
                  </w:r>
                  <w:r w:rsidR="00341DE3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7.91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        (1 mark)</w:t>
                  </w:r>
                </w:p>
                <w:p w:rsidR="00803CFB" w:rsidRDefault="00803CFB" w:rsidP="00B53FE2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s</w:t>
                  </w:r>
                  <w:r w:rsidRPr="00B53FE2">
                    <w:rPr>
                      <w:rFonts w:ascii="Arial" w:eastAsiaTheme="minorEastAsia" w:hAnsi="Arial" w:cs="Arial"/>
                      <w:sz w:val="24"/>
                      <w:szCs w:val="24"/>
                      <w:vertAlign w:val="subscript"/>
                    </w:rPr>
                    <w:t>T</w:t>
                  </w:r>
                  <w:proofErr w:type="spellEnd"/>
                  <w:proofErr w:type="gramEnd"/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= </w:t>
                  </w:r>
                  <w:r w:rsidR="00663378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8.57 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m             (1 mark)</w:t>
                  </w:r>
                </w:p>
                <w:p w:rsidR="00C477ED" w:rsidRDefault="00C477ED" w:rsidP="00B53FE2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</w:p>
                <w:p w:rsidR="00803CFB" w:rsidRPr="00B53FE2" w:rsidRDefault="00663378" w:rsidP="00C477ED">
                  <w:pPr>
                    <w:spacing w:after="0" w:line="360" w:lineRule="auto"/>
                    <w:ind w:firstLine="720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Harry hit the branch with</w:t>
                  </w:r>
                  <w:r w:rsidR="00803CFB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0.5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7</w:t>
                  </w:r>
                  <w:r w:rsidR="00803CFB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m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left before stopping</w:t>
                  </w:r>
                  <w:r w:rsidR="00E04AA3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.</w:t>
                  </w:r>
                  <w:r w:rsidR="00803CFB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             (1 mark)</w:t>
                  </w:r>
                </w:p>
              </w:txbxContent>
            </v:textbox>
          </v:shape>
        </w:pict>
      </w:r>
      <w:r w:rsidR="006510FF">
        <w:rPr>
          <w:rFonts w:ascii="Trebuchet MS" w:hAnsi="Trebuchet MS"/>
          <w:sz w:val="24"/>
          <w:szCs w:val="24"/>
        </w:rPr>
        <w:t>Harry was riding his bike</w:t>
      </w:r>
      <w:r w:rsidR="0061149D">
        <w:rPr>
          <w:rFonts w:ascii="Trebuchet MS" w:hAnsi="Trebuchet MS"/>
          <w:sz w:val="24"/>
          <w:szCs w:val="24"/>
        </w:rPr>
        <w:t xml:space="preserve"> when a </w:t>
      </w:r>
      <w:r w:rsidR="006510FF">
        <w:rPr>
          <w:rFonts w:ascii="Trebuchet MS" w:hAnsi="Trebuchet MS"/>
          <w:sz w:val="24"/>
          <w:szCs w:val="24"/>
        </w:rPr>
        <w:t>tree branch fell</w:t>
      </w:r>
      <w:r w:rsidR="0061149D">
        <w:rPr>
          <w:rFonts w:ascii="Trebuchet MS" w:hAnsi="Trebuchet MS"/>
          <w:sz w:val="24"/>
          <w:szCs w:val="24"/>
        </w:rPr>
        <w:t xml:space="preserve"> </w:t>
      </w:r>
      <w:r w:rsidR="006510FF">
        <w:rPr>
          <w:rFonts w:ascii="Trebuchet MS" w:hAnsi="Trebuchet MS"/>
          <w:sz w:val="24"/>
          <w:szCs w:val="24"/>
        </w:rPr>
        <w:t xml:space="preserve">from a tree </w:t>
      </w:r>
      <w:r w:rsidR="0061149D">
        <w:rPr>
          <w:rFonts w:ascii="Trebuchet MS" w:hAnsi="Trebuchet MS"/>
          <w:sz w:val="24"/>
          <w:szCs w:val="24"/>
        </w:rPr>
        <w:t xml:space="preserve">onto the </w:t>
      </w:r>
      <w:r w:rsidR="006510FF">
        <w:rPr>
          <w:rFonts w:ascii="Trebuchet MS" w:hAnsi="Trebuchet MS"/>
          <w:sz w:val="24"/>
          <w:szCs w:val="24"/>
        </w:rPr>
        <w:t>bike path</w:t>
      </w:r>
      <w:r w:rsidR="0061149D">
        <w:rPr>
          <w:rFonts w:ascii="Trebuchet MS" w:hAnsi="Trebuchet MS"/>
          <w:sz w:val="24"/>
          <w:szCs w:val="24"/>
        </w:rPr>
        <w:t xml:space="preserve"> </w:t>
      </w:r>
      <w:r w:rsidR="006510FF">
        <w:rPr>
          <w:rFonts w:ascii="Trebuchet MS" w:hAnsi="Trebuchet MS"/>
          <w:sz w:val="24"/>
          <w:szCs w:val="24"/>
        </w:rPr>
        <w:t>8</w:t>
      </w:r>
      <w:r w:rsidR="00341DE3">
        <w:rPr>
          <w:rFonts w:ascii="Trebuchet MS" w:hAnsi="Trebuchet MS"/>
          <w:sz w:val="24"/>
          <w:szCs w:val="24"/>
        </w:rPr>
        <w:t xml:space="preserve"> </w:t>
      </w:r>
      <w:r w:rsidR="0061149D">
        <w:rPr>
          <w:rFonts w:ascii="Trebuchet MS" w:hAnsi="Trebuchet MS"/>
          <w:sz w:val="24"/>
          <w:szCs w:val="24"/>
        </w:rPr>
        <w:t xml:space="preserve">m in front of the </w:t>
      </w:r>
      <w:r w:rsidR="006510FF">
        <w:rPr>
          <w:rFonts w:ascii="Trebuchet MS" w:hAnsi="Trebuchet MS"/>
          <w:sz w:val="24"/>
          <w:szCs w:val="24"/>
        </w:rPr>
        <w:t>bike</w:t>
      </w:r>
      <w:r w:rsidR="0061149D">
        <w:rPr>
          <w:rFonts w:ascii="Trebuchet MS" w:hAnsi="Trebuchet MS"/>
          <w:sz w:val="24"/>
          <w:szCs w:val="24"/>
        </w:rPr>
        <w:t xml:space="preserve">. It took </w:t>
      </w:r>
      <w:r w:rsidR="006510FF">
        <w:rPr>
          <w:rFonts w:ascii="Trebuchet MS" w:hAnsi="Trebuchet MS"/>
          <w:sz w:val="24"/>
          <w:szCs w:val="24"/>
        </w:rPr>
        <w:t>Harry</w:t>
      </w:r>
      <w:r w:rsidR="0061149D">
        <w:rPr>
          <w:rFonts w:ascii="Trebuchet MS" w:hAnsi="Trebuchet MS"/>
          <w:sz w:val="24"/>
          <w:szCs w:val="24"/>
        </w:rPr>
        <w:t xml:space="preserve"> 0.18 s before he applied the brakes that slowed his </w:t>
      </w:r>
      <w:r w:rsidR="006510FF">
        <w:rPr>
          <w:rFonts w:ascii="Trebuchet MS" w:hAnsi="Trebuchet MS"/>
          <w:sz w:val="24"/>
          <w:szCs w:val="24"/>
        </w:rPr>
        <w:t xml:space="preserve">bike from                    </w:t>
      </w:r>
      <w:r w:rsidR="0061149D">
        <w:rPr>
          <w:rFonts w:ascii="Trebuchet MS" w:hAnsi="Trebuchet MS"/>
          <w:sz w:val="24"/>
          <w:szCs w:val="24"/>
        </w:rPr>
        <w:t>8.2 ms</w:t>
      </w:r>
      <w:r w:rsidR="0061149D" w:rsidRPr="0061149D">
        <w:rPr>
          <w:rFonts w:ascii="Trebuchet MS" w:hAnsi="Trebuchet MS"/>
          <w:sz w:val="24"/>
          <w:szCs w:val="24"/>
          <w:vertAlign w:val="superscript"/>
        </w:rPr>
        <w:t>-1</w:t>
      </w:r>
      <w:r w:rsidR="0061149D">
        <w:rPr>
          <w:rFonts w:ascii="Trebuchet MS" w:hAnsi="Trebuchet MS"/>
          <w:sz w:val="24"/>
          <w:szCs w:val="24"/>
        </w:rPr>
        <w:t xml:space="preserve"> to zero with a deceleration of </w:t>
      </w:r>
      <w:r w:rsidR="00341DE3">
        <w:rPr>
          <w:rFonts w:ascii="Trebuchet MS" w:hAnsi="Trebuchet MS"/>
          <w:sz w:val="24"/>
          <w:szCs w:val="24"/>
        </w:rPr>
        <w:t>4</w:t>
      </w:r>
      <w:r w:rsidR="006510FF">
        <w:rPr>
          <w:rFonts w:ascii="Trebuchet MS" w:hAnsi="Trebuchet MS"/>
          <w:sz w:val="24"/>
          <w:szCs w:val="24"/>
        </w:rPr>
        <w:t>.</w:t>
      </w:r>
      <w:r w:rsidR="00341DE3">
        <w:rPr>
          <w:rFonts w:ascii="Trebuchet MS" w:hAnsi="Trebuchet MS"/>
          <w:sz w:val="24"/>
          <w:szCs w:val="24"/>
        </w:rPr>
        <w:t>2</w:t>
      </w:r>
      <w:r w:rsidR="0061149D">
        <w:rPr>
          <w:rFonts w:ascii="Trebuchet MS" w:hAnsi="Trebuchet MS"/>
          <w:sz w:val="24"/>
          <w:szCs w:val="24"/>
        </w:rPr>
        <w:t>5 ms</w:t>
      </w:r>
      <w:r w:rsidR="0061149D" w:rsidRPr="0061149D">
        <w:rPr>
          <w:rFonts w:ascii="Trebuchet MS" w:hAnsi="Trebuchet MS"/>
          <w:sz w:val="24"/>
          <w:szCs w:val="24"/>
          <w:vertAlign w:val="superscript"/>
        </w:rPr>
        <w:t>-2</w:t>
      </w:r>
      <w:r w:rsidR="006510FF">
        <w:rPr>
          <w:rFonts w:ascii="Trebuchet MS" w:hAnsi="Trebuchet MS"/>
          <w:sz w:val="24"/>
          <w:szCs w:val="24"/>
        </w:rPr>
        <w:t>. Did Harry stop in time or hit the branch</w:t>
      </w:r>
      <w:r w:rsidR="0061149D">
        <w:rPr>
          <w:rFonts w:ascii="Trebuchet MS" w:hAnsi="Trebuchet MS"/>
          <w:sz w:val="24"/>
          <w:szCs w:val="24"/>
        </w:rPr>
        <w:t>?</w:t>
      </w:r>
    </w:p>
    <w:p w:rsidR="00E06481" w:rsidRDefault="00E06481" w:rsidP="00472A10">
      <w:pPr>
        <w:rPr>
          <w:rFonts w:ascii="Trebuchet MS" w:hAnsi="Trebuchet MS"/>
          <w:sz w:val="24"/>
          <w:szCs w:val="24"/>
        </w:rPr>
      </w:pPr>
    </w:p>
    <w:p w:rsidR="00E06481" w:rsidRDefault="00E06481" w:rsidP="00472A10">
      <w:pPr>
        <w:rPr>
          <w:rFonts w:ascii="Trebuchet MS" w:hAnsi="Trebuchet MS"/>
          <w:sz w:val="24"/>
          <w:szCs w:val="24"/>
        </w:rPr>
      </w:pPr>
    </w:p>
    <w:p w:rsidR="00E06481" w:rsidRDefault="00E06481" w:rsidP="00472A10">
      <w:pPr>
        <w:rPr>
          <w:rFonts w:ascii="Trebuchet MS" w:hAnsi="Trebuchet MS"/>
          <w:sz w:val="24"/>
          <w:szCs w:val="24"/>
        </w:rPr>
      </w:pPr>
    </w:p>
    <w:p w:rsidR="00C477ED" w:rsidRDefault="00C477ED" w:rsidP="00472A10">
      <w:pPr>
        <w:rPr>
          <w:rFonts w:ascii="Trebuchet MS" w:hAnsi="Trebuchet MS"/>
          <w:sz w:val="24"/>
          <w:szCs w:val="24"/>
        </w:rPr>
      </w:pPr>
    </w:p>
    <w:p w:rsidR="00C477ED" w:rsidRDefault="00C477ED" w:rsidP="00472A10">
      <w:pPr>
        <w:rPr>
          <w:rFonts w:ascii="Trebuchet MS" w:hAnsi="Trebuchet MS"/>
          <w:sz w:val="24"/>
          <w:szCs w:val="24"/>
        </w:rPr>
      </w:pPr>
    </w:p>
    <w:p w:rsidR="00C477ED" w:rsidRDefault="00C477ED" w:rsidP="00472A10">
      <w:pPr>
        <w:rPr>
          <w:rFonts w:ascii="Trebuchet MS" w:hAnsi="Trebuchet MS"/>
          <w:sz w:val="24"/>
          <w:szCs w:val="24"/>
        </w:rPr>
      </w:pPr>
    </w:p>
    <w:p w:rsidR="00C477ED" w:rsidRDefault="00C477ED" w:rsidP="00472A10">
      <w:pPr>
        <w:rPr>
          <w:rFonts w:ascii="Trebuchet MS" w:hAnsi="Trebuchet MS"/>
          <w:sz w:val="24"/>
          <w:szCs w:val="24"/>
        </w:rPr>
      </w:pPr>
    </w:p>
    <w:p w:rsidR="00C477ED" w:rsidRDefault="00C477ED" w:rsidP="00472A10">
      <w:pPr>
        <w:rPr>
          <w:rFonts w:ascii="Trebuchet MS" w:hAnsi="Trebuchet MS"/>
          <w:sz w:val="24"/>
          <w:szCs w:val="24"/>
        </w:rPr>
      </w:pPr>
    </w:p>
    <w:p w:rsidR="00C477ED" w:rsidRDefault="00C477ED" w:rsidP="00472A10">
      <w:pPr>
        <w:rPr>
          <w:rFonts w:ascii="Trebuchet MS" w:hAnsi="Trebuchet MS"/>
          <w:sz w:val="24"/>
          <w:szCs w:val="24"/>
        </w:rPr>
      </w:pPr>
    </w:p>
    <w:p w:rsidR="00C477ED" w:rsidRDefault="00C477ED" w:rsidP="00472A10">
      <w:pPr>
        <w:rPr>
          <w:rFonts w:ascii="Trebuchet MS" w:hAnsi="Trebuchet MS"/>
          <w:sz w:val="24"/>
          <w:szCs w:val="24"/>
        </w:rPr>
      </w:pPr>
    </w:p>
    <w:p w:rsidR="00E06481" w:rsidRDefault="00E06481" w:rsidP="00472A10">
      <w:pPr>
        <w:rPr>
          <w:rFonts w:ascii="Trebuchet MS" w:hAnsi="Trebuchet MS"/>
          <w:sz w:val="24"/>
          <w:szCs w:val="24"/>
        </w:rPr>
      </w:pPr>
    </w:p>
    <w:p w:rsidR="00E06481" w:rsidRDefault="00E06481" w:rsidP="00472A10">
      <w:pPr>
        <w:rPr>
          <w:rFonts w:ascii="Trebuchet MS" w:hAnsi="Trebuchet MS"/>
          <w:sz w:val="24"/>
          <w:szCs w:val="24"/>
        </w:rPr>
      </w:pPr>
    </w:p>
    <w:p w:rsidR="00E06481" w:rsidRDefault="00E06481" w:rsidP="00472A10">
      <w:pPr>
        <w:rPr>
          <w:rFonts w:ascii="Trebuchet MS" w:hAnsi="Trebuchet MS"/>
          <w:sz w:val="24"/>
          <w:szCs w:val="24"/>
        </w:rPr>
      </w:pPr>
    </w:p>
    <w:p w:rsidR="000523C0" w:rsidRDefault="000523C0" w:rsidP="00472A10">
      <w:pPr>
        <w:rPr>
          <w:rFonts w:ascii="Trebuchet MS" w:hAnsi="Trebuchet MS"/>
          <w:sz w:val="24"/>
          <w:szCs w:val="24"/>
        </w:rPr>
      </w:pPr>
    </w:p>
    <w:p w:rsidR="000523C0" w:rsidRDefault="000523C0" w:rsidP="00472A10">
      <w:pPr>
        <w:rPr>
          <w:rFonts w:ascii="Trebuchet MS" w:hAnsi="Trebuchet MS"/>
          <w:sz w:val="24"/>
          <w:szCs w:val="24"/>
        </w:rPr>
      </w:pPr>
    </w:p>
    <w:p w:rsidR="00803CFB" w:rsidRPr="001D0C8F" w:rsidRDefault="00803CFB" w:rsidP="00803CFB">
      <w:pPr>
        <w:rPr>
          <w:rFonts w:ascii="Trebuchet MS" w:hAnsi="Trebuchet MS"/>
          <w:sz w:val="24"/>
          <w:szCs w:val="24"/>
        </w:rPr>
      </w:pPr>
      <w:r w:rsidRPr="00803CFB">
        <w:rPr>
          <w:rFonts w:ascii="Trebuchet MS" w:hAnsi="Trebuchet MS"/>
          <w:b/>
          <w:sz w:val="28"/>
          <w:szCs w:val="28"/>
          <w:u w:val="single"/>
        </w:rPr>
        <w:t xml:space="preserve">Question </w:t>
      </w:r>
      <w:r w:rsidR="000523C0">
        <w:rPr>
          <w:rFonts w:ascii="Trebuchet MS" w:hAnsi="Trebuchet MS"/>
          <w:b/>
          <w:sz w:val="28"/>
          <w:szCs w:val="28"/>
          <w:u w:val="single"/>
        </w:rPr>
        <w:t>6</w:t>
      </w:r>
      <w:r w:rsidR="00DF70FF">
        <w:rPr>
          <w:rFonts w:ascii="Trebuchet MS" w:hAnsi="Trebuchet MS"/>
          <w:b/>
          <w:sz w:val="24"/>
          <w:szCs w:val="24"/>
        </w:rPr>
        <w:t>:</w:t>
      </w:r>
    </w:p>
    <w:p w:rsidR="00F649AE" w:rsidRPr="00F80C32" w:rsidRDefault="00F80C32" w:rsidP="00803CFB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Jenny is dropping her kids off to child care. She pulls out of her drive way with an acceleration of 0.3 m s</w:t>
      </w:r>
      <w:r w:rsidRPr="00F80C32">
        <w:rPr>
          <w:rFonts w:ascii="Trebuchet MS" w:hAnsi="Trebuchet MS"/>
          <w:sz w:val="24"/>
          <w:szCs w:val="24"/>
          <w:vertAlign w:val="superscript"/>
        </w:rPr>
        <w:t>-2</w:t>
      </w:r>
      <w:r>
        <w:rPr>
          <w:rFonts w:ascii="Trebuchet MS" w:hAnsi="Trebuchet MS"/>
          <w:sz w:val="24"/>
          <w:szCs w:val="24"/>
        </w:rPr>
        <w:t xml:space="preserve">, which she maintains for 1.5 minutes. She then remains at this </w:t>
      </w:r>
      <w:r w:rsidRPr="00F80C32">
        <w:rPr>
          <w:rFonts w:ascii="Trebuchet MS" w:hAnsi="Trebuchet MS"/>
          <w:sz w:val="24"/>
          <w:szCs w:val="24"/>
        </w:rPr>
        <w:t>constant speed for 8 minutes, before taking 20 seconds to slow to a stop in front of the child care. Calculate</w:t>
      </w:r>
    </w:p>
    <w:p w:rsidR="00F80C32" w:rsidRDefault="00A34B53" w:rsidP="00F80C32">
      <w:pPr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noProof/>
          <w:sz w:val="24"/>
          <w:szCs w:val="24"/>
          <w:lang w:eastAsia="en-AU"/>
        </w:rPr>
        <w:pict>
          <v:shape id="_x0000_s1183" type="#_x0000_t202" style="position:absolute;margin-left:18.6pt;margin-top:17.35pt;width:467.25pt;height:106.5pt;z-index:251749376">
            <v:textbox style="mso-next-textbox:#_x0000_s1183">
              <w:txbxContent>
                <w:p w:rsidR="00F80C32" w:rsidRPr="0088488E" w:rsidRDefault="00F80C32" w:rsidP="00F80C32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Forward as positiv</w:t>
                  </w:r>
                  <w:r w:rsidRPr="0088488E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e</w:t>
                  </w:r>
                </w:p>
                <w:p w:rsidR="00F80C32" w:rsidRPr="0088488E" w:rsidRDefault="00F80C32" w:rsidP="00F80C32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88488E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a = +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0.3</w:t>
                  </w:r>
                  <w:r w:rsidRPr="0088488E">
                    <w:rPr>
                      <w:rFonts w:ascii="Arial" w:hAnsi="Arial" w:cs="Arial"/>
                      <w:sz w:val="24"/>
                      <w:szCs w:val="24"/>
                    </w:rPr>
                    <w:t xml:space="preserve"> ms</w:t>
                  </w:r>
                  <w:r w:rsidRPr="0088488E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-2</w:t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ab/>
                  </w:r>
                  <w:r w:rsidR="006A5CDB">
                    <w:rPr>
                      <w:rFonts w:ascii="Arial" w:hAnsi="Arial" w:cs="Arial"/>
                      <w:sz w:val="24"/>
                      <w:szCs w:val="24"/>
                    </w:rPr>
                    <w:t>v = u + at</w:t>
                  </w:r>
                </w:p>
                <w:p w:rsidR="00F80C32" w:rsidRDefault="00F80C32" w:rsidP="00F80C32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u = 0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  <w:t>(1 mark)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 w:rsidR="006A5CDB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v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= 0 + </w:t>
                  </w:r>
                  <w:r w:rsidR="006A5CDB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0.3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× </w:t>
                  </w:r>
                  <w:r w:rsidR="006A5CDB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90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     (1 mark)</w:t>
                  </w:r>
                </w:p>
                <w:p w:rsidR="00F80C32" w:rsidRDefault="00F80C32" w:rsidP="00F80C32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t = 1.5 × 60 = </w:t>
                  </w:r>
                  <w:r w:rsidR="006A5CDB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90 s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  <w:t xml:space="preserve">v = </w:t>
                  </w:r>
                  <w:r w:rsidR="006A5CDB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27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</w:t>
                  </w:r>
                  <w:r w:rsidRPr="0088488E">
                    <w:rPr>
                      <w:rFonts w:ascii="Arial" w:hAnsi="Arial" w:cs="Arial"/>
                      <w:sz w:val="24"/>
                      <w:szCs w:val="24"/>
                    </w:rPr>
                    <w:t>ms</w:t>
                  </w:r>
                  <w:r w:rsidRPr="0088488E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-</w:t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 xml:space="preserve">1                    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(1 mark)</w:t>
                  </w:r>
                </w:p>
                <w:p w:rsidR="00F80C32" w:rsidRDefault="006A5CDB" w:rsidP="00F80C32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v </w:t>
                  </w:r>
                  <w:proofErr w:type="gramStart"/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= ?</w:t>
                  </w:r>
                  <w:proofErr w:type="gramEnd"/>
                </w:p>
                <w:p w:rsidR="00F80C32" w:rsidRDefault="00F80C32" w:rsidP="00F80C32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</w:p>
                <w:p w:rsidR="00F80C32" w:rsidRDefault="00F80C32" w:rsidP="00F80C32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</w:p>
                <w:p w:rsidR="00F80C32" w:rsidRPr="00B53FE2" w:rsidRDefault="00F80C32" w:rsidP="00F80C32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(1 mark)</w:t>
                  </w:r>
                </w:p>
              </w:txbxContent>
            </v:textbox>
          </v:shape>
        </w:pict>
      </w:r>
      <w:r w:rsidR="00F80C32">
        <w:rPr>
          <w:rFonts w:ascii="Trebuchet MS" w:hAnsi="Trebuchet MS" w:cs="Times New Roman"/>
          <w:sz w:val="24"/>
          <w:szCs w:val="24"/>
        </w:rPr>
        <w:t xml:space="preserve">a) </w:t>
      </w:r>
      <w:r w:rsidR="00F80C32" w:rsidRPr="00F80C32">
        <w:rPr>
          <w:rFonts w:ascii="Trebuchet MS" w:hAnsi="Trebuchet MS" w:cs="Times New Roman"/>
          <w:sz w:val="24"/>
          <w:szCs w:val="24"/>
        </w:rPr>
        <w:t>Jenny’s maximum velocity</w:t>
      </w:r>
      <w:r w:rsidR="006A5CDB">
        <w:rPr>
          <w:rFonts w:ascii="Trebuchet MS" w:hAnsi="Trebuchet MS" w:cs="Times New Roman"/>
          <w:sz w:val="24"/>
          <w:szCs w:val="24"/>
        </w:rPr>
        <w:t>.                (3 marks)</w:t>
      </w:r>
    </w:p>
    <w:p w:rsidR="00F80C32" w:rsidRDefault="00F80C32" w:rsidP="00F80C32">
      <w:pPr>
        <w:rPr>
          <w:rFonts w:ascii="Trebuchet MS" w:hAnsi="Trebuchet MS" w:cs="Times New Roman"/>
          <w:sz w:val="24"/>
          <w:szCs w:val="24"/>
        </w:rPr>
      </w:pPr>
    </w:p>
    <w:p w:rsidR="00F80C32" w:rsidRDefault="00F80C32" w:rsidP="00F80C32">
      <w:pPr>
        <w:rPr>
          <w:rFonts w:ascii="Trebuchet MS" w:hAnsi="Trebuchet MS" w:cs="Times New Roman"/>
          <w:sz w:val="24"/>
          <w:szCs w:val="24"/>
        </w:rPr>
      </w:pPr>
    </w:p>
    <w:p w:rsidR="00F80C32" w:rsidRDefault="00F80C32" w:rsidP="00F80C32">
      <w:pPr>
        <w:rPr>
          <w:rFonts w:ascii="Trebuchet MS" w:hAnsi="Trebuchet MS" w:cs="Times New Roman"/>
          <w:sz w:val="24"/>
          <w:szCs w:val="24"/>
        </w:rPr>
      </w:pPr>
    </w:p>
    <w:p w:rsidR="00F80C32" w:rsidRDefault="00F80C32" w:rsidP="00F80C32">
      <w:pPr>
        <w:rPr>
          <w:rFonts w:ascii="Trebuchet MS" w:hAnsi="Trebuchet MS" w:cs="Times New Roman"/>
          <w:sz w:val="24"/>
          <w:szCs w:val="24"/>
        </w:rPr>
      </w:pPr>
    </w:p>
    <w:p w:rsidR="000523C0" w:rsidRDefault="000523C0" w:rsidP="00F80C32">
      <w:pPr>
        <w:rPr>
          <w:rFonts w:ascii="Trebuchet MS" w:hAnsi="Trebuchet MS" w:cs="Times New Roman"/>
          <w:sz w:val="24"/>
          <w:szCs w:val="24"/>
        </w:rPr>
      </w:pPr>
    </w:p>
    <w:p w:rsidR="000523C0" w:rsidRDefault="000523C0" w:rsidP="00F80C32">
      <w:pPr>
        <w:rPr>
          <w:rFonts w:ascii="Trebuchet MS" w:hAnsi="Trebuchet MS" w:cs="Times New Roman"/>
          <w:sz w:val="24"/>
          <w:szCs w:val="24"/>
        </w:rPr>
      </w:pPr>
    </w:p>
    <w:p w:rsidR="000523C0" w:rsidRDefault="000523C0" w:rsidP="00F80C32">
      <w:pPr>
        <w:rPr>
          <w:rFonts w:ascii="Trebuchet MS" w:hAnsi="Trebuchet MS" w:cs="Times New Roman"/>
          <w:sz w:val="24"/>
          <w:szCs w:val="24"/>
        </w:rPr>
      </w:pPr>
    </w:p>
    <w:p w:rsidR="00F80C32" w:rsidRDefault="00A34B53" w:rsidP="00F80C32">
      <w:pPr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noProof/>
          <w:sz w:val="24"/>
          <w:szCs w:val="24"/>
          <w:lang w:eastAsia="en-AU"/>
        </w:rPr>
        <w:lastRenderedPageBreak/>
        <w:pict>
          <v:shape id="_x0000_s1184" type="#_x0000_t202" style="position:absolute;margin-left:18.6pt;margin-top:20pt;width:467.25pt;height:103.5pt;z-index:251750400">
            <v:textbox style="mso-next-textbox:#_x0000_s1184">
              <w:txbxContent>
                <w:p w:rsidR="00F80C32" w:rsidRPr="0088488E" w:rsidRDefault="006A5CDB" w:rsidP="00F80C32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Forward</w:t>
                  </w:r>
                  <w:r w:rsidR="00F80C32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as positiv</w:t>
                  </w:r>
                  <w:r w:rsidR="00F80C32" w:rsidRPr="0088488E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e</w:t>
                  </w:r>
                </w:p>
                <w:p w:rsidR="00F80C32" w:rsidRPr="0088488E" w:rsidRDefault="006A5CDB" w:rsidP="00F80C32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u</w:t>
                  </w:r>
                  <w:r w:rsidR="00F80C32" w:rsidRPr="0088488E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= 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27 </w:t>
                  </w:r>
                  <w:r w:rsidRPr="0088488E">
                    <w:rPr>
                      <w:rFonts w:ascii="Arial" w:hAnsi="Arial" w:cs="Arial"/>
                      <w:sz w:val="24"/>
                      <w:szCs w:val="24"/>
                    </w:rPr>
                    <w:t>ms</w:t>
                  </w:r>
                  <w:r w:rsidRPr="0088488E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-</w:t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1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F80C32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ab/>
                  </w:r>
                  <w:r w:rsidR="00F80C32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ab/>
                  </w:r>
                  <w:r w:rsidR="00F80C32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ab/>
                  </w:r>
                  <w:r w:rsidR="00F80C32">
                    <w:rPr>
                      <w:rFonts w:ascii="Arial" w:hAnsi="Arial" w:cs="Arial"/>
                      <w:sz w:val="24"/>
                      <w:szCs w:val="24"/>
                    </w:rPr>
                    <w:t>v = u + at</w:t>
                  </w:r>
                </w:p>
                <w:p w:rsidR="00F80C32" w:rsidRDefault="006A5CDB" w:rsidP="00F80C32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v</w:t>
                  </w:r>
                  <w:r w:rsidR="00F80C32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= 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0 </w:t>
                  </w:r>
                  <w:r w:rsidRPr="0088488E">
                    <w:rPr>
                      <w:rFonts w:ascii="Arial" w:hAnsi="Arial" w:cs="Arial"/>
                      <w:sz w:val="24"/>
                      <w:szCs w:val="24"/>
                    </w:rPr>
                    <w:t>ms</w:t>
                  </w:r>
                  <w:r w:rsidRPr="0088488E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-</w:t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1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 xml:space="preserve">        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(1 mark)</w:t>
                  </w:r>
                  <w:r w:rsidR="00F80C32"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 w:rsidR="00F80C32"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0</w:t>
                  </w:r>
                  <w:r w:rsidR="00F80C32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= 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27</w:t>
                  </w:r>
                  <w:r w:rsidR="00F80C32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+ 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a</w:t>
                  </w:r>
                  <w:r w:rsidR="00F80C32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× 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20</w:t>
                  </w:r>
                  <w:r w:rsidR="00F80C32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     (1 mark)</w:t>
                  </w:r>
                </w:p>
                <w:p w:rsidR="00F80C32" w:rsidRDefault="006A5CDB" w:rsidP="00F80C32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t</w:t>
                  </w:r>
                  <w:r w:rsidR="00F80C32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= 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20 s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 w:rsidR="00F80C32"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 w:rsidR="00F80C32"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 w:rsidR="00F80C32"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a</w:t>
                  </w:r>
                  <w:r w:rsidR="00F80C32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= 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-1.35</w:t>
                  </w:r>
                  <w:r w:rsidR="00F80C32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</w:t>
                  </w:r>
                  <w:r w:rsidR="00F80C32" w:rsidRPr="0088488E">
                    <w:rPr>
                      <w:rFonts w:ascii="Arial" w:hAnsi="Arial" w:cs="Arial"/>
                      <w:sz w:val="24"/>
                      <w:szCs w:val="24"/>
                    </w:rPr>
                    <w:t>ms</w:t>
                  </w:r>
                  <w:r w:rsidR="00F80C32" w:rsidRPr="0088488E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-</w:t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2</w:t>
                  </w:r>
                  <w:r w:rsidR="00F80C32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 xml:space="preserve">                    </w:t>
                  </w:r>
                  <w:r w:rsidR="00F80C32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(1 mark)</w:t>
                  </w:r>
                </w:p>
                <w:p w:rsidR="00F80C32" w:rsidRDefault="006A5CDB" w:rsidP="00F80C32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a</w:t>
                  </w:r>
                  <w:r w:rsidR="00F80C32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F80C32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= ?</w:t>
                  </w:r>
                  <w:proofErr w:type="gramEnd"/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proofErr w:type="gramStart"/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decelerates</w:t>
                  </w:r>
                  <w:proofErr w:type="gramEnd"/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at 1.35 </w:t>
                  </w:r>
                  <w:r w:rsidRPr="0088488E">
                    <w:rPr>
                      <w:rFonts w:ascii="Arial" w:hAnsi="Arial" w:cs="Arial"/>
                      <w:sz w:val="24"/>
                      <w:szCs w:val="24"/>
                    </w:rPr>
                    <w:t>ms</w:t>
                  </w:r>
                  <w:r w:rsidRPr="0088488E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-</w:t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 xml:space="preserve">2           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(1 mark)</w:t>
                  </w:r>
                </w:p>
                <w:p w:rsidR="00F80C32" w:rsidRDefault="00F80C32" w:rsidP="00F80C32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</w:p>
                <w:p w:rsidR="00F80C32" w:rsidRDefault="00F80C32" w:rsidP="00F80C32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</w:p>
                <w:p w:rsidR="00F80C32" w:rsidRDefault="00F80C32" w:rsidP="00F80C32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</w:p>
                <w:p w:rsidR="00F80C32" w:rsidRPr="00B53FE2" w:rsidRDefault="00F80C32" w:rsidP="00F80C32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(1 mark)</w:t>
                  </w:r>
                </w:p>
              </w:txbxContent>
            </v:textbox>
          </v:shape>
        </w:pict>
      </w:r>
      <w:r w:rsidR="00F80C32">
        <w:rPr>
          <w:rFonts w:ascii="Trebuchet MS" w:hAnsi="Trebuchet MS" w:cs="Times New Roman"/>
          <w:sz w:val="24"/>
          <w:szCs w:val="24"/>
        </w:rPr>
        <w:t xml:space="preserve">b) </w:t>
      </w:r>
      <w:r w:rsidR="00F80C32" w:rsidRPr="00F80C32">
        <w:rPr>
          <w:rFonts w:ascii="Trebuchet MS" w:hAnsi="Trebuchet MS" w:cs="Times New Roman"/>
          <w:sz w:val="24"/>
          <w:szCs w:val="24"/>
        </w:rPr>
        <w:t>Her deceleration in the last 20 seconds.</w:t>
      </w:r>
      <w:r w:rsidR="006A5CDB">
        <w:rPr>
          <w:rFonts w:ascii="Trebuchet MS" w:hAnsi="Trebuchet MS" w:cs="Times New Roman"/>
          <w:sz w:val="24"/>
          <w:szCs w:val="24"/>
        </w:rPr>
        <w:t xml:space="preserve">     (4 marks)</w:t>
      </w:r>
    </w:p>
    <w:p w:rsidR="00F80C32" w:rsidRDefault="00F80C32" w:rsidP="00F80C32">
      <w:pPr>
        <w:rPr>
          <w:rFonts w:ascii="Trebuchet MS" w:hAnsi="Trebuchet MS" w:cs="Times New Roman"/>
          <w:sz w:val="24"/>
          <w:szCs w:val="24"/>
        </w:rPr>
      </w:pPr>
    </w:p>
    <w:p w:rsidR="00F80C32" w:rsidRDefault="00F80C32" w:rsidP="00F80C32">
      <w:pPr>
        <w:rPr>
          <w:rFonts w:ascii="Trebuchet MS" w:hAnsi="Trebuchet MS" w:cs="Times New Roman"/>
          <w:sz w:val="24"/>
          <w:szCs w:val="24"/>
        </w:rPr>
      </w:pPr>
    </w:p>
    <w:p w:rsidR="006A5CDB" w:rsidRDefault="006A5CDB" w:rsidP="00F80C32">
      <w:pPr>
        <w:rPr>
          <w:rFonts w:ascii="Trebuchet MS" w:hAnsi="Trebuchet MS" w:cs="Times New Roman"/>
          <w:sz w:val="24"/>
          <w:szCs w:val="24"/>
        </w:rPr>
      </w:pPr>
    </w:p>
    <w:p w:rsidR="006A5CDB" w:rsidRDefault="006A5CDB" w:rsidP="00F80C32">
      <w:pPr>
        <w:rPr>
          <w:rFonts w:ascii="Trebuchet MS" w:hAnsi="Trebuchet MS" w:cs="Times New Roman"/>
          <w:sz w:val="24"/>
          <w:szCs w:val="24"/>
        </w:rPr>
      </w:pPr>
    </w:p>
    <w:p w:rsidR="00206C4D" w:rsidRDefault="00A34B53" w:rsidP="00206C4D">
      <w:pPr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noProof/>
          <w:sz w:val="24"/>
          <w:szCs w:val="24"/>
          <w:lang w:eastAsia="en-AU"/>
        </w:rPr>
        <w:pict>
          <v:shape id="_x0000_s1185" type="#_x0000_t202" style="position:absolute;margin-left:18.6pt;margin-top:19.1pt;width:467.25pt;height:360.2pt;z-index:251751424">
            <v:textbox style="mso-next-textbox:#_x0000_s1185">
              <w:txbxContent>
                <w:p w:rsidR="00F80C32" w:rsidRPr="00B12140" w:rsidRDefault="006A5CDB" w:rsidP="00F80C32">
                  <w:pPr>
                    <w:spacing w:after="0" w:line="360" w:lineRule="auto"/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</w:pPr>
                  <w:r w:rsidRPr="00B12140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At time 0 to 90 sec</w:t>
                  </w:r>
                </w:p>
                <w:p w:rsidR="00F80C32" w:rsidRPr="0088488E" w:rsidRDefault="00206C4D" w:rsidP="006901E5">
                  <w:pPr>
                    <w:tabs>
                      <w:tab w:val="left" w:pos="2694"/>
                    </w:tabs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a = 0.3</w:t>
                  </w:r>
                  <w:r w:rsidR="00F80C32" w:rsidRPr="0088488E">
                    <w:rPr>
                      <w:rFonts w:ascii="Arial" w:hAnsi="Arial" w:cs="Arial"/>
                      <w:sz w:val="24"/>
                      <w:szCs w:val="24"/>
                    </w:rPr>
                    <w:t xml:space="preserve"> ms</w:t>
                  </w:r>
                  <w:r w:rsidR="00F80C32" w:rsidRPr="0088488E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-2</w:t>
                  </w:r>
                  <w:r w:rsidR="006901E5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ab/>
                  </w:r>
                  <w:r w:rsidR="006A5CDB">
                    <w:rPr>
                      <w:rFonts w:ascii="Arial" w:hAnsi="Arial" w:cs="Arial"/>
                      <w:sz w:val="24"/>
                      <w:szCs w:val="24"/>
                    </w:rPr>
                    <w:t>s</w:t>
                  </w:r>
                  <w:r w:rsidR="00F80C3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F80C32">
                    <w:rPr>
                      <w:rFonts w:ascii="Arial" w:hAnsi="Arial" w:cs="Arial"/>
                      <w:sz w:val="24"/>
                      <w:szCs w:val="24"/>
                    </w:rPr>
                    <w:t xml:space="preserve">= </w:t>
                  </w:r>
                  <w:r w:rsidR="00B1214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proofErr w:type="gramEnd"/>
                </w:p>
                <w:p w:rsidR="00F80C32" w:rsidRPr="006901E5" w:rsidRDefault="00F80C32" w:rsidP="006901E5">
                  <w:pPr>
                    <w:tabs>
                      <w:tab w:val="left" w:pos="1701"/>
                      <w:tab w:val="left" w:pos="2694"/>
                      <w:tab w:val="left" w:pos="6663"/>
                    </w:tabs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t = </w:t>
                  </w:r>
                  <w:r w:rsidR="006A5CDB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90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s 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 w:rsidR="001960F7"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 w:rsidR="00206C4D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s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="00B12140">
                    <w:rPr>
                      <w:rFonts w:ascii="Arial" w:hAnsi="Arial" w:cs="Arial"/>
                      <w:sz w:val="24"/>
                      <w:szCs w:val="24"/>
                    </w:rPr>
                    <w:t>ut</w:t>
                  </w:r>
                  <w:proofErr w:type="spellEnd"/>
                  <w:r w:rsidR="00B12140">
                    <w:rPr>
                      <w:rFonts w:ascii="Arial" w:hAnsi="Arial" w:cs="Arial"/>
                      <w:sz w:val="24"/>
                      <w:szCs w:val="24"/>
                    </w:rPr>
                    <w:t xml:space="preserve"> + ½at</w:t>
                  </w:r>
                  <w:r w:rsidR="00B12140" w:rsidRPr="006A5CDB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2</w:t>
                  </w:r>
                  <w:r w:rsidR="006901E5">
                    <w:rPr>
                      <w:rFonts w:ascii="Arial" w:hAnsi="Arial" w:cs="Arial"/>
                      <w:sz w:val="24"/>
                      <w:szCs w:val="24"/>
                    </w:rPr>
                    <w:tab/>
                    <w:t>v</w:t>
                  </w:r>
                  <w:r w:rsidR="006901E5" w:rsidRPr="006901E5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2</w:t>
                  </w:r>
                  <w:r w:rsidR="006901E5">
                    <w:rPr>
                      <w:rFonts w:ascii="Arial" w:hAnsi="Arial" w:cs="Arial"/>
                      <w:sz w:val="24"/>
                      <w:szCs w:val="24"/>
                    </w:rPr>
                    <w:t xml:space="preserve"> = u</w:t>
                  </w:r>
                  <w:r w:rsidR="006901E5" w:rsidRPr="006901E5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2</w:t>
                  </w:r>
                  <w:r w:rsidR="006901E5">
                    <w:rPr>
                      <w:rFonts w:ascii="Arial" w:hAnsi="Arial" w:cs="Arial"/>
                      <w:sz w:val="24"/>
                      <w:szCs w:val="24"/>
                    </w:rPr>
                    <w:t xml:space="preserve"> +2as</w:t>
                  </w:r>
                </w:p>
                <w:p w:rsidR="00F80C32" w:rsidRDefault="00F80C32" w:rsidP="006901E5">
                  <w:pPr>
                    <w:tabs>
                      <w:tab w:val="left" w:pos="1701"/>
                      <w:tab w:val="left" w:pos="2694"/>
                      <w:tab w:val="left" w:pos="6663"/>
                    </w:tabs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u = 0    </w:t>
                  </w:r>
                  <w:r w:rsidR="00206C4D"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 w:rsidR="006901E5"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 w:rsidR="00206C4D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s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= </w:t>
                  </w:r>
                  <w:r w:rsidR="00B12140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0 + </w:t>
                  </w:r>
                  <w:r w:rsidR="00B12140">
                    <w:rPr>
                      <w:rFonts w:ascii="Arial" w:hAnsi="Arial" w:cs="Arial"/>
                      <w:sz w:val="24"/>
                      <w:szCs w:val="24"/>
                    </w:rPr>
                    <w:t xml:space="preserve">½ </w:t>
                  </w:r>
                  <w:r w:rsidR="00B12140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×</w:t>
                  </w:r>
                  <w:r w:rsidR="00B121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B12140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0.3 × 90</w:t>
                  </w:r>
                  <w:r w:rsidR="00B12140" w:rsidRPr="00206C4D"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</w:rPr>
                    <w:t>2</w:t>
                  </w:r>
                  <w:r w:rsidR="00B12140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     (1 mark)</w:t>
                  </w:r>
                  <w:r w:rsidR="006901E5"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  <w:t>27</w:t>
                  </w:r>
                  <w:r w:rsidR="006901E5" w:rsidRPr="006901E5"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</w:rPr>
                    <w:t>2</w:t>
                  </w:r>
                  <w:r w:rsidR="006901E5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= 0</w:t>
                  </w:r>
                  <w:r w:rsidR="006901E5" w:rsidRPr="006901E5"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</w:rPr>
                    <w:t>2</w:t>
                  </w:r>
                  <w:r w:rsidR="006901E5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+ 2 </w:t>
                  </w:r>
                  <w:r w:rsidR="006901E5">
                    <w:rPr>
                      <w:rFonts w:ascii="Trebuchet MS" w:hAnsi="Trebuchet MS"/>
                      <w:sz w:val="24"/>
                      <w:szCs w:val="24"/>
                    </w:rPr>
                    <w:t>x 0.3 x 5</w:t>
                  </w:r>
                  <w:r w:rsidR="006901E5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  </w:t>
                  </w:r>
                </w:p>
                <w:p w:rsidR="00F80C32" w:rsidRDefault="00F80C32" w:rsidP="006901E5">
                  <w:pPr>
                    <w:tabs>
                      <w:tab w:val="left" w:pos="1701"/>
                      <w:tab w:val="left" w:pos="2694"/>
                      <w:tab w:val="left" w:pos="6663"/>
                      <w:tab w:val="left" w:pos="7371"/>
                    </w:tabs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v = </w:t>
                  </w:r>
                  <w:r w:rsidR="006A5CDB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27</w:t>
                  </w:r>
                  <w:r w:rsidR="006A5CDB" w:rsidRPr="006A5CD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6A5CDB" w:rsidRPr="0088488E">
                    <w:rPr>
                      <w:rFonts w:ascii="Arial" w:hAnsi="Arial" w:cs="Arial"/>
                      <w:sz w:val="24"/>
                      <w:szCs w:val="24"/>
                    </w:rPr>
                    <w:t>ms</w:t>
                  </w:r>
                  <w:r w:rsidR="006A5CDB" w:rsidRPr="0088488E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-</w:t>
                  </w:r>
                  <w:r w:rsidR="006A5CDB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 xml:space="preserve">1                    </w:t>
                  </w:r>
                  <w:r w:rsidR="006901E5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ab/>
                  </w:r>
                  <w:r w:rsidR="00B12140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s = 1215 </w:t>
                  </w:r>
                  <w:r w:rsidR="00B12140" w:rsidRPr="0088488E">
                    <w:rPr>
                      <w:rFonts w:ascii="Arial" w:hAnsi="Arial" w:cs="Arial"/>
                      <w:sz w:val="24"/>
                      <w:szCs w:val="24"/>
                    </w:rPr>
                    <w:t>m</w:t>
                  </w:r>
                  <w:r w:rsidR="00B12140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 xml:space="preserve">                    </w:t>
                  </w:r>
                  <w:r w:rsidR="00B12140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(1 mark)</w:t>
                  </w:r>
                  <w:r w:rsidR="006901E5" w:rsidRPr="006901E5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</w:t>
                  </w:r>
                  <w:r w:rsidR="006901E5"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  <w:t xml:space="preserve">s = 1215 </w:t>
                  </w:r>
                  <w:r w:rsidR="006901E5" w:rsidRPr="0088488E">
                    <w:rPr>
                      <w:rFonts w:ascii="Arial" w:hAnsi="Arial" w:cs="Arial"/>
                      <w:sz w:val="24"/>
                      <w:szCs w:val="24"/>
                    </w:rPr>
                    <w:t>m</w:t>
                  </w:r>
                </w:p>
                <w:p w:rsidR="00206C4D" w:rsidRPr="00B12140" w:rsidRDefault="00206C4D" w:rsidP="00206C4D">
                  <w:pPr>
                    <w:spacing w:after="0" w:line="360" w:lineRule="auto"/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</w:pPr>
                  <w:r w:rsidRPr="00B12140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At time 90 to 570 sec</w:t>
                  </w:r>
                </w:p>
                <w:p w:rsidR="00206C4D" w:rsidRPr="0088488E" w:rsidRDefault="00206C4D" w:rsidP="00206C4D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v = 27</w:t>
                  </w:r>
                  <w:r w:rsidRPr="006A5CD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88488E">
                    <w:rPr>
                      <w:rFonts w:ascii="Arial" w:hAnsi="Arial" w:cs="Arial"/>
                      <w:sz w:val="24"/>
                      <w:szCs w:val="24"/>
                    </w:rPr>
                    <w:t>ms</w:t>
                  </w:r>
                  <w:r w:rsidRPr="0088488E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-</w:t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1</w:t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s = 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>vt</w:t>
                  </w:r>
                  <w:proofErr w:type="spellEnd"/>
                  <w:proofErr w:type="gramEnd"/>
                </w:p>
                <w:p w:rsidR="00206C4D" w:rsidRDefault="00206C4D" w:rsidP="00206C4D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t = 8 × 60 = 480 s 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  <w:t>s = 27 × 480       (1 mark)</w:t>
                  </w:r>
                </w:p>
                <w:p w:rsidR="00206C4D" w:rsidRDefault="00206C4D" w:rsidP="00206C4D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  <w:t>s = 12</w:t>
                  </w:r>
                  <w:r w:rsidR="001960F7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960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</w:t>
                  </w:r>
                  <w:r w:rsidRPr="0088488E">
                    <w:rPr>
                      <w:rFonts w:ascii="Arial" w:hAnsi="Arial" w:cs="Arial"/>
                      <w:sz w:val="24"/>
                      <w:szCs w:val="24"/>
                    </w:rPr>
                    <w:t>m</w:t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 xml:space="preserve">                    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(1 mark)</w:t>
                  </w:r>
                </w:p>
                <w:p w:rsidR="00B12140" w:rsidRPr="00B12140" w:rsidRDefault="00B12140" w:rsidP="00B12140">
                  <w:pPr>
                    <w:spacing w:after="0" w:line="360" w:lineRule="auto"/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</w:pPr>
                  <w:r w:rsidRPr="00B12140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 xml:space="preserve">At time </w:t>
                  </w:r>
                  <w:r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570</w:t>
                  </w:r>
                  <w:r w:rsidRPr="00B12140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 xml:space="preserve"> to </w:t>
                  </w:r>
                  <w:r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590</w:t>
                  </w:r>
                  <w:r w:rsidRPr="00B12140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 xml:space="preserve"> sec</w:t>
                  </w:r>
                </w:p>
                <w:p w:rsidR="00B12140" w:rsidRPr="0088488E" w:rsidRDefault="00B12140" w:rsidP="00B12140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a = -1.35</w:t>
                  </w:r>
                  <w:r w:rsidRPr="0088488E">
                    <w:rPr>
                      <w:rFonts w:ascii="Arial" w:hAnsi="Arial" w:cs="Arial"/>
                      <w:sz w:val="24"/>
                      <w:szCs w:val="24"/>
                    </w:rPr>
                    <w:t xml:space="preserve"> ms</w:t>
                  </w:r>
                  <w:r w:rsidRPr="0088488E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-2</w:t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s </w:t>
                  </w:r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= </w:t>
                  </w:r>
                  <w:r w:rsidR="000F60A1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proofErr w:type="gramEnd"/>
                </w:p>
                <w:p w:rsidR="00B12140" w:rsidRDefault="00B12140" w:rsidP="00B12140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t = 20 s 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  <w:t xml:space="preserve">s = </w:t>
                  </w:r>
                  <w:proofErr w:type="spellStart"/>
                  <w:r w:rsidR="000F60A1">
                    <w:rPr>
                      <w:rFonts w:ascii="Arial" w:hAnsi="Arial" w:cs="Arial"/>
                      <w:sz w:val="24"/>
                      <w:szCs w:val="24"/>
                    </w:rPr>
                    <w:t>ut</w:t>
                  </w:r>
                  <w:proofErr w:type="spellEnd"/>
                  <w:r w:rsidR="000F60A1">
                    <w:rPr>
                      <w:rFonts w:ascii="Arial" w:hAnsi="Arial" w:cs="Arial"/>
                      <w:sz w:val="24"/>
                      <w:szCs w:val="24"/>
                    </w:rPr>
                    <w:t xml:space="preserve"> + ½at</w:t>
                  </w:r>
                  <w:r w:rsidR="000F60A1" w:rsidRPr="006A5CDB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2</w:t>
                  </w:r>
                </w:p>
                <w:p w:rsidR="00B12140" w:rsidRDefault="00B12140" w:rsidP="00B12140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u = 27   </w:t>
                  </w:r>
                  <w:r w:rsidRPr="0088488E">
                    <w:rPr>
                      <w:rFonts w:ascii="Arial" w:hAnsi="Arial" w:cs="Arial"/>
                      <w:sz w:val="24"/>
                      <w:szCs w:val="24"/>
                    </w:rPr>
                    <w:t>ms</w:t>
                  </w:r>
                  <w:r w:rsidRPr="0088488E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-</w:t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 xml:space="preserve">1 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 w:rsidR="001960F7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(1 mark)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  <w:t xml:space="preserve">s = </w:t>
                  </w:r>
                  <w:r w:rsidR="000F60A1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27 × 20 + </w:t>
                  </w:r>
                  <w:r w:rsidR="000F60A1">
                    <w:rPr>
                      <w:rFonts w:ascii="Arial" w:hAnsi="Arial" w:cs="Arial"/>
                      <w:sz w:val="24"/>
                      <w:szCs w:val="24"/>
                    </w:rPr>
                    <w:t xml:space="preserve">½ </w:t>
                  </w:r>
                  <w:r w:rsidR="000F60A1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×</w:t>
                  </w:r>
                  <w:r w:rsidR="000F60A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0F60A1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-1.35 × 20</w:t>
                  </w:r>
                  <w:r w:rsidR="000F60A1" w:rsidRPr="00206C4D"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</w:rPr>
                    <w:t>2</w:t>
                  </w:r>
                  <w:r w:rsidR="000F60A1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     (1 mark)</w:t>
                  </w:r>
                </w:p>
                <w:p w:rsidR="00B12140" w:rsidRDefault="00B12140" w:rsidP="00B12140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v = 0</w:t>
                  </w:r>
                  <w:r w:rsidRPr="006A5CD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88488E">
                    <w:rPr>
                      <w:rFonts w:ascii="Arial" w:hAnsi="Arial" w:cs="Arial"/>
                      <w:sz w:val="24"/>
                      <w:szCs w:val="24"/>
                    </w:rPr>
                    <w:t>ms</w:t>
                  </w:r>
                  <w:r w:rsidRPr="0088488E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-</w:t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 xml:space="preserve">1                    </w:t>
                  </w:r>
                  <w:r w:rsidR="000F60A1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ab/>
                  </w:r>
                  <w:r w:rsidR="000F60A1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ab/>
                  </w:r>
                  <w:r w:rsidR="000F60A1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ab/>
                  </w:r>
                  <w:r w:rsidR="000F60A1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s = 270 </w:t>
                  </w:r>
                  <w:r w:rsidR="000F60A1" w:rsidRPr="0088488E">
                    <w:rPr>
                      <w:rFonts w:ascii="Arial" w:hAnsi="Arial" w:cs="Arial"/>
                      <w:sz w:val="24"/>
                      <w:szCs w:val="24"/>
                    </w:rPr>
                    <w:t>m</w:t>
                  </w:r>
                  <w:r w:rsidR="000F60A1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 xml:space="preserve">                    </w:t>
                  </w:r>
                  <w:r w:rsidR="000F60A1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(1 mark)</w:t>
                  </w:r>
                </w:p>
                <w:p w:rsidR="001960F7" w:rsidRPr="000F60A1" w:rsidRDefault="001960F7" w:rsidP="00F80C32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1960F7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Total distance =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1215 + 12960 + 270 = 14445 m = 1.44 × </w:t>
                  </w:r>
                  <w:proofErr w:type="gramStart"/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10</w:t>
                  </w:r>
                  <w:r w:rsidRPr="001960F7"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</w:rPr>
                    <w:t>4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m</w:t>
                  </w:r>
                  <w:proofErr w:type="gramEnd"/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 (1 mark)</w:t>
                  </w:r>
                </w:p>
                <w:p w:rsidR="001960F7" w:rsidRDefault="001960F7"/>
              </w:txbxContent>
            </v:textbox>
          </v:shape>
        </w:pict>
      </w:r>
      <w:r w:rsidR="00206C4D">
        <w:rPr>
          <w:rFonts w:ascii="Trebuchet MS" w:hAnsi="Trebuchet MS" w:cs="Times New Roman"/>
          <w:sz w:val="24"/>
          <w:szCs w:val="24"/>
        </w:rPr>
        <w:t>c) The distance to the child care centre.</w:t>
      </w:r>
      <w:r w:rsidR="001960F7">
        <w:rPr>
          <w:rFonts w:ascii="Trebuchet MS" w:hAnsi="Trebuchet MS" w:cs="Times New Roman"/>
          <w:sz w:val="24"/>
          <w:szCs w:val="24"/>
        </w:rPr>
        <w:t xml:space="preserve">   (8 marks)</w:t>
      </w:r>
    </w:p>
    <w:p w:rsidR="00206C4D" w:rsidRDefault="00206C4D" w:rsidP="00F80C32">
      <w:pPr>
        <w:rPr>
          <w:rFonts w:ascii="Trebuchet MS" w:hAnsi="Trebuchet MS" w:cs="Times New Roman"/>
          <w:sz w:val="24"/>
          <w:szCs w:val="24"/>
        </w:rPr>
      </w:pPr>
    </w:p>
    <w:p w:rsidR="00206C4D" w:rsidRDefault="00206C4D" w:rsidP="00F80C32">
      <w:pPr>
        <w:rPr>
          <w:rFonts w:ascii="Trebuchet MS" w:hAnsi="Trebuchet MS" w:cs="Times New Roman"/>
          <w:sz w:val="24"/>
          <w:szCs w:val="24"/>
        </w:rPr>
      </w:pPr>
    </w:p>
    <w:p w:rsidR="00206C4D" w:rsidRDefault="00206C4D" w:rsidP="00F80C32">
      <w:pPr>
        <w:rPr>
          <w:rFonts w:ascii="Trebuchet MS" w:hAnsi="Trebuchet MS" w:cs="Times New Roman"/>
          <w:sz w:val="24"/>
          <w:szCs w:val="24"/>
        </w:rPr>
      </w:pPr>
    </w:p>
    <w:p w:rsidR="00206C4D" w:rsidRDefault="00206C4D" w:rsidP="00F80C32">
      <w:pPr>
        <w:rPr>
          <w:rFonts w:ascii="Trebuchet MS" w:hAnsi="Trebuchet MS" w:cs="Times New Roman"/>
          <w:sz w:val="24"/>
          <w:szCs w:val="24"/>
        </w:rPr>
      </w:pPr>
    </w:p>
    <w:p w:rsidR="00206C4D" w:rsidRDefault="00206C4D" w:rsidP="00F80C32">
      <w:pPr>
        <w:rPr>
          <w:rFonts w:ascii="Trebuchet MS" w:hAnsi="Trebuchet MS" w:cs="Times New Roman"/>
          <w:sz w:val="24"/>
          <w:szCs w:val="24"/>
        </w:rPr>
      </w:pPr>
    </w:p>
    <w:p w:rsidR="00206C4D" w:rsidRDefault="00206C4D" w:rsidP="00F80C32">
      <w:pPr>
        <w:rPr>
          <w:rFonts w:ascii="Trebuchet MS" w:hAnsi="Trebuchet MS" w:cs="Times New Roman"/>
          <w:sz w:val="24"/>
          <w:szCs w:val="24"/>
        </w:rPr>
      </w:pPr>
    </w:p>
    <w:p w:rsidR="00206C4D" w:rsidRDefault="00206C4D" w:rsidP="00F80C32">
      <w:pPr>
        <w:rPr>
          <w:rFonts w:ascii="Trebuchet MS" w:hAnsi="Trebuchet MS" w:cs="Times New Roman"/>
          <w:sz w:val="24"/>
          <w:szCs w:val="24"/>
        </w:rPr>
      </w:pPr>
    </w:p>
    <w:p w:rsidR="00206C4D" w:rsidRDefault="00206C4D" w:rsidP="00F80C32">
      <w:pPr>
        <w:rPr>
          <w:rFonts w:ascii="Trebuchet MS" w:hAnsi="Trebuchet MS" w:cs="Times New Roman"/>
          <w:sz w:val="24"/>
          <w:szCs w:val="24"/>
        </w:rPr>
      </w:pPr>
    </w:p>
    <w:p w:rsidR="00206C4D" w:rsidRDefault="00206C4D" w:rsidP="00F80C32">
      <w:pPr>
        <w:rPr>
          <w:rFonts w:ascii="Trebuchet MS" w:hAnsi="Trebuchet MS" w:cs="Times New Roman"/>
          <w:sz w:val="24"/>
          <w:szCs w:val="24"/>
        </w:rPr>
      </w:pPr>
    </w:p>
    <w:p w:rsidR="00206C4D" w:rsidRDefault="00206C4D" w:rsidP="00F80C32">
      <w:pPr>
        <w:rPr>
          <w:rFonts w:ascii="Trebuchet MS" w:hAnsi="Trebuchet MS" w:cs="Times New Roman"/>
          <w:sz w:val="24"/>
          <w:szCs w:val="24"/>
        </w:rPr>
      </w:pPr>
    </w:p>
    <w:p w:rsidR="00206C4D" w:rsidRDefault="00206C4D" w:rsidP="00F80C32">
      <w:pPr>
        <w:rPr>
          <w:rFonts w:ascii="Trebuchet MS" w:hAnsi="Trebuchet MS" w:cs="Times New Roman"/>
          <w:sz w:val="24"/>
          <w:szCs w:val="24"/>
        </w:rPr>
      </w:pPr>
    </w:p>
    <w:p w:rsidR="001960F7" w:rsidRDefault="001960F7" w:rsidP="00F80C32">
      <w:pPr>
        <w:rPr>
          <w:rFonts w:ascii="Trebuchet MS" w:hAnsi="Trebuchet MS" w:cs="Times New Roman"/>
          <w:sz w:val="24"/>
          <w:szCs w:val="24"/>
        </w:rPr>
      </w:pPr>
    </w:p>
    <w:p w:rsidR="001960F7" w:rsidRDefault="001960F7" w:rsidP="00F80C32">
      <w:pPr>
        <w:rPr>
          <w:rFonts w:ascii="Trebuchet MS" w:hAnsi="Trebuchet MS" w:cs="Times New Roman"/>
          <w:sz w:val="24"/>
          <w:szCs w:val="24"/>
        </w:rPr>
      </w:pPr>
    </w:p>
    <w:p w:rsidR="001960F7" w:rsidRDefault="001960F7" w:rsidP="00F80C32">
      <w:pPr>
        <w:rPr>
          <w:rFonts w:ascii="Trebuchet MS" w:hAnsi="Trebuchet MS" w:cs="Times New Roman"/>
          <w:sz w:val="24"/>
          <w:szCs w:val="24"/>
        </w:rPr>
      </w:pPr>
    </w:p>
    <w:p w:rsidR="00206C4D" w:rsidRDefault="00206C4D" w:rsidP="00F80C32">
      <w:pPr>
        <w:rPr>
          <w:rFonts w:ascii="Trebuchet MS" w:hAnsi="Trebuchet MS" w:cs="Times New Roman"/>
          <w:sz w:val="24"/>
          <w:szCs w:val="24"/>
        </w:rPr>
      </w:pPr>
    </w:p>
    <w:p w:rsidR="000523C0" w:rsidRDefault="000523C0" w:rsidP="00F80C32">
      <w:pPr>
        <w:rPr>
          <w:rFonts w:ascii="Trebuchet MS" w:hAnsi="Trebuchet MS" w:cs="Times New Roman"/>
          <w:sz w:val="24"/>
          <w:szCs w:val="24"/>
        </w:rPr>
      </w:pPr>
    </w:p>
    <w:p w:rsidR="000523C0" w:rsidRDefault="000523C0" w:rsidP="00F80C32">
      <w:pPr>
        <w:rPr>
          <w:rFonts w:ascii="Trebuchet MS" w:hAnsi="Trebuchet MS" w:cs="Times New Roman"/>
          <w:sz w:val="24"/>
          <w:szCs w:val="24"/>
        </w:rPr>
      </w:pPr>
    </w:p>
    <w:p w:rsidR="000523C0" w:rsidRDefault="000523C0" w:rsidP="00F80C32">
      <w:pPr>
        <w:rPr>
          <w:rFonts w:ascii="Trebuchet MS" w:hAnsi="Trebuchet MS" w:cs="Times New Roman"/>
          <w:sz w:val="24"/>
          <w:szCs w:val="24"/>
        </w:rPr>
      </w:pPr>
    </w:p>
    <w:p w:rsidR="000523C0" w:rsidRDefault="000523C0" w:rsidP="00F80C32">
      <w:pPr>
        <w:rPr>
          <w:rFonts w:ascii="Trebuchet MS" w:hAnsi="Trebuchet MS" w:cs="Times New Roman"/>
          <w:sz w:val="24"/>
          <w:szCs w:val="24"/>
        </w:rPr>
      </w:pPr>
    </w:p>
    <w:p w:rsidR="00F80C32" w:rsidRDefault="00A34B53" w:rsidP="00F80C32">
      <w:pPr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noProof/>
          <w:sz w:val="24"/>
          <w:szCs w:val="24"/>
          <w:lang w:eastAsia="en-AU"/>
        </w:rPr>
        <w:pict>
          <v:shape id="_x0000_s1186" type="#_x0000_t202" style="position:absolute;margin-left:18.6pt;margin-top:17.3pt;width:467.25pt;height:55.5pt;z-index:251752448">
            <v:textbox style="mso-next-textbox:#_x0000_s1186">
              <w:txbxContent>
                <w:p w:rsidR="001960F7" w:rsidRPr="0088488E" w:rsidRDefault="001960F7" w:rsidP="001960F7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s</w:t>
                  </w:r>
                  <w:r w:rsidRPr="0088488E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= 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1.44 × </w:t>
                  </w:r>
                  <w:proofErr w:type="gramStart"/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10</w:t>
                  </w:r>
                  <w:r w:rsidRPr="001960F7"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</w:rPr>
                    <w:t>4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m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v = </w:t>
                  </w:r>
                  <m:oMath>
                    <m:f>
                      <m:fPr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s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den>
                    </m:f>
                  </m:oMath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 xml:space="preserve">1.44 ×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590</m:t>
                        </m:r>
                      </m:den>
                    </m:f>
                  </m:oMath>
                </w:p>
                <w:p w:rsidR="001960F7" w:rsidRDefault="001960F7" w:rsidP="001960F7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t = 590 s      (1 mark)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  <w:t xml:space="preserve">v = </w:t>
                  </w:r>
                  <w:proofErr w:type="gramStart"/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24.4  </w:t>
                  </w:r>
                  <w:r w:rsidRPr="0088488E">
                    <w:rPr>
                      <w:rFonts w:ascii="Arial" w:hAnsi="Arial" w:cs="Arial"/>
                      <w:sz w:val="24"/>
                      <w:szCs w:val="24"/>
                    </w:rPr>
                    <w:t>ms</w:t>
                  </w:r>
                  <w:proofErr w:type="gramEnd"/>
                  <w:r w:rsidRPr="0088488E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-</w:t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 xml:space="preserve">1                    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(1 mark)</w:t>
                  </w:r>
                </w:p>
                <w:p w:rsidR="001960F7" w:rsidRDefault="001960F7" w:rsidP="001960F7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</w:p>
                <w:p w:rsidR="001960F7" w:rsidRDefault="001960F7" w:rsidP="001960F7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</w:p>
                <w:p w:rsidR="001960F7" w:rsidRPr="00B53FE2" w:rsidRDefault="001960F7" w:rsidP="001960F7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(1 mark)</w:t>
                  </w:r>
                </w:p>
              </w:txbxContent>
            </v:textbox>
          </v:shape>
        </w:pict>
      </w:r>
      <w:r w:rsidR="00206C4D">
        <w:rPr>
          <w:rFonts w:ascii="Trebuchet MS" w:hAnsi="Trebuchet MS" w:cs="Times New Roman"/>
          <w:sz w:val="24"/>
          <w:szCs w:val="24"/>
        </w:rPr>
        <w:t>d</w:t>
      </w:r>
      <w:r w:rsidR="00F80C32">
        <w:rPr>
          <w:rFonts w:ascii="Trebuchet MS" w:hAnsi="Trebuchet MS" w:cs="Times New Roman"/>
          <w:sz w:val="24"/>
          <w:szCs w:val="24"/>
        </w:rPr>
        <w:t xml:space="preserve">) </w:t>
      </w:r>
      <w:r w:rsidR="00F80C32" w:rsidRPr="00F80C32">
        <w:rPr>
          <w:rFonts w:ascii="Trebuchet MS" w:hAnsi="Trebuchet MS" w:cs="Times New Roman"/>
          <w:sz w:val="24"/>
          <w:szCs w:val="24"/>
        </w:rPr>
        <w:t>Her average speed over the entire journey</w:t>
      </w:r>
      <w:r w:rsidR="00F80C32">
        <w:rPr>
          <w:rFonts w:ascii="Trebuchet MS" w:hAnsi="Trebuchet MS" w:cs="Times New Roman"/>
          <w:sz w:val="24"/>
          <w:szCs w:val="24"/>
        </w:rPr>
        <w:t>.</w:t>
      </w:r>
      <w:r w:rsidR="001960F7">
        <w:rPr>
          <w:rFonts w:ascii="Trebuchet MS" w:hAnsi="Trebuchet MS" w:cs="Times New Roman"/>
          <w:sz w:val="24"/>
          <w:szCs w:val="24"/>
        </w:rPr>
        <w:t xml:space="preserve">  (2 marks)</w:t>
      </w:r>
    </w:p>
    <w:p w:rsidR="00F80C32" w:rsidRDefault="00F80C32" w:rsidP="00F80C32">
      <w:pPr>
        <w:rPr>
          <w:rFonts w:ascii="Trebuchet MS" w:hAnsi="Trebuchet MS" w:cs="Times New Roman"/>
          <w:sz w:val="24"/>
          <w:szCs w:val="24"/>
        </w:rPr>
      </w:pPr>
    </w:p>
    <w:p w:rsidR="006A5CDB" w:rsidRDefault="006A5CDB" w:rsidP="00F80C32">
      <w:pPr>
        <w:rPr>
          <w:rFonts w:ascii="Trebuchet MS" w:hAnsi="Trebuchet MS" w:cs="Times New Roman"/>
          <w:sz w:val="24"/>
          <w:szCs w:val="24"/>
        </w:rPr>
      </w:pPr>
    </w:p>
    <w:p w:rsidR="000523C0" w:rsidRDefault="000523C0" w:rsidP="00F649AE">
      <w:pPr>
        <w:rPr>
          <w:rFonts w:ascii="Trebuchet MS" w:hAnsi="Trebuchet MS"/>
          <w:b/>
          <w:sz w:val="28"/>
          <w:szCs w:val="28"/>
          <w:u w:val="single"/>
        </w:rPr>
      </w:pPr>
    </w:p>
    <w:p w:rsidR="000523C0" w:rsidRDefault="000523C0" w:rsidP="00F649AE">
      <w:pPr>
        <w:rPr>
          <w:rFonts w:ascii="Trebuchet MS" w:hAnsi="Trebuchet MS"/>
          <w:b/>
          <w:sz w:val="28"/>
          <w:szCs w:val="28"/>
          <w:u w:val="single"/>
        </w:rPr>
      </w:pPr>
    </w:p>
    <w:p w:rsidR="00F649AE" w:rsidRPr="001D0C8F" w:rsidRDefault="00F649AE" w:rsidP="00F649AE">
      <w:pPr>
        <w:rPr>
          <w:rFonts w:ascii="Trebuchet MS" w:hAnsi="Trebuchet MS"/>
          <w:sz w:val="24"/>
          <w:szCs w:val="24"/>
        </w:rPr>
      </w:pPr>
      <w:r w:rsidRPr="00F649AE">
        <w:rPr>
          <w:rFonts w:ascii="Trebuchet MS" w:hAnsi="Trebuchet MS"/>
          <w:b/>
          <w:sz w:val="28"/>
          <w:szCs w:val="28"/>
          <w:u w:val="single"/>
        </w:rPr>
        <w:lastRenderedPageBreak/>
        <w:t xml:space="preserve">Question </w:t>
      </w:r>
      <w:r w:rsidR="000523C0">
        <w:rPr>
          <w:rFonts w:ascii="Trebuchet MS" w:hAnsi="Trebuchet MS"/>
          <w:b/>
          <w:sz w:val="28"/>
          <w:szCs w:val="28"/>
          <w:u w:val="single"/>
        </w:rPr>
        <w:t>7</w:t>
      </w:r>
      <w:r w:rsidR="00DF70FF">
        <w:rPr>
          <w:rFonts w:ascii="Trebuchet MS" w:hAnsi="Trebuchet MS"/>
          <w:b/>
          <w:sz w:val="24"/>
          <w:szCs w:val="24"/>
        </w:rPr>
        <w:t>:</w:t>
      </w:r>
    </w:p>
    <w:p w:rsidR="0088488E" w:rsidRDefault="00F649AE" w:rsidP="00F649AE">
      <w:pPr>
        <w:pStyle w:val="Default"/>
        <w:rPr>
          <w:rFonts w:ascii="Trebuchet MS" w:hAnsi="Trebuchet MS"/>
        </w:rPr>
      </w:pPr>
      <w:r w:rsidRPr="001D0C8F">
        <w:rPr>
          <w:rFonts w:ascii="Trebuchet MS" w:hAnsi="Trebuchet MS"/>
        </w:rPr>
        <w:t xml:space="preserve">A rocket moves straight upward, starting from rest with an acceleration of </w:t>
      </w:r>
      <w:r>
        <w:rPr>
          <w:rFonts w:ascii="Trebuchet MS" w:hAnsi="Trebuchet MS"/>
        </w:rPr>
        <w:t>2</w:t>
      </w:r>
      <w:r w:rsidR="0088488E">
        <w:rPr>
          <w:rFonts w:ascii="Trebuchet MS" w:hAnsi="Trebuchet MS"/>
        </w:rPr>
        <w:t>4</w:t>
      </w:r>
      <w:r>
        <w:rPr>
          <w:rFonts w:ascii="Trebuchet MS" w:hAnsi="Trebuchet MS"/>
        </w:rPr>
        <w:t>.</w:t>
      </w:r>
      <w:r w:rsidR="0088488E">
        <w:rPr>
          <w:rFonts w:ascii="Trebuchet MS" w:hAnsi="Trebuchet MS"/>
        </w:rPr>
        <w:t>9</w:t>
      </w:r>
      <w:r>
        <w:rPr>
          <w:rFonts w:ascii="Trebuchet MS" w:hAnsi="Trebuchet MS"/>
        </w:rPr>
        <w:t xml:space="preserve"> m</w:t>
      </w:r>
      <w:r w:rsidRPr="001D0C8F">
        <w:rPr>
          <w:rFonts w:ascii="Trebuchet MS" w:hAnsi="Trebuchet MS"/>
        </w:rPr>
        <w:t>s</w:t>
      </w:r>
      <w:r w:rsidRPr="00F649AE">
        <w:rPr>
          <w:rFonts w:ascii="Trebuchet MS" w:hAnsi="Trebuchet MS"/>
          <w:vertAlign w:val="superscript"/>
        </w:rPr>
        <w:t>-2</w:t>
      </w:r>
      <w:r w:rsidRPr="001D0C8F">
        <w:rPr>
          <w:rFonts w:ascii="Trebuchet MS" w:hAnsi="Trebuchet MS"/>
        </w:rPr>
        <w:t>. It runs out of fuel after 4.0 s and continues upward to a maximum height before falling back to Earth.</w:t>
      </w:r>
      <w:r>
        <w:rPr>
          <w:rFonts w:ascii="Trebuchet MS" w:hAnsi="Trebuchet MS"/>
        </w:rPr>
        <w:t xml:space="preserve"> </w:t>
      </w:r>
    </w:p>
    <w:p w:rsidR="0088488E" w:rsidRDefault="0088488E" w:rsidP="00F649AE">
      <w:pPr>
        <w:pStyle w:val="Default"/>
        <w:rPr>
          <w:rFonts w:ascii="Trebuchet MS" w:hAnsi="Trebuchet MS"/>
        </w:rPr>
      </w:pPr>
      <w:r>
        <w:rPr>
          <w:rFonts w:ascii="Trebuchet MS" w:hAnsi="Trebuchet MS"/>
        </w:rPr>
        <w:t>a) Find the rockets velocity at the point it runs out of fuel (t = 4s)?     (3 marks)</w:t>
      </w:r>
    </w:p>
    <w:p w:rsidR="0088488E" w:rsidRDefault="00A34B53" w:rsidP="00F649AE">
      <w:pPr>
        <w:pStyle w:val="Default"/>
        <w:rPr>
          <w:rFonts w:ascii="Trebuchet MS" w:hAnsi="Trebuchet MS"/>
        </w:rPr>
      </w:pPr>
      <w:r>
        <w:rPr>
          <w:rFonts w:ascii="Trebuchet MS" w:hAnsi="Trebuchet MS"/>
          <w:noProof/>
          <w:lang w:eastAsia="en-AU"/>
        </w:rPr>
        <w:pict>
          <v:shape id="_x0000_s1115" type="#_x0000_t202" style="position:absolute;margin-left:18.6pt;margin-top:4.7pt;width:467.25pt;height:123pt;z-index:251731968">
            <v:textbox style="mso-next-textbox:#_x0000_s1115">
              <w:txbxContent>
                <w:p w:rsidR="0088488E" w:rsidRPr="0088488E" w:rsidRDefault="0088488E" w:rsidP="0088488E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Up as positiv</w:t>
                  </w:r>
                  <w:r w:rsidRPr="0088488E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e</w:t>
                  </w:r>
                </w:p>
                <w:p w:rsidR="0088488E" w:rsidRPr="0088488E" w:rsidRDefault="0088488E" w:rsidP="0088488E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88488E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a = +</w:t>
                  </w:r>
                  <w:r w:rsidRPr="0088488E">
                    <w:rPr>
                      <w:rFonts w:ascii="Arial" w:hAnsi="Arial" w:cs="Arial"/>
                      <w:sz w:val="24"/>
                      <w:szCs w:val="24"/>
                    </w:rPr>
                    <w:t>24.9 ms</w:t>
                  </w:r>
                  <w:r w:rsidRPr="0088488E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-2</w:t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v = u + at</w:t>
                  </w:r>
                </w:p>
                <w:p w:rsidR="0088488E" w:rsidRDefault="0088488E" w:rsidP="0088488E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t = 4 s 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  <w:t>v = 0 + 24.9 × 4       (1 mark)</w:t>
                  </w:r>
                </w:p>
                <w:p w:rsidR="0088488E" w:rsidRDefault="0088488E" w:rsidP="0088488E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u = 0    (1 mark)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  <w:t xml:space="preserve">v = 99.6 </w:t>
                  </w:r>
                  <w:r w:rsidRPr="0088488E">
                    <w:rPr>
                      <w:rFonts w:ascii="Arial" w:hAnsi="Arial" w:cs="Arial"/>
                      <w:sz w:val="24"/>
                      <w:szCs w:val="24"/>
                    </w:rPr>
                    <w:t>ms</w:t>
                  </w:r>
                  <w:r w:rsidRPr="0088488E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-</w:t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 xml:space="preserve">1                    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(1 mark)</w:t>
                  </w:r>
                </w:p>
                <w:p w:rsidR="0088488E" w:rsidRDefault="0088488E" w:rsidP="0088488E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v </w:t>
                  </w:r>
                  <w:proofErr w:type="gramStart"/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= ?</w:t>
                  </w:r>
                  <w:proofErr w:type="gramEnd"/>
                </w:p>
                <w:p w:rsidR="0088488E" w:rsidRDefault="0088488E" w:rsidP="0088488E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</w:p>
                <w:p w:rsidR="0088488E" w:rsidRDefault="0088488E" w:rsidP="0088488E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</w:p>
                <w:p w:rsidR="0088488E" w:rsidRDefault="0088488E" w:rsidP="0088488E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</w:p>
                <w:p w:rsidR="0088488E" w:rsidRPr="00B53FE2" w:rsidRDefault="0088488E" w:rsidP="0088488E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(1 mark)</w:t>
                  </w:r>
                </w:p>
              </w:txbxContent>
            </v:textbox>
          </v:shape>
        </w:pict>
      </w:r>
    </w:p>
    <w:p w:rsidR="0088488E" w:rsidRDefault="0088488E" w:rsidP="00F649AE">
      <w:pPr>
        <w:pStyle w:val="Default"/>
        <w:rPr>
          <w:rFonts w:ascii="Trebuchet MS" w:hAnsi="Trebuchet MS"/>
        </w:rPr>
      </w:pPr>
    </w:p>
    <w:p w:rsidR="0088488E" w:rsidRDefault="0088488E" w:rsidP="00F649AE">
      <w:pPr>
        <w:pStyle w:val="Default"/>
        <w:rPr>
          <w:rFonts w:ascii="Trebuchet MS" w:hAnsi="Trebuchet MS"/>
        </w:rPr>
      </w:pPr>
    </w:p>
    <w:p w:rsidR="0088488E" w:rsidRDefault="0088488E" w:rsidP="00F649AE">
      <w:pPr>
        <w:pStyle w:val="Default"/>
        <w:rPr>
          <w:rFonts w:ascii="Trebuchet MS" w:hAnsi="Trebuchet MS"/>
        </w:rPr>
      </w:pPr>
    </w:p>
    <w:p w:rsidR="0088488E" w:rsidRDefault="0088488E" w:rsidP="00F649AE">
      <w:pPr>
        <w:pStyle w:val="Default"/>
        <w:rPr>
          <w:rFonts w:ascii="Trebuchet MS" w:hAnsi="Trebuchet MS"/>
        </w:rPr>
      </w:pPr>
    </w:p>
    <w:p w:rsidR="0088488E" w:rsidRDefault="0088488E" w:rsidP="00F649AE">
      <w:pPr>
        <w:pStyle w:val="Default"/>
        <w:rPr>
          <w:rFonts w:ascii="Trebuchet MS" w:hAnsi="Trebuchet MS"/>
        </w:rPr>
      </w:pPr>
    </w:p>
    <w:p w:rsidR="0088488E" w:rsidRDefault="0088488E" w:rsidP="00F649AE">
      <w:pPr>
        <w:pStyle w:val="Default"/>
        <w:rPr>
          <w:rFonts w:ascii="Trebuchet MS" w:hAnsi="Trebuchet MS"/>
        </w:rPr>
      </w:pPr>
    </w:p>
    <w:p w:rsidR="0088488E" w:rsidRDefault="0088488E" w:rsidP="00F649AE">
      <w:pPr>
        <w:pStyle w:val="Default"/>
        <w:rPr>
          <w:rFonts w:ascii="Trebuchet MS" w:hAnsi="Trebuchet MS"/>
        </w:rPr>
      </w:pPr>
    </w:p>
    <w:p w:rsidR="0088488E" w:rsidRDefault="0088488E" w:rsidP="00F649AE">
      <w:pPr>
        <w:pStyle w:val="Default"/>
        <w:rPr>
          <w:rFonts w:ascii="Trebuchet MS" w:hAnsi="Trebuchet MS"/>
        </w:rPr>
      </w:pPr>
    </w:p>
    <w:p w:rsidR="0088488E" w:rsidRDefault="0088488E" w:rsidP="00F649AE">
      <w:pPr>
        <w:pStyle w:val="Default"/>
        <w:rPr>
          <w:rFonts w:ascii="Trebuchet MS" w:hAnsi="Trebuchet MS"/>
        </w:rPr>
      </w:pPr>
    </w:p>
    <w:p w:rsidR="00F649AE" w:rsidRPr="001D0C8F" w:rsidRDefault="0088488E" w:rsidP="00F649AE">
      <w:pPr>
        <w:pStyle w:val="Default"/>
        <w:rPr>
          <w:rFonts w:ascii="Trebuchet MS" w:hAnsi="Trebuchet MS"/>
        </w:rPr>
      </w:pPr>
      <w:r>
        <w:rPr>
          <w:rFonts w:ascii="Trebuchet MS" w:hAnsi="Trebuchet MS"/>
        </w:rPr>
        <w:t xml:space="preserve">b) </w:t>
      </w:r>
      <w:r w:rsidR="00F649AE" w:rsidRPr="001D0C8F">
        <w:rPr>
          <w:rFonts w:ascii="Trebuchet MS" w:hAnsi="Trebuchet MS"/>
        </w:rPr>
        <w:t>Find the maximum height the rocket reaches.</w:t>
      </w:r>
      <w:r w:rsidR="002853F1">
        <w:rPr>
          <w:rFonts w:ascii="Trebuchet MS" w:hAnsi="Trebuchet MS"/>
        </w:rPr>
        <w:t xml:space="preserve">   (7 marks)</w:t>
      </w:r>
    </w:p>
    <w:p w:rsidR="00F649AE" w:rsidRDefault="00A34B53" w:rsidP="00F64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/>
          <w:b/>
          <w:noProof/>
          <w:sz w:val="28"/>
          <w:szCs w:val="28"/>
          <w:u w:val="single"/>
          <w:lang w:eastAsia="en-AU"/>
        </w:rPr>
        <w:pict>
          <v:shape id="_x0000_s1114" type="#_x0000_t202" style="position:absolute;margin-left:18.6pt;margin-top:5.4pt;width:489.75pt;height:282.05pt;z-index:251730944">
            <v:textbox style="mso-next-textbox:#_x0000_s1114">
              <w:txbxContent>
                <w:p w:rsidR="00F649AE" w:rsidRDefault="0088488E" w:rsidP="00F649AE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Up as positiv</w:t>
                  </w:r>
                  <w:r w:rsidRPr="0088488E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e</w:t>
                  </w:r>
                </w:p>
                <w:p w:rsidR="009C18C3" w:rsidRPr="009C18C3" w:rsidRDefault="00BC48F1" w:rsidP="00F649AE">
                  <w:pPr>
                    <w:spacing w:after="0" w:line="360" w:lineRule="auto"/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 w:rsidR="009C18C3" w:rsidRPr="009C18C3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For s</w:t>
                  </w:r>
                  <w:r w:rsidR="009C18C3" w:rsidRPr="009C18C3">
                    <w:rPr>
                      <w:rFonts w:ascii="Arial" w:eastAsiaTheme="minorEastAsia" w:hAnsi="Arial" w:cs="Arial"/>
                      <w:b/>
                      <w:sz w:val="24"/>
                      <w:szCs w:val="24"/>
                      <w:vertAlign w:val="subscript"/>
                    </w:rPr>
                    <w:t>2</w:t>
                  </w:r>
                  <w:r w:rsidR="009C18C3" w:rsidRPr="009C18C3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:</w:t>
                  </w:r>
                </w:p>
                <w:p w:rsidR="00F649AE" w:rsidRPr="00BC48F1" w:rsidRDefault="00BC48F1" w:rsidP="009C18C3">
                  <w:pPr>
                    <w:spacing w:after="0" w:line="360" w:lineRule="auto"/>
                    <w:ind w:left="720" w:firstLine="720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a = -9.8</w:t>
                  </w:r>
                  <w:r w:rsidRPr="0088488E">
                    <w:rPr>
                      <w:rFonts w:ascii="Arial" w:hAnsi="Arial" w:cs="Arial"/>
                      <w:sz w:val="24"/>
                      <w:szCs w:val="24"/>
                    </w:rPr>
                    <w:t xml:space="preserve"> ms</w:t>
                  </w:r>
                  <w:r w:rsidRPr="0088488E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-2</w:t>
                  </w:r>
                  <w:r w:rsidRPr="00BC48F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BC48F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BC48F1">
                    <w:rPr>
                      <w:rFonts w:ascii="Arial" w:hAnsi="Arial" w:cs="Arial"/>
                      <w:sz w:val="24"/>
                      <w:szCs w:val="24"/>
                    </w:rPr>
                    <w:tab/>
                    <w:t>v</w:t>
                  </w:r>
                  <w:r w:rsidRPr="00BC48F1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2</w:t>
                  </w:r>
                  <w:r w:rsidRPr="00BC48F1">
                    <w:rPr>
                      <w:rFonts w:ascii="Arial" w:hAnsi="Arial" w:cs="Arial"/>
                      <w:sz w:val="24"/>
                      <w:szCs w:val="24"/>
                    </w:rPr>
                    <w:t xml:space="preserve"> = u</w:t>
                  </w:r>
                  <w:r w:rsidRPr="00BC48F1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2</w:t>
                  </w:r>
                  <w:r w:rsidRPr="00BC48F1">
                    <w:rPr>
                      <w:rFonts w:ascii="Arial" w:hAnsi="Arial" w:cs="Arial"/>
                      <w:sz w:val="24"/>
                      <w:szCs w:val="24"/>
                    </w:rPr>
                    <w:t xml:space="preserve"> + 2as</w:t>
                  </w:r>
                  <w:r w:rsidR="006901E5">
                    <w:rPr>
                      <w:rFonts w:ascii="Arial" w:hAnsi="Arial" w:cs="Arial"/>
                      <w:sz w:val="24"/>
                      <w:szCs w:val="24"/>
                    </w:rPr>
                    <w:t xml:space="preserve">   or   v = u + at and s = </w:t>
                  </w:r>
                  <w:proofErr w:type="spellStart"/>
                  <w:r w:rsidR="006901E5">
                    <w:rPr>
                      <w:rFonts w:ascii="Arial" w:hAnsi="Arial" w:cs="Arial"/>
                      <w:sz w:val="24"/>
                      <w:szCs w:val="24"/>
                    </w:rPr>
                    <w:t>ut</w:t>
                  </w:r>
                  <w:proofErr w:type="spellEnd"/>
                  <w:r w:rsidR="006901E5">
                    <w:rPr>
                      <w:rFonts w:ascii="Arial" w:hAnsi="Arial" w:cs="Arial"/>
                      <w:sz w:val="24"/>
                      <w:szCs w:val="24"/>
                    </w:rPr>
                    <w:t xml:space="preserve"> + ½ at</w:t>
                  </w:r>
                  <w:r w:rsidR="006901E5" w:rsidRPr="006901E5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2</w:t>
                  </w:r>
                </w:p>
                <w:p w:rsidR="00F649AE" w:rsidRPr="00BC48F1" w:rsidRDefault="00BC48F1" w:rsidP="00BC48F1">
                  <w:pPr>
                    <w:spacing w:after="0" w:line="360" w:lineRule="auto"/>
                    <w:ind w:left="284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s</w:t>
                  </w:r>
                  <w:r w:rsidRPr="00BC48F1">
                    <w:rPr>
                      <w:rFonts w:ascii="Arial" w:eastAsiaTheme="minorEastAsia" w:hAnsi="Arial" w:cs="Arial"/>
                      <w:sz w:val="24"/>
                      <w:szCs w:val="24"/>
                      <w:vertAlign w:val="subscript"/>
                    </w:rPr>
                    <w:t>2</w:t>
                  </w:r>
                  <w:proofErr w:type="gramEnd"/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  <w:t xml:space="preserve">u = 99.6 </w:t>
                  </w:r>
                  <w:r w:rsidRPr="0088488E">
                    <w:rPr>
                      <w:rFonts w:ascii="Arial" w:hAnsi="Arial" w:cs="Arial"/>
                      <w:sz w:val="24"/>
                      <w:szCs w:val="24"/>
                    </w:rPr>
                    <w:t>ms</w:t>
                  </w:r>
                  <w:r w:rsidRPr="0088488E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-</w:t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1</w:t>
                  </w:r>
                  <w:r w:rsidR="002853F1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  (1 mark)</w:t>
                  </w:r>
                  <w:r w:rsidR="002853F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 = 99.6</w:t>
                  </w:r>
                  <w:r w:rsidRPr="00BC48F1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2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+ 2 × -9.8 × s</w:t>
                  </w:r>
                  <w:r w:rsidRPr="00BC48F1">
                    <w:rPr>
                      <w:rFonts w:ascii="Arial" w:hAnsi="Arial" w:cs="Arial"/>
                      <w:sz w:val="24"/>
                      <w:szCs w:val="24"/>
                      <w:vertAlign w:val="subscript"/>
                    </w:rPr>
                    <w:t>2</w:t>
                  </w:r>
                  <w:r w:rsidR="002853F1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  (1 mark)</w:t>
                  </w:r>
                </w:p>
                <w:p w:rsidR="00F649AE" w:rsidRDefault="00BC48F1" w:rsidP="00F649AE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  <w:t>v = 0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  <w:t>s</w:t>
                  </w:r>
                  <w:r w:rsidRPr="00BC48F1">
                    <w:rPr>
                      <w:rFonts w:ascii="Arial" w:eastAsiaTheme="minorEastAsia" w:hAnsi="Arial" w:cs="Arial"/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= 506.13 m</w:t>
                  </w:r>
                  <w:r w:rsidR="002853F1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  (1 mark)</w:t>
                  </w:r>
                </w:p>
                <w:p w:rsidR="00BC48F1" w:rsidRDefault="00BC48F1" w:rsidP="00F649AE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  <w:t>s</w:t>
                  </w:r>
                  <w:r w:rsidRPr="00BC48F1">
                    <w:rPr>
                      <w:rFonts w:ascii="Arial" w:eastAsiaTheme="minorEastAsia" w:hAnsi="Arial" w:cs="Arial"/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= ?</w:t>
                  </w:r>
                  <w:proofErr w:type="gramEnd"/>
                </w:p>
                <w:p w:rsidR="009C18C3" w:rsidRDefault="009C18C3" w:rsidP="00BC48F1">
                  <w:pPr>
                    <w:spacing w:after="0" w:line="360" w:lineRule="auto"/>
                    <w:ind w:left="284"/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s</w:t>
                  </w:r>
                  <w:r w:rsidRPr="00BC48F1">
                    <w:rPr>
                      <w:rFonts w:ascii="Arial" w:eastAsiaTheme="minorEastAsia" w:hAnsi="Arial" w:cs="Arial"/>
                      <w:sz w:val="24"/>
                      <w:szCs w:val="24"/>
                      <w:vertAlign w:val="subscript"/>
                    </w:rPr>
                    <w:t>1</w:t>
                  </w:r>
                  <w:proofErr w:type="gramEnd"/>
                  <w:r w:rsidR="00BC48F1"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 w:rsidR="00BC48F1"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 w:rsidRPr="009C18C3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For s</w:t>
                  </w:r>
                  <w:r>
                    <w:rPr>
                      <w:rFonts w:ascii="Arial" w:eastAsiaTheme="minorEastAsia" w:hAnsi="Arial" w:cs="Arial"/>
                      <w:b/>
                      <w:sz w:val="24"/>
                      <w:szCs w:val="24"/>
                      <w:vertAlign w:val="subscript"/>
                    </w:rPr>
                    <w:t>1</w:t>
                  </w:r>
                  <w:r w:rsidRPr="009C18C3">
                    <w:rPr>
                      <w:rFonts w:ascii="Arial" w:eastAsiaTheme="minorEastAsia" w:hAnsi="Arial" w:cs="Arial"/>
                      <w:b/>
                      <w:sz w:val="24"/>
                      <w:szCs w:val="24"/>
                    </w:rPr>
                    <w:t>:</w:t>
                  </w:r>
                </w:p>
                <w:p w:rsidR="00BC48F1" w:rsidRDefault="00BC48F1" w:rsidP="009C18C3">
                  <w:pPr>
                    <w:spacing w:after="0" w:line="360" w:lineRule="auto"/>
                    <w:ind w:left="1004" w:firstLine="436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a = </w:t>
                  </w:r>
                  <w:r w:rsidRPr="0088488E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+</w:t>
                  </w:r>
                  <w:r w:rsidRPr="0088488E">
                    <w:rPr>
                      <w:rFonts w:ascii="Arial" w:hAnsi="Arial" w:cs="Arial"/>
                      <w:sz w:val="24"/>
                      <w:szCs w:val="24"/>
                    </w:rPr>
                    <w:t>24.9 ms</w:t>
                  </w:r>
                  <w:r w:rsidRPr="0088488E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-2</w:t>
                  </w:r>
                  <w:r w:rsidRPr="00BC48F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BC48F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s</w:t>
                  </w:r>
                  <w:r w:rsidRPr="00BC48F1">
                    <w:rPr>
                      <w:rFonts w:ascii="Arial" w:hAnsi="Arial" w:cs="Arial"/>
                      <w:sz w:val="24"/>
                      <w:szCs w:val="24"/>
                      <w:vertAlign w:val="subscript"/>
                    </w:rPr>
                    <w:t>1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=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ut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+ ½ at</w:t>
                  </w:r>
                  <w:r w:rsidRPr="00BC48F1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2</w:t>
                  </w:r>
                </w:p>
                <w:p w:rsidR="00F649AE" w:rsidRDefault="00BC48F1" w:rsidP="00BC48F1">
                  <w:pPr>
                    <w:spacing w:after="0" w:line="360" w:lineRule="auto"/>
                    <w:ind w:left="284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  <w:vertAlign w:val="subscript"/>
                    </w:rPr>
                    <w:tab/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  <w:vertAlign w:val="subscript"/>
                    </w:rPr>
                    <w:tab/>
                  </w:r>
                  <w:r w:rsidRPr="00BC48F1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u = 0</w:t>
                  </w:r>
                  <w:r w:rsidR="002853F1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   (1 mark)</w:t>
                  </w:r>
                  <w:r w:rsidR="002853F1"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s</w:t>
                  </w:r>
                  <w:r w:rsidRPr="00BC48F1">
                    <w:rPr>
                      <w:rFonts w:ascii="Arial" w:hAnsi="Arial" w:cs="Arial"/>
                      <w:sz w:val="24"/>
                      <w:szCs w:val="24"/>
                      <w:vertAlign w:val="subscript"/>
                    </w:rPr>
                    <w:t>1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= 0 + ½ × 24.9 × </w:t>
                  </w:r>
                  <w:r w:rsidR="002853F1"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  <w:r w:rsidR="002853F1" w:rsidRPr="002853F1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2</w:t>
                  </w:r>
                  <w:r w:rsidR="002853F1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  (1 mark)</w:t>
                  </w:r>
                </w:p>
                <w:p w:rsidR="00F649AE" w:rsidRDefault="002853F1" w:rsidP="00F649AE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  <w:t>t = 4 s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s</w:t>
                  </w:r>
                  <w:r w:rsidRPr="00BC48F1">
                    <w:rPr>
                      <w:rFonts w:ascii="Arial" w:hAnsi="Arial" w:cs="Arial"/>
                      <w:sz w:val="24"/>
                      <w:szCs w:val="24"/>
                      <w:vertAlign w:val="subscript"/>
                    </w:rPr>
                    <w:t>1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= 199.2 m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  (1 mark)</w:t>
                  </w:r>
                </w:p>
                <w:p w:rsidR="00F11405" w:rsidRDefault="00F11405" w:rsidP="00F649AE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  <w:t>s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  <w:vertAlign w:val="subscript"/>
                    </w:rPr>
                    <w:t>1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= ?</w:t>
                  </w:r>
                  <w:proofErr w:type="gramEnd"/>
                </w:p>
                <w:p w:rsidR="002853F1" w:rsidRDefault="002853F1" w:rsidP="00F649AE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Total height = s</w:t>
                  </w:r>
                  <w:r w:rsidRPr="002853F1">
                    <w:rPr>
                      <w:rFonts w:ascii="Arial" w:eastAsiaTheme="minorEastAsia" w:hAnsi="Arial" w:cs="Arial"/>
                      <w:sz w:val="24"/>
                      <w:szCs w:val="24"/>
                      <w:vertAlign w:val="subscript"/>
                    </w:rPr>
                    <w:t>1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+ s</w:t>
                  </w:r>
                  <w:r w:rsidRPr="002853F1">
                    <w:rPr>
                      <w:rFonts w:ascii="Arial" w:eastAsiaTheme="minorEastAsia" w:hAnsi="Arial" w:cs="Arial"/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= 506.13 + 199.2 = 705.33 m            (1 mark)</w:t>
                  </w:r>
                </w:p>
                <w:p w:rsidR="00F649AE" w:rsidRPr="00B53FE2" w:rsidRDefault="00F649AE" w:rsidP="00F649AE">
                  <w:pPr>
                    <w:spacing w:after="0" w:line="360" w:lineRule="auto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F649AE" w:rsidRDefault="00A34B53" w:rsidP="00803CFB">
      <w:pPr>
        <w:rPr>
          <w:rFonts w:ascii="Trebuchet MS" w:hAnsi="Trebuchet MS"/>
          <w:b/>
          <w:sz w:val="28"/>
          <w:szCs w:val="28"/>
          <w:u w:val="single"/>
        </w:rPr>
      </w:pPr>
      <w:r>
        <w:rPr>
          <w:rFonts w:ascii="Trebuchet MS" w:hAnsi="Trebuchet MS"/>
          <w:b/>
          <w:noProof/>
          <w:sz w:val="28"/>
          <w:szCs w:val="28"/>
          <w:u w:val="single"/>
          <w:lang w:eastAsia="en-AU"/>
        </w:rPr>
        <w:pict>
          <v:shape id="_x0000_s1117" type="#_x0000_t32" style="position:absolute;margin-left:30.65pt;margin-top:.3pt;width:.05pt;height:84pt;flip:y;z-index:251734016" o:connectortype="straight" strokeweight="2pt">
            <v:stroke endarrow="block"/>
          </v:shape>
        </w:pict>
      </w:r>
    </w:p>
    <w:p w:rsidR="00F649AE" w:rsidRDefault="00F649AE" w:rsidP="00803CFB">
      <w:pPr>
        <w:rPr>
          <w:rFonts w:ascii="Trebuchet MS" w:hAnsi="Trebuchet MS"/>
          <w:b/>
          <w:sz w:val="28"/>
          <w:szCs w:val="28"/>
          <w:u w:val="single"/>
        </w:rPr>
      </w:pPr>
    </w:p>
    <w:p w:rsidR="00F649AE" w:rsidRDefault="00A34B53" w:rsidP="00803CFB">
      <w:pPr>
        <w:rPr>
          <w:rFonts w:ascii="Trebuchet MS" w:hAnsi="Trebuchet MS"/>
          <w:b/>
          <w:sz w:val="28"/>
          <w:szCs w:val="28"/>
          <w:u w:val="single"/>
        </w:rPr>
      </w:pPr>
      <w:r>
        <w:rPr>
          <w:rFonts w:ascii="Trebuchet MS" w:hAnsi="Trebuchet MS"/>
          <w:b/>
          <w:noProof/>
          <w:sz w:val="28"/>
          <w:szCs w:val="28"/>
          <w:u w:val="single"/>
          <w:lang w:eastAsia="en-AU"/>
        </w:rPr>
        <w:pict>
          <v:shape id="_x0000_s1116" type="#_x0000_t32" style="position:absolute;margin-left:30.6pt;margin-top:26.9pt;width:0;height:45pt;flip:y;z-index:251732992" o:connectortype="straight" strokeweight="2pt">
            <v:stroke endarrow="block"/>
          </v:shape>
        </w:pict>
      </w:r>
    </w:p>
    <w:p w:rsidR="00F649AE" w:rsidRDefault="00F649AE" w:rsidP="00803CFB">
      <w:pPr>
        <w:rPr>
          <w:rFonts w:ascii="Trebuchet MS" w:hAnsi="Trebuchet MS"/>
          <w:b/>
          <w:sz w:val="28"/>
          <w:szCs w:val="28"/>
          <w:u w:val="single"/>
        </w:rPr>
      </w:pPr>
    </w:p>
    <w:p w:rsidR="00F649AE" w:rsidRDefault="00F649AE" w:rsidP="00803CFB">
      <w:pPr>
        <w:rPr>
          <w:rFonts w:ascii="Trebuchet MS" w:hAnsi="Trebuchet MS"/>
          <w:b/>
          <w:sz w:val="28"/>
          <w:szCs w:val="28"/>
          <w:u w:val="single"/>
        </w:rPr>
      </w:pPr>
    </w:p>
    <w:p w:rsidR="00F649AE" w:rsidRDefault="00F649AE" w:rsidP="00803CFB">
      <w:pPr>
        <w:rPr>
          <w:rFonts w:ascii="Trebuchet MS" w:hAnsi="Trebuchet MS"/>
          <w:b/>
          <w:sz w:val="28"/>
          <w:szCs w:val="28"/>
          <w:u w:val="single"/>
        </w:rPr>
      </w:pPr>
    </w:p>
    <w:p w:rsidR="00F649AE" w:rsidRDefault="00F649AE" w:rsidP="00803CFB">
      <w:pPr>
        <w:rPr>
          <w:rFonts w:ascii="Trebuchet MS" w:hAnsi="Trebuchet MS"/>
          <w:b/>
          <w:sz w:val="28"/>
          <w:szCs w:val="28"/>
          <w:u w:val="single"/>
        </w:rPr>
      </w:pPr>
    </w:p>
    <w:p w:rsidR="00F649AE" w:rsidRDefault="00F649AE" w:rsidP="00803CFB">
      <w:pPr>
        <w:rPr>
          <w:rFonts w:ascii="Trebuchet MS" w:hAnsi="Trebuchet MS"/>
          <w:b/>
          <w:sz w:val="28"/>
          <w:szCs w:val="28"/>
          <w:u w:val="single"/>
        </w:rPr>
      </w:pPr>
    </w:p>
    <w:p w:rsidR="009C18C3" w:rsidRDefault="009C18C3" w:rsidP="00803CFB">
      <w:pPr>
        <w:rPr>
          <w:rFonts w:ascii="Trebuchet MS" w:hAnsi="Trebuchet MS"/>
          <w:b/>
          <w:sz w:val="28"/>
          <w:szCs w:val="28"/>
          <w:u w:val="single"/>
        </w:rPr>
      </w:pPr>
    </w:p>
    <w:p w:rsidR="009C18C3" w:rsidRDefault="009C18C3" w:rsidP="00803CFB">
      <w:pPr>
        <w:rPr>
          <w:rFonts w:ascii="Trebuchet MS" w:hAnsi="Trebuchet MS"/>
          <w:b/>
          <w:sz w:val="28"/>
          <w:szCs w:val="28"/>
          <w:u w:val="single"/>
        </w:rPr>
      </w:pPr>
    </w:p>
    <w:p w:rsidR="00C477ED" w:rsidRPr="001D0C8F" w:rsidRDefault="00C477ED" w:rsidP="00C477ED">
      <w:pPr>
        <w:rPr>
          <w:rFonts w:ascii="Trebuchet MS" w:hAnsi="Trebuchet MS"/>
          <w:sz w:val="24"/>
          <w:szCs w:val="24"/>
        </w:rPr>
      </w:pPr>
      <w:r w:rsidRPr="005E6427">
        <w:rPr>
          <w:rFonts w:ascii="Trebuchet MS" w:hAnsi="Trebuchet MS"/>
          <w:b/>
          <w:sz w:val="28"/>
          <w:szCs w:val="28"/>
          <w:u w:val="single"/>
        </w:rPr>
        <w:t xml:space="preserve">Question </w:t>
      </w:r>
      <w:r w:rsidR="000523C0">
        <w:rPr>
          <w:rFonts w:ascii="Trebuchet MS" w:hAnsi="Trebuchet MS"/>
          <w:b/>
          <w:sz w:val="28"/>
          <w:szCs w:val="28"/>
          <w:u w:val="single"/>
        </w:rPr>
        <w:t>8</w:t>
      </w:r>
      <w:r w:rsidR="001960F7">
        <w:rPr>
          <w:rFonts w:ascii="Trebuchet MS" w:hAnsi="Trebuchet MS"/>
          <w:b/>
          <w:sz w:val="28"/>
          <w:szCs w:val="28"/>
          <w:u w:val="single"/>
        </w:rPr>
        <w:tab/>
      </w:r>
      <w:r w:rsidR="00DF70FF">
        <w:rPr>
          <w:rFonts w:ascii="Trebuchet MS" w:hAnsi="Trebuchet MS"/>
          <w:b/>
          <w:sz w:val="24"/>
          <w:szCs w:val="24"/>
        </w:rPr>
        <w:t>:</w:t>
      </w:r>
    </w:p>
    <w:p w:rsidR="00C477ED" w:rsidRDefault="00A34B53" w:rsidP="00C477ED">
      <w:pPr>
        <w:rPr>
          <w:rFonts w:ascii="Trebuchet MS" w:hAnsi="Trebuchet MS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AU"/>
        </w:rPr>
        <w:pict>
          <v:shape id="_x0000_s1123" type="#_x0000_t202" style="position:absolute;margin-left:18.6pt;margin-top:38.5pt;width:467.25pt;height:122.05pt;z-index:251739136">
            <v:textbox style="mso-next-textbox:#_x0000_s1123">
              <w:txbxContent>
                <w:p w:rsidR="00C477ED" w:rsidRDefault="00006D37" w:rsidP="00006D37">
                  <w:pPr>
                    <w:spacing w:after="0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u = 35 km h</w:t>
                  </w:r>
                  <w:r w:rsidRPr="00006D37"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</w:rPr>
                    <w:t>-1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= 9.72 m s</w:t>
                  </w:r>
                  <w:r w:rsidRPr="00006D37"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</w:rPr>
                    <w:t>-1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  <w:t>(1 mark)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  <w:t>v = u + at</w:t>
                  </w:r>
                </w:p>
                <w:p w:rsidR="00006D37" w:rsidRDefault="00006D37" w:rsidP="00006D37">
                  <w:pPr>
                    <w:spacing w:after="0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v = 8 km h</w:t>
                  </w:r>
                  <w:r w:rsidRPr="00006D37"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</w:rPr>
                    <w:t>-1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= 2.22 m s</w:t>
                  </w:r>
                  <w:r w:rsidRPr="00006D37"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</w:rPr>
                    <w:t>-1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  <w:t xml:space="preserve">2.22 = 9.72 + a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× 1.5    (1 mark)</w:t>
                  </w:r>
                </w:p>
                <w:p w:rsidR="00006D37" w:rsidRDefault="00006D37" w:rsidP="00006D37">
                  <w:pPr>
                    <w:spacing w:after="0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t = 1.5 s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  <w:t>a = - 5 m s</w:t>
                  </w:r>
                  <w:r w:rsidRPr="00006D37"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</w:rPr>
                    <w:t>-2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   (1 mark)</w:t>
                  </w:r>
                </w:p>
                <w:p w:rsidR="00006D37" w:rsidRPr="009A63AD" w:rsidRDefault="00006D37" w:rsidP="00006D37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a </w:t>
                  </w:r>
                  <w:proofErr w:type="gramStart"/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= ?</w:t>
                  </w:r>
                  <w:proofErr w:type="gramEnd"/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ab/>
                  </w:r>
                  <w:proofErr w:type="gramStart"/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>decelerates</w:t>
                  </w:r>
                  <w:proofErr w:type="gramEnd"/>
                  <w:r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at 5 m s</w:t>
                  </w:r>
                  <w:r w:rsidRPr="00006D37">
                    <w:rPr>
                      <w:rFonts w:ascii="Arial" w:eastAsiaTheme="minorEastAsia" w:hAnsi="Arial" w:cs="Arial"/>
                      <w:sz w:val="24"/>
                      <w:szCs w:val="24"/>
                      <w:vertAlign w:val="superscript"/>
                    </w:rPr>
                    <w:t>-2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(1 mark)</w:t>
                  </w:r>
                </w:p>
              </w:txbxContent>
            </v:textbox>
          </v:shape>
        </w:pict>
      </w:r>
      <w:r w:rsidR="00C477ED" w:rsidRPr="00B40F31">
        <w:rPr>
          <w:rFonts w:ascii="Trebuchet MS" w:hAnsi="Trebuchet MS"/>
          <w:sz w:val="24"/>
          <w:szCs w:val="24"/>
        </w:rPr>
        <w:t xml:space="preserve">A </w:t>
      </w:r>
      <w:r w:rsidR="001960F7">
        <w:rPr>
          <w:rFonts w:ascii="Trebuchet MS" w:hAnsi="Trebuchet MS"/>
          <w:sz w:val="24"/>
          <w:szCs w:val="24"/>
        </w:rPr>
        <w:t>biker speeding along at 35 km h</w:t>
      </w:r>
      <w:r w:rsidR="001960F7" w:rsidRPr="00006D37">
        <w:rPr>
          <w:rFonts w:ascii="Trebuchet MS" w:hAnsi="Trebuchet MS"/>
          <w:sz w:val="24"/>
          <w:szCs w:val="24"/>
          <w:vertAlign w:val="superscript"/>
        </w:rPr>
        <w:t>-1</w:t>
      </w:r>
      <w:r w:rsidR="001960F7">
        <w:rPr>
          <w:rFonts w:ascii="Trebuchet MS" w:hAnsi="Trebuchet MS"/>
          <w:sz w:val="24"/>
          <w:szCs w:val="24"/>
        </w:rPr>
        <w:t xml:space="preserve"> </w:t>
      </w:r>
      <w:proofErr w:type="gramStart"/>
      <w:r w:rsidR="001960F7">
        <w:rPr>
          <w:rFonts w:ascii="Trebuchet MS" w:hAnsi="Trebuchet MS"/>
          <w:sz w:val="24"/>
          <w:szCs w:val="24"/>
        </w:rPr>
        <w:t>slams</w:t>
      </w:r>
      <w:proofErr w:type="gramEnd"/>
      <w:r w:rsidR="001960F7">
        <w:rPr>
          <w:rFonts w:ascii="Trebuchet MS" w:hAnsi="Trebuchet MS"/>
          <w:sz w:val="24"/>
          <w:szCs w:val="24"/>
        </w:rPr>
        <w:t xml:space="preserve"> on his brakes and decelerates to 8 km h</w:t>
      </w:r>
      <w:r w:rsidR="001960F7" w:rsidRPr="00006D37">
        <w:rPr>
          <w:rFonts w:ascii="Trebuchet MS" w:hAnsi="Trebuchet MS"/>
          <w:sz w:val="24"/>
          <w:szCs w:val="24"/>
          <w:vertAlign w:val="superscript"/>
        </w:rPr>
        <w:t>-1</w:t>
      </w:r>
      <w:r w:rsidR="001960F7">
        <w:rPr>
          <w:rFonts w:ascii="Trebuchet MS" w:hAnsi="Trebuchet MS"/>
          <w:sz w:val="24"/>
          <w:szCs w:val="24"/>
        </w:rPr>
        <w:t xml:space="preserve"> in 1.5 s. What was his average acceleration? </w:t>
      </w:r>
    </w:p>
    <w:p w:rsidR="00C477ED" w:rsidRDefault="00C477ED" w:rsidP="00C477ED">
      <w:pPr>
        <w:rPr>
          <w:rFonts w:ascii="Trebuchet MS" w:hAnsi="Trebuchet MS"/>
          <w:sz w:val="24"/>
          <w:szCs w:val="24"/>
        </w:rPr>
      </w:pPr>
    </w:p>
    <w:p w:rsidR="00AC6C4A" w:rsidRDefault="00AC6C4A" w:rsidP="00C477ED">
      <w:pPr>
        <w:rPr>
          <w:rFonts w:ascii="Trebuchet MS" w:hAnsi="Trebuchet MS"/>
          <w:sz w:val="24"/>
          <w:szCs w:val="24"/>
        </w:rPr>
      </w:pPr>
    </w:p>
    <w:p w:rsidR="00AC6C4A" w:rsidRDefault="00AC6C4A" w:rsidP="00C477ED">
      <w:pPr>
        <w:rPr>
          <w:rFonts w:ascii="Trebuchet MS" w:hAnsi="Trebuchet MS"/>
          <w:sz w:val="24"/>
          <w:szCs w:val="24"/>
        </w:rPr>
      </w:pPr>
    </w:p>
    <w:p w:rsidR="00AC6C4A" w:rsidRDefault="00AC6C4A" w:rsidP="00C477ED">
      <w:pPr>
        <w:rPr>
          <w:rFonts w:ascii="Trebuchet MS" w:hAnsi="Trebuchet MS"/>
          <w:sz w:val="24"/>
          <w:szCs w:val="24"/>
        </w:rPr>
      </w:pPr>
    </w:p>
    <w:p w:rsidR="00AC6C4A" w:rsidRDefault="00AC6C4A" w:rsidP="00C477ED">
      <w:pPr>
        <w:rPr>
          <w:rFonts w:ascii="Trebuchet MS" w:hAnsi="Trebuchet MS"/>
          <w:sz w:val="24"/>
          <w:szCs w:val="24"/>
        </w:rPr>
      </w:pPr>
    </w:p>
    <w:p w:rsidR="00AC6C4A" w:rsidRDefault="00AC6C4A" w:rsidP="00C477ED">
      <w:pPr>
        <w:rPr>
          <w:rFonts w:ascii="Trebuchet MS" w:hAnsi="Trebuchet MS"/>
          <w:sz w:val="24"/>
          <w:szCs w:val="24"/>
        </w:rPr>
      </w:pPr>
    </w:p>
    <w:p w:rsidR="00AC6C4A" w:rsidRDefault="00AC6C4A" w:rsidP="00C477ED">
      <w:pPr>
        <w:rPr>
          <w:rFonts w:ascii="Trebuchet MS" w:hAnsi="Trebuchet MS"/>
          <w:sz w:val="24"/>
          <w:szCs w:val="24"/>
        </w:rPr>
      </w:pPr>
    </w:p>
    <w:sectPr w:rsidR="00AC6C4A" w:rsidSect="005B13C3">
      <w:pgSz w:w="11906" w:h="16838"/>
      <w:pgMar w:top="567" w:right="849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27721"/>
    <w:multiLevelType w:val="hybridMultilevel"/>
    <w:tmpl w:val="41A82884"/>
    <w:lvl w:ilvl="0" w:tplc="B2560856">
      <w:start w:val="1"/>
      <w:numFmt w:val="lowerLetter"/>
      <w:lvlText w:val="%1)"/>
      <w:lvlJc w:val="left"/>
      <w:pPr>
        <w:ind w:left="720" w:hanging="360"/>
      </w:pPr>
      <w:rPr>
        <w:rFonts w:ascii="Trebuchet MS" w:hAnsi="Trebuchet MS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33BD"/>
    <w:rsid w:val="00006D37"/>
    <w:rsid w:val="00016D4B"/>
    <w:rsid w:val="000523C0"/>
    <w:rsid w:val="00094E33"/>
    <w:rsid w:val="000A4CAC"/>
    <w:rsid w:val="000A77F7"/>
    <w:rsid w:val="000B2AA5"/>
    <w:rsid w:val="000F60A1"/>
    <w:rsid w:val="001458CE"/>
    <w:rsid w:val="00162207"/>
    <w:rsid w:val="00176528"/>
    <w:rsid w:val="001960F7"/>
    <w:rsid w:val="001B7CC5"/>
    <w:rsid w:val="001D0C8F"/>
    <w:rsid w:val="001D0DF3"/>
    <w:rsid w:val="001E5BFA"/>
    <w:rsid w:val="00206C4D"/>
    <w:rsid w:val="002201AB"/>
    <w:rsid w:val="002259BE"/>
    <w:rsid w:val="002853F1"/>
    <w:rsid w:val="002B272B"/>
    <w:rsid w:val="002F368D"/>
    <w:rsid w:val="00320146"/>
    <w:rsid w:val="00341DE3"/>
    <w:rsid w:val="00350D9A"/>
    <w:rsid w:val="003833BD"/>
    <w:rsid w:val="003F2A6E"/>
    <w:rsid w:val="003F55C5"/>
    <w:rsid w:val="00453989"/>
    <w:rsid w:val="00463EA4"/>
    <w:rsid w:val="00464DE8"/>
    <w:rsid w:val="00472A10"/>
    <w:rsid w:val="004A0A1B"/>
    <w:rsid w:val="004B0DC2"/>
    <w:rsid w:val="00500583"/>
    <w:rsid w:val="00522693"/>
    <w:rsid w:val="005303F0"/>
    <w:rsid w:val="005677B0"/>
    <w:rsid w:val="005B13C3"/>
    <w:rsid w:val="005E1326"/>
    <w:rsid w:val="005E6427"/>
    <w:rsid w:val="0061149D"/>
    <w:rsid w:val="006510FF"/>
    <w:rsid w:val="00652022"/>
    <w:rsid w:val="00663378"/>
    <w:rsid w:val="006901E5"/>
    <w:rsid w:val="006A0CB8"/>
    <w:rsid w:val="006A5CDB"/>
    <w:rsid w:val="006B20FF"/>
    <w:rsid w:val="006D5D89"/>
    <w:rsid w:val="006F11C1"/>
    <w:rsid w:val="006F2D74"/>
    <w:rsid w:val="006F4BF5"/>
    <w:rsid w:val="007048FC"/>
    <w:rsid w:val="00803AA8"/>
    <w:rsid w:val="00803CFB"/>
    <w:rsid w:val="00806C91"/>
    <w:rsid w:val="00820602"/>
    <w:rsid w:val="0088488E"/>
    <w:rsid w:val="008A3E6C"/>
    <w:rsid w:val="00925402"/>
    <w:rsid w:val="00950C23"/>
    <w:rsid w:val="00985069"/>
    <w:rsid w:val="009A63AD"/>
    <w:rsid w:val="009B4DB4"/>
    <w:rsid w:val="009C18C3"/>
    <w:rsid w:val="009E0678"/>
    <w:rsid w:val="009F3579"/>
    <w:rsid w:val="00A34B53"/>
    <w:rsid w:val="00A43544"/>
    <w:rsid w:val="00A601CD"/>
    <w:rsid w:val="00A74E0B"/>
    <w:rsid w:val="00AA1374"/>
    <w:rsid w:val="00AA3CBA"/>
    <w:rsid w:val="00AA3D27"/>
    <w:rsid w:val="00AC6C4A"/>
    <w:rsid w:val="00B12140"/>
    <w:rsid w:val="00B53FE2"/>
    <w:rsid w:val="00B608A0"/>
    <w:rsid w:val="00B72A6B"/>
    <w:rsid w:val="00B813B8"/>
    <w:rsid w:val="00BC48F1"/>
    <w:rsid w:val="00C477ED"/>
    <w:rsid w:val="00C615D9"/>
    <w:rsid w:val="00C67C51"/>
    <w:rsid w:val="00CB2B59"/>
    <w:rsid w:val="00CE5001"/>
    <w:rsid w:val="00D24F58"/>
    <w:rsid w:val="00D94483"/>
    <w:rsid w:val="00D94E7E"/>
    <w:rsid w:val="00DF60AE"/>
    <w:rsid w:val="00DF70FF"/>
    <w:rsid w:val="00E04AA3"/>
    <w:rsid w:val="00E06481"/>
    <w:rsid w:val="00E27E95"/>
    <w:rsid w:val="00E3502E"/>
    <w:rsid w:val="00E35700"/>
    <w:rsid w:val="00E37E05"/>
    <w:rsid w:val="00E432BB"/>
    <w:rsid w:val="00E84641"/>
    <w:rsid w:val="00EA7316"/>
    <w:rsid w:val="00F11405"/>
    <w:rsid w:val="00F127A8"/>
    <w:rsid w:val="00F41F76"/>
    <w:rsid w:val="00F649AE"/>
    <w:rsid w:val="00F708DB"/>
    <w:rsid w:val="00F8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198"/>
    <o:shapelayout v:ext="edit">
      <o:idmap v:ext="edit" data="1"/>
      <o:rules v:ext="edit">
        <o:r id="V:Rule1" type="connector" idref="#_x0000_s1040"/>
        <o:r id="V:Rule2" type="connector" idref="#_x0000_s1039"/>
        <o:r id="V:Rule3" type="connector" idref="#_x0000_s1165"/>
        <o:r id="V:Rule4" type="connector" idref="#_x0000_s1072"/>
        <o:r id="V:Rule5" type="connector" idref="#_x0000_s1044"/>
        <o:r id="V:Rule6" type="connector" idref="#_x0000_s1116"/>
        <o:r id="V:Rule7" type="connector" idref="#_x0000_s1041"/>
        <o:r id="V:Rule8" type="connector" idref="#_x0000_s1117"/>
        <o:r id="V:Rule9" type="connector" idref="#_x0000_s1074"/>
        <o:r id="V:Rule10" type="connector" idref="#_x0000_s1078"/>
        <o:r id="V:Rule11" type="connector" idref="#_x0000_s1043"/>
        <o:r id="V:Rule12" type="connector" idref="#_x0000_s1071"/>
        <o:r id="V:Rule13" type="connector" idref="#_x0000_s1167"/>
        <o:r id="V:Rule14" type="connector" idref="#_x0000_s1052"/>
        <o:r id="V:Rule15" type="connector" idref="#_x0000_s1166"/>
        <o:r id="V:Rule16" type="connector" idref="#_x0000_s1195"/>
        <o:r id="V:Rule17" type="connector" idref="#_x0000_s1174"/>
        <o:r id="V:Rule18" type="connector" idref="#_x0000_s1177"/>
        <o:r id="V:Rule19" type="connector" idref="#_x0000_s1168"/>
        <o:r id="V:Rule20" type="connector" idref="#_x0000_s1038"/>
        <o:r id="V:Rule21" type="connector" idref="#_x0000_s1175"/>
        <o:r id="V:Rule22" type="connector" idref="#_x0000_s1076"/>
        <o:r id="V:Rule23" type="connector" idref="#_x0000_s1196"/>
        <o:r id="V:Rule24" type="connector" idref="#_x0000_s1042"/>
        <o:r id="V:Rule25" type="connector" idref="#_x0000_s107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4DB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33BD"/>
    <w:pPr>
      <w:ind w:left="720"/>
      <w:contextualSpacing/>
    </w:pPr>
  </w:style>
  <w:style w:type="paragraph" w:customStyle="1" w:styleId="Default">
    <w:name w:val="Default"/>
    <w:rsid w:val="00AA3C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D89"/>
    <w:rPr>
      <w:rFonts w:ascii="Tahoma" w:hAnsi="Tahoma" w:cs="Tahoma"/>
      <w:sz w:val="16"/>
      <w:szCs w:val="16"/>
    </w:rPr>
  </w:style>
  <w:style w:type="paragraph" w:customStyle="1" w:styleId="csbullet">
    <w:name w:val="csbullet"/>
    <w:basedOn w:val="Normal"/>
    <w:uiPriority w:val="99"/>
    <w:rsid w:val="009A63AD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Cs w:val="20"/>
    </w:rPr>
  </w:style>
  <w:style w:type="character" w:styleId="PlaceholderText">
    <w:name w:val="Placeholder Text"/>
    <w:basedOn w:val="DefaultParagraphFont"/>
    <w:uiPriority w:val="99"/>
    <w:semiHidden/>
    <w:rsid w:val="009A63A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istrator\Desktop\2011%20School\Year%2011%20displac%20graph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istrator\Desktop\2011%20School\Year%2011%20displac%20graph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istrator\Desktop\2011%20School\Year%2011%20displac%20grap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1598602734074058E-2"/>
          <c:y val="3.6324521934758124E-2"/>
          <c:w val="0.87923630204360004"/>
          <c:h val="0.7887837369385436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Sheet1!$A$1:$B$1</c:f>
              <c:strCache>
                <c:ptCount val="1"/>
                <c:pt idx="0">
                  <c:v>x y</c:v>
                </c:pt>
              </c:strCache>
            </c:strRef>
          </c:tx>
          <c:marker>
            <c:symbol val="none"/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0.4</c:v>
                </c:pt>
                <c:pt idx="3">
                  <c:v>0.9</c:v>
                </c:pt>
                <c:pt idx="4">
                  <c:v>1.6</c:v>
                </c:pt>
                <c:pt idx="5">
                  <c:v>2.5</c:v>
                </c:pt>
                <c:pt idx="6">
                  <c:v>3.6</c:v>
                </c:pt>
                <c:pt idx="7">
                  <c:v>4.9000000000000004</c:v>
                </c:pt>
                <c:pt idx="8">
                  <c:v>6.4</c:v>
                </c:pt>
                <c:pt idx="9">
                  <c:v>8.1</c:v>
                </c:pt>
                <c:pt idx="10">
                  <c:v>10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Sheet1!$A$1:$B$1</c:f>
              <c:strCache>
                <c:ptCount val="1"/>
                <c:pt idx="0">
                  <c:v>x y</c:v>
                </c:pt>
              </c:strCache>
            </c:strRef>
          </c:tx>
          <c:spPr>
            <a:ln>
              <a:solidFill>
                <a:schemeClr val="accent1"/>
              </a:solidFill>
            </a:ln>
          </c:spPr>
          <c:marker>
            <c:symbol val="none"/>
          </c:marker>
          <c:xVal>
            <c:numRef>
              <c:f>Sheet1!$A$12:$A$17</c:f>
              <c:numCache>
                <c:formatCode>General</c:formatCode>
                <c:ptCount val="6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</c:numCache>
            </c:numRef>
          </c:xVal>
          <c:yVal>
            <c:numRef>
              <c:f>Sheet1!$B$12:$B$17</c:f>
              <c:numCache>
                <c:formatCode>General</c:formatCode>
                <c:ptCount val="6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Sheet1!$A$1:$B$1</c:f>
              <c:strCache>
                <c:ptCount val="1"/>
                <c:pt idx="0">
                  <c:v>x y</c:v>
                </c:pt>
              </c:strCache>
            </c:strRef>
          </c:tx>
          <c:spPr>
            <a:ln>
              <a:solidFill>
                <a:srgbClr val="4F81BD"/>
              </a:solidFill>
            </a:ln>
          </c:spPr>
          <c:marker>
            <c:symbol val="none"/>
          </c:marker>
          <c:xVal>
            <c:numRef>
              <c:f>Sheet1!$A$17:$A$27</c:f>
              <c:numCache>
                <c:formatCode>General</c:formatCode>
                <c:ptCount val="11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</c:numCache>
            </c:numRef>
          </c:xVal>
          <c:yVal>
            <c:numRef>
              <c:f>Sheet1!$B$17:$B$27</c:f>
              <c:numCache>
                <c:formatCode>General</c:formatCode>
                <c:ptCount val="11"/>
                <c:pt idx="0">
                  <c:v>10</c:v>
                </c:pt>
                <c:pt idx="1">
                  <c:v>8</c:v>
                </c:pt>
                <c:pt idx="2">
                  <c:v>6</c:v>
                </c:pt>
                <c:pt idx="3">
                  <c:v>4</c:v>
                </c:pt>
                <c:pt idx="4">
                  <c:v>2</c:v>
                </c:pt>
                <c:pt idx="5">
                  <c:v>0</c:v>
                </c:pt>
                <c:pt idx="6">
                  <c:v>-2</c:v>
                </c:pt>
                <c:pt idx="7">
                  <c:v>-4</c:v>
                </c:pt>
                <c:pt idx="8">
                  <c:v>-6</c:v>
                </c:pt>
                <c:pt idx="9">
                  <c:v>-8</c:v>
                </c:pt>
                <c:pt idx="10">
                  <c:v>-10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Sheet1!$A$1:$B$1</c:f>
              <c:strCache>
                <c:ptCount val="1"/>
                <c:pt idx="0">
                  <c:v>x y</c:v>
                </c:pt>
              </c:strCache>
            </c:strRef>
          </c:tx>
          <c:spPr>
            <a:ln>
              <a:solidFill>
                <a:srgbClr val="4F81BD"/>
              </a:solidFill>
            </a:ln>
          </c:spPr>
          <c:marker>
            <c:symbol val="none"/>
          </c:marker>
          <c:xVal>
            <c:numRef>
              <c:f>Sheet1!$A$27:$A$32</c:f>
              <c:numCache>
                <c:formatCode>General</c:formatCode>
                <c:ptCount val="6"/>
                <c:pt idx="0">
                  <c:v>25</c:v>
                </c:pt>
                <c:pt idx="1">
                  <c:v>26</c:v>
                </c:pt>
                <c:pt idx="2">
                  <c:v>27</c:v>
                </c:pt>
                <c:pt idx="3">
                  <c:v>28</c:v>
                </c:pt>
                <c:pt idx="4">
                  <c:v>29</c:v>
                </c:pt>
                <c:pt idx="5">
                  <c:v>30</c:v>
                </c:pt>
              </c:numCache>
            </c:numRef>
          </c:xVal>
          <c:yVal>
            <c:numRef>
              <c:f>Sheet1!$B$27:$B$32</c:f>
              <c:numCache>
                <c:formatCode>General</c:formatCode>
                <c:ptCount val="6"/>
                <c:pt idx="0">
                  <c:v>-10</c:v>
                </c:pt>
                <c:pt idx="1">
                  <c:v>-8</c:v>
                </c:pt>
                <c:pt idx="2">
                  <c:v>-6</c:v>
                </c:pt>
                <c:pt idx="3">
                  <c:v>-4</c:v>
                </c:pt>
                <c:pt idx="4">
                  <c:v>-2</c:v>
                </c:pt>
                <c:pt idx="5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5177600"/>
        <c:axId val="164649984"/>
      </c:scatterChart>
      <c:valAx>
        <c:axId val="145177600"/>
        <c:scaling>
          <c:orientation val="minMax"/>
          <c:max val="30"/>
        </c:scaling>
        <c:delete val="0"/>
        <c:axPos val="b"/>
        <c:majorGridlines/>
        <c:minorGridlines/>
        <c:numFmt formatCode="General" sourceLinked="1"/>
        <c:majorTickMark val="out"/>
        <c:minorTickMark val="out"/>
        <c:tickLblPos val="low"/>
        <c:crossAx val="164649984"/>
        <c:crosses val="autoZero"/>
        <c:crossBetween val="midCat"/>
        <c:minorUnit val="1"/>
      </c:valAx>
      <c:valAx>
        <c:axId val="164649984"/>
        <c:scaling>
          <c:orientation val="minMax"/>
          <c:max val="15"/>
          <c:min val="-1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5177600"/>
        <c:crosses val="autoZero"/>
        <c:crossBetween val="midCat"/>
        <c:majorUnit val="5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Sheet1!$A$1:$B$1</c:f>
              <c:strCache>
                <c:ptCount val="1"/>
                <c:pt idx="0">
                  <c:v>x y</c:v>
                </c:pt>
              </c:strCache>
            </c:strRef>
          </c:tx>
          <c:spPr>
            <a:ln>
              <a:noFill/>
            </a:ln>
          </c:spPr>
          <c:marker>
            <c:symbol val="none"/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0.4</c:v>
                </c:pt>
                <c:pt idx="3">
                  <c:v>0.9</c:v>
                </c:pt>
                <c:pt idx="4">
                  <c:v>1.6</c:v>
                </c:pt>
                <c:pt idx="5">
                  <c:v>2.5</c:v>
                </c:pt>
                <c:pt idx="6">
                  <c:v>3.6</c:v>
                </c:pt>
                <c:pt idx="7">
                  <c:v>4.9000000000000004</c:v>
                </c:pt>
                <c:pt idx="8">
                  <c:v>6.4</c:v>
                </c:pt>
                <c:pt idx="9">
                  <c:v>8.1</c:v>
                </c:pt>
                <c:pt idx="10">
                  <c:v>10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Sheet1!$A$1:$B$1</c:f>
              <c:strCache>
                <c:ptCount val="1"/>
                <c:pt idx="0">
                  <c:v>x y</c:v>
                </c:pt>
              </c:strCache>
            </c:strRef>
          </c:tx>
          <c:spPr>
            <a:ln>
              <a:noFill/>
            </a:ln>
          </c:spPr>
          <c:marker>
            <c:symbol val="none"/>
          </c:marker>
          <c:xVal>
            <c:numRef>
              <c:f>Sheet1!$A$12:$A$17</c:f>
              <c:numCache>
                <c:formatCode>General</c:formatCode>
                <c:ptCount val="6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</c:numCache>
            </c:numRef>
          </c:xVal>
          <c:yVal>
            <c:numRef>
              <c:f>Sheet1!$B$12:$B$17</c:f>
              <c:numCache>
                <c:formatCode>General</c:formatCode>
                <c:ptCount val="6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Sheet1!$A$1:$B$1</c:f>
              <c:strCache>
                <c:ptCount val="1"/>
                <c:pt idx="0">
                  <c:v>x y</c:v>
                </c:pt>
              </c:strCache>
            </c:strRef>
          </c:tx>
          <c:spPr>
            <a:ln>
              <a:noFill/>
            </a:ln>
          </c:spPr>
          <c:marker>
            <c:symbol val="none"/>
          </c:marker>
          <c:xVal>
            <c:numRef>
              <c:f>Sheet1!$A$17:$A$27</c:f>
              <c:numCache>
                <c:formatCode>General</c:formatCode>
                <c:ptCount val="11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</c:numCache>
            </c:numRef>
          </c:xVal>
          <c:yVal>
            <c:numRef>
              <c:f>Sheet1!$B$17:$B$27</c:f>
              <c:numCache>
                <c:formatCode>General</c:formatCode>
                <c:ptCount val="11"/>
                <c:pt idx="0">
                  <c:v>10</c:v>
                </c:pt>
                <c:pt idx="1">
                  <c:v>8</c:v>
                </c:pt>
                <c:pt idx="2">
                  <c:v>6</c:v>
                </c:pt>
                <c:pt idx="3">
                  <c:v>4</c:v>
                </c:pt>
                <c:pt idx="4">
                  <c:v>2</c:v>
                </c:pt>
                <c:pt idx="5">
                  <c:v>0</c:v>
                </c:pt>
                <c:pt idx="6">
                  <c:v>-2</c:v>
                </c:pt>
                <c:pt idx="7">
                  <c:v>-4</c:v>
                </c:pt>
                <c:pt idx="8">
                  <c:v>-6</c:v>
                </c:pt>
                <c:pt idx="9">
                  <c:v>-8</c:v>
                </c:pt>
                <c:pt idx="10">
                  <c:v>-10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Sheet1!$A$1:$B$1</c:f>
              <c:strCache>
                <c:ptCount val="1"/>
                <c:pt idx="0">
                  <c:v>x y</c:v>
                </c:pt>
              </c:strCache>
            </c:strRef>
          </c:tx>
          <c:spPr>
            <a:ln>
              <a:noFill/>
            </a:ln>
          </c:spPr>
          <c:marker>
            <c:symbol val="none"/>
          </c:marker>
          <c:xVal>
            <c:numRef>
              <c:f>Sheet1!$A$27:$A$32</c:f>
              <c:numCache>
                <c:formatCode>General</c:formatCode>
                <c:ptCount val="6"/>
                <c:pt idx="0">
                  <c:v>25</c:v>
                </c:pt>
                <c:pt idx="1">
                  <c:v>26</c:v>
                </c:pt>
                <c:pt idx="2">
                  <c:v>27</c:v>
                </c:pt>
                <c:pt idx="3">
                  <c:v>28</c:v>
                </c:pt>
                <c:pt idx="4">
                  <c:v>29</c:v>
                </c:pt>
                <c:pt idx="5">
                  <c:v>30</c:v>
                </c:pt>
              </c:numCache>
            </c:numRef>
          </c:xVal>
          <c:yVal>
            <c:numRef>
              <c:f>Sheet1!$B$27:$B$32</c:f>
              <c:numCache>
                <c:formatCode>General</c:formatCode>
                <c:ptCount val="6"/>
                <c:pt idx="0">
                  <c:v>-10</c:v>
                </c:pt>
                <c:pt idx="1">
                  <c:v>-8</c:v>
                </c:pt>
                <c:pt idx="2">
                  <c:v>-6</c:v>
                </c:pt>
                <c:pt idx="3">
                  <c:v>-4</c:v>
                </c:pt>
                <c:pt idx="4">
                  <c:v>-2</c:v>
                </c:pt>
                <c:pt idx="5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455616"/>
        <c:axId val="175477888"/>
      </c:scatterChart>
      <c:valAx>
        <c:axId val="175455616"/>
        <c:scaling>
          <c:orientation val="minMax"/>
          <c:max val="30"/>
        </c:scaling>
        <c:delete val="0"/>
        <c:axPos val="b"/>
        <c:majorGridlines/>
        <c:minorGridlines/>
        <c:numFmt formatCode="General" sourceLinked="1"/>
        <c:majorTickMark val="out"/>
        <c:minorTickMark val="out"/>
        <c:tickLblPos val="low"/>
        <c:crossAx val="175477888"/>
        <c:crosses val="autoZero"/>
        <c:crossBetween val="midCat"/>
        <c:minorUnit val="1"/>
      </c:valAx>
      <c:valAx>
        <c:axId val="175477888"/>
        <c:scaling>
          <c:orientation val="minMax"/>
          <c:max val="25"/>
          <c:min val="-2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baseline="0">
                <a:solidFill>
                  <a:schemeClr val="bg1"/>
                </a:solidFill>
              </a:defRPr>
            </a:pPr>
            <a:endParaRPr lang="en-US"/>
          </a:p>
        </c:txPr>
        <c:crossAx val="175455616"/>
        <c:crosses val="autoZero"/>
        <c:crossBetween val="midCat"/>
        <c:majorUnit val="5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Sheet1!$A$1:$B$1</c:f>
              <c:strCache>
                <c:ptCount val="1"/>
                <c:pt idx="0">
                  <c:v>x y</c:v>
                </c:pt>
              </c:strCache>
            </c:strRef>
          </c:tx>
          <c:spPr>
            <a:ln>
              <a:noFill/>
            </a:ln>
          </c:spPr>
          <c:marker>
            <c:symbol val="none"/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0.4</c:v>
                </c:pt>
                <c:pt idx="3">
                  <c:v>0.9</c:v>
                </c:pt>
                <c:pt idx="4">
                  <c:v>1.6</c:v>
                </c:pt>
                <c:pt idx="5">
                  <c:v>2.5</c:v>
                </c:pt>
                <c:pt idx="6">
                  <c:v>3.6</c:v>
                </c:pt>
                <c:pt idx="7">
                  <c:v>4.9000000000000004</c:v>
                </c:pt>
                <c:pt idx="8">
                  <c:v>6.4</c:v>
                </c:pt>
                <c:pt idx="9">
                  <c:v>8.1</c:v>
                </c:pt>
                <c:pt idx="10">
                  <c:v>10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Sheet1!$A$1:$B$1</c:f>
              <c:strCache>
                <c:ptCount val="1"/>
                <c:pt idx="0">
                  <c:v>x y</c:v>
                </c:pt>
              </c:strCache>
            </c:strRef>
          </c:tx>
          <c:spPr>
            <a:ln>
              <a:noFill/>
            </a:ln>
          </c:spPr>
          <c:marker>
            <c:symbol val="none"/>
          </c:marker>
          <c:xVal>
            <c:numRef>
              <c:f>Sheet1!$A$12:$A$17</c:f>
              <c:numCache>
                <c:formatCode>General</c:formatCode>
                <c:ptCount val="6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</c:numCache>
            </c:numRef>
          </c:xVal>
          <c:yVal>
            <c:numRef>
              <c:f>Sheet1!$B$12:$B$17</c:f>
              <c:numCache>
                <c:formatCode>General</c:formatCode>
                <c:ptCount val="6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Sheet1!$A$1:$B$1</c:f>
              <c:strCache>
                <c:ptCount val="1"/>
                <c:pt idx="0">
                  <c:v>x y</c:v>
                </c:pt>
              </c:strCache>
            </c:strRef>
          </c:tx>
          <c:spPr>
            <a:ln>
              <a:noFill/>
            </a:ln>
          </c:spPr>
          <c:marker>
            <c:symbol val="none"/>
          </c:marker>
          <c:xVal>
            <c:numRef>
              <c:f>Sheet1!$A$17:$A$27</c:f>
              <c:numCache>
                <c:formatCode>General</c:formatCode>
                <c:ptCount val="11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</c:numCache>
            </c:numRef>
          </c:xVal>
          <c:yVal>
            <c:numRef>
              <c:f>Sheet1!$B$17:$B$27</c:f>
              <c:numCache>
                <c:formatCode>General</c:formatCode>
                <c:ptCount val="11"/>
                <c:pt idx="0">
                  <c:v>10</c:v>
                </c:pt>
                <c:pt idx="1">
                  <c:v>8</c:v>
                </c:pt>
                <c:pt idx="2">
                  <c:v>6</c:v>
                </c:pt>
                <c:pt idx="3">
                  <c:v>4</c:v>
                </c:pt>
                <c:pt idx="4">
                  <c:v>2</c:v>
                </c:pt>
                <c:pt idx="5">
                  <c:v>0</c:v>
                </c:pt>
                <c:pt idx="6">
                  <c:v>-2</c:v>
                </c:pt>
                <c:pt idx="7">
                  <c:v>-4</c:v>
                </c:pt>
                <c:pt idx="8">
                  <c:v>-6</c:v>
                </c:pt>
                <c:pt idx="9">
                  <c:v>-8</c:v>
                </c:pt>
                <c:pt idx="10">
                  <c:v>-10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Sheet1!$A$1:$B$1</c:f>
              <c:strCache>
                <c:ptCount val="1"/>
                <c:pt idx="0">
                  <c:v>x y</c:v>
                </c:pt>
              </c:strCache>
            </c:strRef>
          </c:tx>
          <c:spPr>
            <a:ln>
              <a:noFill/>
            </a:ln>
          </c:spPr>
          <c:marker>
            <c:symbol val="none"/>
          </c:marker>
          <c:xVal>
            <c:numRef>
              <c:f>Sheet1!$A$27:$A$32</c:f>
              <c:numCache>
                <c:formatCode>General</c:formatCode>
                <c:ptCount val="6"/>
                <c:pt idx="0">
                  <c:v>25</c:v>
                </c:pt>
                <c:pt idx="1">
                  <c:v>26</c:v>
                </c:pt>
                <c:pt idx="2">
                  <c:v>27</c:v>
                </c:pt>
                <c:pt idx="3">
                  <c:v>28</c:v>
                </c:pt>
                <c:pt idx="4">
                  <c:v>29</c:v>
                </c:pt>
                <c:pt idx="5">
                  <c:v>30</c:v>
                </c:pt>
              </c:numCache>
            </c:numRef>
          </c:xVal>
          <c:yVal>
            <c:numRef>
              <c:f>Sheet1!$B$27:$B$32</c:f>
              <c:numCache>
                <c:formatCode>General</c:formatCode>
                <c:ptCount val="6"/>
                <c:pt idx="0">
                  <c:v>-10</c:v>
                </c:pt>
                <c:pt idx="1">
                  <c:v>-8</c:v>
                </c:pt>
                <c:pt idx="2">
                  <c:v>-6</c:v>
                </c:pt>
                <c:pt idx="3">
                  <c:v>-4</c:v>
                </c:pt>
                <c:pt idx="4">
                  <c:v>-2</c:v>
                </c:pt>
                <c:pt idx="5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7797376"/>
        <c:axId val="250659200"/>
      </c:scatterChart>
      <c:valAx>
        <c:axId val="217797376"/>
        <c:scaling>
          <c:orientation val="minMax"/>
          <c:max val="30"/>
        </c:scaling>
        <c:delete val="0"/>
        <c:axPos val="b"/>
        <c:majorGridlines/>
        <c:minorGridlines/>
        <c:numFmt formatCode="General" sourceLinked="1"/>
        <c:majorTickMark val="out"/>
        <c:minorTickMark val="out"/>
        <c:tickLblPos val="low"/>
        <c:crossAx val="250659200"/>
        <c:crosses val="autoZero"/>
        <c:crossBetween val="midCat"/>
        <c:minorUnit val="1"/>
      </c:valAx>
      <c:valAx>
        <c:axId val="250659200"/>
        <c:scaling>
          <c:orientation val="minMax"/>
          <c:max val="25"/>
          <c:min val="-2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baseline="0">
                <a:solidFill>
                  <a:schemeClr val="bg1"/>
                </a:solidFill>
              </a:defRPr>
            </a:pPr>
            <a:endParaRPr lang="en-US"/>
          </a:p>
        </c:txPr>
        <c:crossAx val="217797376"/>
        <c:crosses val="autoZero"/>
        <c:crossBetween val="midCat"/>
        <c:majorUnit val="5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BDEC86AD</Template>
  <TotalTime>58</TotalTime>
  <Pages>5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Coddington</dc:creator>
  <cp:lastModifiedBy>CODDINGTON Kim</cp:lastModifiedBy>
  <cp:revision>14</cp:revision>
  <cp:lastPrinted>2013-02-21T08:34:00Z</cp:lastPrinted>
  <dcterms:created xsi:type="dcterms:W3CDTF">2014-11-26T05:04:00Z</dcterms:created>
  <dcterms:modified xsi:type="dcterms:W3CDTF">2014-12-10T01:50:00Z</dcterms:modified>
</cp:coreProperties>
</file>