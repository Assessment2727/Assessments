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8E" w:rsidRDefault="0082308E" w:rsidP="00702F88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44"/>
          <w:szCs w:val="44"/>
          <w:u w:val="single"/>
        </w:rPr>
      </w:pPr>
    </w:p>
    <w:p w:rsidR="006B3F90" w:rsidRPr="009C65F0" w:rsidRDefault="006B3F90" w:rsidP="00702F88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bookmarkStart w:id="0" w:name="_GoBack"/>
      <w:bookmarkEnd w:id="0"/>
    </w:p>
    <w:p w:rsidR="0082308E" w:rsidRDefault="00771F34" w:rsidP="00702F88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Physics</w:t>
      </w:r>
    </w:p>
    <w:p w:rsidR="0082308E" w:rsidRPr="009C65F0" w:rsidRDefault="0082308E" w:rsidP="00702F88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Laboratory Test</w:t>
      </w:r>
    </w:p>
    <w:p w:rsidR="0082308E" w:rsidRPr="007B3B98" w:rsidRDefault="0082308E" w:rsidP="00702F88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</w:t>
      </w:r>
      <w:r w:rsidR="00522271" w:rsidRPr="00522271">
        <w:rPr>
          <w:rFonts w:ascii="Trebuchet MS" w:hAnsi="Trebuchet MS" w:cs="Arial"/>
          <w:b/>
          <w:color w:val="FF0000"/>
          <w:sz w:val="28"/>
          <w:szCs w:val="28"/>
        </w:rPr>
        <w:t>SOLUTION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                                  Total </w:t>
      </w:r>
      <w:r w:rsidRPr="00702F88">
        <w:rPr>
          <w:rFonts w:ascii="Trebuchet MS" w:hAnsi="Trebuchet MS" w:cs="Arial"/>
          <w:b/>
          <w:sz w:val="28"/>
          <w:szCs w:val="28"/>
        </w:rPr>
        <w:t>Marks</w:t>
      </w:r>
      <w:r>
        <w:rPr>
          <w:rFonts w:ascii="Trebuchet MS" w:hAnsi="Trebuchet MS" w:cs="Arial"/>
          <w:b/>
          <w:sz w:val="28"/>
          <w:szCs w:val="28"/>
        </w:rPr>
        <w:t xml:space="preserve">          /</w:t>
      </w:r>
      <w:r w:rsidR="007626B9">
        <w:rPr>
          <w:rFonts w:ascii="Trebuchet MS" w:hAnsi="Trebuchet MS" w:cs="Arial"/>
          <w:b/>
          <w:sz w:val="28"/>
          <w:szCs w:val="28"/>
        </w:rPr>
        <w:t>4</w:t>
      </w:r>
      <w:r>
        <w:rPr>
          <w:rFonts w:ascii="Trebuchet MS" w:hAnsi="Trebuchet MS" w:cs="Arial"/>
          <w:b/>
          <w:sz w:val="28"/>
          <w:szCs w:val="28"/>
        </w:rPr>
        <w:t>0</w:t>
      </w:r>
    </w:p>
    <w:p w:rsidR="007626B9" w:rsidRPr="00802AEF" w:rsidRDefault="007626B9" w:rsidP="007626B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802AEF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276"/>
        <w:gridCol w:w="1134"/>
        <w:gridCol w:w="6520"/>
      </w:tblGrid>
      <w:tr w:rsidR="00522271" w:rsidRPr="00246761" w:rsidTr="00771F34">
        <w:tc>
          <w:tcPr>
            <w:tcW w:w="1526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Section</w:t>
            </w:r>
          </w:p>
        </w:tc>
        <w:tc>
          <w:tcPr>
            <w:tcW w:w="1276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Marks Available</w:t>
            </w:r>
          </w:p>
        </w:tc>
        <w:tc>
          <w:tcPr>
            <w:tcW w:w="1134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Marks Received</w:t>
            </w:r>
          </w:p>
        </w:tc>
        <w:tc>
          <w:tcPr>
            <w:tcW w:w="6520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522271" w:rsidRPr="00246761" w:rsidTr="00771F34">
        <w:trPr>
          <w:trHeight w:val="325"/>
        </w:trPr>
        <w:tc>
          <w:tcPr>
            <w:tcW w:w="1526" w:type="dxa"/>
          </w:tcPr>
          <w:p w:rsidR="00522271" w:rsidRPr="00437F7E" w:rsidRDefault="00522271" w:rsidP="00805D7A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Aim</w:t>
            </w:r>
          </w:p>
        </w:tc>
        <w:tc>
          <w:tcPr>
            <w:tcW w:w="1276" w:type="dxa"/>
          </w:tcPr>
          <w:p w:rsidR="00522271" w:rsidRPr="00246761" w:rsidRDefault="00522271" w:rsidP="007626B9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22271" w:rsidRPr="00246761" w:rsidRDefault="00522271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determine, find, </w:t>
            </w:r>
            <w:r w:rsidRPr="00771F34">
              <w:rPr>
                <w:rFonts w:ascii="Times New Roman" w:hAnsi="Times New Roman"/>
                <w:sz w:val="24"/>
                <w:szCs w:val="24"/>
              </w:rPr>
              <w:t>observe….</w:t>
            </w:r>
            <w:r w:rsidR="00771F34" w:rsidRPr="00771F34">
              <w:rPr>
                <w:rFonts w:ascii="Times New Roman" w:hAnsi="Times New Roman"/>
                <w:sz w:val="24"/>
                <w:szCs w:val="24"/>
              </w:rPr>
              <w:t xml:space="preserve"> (complete and includes the independent and dependent variables)</w:t>
            </w:r>
          </w:p>
        </w:tc>
      </w:tr>
      <w:tr w:rsidR="00522271" w:rsidRPr="00246761" w:rsidTr="00771F34">
        <w:trPr>
          <w:trHeight w:val="554"/>
        </w:trPr>
        <w:tc>
          <w:tcPr>
            <w:tcW w:w="1526" w:type="dxa"/>
          </w:tcPr>
          <w:p w:rsidR="00522271" w:rsidRPr="00437F7E" w:rsidRDefault="00522271" w:rsidP="00805D7A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Hypothesis</w:t>
            </w:r>
          </w:p>
        </w:tc>
        <w:tc>
          <w:tcPr>
            <w:tcW w:w="1276" w:type="dxa"/>
          </w:tcPr>
          <w:p w:rsidR="00522271" w:rsidRPr="00246761" w:rsidRDefault="00522271" w:rsidP="007626B9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22271" w:rsidRDefault="00522271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 mark for “I think”, “I believe”, etc.</w:t>
            </w:r>
          </w:p>
          <w:p w:rsidR="00522271" w:rsidRPr="00771F34" w:rsidRDefault="00522271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Statement of </w:t>
            </w:r>
            <w:r w:rsidRPr="00771F34">
              <w:rPr>
                <w:rFonts w:ascii="Times New Roman" w:hAnsi="Times New Roman"/>
                <w:sz w:val="24"/>
                <w:szCs w:val="24"/>
              </w:rPr>
              <w:t>fact before prediction</w:t>
            </w:r>
            <w:r w:rsidR="00771F34" w:rsidRPr="00771F34">
              <w:rPr>
                <w:rFonts w:ascii="Times New Roman" w:hAnsi="Times New Roman"/>
                <w:sz w:val="24"/>
                <w:szCs w:val="24"/>
              </w:rPr>
              <w:t xml:space="preserve"> (Sentence on information linking aim with relevant background information)</w:t>
            </w:r>
          </w:p>
          <w:p w:rsidR="00522271" w:rsidRPr="00771F34" w:rsidRDefault="00522271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771F34">
              <w:rPr>
                <w:rFonts w:ascii="Times New Roman" w:hAnsi="Times New Roman"/>
                <w:sz w:val="24"/>
                <w:szCs w:val="24"/>
              </w:rPr>
              <w:t>Independent and Dependent</w:t>
            </w:r>
            <w:r w:rsidR="00E10C2A" w:rsidRPr="00771F34">
              <w:rPr>
                <w:rFonts w:ascii="Times New Roman" w:hAnsi="Times New Roman"/>
                <w:sz w:val="24"/>
                <w:szCs w:val="24"/>
              </w:rPr>
              <w:t xml:space="preserve"> linked in Hypothesis</w:t>
            </w:r>
          </w:p>
          <w:p w:rsidR="00E10C2A" w:rsidRPr="00246761" w:rsidRDefault="00E10C2A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771F34">
              <w:rPr>
                <w:rFonts w:ascii="Times New Roman" w:hAnsi="Times New Roman"/>
                <w:sz w:val="24"/>
                <w:szCs w:val="24"/>
              </w:rPr>
              <w:t>Controlled variables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listed in Hypothesis</w:t>
            </w:r>
          </w:p>
        </w:tc>
      </w:tr>
      <w:tr w:rsidR="00522271" w:rsidRPr="00246761" w:rsidTr="00771F34">
        <w:trPr>
          <w:trHeight w:val="110"/>
        </w:trPr>
        <w:tc>
          <w:tcPr>
            <w:tcW w:w="1526" w:type="dxa"/>
          </w:tcPr>
          <w:p w:rsidR="00522271" w:rsidRPr="00437F7E" w:rsidRDefault="00522271" w:rsidP="00805D7A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Prediction</w:t>
            </w:r>
          </w:p>
        </w:tc>
        <w:tc>
          <w:tcPr>
            <w:tcW w:w="1276" w:type="dxa"/>
          </w:tcPr>
          <w:p w:rsidR="00522271" w:rsidRPr="00246761" w:rsidRDefault="00522271" w:rsidP="007626B9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22271" w:rsidRPr="00246761" w:rsidRDefault="00522271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Embedded within Hypothesis</w:t>
            </w:r>
            <w:r w:rsidR="00054857">
              <w:rPr>
                <w:rFonts w:ascii="Times New Roman" w:hAnsi="Times New Roman"/>
                <w:sz w:val="24"/>
                <w:szCs w:val="24"/>
              </w:rPr>
              <w:t xml:space="preserve"> (It is predicted…. or similar)</w:t>
            </w:r>
          </w:p>
        </w:tc>
      </w:tr>
      <w:tr w:rsidR="00522271" w:rsidRPr="00246761" w:rsidTr="00771F34">
        <w:trPr>
          <w:trHeight w:val="556"/>
        </w:trPr>
        <w:tc>
          <w:tcPr>
            <w:tcW w:w="1526" w:type="dxa"/>
          </w:tcPr>
          <w:p w:rsidR="00522271" w:rsidRPr="00437F7E" w:rsidRDefault="006B7BA1" w:rsidP="00805D7A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Variables</w:t>
            </w:r>
          </w:p>
        </w:tc>
        <w:tc>
          <w:tcPr>
            <w:tcW w:w="1276" w:type="dxa"/>
          </w:tcPr>
          <w:p w:rsidR="00522271" w:rsidRPr="00246761" w:rsidRDefault="00522271" w:rsidP="007626B9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4649DB" w:rsidRDefault="004649DB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Include units of measurement where applicable </w:t>
            </w:r>
          </w:p>
          <w:p w:rsidR="00522271" w:rsidRDefault="004649DB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(-1/2 mark for missing units of measurements)</w:t>
            </w:r>
          </w:p>
          <w:p w:rsidR="00C67B43" w:rsidRPr="00246761" w:rsidRDefault="00C67B43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 mark environment as a controlled without</w:t>
            </w:r>
            <w:r w:rsidR="00771F34">
              <w:rPr>
                <w:rFonts w:ascii="Times New Roman" w:hAnsi="Times New Roman"/>
                <w:sz w:val="24"/>
                <w:szCs w:val="24"/>
              </w:rPr>
              <w:t xml:space="preserve"> explicit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detail)</w:t>
            </w:r>
          </w:p>
        </w:tc>
      </w:tr>
      <w:tr w:rsidR="00522271" w:rsidRPr="00246761" w:rsidTr="00771F34">
        <w:trPr>
          <w:trHeight w:val="273"/>
        </w:trPr>
        <w:tc>
          <w:tcPr>
            <w:tcW w:w="1526" w:type="dxa"/>
          </w:tcPr>
          <w:p w:rsidR="00522271" w:rsidRPr="00437F7E" w:rsidRDefault="00522271" w:rsidP="00805D7A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Materials list</w:t>
            </w:r>
          </w:p>
        </w:tc>
        <w:tc>
          <w:tcPr>
            <w:tcW w:w="1276" w:type="dxa"/>
          </w:tcPr>
          <w:p w:rsidR="00522271" w:rsidRPr="00246761" w:rsidRDefault="00522271" w:rsidP="007626B9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522271" w:rsidRPr="00246761" w:rsidRDefault="00522271" w:rsidP="00805D7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771F34" w:rsidRPr="00771F34" w:rsidRDefault="00771F34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771F34">
              <w:rPr>
                <w:rFonts w:ascii="Times New Roman" w:hAnsi="Times New Roman"/>
                <w:sz w:val="24"/>
                <w:szCs w:val="24"/>
              </w:rPr>
              <w:t>-1 mark for no diagram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771F3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22271" w:rsidRPr="00246761" w:rsidRDefault="00771F34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771F34">
              <w:rPr>
                <w:rFonts w:ascii="Times New Roman" w:hAnsi="Times New Roman"/>
                <w:sz w:val="24"/>
                <w:szCs w:val="24"/>
              </w:rPr>
              <w:t>-1 mark for any notable equipment missed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22271" w:rsidRPr="00246761" w:rsidTr="00771F34">
        <w:trPr>
          <w:trHeight w:val="588"/>
        </w:trPr>
        <w:tc>
          <w:tcPr>
            <w:tcW w:w="1526" w:type="dxa"/>
          </w:tcPr>
          <w:p w:rsidR="00522271" w:rsidRPr="00437F7E" w:rsidRDefault="00522271" w:rsidP="00BF0A4D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Method</w:t>
            </w:r>
          </w:p>
        </w:tc>
        <w:tc>
          <w:tcPr>
            <w:tcW w:w="1276" w:type="dxa"/>
          </w:tcPr>
          <w:p w:rsidR="00522271" w:rsidRPr="00246761" w:rsidRDefault="00522271" w:rsidP="00BF0A4D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522271" w:rsidRPr="00246761" w:rsidRDefault="00522271" w:rsidP="00BF0A4D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22271" w:rsidRDefault="004649DB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Makes sense (can be easily replicated from the given method).</w:t>
            </w:r>
          </w:p>
          <w:p w:rsidR="004649DB" w:rsidRPr="00246761" w:rsidRDefault="004649DB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Sequential</w:t>
            </w:r>
          </w:p>
        </w:tc>
      </w:tr>
      <w:tr w:rsidR="00522271" w:rsidRPr="00246761" w:rsidTr="00771F34">
        <w:trPr>
          <w:trHeight w:val="554"/>
        </w:trPr>
        <w:tc>
          <w:tcPr>
            <w:tcW w:w="1526" w:type="dxa"/>
          </w:tcPr>
          <w:p w:rsidR="00084E6F" w:rsidRPr="00437F7E" w:rsidRDefault="00522271" w:rsidP="00BF0A4D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 xml:space="preserve">Results </w:t>
            </w:r>
          </w:p>
          <w:p w:rsidR="00522271" w:rsidRPr="00437F7E" w:rsidRDefault="00522271" w:rsidP="00BF0A4D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(</w:t>
            </w:r>
            <w:proofErr w:type="spellStart"/>
            <w:r w:rsidRPr="00437F7E">
              <w:rPr>
                <w:rFonts w:ascii="Times New Roman" w:hAnsi="Times New Roman"/>
                <w:sz w:val="22"/>
                <w:szCs w:val="22"/>
              </w:rPr>
              <w:t>exc</w:t>
            </w:r>
            <w:proofErr w:type="spellEnd"/>
            <w:r w:rsidRPr="00437F7E">
              <w:rPr>
                <w:rFonts w:ascii="Times New Roman" w:hAnsi="Times New Roman"/>
                <w:sz w:val="22"/>
                <w:szCs w:val="22"/>
              </w:rPr>
              <w:t xml:space="preserve"> Graph)</w:t>
            </w:r>
          </w:p>
        </w:tc>
        <w:tc>
          <w:tcPr>
            <w:tcW w:w="1276" w:type="dxa"/>
          </w:tcPr>
          <w:p w:rsidR="00522271" w:rsidRPr="00246761" w:rsidRDefault="00522271" w:rsidP="00BF0A4D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522271" w:rsidRPr="00246761" w:rsidRDefault="00522271" w:rsidP="00BF0A4D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22271" w:rsidRDefault="004649DB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Raw data neatly presented</w:t>
            </w:r>
            <w:r w:rsidR="00084E6F">
              <w:rPr>
                <w:rFonts w:ascii="Times New Roman" w:hAnsi="Times New Roman"/>
                <w:sz w:val="24"/>
                <w:szCs w:val="24"/>
              </w:rPr>
              <w:t xml:space="preserve"> in appropriate form (e.g. table).</w:t>
            </w:r>
          </w:p>
          <w:p w:rsidR="004649DB" w:rsidRPr="00246761" w:rsidRDefault="004649DB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Properly tabulated in accordance to the aim and the variables.</w:t>
            </w:r>
          </w:p>
        </w:tc>
      </w:tr>
      <w:tr w:rsidR="00522271" w:rsidRPr="00246761" w:rsidTr="00771F34">
        <w:trPr>
          <w:trHeight w:val="562"/>
        </w:trPr>
        <w:tc>
          <w:tcPr>
            <w:tcW w:w="1526" w:type="dxa"/>
          </w:tcPr>
          <w:p w:rsidR="00522271" w:rsidRPr="00437F7E" w:rsidRDefault="00522271" w:rsidP="00BF0A4D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Graph</w:t>
            </w:r>
          </w:p>
        </w:tc>
        <w:tc>
          <w:tcPr>
            <w:tcW w:w="1276" w:type="dxa"/>
          </w:tcPr>
          <w:p w:rsidR="00522271" w:rsidRPr="00246761" w:rsidRDefault="00522271" w:rsidP="00BF0A4D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522271" w:rsidRPr="00246761" w:rsidRDefault="00522271" w:rsidP="00BF0A4D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22271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Title and labels</w:t>
            </w:r>
          </w:p>
          <w:p w:rsidR="00084E6F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Layout and display of data fits fully on the graph paper (not squashed or no break lines</w:t>
            </w:r>
            <w:r w:rsidR="00BD0DC6">
              <w:rPr>
                <w:rFonts w:ascii="Times New Roman" w:hAnsi="Times New Roman"/>
                <w:sz w:val="24"/>
                <w:szCs w:val="24"/>
              </w:rPr>
              <w:t xml:space="preserve"> when line breaks are needed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84E6F" w:rsidRDefault="00BD0DC6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Plotted n</w:t>
            </w:r>
            <w:r w:rsidR="00084E6F">
              <w:rPr>
                <w:rFonts w:ascii="Times New Roman" w:hAnsi="Times New Roman"/>
                <w:sz w:val="24"/>
                <w:szCs w:val="24"/>
              </w:rPr>
              <w:t xml:space="preserve">eatly within the axis </w:t>
            </w:r>
          </w:p>
          <w:p w:rsidR="00084E6F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Independent on x-axis</w:t>
            </w:r>
          </w:p>
          <w:p w:rsidR="00084E6F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plotted correctly</w:t>
            </w:r>
          </w:p>
          <w:p w:rsidR="00017D4F" w:rsidRDefault="00017D4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Scaled label points </w:t>
            </w:r>
          </w:p>
          <w:p w:rsidR="00BD0DC6" w:rsidRDefault="00BD0DC6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Key/Legend</w:t>
            </w:r>
          </w:p>
          <w:p w:rsidR="00017D4F" w:rsidRPr="00017D4F" w:rsidRDefault="00017D4F" w:rsidP="00017D4F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 of best fit (both linear and exponential)</w:t>
            </w:r>
          </w:p>
        </w:tc>
      </w:tr>
      <w:tr w:rsidR="00522271" w:rsidRPr="00246761" w:rsidTr="00771F34">
        <w:trPr>
          <w:trHeight w:val="556"/>
        </w:trPr>
        <w:tc>
          <w:tcPr>
            <w:tcW w:w="1526" w:type="dxa"/>
          </w:tcPr>
          <w:p w:rsidR="00522271" w:rsidRPr="00437F7E" w:rsidRDefault="00522271" w:rsidP="00BF0A4D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Discussion</w:t>
            </w:r>
          </w:p>
        </w:tc>
        <w:tc>
          <w:tcPr>
            <w:tcW w:w="1276" w:type="dxa"/>
          </w:tcPr>
          <w:p w:rsidR="00522271" w:rsidRPr="00246761" w:rsidRDefault="00522271" w:rsidP="00BF0A4D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522271" w:rsidRPr="00246761" w:rsidRDefault="00522271" w:rsidP="00BF0A4D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771F34" w:rsidRDefault="00C67B43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Summary of results</w:t>
            </w:r>
            <w:r w:rsidR="00771F34">
              <w:rPr>
                <w:rFonts w:ascii="Times New Roman" w:hAnsi="Times New Roman"/>
                <w:sz w:val="24"/>
                <w:szCs w:val="24"/>
              </w:rPr>
              <w:t xml:space="preserve"> direction</w:t>
            </w:r>
          </w:p>
          <w:p w:rsidR="00C67B43" w:rsidRDefault="00C67B43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(including numerical values)</w:t>
            </w:r>
          </w:p>
          <w:p w:rsidR="00522271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Relates results to hypothesis</w:t>
            </w:r>
          </w:p>
          <w:p w:rsidR="00084E6F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Ties in variables</w:t>
            </w:r>
          </w:p>
          <w:p w:rsidR="00771F34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Discusses controlled variables and</w:t>
            </w:r>
            <w:r w:rsidR="00771F34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84E6F" w:rsidRDefault="00771F34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Discusses </w:t>
            </w:r>
            <w:r w:rsidR="00084E6F">
              <w:rPr>
                <w:rFonts w:ascii="Times New Roman" w:hAnsi="Times New Roman"/>
                <w:sz w:val="24"/>
                <w:szCs w:val="24"/>
              </w:rPr>
              <w:t>other unforseen variables that created errors.</w:t>
            </w:r>
          </w:p>
          <w:p w:rsidR="00BC215E" w:rsidRDefault="00C67B43" w:rsidP="00017D4F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 of improving/removing errors</w:t>
            </w:r>
            <w:r w:rsidR="00771F34">
              <w:rPr>
                <w:rFonts w:ascii="Times New Roman" w:hAnsi="Times New Roman"/>
                <w:sz w:val="24"/>
                <w:szCs w:val="24"/>
              </w:rPr>
              <w:t xml:space="preserve"> is clear and does not include vague environmental factors or personal factors</w:t>
            </w:r>
          </w:p>
          <w:p w:rsidR="00017D4F" w:rsidRPr="00017D4F" w:rsidRDefault="00771F34" w:rsidP="00017D4F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(3 marks) </w:t>
            </w:r>
            <w:r w:rsidR="00017D4F">
              <w:rPr>
                <w:rFonts w:ascii="Times New Roman" w:hAnsi="Times New Roman"/>
                <w:sz w:val="24"/>
                <w:szCs w:val="24"/>
              </w:rPr>
              <w:t>Minimum 3 errors and methods of improvement mentioned.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(-1 for every error not mentioned)</w:t>
            </w:r>
          </w:p>
        </w:tc>
      </w:tr>
      <w:tr w:rsidR="00522271" w:rsidRPr="00246761" w:rsidTr="00771F34">
        <w:trPr>
          <w:trHeight w:val="132"/>
        </w:trPr>
        <w:tc>
          <w:tcPr>
            <w:tcW w:w="1526" w:type="dxa"/>
          </w:tcPr>
          <w:p w:rsidR="00522271" w:rsidRPr="00437F7E" w:rsidRDefault="00522271" w:rsidP="00BF0A4D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437F7E">
              <w:rPr>
                <w:rFonts w:ascii="Times New Roman" w:hAnsi="Times New Roman"/>
                <w:sz w:val="22"/>
                <w:szCs w:val="22"/>
              </w:rPr>
              <w:t>Conclusion</w:t>
            </w:r>
          </w:p>
        </w:tc>
        <w:tc>
          <w:tcPr>
            <w:tcW w:w="1276" w:type="dxa"/>
          </w:tcPr>
          <w:p w:rsidR="00522271" w:rsidRPr="00246761" w:rsidRDefault="00522271" w:rsidP="00BF0A4D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76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22271" w:rsidRPr="00246761" w:rsidRDefault="00522271" w:rsidP="00BF0A4D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22271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Relates results to aim</w:t>
            </w:r>
          </w:p>
          <w:p w:rsidR="00771F34" w:rsidRDefault="00771F34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concise without values</w:t>
            </w:r>
          </w:p>
          <w:p w:rsidR="00084E6F" w:rsidRDefault="00084E6F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Overall outcome/summary </w:t>
            </w:r>
          </w:p>
          <w:p w:rsidR="00771F34" w:rsidRDefault="00771F34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Links to hypothesis </w:t>
            </w:r>
          </w:p>
          <w:p w:rsidR="00771F34" w:rsidRPr="00246761" w:rsidRDefault="00771F34" w:rsidP="00AA3133">
            <w:pPr>
              <w:pStyle w:val="PlainText"/>
              <w:numPr>
                <w:ilvl w:val="0"/>
                <w:numId w:val="7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Considers the extent of the errors</w:t>
            </w:r>
          </w:p>
        </w:tc>
      </w:tr>
    </w:tbl>
    <w:p w:rsidR="007626B9" w:rsidRPr="00B367DD" w:rsidRDefault="007626B9" w:rsidP="00017D4F">
      <w:pPr>
        <w:pStyle w:val="PlainText"/>
        <w:rPr>
          <w:rFonts w:ascii="Times New Roman" w:hAnsi="Times New Roman"/>
          <w:sz w:val="24"/>
          <w:szCs w:val="24"/>
        </w:rPr>
      </w:pPr>
    </w:p>
    <w:sectPr w:rsidR="007626B9" w:rsidRPr="00B367DD" w:rsidSect="00771F34">
      <w:pgSz w:w="11906" w:h="16838"/>
      <w:pgMar w:top="719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151"/>
    <w:multiLevelType w:val="hybridMultilevel"/>
    <w:tmpl w:val="61D23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987BB6"/>
    <w:multiLevelType w:val="hybridMultilevel"/>
    <w:tmpl w:val="83085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E1CC3"/>
    <w:multiLevelType w:val="hybridMultilevel"/>
    <w:tmpl w:val="11C05D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05F3"/>
    <w:multiLevelType w:val="hybridMultilevel"/>
    <w:tmpl w:val="E8B2B7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5">
    <w:nsid w:val="562E651F"/>
    <w:multiLevelType w:val="hybridMultilevel"/>
    <w:tmpl w:val="DA627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CB17D3"/>
    <w:multiLevelType w:val="hybridMultilevel"/>
    <w:tmpl w:val="4DE49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83"/>
    <w:rsid w:val="00012C27"/>
    <w:rsid w:val="00017D4F"/>
    <w:rsid w:val="00054857"/>
    <w:rsid w:val="00084E6F"/>
    <w:rsid w:val="000B0943"/>
    <w:rsid w:val="000C7F97"/>
    <w:rsid w:val="001930AF"/>
    <w:rsid w:val="001D24E8"/>
    <w:rsid w:val="002C2C59"/>
    <w:rsid w:val="002D59DD"/>
    <w:rsid w:val="00302829"/>
    <w:rsid w:val="00302DC4"/>
    <w:rsid w:val="00305A30"/>
    <w:rsid w:val="00332E27"/>
    <w:rsid w:val="00346187"/>
    <w:rsid w:val="003518AB"/>
    <w:rsid w:val="003C6ED5"/>
    <w:rsid w:val="003D6A67"/>
    <w:rsid w:val="004337F8"/>
    <w:rsid w:val="00437F7E"/>
    <w:rsid w:val="004649DB"/>
    <w:rsid w:val="004B0DC2"/>
    <w:rsid w:val="0051601E"/>
    <w:rsid w:val="00522271"/>
    <w:rsid w:val="00537433"/>
    <w:rsid w:val="005423E9"/>
    <w:rsid w:val="0057792B"/>
    <w:rsid w:val="005820AF"/>
    <w:rsid w:val="005C0F16"/>
    <w:rsid w:val="005C238D"/>
    <w:rsid w:val="00654E0B"/>
    <w:rsid w:val="00683080"/>
    <w:rsid w:val="006B3F90"/>
    <w:rsid w:val="006B7BA1"/>
    <w:rsid w:val="006F11C1"/>
    <w:rsid w:val="00702F88"/>
    <w:rsid w:val="007626B9"/>
    <w:rsid w:val="00771F34"/>
    <w:rsid w:val="00776FC4"/>
    <w:rsid w:val="00777109"/>
    <w:rsid w:val="007B3B98"/>
    <w:rsid w:val="007B5E69"/>
    <w:rsid w:val="007F1B97"/>
    <w:rsid w:val="00803347"/>
    <w:rsid w:val="0082308E"/>
    <w:rsid w:val="0083591D"/>
    <w:rsid w:val="008501E5"/>
    <w:rsid w:val="00855D3C"/>
    <w:rsid w:val="008A760B"/>
    <w:rsid w:val="008E2F0C"/>
    <w:rsid w:val="008E5B0C"/>
    <w:rsid w:val="008E7A91"/>
    <w:rsid w:val="00975259"/>
    <w:rsid w:val="009B4DB4"/>
    <w:rsid w:val="009B4EC9"/>
    <w:rsid w:val="009C65F0"/>
    <w:rsid w:val="009E0678"/>
    <w:rsid w:val="009E1965"/>
    <w:rsid w:val="00A32020"/>
    <w:rsid w:val="00A548FB"/>
    <w:rsid w:val="00AA3133"/>
    <w:rsid w:val="00AA3D27"/>
    <w:rsid w:val="00AC6B84"/>
    <w:rsid w:val="00B178F4"/>
    <w:rsid w:val="00B367DD"/>
    <w:rsid w:val="00B70043"/>
    <w:rsid w:val="00BC215E"/>
    <w:rsid w:val="00BD0DC6"/>
    <w:rsid w:val="00BE3540"/>
    <w:rsid w:val="00C67B43"/>
    <w:rsid w:val="00C67C51"/>
    <w:rsid w:val="00C74694"/>
    <w:rsid w:val="00CC4AE2"/>
    <w:rsid w:val="00CD3CD4"/>
    <w:rsid w:val="00D62E5E"/>
    <w:rsid w:val="00D94483"/>
    <w:rsid w:val="00D94E7E"/>
    <w:rsid w:val="00DE68F8"/>
    <w:rsid w:val="00E10C2A"/>
    <w:rsid w:val="00E4347E"/>
    <w:rsid w:val="00E43F7D"/>
    <w:rsid w:val="00E47723"/>
    <w:rsid w:val="00E5364B"/>
    <w:rsid w:val="00E54026"/>
    <w:rsid w:val="00EB0E3C"/>
    <w:rsid w:val="00F74985"/>
    <w:rsid w:val="00F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3518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518AB"/>
    <w:rPr>
      <w:rFonts w:ascii="Consolas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C7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4694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702F88"/>
    <w:pPr>
      <w:numPr>
        <w:numId w:val="6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3518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518AB"/>
    <w:rPr>
      <w:rFonts w:ascii="Consolas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C7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4694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702F88"/>
    <w:pPr>
      <w:numPr>
        <w:numId w:val="6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D89A6DAE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Coddington</dc:creator>
  <cp:lastModifiedBy>CODDINGTON Kim</cp:lastModifiedBy>
  <cp:revision>2</cp:revision>
  <cp:lastPrinted>2014-08-29T00:27:00Z</cp:lastPrinted>
  <dcterms:created xsi:type="dcterms:W3CDTF">2016-05-02T02:14:00Z</dcterms:created>
  <dcterms:modified xsi:type="dcterms:W3CDTF">2016-05-02T02:14:00Z</dcterms:modified>
</cp:coreProperties>
</file>