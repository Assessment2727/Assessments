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B06" w:rsidRDefault="0045650B" w:rsidP="00EB0B06">
      <w:pPr>
        <w:spacing w:after="0" w:line="240" w:lineRule="auto"/>
        <w:ind w:firstLine="720"/>
        <w:rPr>
          <w:rFonts w:ascii="Arial" w:hAnsi="Arial" w:cs="Arial"/>
          <w:color w:val="000000"/>
          <w:sz w:val="36"/>
          <w:szCs w:val="36"/>
        </w:rPr>
      </w:pPr>
      <w:r>
        <w:rPr>
          <w:noProof/>
          <w:lang w:eastAsia="en-AU"/>
        </w:rPr>
        <w:drawing>
          <wp:inline distT="0" distB="0" distL="0" distR="0" wp14:anchorId="40A3F939" wp14:editId="6D9CE7A1">
            <wp:extent cx="1066800" cy="10668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5EA" w:rsidRPr="00B405EA" w:rsidRDefault="00B405EA" w:rsidP="00EB0B06">
      <w:pPr>
        <w:spacing w:after="120" w:line="240" w:lineRule="auto"/>
        <w:ind w:left="720" w:firstLine="720"/>
        <w:rPr>
          <w:rFonts w:ascii="Arial" w:hAnsi="Arial" w:cs="Arial"/>
          <w:color w:val="000000"/>
          <w:sz w:val="36"/>
          <w:szCs w:val="36"/>
        </w:rPr>
      </w:pPr>
      <w:r w:rsidRPr="00B405EA">
        <w:rPr>
          <w:rFonts w:ascii="Arial" w:hAnsi="Arial" w:cs="Arial"/>
          <w:color w:val="000000"/>
          <w:sz w:val="36"/>
          <w:szCs w:val="36"/>
        </w:rPr>
        <w:lastRenderedPageBreak/>
        <w:t>Applecross SHS</w:t>
      </w:r>
    </w:p>
    <w:p w:rsidR="00EB0B06" w:rsidRDefault="00B405EA" w:rsidP="00EB0B06">
      <w:pPr>
        <w:spacing w:after="120" w:line="240" w:lineRule="auto"/>
        <w:ind w:left="720" w:firstLine="720"/>
        <w:rPr>
          <w:rFonts w:ascii="Arial" w:hAnsi="Arial" w:cs="Arial"/>
          <w:color w:val="000000"/>
          <w:sz w:val="36"/>
          <w:szCs w:val="36"/>
        </w:rPr>
      </w:pPr>
      <w:r w:rsidRPr="00B405EA">
        <w:rPr>
          <w:rFonts w:ascii="Arial" w:hAnsi="Arial" w:cs="Arial"/>
          <w:color w:val="000000"/>
          <w:sz w:val="36"/>
          <w:szCs w:val="36"/>
        </w:rPr>
        <w:t xml:space="preserve">Year 11 Physics </w:t>
      </w:r>
    </w:p>
    <w:p w:rsidR="00B405EA" w:rsidRPr="00B405EA" w:rsidRDefault="00EB0B06" w:rsidP="00EB0B06">
      <w:pPr>
        <w:spacing w:after="120" w:line="240" w:lineRule="auto"/>
        <w:ind w:firstLine="72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  Movement </w:t>
      </w:r>
      <w:r w:rsidR="00B405EA" w:rsidRPr="00B405EA">
        <w:rPr>
          <w:rFonts w:ascii="Arial" w:hAnsi="Arial" w:cs="Arial"/>
          <w:color w:val="000000"/>
          <w:sz w:val="36"/>
          <w:szCs w:val="36"/>
        </w:rPr>
        <w:t>Investigation</w:t>
      </w:r>
    </w:p>
    <w:p w:rsidR="00EB0B06" w:rsidRDefault="00EB0B06" w:rsidP="00B405EA">
      <w:pPr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</w:rPr>
        <w:sectPr w:rsidR="00EB0B06" w:rsidSect="00EB0B0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720" w:right="720" w:bottom="720" w:left="720" w:header="708" w:footer="708" w:gutter="0"/>
          <w:cols w:num="2" w:space="710" w:equalWidth="0">
            <w:col w:w="2327" w:space="710"/>
            <w:col w:w="7429"/>
          </w:cols>
          <w:docGrid w:linePitch="360"/>
        </w:sectPr>
      </w:pPr>
    </w:p>
    <w:p w:rsidR="00B405EA" w:rsidRPr="00B405EA" w:rsidRDefault="00B405EA" w:rsidP="00B405EA">
      <w:pPr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</w:rPr>
      </w:pPr>
    </w:p>
    <w:p w:rsidR="00B405EA" w:rsidRPr="00B405EA" w:rsidRDefault="00B405EA" w:rsidP="00B405EA">
      <w:pPr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</w:rPr>
      </w:pPr>
      <w:r w:rsidRPr="00B405EA">
        <w:rPr>
          <w:rFonts w:ascii="Arial" w:hAnsi="Arial" w:cs="Arial"/>
          <w:color w:val="000000"/>
          <w:sz w:val="36"/>
          <w:szCs w:val="36"/>
        </w:rPr>
        <w:t>Using a Pendulum to measure Acceleration due to Gravity</w:t>
      </w:r>
    </w:p>
    <w:p w:rsidR="00B405EA" w:rsidRDefault="00B405EA" w:rsidP="001E6E35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405EA" w:rsidRDefault="00B405EA" w:rsidP="001E6E35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  <w:sectPr w:rsidR="00B405EA" w:rsidSect="00EB0B0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405EA" w:rsidRDefault="00B405EA" w:rsidP="001E6E35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noProof/>
          <w:lang w:eastAsia="en-AU"/>
        </w:rPr>
        <w:lastRenderedPageBreak/>
        <w:drawing>
          <wp:inline distT="0" distB="0" distL="0" distR="0" wp14:anchorId="6359A3D7" wp14:editId="00EF4F9E">
            <wp:extent cx="1970405" cy="1654810"/>
            <wp:effectExtent l="0" t="0" r="0" b="2540"/>
            <wp:docPr id="1" name="Picture 1" descr="http://www.colorado.edu/physics/phys2010/phys2010NewLabMan2001/2010labhtml/EXP2/Image14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lorado.edu/physics/phys2010/phys2010NewLabMan2001/2010labhtml/EXP2/Image1428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405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5EA" w:rsidRDefault="00B405EA" w:rsidP="001E6E35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405EA" w:rsidRDefault="00B405EA" w:rsidP="001E6E35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405EA" w:rsidRDefault="00B405EA" w:rsidP="001E6E35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E6E35" w:rsidRDefault="001E6E35" w:rsidP="001E6E35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E6E35">
        <w:rPr>
          <w:rFonts w:ascii="Arial" w:hAnsi="Arial" w:cs="Arial"/>
          <w:color w:val="000000"/>
          <w:sz w:val="24"/>
          <w:szCs w:val="24"/>
        </w:rPr>
        <w:t>You can measure 'g'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1E6E35">
        <w:rPr>
          <w:rFonts w:ascii="Arial" w:hAnsi="Arial" w:cs="Arial"/>
          <w:color w:val="000000"/>
          <w:sz w:val="24"/>
          <w:szCs w:val="24"/>
        </w:rPr>
        <w:t>using a pendulum. This investigation goes all the way back to the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1E6E35">
        <w:rPr>
          <w:rFonts w:ascii="Arial" w:hAnsi="Arial" w:cs="Arial"/>
          <w:color w:val="000000"/>
          <w:sz w:val="24"/>
          <w:szCs w:val="24"/>
        </w:rPr>
        <w:t>genius Galileo, who made a pendulum so frictionless that he could detect the Earth's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1E6E35">
        <w:rPr>
          <w:rFonts w:ascii="Arial" w:hAnsi="Arial" w:cs="Arial"/>
          <w:color w:val="000000"/>
          <w:sz w:val="24"/>
          <w:szCs w:val="24"/>
        </w:rPr>
        <w:t xml:space="preserve">rotation. </w:t>
      </w:r>
    </w:p>
    <w:p w:rsidR="001E6E35" w:rsidRDefault="001E6E35" w:rsidP="001E6E35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E6E35">
        <w:rPr>
          <w:rFonts w:ascii="Arial" w:hAnsi="Arial" w:cs="Arial"/>
          <w:color w:val="000000"/>
          <w:sz w:val="24"/>
          <w:szCs w:val="24"/>
        </w:rPr>
        <w:t>There is a pendulum like Galileo's at the Gravity Discovery Centre near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1E6E35">
        <w:rPr>
          <w:rFonts w:ascii="Arial" w:hAnsi="Arial" w:cs="Arial"/>
          <w:color w:val="000000"/>
          <w:sz w:val="24"/>
          <w:szCs w:val="24"/>
        </w:rPr>
        <w:t>Gingin.</w:t>
      </w:r>
      <w:r w:rsidRPr="001E6E35">
        <w:rPr>
          <w:rFonts w:ascii="Arial" w:hAnsi="Arial" w:cs="Arial"/>
          <w:color w:val="000000"/>
          <w:sz w:val="24"/>
          <w:szCs w:val="24"/>
        </w:rPr>
        <w:br/>
      </w:r>
    </w:p>
    <w:p w:rsidR="00B405EA" w:rsidRDefault="00B405EA" w:rsidP="001E6E35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  <w:sectPr w:rsidR="00B405EA" w:rsidSect="00B405EA">
          <w:type w:val="continuous"/>
          <w:pgSz w:w="11906" w:h="16838"/>
          <w:pgMar w:top="720" w:right="720" w:bottom="720" w:left="720" w:header="708" w:footer="708" w:gutter="0"/>
          <w:cols w:num="2" w:space="710" w:equalWidth="0">
            <w:col w:w="3178" w:space="710"/>
            <w:col w:w="6578"/>
          </w:cols>
          <w:docGrid w:linePitch="360"/>
        </w:sectPr>
      </w:pPr>
    </w:p>
    <w:p w:rsidR="00FD2B5E" w:rsidRDefault="00FD2B5E" w:rsidP="00FD2B5E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E6E35">
        <w:rPr>
          <w:rFonts w:ascii="Arial" w:hAnsi="Arial" w:cs="Arial"/>
          <w:color w:val="000000"/>
          <w:sz w:val="24"/>
          <w:szCs w:val="24"/>
        </w:rPr>
        <w:lastRenderedPageBreak/>
        <w:t>Plan,</w:t>
      </w:r>
      <w:r w:rsidR="006953F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1E6E35">
        <w:rPr>
          <w:rFonts w:ascii="Arial" w:hAnsi="Arial" w:cs="Arial"/>
          <w:color w:val="000000"/>
          <w:sz w:val="24"/>
          <w:szCs w:val="24"/>
        </w:rPr>
        <w:t>then</w:t>
      </w:r>
      <w:proofErr w:type="gramEnd"/>
      <w:r w:rsidRPr="001E6E35">
        <w:rPr>
          <w:rFonts w:ascii="Arial" w:hAnsi="Arial" w:cs="Arial"/>
          <w:color w:val="000000"/>
          <w:sz w:val="24"/>
          <w:szCs w:val="24"/>
        </w:rPr>
        <w:t xml:space="preserve"> investigate, </w:t>
      </w:r>
      <w:r w:rsidRPr="005D0B46">
        <w:rPr>
          <w:rFonts w:ascii="Arial" w:hAnsi="Arial" w:cs="Arial"/>
          <w:b/>
          <w:color w:val="000000"/>
          <w:sz w:val="24"/>
          <w:szCs w:val="24"/>
        </w:rPr>
        <w:t>how</w:t>
      </w:r>
      <w:r w:rsidRPr="001E6E35">
        <w:rPr>
          <w:rFonts w:ascii="Arial" w:hAnsi="Arial" w:cs="Arial"/>
          <w:color w:val="000000"/>
          <w:sz w:val="24"/>
          <w:szCs w:val="24"/>
        </w:rPr>
        <w:t xml:space="preserve"> the </w:t>
      </w:r>
      <w:r w:rsidRPr="00FA2EB5">
        <w:rPr>
          <w:rFonts w:ascii="Arial" w:hAnsi="Arial" w:cs="Arial"/>
          <w:b/>
          <w:color w:val="000000"/>
          <w:sz w:val="24"/>
          <w:szCs w:val="24"/>
        </w:rPr>
        <w:t>time for one oscillation</w:t>
      </w:r>
      <w:r w:rsidRPr="001E6E35">
        <w:rPr>
          <w:rFonts w:ascii="Arial" w:hAnsi="Arial" w:cs="Arial"/>
          <w:color w:val="000000"/>
          <w:sz w:val="24"/>
          <w:szCs w:val="24"/>
        </w:rPr>
        <w:t xml:space="preserve"> [the pendulum period] </w:t>
      </w:r>
      <w:r w:rsidRPr="00FA2EB5">
        <w:rPr>
          <w:rFonts w:ascii="Arial" w:hAnsi="Arial" w:cs="Arial"/>
          <w:b/>
          <w:color w:val="000000"/>
          <w:sz w:val="24"/>
          <w:szCs w:val="24"/>
        </w:rPr>
        <w:t>depends upon</w:t>
      </w:r>
      <w:r w:rsidRPr="001E6E35">
        <w:rPr>
          <w:rFonts w:ascii="Arial" w:hAnsi="Arial" w:cs="Arial"/>
          <w:color w:val="000000"/>
          <w:sz w:val="24"/>
          <w:szCs w:val="24"/>
        </w:rPr>
        <w:t xml:space="preserve"> the </w:t>
      </w:r>
      <w:r w:rsidRPr="00FA2EB5">
        <w:rPr>
          <w:rFonts w:ascii="Arial" w:hAnsi="Arial" w:cs="Arial"/>
          <w:b/>
          <w:color w:val="000000"/>
          <w:sz w:val="24"/>
          <w:szCs w:val="24"/>
        </w:rPr>
        <w:t>pendulum length</w:t>
      </w:r>
      <w:r w:rsidRPr="001E6E35"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FD2B5E" w:rsidRDefault="00FA2EB5" w:rsidP="00FD2B5E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FA2EB5" w:rsidRDefault="00FA2EB5" w:rsidP="00FD2B5E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should research how this can be done using STAWA page 148 and the internet.</w:t>
      </w:r>
    </w:p>
    <w:p w:rsidR="00FA2EB5" w:rsidRDefault="00FA2EB5" w:rsidP="00FD2B5E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D2B5E" w:rsidRDefault="001E6E35" w:rsidP="001E6E35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E6E35">
        <w:rPr>
          <w:rFonts w:ascii="Arial" w:hAnsi="Arial" w:cs="Arial"/>
          <w:color w:val="000000"/>
          <w:sz w:val="24"/>
          <w:szCs w:val="24"/>
        </w:rPr>
        <w:t xml:space="preserve">For this investigation, </w:t>
      </w:r>
      <w:r>
        <w:rPr>
          <w:rFonts w:ascii="Arial" w:hAnsi="Arial" w:cs="Arial"/>
          <w:color w:val="000000"/>
          <w:sz w:val="24"/>
          <w:szCs w:val="24"/>
        </w:rPr>
        <w:t>identify</w:t>
      </w:r>
      <w:r w:rsidRPr="001E6E35">
        <w:rPr>
          <w:rFonts w:ascii="Arial" w:hAnsi="Arial" w:cs="Arial"/>
          <w:color w:val="000000"/>
          <w:sz w:val="24"/>
          <w:szCs w:val="24"/>
        </w:rPr>
        <w:t xml:space="preserve"> and write down your experimental hypothesis, the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1E6E35">
        <w:rPr>
          <w:rFonts w:ascii="Arial" w:hAnsi="Arial" w:cs="Arial"/>
          <w:color w:val="000000"/>
          <w:sz w:val="24"/>
          <w:szCs w:val="24"/>
        </w:rPr>
        <w:t>dependent variable and the independent variable, and which variables (if any) you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1E6E35">
        <w:rPr>
          <w:rFonts w:ascii="Arial" w:hAnsi="Arial" w:cs="Arial"/>
          <w:color w:val="000000"/>
          <w:sz w:val="24"/>
          <w:szCs w:val="24"/>
        </w:rPr>
        <w:t>intend to control.</w:t>
      </w:r>
      <w:r w:rsidRPr="001E6E35">
        <w:rPr>
          <w:rFonts w:ascii="Arial" w:hAnsi="Arial" w:cs="Arial"/>
          <w:color w:val="000000"/>
          <w:sz w:val="24"/>
          <w:szCs w:val="24"/>
        </w:rPr>
        <w:br/>
      </w:r>
    </w:p>
    <w:p w:rsidR="001E6E35" w:rsidRDefault="001E6E35" w:rsidP="001E6E35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E6E35">
        <w:rPr>
          <w:rFonts w:ascii="Arial" w:hAnsi="Arial" w:cs="Arial"/>
          <w:color w:val="000000"/>
          <w:sz w:val="24"/>
          <w:szCs w:val="24"/>
        </w:rPr>
        <w:t xml:space="preserve">Discuss with your </w:t>
      </w:r>
      <w:r>
        <w:rPr>
          <w:rFonts w:ascii="Arial" w:hAnsi="Arial" w:cs="Arial"/>
          <w:color w:val="000000"/>
          <w:sz w:val="24"/>
          <w:szCs w:val="24"/>
        </w:rPr>
        <w:t>lab partn</w:t>
      </w:r>
      <w:r w:rsidRPr="001E6E35">
        <w:rPr>
          <w:rFonts w:ascii="Arial" w:hAnsi="Arial" w:cs="Arial"/>
          <w:color w:val="000000"/>
          <w:sz w:val="24"/>
          <w:szCs w:val="24"/>
        </w:rPr>
        <w:t xml:space="preserve">ers what you will measure, and how you will obtain at </w:t>
      </w:r>
      <w:r>
        <w:rPr>
          <w:rFonts w:ascii="Arial" w:hAnsi="Arial" w:cs="Arial"/>
          <w:color w:val="000000"/>
          <w:sz w:val="24"/>
          <w:szCs w:val="24"/>
        </w:rPr>
        <w:t xml:space="preserve">least </w:t>
      </w:r>
      <w:r w:rsidRPr="001E6E35">
        <w:rPr>
          <w:rFonts w:ascii="Arial" w:hAnsi="Arial" w:cs="Arial"/>
          <w:color w:val="000000"/>
          <w:sz w:val="24"/>
          <w:szCs w:val="24"/>
        </w:rPr>
        <w:t xml:space="preserve">six pairs of measurements for each trial that you carry out. </w:t>
      </w:r>
    </w:p>
    <w:p w:rsidR="003A28F6" w:rsidRDefault="003A28F6" w:rsidP="001E6E35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A28F6" w:rsidRDefault="003A28F6" w:rsidP="001E6E35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A28F6">
        <w:rPr>
          <w:rFonts w:ascii="Arial" w:hAnsi="Arial" w:cs="Arial"/>
          <w:b/>
          <w:color w:val="000000"/>
          <w:sz w:val="24"/>
          <w:szCs w:val="24"/>
          <w:u w:val="single"/>
        </w:rPr>
        <w:t>Prepare a procedure</w:t>
      </w:r>
      <w:r>
        <w:rPr>
          <w:rFonts w:ascii="Arial" w:hAnsi="Arial" w:cs="Arial"/>
          <w:color w:val="000000"/>
          <w:sz w:val="24"/>
          <w:szCs w:val="24"/>
        </w:rPr>
        <w:t xml:space="preserve"> outlining how you intend to do this investigation.</w:t>
      </w:r>
    </w:p>
    <w:p w:rsidR="00FA2EB5" w:rsidRDefault="001E6E35" w:rsidP="001E6E35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E6E35">
        <w:rPr>
          <w:rFonts w:ascii="Arial" w:hAnsi="Arial" w:cs="Arial"/>
          <w:color w:val="000000"/>
          <w:sz w:val="24"/>
          <w:szCs w:val="24"/>
        </w:rPr>
        <w:br/>
      </w:r>
      <w:r w:rsidRPr="00FA2EB5">
        <w:rPr>
          <w:rFonts w:ascii="Arial" w:hAnsi="Arial" w:cs="Arial"/>
          <w:b/>
          <w:color w:val="000000"/>
          <w:sz w:val="24"/>
          <w:szCs w:val="24"/>
          <w:u w:val="single"/>
        </w:rPr>
        <w:t>Prepare a table</w:t>
      </w:r>
      <w:r w:rsidRPr="001E6E35">
        <w:rPr>
          <w:rFonts w:ascii="Arial" w:hAnsi="Arial" w:cs="Arial"/>
          <w:color w:val="000000"/>
          <w:sz w:val="24"/>
          <w:szCs w:val="24"/>
        </w:rPr>
        <w:t xml:space="preserve"> suitable for recording </w:t>
      </w:r>
      <w:r>
        <w:rPr>
          <w:rFonts w:ascii="Arial" w:hAnsi="Arial" w:cs="Arial"/>
          <w:color w:val="000000"/>
          <w:sz w:val="24"/>
          <w:szCs w:val="24"/>
        </w:rPr>
        <w:t>your</w:t>
      </w:r>
      <w:r w:rsidRPr="001E6E35">
        <w:rPr>
          <w:rFonts w:ascii="Arial" w:hAnsi="Arial" w:cs="Arial"/>
          <w:color w:val="000000"/>
          <w:sz w:val="24"/>
          <w:szCs w:val="24"/>
        </w:rPr>
        <w:t xml:space="preserve"> measurements.</w:t>
      </w:r>
    </w:p>
    <w:p w:rsidR="00FA2EB5" w:rsidRDefault="00FA2EB5" w:rsidP="001E6E35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D0B46" w:rsidRDefault="00FA2EB5" w:rsidP="001E6E35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will spend one period doing the experimental work in class and collect your data</w:t>
      </w:r>
      <w:r w:rsidR="005D0B46">
        <w:rPr>
          <w:rFonts w:ascii="Arial" w:hAnsi="Arial" w:cs="Arial"/>
          <w:color w:val="000000"/>
          <w:sz w:val="24"/>
          <w:szCs w:val="24"/>
        </w:rPr>
        <w:t xml:space="preserve"> in your group.</w:t>
      </w:r>
    </w:p>
    <w:p w:rsidR="005D0B46" w:rsidRDefault="005D0B46" w:rsidP="001E6E35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E6E35" w:rsidRDefault="005D0B46" w:rsidP="001E6E35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next class period you will process the data, write up the investigation and answer some questions.</w:t>
      </w:r>
      <w:r w:rsidR="001E6E35" w:rsidRPr="001E6E35">
        <w:rPr>
          <w:rFonts w:ascii="Arial" w:hAnsi="Arial" w:cs="Arial"/>
          <w:color w:val="000000"/>
          <w:sz w:val="24"/>
          <w:szCs w:val="24"/>
        </w:rPr>
        <w:br/>
      </w:r>
    </w:p>
    <w:p w:rsidR="009B768A" w:rsidRDefault="009B768A" w:rsidP="001E6E35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953F3" w:rsidRDefault="006953F3">
      <w:pPr>
        <w:rPr>
          <w:rFonts w:ascii="Arial" w:hAnsi="Arial" w:cs="Arial"/>
          <w:color w:val="000000"/>
          <w:sz w:val="24"/>
          <w:szCs w:val="24"/>
        </w:rPr>
        <w:sectPr w:rsidR="006953F3" w:rsidSect="006953F3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type w:val="continuous"/>
          <w:pgSz w:w="11906" w:h="16838"/>
          <w:pgMar w:top="709" w:right="424" w:bottom="709" w:left="1440" w:header="708" w:footer="403" w:gutter="0"/>
          <w:cols w:space="710"/>
          <w:docGrid w:linePitch="360"/>
        </w:sectPr>
      </w:pPr>
    </w:p>
    <w:p w:rsidR="009B768A" w:rsidRDefault="009B768A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br w:type="page"/>
      </w:r>
    </w:p>
    <w:p w:rsidR="006953F3" w:rsidRPr="006953F3" w:rsidRDefault="006953F3" w:rsidP="006953F3">
      <w:pPr>
        <w:spacing w:after="0" w:line="240" w:lineRule="auto"/>
        <w:rPr>
          <w:rFonts w:ascii="Arial" w:eastAsia="MS Mincho" w:hAnsi="Arial" w:cs="Arial"/>
          <w:sz w:val="52"/>
          <w:szCs w:val="52"/>
          <w:lang w:val="en-GB" w:eastAsia="en-AU"/>
        </w:rPr>
      </w:pPr>
      <w:r w:rsidRPr="006953F3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lastRenderedPageBreak/>
        <w:drawing>
          <wp:inline distT="0" distB="0" distL="0" distR="0" wp14:anchorId="7B321314" wp14:editId="4B12DC94">
            <wp:extent cx="1352550" cy="13525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3F3" w:rsidRPr="006953F3" w:rsidRDefault="006953F3" w:rsidP="006953F3">
      <w:pPr>
        <w:spacing w:after="0" w:line="240" w:lineRule="auto"/>
        <w:ind w:left="720" w:firstLine="720"/>
        <w:rPr>
          <w:rFonts w:ascii="Arial" w:eastAsia="MS Mincho" w:hAnsi="Arial" w:cs="Arial"/>
          <w:sz w:val="52"/>
          <w:szCs w:val="52"/>
          <w:lang w:val="en-GB" w:eastAsia="en-AU"/>
        </w:rPr>
      </w:pPr>
      <w:r w:rsidRPr="006953F3">
        <w:rPr>
          <w:rFonts w:ascii="Arial" w:eastAsia="MS Mincho" w:hAnsi="Arial" w:cs="Arial"/>
          <w:sz w:val="52"/>
          <w:szCs w:val="52"/>
          <w:lang w:val="en-GB" w:eastAsia="en-AU"/>
        </w:rPr>
        <w:lastRenderedPageBreak/>
        <w:t xml:space="preserve">Applecross SHS </w:t>
      </w:r>
    </w:p>
    <w:p w:rsidR="006953F3" w:rsidRPr="006953F3" w:rsidRDefault="006953F3" w:rsidP="006953F3">
      <w:pPr>
        <w:spacing w:after="0" w:line="240" w:lineRule="auto"/>
        <w:ind w:left="720" w:firstLine="720"/>
        <w:rPr>
          <w:rFonts w:ascii="Impact" w:eastAsia="MS Mincho" w:hAnsi="Impact" w:cs="Arial"/>
          <w:b/>
          <w:color w:val="404040" w:themeColor="text1" w:themeTint="BF"/>
          <w:sz w:val="144"/>
          <w:szCs w:val="24"/>
          <w:lang w:val="en-GB" w:eastAsia="en-AU"/>
        </w:rPr>
      </w:pPr>
      <w:r w:rsidRPr="006953F3">
        <w:rPr>
          <w:rFonts w:ascii="Arial" w:eastAsia="MS Mincho" w:hAnsi="Arial" w:cs="Arial"/>
          <w:sz w:val="52"/>
          <w:szCs w:val="52"/>
          <w:lang w:val="en-GB" w:eastAsia="en-AU"/>
        </w:rPr>
        <w:t xml:space="preserve">     Physics 11</w:t>
      </w:r>
      <w:r w:rsidRPr="006953F3">
        <w:rPr>
          <w:rFonts w:ascii="Impact" w:eastAsia="MS Mincho" w:hAnsi="Impact" w:cs="Goudy Old Style"/>
          <w:sz w:val="96"/>
          <w:szCs w:val="24"/>
          <w:lang w:val="en-GB" w:eastAsia="en-AU"/>
        </w:rPr>
        <w:t xml:space="preserve"> </w:t>
      </w:r>
    </w:p>
    <w:p w:rsidR="006953F3" w:rsidRPr="006953F3" w:rsidRDefault="006953F3" w:rsidP="006953F3">
      <w:pPr>
        <w:spacing w:after="0" w:line="240" w:lineRule="auto"/>
        <w:ind w:left="720"/>
        <w:rPr>
          <w:rFonts w:ascii="Arial" w:hAnsi="Arial" w:cs="Arial"/>
          <w:sz w:val="52"/>
          <w:szCs w:val="52"/>
          <w:lang w:val="en-US"/>
        </w:rPr>
      </w:pPr>
      <w:r w:rsidRPr="006953F3">
        <w:rPr>
          <w:rFonts w:ascii="Arial" w:hAnsi="Arial" w:cs="Arial"/>
          <w:sz w:val="52"/>
          <w:szCs w:val="52"/>
          <w:lang w:val="en-US"/>
        </w:rPr>
        <w:t>Pendulum Investigation</w:t>
      </w:r>
    </w:p>
    <w:p w:rsidR="006953F3" w:rsidRPr="006953F3" w:rsidRDefault="006953F3" w:rsidP="006953F3">
      <w:pPr>
        <w:spacing w:after="0" w:line="240" w:lineRule="auto"/>
        <w:rPr>
          <w:rFonts w:ascii="Arial" w:eastAsia="MS Mincho" w:hAnsi="Arial" w:cs="Arial"/>
          <w:sz w:val="24"/>
          <w:szCs w:val="24"/>
          <w:lang w:val="en-GB" w:eastAsia="en-AU"/>
        </w:rPr>
        <w:sectPr w:rsidR="006953F3" w:rsidRPr="006953F3" w:rsidSect="009D3220">
          <w:type w:val="continuous"/>
          <w:pgSz w:w="11906" w:h="16838"/>
          <w:pgMar w:top="709" w:right="424" w:bottom="709" w:left="1440" w:header="708" w:footer="403" w:gutter="0"/>
          <w:cols w:num="2" w:space="710" w:equalWidth="0">
            <w:col w:w="1749" w:space="710"/>
            <w:col w:w="7583"/>
          </w:cols>
          <w:docGrid w:linePitch="360"/>
        </w:sectPr>
      </w:pPr>
    </w:p>
    <w:tbl>
      <w:tblPr>
        <w:tblW w:w="6444" w:type="dxa"/>
        <w:tblInd w:w="4012" w:type="dxa"/>
        <w:tblLayout w:type="fixed"/>
        <w:tblLook w:val="0000" w:firstRow="0" w:lastRow="0" w:firstColumn="0" w:lastColumn="0" w:noHBand="0" w:noVBand="0"/>
      </w:tblPr>
      <w:tblGrid>
        <w:gridCol w:w="1625"/>
        <w:gridCol w:w="4819"/>
      </w:tblGrid>
      <w:tr w:rsidR="006953F3" w:rsidRPr="006953F3" w:rsidTr="0092184E">
        <w:trPr>
          <w:trHeight w:val="695"/>
        </w:trPr>
        <w:tc>
          <w:tcPr>
            <w:tcW w:w="1625" w:type="dxa"/>
            <w:vAlign w:val="bottom"/>
          </w:tcPr>
          <w:p w:rsidR="006953F3" w:rsidRPr="006953F3" w:rsidRDefault="00D1586D" w:rsidP="006953F3">
            <w:pPr>
              <w:spacing w:after="0" w:line="240" w:lineRule="auto"/>
              <w:rPr>
                <w:rFonts w:ascii="Arial" w:eastAsia="MS Mincho" w:hAnsi="Arial" w:cs="Arial"/>
                <w:sz w:val="24"/>
                <w:szCs w:val="24"/>
                <w:lang w:val="en-GB" w:eastAsia="en-AU"/>
              </w:rPr>
            </w:pPr>
            <w:r>
              <w:rPr>
                <w:rFonts w:ascii="Arial" w:eastAsia="MS Mincho" w:hAnsi="Arial" w:cs="Arial"/>
                <w:sz w:val="24"/>
                <w:szCs w:val="24"/>
                <w:lang w:val="en-GB" w:eastAsia="en-AU"/>
              </w:rPr>
              <w:lastRenderedPageBreak/>
              <w:t xml:space="preserve">          </w:t>
            </w:r>
            <w:r w:rsidR="006953F3" w:rsidRPr="006953F3">
              <w:rPr>
                <w:rFonts w:ascii="Arial" w:eastAsia="MS Mincho" w:hAnsi="Arial" w:cs="Arial"/>
                <w:sz w:val="24"/>
                <w:szCs w:val="24"/>
                <w:lang w:val="en-GB" w:eastAsia="en-AU"/>
              </w:rPr>
              <w:t>Name</w:t>
            </w:r>
            <w:r>
              <w:rPr>
                <w:rFonts w:ascii="Arial" w:eastAsia="MS Mincho" w:hAnsi="Arial" w:cs="Arial"/>
                <w:sz w:val="24"/>
                <w:szCs w:val="24"/>
                <w:lang w:val="en-GB" w:eastAsia="en-AU"/>
              </w:rPr>
              <w:t>: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953F3" w:rsidRPr="006953F3" w:rsidRDefault="006953F3" w:rsidP="006953F3">
            <w:pPr>
              <w:spacing w:after="0" w:line="240" w:lineRule="auto"/>
              <w:rPr>
                <w:rFonts w:ascii="Arial" w:eastAsia="MS Mincho" w:hAnsi="Arial" w:cs="Arial"/>
                <w:sz w:val="24"/>
                <w:szCs w:val="24"/>
                <w:lang w:val="en-GB" w:eastAsia="en-AU"/>
              </w:rPr>
            </w:pPr>
          </w:p>
        </w:tc>
      </w:tr>
    </w:tbl>
    <w:p w:rsidR="006953F3" w:rsidRDefault="006953F3" w:rsidP="006953F3">
      <w:pPr>
        <w:pStyle w:val="Style2"/>
        <w:tabs>
          <w:tab w:val="left" w:pos="567"/>
        </w:tabs>
        <w:spacing w:after="0" w:line="240" w:lineRule="auto"/>
        <w:jc w:val="left"/>
        <w:rPr>
          <w:rFonts w:ascii="Times New Roman" w:hAnsi="Times New Roman"/>
          <w:b/>
          <w:sz w:val="28"/>
          <w:szCs w:val="28"/>
          <w:lang w:val="en-US"/>
        </w:rPr>
      </w:pPr>
    </w:p>
    <w:p w:rsidR="00C903F5" w:rsidRDefault="00C903F5" w:rsidP="006953F3">
      <w:pPr>
        <w:pStyle w:val="Style2"/>
        <w:tabs>
          <w:tab w:val="left" w:pos="567"/>
        </w:tabs>
        <w:spacing w:after="0" w:line="240" w:lineRule="auto"/>
        <w:jc w:val="left"/>
        <w:rPr>
          <w:rFonts w:ascii="Times New Roman" w:hAnsi="Times New Roman"/>
          <w:b/>
          <w:sz w:val="28"/>
          <w:szCs w:val="28"/>
          <w:lang w:val="en-US"/>
        </w:rPr>
      </w:pPr>
    </w:p>
    <w:p w:rsidR="009B768A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9B768A" w:rsidRPr="00594AC2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b/>
          <w:sz w:val="24"/>
          <w:szCs w:val="24"/>
          <w:lang w:val="en-US"/>
        </w:rPr>
      </w:pPr>
      <w:proofErr w:type="gramStart"/>
      <w:r w:rsidRPr="00594AC2">
        <w:rPr>
          <w:rFonts w:cs="Arial"/>
          <w:b/>
          <w:sz w:val="24"/>
          <w:szCs w:val="24"/>
          <w:lang w:val="en-US"/>
        </w:rPr>
        <w:t>Hypothesis :</w:t>
      </w:r>
      <w:proofErr w:type="gramEnd"/>
      <w:r w:rsidRPr="00594AC2">
        <w:rPr>
          <w:rFonts w:cs="Arial"/>
          <w:b/>
          <w:sz w:val="24"/>
          <w:szCs w:val="24"/>
          <w:lang w:val="en-US"/>
        </w:rPr>
        <w:t xml:space="preserve"> ___________________________________________________________________</w:t>
      </w:r>
    </w:p>
    <w:p w:rsidR="009B768A" w:rsidRPr="00594AC2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b/>
          <w:sz w:val="24"/>
          <w:szCs w:val="24"/>
          <w:lang w:val="en-US"/>
        </w:rPr>
      </w:pPr>
    </w:p>
    <w:p w:rsidR="009B768A" w:rsidRPr="00594AC2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b/>
          <w:sz w:val="24"/>
          <w:szCs w:val="24"/>
          <w:lang w:val="en-US"/>
        </w:rPr>
      </w:pPr>
      <w:r w:rsidRPr="00594AC2">
        <w:rPr>
          <w:rFonts w:cs="Arial"/>
          <w:b/>
          <w:sz w:val="24"/>
          <w:szCs w:val="24"/>
          <w:lang w:val="en-US"/>
        </w:rPr>
        <w:t>___________________________________________________</w:t>
      </w:r>
      <w:r w:rsidR="00594AC2">
        <w:rPr>
          <w:rFonts w:cs="Arial"/>
          <w:b/>
          <w:sz w:val="24"/>
          <w:szCs w:val="24"/>
          <w:lang w:val="en-US"/>
        </w:rPr>
        <w:t>___________________________</w:t>
      </w:r>
    </w:p>
    <w:p w:rsidR="009B768A" w:rsidRPr="00594AC2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b/>
          <w:sz w:val="24"/>
          <w:szCs w:val="24"/>
          <w:lang w:val="en-US"/>
        </w:rPr>
      </w:pPr>
    </w:p>
    <w:p w:rsidR="009B768A" w:rsidRPr="00AA3668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sz w:val="24"/>
          <w:szCs w:val="24"/>
          <w:lang w:val="en-US"/>
        </w:rPr>
      </w:pPr>
      <w:r w:rsidRPr="00594AC2">
        <w:rPr>
          <w:rFonts w:cs="Arial"/>
          <w:b/>
          <w:sz w:val="24"/>
          <w:szCs w:val="24"/>
          <w:lang w:val="en-US"/>
        </w:rPr>
        <w:t>___________________________________________________</w:t>
      </w:r>
      <w:r w:rsidR="00AA3668">
        <w:rPr>
          <w:rFonts w:cs="Arial"/>
          <w:b/>
          <w:sz w:val="24"/>
          <w:szCs w:val="24"/>
          <w:lang w:val="en-US"/>
        </w:rPr>
        <w:t>______________</w:t>
      </w:r>
      <w:r w:rsidR="00AA3668" w:rsidRPr="00AA3668">
        <w:rPr>
          <w:rFonts w:cs="Arial"/>
          <w:sz w:val="24"/>
          <w:szCs w:val="24"/>
          <w:lang w:val="en-US"/>
        </w:rPr>
        <w:t>_____</w:t>
      </w:r>
      <w:r w:rsidR="001431AF">
        <w:rPr>
          <w:rFonts w:cs="Arial"/>
          <w:sz w:val="24"/>
          <w:szCs w:val="24"/>
          <w:lang w:val="en-US"/>
        </w:rPr>
        <w:t xml:space="preserve">   </w:t>
      </w:r>
      <w:r w:rsidR="00AA3668" w:rsidRPr="00AA3668">
        <w:rPr>
          <w:rFonts w:cs="Arial"/>
          <w:sz w:val="24"/>
          <w:szCs w:val="24"/>
          <w:lang w:val="en-US"/>
        </w:rPr>
        <w:t>(1 mark)</w:t>
      </w:r>
    </w:p>
    <w:p w:rsidR="009B768A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sz w:val="24"/>
          <w:szCs w:val="24"/>
          <w:lang w:val="en-US"/>
        </w:rPr>
      </w:pPr>
    </w:p>
    <w:p w:rsidR="00C903F5" w:rsidRPr="00594AC2" w:rsidRDefault="00C903F5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sz w:val="24"/>
          <w:szCs w:val="24"/>
          <w:lang w:val="en-US"/>
        </w:rPr>
      </w:pPr>
    </w:p>
    <w:p w:rsidR="009B768A" w:rsidRPr="00594AC2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sz w:val="24"/>
          <w:szCs w:val="24"/>
          <w:lang w:val="en-US"/>
        </w:rPr>
      </w:pPr>
      <w:r w:rsidRPr="00594AC2">
        <w:rPr>
          <w:rFonts w:cs="Arial"/>
          <w:b/>
          <w:sz w:val="24"/>
          <w:szCs w:val="24"/>
          <w:lang w:val="en-US"/>
        </w:rPr>
        <w:t xml:space="preserve">Independent </w:t>
      </w:r>
      <w:proofErr w:type="gramStart"/>
      <w:r w:rsidRPr="00594AC2">
        <w:rPr>
          <w:rFonts w:cs="Arial"/>
          <w:b/>
          <w:sz w:val="24"/>
          <w:szCs w:val="24"/>
          <w:lang w:val="en-US"/>
        </w:rPr>
        <w:t>Variable :</w:t>
      </w:r>
      <w:proofErr w:type="gramEnd"/>
      <w:r w:rsidRPr="00594AC2">
        <w:rPr>
          <w:rFonts w:cs="Arial"/>
          <w:sz w:val="24"/>
          <w:szCs w:val="24"/>
          <w:lang w:val="en-US"/>
        </w:rPr>
        <w:t xml:space="preserve"> ___________________</w:t>
      </w:r>
      <w:r w:rsidR="001431AF">
        <w:rPr>
          <w:rFonts w:cs="Arial"/>
          <w:sz w:val="24"/>
          <w:szCs w:val="24"/>
          <w:lang w:val="en-US"/>
        </w:rPr>
        <w:t>_______________________________   (1 mark)</w:t>
      </w:r>
    </w:p>
    <w:p w:rsidR="009B768A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sz w:val="24"/>
          <w:szCs w:val="24"/>
          <w:lang w:val="en-US"/>
        </w:rPr>
      </w:pPr>
    </w:p>
    <w:p w:rsidR="00C903F5" w:rsidRPr="00594AC2" w:rsidRDefault="00C903F5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sz w:val="24"/>
          <w:szCs w:val="24"/>
          <w:lang w:val="en-US"/>
        </w:rPr>
      </w:pPr>
    </w:p>
    <w:p w:rsidR="009B768A" w:rsidRPr="00594AC2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b/>
          <w:sz w:val="24"/>
          <w:szCs w:val="24"/>
          <w:lang w:val="en-US"/>
        </w:rPr>
      </w:pPr>
      <w:r w:rsidRPr="00594AC2">
        <w:rPr>
          <w:rFonts w:cs="Arial"/>
          <w:b/>
          <w:sz w:val="24"/>
          <w:szCs w:val="24"/>
          <w:lang w:val="en-US"/>
        </w:rPr>
        <w:t xml:space="preserve">Dependent </w:t>
      </w:r>
      <w:proofErr w:type="gramStart"/>
      <w:r w:rsidRPr="00594AC2">
        <w:rPr>
          <w:rFonts w:cs="Arial"/>
          <w:b/>
          <w:sz w:val="24"/>
          <w:szCs w:val="24"/>
          <w:lang w:val="en-US"/>
        </w:rPr>
        <w:t>Variable :</w:t>
      </w:r>
      <w:proofErr w:type="gramEnd"/>
      <w:r w:rsidRPr="00594AC2">
        <w:rPr>
          <w:rFonts w:cs="Arial"/>
          <w:b/>
          <w:sz w:val="24"/>
          <w:szCs w:val="24"/>
          <w:lang w:val="en-US"/>
        </w:rPr>
        <w:t xml:space="preserve"> __________________________________________</w:t>
      </w:r>
      <w:r w:rsidR="001431AF">
        <w:rPr>
          <w:rFonts w:cs="Arial"/>
          <w:b/>
          <w:sz w:val="24"/>
          <w:szCs w:val="24"/>
          <w:lang w:val="en-US"/>
        </w:rPr>
        <w:t>__________</w:t>
      </w:r>
      <w:r w:rsidR="001431AF" w:rsidRPr="001431AF">
        <w:rPr>
          <w:rFonts w:cs="Arial"/>
          <w:sz w:val="24"/>
          <w:szCs w:val="24"/>
          <w:lang w:val="en-US"/>
        </w:rPr>
        <w:t xml:space="preserve"> </w:t>
      </w:r>
      <w:r w:rsidR="001431AF">
        <w:rPr>
          <w:rFonts w:cs="Arial"/>
          <w:sz w:val="24"/>
          <w:szCs w:val="24"/>
          <w:lang w:val="en-US"/>
        </w:rPr>
        <w:t xml:space="preserve"> </w:t>
      </w:r>
      <w:r w:rsidR="001431AF" w:rsidRPr="001431AF">
        <w:rPr>
          <w:rFonts w:cs="Arial"/>
          <w:sz w:val="24"/>
          <w:szCs w:val="24"/>
          <w:lang w:val="en-US"/>
        </w:rPr>
        <w:t>(1 mark)</w:t>
      </w:r>
    </w:p>
    <w:p w:rsidR="009B768A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sz w:val="24"/>
          <w:szCs w:val="24"/>
          <w:lang w:val="en-US"/>
        </w:rPr>
      </w:pPr>
    </w:p>
    <w:p w:rsidR="00C903F5" w:rsidRPr="00594AC2" w:rsidRDefault="00C903F5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sz w:val="24"/>
          <w:szCs w:val="24"/>
          <w:lang w:val="en-US"/>
        </w:rPr>
      </w:pPr>
    </w:p>
    <w:p w:rsidR="009B768A" w:rsidRPr="00594AC2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b/>
          <w:sz w:val="24"/>
          <w:szCs w:val="24"/>
          <w:lang w:val="en-US"/>
        </w:rPr>
      </w:pPr>
      <w:r w:rsidRPr="00594AC2">
        <w:rPr>
          <w:rFonts w:cs="Arial"/>
          <w:b/>
          <w:sz w:val="24"/>
          <w:szCs w:val="24"/>
          <w:lang w:val="en-US"/>
        </w:rPr>
        <w:t xml:space="preserve">Controlled </w:t>
      </w:r>
      <w:proofErr w:type="gramStart"/>
      <w:r w:rsidRPr="00594AC2">
        <w:rPr>
          <w:rFonts w:cs="Arial"/>
          <w:b/>
          <w:sz w:val="24"/>
          <w:szCs w:val="24"/>
          <w:lang w:val="en-US"/>
        </w:rPr>
        <w:t>Variables :</w:t>
      </w:r>
      <w:proofErr w:type="gramEnd"/>
      <w:r w:rsidRPr="00594AC2">
        <w:rPr>
          <w:rFonts w:cs="Arial"/>
          <w:b/>
          <w:sz w:val="24"/>
          <w:szCs w:val="24"/>
          <w:lang w:val="en-US"/>
        </w:rPr>
        <w:t xml:space="preserve"> ___________________________________</w:t>
      </w:r>
      <w:r w:rsidR="00594AC2">
        <w:rPr>
          <w:rFonts w:cs="Arial"/>
          <w:b/>
          <w:sz w:val="24"/>
          <w:szCs w:val="24"/>
          <w:lang w:val="en-US"/>
        </w:rPr>
        <w:t>________________________</w:t>
      </w:r>
    </w:p>
    <w:p w:rsidR="009B768A" w:rsidRPr="00594AC2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b/>
          <w:sz w:val="24"/>
          <w:szCs w:val="24"/>
          <w:lang w:val="en-US"/>
        </w:rPr>
      </w:pPr>
    </w:p>
    <w:p w:rsidR="009B768A" w:rsidRPr="00594AC2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b/>
          <w:sz w:val="24"/>
          <w:szCs w:val="24"/>
          <w:lang w:val="en-US"/>
        </w:rPr>
      </w:pPr>
      <w:r w:rsidRPr="00594AC2">
        <w:rPr>
          <w:rFonts w:cs="Arial"/>
          <w:b/>
          <w:sz w:val="24"/>
          <w:szCs w:val="24"/>
          <w:lang w:val="en-US"/>
        </w:rPr>
        <w:t>______________________________________________________________________________</w:t>
      </w:r>
    </w:p>
    <w:p w:rsidR="009B768A" w:rsidRPr="00594AC2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sz w:val="24"/>
          <w:szCs w:val="24"/>
          <w:lang w:val="en-US"/>
        </w:rPr>
      </w:pPr>
    </w:p>
    <w:p w:rsidR="009B768A" w:rsidRPr="00594AC2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sz w:val="24"/>
          <w:szCs w:val="24"/>
          <w:lang w:val="en-US"/>
        </w:rPr>
      </w:pPr>
      <w:r w:rsidRPr="00594AC2">
        <w:rPr>
          <w:rFonts w:cs="Arial"/>
          <w:sz w:val="24"/>
          <w:szCs w:val="24"/>
          <w:lang w:val="en-US"/>
        </w:rPr>
        <w:t>______________________________________________</w:t>
      </w:r>
      <w:r w:rsidR="001431AF">
        <w:rPr>
          <w:rFonts w:cs="Arial"/>
          <w:sz w:val="24"/>
          <w:szCs w:val="24"/>
          <w:lang w:val="en-US"/>
        </w:rPr>
        <w:t>_______________________</w:t>
      </w:r>
      <w:proofErr w:type="gramStart"/>
      <w:r w:rsidR="001431AF">
        <w:rPr>
          <w:rFonts w:cs="Arial"/>
          <w:sz w:val="24"/>
          <w:szCs w:val="24"/>
          <w:lang w:val="en-US"/>
        </w:rPr>
        <w:t>_  (</w:t>
      </w:r>
      <w:proofErr w:type="gramEnd"/>
      <w:r w:rsidR="001431AF">
        <w:rPr>
          <w:rFonts w:cs="Arial"/>
          <w:sz w:val="24"/>
          <w:szCs w:val="24"/>
          <w:lang w:val="en-US"/>
        </w:rPr>
        <w:t>1 mark)</w:t>
      </w:r>
    </w:p>
    <w:p w:rsidR="009B768A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b/>
          <w:sz w:val="24"/>
          <w:szCs w:val="24"/>
          <w:lang w:val="en-US"/>
        </w:rPr>
      </w:pPr>
    </w:p>
    <w:p w:rsidR="00C903F5" w:rsidRPr="00594AC2" w:rsidRDefault="00C903F5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b/>
          <w:sz w:val="24"/>
          <w:szCs w:val="24"/>
          <w:lang w:val="en-US"/>
        </w:rPr>
      </w:pPr>
    </w:p>
    <w:p w:rsidR="009B768A" w:rsidRPr="00594AC2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sz w:val="24"/>
          <w:szCs w:val="24"/>
          <w:lang w:val="en-US"/>
        </w:rPr>
      </w:pPr>
      <w:proofErr w:type="gramStart"/>
      <w:r w:rsidRPr="00594AC2">
        <w:rPr>
          <w:rFonts w:cs="Arial"/>
          <w:b/>
          <w:sz w:val="24"/>
          <w:szCs w:val="24"/>
          <w:lang w:val="en-US"/>
        </w:rPr>
        <w:t>Equipment :</w:t>
      </w:r>
      <w:proofErr w:type="gramEnd"/>
      <w:r w:rsidR="00594AC2">
        <w:rPr>
          <w:rFonts w:cs="Arial"/>
          <w:sz w:val="24"/>
          <w:szCs w:val="24"/>
          <w:lang w:val="en-US"/>
        </w:rPr>
        <w:t xml:space="preserve"> _____________________</w:t>
      </w:r>
      <w:r w:rsidRPr="00594AC2">
        <w:rPr>
          <w:rFonts w:cs="Arial"/>
          <w:sz w:val="24"/>
          <w:szCs w:val="24"/>
          <w:lang w:val="en-US"/>
        </w:rPr>
        <w:t>______________________________________________</w:t>
      </w:r>
    </w:p>
    <w:p w:rsidR="009B768A" w:rsidRPr="00594AC2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sz w:val="24"/>
          <w:szCs w:val="24"/>
          <w:lang w:val="en-US"/>
        </w:rPr>
      </w:pPr>
    </w:p>
    <w:p w:rsidR="009B768A" w:rsidRPr="00594AC2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sz w:val="24"/>
          <w:szCs w:val="24"/>
          <w:lang w:val="en-US"/>
        </w:rPr>
      </w:pPr>
      <w:r w:rsidRPr="00594AC2">
        <w:rPr>
          <w:rFonts w:cs="Arial"/>
          <w:sz w:val="24"/>
          <w:szCs w:val="24"/>
          <w:lang w:val="en-US"/>
        </w:rPr>
        <w:t>______________________________________________________________________________</w:t>
      </w:r>
    </w:p>
    <w:p w:rsidR="009B768A" w:rsidRPr="00594AC2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sz w:val="24"/>
          <w:szCs w:val="24"/>
          <w:lang w:val="en-US"/>
        </w:rPr>
      </w:pPr>
    </w:p>
    <w:p w:rsidR="009B768A" w:rsidRPr="00594AC2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sz w:val="24"/>
          <w:szCs w:val="24"/>
          <w:lang w:val="en-US"/>
        </w:rPr>
      </w:pPr>
      <w:r w:rsidRPr="00594AC2">
        <w:rPr>
          <w:rFonts w:cs="Arial"/>
          <w:sz w:val="24"/>
          <w:szCs w:val="24"/>
          <w:lang w:val="en-US"/>
        </w:rPr>
        <w:t>______________________________________________________________________________</w:t>
      </w:r>
    </w:p>
    <w:p w:rsidR="009B768A" w:rsidRPr="00594AC2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sz w:val="24"/>
          <w:szCs w:val="24"/>
          <w:lang w:val="en-US"/>
        </w:rPr>
      </w:pPr>
    </w:p>
    <w:p w:rsidR="009B768A" w:rsidRPr="00594AC2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sz w:val="24"/>
          <w:szCs w:val="24"/>
          <w:lang w:val="en-US"/>
        </w:rPr>
      </w:pPr>
      <w:r w:rsidRPr="00594AC2">
        <w:rPr>
          <w:rFonts w:cs="Arial"/>
          <w:sz w:val="24"/>
          <w:szCs w:val="24"/>
          <w:lang w:val="en-US"/>
        </w:rPr>
        <w:t>______________________________________________</w:t>
      </w:r>
      <w:r w:rsidR="001431AF">
        <w:rPr>
          <w:rFonts w:cs="Arial"/>
          <w:sz w:val="24"/>
          <w:szCs w:val="24"/>
          <w:lang w:val="en-US"/>
        </w:rPr>
        <w:t>_______________________</w:t>
      </w:r>
      <w:proofErr w:type="gramStart"/>
      <w:r w:rsidR="001431AF">
        <w:rPr>
          <w:rFonts w:cs="Arial"/>
          <w:sz w:val="24"/>
          <w:szCs w:val="24"/>
          <w:lang w:val="en-US"/>
        </w:rPr>
        <w:t>_  (</w:t>
      </w:r>
      <w:proofErr w:type="gramEnd"/>
      <w:r w:rsidR="001431AF">
        <w:rPr>
          <w:rFonts w:cs="Arial"/>
          <w:sz w:val="24"/>
          <w:szCs w:val="24"/>
          <w:lang w:val="en-US"/>
        </w:rPr>
        <w:t>1 mark)</w:t>
      </w:r>
    </w:p>
    <w:p w:rsidR="009B768A" w:rsidRPr="00594AC2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sz w:val="24"/>
          <w:szCs w:val="24"/>
          <w:lang w:val="en-US"/>
        </w:rPr>
      </w:pPr>
    </w:p>
    <w:p w:rsidR="00C903F5" w:rsidRDefault="00C903F5">
      <w:pPr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>
        <w:rPr>
          <w:rFonts w:cs="Arial"/>
          <w:b/>
          <w:sz w:val="24"/>
          <w:szCs w:val="24"/>
          <w:lang w:val="en-US"/>
        </w:rPr>
        <w:br w:type="page"/>
      </w:r>
    </w:p>
    <w:p w:rsidR="009B768A" w:rsidRPr="00594AC2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b/>
          <w:sz w:val="24"/>
          <w:szCs w:val="24"/>
          <w:lang w:val="en-US"/>
        </w:rPr>
      </w:pPr>
      <w:proofErr w:type="gramStart"/>
      <w:r w:rsidRPr="00594AC2">
        <w:rPr>
          <w:rFonts w:cs="Arial"/>
          <w:b/>
          <w:sz w:val="24"/>
          <w:szCs w:val="24"/>
          <w:lang w:val="en-US"/>
        </w:rPr>
        <w:lastRenderedPageBreak/>
        <w:t>Diagram :</w:t>
      </w:r>
      <w:proofErr w:type="gramEnd"/>
      <w:r w:rsidR="001431AF">
        <w:rPr>
          <w:rFonts w:cs="Arial"/>
          <w:b/>
          <w:sz w:val="24"/>
          <w:szCs w:val="24"/>
          <w:lang w:val="en-US"/>
        </w:rPr>
        <w:tab/>
      </w:r>
      <w:r w:rsidR="001431AF">
        <w:rPr>
          <w:rFonts w:cs="Arial"/>
          <w:b/>
          <w:sz w:val="24"/>
          <w:szCs w:val="24"/>
          <w:lang w:val="en-US"/>
        </w:rPr>
        <w:tab/>
      </w:r>
      <w:r w:rsidR="001431AF">
        <w:rPr>
          <w:rFonts w:cs="Arial"/>
          <w:b/>
          <w:sz w:val="24"/>
          <w:szCs w:val="24"/>
          <w:lang w:val="en-US"/>
        </w:rPr>
        <w:tab/>
      </w:r>
      <w:r w:rsidR="001431AF">
        <w:rPr>
          <w:rFonts w:cs="Arial"/>
          <w:b/>
          <w:sz w:val="24"/>
          <w:szCs w:val="24"/>
          <w:lang w:val="en-US"/>
        </w:rPr>
        <w:tab/>
      </w:r>
      <w:r w:rsidR="001431AF">
        <w:rPr>
          <w:rFonts w:cs="Arial"/>
          <w:b/>
          <w:sz w:val="24"/>
          <w:szCs w:val="24"/>
          <w:lang w:val="en-US"/>
        </w:rPr>
        <w:tab/>
      </w:r>
      <w:r w:rsidR="001431AF">
        <w:rPr>
          <w:rFonts w:cs="Arial"/>
          <w:b/>
          <w:sz w:val="24"/>
          <w:szCs w:val="24"/>
          <w:lang w:val="en-US"/>
        </w:rPr>
        <w:tab/>
      </w:r>
      <w:r w:rsidR="001431AF">
        <w:rPr>
          <w:rFonts w:cs="Arial"/>
          <w:b/>
          <w:sz w:val="24"/>
          <w:szCs w:val="24"/>
          <w:lang w:val="en-US"/>
        </w:rPr>
        <w:tab/>
      </w:r>
      <w:r w:rsidR="001431AF">
        <w:rPr>
          <w:rFonts w:cs="Arial"/>
          <w:b/>
          <w:sz w:val="24"/>
          <w:szCs w:val="24"/>
          <w:lang w:val="en-US"/>
        </w:rPr>
        <w:tab/>
      </w:r>
      <w:r w:rsidR="001431AF">
        <w:rPr>
          <w:rFonts w:cs="Arial"/>
          <w:b/>
          <w:sz w:val="24"/>
          <w:szCs w:val="24"/>
          <w:lang w:val="en-US"/>
        </w:rPr>
        <w:tab/>
      </w:r>
      <w:r w:rsidR="001431AF">
        <w:rPr>
          <w:rFonts w:cs="Arial"/>
          <w:b/>
          <w:sz w:val="24"/>
          <w:szCs w:val="24"/>
          <w:lang w:val="en-US"/>
        </w:rPr>
        <w:tab/>
      </w:r>
      <w:r w:rsidR="001431AF">
        <w:rPr>
          <w:rFonts w:cs="Arial"/>
          <w:b/>
          <w:sz w:val="24"/>
          <w:szCs w:val="24"/>
          <w:lang w:val="en-US"/>
        </w:rPr>
        <w:tab/>
      </w:r>
      <w:r w:rsidR="001431AF">
        <w:rPr>
          <w:rFonts w:cs="Arial"/>
          <w:b/>
          <w:sz w:val="24"/>
          <w:szCs w:val="24"/>
          <w:lang w:val="en-US"/>
        </w:rPr>
        <w:tab/>
      </w:r>
      <w:r w:rsidR="001431AF" w:rsidRPr="001431AF">
        <w:rPr>
          <w:rFonts w:cs="Arial"/>
          <w:sz w:val="24"/>
          <w:szCs w:val="24"/>
          <w:lang w:val="en-US"/>
        </w:rPr>
        <w:t xml:space="preserve"> </w:t>
      </w:r>
      <w:r w:rsidR="001431AF">
        <w:rPr>
          <w:rFonts w:cs="Arial"/>
          <w:sz w:val="24"/>
          <w:szCs w:val="24"/>
          <w:lang w:val="en-US"/>
        </w:rPr>
        <w:t xml:space="preserve"> </w:t>
      </w:r>
      <w:r w:rsidR="001431AF" w:rsidRPr="001431AF">
        <w:rPr>
          <w:rFonts w:cs="Arial"/>
          <w:sz w:val="24"/>
          <w:szCs w:val="24"/>
          <w:lang w:val="en-US"/>
        </w:rPr>
        <w:t>(1 mark)</w:t>
      </w:r>
    </w:p>
    <w:p w:rsidR="009B768A" w:rsidRDefault="009B768A">
      <w:pPr>
        <w:rPr>
          <w:rFonts w:ascii="Arial" w:hAnsi="Arial" w:cs="Arial"/>
          <w:sz w:val="24"/>
          <w:szCs w:val="24"/>
        </w:rPr>
      </w:pPr>
    </w:p>
    <w:p w:rsidR="00C903F5" w:rsidRDefault="00C903F5">
      <w:pPr>
        <w:rPr>
          <w:rFonts w:ascii="Arial" w:hAnsi="Arial" w:cs="Arial"/>
          <w:sz w:val="24"/>
          <w:szCs w:val="24"/>
        </w:rPr>
      </w:pPr>
    </w:p>
    <w:p w:rsidR="00C903F5" w:rsidRDefault="00C903F5">
      <w:pPr>
        <w:rPr>
          <w:rFonts w:ascii="Arial" w:hAnsi="Arial" w:cs="Arial"/>
          <w:sz w:val="24"/>
          <w:szCs w:val="24"/>
        </w:rPr>
      </w:pPr>
    </w:p>
    <w:p w:rsidR="00C903F5" w:rsidRDefault="00C903F5">
      <w:pPr>
        <w:rPr>
          <w:rFonts w:ascii="Arial" w:hAnsi="Arial" w:cs="Arial"/>
          <w:sz w:val="24"/>
          <w:szCs w:val="24"/>
        </w:rPr>
      </w:pPr>
    </w:p>
    <w:p w:rsidR="00C903F5" w:rsidRDefault="00C903F5">
      <w:pPr>
        <w:rPr>
          <w:rFonts w:ascii="Arial" w:hAnsi="Arial" w:cs="Arial"/>
          <w:sz w:val="24"/>
          <w:szCs w:val="24"/>
        </w:rPr>
      </w:pPr>
    </w:p>
    <w:p w:rsidR="00C903F5" w:rsidRDefault="00C903F5">
      <w:pPr>
        <w:rPr>
          <w:rFonts w:ascii="Arial" w:hAnsi="Arial" w:cs="Arial"/>
          <w:sz w:val="24"/>
          <w:szCs w:val="24"/>
        </w:rPr>
      </w:pPr>
    </w:p>
    <w:p w:rsidR="00C903F5" w:rsidRDefault="00C903F5">
      <w:pPr>
        <w:rPr>
          <w:rFonts w:ascii="Arial" w:hAnsi="Arial" w:cs="Arial"/>
          <w:sz w:val="24"/>
          <w:szCs w:val="24"/>
        </w:rPr>
      </w:pPr>
    </w:p>
    <w:p w:rsidR="00C903F5" w:rsidRDefault="00C903F5">
      <w:pPr>
        <w:rPr>
          <w:rFonts w:ascii="Arial" w:hAnsi="Arial" w:cs="Arial"/>
          <w:sz w:val="24"/>
          <w:szCs w:val="24"/>
        </w:rPr>
      </w:pPr>
    </w:p>
    <w:p w:rsidR="00C903F5" w:rsidRDefault="00C903F5">
      <w:pPr>
        <w:rPr>
          <w:rFonts w:ascii="Arial" w:hAnsi="Arial" w:cs="Arial"/>
          <w:sz w:val="24"/>
          <w:szCs w:val="24"/>
        </w:rPr>
      </w:pPr>
    </w:p>
    <w:p w:rsidR="00C903F5" w:rsidRDefault="00C903F5">
      <w:pPr>
        <w:rPr>
          <w:rFonts w:ascii="Arial" w:hAnsi="Arial" w:cs="Arial"/>
          <w:sz w:val="24"/>
          <w:szCs w:val="24"/>
        </w:rPr>
      </w:pPr>
    </w:p>
    <w:p w:rsidR="00C903F5" w:rsidRDefault="00C903F5">
      <w:pPr>
        <w:rPr>
          <w:rFonts w:ascii="Arial" w:hAnsi="Arial" w:cs="Arial"/>
          <w:sz w:val="24"/>
          <w:szCs w:val="24"/>
        </w:rPr>
      </w:pPr>
    </w:p>
    <w:p w:rsidR="00C903F5" w:rsidRPr="00594AC2" w:rsidRDefault="00C903F5">
      <w:pPr>
        <w:rPr>
          <w:rFonts w:ascii="Arial" w:hAnsi="Arial" w:cs="Arial"/>
          <w:sz w:val="24"/>
          <w:szCs w:val="24"/>
        </w:rPr>
      </w:pP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proofErr w:type="gramStart"/>
      <w:r w:rsidRPr="00594AC2">
        <w:rPr>
          <w:rFonts w:ascii="Arial" w:eastAsia="Times New Roman" w:hAnsi="Arial" w:cs="Arial"/>
          <w:b/>
          <w:bCs/>
          <w:sz w:val="24"/>
          <w:szCs w:val="24"/>
          <w:lang w:val="en-US"/>
        </w:rPr>
        <w:t>Method :</w:t>
      </w:r>
      <w:proofErr w:type="gramEnd"/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594AC2">
        <w:rPr>
          <w:rFonts w:ascii="Arial" w:eastAsia="Times New Roman" w:hAnsi="Arial" w:cs="Arial"/>
          <w:bCs/>
          <w:sz w:val="24"/>
          <w:szCs w:val="24"/>
          <w:lang w:val="en-US"/>
        </w:rPr>
        <w:t>______________________________________________________________________________</w:t>
      </w: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594AC2">
        <w:rPr>
          <w:rFonts w:ascii="Arial" w:eastAsia="Times New Roman" w:hAnsi="Arial" w:cs="Arial"/>
          <w:bCs/>
          <w:sz w:val="24"/>
          <w:szCs w:val="24"/>
          <w:lang w:val="en-US"/>
        </w:rPr>
        <w:t>______________________________________________________________________________</w:t>
      </w: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594AC2">
        <w:rPr>
          <w:rFonts w:ascii="Arial" w:eastAsia="Times New Roman" w:hAnsi="Arial" w:cs="Arial"/>
          <w:bCs/>
          <w:sz w:val="24"/>
          <w:szCs w:val="24"/>
          <w:lang w:val="en-US"/>
        </w:rPr>
        <w:t>______________________________________________________________________________</w:t>
      </w: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594AC2">
        <w:rPr>
          <w:rFonts w:ascii="Arial" w:eastAsia="Times New Roman" w:hAnsi="Arial" w:cs="Arial"/>
          <w:bCs/>
          <w:sz w:val="24"/>
          <w:szCs w:val="24"/>
          <w:lang w:val="en-US"/>
        </w:rPr>
        <w:t>______________________________________________________________________________</w:t>
      </w: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594AC2">
        <w:rPr>
          <w:rFonts w:ascii="Arial" w:eastAsia="Times New Roman" w:hAnsi="Arial" w:cs="Arial"/>
          <w:bCs/>
          <w:sz w:val="24"/>
          <w:szCs w:val="24"/>
          <w:lang w:val="en-US"/>
        </w:rPr>
        <w:t>______________________________________________________________________________</w:t>
      </w: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594AC2">
        <w:rPr>
          <w:rFonts w:ascii="Arial" w:eastAsia="Times New Roman" w:hAnsi="Arial" w:cs="Arial"/>
          <w:bCs/>
          <w:sz w:val="24"/>
          <w:szCs w:val="24"/>
          <w:lang w:val="en-US"/>
        </w:rPr>
        <w:t>______________________________________________________________________________</w:t>
      </w: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594AC2">
        <w:rPr>
          <w:rFonts w:ascii="Arial" w:eastAsia="Times New Roman" w:hAnsi="Arial" w:cs="Arial"/>
          <w:bCs/>
          <w:sz w:val="24"/>
          <w:szCs w:val="24"/>
          <w:lang w:val="en-US"/>
        </w:rPr>
        <w:t>______________________________________________________________________________</w:t>
      </w: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594AC2">
        <w:rPr>
          <w:rFonts w:ascii="Arial" w:eastAsia="Times New Roman" w:hAnsi="Arial" w:cs="Arial"/>
          <w:bCs/>
          <w:sz w:val="24"/>
          <w:szCs w:val="24"/>
          <w:lang w:val="en-US"/>
        </w:rPr>
        <w:t>______________________________________________________________________________</w:t>
      </w: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594AC2">
        <w:rPr>
          <w:rFonts w:ascii="Arial" w:eastAsia="Times New Roman" w:hAnsi="Arial" w:cs="Arial"/>
          <w:bCs/>
          <w:sz w:val="24"/>
          <w:szCs w:val="24"/>
          <w:lang w:val="en-US"/>
        </w:rPr>
        <w:t>______________________________________________________________________________</w:t>
      </w: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594AC2">
        <w:rPr>
          <w:rFonts w:ascii="Arial" w:eastAsia="Times New Roman" w:hAnsi="Arial" w:cs="Arial"/>
          <w:bCs/>
          <w:sz w:val="24"/>
          <w:szCs w:val="24"/>
          <w:lang w:val="en-US"/>
        </w:rPr>
        <w:t>______________________________________________________________________________</w:t>
      </w: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594AC2">
        <w:rPr>
          <w:rFonts w:ascii="Arial" w:eastAsia="Times New Roman" w:hAnsi="Arial" w:cs="Arial"/>
          <w:bCs/>
          <w:sz w:val="24"/>
          <w:szCs w:val="24"/>
          <w:lang w:val="en-US"/>
        </w:rPr>
        <w:t>______________________________________________________________________________</w:t>
      </w: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594AC2">
        <w:rPr>
          <w:rFonts w:ascii="Arial" w:eastAsia="Times New Roman" w:hAnsi="Arial" w:cs="Arial"/>
          <w:bCs/>
          <w:sz w:val="24"/>
          <w:szCs w:val="24"/>
          <w:lang w:val="en-US"/>
        </w:rPr>
        <w:t>______________________________________________________________________________</w:t>
      </w: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594AC2">
        <w:rPr>
          <w:rFonts w:ascii="Arial" w:eastAsia="Times New Roman" w:hAnsi="Arial" w:cs="Arial"/>
          <w:bCs/>
          <w:sz w:val="24"/>
          <w:szCs w:val="24"/>
          <w:lang w:val="en-US"/>
        </w:rPr>
        <w:t>______________________________________________________________________________</w:t>
      </w: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594AC2">
        <w:rPr>
          <w:rFonts w:ascii="Arial" w:eastAsia="Times New Roman" w:hAnsi="Arial" w:cs="Arial"/>
          <w:bCs/>
          <w:sz w:val="24"/>
          <w:szCs w:val="24"/>
          <w:lang w:val="en-US"/>
        </w:rPr>
        <w:t>____________________________________________________________</w:t>
      </w:r>
      <w:r w:rsidR="001431AF">
        <w:rPr>
          <w:rFonts w:ascii="Arial" w:eastAsia="Times New Roman" w:hAnsi="Arial" w:cs="Arial"/>
          <w:bCs/>
          <w:sz w:val="24"/>
          <w:szCs w:val="24"/>
          <w:lang w:val="en-US"/>
        </w:rPr>
        <w:t>________</w:t>
      </w:r>
      <w:proofErr w:type="gramStart"/>
      <w:r w:rsidR="001431AF">
        <w:rPr>
          <w:rFonts w:ascii="Arial" w:eastAsia="Times New Roman" w:hAnsi="Arial" w:cs="Arial"/>
          <w:bCs/>
          <w:sz w:val="24"/>
          <w:szCs w:val="24"/>
          <w:lang w:val="en-US"/>
        </w:rPr>
        <w:t>_  (</w:t>
      </w:r>
      <w:proofErr w:type="gramEnd"/>
      <w:r w:rsidR="001431AF">
        <w:rPr>
          <w:rFonts w:ascii="Arial" w:eastAsia="Times New Roman" w:hAnsi="Arial" w:cs="Arial"/>
          <w:bCs/>
          <w:sz w:val="24"/>
          <w:szCs w:val="24"/>
          <w:lang w:val="en-US"/>
        </w:rPr>
        <w:t>2 marks)</w:t>
      </w: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proofErr w:type="gramStart"/>
      <w:r w:rsidRPr="00594AC2">
        <w:rPr>
          <w:rFonts w:ascii="Arial" w:eastAsia="Times New Roman" w:hAnsi="Arial" w:cs="Arial"/>
          <w:b/>
          <w:bCs/>
          <w:sz w:val="24"/>
          <w:szCs w:val="24"/>
          <w:lang w:val="en-US"/>
        </w:rPr>
        <w:t>Observations :</w:t>
      </w:r>
      <w:proofErr w:type="gramEnd"/>
    </w:p>
    <w:p w:rsidR="009B768A" w:rsidRPr="001431AF" w:rsidRDefault="001431AF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 w:rsidRPr="001431AF">
        <w:rPr>
          <w:rFonts w:ascii="Arial" w:eastAsia="Times New Roman" w:hAnsi="Arial" w:cs="Arial"/>
          <w:bCs/>
          <w:sz w:val="24"/>
          <w:szCs w:val="24"/>
          <w:lang w:val="en-US"/>
        </w:rPr>
        <w:t>(2 marks)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701"/>
        <w:gridCol w:w="1701"/>
        <w:gridCol w:w="1701"/>
        <w:gridCol w:w="1701"/>
        <w:gridCol w:w="1701"/>
      </w:tblGrid>
      <w:tr w:rsidR="009B768A" w:rsidRPr="00594AC2" w:rsidTr="0045650B"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9B768A" w:rsidRPr="00594AC2" w:rsidTr="0045650B"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9B768A" w:rsidRPr="00594AC2" w:rsidTr="0045650B"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9B768A" w:rsidRPr="00594AC2" w:rsidTr="0045650B"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9B768A" w:rsidRPr="00594AC2" w:rsidTr="0045650B"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9B768A" w:rsidRPr="00594AC2" w:rsidTr="0045650B"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9B768A" w:rsidRPr="00594AC2" w:rsidTr="0045650B"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9B768A" w:rsidRPr="00594AC2" w:rsidTr="0045650B"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9B768A" w:rsidRPr="00594AC2" w:rsidTr="0045650B"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9B768A" w:rsidRPr="00594AC2" w:rsidTr="0045650B"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</w:tbl>
    <w:p w:rsidR="00145430" w:rsidRPr="00594AC2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 w:rsidRPr="00594AC2"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Additional </w:t>
      </w:r>
      <w:proofErr w:type="gramStart"/>
      <w:r w:rsidRPr="00594AC2">
        <w:rPr>
          <w:rFonts w:ascii="Arial" w:eastAsia="Times New Roman" w:hAnsi="Arial" w:cs="Arial"/>
          <w:b/>
          <w:bCs/>
          <w:sz w:val="24"/>
          <w:szCs w:val="24"/>
          <w:lang w:val="en-US"/>
        </w:rPr>
        <w:t>Observations :</w:t>
      </w:r>
      <w:proofErr w:type="gramEnd"/>
    </w:p>
    <w:p w:rsidR="00145430" w:rsidRPr="00594AC2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145430" w:rsidRPr="00594AC2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594AC2">
        <w:rPr>
          <w:rFonts w:ascii="Arial" w:eastAsia="Times New Roman" w:hAnsi="Arial" w:cs="Arial"/>
          <w:bCs/>
          <w:sz w:val="24"/>
          <w:szCs w:val="24"/>
          <w:lang w:val="en-US"/>
        </w:rPr>
        <w:t>______________________________________________________________________________</w:t>
      </w:r>
    </w:p>
    <w:p w:rsidR="00594AC2" w:rsidRDefault="00594AC2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145430" w:rsidRPr="00594AC2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594AC2">
        <w:rPr>
          <w:rFonts w:ascii="Arial" w:eastAsia="Times New Roman" w:hAnsi="Arial" w:cs="Arial"/>
          <w:bCs/>
          <w:sz w:val="24"/>
          <w:szCs w:val="24"/>
          <w:lang w:val="en-US"/>
        </w:rPr>
        <w:t>______________________________________________________________________________</w:t>
      </w:r>
    </w:p>
    <w:p w:rsidR="00145430" w:rsidRPr="00594AC2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145430" w:rsidRPr="00594AC2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594AC2">
        <w:rPr>
          <w:rFonts w:ascii="Arial" w:eastAsia="Times New Roman" w:hAnsi="Arial" w:cs="Arial"/>
          <w:bCs/>
          <w:sz w:val="24"/>
          <w:szCs w:val="24"/>
          <w:lang w:val="en-US"/>
        </w:rPr>
        <w:t>______________________________________________________________________________</w:t>
      </w:r>
    </w:p>
    <w:p w:rsidR="00594AC2" w:rsidRDefault="00594AC2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145430" w:rsidRPr="00594AC2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594AC2">
        <w:rPr>
          <w:rFonts w:ascii="Arial" w:eastAsia="Times New Roman" w:hAnsi="Arial" w:cs="Arial"/>
          <w:bCs/>
          <w:sz w:val="24"/>
          <w:szCs w:val="24"/>
          <w:lang w:val="en-US"/>
        </w:rPr>
        <w:t>______________________________________________________________________________</w:t>
      </w:r>
    </w:p>
    <w:p w:rsidR="00145430" w:rsidRPr="00594AC2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145430" w:rsidRPr="00594AC2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594AC2">
        <w:rPr>
          <w:rFonts w:ascii="Arial" w:eastAsia="Times New Roman" w:hAnsi="Arial" w:cs="Arial"/>
          <w:bCs/>
          <w:sz w:val="24"/>
          <w:szCs w:val="24"/>
          <w:lang w:val="en-US"/>
        </w:rPr>
        <w:t>______________________________________________________________________________</w:t>
      </w:r>
    </w:p>
    <w:p w:rsidR="00145430" w:rsidRPr="00594AC2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145430" w:rsidRPr="00594AC2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594AC2">
        <w:rPr>
          <w:rFonts w:ascii="Arial" w:eastAsia="Times New Roman" w:hAnsi="Arial" w:cs="Arial"/>
          <w:bCs/>
          <w:sz w:val="24"/>
          <w:szCs w:val="24"/>
          <w:lang w:val="en-US"/>
        </w:rPr>
        <w:t>______________________________________________________________________________</w:t>
      </w:r>
    </w:p>
    <w:p w:rsidR="00145430" w:rsidRPr="00145430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</w:p>
    <w:p w:rsidR="00C903F5" w:rsidRDefault="00C903F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:rsidR="007C7F36" w:rsidRDefault="007C7F36" w:rsidP="007C7F36">
      <w:pPr>
        <w:spacing w:after="0" w:line="240" w:lineRule="auto"/>
        <w:jc w:val="center"/>
        <w:rPr>
          <w:rFonts w:ascii="Arial" w:hAnsi="Arial" w:cs="Arial"/>
          <w:b/>
          <w:color w:val="000000"/>
          <w:sz w:val="28"/>
          <w:szCs w:val="28"/>
        </w:rPr>
        <w:sectPr w:rsidR="007C7F36" w:rsidSect="00B405E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C7F36" w:rsidRDefault="007C7F36" w:rsidP="007C7F36">
      <w:pPr>
        <w:spacing w:after="0" w:line="24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noProof/>
          <w:lang w:eastAsia="en-AU"/>
        </w:rPr>
        <w:lastRenderedPageBreak/>
        <w:drawing>
          <wp:inline distT="0" distB="0" distL="0" distR="0" wp14:anchorId="17EDC39A" wp14:editId="1775B102">
            <wp:extent cx="863907" cy="863907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07" cy="86390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F36" w:rsidRDefault="00D1586D" w:rsidP="00D1586D">
      <w:pPr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 xml:space="preserve"> </w:t>
      </w:r>
      <w:r w:rsidR="007C7F36">
        <w:rPr>
          <w:rFonts w:ascii="Arial" w:hAnsi="Arial" w:cs="Arial"/>
          <w:b/>
          <w:color w:val="000000"/>
          <w:sz w:val="28"/>
          <w:szCs w:val="28"/>
        </w:rPr>
        <w:t>Pendulum Investigation Part 2</w:t>
      </w:r>
    </w:p>
    <w:p w:rsidR="007C7F36" w:rsidRDefault="00D1586D" w:rsidP="007C7F36">
      <w:pPr>
        <w:spacing w:after="0" w:line="240" w:lineRule="auto"/>
        <w:ind w:firstLine="720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   </w:t>
      </w:r>
      <w:r w:rsidR="007C7F36">
        <w:rPr>
          <w:rFonts w:ascii="Arial" w:hAnsi="Arial" w:cs="Arial"/>
          <w:b/>
          <w:color w:val="000000"/>
          <w:sz w:val="28"/>
          <w:szCs w:val="28"/>
        </w:rPr>
        <w:t>Year 11 Physics</w:t>
      </w:r>
    </w:p>
    <w:p w:rsidR="007C7F36" w:rsidRDefault="007C7F36" w:rsidP="007C7F36">
      <w:pPr>
        <w:spacing w:after="0" w:line="240" w:lineRule="auto"/>
        <w:jc w:val="center"/>
        <w:rPr>
          <w:rFonts w:ascii="Arial" w:hAnsi="Arial" w:cs="Arial"/>
          <w:b/>
          <w:color w:val="000000"/>
          <w:sz w:val="28"/>
          <w:szCs w:val="28"/>
        </w:rPr>
        <w:sectPr w:rsidR="007C7F36" w:rsidSect="007C7F36">
          <w:type w:val="continuous"/>
          <w:pgSz w:w="11906" w:h="16838"/>
          <w:pgMar w:top="720" w:right="720" w:bottom="720" w:left="720" w:header="708" w:footer="708" w:gutter="0"/>
          <w:cols w:num="2" w:space="710" w:equalWidth="0">
            <w:col w:w="2753" w:space="710"/>
            <w:col w:w="7003"/>
          </w:cols>
          <w:docGrid w:linePitch="360"/>
        </w:sectPr>
      </w:pPr>
    </w:p>
    <w:p w:rsidR="007C7F36" w:rsidRPr="007C7F36" w:rsidRDefault="007C7F36" w:rsidP="007C7F36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lastRenderedPageBreak/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proofErr w:type="gramStart"/>
      <w:r>
        <w:rPr>
          <w:rFonts w:ascii="Arial" w:hAnsi="Arial" w:cs="Arial"/>
          <w:b/>
          <w:color w:val="000000"/>
          <w:sz w:val="24"/>
          <w:szCs w:val="24"/>
        </w:rPr>
        <w:t>Name :</w:t>
      </w:r>
      <w:proofErr w:type="gramEnd"/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  <w:t>__________________________________</w:t>
      </w:r>
    </w:p>
    <w:p w:rsidR="007C7F36" w:rsidRDefault="007C7F36" w:rsidP="009F09EC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7C7F36" w:rsidRDefault="007C7F36" w:rsidP="009F09EC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7C7F36" w:rsidRDefault="007C7F36" w:rsidP="009F09EC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7C7F36" w:rsidRDefault="007C7F36" w:rsidP="009F09EC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6953F3" w:rsidRDefault="006953F3" w:rsidP="009F09E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C7F36">
        <w:rPr>
          <w:rFonts w:ascii="Arial" w:hAnsi="Arial" w:cs="Arial"/>
          <w:b/>
          <w:color w:val="000000"/>
          <w:sz w:val="24"/>
          <w:szCs w:val="24"/>
        </w:rPr>
        <w:t xml:space="preserve">Graph the period </w:t>
      </w:r>
      <w:proofErr w:type="spellStart"/>
      <w:r w:rsidRPr="007C7F36">
        <w:rPr>
          <w:rFonts w:ascii="Arial" w:hAnsi="Arial" w:cs="Arial"/>
          <w:b/>
          <w:color w:val="000000"/>
          <w:sz w:val="24"/>
          <w:szCs w:val="24"/>
        </w:rPr>
        <w:t>vs</w:t>
      </w:r>
      <w:proofErr w:type="spellEnd"/>
      <w:r w:rsidRPr="007C7F36">
        <w:rPr>
          <w:rFonts w:ascii="Arial" w:hAnsi="Arial" w:cs="Arial"/>
          <w:b/>
          <w:color w:val="000000"/>
          <w:sz w:val="24"/>
          <w:szCs w:val="24"/>
        </w:rPr>
        <w:t xml:space="preserve"> the length</w:t>
      </w:r>
      <w:r w:rsidRPr="001E6E35">
        <w:rPr>
          <w:rFonts w:ascii="Arial" w:hAnsi="Arial" w:cs="Arial"/>
          <w:color w:val="000000"/>
          <w:sz w:val="24"/>
          <w:szCs w:val="24"/>
        </w:rPr>
        <w:t xml:space="preserve">. </w:t>
      </w:r>
    </w:p>
    <w:p w:rsidR="006953F3" w:rsidRPr="001431AF" w:rsidRDefault="001431AF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1431AF">
        <w:rPr>
          <w:rFonts w:ascii="Arial" w:eastAsia="Times New Roman" w:hAnsi="Arial" w:cs="Arial"/>
          <w:bCs/>
          <w:sz w:val="24"/>
          <w:szCs w:val="24"/>
          <w:lang w:val="en-US"/>
        </w:rPr>
        <w:t>(2 marks)</w:t>
      </w:r>
    </w:p>
    <w:p w:rsidR="00145430" w:rsidRPr="009F09EC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 w:rsidRPr="009F09EC">
        <w:rPr>
          <w:rFonts w:ascii="Arial" w:eastAsia="Times New Roman" w:hAnsi="Arial" w:cs="Arial"/>
          <w:b/>
          <w:bCs/>
          <w:sz w:val="24"/>
          <w:szCs w:val="24"/>
          <w:lang w:val="en-US"/>
        </w:rPr>
        <w:t>Graph</w:t>
      </w:r>
    </w:p>
    <w:p w:rsidR="00145430" w:rsidRPr="00145430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145430" w:rsidRPr="00145430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446D6" wp14:editId="39EE408E">
                <wp:simplePos x="0" y="0"/>
                <wp:positionH relativeFrom="column">
                  <wp:posOffset>1371600</wp:posOffset>
                </wp:positionH>
                <wp:positionV relativeFrom="paragraph">
                  <wp:posOffset>8460105</wp:posOffset>
                </wp:positionV>
                <wp:extent cx="5257800" cy="0"/>
                <wp:effectExtent l="9525" t="11430" r="9525" b="7620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63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666.15pt" to="522pt,6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" strokeweight=".5pt">
                <v:stroke dashstyle="1 1" endcap="round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AU"/>
        </w:rPr>
        <mc:AlternateContent>
          <mc:Choice Requires="wpc">
            <w:drawing>
              <wp:inline distT="0" distB="0" distL="0" distR="0" wp14:anchorId="042F6600" wp14:editId="2968BC62">
                <wp:extent cx="5829300" cy="5943600"/>
                <wp:effectExtent l="0" t="0" r="0" b="0"/>
                <wp:docPr id="37" name="Canvas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Line 4"/>
                        <wps:cNvCnPr/>
                        <wps:spPr bwMode="auto">
                          <a:xfrm flipV="1">
                            <a:off x="891734" y="103006"/>
                            <a:ext cx="0" cy="51596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5"/>
                        <wps:cNvCnPr/>
                        <wps:spPr bwMode="auto">
                          <a:xfrm>
                            <a:off x="891734" y="5262688"/>
                            <a:ext cx="474765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6"/>
                        <wps:cNvCnPr/>
                        <wps:spPr bwMode="auto">
                          <a:xfrm flipV="1">
                            <a:off x="1201364" y="103006"/>
                            <a:ext cx="0" cy="5159682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/>
                        <wps:spPr bwMode="auto">
                          <a:xfrm flipV="1">
                            <a:off x="151099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8"/>
                        <wps:cNvCnPr/>
                        <wps:spPr bwMode="auto">
                          <a:xfrm flipV="1">
                            <a:off x="182062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"/>
                        <wps:cNvCnPr/>
                        <wps:spPr bwMode="auto">
                          <a:xfrm flipV="1">
                            <a:off x="213025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0"/>
                        <wps:cNvCnPr/>
                        <wps:spPr bwMode="auto">
                          <a:xfrm flipV="1">
                            <a:off x="243988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1"/>
                        <wps:cNvCnPr/>
                        <wps:spPr bwMode="auto">
                          <a:xfrm flipV="1">
                            <a:off x="274951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2"/>
                        <wps:cNvCnPr/>
                        <wps:spPr bwMode="auto">
                          <a:xfrm flipV="1">
                            <a:off x="305914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3"/>
                        <wps:cNvCnPr/>
                        <wps:spPr bwMode="auto">
                          <a:xfrm flipV="1">
                            <a:off x="336877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4"/>
                        <wps:cNvCnPr/>
                        <wps:spPr bwMode="auto">
                          <a:xfrm flipV="1">
                            <a:off x="367840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5"/>
                        <wps:cNvCnPr/>
                        <wps:spPr bwMode="auto">
                          <a:xfrm flipV="1">
                            <a:off x="398803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6"/>
                        <wps:cNvCnPr/>
                        <wps:spPr bwMode="auto">
                          <a:xfrm flipV="1">
                            <a:off x="429766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7"/>
                        <wps:cNvCnPr/>
                        <wps:spPr bwMode="auto">
                          <a:xfrm flipV="1">
                            <a:off x="460729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8"/>
                        <wps:cNvCnPr/>
                        <wps:spPr bwMode="auto">
                          <a:xfrm flipV="1">
                            <a:off x="491692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9"/>
                        <wps:cNvCnPr/>
                        <wps:spPr bwMode="auto">
                          <a:xfrm flipV="1">
                            <a:off x="522655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0"/>
                        <wps:cNvCnPr/>
                        <wps:spPr bwMode="auto">
                          <a:xfrm flipV="1">
                            <a:off x="553618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1"/>
                        <wps:cNvCnPr/>
                        <wps:spPr bwMode="auto">
                          <a:xfrm>
                            <a:off x="891734" y="4953669"/>
                            <a:ext cx="4644449" cy="669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2"/>
                        <wps:cNvCnPr/>
                        <wps:spPr bwMode="auto">
                          <a:xfrm>
                            <a:off x="891734" y="4643981"/>
                            <a:ext cx="4644449" cy="669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3"/>
                        <wps:cNvCnPr/>
                        <wps:spPr bwMode="auto">
                          <a:xfrm>
                            <a:off x="891734" y="4334293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4"/>
                        <wps:cNvCnPr/>
                        <wps:spPr bwMode="auto">
                          <a:xfrm>
                            <a:off x="891734" y="4024605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5"/>
                        <wps:cNvCnPr/>
                        <wps:spPr bwMode="auto">
                          <a:xfrm>
                            <a:off x="891734" y="3714917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6"/>
                        <wps:cNvCnPr/>
                        <wps:spPr bwMode="auto">
                          <a:xfrm>
                            <a:off x="891734" y="3405229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7"/>
                        <wps:cNvCnPr/>
                        <wps:spPr bwMode="auto">
                          <a:xfrm>
                            <a:off x="891734" y="3095541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8"/>
                        <wps:cNvCnPr/>
                        <wps:spPr bwMode="auto">
                          <a:xfrm>
                            <a:off x="891734" y="2786522"/>
                            <a:ext cx="4644449" cy="669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9"/>
                        <wps:cNvCnPr/>
                        <wps:spPr bwMode="auto">
                          <a:xfrm>
                            <a:off x="891734" y="2476834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0"/>
                        <wps:cNvCnPr/>
                        <wps:spPr bwMode="auto">
                          <a:xfrm>
                            <a:off x="891734" y="2167147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1"/>
                        <wps:cNvCnPr/>
                        <wps:spPr bwMode="auto">
                          <a:xfrm>
                            <a:off x="891734" y="1857459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2"/>
                        <wps:cNvCnPr/>
                        <wps:spPr bwMode="auto">
                          <a:xfrm>
                            <a:off x="891734" y="1547771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3"/>
                        <wps:cNvCnPr/>
                        <wps:spPr bwMode="auto">
                          <a:xfrm>
                            <a:off x="891734" y="1238083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4"/>
                        <wps:cNvCnPr/>
                        <wps:spPr bwMode="auto">
                          <a:xfrm>
                            <a:off x="891734" y="929064"/>
                            <a:ext cx="4644449" cy="669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5"/>
                        <wps:cNvCnPr/>
                        <wps:spPr bwMode="auto">
                          <a:xfrm>
                            <a:off x="891734" y="619376"/>
                            <a:ext cx="4644449" cy="669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6"/>
                        <wps:cNvCnPr/>
                        <wps:spPr bwMode="auto">
                          <a:xfrm>
                            <a:off x="891734" y="309688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8754"/>
                            <a:ext cx="571783" cy="3428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5430" w:rsidRPr="00BE6FB2" w:rsidRDefault="00145430" w:rsidP="0014543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5600468"/>
                            <a:ext cx="1714662" cy="3431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5430" w:rsidRPr="00556E6F" w:rsidRDefault="00145430" w:rsidP="00145430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7" o:spid="_x0000_s1026" editas="canvas" style="width:459pt;height:468pt;mso-position-horizontal-relative:char;mso-position-vertical-relative:line" coordsize="58293,5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293;height:59436;visibility:visible;mso-wrap-style:square">
                  <v:fill o:detectmouseclick="t"/>
                  <v:path o:connecttype="none"/>
                </v:shape>
                <v:line id="Line 4" o:spid="_x0000_s1028" style="position:absolute;flip:y;visibility:visible;mso-wrap-style:square" from="8917,1030" to="8917,52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qKy8AAAADaAAAADwAAAGRycy9kb3ducmV2LnhtbERPTWvCQBC9C/0PyxS8BN00gtToGlqt&#10;UJAeaj14HLJjEpqdDdlR03/fLRQ8Pt73qhhcq67Uh8azgadpCoq49LbhysDxazd5BhUE2WLrmQz8&#10;UIBi/TBaYW79jT/pepBKxRAOORqoRbpc61DW5DBMfUccubPvHUqEfaVtj7cY7lqdpelcO2w4NtTY&#10;0aam8vtwcXHG7oO3s1ny6nSSLOjtJPtUizHjx+FlCUpokLv43/1uDWTwdyX6Qa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CaisvAAAAA2gAAAA8AAAAAAAAAAAAAAAAA&#10;oQIAAGRycy9kb3ducmV2LnhtbFBLBQYAAAAABAAEAPkAAACOAwAAAAA=&#10;">
                  <v:stroke endarrow="block"/>
                </v:line>
                <v:line id="Line 5" o:spid="_x0000_s1029" style="position:absolute;visibility:visible;mso-wrap-style:square" from="8917,52626" to="56393,52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8K1MMAAADaAAAADwAAAGRycy9kb3ducmV2LnhtbESPQWsCMRSE7wX/Q3iCt5rVg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PCtTDAAAA2gAAAA8AAAAAAAAAAAAA&#10;AAAAoQIAAGRycy9kb3ducmV2LnhtbFBLBQYAAAAABAAEAPkAAACRAwAAAAA=&#10;">
                  <v:stroke endarrow="block"/>
                </v:line>
                <v:line id="Line 6" o:spid="_x0000_s1030" style="position:absolute;flip:y;visibility:visible;mso-wrap-style:square" from="12013,1030" to="12013,52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iKGr8AAADaAAAADwAAAGRycy9kb3ducmV2LnhtbERPTWvCQBC9F/oflin0VjeWGmt0E4oQ&#10;LJ5qtPchOyYh2dmQXU38911B6PHxvjfZZDpxpcE1lhXMZxEI4tLqhisFp2P+9gnCeWSNnWVScCMH&#10;Wfr8tMFE25EPdC18JUIIuwQV1N73iZSurMmgm9meOHBnOxj0AQ6V1AOOIdx08j2KYmmw4dBQY0/b&#10;msq2uJgwI9+f8kPx25oFL5e7nzbuVmOs1OvL9LUG4Wny/+KH+1sr+ID7leAHmf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7iKGr8AAADaAAAADwAAAAAAAAAAAAAAAACh&#10;AgAAZHJzL2Rvd25yZXYueG1sUEsFBgAAAAAEAAQA+QAAAI0DAAAAAA==&#10;">
                  <v:stroke dashstyle="1 1" endcap="round"/>
                </v:line>
                <v:line id="Line 7" o:spid="_x0000_s1031" style="position:absolute;flip:y;visibility:visible;mso-wrap-style:square" from="15109,983" to="15109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Qvgb4AAADaAAAADwAAAGRycy9kb3ducmV2LnhtbERPTYvCMBC9C/6HMII3TXfB6naNIkJR&#10;PGnV+9DMtqXNpDRZW/+9WVjw+Hjf6+1gGvGgzlWWFXzMIxDEudUVFwpu13S2AuE8ssbGMil4koPt&#10;ZjxaY6Jtzxd6ZL4QIYRdggpK79tESpeXZNDNbUscuB/bGfQBdoXUHfYh3DTyM4piabDi0FBiS/uS&#10;8jr7NWFGerqll+xemwUvl4dzHTdffazUdDLsvkF4Gvxb/O8+agUL+LsS/CA3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89C+BvgAAANoAAAAPAAAAAAAAAAAAAAAAAKEC&#10;AABkcnMvZG93bnJldi54bWxQSwUGAAAAAAQABAD5AAAAjAMAAAAA&#10;">
                  <v:stroke dashstyle="1 1" endcap="round"/>
                </v:line>
                <v:line id="Line 8" o:spid="_x0000_s1032" style="position:absolute;flip:y;visibility:visible;mso-wrap-style:square" from="18206,983" to="18206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ax9r8AAADaAAAADwAAAGRycy9kb3ducmV2LnhtbERPTWuDQBC9F/Iflgnk1qwpxDTGVUJB&#10;WnpqbHIf3ImK7qy4W7X/vlso9Ph432m+mF5MNLrWsoLdNgJBXFndcq3g+lk8PoNwHlljb5kUfJOD&#10;PFs9pJhoO/OFptLXIoSwS1BB4/2QSOmqhgy6rR2IA3e3o0Ef4FhLPeIcwk0vn6IolgZbDg0NDvTS&#10;UNWVXybMKN6vxaW8dWbPh8PrRxf3xzlWarNezicQnhb/L/5zv2kFMfxeCX6Q2Q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Cax9r8AAADaAAAADwAAAAAAAAAAAAAAAACh&#10;AgAAZHJzL2Rvd25yZXYueG1sUEsFBgAAAAAEAAQA+QAAAI0DAAAAAA==&#10;">
                  <v:stroke dashstyle="1 1" endcap="round"/>
                </v:line>
                <v:line id="Line 9" o:spid="_x0000_s1033" style="position:absolute;flip:y;visibility:visible;mso-wrap-style:square" from="21302,983" to="21302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oUbb4AAADaAAAADwAAAGRycy9kb3ducmV2LnhtbERPTWvCQBC9F/oflhF6qxuFJja6ShFC&#10;pSeN6X3IjklIdjZktyb++64geHy8781uMp240uAaywoW8wgEcWl1w5WC4py9r0A4j6yxs0wKbuRg&#10;t3192WCq7cgnuua+EiGEXYoKau/7VEpX1mTQzW1PHLiLHQz6AIdK6gHHEG46uYyiWBpsODTU2NO+&#10;prLN/0yYkf0U2Sn/bc0HJ8n3sY27zzFW6m02fa1BeJr8U/xwH7SCBO5Xgh/k9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jahRtvgAAANoAAAAPAAAAAAAAAAAAAAAAAKEC&#10;AABkcnMvZG93bnJldi54bWxQSwUGAAAAAAQABAD5AAAAjAMAAAAA&#10;">
                  <v:stroke dashstyle="1 1" endcap="round"/>
                </v:line>
                <v:line id="Line 10" o:spid="_x0000_s1034" style="position:absolute;flip:y;visibility:visible;mso-wrap-style:square" from="24398,983" to="24398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WAH74AAADaAAAADwAAAGRycy9kb3ducmV2LnhtbERPTWvCQBC9C/0PyxS86caCsU1dpRSC&#10;xVON9j5kxyQkOxuyWxP/fecg9Ph439v95Dp1oyE0ng2slgko4tLbhisDl3O+eAUVIrLFzjMZuFOA&#10;/e5ptsXM+pFPdCtipSSEQ4YG6hj7TOtQ1uQwLH1PLNzVDw6jwKHSdsBRwl2nX5Ik1Q4bloYae/qs&#10;qWyLXycz8uMlPxU/rVvzZnP4btPubUyNmT9PH++gIk3xX/xwf1kDslWuiB/07g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S9YAfvgAAANoAAAAPAAAAAAAAAAAAAAAAAKEC&#10;AABkcnMvZG93bnJldi54bWxQSwUGAAAAAAQABAD5AAAAjAMAAAAA&#10;">
                  <v:stroke dashstyle="1 1" endcap="round"/>
                </v:line>
                <v:line id="Line 11" o:spid="_x0000_s1035" style="position:absolute;flip:y;visibility:visible;mso-wrap-style:square" from="27495,983" to="27495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klhL4AAADaAAAADwAAAGRycy9kb3ducmV2LnhtbERPTYvCMBC9C/sfwgh701Rh61qNsghl&#10;xZNW9z40Y1vaTEqTtfXfG0Hw+Hjf6+1gGnGjzlWWFcymEQji3OqKCwWXczr5BuE8ssbGMim4k4Pt&#10;5mO0xkTbnk90y3whQgi7BBWU3reJlC4vyaCb2pY4cFfbGfQBdoXUHfYh3DRyHkWxNFhxaCixpV1J&#10;eZ39mzAjPVzSU/ZXmy9eLH6Pddws+1ipz/HwswLhafBv8cu91wqW8LwS/CA3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9uSWEvgAAANoAAAAPAAAAAAAAAAAAAAAAAKEC&#10;AABkcnMvZG93bnJldi54bWxQSwUGAAAAAAQABAD5AAAAjAMAAAAA&#10;">
                  <v:stroke dashstyle="1 1" endcap="round"/>
                </v:line>
                <v:line id="Line 12" o:spid="_x0000_s1036" style="position:absolute;flip:y;visibility:visible;mso-wrap-style:square" from="30591,983" to="30591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CwG8IAAADbAAAADwAAAGRycy9kb3ducmV2LnhtbESPQWvCQBCF70L/wzIFb7qxYGxTVymF&#10;YPFUo70P2TEJyc6G7NbEf985CL3NY9735s12P7lO3WgIjWcDq2UCirj0tuHKwOWcL15BhYhssfNM&#10;Bu4UYL97mm0xs37kE92KWCkJ4ZChgTrGPtM6lDU5DEvfE8vu6geHUeRQaTvgKOGu0y9JkmqHDcuF&#10;Gnv6rKlsi18nNfLjJT8VP61b82Zz+G7T7m1MjZk/Tx/voCJN8d/8oL+scNJefpEB9O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uCwG8IAAADbAAAADwAAAAAAAAAAAAAA&#10;AAChAgAAZHJzL2Rvd25yZXYueG1sUEsFBgAAAAAEAAQA+QAAAJADAAAAAA==&#10;">
                  <v:stroke dashstyle="1 1" endcap="round"/>
                </v:line>
                <v:line id="Line 13" o:spid="_x0000_s1037" style="position:absolute;flip:y;visibility:visible;mso-wrap-style:square" from="33687,983" to="33687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wVgMMAAADbAAAADwAAAGRycy9kb3ducmV2LnhtbESPQWuDQBCF74X8h2UKudXVQkxqs5FQ&#10;kJSeGmPugztV0Z0VdxPtv+8WCr3N8N735s0+X8wg7jS5zrKCJIpBENdWd9woqC7F0w6E88gaB8uk&#10;4Jsc5IfVwx4zbWc+0730jQgh7DJU0Ho/ZlK6uiWDLrIjcdC+7GTQh3VqpJ5wDuFmkM9xnEqDHYcL&#10;LY701lLdlzcTahQfVXEur73Z8HZ7+uzT4WVOlVo/LsdXEJ4W/2/+o9914BL4/SUMIA8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sFYDDAAAA2wAAAA8AAAAAAAAAAAAA&#10;AAAAoQIAAGRycy9kb3ducmV2LnhtbFBLBQYAAAAABAAEAPkAAACRAwAAAAA=&#10;">
                  <v:stroke dashstyle="1 1" endcap="round"/>
                </v:line>
                <v:line id="Line 14" o:spid="_x0000_s1038" style="position:absolute;flip:y;visibility:visible;mso-wrap-style:square" from="36784,983" to="36784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6L98MAAADbAAAADwAAAGRycy9kb3ducmV2LnhtbESPQWuDQBCF74X8h2UCudW1gZjUZhNC&#10;QFp6qsbcB3eqojsr7lbtv+8WCr3N8N735s3xvJheTDS61rKCpygGQVxZ3XKtoLxljwcQziNr7C2T&#10;gm9ycD6tHo6YajtzTlPhaxFC2KWooPF+SKV0VUMGXWQH4qB92tGgD+tYSz3iHMJNL7dxnEiDLYcL&#10;DQ50bajqii8TamTvZZYX987seL9//eiS/nlOlNqsl8sLCE+L/zf/0W86cFv4/SUMIE8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+i/fDAAAA2wAAAA8AAAAAAAAAAAAA&#10;AAAAoQIAAGRycy9kb3ducmV2LnhtbFBLBQYAAAAABAAEAPkAAACRAwAAAAA=&#10;">
                  <v:stroke dashstyle="1 1" endcap="round"/>
                </v:line>
                <v:line id="Line 15" o:spid="_x0000_s1039" style="position:absolute;flip:y;visibility:visible;mso-wrap-style:square" from="39880,983" to="39880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IubMMAAADbAAAADwAAAGRycy9kb3ducmV2LnhtbESPQWvCQBCF70L/wzKF3nRji7FGVymF&#10;UPFkor0P2TEJyc6G7Nak/94VBG8zvPe9ebPZjaYVV+pdbVnBfBaBIC6srrlUcD6l008QziNrbC2T&#10;gn9ysNu+TDaYaDtwRtfclyKEsEtQQeV9l0jpiooMupntiIN2sb1BH9a+lLrHIYSbVr5HUSwN1hwu&#10;VNjRd0VFk/+ZUCM9nNMs/23MgpfLn2MTt6shVurtdfxag/A0+qf5Qe914D7g/ksYQG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yLmzDAAAA2wAAAA8AAAAAAAAAAAAA&#10;AAAAoQIAAGRycy9kb3ducmV2LnhtbFBLBQYAAAAABAAEAPkAAACRAwAAAAA=&#10;">
                  <v:stroke dashstyle="1 1" endcap="round"/>
                </v:line>
                <v:line id="Line 16" o:spid="_x0000_s1040" style="position:absolute;flip:y;visibility:visible;mso-wrap-style:square" from="42976,983" to="42976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u2GMMAAADbAAAADwAAAGRycy9kb3ducmV2LnhtbESPQWvCQBCF70L/wzKF3nRjqbFGVymF&#10;UPFkor0P2TEJyc6G7Nak/94VBG8zvPe9ebPZjaYVV+pdbVnBfBaBIC6srrlUcD6l008QziNrbC2T&#10;gn9ysNu+TDaYaDtwRtfclyKEsEtQQeV9l0jpiooMupntiIN2sb1BH9a+lLrHIYSbVr5HUSwN1hwu&#10;VNjRd0VFk/+ZUCM9nNMs/23MgpfLn2MTt6shVurtdfxag/A0+qf5Qe914D7g/ksYQG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bthjDAAAA2wAAAA8AAAAAAAAAAAAA&#10;AAAAoQIAAGRycy9kb3ducmV2LnhtbFBLBQYAAAAABAAEAPkAAACRAwAAAAA=&#10;">
                  <v:stroke dashstyle="1 1" endcap="round"/>
                </v:line>
                <v:line id="Line 17" o:spid="_x0000_s1041" style="position:absolute;flip:y;visibility:visible;mso-wrap-style:square" from="46072,983" to="46072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cTg8IAAADbAAAADwAAAGRycy9kb3ducmV2LnhtbESPQYvCMBCF7wv7H8Is7G1NFaxajSJC&#10;2cWTVr0PzdiWNpPSRNv990YQvM3w3vfmzWozmEbcqXOVZQXjUQSCOLe64kLB+ZT+zEE4j6yxsUwK&#10;/snBZv35scJE256PdM98IUIIuwQVlN63iZQuL8mgG9mWOGhX2xn0Ye0KqTvsQ7hp5CSKYmmw4nCh&#10;xJZ2JeV1djOhRro/p8fsUpspz2a/hzpuFn2s1PfXsF2C8DT4t/lF/+nATeH5SxhA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cTg8IAAADbAAAADwAAAAAAAAAAAAAA&#10;AAChAgAAZHJzL2Rvd25yZXYueG1sUEsFBgAAAAAEAAQA+QAAAJADAAAAAA==&#10;">
                  <v:stroke dashstyle="1 1" endcap="round"/>
                </v:line>
                <v:line id="Line 18" o:spid="_x0000_s1042" style="position:absolute;flip:y;visibility:visible;mso-wrap-style:square" from="49169,983" to="49169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WN9MMAAADbAAAADwAAAGRycy9kb3ducmV2LnhtbESPQWuDQBCF74X8h2UCuTVrCjGNcZVQ&#10;kJaeGpvcB3eiojsr7lbtv+8WCr3N8N735k2aL6YXE42utaxgt41AEFdWt1wruH4Wj88gnEfW2Fsm&#10;Bd/kIM9WDykm2s58oan0tQgh7BJU0Hg/JFK6qiGDbmsH4qDd7WjQh3WspR5xDuGml09RFEuDLYcL&#10;DQ700lDVlV8m1Cjer8WlvHVmz4fD60cX98c5VmqzXs4nEJ4W/2/+o9904GL4/SUMIL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FjfTDAAAA2wAAAA8AAAAAAAAAAAAA&#10;AAAAoQIAAGRycy9kb3ducmV2LnhtbFBLBQYAAAAABAAEAPkAAACRAwAAAAA=&#10;">
                  <v:stroke dashstyle="1 1" endcap="round"/>
                </v:line>
                <v:line id="Line 19" o:spid="_x0000_s1043" style="position:absolute;flip:y;visibility:visible;mso-wrap-style:square" from="52265,983" to="52265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kob8MAAADbAAAADwAAAGRycy9kb3ducmV2LnhtbESPQWuDQBCF74H8h2UKuSVrC9HGZhNC&#10;QVJyqja5D+5URXdW3I3af58tFHqb4b3vzZv9cTadGGlwjWUFz5sIBHFpdcOVgutXtn4F4Tyyxs4y&#10;KfghB8fDcrHHVNuJcxoLX4kQwi5FBbX3fSqlK2sy6Da2Jw7atx0M+rAOldQDTiHcdPIlimJpsOFw&#10;ocae3msq2+JuQo3scs3y4taaLSfJ+bONu90UK7V6mk9vIDzN/t/8R3/owCXw+0sYQB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JKG/DAAAA2wAAAA8AAAAAAAAAAAAA&#10;AAAAoQIAAGRycy9kb3ducmV2LnhtbFBLBQYAAAAABAAEAPkAAACRAwAAAAA=&#10;">
                  <v:stroke dashstyle="1 1" endcap="round"/>
                </v:line>
                <v:line id="Line 20" o:spid="_x0000_s1044" style="position:absolute;flip:y;visibility:visible;mso-wrap-style:square" from="55361,983" to="55361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8HcIAAADbAAAADwAAAGRycy9kb3ducmV2LnhtbESPQWvCQBCF70L/wzIFb7qxYGxTVymF&#10;YPFUo70P2TEJyc6G7NbEf985CL3NY9735s12P7lO3WgIjWcDq2UCirj0tuHKwOWcL15BhYhssfNM&#10;Bu4UYL97mm0xs37kE92KWCkJ4ZChgTrGPtM6lDU5DEvfE8vu6geHUeRQaTvgKOGu0y9JkmqHDcuF&#10;Gnv6rKlsi18nNfLjJT8VP61b82Zz+G7T7m1MjZk/Tx/voCJN8d/8oL+scFJWfpEB9O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a8HcIAAADbAAAADwAAAAAAAAAAAAAA&#10;AAChAgAAZHJzL2Rvd25yZXYueG1sUEsFBgAAAAAEAAQA+QAAAJADAAAAAA==&#10;">
                  <v:stroke dashstyle="1 1" endcap="round"/>
                </v:line>
                <v:line id="Line 21" o:spid="_x0000_s1045" style="position:absolute;visibility:visible;mso-wrap-style:square" from="8917,49536" to="55361,49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7+RcEAAADbAAAADwAAAGRycy9kb3ducmV2LnhtbERPzWoCMRC+C75DmEIvUrMWKroaRRRh&#10;D15cfYDpZtxdmkyWJLrbPr0pFHqbj+931tvBGvEgH1rHCmbTDARx5XTLtYLr5fi2ABEiskbjmBR8&#10;U4DtZjxaY65dz2d6lLEWKYRDjgqaGLtcylA1ZDFMXUecuJvzFmOCvpbaY5/CrZHvWTaXFltODQ12&#10;tG+o+irvVsHhw+znZbH4Mf2EP3V3Whb+HJV6fRl2KxCRhvgv/nMXOs1fwu8v6QC5e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Pv5FwQAAANsAAAAPAAAAAAAAAAAAAAAA&#10;AKECAABkcnMvZG93bnJldi54bWxQSwUGAAAAAAQABAD5AAAAjwMAAAAA&#10;" strokeweight=".5pt">
                  <v:stroke dashstyle="1 1" endcap="round"/>
                </v:line>
                <v:line id="Line 22" o:spid="_x0000_s1046" style="position:absolute;visibility:visible;mso-wrap-style:square" from="8917,46439" to="55361,46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idZcAAAADbAAAADwAAAGRycy9kb3ducmV2LnhtbERPzYrCMBC+C75DmAUvsqYrKG41irgs&#10;9ODF6gOMzdiWTSYlydq6T785CB4/vv/NbrBG3MmH1rGCj1kGgrhyuuVaweX8/b4CESKyRuOYFDwo&#10;wG47Hm0w167nE93LWIsUwiFHBU2MXS5lqBqyGGauI07czXmLMUFfS+2xT+HWyHmWLaXFllNDgx0d&#10;Gqp+yl+r4GthDsuyWP2ZfspX3R0/C3+KSk3ehv0aRKQhvsRPd6EVzNP69CX9ALn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1onWXAAAAA2wAAAA8AAAAAAAAAAAAAAAAA&#10;oQIAAGRycy9kb3ducmV2LnhtbFBLBQYAAAAABAAEAPkAAACOAwAAAAA=&#10;" strokeweight=".5pt">
                  <v:stroke dashstyle="1 1" endcap="round"/>
                </v:line>
                <v:line id="Line 23" o:spid="_x0000_s1047" style="position:absolute;visibility:visible;mso-wrap-style:square" from="8917,43342" to="55361,43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Q4/sMAAADbAAAADwAAAGRycy9kb3ducmV2LnhtbESPQWsCMRSE7wX/Q3iCl1KzChW7NYpY&#10;hD14cfUHPDevu4vJy5Kk7ra/3hQEj8PMfMOsNoM14kY+tI4VzKYZCOLK6ZZrBefT/m0JIkRkjcYx&#10;KfilAJv16GWFuXY9H+lWxlokCIccFTQxdrmUoWrIYpi6jjh5385bjEn6WmqPfYJbI+dZtpAWW04L&#10;DXa0a6i6lj9Wwde72S3KYvln+le+6O7wUfhjVGoyHrafICIN8Rl+tAutYD6D/y/pB8j1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kOP7DAAAA2wAAAA8AAAAAAAAAAAAA&#10;AAAAoQIAAGRycy9kb3ducmV2LnhtbFBLBQYAAAAABAAEAPkAAACRAwAAAAA=&#10;" strokeweight=".5pt">
                  <v:stroke dashstyle="1 1" endcap="round"/>
                </v:line>
                <v:line id="Line 24" o:spid="_x0000_s1048" style="position:absolute;visibility:visible;mso-wrap-style:square" from="8917,40246" to="55361,40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amicQAAADbAAAADwAAAGRycy9kb3ducmV2LnhtbESPwWrDMBBE74X+g9hCLqWRY2hw3Sgh&#10;JAR86CVOPmBrbW1TaWUkJXby9VWh0OMwM2+Y1WayRlzJh96xgsU8A0HcON1zq+B8OrwUIEJE1mgc&#10;k4IbBdisHx9WWGo38pGudWxFgnAoUUEX41BKGZqOLIa5G4iT9+W8xZikb6X2OCa4NTLPsqW02HNa&#10;6HCgXUfNd32xCvavZresq+Juxmf+1MPHW+WPUanZ07R9BxFpiv/hv3alFeQ5/H5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9qaJxAAAANsAAAAPAAAAAAAAAAAA&#10;AAAAAKECAABkcnMvZG93bnJldi54bWxQSwUGAAAAAAQABAD5AAAAkgMAAAAA&#10;" strokeweight=".5pt">
                  <v:stroke dashstyle="1 1" endcap="round"/>
                </v:line>
                <v:line id="Line 25" o:spid="_x0000_s1049" style="position:absolute;visibility:visible;mso-wrap-style:square" from="8917,37149" to="55361,37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oDEsQAAADbAAAADwAAAGRycy9kb3ducmV2LnhtbESPQWsCMRSE7wX/Q3iFXopmqyh2axSx&#10;CHvoxdUf8Lp53V2avCxJ6q7+eiMUPA4z8w2z2gzWiDP50DpW8DbJQBBXTrdcKzgd9+MliBCRNRrH&#10;pOBCATbr0dMKc+16PtC5jLVIEA45Kmhi7HIpQ9WQxTBxHXHyfpy3GJP0tdQe+wS3Rk6zbCEttpwW&#10;Guxo11D1W/5ZBZ9zs1uUxfJq+lf+1t3Xe+EPUamX52H7ASLSEB/h/3ahFUxncP+SfoB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ugMSxAAAANsAAAAPAAAAAAAAAAAA&#10;AAAAAKECAABkcnMvZG93bnJldi54bWxQSwUGAAAAAAQABAD5AAAAkgMAAAAA&#10;" strokeweight=".5pt">
                  <v:stroke dashstyle="1 1" endcap="round"/>
                </v:line>
                <v:line id="Line 26" o:spid="_x0000_s1050" style="position:absolute;visibility:visible;mso-wrap-style:square" from="8917,34052" to="55361,34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ObZsQAAADbAAAADwAAAGRycy9kb3ducmV2LnhtbESPQWsCMRSE7wX/Q3iFXopmKyp2axSx&#10;CHvoxdUf8Lp53V2avCxJ6q7+eiMUPA4z8w2z2gzWiDP50DpW8DbJQBBXTrdcKzgd9+MliBCRNRrH&#10;pOBCATbr0dMKc+16PtC5jLVIEA45Kmhi7HIpQ9WQxTBxHXHyfpy3GJP0tdQe+wS3Rk6zbCEttpwW&#10;Guxo11D1W/5ZBZ9zs1uUxfJq+lf+1t3Xe+EPUamX52H7ASLSEB/h/3ahFUxncP+SfoB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U5tmxAAAANsAAAAPAAAAAAAAAAAA&#10;AAAAAKECAABkcnMvZG93bnJldi54bWxQSwUGAAAAAAQABAD5AAAAkgMAAAAA&#10;" strokeweight=".5pt">
                  <v:stroke dashstyle="1 1" endcap="round"/>
                </v:line>
                <v:line id="Line 27" o:spid="_x0000_s1051" style="position:absolute;visibility:visible;mso-wrap-style:square" from="8917,30955" to="55361,30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8+/cMAAADbAAAADwAAAGRycy9kb3ducmV2LnhtbESPQWsCMRSE7wX/Q3hCL6VmKyh2axRR&#10;hD14cfUHPDevu4vJy5Kk7ra/vhEEj8PMfMMs14M14kY+tI4VfEwyEMSV0y3XCs6n/fsCRIjIGo1j&#10;UvBLAdar0csSc+16PtKtjLVIEA45Kmhi7HIpQ9WQxTBxHXHyvp23GJP0tdQe+wS3Rk6zbC4ttpwW&#10;Guxo21B1LX+sgt3MbOdlsfgz/RtfdHf4LPwxKvU6HjZfICIN8Rl+tAutYDqD+5f0A+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fPv3DAAAA2wAAAA8AAAAAAAAAAAAA&#10;AAAAoQIAAGRycy9kb3ducmV2LnhtbFBLBQYAAAAABAAEAPkAAACRAwAAAAA=&#10;" strokeweight=".5pt">
                  <v:stroke dashstyle="1 1" endcap="round"/>
                </v:line>
                <v:line id="Line 28" o:spid="_x0000_s1052" style="position:absolute;visibility:visible;mso-wrap-style:square" from="8917,27865" to="55361,27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2gisQAAADbAAAADwAAAGRycy9kb3ducmV2LnhtbESPQWvCQBSE70L/w/IKvUjdKBg0dRWx&#10;FHLoxegPeGZfk9Ddt2F3a9L++q4geBxm5htmsxutEVfyoXOsYD7LQBDXTnfcKDifPl5XIEJE1mgc&#10;k4JfCrDbPk02WGg38JGuVWxEgnAoUEEbY19IGeqWLIaZ64mT9+W8xZikb6T2OCS4NXKRZbm02HFa&#10;aLGnQ0v1d/VjFbwvzSGvytWfGaZ80f3nuvTHqNTL87h/AxFpjI/wvV1qBYscbl/SD5D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zaCKxAAAANsAAAAPAAAAAAAAAAAA&#10;AAAAAKECAABkcnMvZG93bnJldi54bWxQSwUGAAAAAAQABAD5AAAAkgMAAAAA&#10;" strokeweight=".5pt">
                  <v:stroke dashstyle="1 1" endcap="round"/>
                </v:line>
                <v:line id="Line 29" o:spid="_x0000_s1053" style="position:absolute;visibility:visible;mso-wrap-style:square" from="8917,24768" to="55361,2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EFEcQAAADbAAAADwAAAGRycy9kb3ducmV2LnhtbESPQWvCQBSE74L/YXlCL1I3FdQ0dZVi&#10;KeTQi9Ef8Jp9TUJ334bdrUn7692C4HGYmW+Y7X60RlzIh86xgqdFBoK4drrjRsH59P6YgwgRWaNx&#10;TAp+KcB+N51ssdBu4CNdqtiIBOFQoII2xr6QMtQtWQwL1xMn78t5izFJ30jtcUhwa+Qyy9bSYsdp&#10;ocWeDi3V39WPVfC2Mod1VeZ/Zpjzp+4/nkt/jEo9zMbXFxCRxngP39qlVrDcwP+X9APk7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QURxAAAANsAAAAPAAAAAAAAAAAA&#10;AAAAAKECAABkcnMvZG93bnJldi54bWxQSwUGAAAAAAQABAD5AAAAkgMAAAAA&#10;" strokeweight=".5pt">
                  <v:stroke dashstyle="1 1" endcap="round"/>
                </v:line>
                <v:line id="Line 30" o:spid="_x0000_s1054" style="position:absolute;visibility:visible;mso-wrap-style:square" from="8917,21671" to="55361,21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6RY8AAAADbAAAADwAAAGRycy9kb3ducmV2LnhtbERPzYrCMBC+C75DmAUvsqYrKG41irgs&#10;9ODF6gOMzdiWTSYlydq6T785CB4/vv/NbrBG3MmH1rGCj1kGgrhyuuVaweX8/b4CESKyRuOYFDwo&#10;wG47Hm0w167nE93LWIsUwiFHBU2MXS5lqBqyGGauI07czXmLMUFfS+2xT+HWyHmWLaXFllNDgx0d&#10;Gqp+yl+r4GthDsuyWP2ZfspX3R0/C3+KSk3ehv0aRKQhvsRPd6EVzNPY9CX9ALn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MekWPAAAAA2wAAAA8AAAAAAAAAAAAAAAAA&#10;oQIAAGRycy9kb3ducmV2LnhtbFBLBQYAAAAABAAEAPkAAACOAwAAAAA=&#10;" strokeweight=".5pt">
                  <v:stroke dashstyle="1 1" endcap="round"/>
                </v:line>
                <v:line id="Line 31" o:spid="_x0000_s1055" style="position:absolute;visibility:visible;mso-wrap-style:square" from="8917,18574" to="55361,18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I0+MMAAADbAAAADwAAAGRycy9kb3ducmV2LnhtbESPQWsCMRSE7wX/Q3iCl6JZhYpujSKK&#10;sIdeXP0Bz81zd2nysiTR3fbXN4VCj8PMfMNsdoM14kk+tI4VzGcZCOLK6ZZrBdfLaboCESKyRuOY&#10;FHxRgN129LLBXLuez/QsYy0ShEOOCpoYu1zKUDVkMcxcR5y8u/MWY5K+ltpjn+DWyEWWLaXFltNC&#10;gx0dGqo+y4dVcHwzh2VZrL5N/8o33X2sC3+OSk3Gw/4dRKQh/of/2oVWsFjD75f0A+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SNPjDAAAA2wAAAA8AAAAAAAAAAAAA&#10;AAAAoQIAAGRycy9kb3ducmV2LnhtbFBLBQYAAAAABAAEAPkAAACRAwAAAAA=&#10;" strokeweight=".5pt">
                  <v:stroke dashstyle="1 1" endcap="round"/>
                </v:line>
                <v:line id="Line 32" o:spid="_x0000_s1056" style="position:absolute;visibility:visible;mso-wrap-style:square" from="8917,15477" to="55361,15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ELuMEAAADbAAAADwAAAGRycy9kb3ducmV2LnhtbERP3WrCMBS+H/gO4Qi7GZrOMdFqFFGE&#10;XuzG6gMcm2NbTE5KktnOp18uBrv8+P7X28Ea8SAfWscK3qcZCOLK6ZZrBZfzcbIAESKyRuOYFPxQ&#10;gO1m9LLGXLueT/QoYy1SCIccFTQxdrmUoWrIYpi6jjhxN+ctxgR9LbXHPoVbI2dZNpcWW04NDXa0&#10;b6i6l99WweHT7OdlsXia/o2vuvtaFv4UlXodD7sViEhD/Bf/uQut4COtT1/SD5Cb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sQu4wQAAANsAAAAPAAAAAAAAAAAAAAAA&#10;AKECAABkcnMvZG93bnJldi54bWxQSwUGAAAAAAQABAD5AAAAjwMAAAAA&#10;" strokeweight=".5pt">
                  <v:stroke dashstyle="1 1" endcap="round"/>
                </v:line>
                <v:line id="Line 33" o:spid="_x0000_s1057" style="position:absolute;visibility:visible;mso-wrap-style:square" from="8917,12380" to="55361,12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2uI8QAAADbAAAADwAAAGRycy9kb3ducmV2LnhtbESPQWsCMRSE74X+h/AEL6VmtSi6GqVY&#10;CnvoxbU/4Ll57i4mL0uSult/vSkUPA4z8w2z2Q3WiCv50DpWMJ1kIIgrp1uuFXwfP1+XIEJE1mgc&#10;k4JfCrDbPj9tMNeu5wNdy1iLBOGQo4Imxi6XMlQNWQwT1xEn7+y8xZikr6X22Ce4NXKWZQtpseW0&#10;0GBH+4aqS/ljFXzMzX5RFsub6V/4pLuvVeEPUanxaHhfg4g0xEf4v11oBW9T+PuSfoD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/a4jxAAAANsAAAAPAAAAAAAAAAAA&#10;AAAAAKECAABkcnMvZG93bnJldi54bWxQSwUGAAAAAAQABAD5AAAAkgMAAAAA&#10;" strokeweight=".5pt">
                  <v:stroke dashstyle="1 1" endcap="round"/>
                </v:line>
                <v:line id="Line 34" o:spid="_x0000_s1058" style="position:absolute;visibility:visible;mso-wrap-style:square" from="8917,9290" to="55361,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8wVMQAAADbAAAADwAAAGRycy9kb3ducmV2LnhtbESPQWsCMRSE7wX/Q3iFXopmqyh2axSx&#10;CHvoxdUf8Lp53V2avCxJ6q7+eiMUPA4z8w2z2gzWiDP50DpW8DbJQBBXTrdcKzgd9+MliBCRNRrH&#10;pOBCATbr0dMKc+16PtC5jLVIEA45Kmhi7HIpQ9WQxTBxHXHyfpy3GJP0tdQe+wS3Rk6zbCEttpwW&#10;Guxo11D1W/5ZBZ9zs1uUxfJq+lf+1t3Xe+EPUamX52H7ASLSEB/h/3ahFcymcP+SfoB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LzBUxAAAANsAAAAPAAAAAAAAAAAA&#10;AAAAAKECAABkcnMvZG93bnJldi54bWxQSwUGAAAAAAQABAD5AAAAkgMAAAAA&#10;" strokeweight=".5pt">
                  <v:stroke dashstyle="1 1" endcap="round"/>
                </v:line>
                <v:line id="Line 35" o:spid="_x0000_s1059" style="position:absolute;visibility:visible;mso-wrap-style:square" from="8917,6193" to="55361,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OVz8QAAADbAAAADwAAAGRycy9kb3ducmV2LnhtbESPQWsCMRSE7wX/Q3iFXkrNtlLR1Shi&#10;EfbgxbU/4Ll57i5NXpYkdbf+eiMIPQ4z8w2zXA/WiAv50DpW8D7OQBBXTrdcK/g+7t5mIEJE1mgc&#10;k4I/CrBejZ6WmGvX84EuZaxFgnDIUUETY5dLGaqGLIax64iTd3beYkzS11J77BPcGvmRZVNpseW0&#10;0GBH24aqn/LXKvj6NNtpWcyupn/lk+7288IfolIvz8NmASLSEP/Dj3ahFUwmcP+Sfo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Y5XPxAAAANsAAAAPAAAAAAAAAAAA&#10;AAAAAKECAABkcnMvZG93bnJldi54bWxQSwUGAAAAAAQABAD5AAAAkgMAAAAA&#10;" strokeweight=".5pt">
                  <v:stroke dashstyle="1 1" endcap="round"/>
                </v:line>
                <v:line id="Line 36" o:spid="_x0000_s1060" style="position:absolute;visibility:visible;mso-wrap-style:square" from="8917,3096" to="55361,3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4oNu8QAAADbAAAADwAAAGRycy9kb3ducmV2LnhtbESPQWsCMRSE74X+h/CEXkrNtlaxW6OI&#10;RdhDL679Aa+b193F5GVJorv11xtB8DjMzDfMYjVYI07kQ+tYwes4A0FcOd1yreBnv32ZgwgRWaNx&#10;TAr+KcBq+fiwwFy7nnd0KmMtEoRDjgqaGLtcylA1ZDGMXUecvD/nLcYkfS21xz7BrZFvWTaTFltO&#10;Cw12tGmoOpRHq+BrajazspifTf/Mv7r7/ij8Lir1NBrWnyAiDfEevrULrWDyDtcv6QfI5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ig27xAAAANsAAAAPAAAAAAAAAAAA&#10;AAAAAKECAABkcnMvZG93bnJldi54bWxQSwUGAAAAAAQABAD5AAAAkgMAAAAA&#10;" strokeweight=".5pt">
                  <v:stroke dashstyle="1 1" endcap="round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61" type="#_x0000_t202" style="position:absolute;top:2287;width:5717;height:3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MEhcMA&#10;AADb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YBHD/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MEhcMAAADbAAAADwAAAAAAAAAAAAAAAACYAgAAZHJzL2Rv&#10;d25yZXYueG1sUEsFBgAAAAAEAAQA9QAAAIgDAAAAAA==&#10;" stroked="f">
                  <v:textbox>
                    <w:txbxContent>
                      <w:p w:rsidR="00145430" w:rsidRPr="00BE6FB2" w:rsidRDefault="00145430" w:rsidP="00145430"/>
                    </w:txbxContent>
                  </v:textbox>
                </v:shape>
                <v:shape id="Text Box 38" o:spid="_x0000_s1062" type="#_x0000_t202" style="position:absolute;left:38862;top:56004;width:17146;height:3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a8sIA&#10;AADbAAAADwAAAGRycy9kb3ducmV2LnhtbESP3YrCMBSE7xd8h3AEbxZN/au7XaOooHjrzwMcm2Nb&#10;tjkpTbT17Y0geDnMzDfMfNmaUtypdoVlBcNBBII4tbrgTMH5tO3/gHAeWWNpmRQ8yMFy0fmaY6Jt&#10;wwe6H30mAoRdggpy76tESpfmZNANbEUcvKutDfog60zqGpsAN6UcRVEsDRYcFnKsaJNT+n+8GQXX&#10;ffM9/W0uO3+eHSbxGovZxT6U6nXb1R8IT63/hN/tvVYwjuH1Jfw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cZrywgAAANsAAAAPAAAAAAAAAAAAAAAAAJgCAABkcnMvZG93&#10;bnJldi54bWxQSwUGAAAAAAQABAD1AAAAhwMAAAAA&#10;" stroked="f">
                  <v:textbox>
                    <w:txbxContent>
                      <w:p w:rsidR="00145430" w:rsidRPr="00556E6F" w:rsidRDefault="00145430" w:rsidP="00145430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45430" w:rsidRDefault="001454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45F3B" w:rsidRDefault="009F09EC" w:rsidP="009F09E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E6E35">
        <w:rPr>
          <w:rFonts w:ascii="Arial" w:hAnsi="Arial" w:cs="Arial"/>
          <w:color w:val="000000"/>
          <w:sz w:val="24"/>
          <w:szCs w:val="24"/>
        </w:rPr>
        <w:lastRenderedPageBreak/>
        <w:t xml:space="preserve">If you do not obtain a straight line plot, try </w:t>
      </w:r>
      <w:r>
        <w:rPr>
          <w:rFonts w:ascii="Arial" w:hAnsi="Arial" w:cs="Arial"/>
          <w:color w:val="000000"/>
          <w:sz w:val="24"/>
          <w:szCs w:val="24"/>
        </w:rPr>
        <w:t xml:space="preserve">graphing </w:t>
      </w:r>
      <w:r w:rsidRPr="001E6E35">
        <w:rPr>
          <w:rFonts w:ascii="Arial" w:hAnsi="Arial" w:cs="Arial"/>
          <w:color w:val="000000"/>
          <w:sz w:val="24"/>
          <w:szCs w:val="24"/>
        </w:rPr>
        <w:t>other functions, such as</w:t>
      </w:r>
      <w:r w:rsidR="00445F3B">
        <w:rPr>
          <w:rFonts w:ascii="Arial" w:hAnsi="Arial" w:cs="Arial"/>
          <w:color w:val="000000"/>
          <w:sz w:val="24"/>
          <w:szCs w:val="24"/>
        </w:rPr>
        <w:t>;</w:t>
      </w:r>
    </w:p>
    <w:p w:rsidR="00445F3B" w:rsidRPr="00445F3B" w:rsidRDefault="009F09EC" w:rsidP="00445F3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45F3B">
        <w:rPr>
          <w:rFonts w:ascii="Arial" w:hAnsi="Arial" w:cs="Arial"/>
          <w:color w:val="000000"/>
          <w:sz w:val="24"/>
          <w:szCs w:val="24"/>
        </w:rPr>
        <w:t xml:space="preserve">(inverse of period) </w:t>
      </w:r>
      <w:proofErr w:type="spellStart"/>
      <w:r w:rsidRPr="00445F3B">
        <w:rPr>
          <w:rFonts w:ascii="Arial" w:hAnsi="Arial" w:cs="Arial"/>
          <w:color w:val="000000"/>
          <w:sz w:val="24"/>
          <w:szCs w:val="24"/>
        </w:rPr>
        <w:t>vs</w:t>
      </w:r>
      <w:proofErr w:type="spellEnd"/>
      <w:r w:rsidRPr="00445F3B">
        <w:rPr>
          <w:rFonts w:ascii="Arial" w:hAnsi="Arial" w:cs="Arial"/>
          <w:color w:val="000000"/>
          <w:sz w:val="24"/>
          <w:szCs w:val="24"/>
        </w:rPr>
        <w:t xml:space="preserve"> length, </w:t>
      </w:r>
    </w:p>
    <w:p w:rsidR="00445F3B" w:rsidRDefault="009F09EC" w:rsidP="00445F3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45F3B">
        <w:rPr>
          <w:rFonts w:ascii="Arial" w:hAnsi="Arial" w:cs="Arial"/>
          <w:color w:val="000000"/>
          <w:sz w:val="24"/>
          <w:szCs w:val="24"/>
        </w:rPr>
        <w:t xml:space="preserve">(period squared) </w:t>
      </w:r>
      <w:proofErr w:type="spellStart"/>
      <w:r w:rsidRPr="00445F3B">
        <w:rPr>
          <w:rFonts w:ascii="Arial" w:hAnsi="Arial" w:cs="Arial"/>
          <w:color w:val="000000"/>
          <w:sz w:val="24"/>
          <w:szCs w:val="24"/>
        </w:rPr>
        <w:t>vs</w:t>
      </w:r>
      <w:proofErr w:type="spellEnd"/>
      <w:r w:rsidRPr="00445F3B">
        <w:rPr>
          <w:rFonts w:ascii="Arial" w:hAnsi="Arial" w:cs="Arial"/>
          <w:color w:val="000000"/>
          <w:sz w:val="24"/>
          <w:szCs w:val="24"/>
        </w:rPr>
        <w:t xml:space="preserve"> length </w:t>
      </w:r>
    </w:p>
    <w:p w:rsidR="009F09EC" w:rsidRPr="00445F3B" w:rsidRDefault="009F09EC" w:rsidP="00445F3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445F3B">
        <w:rPr>
          <w:rFonts w:ascii="Arial" w:hAnsi="Arial" w:cs="Arial"/>
          <w:color w:val="000000"/>
          <w:sz w:val="24"/>
          <w:szCs w:val="24"/>
        </w:rPr>
        <w:t>and</w:t>
      </w:r>
      <w:proofErr w:type="gramEnd"/>
      <w:r w:rsidRPr="00445F3B">
        <w:rPr>
          <w:rFonts w:ascii="Arial" w:hAnsi="Arial" w:cs="Arial"/>
          <w:color w:val="000000"/>
          <w:sz w:val="24"/>
          <w:szCs w:val="24"/>
        </w:rPr>
        <w:t xml:space="preserve"> so on, until you get a straight line plot. </w:t>
      </w:r>
      <w:r w:rsidR="00864F9D">
        <w:rPr>
          <w:rFonts w:ascii="Arial" w:hAnsi="Arial" w:cs="Arial"/>
          <w:color w:val="000000"/>
          <w:sz w:val="24"/>
          <w:szCs w:val="24"/>
        </w:rPr>
        <w:tab/>
      </w:r>
      <w:r w:rsidR="00864F9D">
        <w:rPr>
          <w:rFonts w:ascii="Arial" w:hAnsi="Arial" w:cs="Arial"/>
          <w:color w:val="000000"/>
          <w:sz w:val="24"/>
          <w:szCs w:val="24"/>
        </w:rPr>
        <w:tab/>
      </w:r>
      <w:r w:rsidR="00864F9D">
        <w:rPr>
          <w:rFonts w:ascii="Arial" w:hAnsi="Arial" w:cs="Arial"/>
          <w:color w:val="000000"/>
          <w:sz w:val="24"/>
          <w:szCs w:val="24"/>
        </w:rPr>
        <w:tab/>
      </w:r>
      <w:r w:rsidR="00864F9D">
        <w:rPr>
          <w:rFonts w:ascii="Arial" w:hAnsi="Arial" w:cs="Arial"/>
          <w:color w:val="000000"/>
          <w:sz w:val="24"/>
          <w:szCs w:val="24"/>
        </w:rPr>
        <w:tab/>
      </w:r>
      <w:r w:rsidR="00864F9D">
        <w:rPr>
          <w:rFonts w:ascii="Arial" w:hAnsi="Arial" w:cs="Arial"/>
          <w:color w:val="000000"/>
          <w:sz w:val="24"/>
          <w:szCs w:val="24"/>
        </w:rPr>
        <w:tab/>
      </w:r>
      <w:r w:rsidR="00864F9D">
        <w:rPr>
          <w:rFonts w:ascii="Arial" w:hAnsi="Arial" w:cs="Arial"/>
          <w:color w:val="000000"/>
          <w:sz w:val="24"/>
          <w:szCs w:val="24"/>
        </w:rPr>
        <w:tab/>
        <w:t>(2 marks)</w:t>
      </w:r>
    </w:p>
    <w:p w:rsidR="009F09EC" w:rsidRDefault="009F09EC" w:rsidP="009F09E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F09EC" w:rsidRDefault="009F09EC" w:rsidP="009F09E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F09EC" w:rsidRDefault="009F09EC" w:rsidP="009F09E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AU"/>
        </w:rPr>
        <mc:AlternateContent>
          <mc:Choice Requires="wpc">
            <w:drawing>
              <wp:inline distT="0" distB="0" distL="0" distR="0" wp14:anchorId="320FBFCA" wp14:editId="213D671A">
                <wp:extent cx="5829300" cy="5943600"/>
                <wp:effectExtent l="0" t="0" r="0" b="0"/>
                <wp:docPr id="76" name="Canvas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1" name="Line 4"/>
                        <wps:cNvCnPr/>
                        <wps:spPr bwMode="auto">
                          <a:xfrm flipV="1">
                            <a:off x="891734" y="103006"/>
                            <a:ext cx="0" cy="51596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5"/>
                        <wps:cNvCnPr/>
                        <wps:spPr bwMode="auto">
                          <a:xfrm>
                            <a:off x="891734" y="5262688"/>
                            <a:ext cx="474765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6"/>
                        <wps:cNvCnPr/>
                        <wps:spPr bwMode="auto">
                          <a:xfrm flipV="1">
                            <a:off x="1201364" y="103006"/>
                            <a:ext cx="0" cy="5159682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7"/>
                        <wps:cNvCnPr/>
                        <wps:spPr bwMode="auto">
                          <a:xfrm flipV="1">
                            <a:off x="151099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8"/>
                        <wps:cNvCnPr/>
                        <wps:spPr bwMode="auto">
                          <a:xfrm flipV="1">
                            <a:off x="182062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9"/>
                        <wps:cNvCnPr/>
                        <wps:spPr bwMode="auto">
                          <a:xfrm flipV="1">
                            <a:off x="213025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0"/>
                        <wps:cNvCnPr/>
                        <wps:spPr bwMode="auto">
                          <a:xfrm flipV="1">
                            <a:off x="243988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1"/>
                        <wps:cNvCnPr/>
                        <wps:spPr bwMode="auto">
                          <a:xfrm flipV="1">
                            <a:off x="274951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2"/>
                        <wps:cNvCnPr/>
                        <wps:spPr bwMode="auto">
                          <a:xfrm flipV="1">
                            <a:off x="305914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3"/>
                        <wps:cNvCnPr/>
                        <wps:spPr bwMode="auto">
                          <a:xfrm flipV="1">
                            <a:off x="336877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4"/>
                        <wps:cNvCnPr/>
                        <wps:spPr bwMode="auto">
                          <a:xfrm flipV="1">
                            <a:off x="367840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5"/>
                        <wps:cNvCnPr/>
                        <wps:spPr bwMode="auto">
                          <a:xfrm flipV="1">
                            <a:off x="398803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6"/>
                        <wps:cNvCnPr/>
                        <wps:spPr bwMode="auto">
                          <a:xfrm flipV="1">
                            <a:off x="429766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7"/>
                        <wps:cNvCnPr/>
                        <wps:spPr bwMode="auto">
                          <a:xfrm flipV="1">
                            <a:off x="460729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8"/>
                        <wps:cNvCnPr/>
                        <wps:spPr bwMode="auto">
                          <a:xfrm flipV="1">
                            <a:off x="491692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9"/>
                        <wps:cNvCnPr/>
                        <wps:spPr bwMode="auto">
                          <a:xfrm flipV="1">
                            <a:off x="522655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20"/>
                        <wps:cNvCnPr/>
                        <wps:spPr bwMode="auto">
                          <a:xfrm flipV="1">
                            <a:off x="553618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21"/>
                        <wps:cNvCnPr/>
                        <wps:spPr bwMode="auto">
                          <a:xfrm>
                            <a:off x="891734" y="4953669"/>
                            <a:ext cx="4644449" cy="669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22"/>
                        <wps:cNvCnPr/>
                        <wps:spPr bwMode="auto">
                          <a:xfrm>
                            <a:off x="891734" y="4643981"/>
                            <a:ext cx="4644449" cy="669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23"/>
                        <wps:cNvCnPr/>
                        <wps:spPr bwMode="auto">
                          <a:xfrm>
                            <a:off x="891734" y="4334293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24"/>
                        <wps:cNvCnPr/>
                        <wps:spPr bwMode="auto">
                          <a:xfrm>
                            <a:off x="891734" y="4024605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25"/>
                        <wps:cNvCnPr/>
                        <wps:spPr bwMode="auto">
                          <a:xfrm>
                            <a:off x="891734" y="3714917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26"/>
                        <wps:cNvCnPr/>
                        <wps:spPr bwMode="auto">
                          <a:xfrm>
                            <a:off x="891734" y="3405229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7"/>
                        <wps:cNvCnPr/>
                        <wps:spPr bwMode="auto">
                          <a:xfrm>
                            <a:off x="891734" y="3095541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8"/>
                        <wps:cNvCnPr/>
                        <wps:spPr bwMode="auto">
                          <a:xfrm>
                            <a:off x="891734" y="2786522"/>
                            <a:ext cx="4644449" cy="669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9"/>
                        <wps:cNvCnPr/>
                        <wps:spPr bwMode="auto">
                          <a:xfrm>
                            <a:off x="891734" y="2476834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30"/>
                        <wps:cNvCnPr/>
                        <wps:spPr bwMode="auto">
                          <a:xfrm>
                            <a:off x="891734" y="2167147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31"/>
                        <wps:cNvCnPr/>
                        <wps:spPr bwMode="auto">
                          <a:xfrm>
                            <a:off x="891734" y="1857459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32"/>
                        <wps:cNvCnPr/>
                        <wps:spPr bwMode="auto">
                          <a:xfrm>
                            <a:off x="891734" y="1547771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33"/>
                        <wps:cNvCnPr/>
                        <wps:spPr bwMode="auto">
                          <a:xfrm>
                            <a:off x="891734" y="1238083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34"/>
                        <wps:cNvCnPr/>
                        <wps:spPr bwMode="auto">
                          <a:xfrm>
                            <a:off x="891734" y="929064"/>
                            <a:ext cx="4644449" cy="669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35"/>
                        <wps:cNvCnPr/>
                        <wps:spPr bwMode="auto">
                          <a:xfrm>
                            <a:off x="891734" y="619376"/>
                            <a:ext cx="4644449" cy="669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36"/>
                        <wps:cNvCnPr/>
                        <wps:spPr bwMode="auto">
                          <a:xfrm>
                            <a:off x="891734" y="309688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8754"/>
                            <a:ext cx="571783" cy="3428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09EC" w:rsidRPr="00BE6FB2" w:rsidRDefault="009F09EC" w:rsidP="009F09E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5600468"/>
                            <a:ext cx="1714662" cy="3431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09EC" w:rsidRPr="00556E6F" w:rsidRDefault="009F09EC" w:rsidP="009F09EC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6" o:spid="_x0000_s1063" editas="canvas" style="width:459pt;height:468pt;mso-position-horizontal-relative:char;mso-position-vertical-relative:line" coordsize="58293,5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">
                <v:shape id="_x0000_s1064" type="#_x0000_t75" style="position:absolute;width:58293;height:59436;visibility:visible;mso-wrap-style:square">
                  <v:fill o:detectmouseclick="t"/>
                  <v:path o:connecttype="none"/>
                </v:shape>
                <v:line id="Line 4" o:spid="_x0000_s1065" style="position:absolute;flip:y;visibility:visible;mso-wrap-style:square" from="8917,1030" to="8917,52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AC9MQAAADbAAAADwAAAGRycy9kb3ducmV2LnhtbESPQWvCQBCF70L/wzIFL0E3Vik1dZW2&#10;KhSkh0YPPQ7ZaRKanQ3ZUeO/dwuCx8eb9715i1XvGnWiLtSeDUzGKSjiwtuaSwOH/Xb0AioIssXG&#10;Mxm4UIDV8mGwwMz6M3/TKZdSRQiHDA1UIm2mdSgqchjGviWO3q/vHEqUXalth+cId41+StNn7bDm&#10;2FBhSx8VFX/50cU3tl+8nk6Td6eTZE6bH9mlWowZPvZvr6CEerkf39Kf1sBsAv9bIgD0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4AL0xAAAANsAAAAPAAAAAAAAAAAA&#10;AAAAAKECAABkcnMvZG93bnJldi54bWxQSwUGAAAAAAQABAD5AAAAkgMAAAAA&#10;">
                  <v:stroke endarrow="block"/>
                </v:line>
                <v:line id="Line 5" o:spid="_x0000_s1066" style="position:absolute;visibility:visible;mso-wrap-style:square" from="8917,52626" to="56393,52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QczcQAAADb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iZ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lBzNxAAAANsAAAAPAAAAAAAAAAAA&#10;AAAAAKECAABkcnMvZG93bnJldi54bWxQSwUGAAAAAAQABAD5AAAAkgMAAAAA&#10;">
                  <v:stroke endarrow="block"/>
                </v:line>
                <v:line id="Line 6" o:spid="_x0000_s1067" style="position:absolute;flip:y;visibility:visible;mso-wrap-style:square" from="12013,1030" to="12013,52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EBccQAAADbAAAADwAAAGRycy9kb3ducmV2LnhtbESPQWvCQBCF7wX/wzKCt7pR29im2UgR&#10;QktPGvU+ZKdJSHY2ZLcm/vtuoeDx8eZ9b166m0wnrjS4xrKC1TICQVxa3XCl4HzKH19AOI+ssbNM&#10;Cm7kYJfNHlJMtB35SNfCVyJA2CWooPa+T6R0ZU0G3dL2xMH7toNBH+RQST3gGOCmk+soiqXBhkND&#10;jT3tayrb4seEN/Kvc34sLq155u3249DG3esYK7WYT+9vIDxN/n78n/7UCp428LclAEB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gQFxxAAAANsAAAAPAAAAAAAAAAAA&#10;AAAAAKECAABkcnMvZG93bnJldi54bWxQSwUGAAAAAAQABAD5AAAAkgMAAAAA&#10;">
                  <v:stroke dashstyle="1 1" endcap="round"/>
                </v:line>
                <v:line id="Line 7" o:spid="_x0000_s1068" style="position:absolute;flip:y;visibility:visible;mso-wrap-style:square" from="15109,983" to="15109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iZBcMAAADbAAAADwAAAGRycy9kb3ducmV2LnhtbESPQWvCQBCF74X+h2UKvdVNRWONrlKE&#10;oHhqUr0P2TEJyc6G7NbEf+8KQo+PN+9789bb0bTiSr2rLSv4nEQgiAuray4VnH7Tjy8QziNrbC2T&#10;ghs52G5eX9aYaDtwRtfclyJA2CWooPK+S6R0RUUG3cR2xMG72N6gD7Ivpe5xCHDTymkUxdJgzaGh&#10;wo52FRVN/mfCG+nxlGb5uTFzXiz2P03cLodYqfe38XsFwtPo/4+f6YNWMJvBY0sAgNz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omQXDAAAA2wAAAA8AAAAAAAAAAAAA&#10;AAAAoQIAAGRycy9kb3ducmV2LnhtbFBLBQYAAAAABAAEAPkAAACRAwAAAAA=&#10;">
                  <v:stroke dashstyle="1 1" endcap="round"/>
                </v:line>
                <v:line id="Line 8" o:spid="_x0000_s1069" style="position:absolute;flip:y;visibility:visible;mso-wrap-style:square" from="18206,983" to="18206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8nsMAAADbAAAADwAAAGRycy9kb3ducmV2LnhtbESPQWvCQBCF70L/wzIFb7qp1NimrlKE&#10;oHgyqb0P2WkSkp0N2a2J/94VBI+PN+9789bb0bTiQr2rLSt4m0cgiAuray4VnH/S2QcI55E1tpZJ&#10;wZUcbDcvkzUm2g6c0SX3pQgQdgkqqLzvEildUZFBN7cdcfD+bG/QB9mXUvc4BLhp5SKKYmmw5tBQ&#10;YUe7ioom/zfhjfR4TrP8tzFLXq32pyZuP4dYqenr+P0FwtPon8eP9EEreF/CfUsAgN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kPJ7DAAAA2wAAAA8AAAAAAAAAAAAA&#10;AAAAoQIAAGRycy9kb3ducmV2LnhtbFBLBQYAAAAABAAEAPkAAACRAwAAAAA=&#10;">
                  <v:stroke dashstyle="1 1" endcap="round"/>
                </v:line>
                <v:line id="Line 9" o:spid="_x0000_s1070" style="position:absolute;flip:y;visibility:visible;mso-wrap-style:square" from="21302,983" to="21302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ai6cMAAADbAAAADwAAAGRycy9kb3ducmV2LnhtbESPQWvCQBCF74X+h2UKvdWNpcYaXaUI&#10;QfHURHsfsmMSkp0N2dXEf+8KQo+PN+9781ab0bTiSr2rLSuYTiIQxIXVNZcKTsf04xuE88gaW8uk&#10;4EYONuvXlxUm2g6c0TX3pQgQdgkqqLzvEildUZFBN7EdcfDOtjfog+xLqXscAty08jOKYmmw5tBQ&#10;YUfbioomv5jwRno4pVn+15gZz+e73yZuF0Os1Pvb+LME4Wn0/8fP9F4r+IrhsSUAQK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2ounDAAAA2wAAAA8AAAAAAAAAAAAA&#10;AAAAoQIAAGRycy9kb3ducmV2LnhtbFBLBQYAAAAABAAEAPkAAACRAwAAAAA=&#10;">
                  <v:stroke dashstyle="1 1" endcap="round"/>
                </v:line>
                <v:line id="Line 10" o:spid="_x0000_s1071" style="position:absolute;flip:y;visibility:visible;mso-wrap-style:square" from="24398,983" to="24398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HcsMAAADbAAAADwAAAGRycy9kb3ducmV2LnhtbESPQWvCQBCF7wX/wzKCt7pRbKLRVaQQ&#10;LD3VqPchOyYh2dmQ3Zr477uFQo+PN+9783aH0bTiQb2rLStYzCMQxIXVNZcKrpfsdQ3CeWSNrWVS&#10;8CQHh/3kZYeptgOf6ZH7UgQIuxQVVN53qZSuqMigm9uOOHh32xv0Qfal1D0OAW5auYyiWBqsOTRU&#10;2NF7RUWTf5vwRvZ5zc75rTFvnCSnryZuN0Os1Gw6HrcgPI3+//gv/aEVrBL43RIAIP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6B3LDAAAA2wAAAA8AAAAAAAAAAAAA&#10;AAAAoQIAAGRycy9kb3ducmV2LnhtbFBLBQYAAAAABAAEAPkAAACRAwAAAAA=&#10;">
                  <v:stroke dashstyle="1 1" endcap="round"/>
                </v:line>
                <v:line id="Line 11" o:spid="_x0000_s1072" style="position:absolute;flip:y;visibility:visible;mso-wrap-style:square" from="27495,983" to="27495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WTAMMAAADbAAAADwAAAGRycy9kb3ducmV2LnhtbESPwWrCQBCG74W+wzKF3uqmpY02ukop&#10;hBZPGu19yI5JSHY2ZLcmvr1zEDwO//zffLPaTK5TZxpC49nA6ywBRVx623Bl4HjIXxagQkS22Hkm&#10;AxcKsFk/Pqwws37kPZ2LWCmBcMjQQB1jn2kdypochpnviSU7+cFhlHGotB1wFLjr9FuSpNphw3Kh&#10;xp6+ayrb4t+JRr495vvir3UfPJ//7Nq0+xxTY56fpq8lqEhTvC/f2r/WwLvIyi8CAL2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lkwDDAAAA2wAAAA8AAAAAAAAAAAAA&#10;AAAAoQIAAGRycy9kb3ducmV2LnhtbFBLBQYAAAAABAAEAPkAAACRAwAAAAA=&#10;">
                  <v:stroke dashstyle="1 1" endcap="round"/>
                </v:line>
                <v:line id="Line 12" o:spid="_x0000_s1073" style="position:absolute;flip:y;visibility:visible;mso-wrap-style:square" from="30591,983" to="30591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k2m8MAAADbAAAADwAAAGRycy9kb3ducmV2LnhtbESPQWvCQBCF70L/wzKF3nRjaaPGbKQI&#10;oaUnjXofsmMSkp0N2dWk/75bKHh8vHnfm5fuJtOJOw2usaxguYhAEJdWN1wpOJ/y+RqE88gaO8uk&#10;4Icc7LKnWYqJtiMf6V74SgQIuwQV1N73iZSurMmgW9ieOHhXOxj0QQ6V1AOOAW46+RpFsTTYcGio&#10;sad9TWVb3Ex4I/8+58fi0pp3Xq0+D23cbcZYqZfn6WMLwtPkH8f/6S+t4G0Df1sCAGT2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pNpvDAAAA2wAAAA8AAAAAAAAAAAAA&#10;AAAAoQIAAGRycy9kb3ducmV2LnhtbFBLBQYAAAAABAAEAPkAAACRAwAAAAA=&#10;">
                  <v:stroke dashstyle="1 1" endcap="round"/>
                </v:line>
                <v:line id="Line 13" o:spid="_x0000_s1074" style="position:absolute;flip:y;visibility:visible;mso-wrap-style:square" from="33687,983" to="33687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oJ28MAAADbAAAADwAAAGRycy9kb3ducmV2LnhtbESPwWrDMAyG74O9g9Fgt9XZoGmX1i1j&#10;EDZ6atPsLmI1CYnlEHtN9vbTodCj+PV/+rTdz65XVxpD69nA6yIBRVx523JtoDznL2tQISJb7D2T&#10;gT8KsN89Pmwxs37iE12LWCuBcMjQQBPjkGkdqoYchoUfiCW7+NFhlHGstR1xErjr9VuSpNphy3Kh&#10;wYE+G6q64teJRn4o81Px07klr1Zfxy7t36fUmOen+WMDKtIc78u39rc1sBR7+UUAo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KCdvDAAAA2wAAAA8AAAAAAAAAAAAA&#10;AAAAoQIAAGRycy9kb3ducmV2LnhtbFBLBQYAAAAABAAEAPkAAACRAwAAAAA=&#10;">
                  <v:stroke dashstyle="1 1" endcap="round"/>
                </v:line>
                <v:line id="Line 14" o:spid="_x0000_s1075" style="position:absolute;flip:y;visibility:visible;mso-wrap-style:square" from="36784,983" to="36784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asQMMAAADbAAAADwAAAGRycy9kb3ducmV2LnhtbESPQWuDQBCF74X+h2UKudU1hWhjswkh&#10;IAk9VWvugztV0Z0VdxvNv+8WCj0+3rzvzdsdFjOIG02us6xgHcUgiGurO24UVJ/58ysI55E1DpZJ&#10;wZ0cHPaPDzvMtJ25oFvpGxEg7DJU0Ho/ZlK6uiWDLrIjcfC+7GTQBzk1Uk84B7gZ5EscJ9Jgx6Gh&#10;xZFOLdV9+W3CG/l7lRfltTcbTtPzR58M2zlRavW0HN9AeFr8//Ff+qIVbNbwuyUAQO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/GrEDDAAAA2wAAAA8AAAAAAAAAAAAA&#10;AAAAoQIAAGRycy9kb3ducmV2LnhtbFBLBQYAAAAABAAEAPkAAACRAwAAAAA=&#10;">
                  <v:stroke dashstyle="1 1" endcap="round"/>
                </v:line>
                <v:line id="Line 15" o:spid="_x0000_s1076" style="position:absolute;flip:y;visibility:visible;mso-wrap-style:square" from="39880,983" to="39880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QyN8IAAADbAAAADwAAAGRycy9kb3ducmV2LnhtbESPQYvCMBCF7wv7H8IIe1tTBatbjbII&#10;ZcWTVvc+NGNb2kxKE23990YQPD7evO/NW20G04gbda6yrGAyjkAQ51ZXXCg4n9LvBQjnkTU2lknB&#10;nRxs1p8fK0y07flIt8wXIkDYJaig9L5NpHR5SQbd2LbEwbvYzqAPsiuk7rAPcNPIaRTF0mDFoaHE&#10;lrYl5XV2NeGNdH9Oj9l/bWY8n/8d6rj56WOlvkbD7xKEp8G/j1/pnVYwm8JzSwCAX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xQyN8IAAADbAAAADwAAAAAAAAAAAAAA&#10;AAChAgAAZHJzL2Rvd25yZXYueG1sUEsFBgAAAAAEAAQA+QAAAJADAAAAAA==&#10;">
                  <v:stroke dashstyle="1 1" endcap="round"/>
                </v:line>
                <v:line id="Line 16" o:spid="_x0000_s1077" style="position:absolute;flip:y;visibility:visible;mso-wrap-style:square" from="42976,983" to="42976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iXrMMAAADbAAAADwAAAGRycy9kb3ducmV2LnhtbESPQWvCQBCF70L/wzIFb7qpxdimrlKE&#10;oHgyqb0P2WkSkp0N2a2J/94VBI+PN+9789bb0bTiQr2rLSt4m0cgiAuray4VnH/S2QcI55E1tpZJ&#10;wZUcbDcvkzUm2g6c0SX3pQgQdgkqqLzvEildUZFBN7cdcfD+bG/QB9mXUvc4BLhp5SKKYmmw5tBQ&#10;YUe7ioom/zfhjfR4TrP8tzFLXq32pyZuP4dYqenr+P0FwtPon8eP9EErWL7DfUsAgN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Yl6zDAAAA2wAAAA8AAAAAAAAAAAAA&#10;AAAAoQIAAGRycy9kb3ducmV2LnhtbFBLBQYAAAAABAAEAPkAAACRAwAAAAA=&#10;">
                  <v:stroke dashstyle="1 1" endcap="round"/>
                </v:line>
                <v:line id="Line 17" o:spid="_x0000_s1078" style="position:absolute;flip:y;visibility:visible;mso-wrap-style:square" from="46072,983" to="46072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EP2MMAAADbAAAADwAAAGRycy9kb3ducmV2LnhtbESPQWvCQBCF70L/wzIFb7qp1NimrlKE&#10;oHgyqb0P2WkSkp0N2a2J/94VBI+PN+9789bb0bTiQr2rLSt4m0cgiAuray4VnH/S2QcI55E1tpZJ&#10;wZUcbDcvkzUm2g6c0SX3pQgQdgkqqLzvEildUZFBN7cdcfD+bG/QB9mXUvc4BLhp5SKKYmmw5tBQ&#10;YUe7ioom/zfhjfR4TrP8tzFLXq32pyZuP4dYqenr+P0FwtPon8eP9EErWL7DfUsAgN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+xD9jDAAAA2wAAAA8AAAAAAAAAAAAA&#10;AAAAoQIAAGRycy9kb3ducmV2LnhtbFBLBQYAAAAABAAEAPkAAACRAwAAAAA=&#10;">
                  <v:stroke dashstyle="1 1" endcap="round"/>
                </v:line>
                <v:line id="Line 18" o:spid="_x0000_s1079" style="position:absolute;flip:y;visibility:visible;mso-wrap-style:square" from="49169,983" to="49169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2qQ8IAAADbAAAADwAAAGRycy9kb3ducmV2LnhtbESPQWvCQBCF70L/wzIFb7qxkGhTVxEh&#10;WHrSqPchOyYh2dmQ3Zr033cFwePjzfvevPV2NK24U+9qywoW8wgEcWF1zaWCyzmbrUA4j6yxtUwK&#10;/sjBdvM2WWOq7cAnuue+FAHCLkUFlfddKqUrKjLo5rYjDt7N9gZ9kH0pdY9DgJtWfkRRIg3WHBoq&#10;7GhfUdHkvya8kf1cslN+bUzMy+Xh2CTt55AoNX0fd18gPI3+dfxMf2sFcQyPLQEAcvM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2qQ8IAAADbAAAADwAAAAAAAAAAAAAA&#10;AAChAgAAZHJzL2Rvd25yZXYueG1sUEsFBgAAAAAEAAQA+QAAAJADAAAAAA==&#10;">
                  <v:stroke dashstyle="1 1" endcap="round"/>
                </v:line>
                <v:line id="Line 19" o:spid="_x0000_s1080" style="position:absolute;flip:y;visibility:visible;mso-wrap-style:square" from="52265,983" to="52265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80NMIAAADbAAAADwAAAGRycy9kb3ducmV2LnhtbESPQYvCMBCF7wv7H8Is7G1NFaxajSJC&#10;2cWTVr0PzdiWNpPSRNv990YQPD7evO/NW20G04g7da6yrGA8ikAQ51ZXXCg4n9KfOQjnkTU2lknB&#10;PznYrD8/Vpho2/OR7pkvRICwS1BB6X2bSOnykgy6kW2Jg3e1nUEfZFdI3WEf4KaRkyiKpcGKQ0OJ&#10;Le1KyuvsZsIb6f6cHrNLbaY8m/0e6rhZ9LFS31/DdgnC0+Dfx6/0n1YwjeG5JQBA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80NMIAAADbAAAADwAAAAAAAAAAAAAA&#10;AAChAgAAZHJzL2Rvd25yZXYueG1sUEsFBgAAAAAEAAQA+QAAAJADAAAAAA==&#10;">
                  <v:stroke dashstyle="1 1" endcap="round"/>
                </v:line>
                <v:line id="Line 20" o:spid="_x0000_s1081" style="position:absolute;flip:y;visibility:visible;mso-wrap-style:square" from="55361,983" to="55361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ORr8IAAADbAAAADwAAAGRycy9kb3ducmV2LnhtbESPQWvCQBCF74L/YRnBm24smNjUVUQI&#10;lp406n3IjklIdjZktyb9991CwePjzfvevO1+NK14Uu9qywpWywgEcWF1zaWC2zVbbEA4j6yxtUwK&#10;fsjBfjedbDHVduALPXNfigBhl6KCyvsuldIVFRl0S9sRB+9he4M+yL6UuschwE0r36IolgZrDg0V&#10;dnSsqGjybxPeyL5u2SW/N2bNSXI6N3H7PsRKzWfj4QOEp9G/jv/Tn1rBOoG/LQEAcvc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2ORr8IAAADbAAAADwAAAAAAAAAAAAAA&#10;AAChAgAAZHJzL2Rvd25yZXYueG1sUEsFBgAAAAAEAAQA+QAAAJADAAAAAA==&#10;">
                  <v:stroke dashstyle="1 1" endcap="round"/>
                </v:line>
                <v:line id="Line 21" o:spid="_x0000_s1082" style="position:absolute;visibility:visible;mso-wrap-style:square" from="8917,49536" to="55361,49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jiHsEAAADbAAAADwAAAGRycy9kb3ducmV2LnhtbERPS2rDMBDdF3IHMYVuSiOnkOA6kU1I&#10;KXjRTZwcYGJNbFNpZCQldnv6alHo8vH+u2q2RtzJh8GxgtUyA0HcOj1wp+B8+njJQYSIrNE4JgXf&#10;FKAqFw87LLSb+Ej3JnYihXAoUEEf41hIGdqeLIalG4kTd3XeYkzQd1J7nFK4NfI1yzbS4sCpoceR&#10;Dj21X83NKnhfm8OmqfMfMz3zRY+fb7U/RqWeHuf9FkSkOf6L/9y1VrBOY9OX9ANk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GOIewQAAANsAAAAPAAAAAAAAAAAAAAAA&#10;AKECAABkcnMvZG93bnJldi54bWxQSwUGAAAAAAQABAD5AAAAjwMAAAAA&#10;" strokeweight=".5pt">
                  <v:stroke dashstyle="1 1" endcap="round"/>
                </v:line>
                <v:line id="Line 22" o:spid="_x0000_s1083" style="position:absolute;visibility:visible;mso-wrap-style:square" from="8917,46439" to="55361,46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RHhcMAAADbAAAADwAAAGRycy9kb3ducmV2LnhtbESPQWsCMRSE70L/Q3iFXkSzFRRdjVIs&#10;wh68uPoDnpvn7mLysiSpu+2vb4RCj8PMfMNsdoM14kE+tI4VvE8zEMSV0y3XCi7nw2QJIkRkjcYx&#10;KfimALvty2iDuXY9n+hRxlokCIccFTQxdrmUoWrIYpi6jjh5N+ctxiR9LbXHPsGtkbMsW0iLLaeF&#10;BjvaN1Tdyy+r4HNu9ouyWP6YfsxX3R1XhT9Fpd5eh481iEhD/A//tQutYL6C55f0A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UR4XDAAAA2wAAAA8AAAAAAAAAAAAA&#10;AAAAoQIAAGRycy9kb3ducmV2LnhtbFBLBQYAAAAABAAEAPkAAACRAwAAAAA=&#10;" strokeweight=".5pt">
                  <v:stroke dashstyle="1 1" endcap="round"/>
                </v:line>
                <v:line id="Line 23" o:spid="_x0000_s1084" style="position:absolute;visibility:visible;mso-wrap-style:square" from="8917,43342" to="55361,43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IkpcAAAADbAAAADwAAAGRycy9kb3ducmV2LnhtbERP3WrCMBS+H+wdwhl4MzR1sKKdUUQZ&#10;9GI3dnuAY3Nsy5KTkkRbfXpzIXj58f2vNqM14kI+dI4VzGcZCOLa6Y4bBX+/39MFiBCRNRrHpOBK&#10;ATbr15cVFtoNfKBLFRuRQjgUqKCNsS+kDHVLFsPM9cSJOzlvMSboG6k9DincGvmRZbm02HFqaLGn&#10;XUv1f3W2CvafZpdX5eJmhnc+6v5nWfpDVGryNm6/QEQa41P8cJdaQZ7Wpy/pB8j1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sCJKXAAAAA2wAAAA8AAAAAAAAAAAAAAAAA&#10;oQIAAGRycy9kb3ducmV2LnhtbFBLBQYAAAAABAAEAPkAAACOAwAAAAA=&#10;" strokeweight=".5pt">
                  <v:stroke dashstyle="1 1" endcap="round"/>
                </v:line>
                <v:line id="Line 24" o:spid="_x0000_s1085" style="position:absolute;visibility:visible;mso-wrap-style:square" from="8917,40246" to="55361,40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6BPsQAAADbAAAADwAAAGRycy9kb3ducmV2LnhtbESPQWvCQBSE70L/w/IKvUjdWDBo6iqi&#10;CDn0Ytof8My+JqG7b8PuatL++q4geBxm5htmvR2tEVfyoXOsYD7LQBDXTnfcKPj6PL4uQYSIrNE4&#10;JgW/FGC7eZqssdBu4BNdq9iIBOFQoII2xr6QMtQtWQwz1xMn79t5izFJ30jtcUhwa+RbluXSYsdp&#10;ocWe9i3VP9XFKjgszD6vyuWfGaZ81v3HqvSnqNTL87h7BxFpjI/wvV1qBfkcbl/SD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ToE+xAAAANsAAAAPAAAAAAAAAAAA&#10;AAAAAKECAABkcnMvZG93bnJldi54bWxQSwUGAAAAAAQABAD5AAAAkgMAAAAA&#10;" strokeweight=".5pt">
                  <v:stroke dashstyle="1 1" endcap="round"/>
                </v:line>
                <v:line id="Line 25" o:spid="_x0000_s1086" style="position:absolute;visibility:visible;mso-wrap-style:square" from="8917,37149" to="55361,37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wfScQAAADbAAAADwAAAGRycy9kb3ducmV2LnhtbESPQWvCQBSE70L/w/IKvUjdKBg0dRWx&#10;FHLoxegPeGZfk9Ddt2F3a9L++q4geBxm5htmsxutEVfyoXOsYD7LQBDXTnfcKDifPl5XIEJE1mgc&#10;k4JfCrDbPk02WGg38JGuVWxEgnAoUEEbY19IGeqWLIaZ64mT9+W8xZikb6T2OCS4NXKRZbm02HFa&#10;aLGnQ0v1d/VjFbwvzSGvytWfGaZ80f3nuvTHqNTL87h/AxFpjI/wvV1qBfkCbl/SD5D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nB9JxAAAANsAAAAPAAAAAAAAAAAA&#10;AAAAAKECAABkcnMvZG93bnJldi54bWxQSwUGAAAAAAQABAD5AAAAkgMAAAAA&#10;" strokeweight=".5pt">
                  <v:stroke dashstyle="1 1" endcap="round"/>
                </v:line>
                <v:line id="Line 26" o:spid="_x0000_s1087" style="position:absolute;visibility:visible;mso-wrap-style:square" from="8917,34052" to="55361,34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C60sQAAADbAAAADwAAAGRycy9kb3ducmV2LnhtbESPQWvCQBSE7wX/w/IEL0U3Whps6iqi&#10;CDn0Ytof8My+JqG7b8PuamJ/fbdQ6HGYmW+YzW60RtzIh86xguUiA0FcO91xo+Dj/TRfgwgRWaNx&#10;TAruFGC3nTxssNBu4DPdqtiIBOFQoII2xr6QMtQtWQwL1xMn79N5izFJ30jtcUhwa+Qqy3JpseO0&#10;0GJPh5bqr+pqFRyfzSGvyvW3GR75ovu3l9Kfo1Kz6bh/BRFpjP/hv3apFeRP8Psl/QC5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0LrSxAAAANsAAAAPAAAAAAAAAAAA&#10;AAAAAKECAABkcnMvZG93bnJldi54bWxQSwUGAAAAAAQABAD5AAAAkgMAAAAA&#10;" strokeweight=".5pt">
                  <v:stroke dashstyle="1 1" endcap="round"/>
                </v:line>
                <v:line id="Line 27" o:spid="_x0000_s1088" style="position:absolute;visibility:visible;mso-wrap-style:square" from="8917,30955" to="55361,30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kipsQAAADbAAAADwAAAGRycy9kb3ducmV2LnhtbESPQWvCQBSE7wX/w/IEL0U3Shts6iqi&#10;CDn0Ytof8My+JqG7b8PuamJ/fbdQ6HGYmW+YzW60RtzIh86xguUiA0FcO91xo+Dj/TRfgwgRWaNx&#10;TAruFGC3nTxssNBu4DPdqtiIBOFQoII2xr6QMtQtWQwL1xMn79N5izFJ30jtcUhwa+Qqy3JpseO0&#10;0GJPh5bqr+pqFRyfzSGvyvW3GR75ovu3l9Kfo1Kz6bh/BRFpjP/hv3apFeRP8Psl/QC5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OSKmxAAAANsAAAAPAAAAAAAAAAAA&#10;AAAAAKECAABkcnMvZG93bnJldi54bWxQSwUGAAAAAAQABAD5AAAAkgMAAAAA&#10;" strokeweight=".5pt">
                  <v:stroke dashstyle="1 1" endcap="round"/>
                </v:line>
                <v:line id="Line 28" o:spid="_x0000_s1089" style="position:absolute;visibility:visible;mso-wrap-style:square" from="8917,27865" to="55361,27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WHPcQAAADbAAAADwAAAGRycy9kb3ducmV2LnhtbESPQWvCQBSE7wX/w/KEXkrdKBg0dRVR&#10;hBx6Me0PeGZfk9Ddt2F3NWl/fbcgeBxm5htmsxutETfyoXOsYD7LQBDXTnfcKPj8OL2uQISIrNE4&#10;JgU/FGC3nTxtsNBu4DPdqtiIBOFQoII2xr6QMtQtWQwz1xMn78t5izFJ30jtcUhwa+Qiy3JpseO0&#10;0GJPh5bq7+pqFRyX5pBX5erXDC980f37uvTnqNTzdNy/gYg0xkf43i61gnwJ/1/SD5D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dYc9xAAAANsAAAAPAAAAAAAAAAAA&#10;AAAAAKECAABkcnMvZG93bnJldi54bWxQSwUGAAAAAAQABAD5AAAAkgMAAAAA&#10;" strokeweight=".5pt">
                  <v:stroke dashstyle="1 1" endcap="round"/>
                </v:line>
                <v:line id="Line 29" o:spid="_x0000_s1090" style="position:absolute;visibility:visible;mso-wrap-style:square" from="8917,24768" to="55361,2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cZSsQAAADbAAAADwAAAGRycy9kb3ducmV2LnhtbESPwWrDMBBE74X+g9hCLyWRU6hxnCih&#10;JAR86CVOPmBjbWxTaWUkJXb79VWh0OMwM2+Y9XayRtzJh96xgsU8A0HcON1zq+B8OswKECEiazSO&#10;ScEXBdhuHh/WWGo38pHudWxFgnAoUUEX41BKGZqOLIa5G4iTd3XeYkzSt1J7HBPcGvmaZbm02HNa&#10;6HCgXUfNZ32zCvZvZpfXVfFtxhe+6OFjWfljVOr5aXpfgYg0xf/wX7vSCvIcfr+k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pxlKxAAAANsAAAAPAAAAAAAAAAAA&#10;AAAAAKECAABkcnMvZG93bnJldi54bWxQSwUGAAAAAAQABAD5AAAAkgMAAAAA&#10;" strokeweight=".5pt">
                  <v:stroke dashstyle="1 1" endcap="round"/>
                </v:line>
                <v:line id="Line 30" o:spid="_x0000_s1091" style="position:absolute;visibility:visible;mso-wrap-style:square" from="8917,21671" to="55361,21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u80cQAAADbAAAADwAAAGRycy9kb3ducmV2LnhtbESPQWvCQBSE74X+h+UJvZS6acFoU1cp&#10;FiEHL8b+gNfsaxLcfRt2tyb117uC4HGYmW+Y5Xq0RpzIh86xgtdpBoK4drrjRsH3YfuyABEiskbj&#10;mBT8U4D16vFhiYV2A+/pVMVGJAiHAhW0MfaFlKFuyWKYup44eb/OW4xJ+kZqj0OCWyPfsiyXFjtO&#10;Cy32tGmpPlZ/VsHXzGzyqlyczfDMP7rfvZd+H5V6moyfHyAijfEevrVLrSCfw/VL+gFyd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67zRxAAAANsAAAAPAAAAAAAAAAAA&#10;AAAAAKECAABkcnMvZG93bnJldi54bWxQSwUGAAAAAAQABAD5AAAAkgMAAAAA&#10;" strokeweight=".5pt">
                  <v:stroke dashstyle="1 1" endcap="round"/>
                </v:line>
                <v:line id="Line 31" o:spid="_x0000_s1092" style="position:absolute;visibility:visible;mso-wrap-style:square" from="8917,18574" to="55361,18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Qoo8AAAADbAAAADwAAAGRycy9kb3ducmV2LnhtbERP3WrCMBS+H+wdwhl4MzR1sKKdUUQZ&#10;9GI3dnuAY3Nsy5KTkkRbfXpzIXj58f2vNqM14kI+dI4VzGcZCOLa6Y4bBX+/39MFiBCRNRrHpOBK&#10;ATbr15cVFtoNfKBLFRuRQjgUqKCNsS+kDHVLFsPM9cSJOzlvMSboG6k9DincGvmRZbm02HFqaLGn&#10;XUv1f3W2CvafZpdX5eJmhnc+6v5nWfpDVGryNm6/QEQa41P8cJdaQZ7Gpi/pB8j1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V0KKPAAAAA2wAAAA8AAAAAAAAAAAAAAAAA&#10;oQIAAGRycy9kb3ducmV2LnhtbFBLBQYAAAAABAAEAPkAAACOAwAAAAA=&#10;" strokeweight=".5pt">
                  <v:stroke dashstyle="1 1" endcap="round"/>
                </v:line>
                <v:line id="Line 32" o:spid="_x0000_s1093" style="position:absolute;visibility:visible;mso-wrap-style:square" from="8917,15477" to="55361,15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iNOMQAAADbAAAADwAAAGRycy9kb3ducmV2LnhtbESPQWvCQBSE7wX/w/IKvRTdtGDQ1FVE&#10;EXLoxegPeGZfk9Ddt2F3a9L++q4geBxm5htmtRmtEVfyoXOs4G2WgSCune64UXA+HaYLECEiazSO&#10;ScEvBdisJ08rLLQb+EjXKjYiQTgUqKCNsS+kDHVLFsPM9cTJ+3LeYkzSN1J7HBLcGvmeZbm02HFa&#10;aLGnXUv1d/VjFeznZpdX5eLPDK980f3nsvTHqNTL87j9ABFpjI/wvV1qBfkS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OI04xAAAANsAAAAPAAAAAAAAAAAA&#10;AAAAAKECAABkcnMvZG93bnJldi54bWxQSwUGAAAAAAQABAD5AAAAkgMAAAAA&#10;" strokeweight=".5pt">
                  <v:stroke dashstyle="1 1" endcap="round"/>
                </v:line>
                <v:line id="Line 33" o:spid="_x0000_s1094" style="position:absolute;visibility:visible;mso-wrap-style:square" from="8917,12380" to="55361,12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uyeMEAAADbAAAADwAAAGRycy9kb3ducmV2LnhtbERPS2rDMBDdB3IHMYFuQiO30Hxcy6Gk&#10;FLzoJk4OMLUmtqk0MpIauzl9tCh0+Xj/Yj9ZI67kQ+9YwdMqA0HcON1zq+B8+njcgggRWaNxTAp+&#10;KcC+nM8KzLUb+UjXOrYihXDIUUEX45BLGZqOLIaVG4gTd3HeYkzQt1J7HFO4NfI5y9bSYs+pocOB&#10;Dh013/WPVfD+Yg7rutrezLjkLz187ip/jEo9LKa3VxCRpvgv/nNXWsEmrU9f0g+Q5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27J4wQAAANsAAAAPAAAAAAAAAAAAAAAA&#10;AKECAABkcnMvZG93bnJldi54bWxQSwUGAAAAAAQABAD5AAAAjwMAAAAA&#10;" strokeweight=".5pt">
                  <v:stroke dashstyle="1 1" endcap="round"/>
                </v:line>
                <v:line id="Line 34" o:spid="_x0000_s1095" style="position:absolute;visibility:visible;mso-wrap-style:square" from="8917,9290" to="55361,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cX48QAAADbAAAADwAAAGRycy9kb3ducmV2LnhtbESPQWvCQBSE70L/w/IKvUjdWFDT1FXE&#10;UsihF6M/4DX7moTuvg27q0n7692C4HGYmW+Y9Xa0RlzIh86xgvksA0FcO91xo+B0/HjOQYSIrNE4&#10;JgW/FGC7eZissdBu4ANdqtiIBOFQoII2xr6QMtQtWQwz1xMn79t5izFJ30jtcUhwa+RLli2lxY7T&#10;Qos97Vuqf6qzVfC+MPtlVeZ/Zpjyl+4/X0t/iEo9PY67NxCRxngP39qlVrCaw/+X9APk5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lxfjxAAAANsAAAAPAAAAAAAAAAAA&#10;AAAAAKECAABkcnMvZG93bnJldi54bWxQSwUGAAAAAAQABAD5AAAAkgMAAAAA&#10;" strokeweight=".5pt">
                  <v:stroke dashstyle="1 1" endcap="round"/>
                </v:line>
                <v:line id="Line 35" o:spid="_x0000_s1096" style="position:absolute;visibility:visible;mso-wrap-style:square" from="8917,6193" to="55361,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WJlMQAAADbAAAADwAAAGRycy9kb3ducmV2LnhtbESPQWvCQBSE74L/YXlCL1I3FdQ0dZVi&#10;KeTQi9Ef8Jp9TUJ334bdrUn7692C4HGYmW+Y7X60RlzIh86xgqdFBoK4drrjRsH59P6YgwgRWaNx&#10;TAp+KcB+N51ssdBu4CNdqtiIBOFQoII2xr6QMtQtWQwL1xMn78t5izFJ30jtcUhwa+Qyy9bSYsdp&#10;ocWeDi3V39WPVfC2Mod1VeZ/Zpjzp+4/nkt/jEo9zMbXFxCRxngP39qlVrBZwv+X9APk7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RYmUxAAAANsAAAAPAAAAAAAAAAAA&#10;AAAAAKECAABkcnMvZG93bnJldi54bWxQSwUGAAAAAAQABAD5AAAAkgMAAAAA&#10;" strokeweight=".5pt">
                  <v:stroke dashstyle="1 1" endcap="round"/>
                </v:line>
                <v:line id="Line 36" o:spid="_x0000_s1097" style="position:absolute;visibility:visible;mso-wrap-style:square" from="8917,3096" to="55361,3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ksD8QAAADbAAAADwAAAGRycy9kb3ducmV2LnhtbESPQWsCMRSE74X+h/CEXkrNtlJrt0YR&#10;i7CHXlz9Aa+b193F5GVJorv11xtB8DjMzDfMfDlYI07kQ+tYwes4A0FcOd1yrWC/27zMQISIrNE4&#10;JgX/FGC5eHyYY65dz1s6lbEWCcIhRwVNjF0uZagashjGriNO3p/zFmOSvpbaY5/g1si3LJtKiy2n&#10;hQY7WjdUHcqjVfD9btbTspidTf/Mv7r7+Sz8Nir1NBpWXyAiDfEevrULreBjAtcv6QfIx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CSwPxAAAANsAAAAPAAAAAAAAAAAA&#10;AAAAAKECAABkcnMvZG93bnJldi54bWxQSwUGAAAAAAQABAD5AAAAkgMAAAAA&#10;" strokeweight=".5pt">
                  <v:stroke dashstyle="1 1" endcap="round"/>
                </v:line>
                <v:shape id="Text Box 37" o:spid="_x0000_s1098" type="#_x0000_t202" style="position:absolute;top:2287;width:5717;height:3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UY3sMA&#10;AADbAAAADwAAAGRycy9kb3ducmV2LnhtbESP3WrCQBSE74W+w3IKvRHdWFKj0U2wQktu/XmAY/aY&#10;BLNnQ3Zr4tu7hUIvh5n5htnmo2nFnXrXWFawmEcgiEurG64UnE9fsxUI55E1tpZJwYMc5NnLZIup&#10;tgMf6H70lQgQdikqqL3vUildWZNBN7cdcfCutjfog+wrqXscAty08j2KltJgw2Ghxo72NZW3449R&#10;cC2G6cd6uHz7c3KIl5/YJBf7UOrtddxtQHga/X/4r11oBUkM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UY3sMAAADbAAAADwAAAAAAAAAAAAAAAACYAgAAZHJzL2Rv&#10;d25yZXYueG1sUEsFBgAAAAAEAAQA9QAAAIgDAAAAAA==&#10;" stroked="f">
                  <v:textbox>
                    <w:txbxContent>
                      <w:p w:rsidR="009F09EC" w:rsidRPr="00BE6FB2" w:rsidRDefault="009F09EC" w:rsidP="009F09EC"/>
                    </w:txbxContent>
                  </v:textbox>
                </v:shape>
                <v:shape id="Text Box 38" o:spid="_x0000_s1099" type="#_x0000_t202" style="position:absolute;left:38862;top:56004;width:17146;height:3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m9RcQA&#10;AADbAAAADwAAAGRycy9kb3ducmV2LnhtbESPzWrDMBCE74G+g9hCL6GRU+K4dS2bNJDia9I8wMZa&#10;/1BrZSw1dt4+KhR6HGbmGyYrZtOLK42us6xgvYpAEFdWd9woOH8dnl9BOI+ssbdMCm7koMgfFhmm&#10;2k58pOvJNyJA2KWooPV+SKV0VUsG3coOxMGr7WjQBzk2Uo84Bbjp5UsUbaXBjsNCiwPtW6q+Tz9G&#10;QV1Oy/htunz6c3LcbD+wSy72ptTT47x7B+Fp9v/hv3apFSQx/H4JP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JvUXEAAAA2wAAAA8AAAAAAAAAAAAAAAAAmAIAAGRycy9k&#10;b3ducmV2LnhtbFBLBQYAAAAABAAEAPUAAACJAwAAAAA=&#10;" stroked="f">
                  <v:textbox>
                    <w:txbxContent>
                      <w:p w:rsidR="009F09EC" w:rsidRPr="00556E6F" w:rsidRDefault="009F09EC" w:rsidP="009F09EC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F09EC" w:rsidRDefault="009F09EC" w:rsidP="009F09E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AU"/>
        </w:rPr>
        <w:lastRenderedPageBreak/>
        <mc:AlternateContent>
          <mc:Choice Requires="wpc">
            <w:drawing>
              <wp:inline distT="0" distB="0" distL="0" distR="0" wp14:anchorId="4BA90532" wp14:editId="2E392436">
                <wp:extent cx="5829300" cy="5943600"/>
                <wp:effectExtent l="0" t="0" r="0" b="0"/>
                <wp:docPr id="112" name="Canvas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7" name="Line 4"/>
                        <wps:cNvCnPr/>
                        <wps:spPr bwMode="auto">
                          <a:xfrm flipV="1">
                            <a:off x="891734" y="103006"/>
                            <a:ext cx="0" cy="51596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"/>
                        <wps:cNvCnPr/>
                        <wps:spPr bwMode="auto">
                          <a:xfrm>
                            <a:off x="891734" y="5262688"/>
                            <a:ext cx="474765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6"/>
                        <wps:cNvCnPr/>
                        <wps:spPr bwMode="auto">
                          <a:xfrm flipV="1">
                            <a:off x="1201364" y="103006"/>
                            <a:ext cx="0" cy="5159682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7"/>
                        <wps:cNvCnPr/>
                        <wps:spPr bwMode="auto">
                          <a:xfrm flipV="1">
                            <a:off x="151099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8"/>
                        <wps:cNvCnPr/>
                        <wps:spPr bwMode="auto">
                          <a:xfrm flipV="1">
                            <a:off x="182062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9"/>
                        <wps:cNvCnPr/>
                        <wps:spPr bwMode="auto">
                          <a:xfrm flipV="1">
                            <a:off x="213025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10"/>
                        <wps:cNvCnPr/>
                        <wps:spPr bwMode="auto">
                          <a:xfrm flipV="1">
                            <a:off x="243988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11"/>
                        <wps:cNvCnPr/>
                        <wps:spPr bwMode="auto">
                          <a:xfrm flipV="1">
                            <a:off x="274951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2"/>
                        <wps:cNvCnPr/>
                        <wps:spPr bwMode="auto">
                          <a:xfrm flipV="1">
                            <a:off x="305914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3"/>
                        <wps:cNvCnPr/>
                        <wps:spPr bwMode="auto">
                          <a:xfrm flipV="1">
                            <a:off x="336877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4"/>
                        <wps:cNvCnPr/>
                        <wps:spPr bwMode="auto">
                          <a:xfrm flipV="1">
                            <a:off x="367840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5"/>
                        <wps:cNvCnPr/>
                        <wps:spPr bwMode="auto">
                          <a:xfrm flipV="1">
                            <a:off x="398803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6"/>
                        <wps:cNvCnPr/>
                        <wps:spPr bwMode="auto">
                          <a:xfrm flipV="1">
                            <a:off x="429766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7"/>
                        <wps:cNvCnPr/>
                        <wps:spPr bwMode="auto">
                          <a:xfrm flipV="1">
                            <a:off x="460729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8"/>
                        <wps:cNvCnPr/>
                        <wps:spPr bwMode="auto">
                          <a:xfrm flipV="1">
                            <a:off x="491692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19"/>
                        <wps:cNvCnPr/>
                        <wps:spPr bwMode="auto">
                          <a:xfrm flipV="1">
                            <a:off x="522655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20"/>
                        <wps:cNvCnPr/>
                        <wps:spPr bwMode="auto">
                          <a:xfrm flipV="1">
                            <a:off x="553618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21"/>
                        <wps:cNvCnPr/>
                        <wps:spPr bwMode="auto">
                          <a:xfrm>
                            <a:off x="891734" y="4953669"/>
                            <a:ext cx="4644449" cy="669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22"/>
                        <wps:cNvCnPr/>
                        <wps:spPr bwMode="auto">
                          <a:xfrm>
                            <a:off x="891734" y="4643981"/>
                            <a:ext cx="4644449" cy="669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23"/>
                        <wps:cNvCnPr/>
                        <wps:spPr bwMode="auto">
                          <a:xfrm>
                            <a:off x="891734" y="4334293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24"/>
                        <wps:cNvCnPr/>
                        <wps:spPr bwMode="auto">
                          <a:xfrm>
                            <a:off x="891734" y="4024605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25"/>
                        <wps:cNvCnPr/>
                        <wps:spPr bwMode="auto">
                          <a:xfrm>
                            <a:off x="891734" y="3714917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26"/>
                        <wps:cNvCnPr/>
                        <wps:spPr bwMode="auto">
                          <a:xfrm>
                            <a:off x="891734" y="3405229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27"/>
                        <wps:cNvCnPr/>
                        <wps:spPr bwMode="auto">
                          <a:xfrm>
                            <a:off x="891734" y="3095541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28"/>
                        <wps:cNvCnPr/>
                        <wps:spPr bwMode="auto">
                          <a:xfrm>
                            <a:off x="891734" y="2786522"/>
                            <a:ext cx="4644449" cy="669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29"/>
                        <wps:cNvCnPr/>
                        <wps:spPr bwMode="auto">
                          <a:xfrm>
                            <a:off x="891734" y="2476834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30"/>
                        <wps:cNvCnPr/>
                        <wps:spPr bwMode="auto">
                          <a:xfrm>
                            <a:off x="891734" y="2167147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31"/>
                        <wps:cNvCnPr/>
                        <wps:spPr bwMode="auto">
                          <a:xfrm>
                            <a:off x="891734" y="1857459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32"/>
                        <wps:cNvCnPr/>
                        <wps:spPr bwMode="auto">
                          <a:xfrm>
                            <a:off x="891734" y="1547771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33"/>
                        <wps:cNvCnPr/>
                        <wps:spPr bwMode="auto">
                          <a:xfrm>
                            <a:off x="891734" y="1238083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34"/>
                        <wps:cNvCnPr/>
                        <wps:spPr bwMode="auto">
                          <a:xfrm>
                            <a:off x="891734" y="929064"/>
                            <a:ext cx="4644449" cy="669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35"/>
                        <wps:cNvCnPr/>
                        <wps:spPr bwMode="auto">
                          <a:xfrm>
                            <a:off x="891734" y="619376"/>
                            <a:ext cx="4644449" cy="669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36"/>
                        <wps:cNvCnPr/>
                        <wps:spPr bwMode="auto">
                          <a:xfrm>
                            <a:off x="891734" y="309688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8754"/>
                            <a:ext cx="571783" cy="3428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09EC" w:rsidRPr="00BE6FB2" w:rsidRDefault="009F09EC" w:rsidP="009F09E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5600468"/>
                            <a:ext cx="1714662" cy="3431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09EC" w:rsidRPr="00556E6F" w:rsidRDefault="009F09EC" w:rsidP="009F09EC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12" o:spid="_x0000_s1100" editas="canvas" style="width:459pt;height:468pt;mso-position-horizontal-relative:char;mso-position-vertical-relative:line" coordsize="58293,5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">
                <v:shape id="_x0000_s1101" type="#_x0000_t75" style="position:absolute;width:58293;height:59436;visibility:visible;mso-wrap-style:square">
                  <v:fill o:detectmouseclick="t"/>
                  <v:path o:connecttype="none"/>
                </v:shape>
                <v:line id="Line 4" o:spid="_x0000_s1102" style="position:absolute;flip:y;visibility:visible;mso-wrap-style:square" from="8917,1030" to="8917,52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n1psUAAADbAAAADwAAAGRycy9kb3ducmV2LnhtbESPT2vCQBDF74V+h2WEXkLdVMHU1FVa&#10;W6EgHvxz8Dhkp0kwOxuyU43f3i0IPT7evN+bN1v0rlFn6kLt2cDLMAVFXHhbc2ngsF89v4IKgmyx&#10;8UwGrhRgMX98mGFu/YW3dN5JqSKEQ44GKpE21zoUFTkMQ98SR+/Hdw4lyq7UtsNLhLtGj9J0oh3W&#10;HBsqbGlZUXHa/br4xmrDn+Nx8uF0kkzp6yjrVIsxT4P+/Q2UUC//x/f0tzWQZfC3JQ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Sn1psUAAADbAAAADwAAAAAAAAAA&#10;AAAAAAChAgAAZHJzL2Rvd25yZXYueG1sUEsFBgAAAAAEAAQA+QAAAJMDAAAAAA==&#10;">
                  <v:stroke endarrow="block"/>
                </v:line>
                <v:line id="Line 5" o:spid="_x0000_s1103" style="position:absolute;visibility:visible;mso-wrap-style:square" from="8917,52626" to="56393,52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DhmsEAAADbAAAADwAAAGRycy9kb3ducmV2LnhtbERPS0sDMRC+C/6HMEJvNtse+libFnEp&#10;eKhCW/E8bsbN4maybOI2/ffOQejx43tvdtl3aqQhtoENzKYFKOI62JYbAx/n/eMKVEzIFrvAZOBK&#10;EXbb+7sNljZc+EjjKTVKQjiWaMCl1Jdax9qRxzgNPbFw32HwmAQOjbYDXiTcd3peFAvtsWVpcNjT&#10;i6P65/TrDSxdddRLXR3O79XYztb5LX9+rY2ZPOTnJ1CJcrqJ/92vVnwyVr7ID9D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EOGawQAAANsAAAAPAAAAAAAAAAAAAAAA&#10;AKECAABkcnMvZG93bnJldi54bWxQSwUGAAAAAAQABAD5AAAAjwMAAAAA&#10;">
                  <v:stroke endarrow="block"/>
                </v:line>
                <v:line id="Line 6" o:spid="_x0000_s1104" style="position:absolute;flip:y;visibility:visible;mso-wrap-style:square" from="12013,1030" to="12013,52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X8JsIAAADbAAAADwAAAGRycy9kb3ducmV2LnhtbESPQWvCQBCF7wX/wzKCt7qxYKLRVaQQ&#10;WnrSqPchOyYh2dmQ3Zr033cFwePjzfvevO1+NK24U+9qywoW8wgEcWF1zaWCyzl7X4FwHllja5kU&#10;/JGD/W7ytsVU24FPdM99KQKEXYoKKu+7VEpXVGTQzW1HHLyb7Q36IPtS6h6HADet/IiiWBqsOTRU&#10;2NFnRUWT/5rwRvZzyU75tTFLTpKvYxO36yFWajYdDxsQnkb/On6mv7WCZA2PLQEAcvc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gX8JsIAAADbAAAADwAAAAAAAAAAAAAA&#10;AAChAgAAZHJzL2Rvd25yZXYueG1sUEsFBgAAAAAEAAQA+QAAAJADAAAAAA==&#10;">
                  <v:stroke dashstyle="1 1" endcap="round"/>
                </v:line>
                <v:line id="Line 7" o:spid="_x0000_s1105" style="position:absolute;flip:y;visibility:visible;mso-wrap-style:square" from="15109,983" to="15109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olnMMAAADbAAAADwAAAGRycy9kb3ducmV2LnhtbESPwWrDMAyG74O9g9Fgt9XpYGmW1S1j&#10;EDZ6atP2LmI1CYnlEHtN9vbTodCj+PV/+rTezq5XVxpD69nAcpGAIq68bbk2cDoWLxmoEJEt9p7J&#10;wB8F2G4eH9aYWz/xga5lrJVAOORooIlxyLUOVUMOw8IPxJJd/OgwyjjW2o44Cdz1+jVJUu2wZbnQ&#10;4EBfDVVd+etEo9idikN57twbr1bf+y7t36fUmOen+fMDVKQ53pdv7R9rIBN7+UUAoD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qJZzDAAAA2wAAAA8AAAAAAAAAAAAA&#10;AAAAoQIAAGRycy9kb3ducmV2LnhtbFBLBQYAAAAABAAEAPkAAACRAwAAAAA=&#10;">
                  <v:stroke dashstyle="1 1" endcap="round"/>
                </v:line>
                <v:line id="Line 8" o:spid="_x0000_s1106" style="position:absolute;flip:y;visibility:visible;mso-wrap-style:square" from="18206,983" to="18206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aAB8MAAADbAAAADwAAAGRycy9kb3ducmV2LnhtbESPQWuDQBCF74H8h2UKuSWrhWhqswmh&#10;IC09VZveB3eqojsr7lbtv+8GAj0+3rzvzTueF9OLiUbXWlYQ7yIQxJXVLdcKrp/59gDCeWSNvWVS&#10;8EsOzqf16oiZtjMXNJW+FgHCLkMFjfdDJqWrGjLodnYgDt63HQ36IMda6hHnADe9fIyiRBpsOTQ0&#10;ONBLQ1VX/pjwRv5+zYvyqzN7TtPXjy7pn+ZEqc3DcnkG4Wnx/8f39JtWcIjhtiUAQJ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mgAfDAAAA2wAAAA8AAAAAAAAAAAAA&#10;AAAAoQIAAGRycy9kb3ducmV2LnhtbFBLBQYAAAAABAAEAPkAAACRAwAAAAA=&#10;">
                  <v:stroke dashstyle="1 1" endcap="round"/>
                </v:line>
                <v:line id="Line 9" o:spid="_x0000_s1107" style="position:absolute;flip:y;visibility:visible;mso-wrap-style:square" from="21302,983" to="21302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QecMMAAADbAAAADwAAAGRycy9kb3ducmV2LnhtbESPQWuDQBCF74X8h2UCuTVrA1Frswkh&#10;IA09VWvvgztV0Z0VdxvNv+8WCj0+3rzvzTucFjOIG02us6zgaRuBIK6t7rhRUH3kjykI55E1DpZJ&#10;wZ0cnI6rhwNm2s5c0K30jQgQdhkqaL0fMyld3ZJBt7UjcfC+7GTQBzk1Uk84B7gZ5C6KYmmw49DQ&#10;4kiXluq+/Dbhjfytyovyszd7TpLX9z4enudYqc16Ob+A8LT4/+O/9FUrSHfwuyUAQB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0HnDDAAAA2wAAAA8AAAAAAAAAAAAA&#10;AAAAoQIAAGRycy9kb3ducmV2LnhtbFBLBQYAAAAABAAEAPkAAACRAwAAAAA=&#10;">
                  <v:stroke dashstyle="1 1" endcap="round"/>
                </v:line>
                <v:line id="Line 10" o:spid="_x0000_s1108" style="position:absolute;flip:y;visibility:visible;mso-wrap-style:square" from="24398,983" to="24398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i768MAAADbAAAADwAAAGRycy9kb3ducmV2LnhtbESPQWvCQBCF70L/wzKF3nRjS6PGbKQI&#10;oaUnjXofsmMSkp0N2dWk/75bKHh8vHnfm5fuJtOJOw2usaxguYhAEJdWN1wpOJ/y+RqE88gaO8uk&#10;4Icc7LKnWYqJtiMf6V74SgQIuwQV1N73iZSurMmgW9ieOHhXOxj0QQ6V1AOOAW46+RpFsTTYcGio&#10;sad9TWVb3Ex4I/8+58fi0pp3Xq0+D23cbcZYqZfn6WMLwtPkH8f/6S+tYP0Gf1sCAGT2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4u+vDAAAA2wAAAA8AAAAAAAAAAAAA&#10;AAAAoQIAAGRycy9kb3ducmV2LnhtbFBLBQYAAAAABAAEAPkAAACRAwAAAAA=&#10;">
                  <v:stroke dashstyle="1 1" endcap="round"/>
                </v:line>
                <v:line id="Line 11" o:spid="_x0000_s1109" style="position:absolute;flip:y;visibility:visible;mso-wrap-style:square" from="27495,983" to="27495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Ejn8MAAADbAAAADwAAAGRycy9kb3ducmV2LnhtbESPQWvCQBCF70L/wzKF3nRjaaPGbKQI&#10;oaUnjXofsmMSkp0N2dWk/75bKHh8vHnfm5fuJtOJOw2usaxguYhAEJdWN1wpOJ/y+RqE88gaO8uk&#10;4Icc7LKnWYqJtiMf6V74SgQIuwQV1N73iZSurMmgW9ieOHhXOxj0QQ6V1AOOAW46+RpFsTTYcGio&#10;sad9TWVb3Ex4I/8+58fi0pp3Xq0+D23cbcZYqZfn6WMLwtPkH8f/6S+tYP0Gf1sCAGT2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RI5/DAAAA2wAAAA8AAAAAAAAAAAAA&#10;AAAAoQIAAGRycy9kb3ducmV2LnhtbFBLBQYAAAAABAAEAPkAAACRAwAAAAA=&#10;">
                  <v:stroke dashstyle="1 1" endcap="round"/>
                </v:line>
                <v:line id="Line 12" o:spid="_x0000_s1110" style="position:absolute;flip:y;visibility:visible;mso-wrap-style:square" from="30591,983" to="30591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2GBMMAAADbAAAADwAAAGRycy9kb3ducmV2LnhtbESPwWrDMBBE74X8g9hAbo3cQhzXjRJC&#10;wCT01LjufbG2lrG1MpYaO39fFQo9DrPzZmd3mG0vbjT61rGCp3UCgrh2uuVGQfVRPGYgfEDW2Dsm&#10;BXfycNgvHnaYazfxlW5laESEsM9RgQlhyKX0tSGLfu0G4uh9udFiiHJspB5xinDby+ckSaXFlmOD&#10;wYFOhuqu/LbxjeKtKq7lZ2c3vN2e37u0f5lSpVbL+fgKItAc/o//0hetINvA75YIAL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6dhgTDAAAA2wAAAA8AAAAAAAAAAAAA&#10;AAAAoQIAAGRycy9kb3ducmV2LnhtbFBLBQYAAAAABAAEAPkAAACRAwAAAAA=&#10;">
                  <v:stroke dashstyle="1 1" endcap="round"/>
                </v:line>
                <v:line id="Line 13" o:spid="_x0000_s1111" style="position:absolute;flip:y;visibility:visible;mso-wrap-style:square" from="33687,983" to="33687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8Yc8MAAADbAAAADwAAAGRycy9kb3ducmV2LnhtbESPQWuDQBCF74X8h2UKudW1hRhj3YRQ&#10;kJSeGmPugztV0Z0VdxPtv+8WCj0+3rzvzcsPixnEnSbXWVbwHMUgiGurO24UVJfiKQXhPLLGwTIp&#10;+CYHh/3qIcdM25nPdC99IwKEXYYKWu/HTEpXt2TQRXYkDt6XnQz6IKdG6gnnADeDfInjRBrsODS0&#10;ONJbS3Vf3kx4o/ioinN57c2Gt9vTZ58MuzlRav24HF9BeFr8//Ff+l0rSBP43RIAIP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PGHPDAAAA2wAAAA8AAAAAAAAAAAAA&#10;AAAAoQIAAGRycy9kb3ducmV2LnhtbFBLBQYAAAAABAAEAPkAAACRAwAAAAA=&#10;">
                  <v:stroke dashstyle="1 1" endcap="round"/>
                </v:line>
                <v:line id="Line 14" o:spid="_x0000_s1112" style="position:absolute;flip:y;visibility:visible;mso-wrap-style:square" from="36784,983" to="36784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O96MIAAADbAAAADwAAAGRycy9kb3ducmV2LnhtbESPQWvCQBCF7wX/wzKCt7qxYKLRVaQQ&#10;WnrSqPchOyYh2dmQ3Zr033cFwePjzfvevO1+NK24U+9qywoW8wgEcWF1zaWCyzl7X4FwHllja5kU&#10;/JGD/W7ytsVU24FPdM99KQKEXYoKKu+7VEpXVGTQzW1HHLyb7Q36IPtS6h6HADet/IiiWBqsOTRU&#10;2NFnRUWT/5rwRvZzyU75tTFLTpKvYxO36yFWajYdDxsQnkb/On6mv7WCVQKPLQEAcvc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QO96MIAAADbAAAADwAAAAAAAAAAAAAA&#10;AAChAgAAZHJzL2Rvd25yZXYueG1sUEsFBgAAAAAEAAQA+QAAAJADAAAAAA==&#10;">
                  <v:stroke dashstyle="1 1" endcap="round"/>
                </v:line>
                <v:line id="Line 15" o:spid="_x0000_s1113" style="position:absolute;flip:y;visibility:visible;mso-wrap-style:square" from="39880,983" to="39880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wpmsMAAADbAAAADwAAAGRycy9kb3ducmV2LnhtbESPwWrDMAyG74O9g9Fgt9XpYGmW1S1j&#10;EDZ6atP2LmI1CYnlEHtN9vbTodCj+PV/+rTezq5XVxpD69nAcpGAIq68bbk2cDoWLxmoEJEt9p7J&#10;wB8F2G4eH9aYWz/xga5lrJVAOORooIlxyLUOVUMOw8IPxJJd/OgwyjjW2o44Cdz1+jVJUu2wZbnQ&#10;4EBfDVVd+etEo9idikN57twbr1bf+y7t36fUmOen+fMDVKQ53pdv7R9rIBNZ+UUAoD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cKZrDAAAA2wAAAA8AAAAAAAAAAAAA&#10;AAAAoQIAAGRycy9kb3ducmV2LnhtbFBLBQYAAAAABAAEAPkAAACRAwAAAAA=&#10;">
                  <v:stroke dashstyle="1 1" endcap="round"/>
                </v:line>
                <v:line id="Line 16" o:spid="_x0000_s1114" style="position:absolute;flip:y;visibility:visible;mso-wrap-style:square" from="42976,983" to="42976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CMAcIAAADbAAAADwAAAGRycy9kb3ducmV2LnhtbESPQYvCMBCF7wv7H8IIe1tTha1ajbII&#10;RfGkVe9DM7alzaQ00dZ/bxYWPD7evO/NW20G04gHda6yrGAyjkAQ51ZXXCi4nNPvOQjnkTU2lknB&#10;kxxs1p8fK0y07flEj8wXIkDYJaig9L5NpHR5SQbd2LbEwbvZzqAPsiuk7rAPcNPIaRTF0mDFoaHE&#10;lrYl5XV2N+GN9HBJT9m1Nj88m+2Oddws+lipr9HwuwThafDv4//0XiuYL+BvSwCAX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9CMAcIAAADbAAAADwAAAAAAAAAAAAAA&#10;AAChAgAAZHJzL2Rvd25yZXYueG1sUEsFBgAAAAAEAAQA+QAAAJADAAAAAA==&#10;">
                  <v:stroke dashstyle="1 1" endcap="round"/>
                </v:line>
                <v:line id="Line 17" o:spid="_x0000_s1115" style="position:absolute;flip:y;visibility:visible;mso-wrap-style:square" from="46072,983" to="46072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OzQcMAAADbAAAADwAAAGRycy9kb3ducmV2LnhtbESPwWrDMAyG74O9g9Fgt9XpYGmb1S1j&#10;EDZ6atPsLmI1CYnlEHtN9vbTodCj+PV/+rTdz65XVxpD69nAcpGAIq68bbk2UJ7zlzWoEJEt9p7J&#10;wB8F2O8eH7aYWT/xia5FrJVAOGRooIlxyLQOVUMOw8IPxJJd/OgwyjjW2o44Cdz1+jVJUu2wZbnQ&#10;4ECfDVVd8etEIz+U+an46dwbr1Zfxy7tN1NqzPPT/PEOKtIc78u39rc1sBF7+UUAo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zs0HDAAAA2wAAAA8AAAAAAAAAAAAA&#10;AAAAoQIAAGRycy9kb3ducmV2LnhtbFBLBQYAAAAABAAEAPkAAACRAwAAAAA=&#10;">
                  <v:stroke dashstyle="1 1" endcap="round"/>
                </v:line>
                <v:line id="Line 18" o:spid="_x0000_s1116" style="position:absolute;flip:y;visibility:visible;mso-wrap-style:square" from="49169,983" to="49169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8W2sIAAADbAAAADwAAAGRycy9kb3ducmV2LnhtbESPQYvCMBCF7wv7H8IIe1tTha1ajbII&#10;RfGkVe9DM7alzaQ00dZ/bxYWPD7evO/NW20G04gHda6yrGAyjkAQ51ZXXCi4nNPvOQjnkTU2lknB&#10;kxxs1p8fK0y07flEj8wXIkDYJaig9L5NpHR5SQbd2LbEwbvZzqAPsiuk7rAPcNPIaRTF0mDFoaHE&#10;lrYl5XV2N+GN9HBJT9m1Nj88m+2Oddws+lipr9HwuwThafDv4//0XitYTOBvSwCAX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H8W2sIAAADbAAAADwAAAAAAAAAAAAAA&#10;AAChAgAAZHJzL2Rvd25yZXYueG1sUEsFBgAAAAAEAAQA+QAAAJADAAAAAA==&#10;">
                  <v:stroke dashstyle="1 1" endcap="round"/>
                </v:line>
                <v:line id="Line 19" o:spid="_x0000_s1117" style="position:absolute;flip:y;visibility:visible;mso-wrap-style:square" from="52265,983" to="52265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2IrcMAAADbAAAADwAAAGRycy9kb3ducmV2LnhtbESPQWuDQBCF74X8h2UCuTVrA9Fqswkh&#10;IA09VWvvgztV0Z0VdxvNv+8WCj0+3rzvzTucFjOIG02us6zgaRuBIK6t7rhRUH3kj88gnEfWOFgm&#10;BXdycDquHg6YaTtzQbfSNyJA2GWooPV+zKR0dUsG3daOxMH7spNBH+TUSD3hHOBmkLsoiqXBjkND&#10;iyNdWqr78tuEN/K3Ki/Kz97sOUle3/t4SOdYqc16Ob+A8LT4/+O/9FUrSHfwuyUAQB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tiK3DAAAA2wAAAA8AAAAAAAAAAAAA&#10;AAAAoQIAAGRycy9kb3ducmV2LnhtbFBLBQYAAAAABAAEAPkAAACRAwAAAAA=&#10;">
                  <v:stroke dashstyle="1 1" endcap="round"/>
                </v:line>
                <v:line id="Line 20" o:spid="_x0000_s1118" style="position:absolute;flip:y;visibility:visible;mso-wrap-style:square" from="55361,983" to="55361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EtNsMAAADbAAAADwAAAGRycy9kb3ducmV2LnhtbESPQWvCQBCF70L/wzKF3nRjS6PGbKQI&#10;oaUnjXofsmMSkp0N2dWk/75bKHh8vHnfm5fuJtOJOw2usaxguYhAEJdWN1wpOJ/y+RqE88gaO8uk&#10;4Icc7LKnWYqJtiMf6V74SgQIuwQV1N73iZSurMmgW9ieOHhXOxj0QQ6V1AOOAW46+RpFsTTYcGio&#10;sad9TWVb3Ex4I/8+58fi0pp3Xq0+D23cbcZYqZfn6WMLwtPkH8f/6S+tYPMGf1sCAGT2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hLTbDAAAA2wAAAA8AAAAAAAAAAAAA&#10;AAAAoQIAAGRycy9kb3ducmV2LnhtbFBLBQYAAAAABAAEAPkAAACRAwAAAAA=&#10;">
                  <v:stroke dashstyle="1 1" endcap="round"/>
                </v:line>
                <v:line id="Line 21" o:spid="_x0000_s1119" style="position:absolute;visibility:visible;mso-wrap-style:square" from="8917,49536" to="55361,49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xSgcQAAADbAAAADwAAAGRycy9kb3ducmV2LnhtbESPQWvCQBSE74L/YXlCL6Kblho0dZVi&#10;KeTQi9Ef8Jp9TUJ334bdrUn99W6h4HGYmW+Y7X60RlzIh86xgsdlBoK4drrjRsH59L5YgwgRWaNx&#10;TAp+KcB+N51ssdBu4CNdqtiIBOFQoII2xr6QMtQtWQxL1xMn78t5izFJ30jtcUhwa+RTluXSYsdp&#10;ocWeDi3V39WPVfC2Moe8KtdXM8z5U/cfm9Ifo1IPs/H1BUSkMd7D/+1SK9g8w9+X9APk7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7FKBxAAAANsAAAAPAAAAAAAAAAAA&#10;AAAAAKECAABkcnMvZG93bnJldi54bWxQSwUGAAAAAAQABAD5AAAAkgMAAAAA&#10;" strokeweight=".5pt">
                  <v:stroke dashstyle="1 1" endcap="round"/>
                </v:line>
                <v:line id="Line 22" o:spid="_x0000_s1120" style="position:absolute;visibility:visible;mso-wrap-style:square" from="8917,46439" to="55361,46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D3GsMAAADbAAAADwAAAGRycy9kb3ducmV2LnhtbESPQWsCMRSE70L/Q3iFXkSzFRRdjVIs&#10;wh68uPoDnpvn7mLysiSpu+2vb4RCj8PMfMNsdoM14kE+tI4VvE8zEMSV0y3XCi7nw2QJIkRkjcYx&#10;KfimALvty2iDuXY9n+hRxlokCIccFTQxdrmUoWrIYpi6jjh5N+ctxiR9LbXHPsGtkbMsW0iLLaeF&#10;BjvaN1Tdyy+r4HNu9ouyWP6YfsxX3R1XhT9Fpd5eh481iEhD/A//tQutYDWH55f0A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6g9xrDAAAA2wAAAA8AAAAAAAAAAAAA&#10;AAAAoQIAAGRycy9kb3ducmV2LnhtbFBLBQYAAAAABAAEAPkAAACRAwAAAAA=&#10;" strokeweight=".5pt">
                  <v:stroke dashstyle="1 1" endcap="round"/>
                </v:line>
                <v:line id="Line 23" o:spid="_x0000_s1121" style="position:absolute;visibility:visible;mso-wrap-style:square" from="8917,43342" to="55361,43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JpbcQAAADbAAAADwAAAGRycy9kb3ducmV2LnhtbESPQWvCQBSE7wX/w/IKvRTdtGDQ1FVE&#10;EXLoxegPeGZfk9Ddt2F3a9L++q4geBxm5htmtRmtEVfyoXOs4G2WgSCune64UXA+HaYLECEiazSO&#10;ScEvBdisJ08rLLQb+EjXKjYiQTgUqKCNsS+kDHVLFsPM9cTJ+3LeYkzSN1J7HBLcGvmeZbm02HFa&#10;aLGnXUv1d/VjFeznZpdX5eLPDK980f3nsvTHqNTL87j9ABFpjI/wvV1qBcs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cmltxAAAANsAAAAPAAAAAAAAAAAA&#10;AAAAAKECAABkcnMvZG93bnJldi54bWxQSwUGAAAAAAQABAD5AAAAkgMAAAAA&#10;" strokeweight=".5pt">
                  <v:stroke dashstyle="1 1" endcap="round"/>
                </v:line>
                <v:line id="Line 24" o:spid="_x0000_s1122" style="position:absolute;visibility:visible;mso-wrap-style:square" from="8917,40246" to="55361,40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7M9sQAAADbAAAADwAAAGRycy9kb3ducmV2LnhtbESPzWrDMBCE74W8g9hALqWRG2h+3Cgh&#10;JAR86CVOHmBrbW0TaWUkNXby9FWh0OMwM98w6+1gjbiRD61jBa/TDARx5XTLtYLL+fiyBBEiskbj&#10;mBTcKcB2M3paY65dzye6lbEWCcIhRwVNjF0uZagashimriNO3pfzFmOSvpbaY5/g1shZls2lxZbT&#10;QoMd7RuqruW3VXB4M/t5WSwfpn/mT919rAp/ikpNxsPuHUSkIf6H/9qFVrBawO+X9AP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sz2xAAAANsAAAAPAAAAAAAAAAAA&#10;AAAAAKECAABkcnMvZG93bnJldi54bWxQSwUGAAAAAAQABAD5AAAAkgMAAAAA&#10;" strokeweight=".5pt">
                  <v:stroke dashstyle="1 1" endcap="round"/>
                </v:line>
                <v:line id="Line 25" o:spid="_x0000_s1123" style="position:absolute;visibility:visible;mso-wrap-style:square" from="8917,37149" to="55361,37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FYhMAAAADbAAAADwAAAGRycy9kb3ducmV2LnhtbERPzYrCMBC+L/gOYQQvi6YKK1qNIi5C&#10;D3ux+gBjM7bFZFKSrK379JvDwh4/vv/tfrBGPMmH1rGC+SwDQVw53XKt4Ho5TVcgQkTWaByTghcF&#10;2O9Gb1vMtev5TM8y1iKFcMhRQRNjl0sZqoYshpnriBN3d95iTNDXUnvsU7g1cpFlS2mx5dTQYEfH&#10;hqpH+W0VfH6Y47IsVj+mf+eb7r7WhT9HpSbj4bABEWmI/+I/d6EVrNPY9CX9ALn7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ChWITAAAAA2wAAAA8AAAAAAAAAAAAAAAAA&#10;oQIAAGRycy9kb3ducmV2LnhtbFBLBQYAAAAABAAEAPkAAACOAwAAAAA=&#10;" strokeweight=".5pt">
                  <v:stroke dashstyle="1 1" endcap="round"/>
                </v:line>
                <v:line id="Line 26" o:spid="_x0000_s1124" style="position:absolute;visibility:visible;mso-wrap-style:square" from="8917,34052" to="55361,34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39H8QAAADbAAAADwAAAGRycy9kb3ducmV2LnhtbESPQWvCQBSE7wX/w/KEXopuWqiY6Cqi&#10;CDn0Ytof8Mw+k+Du27C7NdFf3y0Uehxm5htmvR2tETfyoXOs4HWegSCune64UfD1eZwtQYSIrNE4&#10;JgV3CrDdTJ7WWGg38IluVWxEgnAoUEEbY19IGeqWLIa564mTd3HeYkzSN1J7HBLcGvmWZQtpseO0&#10;0GJP+5bqa/VtFRzezX5RlcuHGV74rPuPvPSnqNTzdNytQEQa43/4r11qBXkOv1/SD5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7f0fxAAAANsAAAAPAAAAAAAAAAAA&#10;AAAAAKECAABkcnMvZG93bnJldi54bWxQSwUGAAAAAAQABAD5AAAAkgMAAAAA&#10;" strokeweight=".5pt">
                  <v:stroke dashstyle="1 1" endcap="round"/>
                </v:line>
                <v:line id="Line 27" o:spid="_x0000_s1125" style="position:absolute;visibility:visible;mso-wrap-style:square" from="8917,30955" to="55361,30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yOgMUAAADcAAAADwAAAGRycy9kb3ducmV2LnhtbESPQWvDMAyF74X9B6PBLmV1Nmjpsrpl&#10;tAxy6KXZfoAWa0mYLQfbbbL9+ulQ6E3iPb33abObvFMXiqkPbOBpUYAiboLtuTXw+fH+uAaVMrJF&#10;F5gM/FKC3fZutsHShpFPdKlzqySEU4kGupyHUuvUdOQxLcJALNp3iB6zrLHVNuIo4d7p56JYaY89&#10;S0OHA+07an7qszdwWLr9qq7Wf26c85cdji9VPGVjHu6nt1dQmaZ8M1+vKyv4heDLMzKB3v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VyOgMUAAADcAAAADwAAAAAAAAAA&#10;AAAAAAChAgAAZHJzL2Rvd25yZXYueG1sUEsFBgAAAAAEAAQA+QAAAJMDAAAAAA==&#10;" strokeweight=".5pt">
                  <v:stroke dashstyle="1 1" endcap="round"/>
                </v:line>
                <v:line id="Line 28" o:spid="_x0000_s1126" style="position:absolute;visibility:visible;mso-wrap-style:square" from="8917,27865" to="55361,27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ArG8IAAADcAAAADwAAAGRycy9kb3ducmV2LnhtbERPzWoCMRC+C32HMAUvUrMKFbs1ilgK&#10;e/Di6gNMN9PdpclkSaK7+vSmIHibj+93VpvBGnEhH1rHCmbTDARx5XTLtYLT8fttCSJEZI3GMSm4&#10;UoDN+mW0wly7ng90KWMtUgiHHBU0MXa5lKFqyGKYuo44cb/OW4wJ+lpqj30Kt0bOs2whLbacGhrs&#10;aNdQ9VeerYKvd7NblMXyZvoJ/+hu/1H4Q1Rq/DpsP0FEGuJT/HAXOs3PZvD/TLpAr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hArG8IAAADcAAAADwAAAAAAAAAAAAAA&#10;AAChAgAAZHJzL2Rvd25yZXYueG1sUEsFBgAAAAAEAAQA+QAAAJADAAAAAA==&#10;" strokeweight=".5pt">
                  <v:stroke dashstyle="1 1" endcap="round"/>
                </v:line>
                <v:line id="Line 29" o:spid="_x0000_s1127" style="position:absolute;visibility:visible;mso-wrap-style:square" from="8917,24768" to="55361,2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K1bMIAAADcAAAADwAAAGRycy9kb3ducmV2LnhtbERPzWoCMRC+C32HMAUvolmFit0aRSzC&#10;Hry4+gDTzbi7NJksSepu+/SmIHibj+931tvBGnEjH1rHCuazDARx5XTLtYLL+TBdgQgRWaNxTAp+&#10;KcB28zJaY65dzye6lbEWKYRDjgqaGLtcylA1ZDHMXEecuKvzFmOCvpbaY5/CrZGLLFtKiy2nhgY7&#10;2jdUfZc/VsHnm9kvy2L1Z/oJf+nu+F74U1Rq/DrsPkBEGuJT/HAXOs3PFvD/TLp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K1bMIAAADcAAAADwAAAAAAAAAAAAAA&#10;AAChAgAAZHJzL2Rvd25yZXYueG1sUEsFBgAAAAAEAAQA+QAAAJADAAAAAA==&#10;" strokeweight=".5pt">
                  <v:stroke dashstyle="1 1" endcap="round"/>
                </v:line>
                <v:line id="Line 30" o:spid="_x0000_s1128" style="position:absolute;visibility:visible;mso-wrap-style:square" from="8917,21671" to="55361,21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4Q98IAAADcAAAADwAAAGRycy9kb3ducmV2LnhtbERPzWoCMRC+C75DGKEXqVlbFN0aRZTC&#10;Hnpx9QGmm3F3aTJZkuhu+/RNoeBtPr7f2ewGa8SdfGgdK5jPMhDEldMt1wou5/fnFYgQkTUax6Tg&#10;mwLstuPRBnPtej7RvYy1SCEcclTQxNjlUoaqIYth5jrixF2dtxgT9LXUHvsUbo18ybKltNhyamiw&#10;o0ND1Vd5swqOC3NYlsXqx/RT/tTdx7rwp6jU02TYv4GINMSH+N9d6DQ/e4W/Z9IFc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4Q98IAAADcAAAADwAAAAAAAAAAAAAA&#10;AAChAgAAZHJzL2Rvd25yZXYueG1sUEsFBgAAAAAEAAQA+QAAAJADAAAAAA==&#10;" strokeweight=".5pt">
                  <v:stroke dashstyle="1 1" endcap="round"/>
                </v:line>
                <v:line id="Line 31" o:spid="_x0000_s1129" style="position:absolute;visibility:visible;mso-wrap-style:square" from="8917,18574" to="55361,18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eIg8IAAADcAAAADwAAAGRycy9kb3ducmV2LnhtbERPzWoCMRC+C75DGKEXqVlLFd0aRZTC&#10;Hnpx9QGmm3F3aTJZkuhu+/RNoeBtPr7f2ewGa8SdfGgdK5jPMhDEldMt1wou5/fnFYgQkTUax6Tg&#10;mwLstuPRBnPtej7RvYy1SCEcclTQxNjlUoaqIYth5jrixF2dtxgT9LXUHvsUbo18ybKltNhyamiw&#10;o0ND1Vd5swqOC3NYlsXqx/RT/tTdx7rwp6jU02TYv4GINMSH+N9d6DQ/e4W/Z9IFc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eIg8IAAADcAAAADwAAAAAAAAAAAAAA&#10;AAChAgAAZHJzL2Rvd25yZXYueG1sUEsFBgAAAAAEAAQA+QAAAJADAAAAAA==&#10;" strokeweight=".5pt">
                  <v:stroke dashstyle="1 1" endcap="round"/>
                </v:line>
                <v:line id="Line 32" o:spid="_x0000_s1130" style="position:absolute;visibility:visible;mso-wrap-style:square" from="8917,15477" to="55361,15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stGMIAAADcAAAADwAAAGRycy9kb3ducmV2LnhtbERPzWoCMRC+F/oOYQq9FM1aUHRrFFEK&#10;e/Ditg8wbsbdpclkSaK79emNIHibj+93luvBGnEhH1rHCibjDARx5XTLtYLfn+/RHESIyBqNY1Lw&#10;TwHWq9eXJeba9XygSxlrkUI45KigibHLpQxVQxbD2HXEiTs5bzEm6GupPfYp3Br5mWUzabHl1NBg&#10;R9uGqr/ybBXspmY7K4v51fQffNTdflH4Q1Tq/W3YfIGINMSn+OEudJqfTeH+TLpAr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stGMIAAADcAAAADwAAAAAAAAAAAAAA&#10;AAChAgAAZHJzL2Rvd25yZXYueG1sUEsFBgAAAAAEAAQA+QAAAJADAAAAAA==&#10;" strokeweight=".5pt">
                  <v:stroke dashstyle="1 1" endcap="round"/>
                </v:line>
                <v:line id="Line 33" o:spid="_x0000_s1131" style="position:absolute;visibility:visible;mso-wrap-style:square" from="8917,12380" to="55361,12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mzb8IAAADcAAAADwAAAGRycy9kb3ducmV2LnhtbERPzWrCQBC+F/oOyxS8lLpRaEhTVymK&#10;kEMvRh9gzE6T0N3ZsLua6NN3C4Xe5uP7ndVmskZcyYfesYLFPANB3Djdc6vgdNy/FCBCRNZoHJOC&#10;GwXYrB8fVlhqN/KBrnVsRQrhUKKCLsahlDI0HVkMczcQJ+7LeYsxQd9K7XFM4dbIZZbl0mLPqaHD&#10;gbYdNd/1xSrYvZptXlfF3YzPfNbD51vlD1Gp2dP08Q4i0hT/xX/uSqf5WQ6/z6QL5P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mzb8IAAADcAAAADwAAAAAAAAAAAAAA&#10;AAChAgAAZHJzL2Rvd25yZXYueG1sUEsFBgAAAAAEAAQA+QAAAJADAAAAAA==&#10;" strokeweight=".5pt">
                  <v:stroke dashstyle="1 1" endcap="round"/>
                </v:line>
                <v:line id="Line 34" o:spid="_x0000_s1132" style="position:absolute;visibility:visible;mso-wrap-style:square" from="8917,9290" to="55361,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UW9MIAAADcAAAADwAAAGRycy9kb3ducmV2LnhtbERPzWoCMRC+F3yHMEIvRbMVanU1iijC&#10;Hnpx6wOMm3F3MZksSepuffqmUOhtPr7fWW8Ha8SdfGgdK3idZiCIK6dbrhWcP4+TBYgQkTUax6Tg&#10;mwJsN6OnNeba9XyiexlrkUI45KigibHLpQxVQxbD1HXEibs6bzEm6GupPfYp3Bo5y7K5tNhyamiw&#10;o31D1a38sgoOb2Y/L4vFw/QvfNHdx7Lwp6jU83jYrUBEGuK/+M9d6DQ/e4ffZ9IFcvM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UW9MIAAADcAAAADwAAAAAAAAAAAAAA&#10;AAChAgAAZHJzL2Rvd25yZXYueG1sUEsFBgAAAAAEAAQA+QAAAJADAAAAAA==&#10;" strokeweight=".5pt">
                  <v:stroke dashstyle="1 1" endcap="round"/>
                </v:line>
                <v:line id="Line 35" o:spid="_x0000_s1133" style="position:absolute;visibility:visible;mso-wrap-style:square" from="8917,6193" to="55361,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qChsUAAADcAAAADwAAAGRycy9kb3ducmV2LnhtbESPQWvDMAyF74X9B6PBLmV1Nmjpsrpl&#10;tAxy6KXZfoAWa0mYLQfbbbL9+ulQ6E3iPb33abObvFMXiqkPbOBpUYAiboLtuTXw+fH+uAaVMrJF&#10;F5gM/FKC3fZutsHShpFPdKlzqySEU4kGupyHUuvUdOQxLcJALNp3iB6zrLHVNuIo4d7p56JYaY89&#10;S0OHA+07an7qszdwWLr9qq7Wf26c85cdji9VPGVjHu6nt1dQmaZ8M1+vKyv4hdDKMzKB3v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yqChsUAAADcAAAADwAAAAAAAAAA&#10;AAAAAAChAgAAZHJzL2Rvd25yZXYueG1sUEsFBgAAAAAEAAQA+QAAAJMDAAAAAA==&#10;" strokeweight=".5pt">
                  <v:stroke dashstyle="1 1" endcap="round"/>
                </v:line>
                <v:line id="Line 36" o:spid="_x0000_s1134" style="position:absolute;visibility:visible;mso-wrap-style:square" from="8917,3096" to="55361,3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YnHcIAAADcAAAADwAAAGRycy9kb3ducmV2LnhtbERPzWoCMRC+C75DmEIvUrMWKroaRRRh&#10;D15cfYDpZtxdmkyWJLrbPr0pFHqbj+931tvBGvEgH1rHCmbTDARx5XTLtYLr5fi2ABEiskbjmBR8&#10;U4DtZjxaY65dz2d6lLEWKYRDjgqaGLtcylA1ZDFMXUecuJvzFmOCvpbaY5/CrZHvWTaXFltODQ12&#10;tG+o+irvVsHhw+znZbH4Mf2EP3V3Whb+HJV6fRl2KxCRhvgv/nMXOs3PlvD7TLpAb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YnHcIAAADcAAAADwAAAAAAAAAAAAAA&#10;AAChAgAAZHJzL2Rvd25yZXYueG1sUEsFBgAAAAAEAAQA+QAAAJADAAAAAA==&#10;" strokeweight=".5pt">
                  <v:stroke dashstyle="1 1" endcap="round"/>
                </v:line>
                <v:shape id="Text Box 37" o:spid="_x0000_s1135" type="#_x0000_t202" style="position:absolute;top:2287;width:5717;height:3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XZzMQA&#10;AADcAAAADwAAAGRycy9kb3ducmV2LnhtbESPzW7CQAyE75V4h5WRuFSwAbX8BBZEkYq48vMAJmuS&#10;iKw3ym5JeHt8QOrN1oxnPq82navUg5pQejYwHiWgiDNvS84NXM6/wzmoEJEtVp7JwJMCbNa9jxWm&#10;1rd8pMcp5kpCOKRooIixTrUOWUEOw8jXxKLdfOMwytrk2jbYSrir9CRJptphydJQYE27grL76c8Z&#10;uB3az+9Fe93Hy+z4Nf3Bcnb1T2MG/W67BBWpi//m9/XBCv5Y8OUZmUCv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F2czEAAAA3AAAAA8AAAAAAAAAAAAAAAAAmAIAAGRycy9k&#10;b3ducmV2LnhtbFBLBQYAAAAABAAEAPUAAACJAwAAAAA=&#10;" stroked="f">
                  <v:textbox>
                    <w:txbxContent>
                      <w:p w:rsidR="009F09EC" w:rsidRPr="00BE6FB2" w:rsidRDefault="009F09EC" w:rsidP="009F09EC"/>
                    </w:txbxContent>
                  </v:textbox>
                </v:shape>
                <v:shape id="Text Box 38" o:spid="_x0000_s1136" type="#_x0000_t202" style="position:absolute;left:38862;top:56004;width:17146;height:3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l8V8EA&#10;AADcAAAADwAAAGRycy9kb3ducmV2LnhtbERP24rCMBB9X/Afwgi+LDbtst6qUVzBxVcvHzA20ws2&#10;k9JEW//eLCz4NodzndWmN7V4UOsqywqSKAZBnFldcaHgct6P5yCcR9ZYWyYFT3KwWQ8+Vphq2/GR&#10;HidfiBDCLkUFpfdNKqXLSjLoItsQBy63rUEfYFtI3WIXwk0tv+J4Kg1WHBpKbGhXUnY73Y2C/NB9&#10;Thbd9ddfZsfv6Q9Ws6t9KjUa9tslCE+9f4v/3Qcd5icJ/D0TLp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JfFfBAAAA3AAAAA8AAAAAAAAAAAAAAAAAmAIAAGRycy9kb3du&#10;cmV2LnhtbFBLBQYAAAAABAAEAPUAAACGAwAAAAA=&#10;" stroked="f">
                  <v:textbox>
                    <w:txbxContent>
                      <w:p w:rsidR="009F09EC" w:rsidRPr="00556E6F" w:rsidRDefault="009F09EC" w:rsidP="009F09EC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45F3B" w:rsidRDefault="00445F3B" w:rsidP="009F09E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82696" w:rsidRDefault="009F09EC" w:rsidP="009F09E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E6E35">
        <w:rPr>
          <w:rFonts w:ascii="Arial" w:hAnsi="Arial" w:cs="Arial"/>
          <w:color w:val="000000"/>
          <w:sz w:val="24"/>
          <w:szCs w:val="24"/>
        </w:rPr>
        <w:t>When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1E6E35">
        <w:rPr>
          <w:rFonts w:ascii="Arial" w:hAnsi="Arial" w:cs="Arial"/>
          <w:color w:val="000000"/>
          <w:sz w:val="24"/>
          <w:szCs w:val="24"/>
        </w:rPr>
        <w:t xml:space="preserve">you have found a straight </w:t>
      </w:r>
      <w:r>
        <w:rPr>
          <w:rFonts w:ascii="Arial" w:hAnsi="Arial" w:cs="Arial"/>
          <w:color w:val="000000"/>
          <w:sz w:val="24"/>
          <w:szCs w:val="24"/>
        </w:rPr>
        <w:t>line graph</w:t>
      </w:r>
      <w:r w:rsidRPr="001E6E35">
        <w:rPr>
          <w:rFonts w:ascii="Arial" w:hAnsi="Arial" w:cs="Arial"/>
          <w:color w:val="000000"/>
          <w:sz w:val="24"/>
          <w:szCs w:val="24"/>
        </w:rPr>
        <w:t xml:space="preserve"> involving the period and the length, </w:t>
      </w:r>
      <w:r>
        <w:rPr>
          <w:rFonts w:ascii="Arial" w:hAnsi="Arial" w:cs="Arial"/>
          <w:color w:val="000000"/>
          <w:sz w:val="24"/>
          <w:szCs w:val="24"/>
        </w:rPr>
        <w:t>draw a line of best fit through your points and calculate the gradient.</w:t>
      </w:r>
      <w:r w:rsidR="00864F9D">
        <w:rPr>
          <w:rFonts w:ascii="Arial" w:hAnsi="Arial" w:cs="Arial"/>
          <w:color w:val="000000"/>
          <w:sz w:val="24"/>
          <w:szCs w:val="24"/>
        </w:rPr>
        <w:tab/>
      </w:r>
      <w:r w:rsidR="00864F9D">
        <w:rPr>
          <w:rFonts w:ascii="Arial" w:hAnsi="Arial" w:cs="Arial"/>
          <w:color w:val="000000"/>
          <w:sz w:val="24"/>
          <w:szCs w:val="24"/>
        </w:rPr>
        <w:tab/>
      </w:r>
      <w:r w:rsidR="00864F9D">
        <w:rPr>
          <w:rFonts w:ascii="Arial" w:hAnsi="Arial" w:cs="Arial"/>
          <w:color w:val="000000"/>
          <w:sz w:val="24"/>
          <w:szCs w:val="24"/>
        </w:rPr>
        <w:tab/>
      </w:r>
      <w:r w:rsidR="00864F9D">
        <w:rPr>
          <w:rFonts w:ascii="Arial" w:hAnsi="Arial" w:cs="Arial"/>
          <w:color w:val="000000"/>
          <w:sz w:val="24"/>
          <w:szCs w:val="24"/>
        </w:rPr>
        <w:tab/>
      </w:r>
      <w:r w:rsidR="00864F9D">
        <w:rPr>
          <w:rFonts w:ascii="Arial" w:hAnsi="Arial" w:cs="Arial"/>
          <w:color w:val="000000"/>
          <w:sz w:val="24"/>
          <w:szCs w:val="24"/>
        </w:rPr>
        <w:tab/>
      </w:r>
      <w:r w:rsidR="00864F9D">
        <w:rPr>
          <w:rFonts w:ascii="Arial" w:hAnsi="Arial" w:cs="Arial"/>
          <w:color w:val="000000"/>
          <w:sz w:val="24"/>
          <w:szCs w:val="24"/>
        </w:rPr>
        <w:tab/>
        <w:t>(2 marks)</w:t>
      </w:r>
      <w:r w:rsidRPr="001E6E35">
        <w:rPr>
          <w:rFonts w:ascii="Arial" w:hAnsi="Arial" w:cs="Arial"/>
          <w:color w:val="000000"/>
          <w:sz w:val="24"/>
          <w:szCs w:val="24"/>
        </w:rPr>
        <w:br/>
      </w:r>
    </w:p>
    <w:p w:rsidR="00282696" w:rsidRDefault="00282696" w:rsidP="009F09E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82696" w:rsidRDefault="00282696" w:rsidP="009F09E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82696" w:rsidRDefault="00282696" w:rsidP="009F09E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82696" w:rsidRDefault="00282696" w:rsidP="009F09E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82696" w:rsidRDefault="00282696" w:rsidP="009F09E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82696" w:rsidRDefault="00282696" w:rsidP="009F09E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82696" w:rsidRDefault="00282696" w:rsidP="009F09E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82696" w:rsidRDefault="00282696" w:rsidP="009F09E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82696" w:rsidRDefault="00282696" w:rsidP="009F09E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45F3B" w:rsidRDefault="00445F3B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:rsidR="00445F3B" w:rsidRDefault="009F09EC" w:rsidP="009F09E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This gradient</w:t>
      </w:r>
      <w:r w:rsidRPr="001E6E35">
        <w:rPr>
          <w:rFonts w:ascii="Arial" w:hAnsi="Arial" w:cs="Arial"/>
          <w:color w:val="000000"/>
          <w:sz w:val="24"/>
          <w:szCs w:val="24"/>
        </w:rPr>
        <w:t xml:space="preserve"> can be used to work out 'g', the acceleration due to gravity.</w:t>
      </w:r>
    </w:p>
    <w:p w:rsidR="00445F3B" w:rsidRDefault="00445F3B" w:rsidP="009F09E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A3668" w:rsidRDefault="00AA3668" w:rsidP="00445F3B">
      <w:pPr>
        <w:spacing w:after="0" w:line="240" w:lineRule="auto"/>
        <w:ind w:left="1440" w:firstLine="720"/>
        <w:rPr>
          <w:rFonts w:ascii="Arial" w:hAnsi="Arial" w:cs="Arial"/>
          <w:color w:val="000000"/>
          <w:sz w:val="24"/>
          <w:szCs w:val="24"/>
        </w:rPr>
        <w:sectPr w:rsidR="00AA3668" w:rsidSect="00B405E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A3668" w:rsidRDefault="00445F3B" w:rsidP="00AA3668">
      <w:pPr>
        <w:spacing w:after="0" w:line="240" w:lineRule="auto"/>
        <w:ind w:left="720" w:firstLine="720"/>
        <w:rPr>
          <w:rFonts w:ascii="Arial" w:hAnsi="Arial" w:cs="Arial"/>
          <w:color w:val="000000"/>
          <w:sz w:val="24"/>
          <w:szCs w:val="24"/>
        </w:rPr>
      </w:pPr>
      <w:r>
        <w:rPr>
          <w:noProof/>
          <w:lang w:eastAsia="en-AU"/>
        </w:rPr>
        <w:lastRenderedPageBreak/>
        <w:drawing>
          <wp:inline distT="0" distB="0" distL="0" distR="0" wp14:anchorId="150B45A6" wp14:editId="6C7BA41B">
            <wp:extent cx="1638300" cy="752475"/>
            <wp:effectExtent l="0" t="0" r="0" b="952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668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AA3668" w:rsidRDefault="00AA3668" w:rsidP="00AA366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A3668" w:rsidRDefault="00AA3668" w:rsidP="00AA366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where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 = period of oscillation</w:t>
      </w:r>
    </w:p>
    <w:p w:rsidR="00AA3668" w:rsidRDefault="00AA3668" w:rsidP="00AA366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L = length of the string</w:t>
      </w:r>
    </w:p>
    <w:p w:rsidR="00AA3668" w:rsidRDefault="00AA3668" w:rsidP="00AA3668">
      <w:pPr>
        <w:spacing w:after="0" w:line="240" w:lineRule="auto"/>
        <w:rPr>
          <w:rFonts w:ascii="Arial" w:hAnsi="Arial" w:cs="Arial"/>
          <w:noProof/>
          <w:sz w:val="24"/>
          <w:szCs w:val="24"/>
          <w:lang w:eastAsia="en-AU"/>
        </w:rPr>
        <w:sectPr w:rsidR="00AA3668" w:rsidSect="00AA366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rFonts w:ascii="Arial" w:hAnsi="Arial" w:cs="Arial"/>
          <w:color w:val="000000"/>
          <w:sz w:val="24"/>
          <w:szCs w:val="24"/>
        </w:rPr>
        <w:tab/>
        <w:t>g = acceleration due to gravity</w:t>
      </w:r>
      <w:r>
        <w:rPr>
          <w:rFonts w:ascii="Arial" w:hAnsi="Arial" w:cs="Arial"/>
          <w:noProof/>
          <w:sz w:val="24"/>
          <w:szCs w:val="24"/>
          <w:lang w:eastAsia="en-AU"/>
        </w:rPr>
        <w:tab/>
      </w:r>
    </w:p>
    <w:p w:rsidR="00AA3668" w:rsidRPr="00AA3668" w:rsidRDefault="00AA3668" w:rsidP="00AA366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w:lastRenderedPageBreak/>
        <w:tab/>
      </w:r>
      <w:r>
        <w:rPr>
          <w:rFonts w:ascii="Arial" w:hAnsi="Arial" w:cs="Arial"/>
          <w:noProof/>
          <w:sz w:val="24"/>
          <w:szCs w:val="24"/>
          <w:lang w:eastAsia="en-AU"/>
        </w:rPr>
        <w:tab/>
      </w:r>
    </w:p>
    <w:p w:rsidR="00AA3668" w:rsidRDefault="00AA3668" w:rsidP="00AA366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Rearrange this formula to get an expression for ‘g’. (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hint :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square both sides).</w:t>
      </w:r>
    </w:p>
    <w:p w:rsidR="00AA3668" w:rsidRDefault="00AA3668" w:rsidP="00AA366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Then use the value you calculated for the gradient on the previous page to calculate ‘g’.</w:t>
      </w:r>
    </w:p>
    <w:p w:rsidR="00AA3668" w:rsidRDefault="00864F9D" w:rsidP="00AA366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(3 marks)</w:t>
      </w:r>
    </w:p>
    <w:p w:rsidR="00AA3668" w:rsidRDefault="00AA3668" w:rsidP="00AA366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A3668" w:rsidRDefault="00AA3668" w:rsidP="00AA366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A3668" w:rsidRDefault="00AA3668" w:rsidP="00AA366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A3668" w:rsidRDefault="00AA3668" w:rsidP="00AA366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A3668" w:rsidRDefault="00AA3668" w:rsidP="00AA366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61EBD" w:rsidRDefault="00F61EBD" w:rsidP="00AA366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61EBD" w:rsidRDefault="00F61EBD" w:rsidP="00AA366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</w:p>
    <w:p w:rsidR="00AA3668" w:rsidRDefault="00AA3668" w:rsidP="00AA366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A3668" w:rsidRDefault="00AA3668" w:rsidP="00AA366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A3668" w:rsidRDefault="00AA3668" w:rsidP="00AA366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A3668" w:rsidRDefault="00AA3668" w:rsidP="00AA366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A3668" w:rsidRDefault="00AA3668" w:rsidP="00AA366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A3668" w:rsidRDefault="00AA3668" w:rsidP="00AA366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A3668" w:rsidRDefault="00AA3668" w:rsidP="00AA366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F09EC" w:rsidRDefault="009F09EC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903F5" w:rsidRDefault="00145430" w:rsidP="00864F9D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10C36">
        <w:rPr>
          <w:rFonts w:ascii="Arial" w:eastAsia="Times New Roman" w:hAnsi="Arial" w:cs="Arial"/>
          <w:b/>
          <w:bCs/>
          <w:sz w:val="24"/>
          <w:szCs w:val="24"/>
        </w:rPr>
        <w:t>Analysing</w:t>
      </w:r>
      <w:r w:rsidRPr="00210C36"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 </w:t>
      </w:r>
      <w:proofErr w:type="gramStart"/>
      <w:r w:rsidRPr="00210C36">
        <w:rPr>
          <w:rFonts w:ascii="Arial" w:eastAsia="Times New Roman" w:hAnsi="Arial" w:cs="Arial"/>
          <w:b/>
          <w:bCs/>
          <w:sz w:val="24"/>
          <w:szCs w:val="24"/>
          <w:lang w:val="en-US"/>
        </w:rPr>
        <w:t>Data :</w:t>
      </w:r>
      <w:proofErr w:type="gramEnd"/>
      <w:r w:rsidR="00864F9D" w:rsidRPr="00864F9D">
        <w:rPr>
          <w:rFonts w:ascii="Arial" w:hAnsi="Arial" w:cs="Arial"/>
          <w:color w:val="000000"/>
          <w:sz w:val="24"/>
          <w:szCs w:val="24"/>
        </w:rPr>
        <w:t xml:space="preserve"> </w:t>
      </w:r>
      <w:r w:rsidR="00C903F5">
        <w:rPr>
          <w:rFonts w:ascii="Arial" w:hAnsi="Arial" w:cs="Arial"/>
          <w:color w:val="000000"/>
          <w:sz w:val="24"/>
          <w:szCs w:val="24"/>
        </w:rPr>
        <w:t>Compare your experimental value calculated above, with the accepted value.</w:t>
      </w:r>
    </w:p>
    <w:p w:rsidR="00C903F5" w:rsidRDefault="00C903F5" w:rsidP="00864F9D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(1 mark)</w:t>
      </w:r>
    </w:p>
    <w:p w:rsidR="00C903F5" w:rsidRDefault="00C903F5" w:rsidP="00864F9D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C903F5" w:rsidRPr="00210C36" w:rsidRDefault="00C903F5" w:rsidP="00C903F5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_____________________________________________________________________________________________</w:t>
      </w:r>
    </w:p>
    <w:p w:rsidR="00C903F5" w:rsidRPr="00210C36" w:rsidRDefault="00C903F5" w:rsidP="00C903F5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C903F5" w:rsidRPr="00210C36" w:rsidRDefault="00C903F5" w:rsidP="00C903F5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</w:t>
      </w:r>
      <w:r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</w:t>
      </w:r>
    </w:p>
    <w:p w:rsidR="00C903F5" w:rsidRDefault="00C903F5" w:rsidP="00864F9D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864F9D" w:rsidRDefault="00864F9D" w:rsidP="00864F9D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E6E35">
        <w:rPr>
          <w:rFonts w:ascii="Arial" w:hAnsi="Arial" w:cs="Arial"/>
          <w:color w:val="000000"/>
          <w:sz w:val="24"/>
          <w:szCs w:val="24"/>
        </w:rPr>
        <w:t>Comment on the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1E6E35">
        <w:rPr>
          <w:rFonts w:ascii="Arial" w:hAnsi="Arial" w:cs="Arial"/>
          <w:color w:val="000000"/>
          <w:sz w:val="24"/>
          <w:szCs w:val="24"/>
        </w:rPr>
        <w:t xml:space="preserve">accuracy (or otherwise) of your </w:t>
      </w:r>
      <w:r w:rsidR="00C903F5">
        <w:rPr>
          <w:rFonts w:ascii="Arial" w:hAnsi="Arial" w:cs="Arial"/>
          <w:color w:val="000000"/>
          <w:sz w:val="24"/>
          <w:szCs w:val="24"/>
        </w:rPr>
        <w:t>experimental data and explain the main sources of error.</w:t>
      </w:r>
      <w:r w:rsidR="00C903F5">
        <w:rPr>
          <w:rFonts w:ascii="Arial" w:hAnsi="Arial" w:cs="Arial"/>
          <w:color w:val="000000"/>
          <w:sz w:val="24"/>
          <w:szCs w:val="24"/>
        </w:rPr>
        <w:tab/>
      </w:r>
      <w:r w:rsidR="00C903F5">
        <w:rPr>
          <w:rFonts w:ascii="Arial" w:hAnsi="Arial" w:cs="Arial"/>
          <w:color w:val="000000"/>
          <w:sz w:val="24"/>
          <w:szCs w:val="24"/>
        </w:rPr>
        <w:tab/>
      </w:r>
      <w:r w:rsidR="00C903F5">
        <w:rPr>
          <w:rFonts w:ascii="Arial" w:hAnsi="Arial" w:cs="Arial"/>
          <w:color w:val="000000"/>
          <w:sz w:val="24"/>
          <w:szCs w:val="24"/>
        </w:rPr>
        <w:tab/>
      </w:r>
      <w:r w:rsidR="00C903F5">
        <w:rPr>
          <w:rFonts w:ascii="Arial" w:hAnsi="Arial" w:cs="Arial"/>
          <w:color w:val="000000"/>
          <w:sz w:val="24"/>
          <w:szCs w:val="24"/>
        </w:rPr>
        <w:tab/>
      </w:r>
      <w:r w:rsidR="00C903F5">
        <w:rPr>
          <w:rFonts w:ascii="Arial" w:hAnsi="Arial" w:cs="Arial"/>
          <w:color w:val="000000"/>
          <w:sz w:val="24"/>
          <w:szCs w:val="24"/>
        </w:rPr>
        <w:tab/>
      </w:r>
      <w:r w:rsidR="00C903F5">
        <w:rPr>
          <w:rFonts w:ascii="Arial" w:hAnsi="Arial" w:cs="Arial"/>
          <w:color w:val="000000"/>
          <w:sz w:val="24"/>
          <w:szCs w:val="24"/>
        </w:rPr>
        <w:tab/>
      </w:r>
      <w:r w:rsidR="00C903F5">
        <w:rPr>
          <w:rFonts w:ascii="Arial" w:hAnsi="Arial" w:cs="Arial"/>
          <w:color w:val="000000"/>
          <w:sz w:val="24"/>
          <w:szCs w:val="24"/>
        </w:rPr>
        <w:tab/>
      </w:r>
      <w:r w:rsidR="00C903F5">
        <w:rPr>
          <w:rFonts w:ascii="Arial" w:hAnsi="Arial" w:cs="Arial"/>
          <w:color w:val="000000"/>
          <w:sz w:val="24"/>
          <w:szCs w:val="24"/>
        </w:rPr>
        <w:tab/>
      </w:r>
      <w:r w:rsidR="00C903F5">
        <w:rPr>
          <w:rFonts w:ascii="Arial" w:hAnsi="Arial" w:cs="Arial"/>
          <w:color w:val="000000"/>
          <w:sz w:val="24"/>
          <w:szCs w:val="24"/>
        </w:rPr>
        <w:tab/>
      </w:r>
      <w:r w:rsidR="00C903F5">
        <w:rPr>
          <w:rFonts w:ascii="Arial" w:hAnsi="Arial" w:cs="Arial"/>
          <w:color w:val="000000"/>
          <w:sz w:val="24"/>
          <w:szCs w:val="24"/>
        </w:rPr>
        <w:tab/>
      </w:r>
      <w:r w:rsidR="00C903F5">
        <w:rPr>
          <w:rFonts w:ascii="Arial" w:hAnsi="Arial" w:cs="Arial"/>
          <w:color w:val="000000"/>
          <w:sz w:val="24"/>
          <w:szCs w:val="24"/>
        </w:rPr>
        <w:tab/>
      </w:r>
      <w:r w:rsidR="00155C65"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(2 marks)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_____________________________________________________________________________________________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</w:t>
      </w:r>
      <w:r w:rsidR="00445F3B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</w:t>
      </w:r>
      <w:r w:rsidR="00445F3B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</w:t>
      </w:r>
      <w:r w:rsidR="00445F3B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</w:t>
      </w:r>
      <w:r w:rsidR="00445F3B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</w:t>
      </w:r>
      <w:r w:rsidR="00445F3B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C903F5" w:rsidRDefault="00C903F5">
      <w:pPr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br w:type="page"/>
      </w:r>
    </w:p>
    <w:p w:rsidR="00145430" w:rsidRPr="00210C36" w:rsidRDefault="00155C65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proofErr w:type="gramStart"/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lastRenderedPageBreak/>
        <w:t>Conclusion</w:t>
      </w:r>
      <w:r w:rsidR="00145430" w:rsidRPr="00210C36"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 w:rsidRPr="00155C65">
        <w:rPr>
          <w:rFonts w:ascii="Arial" w:eastAsia="Times New Roman" w:hAnsi="Arial" w:cs="Arial"/>
          <w:bCs/>
          <w:sz w:val="24"/>
          <w:szCs w:val="24"/>
          <w:lang w:val="en-US"/>
        </w:rPr>
        <w:t>(1 mark)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</w:t>
      </w:r>
      <w:r w:rsidR="00445F3B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__________________________________________________________________________</w:t>
      </w:r>
      <w:r w:rsidR="00445F3B">
        <w:rPr>
          <w:rFonts w:ascii="Arial" w:eastAsia="Times New Roman" w:hAnsi="Arial" w:cs="Arial"/>
          <w:bCs/>
          <w:sz w:val="20"/>
          <w:szCs w:val="20"/>
          <w:lang w:val="en-US"/>
        </w:rPr>
        <w:t>___________________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</w:t>
      </w:r>
      <w:r w:rsidR="00445F3B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</w:t>
      </w:r>
      <w:r w:rsidR="00445F3B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</w:t>
      </w:r>
      <w:r w:rsidR="00445F3B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</w:t>
      </w:r>
      <w:r w:rsidR="00445F3B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C903F5" w:rsidRDefault="00C903F5">
      <w:pPr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</w:p>
    <w:p w:rsidR="00145430" w:rsidRPr="00155C65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210C36"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Evaluating </w:t>
      </w:r>
      <w:proofErr w:type="gramStart"/>
      <w:r w:rsidRPr="00210C36">
        <w:rPr>
          <w:rFonts w:ascii="Arial" w:eastAsia="Times New Roman" w:hAnsi="Arial" w:cs="Arial"/>
          <w:b/>
          <w:bCs/>
          <w:sz w:val="24"/>
          <w:szCs w:val="24"/>
          <w:lang w:val="en-US"/>
        </w:rPr>
        <w:t>Data :</w:t>
      </w:r>
      <w:proofErr w:type="gramEnd"/>
      <w:r w:rsidR="00155C65">
        <w:rPr>
          <w:rFonts w:ascii="Arial" w:eastAsia="Times New Roman" w:hAnsi="Arial" w:cs="Arial"/>
          <w:bCs/>
          <w:sz w:val="24"/>
          <w:szCs w:val="24"/>
          <w:lang w:val="en-US"/>
        </w:rPr>
        <w:t xml:space="preserve"> How could this investigation be improved?</w:t>
      </w:r>
      <w:r w:rsidR="00155C65">
        <w:rPr>
          <w:rFonts w:ascii="Arial" w:eastAsia="Times New Roman" w:hAnsi="Arial" w:cs="Arial"/>
          <w:bCs/>
          <w:sz w:val="24"/>
          <w:szCs w:val="24"/>
          <w:lang w:val="en-US"/>
        </w:rPr>
        <w:tab/>
      </w:r>
      <w:r w:rsidR="00155C65">
        <w:rPr>
          <w:rFonts w:ascii="Arial" w:eastAsia="Times New Roman" w:hAnsi="Arial" w:cs="Arial"/>
          <w:bCs/>
          <w:sz w:val="24"/>
          <w:szCs w:val="24"/>
          <w:lang w:val="en-US"/>
        </w:rPr>
        <w:tab/>
      </w:r>
      <w:r w:rsidR="00155C65">
        <w:rPr>
          <w:rFonts w:ascii="Arial" w:eastAsia="Times New Roman" w:hAnsi="Arial" w:cs="Arial"/>
          <w:bCs/>
          <w:sz w:val="24"/>
          <w:szCs w:val="24"/>
          <w:lang w:val="en-US"/>
        </w:rPr>
        <w:tab/>
      </w:r>
      <w:r w:rsidR="00155C65">
        <w:rPr>
          <w:rFonts w:ascii="Arial" w:eastAsia="Times New Roman" w:hAnsi="Arial" w:cs="Arial"/>
          <w:bCs/>
          <w:sz w:val="24"/>
          <w:szCs w:val="24"/>
          <w:lang w:val="en-US"/>
        </w:rPr>
        <w:tab/>
        <w:t>(2 marks)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</w:t>
      </w:r>
      <w:r w:rsidR="00445F3B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</w:t>
      </w:r>
      <w:r w:rsidR="00445F3B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</w:t>
      </w:r>
      <w:r w:rsidR="00445F3B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</w:t>
      </w:r>
      <w:r w:rsidR="00445F3B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</w:t>
      </w:r>
      <w:r w:rsidR="00445F3B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_____________________________________________________________________</w:t>
      </w:r>
      <w:r w:rsidR="00445F3B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</w:t>
      </w:r>
      <w:r w:rsidR="00445F3B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</w:t>
      </w:r>
      <w:r w:rsidR="00445F3B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</w:t>
      </w:r>
      <w:r w:rsidR="00445F3B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_____________________________________________________________________________________________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_____________________________________________________________________________________________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_____________________________________________________________________________________________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E6E35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145430" w:rsidRPr="00210C36" w:rsidSect="00B405EA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085" w:rsidRDefault="00155C65">
      <w:pPr>
        <w:spacing w:after="0" w:line="240" w:lineRule="auto"/>
      </w:pPr>
      <w:r>
        <w:separator/>
      </w:r>
    </w:p>
  </w:endnote>
  <w:endnote w:type="continuationSeparator" w:id="0">
    <w:p w:rsidR="00897085" w:rsidRDefault="00155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8F6" w:rsidRDefault="003A28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8F6" w:rsidRDefault="003A28F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8F6" w:rsidRDefault="003A28F6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809" w:rsidRDefault="006B3C0F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4715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33C0" w:rsidRDefault="005D22B5" w:rsidP="005B37B2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3C0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B33C0" w:rsidRDefault="006B3C0F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809" w:rsidRDefault="006B3C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085" w:rsidRDefault="00155C65">
      <w:pPr>
        <w:spacing w:after="0" w:line="240" w:lineRule="auto"/>
      </w:pPr>
      <w:r>
        <w:separator/>
      </w:r>
    </w:p>
  </w:footnote>
  <w:footnote w:type="continuationSeparator" w:id="0">
    <w:p w:rsidR="00897085" w:rsidRDefault="00155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8F6" w:rsidRDefault="003A28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8F6" w:rsidRDefault="003A28F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8F6" w:rsidRDefault="003A28F6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809" w:rsidRDefault="006B3C0F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809" w:rsidRDefault="006B3C0F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809" w:rsidRDefault="006B3C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72933"/>
    <w:multiLevelType w:val="hybridMultilevel"/>
    <w:tmpl w:val="CEE6D15A"/>
    <w:lvl w:ilvl="0" w:tplc="0C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E35"/>
    <w:rsid w:val="001431AF"/>
    <w:rsid w:val="00145430"/>
    <w:rsid w:val="00155C65"/>
    <w:rsid w:val="001E6E35"/>
    <w:rsid w:val="00210C36"/>
    <w:rsid w:val="00264AAA"/>
    <w:rsid w:val="00282696"/>
    <w:rsid w:val="003A28F6"/>
    <w:rsid w:val="00445F3B"/>
    <w:rsid w:val="0045650B"/>
    <w:rsid w:val="00594AC2"/>
    <w:rsid w:val="005D0B46"/>
    <w:rsid w:val="005D22B5"/>
    <w:rsid w:val="006953F3"/>
    <w:rsid w:val="006B3C0F"/>
    <w:rsid w:val="007C7F36"/>
    <w:rsid w:val="00864F9D"/>
    <w:rsid w:val="00897085"/>
    <w:rsid w:val="009B768A"/>
    <w:rsid w:val="009F09EC"/>
    <w:rsid w:val="00AA3668"/>
    <w:rsid w:val="00B405EA"/>
    <w:rsid w:val="00C903F5"/>
    <w:rsid w:val="00D1586D"/>
    <w:rsid w:val="00E22FB6"/>
    <w:rsid w:val="00EB0B06"/>
    <w:rsid w:val="00EE697E"/>
    <w:rsid w:val="00F61EBD"/>
    <w:rsid w:val="00FA2EB5"/>
    <w:rsid w:val="00FD2B5E"/>
    <w:rsid w:val="00FF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5EA"/>
    <w:rPr>
      <w:rFonts w:ascii="Tahoma" w:hAnsi="Tahoma" w:cs="Tahoma"/>
      <w:sz w:val="16"/>
      <w:szCs w:val="16"/>
    </w:rPr>
  </w:style>
  <w:style w:type="paragraph" w:customStyle="1" w:styleId="Style2">
    <w:name w:val="Style 2"/>
    <w:basedOn w:val="Normal"/>
    <w:rsid w:val="009B768A"/>
    <w:pPr>
      <w:widowControl w:val="0"/>
      <w:autoSpaceDE w:val="0"/>
      <w:autoSpaceDN w:val="0"/>
      <w:spacing w:after="144" w:line="288" w:lineRule="atLeast"/>
      <w:jc w:val="center"/>
    </w:pPr>
    <w:rPr>
      <w:rFonts w:ascii="Arial" w:eastAsia="Times New Roman" w:hAnsi="Arial" w:cs="Times New Roman"/>
      <w:bCs/>
      <w:sz w:val="20"/>
      <w:szCs w:val="46"/>
    </w:rPr>
  </w:style>
  <w:style w:type="paragraph" w:styleId="Footer">
    <w:name w:val="footer"/>
    <w:basedOn w:val="Normal"/>
    <w:link w:val="FooterChar"/>
    <w:uiPriority w:val="99"/>
    <w:rsid w:val="006953F3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6953F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953F3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6953F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45F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5EA"/>
    <w:rPr>
      <w:rFonts w:ascii="Tahoma" w:hAnsi="Tahoma" w:cs="Tahoma"/>
      <w:sz w:val="16"/>
      <w:szCs w:val="16"/>
    </w:rPr>
  </w:style>
  <w:style w:type="paragraph" w:customStyle="1" w:styleId="Style2">
    <w:name w:val="Style 2"/>
    <w:basedOn w:val="Normal"/>
    <w:rsid w:val="009B768A"/>
    <w:pPr>
      <w:widowControl w:val="0"/>
      <w:autoSpaceDE w:val="0"/>
      <w:autoSpaceDN w:val="0"/>
      <w:spacing w:after="144" w:line="288" w:lineRule="atLeast"/>
      <w:jc w:val="center"/>
    </w:pPr>
    <w:rPr>
      <w:rFonts w:ascii="Arial" w:eastAsia="Times New Roman" w:hAnsi="Arial" w:cs="Times New Roman"/>
      <w:bCs/>
      <w:sz w:val="20"/>
      <w:szCs w:val="46"/>
    </w:rPr>
  </w:style>
  <w:style w:type="paragraph" w:styleId="Footer">
    <w:name w:val="footer"/>
    <w:basedOn w:val="Normal"/>
    <w:link w:val="FooterChar"/>
    <w:uiPriority w:val="99"/>
    <w:rsid w:val="006953F3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6953F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953F3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6953F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45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2.gif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oter" Target="footer6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608CD-D586-4081-BA0B-219BAC4A4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8E1FFB8D</Template>
  <TotalTime>1</TotalTime>
  <Pages>9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7929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 Kenneth</dc:creator>
  <cp:lastModifiedBy>BELL Kenneth</cp:lastModifiedBy>
  <cp:revision>2</cp:revision>
  <cp:lastPrinted>2016-08-31T23:57:00Z</cp:lastPrinted>
  <dcterms:created xsi:type="dcterms:W3CDTF">2016-09-06T03:25:00Z</dcterms:created>
  <dcterms:modified xsi:type="dcterms:W3CDTF">2016-09-06T03:25:00Z</dcterms:modified>
</cp:coreProperties>
</file>