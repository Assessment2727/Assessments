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06" w:rsidRDefault="0045650B" w:rsidP="00EB0B06">
      <w:pPr>
        <w:spacing w:after="0" w:line="240" w:lineRule="auto"/>
        <w:ind w:firstLine="720"/>
        <w:rPr>
          <w:rFonts w:ascii="Arial" w:hAnsi="Arial" w:cs="Arial"/>
          <w:color w:val="000000"/>
          <w:sz w:val="36"/>
          <w:szCs w:val="36"/>
        </w:rPr>
      </w:pPr>
      <w:r>
        <w:rPr>
          <w:noProof/>
          <w:lang w:eastAsia="en-AU"/>
        </w:rPr>
        <w:drawing>
          <wp:inline distT="0" distB="0" distL="0" distR="0" wp14:anchorId="40A3F939" wp14:editId="6D9CE7A1">
            <wp:extent cx="1066800" cy="106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EA" w:rsidRPr="00B405EA" w:rsidRDefault="00B405EA" w:rsidP="00EB0B06">
      <w:pPr>
        <w:spacing w:after="120" w:line="240" w:lineRule="auto"/>
        <w:ind w:left="720" w:firstLine="720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lastRenderedPageBreak/>
        <w:t>Applecross SHS</w:t>
      </w:r>
    </w:p>
    <w:p w:rsidR="00EB0B06" w:rsidRDefault="00B405EA" w:rsidP="00EB0B06">
      <w:pPr>
        <w:spacing w:after="120" w:line="240" w:lineRule="auto"/>
        <w:ind w:left="720" w:firstLine="720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t xml:space="preserve">Year 11 Physics </w:t>
      </w:r>
    </w:p>
    <w:p w:rsidR="00B405EA" w:rsidRPr="00B405EA" w:rsidRDefault="00EB0B06" w:rsidP="00EB0B06">
      <w:pPr>
        <w:spacing w:after="120" w:line="240" w:lineRule="auto"/>
        <w:ind w:firstLine="7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Movement </w:t>
      </w:r>
      <w:r w:rsidR="00B405EA" w:rsidRPr="00B405EA">
        <w:rPr>
          <w:rFonts w:ascii="Arial" w:hAnsi="Arial" w:cs="Arial"/>
          <w:color w:val="000000"/>
          <w:sz w:val="36"/>
          <w:szCs w:val="36"/>
        </w:rPr>
        <w:t>Investigation</w:t>
      </w:r>
    </w:p>
    <w:p w:rsidR="00EB0B06" w:rsidRDefault="00EB0B06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  <w:sectPr w:rsidR="00EB0B06" w:rsidSect="00EB0B0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cols w:num="2" w:space="710" w:equalWidth="0">
            <w:col w:w="2327" w:space="710"/>
            <w:col w:w="7429"/>
          </w:cols>
          <w:docGrid w:linePitch="360"/>
        </w:sectPr>
      </w:pPr>
    </w:p>
    <w:p w:rsidR="00B405EA" w:rsidRPr="00B405EA" w:rsidRDefault="00B405EA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:rsidR="00B405EA" w:rsidRPr="00B405EA" w:rsidRDefault="00B405EA" w:rsidP="00B405EA">
      <w:pPr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B405EA">
        <w:rPr>
          <w:rFonts w:ascii="Arial" w:hAnsi="Arial" w:cs="Arial"/>
          <w:color w:val="000000"/>
          <w:sz w:val="36"/>
          <w:szCs w:val="36"/>
        </w:rPr>
        <w:t>Using a Pendulum to measure Acceleration due to Gravity</w:t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B405EA" w:rsidSect="00EB0B0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359A3D7" wp14:editId="00EF4F9E">
            <wp:extent cx="1970405" cy="1654810"/>
            <wp:effectExtent l="0" t="0" r="0" b="2540"/>
            <wp:docPr id="1" name="Picture 1" descr="http://www.colorado.edu/physics/phys2010/phys2010NewLabMan2001/2010labhtml/EXP2/Image1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lorado.edu/physics/phys2010/phys2010NewLabMan2001/2010labhtml/EXP2/Image142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You can measure 'g'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using a pendulum. This investigation goes all the way back to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genius Galileo, who made a pendulum so frictionless that he could detect the Earth's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rotation. </w:t>
      </w: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There is a pendulum like Galileo's at the Gravity Discovery Centre near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Gingin.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B405EA" w:rsidRDefault="00B405E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B405EA" w:rsidSect="00B405EA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3178" w:space="710"/>
            <w:col w:w="6578"/>
          </w:cols>
          <w:docGrid w:linePitch="360"/>
        </w:sectPr>
      </w:pPr>
    </w:p>
    <w:p w:rsidR="00FD2B5E" w:rsidRDefault="00FD2B5E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lastRenderedPageBreak/>
        <w:t>Plan,</w:t>
      </w:r>
      <w:r w:rsidR="006953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E6E35">
        <w:rPr>
          <w:rFonts w:ascii="Arial" w:hAnsi="Arial" w:cs="Arial"/>
          <w:color w:val="000000"/>
          <w:sz w:val="24"/>
          <w:szCs w:val="24"/>
        </w:rPr>
        <w:t>then</w:t>
      </w:r>
      <w:proofErr w:type="gramEnd"/>
      <w:r w:rsidRPr="001E6E35">
        <w:rPr>
          <w:rFonts w:ascii="Arial" w:hAnsi="Arial" w:cs="Arial"/>
          <w:color w:val="000000"/>
          <w:sz w:val="24"/>
          <w:szCs w:val="24"/>
        </w:rPr>
        <w:t xml:space="preserve"> investigate, </w:t>
      </w:r>
      <w:r w:rsidRPr="005D0B46">
        <w:rPr>
          <w:rFonts w:ascii="Arial" w:hAnsi="Arial" w:cs="Arial"/>
          <w:b/>
          <w:color w:val="000000"/>
          <w:sz w:val="24"/>
          <w:szCs w:val="24"/>
        </w:rPr>
        <w:t>how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time for one oscillation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[the pendulum period]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depends upon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FA2EB5">
        <w:rPr>
          <w:rFonts w:ascii="Arial" w:hAnsi="Arial" w:cs="Arial"/>
          <w:b/>
          <w:color w:val="000000"/>
          <w:sz w:val="24"/>
          <w:szCs w:val="24"/>
        </w:rPr>
        <w:t>pendulum length</w:t>
      </w:r>
      <w:r w:rsidRPr="001E6E35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D2B5E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A2EB5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should research how this can be done using STAWA page 148 and the internet.</w:t>
      </w:r>
    </w:p>
    <w:p w:rsidR="00FA2EB5" w:rsidRDefault="00FA2EB5" w:rsidP="00FD2B5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D2B5E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 xml:space="preserve">For this investigation, </w:t>
      </w:r>
      <w:r>
        <w:rPr>
          <w:rFonts w:ascii="Arial" w:hAnsi="Arial" w:cs="Arial"/>
          <w:color w:val="000000"/>
          <w:sz w:val="24"/>
          <w:szCs w:val="24"/>
        </w:rPr>
        <w:t>identify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and write down your experimental hypothesis,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dependent variable and the independent variable, and which variables (if any) you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>intend to control.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1E6E3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 xml:space="preserve">Discuss with your </w:t>
      </w:r>
      <w:r>
        <w:rPr>
          <w:rFonts w:ascii="Arial" w:hAnsi="Arial" w:cs="Arial"/>
          <w:color w:val="000000"/>
          <w:sz w:val="24"/>
          <w:szCs w:val="24"/>
        </w:rPr>
        <w:t>lab partn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ers what you will measure, and how you will obtain at </w:t>
      </w:r>
      <w:r>
        <w:rPr>
          <w:rFonts w:ascii="Arial" w:hAnsi="Arial" w:cs="Arial"/>
          <w:color w:val="000000"/>
          <w:sz w:val="24"/>
          <w:szCs w:val="24"/>
        </w:rPr>
        <w:t xml:space="preserve">least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six pairs of measurements for each trial that you carry out. </w:t>
      </w:r>
    </w:p>
    <w:p w:rsidR="003A28F6" w:rsidRDefault="003A28F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A28F6" w:rsidRDefault="003A28F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A28F6">
        <w:rPr>
          <w:rFonts w:ascii="Arial" w:hAnsi="Arial" w:cs="Arial"/>
          <w:b/>
          <w:color w:val="000000"/>
          <w:sz w:val="24"/>
          <w:szCs w:val="24"/>
          <w:u w:val="single"/>
        </w:rPr>
        <w:t>Prepare a procedure</w:t>
      </w:r>
      <w:r>
        <w:rPr>
          <w:rFonts w:ascii="Arial" w:hAnsi="Arial" w:cs="Arial"/>
          <w:color w:val="000000"/>
          <w:sz w:val="24"/>
          <w:szCs w:val="24"/>
        </w:rPr>
        <w:t xml:space="preserve"> outlining how you intend to do this investigation.</w:t>
      </w:r>
    </w:p>
    <w:p w:rsidR="00FA2EB5" w:rsidRDefault="001E6E3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br/>
      </w:r>
      <w:r w:rsidRPr="00FA2EB5">
        <w:rPr>
          <w:rFonts w:ascii="Arial" w:hAnsi="Arial" w:cs="Arial"/>
          <w:b/>
          <w:color w:val="000000"/>
          <w:sz w:val="24"/>
          <w:szCs w:val="24"/>
          <w:u w:val="single"/>
        </w:rPr>
        <w:t>Prepare a table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suitable for recording </w:t>
      </w:r>
      <w:r>
        <w:rPr>
          <w:rFonts w:ascii="Arial" w:hAnsi="Arial" w:cs="Arial"/>
          <w:color w:val="000000"/>
          <w:sz w:val="24"/>
          <w:szCs w:val="24"/>
        </w:rPr>
        <w:t>your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measurements.</w:t>
      </w:r>
    </w:p>
    <w:p w:rsidR="00FA2EB5" w:rsidRDefault="00FA2EB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0B46" w:rsidRDefault="00FA2EB5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will spend one period doing the experimental work in class and collect your data</w:t>
      </w:r>
      <w:r w:rsidR="005D0B46">
        <w:rPr>
          <w:rFonts w:ascii="Arial" w:hAnsi="Arial" w:cs="Arial"/>
          <w:color w:val="000000"/>
          <w:sz w:val="24"/>
          <w:szCs w:val="24"/>
        </w:rPr>
        <w:t xml:space="preserve"> in your group.</w:t>
      </w:r>
    </w:p>
    <w:p w:rsidR="005D0B46" w:rsidRDefault="005D0B4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E6E35" w:rsidRDefault="005D0B46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next class period you will process the data, write up the investigation and answer some questions.</w:t>
      </w:r>
      <w:r w:rsidR="001E6E35" w:rsidRPr="001E6E35">
        <w:rPr>
          <w:rFonts w:ascii="Arial" w:hAnsi="Arial" w:cs="Arial"/>
          <w:color w:val="000000"/>
          <w:sz w:val="24"/>
          <w:szCs w:val="24"/>
        </w:rPr>
        <w:br/>
      </w:r>
    </w:p>
    <w:p w:rsidR="009B768A" w:rsidRDefault="009B768A" w:rsidP="001E6E3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953F3" w:rsidRDefault="006953F3">
      <w:pPr>
        <w:rPr>
          <w:rFonts w:ascii="Arial" w:hAnsi="Arial" w:cs="Arial"/>
          <w:color w:val="000000"/>
          <w:sz w:val="24"/>
          <w:szCs w:val="24"/>
        </w:rPr>
        <w:sectPr w:rsidR="006953F3" w:rsidSect="006953F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/>
          <w:pgMar w:top="709" w:right="424" w:bottom="709" w:left="1440" w:header="708" w:footer="403" w:gutter="0"/>
          <w:cols w:space="710"/>
          <w:docGrid w:linePitch="360"/>
        </w:sectPr>
      </w:pPr>
    </w:p>
    <w:p w:rsidR="009B768A" w:rsidRDefault="009B768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br w:type="page"/>
      </w:r>
    </w:p>
    <w:p w:rsidR="006953F3" w:rsidRPr="006953F3" w:rsidRDefault="006953F3" w:rsidP="006953F3">
      <w:pPr>
        <w:spacing w:after="0" w:line="240" w:lineRule="auto"/>
        <w:rPr>
          <w:rFonts w:ascii="Arial" w:eastAsia="MS Mincho" w:hAnsi="Arial" w:cs="Arial"/>
          <w:sz w:val="52"/>
          <w:szCs w:val="52"/>
          <w:lang w:val="en-GB" w:eastAsia="en-AU"/>
        </w:rPr>
      </w:pPr>
      <w:r w:rsidRPr="006953F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7B321314" wp14:editId="4B12DC94">
            <wp:extent cx="1352550" cy="1352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F3" w:rsidRPr="006953F3" w:rsidRDefault="006953F3" w:rsidP="006953F3">
      <w:pPr>
        <w:spacing w:after="0" w:line="240" w:lineRule="auto"/>
        <w:ind w:left="720" w:firstLine="720"/>
        <w:rPr>
          <w:rFonts w:ascii="Arial" w:eastAsia="MS Mincho" w:hAnsi="Arial" w:cs="Arial"/>
          <w:sz w:val="52"/>
          <w:szCs w:val="52"/>
          <w:lang w:val="en-GB" w:eastAsia="en-AU"/>
        </w:rPr>
      </w:pPr>
      <w:r w:rsidRPr="006953F3">
        <w:rPr>
          <w:rFonts w:ascii="Arial" w:eastAsia="MS Mincho" w:hAnsi="Arial" w:cs="Arial"/>
          <w:sz w:val="52"/>
          <w:szCs w:val="52"/>
          <w:lang w:val="en-GB" w:eastAsia="en-AU"/>
        </w:rPr>
        <w:lastRenderedPageBreak/>
        <w:t xml:space="preserve">Applecross SHS </w:t>
      </w:r>
    </w:p>
    <w:p w:rsidR="006953F3" w:rsidRPr="006953F3" w:rsidRDefault="006953F3" w:rsidP="006953F3">
      <w:pPr>
        <w:spacing w:after="0" w:line="240" w:lineRule="auto"/>
        <w:ind w:left="720" w:firstLine="720"/>
        <w:rPr>
          <w:rFonts w:ascii="Impact" w:eastAsia="MS Mincho" w:hAnsi="Impact" w:cs="Arial"/>
          <w:b/>
          <w:color w:val="404040" w:themeColor="text1" w:themeTint="BF"/>
          <w:sz w:val="144"/>
          <w:szCs w:val="24"/>
          <w:lang w:val="en-GB" w:eastAsia="en-AU"/>
        </w:rPr>
      </w:pPr>
      <w:r w:rsidRPr="006953F3">
        <w:rPr>
          <w:rFonts w:ascii="Arial" w:eastAsia="MS Mincho" w:hAnsi="Arial" w:cs="Arial"/>
          <w:sz w:val="52"/>
          <w:szCs w:val="52"/>
          <w:lang w:val="en-GB" w:eastAsia="en-AU"/>
        </w:rPr>
        <w:t xml:space="preserve">     Physics 11</w:t>
      </w:r>
      <w:r w:rsidRPr="006953F3">
        <w:rPr>
          <w:rFonts w:ascii="Impact" w:eastAsia="MS Mincho" w:hAnsi="Impact" w:cs="Goudy Old Style"/>
          <w:sz w:val="96"/>
          <w:szCs w:val="24"/>
          <w:lang w:val="en-GB" w:eastAsia="en-AU"/>
        </w:rPr>
        <w:t xml:space="preserve"> </w:t>
      </w:r>
    </w:p>
    <w:p w:rsidR="006953F3" w:rsidRPr="006953F3" w:rsidRDefault="006953F3" w:rsidP="006953F3">
      <w:pPr>
        <w:spacing w:after="0" w:line="240" w:lineRule="auto"/>
        <w:ind w:left="720"/>
        <w:rPr>
          <w:rFonts w:ascii="Arial" w:hAnsi="Arial" w:cs="Arial"/>
          <w:sz w:val="52"/>
          <w:szCs w:val="52"/>
          <w:lang w:val="en-US"/>
        </w:rPr>
      </w:pPr>
      <w:r w:rsidRPr="006953F3">
        <w:rPr>
          <w:rFonts w:ascii="Arial" w:hAnsi="Arial" w:cs="Arial"/>
          <w:sz w:val="52"/>
          <w:szCs w:val="52"/>
          <w:lang w:val="en-US"/>
        </w:rPr>
        <w:t>Pendulum Investigation</w:t>
      </w:r>
    </w:p>
    <w:p w:rsidR="006953F3" w:rsidRPr="006953F3" w:rsidRDefault="006953F3" w:rsidP="006953F3">
      <w:pPr>
        <w:spacing w:after="0" w:line="240" w:lineRule="auto"/>
        <w:rPr>
          <w:rFonts w:ascii="Arial" w:eastAsia="MS Mincho" w:hAnsi="Arial" w:cs="Arial"/>
          <w:sz w:val="24"/>
          <w:szCs w:val="24"/>
          <w:lang w:val="en-GB" w:eastAsia="en-AU"/>
        </w:rPr>
        <w:sectPr w:rsidR="006953F3" w:rsidRPr="006953F3" w:rsidSect="009D3220">
          <w:type w:val="continuous"/>
          <w:pgSz w:w="11906" w:h="16838"/>
          <w:pgMar w:top="709" w:right="424" w:bottom="709" w:left="1440" w:header="708" w:footer="403" w:gutter="0"/>
          <w:cols w:num="2" w:space="710" w:equalWidth="0">
            <w:col w:w="1749" w:space="710"/>
            <w:col w:w="7583"/>
          </w:cols>
          <w:docGrid w:linePitch="360"/>
        </w:sectPr>
      </w:pPr>
    </w:p>
    <w:tbl>
      <w:tblPr>
        <w:tblW w:w="6444" w:type="dxa"/>
        <w:tblInd w:w="4012" w:type="dxa"/>
        <w:tblLayout w:type="fixed"/>
        <w:tblLook w:val="0000" w:firstRow="0" w:lastRow="0" w:firstColumn="0" w:lastColumn="0" w:noHBand="0" w:noVBand="0"/>
      </w:tblPr>
      <w:tblGrid>
        <w:gridCol w:w="1625"/>
        <w:gridCol w:w="4819"/>
      </w:tblGrid>
      <w:tr w:rsidR="006953F3" w:rsidRPr="006953F3" w:rsidTr="0092184E">
        <w:trPr>
          <w:trHeight w:val="695"/>
        </w:trPr>
        <w:tc>
          <w:tcPr>
            <w:tcW w:w="1625" w:type="dxa"/>
            <w:vAlign w:val="bottom"/>
          </w:tcPr>
          <w:p w:rsidR="006953F3" w:rsidRPr="006953F3" w:rsidRDefault="00D1586D" w:rsidP="006953F3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</w:pPr>
            <w:r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lastRenderedPageBreak/>
              <w:t xml:space="preserve">          </w:t>
            </w:r>
            <w:r w:rsidR="006953F3" w:rsidRPr="006953F3"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t>Name</w:t>
            </w:r>
            <w:r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3F3" w:rsidRPr="006953F3" w:rsidRDefault="006953F3" w:rsidP="006953F3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  <w:lang w:val="en-GB" w:eastAsia="en-AU"/>
              </w:rPr>
            </w:pPr>
          </w:p>
        </w:tc>
      </w:tr>
    </w:tbl>
    <w:p w:rsidR="006953F3" w:rsidRDefault="006953F3" w:rsidP="006953F3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:rsidR="00C903F5" w:rsidRDefault="00C903F5" w:rsidP="006953F3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t>Hypothesis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</w:t>
      </w:r>
      <w:r w:rsidR="00594AC2">
        <w:rPr>
          <w:rFonts w:cs="Arial"/>
          <w:b/>
          <w:sz w:val="24"/>
          <w:szCs w:val="24"/>
          <w:lang w:val="en-US"/>
        </w:rPr>
        <w:t>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AA3668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</w:t>
      </w:r>
      <w:r w:rsidR="00AA3668">
        <w:rPr>
          <w:rFonts w:cs="Arial"/>
          <w:b/>
          <w:sz w:val="24"/>
          <w:szCs w:val="24"/>
          <w:lang w:val="en-US"/>
        </w:rPr>
        <w:t>______________</w:t>
      </w:r>
      <w:r w:rsidR="00AA3668" w:rsidRPr="00AA3668">
        <w:rPr>
          <w:rFonts w:cs="Arial"/>
          <w:sz w:val="24"/>
          <w:szCs w:val="24"/>
          <w:lang w:val="en-US"/>
        </w:rPr>
        <w:t>_____</w:t>
      </w:r>
      <w:r w:rsidR="001431AF">
        <w:rPr>
          <w:rFonts w:cs="Arial"/>
          <w:sz w:val="24"/>
          <w:szCs w:val="24"/>
          <w:lang w:val="en-US"/>
        </w:rPr>
        <w:t xml:space="preserve">   </w:t>
      </w:r>
      <w:r w:rsidR="00AA3668" w:rsidRPr="00AA3668">
        <w:rPr>
          <w:rFonts w:cs="Arial"/>
          <w:sz w:val="24"/>
          <w:szCs w:val="24"/>
          <w:lang w:val="en-US"/>
        </w:rPr>
        <w:t>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Independent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 :</w:t>
      </w:r>
      <w:proofErr w:type="gramEnd"/>
      <w:r w:rsidRPr="00594AC2">
        <w:rPr>
          <w:rFonts w:cs="Arial"/>
          <w:sz w:val="24"/>
          <w:szCs w:val="24"/>
          <w:lang w:val="en-US"/>
        </w:rPr>
        <w:t xml:space="preserve"> ___________________</w:t>
      </w:r>
      <w:r w:rsidR="001431AF">
        <w:rPr>
          <w:rFonts w:cs="Arial"/>
          <w:sz w:val="24"/>
          <w:szCs w:val="24"/>
          <w:lang w:val="en-US"/>
        </w:rPr>
        <w:t>_______________________________   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Dependent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__________________________________________</w:t>
      </w:r>
      <w:r w:rsidR="001431AF">
        <w:rPr>
          <w:rFonts w:cs="Arial"/>
          <w:b/>
          <w:sz w:val="24"/>
          <w:szCs w:val="24"/>
          <w:lang w:val="en-US"/>
        </w:rPr>
        <w:t>__________</w:t>
      </w:r>
      <w:r w:rsidR="001431AF" w:rsidRPr="001431AF">
        <w:rPr>
          <w:rFonts w:cs="Arial"/>
          <w:sz w:val="24"/>
          <w:szCs w:val="24"/>
          <w:lang w:val="en-US"/>
        </w:rPr>
        <w:t xml:space="preserve"> </w:t>
      </w:r>
      <w:r w:rsidR="001431AF">
        <w:rPr>
          <w:rFonts w:cs="Arial"/>
          <w:sz w:val="24"/>
          <w:szCs w:val="24"/>
          <w:lang w:val="en-US"/>
        </w:rPr>
        <w:t xml:space="preserve"> </w:t>
      </w:r>
      <w:r w:rsidR="001431AF" w:rsidRPr="001431AF">
        <w:rPr>
          <w:rFonts w:cs="Arial"/>
          <w:sz w:val="24"/>
          <w:szCs w:val="24"/>
          <w:lang w:val="en-US"/>
        </w:rPr>
        <w:t>(1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 xml:space="preserve">Controlled </w:t>
      </w:r>
      <w:proofErr w:type="gramStart"/>
      <w:r w:rsidRPr="00594AC2">
        <w:rPr>
          <w:rFonts w:cs="Arial"/>
          <w:b/>
          <w:sz w:val="24"/>
          <w:szCs w:val="24"/>
          <w:lang w:val="en-US"/>
        </w:rPr>
        <w:t>Variables :</w:t>
      </w:r>
      <w:proofErr w:type="gramEnd"/>
      <w:r w:rsidRPr="00594AC2">
        <w:rPr>
          <w:rFonts w:cs="Arial"/>
          <w:b/>
          <w:sz w:val="24"/>
          <w:szCs w:val="24"/>
          <w:lang w:val="en-US"/>
        </w:rPr>
        <w:t xml:space="preserve"> ___________________________________</w:t>
      </w:r>
      <w:r w:rsidR="00594AC2">
        <w:rPr>
          <w:rFonts w:cs="Arial"/>
          <w:b/>
          <w:sz w:val="24"/>
          <w:szCs w:val="24"/>
          <w:lang w:val="en-US"/>
        </w:rPr>
        <w:t>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r w:rsidRPr="00594AC2">
        <w:rPr>
          <w:rFonts w:cs="Arial"/>
          <w:b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  <w:r w:rsidR="001431AF">
        <w:rPr>
          <w:rFonts w:cs="Arial"/>
          <w:sz w:val="24"/>
          <w:szCs w:val="24"/>
          <w:lang w:val="en-US"/>
        </w:rPr>
        <w:t>_______________________</w:t>
      </w:r>
      <w:proofErr w:type="gramStart"/>
      <w:r w:rsidR="001431AF">
        <w:rPr>
          <w:rFonts w:cs="Arial"/>
          <w:sz w:val="24"/>
          <w:szCs w:val="24"/>
          <w:lang w:val="en-US"/>
        </w:rPr>
        <w:t>_  (</w:t>
      </w:r>
      <w:proofErr w:type="gramEnd"/>
      <w:r w:rsidR="001431AF">
        <w:rPr>
          <w:rFonts w:cs="Arial"/>
          <w:sz w:val="24"/>
          <w:szCs w:val="24"/>
          <w:lang w:val="en-US"/>
        </w:rPr>
        <w:t>1 mark)</w:t>
      </w:r>
    </w:p>
    <w:p w:rsidR="009B768A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C903F5" w:rsidRPr="00594AC2" w:rsidRDefault="00C903F5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t>Equipment :</w:t>
      </w:r>
      <w:proofErr w:type="gramEnd"/>
      <w:r w:rsidR="00594AC2">
        <w:rPr>
          <w:rFonts w:cs="Arial"/>
          <w:sz w:val="24"/>
          <w:szCs w:val="24"/>
          <w:lang w:val="en-US"/>
        </w:rPr>
        <w:t xml:space="preserve"> _____________________</w:t>
      </w: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594AC2">
        <w:rPr>
          <w:rFonts w:cs="Arial"/>
          <w:sz w:val="24"/>
          <w:szCs w:val="24"/>
          <w:lang w:val="en-US"/>
        </w:rPr>
        <w:t>______________________________________________</w:t>
      </w:r>
      <w:r w:rsidR="001431AF">
        <w:rPr>
          <w:rFonts w:cs="Arial"/>
          <w:sz w:val="24"/>
          <w:szCs w:val="24"/>
          <w:lang w:val="en-US"/>
        </w:rPr>
        <w:t>_______________________</w:t>
      </w:r>
      <w:proofErr w:type="gramStart"/>
      <w:r w:rsidR="001431AF">
        <w:rPr>
          <w:rFonts w:cs="Arial"/>
          <w:sz w:val="24"/>
          <w:szCs w:val="24"/>
          <w:lang w:val="en-US"/>
        </w:rPr>
        <w:t>_  (</w:t>
      </w:r>
      <w:proofErr w:type="gramEnd"/>
      <w:r w:rsidR="001431AF">
        <w:rPr>
          <w:rFonts w:cs="Arial"/>
          <w:sz w:val="24"/>
          <w:szCs w:val="24"/>
          <w:lang w:val="en-US"/>
        </w:rPr>
        <w:t>1 mark)</w:t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:rsidR="009B768A" w:rsidRPr="00594AC2" w:rsidRDefault="009B768A" w:rsidP="009B768A">
      <w:pPr>
        <w:pStyle w:val="Style2"/>
        <w:tabs>
          <w:tab w:val="left" w:pos="567"/>
        </w:tabs>
        <w:spacing w:after="0" w:line="240" w:lineRule="auto"/>
        <w:jc w:val="left"/>
        <w:rPr>
          <w:rFonts w:cs="Arial"/>
          <w:b/>
          <w:sz w:val="24"/>
          <w:szCs w:val="24"/>
          <w:lang w:val="en-US"/>
        </w:rPr>
      </w:pPr>
      <w:proofErr w:type="gramStart"/>
      <w:r w:rsidRPr="00594AC2">
        <w:rPr>
          <w:rFonts w:cs="Arial"/>
          <w:b/>
          <w:sz w:val="24"/>
          <w:szCs w:val="24"/>
          <w:lang w:val="en-US"/>
        </w:rPr>
        <w:lastRenderedPageBreak/>
        <w:t>Diagram :</w:t>
      </w:r>
      <w:proofErr w:type="gramEnd"/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>
        <w:rPr>
          <w:rFonts w:cs="Arial"/>
          <w:b/>
          <w:sz w:val="24"/>
          <w:szCs w:val="24"/>
          <w:lang w:val="en-US"/>
        </w:rPr>
        <w:tab/>
      </w:r>
      <w:r w:rsidR="001431AF" w:rsidRPr="001431AF">
        <w:rPr>
          <w:rFonts w:cs="Arial"/>
          <w:sz w:val="24"/>
          <w:szCs w:val="24"/>
          <w:lang w:val="en-US"/>
        </w:rPr>
        <w:t xml:space="preserve"> </w:t>
      </w:r>
      <w:r w:rsidR="001431AF">
        <w:rPr>
          <w:rFonts w:cs="Arial"/>
          <w:sz w:val="24"/>
          <w:szCs w:val="24"/>
          <w:lang w:val="en-US"/>
        </w:rPr>
        <w:t xml:space="preserve"> </w:t>
      </w:r>
      <w:r w:rsidR="001431AF" w:rsidRPr="001431AF">
        <w:rPr>
          <w:rFonts w:cs="Arial"/>
          <w:sz w:val="24"/>
          <w:szCs w:val="24"/>
          <w:lang w:val="en-US"/>
        </w:rPr>
        <w:t>(1 mark)</w:t>
      </w:r>
    </w:p>
    <w:p w:rsidR="009B768A" w:rsidRDefault="009B768A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Default="00C903F5">
      <w:pPr>
        <w:rPr>
          <w:rFonts w:ascii="Arial" w:hAnsi="Arial" w:cs="Arial"/>
          <w:sz w:val="24"/>
          <w:szCs w:val="24"/>
        </w:rPr>
      </w:pPr>
    </w:p>
    <w:p w:rsidR="00C903F5" w:rsidRPr="00594AC2" w:rsidRDefault="00C903F5">
      <w:pPr>
        <w:rPr>
          <w:rFonts w:ascii="Arial" w:hAnsi="Arial" w:cs="Arial"/>
          <w:sz w:val="24"/>
          <w:szCs w:val="24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Method :</w:t>
      </w:r>
      <w:proofErr w:type="gramEnd"/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</w:t>
      </w:r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________</w:t>
      </w:r>
      <w:proofErr w:type="gramStart"/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_  (</w:t>
      </w:r>
      <w:proofErr w:type="gramEnd"/>
      <w:r w:rsidR="001431AF">
        <w:rPr>
          <w:rFonts w:ascii="Arial" w:eastAsia="Times New Roman" w:hAnsi="Arial" w:cs="Arial"/>
          <w:bCs/>
          <w:sz w:val="24"/>
          <w:szCs w:val="24"/>
          <w:lang w:val="en-US"/>
        </w:rPr>
        <w:t>2 marks)</w:t>
      </w: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9B768A" w:rsidRPr="00594AC2" w:rsidRDefault="009B768A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Observations :</w:t>
      </w:r>
      <w:proofErr w:type="gramEnd"/>
    </w:p>
    <w:p w:rsidR="009B768A" w:rsidRPr="001431AF" w:rsidRDefault="001431AF" w:rsidP="009B768A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1431AF">
        <w:rPr>
          <w:rFonts w:ascii="Arial" w:eastAsia="Times New Roman" w:hAnsi="Arial" w:cs="Arial"/>
          <w:bCs/>
          <w:sz w:val="24"/>
          <w:szCs w:val="24"/>
          <w:lang w:val="en-US"/>
        </w:rPr>
        <w:t>(2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  <w:gridCol w:w="1701"/>
        <w:gridCol w:w="1701"/>
      </w:tblGrid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B768A" w:rsidRPr="00594AC2" w:rsidTr="0045650B"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B768A" w:rsidRPr="00594AC2" w:rsidRDefault="009B768A" w:rsidP="009B768A">
            <w:pPr>
              <w:widowControl w:val="0"/>
              <w:tabs>
                <w:tab w:val="left" w:pos="567"/>
              </w:tabs>
              <w:autoSpaceDE w:val="0"/>
              <w:autoSpaceDN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Additional </w:t>
      </w:r>
      <w:proofErr w:type="gramStart"/>
      <w:r w:rsidRPr="00594AC2">
        <w:rPr>
          <w:rFonts w:ascii="Arial" w:eastAsia="Times New Roman" w:hAnsi="Arial" w:cs="Arial"/>
          <w:b/>
          <w:bCs/>
          <w:sz w:val="24"/>
          <w:szCs w:val="24"/>
          <w:lang w:val="en-US"/>
        </w:rPr>
        <w:t>Observations :</w:t>
      </w:r>
      <w:proofErr w:type="gramEnd"/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594AC2" w:rsidRDefault="00594AC2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594AC2" w:rsidRDefault="00594AC2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:rsidR="00145430" w:rsidRPr="00594AC2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594AC2">
        <w:rPr>
          <w:rFonts w:ascii="Arial" w:eastAsia="Times New Roman" w:hAnsi="Arial" w:cs="Arial"/>
          <w:bCs/>
          <w:sz w:val="24"/>
          <w:szCs w:val="24"/>
          <w:lang w:val="en-US"/>
        </w:rPr>
        <w:t>______________________________________________________________________________</w:t>
      </w: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:rsidR="00C903F5" w:rsidRDefault="00C903F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  <w:sectPr w:rsidR="007C7F36" w:rsidSect="00B405E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  <w:lang w:eastAsia="en-AU"/>
        </w:rPr>
        <w:lastRenderedPageBreak/>
        <w:drawing>
          <wp:inline distT="0" distB="0" distL="0" distR="0" wp14:anchorId="17EDC39A" wp14:editId="1775B102">
            <wp:extent cx="863907" cy="863907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07" cy="86390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36" w:rsidRDefault="00D1586D" w:rsidP="00D1586D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 </w:t>
      </w:r>
      <w:r w:rsidR="007C7F36">
        <w:rPr>
          <w:rFonts w:ascii="Arial" w:hAnsi="Arial" w:cs="Arial"/>
          <w:b/>
          <w:color w:val="000000"/>
          <w:sz w:val="28"/>
          <w:szCs w:val="28"/>
        </w:rPr>
        <w:t>Pendulum Investigation Part 2</w:t>
      </w:r>
    </w:p>
    <w:p w:rsidR="007C7F36" w:rsidRDefault="00D1586D" w:rsidP="007C7F36">
      <w:pPr>
        <w:spacing w:after="0" w:line="240" w:lineRule="auto"/>
        <w:ind w:firstLine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</w:t>
      </w:r>
      <w:r w:rsidR="007C7F36">
        <w:rPr>
          <w:rFonts w:ascii="Arial" w:hAnsi="Arial" w:cs="Arial"/>
          <w:b/>
          <w:color w:val="000000"/>
          <w:sz w:val="28"/>
          <w:szCs w:val="28"/>
        </w:rPr>
        <w:t>Year 11 Physics</w:t>
      </w:r>
    </w:p>
    <w:p w:rsidR="007C7F36" w:rsidRDefault="007C7F36" w:rsidP="007C7F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  <w:sectPr w:rsidR="007C7F36" w:rsidSect="007C7F36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753" w:space="710"/>
            <w:col w:w="7003"/>
          </w:cols>
          <w:docGrid w:linePitch="360"/>
        </w:sectPr>
      </w:pPr>
    </w:p>
    <w:p w:rsidR="007C7F36" w:rsidRPr="007C7F36" w:rsidRDefault="007C7F36" w:rsidP="007C7F36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Name :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</w:r>
      <w:r>
        <w:rPr>
          <w:rFonts w:ascii="Arial" w:hAnsi="Arial" w:cs="Arial"/>
          <w:b/>
          <w:color w:val="000000"/>
          <w:sz w:val="24"/>
          <w:szCs w:val="24"/>
        </w:rPr>
        <w:softHyphen/>
        <w:t>__________________________________</w:t>
      </w: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7F36" w:rsidRDefault="007C7F36" w:rsidP="009F09EC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6953F3" w:rsidRDefault="006953F3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7F36">
        <w:rPr>
          <w:rFonts w:ascii="Arial" w:hAnsi="Arial" w:cs="Arial"/>
          <w:b/>
          <w:color w:val="000000"/>
          <w:sz w:val="24"/>
          <w:szCs w:val="24"/>
        </w:rPr>
        <w:t xml:space="preserve">Graph the period </w:t>
      </w:r>
      <w:proofErr w:type="spellStart"/>
      <w:r w:rsidRPr="007C7F36">
        <w:rPr>
          <w:rFonts w:ascii="Arial" w:hAnsi="Arial" w:cs="Arial"/>
          <w:b/>
          <w:color w:val="000000"/>
          <w:sz w:val="24"/>
          <w:szCs w:val="24"/>
        </w:rPr>
        <w:t>vs</w:t>
      </w:r>
      <w:proofErr w:type="spellEnd"/>
      <w:r w:rsidRPr="007C7F36">
        <w:rPr>
          <w:rFonts w:ascii="Arial" w:hAnsi="Arial" w:cs="Arial"/>
          <w:b/>
          <w:color w:val="000000"/>
          <w:sz w:val="24"/>
          <w:szCs w:val="24"/>
        </w:rPr>
        <w:t xml:space="preserve"> the length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6953F3" w:rsidRPr="001431AF" w:rsidRDefault="001431AF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1431AF">
        <w:rPr>
          <w:rFonts w:ascii="Arial" w:eastAsia="Times New Roman" w:hAnsi="Arial" w:cs="Arial"/>
          <w:bCs/>
          <w:sz w:val="24"/>
          <w:szCs w:val="24"/>
          <w:lang w:val="en-US"/>
        </w:rPr>
        <w:t>(2 marks)</w:t>
      </w:r>
    </w:p>
    <w:p w:rsidR="00145430" w:rsidRPr="009F09EC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9F09EC">
        <w:rPr>
          <w:rFonts w:ascii="Arial" w:eastAsia="Times New Roman" w:hAnsi="Arial" w:cs="Arial"/>
          <w:b/>
          <w:bCs/>
          <w:sz w:val="24"/>
          <w:szCs w:val="24"/>
          <w:lang w:val="en-US"/>
        </w:rPr>
        <w:t>Graph</w:t>
      </w: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145430" w:rsidRPr="00145430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46D6" wp14:editId="39EE408E">
                <wp:simplePos x="0" y="0"/>
                <wp:positionH relativeFrom="column">
                  <wp:posOffset>1371600</wp:posOffset>
                </wp:positionH>
                <wp:positionV relativeFrom="paragraph">
                  <wp:posOffset>8460105</wp:posOffset>
                </wp:positionV>
                <wp:extent cx="5257800" cy="0"/>
                <wp:effectExtent l="9525" t="11430" r="9525" b="762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63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66.15pt" to="522pt,6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" strokeweight=".5pt">
                <v:stroke dashstyle="1 1"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042F6600" wp14:editId="2968BC62">
                <wp:extent cx="5829300" cy="594360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430" w:rsidRPr="00BE6FB2" w:rsidRDefault="00145430" w:rsidP="001454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5430" w:rsidRPr="00556E6F" w:rsidRDefault="00145430" w:rsidP="00145430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" o:spid="_x0000_s1026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5" o:spid="_x0000_s1029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6" o:spid="_x0000_s1030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KGr8AAADaAAAADwAAAGRycy9kb3ducmV2LnhtbERPTWvCQBC9F/oflin0VjeWGmt0E4oQ&#10;LJ5qtPchOyYh2dmQXU38911B6PHxvjfZZDpxpcE1lhXMZxEI4tLqhisFp2P+9gnCeWSNnWVScCMH&#10;Wfr8tMFE25EPdC18JUIIuwQV1N73iZSurMmgm9meOHBnOxj0AQ6V1AOOIdx08j2KYmmw4dBQY0/b&#10;msq2uJgwI9+f8kPx25oFL5e7nzbuVmOs1OvL9LUG4Wny/+KH+1sr+ID7leAHmf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7iKGr8AAADaAAAADwAAAAAAAAAAAAAAAACh&#10;AgAAZHJzL2Rvd25yZXYueG1sUEsFBgAAAAAEAAQA+QAAAI0DAAAAAA==&#10;">
                  <v:stroke dashstyle="1 1" endcap="round"/>
                </v:line>
                <v:line id="Line 7" o:spid="_x0000_s1031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Qvgb4AAADaAAAADwAAAGRycy9kb3ducmV2LnhtbERPTYvCMBC9C/6HMII3TXfB6naNIkJR&#10;PGnV+9DMtqXNpDRZW/+9WVjw+Hjf6+1gGvGgzlWWFXzMIxDEudUVFwpu13S2AuE8ssbGMil4koPt&#10;ZjxaY6Jtzxd6ZL4QIYRdggpK79tESpeXZNDNbUscuB/bGfQBdoXUHfYh3DTyM4piabDi0FBiS/uS&#10;8jr7NWFGerqll+xemwUvl4dzHTdffazUdDLsvkF4Gvxb/O8+agUL+LsS/CA3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9C+BvgAAANoAAAAPAAAAAAAAAAAAAAAAAKEC&#10;AABkcnMvZG93bnJldi54bWxQSwUGAAAAAAQABAD5AAAAjAMAAAAA&#10;">
                  <v:stroke dashstyle="1 1" endcap="round"/>
                </v:line>
                <v:line id="Line 8" o:spid="_x0000_s1032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x9r8AAADaAAAADwAAAGRycy9kb3ducmV2LnhtbERPTWuDQBC9F/Iflgnk1qwpxDTGVUJB&#10;WnpqbHIf3ImK7qy4W7X/vlso9Ph432m+mF5MNLrWsoLdNgJBXFndcq3g+lk8PoNwHlljb5kUfJOD&#10;PFs9pJhoO/OFptLXIoSwS1BB4/2QSOmqhgy6rR2IA3e3o0Ef4FhLPeIcwk0vn6IolgZbDg0NDvTS&#10;UNWVXybMKN6vxaW8dWbPh8PrRxf3xzlWarNezicQnhb/L/5zv2kFMfxeCX6Q2Q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ax9r8AAADaAAAADwAAAAAAAAAAAAAAAACh&#10;AgAAZHJzL2Rvd25yZXYueG1sUEsFBgAAAAAEAAQA+QAAAI0DAAAAAA==&#10;">
                  <v:stroke dashstyle="1 1" endcap="round"/>
                </v:line>
                <v:line id="Line 9" o:spid="_x0000_s1033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oUbb4AAADaAAAADwAAAGRycy9kb3ducmV2LnhtbERPTWvCQBC9F/oflhF6qxuFJja6ShFC&#10;pSeN6X3IjklIdjZktyb++64geHy8781uMp240uAaywoW8wgEcWl1w5WC4py9r0A4j6yxs0wKbuRg&#10;t3192WCq7cgnuua+EiGEXYoKau/7VEpX1mTQzW1PHLiLHQz6AIdK6gHHEG46uYyiWBpsODTU2NO+&#10;prLN/0yYkf0U2Sn/bc0HJ8n3sY27zzFW6m02fa1BeJr8U/xwH7SCBO5Xgh/k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ahRtvgAAANoAAAAPAAAAAAAAAAAAAAAAAKEC&#10;AABkcnMvZG93bnJldi54bWxQSwUGAAAAAAQABAD5AAAAjAMAAAAA&#10;">
                  <v:stroke dashstyle="1 1" endcap="round"/>
                </v:line>
                <v:line id="Line 10" o:spid="_x0000_s1034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WAH74AAADaAAAADwAAAGRycy9kb3ducmV2LnhtbERPTWvCQBC9C/0PyxS86caCsU1dpRSC&#10;xVON9j5kxyQkOxuyWxP/fecg9Ph439v95Dp1oyE0ng2slgko4tLbhisDl3O+eAUVIrLFzjMZuFOA&#10;/e5ptsXM+pFPdCtipSSEQ4YG6hj7TOtQ1uQwLH1PLNzVDw6jwKHSdsBRwl2nX5Ik1Q4bloYae/qs&#10;qWyLXycz8uMlPxU/rVvzZnP4btPubUyNmT9PH++gIk3xX/xwf1kDslWuiB/07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9YAfvgAAANoAAAAPAAAAAAAAAAAAAAAAAKEC&#10;AABkcnMvZG93bnJldi54bWxQSwUGAAAAAAQABAD5AAAAjAMAAAAA&#10;">
                  <v:stroke dashstyle="1 1" endcap="round"/>
                </v:line>
                <v:line id="Line 11" o:spid="_x0000_s1035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lhL4AAADaAAAADwAAAGRycy9kb3ducmV2LnhtbERPTYvCMBC9C/sfwgh701Rh61qNsghl&#10;xZNW9z40Y1vaTEqTtfXfG0Hw+Hjf6+1gGnGjzlWWFcymEQji3OqKCwWXczr5BuE8ssbGMim4k4Pt&#10;5mO0xkTbnk90y3whQgi7BBWU3reJlC4vyaCb2pY4cFfbGfQBdoXUHfYh3DRyHkWxNFhxaCixpV1J&#10;eZ39mzAjPVzSU/ZXmy9eLH6Pddws+1ipz/HwswLhafBv8cu91wqW8LwS/CA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SWEvgAAANoAAAAPAAAAAAAAAAAAAAAAAKEC&#10;AABkcnMvZG93bnJldi54bWxQSwUGAAAAAAQABAD5AAAAjAMAAAAA&#10;">
                  <v:stroke dashstyle="1 1" endcap="round"/>
                </v:line>
                <v:line id="Line 12" o:spid="_x0000_s1036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wG8IAAADbAAAADwAAAGRycy9kb3ducmV2LnhtbESPQWvCQBCF70L/wzIFb7qxYGxTVymF&#10;YPFUo70P2TEJyc6G7NbEf985CL3NY9735s12P7lO3WgIjWcDq2UCirj0tuHKwOWcL15BhYhssfNM&#10;Bu4UYL97mm0xs37kE92KWCkJ4ZChgTrGPtM6lDU5DEvfE8vu6geHUeRQaTvgKOGu0y9JkmqHDcuF&#10;Gnv6rKlsi18nNfLjJT8VP61b82Zz+G7T7m1MjZk/Tx/voCJN8d/8oL+scNJefpEB9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wG8IAAADbAAAADwAAAAAAAAAAAAAA&#10;AAChAgAAZHJzL2Rvd25yZXYueG1sUEsFBgAAAAAEAAQA+QAAAJADAAAAAA==&#10;">
                  <v:stroke dashstyle="1 1" endcap="round"/>
                </v:line>
                <v:line id="Line 13" o:spid="_x0000_s1037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VgMMAAADbAAAADwAAAGRycy9kb3ducmV2LnhtbESPQWuDQBCF74X8h2UKudXVQkxqs5FQ&#10;kJSeGmPugztV0Z0VdxPtv+8WCr3N8N735s0+X8wg7jS5zrKCJIpBENdWd9woqC7F0w6E88gaB8uk&#10;4Jsc5IfVwx4zbWc+0730jQgh7DJU0Ho/ZlK6uiWDLrIjcdC+7GTQh3VqpJ5wDuFmkM9xnEqDHYcL&#10;LY701lLdlzcTahQfVXEur73Z8HZ7+uzT4WVOlVo/LsdXEJ4W/2/+o9914BL4/SUM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FYDDAAAA2wAAAA8AAAAAAAAAAAAA&#10;AAAAoQIAAGRycy9kb3ducmV2LnhtbFBLBQYAAAAABAAEAPkAAACRAwAAAAA=&#10;">
                  <v:stroke dashstyle="1 1" endcap="round"/>
                </v:line>
                <v:line id="Line 14" o:spid="_x0000_s1038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L98MAAADbAAAADwAAAGRycy9kb3ducmV2LnhtbESPQWuDQBCF74X8h2UCudW1gZjUZhNC&#10;QFp6qsbcB3eqojsr7lbtv+8WCr3N8N735s3xvJheTDS61rKCpygGQVxZ3XKtoLxljwcQziNr7C2T&#10;gm9ycD6tHo6YajtzTlPhaxFC2KWooPF+SKV0VUMGXWQH4qB92tGgD+tYSz3iHMJNL7dxnEiDLYcL&#10;DQ50bajqii8TamTvZZYX987seL9//eiS/nlOlNqsl8sLCE+L/zf/0W86cFv4/SUMIE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+i/fDAAAA2wAAAA8AAAAAAAAAAAAA&#10;AAAAoQIAAGRycy9kb3ducmV2LnhtbFBLBQYAAAAABAAEAPkAAACRAwAAAAA=&#10;">
                  <v:stroke dashstyle="1 1" endcap="round"/>
                </v:line>
                <v:line id="Line 15" o:spid="_x0000_s1039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ubMMAAADbAAAADwAAAGRycy9kb3ducmV2LnhtbESPQWvCQBCF70L/wzKF3nRji7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LmzDAAAA2wAAAA8AAAAAAAAAAAAA&#10;AAAAoQIAAGRycy9kb3ducmV2LnhtbFBLBQYAAAAABAAEAPkAAACRAwAAAAA=&#10;">
                  <v:stroke dashstyle="1 1" endcap="round"/>
                </v:line>
                <v:line id="Line 16" o:spid="_x0000_s1040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2GMMAAADbAAAADwAAAGRycy9kb3ducmV2LnhtbESPQWvCQBCF70L/wzKF3nRjqbFGVymF&#10;UPFkor0P2TEJyc6G7Nak/94VBG8zvPe9ebPZjaYVV+pdbVnBfBaBIC6srrlUcD6l008QziNrbC2T&#10;gn9ysNu+TDaYaDtwRtfclyKEsEtQQeV9l0jpiooMupntiIN2sb1BH9a+lLrHIYSbVr5HUSwN1hwu&#10;VNjRd0VFk/+ZUCM9nNMs/23MgpfLn2MTt6shVurtdfxag/A0+qf5Qe914D7g/ksY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bthjDAAAA2wAAAA8AAAAAAAAAAAAA&#10;AAAAoQIAAGRycy9kb3ducmV2LnhtbFBLBQYAAAAABAAEAPkAAACRAwAAAAA=&#10;">
                  <v:stroke dashstyle="1 1" endcap="round"/>
                </v:line>
                <v:line id="Line 17" o:spid="_x0000_s1041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Tg8IAAADbAAAADwAAAGRycy9kb3ducmV2LnhtbESPQYvCMBCF7wv7H8Is7G1NFaxajSJC&#10;2cWTVr0PzdiWNpPSRNv990YQvM3w3vfmzWozmEbcqXOVZQXjUQSCOLe64kLB+ZT+zEE4j6yxsUwK&#10;/snBZv35scJE256PdM98IUIIuwQVlN63iZQuL8mgG9mWOGhX2xn0Ye0KqTvsQ7hp5CSKYmmw4nCh&#10;xJZ2JeV1djOhRro/p8fsUpspz2a/hzpuFn2s1PfXsF2C8DT4t/lF/+nATeH5Sxh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cTg8IAAADbAAAADwAAAAAAAAAAAAAA&#10;AAChAgAAZHJzL2Rvd25yZXYueG1sUEsFBgAAAAAEAAQA+QAAAJADAAAAAA==&#10;">
                  <v:stroke dashstyle="1 1" endcap="round"/>
                </v:line>
                <v:line id="Line 18" o:spid="_x0000_s1042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N9MMAAADbAAAADwAAAGRycy9kb3ducmV2LnhtbESPQWuDQBCF74X8h2UCuTVrCjGNcZVQ&#10;kJaeGpvcB3eiojsr7lbtv+8WCr3N8N735k2aL6YXE42utaxgt41AEFdWt1wruH4Wj88gnEfW2Fsm&#10;Bd/kIM9WDykm2s58oan0tQgh7BJU0Hg/JFK6qiGDbmsH4qDd7WjQh3WspR5xDuGml09RFEuDLYcL&#10;DQ700lDVlV8m1Cjer8WlvHVmz4fD60cX98c5VmqzXs4nEJ4W/2/+o9904GL4/SUM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jfTDAAAA2wAAAA8AAAAAAAAAAAAA&#10;AAAAoQIAAGRycy9kb3ducmV2LnhtbFBLBQYAAAAABAAEAPkAAACRAwAAAAA=&#10;">
                  <v:stroke dashstyle="1 1" endcap="round"/>
                </v:line>
                <v:line id="Line 19" o:spid="_x0000_s1043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ob8MAAADbAAAADwAAAGRycy9kb3ducmV2LnhtbESPQWuDQBCF74H8h2UKuSVrC9HGZhNC&#10;QVJyqja5D+5URXdW3I3af58tFHqb4b3vzZv9cTadGGlwjWUFz5sIBHFpdcOVgutXtn4F4Tyyxs4y&#10;KfghB8fDcrHHVNuJcxoLX4kQwi5FBbX3fSqlK2sy6Da2Jw7atx0M+rAOldQDTiHcdPIlimJpsOFw&#10;ocae3msq2+JuQo3scs3y4taaLSfJ+bONu90UK7V6mk9vIDzN/t/8R3/owCXw+0sYQB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JKG/DAAAA2wAAAA8AAAAAAAAAAAAA&#10;AAAAoQIAAGRycy9kb3ducmV2LnhtbFBLBQYAAAAABAAEAPkAAACRAwAAAAA=&#10;">
                  <v:stroke dashstyle="1 1" endcap="round"/>
                </v:line>
                <v:line id="Line 20" o:spid="_x0000_s1044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8HcIAAADbAAAADwAAAGRycy9kb3ducmV2LnhtbESPQWvCQBCF70L/wzIFb7qxYGxTVymF&#10;YPFUo70P2TEJyc6G7NbEf985CL3NY9735s12P7lO3WgIjWcDq2UCirj0tuHKwOWcL15BhYhssfNM&#10;Bu4UYL97mm0xs37kE92KWCkJ4ZChgTrGPtM6lDU5DEvfE8vu6geHUeRQaTvgKOGu0y9JkmqHDcuF&#10;Gnv6rKlsi18nNfLjJT8VP61b82Zz+G7T7m1MjZk/Tx/voCJN8d/8oL+scFJWfpEB9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a8HcIAAADbAAAADwAAAAAAAAAAAAAA&#10;AAChAgAAZHJzL2Rvd25yZXYueG1sUEsFBgAAAAAEAAQA+QAAAJADAAAAAA==&#10;">
                  <v:stroke dashstyle="1 1" endcap="round"/>
                </v:line>
                <v:line id="Line 21" o:spid="_x0000_s1045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7+RcEAAADbAAAADwAAAGRycy9kb3ducmV2LnhtbERPzWoCMRC+C75DmEIvUrMWKroaRRRh&#10;D15cfYDpZtxdmkyWJLrbPr0pFHqbj+931tvBGvEgH1rHCmbTDARx5XTLtYLr5fi2ABEiskbjmBR8&#10;U4DtZjxaY65dz2d6lLEWKYRDjgqaGLtcylA1ZDFMXUecuJvzFmOCvpbaY5/CrZHvWTaXFltODQ12&#10;tG+o+irvVsHhw+znZbH4Mf2EP3V3Whb+HJV6fRl2KxCRhvgv/nMXOs1fwu8v6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Pv5FwQAAANsAAAAPAAAAAAAAAAAAAAAA&#10;AKECAABkcnMvZG93bnJldi54bWxQSwUGAAAAAAQABAD5AAAAjwMAAAAA&#10;" strokeweight=".5pt">
                  <v:stroke dashstyle="1 1" endcap="round"/>
                </v:line>
                <v:line id="Line 22" o:spid="_x0000_s1046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idZcAAAADbAAAADwAAAGRycy9kb3ducmV2LnhtbERPzYrCMBC+C75DmAUvsqYrKG41irgs&#10;9ODF6gOMzdiWTSYlydq6T785CB4/vv/NbrBG3MmH1rGCj1kGgrhyuuVaweX8/b4CESKyRuOYFDwo&#10;wG47Hm0w167nE93LWIsUwiFHBU2MXS5lqBqyGGauI07czXmLMUFfS+2xT+HWyHmWLaXFllNDgx0d&#10;Gqp+yl+r4GthDsuyWP2ZfspX3R0/C3+KSk3ehv0aRKQhvsRPd6EVz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onWXAAAAA2wAAAA8AAAAAAAAAAAAAAAAA&#10;oQIAAGRycy9kb3ducmV2LnhtbFBLBQYAAAAABAAEAPkAAACOAwAAAAA=&#10;" strokeweight=".5pt">
                  <v:stroke dashstyle="1 1" endcap="round"/>
                </v:line>
                <v:line id="Line 23" o:spid="_x0000_s1047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4/sMAAADbAAAADwAAAGRycy9kb3ducmV2LnhtbESPQWsCMRSE7wX/Q3iCl1KzChW7NYpY&#10;hD14cfUHPDevu4vJy5Kk7ra/3hQEj8PMfMOsNoM14kY+tI4VzKYZCOLK6ZZrBefT/m0JIkRkjcYx&#10;KfilAJv16GWFuXY9H+lWxlokCIccFTQxdrmUoWrIYpi6jjh5385bjEn6WmqPfYJbI+dZtpAWW04L&#10;DXa0a6i6lj9Wwde72S3KYvln+le+6O7wUfhjVGoyHrafICIN8Rl+tAutYD6D/y/pB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kOP7DAAAA2wAAAA8AAAAAAAAAAAAA&#10;AAAAoQIAAGRycy9kb3ducmV2LnhtbFBLBQYAAAAABAAEAPkAAACRAwAAAAA=&#10;" strokeweight=".5pt">
                  <v:stroke dashstyle="1 1" endcap="round"/>
                </v:line>
                <v:line id="Line 24" o:spid="_x0000_s1048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micQAAADbAAAADwAAAGRycy9kb3ducmV2LnhtbESPwWrDMBBE74X+g9hCLqWRY2hw3Sgh&#10;JAR86CVOPmBrbW1TaWUkJXby9VWh0OMwM2+Y1WayRlzJh96xgsU8A0HcON1zq+B8OrwUIEJE1mgc&#10;k4IbBdisHx9WWGo38pGudWxFgnAoUUEX41BKGZqOLIa5G4iT9+W8xZikb6X2OCa4NTLPsqW02HNa&#10;6HCgXUfNd32xCvavZresq+Juxmf+1MPHW+WPUanZ07R9BxFpiv/hv3alFeQ5/H5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qaJxAAAANsAAAAPAAAAAAAAAAAA&#10;AAAAAKECAABkcnMvZG93bnJldi54bWxQSwUGAAAAAAQABAD5AAAAkgMAAAAA&#10;" strokeweight=".5pt">
                  <v:stroke dashstyle="1 1" endcap="round"/>
                </v:line>
                <v:line id="Line 25" o:spid="_x0000_s1049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oDEsQAAADbAAAADwAAAGRycy9kb3ducmV2LnhtbESPQWsCMRSE7wX/Q3iFXopmqyh2axSx&#10;CHvoxdUf8Lp53V2avCxJ6q7+eiMUPA4z8w2z2gzWiDP50DpW8DbJQBBXTrdcKzgd9+MliBCRNRrH&#10;pOBCATbr0dMKc+16PtC5jLVIEA45Kmhi7HIpQ9WQxTBxHXHyfpy3GJP0tdQe+wS3Rk6zbCEttpwW&#10;Guxo11D1W/5ZBZ9zs1uUxfJq+lf+1t3Xe+EPUamX52H7ASLSEB/h/3ahFUxn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ugMSxAAAANsAAAAPAAAAAAAAAAAA&#10;AAAAAKECAABkcnMvZG93bnJldi54bWxQSwUGAAAAAAQABAD5AAAAkgMAAAAA&#10;" strokeweight=".5pt">
                  <v:stroke dashstyle="1 1" endcap="round"/>
                </v:line>
                <v:line id="Line 26" o:spid="_x0000_s1050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ObZsQAAADbAAAADwAAAGRycy9kb3ducmV2LnhtbESPQWsCMRSE7wX/Q3iFXopmKyp2axSx&#10;CHvoxdUf8Lp53V2avCxJ6q7+eiMUPA4z8w2z2gzWiDP50DpW8DbJQBBXTrdcKzgd9+MliBCRNRrH&#10;pOBCATbr0dMKc+16PtC5jLVIEA45Kmhi7HIpQ9WQxTBxHXHyfpy3GJP0tdQe+wS3Rk6zbCEttpwW&#10;Guxo11D1W/5ZBZ9zs1uUxfJq+lf+1t3Xe+EPUamX52H7ASLSEB/h/3ahFUxn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5tmxAAAANsAAAAPAAAAAAAAAAAA&#10;AAAAAKECAABkcnMvZG93bnJldi54bWxQSwUGAAAAAAQABAD5AAAAkgMAAAAA&#10;" strokeweight=".5pt">
                  <v:stroke dashstyle="1 1" endcap="round"/>
                </v:line>
                <v:line id="Line 27" o:spid="_x0000_s1051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+/cMAAADbAAAADwAAAGRycy9kb3ducmV2LnhtbESPQWsCMRSE7wX/Q3hCL6VmKyh2axRR&#10;hD14cfUHPDevu4vJy5Kk7ra/vhEEj8PMfMMs14M14kY+tI4VfEwyEMSV0y3XCs6n/fsCRIjIGo1j&#10;UvBLAdar0csSc+16PtKtjLVIEA45Kmhi7HIpQ9WQxTBxHXHyvp23GJP0tdQe+wS3Rk6zbC4ttpwW&#10;Guxo21B1LX+sgt3MbOdlsfgz/RtfdHf4LPwxKvU6HjZfICIN8Rl+tAutYDqD+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fPv3DAAAA2wAAAA8AAAAAAAAAAAAA&#10;AAAAoQIAAGRycy9kb3ducmV2LnhtbFBLBQYAAAAABAAEAPkAAACRAwAAAAA=&#10;" strokeweight=".5pt">
                  <v:stroke dashstyle="1 1" endcap="round"/>
                </v:line>
                <v:line id="Line 28" o:spid="_x0000_s1052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2gisQAAADbAAAADwAAAGRycy9kb3ducmV2LnhtbESPQWvCQBSE70L/w/IKvUjdKBg0dRWx&#10;FHLoxegPeGZfk9Ddt2F3a9L++q4geBxm5htmsxutEVfyoXOsYD7LQBDXTnfcKDifPl5XIEJE1mgc&#10;k4JfCrDbPk02WGg38JGuVWxEgnAoUEEbY19IGeqWLIaZ64mT9+W8xZikb6T2OCS4NXKRZbm02HFa&#10;aLGnQ0v1d/VjFbwvzSGvytWfGaZ80f3nuvTHqNTL87h/AxFpjI/wvV1qBYscbl/SD5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aCKxAAAANsAAAAPAAAAAAAAAAAA&#10;AAAAAKECAABkcnMvZG93bnJldi54bWxQSwUGAAAAAAQABAD5AAAAkgMAAAAA&#10;" strokeweight=".5pt">
                  <v:stroke dashstyle="1 1" endcap="round"/>
                </v:line>
                <v:line id="Line 29" o:spid="_x0000_s1053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FEcQAAADbAAAADwAAAGRycy9kb3ducmV2LnhtbESPQWvCQBSE74L/YXlCL1I3FdQ0dZVi&#10;KeTQi9Ef8Jp9TUJ334bdrUn7692C4HGYmW+Y7X60RlzIh86xgqdFBoK4drrjRsH59P6YgwgRWaNx&#10;TAp+KcB+N51ssdBu4CNdqtiIBOFQoII2xr6QMtQtWQwL1xMn78t5izFJ30jtcUhwa+Qyy9bSYsdp&#10;ocWeDi3V39WPVfC2Mod1VeZ/Zpjzp+4/nkt/jEo9zMbXFxCRxngP39qlVrDcwP+X9APk7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QURxAAAANsAAAAPAAAAAAAAAAAA&#10;AAAAAKECAABkcnMvZG93bnJldi54bWxQSwUGAAAAAAQABAD5AAAAkgMAAAAA&#10;" strokeweight=".5pt">
                  <v:stroke dashstyle="1 1" endcap="round"/>
                </v:line>
                <v:line id="Line 30" o:spid="_x0000_s1054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6RY8AAAADbAAAADwAAAGRycy9kb3ducmV2LnhtbERPzYrCMBC+C75DmAUvsqYrKG41irgs&#10;9ODF6gOMzdiWTSYlydq6T785CB4/vv/NbrBG3MmH1rGCj1kGgrhyuuVaweX8/b4CESKyRuOYFDwo&#10;wG47Hm0w167nE93LWIsUwiFHBU2MXS5lqBqyGGauI07czXmLMUFfS+2xT+HWyHmWLaXFllNDgx0d&#10;Gqp+yl+r4GthDsuyWP2ZfspX3R0/C3+KSk3ehv0aRKQhvsRPd6EVzNPY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ekWPAAAAA2wAAAA8AAAAAAAAAAAAAAAAA&#10;oQIAAGRycy9kb3ducmV2LnhtbFBLBQYAAAAABAAEAPkAAACOAwAAAAA=&#10;" strokeweight=".5pt">
                  <v:stroke dashstyle="1 1" endcap="round"/>
                </v:line>
                <v:line id="Line 31" o:spid="_x0000_s1055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0+MMAAADbAAAADwAAAGRycy9kb3ducmV2LnhtbESPQWsCMRSE7wX/Q3iCl6JZhYpujSKK&#10;sIdeXP0Bz81zd2nysiTR3fbXN4VCj8PMfMNsdoM14kk+tI4VzGcZCOLK6ZZrBdfLaboCESKyRuOY&#10;FHxRgN129LLBXLuez/QsYy0ShEOOCpoYu1zKUDVkMcxcR5y8u/MWY5K+ltpjn+DWyEWWLaXFltNC&#10;gx0dGqo+y4dVcHwzh2VZrL5N/8o33X2sC3+OSk3Gw/4dRKQh/of/2oVWsFjD75f0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NPjDAAAA2wAAAA8AAAAAAAAAAAAA&#10;AAAAoQIAAGRycy9kb3ducmV2LnhtbFBLBQYAAAAABAAEAPkAAACRAwAAAAA=&#10;" strokeweight=".5pt">
                  <v:stroke dashstyle="1 1" endcap="round"/>
                </v:line>
                <v:line id="Line 32" o:spid="_x0000_s1056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LuMEAAADbAAAADwAAAGRycy9kb3ducmV2LnhtbERP3WrCMBS+H/gO4Qi7GZrOMdFqFFGE&#10;XuzG6gMcm2NbTE5KktnOp18uBrv8+P7X28Ea8SAfWscK3qcZCOLK6ZZrBZfzcbIAESKyRuOYFPxQ&#10;gO1m9LLGXLueT/QoYy1SCIccFTQxdrmUoWrIYpi6jjhxN+ctxgR9LbXHPoVbI2dZNpcWW04NDXa0&#10;b6i6l99WweHT7OdlsXia/o2vuvtaFv4UlXodD7sViEhD/Bf/uQut4CO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Qu4wQAAANsAAAAPAAAAAAAAAAAAAAAA&#10;AKECAABkcnMvZG93bnJldi54bWxQSwUGAAAAAAQABAD5AAAAjwMAAAAA&#10;" strokeweight=".5pt">
                  <v:stroke dashstyle="1 1" endcap="round"/>
                </v:line>
                <v:line id="Line 33" o:spid="_x0000_s1057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2uI8QAAADbAAAADwAAAGRycy9kb3ducmV2LnhtbESPQWsCMRSE74X+h/AEL6VmtSi6GqVY&#10;CnvoxbU/4Ll57i4mL0uSult/vSkUPA4z8w2z2Q3WiCv50DpWMJ1kIIgrp1uuFXwfP1+XIEJE1mgc&#10;k4JfCrDbPj9tMNeu5wNdy1iLBOGQo4Imxi6XMlQNWQwT1xEn7+y8xZikr6X22Ce4NXKWZQtpseW0&#10;0GBH+4aqS/ljFXzMzX5RFsub6V/4pLuvVeEPUanxaHhfg4g0xEf4v11oBW9T+PuSf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/a4jxAAAANsAAAAPAAAAAAAAAAAA&#10;AAAAAKECAABkcnMvZG93bnJldi54bWxQSwUGAAAAAAQABAD5AAAAkgMAAAAA&#10;" strokeweight=".5pt">
                  <v:stroke dashstyle="1 1" endcap="round"/>
                </v:line>
                <v:line id="Line 34" o:spid="_x0000_s1058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wVMQAAADbAAAADwAAAGRycy9kb3ducmV2LnhtbESPQWsCMRSE7wX/Q3iFXopmqyh2axSx&#10;CHvoxdUf8Lp53V2avCxJ6q7+eiMUPA4z8w2z2gzWiDP50DpW8DbJQBBXTrdcKzgd9+MliBCRNRrH&#10;pOBCATbr0dMKc+16PtC5jLVIEA45Kmhi7HIpQ9WQxTBxHXHyfpy3GJP0tdQe+wS3Rk6zbCEttpwW&#10;Guxo11D1W/5ZBZ9zs1uUxfJq+lf+1t3Xe+EPUamX52H7ASLSEB/h/3ahFcymcP+Sf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zBUxAAAANsAAAAPAAAAAAAAAAAA&#10;AAAAAKECAABkcnMvZG93bnJldi54bWxQSwUGAAAAAAQABAD5AAAAkgMAAAAA&#10;" strokeweight=".5pt">
                  <v:stroke dashstyle="1 1" endcap="round"/>
                </v:line>
                <v:line id="Line 35" o:spid="_x0000_s1059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OVz8QAAADbAAAADwAAAGRycy9kb3ducmV2LnhtbESPQWsCMRSE7wX/Q3iFXkrNtlLR1Shi&#10;EfbgxbU/4Ll57i5NXpYkdbf+eiMIPQ4z8w2zXA/WiAv50DpW8D7OQBBXTrdcK/g+7t5mIEJE1mgc&#10;k4I/CrBejZ6WmGvX84EuZaxFgnDIUUETY5dLGaqGLIax64iTd3beYkzS11J77BPcGvmRZVNpseW0&#10;0GBH24aqn/LXKvj6NNtpWcyupn/lk+7288IfolIvz8NmASLSEP/Dj3ahFUwmcP+Sf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Y5XPxAAAANsAAAAPAAAAAAAAAAAA&#10;AAAAAKECAABkcnMvZG93bnJldi54bWxQSwUGAAAAAAQABAD5AAAAkgMAAAAA&#10;" strokeweight=".5pt">
                  <v:stroke dashstyle="1 1" endcap="round"/>
                </v:line>
                <v:line id="Line 36" o:spid="_x0000_s1060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oNu8QAAADbAAAADwAAAGRycy9kb3ducmV2LnhtbESPQWsCMRSE74X+h/CEXkrNtlaxW6OI&#10;RdhDL679Aa+b193F5GVJorv11xtB8DjMzDfMYjVYI07kQ+tYwes4A0FcOd1yreBnv32ZgwgRWaNx&#10;TAr+KcBq+fiwwFy7nnd0KmMtEoRDjgqaGLtcylA1ZDGMXUecvD/nLcYkfS21xz7BrZFvWTaTFltO&#10;Cw12tGmoOpRHq+BrajazspifTf/Mv7r7/ij8Lir1NBrWnyAiDfEevrULrWDyDtcv6QfI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ig27xAAAANsAAAAPAAAAAAAAAAAA&#10;AAAAAKECAABkcnMvZG93bnJldi54bWxQSwUGAAAAAAQABAD5AAAAkgMAAAAA&#10;" strokeweight=".5pt">
                  <v:stroke dashstyle="1 1"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61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145430" w:rsidRPr="00BE6FB2" w:rsidRDefault="00145430" w:rsidP="00145430"/>
                    </w:txbxContent>
                  </v:textbox>
                </v:shape>
                <v:shape id="Text Box 38" o:spid="_x0000_s1062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145430" w:rsidRPr="00556E6F" w:rsidRDefault="00145430" w:rsidP="00145430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5430" w:rsidRDefault="00145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5F3B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lastRenderedPageBreak/>
        <w:t xml:space="preserve">If you do not obtain a straight line plot, try </w:t>
      </w:r>
      <w:r>
        <w:rPr>
          <w:rFonts w:ascii="Arial" w:hAnsi="Arial" w:cs="Arial"/>
          <w:color w:val="000000"/>
          <w:sz w:val="24"/>
          <w:szCs w:val="24"/>
        </w:rPr>
        <w:t xml:space="preserve">graphing </w:t>
      </w:r>
      <w:r w:rsidRPr="001E6E35">
        <w:rPr>
          <w:rFonts w:ascii="Arial" w:hAnsi="Arial" w:cs="Arial"/>
          <w:color w:val="000000"/>
          <w:sz w:val="24"/>
          <w:szCs w:val="24"/>
        </w:rPr>
        <w:t>other functions, such as</w:t>
      </w:r>
      <w:r w:rsidR="00445F3B">
        <w:rPr>
          <w:rFonts w:ascii="Arial" w:hAnsi="Arial" w:cs="Arial"/>
          <w:color w:val="000000"/>
          <w:sz w:val="24"/>
          <w:szCs w:val="24"/>
        </w:rPr>
        <w:t>;</w:t>
      </w:r>
    </w:p>
    <w:p w:rsidR="00445F3B" w:rsidRP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45F3B">
        <w:rPr>
          <w:rFonts w:ascii="Arial" w:hAnsi="Arial" w:cs="Arial"/>
          <w:color w:val="000000"/>
          <w:sz w:val="24"/>
          <w:szCs w:val="24"/>
        </w:rPr>
        <w:t xml:space="preserve">(inverse of period) </w:t>
      </w:r>
      <w:proofErr w:type="spellStart"/>
      <w:r w:rsidRPr="00445F3B"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 w:rsidRPr="00445F3B">
        <w:rPr>
          <w:rFonts w:ascii="Arial" w:hAnsi="Arial" w:cs="Arial"/>
          <w:color w:val="000000"/>
          <w:sz w:val="24"/>
          <w:szCs w:val="24"/>
        </w:rPr>
        <w:t xml:space="preserve"> length, </w:t>
      </w:r>
    </w:p>
    <w:p w:rsid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45F3B">
        <w:rPr>
          <w:rFonts w:ascii="Arial" w:hAnsi="Arial" w:cs="Arial"/>
          <w:color w:val="000000"/>
          <w:sz w:val="24"/>
          <w:szCs w:val="24"/>
        </w:rPr>
        <w:t xml:space="preserve">(period squared) </w:t>
      </w:r>
      <w:proofErr w:type="spellStart"/>
      <w:r w:rsidRPr="00445F3B"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 w:rsidRPr="00445F3B">
        <w:rPr>
          <w:rFonts w:ascii="Arial" w:hAnsi="Arial" w:cs="Arial"/>
          <w:color w:val="000000"/>
          <w:sz w:val="24"/>
          <w:szCs w:val="24"/>
        </w:rPr>
        <w:t xml:space="preserve"> length </w:t>
      </w:r>
    </w:p>
    <w:p w:rsidR="009F09EC" w:rsidRPr="00445F3B" w:rsidRDefault="009F09EC" w:rsidP="00445F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445F3B"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 w:rsidRPr="00445F3B">
        <w:rPr>
          <w:rFonts w:ascii="Arial" w:hAnsi="Arial" w:cs="Arial"/>
          <w:color w:val="000000"/>
          <w:sz w:val="24"/>
          <w:szCs w:val="24"/>
        </w:rPr>
        <w:t xml:space="preserve"> so on, until you get a straight line plot. </w:t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  <w:t>(2 marks)</w:t>
      </w: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320FBFCA" wp14:editId="213D671A">
                <wp:extent cx="5829300" cy="5943600"/>
                <wp:effectExtent l="0" t="0" r="0" b="0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BE6FB2" w:rsidRDefault="009F09EC" w:rsidP="009F09E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556E6F" w:rsidRDefault="009F09EC" w:rsidP="009F09E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" o:spid="_x0000_s1063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">
                <v:shape id="_x0000_s1064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065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5" o:spid="_x0000_s1066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6" o:spid="_x0000_s1067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EBccQAAADbAAAADwAAAGRycy9kb3ducmV2LnhtbESPQWvCQBCF7wX/wzKCt7pR29im2UgR&#10;QktPGvU+ZKdJSHY2ZLcm/vtuoeDx8eZ9b166m0wnrjS4xrKC1TICQVxa3XCl4HzKH19AOI+ssbNM&#10;Cm7kYJfNHlJMtB35SNfCVyJA2CWooPa+T6R0ZU0G3dL2xMH7toNBH+RQST3gGOCmk+soiqXBhkND&#10;jT3tayrb4seEN/Kvc34sLq155u3249DG3esYK7WYT+9vIDxN/n78n/7UCp428LclAE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gQFxxAAAANsAAAAPAAAAAAAAAAAA&#10;AAAAAKECAABkcnMvZG93bnJldi54bWxQSwUGAAAAAAQABAD5AAAAkgMAAAAA&#10;">
                  <v:stroke dashstyle="1 1" endcap="round"/>
                </v:line>
                <v:line id="Line 7" o:spid="_x0000_s1068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ZBcMAAADbAAAADwAAAGRycy9kb3ducmV2LnhtbESPQWvCQBCF74X+h2UKvdVNRWONrlKE&#10;oHhqUr0P2TEJyc6G7NbEf+8KQo+PN+9789bb0bTiSr2rLSv4nEQgiAuray4VnH7Tjy8QziNrbC2T&#10;ghs52G5eX9aYaDtwRtfclyJA2CWooPK+S6R0RUUG3cR2xMG72N6gD7Ivpe5xCHDTymkUxdJgzaGh&#10;wo52FRVN/mfCG+nxlGb5uTFzXiz2P03cLodYqfe38XsFwtPo/4+f6YNWMJvBY0sA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omQXDAAAA2wAAAA8AAAAAAAAAAAAA&#10;AAAAoQIAAGRycy9kb3ducmV2LnhtbFBLBQYAAAAABAAEAPkAAACRAwAAAAA=&#10;">
                  <v:stroke dashstyle="1 1" endcap="round"/>
                </v:line>
                <v:line id="Line 8" o:spid="_x0000_s1069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8nsMAAADbAAAADwAAAGRycy9kb3ducmV2LnhtbESPQWvCQBCF70L/wzIFb7qp1NimrlKE&#10;oHgyqb0P2WkSkp0N2a2J/94VBI+PN+9789bb0bTiQr2rLSt4m0cgiAuray4VnH/S2QcI55E1tpZJ&#10;wZUcbDcvkzUm2g6c0SX3pQgQdgkqqLzvEildUZFBN7cdcfD+bG/QB9mXUvc4BLhp5SKKYmmw5tBQ&#10;YUe7ioom/zfhjfR4TrP8tzFLXq32pyZuP4dYqenr+P0FwtPon8eP9EEreF/C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kPJ7DAAAA2wAAAA8AAAAAAAAAAAAA&#10;AAAAoQIAAGRycy9kb3ducmV2LnhtbFBLBQYAAAAABAAEAPkAAACRAwAAAAA=&#10;">
                  <v:stroke dashstyle="1 1" endcap="round"/>
                </v:line>
                <v:line id="Line 9" o:spid="_x0000_s1070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ai6cMAAADbAAAADwAAAGRycy9kb3ducmV2LnhtbESPQWvCQBCF74X+h2UKvdWNpcYaXaUI&#10;QfHURHsfsmMSkp0N2dXEf+8KQo+PN+9781ab0bTiSr2rLSuYTiIQxIXVNZcKTsf04xuE88gaW8uk&#10;4EYONuvXlxUm2g6c0TX3pQgQdgkqqLzvEildUZFBN7EdcfDOtjfog+xLqXscAty08jOKYmmw5tBQ&#10;YUfbioomv5jwRno4pVn+15gZz+e73yZuF0Os1Pvb+LME4Wn0/8fP9F4r+IrhsSUA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2ounDAAAA2wAAAA8AAAAAAAAAAAAA&#10;AAAAoQIAAGRycy9kb3ducmV2LnhtbFBLBQYAAAAABAAEAPkAAACRAwAAAAA=&#10;">
                  <v:stroke dashstyle="1 1" endcap="round"/>
                </v:line>
                <v:line id="Line 10" o:spid="_x0000_s1071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HcsMAAADbAAAADwAAAGRycy9kb3ducmV2LnhtbESPQWvCQBCF7wX/wzKCt7pRbKLRVaQQ&#10;LD3VqPchOyYh2dmQ3Zr477uFQo+PN+9783aH0bTiQb2rLStYzCMQxIXVNZcKrpfsdQ3CeWSNrWVS&#10;8CQHh/3kZYeptgOf6ZH7UgQIuxQVVN53qZSuqMigm9uOOHh32xv0Qfal1D0OAW5auYyiWBqsOTRU&#10;2NF7RUWTf5vwRvZ5zc75rTFvnCSnryZuN0Os1Gw6HrcgPI3+//gv/aEVrBL43RIA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6B3LDAAAA2wAAAA8AAAAAAAAAAAAA&#10;AAAAoQIAAGRycy9kb3ducmV2LnhtbFBLBQYAAAAABAAEAPkAAACRAwAAAAA=&#10;">
                  <v:stroke dashstyle="1 1" endcap="round"/>
                </v:line>
                <v:line id="Line 11" o:spid="_x0000_s1072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TAMMAAADbAAAADwAAAGRycy9kb3ducmV2LnhtbESPwWrCQBCG74W+wzKF3uqmpY02ukop&#10;hBZPGu19yI5JSHY2ZLcmvr1zEDwO//zffLPaTK5TZxpC49nA6ywBRVx623Bl4HjIXxagQkS22Hkm&#10;AxcKsFk/Pqwws37kPZ2LWCmBcMjQQB1jn2kdypochpnviSU7+cFhlHGotB1wFLjr9FuSpNphw3Kh&#10;xp6+ayrb4t+JRr495vvir3UfPJ//7Nq0+xxTY56fpq8lqEhTvC/f2r/WwLvIyi8CAL2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kwDDAAAA2wAAAA8AAAAAAAAAAAAA&#10;AAAAoQIAAGRycy9kb3ducmV2LnhtbFBLBQYAAAAABAAEAPkAAACRAwAAAAA=&#10;">
                  <v:stroke dashstyle="1 1" endcap="round"/>
                </v:line>
                <v:line id="Line 12" o:spid="_x0000_s1073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2m8MAAADbAAAADwAAAGRycy9kb3ducmV2LnhtbESPQWvCQBCF70L/wzKF3nRjaaPGbKQI&#10;oaUnjXofsmMSkp0N2dWk/75bKHh8vHnfm5fuJtOJOw2usaxguYhAEJdWN1wpOJ/y+RqE88gaO8uk&#10;4Icc7LKnWYqJtiMf6V74SgQIuwQV1N73iZSurMmgW9ieOHhXOxj0QQ6V1AOOAW46+RpFsTTYcGio&#10;sad9TWVb3Ex4I/8+58fi0pp3Xq0+D23cbcZYqZfn6WMLwtPkH8f/6S+t4G0D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pNpvDAAAA2wAAAA8AAAAAAAAAAAAA&#10;AAAAoQIAAGRycy9kb3ducmV2LnhtbFBLBQYAAAAABAAEAPkAAACRAwAAAAA=&#10;">
                  <v:stroke dashstyle="1 1" endcap="round"/>
                </v:line>
                <v:line id="Line 13" o:spid="_x0000_s1074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J28MAAADbAAAADwAAAGRycy9kb3ducmV2LnhtbESPwWrDMAyG74O9g9Fgt9XZoGmX1i1j&#10;EDZ6atPsLmI1CYnlEHtN9vbTodCj+PV/+rTdz65XVxpD69nA6yIBRVx523JtoDznL2tQISJb7D2T&#10;gT8KsN89Pmwxs37iE12LWCuBcMjQQBPjkGkdqoYchoUfiCW7+NFhlHGstR1xErjr9VuSpNphy3Kh&#10;wYE+G6q64teJRn4o81Px07klr1Zfxy7t36fUmOen+WMDKtIc78u39rc1sBR7+UUAo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KCdvDAAAA2wAAAA8AAAAAAAAAAAAA&#10;AAAAoQIAAGRycy9kb3ducmV2LnhtbFBLBQYAAAAABAAEAPkAAACRAwAAAAA=&#10;">
                  <v:stroke dashstyle="1 1" endcap="round"/>
                </v:line>
                <v:line id="Line 14" o:spid="_x0000_s1075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asQMMAAADbAAAADwAAAGRycy9kb3ducmV2LnhtbESPQWuDQBCF74X+h2UKudU1hWhjswkh&#10;IAk9VWvugztV0Z0VdxvNv+8WCj0+3rzvzdsdFjOIG02us6xgHcUgiGurO24UVJ/58ysI55E1DpZJ&#10;wZ0cHPaPDzvMtJ25oFvpGxEg7DJU0Ho/ZlK6uiWDLrIjcfC+7GTQBzk1Uk84B7gZ5EscJ9Jgx6Gh&#10;xZFOLdV9+W3CG/l7lRfltTcbTtPzR58M2zlRavW0HN9AeFr8//Ff+qIVbNbwuyUA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GrEDDAAAA2wAAAA8AAAAAAAAAAAAA&#10;AAAAoQIAAGRycy9kb3ducmV2LnhtbFBLBQYAAAAABAAEAPkAAACRAwAAAAA=&#10;">
                  <v:stroke dashstyle="1 1" endcap="round"/>
                </v:line>
                <v:line id="Line 15" o:spid="_x0000_s1076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yN8IAAADbAAAADwAAAGRycy9kb3ducmV2LnhtbESPQYvCMBCF7wv7H8IIe1tTBatbjbII&#10;ZcWTVvc+NGNb2kxKE23990YQPD7evO/NW20G04gbda6yrGAyjkAQ51ZXXCg4n9LvBQjnkTU2lknB&#10;nRxs1p8fK0y07flIt8wXIkDYJaig9L5NpHR5SQbd2LbEwbvYzqAPsiuk7rAPcNPIaRTF0mDFoaHE&#10;lrYl5XV2NeGNdH9Oj9l/bWY8n/8d6rj56WOlvkbD7xKEp8G/j1/pnVYwm8JzSwC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QyN8IAAADbAAAADwAAAAAAAAAAAAAA&#10;AAChAgAAZHJzL2Rvd25yZXYueG1sUEsFBgAAAAAEAAQA+QAAAJADAAAAAA==&#10;">
                  <v:stroke dashstyle="1 1" endcap="round"/>
                </v:line>
                <v:line id="Line 16" o:spid="_x0000_s1077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XrMMAAADbAAAADwAAAGRycy9kb3ducmV2LnhtbESPQWvCQBCF70L/wzIFb7qpxdimrlKE&#10;oHgyqb0P2WkSkp0N2a2J/94VBI+PN+9789bb0bTiQr2rLSt4m0cgiAuray4VnH/S2QcI55E1tpZJ&#10;wZUcbDcvkzUm2g6c0SX3pQgQdgkqqLzvEildUZFBN7cdcfD+bG/QB9mXUvc4BLhp5SKKYmmw5tBQ&#10;YUe7ioom/zfhjfR4TrP8tzFLXq32pyZuP4dYqenr+P0FwtPon8eP9EErWL7D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Yl6zDAAAA2wAAAA8AAAAAAAAAAAAA&#10;AAAAoQIAAGRycy9kb3ducmV2LnhtbFBLBQYAAAAABAAEAPkAAACRAwAAAAA=&#10;">
                  <v:stroke dashstyle="1 1" endcap="round"/>
                </v:line>
                <v:line id="Line 17" o:spid="_x0000_s1078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EP2MMAAADbAAAADwAAAGRycy9kb3ducmV2LnhtbESPQWvCQBCF70L/wzIFb7qp1NimrlKE&#10;oHgyqb0P2WkSkp0N2a2J/94VBI+PN+9789bb0bTiQr2rLSt4m0cgiAuray4VnH/S2QcI55E1tpZJ&#10;wZUcbDcvkzUm2g6c0SX3pQgQdgkqqLzvEildUZFBN7cdcfD+bG/QB9mXUvc4BLhp5SKKYmmw5tBQ&#10;YUe7ioom/zfhjfR4TrP8tzFLXq32pyZuP4dYqenr+P0FwtPon8eP9EErWL7DfUsA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xD9jDAAAA2wAAAA8AAAAAAAAAAAAA&#10;AAAAoQIAAGRycy9kb3ducmV2LnhtbFBLBQYAAAAABAAEAPkAAACRAwAAAAA=&#10;">
                  <v:stroke dashstyle="1 1" endcap="round"/>
                </v:line>
                <v:line id="Line 18" o:spid="_x0000_s1079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2qQ8IAAADbAAAADwAAAGRycy9kb3ducmV2LnhtbESPQWvCQBCF70L/wzIFb7qxkGhTVxEh&#10;WHrSqPchOyYh2dmQ3Zr033cFwePjzfvevPV2NK24U+9qywoW8wgEcWF1zaWCyzmbrUA4j6yxtUwK&#10;/sjBdvM2WWOq7cAnuue+FAHCLkUFlfddKqUrKjLo5rYjDt7N9gZ9kH0pdY9DgJtWfkRRIg3WHBoq&#10;7GhfUdHkvya8kf1cslN+bUzMy+Xh2CTt55AoNX0fd18gPI3+dfxMf2sFcQyPLQEA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2qQ8IAAADbAAAADwAAAAAAAAAAAAAA&#10;AAChAgAAZHJzL2Rvd25yZXYueG1sUEsFBgAAAAAEAAQA+QAAAJADAAAAAA==&#10;">
                  <v:stroke dashstyle="1 1" endcap="round"/>
                </v:line>
                <v:line id="Line 19" o:spid="_x0000_s1080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80NMIAAADbAAAADwAAAGRycy9kb3ducmV2LnhtbESPQYvCMBCF7wv7H8Is7G1NFaxajSJC&#10;2cWTVr0PzdiWNpPSRNv990YQPD7evO/NW20G04g7da6yrGA8ikAQ51ZXXCg4n9KfOQjnkTU2lknB&#10;PznYrD8/Vpho2/OR7pkvRICwS1BB6X2bSOnykgy6kW2Jg3e1nUEfZFdI3WEf4KaRkyiKpcGKQ0OJ&#10;Le1KyuvsZsIb6f6cHrNLbaY8m/0e6rhZ9LFS31/DdgnC0+Dfx6/0n1YwjeG5JQB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80NMIAAADbAAAADwAAAAAAAAAAAAAA&#10;AAChAgAAZHJzL2Rvd25yZXYueG1sUEsFBgAAAAAEAAQA+QAAAJADAAAAAA==&#10;">
                  <v:stroke dashstyle="1 1" endcap="round"/>
                </v:line>
                <v:line id="Line 20" o:spid="_x0000_s1081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ORr8IAAADbAAAADwAAAGRycy9kb3ducmV2LnhtbESPQWvCQBCF74L/YRnBm24smNjUVUQI&#10;lp406n3IjklIdjZktyb9991CwePjzfvevO1+NK14Uu9qywpWywgEcWF1zaWC2zVbbEA4j6yxtUwK&#10;fsjBfjedbDHVduALPXNfigBhl6KCyvsuldIVFRl0S9sRB+9he4M+yL6UuschwE0r36IolgZrDg0V&#10;dnSsqGjybxPeyL5u2SW/N2bNSXI6N3H7PsRKzWfj4QOEp9G/jv/Tn1rBOoG/LQEA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2ORr8IAAADbAAAADwAAAAAAAAAAAAAA&#10;AAChAgAAZHJzL2Rvd25yZXYueG1sUEsFBgAAAAAEAAQA+QAAAJADAAAAAA==&#10;">
                  <v:stroke dashstyle="1 1" endcap="round"/>
                </v:line>
                <v:line id="Line 21" o:spid="_x0000_s1082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jiHsEAAADbAAAADwAAAGRycy9kb3ducmV2LnhtbERPS2rDMBDdF3IHMYVuSiOnkOA6kU1I&#10;KXjRTZwcYGJNbFNpZCQldnv6alHo8vH+u2q2RtzJh8GxgtUyA0HcOj1wp+B8+njJQYSIrNE4JgXf&#10;FKAqFw87LLSb+Ej3JnYihXAoUEEf41hIGdqeLIalG4kTd3XeYkzQd1J7nFK4NfI1yzbS4sCpoceR&#10;Dj21X83NKnhfm8OmqfMfMz3zRY+fb7U/RqWeHuf9FkSkOf6L/9y1VrBO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GOIewQAAANsAAAAPAAAAAAAAAAAAAAAA&#10;AKECAABkcnMvZG93bnJldi54bWxQSwUGAAAAAAQABAD5AAAAjwMAAAAA&#10;" strokeweight=".5pt">
                  <v:stroke dashstyle="1 1" endcap="round"/>
                </v:line>
                <v:line id="Line 22" o:spid="_x0000_s1083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HhcMAAADbAAAADwAAAGRycy9kb3ducmV2LnhtbESPQWsCMRSE70L/Q3iFXkSzFRRdjVIs&#10;wh68uPoDnpvn7mLysiSpu+2vb4RCj8PMfMNsdoM14kE+tI4VvE8zEMSV0y3XCi7nw2QJIkRkjcYx&#10;KfimALvty2iDuXY9n+hRxlokCIccFTQxdrmUoWrIYpi6jjh5N+ctxiR9LbXHPsGtkbMsW0iLLaeF&#10;BjvaN1Tdyy+r4HNu9ouyWP6YfsxX3R1XhT9Fpd5eh481iEhD/A//tQutYL6C5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UR4XDAAAA2wAAAA8AAAAAAAAAAAAA&#10;AAAAoQIAAGRycy9kb3ducmV2LnhtbFBLBQYAAAAABAAEAPkAAACRAwAAAAA=&#10;" strokeweight=".5pt">
                  <v:stroke dashstyle="1 1" endcap="round"/>
                </v:line>
                <v:line id="Line 23" o:spid="_x0000_s1084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IkpcAAAADbAAAADwAAAGRycy9kb3ducmV2LnhtbERP3WrCMBS+H+wdwhl4MzR1sKKdUUQZ&#10;9GI3dnuAY3Nsy5KTkkRbfXpzIXj58f2vNqM14kI+dI4VzGcZCOLa6Y4bBX+/39MFiBCRNRrHpOBK&#10;ATbr15cVFtoNfKBLFRuRQjgUqKCNsS+kDHVLFsPM9cSJOzlvMSboG6k9DincGvmRZbm02HFqaLGn&#10;XUv1f3W2CvafZpdX5eJmhnc+6v5nWfpDVGryNm6/QEQa41P8cJdaQZ7Wpy/p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CJKXAAAAA2wAAAA8AAAAAAAAAAAAAAAAA&#10;oQIAAGRycy9kb3ducmV2LnhtbFBLBQYAAAAABAAEAPkAAACOAwAAAAA=&#10;" strokeweight=".5pt">
                  <v:stroke dashstyle="1 1" endcap="round"/>
                </v:line>
                <v:line id="Line 24" o:spid="_x0000_s1085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6BPsQAAADbAAAADwAAAGRycy9kb3ducmV2LnhtbESPQWvCQBSE70L/w/IKvUjdWDBo6iqi&#10;CDn0Ytof8My+JqG7b8PuatL++q4geBxm5htmvR2tEVfyoXOsYD7LQBDXTnfcKPj6PL4uQYSIrNE4&#10;JgW/FGC7eZqssdBu4BNdq9iIBOFQoII2xr6QMtQtWQwz1xMn79t5izFJ30jtcUhwa+RbluXSYsdp&#10;ocWe9i3VP9XFKjgszD6vyuWfGaZ81v3HqvSnqNTL87h7BxFpjI/wvV1qBfkcbl/S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oE+xAAAANsAAAAPAAAAAAAAAAAA&#10;AAAAAKECAABkcnMvZG93bnJldi54bWxQSwUGAAAAAAQABAD5AAAAkgMAAAAA&#10;" strokeweight=".5pt">
                  <v:stroke dashstyle="1 1" endcap="round"/>
                </v:line>
                <v:line id="Line 25" o:spid="_x0000_s1086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wfScQAAADbAAAADwAAAGRycy9kb3ducmV2LnhtbESPQWvCQBSE70L/w/IKvUjdKBg0dRWx&#10;FHLoxegPeGZfk9Ddt2F3a9L++q4geBxm5htmsxutEVfyoXOsYD7LQBDXTnfcKDifPl5XIEJE1mgc&#10;k4JfCrDbPk02WGg38JGuVWxEgnAoUEEbY19IGeqWLIaZ64mT9+W8xZikb6T2OCS4NXKRZbm02HFa&#10;aLGnQ0v1d/VjFbwvzSGvytWfGaZ80f3nuvTHqNTL87h/AxFpjI/wvV1qBfkCbl/SD5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B9JxAAAANsAAAAPAAAAAAAAAAAA&#10;AAAAAKECAABkcnMvZG93bnJldi54bWxQSwUGAAAAAAQABAD5AAAAkgMAAAAA&#10;" strokeweight=".5pt">
                  <v:stroke dashstyle="1 1" endcap="round"/>
                </v:line>
                <v:line id="Line 26" o:spid="_x0000_s1087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C60sQAAADbAAAADwAAAGRycy9kb3ducmV2LnhtbESPQWvCQBSE7wX/w/IEL0U3Whps6iqi&#10;CDn0Ytof8My+JqG7b8PuamJ/fbdQ6HGYmW+YzW60RtzIh86xguUiA0FcO91xo+Dj/TRfgwgRWaNx&#10;TAruFGC3nTxssNBu4DPdqtiIBOFQoII2xr6QMtQtWQwL1xMn79N5izFJ30jtcUhwa+Qqy3JpseO0&#10;0GJPh5bqr+pqFRyfzSGvyvW3GR75ovu3l9Kfo1Kz6bh/BRFpjP/hv3apFeRP8Psl/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LrSxAAAANsAAAAPAAAAAAAAAAAA&#10;AAAAAKECAABkcnMvZG93bnJldi54bWxQSwUGAAAAAAQABAD5AAAAkgMAAAAA&#10;" strokeweight=".5pt">
                  <v:stroke dashstyle="1 1" endcap="round"/>
                </v:line>
                <v:line id="Line 27" o:spid="_x0000_s1088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kipsQAAADbAAAADwAAAGRycy9kb3ducmV2LnhtbESPQWvCQBSE7wX/w/IEL0U3Shts6iqi&#10;CDn0Ytof8My+JqG7b8PuamJ/fbdQ6HGYmW+YzW60RtzIh86xguUiA0FcO91xo+Dj/TRfgwgRWaNx&#10;TAruFGC3nTxssNBu4DPdqtiIBOFQoII2xr6QMtQtWQwL1xMn79N5izFJ30jtcUhwa+Qqy3JpseO0&#10;0GJPh5bqr+pqFRyfzSGvyvW3GR75ovu3l9Kfo1Kz6bh/BRFpjP/hv3apFeRP8Psl/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SKmxAAAANsAAAAPAAAAAAAAAAAA&#10;AAAAAKECAABkcnMvZG93bnJldi54bWxQSwUGAAAAAAQABAD5AAAAkgMAAAAA&#10;" strokeweight=".5pt">
                  <v:stroke dashstyle="1 1" endcap="round"/>
                </v:line>
                <v:line id="Line 28" o:spid="_x0000_s1089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WHPcQAAADbAAAADwAAAGRycy9kb3ducmV2LnhtbESPQWvCQBSE7wX/w/KEXkrdKBg0dRVR&#10;hBx6Me0PeGZfk9Ddt2F3NWl/fbcgeBxm5htmsxutETfyoXOsYD7LQBDXTnfcKPj8OL2uQISIrNE4&#10;JgU/FGC3nTxtsNBu4DPdqtiIBOFQoII2xr6QMtQtWQwz1xMn78t5izFJ30jtcUhwa+Qiy3JpseO0&#10;0GJPh5bq7+pqFRyX5pBX5erXDC980f37uvTnqNTzdNy/gYg0xkf43i61gnwJ/1/SD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dYc9xAAAANsAAAAPAAAAAAAAAAAA&#10;AAAAAKECAABkcnMvZG93bnJldi54bWxQSwUGAAAAAAQABAD5AAAAkgMAAAAA&#10;" strokeweight=".5pt">
                  <v:stroke dashstyle="1 1" endcap="round"/>
                </v:line>
                <v:line id="Line 29" o:spid="_x0000_s1090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cZSsQAAADbAAAADwAAAGRycy9kb3ducmV2LnhtbESPwWrDMBBE74X+g9hCLyWRU6hxnCih&#10;JAR86CVOPmBjbWxTaWUkJXb79VWh0OMwM2+Y9XayRtzJh96xgsU8A0HcON1zq+B8OswKECEiazSO&#10;ScEXBdhuHh/WWGo38pHudWxFgnAoUUEX41BKGZqOLIa5G4iTd3XeYkzSt1J7HBPcGvmaZbm02HNa&#10;6HCgXUfNZ32zCvZvZpfXVfFtxhe+6OFjWfljVOr5aXpfgYg0xf/wX7vSCvIcfr+k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xlKxAAAANsAAAAPAAAAAAAAAAAA&#10;AAAAAKECAABkcnMvZG93bnJldi54bWxQSwUGAAAAAAQABAD5AAAAkgMAAAAA&#10;" strokeweight=".5pt">
                  <v:stroke dashstyle="1 1" endcap="round"/>
                </v:line>
                <v:line id="Line 30" o:spid="_x0000_s1091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80cQAAADbAAAADwAAAGRycy9kb3ducmV2LnhtbESPQWvCQBSE74X+h+UJvZS6acFoU1cp&#10;FiEHL8b+gNfsaxLcfRt2tyb117uC4HGYmW+Y5Xq0RpzIh86xgtdpBoK4drrjRsH3YfuyABEiskbj&#10;mBT8U4D16vFhiYV2A+/pVMVGJAiHAhW0MfaFlKFuyWKYup44eb/OW4xJ+kZqj0OCWyPfsiyXFjtO&#10;Cy32tGmpPlZ/VsHXzGzyqlyczfDMP7rfvZd+H5V6moyfHyAijfEevrVLrSCf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67zRxAAAANsAAAAPAAAAAAAAAAAA&#10;AAAAAKECAABkcnMvZG93bnJldi54bWxQSwUGAAAAAAQABAD5AAAAkgMAAAAA&#10;" strokeweight=".5pt">
                  <v:stroke dashstyle="1 1" endcap="round"/>
                </v:line>
                <v:line id="Line 31" o:spid="_x0000_s1092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oo8AAAADbAAAADwAAAGRycy9kb3ducmV2LnhtbERP3WrCMBS+H+wdwhl4MzR1sKKdUUQZ&#10;9GI3dnuAY3Nsy5KTkkRbfXpzIXj58f2vNqM14kI+dI4VzGcZCOLa6Y4bBX+/39MFiBCRNRrHpOBK&#10;ATbr15cVFtoNfKBLFRuRQjgUqKCNsS+kDHVLFsPM9cSJOzlvMSboG6k9DincGvmRZbm02HFqaLGn&#10;XUv1f3W2CvafZpdX5eJmhnc+6v5nWfpDVGryNm6/QEQa41P8cJdaQZ7Gpi/pB8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0KKPAAAAA2wAAAA8AAAAAAAAAAAAAAAAA&#10;oQIAAGRycy9kb3ducmV2LnhtbFBLBQYAAAAABAAEAPkAAACOAwAAAAA=&#10;" strokeweight=".5pt">
                  <v:stroke dashstyle="1 1" endcap="round"/>
                </v:line>
                <v:line id="Line 32" o:spid="_x0000_s1093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iNOMQAAADbAAAADwAAAGRycy9kb3ducmV2LnhtbESPQWvCQBSE7wX/w/IKvRTdtGDQ1FVE&#10;EXLoxegPeGZfk9Ddt2F3a9L++q4geBxm5htmtRmtEVfyoXOs4G2WgSCune64UXA+HaYLECEiazSO&#10;ScEvBdisJ08rLLQb+EjXKjYiQTgUqKCNsS+kDHVLFsPM9cTJ+3LeYkzSN1J7HBLcGvmeZbm02HFa&#10;aLGnXUv1d/VjFeznZpdX5eLPDK980f3nsvTHqNTL87j9ABFpjI/wvV1qBfkS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I04xAAAANsAAAAPAAAAAAAAAAAA&#10;AAAAAKECAABkcnMvZG93bnJldi54bWxQSwUGAAAAAAQABAD5AAAAkgMAAAAA&#10;" strokeweight=".5pt">
                  <v:stroke dashstyle="1 1" endcap="round"/>
                </v:line>
                <v:line id="Line 33" o:spid="_x0000_s1094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yeMEAAADbAAAADwAAAGRycy9kb3ducmV2LnhtbERPS2rDMBDdB3IHMYFuQiO30Hxcy6Gk&#10;FLzoJk4OMLUmtqk0MpIauzl9tCh0+Xj/Yj9ZI67kQ+9YwdMqA0HcON1zq+B8+njcgggRWaNxTAp+&#10;KcC+nM8KzLUb+UjXOrYihXDIUUEX45BLGZqOLIaVG4gTd3HeYkzQt1J7HFO4NfI5y9bSYs+pocOB&#10;Dh013/WPVfD+Yg7rutrezLjkLz187ip/jEo9LKa3VxCRpvgv/nNXWsEmrU9f0g+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27J4wQAAANsAAAAPAAAAAAAAAAAAAAAA&#10;AKECAABkcnMvZG93bnJldi54bWxQSwUGAAAAAAQABAD5AAAAjwMAAAAA&#10;" strokeweight=".5pt">
                  <v:stroke dashstyle="1 1" endcap="round"/>
                </v:line>
                <v:line id="Line 34" o:spid="_x0000_s1095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cX48QAAADbAAAADwAAAGRycy9kb3ducmV2LnhtbESPQWvCQBSE70L/w/IKvUjdWFDT1FXE&#10;UsihF6M/4DX7moTuvg27q0n7692C4HGYmW+Y9Xa0RlzIh86xgvksA0FcO91xo+B0/HjOQYSIrNE4&#10;JgW/FGC7eZissdBu4ANdqtiIBOFQoII2xr6QMtQtWQwz1xMn79t5izFJ30jtcUhwa+RLli2lxY7T&#10;Qos97Vuqf6qzVfC+MPtlVeZ/Zpjyl+4/X0t/iEo9PY67NxCRxngP39qlVrCaw/+X9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xfjxAAAANsAAAAPAAAAAAAAAAAA&#10;AAAAAKECAABkcnMvZG93bnJldi54bWxQSwUGAAAAAAQABAD5AAAAkgMAAAAA&#10;" strokeweight=".5pt">
                  <v:stroke dashstyle="1 1" endcap="round"/>
                </v:line>
                <v:line id="Line 35" o:spid="_x0000_s1096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JlMQAAADbAAAADwAAAGRycy9kb3ducmV2LnhtbESPQWvCQBSE74L/YXlCL1I3FdQ0dZVi&#10;KeTQi9Ef8Jp9TUJ334bdrUn7692C4HGYmW+Y7X60RlzIh86xgqdFBoK4drrjRsH59P6YgwgRWaNx&#10;TAp+KcB+N51ssdBu4CNdqtiIBOFQoII2xr6QMtQtWQwL1xMn78t5izFJ30jtcUhwa+Qyy9bSYsdp&#10;ocWeDi3V39WPVfC2Mod1VeZ/Zpjzp+4/nkt/jEo9zMbXFxCRxngP39qlVrBZwv+X9APk7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YmUxAAAANsAAAAPAAAAAAAAAAAA&#10;AAAAAKECAABkcnMvZG93bnJldi54bWxQSwUGAAAAAAQABAD5AAAAkgMAAAAA&#10;" strokeweight=".5pt">
                  <v:stroke dashstyle="1 1" endcap="round"/>
                </v:line>
                <v:line id="Line 36" o:spid="_x0000_s1097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ksD8QAAADbAAAADwAAAGRycy9kb3ducmV2LnhtbESPQWsCMRSE74X+h/CEXkrNtlJrt0YR&#10;i7CHXlz9Aa+b193F5GVJorv11xtB8DjMzDfMfDlYI07kQ+tYwes4A0FcOd1yrWC/27zMQISIrNE4&#10;JgX/FGC5eHyYY65dz1s6lbEWCcIhRwVNjF0uZagashjGriNO3p/zFmOSvpbaY5/g1si3LJtKiy2n&#10;hQY7WjdUHcqjVfD9btbTspidTf/Mv7r7+Sz8Nir1NBpWXyAiDfEevrULreBjAtcv6QfI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SwPxAAAANsAAAAPAAAAAAAAAAAA&#10;AAAAAKECAABkcnMvZG93bnJldi54bWxQSwUGAAAAAAQABAD5AAAAkgMAAAAA&#10;" strokeweight=".5pt">
                  <v:stroke dashstyle="1 1" endcap="round"/>
                </v:line>
                <v:shape id="Text Box 37" o:spid="_x0000_s1098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9F09EC" w:rsidRPr="00BE6FB2" w:rsidRDefault="009F09EC" w:rsidP="009F09EC"/>
                    </w:txbxContent>
                  </v:textbox>
                </v:shape>
                <v:shape id="Text Box 38" o:spid="_x0000_s1099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9F09EC" w:rsidRPr="00556E6F" w:rsidRDefault="009F09EC" w:rsidP="009F09E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09EC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inline distT="0" distB="0" distL="0" distR="0" wp14:anchorId="4BA90532" wp14:editId="2E392436">
                <wp:extent cx="5829300" cy="5943600"/>
                <wp:effectExtent l="0" t="0" r="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" name="Line 4"/>
                        <wps:cNvCnPr/>
                        <wps:spPr bwMode="auto">
                          <a:xfrm flipV="1">
                            <a:off x="89173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"/>
                        <wps:cNvCnPr/>
                        <wps:spPr bwMode="auto">
                          <a:xfrm>
                            <a:off x="891734" y="5262688"/>
                            <a:ext cx="47476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"/>
                        <wps:cNvCnPr/>
                        <wps:spPr bwMode="auto">
                          <a:xfrm flipV="1">
                            <a:off x="1201364" y="103006"/>
                            <a:ext cx="0" cy="515968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"/>
                        <wps:cNvCnPr/>
                        <wps:spPr bwMode="auto">
                          <a:xfrm flipV="1">
                            <a:off x="15109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"/>
                        <wps:cNvCnPr/>
                        <wps:spPr bwMode="auto">
                          <a:xfrm flipV="1">
                            <a:off x="18206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9"/>
                        <wps:cNvCnPr/>
                        <wps:spPr bwMode="auto">
                          <a:xfrm flipV="1">
                            <a:off x="21302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0"/>
                        <wps:cNvCnPr/>
                        <wps:spPr bwMode="auto">
                          <a:xfrm flipV="1">
                            <a:off x="24398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1"/>
                        <wps:cNvCnPr/>
                        <wps:spPr bwMode="auto">
                          <a:xfrm flipV="1">
                            <a:off x="274951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2"/>
                        <wps:cNvCnPr/>
                        <wps:spPr bwMode="auto">
                          <a:xfrm flipV="1">
                            <a:off x="305914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3"/>
                        <wps:cNvCnPr/>
                        <wps:spPr bwMode="auto">
                          <a:xfrm flipV="1">
                            <a:off x="336877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4"/>
                        <wps:cNvCnPr/>
                        <wps:spPr bwMode="auto">
                          <a:xfrm flipV="1">
                            <a:off x="367840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5"/>
                        <wps:cNvCnPr/>
                        <wps:spPr bwMode="auto">
                          <a:xfrm flipV="1">
                            <a:off x="398803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"/>
                        <wps:cNvCnPr/>
                        <wps:spPr bwMode="auto">
                          <a:xfrm flipV="1">
                            <a:off x="429766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7"/>
                        <wps:cNvCnPr/>
                        <wps:spPr bwMode="auto">
                          <a:xfrm flipV="1">
                            <a:off x="460729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"/>
                        <wps:cNvCnPr/>
                        <wps:spPr bwMode="auto">
                          <a:xfrm flipV="1">
                            <a:off x="491692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9"/>
                        <wps:cNvCnPr/>
                        <wps:spPr bwMode="auto">
                          <a:xfrm flipV="1">
                            <a:off x="522655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"/>
                        <wps:cNvCnPr/>
                        <wps:spPr bwMode="auto">
                          <a:xfrm flipV="1">
                            <a:off x="5536184" y="98324"/>
                            <a:ext cx="0" cy="5159013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1"/>
                        <wps:cNvCnPr/>
                        <wps:spPr bwMode="auto">
                          <a:xfrm>
                            <a:off x="891734" y="4953669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2"/>
                        <wps:cNvCnPr/>
                        <wps:spPr bwMode="auto">
                          <a:xfrm>
                            <a:off x="891734" y="4643981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3"/>
                        <wps:cNvCnPr/>
                        <wps:spPr bwMode="auto">
                          <a:xfrm>
                            <a:off x="891734" y="433429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4"/>
                        <wps:cNvCnPr/>
                        <wps:spPr bwMode="auto">
                          <a:xfrm>
                            <a:off x="891734" y="4024605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5"/>
                        <wps:cNvCnPr/>
                        <wps:spPr bwMode="auto">
                          <a:xfrm>
                            <a:off x="891734" y="371491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6"/>
                        <wps:cNvCnPr/>
                        <wps:spPr bwMode="auto">
                          <a:xfrm>
                            <a:off x="891734" y="340522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7"/>
                        <wps:cNvCnPr/>
                        <wps:spPr bwMode="auto">
                          <a:xfrm>
                            <a:off x="891734" y="309554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8"/>
                        <wps:cNvCnPr/>
                        <wps:spPr bwMode="auto">
                          <a:xfrm>
                            <a:off x="891734" y="2786522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9"/>
                        <wps:cNvCnPr/>
                        <wps:spPr bwMode="auto">
                          <a:xfrm>
                            <a:off x="891734" y="2476834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0"/>
                        <wps:cNvCnPr/>
                        <wps:spPr bwMode="auto">
                          <a:xfrm>
                            <a:off x="891734" y="2167147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1"/>
                        <wps:cNvCnPr/>
                        <wps:spPr bwMode="auto">
                          <a:xfrm>
                            <a:off x="891734" y="1857459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2"/>
                        <wps:cNvCnPr/>
                        <wps:spPr bwMode="auto">
                          <a:xfrm>
                            <a:off x="891734" y="1547771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33"/>
                        <wps:cNvCnPr/>
                        <wps:spPr bwMode="auto">
                          <a:xfrm>
                            <a:off x="891734" y="1238083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4"/>
                        <wps:cNvCnPr/>
                        <wps:spPr bwMode="auto">
                          <a:xfrm>
                            <a:off x="891734" y="929064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5"/>
                        <wps:cNvCnPr/>
                        <wps:spPr bwMode="auto">
                          <a:xfrm>
                            <a:off x="891734" y="619376"/>
                            <a:ext cx="4644449" cy="669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6"/>
                        <wps:cNvCnPr/>
                        <wps:spPr bwMode="auto">
                          <a:xfrm>
                            <a:off x="891734" y="309688"/>
                            <a:ext cx="4644449" cy="133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754"/>
                            <a:ext cx="571783" cy="342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BE6FB2" w:rsidRDefault="009F09EC" w:rsidP="009F09E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600468"/>
                            <a:ext cx="1714662" cy="34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9EC" w:rsidRPr="00556E6F" w:rsidRDefault="009F09EC" w:rsidP="009F09E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100" editas="canvas" style="width:459pt;height:468pt;mso-position-horizontal-relative:char;mso-position-vertical-relative:line" coordsize="58293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">
                <v:shape id="_x0000_s1101" type="#_x0000_t75" style="position:absolute;width:58293;height:59436;visibility:visible;mso-wrap-style:square">
                  <v:fill o:detectmouseclick="t"/>
                  <v:path o:connecttype="none"/>
                </v:shape>
                <v:line id="Line 4" o:spid="_x0000_s1102" style="position:absolute;flip:y;visibility:visible;mso-wrap-style:square" from="8917,1030" to="8917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<v:stroke endarrow="block"/>
                </v:line>
                <v:line id="Line 5" o:spid="_x0000_s1103" style="position:absolute;visibility:visible;mso-wrap-style:square" from="8917,52626" to="5639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Line 6" o:spid="_x0000_s1104" style="position:absolute;flip:y;visibility:visible;mso-wrap-style:square" from="12013,1030" to="12013,52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8JsIAAADbAAAADwAAAGRycy9kb3ducmV2LnhtbESPQWvCQBCF7wX/wzKCt7qxYKLRVaQQ&#10;WnrSqPchOyYh2dmQ3Zr033cFwePjzfvevO1+NK24U+9qywoW8wgEcWF1zaWCyzl7X4FwHllja5kU&#10;/JGD/W7ytsVU24FPdM99KQKEXYoKKu+7VEpXVGTQzW1HHLyb7Q36IPtS6h6HADet/IiiWBqsOTRU&#10;2NFnRUWT/5rwRvZzyU75tTFLTpKvYxO36yFWajYdDxsQnkb/On6mv7WCZA2PLQEA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X8JsIAAADbAAAADwAAAAAAAAAAAAAA&#10;AAChAgAAZHJzL2Rvd25yZXYueG1sUEsFBgAAAAAEAAQA+QAAAJADAAAAAA==&#10;">
                  <v:stroke dashstyle="1 1" endcap="round"/>
                </v:line>
                <v:line id="Line 7" o:spid="_x0000_s1105" style="position:absolute;flip:y;visibility:visible;mso-wrap-style:square" from="15109,983" to="1510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lnMMAAADbAAAADwAAAGRycy9kb3ducmV2LnhtbESPwWrDMAyG74O9g9Fgt9XpYGmW1S1j&#10;EDZ6atP2LmI1CYnlEHtN9vbTodCj+PV/+rTezq5XVxpD69nAcpGAIq68bbk2cDoWLxmoEJEt9p7J&#10;wB8F2G4eH9aYWz/xga5lrJVAOORooIlxyLUOVUMOw8IPxJJd/OgwyjjW2o44Cdz1+jVJUu2wZbnQ&#10;4EBfDVVd+etEo9idikN57twbr1bf+y7t36fUmOen+fMDVKQ53pdv7R9rIBN7+UUAo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JZzDAAAA2wAAAA8AAAAAAAAAAAAA&#10;AAAAoQIAAGRycy9kb3ducmV2LnhtbFBLBQYAAAAABAAEAPkAAACRAwAAAAA=&#10;">
                  <v:stroke dashstyle="1 1" endcap="round"/>
                </v:line>
                <v:line id="Line 8" o:spid="_x0000_s1106" style="position:absolute;flip:y;visibility:visible;mso-wrap-style:square" from="18206,983" to="1820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aAB8MAAADbAAAADwAAAGRycy9kb3ducmV2LnhtbESPQWuDQBCF74H8h2UKuSWrhWhqswmh&#10;IC09VZveB3eqojsr7lbtv+8GAj0+3rzvzTueF9OLiUbXWlYQ7yIQxJXVLdcKrp/59gDCeWSNvWVS&#10;8EsOzqf16oiZtjMXNJW+FgHCLkMFjfdDJqWrGjLodnYgDt63HQ36IMda6hHnADe9fIyiRBpsOTQ0&#10;ONBLQ1VX/pjwRv5+zYvyqzN7TtPXjy7pn+ZEqc3DcnkG4Wnx/8f39JtWcIjhtiUAQJ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mgAfDAAAA2wAAAA8AAAAAAAAAAAAA&#10;AAAAoQIAAGRycy9kb3ducmV2LnhtbFBLBQYAAAAABAAEAPkAAACRAwAAAAA=&#10;">
                  <v:stroke dashstyle="1 1" endcap="round"/>
                </v:line>
                <v:line id="Line 9" o:spid="_x0000_s1107" style="position:absolute;flip:y;visibility:visible;mso-wrap-style:square" from="21302,983" to="2130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ecMMAAADbAAAADwAAAGRycy9kb3ducmV2LnhtbESPQWuDQBCF74X8h2UCuTVrA1Frswkh&#10;IA09VWvvgztV0Z0VdxvNv+8WCj0+3rzvzTucFjOIG02us6zgaRuBIK6t7rhRUH3kjykI55E1DpZJ&#10;wZ0cnI6rhwNm2s5c0K30jQgQdhkqaL0fMyld3ZJBt7UjcfC+7GTQBzk1Uk84B7gZ5C6KYmmw49DQ&#10;4kiXluq+/Dbhjfytyovyszd7TpLX9z4enudYqc16Ob+A8LT4/+O/9FUrSHfwuyUA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0HnDDAAAA2wAAAA8AAAAAAAAAAAAA&#10;AAAAoQIAAGRycy9kb3ducmV2LnhtbFBLBQYAAAAABAAEAPkAAACRAwAAAAA=&#10;">
                  <v:stroke dashstyle="1 1" endcap="round"/>
                </v:line>
                <v:line id="Line 10" o:spid="_x0000_s1108" style="position:absolute;flip:y;visibility:visible;mso-wrap-style:square" from="24398,983" to="24398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768MAAADbAAAADwAAAGRycy9kb3ducmV2LnhtbESPQWvCQBCF70L/wzKF3nRjS6PGbKQI&#10;oaUnjXofsmMSkp0N2dWk/75bKHh8vHnfm5fuJtOJOw2usaxguYhAEJdWN1wpOJ/y+RqE88gaO8uk&#10;4Icc7LKnWYqJtiMf6V74SgQIuwQV1N73iZSurMmgW9ieOHhXOxj0QQ6V1AOOAW46+RpFsTTYcGio&#10;sad9TWVb3Ex4I/8+58fi0pp3Xq0+D23cbcZYqZfn6WMLwtPkH8f/6S+tYP0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4u+vDAAAA2wAAAA8AAAAAAAAAAAAA&#10;AAAAoQIAAGRycy9kb3ducmV2LnhtbFBLBQYAAAAABAAEAPkAAACRAwAAAAA=&#10;">
                  <v:stroke dashstyle="1 1" endcap="round"/>
                </v:line>
                <v:line id="Line 11" o:spid="_x0000_s1109" style="position:absolute;flip:y;visibility:visible;mso-wrap-style:square" from="27495,983" to="2749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Ejn8MAAADbAAAADwAAAGRycy9kb3ducmV2LnhtbESPQWvCQBCF70L/wzKF3nRjaaPGbKQI&#10;oaUnjXofsmMSkp0N2dWk/75bKHh8vHnfm5fuJtOJOw2usaxguYhAEJdWN1wpOJ/y+RqE88gaO8uk&#10;4Icc7LKnWYqJtiMf6V74SgQIuwQV1N73iZSurMmgW9ieOHhXOxj0QQ6V1AOOAW46+RpFsTTYcGio&#10;sad9TWVb3Ex4I/8+58fi0pp3Xq0+D23cbcZYqZfn6WMLwtPkH8f/6S+tYP0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RI5/DAAAA2wAAAA8AAAAAAAAAAAAA&#10;AAAAoQIAAGRycy9kb3ducmV2LnhtbFBLBQYAAAAABAAEAPkAAACRAwAAAAA=&#10;">
                  <v:stroke dashstyle="1 1" endcap="round"/>
                </v:line>
                <v:line id="Line 12" o:spid="_x0000_s1110" style="position:absolute;flip:y;visibility:visible;mso-wrap-style:square" from="30591,983" to="3059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GBMMAAADbAAAADwAAAGRycy9kb3ducmV2LnhtbESPwWrDMBBE74X8g9hAbo3cQhzXjRJC&#10;wCT01LjufbG2lrG1MpYaO39fFQo9DrPzZmd3mG0vbjT61rGCp3UCgrh2uuVGQfVRPGYgfEDW2Dsm&#10;BXfycNgvHnaYazfxlW5laESEsM9RgQlhyKX0tSGLfu0G4uh9udFiiHJspB5xinDby+ckSaXFlmOD&#10;wYFOhuqu/LbxjeKtKq7lZ2c3vN2e37u0f5lSpVbL+fgKItAc/o//0hetINvA75YI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dhgTDAAAA2wAAAA8AAAAAAAAAAAAA&#10;AAAAoQIAAGRycy9kb3ducmV2LnhtbFBLBQYAAAAABAAEAPkAAACRAwAAAAA=&#10;">
                  <v:stroke dashstyle="1 1" endcap="round"/>
                </v:line>
                <v:line id="Line 13" o:spid="_x0000_s1111" style="position:absolute;flip:y;visibility:visible;mso-wrap-style:square" from="33687,983" to="33687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Yc8MAAADbAAAADwAAAGRycy9kb3ducmV2LnhtbESPQWuDQBCF74X8h2UKudW1hRhj3YRQ&#10;kJSeGmPugztV0Z0VdxPtv+8WCj0+3rzvzcsPixnEnSbXWVbwHMUgiGurO24UVJfiKQXhPLLGwTIp&#10;+CYHh/3qIcdM25nPdC99IwKEXYYKWu/HTEpXt2TQRXYkDt6XnQz6IKdG6gnnADeDfInjRBrsODS0&#10;ONJbS3Vf3kx4o/ioinN57c2Gt9vTZ58MuzlRav24HF9BeFr8//Ff+l0rSBP43RIA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PGHPDAAAA2wAAAA8AAAAAAAAAAAAA&#10;AAAAoQIAAGRycy9kb3ducmV2LnhtbFBLBQYAAAAABAAEAPkAAACRAwAAAAA=&#10;">
                  <v:stroke dashstyle="1 1" endcap="round"/>
                </v:line>
                <v:line id="Line 14" o:spid="_x0000_s1112" style="position:absolute;flip:y;visibility:visible;mso-wrap-style:square" from="36784,983" to="36784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96MIAAADbAAAADwAAAGRycy9kb3ducmV2LnhtbESPQWvCQBCF7wX/wzKCt7qxYKLRVaQQ&#10;WnrSqPchOyYh2dmQ3Zr033cFwePjzfvevO1+NK24U+9qywoW8wgEcWF1zaWCyzl7X4FwHllja5kU&#10;/JGD/W7ytsVU24FPdM99KQKEXYoKKu+7VEpXVGTQzW1HHLyb7Q36IPtS6h6HADet/IiiWBqsOTRU&#10;2NFnRUWT/5rwRvZzyU75tTFLTpKvYxO36yFWajYdDxsQnkb/On6mv7WCVQKPLQEA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O96MIAAADbAAAADwAAAAAAAAAAAAAA&#10;AAChAgAAZHJzL2Rvd25yZXYueG1sUEsFBgAAAAAEAAQA+QAAAJADAAAAAA==&#10;">
                  <v:stroke dashstyle="1 1" endcap="round"/>
                </v:line>
                <v:line id="Line 15" o:spid="_x0000_s1113" style="position:absolute;flip:y;visibility:visible;mso-wrap-style:square" from="39880,983" to="39880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pmsMAAADbAAAADwAAAGRycy9kb3ducmV2LnhtbESPwWrDMAyG74O9g9Fgt9XpYGmW1S1j&#10;EDZ6atP2LmI1CYnlEHtN9vbTodCj+PV/+rTezq5XVxpD69nAcpGAIq68bbk2cDoWLxmoEJEt9p7J&#10;wB8F2G4eH9aYWz/xga5lrJVAOORooIlxyLUOVUMOw8IPxJJd/OgwyjjW2o44Cdz1+jVJUu2wZbnQ&#10;4EBfDVVd+etEo9idikN57twbr1bf+y7t36fUmOen+fMDVKQ53pdv7R9rIBNZ+UUAo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KZrDAAAA2wAAAA8AAAAAAAAAAAAA&#10;AAAAoQIAAGRycy9kb3ducmV2LnhtbFBLBQYAAAAABAAEAPkAAACRAwAAAAA=&#10;">
                  <v:stroke dashstyle="1 1" endcap="round"/>
                </v:line>
                <v:line id="Line 16" o:spid="_x0000_s1114" style="position:absolute;flip:y;visibility:visible;mso-wrap-style:square" from="42976,983" to="42976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CMAcIAAADbAAAADwAAAGRycy9kb3ducmV2LnhtbESPQYvCMBCF7wv7H8IIe1tTha1ajbII&#10;RfGkVe9DM7alzaQ00dZ/bxYWPD7evO/NW20G04gHda6yrGAyjkAQ51ZXXCi4nNPvOQjnkTU2lknB&#10;kxxs1p8fK0y07flEj8wXIkDYJaig9L5NpHR5SQbd2LbEwbvZzqAPsiuk7rAPcNPIaRTF0mDFoaHE&#10;lrYl5XV2N+GN9HBJT9m1Nj88m+2Oddws+lipr9HwuwThafDv4//0XiuYL+BvSw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CMAcIAAADbAAAADwAAAAAAAAAAAAAA&#10;AAChAgAAZHJzL2Rvd25yZXYueG1sUEsFBgAAAAAEAAQA+QAAAJADAAAAAA==&#10;">
                  <v:stroke dashstyle="1 1" endcap="round"/>
                </v:line>
                <v:line id="Line 17" o:spid="_x0000_s1115" style="position:absolute;flip:y;visibility:visible;mso-wrap-style:square" from="46072,983" to="46072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zQcMAAADbAAAADwAAAGRycy9kb3ducmV2LnhtbESPwWrDMAyG74O9g9Fgt9XpYGmb1S1j&#10;EDZ6atPsLmI1CYnlEHtN9vbTodCj+PV/+rTdz65XVxpD69nAcpGAIq68bbk2UJ7zlzWoEJEt9p7J&#10;wB8F2O8eH7aYWT/xia5FrJVAOGRooIlxyLQOVUMOw8IPxJJd/OgwyjjW2o44Cdz1+jVJUu2wZbnQ&#10;4ECfDVVd8etEIz+U+an46dwbr1Zfxy7tN1NqzPPT/PEOKtIc78u39rc1sBF7+UUAo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s0HDAAAA2wAAAA8AAAAAAAAAAAAA&#10;AAAAoQIAAGRycy9kb3ducmV2LnhtbFBLBQYAAAAABAAEAPkAAACRAwAAAAA=&#10;">
                  <v:stroke dashstyle="1 1" endcap="round"/>
                </v:line>
                <v:line id="Line 18" o:spid="_x0000_s1116" style="position:absolute;flip:y;visibility:visible;mso-wrap-style:square" from="49169,983" to="49169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8W2sIAAADbAAAADwAAAGRycy9kb3ducmV2LnhtbESPQYvCMBCF7wv7H8IIe1tTha1ajbII&#10;RfGkVe9DM7alzaQ00dZ/bxYWPD7evO/NW20G04gHda6yrGAyjkAQ51ZXXCi4nNPvOQjnkTU2lknB&#10;kxxs1p8fK0y07flEj8wXIkDYJaig9L5NpHR5SQbd2LbEwbvZzqAPsiuk7rAPcNPIaRTF0mDFoaHE&#10;lrYl5XV2N+GN9HBJT9m1Nj88m+2Oddws+lipr9HwuwThafDv4//0XitYTOBvSw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8W2sIAAADbAAAADwAAAAAAAAAAAAAA&#10;AAChAgAAZHJzL2Rvd25yZXYueG1sUEsFBgAAAAAEAAQA+QAAAJADAAAAAA==&#10;">
                  <v:stroke dashstyle="1 1" endcap="round"/>
                </v:line>
                <v:line id="Line 19" o:spid="_x0000_s1117" style="position:absolute;flip:y;visibility:visible;mso-wrap-style:square" from="52265,983" to="52265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IrcMAAADbAAAADwAAAGRycy9kb3ducmV2LnhtbESPQWuDQBCF74X8h2UCuTVrA9Fqswkh&#10;IA09VWvvgztV0Z0VdxvNv+8WCj0+3rzvzTucFjOIG02us6zgaRuBIK6t7rhRUH3kj88gnEfWOFgm&#10;BXdycDquHg6YaTtzQbfSNyJA2GWooPV+zKR0dUsG3daOxMH7spNBH+TUSD3hHOBmkLsoiqXBjkND&#10;iyNdWqr78tuEN/K3Ki/Kz97sOUle3/t4SOdYqc16Ob+A8LT4/+O/9FUrSHfwuyUAQB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tiK3DAAAA2wAAAA8AAAAAAAAAAAAA&#10;AAAAoQIAAGRycy9kb3ducmV2LnhtbFBLBQYAAAAABAAEAPkAAACRAwAAAAA=&#10;">
                  <v:stroke dashstyle="1 1" endcap="round"/>
                </v:line>
                <v:line id="Line 20" o:spid="_x0000_s1118" style="position:absolute;flip:y;visibility:visible;mso-wrap-style:square" from="55361,983" to="55361,5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EtNsMAAADbAAAADwAAAGRycy9kb3ducmV2LnhtbESPQWvCQBCF70L/wzKF3nRjS6PGbKQI&#10;oaUnjXofsmMSkp0N2dWk/75bKHh8vHnfm5fuJtOJOw2usaxguYhAEJdWN1wpOJ/y+RqE88gaO8uk&#10;4Icc7LKnWYqJtiMf6V74SgQIuwQV1N73iZSurMmgW9ieOHhXOxj0QQ6V1AOOAW46+RpFsTTYcGio&#10;sad9TWVb3Ex4I/8+58fi0pp3Xq0+D23cbcZYqZfn6WMLwtPkH8f/6S+tYPMGf1sCAG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hLTbDAAAA2wAAAA8AAAAAAAAAAAAA&#10;AAAAoQIAAGRycy9kb3ducmV2LnhtbFBLBQYAAAAABAAEAPkAAACRAwAAAAA=&#10;">
                  <v:stroke dashstyle="1 1" endcap="round"/>
                </v:line>
                <v:line id="Line 21" o:spid="_x0000_s1119" style="position:absolute;visibility:visible;mso-wrap-style:square" from="8917,49536" to="55361,4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xSgcQAAADbAAAADwAAAGRycy9kb3ducmV2LnhtbESPQWvCQBSE74L/YXlCL6Kblho0dZVi&#10;KeTQi9Ef8Jp9TUJ334bdrUn99W6h4HGYmW+Y7X60RlzIh86xgsdlBoK4drrjRsH59L5YgwgRWaNx&#10;TAp+KcB+N51ssdBu4CNdqtiIBOFQoII2xr6QMtQtWQxL1xMn78t5izFJ30jtcUhwa+RTluXSYsdp&#10;ocWeDi3V39WPVfC2Moe8KtdXM8z5U/cfm9Ifo1IPs/H1BUSkMd7D/+1SK9g8w9+X9AP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FKBxAAAANsAAAAPAAAAAAAAAAAA&#10;AAAAAKECAABkcnMvZG93bnJldi54bWxQSwUGAAAAAAQABAD5AAAAkgMAAAAA&#10;" strokeweight=".5pt">
                  <v:stroke dashstyle="1 1" endcap="round"/>
                </v:line>
                <v:line id="Line 22" o:spid="_x0000_s1120" style="position:absolute;visibility:visible;mso-wrap-style:square" from="8917,46439" to="55361,4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3GsMAAADbAAAADwAAAGRycy9kb3ducmV2LnhtbESPQWsCMRSE70L/Q3iFXkSzFRRdjVIs&#10;wh68uPoDnpvn7mLysiSpu+2vb4RCj8PMfMNsdoM14kE+tI4VvE8zEMSV0y3XCi7nw2QJIkRkjcYx&#10;KfimALvty2iDuXY9n+hRxlokCIccFTQxdrmUoWrIYpi6jjh5N+ctxiR9LbXHPsGtkbMsW0iLLaeF&#10;BjvaN1Tdyy+r4HNu9ouyWP6YfsxX3R1XhT9Fpd5eh481iEhD/A//tQutYDWH5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g9xrDAAAA2wAAAA8AAAAAAAAAAAAA&#10;AAAAoQIAAGRycy9kb3ducmV2LnhtbFBLBQYAAAAABAAEAPkAAACRAwAAAAA=&#10;" strokeweight=".5pt">
                  <v:stroke dashstyle="1 1" endcap="round"/>
                </v:line>
                <v:line id="Line 23" o:spid="_x0000_s1121" style="position:absolute;visibility:visible;mso-wrap-style:square" from="8917,43342" to="55361,4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pbcQAAADbAAAADwAAAGRycy9kb3ducmV2LnhtbESPQWvCQBSE7wX/w/IKvRTdtGDQ1FVE&#10;EXLoxegPeGZfk9Ddt2F3a9L++q4geBxm5htmtRmtEVfyoXOs4G2WgSCune64UXA+HaYLECEiazSO&#10;ScEvBdisJ08rLLQb+EjXKjYiQTgUqKCNsS+kDHVLFsPM9cTJ+3LeYkzSN1J7HBLcGvmeZbm02HFa&#10;aLGnXUv1d/VjFeznZpdX5eLPDK980f3nsvTHqNTL87j9ABFpjI/wvV1qBcs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cmltxAAAANsAAAAPAAAAAAAAAAAA&#10;AAAAAKECAABkcnMvZG93bnJldi54bWxQSwUGAAAAAAQABAD5AAAAkgMAAAAA&#10;" strokeweight=".5pt">
                  <v:stroke dashstyle="1 1" endcap="round"/>
                </v:line>
                <v:line id="Line 24" o:spid="_x0000_s1122" style="position:absolute;visibility:visible;mso-wrap-style:square" from="8917,40246" to="55361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7M9sQAAADbAAAADwAAAGRycy9kb3ducmV2LnhtbESPzWrDMBCE74W8g9hALqWRG2h+3Cgh&#10;JAR86CVOHmBrbW0TaWUkNXby9FWh0OMwM98w6+1gjbiRD61jBa/TDARx5XTLtYLL+fiyBBEiskbj&#10;mBTcKcB2M3paY65dzye6lbEWCcIhRwVNjF0uZagashimriNO3pfzFmOSvpbaY5/g1shZls2lxZbT&#10;QoMd7RuqruW3VXB4M/t5WSwfpn/mT919rAp/ikpNxsPuHUSkIf6H/9qF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sz2xAAAANsAAAAPAAAAAAAAAAAA&#10;AAAAAKECAABkcnMvZG93bnJldi54bWxQSwUGAAAAAAQABAD5AAAAkgMAAAAA&#10;" strokeweight=".5pt">
                  <v:stroke dashstyle="1 1" endcap="round"/>
                </v:line>
                <v:line id="Line 25" o:spid="_x0000_s1123" style="position:absolute;visibility:visible;mso-wrap-style:square" from="8917,37149" to="55361,3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YhMAAAADbAAAADwAAAGRycy9kb3ducmV2LnhtbERPzYrCMBC+L/gOYQQvi6YKK1qNIi5C&#10;D3ux+gBjM7bFZFKSrK379JvDwh4/vv/tfrBGPMmH1rGC+SwDQVw53XKt4Ho5TVcgQkTWaByTghcF&#10;2O9Gb1vMtev5TM8y1iKFcMhRQRNjl0sZqoYshpnriBN3d95iTNDXUnvsU7g1cpFlS2mx5dTQYEfH&#10;hqpH+W0VfH6Y47IsVj+mf+eb7r7WhT9HpSbj4bABEWmI/+I/d6EVrNPY9CX9ALn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hWITAAAAA2wAAAA8AAAAAAAAAAAAAAAAA&#10;oQIAAGRycy9kb3ducmV2LnhtbFBLBQYAAAAABAAEAPkAAACOAwAAAAA=&#10;" strokeweight=".5pt">
                  <v:stroke dashstyle="1 1" endcap="round"/>
                </v:line>
                <v:line id="Line 26" o:spid="_x0000_s1124" style="position:absolute;visibility:visible;mso-wrap-style:square" from="8917,34052" to="55361,3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39H8QAAADbAAAADwAAAGRycy9kb3ducmV2LnhtbESPQWvCQBSE7wX/w/KEXopuWqiY6Cqi&#10;CDn0Ytof8Mw+k+Du27C7NdFf3y0Uehxm5htmvR2tETfyoXOs4HWegSCune64UfD1eZwtQYSIrNE4&#10;JgV3CrDdTJ7WWGg38IluVWxEgnAoUEEbY19IGeqWLIa564mTd3HeYkzSN1J7HBLcGvmWZQtpseO0&#10;0GJP+5bqa/VtFRzezX5RlcuHGV74rPuPvPSnqNTzdNytQEQa43/4r11qBXkOv1/S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7f0fxAAAANsAAAAPAAAAAAAAAAAA&#10;AAAAAKECAABkcnMvZG93bnJldi54bWxQSwUGAAAAAAQABAD5AAAAkgMAAAAA&#10;" strokeweight=".5pt">
                  <v:stroke dashstyle="1 1" endcap="round"/>
                </v:line>
                <v:line id="Line 27" o:spid="_x0000_s1125" style="position:absolute;visibility:visible;mso-wrap-style:square" from="8917,30955" to="55361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OgMUAAADcAAAADwAAAGRycy9kb3ducmV2LnhtbESPQWvDMAyF74X9B6PBLmV1Nmjpsrpl&#10;tAxy6KXZfoAWa0mYLQfbbbL9+ulQ6E3iPb33abObvFMXiqkPbOBpUYAiboLtuTXw+fH+uAaVMrJF&#10;F5gM/FKC3fZutsHShpFPdKlzqySEU4kGupyHUuvUdOQxLcJALNp3iB6zrLHVNuIo4d7p56JYaY89&#10;S0OHA+07an7qszdwWLr9qq7Wf26c85cdji9VPGVjHu6nt1dQmaZ8M1+vKyv4heDLMzKB3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yOgMUAAADcAAAADwAAAAAAAAAA&#10;AAAAAAChAgAAZHJzL2Rvd25yZXYueG1sUEsFBgAAAAAEAAQA+QAAAJMDAAAAAA==&#10;" strokeweight=".5pt">
                  <v:stroke dashstyle="1 1" endcap="round"/>
                </v:line>
                <v:line id="Line 28" o:spid="_x0000_s1126" style="position:absolute;visibility:visible;mso-wrap-style:square" from="8917,27865" to="55361,2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ArG8IAAADcAAAADwAAAGRycy9kb3ducmV2LnhtbERPzWoCMRC+C32HMAUvUrMKFbs1ilgK&#10;e/Di6gNMN9PdpclkSaK7+vSmIHibj+93VpvBGnEhH1rHCmbTDARx5XTLtYLT8fttCSJEZI3GMSm4&#10;UoDN+mW0wly7ng90KWMtUgiHHBU0MXa5lKFqyGKYuo44cb/OW4wJ+lpqj30Kt0bOs2whLbacGhrs&#10;aNdQ9VeerYKvd7NblMXyZvoJ/+hu/1H4Q1Rq/DpsP0FEGuJT/HAXOs3PZvD/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ArG8IAAADcAAAADwAAAAAAAAAAAAAA&#10;AAChAgAAZHJzL2Rvd25yZXYueG1sUEsFBgAAAAAEAAQA+QAAAJADAAAAAA==&#10;" strokeweight=".5pt">
                  <v:stroke dashstyle="1 1" endcap="round"/>
                </v:line>
                <v:line id="Line 29" o:spid="_x0000_s1127" style="position:absolute;visibility:visible;mso-wrap-style:square" from="8917,24768" to="55361,2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1bMIAAADcAAAADwAAAGRycy9kb3ducmV2LnhtbERPzWoCMRC+C32HMAUvolmFit0aRSzC&#10;Hry4+gDTzbi7NJksSepu+/SmIHibj+931tvBGnEjH1rHCuazDARx5XTLtYLL+TBdgQgRWaNxTAp+&#10;KcB28zJaY65dzye6lbEWKYRDjgqaGLtcylA1ZDHMXEecuKvzFmOCvpbaY5/CrZGLLFtKiy2nhgY7&#10;2jdUfZc/VsHnm9kvy2L1Z/oJf+nu+F74U1Rq/DrsPkBEGuJT/HAXOs3PFvD/TL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K1bMIAAADcAAAADwAAAAAAAAAAAAAA&#10;AAChAgAAZHJzL2Rvd25yZXYueG1sUEsFBgAAAAAEAAQA+QAAAJADAAAAAA==&#10;" strokeweight=".5pt">
                  <v:stroke dashstyle="1 1" endcap="round"/>
                </v:line>
                <v:line id="Line 30" o:spid="_x0000_s1128" style="position:absolute;visibility:visible;mso-wrap-style:square" from="8917,21671" to="55361,2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4Q98IAAADcAAAADwAAAGRycy9kb3ducmV2LnhtbERPzWoCMRC+C75DGKEXqVlbFN0aRZTC&#10;Hnpx9QGmm3F3aTJZkuhu+/RNoeBtPr7f2ewGa8SdfGgdK5jPMhDEldMt1wou5/fnFYgQkTUax6Tg&#10;mwLstuPRBnPtej7RvYy1SCEcclTQxNjlUoaqIYth5jrixF2dtxgT9LXUHvsUbo18ybKltNhyamiw&#10;o0ND1Vd5swqOC3NYlsXqx/RT/tTdx7rwp6jU02TYv4GINMSH+N9d6DQ/e4W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4Q98IAAADcAAAADwAAAAAAAAAAAAAA&#10;AAChAgAAZHJzL2Rvd25yZXYueG1sUEsFBgAAAAAEAAQA+QAAAJADAAAAAA==&#10;" strokeweight=".5pt">
                  <v:stroke dashstyle="1 1" endcap="round"/>
                </v:line>
                <v:line id="Line 31" o:spid="_x0000_s1129" style="position:absolute;visibility:visible;mso-wrap-style:square" from="8917,18574" to="55361,18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Ig8IAAADcAAAADwAAAGRycy9kb3ducmV2LnhtbERPzWoCMRC+C75DGKEXqVlLFd0aRZTC&#10;Hnpx9QGmm3F3aTJZkuhu+/RNoeBtPr7f2ewGa8SdfGgdK5jPMhDEldMt1wou5/fnFYgQkTUax6Tg&#10;mwLstuPRBnPtej7RvYy1SCEcclTQxNjlUoaqIYth5jrixF2dtxgT9LXUHvsUbo18ybKltNhyamiw&#10;o0ND1Vd5swqOC3NYlsXqx/RT/tTdx7rwp6jU02TYv4GINMSH+N9d6DQ/e4W/Z9IF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eIg8IAAADcAAAADwAAAAAAAAAAAAAA&#10;AAChAgAAZHJzL2Rvd25yZXYueG1sUEsFBgAAAAAEAAQA+QAAAJADAAAAAA==&#10;" strokeweight=".5pt">
                  <v:stroke dashstyle="1 1" endcap="round"/>
                </v:line>
                <v:line id="Line 32" o:spid="_x0000_s1130" style="position:absolute;visibility:visible;mso-wrap-style:square" from="8917,15477" to="55361,15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tGMIAAADcAAAADwAAAGRycy9kb3ducmV2LnhtbERPzWoCMRC+F/oOYQq9FM1aUHRrFFEK&#10;e/Ditg8wbsbdpclkSaK79emNIHibj+93luvBGnEhH1rHCibjDARx5XTLtYLfn+/RHESIyBqNY1Lw&#10;TwHWq9eXJeba9XygSxlrkUI45KigibHLpQxVQxbD2HXEiTs5bzEm6GupPfYp3Br5mWUzabHl1NBg&#10;R9uGqr/ybBXspmY7K4v51fQffNTdflH4Q1Tq/W3YfIGINMSn+OEudJqfTeH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stGMIAAADcAAAADwAAAAAAAAAAAAAA&#10;AAChAgAAZHJzL2Rvd25yZXYueG1sUEsFBgAAAAAEAAQA+QAAAJADAAAAAA==&#10;" strokeweight=".5pt">
                  <v:stroke dashstyle="1 1" endcap="round"/>
                </v:line>
                <v:line id="Line 33" o:spid="_x0000_s1131" style="position:absolute;visibility:visible;mso-wrap-style:square" from="8917,12380" to="55361,1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mzb8IAAADcAAAADwAAAGRycy9kb3ducmV2LnhtbERPzWrCQBC+F/oOyxS8lLpRaEhTVymK&#10;kEMvRh9gzE6T0N3ZsLua6NN3C4Xe5uP7ndVmskZcyYfesYLFPANB3Djdc6vgdNy/FCBCRNZoHJOC&#10;GwXYrB8fVlhqN/KBrnVsRQrhUKKCLsahlDI0HVkMczcQJ+7LeYsxQd9K7XFM4dbIZZbl0mLPqaHD&#10;gbYdNd/1xSrYvZptXlfF3YzPfNbD51vlD1Gp2dP08Q4i0hT/xX/uSqf5WQ6/z6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mzb8IAAADcAAAADwAAAAAAAAAAAAAA&#10;AAChAgAAZHJzL2Rvd25yZXYueG1sUEsFBgAAAAAEAAQA+QAAAJADAAAAAA==&#10;" strokeweight=".5pt">
                  <v:stroke dashstyle="1 1" endcap="round"/>
                </v:line>
                <v:line id="Line 34" o:spid="_x0000_s1132" style="position:absolute;visibility:visible;mso-wrap-style:square" from="8917,9290" to="55361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W9MIAAADcAAAADwAAAGRycy9kb3ducmV2LnhtbERPzWoCMRC+F3yHMEIvRbMVanU1iijC&#10;Hnpx6wOMm3F3MZksSepuffqmUOhtPr7fWW8Ha8SdfGgdK3idZiCIK6dbrhWcP4+TBYgQkTUax6Tg&#10;mwJsN6OnNeba9XyiexlrkUI45KigibHLpQxVQxbD1HXEibs6bzEm6GupPfYp3Bo5y7K5tNhyamiw&#10;o31D1a38sgoOb2Y/L4vFw/QvfNHdx7Lwp6jU83jYrUBEGuK/+M9d6DQ/e4ffZ9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UW9MIAAADcAAAADwAAAAAAAAAAAAAA&#10;AAChAgAAZHJzL2Rvd25yZXYueG1sUEsFBgAAAAAEAAQA+QAAAJADAAAAAA==&#10;" strokeweight=".5pt">
                  <v:stroke dashstyle="1 1" endcap="round"/>
                </v:line>
                <v:line id="Line 35" o:spid="_x0000_s1133" style="position:absolute;visibility:visible;mso-wrap-style:square" from="8917,6193" to="55361,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ChsUAAADcAAAADwAAAGRycy9kb3ducmV2LnhtbESPQWvDMAyF74X9B6PBLmV1Nmjpsrpl&#10;tAxy6KXZfoAWa0mYLQfbbbL9+ulQ6E3iPb33abObvFMXiqkPbOBpUYAiboLtuTXw+fH+uAaVMrJF&#10;F5gM/FKC3fZutsHShpFPdKlzqySEU4kGupyHUuvUdOQxLcJALNp3iB6zrLHVNuIo4d7p56JYaY89&#10;S0OHA+07an7qszdwWLr9qq7Wf26c85cdji9VPGVjHu6nt1dQmaZ8M1+vKyv4hdDKMzKB3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qChsUAAADcAAAADwAAAAAAAAAA&#10;AAAAAAChAgAAZHJzL2Rvd25yZXYueG1sUEsFBgAAAAAEAAQA+QAAAJMDAAAAAA==&#10;" strokeweight=".5pt">
                  <v:stroke dashstyle="1 1" endcap="round"/>
                </v:line>
                <v:line id="Line 36" o:spid="_x0000_s1134" style="position:absolute;visibility:visible;mso-wrap-style:square" from="8917,3096" to="55361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nHcIAAADcAAAADwAAAGRycy9kb3ducmV2LnhtbERPzWoCMRC+C75DmEIvUrMWKroaRRRh&#10;D15cfYDpZtxdmkyWJLrbPr0pFHqbj+931tvBGvEgH1rHCmbTDARx5XTLtYLr5fi2ABEiskbjmBR8&#10;U4DtZjxaY65dz2d6lLEWKYRDjgqaGLtcylA1ZDFMXUecuJvzFmOCvpbaY5/CrZHvWTaXFltODQ12&#10;tG+o+irvVsHhw+znZbH4Mf2EP3V3Whb+HJV6fRl2KxCRhvgv/nMXOs3PlvD7TLpA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YnHcIAAADcAAAADwAAAAAAAAAAAAAA&#10;AAChAgAAZHJzL2Rvd25yZXYueG1sUEsFBgAAAAAEAAQA+QAAAJADAAAAAA==&#10;" strokeweight=".5pt">
                  <v:stroke dashstyle="1 1" endcap="round"/>
                </v:line>
                <v:shape id="Text Box 37" o:spid="_x0000_s1135" type="#_x0000_t202" style="position:absolute;top:2287;width:5717;height:3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<v:textbox>
                    <w:txbxContent>
                      <w:p w:rsidR="009F09EC" w:rsidRPr="00BE6FB2" w:rsidRDefault="009F09EC" w:rsidP="009F09EC"/>
                    </w:txbxContent>
                  </v:textbox>
                </v:shape>
                <v:shape id="Text Box 38" o:spid="_x0000_s1136" type="#_x0000_t202" style="position:absolute;left:38862;top:56004;width:1714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<v:textbox>
                    <w:txbxContent>
                      <w:p w:rsidR="009F09EC" w:rsidRPr="00556E6F" w:rsidRDefault="009F09EC" w:rsidP="009F09E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5F3B" w:rsidRDefault="00445F3B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When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you have found a straight </w:t>
      </w:r>
      <w:r>
        <w:rPr>
          <w:rFonts w:ascii="Arial" w:hAnsi="Arial" w:cs="Arial"/>
          <w:color w:val="000000"/>
          <w:sz w:val="24"/>
          <w:szCs w:val="24"/>
        </w:rPr>
        <w:t>line graph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involving the period and the length, </w:t>
      </w:r>
      <w:r>
        <w:rPr>
          <w:rFonts w:ascii="Arial" w:hAnsi="Arial" w:cs="Arial"/>
          <w:color w:val="000000"/>
          <w:sz w:val="24"/>
          <w:szCs w:val="24"/>
        </w:rPr>
        <w:t>draw a line of best fit through your points and calculate the gradient.</w:t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</w:r>
      <w:r w:rsidR="00864F9D">
        <w:rPr>
          <w:rFonts w:ascii="Arial" w:hAnsi="Arial" w:cs="Arial"/>
          <w:color w:val="000000"/>
          <w:sz w:val="24"/>
          <w:szCs w:val="24"/>
        </w:rPr>
        <w:tab/>
        <w:t>(2 marks)</w:t>
      </w:r>
      <w:r w:rsidRPr="001E6E35">
        <w:rPr>
          <w:rFonts w:ascii="Arial" w:hAnsi="Arial" w:cs="Arial"/>
          <w:color w:val="000000"/>
          <w:sz w:val="24"/>
          <w:szCs w:val="24"/>
        </w:rPr>
        <w:br/>
      </w: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2696" w:rsidRDefault="00282696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45F3B" w:rsidRDefault="00445F3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445F3B" w:rsidRDefault="009F09EC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This gradient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 can be used to work out 'g', the acceleration due to gravity.</w:t>
      </w:r>
    </w:p>
    <w:p w:rsidR="00445F3B" w:rsidRDefault="00445F3B" w:rsidP="009F09EC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445F3B">
      <w:pPr>
        <w:spacing w:after="0" w:line="240" w:lineRule="auto"/>
        <w:ind w:left="1440" w:firstLine="720"/>
        <w:rPr>
          <w:rFonts w:ascii="Arial" w:hAnsi="Arial" w:cs="Arial"/>
          <w:color w:val="000000"/>
          <w:sz w:val="24"/>
          <w:szCs w:val="24"/>
        </w:rPr>
        <w:sectPr w:rsidR="00AA3668" w:rsidSect="00B405E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3668" w:rsidRDefault="00445F3B" w:rsidP="00AA3668">
      <w:pPr>
        <w:spacing w:after="0" w:line="240" w:lineRule="auto"/>
        <w:ind w:left="720" w:firstLine="720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150B45A6" wp14:editId="6C7BA41B">
            <wp:extent cx="1638300" cy="75247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66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 = period of oscillation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L = length of the string</w:t>
      </w:r>
    </w:p>
    <w:p w:rsidR="00AA3668" w:rsidRDefault="00AA3668" w:rsidP="00AA3668">
      <w:pPr>
        <w:spacing w:after="0" w:line="240" w:lineRule="auto"/>
        <w:rPr>
          <w:rFonts w:ascii="Arial" w:hAnsi="Arial" w:cs="Arial"/>
          <w:noProof/>
          <w:sz w:val="24"/>
          <w:szCs w:val="24"/>
          <w:lang w:eastAsia="en-AU"/>
        </w:rPr>
        <w:sectPr w:rsidR="00AA3668" w:rsidSect="00AA366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ab/>
        <w:t>g = acceleration due to gravity</w:t>
      </w:r>
      <w:r>
        <w:rPr>
          <w:rFonts w:ascii="Arial" w:hAnsi="Arial" w:cs="Arial"/>
          <w:noProof/>
          <w:sz w:val="24"/>
          <w:szCs w:val="24"/>
          <w:lang w:eastAsia="en-AU"/>
        </w:rPr>
        <w:tab/>
      </w:r>
    </w:p>
    <w:p w:rsidR="00AA3668" w:rsidRP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en-AU"/>
        </w:rPr>
        <w:tab/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Rearrange this formula to get an expression for ‘g’. (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hint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square both sides).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Then use the value you calculated for the gradient on the previous page to calculate ‘g’.</w:t>
      </w:r>
    </w:p>
    <w:p w:rsidR="00AA3668" w:rsidRDefault="00864F9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(3 marks)</w:t>
      </w: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1EBD" w:rsidRDefault="00F61EB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61EBD" w:rsidRDefault="00F61EBD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A3668" w:rsidRDefault="00AA3668" w:rsidP="00AA366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F09EC" w:rsidRDefault="009F09EC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3F5" w:rsidRDefault="00145430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10C36">
        <w:rPr>
          <w:rFonts w:ascii="Arial" w:eastAsia="Times New Roman" w:hAnsi="Arial" w:cs="Arial"/>
          <w:b/>
          <w:bCs/>
          <w:sz w:val="24"/>
          <w:szCs w:val="24"/>
        </w:rPr>
        <w:t>Analysing</w:t>
      </w:r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>Data :</w:t>
      </w:r>
      <w:proofErr w:type="gramEnd"/>
      <w:r w:rsidR="00864F9D" w:rsidRPr="00864F9D">
        <w:rPr>
          <w:rFonts w:ascii="Arial" w:hAnsi="Arial" w:cs="Arial"/>
          <w:color w:val="000000"/>
          <w:sz w:val="24"/>
          <w:szCs w:val="24"/>
        </w:rPr>
        <w:t xml:space="preserve"> </w:t>
      </w:r>
      <w:r w:rsidR="00C903F5">
        <w:rPr>
          <w:rFonts w:ascii="Arial" w:hAnsi="Arial" w:cs="Arial"/>
          <w:color w:val="000000"/>
          <w:sz w:val="24"/>
          <w:szCs w:val="24"/>
        </w:rPr>
        <w:t>Compare your experimental value calculated above, with the accepted value.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(1 mark)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C903F5" w:rsidRPr="00210C36" w:rsidRDefault="00C903F5" w:rsidP="00C903F5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C903F5" w:rsidRDefault="00C903F5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64F9D" w:rsidRDefault="00864F9D" w:rsidP="00864F9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E6E35">
        <w:rPr>
          <w:rFonts w:ascii="Arial" w:hAnsi="Arial" w:cs="Arial"/>
          <w:color w:val="000000"/>
          <w:sz w:val="24"/>
          <w:szCs w:val="24"/>
        </w:rPr>
        <w:t>Comment on the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E6E35">
        <w:rPr>
          <w:rFonts w:ascii="Arial" w:hAnsi="Arial" w:cs="Arial"/>
          <w:color w:val="000000"/>
          <w:sz w:val="24"/>
          <w:szCs w:val="24"/>
        </w:rPr>
        <w:t xml:space="preserve">accuracy (or otherwise) of your </w:t>
      </w:r>
      <w:r w:rsidR="00C903F5">
        <w:rPr>
          <w:rFonts w:ascii="Arial" w:hAnsi="Arial" w:cs="Arial"/>
          <w:color w:val="000000"/>
          <w:sz w:val="24"/>
          <w:szCs w:val="24"/>
        </w:rPr>
        <w:t>experimental data and explain the main sources of error.</w:t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C903F5">
        <w:rPr>
          <w:rFonts w:ascii="Arial" w:hAnsi="Arial" w:cs="Arial"/>
          <w:color w:val="000000"/>
          <w:sz w:val="24"/>
          <w:szCs w:val="24"/>
        </w:rPr>
        <w:tab/>
      </w:r>
      <w:r w:rsidR="00155C65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(2 marks)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br w:type="page"/>
      </w:r>
    </w:p>
    <w:p w:rsidR="00145430" w:rsidRPr="00210C36" w:rsidRDefault="00155C65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Conclusion</w:t>
      </w:r>
      <w:r w:rsidR="00145430"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ab/>
      </w:r>
      <w:r w:rsidRPr="00155C65">
        <w:rPr>
          <w:rFonts w:ascii="Arial" w:eastAsia="Times New Roman" w:hAnsi="Arial" w:cs="Arial"/>
          <w:bCs/>
          <w:sz w:val="24"/>
          <w:szCs w:val="24"/>
          <w:lang w:val="en-US"/>
        </w:rPr>
        <w:t>(1 mark)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C903F5" w:rsidRDefault="00C903F5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145430" w:rsidRPr="00155C65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Evaluating </w:t>
      </w:r>
      <w:proofErr w:type="gramStart"/>
      <w:r w:rsidRPr="00210C36">
        <w:rPr>
          <w:rFonts w:ascii="Arial" w:eastAsia="Times New Roman" w:hAnsi="Arial" w:cs="Arial"/>
          <w:b/>
          <w:bCs/>
          <w:sz w:val="24"/>
          <w:szCs w:val="24"/>
          <w:lang w:val="en-US"/>
        </w:rPr>
        <w:t>Data :</w:t>
      </w:r>
      <w:proofErr w:type="gramEnd"/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How could this investigation be improved?</w:t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</w:r>
      <w:r w:rsidR="00155C65">
        <w:rPr>
          <w:rFonts w:ascii="Arial" w:eastAsia="Times New Roman" w:hAnsi="Arial" w:cs="Arial"/>
          <w:bCs/>
          <w:sz w:val="24"/>
          <w:szCs w:val="24"/>
          <w:lang w:val="en-US"/>
        </w:rPr>
        <w:tab/>
        <w:t>(2 marks)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</w:t>
      </w:r>
      <w:r w:rsidR="00445F3B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210C36">
        <w:rPr>
          <w:rFonts w:ascii="Arial" w:eastAsia="Times New Roman" w:hAnsi="Arial" w:cs="Arial"/>
          <w:bCs/>
          <w:sz w:val="20"/>
          <w:szCs w:val="20"/>
          <w:lang w:val="en-US"/>
        </w:rPr>
        <w:t>_____________________________________________________________________________________________</w:t>
      </w: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45430">
      <w:pPr>
        <w:widowControl w:val="0"/>
        <w:tabs>
          <w:tab w:val="left" w:pos="567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:rsidR="00145430" w:rsidRPr="00210C36" w:rsidRDefault="00145430" w:rsidP="001E6E3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45430" w:rsidRPr="00210C36" w:rsidSect="00B405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85" w:rsidRDefault="00155C65">
      <w:pPr>
        <w:spacing w:after="0" w:line="240" w:lineRule="auto"/>
      </w:pPr>
      <w:r>
        <w:separator/>
      </w:r>
    </w:p>
  </w:endnote>
  <w:endnote w:type="continuationSeparator" w:id="0">
    <w:p w:rsidR="00897085" w:rsidRDefault="0015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F61EB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1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3C0" w:rsidRDefault="005D22B5" w:rsidP="005B37B2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E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33C0" w:rsidRDefault="00F61EBD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F61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85" w:rsidRDefault="00155C65">
      <w:pPr>
        <w:spacing w:after="0" w:line="240" w:lineRule="auto"/>
      </w:pPr>
      <w:r>
        <w:separator/>
      </w:r>
    </w:p>
  </w:footnote>
  <w:footnote w:type="continuationSeparator" w:id="0">
    <w:p w:rsidR="00897085" w:rsidRDefault="0015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F6" w:rsidRDefault="003A28F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F61E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F61EB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809" w:rsidRDefault="00F61E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933"/>
    <w:multiLevelType w:val="hybridMultilevel"/>
    <w:tmpl w:val="CEE6D15A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35"/>
    <w:rsid w:val="001431AF"/>
    <w:rsid w:val="00145430"/>
    <w:rsid w:val="00155C65"/>
    <w:rsid w:val="001E6E35"/>
    <w:rsid w:val="00210C36"/>
    <w:rsid w:val="00264AAA"/>
    <w:rsid w:val="00282696"/>
    <w:rsid w:val="003A28F6"/>
    <w:rsid w:val="00445F3B"/>
    <w:rsid w:val="0045650B"/>
    <w:rsid w:val="00594AC2"/>
    <w:rsid w:val="005D0B46"/>
    <w:rsid w:val="005D22B5"/>
    <w:rsid w:val="006953F3"/>
    <w:rsid w:val="007C7F36"/>
    <w:rsid w:val="00864F9D"/>
    <w:rsid w:val="00897085"/>
    <w:rsid w:val="009B768A"/>
    <w:rsid w:val="009F09EC"/>
    <w:rsid w:val="00AA3668"/>
    <w:rsid w:val="00B405EA"/>
    <w:rsid w:val="00C903F5"/>
    <w:rsid w:val="00D1586D"/>
    <w:rsid w:val="00E22FB6"/>
    <w:rsid w:val="00EB0B06"/>
    <w:rsid w:val="00EE697E"/>
    <w:rsid w:val="00F61EBD"/>
    <w:rsid w:val="00FA2EB5"/>
    <w:rsid w:val="00FD2B5E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EA"/>
    <w:rPr>
      <w:rFonts w:ascii="Tahoma" w:hAnsi="Tahoma" w:cs="Tahoma"/>
      <w:sz w:val="16"/>
      <w:szCs w:val="16"/>
    </w:rPr>
  </w:style>
  <w:style w:type="paragraph" w:customStyle="1" w:styleId="Style2">
    <w:name w:val="Style 2"/>
    <w:basedOn w:val="Normal"/>
    <w:rsid w:val="009B768A"/>
    <w:pPr>
      <w:widowControl w:val="0"/>
      <w:autoSpaceDE w:val="0"/>
      <w:autoSpaceDN w:val="0"/>
      <w:spacing w:after="144" w:line="288" w:lineRule="atLeast"/>
      <w:jc w:val="center"/>
    </w:pPr>
    <w:rPr>
      <w:rFonts w:ascii="Arial" w:eastAsia="Times New Roman" w:hAnsi="Arial" w:cs="Times New Roman"/>
      <w:bCs/>
      <w:sz w:val="20"/>
      <w:szCs w:val="46"/>
    </w:rPr>
  </w:style>
  <w:style w:type="paragraph" w:styleId="Footer">
    <w:name w:val="footer"/>
    <w:basedOn w:val="Normal"/>
    <w:link w:val="FooterChar"/>
    <w:uiPriority w:val="99"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4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EA"/>
    <w:rPr>
      <w:rFonts w:ascii="Tahoma" w:hAnsi="Tahoma" w:cs="Tahoma"/>
      <w:sz w:val="16"/>
      <w:szCs w:val="16"/>
    </w:rPr>
  </w:style>
  <w:style w:type="paragraph" w:customStyle="1" w:styleId="Style2">
    <w:name w:val="Style 2"/>
    <w:basedOn w:val="Normal"/>
    <w:rsid w:val="009B768A"/>
    <w:pPr>
      <w:widowControl w:val="0"/>
      <w:autoSpaceDE w:val="0"/>
      <w:autoSpaceDN w:val="0"/>
      <w:spacing w:after="144" w:line="288" w:lineRule="atLeast"/>
      <w:jc w:val="center"/>
    </w:pPr>
    <w:rPr>
      <w:rFonts w:ascii="Arial" w:eastAsia="Times New Roman" w:hAnsi="Arial" w:cs="Times New Roman"/>
      <w:bCs/>
      <w:sz w:val="20"/>
      <w:szCs w:val="46"/>
    </w:rPr>
  </w:style>
  <w:style w:type="paragraph" w:styleId="Footer">
    <w:name w:val="footer"/>
    <w:basedOn w:val="Normal"/>
    <w:link w:val="FooterChar"/>
    <w:uiPriority w:val="99"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953F3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953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4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500D9-88A7-48C4-AB2A-387E9A93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8E1FFB8D</Template>
  <TotalTime>473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12</cp:revision>
  <cp:lastPrinted>2016-08-31T23:57:00Z</cp:lastPrinted>
  <dcterms:created xsi:type="dcterms:W3CDTF">2016-08-26T07:37:00Z</dcterms:created>
  <dcterms:modified xsi:type="dcterms:W3CDTF">2016-09-06T03:23:00Z</dcterms:modified>
</cp:coreProperties>
</file>