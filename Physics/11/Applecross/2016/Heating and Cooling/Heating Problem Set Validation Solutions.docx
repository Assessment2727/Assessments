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5A" w:rsidRDefault="0081572F" w:rsidP="00AA68BE">
      <w:pPr>
        <w:spacing w:after="0" w:line="240" w:lineRule="auto"/>
        <w:jc w:val="center"/>
        <w:rPr>
          <w:b/>
          <w:sz w:val="28"/>
          <w:szCs w:val="28"/>
        </w:rPr>
      </w:pPr>
      <w:r w:rsidRPr="0081572F">
        <w:rPr>
          <w:b/>
          <w:sz w:val="28"/>
          <w:szCs w:val="28"/>
        </w:rPr>
        <w:t>Heating Problem Set Validation Solutions</w:t>
      </w:r>
    </w:p>
    <w:p w:rsidR="00AA68BE" w:rsidRPr="00AA68BE" w:rsidRDefault="00AA68BE" w:rsidP="00AA68BE">
      <w:pPr>
        <w:spacing w:after="0" w:line="240" w:lineRule="auto"/>
      </w:pPr>
      <w:r>
        <w:t>2.</w:t>
      </w:r>
    </w:p>
    <w:p w:rsidR="0081572F" w:rsidRPr="00AA68BE" w:rsidRDefault="0081572F" w:rsidP="00AA68BE">
      <w:pPr>
        <w:spacing w:after="0" w:line="240" w:lineRule="auto"/>
      </w:pPr>
      <w:r w:rsidRPr="00AA68BE">
        <w:rPr>
          <w:noProof/>
          <w:lang w:eastAsia="en-AU"/>
        </w:rPr>
        <w:drawing>
          <wp:inline distT="0" distB="0" distL="0" distR="0" wp14:anchorId="45B83170" wp14:editId="464D804F">
            <wp:extent cx="5731510" cy="91361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BE" w:rsidRPr="00AA68BE" w:rsidRDefault="00AA68BE" w:rsidP="00AA68BE">
      <w:pPr>
        <w:spacing w:after="0" w:line="240" w:lineRule="auto"/>
      </w:pPr>
      <w:r>
        <w:t>3.</w:t>
      </w:r>
    </w:p>
    <w:p w:rsidR="0081572F" w:rsidRPr="00AA68BE" w:rsidRDefault="0081572F" w:rsidP="00AA68BE">
      <w:pPr>
        <w:spacing w:after="0" w:line="240" w:lineRule="auto"/>
      </w:pPr>
      <w:r w:rsidRPr="00AA68BE">
        <w:rPr>
          <w:noProof/>
          <w:lang w:eastAsia="en-AU"/>
        </w:rPr>
        <w:drawing>
          <wp:inline distT="0" distB="0" distL="0" distR="0" wp14:anchorId="264042BF" wp14:editId="0A4D7062">
            <wp:extent cx="40767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BE" w:rsidRDefault="00AA68BE" w:rsidP="00AA68BE">
      <w:pPr>
        <w:spacing w:after="0" w:line="240" w:lineRule="auto"/>
      </w:pPr>
      <w:r w:rsidRPr="00AA68BE">
        <w:t xml:space="preserve">Final temp of soup = 20 + 25 = 45 </w:t>
      </w:r>
      <w:r w:rsidRPr="00AA68BE">
        <w:rPr>
          <w:rFonts w:cstheme="minorHAnsi"/>
        </w:rPr>
        <w:t>⁰</w:t>
      </w:r>
      <w:r w:rsidRPr="00AA68BE">
        <w:t>C</w:t>
      </w:r>
    </w:p>
    <w:p w:rsidR="00AA68BE" w:rsidRDefault="00AA68BE" w:rsidP="00AA68BE">
      <w:pPr>
        <w:spacing w:after="0" w:line="240" w:lineRule="auto"/>
        <w:rPr>
          <w:noProof/>
          <w:lang w:eastAsia="en-AU"/>
        </w:rPr>
      </w:pPr>
      <w:r>
        <w:t>4.</w:t>
      </w:r>
      <w:r w:rsidRPr="00AA68BE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2D66D1B9" wp14:editId="79FE910A">
            <wp:extent cx="5731510" cy="13600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BE" w:rsidRDefault="00AA68BE" w:rsidP="00AA68BE">
      <w:pPr>
        <w:spacing w:after="0" w:line="240" w:lineRule="auto"/>
        <w:rPr>
          <w:noProof/>
          <w:lang w:eastAsia="en-AU"/>
        </w:rPr>
      </w:pPr>
      <w:r>
        <w:rPr>
          <w:noProof/>
          <w:lang w:eastAsia="en-AU"/>
        </w:rPr>
        <w:t>5.</w:t>
      </w:r>
      <w:r w:rsidRPr="00AA68BE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62B17C37" wp14:editId="4DF73414">
            <wp:extent cx="5731510" cy="12026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BE" w:rsidRPr="00AA68BE" w:rsidRDefault="00AA68BE" w:rsidP="00AA68BE">
      <w:pPr>
        <w:spacing w:after="0" w:line="240" w:lineRule="auto"/>
      </w:pPr>
      <w:r>
        <w:rPr>
          <w:noProof/>
          <w:lang w:eastAsia="en-AU"/>
        </w:rPr>
        <w:drawing>
          <wp:inline distT="0" distB="0" distL="0" distR="0" wp14:anchorId="35D4A09A" wp14:editId="66C5F43D">
            <wp:extent cx="5731510" cy="645407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8BE" w:rsidRPr="00AA6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2F"/>
    <w:rsid w:val="00294A80"/>
    <w:rsid w:val="0081572F"/>
    <w:rsid w:val="00901330"/>
    <w:rsid w:val="00AA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9B9A3CD</Template>
  <TotalTime>10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 Kenneth</dc:creator>
  <cp:lastModifiedBy>BELL Kenneth</cp:lastModifiedBy>
  <cp:revision>1</cp:revision>
  <dcterms:created xsi:type="dcterms:W3CDTF">2016-02-25T04:34:00Z</dcterms:created>
  <dcterms:modified xsi:type="dcterms:W3CDTF">2016-02-25T04:53:00Z</dcterms:modified>
</cp:coreProperties>
</file>