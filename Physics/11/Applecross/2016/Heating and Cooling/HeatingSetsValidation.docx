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0A5A" w:rsidRDefault="00C52AE9" w:rsidP="00D83D21">
      <w:pPr>
        <w:spacing w:after="0" w:line="240" w:lineRule="auto"/>
      </w:pPr>
      <w:r>
        <w:rPr>
          <w:rFonts w:ascii="Arial" w:hAnsi="Arial" w:cs="Arial"/>
          <w:noProof/>
          <w:lang w:eastAsia="en-AU"/>
        </w:rPr>
        <w:drawing>
          <wp:inline distT="0" distB="0" distL="0" distR="0" wp14:anchorId="2F708FB1" wp14:editId="0C454E89">
            <wp:extent cx="648000" cy="800100"/>
            <wp:effectExtent l="0" t="0" r="0" b="0"/>
            <wp:docPr id="4" name="Picture 4" descr="E:\Applecross\school cre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Applecross\school crest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103" t="17853" r="32522" b="19999"/>
                    <a:stretch/>
                  </pic:blipFill>
                  <pic:spPr bwMode="auto">
                    <a:xfrm>
                      <a:off x="0" y="0"/>
                      <a:ext cx="700015" cy="864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83D21" w:rsidRPr="00D83D21" w:rsidRDefault="00D83D21" w:rsidP="008C5983">
      <w:pPr>
        <w:spacing w:after="0" w:line="240" w:lineRule="auto"/>
        <w:ind w:left="720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n-AU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4826000</wp:posOffset>
                </wp:positionH>
                <wp:positionV relativeFrom="paragraph">
                  <wp:posOffset>0</wp:posOffset>
                </wp:positionV>
                <wp:extent cx="600075" cy="40005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3D21" w:rsidRPr="00D83D21" w:rsidRDefault="00D83D21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  </w:t>
                            </w:r>
                            <w:r w:rsidRPr="00D83D21">
                              <w:rPr>
                                <w:b/>
                                <w:sz w:val="32"/>
                                <w:szCs w:val="32"/>
                              </w:rPr>
                              <w:t>/25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380pt;margin-top:0;width:47.25pt;height:3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" filled="f" stroked="f" strokeweight=".5pt">
                <v:textbox>
                  <w:txbxContent>
                    <w:p w:rsidR="00D83D21" w:rsidRPr="00D83D21" w:rsidRDefault="00D83D21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  </w:t>
                      </w:r>
                      <w:r w:rsidRPr="00D83D21">
                        <w:rPr>
                          <w:b/>
                          <w:sz w:val="32"/>
                          <w:szCs w:val="32"/>
                        </w:rPr>
                        <w:t>/25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sz w:val="28"/>
          <w:szCs w:val="28"/>
        </w:rPr>
        <w:t xml:space="preserve">            </w:t>
      </w:r>
      <w:r w:rsidRPr="00D83D21">
        <w:rPr>
          <w:b/>
          <w:sz w:val="28"/>
          <w:szCs w:val="28"/>
        </w:rPr>
        <w:t>Applecross Senior High School</w:t>
      </w:r>
      <w:r>
        <w:rPr>
          <w:b/>
          <w:sz w:val="28"/>
          <w:szCs w:val="28"/>
        </w:rPr>
        <w:t xml:space="preserve">     </w:t>
      </w:r>
    </w:p>
    <w:p w:rsidR="00D83D21" w:rsidRPr="00D83D21" w:rsidRDefault="00D83D21" w:rsidP="008C5983">
      <w:pPr>
        <w:spacing w:after="0" w:line="240" w:lineRule="auto"/>
        <w:rPr>
          <w:b/>
          <w:sz w:val="28"/>
          <w:szCs w:val="28"/>
        </w:rPr>
      </w:pPr>
      <w:r w:rsidRPr="00D83D21">
        <w:rPr>
          <w:b/>
          <w:sz w:val="28"/>
          <w:szCs w:val="28"/>
        </w:rPr>
        <w:t>Year 11 Physics Heating and Cooling Problems Sets Validation</w:t>
      </w:r>
    </w:p>
    <w:p w:rsidR="00D83D21" w:rsidRDefault="00D83D21" w:rsidP="008C5983">
      <w:pPr>
        <w:spacing w:after="0" w:line="240" w:lineRule="auto"/>
      </w:pPr>
    </w:p>
    <w:p w:rsidR="00D83D21" w:rsidRDefault="00D83D21" w:rsidP="008C5983">
      <w:pPr>
        <w:spacing w:after="0" w:line="240" w:lineRule="auto"/>
        <w:ind w:left="720" w:firstLine="360"/>
      </w:pPr>
      <w:r>
        <w:t xml:space="preserve">                                                       Name</w:t>
      </w:r>
      <w:proofErr w:type="gramStart"/>
      <w:r>
        <w:t>:_</w:t>
      </w:r>
      <w:proofErr w:type="gramEnd"/>
      <w:r>
        <w:t>_________________________________</w:t>
      </w:r>
    </w:p>
    <w:p w:rsidR="00D83D21" w:rsidRDefault="00D83D21" w:rsidP="008C5983">
      <w:pPr>
        <w:spacing w:after="0" w:line="240" w:lineRule="auto"/>
      </w:pPr>
    </w:p>
    <w:p w:rsidR="00D83D21" w:rsidRDefault="00D83D21" w:rsidP="00D83D21">
      <w:pPr>
        <w:sectPr w:rsidR="00D83D21" w:rsidSect="00D83D21">
          <w:pgSz w:w="11906" w:h="16838"/>
          <w:pgMar w:top="720" w:right="720" w:bottom="720" w:left="720" w:header="708" w:footer="708" w:gutter="0"/>
          <w:cols w:num="2" w:space="710" w:equalWidth="0">
            <w:col w:w="1335" w:space="710"/>
            <w:col w:w="8421"/>
          </w:cols>
          <w:docGrid w:linePitch="360"/>
        </w:sectPr>
      </w:pPr>
    </w:p>
    <w:p w:rsidR="008C5983" w:rsidRDefault="00257CA7" w:rsidP="00257CA7">
      <w:pPr>
        <w:pStyle w:val="ListParagraph"/>
        <w:ind w:firstLine="360"/>
      </w:pPr>
      <w:r>
        <w:lastRenderedPageBreak/>
        <w:t xml:space="preserve">Useful </w:t>
      </w:r>
      <w:proofErr w:type="gramStart"/>
      <w:r>
        <w:t>Data :</w:t>
      </w:r>
      <w:proofErr w:type="gramEnd"/>
      <w:r>
        <w:t xml:space="preserve"> S</w:t>
      </w:r>
      <w:r w:rsidR="008C5983">
        <w:t>pecific heat capacity of glass = 670 J kg</w:t>
      </w:r>
      <w:r w:rsidR="008C5983" w:rsidRPr="004F2F8E">
        <w:rPr>
          <w:vertAlign w:val="superscript"/>
        </w:rPr>
        <w:t>-1</w:t>
      </w:r>
      <w:r w:rsidR="008C5983">
        <w:t>K</w:t>
      </w:r>
      <w:r w:rsidR="008C5983" w:rsidRPr="004F2F8E">
        <w:rPr>
          <w:vertAlign w:val="superscript"/>
        </w:rPr>
        <w:t>-1</w:t>
      </w:r>
    </w:p>
    <w:p w:rsidR="008C5983" w:rsidRDefault="008C5983" w:rsidP="008C5983">
      <w:pPr>
        <w:pStyle w:val="ListParagraph"/>
      </w:pPr>
    </w:p>
    <w:p w:rsidR="009A5AEF" w:rsidRDefault="00D33649" w:rsidP="00D33649">
      <w:pPr>
        <w:pStyle w:val="ListParagraph"/>
        <w:numPr>
          <w:ilvl w:val="0"/>
          <w:numId w:val="1"/>
        </w:numPr>
      </w:pPr>
      <w:r>
        <w:t xml:space="preserve">(a)  Explain the difference between thermal </w:t>
      </w:r>
      <w:proofErr w:type="gramStart"/>
      <w:r>
        <w:t>energy</w:t>
      </w:r>
      <w:r w:rsidR="007A44D7">
        <w:t>(</w:t>
      </w:r>
      <w:proofErr w:type="gramEnd"/>
      <w:r w:rsidR="007A44D7">
        <w:t>internal energy)</w:t>
      </w:r>
      <w:r>
        <w:t xml:space="preserve"> and heat.</w:t>
      </w:r>
      <w:r w:rsidR="00257CA7">
        <w:tab/>
      </w:r>
      <w:r w:rsidR="00257CA7">
        <w:tab/>
        <w:t>(2 marks)</w:t>
      </w:r>
    </w:p>
    <w:p w:rsidR="00D83D21" w:rsidRDefault="00D83D21" w:rsidP="00D83D21">
      <w:pPr>
        <w:ind w:left="360" w:firstLine="349"/>
      </w:pPr>
      <w:r>
        <w:t>_________________________________________________________________________________________</w:t>
      </w:r>
    </w:p>
    <w:p w:rsidR="00D83D21" w:rsidRDefault="00D83D21" w:rsidP="00D83D21">
      <w:pPr>
        <w:ind w:left="360" w:firstLine="349"/>
      </w:pPr>
      <w:r>
        <w:t>_________________________________________________________________________________________</w:t>
      </w:r>
    </w:p>
    <w:p w:rsidR="00D33649" w:rsidRDefault="00D33649" w:rsidP="00D33649">
      <w:pPr>
        <w:pStyle w:val="ListParagraph"/>
      </w:pPr>
      <w:r>
        <w:t xml:space="preserve">(b)  Explain the difference between thermal </w:t>
      </w:r>
      <w:proofErr w:type="gramStart"/>
      <w:r>
        <w:t>energy</w:t>
      </w:r>
      <w:r w:rsidR="007A44D7">
        <w:t>(</w:t>
      </w:r>
      <w:proofErr w:type="gramEnd"/>
      <w:r w:rsidR="007A44D7">
        <w:t>internal energy)</w:t>
      </w:r>
      <w:r>
        <w:t xml:space="preserve"> and temperature.</w:t>
      </w:r>
      <w:r w:rsidR="00257CA7">
        <w:tab/>
        <w:t>(2 marks)</w:t>
      </w:r>
    </w:p>
    <w:p w:rsidR="00D83D21" w:rsidRDefault="00D83D21" w:rsidP="00D83D21">
      <w:r>
        <w:tab/>
        <w:t>________________________________________________________________________________________</w:t>
      </w:r>
    </w:p>
    <w:p w:rsidR="00D83D21" w:rsidRDefault="00D83D21" w:rsidP="00D83D21">
      <w:r>
        <w:tab/>
        <w:t>________________________________________________________________________________________</w:t>
      </w:r>
    </w:p>
    <w:p w:rsidR="00D33649" w:rsidRDefault="00D33649" w:rsidP="00D33649">
      <w:pPr>
        <w:pStyle w:val="ListParagraph"/>
      </w:pPr>
      <w:r>
        <w:t>(c)</w:t>
      </w:r>
      <w:r w:rsidR="0017391A">
        <w:t xml:space="preserve">  60 </w:t>
      </w:r>
      <w:r>
        <w:rPr>
          <w:rFonts w:cstheme="minorHAnsi"/>
        </w:rPr>
        <w:t>⁰</w:t>
      </w:r>
      <w:r w:rsidR="0017391A">
        <w:t xml:space="preserve">C is </w:t>
      </w:r>
      <w:r w:rsidR="0017391A" w:rsidRPr="0017391A">
        <w:rPr>
          <w:b/>
        </w:rPr>
        <w:t>not</w:t>
      </w:r>
      <w:r w:rsidR="0017391A">
        <w:t xml:space="preserve"> twice as hot as 30 </w:t>
      </w:r>
      <w:r>
        <w:rPr>
          <w:rFonts w:cstheme="minorHAnsi"/>
        </w:rPr>
        <w:t>⁰</w:t>
      </w:r>
      <w:r>
        <w:t>C</w:t>
      </w:r>
      <w:r w:rsidR="0064667B">
        <w:t>, it is 9</w:t>
      </w:r>
      <w:r w:rsidR="0017391A">
        <w:t>.9</w:t>
      </w:r>
      <w:r w:rsidR="0064667B">
        <w:t>% hotter. Explain</w:t>
      </w:r>
      <w:r w:rsidR="00257CA7">
        <w:tab/>
      </w:r>
      <w:r w:rsidR="00257CA7">
        <w:tab/>
      </w:r>
      <w:r w:rsidR="00257CA7">
        <w:tab/>
      </w:r>
      <w:r w:rsidR="00257CA7">
        <w:tab/>
        <w:t>(2 marks)</w:t>
      </w:r>
    </w:p>
    <w:p w:rsidR="00D83D21" w:rsidRDefault="00D83D21" w:rsidP="00D83D21">
      <w:pPr>
        <w:pStyle w:val="ListParagraph"/>
        <w:spacing w:after="0" w:line="240" w:lineRule="auto"/>
      </w:pPr>
    </w:p>
    <w:p w:rsidR="00D83D21" w:rsidRDefault="00D83D21" w:rsidP="00D83D21">
      <w:pPr>
        <w:pStyle w:val="ListParagraph"/>
        <w:spacing w:after="0" w:line="240" w:lineRule="auto"/>
      </w:pPr>
      <w:r>
        <w:t>________________________________________________________________________________________</w:t>
      </w:r>
    </w:p>
    <w:p w:rsidR="00D83D21" w:rsidRDefault="00D83D21" w:rsidP="00D83D21">
      <w:pPr>
        <w:pStyle w:val="ListParagraph"/>
        <w:spacing w:after="0" w:line="240" w:lineRule="auto"/>
      </w:pPr>
    </w:p>
    <w:p w:rsidR="00D83D21" w:rsidRDefault="00D83D21" w:rsidP="00D83D21">
      <w:pPr>
        <w:pStyle w:val="ListParagraph"/>
        <w:spacing w:after="0" w:line="240" w:lineRule="auto"/>
      </w:pPr>
      <w:r>
        <w:t>________________________________________________________________________________________</w:t>
      </w:r>
    </w:p>
    <w:p w:rsidR="009A5AEF" w:rsidRDefault="009A5AEF" w:rsidP="00D83D21">
      <w:pPr>
        <w:spacing w:after="0" w:line="240" w:lineRule="auto"/>
      </w:pPr>
    </w:p>
    <w:p w:rsidR="00BB131F" w:rsidRDefault="0064667B" w:rsidP="00D83D21">
      <w:pPr>
        <w:pStyle w:val="ListParagraph"/>
        <w:numPr>
          <w:ilvl w:val="0"/>
          <w:numId w:val="1"/>
        </w:numPr>
        <w:spacing w:after="0" w:line="240" w:lineRule="auto"/>
      </w:pPr>
      <w:r>
        <w:t>You want to heat a glass m</w:t>
      </w:r>
      <w:r w:rsidR="00887871">
        <w:t>ug of water at 22</w:t>
      </w:r>
      <w:r>
        <w:t>.5</w:t>
      </w:r>
      <w:r w:rsidR="004F2F8E">
        <w:t xml:space="preserve"> </w:t>
      </w:r>
      <w:r>
        <w:rPr>
          <w:rFonts w:cstheme="minorHAnsi"/>
        </w:rPr>
        <w:t>⁰</w:t>
      </w:r>
      <w:r>
        <w:t>C to 98.5</w:t>
      </w:r>
      <w:r w:rsidR="004F2F8E">
        <w:t xml:space="preserve"> </w:t>
      </w:r>
      <w:r>
        <w:rPr>
          <w:rFonts w:cstheme="minorHAnsi"/>
        </w:rPr>
        <w:t>⁰</w:t>
      </w:r>
      <w:r>
        <w:t>C. The mass of the g</w:t>
      </w:r>
      <w:r w:rsidR="00887871">
        <w:t>lass is 215 g and it contains 18</w:t>
      </w:r>
      <w:r>
        <w:t>5 g of water. How much energy would the glass and water need to absorb?</w:t>
      </w:r>
      <w:r w:rsidR="00257CA7">
        <w:tab/>
      </w:r>
      <w:r w:rsidR="00257CA7">
        <w:tab/>
        <w:t>(5 marks)</w:t>
      </w:r>
    </w:p>
    <w:p w:rsidR="001D65DD" w:rsidRDefault="001D65DD" w:rsidP="001D65DD">
      <w:pPr>
        <w:pStyle w:val="ListParagraph"/>
        <w:spacing w:after="0" w:line="240" w:lineRule="auto"/>
      </w:pPr>
    </w:p>
    <w:p w:rsidR="001D65DD" w:rsidRDefault="001D65DD" w:rsidP="001D65DD">
      <w:pPr>
        <w:pStyle w:val="ListParagraph"/>
        <w:spacing w:after="0" w:line="240" w:lineRule="auto"/>
      </w:pPr>
      <w:r>
        <w:t>________________________________________________________________________________________</w:t>
      </w:r>
    </w:p>
    <w:p w:rsidR="001D65DD" w:rsidRDefault="001D65DD" w:rsidP="001D65DD">
      <w:pPr>
        <w:pStyle w:val="ListParagraph"/>
        <w:spacing w:after="0" w:line="240" w:lineRule="auto"/>
      </w:pPr>
    </w:p>
    <w:p w:rsidR="001D65DD" w:rsidRDefault="001D65DD" w:rsidP="001D65DD">
      <w:pPr>
        <w:pStyle w:val="ListParagraph"/>
        <w:spacing w:after="0" w:line="240" w:lineRule="auto"/>
      </w:pPr>
      <w:r>
        <w:t>________________________________________________________________________________________</w:t>
      </w:r>
    </w:p>
    <w:p w:rsidR="001D65DD" w:rsidRDefault="001D65DD" w:rsidP="001D65DD">
      <w:pPr>
        <w:pStyle w:val="ListParagraph"/>
        <w:spacing w:after="0" w:line="240" w:lineRule="auto"/>
      </w:pPr>
    </w:p>
    <w:p w:rsidR="001D65DD" w:rsidRDefault="001D65DD" w:rsidP="001D65DD">
      <w:pPr>
        <w:pStyle w:val="ListParagraph"/>
        <w:spacing w:after="0" w:line="240" w:lineRule="auto"/>
      </w:pPr>
      <w:r>
        <w:t>________________________________________________________________________________________</w:t>
      </w:r>
    </w:p>
    <w:p w:rsidR="001D65DD" w:rsidRDefault="001D65DD" w:rsidP="001D65DD">
      <w:pPr>
        <w:pStyle w:val="ListParagraph"/>
        <w:spacing w:after="0" w:line="240" w:lineRule="auto"/>
      </w:pPr>
    </w:p>
    <w:p w:rsidR="001D65DD" w:rsidRDefault="001D65DD" w:rsidP="001D65DD">
      <w:pPr>
        <w:pStyle w:val="ListParagraph"/>
        <w:spacing w:after="0" w:line="240" w:lineRule="auto"/>
      </w:pPr>
      <w:r>
        <w:t>________________________________________________________________________________________</w:t>
      </w:r>
    </w:p>
    <w:p w:rsidR="001D65DD" w:rsidRDefault="001D65DD" w:rsidP="001D65DD">
      <w:pPr>
        <w:pStyle w:val="ListParagraph"/>
        <w:spacing w:after="0" w:line="240" w:lineRule="auto"/>
      </w:pPr>
    </w:p>
    <w:p w:rsidR="001D65DD" w:rsidRDefault="001D65DD" w:rsidP="001D65DD">
      <w:pPr>
        <w:pStyle w:val="ListParagraph"/>
        <w:spacing w:after="0" w:line="240" w:lineRule="auto"/>
      </w:pPr>
      <w:r>
        <w:t>________________________________________________________________________________________</w:t>
      </w:r>
    </w:p>
    <w:p w:rsidR="0017391A" w:rsidRDefault="0017391A" w:rsidP="001D65DD">
      <w:pPr>
        <w:pStyle w:val="ListParagraph"/>
        <w:spacing w:after="0" w:line="240" w:lineRule="auto"/>
      </w:pPr>
    </w:p>
    <w:p w:rsidR="0017391A" w:rsidRDefault="0017391A" w:rsidP="001D65DD">
      <w:pPr>
        <w:pStyle w:val="ListParagraph"/>
        <w:spacing w:after="0" w:line="240" w:lineRule="auto"/>
      </w:pPr>
      <w:r>
        <w:t>________________________________________________________________________________________</w:t>
      </w:r>
    </w:p>
    <w:p w:rsidR="0017391A" w:rsidRDefault="0017391A" w:rsidP="001D65DD">
      <w:pPr>
        <w:pStyle w:val="ListParagraph"/>
        <w:spacing w:after="0" w:line="240" w:lineRule="auto"/>
      </w:pPr>
    </w:p>
    <w:p w:rsidR="0017391A" w:rsidRDefault="0017391A" w:rsidP="001D65DD">
      <w:pPr>
        <w:pStyle w:val="ListParagraph"/>
        <w:spacing w:after="0" w:line="240" w:lineRule="auto"/>
      </w:pPr>
      <w:r>
        <w:t>________________________________________________________________________________________</w:t>
      </w:r>
    </w:p>
    <w:p w:rsidR="00E905C3" w:rsidRDefault="00E905C3" w:rsidP="00D83D21">
      <w:pPr>
        <w:spacing w:after="0" w:line="240" w:lineRule="auto"/>
      </w:pPr>
    </w:p>
    <w:p w:rsidR="007A44D7" w:rsidRDefault="00887871" w:rsidP="00D83D21">
      <w:pPr>
        <w:pStyle w:val="ListParagraph"/>
        <w:numPr>
          <w:ilvl w:val="0"/>
          <w:numId w:val="1"/>
        </w:numPr>
        <w:spacing w:after="0" w:line="240" w:lineRule="auto"/>
      </w:pPr>
      <w:r>
        <w:t>A gas burner supplies 3.2</w:t>
      </w:r>
      <w:r w:rsidR="00E905C3">
        <w:t>4 x 10</w:t>
      </w:r>
      <w:r w:rsidR="00E905C3" w:rsidRPr="004F2F8E">
        <w:rPr>
          <w:vertAlign w:val="superscript"/>
        </w:rPr>
        <w:t>5</w:t>
      </w:r>
      <w:r w:rsidR="00E905C3">
        <w:t xml:space="preserve"> J of heat </w:t>
      </w:r>
      <w:r>
        <w:t>to 2.5</w:t>
      </w:r>
      <w:r w:rsidR="00E905C3">
        <w:t xml:space="preserve">5 kg of soup at 20 </w:t>
      </w:r>
      <w:r w:rsidR="00E905C3">
        <w:rPr>
          <w:rFonts w:cstheme="minorHAnsi"/>
        </w:rPr>
        <w:t>⁰</w:t>
      </w:r>
      <w:r w:rsidR="00E905C3">
        <w:t xml:space="preserve">C. </w:t>
      </w:r>
      <w:r w:rsidR="007A44D7">
        <w:tab/>
      </w:r>
      <w:r w:rsidR="007A44D7">
        <w:tab/>
      </w:r>
      <w:r w:rsidR="007A44D7">
        <w:tab/>
      </w:r>
      <w:r w:rsidR="007A44D7">
        <w:t>(5 marks)</w:t>
      </w:r>
      <w:r w:rsidR="007A44D7">
        <w:tab/>
      </w:r>
    </w:p>
    <w:p w:rsidR="00BB131F" w:rsidRDefault="00E905C3" w:rsidP="007A44D7">
      <w:pPr>
        <w:pStyle w:val="ListParagraph"/>
        <w:spacing w:after="0" w:line="240" w:lineRule="auto"/>
      </w:pPr>
      <w:r>
        <w:t xml:space="preserve">The heat capacity of the soup is </w:t>
      </w:r>
      <w:proofErr w:type="gramStart"/>
      <w:r>
        <w:t>4.13 x 10</w:t>
      </w:r>
      <w:r w:rsidRPr="004F2F8E">
        <w:rPr>
          <w:vertAlign w:val="superscript"/>
        </w:rPr>
        <w:t>3</w:t>
      </w:r>
      <w:r>
        <w:t xml:space="preserve"> J kg</w:t>
      </w:r>
      <w:r w:rsidRPr="004F2F8E">
        <w:rPr>
          <w:vertAlign w:val="superscript"/>
        </w:rPr>
        <w:t>-1</w:t>
      </w:r>
      <w:r>
        <w:t>K</w:t>
      </w:r>
      <w:r w:rsidRPr="004F2F8E">
        <w:rPr>
          <w:vertAlign w:val="superscript"/>
        </w:rPr>
        <w:t>-1</w:t>
      </w:r>
      <w:proofErr w:type="gramEnd"/>
      <w:r w:rsidR="004F2F8E">
        <w:t>. Determine the final temperature of the soup.</w:t>
      </w:r>
      <w:r w:rsidR="00257CA7">
        <w:tab/>
      </w:r>
      <w:r w:rsidR="00257CA7">
        <w:tab/>
      </w:r>
      <w:r w:rsidR="00257CA7">
        <w:tab/>
      </w:r>
      <w:r w:rsidR="00257CA7">
        <w:tab/>
      </w:r>
    </w:p>
    <w:p w:rsidR="0017391A" w:rsidRDefault="0017391A" w:rsidP="0017391A">
      <w:pPr>
        <w:pStyle w:val="ListParagraph"/>
        <w:spacing w:after="0" w:line="240" w:lineRule="auto"/>
      </w:pPr>
      <w:bookmarkStart w:id="0" w:name="_GoBack"/>
      <w:bookmarkEnd w:id="0"/>
      <w:r>
        <w:t>________________________________________________________________________________________</w:t>
      </w:r>
    </w:p>
    <w:p w:rsidR="0017391A" w:rsidRDefault="0017391A" w:rsidP="0017391A">
      <w:pPr>
        <w:pStyle w:val="ListParagraph"/>
        <w:spacing w:after="0" w:line="240" w:lineRule="auto"/>
      </w:pPr>
    </w:p>
    <w:p w:rsidR="0017391A" w:rsidRDefault="0017391A" w:rsidP="0017391A">
      <w:pPr>
        <w:pStyle w:val="ListParagraph"/>
        <w:spacing w:after="0" w:line="240" w:lineRule="auto"/>
      </w:pPr>
      <w:r>
        <w:t>________________________________________________________________________________________</w:t>
      </w:r>
    </w:p>
    <w:p w:rsidR="0017391A" w:rsidRDefault="0017391A" w:rsidP="0017391A">
      <w:pPr>
        <w:pStyle w:val="ListParagraph"/>
        <w:spacing w:after="0" w:line="240" w:lineRule="auto"/>
      </w:pPr>
    </w:p>
    <w:p w:rsidR="0017391A" w:rsidRDefault="0017391A" w:rsidP="0017391A">
      <w:pPr>
        <w:pStyle w:val="ListParagraph"/>
        <w:spacing w:after="0" w:line="240" w:lineRule="auto"/>
      </w:pPr>
      <w:r>
        <w:t>________________________________________________________________________________________</w:t>
      </w:r>
    </w:p>
    <w:p w:rsidR="0017391A" w:rsidRDefault="0017391A" w:rsidP="0017391A">
      <w:pPr>
        <w:pStyle w:val="ListParagraph"/>
        <w:spacing w:after="0" w:line="240" w:lineRule="auto"/>
      </w:pPr>
    </w:p>
    <w:p w:rsidR="0017391A" w:rsidRDefault="0017391A" w:rsidP="0017391A">
      <w:pPr>
        <w:pStyle w:val="ListParagraph"/>
        <w:spacing w:after="0" w:line="240" w:lineRule="auto"/>
      </w:pPr>
      <w:r>
        <w:t>________________________________________________________________________________________</w:t>
      </w:r>
    </w:p>
    <w:p w:rsidR="0017391A" w:rsidRDefault="0017391A" w:rsidP="0017391A">
      <w:pPr>
        <w:pStyle w:val="ListParagraph"/>
        <w:spacing w:after="0" w:line="240" w:lineRule="auto"/>
      </w:pPr>
    </w:p>
    <w:p w:rsidR="0017391A" w:rsidRDefault="0017391A" w:rsidP="0017391A">
      <w:pPr>
        <w:pStyle w:val="ListParagraph"/>
        <w:spacing w:after="0" w:line="240" w:lineRule="auto"/>
      </w:pPr>
      <w:r>
        <w:t>________________________________________________________________________________________</w:t>
      </w:r>
    </w:p>
    <w:p w:rsidR="0017391A" w:rsidRDefault="0017391A" w:rsidP="0017391A">
      <w:pPr>
        <w:pStyle w:val="ListParagraph"/>
        <w:spacing w:after="0" w:line="240" w:lineRule="auto"/>
      </w:pPr>
    </w:p>
    <w:p w:rsidR="0017391A" w:rsidRDefault="0017391A" w:rsidP="00257CA7">
      <w:pPr>
        <w:pStyle w:val="ListParagraph"/>
        <w:spacing w:after="0" w:line="240" w:lineRule="auto"/>
      </w:pPr>
      <w:r>
        <w:t>________________________________________________________________________________________</w:t>
      </w:r>
    </w:p>
    <w:p w:rsidR="00BB131F" w:rsidRDefault="00BB131F" w:rsidP="00D83D21">
      <w:pPr>
        <w:spacing w:after="0" w:line="240" w:lineRule="auto"/>
      </w:pPr>
    </w:p>
    <w:p w:rsidR="00646574" w:rsidRDefault="004F2F8E" w:rsidP="00D83D21">
      <w:pPr>
        <w:pStyle w:val="ListParagraph"/>
        <w:numPr>
          <w:ilvl w:val="0"/>
          <w:numId w:val="1"/>
        </w:numPr>
        <w:spacing w:after="0" w:line="240" w:lineRule="auto"/>
      </w:pPr>
      <w:r>
        <w:t>In different parts of a car air conditioner, a liquid changes to a gas, and a gas changes to a liquid.</w:t>
      </w:r>
    </w:p>
    <w:p w:rsidR="004F2F8E" w:rsidRDefault="004F2F8E" w:rsidP="00D83D21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 Which of these changes causes cooling?</w:t>
      </w:r>
      <w:r w:rsidR="00257CA7">
        <w:tab/>
      </w:r>
      <w:r w:rsidR="00257CA7">
        <w:tab/>
      </w:r>
      <w:r w:rsidR="00257CA7">
        <w:tab/>
      </w:r>
      <w:r w:rsidR="00257CA7">
        <w:tab/>
      </w:r>
      <w:r w:rsidR="00257CA7">
        <w:tab/>
      </w:r>
      <w:r w:rsidR="00257CA7">
        <w:tab/>
        <w:t>(1 mark)</w:t>
      </w:r>
    </w:p>
    <w:p w:rsidR="0017391A" w:rsidRDefault="0017391A" w:rsidP="0017391A">
      <w:pPr>
        <w:spacing w:after="0" w:line="240" w:lineRule="auto"/>
        <w:ind w:left="720"/>
      </w:pPr>
    </w:p>
    <w:p w:rsidR="0017391A" w:rsidRDefault="0017391A" w:rsidP="0017391A">
      <w:pPr>
        <w:spacing w:after="0" w:line="240" w:lineRule="auto"/>
        <w:ind w:left="720"/>
      </w:pPr>
      <w:r>
        <w:t>________________________________________________________________________________________</w:t>
      </w:r>
    </w:p>
    <w:p w:rsidR="0017391A" w:rsidRDefault="0017391A" w:rsidP="0017391A">
      <w:pPr>
        <w:spacing w:after="0" w:line="240" w:lineRule="auto"/>
        <w:ind w:left="720"/>
      </w:pPr>
    </w:p>
    <w:p w:rsidR="0017391A" w:rsidRDefault="0017391A" w:rsidP="0017391A">
      <w:pPr>
        <w:spacing w:after="0" w:line="240" w:lineRule="auto"/>
        <w:ind w:left="720"/>
      </w:pPr>
      <w:r>
        <w:t>________________________________________________________________________________________</w:t>
      </w:r>
    </w:p>
    <w:p w:rsidR="0017391A" w:rsidRDefault="0017391A" w:rsidP="0017391A">
      <w:pPr>
        <w:spacing w:after="0" w:line="240" w:lineRule="auto"/>
        <w:ind w:left="720"/>
      </w:pPr>
    </w:p>
    <w:p w:rsidR="004F2F8E" w:rsidRDefault="004F2F8E" w:rsidP="00D83D21">
      <w:pPr>
        <w:pStyle w:val="ListParagraph"/>
        <w:numPr>
          <w:ilvl w:val="0"/>
          <w:numId w:val="2"/>
        </w:numPr>
        <w:spacing w:after="0" w:line="240" w:lineRule="auto"/>
      </w:pPr>
      <w:r>
        <w:t>Describe how the air conditioner removes heat from the car’s cabin.</w:t>
      </w:r>
      <w:r w:rsidR="00257CA7">
        <w:tab/>
      </w:r>
      <w:r w:rsidR="00257CA7">
        <w:tab/>
      </w:r>
      <w:r w:rsidR="00257CA7">
        <w:tab/>
        <w:t>(3 marks)</w:t>
      </w:r>
    </w:p>
    <w:p w:rsidR="0017391A" w:rsidRDefault="0017391A" w:rsidP="0017391A">
      <w:pPr>
        <w:spacing w:after="0" w:line="240" w:lineRule="auto"/>
        <w:ind w:left="360"/>
      </w:pPr>
    </w:p>
    <w:p w:rsidR="0017391A" w:rsidRDefault="0017391A" w:rsidP="0017391A">
      <w:pPr>
        <w:spacing w:after="0" w:line="240" w:lineRule="auto"/>
        <w:ind w:left="720"/>
      </w:pPr>
      <w:r>
        <w:t>________________________________________________________________________________________</w:t>
      </w:r>
    </w:p>
    <w:p w:rsidR="0017391A" w:rsidRDefault="0017391A" w:rsidP="0017391A">
      <w:pPr>
        <w:spacing w:after="0" w:line="240" w:lineRule="auto"/>
        <w:ind w:left="720"/>
      </w:pPr>
    </w:p>
    <w:p w:rsidR="0017391A" w:rsidRDefault="0017391A" w:rsidP="0017391A">
      <w:pPr>
        <w:spacing w:after="0" w:line="240" w:lineRule="auto"/>
        <w:ind w:left="720"/>
      </w:pPr>
      <w:r>
        <w:t>________________________________________________________________________________________</w:t>
      </w:r>
    </w:p>
    <w:p w:rsidR="0017391A" w:rsidRDefault="0017391A" w:rsidP="0017391A">
      <w:pPr>
        <w:spacing w:after="0" w:line="240" w:lineRule="auto"/>
        <w:ind w:left="720"/>
      </w:pPr>
    </w:p>
    <w:p w:rsidR="0017391A" w:rsidRDefault="0017391A" w:rsidP="0017391A">
      <w:pPr>
        <w:spacing w:after="0" w:line="240" w:lineRule="auto"/>
        <w:ind w:left="720"/>
      </w:pPr>
      <w:r>
        <w:t>________________________________________________________________________________________</w:t>
      </w:r>
    </w:p>
    <w:p w:rsidR="0017391A" w:rsidRDefault="0017391A" w:rsidP="0017391A">
      <w:pPr>
        <w:spacing w:after="0" w:line="240" w:lineRule="auto"/>
        <w:ind w:left="720"/>
      </w:pPr>
    </w:p>
    <w:p w:rsidR="0017391A" w:rsidRDefault="0017391A" w:rsidP="0017391A">
      <w:pPr>
        <w:spacing w:after="0" w:line="240" w:lineRule="auto"/>
        <w:ind w:left="720"/>
      </w:pPr>
      <w:r>
        <w:t>________________________________________________________________________________________</w:t>
      </w:r>
    </w:p>
    <w:p w:rsidR="0017391A" w:rsidRDefault="0017391A" w:rsidP="0017391A">
      <w:pPr>
        <w:spacing w:after="0" w:line="240" w:lineRule="auto"/>
        <w:ind w:left="720"/>
      </w:pPr>
    </w:p>
    <w:p w:rsidR="0017391A" w:rsidRDefault="0017391A" w:rsidP="0017391A">
      <w:pPr>
        <w:spacing w:after="0" w:line="240" w:lineRule="auto"/>
        <w:ind w:left="720"/>
      </w:pPr>
      <w:r>
        <w:t>________________________________________________________________________________________</w:t>
      </w:r>
    </w:p>
    <w:p w:rsidR="00646574" w:rsidRDefault="00646574" w:rsidP="00D83D21">
      <w:pPr>
        <w:spacing w:after="0" w:line="240" w:lineRule="auto"/>
      </w:pPr>
    </w:p>
    <w:p w:rsidR="004F2F8E" w:rsidRDefault="004F2F8E" w:rsidP="00D83D21">
      <w:pPr>
        <w:pStyle w:val="ListParagraph"/>
        <w:numPr>
          <w:ilvl w:val="0"/>
          <w:numId w:val="1"/>
        </w:numPr>
        <w:spacing w:after="0" w:line="240" w:lineRule="auto"/>
      </w:pPr>
      <w:r>
        <w:t>You want to make tap water colder for you to drink by adding ice.</w:t>
      </w:r>
    </w:p>
    <w:p w:rsidR="00257CA7" w:rsidRDefault="004F2F8E" w:rsidP="00D83D21">
      <w:pPr>
        <w:pStyle w:val="ListParagraph"/>
        <w:spacing w:after="0" w:line="240" w:lineRule="auto"/>
      </w:pPr>
      <w:r>
        <w:t xml:space="preserve">Calculate the mass of ice needed at -11.3 </w:t>
      </w:r>
      <w:r>
        <w:rPr>
          <w:rFonts w:cstheme="minorHAnsi"/>
        </w:rPr>
        <w:t>⁰</w:t>
      </w:r>
      <w:r w:rsidR="00887871">
        <w:t>C needed to cool 24</w:t>
      </w:r>
      <w:r>
        <w:t>5 g</w:t>
      </w:r>
      <w:r w:rsidR="0017391A">
        <w:t xml:space="preserve"> of tap water at 22</w:t>
      </w:r>
      <w:r>
        <w:t xml:space="preserve">.7 </w:t>
      </w:r>
      <w:r>
        <w:rPr>
          <w:rFonts w:cstheme="minorHAnsi"/>
        </w:rPr>
        <w:t>⁰</w:t>
      </w:r>
      <w:r w:rsidR="00887871">
        <w:t>C in a 20</w:t>
      </w:r>
      <w:r>
        <w:t xml:space="preserve">5 g glass </w:t>
      </w:r>
    </w:p>
    <w:p w:rsidR="004F2F8E" w:rsidRPr="008C5983" w:rsidRDefault="004F2F8E" w:rsidP="00D83D21">
      <w:pPr>
        <w:pStyle w:val="ListParagraph"/>
        <w:spacing w:after="0" w:line="240" w:lineRule="auto"/>
      </w:pPr>
      <w:proofErr w:type="gramStart"/>
      <w:r>
        <w:t>to</w:t>
      </w:r>
      <w:proofErr w:type="gramEnd"/>
      <w:r>
        <w:t xml:space="preserve"> a temperature of 3.60 </w:t>
      </w:r>
      <w:r>
        <w:rPr>
          <w:rFonts w:cstheme="minorHAnsi"/>
        </w:rPr>
        <w:t>⁰</w:t>
      </w:r>
      <w:r>
        <w:t>C.</w:t>
      </w:r>
      <w:r w:rsidR="008C5983">
        <w:t xml:space="preserve"> </w:t>
      </w:r>
      <w:r w:rsidR="00257CA7">
        <w:tab/>
      </w:r>
      <w:r w:rsidR="00257CA7">
        <w:tab/>
      </w:r>
      <w:r w:rsidR="00257CA7">
        <w:tab/>
      </w:r>
      <w:r w:rsidR="00257CA7">
        <w:tab/>
      </w:r>
      <w:r w:rsidR="00257CA7">
        <w:tab/>
      </w:r>
      <w:r w:rsidR="00257CA7">
        <w:tab/>
      </w:r>
      <w:r w:rsidR="00257CA7">
        <w:tab/>
      </w:r>
      <w:r w:rsidR="00257CA7">
        <w:tab/>
        <w:t>(5 marks)</w:t>
      </w:r>
    </w:p>
    <w:p w:rsidR="0017391A" w:rsidRDefault="0017391A" w:rsidP="00D83D21">
      <w:pPr>
        <w:pStyle w:val="ListParagraph"/>
        <w:spacing w:after="0" w:line="240" w:lineRule="auto"/>
      </w:pPr>
    </w:p>
    <w:p w:rsidR="0017391A" w:rsidRDefault="0017391A" w:rsidP="00D83D21">
      <w:pPr>
        <w:pStyle w:val="ListParagraph"/>
        <w:spacing w:after="0" w:line="240" w:lineRule="auto"/>
      </w:pPr>
      <w:r>
        <w:t>________________________________________________________________________________________</w:t>
      </w:r>
    </w:p>
    <w:p w:rsidR="0017391A" w:rsidRDefault="0017391A" w:rsidP="00D83D21">
      <w:pPr>
        <w:pStyle w:val="ListParagraph"/>
        <w:spacing w:after="0" w:line="240" w:lineRule="auto"/>
      </w:pPr>
    </w:p>
    <w:p w:rsidR="0017391A" w:rsidRDefault="0017391A" w:rsidP="00D83D21">
      <w:pPr>
        <w:pStyle w:val="ListParagraph"/>
        <w:spacing w:after="0" w:line="240" w:lineRule="auto"/>
      </w:pPr>
      <w:r>
        <w:t>________________________________________________________________________________________</w:t>
      </w:r>
    </w:p>
    <w:p w:rsidR="0017391A" w:rsidRDefault="0017391A" w:rsidP="00D83D21">
      <w:pPr>
        <w:pStyle w:val="ListParagraph"/>
        <w:spacing w:after="0" w:line="240" w:lineRule="auto"/>
      </w:pPr>
    </w:p>
    <w:p w:rsidR="0017391A" w:rsidRDefault="0017391A" w:rsidP="00D83D21">
      <w:pPr>
        <w:pStyle w:val="ListParagraph"/>
        <w:spacing w:after="0" w:line="240" w:lineRule="auto"/>
      </w:pPr>
      <w:r>
        <w:t>________________________________________________________________________________________</w:t>
      </w:r>
    </w:p>
    <w:p w:rsidR="0017391A" w:rsidRDefault="0017391A" w:rsidP="00D83D21">
      <w:pPr>
        <w:pStyle w:val="ListParagraph"/>
        <w:spacing w:after="0" w:line="240" w:lineRule="auto"/>
      </w:pPr>
    </w:p>
    <w:p w:rsidR="0017391A" w:rsidRDefault="0017391A" w:rsidP="00D83D21">
      <w:pPr>
        <w:pStyle w:val="ListParagraph"/>
        <w:spacing w:after="0" w:line="240" w:lineRule="auto"/>
      </w:pPr>
      <w:r>
        <w:t>________________________________________________________________________________________</w:t>
      </w:r>
    </w:p>
    <w:p w:rsidR="0017391A" w:rsidRDefault="0017391A" w:rsidP="00D83D21">
      <w:pPr>
        <w:pStyle w:val="ListParagraph"/>
        <w:spacing w:after="0" w:line="240" w:lineRule="auto"/>
      </w:pPr>
    </w:p>
    <w:p w:rsidR="0017391A" w:rsidRDefault="0017391A" w:rsidP="00D83D21">
      <w:pPr>
        <w:pStyle w:val="ListParagraph"/>
        <w:spacing w:after="0" w:line="240" w:lineRule="auto"/>
      </w:pPr>
      <w:r>
        <w:t>________________________________________________________________________________________</w:t>
      </w:r>
    </w:p>
    <w:p w:rsidR="0017391A" w:rsidRDefault="0017391A" w:rsidP="00D83D21">
      <w:pPr>
        <w:pStyle w:val="ListParagraph"/>
        <w:spacing w:after="0" w:line="240" w:lineRule="auto"/>
      </w:pPr>
    </w:p>
    <w:p w:rsidR="0017391A" w:rsidRDefault="0017391A" w:rsidP="00D83D21">
      <w:pPr>
        <w:pStyle w:val="ListParagraph"/>
        <w:spacing w:after="0" w:line="240" w:lineRule="auto"/>
      </w:pPr>
      <w:r>
        <w:t>________________________________________________________________________________________</w:t>
      </w:r>
    </w:p>
    <w:p w:rsidR="0017391A" w:rsidRDefault="0017391A" w:rsidP="00D83D21">
      <w:pPr>
        <w:pStyle w:val="ListParagraph"/>
        <w:spacing w:after="0" w:line="240" w:lineRule="auto"/>
      </w:pPr>
    </w:p>
    <w:p w:rsidR="0017391A" w:rsidRDefault="0017391A" w:rsidP="00D83D21">
      <w:pPr>
        <w:pStyle w:val="ListParagraph"/>
        <w:spacing w:after="0" w:line="240" w:lineRule="auto"/>
      </w:pPr>
      <w:r>
        <w:t>________________________________________________________________________________________</w:t>
      </w:r>
    </w:p>
    <w:sectPr w:rsidR="0017391A" w:rsidSect="00D83D21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0605EC"/>
    <w:multiLevelType w:val="hybridMultilevel"/>
    <w:tmpl w:val="542CAE2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B1076D"/>
    <w:multiLevelType w:val="hybridMultilevel"/>
    <w:tmpl w:val="D14607D2"/>
    <w:lvl w:ilvl="0" w:tplc="8E9C66E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3EFB"/>
    <w:rsid w:val="0017391A"/>
    <w:rsid w:val="001D65DD"/>
    <w:rsid w:val="001E2234"/>
    <w:rsid w:val="00257CA7"/>
    <w:rsid w:val="00294A80"/>
    <w:rsid w:val="004F2F8E"/>
    <w:rsid w:val="00646574"/>
    <w:rsid w:val="0064667B"/>
    <w:rsid w:val="007A44D7"/>
    <w:rsid w:val="00887871"/>
    <w:rsid w:val="008C5983"/>
    <w:rsid w:val="00901330"/>
    <w:rsid w:val="009A5AEF"/>
    <w:rsid w:val="00A06024"/>
    <w:rsid w:val="00BB131F"/>
    <w:rsid w:val="00C52AE9"/>
    <w:rsid w:val="00D33649"/>
    <w:rsid w:val="00D83D21"/>
    <w:rsid w:val="00E905C3"/>
    <w:rsid w:val="00F63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3E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3EF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3364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3E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3EF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336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3183590B</Template>
  <TotalTime>267</TotalTime>
  <Pages>2</Pages>
  <Words>649</Words>
  <Characters>3703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BELL Kenneth</dc:creator>
  <cp:lastModifiedBy>BELL Kenneth</cp:lastModifiedBy>
  <cp:revision>6</cp:revision>
  <cp:lastPrinted>2016-02-25T07:00:00Z</cp:lastPrinted>
  <dcterms:created xsi:type="dcterms:W3CDTF">2016-02-24T23:59:00Z</dcterms:created>
  <dcterms:modified xsi:type="dcterms:W3CDTF">2016-03-01T06:49:00Z</dcterms:modified>
</cp:coreProperties>
</file>