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200" w:rsidRDefault="00281647">
      <w:pPr>
        <w:rPr>
          <w:b/>
          <w:sz w:val="28"/>
          <w:szCs w:val="28"/>
        </w:rPr>
      </w:pPr>
      <w:r w:rsidRPr="00281647">
        <w:rPr>
          <w:b/>
          <w:sz w:val="28"/>
          <w:szCs w:val="28"/>
        </w:rPr>
        <w:t>201</w:t>
      </w:r>
      <w:r w:rsidR="00BC1B01">
        <w:rPr>
          <w:b/>
          <w:sz w:val="28"/>
          <w:szCs w:val="28"/>
        </w:rPr>
        <w:t>9</w:t>
      </w:r>
      <w:r w:rsidRPr="00281647">
        <w:rPr>
          <w:b/>
          <w:sz w:val="28"/>
          <w:szCs w:val="28"/>
        </w:rPr>
        <w:t xml:space="preserve"> SEMESTER 1 PRACTICAL EXAM</w:t>
      </w:r>
      <w:r w:rsidR="000D1BA9">
        <w:rPr>
          <w:b/>
          <w:sz w:val="28"/>
          <w:szCs w:val="28"/>
        </w:rPr>
        <w:t>INATION</w:t>
      </w:r>
      <w:r w:rsidRPr="00281647">
        <w:rPr>
          <w:b/>
          <w:sz w:val="28"/>
          <w:szCs w:val="28"/>
        </w:rPr>
        <w:t xml:space="preserve"> </w:t>
      </w:r>
      <w:bookmarkStart w:id="0" w:name="_GoBack"/>
      <w:bookmarkEnd w:id="0"/>
    </w:p>
    <w:p w:rsidR="00085223" w:rsidRDefault="00085223">
      <w:pPr>
        <w:rPr>
          <w:b/>
          <w:sz w:val="28"/>
          <w:szCs w:val="28"/>
        </w:rPr>
      </w:pPr>
    </w:p>
    <w:p w:rsidR="000D1BA9" w:rsidRPr="00085223" w:rsidRDefault="000D1BA9">
      <w:pPr>
        <w:rPr>
          <w:sz w:val="28"/>
          <w:szCs w:val="28"/>
        </w:rPr>
      </w:pPr>
      <w:r>
        <w:rPr>
          <w:sz w:val="28"/>
          <w:szCs w:val="28"/>
        </w:rPr>
        <w:t xml:space="preserve">Structure of the practical performance examination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2693"/>
        <w:gridCol w:w="2657"/>
      </w:tblGrid>
      <w:tr w:rsidR="000D1BA9" w:rsidTr="000D1BA9">
        <w:trPr>
          <w:trHeight w:val="774"/>
        </w:trPr>
        <w:tc>
          <w:tcPr>
            <w:tcW w:w="3369" w:type="dxa"/>
          </w:tcPr>
          <w:p w:rsidR="000D1BA9" w:rsidRPr="000D1BA9" w:rsidRDefault="000D1BA9" w:rsidP="000D1BA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D1BA9">
              <w:rPr>
                <w:rFonts w:cstheme="minorHAnsi"/>
                <w:sz w:val="28"/>
                <w:szCs w:val="28"/>
              </w:rPr>
              <w:t>Sections and criteria</w:t>
            </w:r>
          </w:p>
        </w:tc>
        <w:tc>
          <w:tcPr>
            <w:tcW w:w="2693" w:type="dxa"/>
          </w:tcPr>
          <w:p w:rsidR="000D1BA9" w:rsidRDefault="000D1BA9" w:rsidP="000D1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Marks available</w:t>
            </w:r>
          </w:p>
        </w:tc>
        <w:tc>
          <w:tcPr>
            <w:tcW w:w="2657" w:type="dxa"/>
          </w:tcPr>
          <w:p w:rsidR="000D1BA9" w:rsidRDefault="000D1BA9" w:rsidP="000D1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 of total exam</w:t>
            </w:r>
          </w:p>
        </w:tc>
      </w:tr>
      <w:tr w:rsidR="000D1BA9" w:rsidTr="000D1BA9">
        <w:trPr>
          <w:trHeight w:val="396"/>
        </w:trPr>
        <w:tc>
          <w:tcPr>
            <w:tcW w:w="3369" w:type="dxa"/>
          </w:tcPr>
          <w:p w:rsidR="000D1BA9" w:rsidRDefault="000D1BA9" w:rsidP="000D1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Individual skills</w:t>
            </w:r>
          </w:p>
          <w:p w:rsidR="000D1BA9" w:rsidRDefault="000D1BA9" w:rsidP="000D1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Skill1</w:t>
            </w:r>
          </w:p>
          <w:p w:rsidR="000D1BA9" w:rsidRDefault="000D1BA9" w:rsidP="000D1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 2</w:t>
            </w:r>
          </w:p>
          <w:p w:rsidR="000D1BA9" w:rsidRDefault="000D1BA9" w:rsidP="000D1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 3</w:t>
            </w:r>
          </w:p>
          <w:p w:rsidR="000D1BA9" w:rsidRDefault="000D1BA9" w:rsidP="000D1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 4</w:t>
            </w:r>
          </w:p>
          <w:p w:rsidR="000D1BA9" w:rsidRDefault="000D1BA9" w:rsidP="000D1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 5</w:t>
            </w:r>
          </w:p>
        </w:tc>
        <w:tc>
          <w:tcPr>
            <w:tcW w:w="2693" w:type="dxa"/>
          </w:tcPr>
          <w:p w:rsidR="000D1BA9" w:rsidRDefault="000D1BA9" w:rsidP="000D1BA9">
            <w:pPr>
              <w:jc w:val="center"/>
              <w:rPr>
                <w:sz w:val="28"/>
                <w:szCs w:val="28"/>
              </w:rPr>
            </w:pPr>
          </w:p>
          <w:p w:rsidR="000D1BA9" w:rsidRDefault="000D1BA9" w:rsidP="000D1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:rsidR="000D1BA9" w:rsidRDefault="000D1BA9" w:rsidP="000D1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:rsidR="000D1BA9" w:rsidRDefault="000D1BA9" w:rsidP="000D1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:rsidR="000D1BA9" w:rsidRDefault="000D1BA9" w:rsidP="000D1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  <w:p w:rsidR="000D1BA9" w:rsidRDefault="000D1BA9" w:rsidP="000D1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657" w:type="dxa"/>
          </w:tcPr>
          <w:p w:rsidR="000D1BA9" w:rsidRDefault="000D1BA9" w:rsidP="000D1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0D1BA9" w:rsidTr="000D1BA9">
        <w:trPr>
          <w:trHeight w:val="378"/>
        </w:trPr>
        <w:tc>
          <w:tcPr>
            <w:tcW w:w="3369" w:type="dxa"/>
          </w:tcPr>
          <w:p w:rsidR="000D1BA9" w:rsidRDefault="000D1BA9" w:rsidP="000D1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Conditioned performance</w:t>
            </w:r>
          </w:p>
        </w:tc>
        <w:tc>
          <w:tcPr>
            <w:tcW w:w="2693" w:type="dxa"/>
          </w:tcPr>
          <w:p w:rsidR="000D1BA9" w:rsidRDefault="000D1BA9" w:rsidP="000D1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657" w:type="dxa"/>
          </w:tcPr>
          <w:p w:rsidR="000D1BA9" w:rsidRDefault="000D1BA9" w:rsidP="000D1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0D1BA9" w:rsidTr="000D1BA9">
        <w:trPr>
          <w:trHeight w:val="396"/>
        </w:trPr>
        <w:tc>
          <w:tcPr>
            <w:tcW w:w="3369" w:type="dxa"/>
          </w:tcPr>
          <w:p w:rsidR="000D1BA9" w:rsidRDefault="000D1BA9">
            <w:pPr>
              <w:rPr>
                <w:sz w:val="28"/>
                <w:szCs w:val="28"/>
              </w:rPr>
            </w:pPr>
          </w:p>
        </w:tc>
        <w:tc>
          <w:tcPr>
            <w:tcW w:w="2693" w:type="dxa"/>
          </w:tcPr>
          <w:p w:rsidR="000D1BA9" w:rsidRDefault="000D1BA9" w:rsidP="000D1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2657" w:type="dxa"/>
          </w:tcPr>
          <w:p w:rsidR="000D1BA9" w:rsidRDefault="000D1BA9" w:rsidP="000D1B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</w:tbl>
    <w:p w:rsidR="00085223" w:rsidRPr="00085223" w:rsidRDefault="00085223">
      <w:pPr>
        <w:rPr>
          <w:sz w:val="28"/>
          <w:szCs w:val="28"/>
        </w:rPr>
      </w:pPr>
    </w:p>
    <w:p w:rsidR="000D1BA9" w:rsidRPr="007806D2" w:rsidRDefault="000D1BA9" w:rsidP="000D1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7806D2">
        <w:rPr>
          <w:rFonts w:cstheme="minorHAnsi"/>
          <w:b/>
          <w:bCs/>
          <w:sz w:val="28"/>
          <w:szCs w:val="28"/>
        </w:rPr>
        <w:t>Instructions to candidates</w:t>
      </w:r>
    </w:p>
    <w:p w:rsidR="000D1BA9" w:rsidRPr="007806D2" w:rsidRDefault="000D1BA9" w:rsidP="000D1BA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0D1BA9" w:rsidRPr="007806D2" w:rsidRDefault="000D1BA9" w:rsidP="000D1B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806D2">
        <w:rPr>
          <w:rFonts w:cstheme="minorHAnsi"/>
          <w:sz w:val="24"/>
          <w:szCs w:val="24"/>
        </w:rPr>
        <w:t>1. You are required to wear clothing and personal playing and safety equipment that is</w:t>
      </w:r>
    </w:p>
    <w:p w:rsidR="000D1BA9" w:rsidRPr="007806D2" w:rsidRDefault="000D1BA9" w:rsidP="000D1B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806D2">
        <w:rPr>
          <w:rFonts w:cstheme="minorHAnsi"/>
          <w:sz w:val="24"/>
          <w:szCs w:val="24"/>
        </w:rPr>
        <w:t>approved</w:t>
      </w:r>
      <w:proofErr w:type="gramEnd"/>
      <w:r w:rsidRPr="007806D2">
        <w:rPr>
          <w:rFonts w:cstheme="minorHAnsi"/>
          <w:sz w:val="24"/>
          <w:szCs w:val="24"/>
        </w:rPr>
        <w:t xml:space="preserve"> for competition by the sport’s governing body.</w:t>
      </w:r>
    </w:p>
    <w:p w:rsidR="000D1BA9" w:rsidRPr="007806D2" w:rsidRDefault="000D1BA9" w:rsidP="000D1B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D1BA9" w:rsidRPr="007806D2" w:rsidRDefault="000D1BA9" w:rsidP="000D1B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806D2">
        <w:rPr>
          <w:rFonts w:cstheme="minorHAnsi"/>
          <w:sz w:val="24"/>
          <w:szCs w:val="24"/>
        </w:rPr>
        <w:t>2. Clothing must not identify you, your school, club or achievements, and it is requested that</w:t>
      </w:r>
    </w:p>
    <w:p w:rsidR="000D1BA9" w:rsidRPr="007806D2" w:rsidRDefault="000D1BA9" w:rsidP="000D1B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806D2">
        <w:rPr>
          <w:rFonts w:cstheme="minorHAnsi"/>
          <w:sz w:val="24"/>
          <w:szCs w:val="24"/>
        </w:rPr>
        <w:t>you</w:t>
      </w:r>
      <w:proofErr w:type="gramEnd"/>
      <w:r w:rsidRPr="007806D2">
        <w:rPr>
          <w:rFonts w:cstheme="minorHAnsi"/>
          <w:sz w:val="24"/>
          <w:szCs w:val="24"/>
        </w:rPr>
        <w:t xml:space="preserve"> wear black, navy or white shirts for the examination.</w:t>
      </w:r>
    </w:p>
    <w:p w:rsidR="000D1BA9" w:rsidRPr="007806D2" w:rsidRDefault="000D1BA9" w:rsidP="000D1B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D1BA9" w:rsidRPr="007806D2" w:rsidRDefault="000D1BA9" w:rsidP="000D1B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806D2">
        <w:rPr>
          <w:rFonts w:cstheme="minorHAnsi"/>
          <w:sz w:val="24"/>
          <w:szCs w:val="24"/>
        </w:rPr>
        <w:t>3. You are required to report to a supervisor to register for the practical examination</w:t>
      </w:r>
    </w:p>
    <w:p w:rsidR="000D1BA9" w:rsidRPr="007806D2" w:rsidRDefault="000D1BA9" w:rsidP="000D1B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806D2">
        <w:rPr>
          <w:rFonts w:cstheme="minorHAnsi"/>
          <w:sz w:val="24"/>
          <w:szCs w:val="24"/>
        </w:rPr>
        <w:t>30 minutes before your scheduled examination time.</w:t>
      </w:r>
    </w:p>
    <w:p w:rsidR="000D1BA9" w:rsidRPr="007806D2" w:rsidRDefault="000D1BA9" w:rsidP="000D1B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D1BA9" w:rsidRPr="007806D2" w:rsidRDefault="000D1BA9" w:rsidP="000D1B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806D2">
        <w:rPr>
          <w:rFonts w:cstheme="minorHAnsi"/>
          <w:sz w:val="24"/>
          <w:szCs w:val="24"/>
        </w:rPr>
        <w:t>4. Once your attendance has been recorded you will be given a coloured, numbered bib to</w:t>
      </w:r>
    </w:p>
    <w:p w:rsidR="000D1BA9" w:rsidRPr="007806D2" w:rsidRDefault="000D1BA9" w:rsidP="000D1B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806D2">
        <w:rPr>
          <w:rFonts w:cstheme="minorHAnsi"/>
          <w:sz w:val="24"/>
          <w:szCs w:val="24"/>
        </w:rPr>
        <w:t>wear</w:t>
      </w:r>
      <w:proofErr w:type="gramEnd"/>
      <w:r w:rsidRPr="007806D2">
        <w:rPr>
          <w:rFonts w:cstheme="minorHAnsi"/>
          <w:sz w:val="24"/>
          <w:szCs w:val="24"/>
        </w:rPr>
        <w:t xml:space="preserve"> for the examination and directed to a supervised warm up area.</w:t>
      </w:r>
    </w:p>
    <w:p w:rsidR="000D1BA9" w:rsidRPr="007806D2" w:rsidRDefault="000D1BA9" w:rsidP="000D1B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D1BA9" w:rsidRPr="007806D2" w:rsidRDefault="000D1BA9" w:rsidP="000D1BA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806D2">
        <w:rPr>
          <w:rFonts w:cstheme="minorHAnsi"/>
          <w:sz w:val="24"/>
          <w:szCs w:val="24"/>
        </w:rPr>
        <w:t>5. Just prior to the scheduled examination time you will be escorted from the warm up area</w:t>
      </w:r>
    </w:p>
    <w:p w:rsidR="00085223" w:rsidRPr="007806D2" w:rsidRDefault="000D1BA9" w:rsidP="000D1BA9">
      <w:pPr>
        <w:rPr>
          <w:rFonts w:cstheme="minorHAnsi"/>
          <w:b/>
          <w:sz w:val="24"/>
          <w:szCs w:val="24"/>
        </w:rPr>
      </w:pPr>
      <w:proofErr w:type="gramStart"/>
      <w:r w:rsidRPr="007806D2">
        <w:rPr>
          <w:rFonts w:cstheme="minorHAnsi"/>
          <w:sz w:val="24"/>
          <w:szCs w:val="24"/>
        </w:rPr>
        <w:t>to</w:t>
      </w:r>
      <w:proofErr w:type="gramEnd"/>
      <w:r w:rsidRPr="007806D2">
        <w:rPr>
          <w:rFonts w:cstheme="minorHAnsi"/>
          <w:sz w:val="24"/>
          <w:szCs w:val="24"/>
        </w:rPr>
        <w:t xml:space="preserve"> the examination area.</w:t>
      </w:r>
    </w:p>
    <w:p w:rsidR="00085223" w:rsidRDefault="00085223">
      <w:pPr>
        <w:rPr>
          <w:b/>
          <w:sz w:val="28"/>
          <w:szCs w:val="28"/>
        </w:rPr>
      </w:pPr>
    </w:p>
    <w:p w:rsidR="00DF50CA" w:rsidRDefault="00DF50CA">
      <w:pPr>
        <w:rPr>
          <w:b/>
          <w:sz w:val="28"/>
          <w:szCs w:val="28"/>
        </w:rPr>
      </w:pPr>
    </w:p>
    <w:p w:rsidR="00DF50CA" w:rsidRDefault="00DF50CA">
      <w:pPr>
        <w:rPr>
          <w:b/>
          <w:sz w:val="28"/>
          <w:szCs w:val="28"/>
        </w:rPr>
      </w:pPr>
    </w:p>
    <w:p w:rsidR="00DF50CA" w:rsidRDefault="00DF50CA">
      <w:pPr>
        <w:rPr>
          <w:b/>
          <w:sz w:val="28"/>
          <w:szCs w:val="28"/>
        </w:rPr>
      </w:pPr>
    </w:p>
    <w:p w:rsidR="00DF50CA" w:rsidRDefault="00DF50CA">
      <w:pPr>
        <w:rPr>
          <w:b/>
          <w:sz w:val="28"/>
          <w:szCs w:val="28"/>
        </w:rPr>
      </w:pPr>
    </w:p>
    <w:p w:rsidR="000D1BA9" w:rsidRDefault="000D1BA9">
      <w:pPr>
        <w:rPr>
          <w:b/>
          <w:sz w:val="28"/>
          <w:szCs w:val="28"/>
        </w:rPr>
      </w:pPr>
    </w:p>
    <w:p w:rsidR="000D1BA9" w:rsidRDefault="000D1BA9" w:rsidP="000D1BA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SECTION ONE – Skills Performance</w:t>
      </w:r>
    </w:p>
    <w:p w:rsidR="000D1BA9" w:rsidRDefault="000D1BA9" w:rsidP="000D1BA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0D1BA9" w:rsidRPr="000D1BA9" w:rsidRDefault="000D1BA9" w:rsidP="000D1B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 w:rsidRPr="000D1BA9">
        <w:rPr>
          <w:rFonts w:ascii="Arial-BoldMT" w:hAnsi="Arial-BoldMT" w:cs="Arial-BoldMT"/>
          <w:b/>
          <w:bCs/>
        </w:rPr>
        <w:t>Skills set</w:t>
      </w:r>
    </w:p>
    <w:p w:rsidR="000D1BA9" w:rsidRPr="000D1BA9" w:rsidRDefault="000D1BA9" w:rsidP="000D1BA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0D1BA9" w:rsidTr="000D1BA9">
        <w:tc>
          <w:tcPr>
            <w:tcW w:w="1848" w:type="dxa"/>
          </w:tcPr>
          <w:p w:rsidR="000D1BA9" w:rsidRPr="000D1BA9" w:rsidRDefault="000D1BA9">
            <w:pPr>
              <w:rPr>
                <w:b/>
                <w:sz w:val="24"/>
                <w:szCs w:val="24"/>
              </w:rPr>
            </w:pPr>
            <w:r w:rsidRPr="000D1BA9">
              <w:rPr>
                <w:b/>
                <w:sz w:val="24"/>
                <w:szCs w:val="24"/>
              </w:rPr>
              <w:t xml:space="preserve">Skill 1 </w:t>
            </w:r>
          </w:p>
        </w:tc>
        <w:tc>
          <w:tcPr>
            <w:tcW w:w="1848" w:type="dxa"/>
          </w:tcPr>
          <w:p w:rsidR="000D1BA9" w:rsidRPr="000D1BA9" w:rsidRDefault="000D1BA9">
            <w:pPr>
              <w:rPr>
                <w:b/>
                <w:sz w:val="24"/>
                <w:szCs w:val="24"/>
              </w:rPr>
            </w:pPr>
            <w:r w:rsidRPr="000D1BA9">
              <w:rPr>
                <w:b/>
                <w:sz w:val="24"/>
                <w:szCs w:val="24"/>
              </w:rPr>
              <w:t xml:space="preserve">Skill 2 </w:t>
            </w:r>
          </w:p>
        </w:tc>
        <w:tc>
          <w:tcPr>
            <w:tcW w:w="1848" w:type="dxa"/>
          </w:tcPr>
          <w:p w:rsidR="000D1BA9" w:rsidRPr="000D1BA9" w:rsidRDefault="000D1BA9">
            <w:pPr>
              <w:rPr>
                <w:b/>
                <w:sz w:val="24"/>
                <w:szCs w:val="24"/>
              </w:rPr>
            </w:pPr>
            <w:r w:rsidRPr="000D1BA9">
              <w:rPr>
                <w:b/>
                <w:sz w:val="24"/>
                <w:szCs w:val="24"/>
              </w:rPr>
              <w:t xml:space="preserve">Skill 3 </w:t>
            </w:r>
          </w:p>
        </w:tc>
        <w:tc>
          <w:tcPr>
            <w:tcW w:w="1849" w:type="dxa"/>
          </w:tcPr>
          <w:p w:rsidR="000D1BA9" w:rsidRPr="000D1BA9" w:rsidRDefault="000D1BA9">
            <w:pPr>
              <w:rPr>
                <w:b/>
                <w:sz w:val="24"/>
                <w:szCs w:val="24"/>
              </w:rPr>
            </w:pPr>
            <w:r w:rsidRPr="000D1BA9">
              <w:rPr>
                <w:b/>
                <w:sz w:val="24"/>
                <w:szCs w:val="24"/>
              </w:rPr>
              <w:t>Skill 4</w:t>
            </w:r>
          </w:p>
        </w:tc>
        <w:tc>
          <w:tcPr>
            <w:tcW w:w="1849" w:type="dxa"/>
          </w:tcPr>
          <w:p w:rsidR="000D1BA9" w:rsidRPr="000D1BA9" w:rsidRDefault="000D1BA9">
            <w:pPr>
              <w:rPr>
                <w:b/>
                <w:sz w:val="24"/>
                <w:szCs w:val="24"/>
              </w:rPr>
            </w:pPr>
            <w:r w:rsidRPr="000D1BA9">
              <w:rPr>
                <w:b/>
                <w:sz w:val="24"/>
                <w:szCs w:val="24"/>
              </w:rPr>
              <w:t xml:space="preserve">SKILL 5 </w:t>
            </w:r>
          </w:p>
        </w:tc>
      </w:tr>
      <w:tr w:rsidR="000D1BA9" w:rsidTr="000D1BA9">
        <w:tc>
          <w:tcPr>
            <w:tcW w:w="1848" w:type="dxa"/>
          </w:tcPr>
          <w:p w:rsidR="000D1BA9" w:rsidRPr="000D1BA9" w:rsidRDefault="000D1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Half pass (long ball) </w:t>
            </w:r>
          </w:p>
        </w:tc>
        <w:tc>
          <w:tcPr>
            <w:tcW w:w="1848" w:type="dxa"/>
          </w:tcPr>
          <w:p w:rsidR="000D1BA9" w:rsidRPr="000D1BA9" w:rsidRDefault="000D1BA9">
            <w:pPr>
              <w:rPr>
                <w:sz w:val="24"/>
                <w:szCs w:val="24"/>
              </w:rPr>
            </w:pPr>
            <w:r w:rsidRPr="000D1BA9">
              <w:rPr>
                <w:sz w:val="24"/>
                <w:szCs w:val="24"/>
              </w:rPr>
              <w:t xml:space="preserve">Scoop </w:t>
            </w:r>
          </w:p>
        </w:tc>
        <w:tc>
          <w:tcPr>
            <w:tcW w:w="1848" w:type="dxa"/>
          </w:tcPr>
          <w:p w:rsidR="000D1BA9" w:rsidRPr="000D1BA9" w:rsidRDefault="000D1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Effect the touch attacker (dump/</w:t>
            </w:r>
            <w:proofErr w:type="spellStart"/>
            <w:r>
              <w:rPr>
                <w:sz w:val="24"/>
                <w:szCs w:val="24"/>
              </w:rPr>
              <w:t>rollball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849" w:type="dxa"/>
          </w:tcPr>
          <w:p w:rsidR="000D1BA9" w:rsidRPr="000D1BA9" w:rsidRDefault="000D1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Effecting a touch defender </w:t>
            </w:r>
          </w:p>
        </w:tc>
        <w:tc>
          <w:tcPr>
            <w:tcW w:w="1849" w:type="dxa"/>
          </w:tcPr>
          <w:p w:rsidR="000D1BA9" w:rsidRPr="000D1BA9" w:rsidRDefault="000D1BA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Scoring a touch down </w:t>
            </w:r>
          </w:p>
        </w:tc>
      </w:tr>
    </w:tbl>
    <w:p w:rsidR="000D1BA9" w:rsidRDefault="000D1BA9">
      <w:pPr>
        <w:rPr>
          <w:b/>
          <w:sz w:val="28"/>
          <w:szCs w:val="28"/>
        </w:rPr>
      </w:pPr>
    </w:p>
    <w:p w:rsidR="00281647" w:rsidRPr="00281647" w:rsidRDefault="00DF50C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Skill 1 </w:t>
      </w:r>
    </w:p>
    <w:p w:rsidR="00281647" w:rsidRPr="00281647" w:rsidRDefault="00281647" w:rsidP="00281647">
      <w:pPr>
        <w:keepNext/>
        <w:tabs>
          <w:tab w:val="left" w:pos="1701"/>
        </w:tabs>
        <w:spacing w:after="0" w:line="240" w:lineRule="auto"/>
        <w:outlineLvl w:val="0"/>
        <w:rPr>
          <w:rFonts w:ascii="Arial" w:eastAsia="Times New Roman" w:hAnsi="Arial" w:cs="Arial"/>
          <w:b/>
          <w:bCs/>
          <w:kern w:val="32"/>
          <w:lang w:eastAsia="en-AU"/>
        </w:rPr>
      </w:pPr>
      <w:r w:rsidRPr="00281647">
        <w:rPr>
          <w:rFonts w:ascii="Arial" w:eastAsia="Times New Roman" w:hAnsi="Arial" w:cs="Arial"/>
          <w:bCs/>
          <w:kern w:val="32"/>
          <w:lang w:eastAsia="en-AU"/>
        </w:rPr>
        <w:t>Half pass (long ball)</w:t>
      </w: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  <w:r>
        <w:rPr>
          <w:rFonts w:ascii="Arial" w:eastAsia="Times New Roman" w:hAnsi="Arial" w:cs="Times New Roman"/>
          <w:noProof/>
          <w:lang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19050</wp:posOffset>
            </wp:positionV>
            <wp:extent cx="3952875" cy="2466975"/>
            <wp:effectExtent l="0" t="0" r="9525" b="9525"/>
            <wp:wrapThrough wrapText="bothSides">
              <wp:wrapPolygon edited="0">
                <wp:start x="0" y="0"/>
                <wp:lineTo x="0" y="21517"/>
                <wp:lineTo x="21548" y="21517"/>
                <wp:lineTo x="2154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065"/>
        <w:gridCol w:w="3084"/>
        <w:gridCol w:w="3093"/>
      </w:tblGrid>
      <w:tr w:rsidR="00281647" w:rsidRPr="00281647" w:rsidTr="00552D6D">
        <w:tc>
          <w:tcPr>
            <w:tcW w:w="3175" w:type="dxa"/>
            <w:shd w:val="clear" w:color="auto" w:fill="auto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Times New Roman"/>
                <w:b/>
                <w:color w:val="999999"/>
                <w:lang w:eastAsia="en-AU"/>
              </w:rPr>
            </w:pPr>
            <w:r w:rsidRPr="00281647">
              <w:rPr>
                <w:rFonts w:ascii="Arial" w:eastAsia="Times New Roman" w:hAnsi="Arial" w:cs="Times New Roman"/>
                <w:b/>
                <w:color w:val="999999"/>
                <w:lang w:eastAsia="en-AU"/>
              </w:rPr>
              <w:t>Key</w:t>
            </w:r>
          </w:p>
        </w:tc>
        <w:tc>
          <w:tcPr>
            <w:tcW w:w="3175" w:type="dxa"/>
            <w:shd w:val="clear" w:color="auto" w:fill="auto"/>
            <w:vAlign w:val="center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  <w:r w:rsidRPr="00281647">
              <w:rPr>
                <w:rFonts w:ascii="Arial" w:eastAsia="Times New Roman" w:hAnsi="Arial" w:cs="Arial"/>
                <w:lang w:eastAsia="en-AU"/>
              </w:rPr>
              <w:t>X</w:t>
            </w:r>
            <w:r w:rsidRPr="00281647">
              <w:rPr>
                <w:rFonts w:ascii="Arial" w:eastAsia="Times New Roman" w:hAnsi="Arial" w:cs="Arial"/>
                <w:lang w:eastAsia="en-AU"/>
              </w:rPr>
              <w:tab/>
              <w:t>= player</w:t>
            </w:r>
          </w:p>
        </w:tc>
        <w:tc>
          <w:tcPr>
            <w:tcW w:w="3176" w:type="dxa"/>
            <w:shd w:val="clear" w:color="auto" w:fill="auto"/>
            <w:vAlign w:val="center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  <w:r w:rsidRPr="00281647">
              <w:rPr>
                <w:rFonts w:ascii="Arial" w:eastAsia="Times New Roman" w:hAnsi="Arial" w:cs="Arial"/>
                <w:b/>
                <w:lang w:eastAsia="en-AU"/>
              </w:rPr>
              <w:t>→</w:t>
            </w:r>
            <w:r w:rsidRPr="00281647">
              <w:rPr>
                <w:rFonts w:ascii="Arial" w:eastAsia="Times New Roman" w:hAnsi="Arial" w:cs="Arial"/>
                <w:lang w:eastAsia="en-AU"/>
              </w:rPr>
              <w:tab/>
              <w:t>= player movement</w:t>
            </w:r>
          </w:p>
        </w:tc>
      </w:tr>
      <w:tr w:rsidR="00281647" w:rsidRPr="00281647" w:rsidTr="00552D6D">
        <w:tc>
          <w:tcPr>
            <w:tcW w:w="3175" w:type="dxa"/>
            <w:shd w:val="clear" w:color="auto" w:fill="auto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  <w:r w:rsidRPr="00281647">
              <w:rPr>
                <w:rFonts w:ascii="Arial" w:eastAsia="Times New Roman" w:hAnsi="Arial" w:cs="Arial"/>
                <w:lang w:eastAsia="en-AU"/>
              </w:rPr>
              <w:t>O</w:t>
            </w:r>
            <w:r w:rsidRPr="00281647">
              <w:rPr>
                <w:rFonts w:ascii="Arial" w:eastAsia="Times New Roman" w:hAnsi="Arial" w:cs="Arial"/>
                <w:lang w:eastAsia="en-AU"/>
              </w:rPr>
              <w:tab/>
              <w:t>= feeder</w:t>
            </w:r>
          </w:p>
        </w:tc>
        <w:tc>
          <w:tcPr>
            <w:tcW w:w="3176" w:type="dxa"/>
            <w:shd w:val="clear" w:color="auto" w:fill="auto"/>
            <w:vAlign w:val="center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lang w:eastAsia="en-AU"/>
              </w:rPr>
            </w:pPr>
            <w:r w:rsidRPr="00281647">
              <w:rPr>
                <w:rFonts w:ascii="Arial" w:eastAsia="Times New Roman" w:hAnsi="Arial" w:cs="Arial"/>
                <w:lang w:eastAsia="en-AU"/>
              </w:rPr>
              <w:t>-----</w:t>
            </w:r>
            <w:r w:rsidRPr="00281647">
              <w:rPr>
                <w:rFonts w:ascii="Arial" w:eastAsia="Times New Roman" w:hAnsi="Arial" w:cs="Arial"/>
                <w:lang w:eastAsia="en-AU"/>
              </w:rPr>
              <w:tab/>
              <w:t>= ball movement</w:t>
            </w:r>
          </w:p>
        </w:tc>
      </w:tr>
      <w:tr w:rsidR="00281647" w:rsidRPr="00281647" w:rsidTr="00552D6D">
        <w:tc>
          <w:tcPr>
            <w:tcW w:w="3175" w:type="dxa"/>
            <w:shd w:val="clear" w:color="auto" w:fill="auto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</w:p>
        </w:tc>
        <w:tc>
          <w:tcPr>
            <w:tcW w:w="3175" w:type="dxa"/>
            <w:shd w:val="clear" w:color="auto" w:fill="auto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  <w:r>
              <w:rPr>
                <w:rFonts w:ascii="Arial" w:eastAsia="Times New Roman" w:hAnsi="Arial"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34925</wp:posOffset>
                      </wp:positionV>
                      <wp:extent cx="114300" cy="114300"/>
                      <wp:effectExtent l="15240" t="23495" r="13335" b="5080"/>
                      <wp:wrapNone/>
                      <wp:docPr id="1" name="Isosceles Tri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" o:spid="_x0000_s1026" type="#_x0000_t5" style="position:absolute;margin-left:.3pt;margin-top:2.7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"/>
                  </w:pict>
                </mc:Fallback>
              </mc:AlternateContent>
            </w:r>
            <w:r w:rsidRPr="00281647">
              <w:rPr>
                <w:rFonts w:ascii="Arial" w:eastAsia="Times New Roman" w:hAnsi="Arial" w:cs="Arial"/>
                <w:lang w:eastAsia="en-AU"/>
              </w:rPr>
              <w:tab/>
              <w:t>= marker</w:t>
            </w:r>
          </w:p>
        </w:tc>
        <w:tc>
          <w:tcPr>
            <w:tcW w:w="3176" w:type="dxa"/>
            <w:shd w:val="clear" w:color="auto" w:fill="auto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</w:p>
        </w:tc>
      </w:tr>
    </w:tbl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360" w:lineRule="auto"/>
        <w:rPr>
          <w:rFonts w:ascii="Arial" w:eastAsia="Times New Roman" w:hAnsi="Arial" w:cs="Times New Roman"/>
          <w:b/>
          <w:bCs/>
          <w:color w:val="999999"/>
          <w:lang w:eastAsia="en-AU"/>
        </w:rPr>
      </w:pPr>
    </w:p>
    <w:p w:rsidR="00281647" w:rsidRPr="00281647" w:rsidRDefault="00281647" w:rsidP="00281647">
      <w:pPr>
        <w:spacing w:after="0" w:line="360" w:lineRule="auto"/>
        <w:rPr>
          <w:rFonts w:ascii="Arial" w:eastAsia="Times New Roman" w:hAnsi="Arial" w:cs="Times New Roman"/>
          <w:b/>
          <w:bCs/>
          <w:color w:val="999999"/>
          <w:lang w:eastAsia="en-AU"/>
        </w:rPr>
      </w:pPr>
    </w:p>
    <w:p w:rsidR="00281647" w:rsidRPr="00281647" w:rsidRDefault="00281647" w:rsidP="00281647">
      <w:pPr>
        <w:spacing w:after="0" w:line="360" w:lineRule="auto"/>
        <w:rPr>
          <w:rFonts w:ascii="Arial" w:eastAsia="Times New Roman" w:hAnsi="Arial" w:cs="Times New Roman"/>
          <w:b/>
          <w:bCs/>
          <w:color w:val="999999"/>
          <w:lang w:eastAsia="en-AU"/>
        </w:rPr>
      </w:pPr>
      <w:r w:rsidRPr="00281647">
        <w:rPr>
          <w:rFonts w:ascii="Arial" w:eastAsia="Times New Roman" w:hAnsi="Arial" w:cs="Times New Roman"/>
          <w:b/>
          <w:bCs/>
          <w:color w:val="999999"/>
          <w:lang w:eastAsia="en-AU"/>
        </w:rPr>
        <w:t xml:space="preserve">Drill description </w:t>
      </w:r>
    </w:p>
    <w:p w:rsidR="00281647" w:rsidRPr="00281647" w:rsidRDefault="00281647" w:rsidP="00281647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720"/>
        <w:rPr>
          <w:rFonts w:ascii="Arial" w:eastAsia="Times New Roman" w:hAnsi="Arial" w:cs="Arial"/>
          <w:color w:val="000000"/>
          <w:lang w:eastAsia="en-AU"/>
        </w:rPr>
      </w:pPr>
      <w:r w:rsidRPr="00281647">
        <w:rPr>
          <w:rFonts w:ascii="Arial" w:eastAsia="Times New Roman" w:hAnsi="Arial" w:cs="Arial"/>
          <w:color w:val="000000"/>
          <w:lang w:eastAsia="en-AU"/>
        </w:rPr>
        <w:t xml:space="preserve">Players work in pairs in </w:t>
      </w:r>
      <w:proofErr w:type="spellStart"/>
      <w:r w:rsidRPr="00281647">
        <w:rPr>
          <w:rFonts w:ascii="Arial" w:eastAsia="Times New Roman" w:hAnsi="Arial" w:cs="Arial"/>
          <w:color w:val="000000"/>
          <w:lang w:eastAsia="en-AU"/>
        </w:rPr>
        <w:t>rollball</w:t>
      </w:r>
      <w:proofErr w:type="spellEnd"/>
      <w:r w:rsidRPr="00281647">
        <w:rPr>
          <w:rFonts w:ascii="Arial" w:eastAsia="Times New Roman" w:hAnsi="Arial" w:cs="Arial"/>
          <w:color w:val="000000"/>
          <w:lang w:eastAsia="en-AU"/>
        </w:rPr>
        <w:t xml:space="preserve"> and acting half positions.</w:t>
      </w:r>
    </w:p>
    <w:p w:rsidR="00281647" w:rsidRPr="00281647" w:rsidRDefault="00281647" w:rsidP="00281647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720"/>
        <w:rPr>
          <w:rFonts w:ascii="Arial" w:eastAsia="Times New Roman" w:hAnsi="Arial" w:cs="Arial"/>
          <w:color w:val="000000"/>
          <w:lang w:eastAsia="en-AU"/>
        </w:rPr>
      </w:pPr>
      <w:proofErr w:type="spellStart"/>
      <w:r w:rsidRPr="00281647">
        <w:rPr>
          <w:rFonts w:ascii="Arial" w:eastAsia="Times New Roman" w:hAnsi="Arial" w:cs="Arial"/>
          <w:color w:val="000000"/>
          <w:lang w:eastAsia="en-AU"/>
        </w:rPr>
        <w:t>Rollball</w:t>
      </w:r>
      <w:proofErr w:type="spellEnd"/>
      <w:r w:rsidRPr="00281647">
        <w:rPr>
          <w:rFonts w:ascii="Arial" w:eastAsia="Times New Roman" w:hAnsi="Arial" w:cs="Arial"/>
          <w:color w:val="000000"/>
          <w:lang w:eastAsia="en-AU"/>
        </w:rPr>
        <w:t xml:space="preserve"> is performed, </w:t>
      </w:r>
      <w:proofErr w:type="gramStart"/>
      <w:r w:rsidRPr="00281647">
        <w:rPr>
          <w:rFonts w:ascii="Arial" w:eastAsia="Times New Roman" w:hAnsi="Arial" w:cs="Arial"/>
          <w:color w:val="000000"/>
          <w:lang w:eastAsia="en-AU"/>
        </w:rPr>
        <w:t>then</w:t>
      </w:r>
      <w:proofErr w:type="gramEnd"/>
      <w:r w:rsidRPr="00281647">
        <w:rPr>
          <w:rFonts w:ascii="Arial" w:eastAsia="Times New Roman" w:hAnsi="Arial" w:cs="Arial"/>
          <w:color w:val="000000"/>
          <w:lang w:eastAsia="en-AU"/>
        </w:rPr>
        <w:t xml:space="preserve"> ball is passed to the next pair off the ground from acting half position.</w:t>
      </w:r>
    </w:p>
    <w:p w:rsidR="00281647" w:rsidRPr="00281647" w:rsidRDefault="00281647" w:rsidP="00281647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720"/>
        <w:rPr>
          <w:rFonts w:ascii="Arial" w:eastAsia="Times New Roman" w:hAnsi="Arial" w:cs="Arial"/>
          <w:color w:val="000000"/>
          <w:lang w:eastAsia="en-AU"/>
        </w:rPr>
      </w:pPr>
      <w:r w:rsidRPr="00281647">
        <w:rPr>
          <w:rFonts w:ascii="Arial" w:eastAsia="Times New Roman" w:hAnsi="Arial" w:cs="Arial"/>
          <w:color w:val="000000"/>
          <w:lang w:eastAsia="en-AU"/>
        </w:rPr>
        <w:t>Process is repeated and ball is passed around the square.</w:t>
      </w:r>
    </w:p>
    <w:p w:rsidR="00281647" w:rsidRPr="00281647" w:rsidRDefault="00281647" w:rsidP="00281647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720"/>
        <w:rPr>
          <w:rFonts w:ascii="Arial" w:eastAsia="Times New Roman" w:hAnsi="Arial" w:cs="Arial"/>
          <w:color w:val="000000"/>
          <w:lang w:eastAsia="en-AU"/>
        </w:rPr>
      </w:pPr>
      <w:r w:rsidRPr="00281647">
        <w:rPr>
          <w:rFonts w:ascii="Arial" w:eastAsia="Times New Roman" w:hAnsi="Arial" w:cs="Arial"/>
          <w:color w:val="000000"/>
          <w:lang w:eastAsia="en-AU"/>
        </w:rPr>
        <w:t>Players stay in pairs but swap positions.</w:t>
      </w:r>
    </w:p>
    <w:p w:rsidR="00281647" w:rsidRPr="00281647" w:rsidRDefault="00281647" w:rsidP="00281647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720"/>
        <w:rPr>
          <w:rFonts w:ascii="Arial" w:eastAsia="Times New Roman" w:hAnsi="Arial" w:cs="Arial"/>
          <w:color w:val="000000"/>
          <w:lang w:eastAsia="en-AU"/>
        </w:rPr>
      </w:pPr>
      <w:r w:rsidRPr="00281647">
        <w:rPr>
          <w:rFonts w:ascii="Arial" w:eastAsia="Times New Roman" w:hAnsi="Arial" w:cs="Arial"/>
          <w:color w:val="000000"/>
          <w:lang w:eastAsia="en-AU"/>
        </w:rPr>
        <w:t>Reverse direction to test the other passing side.</w:t>
      </w:r>
    </w:p>
    <w:p w:rsidR="00281647" w:rsidRDefault="00281647"/>
    <w:p w:rsidR="00281647" w:rsidRDefault="00281647"/>
    <w:p w:rsidR="00281647" w:rsidRDefault="00281647"/>
    <w:p w:rsidR="00281647" w:rsidRDefault="00DF50CA">
      <w:r w:rsidRPr="00DF50CA">
        <w:rPr>
          <w:b/>
          <w:sz w:val="28"/>
          <w:szCs w:val="28"/>
        </w:rPr>
        <w:t xml:space="preserve">Skill 2 </w:t>
      </w:r>
    </w:p>
    <w:p w:rsidR="00281647" w:rsidRPr="00281647" w:rsidRDefault="00281647" w:rsidP="00281647">
      <w:pPr>
        <w:tabs>
          <w:tab w:val="left" w:pos="1080"/>
        </w:tabs>
        <w:spacing w:after="0" w:line="240" w:lineRule="auto"/>
        <w:rPr>
          <w:rFonts w:ascii="Arial" w:eastAsia="Times New Roman" w:hAnsi="Arial" w:cs="Arial"/>
          <w:b/>
          <w:lang w:eastAsia="en-AU"/>
        </w:rPr>
      </w:pPr>
      <w:r w:rsidRPr="00281647">
        <w:rPr>
          <w:rFonts w:ascii="Arial" w:eastAsia="Times New Roman" w:hAnsi="Arial" w:cs="Arial"/>
          <w:lang w:eastAsia="en-AU"/>
        </w:rPr>
        <w:t>Scoop; effect the touch – attacker (dump/roll ball)</w:t>
      </w: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  <w:r>
        <w:rPr>
          <w:rFonts w:ascii="Arial" w:eastAsia="Times New Roman" w:hAnsi="Arial" w:cs="Times New Roman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0</wp:posOffset>
                </wp:positionV>
                <wp:extent cx="1778000" cy="2416810"/>
                <wp:effectExtent l="0" t="13970" r="4445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8000" cy="2416810"/>
                          <a:chOff x="3358" y="1732"/>
                          <a:chExt cx="2800" cy="3806"/>
                        </a:xfrm>
                      </wpg:grpSpPr>
                      <wps:wsp>
                        <wps:cNvPr id="5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4898" y="1942"/>
                            <a:ext cx="142" cy="14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920" y="5072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647" w:rsidRPr="000523E2" w:rsidRDefault="00281647" w:rsidP="0028164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X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56693" tIns="28346" rIns="56693" bIns="28346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4898" y="2728"/>
                            <a:ext cx="142" cy="14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4898" y="3514"/>
                            <a:ext cx="142" cy="14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>
                          <a:spLocks noChangeArrowheads="1"/>
                        </wps:cNvSpPr>
                        <wps:spPr bwMode="auto">
                          <a:xfrm>
                            <a:off x="4898" y="4300"/>
                            <a:ext cx="142" cy="14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98" y="5086"/>
                            <a:ext cx="142" cy="14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/>
                        <wps:spPr bwMode="auto">
                          <a:xfrm>
                            <a:off x="3815" y="4462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4649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647" w:rsidRPr="000523E2" w:rsidRDefault="00281647" w:rsidP="0028164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5m</w:t>
                              </w:r>
                            </w:p>
                          </w:txbxContent>
                        </wps:txbx>
                        <wps:bodyPr rot="0" vert="horz" wrap="square" lIns="56693" tIns="28346" rIns="56693" bIns="28346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618" y="5178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647" w:rsidRPr="000523E2" w:rsidRDefault="00281647" w:rsidP="0028164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X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56693" tIns="28346" rIns="56693" bIns="28346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169" y="3353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647" w:rsidRPr="000523E2" w:rsidRDefault="00281647" w:rsidP="0028164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56693" tIns="28346" rIns="56693" bIns="28346" anchor="t" anchorCtr="0" upright="1">
                          <a:noAutofit/>
                        </wps:bodyPr>
                      </wps:wsp>
                      <wps:wsp>
                        <wps:cNvPr id="15" name="Line 16"/>
                        <wps:cNvCnPr/>
                        <wps:spPr bwMode="auto">
                          <a:xfrm flipV="1">
                            <a:off x="5203" y="4407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/>
                        <wps:spPr bwMode="auto">
                          <a:xfrm flipV="1">
                            <a:off x="5828" y="4657"/>
                            <a:ext cx="0" cy="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/>
                        <wps:spPr bwMode="auto">
                          <a:xfrm>
                            <a:off x="5258" y="4462"/>
                            <a:ext cx="54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628" y="4362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647" w:rsidRPr="00BD6F71" w:rsidRDefault="00281647" w:rsidP="0028164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vertAlign w:val="subscript"/>
                                </w:rPr>
                              </w:pPr>
                              <w:proofErr w:type="gramStart"/>
                              <w:r w:rsidRPr="00BD6F71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scoop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56693" tIns="28346" rIns="56693" bIns="28346" anchor="t" anchorCtr="0" upright="1">
                          <a:noAutofit/>
                        </wps:bodyPr>
                      </wps:wsp>
                      <wps:wsp>
                        <wps:cNvPr id="19" name="Line 20"/>
                        <wps:cNvCnPr/>
                        <wps:spPr bwMode="auto">
                          <a:xfrm flipH="1" flipV="1">
                            <a:off x="5438" y="3562"/>
                            <a:ext cx="360" cy="9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1"/>
                        <wps:cNvCnPr/>
                        <wps:spPr bwMode="auto">
                          <a:xfrm flipV="1">
                            <a:off x="5379" y="2765"/>
                            <a:ext cx="0" cy="6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2"/>
                        <wps:cNvCnPr/>
                        <wps:spPr bwMode="auto">
                          <a:xfrm flipV="1">
                            <a:off x="5240" y="3562"/>
                            <a:ext cx="18" cy="8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710" y="3562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1647" w:rsidRPr="00BD6F71" w:rsidRDefault="00281647" w:rsidP="00281647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  <w:vertAlign w:val="subscript"/>
                                </w:rPr>
                              </w:pPr>
                              <w:proofErr w:type="gramStart"/>
                              <w:r w:rsidRPr="00BD6F71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scoop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56693" tIns="28346" rIns="56693" bIns="28346" anchor="t" anchorCtr="0" upright="1">
                          <a:noAutofit/>
                        </wps:bodyPr>
                      </wps:wsp>
                      <wps:wsp>
                        <wps:cNvPr id="23" name="Line 24"/>
                        <wps:cNvCnPr/>
                        <wps:spPr bwMode="auto">
                          <a:xfrm>
                            <a:off x="5498" y="3350"/>
                            <a:ext cx="54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5"/>
                        <wps:cNvCnPr/>
                        <wps:spPr bwMode="auto">
                          <a:xfrm>
                            <a:off x="5618" y="3562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4688" y="1732"/>
                            <a:ext cx="600" cy="930"/>
                          </a:xfrm>
                          <a:custGeom>
                            <a:avLst/>
                            <a:gdLst>
                              <a:gd name="T0" fmla="*/ 570 w 600"/>
                              <a:gd name="T1" fmla="*/ 930 h 930"/>
                              <a:gd name="T2" fmla="*/ 570 w 600"/>
                              <a:gd name="T3" fmla="*/ 210 h 930"/>
                              <a:gd name="T4" fmla="*/ 390 w 600"/>
                              <a:gd name="T5" fmla="*/ 30 h 930"/>
                              <a:gd name="T6" fmla="*/ 210 w 600"/>
                              <a:gd name="T7" fmla="*/ 30 h 930"/>
                              <a:gd name="T8" fmla="*/ 30 w 600"/>
                              <a:gd name="T9" fmla="*/ 210 h 930"/>
                              <a:gd name="T10" fmla="*/ 30 w 600"/>
                              <a:gd name="T11" fmla="*/ 390 h 9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0" h="930">
                                <a:moveTo>
                                  <a:pt x="570" y="930"/>
                                </a:moveTo>
                                <a:cubicBezTo>
                                  <a:pt x="585" y="645"/>
                                  <a:pt x="600" y="360"/>
                                  <a:pt x="570" y="210"/>
                                </a:cubicBezTo>
                                <a:cubicBezTo>
                                  <a:pt x="540" y="60"/>
                                  <a:pt x="450" y="60"/>
                                  <a:pt x="390" y="30"/>
                                </a:cubicBezTo>
                                <a:cubicBezTo>
                                  <a:pt x="330" y="0"/>
                                  <a:pt x="270" y="0"/>
                                  <a:pt x="210" y="30"/>
                                </a:cubicBezTo>
                                <a:cubicBezTo>
                                  <a:pt x="150" y="60"/>
                                  <a:pt x="60" y="150"/>
                                  <a:pt x="30" y="210"/>
                                </a:cubicBezTo>
                                <a:cubicBezTo>
                                  <a:pt x="0" y="270"/>
                                  <a:pt x="15" y="330"/>
                                  <a:pt x="30" y="39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103pt;margin-top:0;width:140pt;height:190.3pt;z-index:251663360" coordorigin="3358,1732" coordsize="2800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">
                <v:shape id="AutoShape 6" o:spid="_x0000_s1027" type="#_x0000_t5" style="position:absolute;left:4898;top:1942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V1cIA&#10;AADaAAAADwAAAGRycy9kb3ducmV2LnhtbESPT4vCMBTE7wt+h/CEvSyaKviHahQRxMWLaEXw9mie&#10;bWnzUppUu99+Iwgeh5n5DbNcd6YSD2pcYVnBaBiBIE6tLjhTcEl2gzkI55E1VpZJwR85WK96X0uM&#10;tX3yiR5nn4kAYRejgtz7OpbSpTkZdENbEwfvbhuDPsgmk7rBZ4CbSo6jaCoNFhwWcqxpm1Nanluj&#10;AMvb9WD0UbZJVkT7W/szS0pS6rvfbRYgPHX+E363f7WCCbyuhBs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KZXV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4920;top:5072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cGc8QA&#10;AADaAAAADwAAAGRycy9kb3ducmV2LnhtbESPQWvCQBSE74L/YXlCL6IbPViJriKiRXqLloq3R/Y1&#10;G5p9G7PbJP77bqHgcZiZb5j1treVaKnxpWMFs2kCgjh3uuRCwcflOFmC8AFZY+WYFDzIw3YzHKwx&#10;1a7jjNpzKESEsE9RgQmhTqX0uSGLfupq4uh9ucZiiLIppG6wi3BbyXmSLKTFkuOCwZr2hvLv849V&#10;cO1m7f34uL2eTPY2PmT5fHl5/1TqZdTvViAC9eEZ/m+ftIIF/F2JN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3BnPEAAAA2gAAAA8AAAAAAAAAAAAAAAAAmAIAAGRycy9k&#10;b3ducmV2LnhtbFBLBQYAAAAABAAEAPUAAACJAwAAAAA=&#10;" filled="f" fillcolor="#bbe0e3" stroked="f">
                  <v:textbox inset="1.57481mm,.78739mm,1.57481mm,.78739mm">
                    <w:txbxContent>
                      <w:p w:rsidR="00281647" w:rsidRPr="000523E2" w:rsidRDefault="00281647" w:rsidP="0028164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X</w:t>
                        </w:r>
                        <w:r>
                          <w:rPr>
                            <w:rFonts w:ascii="Arial" w:hAnsi="Arial" w:cs="Arial"/>
                            <w:color w:val="00000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AutoShape 8" o:spid="_x0000_s1029" type="#_x0000_t5" style="position:absolute;left:4898;top:2728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uOcMA&#10;AADaAAAADwAAAGRycy9kb3ducmV2LnhtbESPwWrDMBBE74X8g9hALqWR20NTXMshBEJLLyV2KOS2&#10;WBvb2FoZSY6dv68KhRyHmXnDZNvZ9OJKzreWFTyvExDEldUt1wpO5eHpDYQPyBp7y6TgRh62+eIh&#10;w1TbiY90LUItIoR9igqaEIZUSl81ZNCv7UAcvYt1BkOUrpba4RThppcvSfIqDbYcFxocaN9Q1RWj&#10;UYDd+efL6G85lnWbfJzHx03ZkVKr5bx7BxFoDvfwf/tTK9jA35V4A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euOcMAAADaAAAADwAAAAAAAAAAAAAAAACYAgAAZHJzL2Rv&#10;d25yZXYueG1sUEsFBgAAAAAEAAQA9QAAAIgDAAAAAA==&#10;"/>
                <v:shape id="AutoShape 9" o:spid="_x0000_s1030" type="#_x0000_t5" style="position:absolute;left:4898;top:3514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g6S8AA&#10;AADaAAAADwAAAGRycy9kb3ducmV2LnhtbERPy2qDQBTdB/oPwy1kE+LYLtpiHCUUSks2pTEU3F2c&#10;GxWdO+KMj/x9ZlHo8nDeab6aXsw0utaygqcoBkFcWd1yreBSfOzfQDiPrLG3TApu5CDPHjYpJtou&#10;/EPz2dcihLBLUEHj/ZBI6aqGDLrIDsSBu9rRoA9wrKUecQnhppfPcfwiDbYcGhoc6L2hqjtPRgF2&#10;5e/J6G85FXUbf5bT7rXoSKnt43o8gPC0+n/xn/tLKwhbw5VwA2R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Sg6S8AAAADaAAAADwAAAAAAAAAAAAAAAACYAgAAZHJzL2Rvd25y&#10;ZXYueG1sUEsFBgAAAAAEAAQA9QAAAIUDAAAAAA==&#10;"/>
                <v:shape id="AutoShape 10" o:spid="_x0000_s1031" type="#_x0000_t5" style="position:absolute;left:4898;top:4300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Sf0MIA&#10;AADaAAAADwAAAGRycy9kb3ducmV2LnhtbESPT4vCMBTE7wt+h/CEvSya6sE/1SgiiIsX0Yrg7dE8&#10;29LmpTSpdr/9RhA8DjPzG2a57kwlHtS4wrKC0TACQZxaXXCm4JLsBjMQziNrrCyTgj9ysF71vpYY&#10;a/vkEz3OPhMBwi5GBbn3dSylS3My6Ia2Jg7e3TYGfZBNJnWDzwA3lRxH0UQaLDgs5FjTNqe0PLdG&#10;AZa368Hoo2yTrIj2t/ZnmpSk1He/2yxAeOr8J/xu/2oFc3hdCT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ZJ/QwgAAANoAAAAPAAAAAAAAAAAAAAAAAJgCAABkcnMvZG93&#10;bnJldi54bWxQSwUGAAAAAAQABAD1AAAAhwMAAAAA&#10;"/>
                <v:shape id="AutoShape 11" o:spid="_x0000_s1032" type="#_x0000_t5" style="position:absolute;left:4898;top:5086;width:142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4yyMQA&#10;AADbAAAADwAAAGRycy9kb3ducmV2LnhtbESPQWvCQBCF74L/YRmhF9FNPbQSXUUEqfRSakTIbciO&#10;SUh2NmQ3mv77zqHQ2wzvzXvfbPeja9WD+lB7NvC6TEARF97WXBq4ZqfFGlSIyBZbz2TghwLsd9PJ&#10;FlPrn/xNj0sslYRwSNFAFWOXah2KihyGpe+IRbv73mGUtS+17fEp4a7VqyR50w5rloYKOzpWVDSX&#10;wRnAJr99Ovulh6ysk498mL9nDRnzMhsPG1CRxvhv/rs+W8EXevlFBt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uMsjEAAAA2wAAAA8AAAAAAAAAAAAAAAAAmAIAAGRycy9k&#10;b3ducmV2LnhtbFBLBQYAAAAABAAEAPUAAACJAwAAAAA=&#10;"/>
                <v:line id="Line 12" o:spid="_x0000_s1033" style="position:absolute;visibility:visible;mso-wrap-style:square" from="3815,4462" to="3815,51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    <v:stroke startarrow="block" endarrow="block"/>
                </v:line>
                <v:shape id="Text Box 13" o:spid="_x0000_s1034" type="#_x0000_t202" style="position:absolute;left:3358;top:4649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gM0MMA&#10;AADbAAAADwAAAGRycy9kb3ducmV2LnhtbERPTWvCQBC9C/6HZYRepG7MoUrqKkW0SG9RaeltyE6z&#10;odnZmF2T+O+7BcHbPN7nrDaDrUVHra8cK5jPEhDEhdMVlwrOp/3zEoQPyBprx6TgRh426/FohZl2&#10;PefUHUMpYgj7DBWYEJpMSl8YsuhnriGO3I9rLYYI21LqFvsYbmuZJsmLtFhxbDDY0NZQ8Xu8WgVf&#10;/by77G/fi4PJ36e7vEiXp49PpZ4mw9sriEBDeIjv7oOO81P4/yUe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gM0MMAAADbAAAADwAAAAAAAAAAAAAAAACYAgAAZHJzL2Rv&#10;d25yZXYueG1sUEsFBgAAAAAEAAQA9QAAAIgDAAAAAA==&#10;" filled="f" fillcolor="#bbe0e3" stroked="f">
                  <v:textbox inset="1.57481mm,.78739mm,1.57481mm,.78739mm">
                    <w:txbxContent>
                      <w:p w:rsidR="00281647" w:rsidRPr="000523E2" w:rsidRDefault="00281647" w:rsidP="0028164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5m</w:t>
                        </w:r>
                      </w:p>
                    </w:txbxContent>
                  </v:textbox>
                </v:shape>
                <v:shape id="Text Box 14" o:spid="_x0000_s1035" type="#_x0000_t202" style="position:absolute;left:5618;top:5178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pS8MA&#10;AADbAAAADwAAAGRycy9kb3ducmV2LnhtbERPTWvCQBC9C/6HZQq9SN2oUCV1FSlVxFtUWnobstNs&#10;aHY2za5J/PeuUPA2j/c5y3VvK9FS40vHCibjBARx7nTJhYLzafuyAOEDssbKMSm4kof1ajhYYqpd&#10;xxm1x1CIGMI+RQUmhDqV0ueGLPqxq4kj9+MaiyHCppC6wS6G20pOk+RVWiw5Nhis6d1Q/nu8WAVf&#10;3aT9216/53uT7UYfWT5dnA6fSj0/9Zs3EIH68BD/u/c6zp/B/Zd4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SpS8MAAADbAAAADwAAAAAAAAAAAAAAAACYAgAAZHJzL2Rv&#10;d25yZXYueG1sUEsFBgAAAAAEAAQA9QAAAIgDAAAAAA==&#10;" filled="f" fillcolor="#bbe0e3" stroked="f">
                  <v:textbox inset="1.57481mm,.78739mm,1.57481mm,.78739mm">
                    <w:txbxContent>
                      <w:p w:rsidR="00281647" w:rsidRPr="000523E2" w:rsidRDefault="00281647" w:rsidP="0028164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X</w:t>
                        </w:r>
                        <w:r>
                          <w:rPr>
                            <w:rFonts w:ascii="Arial" w:hAnsi="Arial" w:cs="Arial"/>
                            <w:color w:val="00000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5" o:spid="_x0000_s1036" type="#_x0000_t202" style="position:absolute;left:5169;top:3353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0xP8MA&#10;AADbAAAADwAAAGRycy9kb3ducmV2LnhtbERPTWvCQBC9C/6HZQq9SN0oUiV1FSlVxFtUWnobstNs&#10;aHY2za5J/PeuUPA2j/c5y3VvK9FS40vHCibjBARx7nTJhYLzafuyAOEDssbKMSm4kof1ajhYYqpd&#10;xxm1x1CIGMI+RQUmhDqV0ueGLPqxq4kj9+MaiyHCppC6wS6G20pOk+RVWiw5Nhis6d1Q/nu8WAVf&#10;3aT9216/53uT7UYfWT5dnA6fSj0/9Zs3EIH68BD/u/c6zp/B/Zd4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0xP8MAAADbAAAADwAAAAAAAAAAAAAAAACYAgAAZHJzL2Rv&#10;d25yZXYueG1sUEsFBgAAAAAEAAQA9QAAAIgDAAAAAA==&#10;" filled="f" fillcolor="#bbe0e3" stroked="f">
                  <v:textbox inset="1.57481mm,.78739mm,1.57481mm,.78739mm">
                    <w:txbxContent>
                      <w:p w:rsidR="00281647" w:rsidRPr="000523E2" w:rsidRDefault="00281647" w:rsidP="0028164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vertAlign w:val="subscript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</w:rPr>
                          <w:t>D</w:t>
                        </w:r>
                      </w:p>
                    </w:txbxContent>
                  </v:textbox>
                </v:shape>
                <v:line id="Line 16" o:spid="_x0000_s1037" style="position:absolute;flip:y;visibility:visible;mso-wrap-style:square" from="5203,4407" to="5203,5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gr6sQAAADbAAAADwAAAGRycy9kb3ducmV2LnhtbESPQWvCQBCF70L/wzIFL6FurFj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aCvqxAAAANsAAAAPAAAAAAAAAAAA&#10;AAAAAKECAABkcnMvZG93bnJldi54bWxQSwUGAAAAAAQABAD5AAAAkgMAAAAA&#10;">
                  <v:stroke endarrow="block"/>
                </v:line>
                <v:line id="Line 17" o:spid="_x0000_s1038" style="position:absolute;flip:y;visibility:visible;mso-wrap-style:square" from="5828,4657" to="5828,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  <v:line id="Line 18" o:spid="_x0000_s1039" style="position:absolute;visibility:visible;mso-wrap-style:square" from="5258,4462" to="5798,4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PFG8IAAADbAAAADwAAAGRycy9kb3ducmV2LnhtbERPTWvCQBC9F/wPywi9NZtUMDZ1FS0I&#10;EevBVHoesmMSzM6G7EbT/vpuodDbPN7nLNejacWNetdYVpBEMQji0uqGKwXnj93TAoTzyBpby6Tg&#10;ixysV5OHJWba3vlEt8JXIoSwy1BB7X2XSenKmgy6yHbEgbvY3qAPsK+k7vEewk0rn+N4Lg02HBpq&#10;7OitpvJaDEbBYfDf6flzhu/JttqXh5ccj2mu1ON03LyC8DT6f/GfO9dhfgq/v4QD5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0PFG8IAAADbAAAADwAAAAAAAAAAAAAA&#10;AAChAgAAZHJzL2Rvd25yZXYueG1sUEsFBgAAAAAEAAQA+QAAAJADAAAAAA==&#10;">
                  <v:stroke dashstyle="dash" endarrow="block"/>
                </v:line>
                <v:shape id="Text Box 19" o:spid="_x0000_s1040" type="#_x0000_t202" style="position:absolute;left:4628;top:4362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A7OsYA&#10;AADbAAAADwAAAGRycy9kb3ducmV2LnhtbESPQWvCQBCF7wX/wzJCL0U3emgldZVSapHeoqJ4G7LT&#10;bGh2Ns1uk/jvO4dCbzO8N+99s96OvlE9dbEObGAxz0ARl8HWXBk4HXezFaiYkC02gcnAjSJsN5O7&#10;NeY2DFxQf0iVkhCOORpwKbW51rF05DHOQ0ss2mfoPCZZu0rbDgcJ941eZtmj9lizNDhs6dVR+XX4&#10;8QYuw6L/3t2uT3tXvD+8FeVydfw4G3M/HV+eQSUa07/573pvBV9g5RcZQG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2A7OsYAAADbAAAADwAAAAAAAAAAAAAAAACYAgAAZHJz&#10;L2Rvd25yZXYueG1sUEsFBgAAAAAEAAQA9QAAAIsDAAAAAA==&#10;" filled="f" fillcolor="#bbe0e3" stroked="f">
                  <v:textbox inset="1.57481mm,.78739mm,1.57481mm,.78739mm">
                    <w:txbxContent>
                      <w:p w:rsidR="00281647" w:rsidRPr="00BD6F71" w:rsidRDefault="00281647" w:rsidP="0028164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vertAlign w:val="subscript"/>
                          </w:rPr>
                        </w:pPr>
                        <w:proofErr w:type="gramStart"/>
                        <w:r w:rsidRPr="00BD6F71"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scoop</w:t>
                        </w:r>
                        <w:proofErr w:type="gramEnd"/>
                      </w:p>
                    </w:txbxContent>
                  </v:textbox>
                </v:shape>
                <v:line id="Line 20" o:spid="_x0000_s1041" style="position:absolute;flip:x y;visibility:visible;mso-wrap-style:square" from="5438,3562" to="5798,4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jSpcEAAADbAAAADwAAAGRycy9kb3ducmV2LnhtbERPTYvCMBC9L/gfwgh7W1P3IFqNsgiC&#10;By/qotdpMzZdm0nbxFr/vREWvM3jfc5i1dtKdNT60rGC8SgBQZw7XXKh4Pe4+ZqC8AFZY+WYFDzI&#10;w2o5+Fhgqt2d99QdQiFiCPsUFZgQ6lRKnxuy6EeuJo7cxbUWQ4RtIXWL9xhuK/mdJBNpseTYYLCm&#10;taH8erhZBV12G/+ddvurz87NLJuaZr1rJkp9DvufOYhAfXiL/91bHefP4PVLPE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SNKlwQAAANsAAAAPAAAAAAAAAAAAAAAA&#10;AKECAABkcnMvZG93bnJldi54bWxQSwUGAAAAAAQABAD5AAAAjwMAAAAA&#10;">
                  <v:stroke endarrow="block"/>
                </v:line>
                <v:line id="Line 21" o:spid="_x0000_s1042" style="position:absolute;flip:y;visibility:visible;mso-wrap-style:square" from="5379,2765" to="5379,3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NCz8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9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c0LPxAAAANsAAAAPAAAAAAAAAAAA&#10;AAAAAKECAABkcnMvZG93bnJldi54bWxQSwUGAAAAAAQABAD5AAAAkgMAAAAA&#10;">
                  <v:stroke endarrow="block"/>
                </v:line>
                <v:line id="Line 22" o:spid="_x0000_s1043" style="position:absolute;flip:y;visibility:visible;mso-wrap-style:square" from="5240,3562" to="5258,4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/nVMMAAADbAAAADwAAAGRycy9kb3ducmV2LnhtbESPzYrCQBCE74LvMLSwl6ATFWSNjrJ/&#10;woJ4WPXgscm0STDTEzK9mn37HUHwWFTXV13LdedqdaU2VJ4NjEcpKOLc24oLA8fDZvgKKgiyxdoz&#10;GfijAOtVv7fEzPob/9B1L4WKEA4ZGihFmkzrkJfkMIx8Qxy9s28dSpRtoW2Ltwh3tZ6k6Uw7rDg2&#10;lNjQR0n5Zf/r4hubHX9Op8m700kyp6+TbFMtxrwMurcFKKFOnseP9Lc1MBnDfUsE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/51TDAAAA2wAAAA8AAAAAAAAAAAAA&#10;AAAAoQIAAGRycy9kb3ducmV2LnhtbFBLBQYAAAAABAAEAPkAAACRAwAAAAA=&#10;">
                  <v:stroke endarrow="block"/>
                </v:line>
                <v:shape id="Text Box 23" o:spid="_x0000_s1044" type="#_x0000_t202" style="position:absolute;left:4710;top:3562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GbcUA&#10;AADbAAAADwAAAGRycy9kb3ducmV2LnhtbESPQWvCQBSE7wX/w/IEL6VuzMFK6ioiVcRbtCi9PbKv&#10;2WD2bcxuk/jvu4VCj8PMfMMs14OtRUetrxwrmE0TEMSF0xWXCj7Ou5cFCB+QNdaOScGDPKxXo6cl&#10;Ztr1nFN3CqWIEPYZKjAhNJmUvjBk0U9dQxy9L9daDFG2pdQt9hFua5kmyVxarDguGGxoa6i4nb6t&#10;gms/6+67x+frweT75/e8SBfn40WpyXjYvIEINIT/8F/7oBWkK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5MZtxQAAANsAAAAPAAAAAAAAAAAAAAAAAJgCAABkcnMv&#10;ZG93bnJldi54bWxQSwUGAAAAAAQABAD1AAAAigMAAAAA&#10;" filled="f" fillcolor="#bbe0e3" stroked="f">
                  <v:textbox inset="1.57481mm,.78739mm,1.57481mm,.78739mm">
                    <w:txbxContent>
                      <w:p w:rsidR="00281647" w:rsidRPr="00BD6F71" w:rsidRDefault="00281647" w:rsidP="00281647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  <w:vertAlign w:val="subscript"/>
                          </w:rPr>
                        </w:pPr>
                        <w:proofErr w:type="gramStart"/>
                        <w:r w:rsidRPr="00BD6F71"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scoop</w:t>
                        </w:r>
                        <w:proofErr w:type="gramEnd"/>
                      </w:p>
                    </w:txbxContent>
                  </v:textbox>
                </v:shape>
                <v:line id="Line 24" o:spid="_x0000_s1045" style="position:absolute;visibility:visible;mso-wrap-style:square" from="5498,3350" to="6038,3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QJpcUAAADbAAAADwAAAGRycy9kb3ducmV2LnhtbESPQWvCQBSE7wX/w/KE3sxGhWpTV9FC&#10;ISX1YBp6fmRfk9Ds25BdTeqvdwtCj8PMfMNsdqNpxYV611hWMI9iEMSl1Q1XCorPt9kahPPIGlvL&#10;pOCXHOy2k4cNJtoOfKJL7isRIOwSVFB73yVSurImgy6yHXHwvm1v0AfZV1L3OAS4aeUijp+kwYbD&#10;Qo0dvdZU/uRnoyA7++uq+Frix/xQvZfZc4rHVarU43Tcv4DwNPr/8L2dagWLJfx9CT9Ab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QJpcUAAADbAAAADwAAAAAAAAAA&#10;AAAAAAChAgAAZHJzL2Rvd25yZXYueG1sUEsFBgAAAAAEAAQA+QAAAJMDAAAAAA==&#10;">
                  <v:stroke dashstyle="dash" endarrow="block"/>
                </v:line>
                <v:line id="Line 25" o:spid="_x0000_s1046" style="position:absolute;visibility:visible;mso-wrap-style:square" from="5618,3562" to="5978,35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7Egs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7sSCxAAAANsAAAAPAAAAAAAAAAAA&#10;AAAAAKECAABkcnMvZG93bnJldi54bWxQSwUGAAAAAAQABAD5AAAAkgMAAAAA&#10;">
                  <v:stroke endarrow="block"/>
                </v:line>
                <v:shape id="Freeform 26" o:spid="_x0000_s1047" style="position:absolute;left:4688;top:1732;width:600;height:930;visibility:visible;mso-wrap-style:square;v-text-anchor:top" coordsize="600,9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EJb8UA&#10;AADbAAAADwAAAGRycy9kb3ducmV2LnhtbESPQWvCQBSE74L/YXlCL6IbpY0ldROk0CJID7Ha8yP7&#10;mgSzb0N2q9l/7xYKPQ4z8w2zLUbTiSsNrrWsYLVMQBBXVrdcKzh9vi2eQTiPrLGzTAoCOSjy6WSL&#10;mbY3Lul69LWIEHYZKmi87zMpXdWQQbe0PXH0vu1g0Ec51FIPeItw08l1kqTSYMtxocGeXhuqLscf&#10;o6De40dZhnCpDl8hpO3Zbt7nj0o9zMbdCwhPo/8P/7X3WsH6CX6/xB8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QlvxQAAANsAAAAPAAAAAAAAAAAAAAAAAJgCAABkcnMv&#10;ZG93bnJldi54bWxQSwUGAAAAAAQABAD1AAAAigMAAAAA&#10;" path="m570,930v15,-285,30,-570,,-720c540,60,450,60,390,30,330,,270,,210,30,150,60,60,150,30,210,,270,15,330,30,390e" filled="f">
                  <v:stroke endarrow="block"/>
                  <v:path arrowok="t" o:connecttype="custom" o:connectlocs="570,930;570,210;390,30;210,30;30,210;30,390" o:connectangles="0,0,0,0,0,0"/>
                </v:shape>
              </v:group>
            </w:pict>
          </mc:Fallback>
        </mc:AlternateContent>
      </w: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</w:p>
    <w:p w:rsidR="00281647" w:rsidRPr="00281647" w:rsidRDefault="00281647" w:rsidP="00281647">
      <w:pPr>
        <w:spacing w:after="0" w:line="360" w:lineRule="auto"/>
        <w:rPr>
          <w:rFonts w:ascii="Arial" w:eastAsia="Times New Roman" w:hAnsi="Arial" w:cs="Arial"/>
          <w:b/>
          <w:lang w:eastAsia="en-AU"/>
        </w:rPr>
      </w:pPr>
    </w:p>
    <w:p w:rsidR="00281647" w:rsidRPr="00281647" w:rsidRDefault="00281647" w:rsidP="00281647">
      <w:pPr>
        <w:spacing w:after="0" w:line="360" w:lineRule="auto"/>
        <w:rPr>
          <w:rFonts w:ascii="Arial" w:eastAsia="Times New Roman" w:hAnsi="Arial" w:cs="Arial"/>
          <w:b/>
          <w:lang w:eastAsia="en-AU"/>
        </w:rPr>
      </w:pPr>
    </w:p>
    <w:p w:rsidR="00281647" w:rsidRPr="00281647" w:rsidRDefault="00281647" w:rsidP="00281647">
      <w:pPr>
        <w:spacing w:after="0" w:line="360" w:lineRule="auto"/>
        <w:rPr>
          <w:rFonts w:ascii="Arial" w:eastAsia="Times New Roman" w:hAnsi="Arial" w:cs="Arial"/>
          <w:b/>
          <w:lang w:eastAsia="en-A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065"/>
        <w:gridCol w:w="3084"/>
        <w:gridCol w:w="3093"/>
      </w:tblGrid>
      <w:tr w:rsidR="00281647" w:rsidRPr="00281647" w:rsidTr="00552D6D">
        <w:tc>
          <w:tcPr>
            <w:tcW w:w="3175" w:type="dxa"/>
            <w:shd w:val="clear" w:color="auto" w:fill="auto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Times New Roman"/>
                <w:b/>
                <w:color w:val="999999"/>
                <w:lang w:eastAsia="en-AU"/>
              </w:rPr>
            </w:pPr>
            <w:r w:rsidRPr="00281647">
              <w:rPr>
                <w:rFonts w:ascii="Arial" w:eastAsia="Times New Roman" w:hAnsi="Arial" w:cs="Times New Roman"/>
                <w:b/>
                <w:color w:val="999999"/>
                <w:lang w:eastAsia="en-AU"/>
              </w:rPr>
              <w:t>Key</w:t>
            </w:r>
          </w:p>
        </w:tc>
        <w:tc>
          <w:tcPr>
            <w:tcW w:w="3175" w:type="dxa"/>
            <w:shd w:val="clear" w:color="auto" w:fill="auto"/>
            <w:vAlign w:val="center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  <w:r w:rsidRPr="00281647">
              <w:rPr>
                <w:rFonts w:ascii="Arial" w:eastAsia="Times New Roman" w:hAnsi="Arial" w:cs="Arial"/>
                <w:lang w:eastAsia="en-AU"/>
              </w:rPr>
              <w:t>X</w:t>
            </w:r>
            <w:r w:rsidRPr="00281647">
              <w:rPr>
                <w:rFonts w:ascii="Arial" w:eastAsia="Times New Roman" w:hAnsi="Arial" w:cs="Arial"/>
                <w:lang w:eastAsia="en-AU"/>
              </w:rPr>
              <w:tab/>
              <w:t>= player</w:t>
            </w:r>
          </w:p>
        </w:tc>
        <w:tc>
          <w:tcPr>
            <w:tcW w:w="3176" w:type="dxa"/>
            <w:shd w:val="clear" w:color="auto" w:fill="auto"/>
            <w:vAlign w:val="center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  <w:r w:rsidRPr="00281647">
              <w:rPr>
                <w:rFonts w:ascii="Arial" w:eastAsia="Times New Roman" w:hAnsi="Arial" w:cs="Arial"/>
                <w:b/>
                <w:lang w:eastAsia="en-AU"/>
              </w:rPr>
              <w:t>→</w:t>
            </w:r>
            <w:r w:rsidRPr="00281647">
              <w:rPr>
                <w:rFonts w:ascii="Arial" w:eastAsia="Times New Roman" w:hAnsi="Arial" w:cs="Arial"/>
                <w:lang w:eastAsia="en-AU"/>
              </w:rPr>
              <w:tab/>
              <w:t>= player movement</w:t>
            </w:r>
          </w:p>
        </w:tc>
      </w:tr>
      <w:tr w:rsidR="00281647" w:rsidRPr="00281647" w:rsidTr="00552D6D">
        <w:tc>
          <w:tcPr>
            <w:tcW w:w="3175" w:type="dxa"/>
            <w:shd w:val="clear" w:color="auto" w:fill="auto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  <w:r w:rsidRPr="00281647">
              <w:rPr>
                <w:rFonts w:ascii="Arial" w:eastAsia="Times New Roman" w:hAnsi="Arial" w:cs="Arial"/>
                <w:lang w:eastAsia="en-AU"/>
              </w:rPr>
              <w:t>O</w:t>
            </w:r>
            <w:r w:rsidRPr="00281647">
              <w:rPr>
                <w:rFonts w:ascii="Arial" w:eastAsia="Times New Roman" w:hAnsi="Arial" w:cs="Arial"/>
                <w:lang w:eastAsia="en-AU"/>
              </w:rPr>
              <w:tab/>
              <w:t>= feeder</w:t>
            </w:r>
          </w:p>
        </w:tc>
        <w:tc>
          <w:tcPr>
            <w:tcW w:w="3176" w:type="dxa"/>
            <w:shd w:val="clear" w:color="auto" w:fill="auto"/>
            <w:vAlign w:val="center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lang w:eastAsia="en-AU"/>
              </w:rPr>
            </w:pPr>
            <w:r w:rsidRPr="00281647">
              <w:rPr>
                <w:rFonts w:ascii="Arial" w:eastAsia="Times New Roman" w:hAnsi="Arial" w:cs="Arial"/>
                <w:lang w:eastAsia="en-AU"/>
              </w:rPr>
              <w:t>-----</w:t>
            </w:r>
            <w:r w:rsidRPr="00281647">
              <w:rPr>
                <w:rFonts w:ascii="Arial" w:eastAsia="Times New Roman" w:hAnsi="Arial" w:cs="Arial"/>
                <w:lang w:eastAsia="en-AU"/>
              </w:rPr>
              <w:tab/>
              <w:t>= ball movement</w:t>
            </w:r>
          </w:p>
        </w:tc>
      </w:tr>
      <w:tr w:rsidR="00281647" w:rsidRPr="00281647" w:rsidTr="00552D6D">
        <w:tc>
          <w:tcPr>
            <w:tcW w:w="3175" w:type="dxa"/>
            <w:shd w:val="clear" w:color="auto" w:fill="auto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</w:p>
        </w:tc>
        <w:tc>
          <w:tcPr>
            <w:tcW w:w="3175" w:type="dxa"/>
            <w:shd w:val="clear" w:color="auto" w:fill="auto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  <w:r>
              <w:rPr>
                <w:rFonts w:ascii="Arial" w:eastAsia="Times New Roman" w:hAnsi="Arial"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34925</wp:posOffset>
                      </wp:positionV>
                      <wp:extent cx="114300" cy="114300"/>
                      <wp:effectExtent l="15240" t="17145" r="13335" b="11430"/>
                      <wp:wrapNone/>
                      <wp:docPr id="3" name="Isosceles Tri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Isosceles Triangle 3" o:spid="_x0000_s1026" type="#_x0000_t5" style="position:absolute;margin-left:.3pt;margin-top:2.7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"/>
                  </w:pict>
                </mc:Fallback>
              </mc:AlternateContent>
            </w:r>
            <w:r w:rsidRPr="00281647">
              <w:rPr>
                <w:rFonts w:ascii="Arial" w:eastAsia="Times New Roman" w:hAnsi="Arial" w:cs="Arial"/>
                <w:lang w:eastAsia="en-AU"/>
              </w:rPr>
              <w:tab/>
              <w:t>= marker</w:t>
            </w:r>
          </w:p>
        </w:tc>
        <w:tc>
          <w:tcPr>
            <w:tcW w:w="3176" w:type="dxa"/>
            <w:shd w:val="clear" w:color="auto" w:fill="auto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</w:p>
        </w:tc>
      </w:tr>
    </w:tbl>
    <w:p w:rsidR="00281647" w:rsidRPr="00281647" w:rsidRDefault="00281647" w:rsidP="00281647">
      <w:pPr>
        <w:tabs>
          <w:tab w:val="left" w:pos="720"/>
          <w:tab w:val="center" w:pos="4678"/>
          <w:tab w:val="right" w:pos="9214"/>
        </w:tabs>
        <w:spacing w:after="0" w:line="360" w:lineRule="auto"/>
        <w:rPr>
          <w:rFonts w:ascii="Arial" w:eastAsia="Times New Roman" w:hAnsi="Arial" w:cs="Arial"/>
          <w:b/>
          <w:color w:val="999999"/>
          <w:lang w:eastAsia="en-AU"/>
        </w:rPr>
      </w:pPr>
    </w:p>
    <w:p w:rsidR="00281647" w:rsidRPr="00281647" w:rsidRDefault="00281647" w:rsidP="00281647">
      <w:pPr>
        <w:tabs>
          <w:tab w:val="left" w:pos="720"/>
          <w:tab w:val="center" w:pos="4678"/>
          <w:tab w:val="right" w:pos="9214"/>
        </w:tabs>
        <w:spacing w:after="0" w:line="360" w:lineRule="auto"/>
        <w:rPr>
          <w:rFonts w:ascii="Arial" w:eastAsia="Times New Roman" w:hAnsi="Arial" w:cs="Arial"/>
          <w:b/>
          <w:color w:val="999999"/>
          <w:lang w:eastAsia="en-AU"/>
        </w:rPr>
      </w:pPr>
    </w:p>
    <w:p w:rsidR="00281647" w:rsidRPr="00281647" w:rsidRDefault="00281647" w:rsidP="00281647">
      <w:pPr>
        <w:tabs>
          <w:tab w:val="left" w:pos="720"/>
          <w:tab w:val="center" w:pos="4678"/>
          <w:tab w:val="right" w:pos="9214"/>
        </w:tabs>
        <w:spacing w:after="0" w:line="360" w:lineRule="auto"/>
        <w:rPr>
          <w:rFonts w:ascii="Arial" w:eastAsia="Times New Roman" w:hAnsi="Arial" w:cs="Arial"/>
          <w:b/>
          <w:color w:val="999999"/>
          <w:lang w:eastAsia="en-AU"/>
        </w:rPr>
      </w:pPr>
      <w:r w:rsidRPr="00281647">
        <w:rPr>
          <w:rFonts w:ascii="Arial" w:eastAsia="Times New Roman" w:hAnsi="Arial" w:cs="Arial"/>
          <w:b/>
          <w:color w:val="999999"/>
          <w:lang w:eastAsia="en-AU"/>
        </w:rPr>
        <w:t>Drill description</w:t>
      </w:r>
    </w:p>
    <w:p w:rsidR="00281647" w:rsidRPr="00281647" w:rsidRDefault="00281647" w:rsidP="00281647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hanging="720"/>
        <w:rPr>
          <w:rFonts w:ascii="Arial" w:eastAsia="Times New Roman" w:hAnsi="Arial" w:cs="Arial"/>
          <w:color w:val="000000"/>
          <w:lang w:eastAsia="en-AU"/>
        </w:rPr>
      </w:pPr>
      <w:r w:rsidRPr="00281647">
        <w:rPr>
          <w:rFonts w:ascii="Arial" w:eastAsia="Times New Roman" w:hAnsi="Arial" w:cs="Arial"/>
          <w:color w:val="000000"/>
          <w:lang w:eastAsia="en-AU"/>
        </w:rPr>
        <w:t>X</w:t>
      </w:r>
      <w:r w:rsidRPr="00281647">
        <w:rPr>
          <w:rFonts w:ascii="Arial" w:eastAsia="Times New Roman" w:hAnsi="Arial" w:cs="Arial"/>
          <w:color w:val="000000"/>
          <w:vertAlign w:val="subscript"/>
          <w:lang w:eastAsia="en-AU"/>
        </w:rPr>
        <w:t>1</w:t>
      </w:r>
      <w:r w:rsidRPr="00281647">
        <w:rPr>
          <w:rFonts w:ascii="Arial" w:eastAsia="Times New Roman" w:hAnsi="Arial" w:cs="Arial"/>
          <w:color w:val="000000"/>
          <w:lang w:eastAsia="en-AU"/>
        </w:rPr>
        <w:t xml:space="preserve"> runs from the first marker, picks up the ball at the second marker (scoop), passes to X</w:t>
      </w:r>
      <w:r w:rsidRPr="00281647">
        <w:rPr>
          <w:rFonts w:ascii="Arial" w:eastAsia="Times New Roman" w:hAnsi="Arial" w:cs="Arial"/>
          <w:color w:val="000000"/>
          <w:vertAlign w:val="subscript"/>
          <w:lang w:eastAsia="en-AU"/>
        </w:rPr>
        <w:t xml:space="preserve">2 </w:t>
      </w:r>
      <w:r w:rsidRPr="00281647">
        <w:rPr>
          <w:rFonts w:ascii="Arial" w:eastAsia="Times New Roman" w:hAnsi="Arial" w:cs="Arial"/>
          <w:color w:val="000000"/>
          <w:lang w:eastAsia="en-AU"/>
        </w:rPr>
        <w:t>who</w:t>
      </w:r>
      <w:r w:rsidRPr="00281647">
        <w:rPr>
          <w:rFonts w:ascii="Arial" w:eastAsia="Times New Roman" w:hAnsi="Arial" w:cs="Arial"/>
          <w:color w:val="000000"/>
          <w:vertAlign w:val="subscript"/>
          <w:lang w:eastAsia="en-AU"/>
        </w:rPr>
        <w:t xml:space="preserve"> </w:t>
      </w:r>
      <w:proofErr w:type="gramStart"/>
      <w:r w:rsidRPr="00281647">
        <w:rPr>
          <w:rFonts w:ascii="Arial" w:eastAsia="Times New Roman" w:hAnsi="Arial" w:cs="Arial"/>
          <w:color w:val="000000"/>
          <w:lang w:eastAsia="en-AU"/>
        </w:rPr>
        <w:t>effects</w:t>
      </w:r>
      <w:proofErr w:type="gramEnd"/>
      <w:r w:rsidRPr="00281647">
        <w:rPr>
          <w:rFonts w:ascii="Arial" w:eastAsia="Times New Roman" w:hAnsi="Arial" w:cs="Arial"/>
          <w:color w:val="000000"/>
          <w:lang w:eastAsia="en-AU"/>
        </w:rPr>
        <w:t xml:space="preserve"> the touch on a stationary defender and performs </w:t>
      </w:r>
      <w:proofErr w:type="spellStart"/>
      <w:r w:rsidRPr="00281647">
        <w:rPr>
          <w:rFonts w:ascii="Arial" w:eastAsia="Times New Roman" w:hAnsi="Arial" w:cs="Arial"/>
          <w:color w:val="000000"/>
          <w:lang w:eastAsia="en-AU"/>
        </w:rPr>
        <w:t>rollball</w:t>
      </w:r>
      <w:proofErr w:type="spellEnd"/>
      <w:r w:rsidRPr="00281647">
        <w:rPr>
          <w:rFonts w:ascii="Arial" w:eastAsia="Times New Roman" w:hAnsi="Arial" w:cs="Arial"/>
          <w:color w:val="000000"/>
          <w:lang w:eastAsia="en-AU"/>
        </w:rPr>
        <w:t xml:space="preserve"> at the third marker then runs through.</w:t>
      </w:r>
    </w:p>
    <w:p w:rsidR="00281647" w:rsidRPr="00281647" w:rsidRDefault="00281647" w:rsidP="00281647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hanging="720"/>
        <w:rPr>
          <w:rFonts w:ascii="Arial" w:eastAsia="Times New Roman" w:hAnsi="Arial" w:cs="Arial"/>
          <w:color w:val="000000"/>
          <w:lang w:eastAsia="en-AU"/>
        </w:rPr>
      </w:pPr>
      <w:r w:rsidRPr="00281647">
        <w:rPr>
          <w:rFonts w:ascii="Arial" w:eastAsia="Times New Roman" w:hAnsi="Arial" w:cs="Arial"/>
          <w:color w:val="000000"/>
          <w:lang w:eastAsia="en-AU"/>
        </w:rPr>
        <w:t>Repeat the process at the next two markers.</w:t>
      </w:r>
    </w:p>
    <w:p w:rsidR="00281647" w:rsidRPr="00281647" w:rsidRDefault="00281647" w:rsidP="00281647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hanging="720"/>
        <w:rPr>
          <w:rFonts w:ascii="Arial" w:eastAsia="Times New Roman" w:hAnsi="Arial" w:cs="Arial"/>
          <w:color w:val="000000"/>
          <w:lang w:eastAsia="en-AU"/>
        </w:rPr>
      </w:pPr>
      <w:r w:rsidRPr="00281647">
        <w:rPr>
          <w:rFonts w:ascii="Arial" w:eastAsia="Times New Roman" w:hAnsi="Arial" w:cs="Arial"/>
          <w:color w:val="000000"/>
          <w:lang w:eastAsia="en-AU"/>
        </w:rPr>
        <w:t xml:space="preserve">After turning at the last marker, repeat the same process using the </w:t>
      </w:r>
      <w:proofErr w:type="spellStart"/>
      <w:r w:rsidRPr="00281647">
        <w:rPr>
          <w:rFonts w:ascii="Arial" w:eastAsia="Times New Roman" w:hAnsi="Arial" w:cs="Arial"/>
          <w:color w:val="000000"/>
          <w:lang w:eastAsia="en-AU"/>
        </w:rPr>
        <w:t>non preferred</w:t>
      </w:r>
      <w:proofErr w:type="spellEnd"/>
      <w:r w:rsidRPr="00281647">
        <w:rPr>
          <w:rFonts w:ascii="Arial" w:eastAsia="Times New Roman" w:hAnsi="Arial" w:cs="Arial"/>
          <w:color w:val="000000"/>
          <w:lang w:eastAsia="en-AU"/>
        </w:rPr>
        <w:t xml:space="preserve"> hand.</w:t>
      </w:r>
    </w:p>
    <w:p w:rsidR="00281647" w:rsidRPr="00281647" w:rsidRDefault="00281647" w:rsidP="00281647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hanging="720"/>
        <w:rPr>
          <w:rFonts w:ascii="Arial" w:eastAsia="Times New Roman" w:hAnsi="Arial" w:cs="Arial"/>
          <w:color w:val="000000"/>
          <w:lang w:eastAsia="en-AU"/>
        </w:rPr>
      </w:pPr>
      <w:r w:rsidRPr="00281647">
        <w:rPr>
          <w:rFonts w:ascii="Arial" w:eastAsia="Times New Roman" w:hAnsi="Arial" w:cs="Arial"/>
          <w:color w:val="000000"/>
          <w:lang w:eastAsia="en-AU"/>
        </w:rPr>
        <w:t>Upon completion X</w:t>
      </w:r>
      <w:r w:rsidRPr="00281647">
        <w:rPr>
          <w:rFonts w:ascii="Arial" w:eastAsia="Times New Roman" w:hAnsi="Arial" w:cs="Arial"/>
          <w:color w:val="000000"/>
          <w:vertAlign w:val="subscript"/>
          <w:lang w:eastAsia="en-AU"/>
        </w:rPr>
        <w:t>1</w:t>
      </w:r>
      <w:r w:rsidRPr="00281647">
        <w:rPr>
          <w:rFonts w:ascii="Arial" w:eastAsia="Times New Roman" w:hAnsi="Arial" w:cs="Arial"/>
          <w:color w:val="000000"/>
          <w:lang w:eastAsia="en-AU"/>
        </w:rPr>
        <w:t xml:space="preserve"> and X</w:t>
      </w:r>
      <w:r w:rsidRPr="00281647">
        <w:rPr>
          <w:rFonts w:ascii="Arial" w:eastAsia="Times New Roman" w:hAnsi="Arial" w:cs="Arial"/>
          <w:color w:val="000000"/>
          <w:vertAlign w:val="subscript"/>
          <w:lang w:eastAsia="en-AU"/>
        </w:rPr>
        <w:t>2</w:t>
      </w:r>
      <w:r w:rsidRPr="00281647">
        <w:rPr>
          <w:rFonts w:ascii="Arial" w:eastAsia="Times New Roman" w:hAnsi="Arial" w:cs="Arial"/>
          <w:color w:val="000000"/>
          <w:lang w:eastAsia="en-AU"/>
        </w:rPr>
        <w:t xml:space="preserve"> swam positions and repeat.</w:t>
      </w:r>
    </w:p>
    <w:p w:rsidR="00281647" w:rsidRDefault="00281647"/>
    <w:p w:rsidR="00281647" w:rsidRDefault="00281647"/>
    <w:p w:rsidR="00281647" w:rsidRDefault="00281647"/>
    <w:p w:rsidR="00281647" w:rsidRDefault="00281647"/>
    <w:p w:rsidR="00281647" w:rsidRDefault="00281647"/>
    <w:p w:rsidR="00281647" w:rsidRDefault="00281647"/>
    <w:p w:rsidR="00281647" w:rsidRDefault="00281647"/>
    <w:p w:rsidR="00281647" w:rsidRDefault="00281647"/>
    <w:p w:rsidR="00281647" w:rsidRPr="00DF50CA" w:rsidRDefault="00DF50CA">
      <w:pPr>
        <w:rPr>
          <w:b/>
          <w:sz w:val="28"/>
          <w:szCs w:val="28"/>
        </w:rPr>
      </w:pPr>
      <w:r w:rsidRPr="00DF50CA">
        <w:rPr>
          <w:b/>
          <w:sz w:val="28"/>
          <w:szCs w:val="28"/>
        </w:rPr>
        <w:t xml:space="preserve">Skill 3 </w:t>
      </w:r>
    </w:p>
    <w:p w:rsidR="00281647" w:rsidRPr="00281647" w:rsidRDefault="00281647" w:rsidP="00281647">
      <w:pPr>
        <w:tabs>
          <w:tab w:val="left" w:pos="1260"/>
          <w:tab w:val="center" w:pos="4678"/>
          <w:tab w:val="right" w:pos="9214"/>
        </w:tabs>
        <w:spacing w:after="0" w:line="240" w:lineRule="auto"/>
        <w:ind w:left="1260" w:hanging="1260"/>
        <w:rPr>
          <w:rFonts w:ascii="Arial" w:eastAsia="Times New Roman" w:hAnsi="Arial" w:cs="Times New Roman"/>
          <w:lang w:eastAsia="en-AU"/>
        </w:rPr>
      </w:pPr>
      <w:r w:rsidRPr="00281647">
        <w:rPr>
          <w:rFonts w:ascii="Arial" w:eastAsia="Times New Roman" w:hAnsi="Arial" w:cs="Arial"/>
          <w:lang w:eastAsia="en-AU"/>
        </w:rPr>
        <w:t>Effecting a touch – attacker (dump/roll ball), effecting touch – defender, scoring a touchdown</w:t>
      </w: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  <w:r>
        <w:rPr>
          <w:rFonts w:ascii="Arial" w:eastAsia="Times New Roman" w:hAnsi="Arial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2764790</wp:posOffset>
                </wp:positionH>
                <wp:positionV relativeFrom="paragraph">
                  <wp:posOffset>60960</wp:posOffset>
                </wp:positionV>
                <wp:extent cx="1133475" cy="905248"/>
                <wp:effectExtent l="38100" t="0" r="28575" b="66675"/>
                <wp:wrapNone/>
                <wp:docPr id="72" name="Freeform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05248"/>
                        </a:xfrm>
                        <a:custGeom>
                          <a:avLst/>
                          <a:gdLst>
                            <a:gd name="connsiteX0" fmla="*/ 1133475 w 1133475"/>
                            <a:gd name="connsiteY0" fmla="*/ 781423 h 905248"/>
                            <a:gd name="connsiteX1" fmla="*/ 914400 w 1133475"/>
                            <a:gd name="connsiteY1" fmla="*/ 373 h 905248"/>
                            <a:gd name="connsiteX2" fmla="*/ 38100 w 1133475"/>
                            <a:gd name="connsiteY2" fmla="*/ 867148 h 905248"/>
                            <a:gd name="connsiteX3" fmla="*/ 38100 w 1133475"/>
                            <a:gd name="connsiteY3" fmla="*/ 867148 h 905248"/>
                            <a:gd name="connsiteX4" fmla="*/ 0 w 1133475"/>
                            <a:gd name="connsiteY4" fmla="*/ 905248 h 9052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33475" h="905248">
                              <a:moveTo>
                                <a:pt x="1133475" y="781423"/>
                              </a:moveTo>
                              <a:cubicBezTo>
                                <a:pt x="1115219" y="383754"/>
                                <a:pt x="1096963" y="-13915"/>
                                <a:pt x="914400" y="373"/>
                              </a:cubicBezTo>
                              <a:cubicBezTo>
                                <a:pt x="731837" y="14661"/>
                                <a:pt x="38100" y="867148"/>
                                <a:pt x="38100" y="867148"/>
                              </a:cubicBezTo>
                              <a:lnTo>
                                <a:pt x="38100" y="867148"/>
                              </a:lnTo>
                              <a:lnTo>
                                <a:pt x="0" y="905248"/>
                              </a:ln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2" o:spid="_x0000_s1026" style="position:absolute;margin-left:217.7pt;margin-top:4.8pt;width:89.25pt;height:71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33475,905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" path="m1133475,781423c1115219,383754,1096963,-13915,914400,373,731837,14661,38100,867148,38100,867148r,l,905248e" filled="f" strokecolor="#4579b8 [3044]">
                <v:stroke endarrow="block"/>
                <v:path arrowok="t" o:connecttype="custom" o:connectlocs="1133475,781423;914400,373;38100,867148;38100,867148;0,905248" o:connectangles="0,0,0,0,0"/>
              </v:shape>
            </w:pict>
          </mc:Fallback>
        </mc:AlternateContent>
      </w:r>
    </w:p>
    <w:p w:rsidR="00281647" w:rsidRPr="00281647" w:rsidRDefault="0098271F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  <w:r>
        <w:rPr>
          <w:rFonts w:ascii="Arial" w:eastAsia="Times New Roman" w:hAnsi="Arial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2540</wp:posOffset>
                </wp:positionV>
                <wp:extent cx="0" cy="647700"/>
                <wp:effectExtent l="95250" t="38100" r="95250" b="571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312.75pt;margin-top:.2pt;width:0;height:5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" strokecolor="black [3040]">
                <v:stroke startarrow="open" endarrow="open"/>
              </v:shape>
            </w:pict>
          </mc:Fallback>
        </mc:AlternateContent>
      </w:r>
      <w:r w:rsidR="00281647">
        <w:rPr>
          <w:rFonts w:ascii="Arial" w:eastAsia="Times New Roman" w:hAnsi="Arial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3B4DE4" wp14:editId="1B28089C">
                <wp:simplePos x="0" y="0"/>
                <wp:positionH relativeFrom="column">
                  <wp:posOffset>3543300</wp:posOffset>
                </wp:positionH>
                <wp:positionV relativeFrom="paragraph">
                  <wp:posOffset>3810</wp:posOffset>
                </wp:positionV>
                <wp:extent cx="114300" cy="114300"/>
                <wp:effectExtent l="14605" t="16510" r="13970" b="12065"/>
                <wp:wrapNone/>
                <wp:docPr id="67" name="Isosceles Tri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sosceles Triangle 67" o:spid="_x0000_s1026" type="#_x0000_t5" style="position:absolute;margin-left:279pt;margin-top:.3pt;width:9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"/>
            </w:pict>
          </mc:Fallback>
        </mc:AlternateContent>
      </w:r>
      <w:r w:rsidR="00281647">
        <w:rPr>
          <w:rFonts w:ascii="Arial" w:eastAsia="Times New Roman" w:hAnsi="Arial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DF07E9" wp14:editId="2C3F5B2D">
                <wp:simplePos x="0" y="0"/>
                <wp:positionH relativeFrom="column">
                  <wp:posOffset>1943100</wp:posOffset>
                </wp:positionH>
                <wp:positionV relativeFrom="paragraph">
                  <wp:posOffset>3810</wp:posOffset>
                </wp:positionV>
                <wp:extent cx="114300" cy="114300"/>
                <wp:effectExtent l="14605" t="16510" r="13970" b="12065"/>
                <wp:wrapNone/>
                <wp:docPr id="66" name="Isosceles Tri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sosceles Triangle 66" o:spid="_x0000_s1026" type="#_x0000_t5" style="position:absolute;margin-left:153pt;margin-top:.3pt;width:9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"/>
            </w:pict>
          </mc:Fallback>
        </mc:AlternateContent>
      </w: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  <w:r>
        <w:rPr>
          <w:rFonts w:ascii="Arial" w:eastAsia="Times New Roman" w:hAnsi="Arial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89535</wp:posOffset>
                </wp:positionV>
                <wp:extent cx="630555" cy="0"/>
                <wp:effectExtent l="0" t="76200" r="17145" b="11430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192.6pt;margin-top:7.05pt;width:49.6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="Arial" w:eastAsia="Times New Roman" w:hAnsi="Arial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89535</wp:posOffset>
                </wp:positionV>
                <wp:extent cx="0" cy="323850"/>
                <wp:effectExtent l="95250" t="38100" r="57150" b="190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189pt;margin-top:7.05pt;width:0;height:25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  <w:r>
        <w:rPr>
          <w:rFonts w:ascii="Arial" w:eastAsia="Times New Roman" w:hAnsi="Arial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14605</wp:posOffset>
                </wp:positionV>
                <wp:extent cx="0" cy="581025"/>
                <wp:effectExtent l="95250" t="38100" r="57150" b="95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6" o:spid="_x0000_s1026" type="#_x0000_t32" style="position:absolute;margin-left:246.75pt;margin-top:1.15pt;width:0;height:45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Arial" w:eastAsia="Times New Roman" w:hAnsi="Arial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99858C" wp14:editId="3DA5082D">
                <wp:simplePos x="0" y="0"/>
                <wp:positionH relativeFrom="column">
                  <wp:posOffset>2400300</wp:posOffset>
                </wp:positionH>
                <wp:positionV relativeFrom="paragraph">
                  <wp:posOffset>139700</wp:posOffset>
                </wp:positionV>
                <wp:extent cx="334645" cy="203200"/>
                <wp:effectExtent l="0" t="0" r="0" b="6350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1647" w:rsidRPr="007513C7" w:rsidRDefault="00281647" w:rsidP="002816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56693" tIns="28346" rIns="56693" bIns="2834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8" type="#_x0000_t202" style="position:absolute;margin-left:189pt;margin-top:11pt;width:26.35pt;height:1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" filled="f" fillcolor="#bbe0e3" stroked="f">
                <v:textbox inset="1.57481mm,.78739mm,1.57481mm,.78739mm">
                  <w:txbxContent>
                    <w:p w:rsidR="00281647" w:rsidRPr="007513C7" w:rsidRDefault="00281647" w:rsidP="0028164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X</w:t>
                      </w:r>
                      <w:r>
                        <w:rPr>
                          <w:rFonts w:ascii="Arial" w:hAnsi="Arial" w:cs="Arial"/>
                          <w:color w:val="00000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3788A6" wp14:editId="10825480">
                <wp:simplePos x="0" y="0"/>
                <wp:positionH relativeFrom="column">
                  <wp:posOffset>3543300</wp:posOffset>
                </wp:positionH>
                <wp:positionV relativeFrom="paragraph">
                  <wp:posOffset>139700</wp:posOffset>
                </wp:positionV>
                <wp:extent cx="114300" cy="114300"/>
                <wp:effectExtent l="14605" t="16510" r="13970" b="12065"/>
                <wp:wrapNone/>
                <wp:docPr id="64" name="Isosceles Tri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sosceles Triangle 64" o:spid="_x0000_s1026" type="#_x0000_t5" style="position:absolute;margin-left:279pt;margin-top:11pt;width:9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"/>
            </w:pict>
          </mc:Fallback>
        </mc:AlternateContent>
      </w: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  <w:r>
        <w:rPr>
          <w:rFonts w:ascii="Arial" w:eastAsia="Times New Roman" w:hAnsi="Arial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F06047" wp14:editId="0AAA8353">
                <wp:simplePos x="0" y="0"/>
                <wp:positionH relativeFrom="column">
                  <wp:posOffset>3543300</wp:posOffset>
                </wp:positionH>
                <wp:positionV relativeFrom="paragraph">
                  <wp:posOffset>93345</wp:posOffset>
                </wp:positionV>
                <wp:extent cx="334645" cy="203200"/>
                <wp:effectExtent l="0" t="0" r="0" b="635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1647" w:rsidRPr="007513C7" w:rsidRDefault="00281647" w:rsidP="002816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56693" tIns="28346" rIns="56693" bIns="2834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49" type="#_x0000_t202" style="position:absolute;margin-left:279pt;margin-top:7.35pt;width:26.35pt;height:1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" filled="f" fillcolor="#bbe0e3" stroked="f">
                <v:textbox inset="1.57481mm,.78739mm,1.57481mm,.78739mm">
                  <w:txbxContent>
                    <w:p w:rsidR="00281647" w:rsidRPr="007513C7" w:rsidRDefault="00281647" w:rsidP="0028164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X</w:t>
                      </w:r>
                      <w:r>
                        <w:rPr>
                          <w:rFonts w:ascii="Arial" w:hAnsi="Arial" w:cs="Arial"/>
                          <w:color w:val="00000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7CC079" wp14:editId="2EF0BA13">
                <wp:simplePos x="0" y="0"/>
                <wp:positionH relativeFrom="column">
                  <wp:posOffset>1943100</wp:posOffset>
                </wp:positionH>
                <wp:positionV relativeFrom="paragraph">
                  <wp:posOffset>93345</wp:posOffset>
                </wp:positionV>
                <wp:extent cx="114300" cy="114300"/>
                <wp:effectExtent l="14605" t="16510" r="13970" b="12065"/>
                <wp:wrapNone/>
                <wp:docPr id="62" name="Isosceles Tri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sosceles Triangle 62" o:spid="_x0000_s1026" type="#_x0000_t5" style="position:absolute;margin-left:153pt;margin-top:7.35pt;width:9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"/>
            </w:pict>
          </mc:Fallback>
        </mc:AlternateContent>
      </w:r>
    </w:p>
    <w:p w:rsidR="00281647" w:rsidRPr="00281647" w:rsidRDefault="0098271F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  <w:r>
        <w:rPr>
          <w:rFonts w:ascii="Arial" w:eastAsia="Times New Roman" w:hAnsi="Arial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131444</wp:posOffset>
                </wp:positionV>
                <wp:extent cx="9525" cy="942975"/>
                <wp:effectExtent l="95250" t="38100" r="66675" b="666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429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312pt;margin-top:10.35pt;width:.75pt;height:74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" strokecolor="black [3040]">
                <v:stroke startarrow="open" endarrow="open"/>
              </v:shape>
            </w:pict>
          </mc:Fallback>
        </mc:AlternateContent>
      </w:r>
      <w:r w:rsidR="00281647">
        <w:rPr>
          <w:rFonts w:ascii="Arial" w:eastAsia="Times New Roman" w:hAnsi="Arial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1F35C1" wp14:editId="1C5E1890">
                <wp:simplePos x="0" y="0"/>
                <wp:positionH relativeFrom="column">
                  <wp:posOffset>2286000</wp:posOffset>
                </wp:positionH>
                <wp:positionV relativeFrom="paragraph">
                  <wp:posOffset>15875</wp:posOffset>
                </wp:positionV>
                <wp:extent cx="334645" cy="234315"/>
                <wp:effectExtent l="0" t="4445" r="3175" b="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1647" w:rsidRPr="007513C7" w:rsidRDefault="00281647" w:rsidP="002816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56693" tIns="28346" rIns="56693" bIns="2834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50" type="#_x0000_t202" style="position:absolute;margin-left:180pt;margin-top:1.25pt;width:26.35pt;height:1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" filled="f" fillcolor="#bbe0e3" stroked="f">
                <v:textbox inset="1.57481mm,.78739mm,1.57481mm,.78739mm">
                  <w:txbxContent>
                    <w:p w:rsidR="00281647" w:rsidRPr="007513C7" w:rsidRDefault="00281647" w:rsidP="0028164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X</w:t>
                      </w:r>
                      <w:r>
                        <w:rPr>
                          <w:rFonts w:ascii="Arial" w:hAnsi="Arial" w:cs="Arial"/>
                          <w:color w:val="00000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81647">
        <w:rPr>
          <w:rFonts w:ascii="Arial" w:eastAsia="Times New Roman" w:hAnsi="Arial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E111EB" wp14:editId="35795AC2">
                <wp:simplePos x="0" y="0"/>
                <wp:positionH relativeFrom="column">
                  <wp:posOffset>1828800</wp:posOffset>
                </wp:positionH>
                <wp:positionV relativeFrom="paragraph">
                  <wp:posOffset>46990</wp:posOffset>
                </wp:positionV>
                <wp:extent cx="334645" cy="311785"/>
                <wp:effectExtent l="0" t="0" r="3175" b="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1647" w:rsidRPr="007513C7" w:rsidRDefault="00281647" w:rsidP="002816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56693" tIns="28346" rIns="56693" bIns="2834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51" type="#_x0000_t202" style="position:absolute;margin-left:2in;margin-top:3.7pt;width:26.35pt;height:24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" filled="f" fillcolor="#bbe0e3" stroked="f">
                <v:textbox inset="1.57481mm,.78739mm,1.57481mm,.78739mm">
                  <w:txbxContent>
                    <w:p w:rsidR="00281647" w:rsidRPr="007513C7" w:rsidRDefault="00281647" w:rsidP="0028164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X</w:t>
                      </w:r>
                      <w:r>
                        <w:rPr>
                          <w:rFonts w:ascii="Arial" w:hAnsi="Arial" w:cs="Arial"/>
                          <w:color w:val="00000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81647">
        <w:rPr>
          <w:rFonts w:ascii="Arial" w:eastAsia="Times New Roman" w:hAnsi="Arial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9B9E05" wp14:editId="6C09DB9D">
                <wp:simplePos x="0" y="0"/>
                <wp:positionH relativeFrom="column">
                  <wp:posOffset>1670050</wp:posOffset>
                </wp:positionH>
                <wp:positionV relativeFrom="paragraph">
                  <wp:posOffset>46990</wp:posOffset>
                </wp:positionV>
                <wp:extent cx="334645" cy="203200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1647" w:rsidRPr="007513C7" w:rsidRDefault="00281647" w:rsidP="002816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56693" tIns="28346" rIns="56693" bIns="2834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52" type="#_x0000_t202" style="position:absolute;margin-left:131.5pt;margin-top:3.7pt;width:26.35pt;height:1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" filled="f" fillcolor="#bbe0e3" stroked="f">
                <v:textbox inset="1.57481mm,.78739mm,1.57481mm,.78739mm">
                  <w:txbxContent>
                    <w:p w:rsidR="00281647" w:rsidRPr="007513C7" w:rsidRDefault="00281647" w:rsidP="0028164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X</w:t>
                      </w:r>
                      <w:r>
                        <w:rPr>
                          <w:rFonts w:ascii="Arial" w:hAnsi="Arial" w:cs="Arial"/>
                          <w:color w:val="00000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  <w:r>
        <w:rPr>
          <w:rFonts w:ascii="Arial" w:eastAsia="Times New Roman" w:hAnsi="Arial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6A5B47" wp14:editId="533CB1A5">
                <wp:simplePos x="0" y="0"/>
                <wp:positionH relativeFrom="column">
                  <wp:posOffset>2543175</wp:posOffset>
                </wp:positionH>
                <wp:positionV relativeFrom="paragraph">
                  <wp:posOffset>-3810</wp:posOffset>
                </wp:positionV>
                <wp:extent cx="704850" cy="285750"/>
                <wp:effectExtent l="0" t="0" r="76200" b="762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200.25pt;margin-top:-.3pt;width:55.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Arial" w:eastAsia="Times New Roman" w:hAnsi="Arial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41E68B" wp14:editId="55361632">
                <wp:simplePos x="0" y="0"/>
                <wp:positionH relativeFrom="column">
                  <wp:posOffset>3200400</wp:posOffset>
                </wp:positionH>
                <wp:positionV relativeFrom="paragraph">
                  <wp:posOffset>114935</wp:posOffset>
                </wp:positionV>
                <wp:extent cx="334645" cy="203200"/>
                <wp:effectExtent l="0" t="0" r="3175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1647" w:rsidRPr="007513C7" w:rsidRDefault="00281647" w:rsidP="002816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56693" tIns="28346" rIns="56693" bIns="2834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53" type="#_x0000_t202" style="position:absolute;margin-left:252pt;margin-top:9.05pt;width:26.35pt;height:1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" filled="f" fillcolor="#bbe0e3" stroked="f">
                <v:textbox inset="1.57481mm,.78739mm,1.57481mm,.78739mm">
                  <w:txbxContent>
                    <w:p w:rsidR="00281647" w:rsidRPr="007513C7" w:rsidRDefault="00281647" w:rsidP="0028164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X</w:t>
                      </w:r>
                      <w:r>
                        <w:rPr>
                          <w:rFonts w:ascii="Arial" w:hAnsi="Arial" w:cs="Arial"/>
                          <w:color w:val="00000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E62BE" wp14:editId="381EE00D">
                <wp:simplePos x="0" y="0"/>
                <wp:positionH relativeFrom="column">
                  <wp:posOffset>2400300</wp:posOffset>
                </wp:positionH>
                <wp:positionV relativeFrom="paragraph">
                  <wp:posOffset>114935</wp:posOffset>
                </wp:positionV>
                <wp:extent cx="334645" cy="203200"/>
                <wp:effectExtent l="0" t="0" r="0" b="635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1647" w:rsidRPr="007513C7" w:rsidRDefault="00281647" w:rsidP="0028164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000000"/>
                                <w:vertAlign w:val="sub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56693" tIns="28346" rIns="56693" bIns="2834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54" type="#_x0000_t202" style="position:absolute;margin-left:189pt;margin-top:9.05pt;width:26.35pt;height:1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" filled="f" fillcolor="#bbe0e3" stroked="f">
                <v:textbox inset="1.57481mm,.78739mm,1.57481mm,.78739mm">
                  <w:txbxContent>
                    <w:p w:rsidR="00281647" w:rsidRPr="007513C7" w:rsidRDefault="00281647" w:rsidP="0028164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000000"/>
                          <w:vertAlign w:val="subscript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</w:rPr>
                        <w:t>X</w:t>
                      </w:r>
                      <w:r>
                        <w:rPr>
                          <w:rFonts w:ascii="Arial" w:hAnsi="Arial" w:cs="Arial"/>
                          <w:color w:val="00000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81647" w:rsidRPr="00281647" w:rsidRDefault="0098271F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  <w:r>
        <w:rPr>
          <w:rFonts w:ascii="Arial" w:eastAsia="Times New Roman" w:hAnsi="Arial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21D925" wp14:editId="49943F73">
                <wp:simplePos x="0" y="0"/>
                <wp:positionH relativeFrom="column">
                  <wp:posOffset>1859280</wp:posOffset>
                </wp:positionH>
                <wp:positionV relativeFrom="paragraph">
                  <wp:posOffset>124460</wp:posOffset>
                </wp:positionV>
                <wp:extent cx="751840" cy="867410"/>
                <wp:effectExtent l="0" t="0" r="67310" b="27940"/>
                <wp:wrapNone/>
                <wp:docPr id="85" name="Freeform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840" cy="867410"/>
                        </a:xfrm>
                        <a:custGeom>
                          <a:avLst/>
                          <a:gdLst>
                            <a:gd name="connsiteX0" fmla="*/ 142322 w 751922"/>
                            <a:gd name="connsiteY0" fmla="*/ 0 h 867928"/>
                            <a:gd name="connsiteX1" fmla="*/ 37547 w 751922"/>
                            <a:gd name="connsiteY1" fmla="*/ 866775 h 867928"/>
                            <a:gd name="connsiteX2" fmla="*/ 704297 w 751922"/>
                            <a:gd name="connsiteY2" fmla="*/ 200025 h 867928"/>
                            <a:gd name="connsiteX3" fmla="*/ 704297 w 751922"/>
                            <a:gd name="connsiteY3" fmla="*/ 200025 h 867928"/>
                            <a:gd name="connsiteX4" fmla="*/ 751922 w 751922"/>
                            <a:gd name="connsiteY4" fmla="*/ 161925 h 8679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1922" h="867928">
                              <a:moveTo>
                                <a:pt x="142322" y="0"/>
                              </a:moveTo>
                              <a:cubicBezTo>
                                <a:pt x="43103" y="416719"/>
                                <a:pt x="-56115" y="833438"/>
                                <a:pt x="37547" y="866775"/>
                              </a:cubicBezTo>
                              <a:cubicBezTo>
                                <a:pt x="131209" y="900112"/>
                                <a:pt x="704297" y="200025"/>
                                <a:pt x="704297" y="200025"/>
                              </a:cubicBezTo>
                              <a:lnTo>
                                <a:pt x="704297" y="200025"/>
                              </a:lnTo>
                              <a:lnTo>
                                <a:pt x="751922" y="161925"/>
                              </a:lnTo>
                            </a:path>
                          </a:pathLst>
                        </a:cu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5" o:spid="_x0000_s1026" style="position:absolute;margin-left:146.4pt;margin-top:9.8pt;width:59.2pt;height:68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1922,867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" path="m142322,c43103,416719,-56115,833438,37547,866775,131209,900112,704297,200025,704297,200025r,l751922,161925e" filled="f" strokecolor="#4a7ebb">
                <v:stroke endarrow="block"/>
                <v:path arrowok="t" o:connecttype="custom" o:connectlocs="142306,0;37543,866258;704220,199906;704220,199906;751840,161828" o:connectangles="0,0,0,0,0"/>
              </v:shape>
            </w:pict>
          </mc:Fallback>
        </mc:AlternateContent>
      </w:r>
      <w:r>
        <w:rPr>
          <w:rFonts w:ascii="Arial" w:eastAsia="Times New Roman" w:hAnsi="Arial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F67011" wp14:editId="3A3631D0">
                <wp:simplePos x="0" y="0"/>
                <wp:positionH relativeFrom="column">
                  <wp:posOffset>1762678</wp:posOffset>
                </wp:positionH>
                <wp:positionV relativeFrom="paragraph">
                  <wp:posOffset>19685</wp:posOffset>
                </wp:positionV>
                <wp:extent cx="751922" cy="867928"/>
                <wp:effectExtent l="0" t="0" r="67310" b="27940"/>
                <wp:wrapNone/>
                <wp:docPr id="84" name="Freeform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22" cy="867928"/>
                        </a:xfrm>
                        <a:custGeom>
                          <a:avLst/>
                          <a:gdLst>
                            <a:gd name="connsiteX0" fmla="*/ 142322 w 751922"/>
                            <a:gd name="connsiteY0" fmla="*/ 0 h 867928"/>
                            <a:gd name="connsiteX1" fmla="*/ 37547 w 751922"/>
                            <a:gd name="connsiteY1" fmla="*/ 866775 h 867928"/>
                            <a:gd name="connsiteX2" fmla="*/ 704297 w 751922"/>
                            <a:gd name="connsiteY2" fmla="*/ 200025 h 867928"/>
                            <a:gd name="connsiteX3" fmla="*/ 704297 w 751922"/>
                            <a:gd name="connsiteY3" fmla="*/ 200025 h 867928"/>
                            <a:gd name="connsiteX4" fmla="*/ 751922 w 751922"/>
                            <a:gd name="connsiteY4" fmla="*/ 161925 h 8679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51922" h="867928">
                              <a:moveTo>
                                <a:pt x="142322" y="0"/>
                              </a:moveTo>
                              <a:cubicBezTo>
                                <a:pt x="43103" y="416719"/>
                                <a:pt x="-56115" y="833438"/>
                                <a:pt x="37547" y="866775"/>
                              </a:cubicBezTo>
                              <a:cubicBezTo>
                                <a:pt x="131209" y="900112"/>
                                <a:pt x="704297" y="200025"/>
                                <a:pt x="704297" y="200025"/>
                              </a:cubicBezTo>
                              <a:lnTo>
                                <a:pt x="704297" y="200025"/>
                              </a:lnTo>
                              <a:lnTo>
                                <a:pt x="751922" y="161925"/>
                              </a:ln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4" o:spid="_x0000_s1026" style="position:absolute;margin-left:138.8pt;margin-top:1.55pt;width:59.2pt;height:68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1922,867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" path="m142322,c43103,416719,-56115,833438,37547,866775,131209,900112,704297,200025,704297,200025r,l751922,161925e" filled="f" strokecolor="#4579b8 [3044]">
                <v:stroke endarrow="block"/>
                <v:path arrowok="t" o:connecttype="custom" o:connectlocs="142322,0;37547,866775;704297,200025;704297,200025;751922,161925" o:connectangles="0,0,0,0,0"/>
              </v:shape>
            </w:pict>
          </mc:Fallback>
        </mc:AlternateContent>
      </w: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b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b/>
          <w:lang w:eastAsia="en-AU"/>
        </w:rPr>
      </w:pP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  <w:r>
        <w:rPr>
          <w:rFonts w:ascii="Arial" w:eastAsia="Times New Roman" w:hAnsi="Arial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B59DBE" wp14:editId="4F714CBA">
                <wp:simplePos x="0" y="0"/>
                <wp:positionH relativeFrom="column">
                  <wp:posOffset>1943100</wp:posOffset>
                </wp:positionH>
                <wp:positionV relativeFrom="paragraph">
                  <wp:posOffset>43815</wp:posOffset>
                </wp:positionV>
                <wp:extent cx="114300" cy="114300"/>
                <wp:effectExtent l="14605" t="16510" r="13970" b="12065"/>
                <wp:wrapNone/>
                <wp:docPr id="56" name="Isosceles Tri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sosceles Triangle 56" o:spid="_x0000_s1026" type="#_x0000_t5" style="position:absolute;margin-left:153pt;margin-top:3.4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"/>
            </w:pict>
          </mc:Fallback>
        </mc:AlternateContent>
      </w:r>
    </w:p>
    <w:p w:rsidR="00281647" w:rsidRPr="00281647" w:rsidRDefault="00281647" w:rsidP="00281647">
      <w:pPr>
        <w:spacing w:after="0" w:line="240" w:lineRule="auto"/>
        <w:rPr>
          <w:rFonts w:ascii="Arial" w:eastAsia="Times New Roman" w:hAnsi="Arial" w:cs="Times New Roman"/>
          <w:lang w:eastAsia="en-AU"/>
        </w:rPr>
      </w:pPr>
      <w:r>
        <w:rPr>
          <w:rFonts w:ascii="Arial" w:eastAsia="Times New Roman" w:hAnsi="Arial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995915" wp14:editId="3DFB487B">
                <wp:simplePos x="0" y="0"/>
                <wp:positionH relativeFrom="column">
                  <wp:posOffset>3543300</wp:posOffset>
                </wp:positionH>
                <wp:positionV relativeFrom="paragraph">
                  <wp:posOffset>-2540</wp:posOffset>
                </wp:positionV>
                <wp:extent cx="114300" cy="114300"/>
                <wp:effectExtent l="14605" t="16510" r="13970" b="12065"/>
                <wp:wrapNone/>
                <wp:docPr id="55" name="Isosceles Tri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Isosceles Triangle 55" o:spid="_x0000_s1026" type="#_x0000_t5" style="position:absolute;margin-left:279pt;margin-top:-.2pt;width:9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"/>
            </w:pict>
          </mc:Fallback>
        </mc:AlternateContent>
      </w:r>
    </w:p>
    <w:p w:rsidR="00281647" w:rsidRPr="00281647" w:rsidRDefault="0098271F" w:rsidP="00281647">
      <w:pPr>
        <w:spacing w:after="0" w:line="360" w:lineRule="auto"/>
        <w:rPr>
          <w:rFonts w:ascii="Arial" w:eastAsia="Times New Roman" w:hAnsi="Arial" w:cs="Arial"/>
          <w:b/>
          <w:lang w:eastAsia="en-AU"/>
        </w:rPr>
      </w:pPr>
      <w:r w:rsidRPr="0098271F">
        <w:rPr>
          <w:rFonts w:ascii="Arial" w:eastAsia="Times New Roman" w:hAnsi="Arial" w:cs="Arial"/>
          <w:b/>
          <w:noProof/>
          <w:color w:val="F2F2F2" w:themeColor="background1" w:themeShade="F2"/>
          <w:lang w:eastAsia="en-A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3947053" wp14:editId="20A618B7">
                <wp:simplePos x="0" y="0"/>
                <wp:positionH relativeFrom="column">
                  <wp:posOffset>2114550</wp:posOffset>
                </wp:positionH>
                <wp:positionV relativeFrom="paragraph">
                  <wp:posOffset>188595</wp:posOffset>
                </wp:positionV>
                <wp:extent cx="1420495" cy="0"/>
                <wp:effectExtent l="38100" t="76200" r="27305" b="1143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49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166.5pt;margin-top:14.85pt;width:111.85pt;height: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" strokecolor="black [3040]">
                <v:stroke startarrow="open" endarrow="open"/>
              </v:shape>
            </w:pict>
          </mc:Fallback>
        </mc:AlternateContent>
      </w:r>
    </w:p>
    <w:p w:rsidR="00281647" w:rsidRPr="00281647" w:rsidRDefault="00281647" w:rsidP="00281647">
      <w:pPr>
        <w:spacing w:after="0" w:line="360" w:lineRule="auto"/>
        <w:rPr>
          <w:rFonts w:ascii="Arial" w:eastAsia="Times New Roman" w:hAnsi="Arial" w:cs="Arial"/>
          <w:b/>
          <w:lang w:eastAsia="en-AU"/>
        </w:rPr>
      </w:pPr>
    </w:p>
    <w:p w:rsidR="00281647" w:rsidRPr="00281647" w:rsidRDefault="00281647" w:rsidP="00281647">
      <w:pPr>
        <w:spacing w:after="0" w:line="360" w:lineRule="auto"/>
        <w:rPr>
          <w:rFonts w:ascii="Arial" w:eastAsia="Times New Roman" w:hAnsi="Arial" w:cs="Arial"/>
          <w:b/>
          <w:lang w:eastAsia="en-AU"/>
        </w:rPr>
      </w:pPr>
    </w:p>
    <w:p w:rsidR="00281647" w:rsidRPr="00281647" w:rsidRDefault="00281647" w:rsidP="00281647">
      <w:pPr>
        <w:spacing w:after="0" w:line="360" w:lineRule="auto"/>
        <w:rPr>
          <w:rFonts w:ascii="Arial" w:eastAsia="Times New Roman" w:hAnsi="Arial" w:cs="Arial"/>
          <w:b/>
          <w:lang w:eastAsia="en-A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065"/>
        <w:gridCol w:w="3084"/>
        <w:gridCol w:w="3093"/>
      </w:tblGrid>
      <w:tr w:rsidR="00281647" w:rsidRPr="00281647" w:rsidTr="00552D6D">
        <w:tc>
          <w:tcPr>
            <w:tcW w:w="3175" w:type="dxa"/>
            <w:shd w:val="clear" w:color="auto" w:fill="auto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Times New Roman"/>
                <w:b/>
                <w:color w:val="999999"/>
                <w:lang w:eastAsia="en-AU"/>
              </w:rPr>
            </w:pPr>
            <w:r w:rsidRPr="00281647">
              <w:rPr>
                <w:rFonts w:ascii="Arial" w:eastAsia="Times New Roman" w:hAnsi="Arial" w:cs="Times New Roman"/>
                <w:b/>
                <w:color w:val="999999"/>
                <w:lang w:eastAsia="en-AU"/>
              </w:rPr>
              <w:t>Key</w:t>
            </w:r>
          </w:p>
        </w:tc>
        <w:tc>
          <w:tcPr>
            <w:tcW w:w="3175" w:type="dxa"/>
            <w:shd w:val="clear" w:color="auto" w:fill="auto"/>
            <w:vAlign w:val="center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  <w:r w:rsidRPr="00281647">
              <w:rPr>
                <w:rFonts w:ascii="Arial" w:eastAsia="Times New Roman" w:hAnsi="Arial" w:cs="Arial"/>
                <w:lang w:eastAsia="en-AU"/>
              </w:rPr>
              <w:t>X</w:t>
            </w:r>
            <w:r w:rsidRPr="00281647">
              <w:rPr>
                <w:rFonts w:ascii="Arial" w:eastAsia="Times New Roman" w:hAnsi="Arial" w:cs="Arial"/>
                <w:lang w:eastAsia="en-AU"/>
              </w:rPr>
              <w:tab/>
              <w:t>= player</w:t>
            </w:r>
          </w:p>
        </w:tc>
        <w:tc>
          <w:tcPr>
            <w:tcW w:w="3176" w:type="dxa"/>
            <w:shd w:val="clear" w:color="auto" w:fill="auto"/>
            <w:vAlign w:val="center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  <w:r w:rsidRPr="00281647">
              <w:rPr>
                <w:rFonts w:ascii="Arial" w:eastAsia="Times New Roman" w:hAnsi="Arial" w:cs="Arial"/>
                <w:b/>
                <w:lang w:eastAsia="en-AU"/>
              </w:rPr>
              <w:t>→</w:t>
            </w:r>
            <w:r w:rsidRPr="00281647">
              <w:rPr>
                <w:rFonts w:ascii="Arial" w:eastAsia="Times New Roman" w:hAnsi="Arial" w:cs="Arial"/>
                <w:lang w:eastAsia="en-AU"/>
              </w:rPr>
              <w:tab/>
              <w:t>= player movement</w:t>
            </w:r>
          </w:p>
        </w:tc>
      </w:tr>
      <w:tr w:rsidR="00281647" w:rsidRPr="00281647" w:rsidTr="00552D6D">
        <w:tc>
          <w:tcPr>
            <w:tcW w:w="3175" w:type="dxa"/>
            <w:shd w:val="clear" w:color="auto" w:fill="auto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</w:p>
        </w:tc>
        <w:tc>
          <w:tcPr>
            <w:tcW w:w="3175" w:type="dxa"/>
            <w:shd w:val="clear" w:color="auto" w:fill="auto"/>
            <w:vAlign w:val="center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  <w:r w:rsidRPr="00281647">
              <w:rPr>
                <w:rFonts w:ascii="Arial" w:eastAsia="Times New Roman" w:hAnsi="Arial" w:cs="Arial"/>
                <w:lang w:eastAsia="en-AU"/>
              </w:rPr>
              <w:t>O</w:t>
            </w:r>
            <w:r w:rsidRPr="00281647">
              <w:rPr>
                <w:rFonts w:ascii="Arial" w:eastAsia="Times New Roman" w:hAnsi="Arial" w:cs="Arial"/>
                <w:lang w:eastAsia="en-AU"/>
              </w:rPr>
              <w:tab/>
              <w:t>= feeder</w:t>
            </w:r>
          </w:p>
        </w:tc>
        <w:tc>
          <w:tcPr>
            <w:tcW w:w="3176" w:type="dxa"/>
            <w:shd w:val="clear" w:color="auto" w:fill="auto"/>
            <w:vAlign w:val="center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lang w:eastAsia="en-AU"/>
              </w:rPr>
            </w:pPr>
            <w:r w:rsidRPr="00281647">
              <w:rPr>
                <w:rFonts w:ascii="Arial" w:eastAsia="Times New Roman" w:hAnsi="Arial" w:cs="Arial"/>
                <w:lang w:eastAsia="en-AU"/>
              </w:rPr>
              <w:t>-----</w:t>
            </w:r>
            <w:r w:rsidRPr="00281647">
              <w:rPr>
                <w:rFonts w:ascii="Arial" w:eastAsia="Times New Roman" w:hAnsi="Arial" w:cs="Arial"/>
                <w:lang w:eastAsia="en-AU"/>
              </w:rPr>
              <w:tab/>
              <w:t>= ball movement</w:t>
            </w:r>
          </w:p>
        </w:tc>
      </w:tr>
      <w:tr w:rsidR="00281647" w:rsidRPr="00281647" w:rsidTr="00552D6D">
        <w:tc>
          <w:tcPr>
            <w:tcW w:w="3175" w:type="dxa"/>
            <w:shd w:val="clear" w:color="auto" w:fill="auto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</w:p>
        </w:tc>
        <w:tc>
          <w:tcPr>
            <w:tcW w:w="3175" w:type="dxa"/>
            <w:shd w:val="clear" w:color="auto" w:fill="auto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  <w:r>
              <w:rPr>
                <w:rFonts w:ascii="Arial" w:eastAsia="Times New Roman" w:hAnsi="Arial" w:cs="Arial"/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C1865F5" wp14:editId="7F0C489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34925</wp:posOffset>
                      </wp:positionV>
                      <wp:extent cx="114300" cy="114300"/>
                      <wp:effectExtent l="15240" t="19685" r="13335" b="8890"/>
                      <wp:wrapNone/>
                      <wp:docPr id="54" name="Isosceles Tri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Isosceles Triangle 54" o:spid="_x0000_s1026" type="#_x0000_t5" style="position:absolute;margin-left:.3pt;margin-top:2.75pt;width:9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"/>
                  </w:pict>
                </mc:Fallback>
              </mc:AlternateContent>
            </w:r>
            <w:r w:rsidRPr="00281647">
              <w:rPr>
                <w:rFonts w:ascii="Arial" w:eastAsia="Times New Roman" w:hAnsi="Arial" w:cs="Arial"/>
                <w:lang w:eastAsia="en-AU"/>
              </w:rPr>
              <w:tab/>
              <w:t>= marker</w:t>
            </w:r>
          </w:p>
        </w:tc>
        <w:tc>
          <w:tcPr>
            <w:tcW w:w="3176" w:type="dxa"/>
            <w:shd w:val="clear" w:color="auto" w:fill="auto"/>
          </w:tcPr>
          <w:p w:rsidR="00281647" w:rsidRPr="00281647" w:rsidRDefault="00281647" w:rsidP="00281647">
            <w:pPr>
              <w:spacing w:before="40" w:after="40" w:line="240" w:lineRule="auto"/>
              <w:rPr>
                <w:rFonts w:ascii="Arial" w:eastAsia="Times New Roman" w:hAnsi="Arial" w:cs="Arial"/>
                <w:b/>
                <w:lang w:eastAsia="en-AU"/>
              </w:rPr>
            </w:pPr>
          </w:p>
        </w:tc>
      </w:tr>
    </w:tbl>
    <w:p w:rsidR="00281647" w:rsidRPr="00281647" w:rsidRDefault="00281647" w:rsidP="00281647">
      <w:pPr>
        <w:tabs>
          <w:tab w:val="left" w:pos="720"/>
          <w:tab w:val="center" w:pos="4678"/>
          <w:tab w:val="right" w:pos="9214"/>
        </w:tabs>
        <w:spacing w:after="0" w:line="360" w:lineRule="auto"/>
        <w:rPr>
          <w:rFonts w:ascii="Arial" w:eastAsia="Times New Roman" w:hAnsi="Arial" w:cs="Arial"/>
          <w:b/>
          <w:color w:val="999999"/>
          <w:lang w:eastAsia="en-AU"/>
        </w:rPr>
      </w:pPr>
    </w:p>
    <w:p w:rsidR="00281647" w:rsidRPr="00281647" w:rsidRDefault="00281647" w:rsidP="00281647">
      <w:pPr>
        <w:tabs>
          <w:tab w:val="left" w:pos="720"/>
          <w:tab w:val="center" w:pos="4678"/>
          <w:tab w:val="right" w:pos="9214"/>
        </w:tabs>
        <w:spacing w:after="0" w:line="360" w:lineRule="auto"/>
        <w:rPr>
          <w:rFonts w:ascii="Arial" w:eastAsia="Times New Roman" w:hAnsi="Arial" w:cs="Arial"/>
          <w:b/>
          <w:color w:val="999999"/>
          <w:lang w:eastAsia="en-AU"/>
        </w:rPr>
      </w:pPr>
    </w:p>
    <w:p w:rsidR="00281647" w:rsidRPr="00281647" w:rsidRDefault="00281647" w:rsidP="00281647">
      <w:pPr>
        <w:tabs>
          <w:tab w:val="left" w:pos="720"/>
          <w:tab w:val="center" w:pos="4678"/>
          <w:tab w:val="right" w:pos="9214"/>
        </w:tabs>
        <w:spacing w:after="0" w:line="360" w:lineRule="auto"/>
        <w:rPr>
          <w:rFonts w:ascii="Arial" w:eastAsia="Times New Roman" w:hAnsi="Arial" w:cs="Arial"/>
          <w:i/>
          <w:color w:val="999999"/>
          <w:lang w:eastAsia="en-AU"/>
        </w:rPr>
      </w:pPr>
      <w:r w:rsidRPr="00281647">
        <w:rPr>
          <w:rFonts w:ascii="Arial" w:eastAsia="Times New Roman" w:hAnsi="Arial" w:cs="Arial"/>
          <w:b/>
          <w:color w:val="999999"/>
          <w:lang w:eastAsia="en-AU"/>
        </w:rPr>
        <w:t>Drill description</w:t>
      </w:r>
    </w:p>
    <w:p w:rsidR="00281647" w:rsidRPr="00281647" w:rsidRDefault="00281647" w:rsidP="00281647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hanging="720"/>
        <w:rPr>
          <w:rFonts w:ascii="Arial" w:eastAsia="Times New Roman" w:hAnsi="Arial" w:cs="Arial"/>
          <w:color w:val="000000"/>
          <w:lang w:eastAsia="en-AU"/>
        </w:rPr>
      </w:pPr>
      <w:r w:rsidRPr="00281647">
        <w:rPr>
          <w:rFonts w:ascii="Arial" w:eastAsia="Times New Roman" w:hAnsi="Arial" w:cs="Arial"/>
          <w:color w:val="000000"/>
          <w:lang w:eastAsia="en-AU"/>
        </w:rPr>
        <w:t>X</w:t>
      </w:r>
      <w:r w:rsidRPr="00281647">
        <w:rPr>
          <w:rFonts w:ascii="Arial" w:eastAsia="Times New Roman" w:hAnsi="Arial" w:cs="Arial"/>
          <w:color w:val="000000"/>
          <w:vertAlign w:val="subscript"/>
          <w:lang w:eastAsia="en-AU"/>
        </w:rPr>
        <w:t>2</w:t>
      </w:r>
      <w:r w:rsidRPr="00281647">
        <w:rPr>
          <w:rFonts w:ascii="Arial" w:eastAsia="Times New Roman" w:hAnsi="Arial" w:cs="Arial"/>
          <w:color w:val="000000"/>
          <w:lang w:eastAsia="en-AU"/>
        </w:rPr>
        <w:t xml:space="preserve"> runs with the ball and positions body to one side of defender (X</w:t>
      </w:r>
      <w:r w:rsidRPr="00281647">
        <w:rPr>
          <w:rFonts w:ascii="Arial" w:eastAsia="Times New Roman" w:hAnsi="Arial" w:cs="Arial"/>
          <w:color w:val="000000"/>
          <w:vertAlign w:val="subscript"/>
          <w:lang w:eastAsia="en-AU"/>
        </w:rPr>
        <w:t>3</w:t>
      </w:r>
      <w:r w:rsidRPr="00281647">
        <w:rPr>
          <w:rFonts w:ascii="Arial" w:eastAsia="Times New Roman" w:hAnsi="Arial" w:cs="Arial"/>
          <w:color w:val="000000"/>
          <w:lang w:eastAsia="en-AU"/>
        </w:rPr>
        <w:t>).</w:t>
      </w:r>
    </w:p>
    <w:p w:rsidR="00281647" w:rsidRPr="00281647" w:rsidRDefault="00281647" w:rsidP="00281647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hanging="720"/>
        <w:rPr>
          <w:rFonts w:ascii="Arial" w:eastAsia="Times New Roman" w:hAnsi="Arial" w:cs="Arial"/>
          <w:color w:val="000000"/>
          <w:lang w:eastAsia="en-AU"/>
        </w:rPr>
      </w:pPr>
      <w:r w:rsidRPr="00281647">
        <w:rPr>
          <w:rFonts w:ascii="Arial" w:eastAsia="Times New Roman" w:hAnsi="Arial" w:cs="Arial"/>
          <w:color w:val="000000"/>
          <w:lang w:eastAsia="en-AU"/>
        </w:rPr>
        <w:t>Defender runs toward attacker (X</w:t>
      </w:r>
      <w:r w:rsidRPr="00281647">
        <w:rPr>
          <w:rFonts w:ascii="Arial" w:eastAsia="Times New Roman" w:hAnsi="Arial" w:cs="Arial"/>
          <w:color w:val="000000"/>
          <w:vertAlign w:val="subscript"/>
          <w:lang w:eastAsia="en-AU"/>
        </w:rPr>
        <w:t>2</w:t>
      </w:r>
      <w:r w:rsidRPr="00281647">
        <w:rPr>
          <w:rFonts w:ascii="Arial" w:eastAsia="Times New Roman" w:hAnsi="Arial" w:cs="Arial"/>
          <w:color w:val="000000"/>
          <w:lang w:eastAsia="en-AU"/>
        </w:rPr>
        <w:t xml:space="preserve">), decelerating, and remaining balanced to </w:t>
      </w:r>
      <w:proofErr w:type="gramStart"/>
      <w:r w:rsidRPr="00281647">
        <w:rPr>
          <w:rFonts w:ascii="Arial" w:eastAsia="Times New Roman" w:hAnsi="Arial" w:cs="Arial"/>
          <w:color w:val="000000"/>
          <w:lang w:eastAsia="en-AU"/>
        </w:rPr>
        <w:t>effect</w:t>
      </w:r>
      <w:proofErr w:type="gramEnd"/>
      <w:r w:rsidRPr="00281647">
        <w:rPr>
          <w:rFonts w:ascii="Arial" w:eastAsia="Times New Roman" w:hAnsi="Arial" w:cs="Arial"/>
          <w:color w:val="000000"/>
          <w:lang w:eastAsia="en-AU"/>
        </w:rPr>
        <w:t xml:space="preserve"> the touch.</w:t>
      </w:r>
    </w:p>
    <w:p w:rsidR="00281647" w:rsidRPr="00281647" w:rsidRDefault="00281647" w:rsidP="00281647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hanging="720"/>
        <w:rPr>
          <w:rFonts w:ascii="Arial" w:eastAsia="Times New Roman" w:hAnsi="Arial" w:cs="Arial"/>
          <w:color w:val="000000"/>
          <w:lang w:eastAsia="en-AU"/>
        </w:rPr>
      </w:pPr>
      <w:r w:rsidRPr="00281647">
        <w:rPr>
          <w:rFonts w:ascii="Arial" w:eastAsia="Times New Roman" w:hAnsi="Arial" w:cs="Arial"/>
          <w:color w:val="000000"/>
          <w:lang w:eastAsia="en-AU"/>
        </w:rPr>
        <w:t>X</w:t>
      </w:r>
      <w:r w:rsidRPr="00281647">
        <w:rPr>
          <w:rFonts w:ascii="Arial" w:eastAsia="Times New Roman" w:hAnsi="Arial" w:cs="Arial"/>
          <w:color w:val="000000"/>
          <w:vertAlign w:val="subscript"/>
          <w:lang w:eastAsia="en-AU"/>
        </w:rPr>
        <w:t>2</w:t>
      </w:r>
      <w:r w:rsidRPr="00281647">
        <w:rPr>
          <w:rFonts w:ascii="Arial" w:eastAsia="Times New Roman" w:hAnsi="Arial" w:cs="Arial"/>
          <w:color w:val="000000"/>
          <w:lang w:eastAsia="en-AU"/>
        </w:rPr>
        <w:t xml:space="preserve"> and X</w:t>
      </w:r>
      <w:r w:rsidRPr="00281647">
        <w:rPr>
          <w:rFonts w:ascii="Arial" w:eastAsia="Times New Roman" w:hAnsi="Arial" w:cs="Arial"/>
          <w:color w:val="000000"/>
          <w:vertAlign w:val="subscript"/>
          <w:lang w:eastAsia="en-AU"/>
        </w:rPr>
        <w:t>3</w:t>
      </w:r>
      <w:r w:rsidRPr="00281647">
        <w:rPr>
          <w:rFonts w:ascii="Arial" w:eastAsia="Times New Roman" w:hAnsi="Arial" w:cs="Arial"/>
          <w:color w:val="000000"/>
          <w:lang w:eastAsia="en-AU"/>
        </w:rPr>
        <w:t xml:space="preserve"> </w:t>
      </w:r>
      <w:proofErr w:type="gramStart"/>
      <w:r w:rsidRPr="00281647">
        <w:rPr>
          <w:rFonts w:ascii="Arial" w:eastAsia="Times New Roman" w:hAnsi="Arial" w:cs="Arial"/>
          <w:color w:val="000000"/>
          <w:lang w:eastAsia="en-AU"/>
        </w:rPr>
        <w:t>effect</w:t>
      </w:r>
      <w:proofErr w:type="gramEnd"/>
      <w:r w:rsidRPr="00281647">
        <w:rPr>
          <w:rFonts w:ascii="Arial" w:eastAsia="Times New Roman" w:hAnsi="Arial" w:cs="Arial"/>
          <w:color w:val="000000"/>
          <w:lang w:eastAsia="en-AU"/>
        </w:rPr>
        <w:t xml:space="preserve"> the touch, X</w:t>
      </w:r>
      <w:r w:rsidRPr="00281647">
        <w:rPr>
          <w:rFonts w:ascii="Arial" w:eastAsia="Times New Roman" w:hAnsi="Arial" w:cs="Arial"/>
          <w:color w:val="000000"/>
          <w:vertAlign w:val="subscript"/>
          <w:lang w:eastAsia="en-AU"/>
        </w:rPr>
        <w:t xml:space="preserve">2 </w:t>
      </w:r>
      <w:r w:rsidRPr="00281647">
        <w:rPr>
          <w:rFonts w:ascii="Arial" w:eastAsia="Times New Roman" w:hAnsi="Arial" w:cs="Arial"/>
          <w:color w:val="000000"/>
          <w:lang w:eastAsia="en-AU"/>
        </w:rPr>
        <w:t xml:space="preserve">then performs a </w:t>
      </w:r>
      <w:proofErr w:type="spellStart"/>
      <w:r w:rsidRPr="00281647">
        <w:rPr>
          <w:rFonts w:ascii="Arial" w:eastAsia="Times New Roman" w:hAnsi="Arial" w:cs="Arial"/>
          <w:color w:val="000000"/>
          <w:lang w:eastAsia="en-AU"/>
        </w:rPr>
        <w:t>rollball</w:t>
      </w:r>
      <w:proofErr w:type="spellEnd"/>
      <w:r w:rsidRPr="00281647">
        <w:rPr>
          <w:rFonts w:ascii="Arial" w:eastAsia="Times New Roman" w:hAnsi="Arial" w:cs="Arial"/>
          <w:color w:val="000000"/>
          <w:lang w:eastAsia="en-AU"/>
        </w:rPr>
        <w:t xml:space="preserve"> for X</w:t>
      </w:r>
      <w:r w:rsidRPr="00281647">
        <w:rPr>
          <w:rFonts w:ascii="Arial" w:eastAsia="Times New Roman" w:hAnsi="Arial" w:cs="Arial"/>
          <w:color w:val="000000"/>
          <w:vertAlign w:val="subscript"/>
          <w:lang w:eastAsia="en-AU"/>
        </w:rPr>
        <w:t>1</w:t>
      </w:r>
      <w:r w:rsidRPr="00281647">
        <w:rPr>
          <w:rFonts w:ascii="Arial" w:eastAsia="Times New Roman" w:hAnsi="Arial" w:cs="Arial"/>
          <w:color w:val="000000"/>
          <w:lang w:eastAsia="en-AU"/>
        </w:rPr>
        <w:t xml:space="preserve"> then splits.</w:t>
      </w:r>
    </w:p>
    <w:p w:rsidR="00281647" w:rsidRPr="00281647" w:rsidRDefault="00281647" w:rsidP="00281647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hanging="720"/>
        <w:rPr>
          <w:rFonts w:ascii="Arial" w:eastAsia="Times New Roman" w:hAnsi="Arial" w:cs="Arial"/>
          <w:color w:val="000000"/>
          <w:lang w:eastAsia="en-AU"/>
        </w:rPr>
      </w:pPr>
      <w:r w:rsidRPr="00281647">
        <w:rPr>
          <w:rFonts w:ascii="Arial" w:eastAsia="Times New Roman" w:hAnsi="Arial" w:cs="Arial"/>
          <w:color w:val="000000"/>
          <w:lang w:eastAsia="en-AU"/>
        </w:rPr>
        <w:t>X</w:t>
      </w:r>
      <w:r w:rsidRPr="00281647">
        <w:rPr>
          <w:rFonts w:ascii="Arial" w:eastAsia="Times New Roman" w:hAnsi="Arial" w:cs="Arial"/>
          <w:color w:val="000000"/>
          <w:vertAlign w:val="subscript"/>
          <w:lang w:eastAsia="en-AU"/>
        </w:rPr>
        <w:t>3</w:t>
      </w:r>
      <w:r w:rsidRPr="00281647">
        <w:rPr>
          <w:rFonts w:ascii="Arial" w:eastAsia="Times New Roman" w:hAnsi="Arial" w:cs="Arial"/>
          <w:color w:val="000000"/>
          <w:lang w:eastAsia="en-AU"/>
        </w:rPr>
        <w:t xml:space="preserve"> retreats backwards 5m.</w:t>
      </w:r>
    </w:p>
    <w:p w:rsidR="00281647" w:rsidRPr="00281647" w:rsidRDefault="00281647" w:rsidP="00281647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hanging="720"/>
        <w:rPr>
          <w:rFonts w:ascii="Arial" w:eastAsia="Times New Roman" w:hAnsi="Arial" w:cs="Arial"/>
          <w:color w:val="000000"/>
          <w:lang w:eastAsia="en-AU"/>
        </w:rPr>
      </w:pPr>
      <w:r w:rsidRPr="00281647">
        <w:rPr>
          <w:rFonts w:ascii="Arial" w:eastAsia="Times New Roman" w:hAnsi="Arial" w:cs="Arial"/>
          <w:color w:val="000000"/>
          <w:lang w:eastAsia="en-AU"/>
        </w:rPr>
        <w:t>X</w:t>
      </w:r>
      <w:r w:rsidRPr="00281647">
        <w:rPr>
          <w:rFonts w:ascii="Arial" w:eastAsia="Times New Roman" w:hAnsi="Arial" w:cs="Arial"/>
          <w:color w:val="000000"/>
          <w:vertAlign w:val="subscript"/>
          <w:lang w:eastAsia="en-AU"/>
        </w:rPr>
        <w:t>1</w:t>
      </w:r>
      <w:r w:rsidRPr="00281647">
        <w:rPr>
          <w:rFonts w:ascii="Arial" w:eastAsia="Times New Roman" w:hAnsi="Arial" w:cs="Arial"/>
          <w:color w:val="000000"/>
          <w:lang w:eastAsia="en-AU"/>
        </w:rPr>
        <w:t xml:space="preserve"> passes off the ground to X</w:t>
      </w:r>
      <w:r w:rsidRPr="00281647">
        <w:rPr>
          <w:rFonts w:ascii="Arial" w:eastAsia="Times New Roman" w:hAnsi="Arial" w:cs="Arial"/>
          <w:color w:val="000000"/>
          <w:vertAlign w:val="subscript"/>
          <w:lang w:eastAsia="en-AU"/>
        </w:rPr>
        <w:t>2</w:t>
      </w:r>
      <w:r w:rsidRPr="00281647">
        <w:rPr>
          <w:rFonts w:ascii="Arial" w:eastAsia="Times New Roman" w:hAnsi="Arial" w:cs="Arial"/>
          <w:color w:val="000000"/>
          <w:lang w:eastAsia="en-AU"/>
        </w:rPr>
        <w:t xml:space="preserve"> who attempts to score a touchdown.</w:t>
      </w:r>
    </w:p>
    <w:p w:rsidR="00281647" w:rsidRPr="00281647" w:rsidRDefault="00281647" w:rsidP="00281647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hanging="720"/>
        <w:rPr>
          <w:rFonts w:ascii="Arial" w:eastAsia="Times New Roman" w:hAnsi="Arial" w:cs="Arial"/>
          <w:color w:val="000000"/>
          <w:lang w:eastAsia="en-AU"/>
        </w:rPr>
      </w:pPr>
      <w:r w:rsidRPr="00281647">
        <w:rPr>
          <w:rFonts w:ascii="Arial" w:eastAsia="Times New Roman" w:hAnsi="Arial" w:cs="Arial"/>
          <w:color w:val="000000"/>
          <w:lang w:eastAsia="en-AU"/>
        </w:rPr>
        <w:t>X</w:t>
      </w:r>
      <w:r w:rsidRPr="00281647">
        <w:rPr>
          <w:rFonts w:ascii="Arial" w:eastAsia="Times New Roman" w:hAnsi="Arial" w:cs="Arial"/>
          <w:color w:val="000000"/>
          <w:vertAlign w:val="subscript"/>
          <w:lang w:eastAsia="en-AU"/>
        </w:rPr>
        <w:t>3</w:t>
      </w:r>
      <w:r w:rsidRPr="00281647">
        <w:rPr>
          <w:rFonts w:ascii="Arial" w:eastAsia="Times New Roman" w:hAnsi="Arial" w:cs="Arial"/>
          <w:color w:val="000000"/>
          <w:lang w:eastAsia="en-AU"/>
        </w:rPr>
        <w:t xml:space="preserve"> attempts to </w:t>
      </w:r>
      <w:proofErr w:type="gramStart"/>
      <w:r w:rsidRPr="00281647">
        <w:rPr>
          <w:rFonts w:ascii="Arial" w:eastAsia="Times New Roman" w:hAnsi="Arial" w:cs="Arial"/>
          <w:color w:val="000000"/>
          <w:lang w:eastAsia="en-AU"/>
        </w:rPr>
        <w:t>effect</w:t>
      </w:r>
      <w:proofErr w:type="gramEnd"/>
      <w:r w:rsidRPr="00281647">
        <w:rPr>
          <w:rFonts w:ascii="Arial" w:eastAsia="Times New Roman" w:hAnsi="Arial" w:cs="Arial"/>
          <w:color w:val="000000"/>
          <w:lang w:eastAsia="en-AU"/>
        </w:rPr>
        <w:t xml:space="preserve"> a touch on X</w:t>
      </w:r>
      <w:r w:rsidRPr="00281647">
        <w:rPr>
          <w:rFonts w:ascii="Arial" w:eastAsia="Times New Roman" w:hAnsi="Arial" w:cs="Arial"/>
          <w:color w:val="000000"/>
          <w:vertAlign w:val="subscript"/>
          <w:lang w:eastAsia="en-AU"/>
        </w:rPr>
        <w:t>2</w:t>
      </w:r>
      <w:r w:rsidRPr="00281647">
        <w:rPr>
          <w:rFonts w:ascii="Arial" w:eastAsia="Times New Roman" w:hAnsi="Arial" w:cs="Arial"/>
          <w:color w:val="000000"/>
          <w:lang w:eastAsia="en-AU"/>
        </w:rPr>
        <w:t xml:space="preserve"> to stop the touchdown from being scored.</w:t>
      </w:r>
    </w:p>
    <w:p w:rsidR="00281647" w:rsidRDefault="00281647"/>
    <w:p w:rsidR="000D1BA9" w:rsidRDefault="000D1BA9"/>
    <w:p w:rsidR="000D1BA9" w:rsidRDefault="000D1BA9"/>
    <w:p w:rsidR="00DF50CA" w:rsidRDefault="00DF50CA"/>
    <w:p w:rsidR="00DF50CA" w:rsidRDefault="00DF50CA"/>
    <w:p w:rsidR="00DF50CA" w:rsidRDefault="00DF50CA"/>
    <w:p w:rsidR="00DF50CA" w:rsidRDefault="00DF50CA"/>
    <w:p w:rsidR="000D1BA9" w:rsidRDefault="000D1BA9"/>
    <w:p w:rsidR="000D1BA9" w:rsidRDefault="000D1BA9">
      <w:pPr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SECTION TWO – Conditioned Performance (20 marks)</w:t>
      </w:r>
    </w:p>
    <w:p w:rsidR="000D1BA9" w:rsidRDefault="000D1BA9">
      <w:pPr>
        <w:rPr>
          <w:rFonts w:ascii="Arial-BoldMT" w:hAnsi="Arial-BoldMT" w:cs="Arial-BoldMT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8"/>
        <w:gridCol w:w="4599"/>
      </w:tblGrid>
      <w:tr w:rsidR="00DF50CA" w:rsidTr="00DF50CA">
        <w:trPr>
          <w:trHeight w:val="491"/>
        </w:trPr>
        <w:tc>
          <w:tcPr>
            <w:tcW w:w="9197" w:type="dxa"/>
            <w:gridSpan w:val="2"/>
          </w:tcPr>
          <w:p w:rsidR="00DF50CA" w:rsidRDefault="00DF50CA">
            <w:r>
              <w:t xml:space="preserve">Scenario planning </w:t>
            </w:r>
          </w:p>
        </w:tc>
      </w:tr>
      <w:tr w:rsidR="00DF50CA" w:rsidTr="00DF50CA">
        <w:trPr>
          <w:trHeight w:val="491"/>
        </w:trPr>
        <w:tc>
          <w:tcPr>
            <w:tcW w:w="4598" w:type="dxa"/>
          </w:tcPr>
          <w:p w:rsidR="00DF50CA" w:rsidRDefault="00DF50CA">
            <w:r>
              <w:t xml:space="preserve">Define playing area or boundaries </w:t>
            </w:r>
          </w:p>
        </w:tc>
        <w:tc>
          <w:tcPr>
            <w:tcW w:w="4598" w:type="dxa"/>
          </w:tcPr>
          <w:p w:rsidR="00DF50CA" w:rsidRDefault="00DF50CA">
            <w:r>
              <w:t>40m x 50m</w:t>
            </w:r>
          </w:p>
        </w:tc>
      </w:tr>
      <w:tr w:rsidR="00DF50CA" w:rsidTr="00DF50CA">
        <w:trPr>
          <w:trHeight w:val="464"/>
        </w:trPr>
        <w:tc>
          <w:tcPr>
            <w:tcW w:w="4598" w:type="dxa"/>
          </w:tcPr>
          <w:p w:rsidR="00DF50CA" w:rsidRDefault="00DF50CA">
            <w:r>
              <w:t xml:space="preserve">Specify number of players </w:t>
            </w:r>
          </w:p>
        </w:tc>
        <w:tc>
          <w:tcPr>
            <w:tcW w:w="4598" w:type="dxa"/>
          </w:tcPr>
          <w:p w:rsidR="00DF50CA" w:rsidRDefault="00DF50CA">
            <w:r>
              <w:t>4 vs.  4</w:t>
            </w:r>
          </w:p>
        </w:tc>
      </w:tr>
      <w:tr w:rsidR="00DF50CA" w:rsidTr="00DF50CA">
        <w:trPr>
          <w:trHeight w:val="491"/>
        </w:trPr>
        <w:tc>
          <w:tcPr>
            <w:tcW w:w="4598" w:type="dxa"/>
          </w:tcPr>
          <w:p w:rsidR="00DF50CA" w:rsidRDefault="00DF50CA">
            <w:r>
              <w:t xml:space="preserve">Specify tactical problems to overcome </w:t>
            </w:r>
          </w:p>
        </w:tc>
        <w:tc>
          <w:tcPr>
            <w:tcW w:w="4598" w:type="dxa"/>
          </w:tcPr>
          <w:p w:rsidR="00DF50CA" w:rsidRDefault="00DF50CA">
            <w:r>
              <w:t xml:space="preserve">Play a 20min mini game </w:t>
            </w:r>
          </w:p>
        </w:tc>
      </w:tr>
      <w:tr w:rsidR="00DF50CA" w:rsidTr="00DF50CA">
        <w:trPr>
          <w:trHeight w:val="464"/>
        </w:trPr>
        <w:tc>
          <w:tcPr>
            <w:tcW w:w="4598" w:type="dxa"/>
          </w:tcPr>
          <w:p w:rsidR="00DF50CA" w:rsidRDefault="00DF50CA">
            <w:r>
              <w:t xml:space="preserve">Specify roles for players </w:t>
            </w:r>
          </w:p>
        </w:tc>
        <w:tc>
          <w:tcPr>
            <w:tcW w:w="4598" w:type="dxa"/>
          </w:tcPr>
          <w:p w:rsidR="00DF50CA" w:rsidRDefault="00DF50CA">
            <w:r>
              <w:t xml:space="preserve">No special rules </w:t>
            </w:r>
          </w:p>
        </w:tc>
      </w:tr>
      <w:tr w:rsidR="00DF50CA" w:rsidTr="00DF50CA">
        <w:trPr>
          <w:trHeight w:val="518"/>
        </w:trPr>
        <w:tc>
          <w:tcPr>
            <w:tcW w:w="4598" w:type="dxa"/>
          </w:tcPr>
          <w:p w:rsidR="00DF50CA" w:rsidRDefault="00DF50CA">
            <w:r>
              <w:t xml:space="preserve">Specify options, rules or restrictions </w:t>
            </w:r>
          </w:p>
        </w:tc>
        <w:tc>
          <w:tcPr>
            <w:tcW w:w="4598" w:type="dxa"/>
          </w:tcPr>
          <w:p w:rsidR="00DF50CA" w:rsidRDefault="00DF50CA">
            <w:r>
              <w:t xml:space="preserve">Normal Touch rules apply </w:t>
            </w:r>
          </w:p>
        </w:tc>
      </w:tr>
    </w:tbl>
    <w:p w:rsidR="000D1BA9" w:rsidRDefault="000D1BA9"/>
    <w:sectPr w:rsidR="000D1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234F9"/>
    <w:multiLevelType w:val="hybridMultilevel"/>
    <w:tmpl w:val="88FCA30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0059E2">
      <w:start w:val="1"/>
      <w:numFmt w:val="bullet"/>
      <w:lvlText w:val=""/>
      <w:lvlJc w:val="left"/>
      <w:pPr>
        <w:tabs>
          <w:tab w:val="num" w:pos="1647"/>
        </w:tabs>
        <w:ind w:left="1800" w:hanging="720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F0247C"/>
    <w:multiLevelType w:val="hybridMultilevel"/>
    <w:tmpl w:val="4410B0F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0059E2">
      <w:start w:val="1"/>
      <w:numFmt w:val="bullet"/>
      <w:lvlText w:val=""/>
      <w:lvlJc w:val="left"/>
      <w:pPr>
        <w:tabs>
          <w:tab w:val="num" w:pos="1647"/>
        </w:tabs>
        <w:ind w:left="1800" w:hanging="720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1E2087"/>
    <w:multiLevelType w:val="hybridMultilevel"/>
    <w:tmpl w:val="84285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65C90"/>
    <w:multiLevelType w:val="hybridMultilevel"/>
    <w:tmpl w:val="27881A6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0059E2">
      <w:start w:val="1"/>
      <w:numFmt w:val="bullet"/>
      <w:lvlText w:val=""/>
      <w:lvlJc w:val="left"/>
      <w:pPr>
        <w:tabs>
          <w:tab w:val="num" w:pos="1647"/>
        </w:tabs>
        <w:ind w:left="1800" w:hanging="720"/>
      </w:pPr>
      <w:rPr>
        <w:rFonts w:ascii="Symbol" w:hAnsi="Symbol" w:hint="default"/>
        <w:color w:val="auto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47"/>
    <w:rsid w:val="00085223"/>
    <w:rsid w:val="000D1BA9"/>
    <w:rsid w:val="00281647"/>
    <w:rsid w:val="00470D09"/>
    <w:rsid w:val="007806D2"/>
    <w:rsid w:val="0098271F"/>
    <w:rsid w:val="00B25200"/>
    <w:rsid w:val="00BC1B01"/>
    <w:rsid w:val="00D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281647"/>
    <w:pPr>
      <w:spacing w:after="0" w:line="240" w:lineRule="auto"/>
    </w:pPr>
    <w:rPr>
      <w:rFonts w:ascii="Arial" w:eastAsia="Times New Roman" w:hAnsi="Arial" w:cs="Times New Roman"/>
      <w:szCs w:val="20"/>
    </w:rPr>
  </w:style>
  <w:style w:type="table" w:styleId="TableGrid">
    <w:name w:val="Table Grid"/>
    <w:basedOn w:val="TableNormal"/>
    <w:uiPriority w:val="59"/>
    <w:rsid w:val="000D1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B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6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281647"/>
    <w:pPr>
      <w:spacing w:after="0" w:line="240" w:lineRule="auto"/>
    </w:pPr>
    <w:rPr>
      <w:rFonts w:ascii="Arial" w:eastAsia="Times New Roman" w:hAnsi="Arial" w:cs="Times New Roman"/>
      <w:szCs w:val="20"/>
    </w:rPr>
  </w:style>
  <w:style w:type="table" w:styleId="TableGrid">
    <w:name w:val="Table Grid"/>
    <w:basedOn w:val="TableNormal"/>
    <w:uiPriority w:val="59"/>
    <w:rsid w:val="000D1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B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6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40494A49</Template>
  <TotalTime>0</TotalTime>
  <Pages>5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FLEAY Janelle</dc:creator>
  <cp:lastModifiedBy>FLEAY Janelle</cp:lastModifiedBy>
  <cp:revision>2</cp:revision>
  <cp:lastPrinted>2019-05-26T23:57:00Z</cp:lastPrinted>
  <dcterms:created xsi:type="dcterms:W3CDTF">2019-05-27T00:03:00Z</dcterms:created>
  <dcterms:modified xsi:type="dcterms:W3CDTF">2019-05-27T00:03:00Z</dcterms:modified>
</cp:coreProperties>
</file>