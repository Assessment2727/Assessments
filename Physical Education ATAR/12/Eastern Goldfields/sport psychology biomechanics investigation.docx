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5200" w:rsidRPr="00E5705A" w:rsidRDefault="00A90936" w:rsidP="00A90936">
      <w:pPr>
        <w:jc w:val="center"/>
        <w:rPr>
          <w:b/>
          <w:sz w:val="40"/>
          <w:szCs w:val="40"/>
        </w:rPr>
      </w:pPr>
      <w:r w:rsidRPr="00E5705A">
        <w:rPr>
          <w:b/>
          <w:noProof/>
          <w:sz w:val="40"/>
          <w:szCs w:val="40"/>
          <w:lang w:eastAsia="en-AU"/>
        </w:rPr>
        <w:drawing>
          <wp:anchor distT="0" distB="0" distL="114300" distR="114300" simplePos="0" relativeHeight="251658240" behindDoc="0" locked="0" layoutInCell="1" allowOverlap="1" wp14:anchorId="49C59622" wp14:editId="3C1D6E18">
            <wp:simplePos x="2314575" y="1238250"/>
            <wp:positionH relativeFrom="margin">
              <wp:align>left</wp:align>
            </wp:positionH>
            <wp:positionV relativeFrom="margin">
              <wp:align>top</wp:align>
            </wp:positionV>
            <wp:extent cx="1190625" cy="1233805"/>
            <wp:effectExtent l="0" t="0" r="0" b="444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96418" cy="1239923"/>
                    </a:xfrm>
                    <a:prstGeom prst="rect">
                      <a:avLst/>
                    </a:prstGeom>
                    <a:noFill/>
                  </pic:spPr>
                </pic:pic>
              </a:graphicData>
            </a:graphic>
            <wp14:sizeRelH relativeFrom="margin">
              <wp14:pctWidth>0</wp14:pctWidth>
            </wp14:sizeRelH>
            <wp14:sizeRelV relativeFrom="margin">
              <wp14:pctHeight>0</wp14:pctHeight>
            </wp14:sizeRelV>
          </wp:anchor>
        </w:drawing>
      </w:r>
      <w:r w:rsidR="00B2095B" w:rsidRPr="00E5705A">
        <w:rPr>
          <w:b/>
          <w:sz w:val="40"/>
          <w:szCs w:val="40"/>
        </w:rPr>
        <w:t>ATAR PHYSICAL EDUCATION STUDIES</w:t>
      </w:r>
    </w:p>
    <w:p w:rsidR="00B2095B" w:rsidRPr="00E5705A" w:rsidRDefault="00B2095B" w:rsidP="00A90936">
      <w:pPr>
        <w:jc w:val="center"/>
        <w:rPr>
          <w:b/>
          <w:sz w:val="40"/>
          <w:szCs w:val="40"/>
        </w:rPr>
      </w:pPr>
      <w:r w:rsidRPr="00E5705A">
        <w:rPr>
          <w:b/>
          <w:sz w:val="40"/>
          <w:szCs w:val="40"/>
        </w:rPr>
        <w:t>UNIT 3 &amp; 4 INVESTIGATION</w:t>
      </w:r>
    </w:p>
    <w:p w:rsidR="00B2095B" w:rsidRPr="00E5705A" w:rsidRDefault="00B2095B" w:rsidP="00A90936">
      <w:pPr>
        <w:jc w:val="center"/>
        <w:rPr>
          <w:sz w:val="40"/>
          <w:szCs w:val="40"/>
        </w:rPr>
      </w:pPr>
      <w:r w:rsidRPr="00E5705A">
        <w:rPr>
          <w:sz w:val="40"/>
          <w:szCs w:val="40"/>
        </w:rPr>
        <w:t>Sports Psychology and Biomechanics</w:t>
      </w:r>
    </w:p>
    <w:p w:rsidR="00B2095B" w:rsidRDefault="00B2095B" w:rsidP="00A90936">
      <w:pPr>
        <w:jc w:val="center"/>
      </w:pPr>
    </w:p>
    <w:p w:rsidR="00B2095B" w:rsidRDefault="00B2095B" w:rsidP="00B2095B"/>
    <w:p w:rsidR="00A90936" w:rsidRDefault="00A90936" w:rsidP="00B2095B"/>
    <w:p w:rsidR="00A90936" w:rsidRDefault="00A90936" w:rsidP="00B2095B"/>
    <w:p w:rsidR="00B2095B" w:rsidRPr="00A90936" w:rsidRDefault="00B2095B" w:rsidP="00B2095B">
      <w:pPr>
        <w:rPr>
          <w:b/>
          <w:sz w:val="24"/>
          <w:szCs w:val="24"/>
        </w:rPr>
      </w:pPr>
      <w:r w:rsidRPr="00A90936">
        <w:rPr>
          <w:b/>
          <w:sz w:val="24"/>
          <w:szCs w:val="24"/>
        </w:rPr>
        <w:t xml:space="preserve">Activity 1 </w:t>
      </w:r>
    </w:p>
    <w:p w:rsidR="00B2095B" w:rsidRPr="00B2095B" w:rsidRDefault="00B2095B" w:rsidP="00B2095B">
      <w:pPr>
        <w:rPr>
          <w:rFonts w:ascii="Arial" w:eastAsia="Times New Roman" w:hAnsi="Arial" w:cs="Arial"/>
          <w:lang w:eastAsia="en-AU"/>
        </w:rPr>
      </w:pPr>
      <w:r w:rsidRPr="00B2095B">
        <w:rPr>
          <w:rFonts w:ascii="Arial" w:eastAsia="Times New Roman" w:hAnsi="Arial" w:cs="Arial"/>
          <w:lang w:eastAsia="en-AU"/>
        </w:rPr>
        <w:t xml:space="preserve">Watch the film </w:t>
      </w:r>
      <w:r w:rsidRPr="00B2095B">
        <w:rPr>
          <w:rFonts w:ascii="Arial" w:eastAsia="Times New Roman" w:hAnsi="Arial" w:cs="Arial"/>
          <w:b/>
          <w:u w:val="single"/>
          <w:lang w:eastAsia="en-AU"/>
        </w:rPr>
        <w:t>Remember the Titans</w:t>
      </w:r>
    </w:p>
    <w:p w:rsidR="00B2095B" w:rsidRDefault="00B2095B" w:rsidP="00B2095B">
      <w:pPr>
        <w:spacing w:after="0" w:line="240" w:lineRule="auto"/>
        <w:rPr>
          <w:rFonts w:ascii="Arial" w:eastAsia="Times New Roman" w:hAnsi="Arial" w:cs="Arial"/>
          <w:lang w:eastAsia="en-AU"/>
        </w:rPr>
      </w:pPr>
    </w:p>
    <w:p w:rsidR="00B2095B" w:rsidRDefault="00B2095B" w:rsidP="00B2095B">
      <w:pPr>
        <w:spacing w:after="0" w:line="240" w:lineRule="auto"/>
        <w:rPr>
          <w:rFonts w:ascii="Arial" w:eastAsia="Times New Roman" w:hAnsi="Arial" w:cs="Arial"/>
          <w:lang w:eastAsia="en-AU"/>
        </w:rPr>
      </w:pPr>
      <w:r>
        <w:rPr>
          <w:rFonts w:ascii="Arial" w:eastAsia="Times New Roman" w:hAnsi="Arial" w:cs="Arial"/>
          <w:lang w:eastAsia="en-AU"/>
        </w:rPr>
        <w:t xml:space="preserve">Using Clickview watch the film ‘Remember the Titans’. </w:t>
      </w:r>
      <w:r w:rsidRPr="00767903">
        <w:rPr>
          <w:rFonts w:ascii="Arial" w:eastAsia="Times New Roman" w:hAnsi="Arial" w:cs="Arial"/>
          <w:lang w:eastAsia="en-AU"/>
        </w:rPr>
        <w:t xml:space="preserve">Prepare </w:t>
      </w:r>
      <w:r>
        <w:rPr>
          <w:rFonts w:ascii="Arial" w:eastAsia="Times New Roman" w:hAnsi="Arial" w:cs="Arial"/>
          <w:lang w:eastAsia="en-AU"/>
        </w:rPr>
        <w:t>notes that will enable you to complete</w:t>
      </w:r>
      <w:r w:rsidRPr="00767903">
        <w:rPr>
          <w:rFonts w:ascii="Arial" w:eastAsia="Times New Roman" w:hAnsi="Arial" w:cs="Arial"/>
          <w:lang w:eastAsia="en-AU"/>
        </w:rPr>
        <w:t xml:space="preserve"> responses</w:t>
      </w:r>
      <w:r>
        <w:rPr>
          <w:rFonts w:ascii="Arial" w:eastAsia="Times New Roman" w:hAnsi="Arial" w:cs="Arial"/>
          <w:lang w:eastAsia="en-AU"/>
        </w:rPr>
        <w:t xml:space="preserve"> in class</w:t>
      </w:r>
      <w:r w:rsidRPr="00767903">
        <w:rPr>
          <w:rFonts w:ascii="Arial" w:eastAsia="Times New Roman" w:hAnsi="Arial" w:cs="Arial"/>
          <w:lang w:eastAsia="en-AU"/>
        </w:rPr>
        <w:t xml:space="preserve"> to the following:</w:t>
      </w:r>
    </w:p>
    <w:p w:rsidR="00B2095B" w:rsidRPr="00767903" w:rsidRDefault="00B2095B" w:rsidP="00B2095B">
      <w:pPr>
        <w:spacing w:after="0" w:line="240" w:lineRule="auto"/>
        <w:rPr>
          <w:rFonts w:ascii="Arial" w:eastAsia="Times New Roman" w:hAnsi="Arial" w:cs="Arial"/>
          <w:lang w:eastAsia="en-AU"/>
        </w:rPr>
      </w:pPr>
    </w:p>
    <w:p w:rsidR="00B2095B" w:rsidRPr="00CA01AC" w:rsidRDefault="00B2095B" w:rsidP="00B2095B">
      <w:pPr>
        <w:spacing w:after="0" w:line="240" w:lineRule="auto"/>
        <w:jc w:val="both"/>
        <w:rPr>
          <w:rFonts w:ascii="Arial" w:eastAsia="Times New Roman" w:hAnsi="Arial" w:cs="Arial"/>
          <w:b/>
          <w:lang w:eastAsia="en-AU"/>
        </w:rPr>
      </w:pPr>
      <w:r w:rsidRPr="00CA01AC">
        <w:rPr>
          <w:rFonts w:ascii="Arial" w:eastAsia="Times New Roman" w:hAnsi="Arial" w:cs="Arial"/>
          <w:b/>
          <w:lang w:eastAsia="en-AU"/>
        </w:rPr>
        <w:t>Sport</w:t>
      </w:r>
      <w:r>
        <w:rPr>
          <w:rFonts w:ascii="Arial" w:eastAsia="Times New Roman" w:hAnsi="Arial" w:cs="Arial"/>
          <w:b/>
          <w:lang w:eastAsia="en-AU"/>
        </w:rPr>
        <w:t>s</w:t>
      </w:r>
      <w:r w:rsidRPr="00CA01AC">
        <w:rPr>
          <w:rFonts w:ascii="Arial" w:eastAsia="Times New Roman" w:hAnsi="Arial" w:cs="Arial"/>
          <w:b/>
          <w:lang w:eastAsia="en-AU"/>
        </w:rPr>
        <w:t xml:space="preserve"> Psychology </w:t>
      </w:r>
      <w:r w:rsidR="00712115">
        <w:rPr>
          <w:rFonts w:ascii="Arial" w:eastAsia="Times New Roman" w:hAnsi="Arial" w:cs="Arial"/>
          <w:b/>
          <w:lang w:eastAsia="en-AU"/>
        </w:rPr>
        <w:t xml:space="preserve">– term 2 content </w:t>
      </w:r>
    </w:p>
    <w:p w:rsidR="00B2095B" w:rsidRPr="00AF6E5D" w:rsidRDefault="00B2095B" w:rsidP="00B2095B">
      <w:pPr>
        <w:spacing w:after="0" w:line="240" w:lineRule="auto"/>
        <w:rPr>
          <w:rFonts w:ascii="Arial" w:eastAsia="Times New Roman" w:hAnsi="Arial" w:cs="Arial"/>
          <w:lang w:eastAsia="en-AU"/>
        </w:rPr>
      </w:pPr>
    </w:p>
    <w:p w:rsidR="00B2095B" w:rsidRPr="00712115" w:rsidRDefault="00B2095B" w:rsidP="00B2095B">
      <w:pPr>
        <w:spacing w:after="0" w:line="240" w:lineRule="auto"/>
        <w:rPr>
          <w:rFonts w:ascii="Arial" w:eastAsia="Times New Roman" w:hAnsi="Arial" w:cs="Arial"/>
          <w:b/>
          <w:lang w:eastAsia="en-AU"/>
        </w:rPr>
      </w:pPr>
      <w:r w:rsidRPr="00712115">
        <w:rPr>
          <w:rFonts w:ascii="Arial" w:eastAsia="Times New Roman" w:hAnsi="Arial" w:cs="Arial"/>
          <w:b/>
          <w:lang w:eastAsia="en-AU"/>
        </w:rPr>
        <w:t>Biomechanics</w:t>
      </w:r>
      <w:r w:rsidR="00712115">
        <w:rPr>
          <w:rFonts w:ascii="Arial" w:eastAsia="Times New Roman" w:hAnsi="Arial" w:cs="Arial"/>
          <w:b/>
          <w:lang w:eastAsia="en-AU"/>
        </w:rPr>
        <w:t xml:space="preserve"> – term 2 content </w:t>
      </w:r>
    </w:p>
    <w:p w:rsidR="00B2095B" w:rsidRDefault="00B2095B" w:rsidP="00B2095B">
      <w:pPr>
        <w:spacing w:after="0" w:line="240" w:lineRule="auto"/>
        <w:rPr>
          <w:rFonts w:ascii="Arial" w:eastAsia="Times New Roman" w:hAnsi="Arial" w:cs="Arial"/>
          <w:lang w:eastAsia="en-AU"/>
        </w:rPr>
      </w:pPr>
    </w:p>
    <w:p w:rsidR="00B2095B" w:rsidRDefault="00B2095B" w:rsidP="00B2095B">
      <w:pPr>
        <w:spacing w:after="0" w:line="240" w:lineRule="auto"/>
        <w:rPr>
          <w:rFonts w:ascii="Arial" w:eastAsia="Times New Roman" w:hAnsi="Arial" w:cs="Arial"/>
          <w:lang w:eastAsia="en-AU"/>
        </w:rPr>
      </w:pPr>
    </w:p>
    <w:p w:rsidR="00B2095B" w:rsidRDefault="00B2095B" w:rsidP="00B2095B">
      <w:pPr>
        <w:spacing w:after="0" w:line="240" w:lineRule="auto"/>
        <w:rPr>
          <w:rFonts w:ascii="Arial" w:eastAsia="Times New Roman" w:hAnsi="Arial" w:cs="Arial"/>
          <w:lang w:eastAsia="en-AU"/>
        </w:rPr>
      </w:pPr>
    </w:p>
    <w:p w:rsidR="00B2095B" w:rsidRDefault="00B2095B" w:rsidP="00B2095B">
      <w:pPr>
        <w:spacing w:after="0" w:line="240" w:lineRule="auto"/>
        <w:rPr>
          <w:rFonts w:ascii="Arial" w:eastAsia="Times New Roman" w:hAnsi="Arial" w:cs="Arial"/>
          <w:lang w:eastAsia="en-AU"/>
        </w:rPr>
      </w:pPr>
    </w:p>
    <w:p w:rsidR="00B2095B" w:rsidRDefault="00B2095B" w:rsidP="00B2095B">
      <w:pPr>
        <w:spacing w:after="0" w:line="240" w:lineRule="auto"/>
        <w:rPr>
          <w:rFonts w:ascii="Arial" w:eastAsia="Times New Roman" w:hAnsi="Arial" w:cs="Arial"/>
          <w:b/>
          <w:lang w:eastAsia="en-AU"/>
        </w:rPr>
      </w:pPr>
      <w:r w:rsidRPr="00B2095B">
        <w:rPr>
          <w:rFonts w:ascii="Arial" w:eastAsia="Times New Roman" w:hAnsi="Arial" w:cs="Arial"/>
          <w:b/>
          <w:lang w:eastAsia="en-AU"/>
        </w:rPr>
        <w:t xml:space="preserve">Activity 2 </w:t>
      </w:r>
    </w:p>
    <w:p w:rsidR="00B2095B" w:rsidRDefault="00B2095B" w:rsidP="00B2095B">
      <w:pPr>
        <w:spacing w:after="0" w:line="240" w:lineRule="auto"/>
        <w:rPr>
          <w:rFonts w:ascii="Arial" w:eastAsia="Times New Roman" w:hAnsi="Arial" w:cs="Arial"/>
          <w:b/>
          <w:lang w:eastAsia="en-AU"/>
        </w:rPr>
      </w:pPr>
    </w:p>
    <w:p w:rsidR="00B2095B" w:rsidRDefault="00B2095B" w:rsidP="00B2095B">
      <w:pPr>
        <w:spacing w:after="0" w:line="240" w:lineRule="auto"/>
        <w:rPr>
          <w:rFonts w:ascii="Arial" w:eastAsia="Times New Roman" w:hAnsi="Arial" w:cs="Arial"/>
          <w:lang w:eastAsia="en-AU"/>
        </w:rPr>
      </w:pPr>
      <w:r w:rsidRPr="00B2095B">
        <w:rPr>
          <w:rFonts w:ascii="Arial" w:eastAsia="Times New Roman" w:hAnsi="Arial" w:cs="Arial"/>
          <w:lang w:eastAsia="en-AU"/>
        </w:rPr>
        <w:t xml:space="preserve">In class extended response </w:t>
      </w:r>
    </w:p>
    <w:p w:rsidR="00B2095B" w:rsidRDefault="00B2095B" w:rsidP="00B2095B">
      <w:pPr>
        <w:spacing w:after="0" w:line="240" w:lineRule="auto"/>
        <w:rPr>
          <w:rFonts w:ascii="Arial" w:eastAsia="Times New Roman" w:hAnsi="Arial" w:cs="Arial"/>
          <w:lang w:eastAsia="en-AU"/>
        </w:rPr>
      </w:pPr>
    </w:p>
    <w:p w:rsidR="004A7E87" w:rsidRDefault="00B2095B" w:rsidP="00FB207F">
      <w:pPr>
        <w:spacing w:after="0" w:line="240" w:lineRule="auto"/>
        <w:rPr>
          <w:rFonts w:ascii="Arial" w:eastAsia="Times New Roman" w:hAnsi="Arial" w:cs="Arial"/>
          <w:lang w:eastAsia="en-AU"/>
        </w:rPr>
      </w:pPr>
      <w:r>
        <w:rPr>
          <w:rFonts w:ascii="Arial" w:eastAsia="Times New Roman" w:hAnsi="Arial" w:cs="Arial"/>
          <w:lang w:eastAsia="en-AU"/>
        </w:rPr>
        <w:t xml:space="preserve">You will have 55min to answer the following questions relating to the film Remember the Titans. </w:t>
      </w:r>
      <w:r w:rsidR="00FB207F" w:rsidRPr="00DB0230">
        <w:rPr>
          <w:rFonts w:ascii="Arial" w:eastAsia="Times New Roman" w:hAnsi="Arial" w:cs="Arial"/>
          <w:b/>
          <w:lang w:eastAsia="en-AU"/>
        </w:rPr>
        <w:t>No Notes</w:t>
      </w:r>
      <w:r w:rsidR="00FB207F">
        <w:rPr>
          <w:rFonts w:ascii="Arial" w:eastAsia="Times New Roman" w:hAnsi="Arial" w:cs="Arial"/>
          <w:lang w:eastAsia="en-AU"/>
        </w:rPr>
        <w:t xml:space="preserve"> to be used in this section of the investigation.</w:t>
      </w:r>
    </w:p>
    <w:p w:rsidR="00712115" w:rsidRPr="00B2095B" w:rsidRDefault="00712115" w:rsidP="00FB207F">
      <w:pPr>
        <w:spacing w:after="0" w:line="240" w:lineRule="auto"/>
        <w:rPr>
          <w:rFonts w:ascii="Arial" w:eastAsia="Times New Roman" w:hAnsi="Arial" w:cs="Arial"/>
          <w:lang w:eastAsia="en-AU"/>
        </w:rPr>
      </w:pPr>
      <w:r>
        <w:rPr>
          <w:rFonts w:ascii="Arial" w:eastAsia="Times New Roman" w:hAnsi="Arial" w:cs="Arial"/>
          <w:lang w:eastAsia="en-AU"/>
        </w:rPr>
        <w:t xml:space="preserve">Answer all questions on the pages provided – if you have used spare pages clearly indicate which question has been continued. </w:t>
      </w:r>
    </w:p>
    <w:p w:rsidR="00B2095B" w:rsidRDefault="00B2095B" w:rsidP="00B2095B"/>
    <w:p w:rsidR="004A7E87" w:rsidRDefault="004A7E87" w:rsidP="00B2095B"/>
    <w:p w:rsidR="004A7E87" w:rsidRDefault="004A7E87" w:rsidP="00B2095B"/>
    <w:p w:rsidR="00712115" w:rsidRDefault="00712115" w:rsidP="00B2095B"/>
    <w:p w:rsidR="00712115" w:rsidRDefault="00712115" w:rsidP="00B2095B"/>
    <w:p w:rsidR="00712115" w:rsidRDefault="00712115" w:rsidP="00B2095B"/>
    <w:p w:rsidR="00712115" w:rsidRDefault="00712115" w:rsidP="00B2095B"/>
    <w:p w:rsidR="004A7E87" w:rsidRPr="00A90936" w:rsidRDefault="004A7E87" w:rsidP="00B2095B">
      <w:pPr>
        <w:rPr>
          <w:b/>
        </w:rPr>
      </w:pPr>
      <w:bookmarkStart w:id="0" w:name="_GoBack"/>
      <w:bookmarkEnd w:id="0"/>
      <w:r w:rsidRPr="00A90936">
        <w:rPr>
          <w:b/>
        </w:rPr>
        <w:lastRenderedPageBreak/>
        <w:t xml:space="preserve">Question 1. </w:t>
      </w:r>
    </w:p>
    <w:p w:rsidR="004A7E87" w:rsidRDefault="00E5705A" w:rsidP="00396D9E">
      <w:pPr>
        <w:ind w:left="360"/>
      </w:pPr>
      <w:r>
        <w:t xml:space="preserve">Discuss how Carron’s model of group cohesion may have helped the Titans to come together for a successful season. Use examples form the film. </w:t>
      </w:r>
      <w:r>
        <w:tab/>
      </w:r>
      <w:r>
        <w:tab/>
      </w:r>
      <w:r>
        <w:tab/>
      </w:r>
      <w:r>
        <w:tab/>
      </w:r>
      <w:r>
        <w:tab/>
        <w:t xml:space="preserve">(12 marks) </w:t>
      </w:r>
    </w:p>
    <w:p w:rsidR="004A7E87" w:rsidRDefault="004A7E87" w:rsidP="00A90936">
      <w:pPr>
        <w:spacing w:line="360" w:lineRule="auto"/>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E5705A">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10254C" w:rsidRPr="00A90936" w:rsidRDefault="0010254C" w:rsidP="00B2095B">
      <w:pPr>
        <w:rPr>
          <w:b/>
        </w:rPr>
      </w:pPr>
      <w:r w:rsidRPr="00A90936">
        <w:rPr>
          <w:b/>
        </w:rPr>
        <w:lastRenderedPageBreak/>
        <w:t xml:space="preserve">Question 2 </w:t>
      </w:r>
    </w:p>
    <w:p w:rsidR="0010254C" w:rsidRDefault="00E5705A" w:rsidP="00E5705A">
      <w:pPr>
        <w:pStyle w:val="ListParagraph"/>
        <w:numPr>
          <w:ilvl w:val="0"/>
          <w:numId w:val="6"/>
        </w:numPr>
      </w:pPr>
      <w:r>
        <w:t xml:space="preserve">Outline the strategy used by Coach Boone to measure the cohesiveness of his team. </w:t>
      </w:r>
      <w:r w:rsidR="0010254C">
        <w:tab/>
      </w:r>
      <w:r w:rsidR="0010254C">
        <w:tab/>
      </w:r>
      <w:r w:rsidR="0010254C">
        <w:tab/>
      </w:r>
      <w:r w:rsidR="0010254C">
        <w:tab/>
      </w:r>
      <w:r w:rsidR="0010254C">
        <w:tab/>
      </w:r>
      <w:r w:rsidR="0010254C">
        <w:tab/>
      </w:r>
      <w:r w:rsidR="0010254C">
        <w:tab/>
      </w:r>
      <w:r w:rsidR="0010254C">
        <w:tab/>
      </w:r>
      <w:r w:rsidR="0010254C">
        <w:tab/>
      </w:r>
      <w:r w:rsidR="0010254C">
        <w:tab/>
      </w:r>
      <w:r>
        <w:tab/>
        <w:t xml:space="preserve">(2 marks) </w:t>
      </w:r>
      <w:r w:rsidR="0010254C">
        <w:t xml:space="preserve"> </w:t>
      </w:r>
    </w:p>
    <w:p w:rsidR="00E5705A" w:rsidRDefault="0010254C" w:rsidP="00A90936">
      <w:pPr>
        <w:spacing w:line="360" w:lineRule="auto"/>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E5705A" w:rsidRDefault="00E5705A" w:rsidP="00A90936">
      <w:pPr>
        <w:spacing w:line="360" w:lineRule="auto"/>
      </w:pPr>
    </w:p>
    <w:p w:rsidR="00E5705A" w:rsidRDefault="00E5705A" w:rsidP="00E5705A">
      <w:pPr>
        <w:pStyle w:val="ListParagraph"/>
        <w:numPr>
          <w:ilvl w:val="0"/>
          <w:numId w:val="6"/>
        </w:numPr>
        <w:spacing w:line="360" w:lineRule="auto"/>
      </w:pPr>
      <w:r>
        <w:t xml:space="preserve">Suggest an alternative method that may have been used to measure group cohesion and explain how this could be done. </w:t>
      </w:r>
      <w:r>
        <w:tab/>
      </w:r>
      <w:r>
        <w:tab/>
      </w:r>
      <w:r>
        <w:tab/>
      </w:r>
      <w:r>
        <w:tab/>
      </w:r>
      <w:r>
        <w:tab/>
      </w:r>
      <w:r>
        <w:tab/>
        <w:t xml:space="preserve">(2 marks) </w:t>
      </w:r>
    </w:p>
    <w:p w:rsidR="0010254C" w:rsidRDefault="0010254C" w:rsidP="00E5705A">
      <w:pPr>
        <w:spacing w:line="360" w:lineRule="auto"/>
      </w:pPr>
      <w:r>
        <w:t>____________________________________________________________________________________________________________________________________________________________________</w:t>
      </w:r>
      <w:r w:rsidR="00A90936">
        <w:t>__________________________________________________________________________________</w:t>
      </w:r>
      <w:r w:rsidR="00E5705A">
        <w:t>__________________________________________________________________________________</w:t>
      </w:r>
    </w:p>
    <w:p w:rsidR="0010254C" w:rsidRDefault="0010254C" w:rsidP="00B2095B"/>
    <w:p w:rsidR="00C8611C" w:rsidRDefault="00C8611C" w:rsidP="00B2095B">
      <w:pPr>
        <w:rPr>
          <w:b/>
        </w:rPr>
      </w:pPr>
    </w:p>
    <w:p w:rsidR="00396D9E" w:rsidRPr="00C8611C" w:rsidRDefault="00C8611C" w:rsidP="00E3341C">
      <w:pPr>
        <w:tabs>
          <w:tab w:val="left" w:pos="1695"/>
        </w:tabs>
        <w:rPr>
          <w:b/>
        </w:rPr>
      </w:pPr>
      <w:r w:rsidRPr="00C8611C">
        <w:rPr>
          <w:b/>
        </w:rPr>
        <w:t xml:space="preserve">Question 3 </w:t>
      </w:r>
      <w:r w:rsidR="00E3341C">
        <w:rPr>
          <w:b/>
        </w:rPr>
        <w:tab/>
      </w:r>
    </w:p>
    <w:p w:rsidR="00C8611C" w:rsidRDefault="00C8611C" w:rsidP="00B2095B">
      <w:r>
        <w:t xml:space="preserve">Although only 11 players are allowed on the field at any one time on game day teams can have up to 46 players in rotation. With a group of this size social loafing is likely to occur. </w:t>
      </w:r>
      <w:r w:rsidR="00E5705A">
        <w:t>Define social loafing and d</w:t>
      </w:r>
      <w:r>
        <w:t xml:space="preserve">iscuss 2 strategies Coach Boone may incorporate to reduce the incidence. </w:t>
      </w:r>
      <w:r>
        <w:tab/>
      </w:r>
      <w:r>
        <w:tab/>
      </w:r>
      <w:r>
        <w:tab/>
      </w:r>
      <w:r w:rsidR="00E5705A">
        <w:tab/>
      </w:r>
      <w:r w:rsidR="00E5705A">
        <w:tab/>
      </w:r>
      <w:r w:rsidR="00E5705A">
        <w:tab/>
      </w:r>
      <w:r w:rsidR="00E5705A">
        <w:tab/>
      </w:r>
      <w:r w:rsidR="00E5705A">
        <w:tab/>
      </w:r>
      <w:r w:rsidR="00E5705A">
        <w:tab/>
      </w:r>
      <w:r w:rsidR="00E5705A">
        <w:tab/>
      </w:r>
      <w:r w:rsidR="00E5705A">
        <w:tab/>
      </w:r>
      <w:r w:rsidR="00E5705A">
        <w:tab/>
      </w:r>
      <w:r w:rsidR="00E5705A">
        <w:tab/>
      </w:r>
      <w:r w:rsidR="00E5705A">
        <w:tab/>
        <w:t>(3</w:t>
      </w:r>
      <w:r>
        <w:t xml:space="preserve"> marks) </w:t>
      </w:r>
    </w:p>
    <w:p w:rsidR="00C8611C" w:rsidRDefault="00C8611C" w:rsidP="00C8611C">
      <w:pPr>
        <w:spacing w:line="360" w:lineRule="auto"/>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E5705A">
        <w:t>______________________________________________________________________________________________________________________________________________________________________________________________________________________________________________________</w:t>
      </w:r>
    </w:p>
    <w:p w:rsidR="00A90936" w:rsidRDefault="0010254C" w:rsidP="00B2095B">
      <w:pPr>
        <w:rPr>
          <w:b/>
        </w:rPr>
      </w:pPr>
      <w:r w:rsidRPr="00A90936">
        <w:rPr>
          <w:b/>
        </w:rPr>
        <w:lastRenderedPageBreak/>
        <w:t xml:space="preserve">Question </w:t>
      </w:r>
      <w:r w:rsidR="00712115">
        <w:rPr>
          <w:b/>
        </w:rPr>
        <w:t>4</w:t>
      </w:r>
      <w:r w:rsidRPr="00A90936">
        <w:rPr>
          <w:b/>
        </w:rPr>
        <w:t xml:space="preserve"> </w:t>
      </w:r>
    </w:p>
    <w:p w:rsidR="00451CD7" w:rsidRDefault="0010254C" w:rsidP="00B2095B">
      <w:r>
        <w:t xml:space="preserve">The state </w:t>
      </w:r>
      <w:r w:rsidR="00451CD7">
        <w:t>championship</w:t>
      </w:r>
      <w:r>
        <w:t xml:space="preserve"> is the biggest game of the</w:t>
      </w:r>
      <w:r w:rsidR="00451CD7">
        <w:t xml:space="preserve"> year. T</w:t>
      </w:r>
      <w:r w:rsidR="00A24ABE">
        <w:t>itans</w:t>
      </w:r>
      <w:r w:rsidR="00451CD7">
        <w:t xml:space="preserve"> captain Garry has just had a serious car accident and will never be able to play again. </w:t>
      </w:r>
      <w:r w:rsidR="00A24ABE">
        <w:t>Explain a</w:t>
      </w:r>
      <w:r w:rsidR="00451CD7">
        <w:t xml:space="preserve">s the team psychologist how you would ensure the team are </w:t>
      </w:r>
      <w:r w:rsidR="00A24ABE">
        <w:t xml:space="preserve">mentally </w:t>
      </w:r>
      <w:r w:rsidR="00451CD7">
        <w:t>prepared for the s</w:t>
      </w:r>
      <w:r w:rsidR="00F864B7">
        <w:t xml:space="preserve">tate title game with reference to </w:t>
      </w:r>
      <w:r w:rsidR="00451CD7" w:rsidRPr="00451CD7">
        <w:rPr>
          <w:b/>
        </w:rPr>
        <w:t>three</w:t>
      </w:r>
      <w:r w:rsidR="00451CD7">
        <w:t xml:space="preserve"> arousal regulation strategies in your response. </w:t>
      </w:r>
      <w:r>
        <w:t xml:space="preserve"> </w:t>
      </w:r>
      <w:r w:rsidR="00CA0C28">
        <w:tab/>
      </w:r>
      <w:r w:rsidR="00CA0C28">
        <w:tab/>
      </w:r>
      <w:r w:rsidR="00CA0C28">
        <w:tab/>
      </w:r>
      <w:r w:rsidR="00CA0C28">
        <w:tab/>
      </w:r>
      <w:r w:rsidR="00CA0C28">
        <w:tab/>
      </w:r>
      <w:r w:rsidR="00CA0C28">
        <w:tab/>
      </w:r>
      <w:r w:rsidR="00CA0C28">
        <w:tab/>
        <w:t>(6 marks</w:t>
      </w:r>
      <w:r w:rsidR="00451CD7">
        <w:t>)</w:t>
      </w:r>
    </w:p>
    <w:p w:rsidR="00451CD7" w:rsidRDefault="00451CD7" w:rsidP="00A90936">
      <w:pPr>
        <w:spacing w:line="360" w:lineRule="auto"/>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451CD7" w:rsidRDefault="00451CD7" w:rsidP="00B2095B"/>
    <w:p w:rsidR="00451CD7" w:rsidRPr="00A90936" w:rsidRDefault="00451CD7" w:rsidP="00B2095B">
      <w:pPr>
        <w:rPr>
          <w:b/>
        </w:rPr>
      </w:pPr>
      <w:r w:rsidRPr="00A90936">
        <w:rPr>
          <w:b/>
        </w:rPr>
        <w:t xml:space="preserve">Question </w:t>
      </w:r>
      <w:r w:rsidR="00712115">
        <w:rPr>
          <w:b/>
        </w:rPr>
        <w:t>5</w:t>
      </w:r>
      <w:r w:rsidRPr="00A90936">
        <w:rPr>
          <w:b/>
        </w:rPr>
        <w:t xml:space="preserve"> </w:t>
      </w:r>
    </w:p>
    <w:p w:rsidR="00451CD7" w:rsidRDefault="00451CD7" w:rsidP="00B2095B">
      <w:r>
        <w:t xml:space="preserve">As the team psychologist you have been asked by Coach Boone to help athletes improve their performance through goal setting. Create an example of a performance goal a Titans player could set and explain the expected psychological outcomes. </w:t>
      </w:r>
      <w:r>
        <w:tab/>
      </w:r>
      <w:r>
        <w:tab/>
      </w:r>
      <w:r>
        <w:tab/>
      </w:r>
      <w:r>
        <w:tab/>
      </w:r>
      <w:r>
        <w:tab/>
        <w:t xml:space="preserve">(4 marks) </w:t>
      </w:r>
    </w:p>
    <w:p w:rsidR="00451CD7" w:rsidRDefault="00451CD7" w:rsidP="00A90936">
      <w:pPr>
        <w:spacing w:line="360" w:lineRule="auto"/>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451CD7" w:rsidRDefault="00451CD7" w:rsidP="00B2095B"/>
    <w:p w:rsidR="00E5705A" w:rsidRDefault="00E5705A" w:rsidP="00B2095B">
      <w:pPr>
        <w:rPr>
          <w:b/>
        </w:rPr>
      </w:pPr>
    </w:p>
    <w:p w:rsidR="00CB53F0" w:rsidRPr="00A90936" w:rsidRDefault="00CB53F0" w:rsidP="00B2095B">
      <w:pPr>
        <w:rPr>
          <w:b/>
        </w:rPr>
      </w:pPr>
      <w:r w:rsidRPr="00A90936">
        <w:rPr>
          <w:b/>
        </w:rPr>
        <w:lastRenderedPageBreak/>
        <w:t xml:space="preserve">Question </w:t>
      </w:r>
      <w:r w:rsidR="00712115">
        <w:rPr>
          <w:b/>
        </w:rPr>
        <w:t>6</w:t>
      </w:r>
    </w:p>
    <w:p w:rsidR="00C8611C" w:rsidRDefault="003E4D1C" w:rsidP="003E4D1C">
      <w:r>
        <w:t xml:space="preserve">The longest recorded punt kick in the NFL is 89m. To achieve such distances the player kicking the ball will strike the underside of the ball with considerable force. State the biomechanical principle involved when striking the underside of the ball, and discuss </w:t>
      </w:r>
      <w:r w:rsidR="00C8611C">
        <w:t xml:space="preserve">with aid of a diagram </w:t>
      </w:r>
      <w:r>
        <w:t>how this may a</w:t>
      </w:r>
      <w:r w:rsidR="00C8611C">
        <w:t>ssist</w:t>
      </w:r>
      <w:r>
        <w:t xml:space="preserve"> the ball </w:t>
      </w:r>
      <w:r w:rsidR="00C8611C">
        <w:t xml:space="preserve">in </w:t>
      </w:r>
      <w:r>
        <w:t>travelling such long distances</w:t>
      </w:r>
      <w:r w:rsidR="00396D9E">
        <w:tab/>
      </w:r>
      <w:r w:rsidR="00396D9E">
        <w:tab/>
      </w:r>
      <w:r w:rsidR="00396D9E">
        <w:tab/>
      </w:r>
      <w:r w:rsidR="00396D9E">
        <w:tab/>
      </w:r>
      <w:r w:rsidR="00396D9E">
        <w:tab/>
      </w:r>
      <w:r w:rsidR="00396D9E">
        <w:tab/>
        <w:t>(</w:t>
      </w:r>
      <w:r w:rsidR="00C8611C">
        <w:t>8</w:t>
      </w:r>
      <w:r w:rsidR="00CB53F0">
        <w:t xml:space="preserve"> marks) </w:t>
      </w:r>
    </w:p>
    <w:p w:rsidR="00CB53F0" w:rsidRDefault="00CB53F0" w:rsidP="00C8611C">
      <w:pPr>
        <w:spacing w:line="360" w:lineRule="auto"/>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CB53F0" w:rsidRDefault="00CB53F0" w:rsidP="00B2095B"/>
    <w:p w:rsidR="00CB53F0" w:rsidRDefault="00CB53F0" w:rsidP="00B2095B"/>
    <w:p w:rsidR="00CB53F0" w:rsidRDefault="00CB53F0" w:rsidP="00B2095B"/>
    <w:p w:rsidR="00F864B7" w:rsidRDefault="00F864B7" w:rsidP="00B2095B"/>
    <w:p w:rsidR="00F864B7" w:rsidRDefault="00F864B7" w:rsidP="00B2095B"/>
    <w:p w:rsidR="00F864B7" w:rsidRDefault="00F864B7" w:rsidP="00B2095B"/>
    <w:p w:rsidR="00F864B7" w:rsidRDefault="00F864B7" w:rsidP="00B2095B"/>
    <w:p w:rsidR="00F864B7" w:rsidRDefault="00F864B7" w:rsidP="00B2095B"/>
    <w:p w:rsidR="00F864B7" w:rsidRDefault="00F864B7" w:rsidP="00B2095B"/>
    <w:p w:rsidR="00916197" w:rsidRPr="00A90936" w:rsidRDefault="00916197" w:rsidP="00B2095B">
      <w:pPr>
        <w:rPr>
          <w:b/>
        </w:rPr>
      </w:pPr>
      <w:r w:rsidRPr="00A90936">
        <w:rPr>
          <w:b/>
        </w:rPr>
        <w:t xml:space="preserve">Question </w:t>
      </w:r>
      <w:r w:rsidR="00712115">
        <w:rPr>
          <w:b/>
        </w:rPr>
        <w:t>7</w:t>
      </w:r>
      <w:r w:rsidRPr="00A90936">
        <w:rPr>
          <w:b/>
        </w:rPr>
        <w:t xml:space="preserve"> </w:t>
      </w:r>
    </w:p>
    <w:p w:rsidR="00916197" w:rsidRDefault="00916197" w:rsidP="00B2095B">
      <w:r>
        <w:t xml:space="preserve">The NFL has strict rules regarding the balls that may be used for a game.  Balls are to be inflated to between 12.5 and 13.5 ponds. They are made of urethane bladder </w:t>
      </w:r>
      <w:r w:rsidR="00A24ABE">
        <w:t>surrounded</w:t>
      </w:r>
      <w:r>
        <w:t xml:space="preserve"> by a pebble grained leather casing. The only exception to these rules occurs when a replacement ball is used during a punt. In this instance the replacement ball is inflated to a slightly higher pressure. </w:t>
      </w:r>
    </w:p>
    <w:p w:rsidR="00916197" w:rsidRDefault="00916197" w:rsidP="00916197">
      <w:pPr>
        <w:pStyle w:val="ListParagraph"/>
        <w:numPr>
          <w:ilvl w:val="0"/>
          <w:numId w:val="4"/>
        </w:numPr>
        <w:spacing w:before="240"/>
      </w:pPr>
      <w:r>
        <w:t>Define coefficient of Restitution</w:t>
      </w:r>
    </w:p>
    <w:p w:rsidR="00A24ABE" w:rsidRDefault="00A24ABE" w:rsidP="00A24ABE">
      <w:pPr>
        <w:spacing w:before="240"/>
        <w:ind w:left="7200" w:firstLine="720"/>
      </w:pPr>
      <w:r>
        <w:t>(1 mark)</w:t>
      </w:r>
    </w:p>
    <w:p w:rsidR="00916197" w:rsidRDefault="00916197" w:rsidP="00A90936">
      <w:pPr>
        <w:spacing w:before="240" w:line="360" w:lineRule="auto"/>
      </w:pPr>
      <w:r>
        <w:t>___________________________________________________________________________________________________________________________________________________________________</w:t>
      </w:r>
      <w:r w:rsidR="00E5705A">
        <w:t>_</w:t>
      </w:r>
    </w:p>
    <w:p w:rsidR="009F0AD7" w:rsidRDefault="009F0AD7" w:rsidP="009F0AD7">
      <w:pPr>
        <w:pStyle w:val="ListParagraph"/>
        <w:numPr>
          <w:ilvl w:val="0"/>
          <w:numId w:val="4"/>
        </w:numPr>
        <w:spacing w:before="240"/>
      </w:pPr>
      <w:r>
        <w:lastRenderedPageBreak/>
        <w:t>Explain why a punter may call for the replacement ball to be used and what effect this may have on the outcome of the kick. Discuss 1 other of the other regulations stated above that may have an impact on the desired outcome of maximum distance of an NFL punt</w:t>
      </w:r>
    </w:p>
    <w:p w:rsidR="009F0AD7" w:rsidRDefault="009F0AD7" w:rsidP="009F0AD7">
      <w:pPr>
        <w:pStyle w:val="ListParagraph"/>
        <w:spacing w:before="240"/>
        <w:ind w:left="7920"/>
      </w:pPr>
      <w:r>
        <w:t>(3 marks)</w:t>
      </w:r>
    </w:p>
    <w:p w:rsidR="00916197" w:rsidRDefault="00916197" w:rsidP="00A90936">
      <w:pPr>
        <w:spacing w:before="240" w:line="360" w:lineRule="auto"/>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4F5AF0">
        <w:t>__________________________</w:t>
      </w:r>
      <w:r w:rsidR="00A90936">
        <w:t>________________________________________________________</w:t>
      </w:r>
    </w:p>
    <w:p w:rsidR="00E5705A" w:rsidRDefault="00E5705A" w:rsidP="00E5705A">
      <w:pPr>
        <w:pStyle w:val="ListParagraph"/>
        <w:spacing w:before="240"/>
      </w:pPr>
    </w:p>
    <w:p w:rsidR="00CB53F0" w:rsidRDefault="00916197" w:rsidP="00916197">
      <w:pPr>
        <w:pStyle w:val="ListParagraph"/>
        <w:numPr>
          <w:ilvl w:val="0"/>
          <w:numId w:val="4"/>
        </w:numPr>
        <w:spacing w:before="240"/>
      </w:pPr>
      <w:r>
        <w:t xml:space="preserve">The Titans often played in near freezing conditions. Discuss if the air temperature would have any effect on the coefficient of restitution when the ball is being punted. </w:t>
      </w:r>
      <w:r w:rsidR="00CB53F0">
        <w:tab/>
      </w:r>
      <w:r w:rsidR="00CB53F0">
        <w:tab/>
      </w:r>
      <w:r w:rsidR="00CB53F0">
        <w:tab/>
      </w:r>
      <w:r w:rsidR="00CB53F0">
        <w:tab/>
      </w:r>
      <w:r w:rsidR="00CB53F0">
        <w:tab/>
      </w:r>
      <w:r w:rsidR="00CB53F0">
        <w:tab/>
      </w:r>
      <w:r w:rsidR="00CB53F0">
        <w:tab/>
      </w:r>
      <w:r w:rsidR="00CB53F0">
        <w:tab/>
      </w:r>
      <w:r w:rsidR="00CB53F0">
        <w:tab/>
      </w:r>
      <w:r w:rsidR="00CB53F0">
        <w:tab/>
      </w:r>
      <w:r w:rsidR="00CB53F0">
        <w:tab/>
      </w:r>
      <w:r w:rsidR="00CB53F0">
        <w:tab/>
      </w:r>
      <w:r w:rsidR="00A24ABE">
        <w:t xml:space="preserve">(2 marks) </w:t>
      </w:r>
    </w:p>
    <w:p w:rsidR="004F5AF0" w:rsidRDefault="004F5AF0" w:rsidP="00A90936">
      <w:pPr>
        <w:spacing w:before="240" w:line="360" w:lineRule="auto"/>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4F5AF0" w:rsidRDefault="004F5AF0" w:rsidP="004F5AF0">
      <w:pPr>
        <w:spacing w:before="240"/>
      </w:pPr>
    </w:p>
    <w:p w:rsidR="00A90936" w:rsidRPr="00A90936" w:rsidRDefault="00A90936" w:rsidP="00A90936">
      <w:pPr>
        <w:spacing w:before="240"/>
        <w:jc w:val="center"/>
        <w:rPr>
          <w:b/>
        </w:rPr>
      </w:pPr>
      <w:r w:rsidRPr="00A90936">
        <w:rPr>
          <w:b/>
        </w:rPr>
        <w:t>End of Investigation</w:t>
      </w:r>
    </w:p>
    <w:sectPr w:rsidR="00A90936" w:rsidRPr="00A9093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17E7A" w:rsidRDefault="00817E7A" w:rsidP="00A90936">
      <w:pPr>
        <w:spacing w:after="0" w:line="240" w:lineRule="auto"/>
      </w:pPr>
      <w:r>
        <w:separator/>
      </w:r>
    </w:p>
  </w:endnote>
  <w:endnote w:type="continuationSeparator" w:id="0">
    <w:p w:rsidR="00817E7A" w:rsidRDefault="00817E7A" w:rsidP="00A909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17E7A" w:rsidRDefault="00817E7A" w:rsidP="00A90936">
      <w:pPr>
        <w:spacing w:after="0" w:line="240" w:lineRule="auto"/>
      </w:pPr>
      <w:r>
        <w:separator/>
      </w:r>
    </w:p>
  </w:footnote>
  <w:footnote w:type="continuationSeparator" w:id="0">
    <w:p w:rsidR="00817E7A" w:rsidRDefault="00817E7A" w:rsidP="00A9093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A70493"/>
    <w:multiLevelType w:val="hybridMultilevel"/>
    <w:tmpl w:val="AD123A9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4E18417B"/>
    <w:multiLevelType w:val="hybridMultilevel"/>
    <w:tmpl w:val="506CD1FA"/>
    <w:lvl w:ilvl="0" w:tplc="0C090017">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5DA96237"/>
    <w:multiLevelType w:val="hybridMultilevel"/>
    <w:tmpl w:val="172EC374"/>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6E4112C3"/>
    <w:multiLevelType w:val="hybridMultilevel"/>
    <w:tmpl w:val="4AB2165E"/>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73833D83"/>
    <w:multiLevelType w:val="hybridMultilevel"/>
    <w:tmpl w:val="6A083F0E"/>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num w:numId="1">
    <w:abstractNumId w:val="4"/>
  </w:num>
  <w:num w:numId="2">
    <w:abstractNumId w:val="0"/>
  </w:num>
  <w:num w:numId="3">
    <w:abstractNumId w:val="2"/>
  </w:num>
  <w:num w:numId="4">
    <w:abstractNumId w:val="1"/>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095B"/>
    <w:rsid w:val="0010254C"/>
    <w:rsid w:val="00146682"/>
    <w:rsid w:val="00301A12"/>
    <w:rsid w:val="00396D9E"/>
    <w:rsid w:val="003E4D1C"/>
    <w:rsid w:val="00451CD7"/>
    <w:rsid w:val="004A7E87"/>
    <w:rsid w:val="004B3000"/>
    <w:rsid w:val="004F5AF0"/>
    <w:rsid w:val="00527223"/>
    <w:rsid w:val="00712115"/>
    <w:rsid w:val="00817E7A"/>
    <w:rsid w:val="00835B39"/>
    <w:rsid w:val="00916197"/>
    <w:rsid w:val="009F0AD7"/>
    <w:rsid w:val="00A24ABE"/>
    <w:rsid w:val="00A90936"/>
    <w:rsid w:val="00AD5F9F"/>
    <w:rsid w:val="00B2095B"/>
    <w:rsid w:val="00B25200"/>
    <w:rsid w:val="00B759EB"/>
    <w:rsid w:val="00C51209"/>
    <w:rsid w:val="00C8611C"/>
    <w:rsid w:val="00CA0C28"/>
    <w:rsid w:val="00CB53F0"/>
    <w:rsid w:val="00CB6FCE"/>
    <w:rsid w:val="00CE0770"/>
    <w:rsid w:val="00DB0230"/>
    <w:rsid w:val="00E3341C"/>
    <w:rsid w:val="00E5705A"/>
    <w:rsid w:val="00F3408D"/>
    <w:rsid w:val="00F474A2"/>
    <w:rsid w:val="00F864B7"/>
    <w:rsid w:val="00FB207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721A6"/>
  <w15:docId w15:val="{D23FB18E-58B6-4891-94D4-906FCFC85B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B2095B"/>
    <w:pPr>
      <w:ind w:left="720"/>
      <w:contextualSpacing/>
    </w:pPr>
    <w:rPr>
      <w:rFonts w:ascii="Calibri" w:eastAsia="Calibri" w:hAnsi="Calibri" w:cs="Times New Roman"/>
    </w:rPr>
  </w:style>
  <w:style w:type="paragraph" w:customStyle="1" w:styleId="Default">
    <w:name w:val="Default"/>
    <w:rsid w:val="00B2095B"/>
    <w:pPr>
      <w:autoSpaceDE w:val="0"/>
      <w:autoSpaceDN w:val="0"/>
      <w:adjustRightInd w:val="0"/>
      <w:spacing w:after="0" w:line="240" w:lineRule="auto"/>
    </w:pPr>
    <w:rPr>
      <w:rFonts w:ascii="Calibri" w:eastAsia="Calibri" w:hAnsi="Calibri" w:cs="Calibri"/>
      <w:color w:val="000000"/>
      <w:sz w:val="24"/>
      <w:szCs w:val="24"/>
      <w:lang w:val="en-US"/>
    </w:rPr>
  </w:style>
  <w:style w:type="paragraph" w:styleId="BalloonText">
    <w:name w:val="Balloon Text"/>
    <w:basedOn w:val="Normal"/>
    <w:link w:val="BalloonTextChar"/>
    <w:uiPriority w:val="99"/>
    <w:semiHidden/>
    <w:unhideWhenUsed/>
    <w:rsid w:val="004F5A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5AF0"/>
    <w:rPr>
      <w:rFonts w:ascii="Tahoma" w:hAnsi="Tahoma" w:cs="Tahoma"/>
      <w:sz w:val="16"/>
      <w:szCs w:val="16"/>
    </w:rPr>
  </w:style>
  <w:style w:type="paragraph" w:styleId="Header">
    <w:name w:val="header"/>
    <w:basedOn w:val="Normal"/>
    <w:link w:val="HeaderChar"/>
    <w:uiPriority w:val="99"/>
    <w:unhideWhenUsed/>
    <w:rsid w:val="00A90936"/>
    <w:pPr>
      <w:tabs>
        <w:tab w:val="center" w:pos="4513"/>
        <w:tab w:val="right" w:pos="9026"/>
      </w:tabs>
      <w:spacing w:after="0" w:line="240" w:lineRule="auto"/>
    </w:pPr>
  </w:style>
  <w:style w:type="character" w:customStyle="1" w:styleId="HeaderChar">
    <w:name w:val="Header Char"/>
    <w:basedOn w:val="DefaultParagraphFont"/>
    <w:link w:val="Header"/>
    <w:uiPriority w:val="99"/>
    <w:rsid w:val="00A90936"/>
  </w:style>
  <w:style w:type="paragraph" w:styleId="Footer">
    <w:name w:val="footer"/>
    <w:basedOn w:val="Normal"/>
    <w:link w:val="FooterChar"/>
    <w:uiPriority w:val="99"/>
    <w:unhideWhenUsed/>
    <w:rsid w:val="00A90936"/>
    <w:pPr>
      <w:tabs>
        <w:tab w:val="center" w:pos="4513"/>
        <w:tab w:val="right" w:pos="9026"/>
      </w:tabs>
      <w:spacing w:after="0" w:line="240" w:lineRule="auto"/>
    </w:pPr>
  </w:style>
  <w:style w:type="character" w:customStyle="1" w:styleId="FooterChar">
    <w:name w:val="Footer Char"/>
    <w:basedOn w:val="DefaultParagraphFont"/>
    <w:link w:val="Footer"/>
    <w:uiPriority w:val="99"/>
    <w:rsid w:val="00A909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1407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B32E1B24</Template>
  <TotalTime>86</TotalTime>
  <Pages>6</Pages>
  <Words>1631</Words>
  <Characters>9299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The Department of Education</Company>
  <LinksUpToDate>false</LinksUpToDate>
  <CharactersWithSpaces>10909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FLEAY Janelle</dc:creator>
  <cp:lastModifiedBy>FLEAY Janelle [Eastern Goldfields College]</cp:lastModifiedBy>
  <cp:revision>5</cp:revision>
  <cp:lastPrinted>2019-05-24T01:24:00Z</cp:lastPrinted>
  <dcterms:created xsi:type="dcterms:W3CDTF">2019-05-23T01:18:00Z</dcterms:created>
  <dcterms:modified xsi:type="dcterms:W3CDTF">2019-11-28T02:31:00Z</dcterms:modified>
</cp:coreProperties>
</file>