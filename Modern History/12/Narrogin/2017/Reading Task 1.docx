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A51C3C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A51C3C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Unit 4</w:t>
      </w:r>
      <w:r w:rsidR="00B51B69"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 xml:space="preserve">: </w:t>
      </w:r>
      <w:r w:rsidR="00A51C3C" w:rsidRPr="00A51C3C">
        <w:rPr>
          <w:rFonts w:ascii="Arial" w:eastAsia="Times New Roman" w:hAnsi="Arial" w:cs="Arial"/>
          <w:bCs/>
          <w:kern w:val="32"/>
          <w:sz w:val="28"/>
          <w:szCs w:val="28"/>
        </w:rPr>
        <w:t>The Changing European World since 1945</w:t>
      </w:r>
      <w:r w:rsidRPr="00A51C3C">
        <w:rPr>
          <w:rFonts w:ascii="Arial" w:eastAsia="Times New Roman" w:hAnsi="Arial" w:cs="Arial"/>
          <w:bCs/>
          <w:kern w:val="32"/>
          <w:sz w:val="28"/>
          <w:szCs w:val="28"/>
        </w:rPr>
        <w:t xml:space="preserve"> </w:t>
      </w:r>
    </w:p>
    <w:p w:rsidR="00142826" w:rsidRPr="00142826" w:rsidRDefault="00A51C3C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</w:rPr>
        <w:t>Assessment, Task 2:</w:t>
      </w: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Reading </w:t>
      </w:r>
      <w:proofErr w:type="gramStart"/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Task </w:t>
      </w:r>
      <w:r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 xml:space="preserve"> </w:t>
      </w:r>
      <w:r w:rsidRPr="00A51C3C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One</w:t>
      </w:r>
      <w:proofErr w:type="gramEnd"/>
      <w:r w:rsid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</w:t>
      </w:r>
      <w:r>
        <w:rPr>
          <w:rFonts w:ascii="Arial" w:eastAsia="Times New Roman" w:hAnsi="Arial" w:cs="Arial"/>
          <w:b/>
          <w:lang w:eastAsia="en-AU"/>
        </w:rPr>
        <w:t>Weighting 1</w:t>
      </w:r>
      <w:r w:rsidR="00142826" w:rsidRPr="00142826">
        <w:rPr>
          <w:rFonts w:ascii="Arial" w:eastAsia="Times New Roman" w:hAnsi="Arial" w:cs="Arial"/>
          <w:b/>
          <w:lang w:eastAsia="en-AU"/>
        </w:rPr>
        <w:t>%</w:t>
      </w:r>
      <w:r w:rsidR="00142826" w:rsidRPr="000416A1">
        <w:rPr>
          <w:rFonts w:ascii="Arial" w:eastAsia="Times New Roman" w:hAnsi="Arial" w:cs="Arial"/>
          <w:b/>
          <w:bCs/>
        </w:rPr>
        <w:t xml:space="preserve"> (</w:t>
      </w:r>
      <w:r>
        <w:rPr>
          <w:rFonts w:ascii="Arial" w:eastAsia="Times New Roman" w:hAnsi="Arial" w:cs="Arial"/>
          <w:b/>
          <w:bCs/>
        </w:rPr>
        <w:t>12</w:t>
      </w:r>
      <w:r w:rsidR="00142826" w:rsidRPr="000416A1">
        <w:rPr>
          <w:rFonts w:ascii="Arial" w:eastAsia="Times New Roman" w:hAnsi="Arial" w:cs="Arial"/>
          <w:b/>
          <w:bCs/>
        </w:rPr>
        <w:t xml:space="preserve"> </w:t>
      </w:r>
      <w:r w:rsidR="00142826"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A51C3C" w:rsidRDefault="00A51C3C" w:rsidP="000416A1">
      <w:pPr>
        <w:jc w:val="both"/>
        <w:rPr>
          <w:rFonts w:ascii="Arial" w:eastAsia="Times New Roman" w:hAnsi="Arial" w:cs="Arial"/>
          <w:bCs/>
          <w:szCs w:val="22"/>
        </w:rPr>
      </w:pPr>
      <w:r>
        <w:rPr>
          <w:rFonts w:ascii="Arial" w:eastAsia="Times New Roman" w:hAnsi="Arial" w:cs="Arial"/>
          <w:bCs/>
          <w:szCs w:val="22"/>
        </w:rPr>
        <w:t xml:space="preserve">Read pp. 375 – 387 of </w:t>
      </w:r>
      <w:r>
        <w:rPr>
          <w:rFonts w:ascii="Arial" w:eastAsia="Times New Roman" w:hAnsi="Arial" w:cs="Arial"/>
          <w:bCs/>
          <w:i/>
          <w:szCs w:val="22"/>
        </w:rPr>
        <w:t xml:space="preserve">Years of Division, Europe since 1945, </w:t>
      </w:r>
      <w:r>
        <w:rPr>
          <w:rFonts w:ascii="Arial" w:eastAsia="Times New Roman" w:hAnsi="Arial" w:cs="Arial"/>
          <w:bCs/>
          <w:szCs w:val="22"/>
        </w:rPr>
        <w:t>J. Laver et al.</w:t>
      </w:r>
    </w:p>
    <w:p w:rsidR="000416A1" w:rsidRPr="000416A1" w:rsidRDefault="00A51C3C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Cs/>
          <w:szCs w:val="22"/>
        </w:rPr>
        <w:t>Respond to the following task within the space provided: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DD2069" w:rsidRDefault="00CD21D0" w:rsidP="00DD2069">
      <w:pPr>
        <w:tabs>
          <w:tab w:val="num" w:pos="4320"/>
        </w:tabs>
        <w:suppressAutoHyphens/>
        <w:ind w:left="66" w:right="425"/>
        <w:rPr>
          <w:rFonts w:ascii="Arial" w:eastAsia="Times New Roman" w:hAnsi="Arial" w:cs="Arial"/>
          <w:b/>
          <w:bCs/>
          <w:i/>
          <w:sz w:val="28"/>
          <w:szCs w:val="28"/>
        </w:rPr>
      </w:pP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>Explain why</w:t>
      </w:r>
      <w:r w:rsidR="00DD2069" w:rsidRPr="00DD2069"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 the wartime cooperation between East and West </w:t>
      </w:r>
      <w:r>
        <w:rPr>
          <w:rFonts w:ascii="Arial" w:eastAsia="Times New Roman" w:hAnsi="Arial" w:cs="Arial"/>
          <w:b/>
          <w:i/>
          <w:spacing w:val="-2"/>
          <w:sz w:val="28"/>
          <w:szCs w:val="28"/>
        </w:rPr>
        <w:t xml:space="preserve">did </w:t>
      </w:r>
      <w:bookmarkStart w:id="0" w:name="_GoBack"/>
      <w:bookmarkEnd w:id="0"/>
      <w:r w:rsidR="00DD2069" w:rsidRPr="00DD2069">
        <w:rPr>
          <w:rFonts w:ascii="Arial" w:eastAsia="Times New Roman" w:hAnsi="Arial" w:cs="Arial"/>
          <w:b/>
          <w:i/>
          <w:spacing w:val="-2"/>
          <w:sz w:val="28"/>
          <w:szCs w:val="28"/>
        </w:rPr>
        <w:t>not continue within post World War Two Europe?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DD2069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0416A1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3C" w:rsidRDefault="00A51C3C" w:rsidP="000416A1">
      <w:r>
        <w:separator/>
      </w:r>
    </w:p>
  </w:endnote>
  <w:endnote w:type="continuationSeparator" w:id="0">
    <w:p w:rsidR="00A51C3C" w:rsidRDefault="00A51C3C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3C" w:rsidRDefault="00A51C3C" w:rsidP="000416A1">
      <w:r>
        <w:separator/>
      </w:r>
    </w:p>
  </w:footnote>
  <w:footnote w:type="continuationSeparator" w:id="0">
    <w:p w:rsidR="00A51C3C" w:rsidRDefault="00A51C3C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A51C3C" w:rsidRDefault="00A51C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1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1C3C" w:rsidRDefault="00A51C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416A1"/>
    <w:rsid w:val="00142826"/>
    <w:rsid w:val="002B1A5D"/>
    <w:rsid w:val="003A5EF2"/>
    <w:rsid w:val="007716FF"/>
    <w:rsid w:val="009E4AFA"/>
    <w:rsid w:val="009F5220"/>
    <w:rsid w:val="00A51C3C"/>
    <w:rsid w:val="00B2498F"/>
    <w:rsid w:val="00B318B1"/>
    <w:rsid w:val="00B51B69"/>
    <w:rsid w:val="00C80DC8"/>
    <w:rsid w:val="00CD21D0"/>
    <w:rsid w:val="00DD048B"/>
    <w:rsid w:val="00DD2069"/>
    <w:rsid w:val="00E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9C53FED0</Template>
  <TotalTime>1</TotalTime>
  <Pages>2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2</cp:revision>
  <cp:lastPrinted>2016-08-15T23:25:00Z</cp:lastPrinted>
  <dcterms:created xsi:type="dcterms:W3CDTF">2017-02-02T01:46:00Z</dcterms:created>
  <dcterms:modified xsi:type="dcterms:W3CDTF">2017-02-02T01:46:00Z</dcterms:modified>
</cp:coreProperties>
</file>