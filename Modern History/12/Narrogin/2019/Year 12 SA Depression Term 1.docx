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D7830" w:rsidRDefault="00CD7830" w:rsidP="00CD7830">
      <w:pPr>
        <w:tabs>
          <w:tab w:val="left" w:pos="7500"/>
        </w:tabs>
        <w:spacing w:before="77" w:after="0" w:line="248" w:lineRule="exact"/>
        <w:ind w:left="4691" w:right="-20"/>
        <w:rPr>
          <w:rFonts w:ascii="Arial" w:eastAsia="Arial" w:hAnsi="Arial"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9149708" wp14:editId="35F2DCF5">
                <wp:simplePos x="0" y="0"/>
                <wp:positionH relativeFrom="page">
                  <wp:posOffset>428625</wp:posOffset>
                </wp:positionH>
                <wp:positionV relativeFrom="page">
                  <wp:posOffset>360045</wp:posOffset>
                </wp:positionV>
                <wp:extent cx="1270" cy="9972040"/>
                <wp:effectExtent l="9525" t="7620" r="8255" b="12065"/>
                <wp:wrapNone/>
                <wp:docPr id="1212" name="Group 1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972040"/>
                          <a:chOff x="675" y="567"/>
                          <a:chExt cx="2" cy="15704"/>
                        </a:xfrm>
                      </wpg:grpSpPr>
                      <wps:wsp>
                        <wps:cNvPr id="1213" name="Freeform 1203"/>
                        <wps:cNvSpPr>
                          <a:spLocks/>
                        </wps:cNvSpPr>
                        <wps:spPr bwMode="auto">
                          <a:xfrm>
                            <a:off x="675" y="567"/>
                            <a:ext cx="2" cy="15704"/>
                          </a:xfrm>
                          <a:custGeom>
                            <a:avLst/>
                            <a:gdLst>
                              <a:gd name="T0" fmla="+- 0 567 567"/>
                              <a:gd name="T1" fmla="*/ 567 h 15704"/>
                              <a:gd name="T2" fmla="+- 0 16271 567"/>
                              <a:gd name="T3" fmla="*/ 16271 h 157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4">
                                <a:moveTo>
                                  <a:pt x="0" y="0"/>
                                </a:moveTo>
                                <a:lnTo>
                                  <a:pt x="0" y="1570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6ED2B" id="Group 1202" o:spid="_x0000_s1026" style="position:absolute;margin-left:33.75pt;margin-top:28.35pt;width:.1pt;height:785.2pt;z-index:-251657216;mso-position-horizontal-relative:page;mso-position-vertical-relative:page" coordorigin="675,567" coordsize="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">
                <v:shape id="Freeform 1203" o:spid="_x0000_s1027" style="position:absolute;left:675;top:567;width:2;height:15704;visibility:visible;mso-wrap-style:square;v-text-anchor:top" coordsize="2,1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" path="m,l,15704e" filled="f" strokecolor="#231f20" strokeweight=".5pt">
                  <v:path arrowok="t" o:connecttype="custom" o:connectlocs="0,567;0,16271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1136EAF" wp14:editId="2189F496">
                <wp:simplePos x="0" y="0"/>
                <wp:positionH relativeFrom="page">
                  <wp:posOffset>1242060</wp:posOffset>
                </wp:positionH>
                <wp:positionV relativeFrom="page">
                  <wp:posOffset>2953385</wp:posOffset>
                </wp:positionV>
                <wp:extent cx="5525770" cy="1270"/>
                <wp:effectExtent l="13335" t="10160" r="13970" b="7620"/>
                <wp:wrapNone/>
                <wp:docPr id="1210" name="Group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651"/>
                          <a:chExt cx="8702" cy="2"/>
                        </a:xfrm>
                      </wpg:grpSpPr>
                      <wps:wsp>
                        <wps:cNvPr id="1211" name="Freeform 1201"/>
                        <wps:cNvSpPr>
                          <a:spLocks/>
                        </wps:cNvSpPr>
                        <wps:spPr bwMode="auto">
                          <a:xfrm>
                            <a:off x="1956" y="465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F84AF" id="Group 1200" o:spid="_x0000_s1026" style="position:absolute;margin-left:97.8pt;margin-top:232.55pt;width:435.1pt;height:.1pt;z-index:-251652096;mso-position-horizontal-relative:page;mso-position-vertical-relative:page" coordorigin="1956,465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/q0YwMAAO8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">
                <v:shape id="Freeform 1201" o:spid="_x0000_s1027" style="position:absolute;left:1956;top:465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478DD22" wp14:editId="6BC8357E">
                <wp:simplePos x="0" y="0"/>
                <wp:positionH relativeFrom="page">
                  <wp:posOffset>1242060</wp:posOffset>
                </wp:positionH>
                <wp:positionV relativeFrom="page">
                  <wp:posOffset>3265170</wp:posOffset>
                </wp:positionV>
                <wp:extent cx="5525770" cy="1270"/>
                <wp:effectExtent l="13335" t="7620" r="13970" b="10160"/>
                <wp:wrapNone/>
                <wp:docPr id="1208" name="Group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142"/>
                          <a:chExt cx="8702" cy="2"/>
                        </a:xfrm>
                      </wpg:grpSpPr>
                      <wps:wsp>
                        <wps:cNvPr id="1209" name="Freeform 1199"/>
                        <wps:cNvSpPr>
                          <a:spLocks/>
                        </wps:cNvSpPr>
                        <wps:spPr bwMode="auto">
                          <a:xfrm>
                            <a:off x="1956" y="514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0BE10" id="Group 1198" o:spid="_x0000_s1026" style="position:absolute;margin-left:97.8pt;margin-top:257.1pt;width:435.1pt;height:.1pt;z-index:-251651072;mso-position-horizontal-relative:page;mso-position-vertical-relative:page" coordorigin="1956,514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">
                <v:shape id="Freeform 1199" o:spid="_x0000_s1027" style="position:absolute;left:1956;top:514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AB9224C" wp14:editId="2B65C3CF">
                <wp:simplePos x="0" y="0"/>
                <wp:positionH relativeFrom="page">
                  <wp:posOffset>1242060</wp:posOffset>
                </wp:positionH>
                <wp:positionV relativeFrom="page">
                  <wp:posOffset>3576955</wp:posOffset>
                </wp:positionV>
                <wp:extent cx="5525770" cy="1270"/>
                <wp:effectExtent l="13335" t="5080" r="13970" b="12700"/>
                <wp:wrapNone/>
                <wp:docPr id="1206" name="Group 1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633"/>
                          <a:chExt cx="8702" cy="2"/>
                        </a:xfrm>
                      </wpg:grpSpPr>
                      <wps:wsp>
                        <wps:cNvPr id="1207" name="Freeform 1197"/>
                        <wps:cNvSpPr>
                          <a:spLocks/>
                        </wps:cNvSpPr>
                        <wps:spPr bwMode="auto">
                          <a:xfrm>
                            <a:off x="1956" y="563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99026" id="Group 1196" o:spid="_x0000_s1026" style="position:absolute;margin-left:97.8pt;margin-top:281.65pt;width:435.1pt;height:.1pt;z-index:-251650048;mso-position-horizontal-relative:page;mso-position-vertical-relative:page" coordorigin="1956,563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">
                <v:shape id="Freeform 1197" o:spid="_x0000_s1027" style="position:absolute;left:1956;top:563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A159BF6" wp14:editId="2A0D1C50">
                <wp:simplePos x="0" y="0"/>
                <wp:positionH relativeFrom="page">
                  <wp:posOffset>1242060</wp:posOffset>
                </wp:positionH>
                <wp:positionV relativeFrom="page">
                  <wp:posOffset>3888740</wp:posOffset>
                </wp:positionV>
                <wp:extent cx="5525770" cy="1270"/>
                <wp:effectExtent l="13335" t="12065" r="13970" b="5715"/>
                <wp:wrapNone/>
                <wp:docPr id="1204" name="Group 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124"/>
                          <a:chExt cx="8702" cy="2"/>
                        </a:xfrm>
                      </wpg:grpSpPr>
                      <wps:wsp>
                        <wps:cNvPr id="1205" name="Freeform 1195"/>
                        <wps:cNvSpPr>
                          <a:spLocks/>
                        </wps:cNvSpPr>
                        <wps:spPr bwMode="auto">
                          <a:xfrm>
                            <a:off x="1956" y="6124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65A70" id="Group 1194" o:spid="_x0000_s1026" style="position:absolute;margin-left:97.8pt;margin-top:306.2pt;width:435.1pt;height:.1pt;z-index:-251649024;mso-position-horizontal-relative:page;mso-position-vertical-relative:page" coordorigin="1956,6124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UNZA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">
                <v:shape id="Freeform 1195" o:spid="_x0000_s1027" style="position:absolute;left:1956;top:6124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403EAEC" wp14:editId="355852FA">
                <wp:simplePos x="0" y="0"/>
                <wp:positionH relativeFrom="page">
                  <wp:posOffset>1242060</wp:posOffset>
                </wp:positionH>
                <wp:positionV relativeFrom="page">
                  <wp:posOffset>4199890</wp:posOffset>
                </wp:positionV>
                <wp:extent cx="5525770" cy="1270"/>
                <wp:effectExtent l="13335" t="8890" r="13970" b="8890"/>
                <wp:wrapNone/>
                <wp:docPr id="1202" name="Group 1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614"/>
                          <a:chExt cx="8702" cy="2"/>
                        </a:xfrm>
                      </wpg:grpSpPr>
                      <wps:wsp>
                        <wps:cNvPr id="1203" name="Freeform 1193"/>
                        <wps:cNvSpPr>
                          <a:spLocks/>
                        </wps:cNvSpPr>
                        <wps:spPr bwMode="auto">
                          <a:xfrm>
                            <a:off x="1956" y="6614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2B1FF" id="Group 1192" o:spid="_x0000_s1026" style="position:absolute;margin-left:97.8pt;margin-top:330.7pt;width:435.1pt;height:.1pt;z-index:-251648000;mso-position-horizontal-relative:page;mso-position-vertical-relative:page" coordorigin="1956,6614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">
                <v:shape id="Freeform 1193" o:spid="_x0000_s1027" style="position:absolute;left:1956;top:6614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874023C" wp14:editId="3586813A">
                <wp:simplePos x="0" y="0"/>
                <wp:positionH relativeFrom="page">
                  <wp:posOffset>1242060</wp:posOffset>
                </wp:positionH>
                <wp:positionV relativeFrom="page">
                  <wp:posOffset>4511675</wp:posOffset>
                </wp:positionV>
                <wp:extent cx="5525770" cy="1270"/>
                <wp:effectExtent l="13335" t="6350" r="13970" b="11430"/>
                <wp:wrapNone/>
                <wp:docPr id="1200" name="Group 1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105"/>
                          <a:chExt cx="8702" cy="2"/>
                        </a:xfrm>
                      </wpg:grpSpPr>
                      <wps:wsp>
                        <wps:cNvPr id="1201" name="Freeform 1191"/>
                        <wps:cNvSpPr>
                          <a:spLocks/>
                        </wps:cNvSpPr>
                        <wps:spPr bwMode="auto">
                          <a:xfrm>
                            <a:off x="1956" y="710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3FB23" id="Group 1190" o:spid="_x0000_s1026" style="position:absolute;margin-left:97.8pt;margin-top:355.25pt;width:435.1pt;height:.1pt;z-index:-251646976;mso-position-horizontal-relative:page;mso-position-vertical-relative:page" coordorigin="1956,710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ZdYw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">
                <v:shape id="Freeform 1191" o:spid="_x0000_s1027" style="position:absolute;left:1956;top:710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4186837" wp14:editId="3762A6CD">
                <wp:simplePos x="0" y="0"/>
                <wp:positionH relativeFrom="page">
                  <wp:posOffset>1242060</wp:posOffset>
                </wp:positionH>
                <wp:positionV relativeFrom="page">
                  <wp:posOffset>4823460</wp:posOffset>
                </wp:positionV>
                <wp:extent cx="5525770" cy="1270"/>
                <wp:effectExtent l="13335" t="13335" r="13970" b="4445"/>
                <wp:wrapNone/>
                <wp:docPr id="1198" name="Group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596"/>
                          <a:chExt cx="8702" cy="2"/>
                        </a:xfrm>
                      </wpg:grpSpPr>
                      <wps:wsp>
                        <wps:cNvPr id="1199" name="Freeform 1189"/>
                        <wps:cNvSpPr>
                          <a:spLocks/>
                        </wps:cNvSpPr>
                        <wps:spPr bwMode="auto">
                          <a:xfrm>
                            <a:off x="1956" y="7596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97329" id="Group 1188" o:spid="_x0000_s1026" style="position:absolute;margin-left:97.8pt;margin-top:379.8pt;width:435.1pt;height:.1pt;z-index:-251645952;mso-position-horizontal-relative:page;mso-position-vertical-relative:page" coordorigin="1956,7596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">
                <v:shape id="Freeform 1189" o:spid="_x0000_s1027" style="position:absolute;left:1956;top:7596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EA5CF60" wp14:editId="1A118BF7">
                <wp:simplePos x="0" y="0"/>
                <wp:positionH relativeFrom="page">
                  <wp:posOffset>1242060</wp:posOffset>
                </wp:positionH>
                <wp:positionV relativeFrom="page">
                  <wp:posOffset>5135245</wp:posOffset>
                </wp:positionV>
                <wp:extent cx="5525770" cy="1270"/>
                <wp:effectExtent l="13335" t="10795" r="13970" b="6985"/>
                <wp:wrapNone/>
                <wp:docPr id="1196" name="Group 1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8087"/>
                          <a:chExt cx="8702" cy="2"/>
                        </a:xfrm>
                      </wpg:grpSpPr>
                      <wps:wsp>
                        <wps:cNvPr id="1197" name="Freeform 1187"/>
                        <wps:cNvSpPr>
                          <a:spLocks/>
                        </wps:cNvSpPr>
                        <wps:spPr bwMode="auto">
                          <a:xfrm>
                            <a:off x="1956" y="808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731EC" id="Group 1186" o:spid="_x0000_s1026" style="position:absolute;margin-left:97.8pt;margin-top:404.35pt;width:435.1pt;height:.1pt;z-index:-251644928;mso-position-horizontal-relative:page;mso-position-vertical-relative:page" coordorigin="1956,808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">
                <v:shape id="Freeform 1187" o:spid="_x0000_s1027" style="position:absolute;left:1956;top:808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E334066" wp14:editId="7F3A4F55">
                <wp:simplePos x="0" y="0"/>
                <wp:positionH relativeFrom="page">
                  <wp:posOffset>182880</wp:posOffset>
                </wp:positionH>
                <wp:positionV relativeFrom="page">
                  <wp:posOffset>3322955</wp:posOffset>
                </wp:positionV>
                <wp:extent cx="165100" cy="3596005"/>
                <wp:effectExtent l="1905" t="0" r="4445" b="0"/>
                <wp:wrapNone/>
                <wp:docPr id="1195" name="Text Box 1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359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830" w:rsidRDefault="00CD7830" w:rsidP="00CD7830">
                            <w:pPr>
                              <w:spacing w:after="0" w:line="245" w:lineRule="exact"/>
                              <w:ind w:left="20" w:right="-5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DO NOT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WRITE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THIS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AREA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WILL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BE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CUT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OFF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334066" id="_x0000_t202" coordsize="21600,21600" o:spt="202" path="m,l,21600r21600,l21600,xe">
                <v:stroke joinstyle="miter"/>
                <v:path gradientshapeok="t" o:connecttype="rect"/>
              </v:shapetype>
              <v:shape id="Text Box 1185" o:spid="_x0000_s1026" type="#_x0000_t202" style="position:absolute;left:0;text-align:left;margin-left:14.4pt;margin-top:261.65pt;width:13pt;height:283.1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" filled="f" stroked="f">
                <v:textbox style="layout-flow:vertical" inset="0,0,0,0">
                  <w:txbxContent>
                    <w:p w:rsidR="00CD7830" w:rsidRDefault="00CD7830" w:rsidP="00CD7830">
                      <w:pPr>
                        <w:spacing w:after="0" w:line="245" w:lineRule="exact"/>
                        <w:ind w:left="20" w:right="-53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  <w:color w:val="6D6E71"/>
                        </w:rPr>
                        <w:t>DO NOT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WRITE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IN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THIS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AREA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WILL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BE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CUT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OFF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231F20"/>
          <w:position w:val="-1"/>
        </w:rPr>
        <w:tab/>
        <w:t>MODERN HIS</w:t>
      </w:r>
      <w:r>
        <w:rPr>
          <w:rFonts w:ascii="Arial" w:eastAsia="Arial" w:hAnsi="Arial" w:cs="Arial"/>
          <w:b/>
          <w:bCs/>
          <w:color w:val="231F20"/>
          <w:spacing w:val="-4"/>
          <w:position w:val="-1"/>
        </w:rPr>
        <w:t>T</w:t>
      </w:r>
      <w:r>
        <w:rPr>
          <w:rFonts w:ascii="Arial" w:eastAsia="Arial" w:hAnsi="Arial" w:cs="Arial"/>
          <w:b/>
          <w:bCs/>
          <w:color w:val="231F20"/>
          <w:position w:val="-1"/>
        </w:rPr>
        <w:t>O</w:t>
      </w:r>
      <w:r>
        <w:rPr>
          <w:rFonts w:ascii="Arial" w:eastAsia="Arial" w:hAnsi="Arial" w:cs="Arial"/>
          <w:b/>
          <w:bCs/>
          <w:color w:val="231F20"/>
          <w:spacing w:val="-8"/>
          <w:position w:val="-1"/>
        </w:rPr>
        <w:t>R</w:t>
      </w:r>
      <w:r>
        <w:rPr>
          <w:rFonts w:ascii="Arial" w:eastAsia="Arial" w:hAnsi="Arial" w:cs="Arial"/>
          <w:b/>
          <w:bCs/>
          <w:color w:val="231F20"/>
          <w:position w:val="-1"/>
        </w:rPr>
        <w:t>Y</w:t>
      </w:r>
    </w:p>
    <w:p w:rsidR="00CD7830" w:rsidRDefault="00CD7830" w:rsidP="00CD7830">
      <w:pPr>
        <w:spacing w:before="6" w:after="0" w:line="220" w:lineRule="exact"/>
      </w:pPr>
    </w:p>
    <w:p w:rsidR="00CD7830" w:rsidRDefault="00CD7830" w:rsidP="00CD7830">
      <w:pPr>
        <w:tabs>
          <w:tab w:val="left" w:pos="8400"/>
        </w:tabs>
        <w:spacing w:before="32" w:after="0"/>
        <w:ind w:left="10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31F20"/>
        </w:rPr>
        <w:t>Question</w:t>
      </w:r>
      <w:r>
        <w:rPr>
          <w:rFonts w:ascii="Arial" w:eastAsia="Arial" w:hAnsi="Arial" w:cs="Arial"/>
          <w:b/>
          <w:bCs/>
          <w:color w:val="231F20"/>
          <w:spacing w:val="-1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2"/>
        </w:rPr>
        <w:t>1</w:t>
      </w:r>
      <w:r>
        <w:rPr>
          <w:rFonts w:ascii="Arial" w:eastAsia="Arial" w:hAnsi="Arial" w:cs="Arial"/>
          <w:b/>
          <w:bCs/>
          <w:color w:val="231F20"/>
        </w:rPr>
        <w:tab/>
      </w:r>
    </w:p>
    <w:p w:rsidR="00CD7830" w:rsidRDefault="00CD7830" w:rsidP="00CD7830">
      <w:pPr>
        <w:spacing w:before="15" w:after="0" w:line="260" w:lineRule="exact"/>
        <w:rPr>
          <w:sz w:val="26"/>
          <w:szCs w:val="26"/>
        </w:rPr>
      </w:pPr>
    </w:p>
    <w:p w:rsidR="00CD7830" w:rsidRDefault="00CD7830" w:rsidP="00CD7830">
      <w:pPr>
        <w:tabs>
          <w:tab w:val="left" w:pos="800"/>
          <w:tab w:val="left" w:pos="8560"/>
        </w:tabs>
        <w:spacing w:after="0" w:line="250" w:lineRule="auto"/>
        <w:ind w:left="816" w:right="60" w:hanging="709"/>
        <w:rPr>
          <w:rFonts w:ascii="Arial" w:eastAsia="Arial" w:hAnsi="Arial"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B027E9D" wp14:editId="29C04E4A">
                <wp:simplePos x="0" y="0"/>
                <wp:positionH relativeFrom="page">
                  <wp:posOffset>1242060</wp:posOffset>
                </wp:positionH>
                <wp:positionV relativeFrom="paragraph">
                  <wp:posOffset>608965</wp:posOffset>
                </wp:positionV>
                <wp:extent cx="5525770" cy="1270"/>
                <wp:effectExtent l="13335" t="9525" r="13970" b="8255"/>
                <wp:wrapNone/>
                <wp:docPr id="1193" name="Group 1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959"/>
                          <a:chExt cx="8702" cy="2"/>
                        </a:xfrm>
                      </wpg:grpSpPr>
                      <wps:wsp>
                        <wps:cNvPr id="1194" name="Freeform 1184"/>
                        <wps:cNvSpPr>
                          <a:spLocks/>
                        </wps:cNvSpPr>
                        <wps:spPr bwMode="auto">
                          <a:xfrm>
                            <a:off x="1956" y="95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A24A46" id="Group 1183" o:spid="_x0000_s1026" style="position:absolute;margin-left:97.8pt;margin-top:47.95pt;width:435.1pt;height:.1pt;z-index:-251656192;mso-position-horizontal-relative:page" coordorigin="1956,95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5IYwMAAO0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">
                <v:shape id="Freeform 1184" o:spid="_x0000_s1027" style="position:absolute;left:1956;top:95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1882D18" wp14:editId="7036E51B">
                <wp:simplePos x="0" y="0"/>
                <wp:positionH relativeFrom="page">
                  <wp:posOffset>1242060</wp:posOffset>
                </wp:positionH>
                <wp:positionV relativeFrom="paragraph">
                  <wp:posOffset>920750</wp:posOffset>
                </wp:positionV>
                <wp:extent cx="5525770" cy="1270"/>
                <wp:effectExtent l="13335" t="6985" r="13970" b="10795"/>
                <wp:wrapNone/>
                <wp:docPr id="1191" name="Group 1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450"/>
                          <a:chExt cx="8702" cy="2"/>
                        </a:xfrm>
                      </wpg:grpSpPr>
                      <wps:wsp>
                        <wps:cNvPr id="1192" name="Freeform 1182"/>
                        <wps:cNvSpPr>
                          <a:spLocks/>
                        </wps:cNvSpPr>
                        <wps:spPr bwMode="auto">
                          <a:xfrm>
                            <a:off x="1956" y="145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8AC31" id="Group 1181" o:spid="_x0000_s1026" style="position:absolute;margin-left:97.8pt;margin-top:72.5pt;width:435.1pt;height:.1pt;z-index:-251655168;mso-position-horizontal-relative:page" coordorigin="1956,145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">
                <v:shape id="Freeform 1182" o:spid="_x0000_s1027" style="position:absolute;left:1956;top:145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5003286" wp14:editId="739EFFF0">
                <wp:simplePos x="0" y="0"/>
                <wp:positionH relativeFrom="page">
                  <wp:posOffset>1242060</wp:posOffset>
                </wp:positionH>
                <wp:positionV relativeFrom="paragraph">
                  <wp:posOffset>1232535</wp:posOffset>
                </wp:positionV>
                <wp:extent cx="5525770" cy="1270"/>
                <wp:effectExtent l="13335" t="13970" r="13970" b="3810"/>
                <wp:wrapNone/>
                <wp:docPr id="1189" name="Group 1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941"/>
                          <a:chExt cx="8702" cy="2"/>
                        </a:xfrm>
                      </wpg:grpSpPr>
                      <wps:wsp>
                        <wps:cNvPr id="1190" name="Freeform 1180"/>
                        <wps:cNvSpPr>
                          <a:spLocks/>
                        </wps:cNvSpPr>
                        <wps:spPr bwMode="auto">
                          <a:xfrm>
                            <a:off x="1956" y="194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B0F39" id="Group 1179" o:spid="_x0000_s1026" style="position:absolute;margin-left:97.8pt;margin-top:97.05pt;width:435.1pt;height:.1pt;z-index:-251654144;mso-position-horizontal-relative:page" coordorigin="1956,194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lNZAMAAO8HAAAOAAAAZHJzL2Uyb0RvYy54bWykVduO0zAQfUfiHyw/grq5bHqLtotQLyuk&#10;BVba8gFu4lxEYgfbbbog/p3xOOmm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">
                <v:shape id="Freeform 1180" o:spid="_x0000_s1027" style="position:absolute;left:1956;top:194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5CDA268" wp14:editId="2CDC5250">
                <wp:simplePos x="0" y="0"/>
                <wp:positionH relativeFrom="page">
                  <wp:posOffset>1242060</wp:posOffset>
                </wp:positionH>
                <wp:positionV relativeFrom="paragraph">
                  <wp:posOffset>1543685</wp:posOffset>
                </wp:positionV>
                <wp:extent cx="5525770" cy="1270"/>
                <wp:effectExtent l="13335" t="10795" r="13970" b="6985"/>
                <wp:wrapNone/>
                <wp:docPr id="1187" name="Group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2431"/>
                          <a:chExt cx="8702" cy="2"/>
                        </a:xfrm>
                      </wpg:grpSpPr>
                      <wps:wsp>
                        <wps:cNvPr id="1188" name="Freeform 1178"/>
                        <wps:cNvSpPr>
                          <a:spLocks/>
                        </wps:cNvSpPr>
                        <wps:spPr bwMode="auto">
                          <a:xfrm>
                            <a:off x="1956" y="243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998AE" id="Group 1177" o:spid="_x0000_s1026" style="position:absolute;margin-left:97.8pt;margin-top:121.55pt;width:435.1pt;height:.1pt;z-index:-251653120;mso-position-horizontal-relative:page" coordorigin="1956,243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">
                <v:shape id="Freeform 1178" o:spid="_x0000_s1027" style="position:absolute;left:1956;top:243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231F20"/>
        </w:rPr>
        <w:t>(a)</w:t>
      </w:r>
      <w:r>
        <w:rPr>
          <w:rFonts w:ascii="Arial" w:eastAsia="Arial" w:hAnsi="Arial" w:cs="Arial"/>
          <w:color w:val="231F20"/>
        </w:rPr>
        <w:tab/>
        <w:t>Explain the historical context of Source 1. Include the relevant events, people and ideas depicted or represented in the source.</w:t>
      </w:r>
      <w:r>
        <w:rPr>
          <w:rFonts w:ascii="Arial" w:eastAsia="Arial" w:hAnsi="Arial" w:cs="Arial"/>
          <w:color w:val="231F20"/>
        </w:rPr>
        <w:tab/>
        <w:t>(3 marks)</w:t>
      </w:r>
    </w:p>
    <w:p w:rsidR="00CD7830" w:rsidRDefault="00CD7830" w:rsidP="00CD7830">
      <w:pPr>
        <w:spacing w:before="9" w:after="0" w:line="170" w:lineRule="exact"/>
        <w:rPr>
          <w:sz w:val="17"/>
          <w:szCs w:val="17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before="32" w:after="0"/>
        <w:ind w:left="4036" w:right="401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31F20"/>
        </w:rPr>
        <w:t xml:space="preserve">See next </w:t>
      </w:r>
      <w:r>
        <w:rPr>
          <w:rFonts w:ascii="Arial" w:eastAsia="Arial" w:hAnsi="Arial" w:cs="Arial"/>
          <w:b/>
          <w:bCs/>
          <w:color w:val="231F20"/>
          <w:w w:val="99"/>
        </w:rPr>
        <w:t>page</w:t>
      </w:r>
    </w:p>
    <w:p w:rsidR="00CD7830" w:rsidRDefault="00CD7830" w:rsidP="00CD7830">
      <w:pPr>
        <w:spacing w:after="0"/>
        <w:jc w:val="center"/>
        <w:sectPr w:rsidR="00CD7830">
          <w:headerReference w:type="default" r:id="rId6"/>
          <w:pgSz w:w="11920" w:h="16840"/>
          <w:pgMar w:top="600" w:right="1140" w:bottom="280" w:left="1140" w:header="0" w:footer="2260" w:gutter="0"/>
          <w:cols w:space="720"/>
        </w:sectPr>
      </w:pPr>
    </w:p>
    <w:p w:rsidR="00CD7830" w:rsidRDefault="00CD7830" w:rsidP="00CD7830">
      <w:pPr>
        <w:tabs>
          <w:tab w:val="left" w:pos="4680"/>
        </w:tabs>
        <w:spacing w:before="77" w:after="0" w:line="248" w:lineRule="exact"/>
        <w:ind w:left="107" w:right="-20"/>
        <w:rPr>
          <w:rFonts w:ascii="Arial" w:eastAsia="Arial" w:hAnsi="Arial" w:cs="Arial"/>
        </w:rPr>
      </w:pPr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1B4E9B6F" wp14:editId="31ADB908">
                <wp:simplePos x="0" y="0"/>
                <wp:positionH relativeFrom="page">
                  <wp:posOffset>7131050</wp:posOffset>
                </wp:positionH>
                <wp:positionV relativeFrom="page">
                  <wp:posOffset>360045</wp:posOffset>
                </wp:positionV>
                <wp:extent cx="1270" cy="9972040"/>
                <wp:effectExtent l="6350" t="7620" r="11430" b="12065"/>
                <wp:wrapNone/>
                <wp:docPr id="1185" name="Group 1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972040"/>
                          <a:chOff x="11230" y="567"/>
                          <a:chExt cx="2" cy="15704"/>
                        </a:xfrm>
                      </wpg:grpSpPr>
                      <wps:wsp>
                        <wps:cNvPr id="1186" name="Freeform 1176"/>
                        <wps:cNvSpPr>
                          <a:spLocks/>
                        </wps:cNvSpPr>
                        <wps:spPr bwMode="auto">
                          <a:xfrm>
                            <a:off x="11230" y="567"/>
                            <a:ext cx="2" cy="15704"/>
                          </a:xfrm>
                          <a:custGeom>
                            <a:avLst/>
                            <a:gdLst>
                              <a:gd name="T0" fmla="+- 0 567 567"/>
                              <a:gd name="T1" fmla="*/ 567 h 15704"/>
                              <a:gd name="T2" fmla="+- 0 16271 567"/>
                              <a:gd name="T3" fmla="*/ 16271 h 157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4">
                                <a:moveTo>
                                  <a:pt x="0" y="0"/>
                                </a:moveTo>
                                <a:lnTo>
                                  <a:pt x="0" y="1570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6C3679" id="Group 1175" o:spid="_x0000_s1026" style="position:absolute;margin-left:561.5pt;margin-top:28.35pt;width:.1pt;height:785.2pt;z-index:-251642880;mso-position-horizontal-relative:page;mso-position-vertical-relative:page" coordorigin="11230,567" coordsize="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">
                <v:shape id="Freeform 1176" o:spid="_x0000_s1027" style="position:absolute;left:11230;top:567;width:2;height:15704;visibility:visible;mso-wrap-style:square;v-text-anchor:top" coordsize="2,1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" path="m,l,15704e" filled="f" strokecolor="#231f20" strokeweight=".5pt">
                  <v:path arrowok="t" o:connecttype="custom" o:connectlocs="0,567;0,16271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70A03B39" wp14:editId="4E0CF94F">
                <wp:simplePos x="0" y="0"/>
                <wp:positionH relativeFrom="page">
                  <wp:posOffset>1242060</wp:posOffset>
                </wp:positionH>
                <wp:positionV relativeFrom="page">
                  <wp:posOffset>2785745</wp:posOffset>
                </wp:positionV>
                <wp:extent cx="5525770" cy="1270"/>
                <wp:effectExtent l="13335" t="13970" r="13970" b="3810"/>
                <wp:wrapNone/>
                <wp:docPr id="1183" name="Group 1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387"/>
                          <a:chExt cx="8702" cy="2"/>
                        </a:xfrm>
                      </wpg:grpSpPr>
                      <wps:wsp>
                        <wps:cNvPr id="1184" name="Freeform 1174"/>
                        <wps:cNvSpPr>
                          <a:spLocks/>
                        </wps:cNvSpPr>
                        <wps:spPr bwMode="auto">
                          <a:xfrm>
                            <a:off x="1956" y="438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B16D9" id="Group 1173" o:spid="_x0000_s1026" style="position:absolute;margin-left:97.8pt;margin-top:219.35pt;width:435.1pt;height:.1pt;z-index:-251637760;mso-position-horizontal-relative:page;mso-position-vertical-relative:page" coordorigin="1956,438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">
                <v:shape id="Freeform 1174" o:spid="_x0000_s1027" style="position:absolute;left:1956;top:438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62C5326D" wp14:editId="422C5A90">
                <wp:simplePos x="0" y="0"/>
                <wp:positionH relativeFrom="page">
                  <wp:posOffset>1242060</wp:posOffset>
                </wp:positionH>
                <wp:positionV relativeFrom="page">
                  <wp:posOffset>3097530</wp:posOffset>
                </wp:positionV>
                <wp:extent cx="5525770" cy="1270"/>
                <wp:effectExtent l="13335" t="11430" r="13970" b="6350"/>
                <wp:wrapNone/>
                <wp:docPr id="1181" name="Group 1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878"/>
                          <a:chExt cx="8702" cy="2"/>
                        </a:xfrm>
                      </wpg:grpSpPr>
                      <wps:wsp>
                        <wps:cNvPr id="1182" name="Freeform 1172"/>
                        <wps:cNvSpPr>
                          <a:spLocks/>
                        </wps:cNvSpPr>
                        <wps:spPr bwMode="auto">
                          <a:xfrm>
                            <a:off x="1956" y="4878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C654B" id="Group 1171" o:spid="_x0000_s1026" style="position:absolute;margin-left:97.8pt;margin-top:243.9pt;width:435.1pt;height:.1pt;z-index:-251636736;mso-position-horizontal-relative:page;mso-position-vertical-relative:page" coordorigin="1956,4878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">
                <v:shape id="Freeform 1172" o:spid="_x0000_s1027" style="position:absolute;left:1956;top:4878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A9B0D6C" wp14:editId="695EAA2B">
                <wp:simplePos x="0" y="0"/>
                <wp:positionH relativeFrom="page">
                  <wp:posOffset>1242060</wp:posOffset>
                </wp:positionH>
                <wp:positionV relativeFrom="page">
                  <wp:posOffset>3409315</wp:posOffset>
                </wp:positionV>
                <wp:extent cx="5525770" cy="1270"/>
                <wp:effectExtent l="13335" t="8890" r="13970" b="8890"/>
                <wp:wrapNone/>
                <wp:docPr id="1179" name="Group 1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369"/>
                          <a:chExt cx="8702" cy="2"/>
                        </a:xfrm>
                      </wpg:grpSpPr>
                      <wps:wsp>
                        <wps:cNvPr id="1180" name="Freeform 1170"/>
                        <wps:cNvSpPr>
                          <a:spLocks/>
                        </wps:cNvSpPr>
                        <wps:spPr bwMode="auto">
                          <a:xfrm>
                            <a:off x="1956" y="536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EEB5C" id="Group 1169" o:spid="_x0000_s1026" style="position:absolute;margin-left:97.8pt;margin-top:268.45pt;width:435.1pt;height:.1pt;z-index:-251635712;mso-position-horizontal-relative:page;mso-position-vertical-relative:page" coordorigin="1956,536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c4ZQ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">
                <v:shape id="Freeform 1170" o:spid="_x0000_s1027" style="position:absolute;left:1956;top:536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6FB32DD4" wp14:editId="47F201AC">
                <wp:simplePos x="0" y="0"/>
                <wp:positionH relativeFrom="page">
                  <wp:posOffset>1242060</wp:posOffset>
                </wp:positionH>
                <wp:positionV relativeFrom="page">
                  <wp:posOffset>3721100</wp:posOffset>
                </wp:positionV>
                <wp:extent cx="5525770" cy="1270"/>
                <wp:effectExtent l="13335" t="6350" r="13970" b="11430"/>
                <wp:wrapNone/>
                <wp:docPr id="1177" name="Group 1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860"/>
                          <a:chExt cx="8702" cy="2"/>
                        </a:xfrm>
                      </wpg:grpSpPr>
                      <wps:wsp>
                        <wps:cNvPr id="1178" name="Freeform 1168"/>
                        <wps:cNvSpPr>
                          <a:spLocks/>
                        </wps:cNvSpPr>
                        <wps:spPr bwMode="auto">
                          <a:xfrm>
                            <a:off x="1956" y="586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9DEC1" id="Group 1167" o:spid="_x0000_s1026" style="position:absolute;margin-left:97.8pt;margin-top:293pt;width:435.1pt;height:.1pt;z-index:-251634688;mso-position-horizontal-relative:page;mso-position-vertical-relative:page" coordorigin="1956,586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ZLZAMAAO8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">
                <v:shape id="Freeform 1168" o:spid="_x0000_s1027" style="position:absolute;left:1956;top:586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2A36ED71" wp14:editId="183FC63E">
                <wp:simplePos x="0" y="0"/>
                <wp:positionH relativeFrom="page">
                  <wp:posOffset>1242060</wp:posOffset>
                </wp:positionH>
                <wp:positionV relativeFrom="page">
                  <wp:posOffset>4032250</wp:posOffset>
                </wp:positionV>
                <wp:extent cx="5525770" cy="1270"/>
                <wp:effectExtent l="13335" t="12700" r="13970" b="5080"/>
                <wp:wrapNone/>
                <wp:docPr id="1175" name="Group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350"/>
                          <a:chExt cx="8702" cy="2"/>
                        </a:xfrm>
                      </wpg:grpSpPr>
                      <wps:wsp>
                        <wps:cNvPr id="1176" name="Freeform 1166"/>
                        <wps:cNvSpPr>
                          <a:spLocks/>
                        </wps:cNvSpPr>
                        <wps:spPr bwMode="auto">
                          <a:xfrm>
                            <a:off x="1956" y="635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834F5" id="Group 1165" o:spid="_x0000_s1026" style="position:absolute;margin-left:97.8pt;margin-top:317.5pt;width:435.1pt;height:.1pt;z-index:-251633664;mso-position-horizontal-relative:page;mso-position-vertical-relative:page" coordorigin="1956,635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JW0YwMAAO8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">
                <v:shape id="Freeform 1166" o:spid="_x0000_s1027" style="position:absolute;left:1956;top:635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1A50938" wp14:editId="135F9B3D">
                <wp:simplePos x="0" y="0"/>
                <wp:positionH relativeFrom="page">
                  <wp:posOffset>1242060</wp:posOffset>
                </wp:positionH>
                <wp:positionV relativeFrom="page">
                  <wp:posOffset>4344035</wp:posOffset>
                </wp:positionV>
                <wp:extent cx="5525770" cy="1270"/>
                <wp:effectExtent l="13335" t="10160" r="13970" b="7620"/>
                <wp:wrapNone/>
                <wp:docPr id="1173" name="Group 1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841"/>
                          <a:chExt cx="8702" cy="2"/>
                        </a:xfrm>
                      </wpg:grpSpPr>
                      <wps:wsp>
                        <wps:cNvPr id="1174" name="Freeform 1164"/>
                        <wps:cNvSpPr>
                          <a:spLocks/>
                        </wps:cNvSpPr>
                        <wps:spPr bwMode="auto">
                          <a:xfrm>
                            <a:off x="1956" y="684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01D3F" id="Group 1163" o:spid="_x0000_s1026" style="position:absolute;margin-left:97.8pt;margin-top:342.05pt;width:435.1pt;height:.1pt;z-index:-251632640;mso-position-horizontal-relative:page;mso-position-vertical-relative:page" coordorigin="1956,684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">
                <v:shape id="Freeform 1164" o:spid="_x0000_s1027" style="position:absolute;left:1956;top:684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55D32A3B" wp14:editId="210806AE">
                <wp:simplePos x="0" y="0"/>
                <wp:positionH relativeFrom="page">
                  <wp:posOffset>1242060</wp:posOffset>
                </wp:positionH>
                <wp:positionV relativeFrom="page">
                  <wp:posOffset>4655820</wp:posOffset>
                </wp:positionV>
                <wp:extent cx="5525770" cy="1270"/>
                <wp:effectExtent l="13335" t="7620" r="13970" b="10160"/>
                <wp:wrapNone/>
                <wp:docPr id="1171" name="Group 1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332"/>
                          <a:chExt cx="8702" cy="2"/>
                        </a:xfrm>
                      </wpg:grpSpPr>
                      <wps:wsp>
                        <wps:cNvPr id="1172" name="Freeform 1162"/>
                        <wps:cNvSpPr>
                          <a:spLocks/>
                        </wps:cNvSpPr>
                        <wps:spPr bwMode="auto">
                          <a:xfrm>
                            <a:off x="1956" y="733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A7B38" id="Group 1161" o:spid="_x0000_s1026" style="position:absolute;margin-left:97.8pt;margin-top:366.6pt;width:435.1pt;height:.1pt;z-index:-251631616;mso-position-horizontal-relative:page;mso-position-vertical-relative:page" coordorigin="1956,733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">
                <v:shape id="Freeform 1162" o:spid="_x0000_s1027" style="position:absolute;left:1956;top:733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4BF5149B" wp14:editId="14245E85">
                <wp:simplePos x="0" y="0"/>
                <wp:positionH relativeFrom="page">
                  <wp:posOffset>1242060</wp:posOffset>
                </wp:positionH>
                <wp:positionV relativeFrom="page">
                  <wp:posOffset>4967605</wp:posOffset>
                </wp:positionV>
                <wp:extent cx="5525770" cy="1270"/>
                <wp:effectExtent l="13335" t="5080" r="13970" b="12700"/>
                <wp:wrapNone/>
                <wp:docPr id="1169" name="Group 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823"/>
                          <a:chExt cx="8702" cy="2"/>
                        </a:xfrm>
                      </wpg:grpSpPr>
                      <wps:wsp>
                        <wps:cNvPr id="1170" name="Freeform 1160"/>
                        <wps:cNvSpPr>
                          <a:spLocks/>
                        </wps:cNvSpPr>
                        <wps:spPr bwMode="auto">
                          <a:xfrm>
                            <a:off x="1956" y="782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56318" id="Group 1159" o:spid="_x0000_s1026" style="position:absolute;margin-left:97.8pt;margin-top:391.15pt;width:435.1pt;height:.1pt;z-index:-251630592;mso-position-horizontal-relative:page;mso-position-vertical-relative:page" coordorigin="1956,782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bJ+ZA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">
                <v:shape id="Freeform 1160" o:spid="_x0000_s1027" style="position:absolute;left:1956;top:782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524AD07C" wp14:editId="1B2CF96B">
                <wp:simplePos x="0" y="0"/>
                <wp:positionH relativeFrom="page">
                  <wp:posOffset>1242060</wp:posOffset>
                </wp:positionH>
                <wp:positionV relativeFrom="page">
                  <wp:posOffset>5278755</wp:posOffset>
                </wp:positionV>
                <wp:extent cx="5525770" cy="1270"/>
                <wp:effectExtent l="13335" t="11430" r="13970" b="6350"/>
                <wp:wrapNone/>
                <wp:docPr id="1167" name="Group 1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8313"/>
                          <a:chExt cx="8702" cy="2"/>
                        </a:xfrm>
                      </wpg:grpSpPr>
                      <wps:wsp>
                        <wps:cNvPr id="1168" name="Freeform 1158"/>
                        <wps:cNvSpPr>
                          <a:spLocks/>
                        </wps:cNvSpPr>
                        <wps:spPr bwMode="auto">
                          <a:xfrm>
                            <a:off x="1956" y="831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BCB92" id="Group 1157" o:spid="_x0000_s1026" style="position:absolute;margin-left:97.8pt;margin-top:415.65pt;width:435.1pt;height:.1pt;z-index:-251629568;mso-position-horizontal-relative:page;mso-position-vertical-relative:page" coordorigin="1956,831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">
                <v:shape id="Freeform 1158" o:spid="_x0000_s1027" style="position:absolute;left:1956;top:831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27694594" wp14:editId="0C9F1217">
                <wp:simplePos x="0" y="0"/>
                <wp:positionH relativeFrom="page">
                  <wp:posOffset>1242060</wp:posOffset>
                </wp:positionH>
                <wp:positionV relativeFrom="page">
                  <wp:posOffset>5590540</wp:posOffset>
                </wp:positionV>
                <wp:extent cx="5525770" cy="1270"/>
                <wp:effectExtent l="13335" t="8890" r="13970" b="8890"/>
                <wp:wrapNone/>
                <wp:docPr id="1165" name="Group 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8804"/>
                          <a:chExt cx="8702" cy="2"/>
                        </a:xfrm>
                      </wpg:grpSpPr>
                      <wps:wsp>
                        <wps:cNvPr id="1166" name="Freeform 1156"/>
                        <wps:cNvSpPr>
                          <a:spLocks/>
                        </wps:cNvSpPr>
                        <wps:spPr bwMode="auto">
                          <a:xfrm>
                            <a:off x="1956" y="8804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B530E" id="Group 1155" o:spid="_x0000_s1026" style="position:absolute;margin-left:97.8pt;margin-top:440.2pt;width:435.1pt;height:.1pt;z-index:-251628544;mso-position-horizontal-relative:page;mso-position-vertical-relative:page" coordorigin="1956,8804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kEZAMAAO8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">
                <v:shape id="Freeform 1156" o:spid="_x0000_s1027" style="position:absolute;left:1956;top:8804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4D85AF3B" wp14:editId="1CA05116">
                <wp:simplePos x="0" y="0"/>
                <wp:positionH relativeFrom="page">
                  <wp:posOffset>1242060</wp:posOffset>
                </wp:positionH>
                <wp:positionV relativeFrom="page">
                  <wp:posOffset>5902325</wp:posOffset>
                </wp:positionV>
                <wp:extent cx="5525770" cy="1270"/>
                <wp:effectExtent l="13335" t="6350" r="13970" b="11430"/>
                <wp:wrapNone/>
                <wp:docPr id="1163" name="Group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9295"/>
                          <a:chExt cx="8702" cy="2"/>
                        </a:xfrm>
                      </wpg:grpSpPr>
                      <wps:wsp>
                        <wps:cNvPr id="1164" name="Freeform 1154"/>
                        <wps:cNvSpPr>
                          <a:spLocks/>
                        </wps:cNvSpPr>
                        <wps:spPr bwMode="auto">
                          <a:xfrm>
                            <a:off x="1956" y="929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10ED7" id="Group 1153" o:spid="_x0000_s1026" style="position:absolute;margin-left:97.8pt;margin-top:464.75pt;width:435.1pt;height:.1pt;z-index:-251627520;mso-position-horizontal-relative:page;mso-position-vertical-relative:page" coordorigin="1956,929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DQYw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">
                <v:shape id="Freeform 1154" o:spid="_x0000_s1027" style="position:absolute;left:1956;top:929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4D538CFC" wp14:editId="19549124">
                <wp:simplePos x="0" y="0"/>
                <wp:positionH relativeFrom="page">
                  <wp:posOffset>1242060</wp:posOffset>
                </wp:positionH>
                <wp:positionV relativeFrom="page">
                  <wp:posOffset>6214110</wp:posOffset>
                </wp:positionV>
                <wp:extent cx="5525770" cy="1270"/>
                <wp:effectExtent l="13335" t="13335" r="13970" b="4445"/>
                <wp:wrapNone/>
                <wp:docPr id="1161" name="Group 1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9786"/>
                          <a:chExt cx="8702" cy="2"/>
                        </a:xfrm>
                      </wpg:grpSpPr>
                      <wps:wsp>
                        <wps:cNvPr id="1162" name="Freeform 1152"/>
                        <wps:cNvSpPr>
                          <a:spLocks/>
                        </wps:cNvSpPr>
                        <wps:spPr bwMode="auto">
                          <a:xfrm>
                            <a:off x="1956" y="9786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2C0D0" id="Group 1151" o:spid="_x0000_s1026" style="position:absolute;margin-left:97.8pt;margin-top:489.3pt;width:435.1pt;height:.1pt;z-index:-251626496;mso-position-horizontal-relative:page;mso-position-vertical-relative:page" coordorigin="1956,9786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SfZA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">
                <v:shape id="Freeform 1152" o:spid="_x0000_s1027" style="position:absolute;left:1956;top:9786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5C50D3A4" wp14:editId="23D411F2">
                <wp:simplePos x="0" y="0"/>
                <wp:positionH relativeFrom="page">
                  <wp:posOffset>1242060</wp:posOffset>
                </wp:positionH>
                <wp:positionV relativeFrom="page">
                  <wp:posOffset>6525895</wp:posOffset>
                </wp:positionV>
                <wp:extent cx="5525770" cy="1270"/>
                <wp:effectExtent l="13335" t="10795" r="13970" b="6985"/>
                <wp:wrapNone/>
                <wp:docPr id="1159" name="Group 1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0277"/>
                          <a:chExt cx="8702" cy="2"/>
                        </a:xfrm>
                      </wpg:grpSpPr>
                      <wps:wsp>
                        <wps:cNvPr id="1160" name="Freeform 1150"/>
                        <wps:cNvSpPr>
                          <a:spLocks/>
                        </wps:cNvSpPr>
                        <wps:spPr bwMode="auto">
                          <a:xfrm>
                            <a:off x="1956" y="1027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5DC9E" id="Group 1149" o:spid="_x0000_s1026" style="position:absolute;margin-left:97.8pt;margin-top:513.85pt;width:435.1pt;height:.1pt;z-index:-251625472;mso-position-horizontal-relative:page;mso-position-vertical-relative:page" coordorigin="1956,1027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YbZQMAAPE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">
                <v:shape id="Freeform 1150" o:spid="_x0000_s1027" style="position:absolute;left:1956;top:1027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9C142D0" wp14:editId="262CED7F">
                <wp:simplePos x="0" y="0"/>
                <wp:positionH relativeFrom="page">
                  <wp:posOffset>1242060</wp:posOffset>
                </wp:positionH>
                <wp:positionV relativeFrom="page">
                  <wp:posOffset>6837045</wp:posOffset>
                </wp:positionV>
                <wp:extent cx="5525770" cy="1270"/>
                <wp:effectExtent l="13335" t="7620" r="13970" b="10160"/>
                <wp:wrapNone/>
                <wp:docPr id="1157" name="Group 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0767"/>
                          <a:chExt cx="8702" cy="2"/>
                        </a:xfrm>
                      </wpg:grpSpPr>
                      <wps:wsp>
                        <wps:cNvPr id="1158" name="Freeform 1148"/>
                        <wps:cNvSpPr>
                          <a:spLocks/>
                        </wps:cNvSpPr>
                        <wps:spPr bwMode="auto">
                          <a:xfrm>
                            <a:off x="1956" y="1076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22A60" id="Group 1147" o:spid="_x0000_s1026" style="position:absolute;margin-left:97.8pt;margin-top:538.35pt;width:435.1pt;height:.1pt;z-index:-251624448;mso-position-horizontal-relative:page;mso-position-vertical-relative:page" coordorigin="1956,1076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EMPZgMAAPE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">
                <v:shape id="Freeform 1148" o:spid="_x0000_s1027" style="position:absolute;left:1956;top:1076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249FE300" wp14:editId="24D443E1">
                <wp:simplePos x="0" y="0"/>
                <wp:positionH relativeFrom="page">
                  <wp:posOffset>1242060</wp:posOffset>
                </wp:positionH>
                <wp:positionV relativeFrom="page">
                  <wp:posOffset>7148830</wp:posOffset>
                </wp:positionV>
                <wp:extent cx="5525770" cy="1270"/>
                <wp:effectExtent l="13335" t="5080" r="13970" b="12700"/>
                <wp:wrapNone/>
                <wp:docPr id="1155" name="Group 1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1258"/>
                          <a:chExt cx="8702" cy="2"/>
                        </a:xfrm>
                      </wpg:grpSpPr>
                      <wps:wsp>
                        <wps:cNvPr id="1156" name="Freeform 1146"/>
                        <wps:cNvSpPr>
                          <a:spLocks/>
                        </wps:cNvSpPr>
                        <wps:spPr bwMode="auto">
                          <a:xfrm>
                            <a:off x="1956" y="11258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1AA01" id="Group 1145" o:spid="_x0000_s1026" style="position:absolute;margin-left:97.8pt;margin-top:562.9pt;width:435.1pt;height:.1pt;z-index:-251623424;mso-position-horizontal-relative:page;mso-position-vertical-relative:page" coordorigin="1956,11258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0jYwMAAPE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">
                <v:shape id="Freeform 1146" o:spid="_x0000_s1027" style="position:absolute;left:1956;top:11258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7E3CD026" wp14:editId="7E0A3198">
                <wp:simplePos x="0" y="0"/>
                <wp:positionH relativeFrom="page">
                  <wp:posOffset>1242060</wp:posOffset>
                </wp:positionH>
                <wp:positionV relativeFrom="page">
                  <wp:posOffset>7460615</wp:posOffset>
                </wp:positionV>
                <wp:extent cx="5525770" cy="1270"/>
                <wp:effectExtent l="13335" t="12065" r="13970" b="5715"/>
                <wp:wrapNone/>
                <wp:docPr id="1153" name="Group 1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1749"/>
                          <a:chExt cx="8702" cy="2"/>
                        </a:xfrm>
                      </wpg:grpSpPr>
                      <wps:wsp>
                        <wps:cNvPr id="1154" name="Freeform 1144"/>
                        <wps:cNvSpPr>
                          <a:spLocks/>
                        </wps:cNvSpPr>
                        <wps:spPr bwMode="auto">
                          <a:xfrm>
                            <a:off x="1956" y="1174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4E16D" id="Group 1143" o:spid="_x0000_s1026" style="position:absolute;margin-left:97.8pt;margin-top:587.45pt;width:435.1pt;height:.1pt;z-index:-251622400;mso-position-horizontal-relative:page;mso-position-vertical-relative:page" coordorigin="1956,1174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">
                <v:shape id="Freeform 1144" o:spid="_x0000_s1027" style="position:absolute;left:1956;top:1174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681D94B8" wp14:editId="51DF4477">
                <wp:simplePos x="0" y="0"/>
                <wp:positionH relativeFrom="page">
                  <wp:posOffset>1242060</wp:posOffset>
                </wp:positionH>
                <wp:positionV relativeFrom="page">
                  <wp:posOffset>7772400</wp:posOffset>
                </wp:positionV>
                <wp:extent cx="5525770" cy="1270"/>
                <wp:effectExtent l="13335" t="9525" r="13970" b="8255"/>
                <wp:wrapNone/>
                <wp:docPr id="1151" name="Group 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2240"/>
                          <a:chExt cx="8702" cy="2"/>
                        </a:xfrm>
                      </wpg:grpSpPr>
                      <wps:wsp>
                        <wps:cNvPr id="1152" name="Freeform 1142"/>
                        <wps:cNvSpPr>
                          <a:spLocks/>
                        </wps:cNvSpPr>
                        <wps:spPr bwMode="auto">
                          <a:xfrm>
                            <a:off x="1956" y="1224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C678" id="Group 1141" o:spid="_x0000_s1026" style="position:absolute;margin-left:97.8pt;margin-top:612pt;width:435.1pt;height:.1pt;z-index:-251621376;mso-position-horizontal-relative:page;mso-position-vertical-relative:page" coordorigin="1956,1224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">
                <v:shape id="Freeform 1142" o:spid="_x0000_s1027" style="position:absolute;left:1956;top:1224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D52591A" wp14:editId="5B312C69">
                <wp:simplePos x="0" y="0"/>
                <wp:positionH relativeFrom="page">
                  <wp:posOffset>1242060</wp:posOffset>
                </wp:positionH>
                <wp:positionV relativeFrom="page">
                  <wp:posOffset>8083550</wp:posOffset>
                </wp:positionV>
                <wp:extent cx="5525770" cy="1270"/>
                <wp:effectExtent l="13335" t="6350" r="13970" b="11430"/>
                <wp:wrapNone/>
                <wp:docPr id="1149" name="Group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2730"/>
                          <a:chExt cx="8702" cy="2"/>
                        </a:xfrm>
                      </wpg:grpSpPr>
                      <wps:wsp>
                        <wps:cNvPr id="1150" name="Freeform 1140"/>
                        <wps:cNvSpPr>
                          <a:spLocks/>
                        </wps:cNvSpPr>
                        <wps:spPr bwMode="auto">
                          <a:xfrm>
                            <a:off x="1956" y="1273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C7B94" id="Group 1139" o:spid="_x0000_s1026" style="position:absolute;margin-left:97.8pt;margin-top:636.5pt;width:435.1pt;height:.1pt;z-index:-251620352;mso-position-horizontal-relative:page;mso-position-vertical-relative:page" coordorigin="1956,1273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">
                <v:shape id="Freeform 1140" o:spid="_x0000_s1027" style="position:absolute;left:1956;top:1273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08819CA1" wp14:editId="6F626FDA">
                <wp:simplePos x="0" y="0"/>
                <wp:positionH relativeFrom="page">
                  <wp:posOffset>1242060</wp:posOffset>
                </wp:positionH>
                <wp:positionV relativeFrom="page">
                  <wp:posOffset>8395335</wp:posOffset>
                </wp:positionV>
                <wp:extent cx="5525770" cy="1270"/>
                <wp:effectExtent l="13335" t="13335" r="13970" b="4445"/>
                <wp:wrapNone/>
                <wp:docPr id="1147" name="Group 1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3221"/>
                          <a:chExt cx="8702" cy="2"/>
                        </a:xfrm>
                      </wpg:grpSpPr>
                      <wps:wsp>
                        <wps:cNvPr id="1148" name="Freeform 1138"/>
                        <wps:cNvSpPr>
                          <a:spLocks/>
                        </wps:cNvSpPr>
                        <wps:spPr bwMode="auto">
                          <a:xfrm>
                            <a:off x="1956" y="1322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621C5" id="Group 1137" o:spid="_x0000_s1026" style="position:absolute;margin-left:97.8pt;margin-top:661.05pt;width:435.1pt;height:.1pt;z-index:-251619328;mso-position-horizontal-relative:page;mso-position-vertical-relative:page" coordorigin="1956,1322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">
                <v:shape id="Freeform 1138" o:spid="_x0000_s1027" style="position:absolute;left:1956;top:1322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2E69F435" wp14:editId="31CA7264">
                <wp:simplePos x="0" y="0"/>
                <wp:positionH relativeFrom="page">
                  <wp:posOffset>1242060</wp:posOffset>
                </wp:positionH>
                <wp:positionV relativeFrom="page">
                  <wp:posOffset>8707120</wp:posOffset>
                </wp:positionV>
                <wp:extent cx="5525770" cy="1270"/>
                <wp:effectExtent l="13335" t="10795" r="13970" b="6985"/>
                <wp:wrapNone/>
                <wp:docPr id="1145" name="Group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3712"/>
                          <a:chExt cx="8702" cy="2"/>
                        </a:xfrm>
                      </wpg:grpSpPr>
                      <wps:wsp>
                        <wps:cNvPr id="1146" name="Freeform 1136"/>
                        <wps:cNvSpPr>
                          <a:spLocks/>
                        </wps:cNvSpPr>
                        <wps:spPr bwMode="auto">
                          <a:xfrm>
                            <a:off x="1956" y="1371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5897A" id="Group 1135" o:spid="_x0000_s1026" style="position:absolute;margin-left:97.8pt;margin-top:685.6pt;width:435.1pt;height:.1pt;z-index:-251618304;mso-position-horizontal-relative:page;mso-position-vertical-relative:page" coordorigin="1956,1371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">
                <v:shape id="Freeform 1136" o:spid="_x0000_s1027" style="position:absolute;left:1956;top:1371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E9337B3" wp14:editId="30CCB1E8">
                <wp:simplePos x="0" y="0"/>
                <wp:positionH relativeFrom="page">
                  <wp:posOffset>7230110</wp:posOffset>
                </wp:positionH>
                <wp:positionV relativeFrom="page">
                  <wp:posOffset>3286760</wp:posOffset>
                </wp:positionV>
                <wp:extent cx="165100" cy="3596005"/>
                <wp:effectExtent l="635" t="635" r="0" b="3810"/>
                <wp:wrapNone/>
                <wp:docPr id="1144" name="Text Box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359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830" w:rsidRDefault="00CD7830" w:rsidP="00CD7830">
                            <w:pPr>
                              <w:spacing w:after="0" w:line="245" w:lineRule="exact"/>
                              <w:ind w:left="20" w:right="-5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DO NOT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WRITE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THIS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AREA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WILL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BE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CUT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OFF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337B3" id="Text Box 1134" o:spid="_x0000_s1027" type="#_x0000_t202" style="position:absolute;left:0;text-align:left;margin-left:569.3pt;margin-top:258.8pt;width:13pt;height:283.1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CD7830" w:rsidRDefault="00CD7830" w:rsidP="00CD7830">
                      <w:pPr>
                        <w:spacing w:after="0" w:line="245" w:lineRule="exact"/>
                        <w:ind w:left="20" w:right="-53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  <w:color w:val="6D6E71"/>
                        </w:rPr>
                        <w:t>DO NOT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WRITE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IN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THIS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AREA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WILL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BE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CUT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OFF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231F20"/>
          <w:position w:val="-1"/>
        </w:rPr>
        <w:t>MODERN HIS</w:t>
      </w:r>
      <w:r>
        <w:rPr>
          <w:rFonts w:ascii="Arial" w:eastAsia="Arial" w:hAnsi="Arial" w:cs="Arial"/>
          <w:b/>
          <w:bCs/>
          <w:color w:val="231F20"/>
          <w:spacing w:val="-4"/>
          <w:position w:val="-1"/>
        </w:rPr>
        <w:t>T</w:t>
      </w:r>
      <w:r>
        <w:rPr>
          <w:rFonts w:ascii="Arial" w:eastAsia="Arial" w:hAnsi="Arial" w:cs="Arial"/>
          <w:b/>
          <w:bCs/>
          <w:color w:val="231F20"/>
          <w:position w:val="-1"/>
        </w:rPr>
        <w:t>O</w:t>
      </w:r>
      <w:r>
        <w:rPr>
          <w:rFonts w:ascii="Arial" w:eastAsia="Arial" w:hAnsi="Arial" w:cs="Arial"/>
          <w:b/>
          <w:bCs/>
          <w:color w:val="231F20"/>
          <w:spacing w:val="-8"/>
          <w:position w:val="-1"/>
        </w:rPr>
        <w:t>R</w:t>
      </w:r>
      <w:r>
        <w:rPr>
          <w:rFonts w:ascii="Arial" w:eastAsia="Arial" w:hAnsi="Arial" w:cs="Arial"/>
          <w:b/>
          <w:bCs/>
          <w:color w:val="231F20"/>
          <w:position w:val="-1"/>
        </w:rPr>
        <w:t>Y</w:t>
      </w:r>
      <w:r>
        <w:rPr>
          <w:rFonts w:ascii="Arial" w:eastAsia="Arial" w:hAnsi="Arial" w:cs="Arial"/>
          <w:b/>
          <w:bCs/>
          <w:color w:val="231F20"/>
          <w:position w:val="-1"/>
        </w:rPr>
        <w:tab/>
      </w:r>
    </w:p>
    <w:p w:rsidR="00CD7830" w:rsidRDefault="00CD7830" w:rsidP="00CD7830">
      <w:pPr>
        <w:spacing w:before="6" w:after="0" w:line="220" w:lineRule="exact"/>
      </w:pPr>
    </w:p>
    <w:p w:rsidR="00CD7830" w:rsidRDefault="00CD7830" w:rsidP="00CD7830">
      <w:pPr>
        <w:spacing w:before="32" w:after="0"/>
        <w:ind w:left="10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31F20"/>
        </w:rPr>
        <w:t>Question</w:t>
      </w:r>
      <w:r>
        <w:rPr>
          <w:rFonts w:ascii="Arial" w:eastAsia="Arial" w:hAnsi="Arial" w:cs="Arial"/>
          <w:b/>
          <w:bCs/>
          <w:color w:val="231F20"/>
          <w:spacing w:val="-1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2"/>
        </w:rPr>
        <w:t>1</w:t>
      </w:r>
    </w:p>
    <w:p w:rsidR="00CD7830" w:rsidRDefault="00CD7830" w:rsidP="00CD7830">
      <w:pPr>
        <w:spacing w:before="15" w:after="0" w:line="260" w:lineRule="exact"/>
        <w:rPr>
          <w:sz w:val="26"/>
          <w:szCs w:val="26"/>
        </w:rPr>
      </w:pPr>
    </w:p>
    <w:p w:rsidR="00CD7830" w:rsidRDefault="00CD7830" w:rsidP="00CD7830">
      <w:pPr>
        <w:tabs>
          <w:tab w:val="left" w:pos="800"/>
          <w:tab w:val="left" w:pos="8560"/>
        </w:tabs>
        <w:spacing w:after="0" w:line="248" w:lineRule="exact"/>
        <w:ind w:left="107" w:right="-20"/>
        <w:rPr>
          <w:rFonts w:ascii="Arial" w:eastAsia="Arial" w:hAnsi="Arial"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37D1EFFE" wp14:editId="0BF0AD88">
                <wp:simplePos x="0" y="0"/>
                <wp:positionH relativeFrom="page">
                  <wp:posOffset>1242060</wp:posOffset>
                </wp:positionH>
                <wp:positionV relativeFrom="paragraph">
                  <wp:posOffset>441325</wp:posOffset>
                </wp:positionV>
                <wp:extent cx="5525770" cy="1270"/>
                <wp:effectExtent l="13335" t="13335" r="13970" b="4445"/>
                <wp:wrapNone/>
                <wp:docPr id="1142" name="Group 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95"/>
                          <a:chExt cx="8702" cy="2"/>
                        </a:xfrm>
                      </wpg:grpSpPr>
                      <wps:wsp>
                        <wps:cNvPr id="1143" name="Freeform 1133"/>
                        <wps:cNvSpPr>
                          <a:spLocks/>
                        </wps:cNvSpPr>
                        <wps:spPr bwMode="auto">
                          <a:xfrm>
                            <a:off x="1956" y="69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54758" id="Group 1132" o:spid="_x0000_s1026" style="position:absolute;margin-left:97.8pt;margin-top:34.75pt;width:435.1pt;height:.1pt;z-index:-251641856;mso-position-horizontal-relative:page" coordorigin="1956,69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">
                <v:shape id="Freeform 1133" o:spid="_x0000_s1027" style="position:absolute;left:1956;top:69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2B3DEE1C" wp14:editId="01E46864">
                <wp:simplePos x="0" y="0"/>
                <wp:positionH relativeFrom="page">
                  <wp:posOffset>1242060</wp:posOffset>
                </wp:positionH>
                <wp:positionV relativeFrom="paragraph">
                  <wp:posOffset>753110</wp:posOffset>
                </wp:positionV>
                <wp:extent cx="5525770" cy="1270"/>
                <wp:effectExtent l="13335" t="10795" r="13970" b="6985"/>
                <wp:wrapNone/>
                <wp:docPr id="1140" name="Group 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186"/>
                          <a:chExt cx="8702" cy="2"/>
                        </a:xfrm>
                      </wpg:grpSpPr>
                      <wps:wsp>
                        <wps:cNvPr id="1141" name="Freeform 1131"/>
                        <wps:cNvSpPr>
                          <a:spLocks/>
                        </wps:cNvSpPr>
                        <wps:spPr bwMode="auto">
                          <a:xfrm>
                            <a:off x="1956" y="1186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8158F" id="Group 1130" o:spid="_x0000_s1026" style="position:absolute;margin-left:97.8pt;margin-top:59.3pt;width:435.1pt;height:.1pt;z-index:-251640832;mso-position-horizontal-relative:page" coordorigin="1956,1186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">
                <v:shape id="Freeform 1131" o:spid="_x0000_s1027" style="position:absolute;left:1956;top:1186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2856AFE" wp14:editId="436661A0">
                <wp:simplePos x="0" y="0"/>
                <wp:positionH relativeFrom="page">
                  <wp:posOffset>1242060</wp:posOffset>
                </wp:positionH>
                <wp:positionV relativeFrom="paragraph">
                  <wp:posOffset>1064895</wp:posOffset>
                </wp:positionV>
                <wp:extent cx="5525770" cy="1270"/>
                <wp:effectExtent l="13335" t="8255" r="13970" b="9525"/>
                <wp:wrapNone/>
                <wp:docPr id="1138" name="Group 1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677"/>
                          <a:chExt cx="8702" cy="2"/>
                        </a:xfrm>
                      </wpg:grpSpPr>
                      <wps:wsp>
                        <wps:cNvPr id="1139" name="Freeform 1129"/>
                        <wps:cNvSpPr>
                          <a:spLocks/>
                        </wps:cNvSpPr>
                        <wps:spPr bwMode="auto">
                          <a:xfrm>
                            <a:off x="1956" y="167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BD34F" id="Group 1128" o:spid="_x0000_s1026" style="position:absolute;margin-left:97.8pt;margin-top:83.85pt;width:435.1pt;height:.1pt;z-index:-251639808;mso-position-horizontal-relative:page" coordorigin="1956,167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">
                <v:shape id="Freeform 1129" o:spid="_x0000_s1027" style="position:absolute;left:1956;top:167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9BC0F51" wp14:editId="4EA4683F">
                <wp:simplePos x="0" y="0"/>
                <wp:positionH relativeFrom="page">
                  <wp:posOffset>1242060</wp:posOffset>
                </wp:positionH>
                <wp:positionV relativeFrom="paragraph">
                  <wp:posOffset>1376045</wp:posOffset>
                </wp:positionV>
                <wp:extent cx="5525770" cy="1270"/>
                <wp:effectExtent l="13335" t="5080" r="13970" b="12700"/>
                <wp:wrapNone/>
                <wp:docPr id="1136" name="Group 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2167"/>
                          <a:chExt cx="8702" cy="2"/>
                        </a:xfrm>
                      </wpg:grpSpPr>
                      <wps:wsp>
                        <wps:cNvPr id="1137" name="Freeform 1127"/>
                        <wps:cNvSpPr>
                          <a:spLocks/>
                        </wps:cNvSpPr>
                        <wps:spPr bwMode="auto">
                          <a:xfrm>
                            <a:off x="1956" y="216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85D12" id="Group 1126" o:spid="_x0000_s1026" style="position:absolute;margin-left:97.8pt;margin-top:108.35pt;width:435.1pt;height:.1pt;z-index:-251638784;mso-position-horizontal-relative:page" coordorigin="1956,216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">
                <v:shape id="Freeform 1127" o:spid="_x0000_s1027" style="position:absolute;left:1956;top:216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231F20"/>
          <w:position w:val="-1"/>
        </w:rPr>
        <w:t>(b)</w:t>
      </w:r>
      <w:r>
        <w:rPr>
          <w:rFonts w:ascii="Arial" w:eastAsia="Arial" w:hAnsi="Arial" w:cs="Arial"/>
          <w:color w:val="231F20"/>
          <w:position w:val="-1"/>
        </w:rPr>
        <w:tab/>
        <w:t>Compare and contrast the purpose of Source 1 and Source 2.</w:t>
      </w:r>
      <w:r>
        <w:rPr>
          <w:rFonts w:ascii="Arial" w:eastAsia="Arial" w:hAnsi="Arial" w:cs="Arial"/>
          <w:color w:val="231F20"/>
          <w:position w:val="-1"/>
        </w:rPr>
        <w:tab/>
        <w:t>(6 marks)</w:t>
      </w: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before="18" w:after="0" w:line="240" w:lineRule="exact"/>
        <w:rPr>
          <w:sz w:val="24"/>
          <w:szCs w:val="24"/>
        </w:rPr>
      </w:pPr>
    </w:p>
    <w:p w:rsidR="00CD7830" w:rsidRDefault="00CD7830" w:rsidP="00CD7830">
      <w:pPr>
        <w:spacing w:before="32" w:after="0"/>
        <w:ind w:left="4036" w:right="401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31F20"/>
        </w:rPr>
        <w:t xml:space="preserve">See next </w:t>
      </w:r>
      <w:r>
        <w:rPr>
          <w:rFonts w:ascii="Arial" w:eastAsia="Arial" w:hAnsi="Arial" w:cs="Arial"/>
          <w:b/>
          <w:bCs/>
          <w:color w:val="231F20"/>
          <w:w w:val="99"/>
        </w:rPr>
        <w:t>page</w:t>
      </w:r>
    </w:p>
    <w:p w:rsidR="00CD7830" w:rsidRDefault="00CD7830" w:rsidP="00CD7830">
      <w:pPr>
        <w:spacing w:after="0"/>
        <w:jc w:val="center"/>
        <w:sectPr w:rsidR="00CD7830">
          <w:headerReference w:type="even" r:id="rId7"/>
          <w:pgSz w:w="11920" w:h="16840"/>
          <w:pgMar w:top="600" w:right="1140" w:bottom="280" w:left="1140" w:header="0" w:footer="0" w:gutter="0"/>
          <w:cols w:space="720"/>
        </w:sectPr>
      </w:pPr>
    </w:p>
    <w:p w:rsidR="00CD7830" w:rsidRDefault="00CD7830" w:rsidP="00CD7830">
      <w:pPr>
        <w:tabs>
          <w:tab w:val="left" w:pos="7500"/>
        </w:tabs>
        <w:spacing w:before="77" w:after="0" w:line="248" w:lineRule="exact"/>
        <w:ind w:left="4691" w:right="-20"/>
        <w:rPr>
          <w:rFonts w:ascii="Arial" w:eastAsia="Arial" w:hAnsi="Arial" w:cs="Arial"/>
        </w:rPr>
      </w:pPr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14402037" wp14:editId="7B20A3F6">
                <wp:simplePos x="0" y="0"/>
                <wp:positionH relativeFrom="page">
                  <wp:posOffset>428625</wp:posOffset>
                </wp:positionH>
                <wp:positionV relativeFrom="page">
                  <wp:posOffset>360045</wp:posOffset>
                </wp:positionV>
                <wp:extent cx="1270" cy="9972040"/>
                <wp:effectExtent l="9525" t="7620" r="8255" b="12065"/>
                <wp:wrapNone/>
                <wp:docPr id="1134" name="Group 1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972040"/>
                          <a:chOff x="675" y="567"/>
                          <a:chExt cx="2" cy="15704"/>
                        </a:xfrm>
                      </wpg:grpSpPr>
                      <wps:wsp>
                        <wps:cNvPr id="1135" name="Freeform 1125"/>
                        <wps:cNvSpPr>
                          <a:spLocks/>
                        </wps:cNvSpPr>
                        <wps:spPr bwMode="auto">
                          <a:xfrm>
                            <a:off x="675" y="567"/>
                            <a:ext cx="2" cy="15704"/>
                          </a:xfrm>
                          <a:custGeom>
                            <a:avLst/>
                            <a:gdLst>
                              <a:gd name="T0" fmla="+- 0 567 567"/>
                              <a:gd name="T1" fmla="*/ 567 h 15704"/>
                              <a:gd name="T2" fmla="+- 0 16271 567"/>
                              <a:gd name="T3" fmla="*/ 16271 h 157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4">
                                <a:moveTo>
                                  <a:pt x="0" y="0"/>
                                </a:moveTo>
                                <a:lnTo>
                                  <a:pt x="0" y="1570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48965" id="Group 1124" o:spid="_x0000_s1026" style="position:absolute;margin-left:33.75pt;margin-top:28.35pt;width:.1pt;height:785.2pt;z-index:-251616256;mso-position-horizontal-relative:page;mso-position-vertical-relative:page" coordorigin="675,567" coordsize="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">
                <v:shape id="Freeform 1125" o:spid="_x0000_s1027" style="position:absolute;left:675;top:567;width:2;height:15704;visibility:visible;mso-wrap-style:square;v-text-anchor:top" coordsize="2,1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" path="m,l,15704e" filled="f" strokecolor="#231f20" strokeweight=".5pt">
                  <v:path arrowok="t" o:connecttype="custom" o:connectlocs="0,567;0,16271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2E3F073C" wp14:editId="43054DCE">
                <wp:simplePos x="0" y="0"/>
                <wp:positionH relativeFrom="page">
                  <wp:posOffset>1242060</wp:posOffset>
                </wp:positionH>
                <wp:positionV relativeFrom="page">
                  <wp:posOffset>2450465</wp:posOffset>
                </wp:positionV>
                <wp:extent cx="5525770" cy="1270"/>
                <wp:effectExtent l="13335" t="12065" r="13970" b="5715"/>
                <wp:wrapNone/>
                <wp:docPr id="1132" name="Group 1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3859"/>
                          <a:chExt cx="8702" cy="2"/>
                        </a:xfrm>
                      </wpg:grpSpPr>
                      <wps:wsp>
                        <wps:cNvPr id="1133" name="Freeform 1123"/>
                        <wps:cNvSpPr>
                          <a:spLocks/>
                        </wps:cNvSpPr>
                        <wps:spPr bwMode="auto">
                          <a:xfrm>
                            <a:off x="1956" y="385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F191B" id="Group 1122" o:spid="_x0000_s1026" style="position:absolute;margin-left:97.8pt;margin-top:192.95pt;width:435.1pt;height:.1pt;z-index:-251611136;mso-position-horizontal-relative:page;mso-position-vertical-relative:page" coordorigin="1956,385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">
                <v:shape id="Freeform 1123" o:spid="_x0000_s1027" style="position:absolute;left:1956;top:385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3D86BCD7" wp14:editId="7507583F">
                <wp:simplePos x="0" y="0"/>
                <wp:positionH relativeFrom="page">
                  <wp:posOffset>1242060</wp:posOffset>
                </wp:positionH>
                <wp:positionV relativeFrom="page">
                  <wp:posOffset>2762250</wp:posOffset>
                </wp:positionV>
                <wp:extent cx="5525770" cy="1270"/>
                <wp:effectExtent l="13335" t="9525" r="13970" b="8255"/>
                <wp:wrapNone/>
                <wp:docPr id="1130" name="Group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350"/>
                          <a:chExt cx="8702" cy="2"/>
                        </a:xfrm>
                      </wpg:grpSpPr>
                      <wps:wsp>
                        <wps:cNvPr id="1131" name="Freeform 1121"/>
                        <wps:cNvSpPr>
                          <a:spLocks/>
                        </wps:cNvSpPr>
                        <wps:spPr bwMode="auto">
                          <a:xfrm>
                            <a:off x="1956" y="435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7D203" id="Group 1120" o:spid="_x0000_s1026" style="position:absolute;margin-left:97.8pt;margin-top:217.5pt;width:435.1pt;height:.1pt;z-index:-251610112;mso-position-horizontal-relative:page;mso-position-vertical-relative:page" coordorigin="1956,435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">
                <v:shape id="Freeform 1121" o:spid="_x0000_s1027" style="position:absolute;left:1956;top:435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35D1686A" wp14:editId="3D9F8A57">
                <wp:simplePos x="0" y="0"/>
                <wp:positionH relativeFrom="page">
                  <wp:posOffset>1242060</wp:posOffset>
                </wp:positionH>
                <wp:positionV relativeFrom="page">
                  <wp:posOffset>3074035</wp:posOffset>
                </wp:positionV>
                <wp:extent cx="5525770" cy="1270"/>
                <wp:effectExtent l="13335" t="6985" r="13970" b="10795"/>
                <wp:wrapNone/>
                <wp:docPr id="1128" name="Group 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841"/>
                          <a:chExt cx="8702" cy="2"/>
                        </a:xfrm>
                      </wpg:grpSpPr>
                      <wps:wsp>
                        <wps:cNvPr id="1129" name="Freeform 1119"/>
                        <wps:cNvSpPr>
                          <a:spLocks/>
                        </wps:cNvSpPr>
                        <wps:spPr bwMode="auto">
                          <a:xfrm>
                            <a:off x="1956" y="484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544B3" id="Group 1118" o:spid="_x0000_s1026" style="position:absolute;margin-left:97.8pt;margin-top:242.05pt;width:435.1pt;height:.1pt;z-index:-251609088;mso-position-horizontal-relative:page;mso-position-vertical-relative:page" coordorigin="1956,484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">
                <v:shape id="Freeform 1119" o:spid="_x0000_s1027" style="position:absolute;left:1956;top:484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2C8B11A9" wp14:editId="6E314301">
                <wp:simplePos x="0" y="0"/>
                <wp:positionH relativeFrom="page">
                  <wp:posOffset>1242060</wp:posOffset>
                </wp:positionH>
                <wp:positionV relativeFrom="page">
                  <wp:posOffset>3385820</wp:posOffset>
                </wp:positionV>
                <wp:extent cx="5525770" cy="1270"/>
                <wp:effectExtent l="13335" t="13970" r="13970" b="3810"/>
                <wp:wrapNone/>
                <wp:docPr id="1126" name="Group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332"/>
                          <a:chExt cx="8702" cy="2"/>
                        </a:xfrm>
                      </wpg:grpSpPr>
                      <wps:wsp>
                        <wps:cNvPr id="1127" name="Freeform 1117"/>
                        <wps:cNvSpPr>
                          <a:spLocks/>
                        </wps:cNvSpPr>
                        <wps:spPr bwMode="auto">
                          <a:xfrm>
                            <a:off x="1956" y="533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C81A6" id="Group 1116" o:spid="_x0000_s1026" style="position:absolute;margin-left:97.8pt;margin-top:266.6pt;width:435.1pt;height:.1pt;z-index:-251608064;mso-position-horizontal-relative:page;mso-position-vertical-relative:page" coordorigin="1956,533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">
                <v:shape id="Freeform 1117" o:spid="_x0000_s1027" style="position:absolute;left:1956;top:533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72E4698F" wp14:editId="3FB277E1">
                <wp:simplePos x="0" y="0"/>
                <wp:positionH relativeFrom="page">
                  <wp:posOffset>1242060</wp:posOffset>
                </wp:positionH>
                <wp:positionV relativeFrom="page">
                  <wp:posOffset>3696970</wp:posOffset>
                </wp:positionV>
                <wp:extent cx="5525770" cy="1270"/>
                <wp:effectExtent l="13335" t="10795" r="13970" b="6985"/>
                <wp:wrapNone/>
                <wp:docPr id="1124" name="Group 1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822"/>
                          <a:chExt cx="8702" cy="2"/>
                        </a:xfrm>
                      </wpg:grpSpPr>
                      <wps:wsp>
                        <wps:cNvPr id="1125" name="Freeform 1115"/>
                        <wps:cNvSpPr>
                          <a:spLocks/>
                        </wps:cNvSpPr>
                        <wps:spPr bwMode="auto">
                          <a:xfrm>
                            <a:off x="1956" y="582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73478" id="Group 1114" o:spid="_x0000_s1026" style="position:absolute;margin-left:97.8pt;margin-top:291.1pt;width:435.1pt;height:.1pt;z-index:-251607040;mso-position-horizontal-relative:page;mso-position-vertical-relative:page" coordorigin="1956,582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">
                <v:shape id="Freeform 1115" o:spid="_x0000_s1027" style="position:absolute;left:1956;top:582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3CADBFFD" wp14:editId="70AB3129">
                <wp:simplePos x="0" y="0"/>
                <wp:positionH relativeFrom="page">
                  <wp:posOffset>1242060</wp:posOffset>
                </wp:positionH>
                <wp:positionV relativeFrom="page">
                  <wp:posOffset>4008755</wp:posOffset>
                </wp:positionV>
                <wp:extent cx="5525770" cy="1270"/>
                <wp:effectExtent l="13335" t="8255" r="13970" b="9525"/>
                <wp:wrapNone/>
                <wp:docPr id="1122" name="Group 1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313"/>
                          <a:chExt cx="8702" cy="2"/>
                        </a:xfrm>
                      </wpg:grpSpPr>
                      <wps:wsp>
                        <wps:cNvPr id="1123" name="Freeform 1113"/>
                        <wps:cNvSpPr>
                          <a:spLocks/>
                        </wps:cNvSpPr>
                        <wps:spPr bwMode="auto">
                          <a:xfrm>
                            <a:off x="1956" y="631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370BC" id="Group 1112" o:spid="_x0000_s1026" style="position:absolute;margin-left:97.8pt;margin-top:315.65pt;width:435.1pt;height:.1pt;z-index:-251606016;mso-position-horizontal-relative:page;mso-position-vertical-relative:page" coordorigin="1956,631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">
                <v:shape id="Freeform 1113" o:spid="_x0000_s1027" style="position:absolute;left:1956;top:631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7289F371" wp14:editId="314D3881">
                <wp:simplePos x="0" y="0"/>
                <wp:positionH relativeFrom="page">
                  <wp:posOffset>1242060</wp:posOffset>
                </wp:positionH>
                <wp:positionV relativeFrom="page">
                  <wp:posOffset>4320540</wp:posOffset>
                </wp:positionV>
                <wp:extent cx="5525770" cy="1270"/>
                <wp:effectExtent l="13335" t="5715" r="13970" b="12065"/>
                <wp:wrapNone/>
                <wp:docPr id="1120" name="Group 1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804"/>
                          <a:chExt cx="8702" cy="2"/>
                        </a:xfrm>
                      </wpg:grpSpPr>
                      <wps:wsp>
                        <wps:cNvPr id="1121" name="Freeform 1111"/>
                        <wps:cNvSpPr>
                          <a:spLocks/>
                        </wps:cNvSpPr>
                        <wps:spPr bwMode="auto">
                          <a:xfrm>
                            <a:off x="1956" y="6804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F5341" id="Group 1110" o:spid="_x0000_s1026" style="position:absolute;margin-left:97.8pt;margin-top:340.2pt;width:435.1pt;height:.1pt;z-index:-251604992;mso-position-horizontal-relative:page;mso-position-vertical-relative:page" coordorigin="1956,6804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">
                <v:shape id="Freeform 1111" o:spid="_x0000_s1027" style="position:absolute;left:1956;top:6804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7A7D697A" wp14:editId="38446B80">
                <wp:simplePos x="0" y="0"/>
                <wp:positionH relativeFrom="page">
                  <wp:posOffset>1242060</wp:posOffset>
                </wp:positionH>
                <wp:positionV relativeFrom="page">
                  <wp:posOffset>4632325</wp:posOffset>
                </wp:positionV>
                <wp:extent cx="5525770" cy="1270"/>
                <wp:effectExtent l="13335" t="12700" r="13970" b="5080"/>
                <wp:wrapNone/>
                <wp:docPr id="1118" name="Group 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295"/>
                          <a:chExt cx="8702" cy="2"/>
                        </a:xfrm>
                      </wpg:grpSpPr>
                      <wps:wsp>
                        <wps:cNvPr id="1119" name="Freeform 1109"/>
                        <wps:cNvSpPr>
                          <a:spLocks/>
                        </wps:cNvSpPr>
                        <wps:spPr bwMode="auto">
                          <a:xfrm>
                            <a:off x="1956" y="729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A130A" id="Group 1108" o:spid="_x0000_s1026" style="position:absolute;margin-left:97.8pt;margin-top:364.75pt;width:435.1pt;height:.1pt;z-index:-251603968;mso-position-horizontal-relative:page;mso-position-vertical-relative:page" coordorigin="1956,729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">
                <v:shape id="Freeform 1109" o:spid="_x0000_s1027" style="position:absolute;left:1956;top:729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33DCE2D8" wp14:editId="3BF74E0A">
                <wp:simplePos x="0" y="0"/>
                <wp:positionH relativeFrom="page">
                  <wp:posOffset>1242060</wp:posOffset>
                </wp:positionH>
                <wp:positionV relativeFrom="page">
                  <wp:posOffset>4943475</wp:posOffset>
                </wp:positionV>
                <wp:extent cx="5525770" cy="1270"/>
                <wp:effectExtent l="13335" t="9525" r="13970" b="8255"/>
                <wp:wrapNone/>
                <wp:docPr id="1116" name="Group 1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785"/>
                          <a:chExt cx="8702" cy="2"/>
                        </a:xfrm>
                      </wpg:grpSpPr>
                      <wps:wsp>
                        <wps:cNvPr id="1117" name="Freeform 1107"/>
                        <wps:cNvSpPr>
                          <a:spLocks/>
                        </wps:cNvSpPr>
                        <wps:spPr bwMode="auto">
                          <a:xfrm>
                            <a:off x="1956" y="778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4AB05" id="Group 1106" o:spid="_x0000_s1026" style="position:absolute;margin-left:97.8pt;margin-top:389.25pt;width:435.1pt;height:.1pt;z-index:-251602944;mso-position-horizontal-relative:page;mso-position-vertical-relative:page" coordorigin="1956,778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">
                <v:shape id="Freeform 1107" o:spid="_x0000_s1027" style="position:absolute;left:1956;top:778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97999BF" wp14:editId="690BEC22">
                <wp:simplePos x="0" y="0"/>
                <wp:positionH relativeFrom="page">
                  <wp:posOffset>182880</wp:posOffset>
                </wp:positionH>
                <wp:positionV relativeFrom="page">
                  <wp:posOffset>3322955</wp:posOffset>
                </wp:positionV>
                <wp:extent cx="165100" cy="3596005"/>
                <wp:effectExtent l="1905" t="0" r="4445" b="0"/>
                <wp:wrapNone/>
                <wp:docPr id="1115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359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830" w:rsidRDefault="00CD7830" w:rsidP="00CD7830">
                            <w:pPr>
                              <w:spacing w:after="0" w:line="245" w:lineRule="exact"/>
                              <w:ind w:left="20" w:right="-5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DO NOT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WRITE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THIS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AREA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WILL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BE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CUT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OFF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999BF" id="Text Box 1105" o:spid="_x0000_s1028" type="#_x0000_t202" style="position:absolute;left:0;text-align:left;margin-left:14.4pt;margin-top:261.65pt;width:13pt;height:283.1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" filled="f" stroked="f">
                <v:textbox style="layout-flow:vertical" inset="0,0,0,0">
                  <w:txbxContent>
                    <w:p w:rsidR="00CD7830" w:rsidRDefault="00CD7830" w:rsidP="00CD7830">
                      <w:pPr>
                        <w:spacing w:after="0" w:line="245" w:lineRule="exact"/>
                        <w:ind w:left="20" w:right="-53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  <w:color w:val="6D6E71"/>
                        </w:rPr>
                        <w:t>DO NOT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WRITE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IN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THIS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AREA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WILL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BE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CUT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OFF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231F20"/>
          <w:position w:val="-1"/>
        </w:rPr>
        <w:tab/>
        <w:t>MODERN HISTORY</w:t>
      </w:r>
    </w:p>
    <w:p w:rsidR="00CD7830" w:rsidRDefault="00CD7830" w:rsidP="00CD7830">
      <w:pPr>
        <w:spacing w:before="6" w:after="0" w:line="220" w:lineRule="exact"/>
      </w:pPr>
    </w:p>
    <w:p w:rsidR="00CD7830" w:rsidRDefault="00CD7830" w:rsidP="00CD7830">
      <w:pPr>
        <w:tabs>
          <w:tab w:val="left" w:pos="800"/>
          <w:tab w:val="left" w:pos="8560"/>
        </w:tabs>
        <w:spacing w:before="32" w:after="0" w:line="248" w:lineRule="exact"/>
        <w:ind w:left="107" w:right="-20"/>
        <w:rPr>
          <w:rFonts w:ascii="Arial" w:eastAsia="Arial" w:hAnsi="Arial"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096EB397" wp14:editId="76EC5628">
                <wp:simplePos x="0" y="0"/>
                <wp:positionH relativeFrom="page">
                  <wp:posOffset>1242060</wp:posOffset>
                </wp:positionH>
                <wp:positionV relativeFrom="paragraph">
                  <wp:posOffset>461645</wp:posOffset>
                </wp:positionV>
                <wp:extent cx="5525770" cy="1270"/>
                <wp:effectExtent l="13335" t="11430" r="13970" b="6350"/>
                <wp:wrapNone/>
                <wp:docPr id="1113" name="Group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27"/>
                          <a:chExt cx="8702" cy="2"/>
                        </a:xfrm>
                      </wpg:grpSpPr>
                      <wps:wsp>
                        <wps:cNvPr id="1114" name="Freeform 1104"/>
                        <wps:cNvSpPr>
                          <a:spLocks/>
                        </wps:cNvSpPr>
                        <wps:spPr bwMode="auto">
                          <a:xfrm>
                            <a:off x="1956" y="72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CB005C" id="Group 1103" o:spid="_x0000_s1026" style="position:absolute;margin-left:97.8pt;margin-top:36.35pt;width:435.1pt;height:.1pt;z-index:-251615232;mso-position-horizontal-relative:page" coordorigin="1956,72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">
                <v:shape id="Freeform 1104" o:spid="_x0000_s1027" style="position:absolute;left:1956;top:72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63B24679" wp14:editId="4946793B">
                <wp:simplePos x="0" y="0"/>
                <wp:positionH relativeFrom="page">
                  <wp:posOffset>1242060</wp:posOffset>
                </wp:positionH>
                <wp:positionV relativeFrom="paragraph">
                  <wp:posOffset>773430</wp:posOffset>
                </wp:positionV>
                <wp:extent cx="5525770" cy="1270"/>
                <wp:effectExtent l="13335" t="8890" r="13970" b="8890"/>
                <wp:wrapNone/>
                <wp:docPr id="1111" name="Group 1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218"/>
                          <a:chExt cx="8702" cy="2"/>
                        </a:xfrm>
                      </wpg:grpSpPr>
                      <wps:wsp>
                        <wps:cNvPr id="1112" name="Freeform 1102"/>
                        <wps:cNvSpPr>
                          <a:spLocks/>
                        </wps:cNvSpPr>
                        <wps:spPr bwMode="auto">
                          <a:xfrm>
                            <a:off x="1956" y="1218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E793A" id="Group 1101" o:spid="_x0000_s1026" style="position:absolute;margin-left:97.8pt;margin-top:60.9pt;width:435.1pt;height:.1pt;z-index:-251614208;mso-position-horizontal-relative:page" coordorigin="1956,1218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">
                <v:shape id="Freeform 1102" o:spid="_x0000_s1027" style="position:absolute;left:1956;top:1218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2FA5AE24" wp14:editId="02166F87">
                <wp:simplePos x="0" y="0"/>
                <wp:positionH relativeFrom="page">
                  <wp:posOffset>1242060</wp:posOffset>
                </wp:positionH>
                <wp:positionV relativeFrom="paragraph">
                  <wp:posOffset>1085215</wp:posOffset>
                </wp:positionV>
                <wp:extent cx="5525770" cy="1270"/>
                <wp:effectExtent l="13335" t="6350" r="13970" b="11430"/>
                <wp:wrapNone/>
                <wp:docPr id="1109" name="Group 1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709"/>
                          <a:chExt cx="8702" cy="2"/>
                        </a:xfrm>
                      </wpg:grpSpPr>
                      <wps:wsp>
                        <wps:cNvPr id="1110" name="Freeform 1100"/>
                        <wps:cNvSpPr>
                          <a:spLocks/>
                        </wps:cNvSpPr>
                        <wps:spPr bwMode="auto">
                          <a:xfrm>
                            <a:off x="1956" y="170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8DCAB" id="Group 1099" o:spid="_x0000_s1026" style="position:absolute;margin-left:97.8pt;margin-top:85.45pt;width:435.1pt;height:.1pt;z-index:-251613184;mso-position-horizontal-relative:page" coordorigin="1956,170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bPYwMAAO8HAAAOAAAAZHJzL2Uyb0RvYy54bWykVduO0zAQfUfiHyw/grq5bHqLtotQLyuk&#10;BVba8gFu4lxEYgfbbbog/p3xOOmm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">
                <v:shape id="Freeform 1100" o:spid="_x0000_s1027" style="position:absolute;left:1956;top:170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31C1365B" wp14:editId="5C4F1042">
                <wp:simplePos x="0" y="0"/>
                <wp:positionH relativeFrom="page">
                  <wp:posOffset>1242060</wp:posOffset>
                </wp:positionH>
                <wp:positionV relativeFrom="paragraph">
                  <wp:posOffset>1396365</wp:posOffset>
                </wp:positionV>
                <wp:extent cx="5525770" cy="1270"/>
                <wp:effectExtent l="13335" t="12700" r="13970" b="5080"/>
                <wp:wrapNone/>
                <wp:docPr id="1107" name="Group 1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2199"/>
                          <a:chExt cx="8702" cy="2"/>
                        </a:xfrm>
                      </wpg:grpSpPr>
                      <wps:wsp>
                        <wps:cNvPr id="1108" name="Freeform 1098"/>
                        <wps:cNvSpPr>
                          <a:spLocks/>
                        </wps:cNvSpPr>
                        <wps:spPr bwMode="auto">
                          <a:xfrm>
                            <a:off x="1956" y="219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DDF65" id="Group 1097" o:spid="_x0000_s1026" style="position:absolute;margin-left:97.8pt;margin-top:109.95pt;width:435.1pt;height:.1pt;z-index:-251612160;mso-position-horizontal-relative:page" coordorigin="1956,219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deYwMAAO8HAAAOAAAAZHJzL2Uyb0RvYy54bWykVduO0zAQfUfiHyw/grq5bHqLtotQLyuk&#10;BVba8gFu4lxEYgfbbbog/p3xOGmz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">
                <v:shape id="Freeform 1098" o:spid="_x0000_s1027" style="position:absolute;left:1956;top:219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231F20"/>
          <w:position w:val="-1"/>
        </w:rPr>
        <w:t>(c)</w:t>
      </w:r>
      <w:r>
        <w:rPr>
          <w:rFonts w:ascii="Arial" w:eastAsia="Arial" w:hAnsi="Arial" w:cs="Arial"/>
          <w:color w:val="231F20"/>
          <w:position w:val="-1"/>
        </w:rPr>
        <w:tab/>
        <w:t>Identify and explain the message/s of Source 3.</w:t>
      </w:r>
      <w:r>
        <w:rPr>
          <w:rFonts w:ascii="Arial" w:eastAsia="Arial" w:hAnsi="Arial" w:cs="Arial"/>
          <w:color w:val="231F20"/>
          <w:position w:val="-1"/>
        </w:rPr>
        <w:tab/>
        <w:t>(3 marks)</w:t>
      </w:r>
    </w:p>
    <w:p w:rsidR="00CD7830" w:rsidRDefault="00CD7830" w:rsidP="00CD7830">
      <w:pPr>
        <w:spacing w:before="6" w:after="0" w:line="180" w:lineRule="exact"/>
        <w:rPr>
          <w:sz w:val="18"/>
          <w:szCs w:val="18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before="32" w:after="0"/>
        <w:ind w:left="4036" w:right="401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31F20"/>
        </w:rPr>
        <w:t xml:space="preserve">See next </w:t>
      </w:r>
      <w:r>
        <w:rPr>
          <w:rFonts w:ascii="Arial" w:eastAsia="Arial" w:hAnsi="Arial" w:cs="Arial"/>
          <w:b/>
          <w:bCs/>
          <w:color w:val="231F20"/>
          <w:w w:val="99"/>
        </w:rPr>
        <w:t>page</w:t>
      </w:r>
    </w:p>
    <w:p w:rsidR="00CD7830" w:rsidRDefault="00CD7830" w:rsidP="00CD7830">
      <w:pPr>
        <w:spacing w:after="0"/>
        <w:jc w:val="center"/>
        <w:sectPr w:rsidR="00CD7830">
          <w:headerReference w:type="default" r:id="rId8"/>
          <w:pgSz w:w="11920" w:h="16840"/>
          <w:pgMar w:top="600" w:right="1140" w:bottom="280" w:left="1140" w:header="0" w:footer="2260" w:gutter="0"/>
          <w:cols w:space="720"/>
        </w:sectPr>
      </w:pPr>
    </w:p>
    <w:p w:rsidR="00CD7830" w:rsidRDefault="00CD7830" w:rsidP="00CD7830">
      <w:pPr>
        <w:tabs>
          <w:tab w:val="left" w:pos="4680"/>
        </w:tabs>
        <w:spacing w:before="77" w:after="0" w:line="248" w:lineRule="exact"/>
        <w:ind w:left="107" w:right="-20"/>
        <w:rPr>
          <w:rFonts w:ascii="Arial" w:eastAsia="Arial" w:hAnsi="Arial" w:cs="Arial"/>
        </w:rPr>
      </w:pPr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602FA498" wp14:editId="1ECA3549">
                <wp:simplePos x="0" y="0"/>
                <wp:positionH relativeFrom="page">
                  <wp:posOffset>7131050</wp:posOffset>
                </wp:positionH>
                <wp:positionV relativeFrom="page">
                  <wp:posOffset>360045</wp:posOffset>
                </wp:positionV>
                <wp:extent cx="1270" cy="9972040"/>
                <wp:effectExtent l="6350" t="7620" r="11430" b="12065"/>
                <wp:wrapNone/>
                <wp:docPr id="1105" name="Group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972040"/>
                          <a:chOff x="11230" y="567"/>
                          <a:chExt cx="2" cy="15704"/>
                        </a:xfrm>
                      </wpg:grpSpPr>
                      <wps:wsp>
                        <wps:cNvPr id="1106" name="Freeform 1096"/>
                        <wps:cNvSpPr>
                          <a:spLocks/>
                        </wps:cNvSpPr>
                        <wps:spPr bwMode="auto">
                          <a:xfrm>
                            <a:off x="11230" y="567"/>
                            <a:ext cx="2" cy="15704"/>
                          </a:xfrm>
                          <a:custGeom>
                            <a:avLst/>
                            <a:gdLst>
                              <a:gd name="T0" fmla="+- 0 567 567"/>
                              <a:gd name="T1" fmla="*/ 567 h 15704"/>
                              <a:gd name="T2" fmla="+- 0 16271 567"/>
                              <a:gd name="T3" fmla="*/ 16271 h 157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4">
                                <a:moveTo>
                                  <a:pt x="0" y="0"/>
                                </a:moveTo>
                                <a:lnTo>
                                  <a:pt x="0" y="1570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CE15E" id="Group 1095" o:spid="_x0000_s1026" style="position:absolute;margin-left:561.5pt;margin-top:28.35pt;width:.1pt;height:785.2pt;z-index:-251600896;mso-position-horizontal-relative:page;mso-position-vertical-relative:page" coordorigin="11230,567" coordsize="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">
                <v:shape id="Freeform 1096" o:spid="_x0000_s1027" style="position:absolute;left:11230;top:567;width:2;height:15704;visibility:visible;mso-wrap-style:square;v-text-anchor:top" coordsize="2,1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" path="m,l,15704e" filled="f" strokecolor="#231f20" strokeweight=".5pt">
                  <v:path arrowok="t" o:connecttype="custom" o:connectlocs="0,567;0,16271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4E6AF1BC" wp14:editId="77C88652">
                <wp:simplePos x="0" y="0"/>
                <wp:positionH relativeFrom="page">
                  <wp:posOffset>1242060</wp:posOffset>
                </wp:positionH>
                <wp:positionV relativeFrom="page">
                  <wp:posOffset>2785745</wp:posOffset>
                </wp:positionV>
                <wp:extent cx="5525770" cy="1270"/>
                <wp:effectExtent l="13335" t="13970" r="13970" b="3810"/>
                <wp:wrapNone/>
                <wp:docPr id="1103" name="Group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387"/>
                          <a:chExt cx="8702" cy="2"/>
                        </a:xfrm>
                      </wpg:grpSpPr>
                      <wps:wsp>
                        <wps:cNvPr id="1104" name="Freeform 1094"/>
                        <wps:cNvSpPr>
                          <a:spLocks/>
                        </wps:cNvSpPr>
                        <wps:spPr bwMode="auto">
                          <a:xfrm>
                            <a:off x="1956" y="438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9D939" id="Group 1093" o:spid="_x0000_s1026" style="position:absolute;margin-left:97.8pt;margin-top:219.35pt;width:435.1pt;height:.1pt;z-index:-251595776;mso-position-horizontal-relative:page;mso-position-vertical-relative:page" coordorigin="1956,438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">
                <v:shape id="Freeform 1094" o:spid="_x0000_s1027" style="position:absolute;left:1956;top:438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62D5ED80" wp14:editId="44052F20">
                <wp:simplePos x="0" y="0"/>
                <wp:positionH relativeFrom="page">
                  <wp:posOffset>1242060</wp:posOffset>
                </wp:positionH>
                <wp:positionV relativeFrom="page">
                  <wp:posOffset>3097530</wp:posOffset>
                </wp:positionV>
                <wp:extent cx="5525770" cy="1270"/>
                <wp:effectExtent l="13335" t="11430" r="13970" b="6350"/>
                <wp:wrapNone/>
                <wp:docPr id="1101" name="Group 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878"/>
                          <a:chExt cx="8702" cy="2"/>
                        </a:xfrm>
                      </wpg:grpSpPr>
                      <wps:wsp>
                        <wps:cNvPr id="1102" name="Freeform 1092"/>
                        <wps:cNvSpPr>
                          <a:spLocks/>
                        </wps:cNvSpPr>
                        <wps:spPr bwMode="auto">
                          <a:xfrm>
                            <a:off x="1956" y="4878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A22CA" id="Group 1091" o:spid="_x0000_s1026" style="position:absolute;margin-left:97.8pt;margin-top:243.9pt;width:435.1pt;height:.1pt;z-index:-251594752;mso-position-horizontal-relative:page;mso-position-vertical-relative:page" coordorigin="1956,4878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qvZAMAAO8HAAAOAAAAZHJzL2Uyb0RvYy54bWykVduO0zAQfUfiHyw/grq5bHqLtotQLyuk&#10;BVba8gFu4lxEYgfbbbog/p3xOGmz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">
                <v:shape id="Freeform 1092" o:spid="_x0000_s1027" style="position:absolute;left:1956;top:4878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15EDC07C" wp14:editId="5CFE1110">
                <wp:simplePos x="0" y="0"/>
                <wp:positionH relativeFrom="page">
                  <wp:posOffset>1242060</wp:posOffset>
                </wp:positionH>
                <wp:positionV relativeFrom="page">
                  <wp:posOffset>3409315</wp:posOffset>
                </wp:positionV>
                <wp:extent cx="5525770" cy="1270"/>
                <wp:effectExtent l="13335" t="8890" r="13970" b="8890"/>
                <wp:wrapNone/>
                <wp:docPr id="1099" name="Group 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369"/>
                          <a:chExt cx="8702" cy="2"/>
                        </a:xfrm>
                      </wpg:grpSpPr>
                      <wps:wsp>
                        <wps:cNvPr id="1100" name="Freeform 1090"/>
                        <wps:cNvSpPr>
                          <a:spLocks/>
                        </wps:cNvSpPr>
                        <wps:spPr bwMode="auto">
                          <a:xfrm>
                            <a:off x="1956" y="536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58FB2" id="Group 1089" o:spid="_x0000_s1026" style="position:absolute;margin-left:97.8pt;margin-top:268.45pt;width:435.1pt;height:.1pt;z-index:-251593728;mso-position-horizontal-relative:page;mso-position-vertical-relative:page" coordorigin="1956,536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EcZw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">
                <v:shape id="Freeform 1090" o:spid="_x0000_s1027" style="position:absolute;left:1956;top:536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19E17F9C" wp14:editId="7AE9539E">
                <wp:simplePos x="0" y="0"/>
                <wp:positionH relativeFrom="page">
                  <wp:posOffset>1242060</wp:posOffset>
                </wp:positionH>
                <wp:positionV relativeFrom="page">
                  <wp:posOffset>3721100</wp:posOffset>
                </wp:positionV>
                <wp:extent cx="5525770" cy="1270"/>
                <wp:effectExtent l="13335" t="6350" r="13970" b="11430"/>
                <wp:wrapNone/>
                <wp:docPr id="1097" name="Group 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860"/>
                          <a:chExt cx="8702" cy="2"/>
                        </a:xfrm>
                      </wpg:grpSpPr>
                      <wps:wsp>
                        <wps:cNvPr id="1098" name="Freeform 1088"/>
                        <wps:cNvSpPr>
                          <a:spLocks/>
                        </wps:cNvSpPr>
                        <wps:spPr bwMode="auto">
                          <a:xfrm>
                            <a:off x="1956" y="586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90849" id="Group 1087" o:spid="_x0000_s1026" style="position:absolute;margin-left:97.8pt;margin-top:293pt;width:435.1pt;height:.1pt;z-index:-251592704;mso-position-horizontal-relative:page;mso-position-vertical-relative:page" coordorigin="1956,586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jAYw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">
                <v:shape id="Freeform 1088" o:spid="_x0000_s1027" style="position:absolute;left:1956;top:586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6439CD55" wp14:editId="18871650">
                <wp:simplePos x="0" y="0"/>
                <wp:positionH relativeFrom="page">
                  <wp:posOffset>1242060</wp:posOffset>
                </wp:positionH>
                <wp:positionV relativeFrom="page">
                  <wp:posOffset>4032250</wp:posOffset>
                </wp:positionV>
                <wp:extent cx="5525770" cy="1270"/>
                <wp:effectExtent l="13335" t="12700" r="13970" b="5080"/>
                <wp:wrapNone/>
                <wp:docPr id="1095" name="Group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350"/>
                          <a:chExt cx="8702" cy="2"/>
                        </a:xfrm>
                      </wpg:grpSpPr>
                      <wps:wsp>
                        <wps:cNvPr id="1096" name="Freeform 1086"/>
                        <wps:cNvSpPr>
                          <a:spLocks/>
                        </wps:cNvSpPr>
                        <wps:spPr bwMode="auto">
                          <a:xfrm>
                            <a:off x="1956" y="635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222FE" id="Group 1085" o:spid="_x0000_s1026" style="position:absolute;margin-left:97.8pt;margin-top:317.5pt;width:435.1pt;height:.1pt;z-index:-251591680;mso-position-horizontal-relative:page;mso-position-vertical-relative:page" coordorigin="1956,635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hs/Yw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">
                <v:shape id="Freeform 1086" o:spid="_x0000_s1027" style="position:absolute;left:1956;top:635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116FCC23" wp14:editId="08F722BA">
                <wp:simplePos x="0" y="0"/>
                <wp:positionH relativeFrom="page">
                  <wp:posOffset>1242060</wp:posOffset>
                </wp:positionH>
                <wp:positionV relativeFrom="page">
                  <wp:posOffset>4344035</wp:posOffset>
                </wp:positionV>
                <wp:extent cx="5525770" cy="1270"/>
                <wp:effectExtent l="13335" t="10160" r="13970" b="7620"/>
                <wp:wrapNone/>
                <wp:docPr id="1093" name="Group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841"/>
                          <a:chExt cx="8702" cy="2"/>
                        </a:xfrm>
                      </wpg:grpSpPr>
                      <wps:wsp>
                        <wps:cNvPr id="1094" name="Freeform 1084"/>
                        <wps:cNvSpPr>
                          <a:spLocks/>
                        </wps:cNvSpPr>
                        <wps:spPr bwMode="auto">
                          <a:xfrm>
                            <a:off x="1956" y="684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EDF512" id="Group 1083" o:spid="_x0000_s1026" style="position:absolute;margin-left:97.8pt;margin-top:342.05pt;width:435.1pt;height:.1pt;z-index:-251590656;mso-position-horizontal-relative:page;mso-position-vertical-relative:page" coordorigin="1956,684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IZYwMAAO8HAAAOAAAAZHJzL2Uyb0RvYy54bWykVduO0zAQfUfiHyw/grq5bHqLtotQLyuk&#10;BVba8gFu4lxEYgfbbbog/p3xOGmz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">
                <v:shape id="Freeform 1084" o:spid="_x0000_s1027" style="position:absolute;left:1956;top:684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6848" behindDoc="1" locked="0" layoutInCell="1" allowOverlap="1" wp14:anchorId="0BFBDC0A" wp14:editId="58353463">
                <wp:simplePos x="0" y="0"/>
                <wp:positionH relativeFrom="page">
                  <wp:posOffset>1242060</wp:posOffset>
                </wp:positionH>
                <wp:positionV relativeFrom="page">
                  <wp:posOffset>4655820</wp:posOffset>
                </wp:positionV>
                <wp:extent cx="5525770" cy="1270"/>
                <wp:effectExtent l="13335" t="7620" r="13970" b="10160"/>
                <wp:wrapNone/>
                <wp:docPr id="1091" name="Group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332"/>
                          <a:chExt cx="8702" cy="2"/>
                        </a:xfrm>
                      </wpg:grpSpPr>
                      <wps:wsp>
                        <wps:cNvPr id="1092" name="Freeform 1082"/>
                        <wps:cNvSpPr>
                          <a:spLocks/>
                        </wps:cNvSpPr>
                        <wps:spPr bwMode="auto">
                          <a:xfrm>
                            <a:off x="1956" y="733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84311" id="Group 1081" o:spid="_x0000_s1026" style="position:absolute;margin-left:97.8pt;margin-top:366.6pt;width:435.1pt;height:.1pt;z-index:-251589632;mso-position-horizontal-relative:page;mso-position-vertical-relative:page" coordorigin="1956,733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">
                <v:shape id="Freeform 1082" o:spid="_x0000_s1027" style="position:absolute;left:1956;top:733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0C27A21E" wp14:editId="67831ECE">
                <wp:simplePos x="0" y="0"/>
                <wp:positionH relativeFrom="page">
                  <wp:posOffset>1242060</wp:posOffset>
                </wp:positionH>
                <wp:positionV relativeFrom="page">
                  <wp:posOffset>4967605</wp:posOffset>
                </wp:positionV>
                <wp:extent cx="5525770" cy="1270"/>
                <wp:effectExtent l="13335" t="5080" r="13970" b="12700"/>
                <wp:wrapNone/>
                <wp:docPr id="1089" name="Group 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823"/>
                          <a:chExt cx="8702" cy="2"/>
                        </a:xfrm>
                      </wpg:grpSpPr>
                      <wps:wsp>
                        <wps:cNvPr id="1090" name="Freeform 1080"/>
                        <wps:cNvSpPr>
                          <a:spLocks/>
                        </wps:cNvSpPr>
                        <wps:spPr bwMode="auto">
                          <a:xfrm>
                            <a:off x="1956" y="782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429906" id="Group 1079" o:spid="_x0000_s1026" style="position:absolute;margin-left:97.8pt;margin-top:391.15pt;width:435.1pt;height:.1pt;z-index:-251588608;mso-position-horizontal-relative:page;mso-position-vertical-relative:page" coordorigin="1956,782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o+5ZQMAAO8HAAAOAAAAZHJzL2Uyb0RvYy54bWykVduO0zAQfUfiHyw/grq5bHqLtotQLyuk&#10;BVba8gFu4lxEYgfbbbog/p3xOOmm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">
                <v:shape id="Freeform 1080" o:spid="_x0000_s1027" style="position:absolute;left:1956;top:782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2C41B0BC" wp14:editId="6F25E559">
                <wp:simplePos x="0" y="0"/>
                <wp:positionH relativeFrom="page">
                  <wp:posOffset>1242060</wp:posOffset>
                </wp:positionH>
                <wp:positionV relativeFrom="page">
                  <wp:posOffset>5278755</wp:posOffset>
                </wp:positionV>
                <wp:extent cx="5525770" cy="1270"/>
                <wp:effectExtent l="13335" t="11430" r="13970" b="6350"/>
                <wp:wrapNone/>
                <wp:docPr id="1087" name="Group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8313"/>
                          <a:chExt cx="8702" cy="2"/>
                        </a:xfrm>
                      </wpg:grpSpPr>
                      <wps:wsp>
                        <wps:cNvPr id="1088" name="Freeform 1078"/>
                        <wps:cNvSpPr>
                          <a:spLocks/>
                        </wps:cNvSpPr>
                        <wps:spPr bwMode="auto">
                          <a:xfrm>
                            <a:off x="1956" y="831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F9695" id="Group 1077" o:spid="_x0000_s1026" style="position:absolute;margin-left:97.8pt;margin-top:415.65pt;width:435.1pt;height:.1pt;z-index:-251587584;mso-position-horizontal-relative:page;mso-position-vertical-relative:page" coordorigin="1956,831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">
                <v:shape id="Freeform 1078" o:spid="_x0000_s1027" style="position:absolute;left:1956;top:831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9920" behindDoc="1" locked="0" layoutInCell="1" allowOverlap="1" wp14:anchorId="1BDC8B5C" wp14:editId="76DAFDFE">
                <wp:simplePos x="0" y="0"/>
                <wp:positionH relativeFrom="page">
                  <wp:posOffset>1242060</wp:posOffset>
                </wp:positionH>
                <wp:positionV relativeFrom="page">
                  <wp:posOffset>5590540</wp:posOffset>
                </wp:positionV>
                <wp:extent cx="5525770" cy="1270"/>
                <wp:effectExtent l="13335" t="8890" r="13970" b="8890"/>
                <wp:wrapNone/>
                <wp:docPr id="1085" name="Group 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8804"/>
                          <a:chExt cx="8702" cy="2"/>
                        </a:xfrm>
                      </wpg:grpSpPr>
                      <wps:wsp>
                        <wps:cNvPr id="1086" name="Freeform 1076"/>
                        <wps:cNvSpPr>
                          <a:spLocks/>
                        </wps:cNvSpPr>
                        <wps:spPr bwMode="auto">
                          <a:xfrm>
                            <a:off x="1956" y="8804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B23C0" id="Group 1075" o:spid="_x0000_s1026" style="position:absolute;margin-left:97.8pt;margin-top:440.2pt;width:435.1pt;height:.1pt;z-index:-251586560;mso-position-horizontal-relative:page;mso-position-vertical-relative:page" coordorigin="1956,8804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VIZAMAAO8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">
                <v:shape id="Freeform 1076" o:spid="_x0000_s1027" style="position:absolute;left:1956;top:8804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0944" behindDoc="1" locked="0" layoutInCell="1" allowOverlap="1" wp14:anchorId="4A4EF49B" wp14:editId="520AB78C">
                <wp:simplePos x="0" y="0"/>
                <wp:positionH relativeFrom="page">
                  <wp:posOffset>1242060</wp:posOffset>
                </wp:positionH>
                <wp:positionV relativeFrom="page">
                  <wp:posOffset>5902325</wp:posOffset>
                </wp:positionV>
                <wp:extent cx="5525770" cy="1270"/>
                <wp:effectExtent l="13335" t="6350" r="13970" b="11430"/>
                <wp:wrapNone/>
                <wp:docPr id="1083" name="Group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9295"/>
                          <a:chExt cx="8702" cy="2"/>
                        </a:xfrm>
                      </wpg:grpSpPr>
                      <wps:wsp>
                        <wps:cNvPr id="1084" name="Freeform 1074"/>
                        <wps:cNvSpPr>
                          <a:spLocks/>
                        </wps:cNvSpPr>
                        <wps:spPr bwMode="auto">
                          <a:xfrm>
                            <a:off x="1956" y="929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AD321" id="Group 1073" o:spid="_x0000_s1026" style="position:absolute;margin-left:97.8pt;margin-top:464.75pt;width:435.1pt;height:.1pt;z-index:-251585536;mso-position-horizontal-relative:page;mso-position-vertical-relative:page" coordorigin="1956,929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ycZA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">
                <v:shape id="Freeform 1074" o:spid="_x0000_s1027" style="position:absolute;left:1956;top:929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1968" behindDoc="1" locked="0" layoutInCell="1" allowOverlap="1" wp14:anchorId="00305C84" wp14:editId="5A59E195">
                <wp:simplePos x="0" y="0"/>
                <wp:positionH relativeFrom="page">
                  <wp:posOffset>1242060</wp:posOffset>
                </wp:positionH>
                <wp:positionV relativeFrom="page">
                  <wp:posOffset>6214110</wp:posOffset>
                </wp:positionV>
                <wp:extent cx="5525770" cy="1270"/>
                <wp:effectExtent l="13335" t="13335" r="13970" b="4445"/>
                <wp:wrapNone/>
                <wp:docPr id="1081" name="Group 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9786"/>
                          <a:chExt cx="8702" cy="2"/>
                        </a:xfrm>
                      </wpg:grpSpPr>
                      <wps:wsp>
                        <wps:cNvPr id="1082" name="Freeform 1072"/>
                        <wps:cNvSpPr>
                          <a:spLocks/>
                        </wps:cNvSpPr>
                        <wps:spPr bwMode="auto">
                          <a:xfrm>
                            <a:off x="1956" y="9786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4D184" id="Group 1071" o:spid="_x0000_s1026" style="position:absolute;margin-left:97.8pt;margin-top:489.3pt;width:435.1pt;height:.1pt;z-index:-251584512;mso-position-horizontal-relative:page;mso-position-vertical-relative:page" coordorigin="1956,9786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jTZAMAAO8HAAAOAAAAZHJzL2Uyb0RvYy54bWykVduO0zAQfUfiHyw/grq5bHqLtotQLyuk&#10;BVba8gFu4lxEYgfbbbog/p3xOGmz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">
                <v:shape id="Freeform 1072" o:spid="_x0000_s1027" style="position:absolute;left:1956;top:9786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453002B9" wp14:editId="5DE54327">
                <wp:simplePos x="0" y="0"/>
                <wp:positionH relativeFrom="page">
                  <wp:posOffset>1242060</wp:posOffset>
                </wp:positionH>
                <wp:positionV relativeFrom="page">
                  <wp:posOffset>6525895</wp:posOffset>
                </wp:positionV>
                <wp:extent cx="5525770" cy="1270"/>
                <wp:effectExtent l="13335" t="10795" r="13970" b="6985"/>
                <wp:wrapNone/>
                <wp:docPr id="1079" name="Group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0277"/>
                          <a:chExt cx="8702" cy="2"/>
                        </a:xfrm>
                      </wpg:grpSpPr>
                      <wps:wsp>
                        <wps:cNvPr id="1080" name="Freeform 1070"/>
                        <wps:cNvSpPr>
                          <a:spLocks/>
                        </wps:cNvSpPr>
                        <wps:spPr bwMode="auto">
                          <a:xfrm>
                            <a:off x="1956" y="1027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3553E" id="Group 1069" o:spid="_x0000_s1026" style="position:absolute;margin-left:97.8pt;margin-top:513.85pt;width:435.1pt;height:.1pt;z-index:-251583488;mso-position-horizontal-relative:page;mso-position-vertical-relative:page" coordorigin="1956,1027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lDZAMAAPEHAAAOAAAAZHJzL2Uyb0RvYy54bWykVduO0zAQfUfiHyw/grq5bHqLtotQLyuk&#10;BVba8gFu4lxEYgfbbbog/p3xOOmm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">
                <v:shape id="Freeform 1070" o:spid="_x0000_s1027" style="position:absolute;left:1956;top:1027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3F4E281A" wp14:editId="34654DBB">
                <wp:simplePos x="0" y="0"/>
                <wp:positionH relativeFrom="page">
                  <wp:posOffset>1242060</wp:posOffset>
                </wp:positionH>
                <wp:positionV relativeFrom="page">
                  <wp:posOffset>6837045</wp:posOffset>
                </wp:positionV>
                <wp:extent cx="5525770" cy="1270"/>
                <wp:effectExtent l="13335" t="7620" r="13970" b="10160"/>
                <wp:wrapNone/>
                <wp:docPr id="1077" name="Group 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0767"/>
                          <a:chExt cx="8702" cy="2"/>
                        </a:xfrm>
                      </wpg:grpSpPr>
                      <wps:wsp>
                        <wps:cNvPr id="1078" name="Freeform 1068"/>
                        <wps:cNvSpPr>
                          <a:spLocks/>
                        </wps:cNvSpPr>
                        <wps:spPr bwMode="auto">
                          <a:xfrm>
                            <a:off x="1956" y="1076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01A03" id="Group 1067" o:spid="_x0000_s1026" style="position:absolute;margin-left:97.8pt;margin-top:538.35pt;width:435.1pt;height:.1pt;z-index:-251582464;mso-position-horizontal-relative:page;mso-position-vertical-relative:page" coordorigin="1956,1076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">
                <v:shape id="Freeform 1068" o:spid="_x0000_s1027" style="position:absolute;left:1956;top:1076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 wp14:anchorId="2D63C212" wp14:editId="6718FCC9">
                <wp:simplePos x="0" y="0"/>
                <wp:positionH relativeFrom="page">
                  <wp:posOffset>1242060</wp:posOffset>
                </wp:positionH>
                <wp:positionV relativeFrom="page">
                  <wp:posOffset>7148830</wp:posOffset>
                </wp:positionV>
                <wp:extent cx="5525770" cy="1270"/>
                <wp:effectExtent l="13335" t="5080" r="13970" b="12700"/>
                <wp:wrapNone/>
                <wp:docPr id="1075" name="Group 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1258"/>
                          <a:chExt cx="8702" cy="2"/>
                        </a:xfrm>
                      </wpg:grpSpPr>
                      <wps:wsp>
                        <wps:cNvPr id="1076" name="Freeform 1066"/>
                        <wps:cNvSpPr>
                          <a:spLocks/>
                        </wps:cNvSpPr>
                        <wps:spPr bwMode="auto">
                          <a:xfrm>
                            <a:off x="1956" y="11258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85AC7" id="Group 1065" o:spid="_x0000_s1026" style="position:absolute;margin-left:97.8pt;margin-top:562.9pt;width:435.1pt;height:.1pt;z-index:-251581440;mso-position-horizontal-relative:page;mso-position-vertical-relative:page" coordorigin="1956,11258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qAdYwMAAPE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">
                <v:shape id="Freeform 1066" o:spid="_x0000_s1027" style="position:absolute;left:1956;top:11258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44A69977" wp14:editId="465A3A07">
                <wp:simplePos x="0" y="0"/>
                <wp:positionH relativeFrom="page">
                  <wp:posOffset>1242060</wp:posOffset>
                </wp:positionH>
                <wp:positionV relativeFrom="page">
                  <wp:posOffset>7460615</wp:posOffset>
                </wp:positionV>
                <wp:extent cx="5525770" cy="1270"/>
                <wp:effectExtent l="13335" t="12065" r="13970" b="5715"/>
                <wp:wrapNone/>
                <wp:docPr id="1073" name="Group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1749"/>
                          <a:chExt cx="8702" cy="2"/>
                        </a:xfrm>
                      </wpg:grpSpPr>
                      <wps:wsp>
                        <wps:cNvPr id="1074" name="Freeform 1064"/>
                        <wps:cNvSpPr>
                          <a:spLocks/>
                        </wps:cNvSpPr>
                        <wps:spPr bwMode="auto">
                          <a:xfrm>
                            <a:off x="1956" y="1174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C5E23A" id="Group 1063" o:spid="_x0000_s1026" style="position:absolute;margin-left:97.8pt;margin-top:587.45pt;width:435.1pt;height:.1pt;z-index:-251580416;mso-position-horizontal-relative:page;mso-position-vertical-relative:page" coordorigin="1956,1174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xPGZAMAAPEHAAAOAAAAZHJzL2Uyb0RvYy54bWykVduO0zAQfUfiHyw/grq5bHqLtotQLyuk&#10;BVba8gFu4lxEYgfbbbog/p3xOGmz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">
                <v:shape id="Freeform 1064" o:spid="_x0000_s1027" style="position:absolute;left:1956;top:1174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0E71098B" wp14:editId="2187DBA9">
                <wp:simplePos x="0" y="0"/>
                <wp:positionH relativeFrom="page">
                  <wp:posOffset>1242060</wp:posOffset>
                </wp:positionH>
                <wp:positionV relativeFrom="page">
                  <wp:posOffset>7772400</wp:posOffset>
                </wp:positionV>
                <wp:extent cx="5525770" cy="1270"/>
                <wp:effectExtent l="13335" t="9525" r="13970" b="8255"/>
                <wp:wrapNone/>
                <wp:docPr id="1071" name="Group 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2240"/>
                          <a:chExt cx="8702" cy="2"/>
                        </a:xfrm>
                      </wpg:grpSpPr>
                      <wps:wsp>
                        <wps:cNvPr id="1072" name="Freeform 1062"/>
                        <wps:cNvSpPr>
                          <a:spLocks/>
                        </wps:cNvSpPr>
                        <wps:spPr bwMode="auto">
                          <a:xfrm>
                            <a:off x="1956" y="1224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E5C2B" id="Group 1061" o:spid="_x0000_s1026" style="position:absolute;margin-left:97.8pt;margin-top:612pt;width:435.1pt;height:.1pt;z-index:-251579392;mso-position-horizontal-relative:page;mso-position-vertical-relative:page" coordorigin="1956,1224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">
                <v:shape id="Freeform 1062" o:spid="_x0000_s1027" style="position:absolute;left:1956;top:1224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7402A4C7" wp14:editId="247863F3">
                <wp:simplePos x="0" y="0"/>
                <wp:positionH relativeFrom="page">
                  <wp:posOffset>1242060</wp:posOffset>
                </wp:positionH>
                <wp:positionV relativeFrom="page">
                  <wp:posOffset>8083550</wp:posOffset>
                </wp:positionV>
                <wp:extent cx="5525770" cy="1270"/>
                <wp:effectExtent l="13335" t="6350" r="13970" b="11430"/>
                <wp:wrapNone/>
                <wp:docPr id="1069" name="Group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2730"/>
                          <a:chExt cx="8702" cy="2"/>
                        </a:xfrm>
                      </wpg:grpSpPr>
                      <wps:wsp>
                        <wps:cNvPr id="1070" name="Freeform 1060"/>
                        <wps:cNvSpPr>
                          <a:spLocks/>
                        </wps:cNvSpPr>
                        <wps:spPr bwMode="auto">
                          <a:xfrm>
                            <a:off x="1956" y="1273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BCD87" id="Group 1059" o:spid="_x0000_s1026" style="position:absolute;margin-left:97.8pt;margin-top:636.5pt;width:435.1pt;height:.1pt;z-index:-251578368;mso-position-horizontal-relative:page;mso-position-vertical-relative:page" coordorigin="1956,1273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">
                <v:shape id="Freeform 1060" o:spid="_x0000_s1027" style="position:absolute;left:1956;top:1273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399F2C48" wp14:editId="2A72992E">
                <wp:simplePos x="0" y="0"/>
                <wp:positionH relativeFrom="page">
                  <wp:posOffset>1242060</wp:posOffset>
                </wp:positionH>
                <wp:positionV relativeFrom="page">
                  <wp:posOffset>8395335</wp:posOffset>
                </wp:positionV>
                <wp:extent cx="5525770" cy="1270"/>
                <wp:effectExtent l="13335" t="13335" r="13970" b="4445"/>
                <wp:wrapNone/>
                <wp:docPr id="1067" name="Group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3221"/>
                          <a:chExt cx="8702" cy="2"/>
                        </a:xfrm>
                      </wpg:grpSpPr>
                      <wps:wsp>
                        <wps:cNvPr id="1068" name="Freeform 1058"/>
                        <wps:cNvSpPr>
                          <a:spLocks/>
                        </wps:cNvSpPr>
                        <wps:spPr bwMode="auto">
                          <a:xfrm>
                            <a:off x="1956" y="1322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841A8" id="Group 1057" o:spid="_x0000_s1026" style="position:absolute;margin-left:97.8pt;margin-top:661.05pt;width:435.1pt;height:.1pt;z-index:-251577344;mso-position-horizontal-relative:page;mso-position-vertical-relative:page" coordorigin="1956,1322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4gZAMAAPE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">
                <v:shape id="Freeform 1058" o:spid="_x0000_s1027" style="position:absolute;left:1956;top:1322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0160" behindDoc="1" locked="0" layoutInCell="1" allowOverlap="1" wp14:anchorId="096B3715" wp14:editId="712CCB09">
                <wp:simplePos x="0" y="0"/>
                <wp:positionH relativeFrom="page">
                  <wp:posOffset>1242060</wp:posOffset>
                </wp:positionH>
                <wp:positionV relativeFrom="page">
                  <wp:posOffset>8707120</wp:posOffset>
                </wp:positionV>
                <wp:extent cx="5525770" cy="1270"/>
                <wp:effectExtent l="13335" t="10795" r="13970" b="6985"/>
                <wp:wrapNone/>
                <wp:docPr id="1065" name="Group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3712"/>
                          <a:chExt cx="8702" cy="2"/>
                        </a:xfrm>
                      </wpg:grpSpPr>
                      <wps:wsp>
                        <wps:cNvPr id="1066" name="Freeform 1056"/>
                        <wps:cNvSpPr>
                          <a:spLocks/>
                        </wps:cNvSpPr>
                        <wps:spPr bwMode="auto">
                          <a:xfrm>
                            <a:off x="1956" y="1371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99B7F" id="Group 1055" o:spid="_x0000_s1026" style="position:absolute;margin-left:97.8pt;margin-top:685.6pt;width:435.1pt;height:.1pt;z-index:-251576320;mso-position-horizontal-relative:page;mso-position-vertical-relative:page" coordorigin="1956,1371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">
                <v:shape id="Freeform 1056" o:spid="_x0000_s1027" style="position:absolute;left:1956;top:1371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E761121" wp14:editId="727BF860">
                <wp:simplePos x="0" y="0"/>
                <wp:positionH relativeFrom="page">
                  <wp:posOffset>7230110</wp:posOffset>
                </wp:positionH>
                <wp:positionV relativeFrom="page">
                  <wp:posOffset>3286760</wp:posOffset>
                </wp:positionV>
                <wp:extent cx="165100" cy="3596005"/>
                <wp:effectExtent l="635" t="635" r="0" b="3810"/>
                <wp:wrapNone/>
                <wp:docPr id="1064" name="Text Box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359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830" w:rsidRDefault="00CD7830" w:rsidP="00CD7830">
                            <w:pPr>
                              <w:spacing w:after="0" w:line="245" w:lineRule="exact"/>
                              <w:ind w:left="20" w:right="-5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DO NOT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WRITE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THIS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AREA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WILL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BE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CUT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OFF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61121" id="Text Box 1054" o:spid="_x0000_s1029" type="#_x0000_t202" style="position:absolute;left:0;text-align:left;margin-left:569.3pt;margin-top:258.8pt;width:13pt;height:283.1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" filled="f" stroked="f">
                <v:textbox style="layout-flow:vertical;mso-layout-flow-alt:bottom-to-top" inset="0,0,0,0">
                  <w:txbxContent>
                    <w:p w:rsidR="00CD7830" w:rsidRDefault="00CD7830" w:rsidP="00CD7830">
                      <w:pPr>
                        <w:spacing w:after="0" w:line="245" w:lineRule="exact"/>
                        <w:ind w:left="20" w:right="-53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  <w:color w:val="6D6E71"/>
                        </w:rPr>
                        <w:t>DO NOT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WRITE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IN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THIS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AREA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WILL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BE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CUT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OFF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231F20"/>
          <w:position w:val="-1"/>
        </w:rPr>
        <w:t>MODERN HIS</w:t>
      </w:r>
      <w:r>
        <w:rPr>
          <w:rFonts w:ascii="Arial" w:eastAsia="Arial" w:hAnsi="Arial" w:cs="Arial"/>
          <w:b/>
          <w:bCs/>
          <w:color w:val="231F20"/>
          <w:spacing w:val="-4"/>
          <w:position w:val="-1"/>
        </w:rPr>
        <w:t>T</w:t>
      </w:r>
      <w:r>
        <w:rPr>
          <w:rFonts w:ascii="Arial" w:eastAsia="Arial" w:hAnsi="Arial" w:cs="Arial"/>
          <w:b/>
          <w:bCs/>
          <w:color w:val="231F20"/>
          <w:position w:val="-1"/>
        </w:rPr>
        <w:t>O</w:t>
      </w:r>
      <w:r>
        <w:rPr>
          <w:rFonts w:ascii="Arial" w:eastAsia="Arial" w:hAnsi="Arial" w:cs="Arial"/>
          <w:b/>
          <w:bCs/>
          <w:color w:val="231F20"/>
          <w:spacing w:val="-8"/>
          <w:position w:val="-1"/>
        </w:rPr>
        <w:t>R</w:t>
      </w:r>
      <w:r>
        <w:rPr>
          <w:rFonts w:ascii="Arial" w:eastAsia="Arial" w:hAnsi="Arial" w:cs="Arial"/>
          <w:b/>
          <w:bCs/>
          <w:color w:val="231F20"/>
          <w:position w:val="-1"/>
        </w:rPr>
        <w:t>Y</w:t>
      </w:r>
      <w:r>
        <w:rPr>
          <w:rFonts w:ascii="Arial" w:eastAsia="Arial" w:hAnsi="Arial" w:cs="Arial"/>
          <w:b/>
          <w:bCs/>
          <w:color w:val="231F20"/>
          <w:position w:val="-1"/>
        </w:rPr>
        <w:tab/>
        <w:t>22</w:t>
      </w:r>
    </w:p>
    <w:p w:rsidR="00CD7830" w:rsidRDefault="00CD7830" w:rsidP="00CD7830">
      <w:pPr>
        <w:spacing w:before="6" w:after="0" w:line="220" w:lineRule="exact"/>
      </w:pPr>
    </w:p>
    <w:p w:rsidR="00CD7830" w:rsidRDefault="00CD7830" w:rsidP="00CD7830">
      <w:pPr>
        <w:spacing w:before="32" w:after="0"/>
        <w:ind w:left="10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31F20"/>
        </w:rPr>
        <w:t>Question</w:t>
      </w:r>
      <w:r>
        <w:rPr>
          <w:rFonts w:ascii="Arial" w:eastAsia="Arial" w:hAnsi="Arial" w:cs="Arial"/>
          <w:b/>
          <w:bCs/>
          <w:color w:val="231F20"/>
          <w:spacing w:val="-1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2"/>
        </w:rPr>
        <w:t>1</w:t>
      </w:r>
      <w:r>
        <w:rPr>
          <w:rFonts w:ascii="Arial" w:eastAsia="Arial" w:hAnsi="Arial" w:cs="Arial"/>
          <w:b/>
          <w:bCs/>
          <w:color w:val="231F20"/>
        </w:rPr>
        <w:t xml:space="preserve">1 </w:t>
      </w:r>
      <w:r>
        <w:rPr>
          <w:rFonts w:ascii="Arial" w:eastAsia="Arial" w:hAnsi="Arial" w:cs="Arial"/>
          <w:color w:val="231F20"/>
        </w:rPr>
        <w:t>(continued)</w:t>
      </w:r>
    </w:p>
    <w:p w:rsidR="00CD7830" w:rsidRDefault="00CD7830" w:rsidP="00CD7830">
      <w:pPr>
        <w:spacing w:before="15" w:after="0" w:line="260" w:lineRule="exact"/>
        <w:rPr>
          <w:sz w:val="26"/>
          <w:szCs w:val="26"/>
        </w:rPr>
      </w:pPr>
    </w:p>
    <w:p w:rsidR="00CD7830" w:rsidRDefault="00CD7830" w:rsidP="00CD7830">
      <w:pPr>
        <w:tabs>
          <w:tab w:val="left" w:pos="800"/>
          <w:tab w:val="left" w:pos="8560"/>
        </w:tabs>
        <w:spacing w:after="0" w:line="248" w:lineRule="exact"/>
        <w:ind w:left="107" w:right="-20"/>
        <w:rPr>
          <w:rFonts w:ascii="Arial" w:eastAsia="Arial" w:hAnsi="Arial"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18F46F77" wp14:editId="7464F3FB">
                <wp:simplePos x="0" y="0"/>
                <wp:positionH relativeFrom="page">
                  <wp:posOffset>1242060</wp:posOffset>
                </wp:positionH>
                <wp:positionV relativeFrom="paragraph">
                  <wp:posOffset>441325</wp:posOffset>
                </wp:positionV>
                <wp:extent cx="5525770" cy="1270"/>
                <wp:effectExtent l="13335" t="13335" r="13970" b="4445"/>
                <wp:wrapNone/>
                <wp:docPr id="1062" name="Group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95"/>
                          <a:chExt cx="8702" cy="2"/>
                        </a:xfrm>
                      </wpg:grpSpPr>
                      <wps:wsp>
                        <wps:cNvPr id="1063" name="Freeform 1053"/>
                        <wps:cNvSpPr>
                          <a:spLocks/>
                        </wps:cNvSpPr>
                        <wps:spPr bwMode="auto">
                          <a:xfrm>
                            <a:off x="1956" y="69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2DC2F" id="Group 1052" o:spid="_x0000_s1026" style="position:absolute;margin-left:97.8pt;margin-top:34.75pt;width:435.1pt;height:.1pt;z-index:-251599872;mso-position-horizontal-relative:page" coordorigin="1956,69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">
                <v:shape id="Freeform 1053" o:spid="_x0000_s1027" style="position:absolute;left:1956;top:69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5FF0D686" wp14:editId="3562B3B6">
                <wp:simplePos x="0" y="0"/>
                <wp:positionH relativeFrom="page">
                  <wp:posOffset>1242060</wp:posOffset>
                </wp:positionH>
                <wp:positionV relativeFrom="paragraph">
                  <wp:posOffset>753110</wp:posOffset>
                </wp:positionV>
                <wp:extent cx="5525770" cy="1270"/>
                <wp:effectExtent l="13335" t="10795" r="13970" b="6985"/>
                <wp:wrapNone/>
                <wp:docPr id="1060" name="Group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186"/>
                          <a:chExt cx="8702" cy="2"/>
                        </a:xfrm>
                      </wpg:grpSpPr>
                      <wps:wsp>
                        <wps:cNvPr id="1061" name="Freeform 1051"/>
                        <wps:cNvSpPr>
                          <a:spLocks/>
                        </wps:cNvSpPr>
                        <wps:spPr bwMode="auto">
                          <a:xfrm>
                            <a:off x="1956" y="1186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36E27" id="Group 1050" o:spid="_x0000_s1026" style="position:absolute;margin-left:97.8pt;margin-top:59.3pt;width:435.1pt;height:.1pt;z-index:-251598848;mso-position-horizontal-relative:page" coordorigin="1956,1186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A+ZAMAAO8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">
                <v:shape id="Freeform 1051" o:spid="_x0000_s1027" style="position:absolute;left:1956;top:1186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26952F93" wp14:editId="444EE7CE">
                <wp:simplePos x="0" y="0"/>
                <wp:positionH relativeFrom="page">
                  <wp:posOffset>1242060</wp:posOffset>
                </wp:positionH>
                <wp:positionV relativeFrom="paragraph">
                  <wp:posOffset>1064895</wp:posOffset>
                </wp:positionV>
                <wp:extent cx="5525770" cy="1270"/>
                <wp:effectExtent l="13335" t="8255" r="13970" b="9525"/>
                <wp:wrapNone/>
                <wp:docPr id="1058" name="Group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677"/>
                          <a:chExt cx="8702" cy="2"/>
                        </a:xfrm>
                      </wpg:grpSpPr>
                      <wps:wsp>
                        <wps:cNvPr id="1059" name="Freeform 1049"/>
                        <wps:cNvSpPr>
                          <a:spLocks/>
                        </wps:cNvSpPr>
                        <wps:spPr bwMode="auto">
                          <a:xfrm>
                            <a:off x="1956" y="167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47DCD" id="Group 1048" o:spid="_x0000_s1026" style="position:absolute;margin-left:97.8pt;margin-top:83.85pt;width:435.1pt;height:.1pt;z-index:-251597824;mso-position-horizontal-relative:page" coordorigin="1956,167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">
                <v:shape id="Freeform 1049" o:spid="_x0000_s1027" style="position:absolute;left:1956;top:167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221F95AA" wp14:editId="30BD6DB4">
                <wp:simplePos x="0" y="0"/>
                <wp:positionH relativeFrom="page">
                  <wp:posOffset>1242060</wp:posOffset>
                </wp:positionH>
                <wp:positionV relativeFrom="paragraph">
                  <wp:posOffset>1376045</wp:posOffset>
                </wp:positionV>
                <wp:extent cx="5525770" cy="1270"/>
                <wp:effectExtent l="13335" t="5080" r="13970" b="12700"/>
                <wp:wrapNone/>
                <wp:docPr id="1056" name="Group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2167"/>
                          <a:chExt cx="8702" cy="2"/>
                        </a:xfrm>
                      </wpg:grpSpPr>
                      <wps:wsp>
                        <wps:cNvPr id="1057" name="Freeform 1047"/>
                        <wps:cNvSpPr>
                          <a:spLocks/>
                        </wps:cNvSpPr>
                        <wps:spPr bwMode="auto">
                          <a:xfrm>
                            <a:off x="1956" y="216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72398" id="Group 1046" o:spid="_x0000_s1026" style="position:absolute;margin-left:97.8pt;margin-top:108.35pt;width:435.1pt;height:.1pt;z-index:-251596800;mso-position-horizontal-relative:page" coordorigin="1956,216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">
                <v:shape id="Freeform 1047" o:spid="_x0000_s1027" style="position:absolute;left:1956;top:216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231F20"/>
          <w:position w:val="-1"/>
        </w:rPr>
        <w:t>(d)</w:t>
      </w:r>
      <w:r>
        <w:rPr>
          <w:rFonts w:ascii="Arial" w:eastAsia="Arial" w:hAnsi="Arial" w:cs="Arial"/>
          <w:color w:val="231F20"/>
          <w:position w:val="-1"/>
        </w:rPr>
        <w:tab/>
        <w:t>Identify how and discuss why Source 3 and Source 4 are contestable.</w:t>
      </w:r>
      <w:r>
        <w:rPr>
          <w:rFonts w:ascii="Arial" w:eastAsia="Arial" w:hAnsi="Arial" w:cs="Arial"/>
          <w:color w:val="231F20"/>
          <w:position w:val="-1"/>
        </w:rPr>
        <w:tab/>
        <w:t>(6 marks)</w:t>
      </w: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before="18" w:after="0" w:line="240" w:lineRule="exact"/>
        <w:rPr>
          <w:sz w:val="24"/>
          <w:szCs w:val="24"/>
        </w:rPr>
      </w:pPr>
    </w:p>
    <w:p w:rsidR="00CD7830" w:rsidRDefault="00CD7830" w:rsidP="00CD7830">
      <w:pPr>
        <w:spacing w:before="32" w:after="0"/>
        <w:ind w:left="4036" w:right="4017"/>
        <w:jc w:val="center"/>
        <w:rPr>
          <w:rFonts w:ascii="Arial" w:eastAsia="Arial" w:hAnsi="Arial"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1184" behindDoc="1" locked="0" layoutInCell="1" allowOverlap="1" wp14:anchorId="6E266F26" wp14:editId="53830010">
                <wp:simplePos x="0" y="0"/>
                <wp:positionH relativeFrom="page">
                  <wp:posOffset>1242060</wp:posOffset>
                </wp:positionH>
                <wp:positionV relativeFrom="paragraph">
                  <wp:posOffset>-1036955</wp:posOffset>
                </wp:positionV>
                <wp:extent cx="5525770" cy="1270"/>
                <wp:effectExtent l="13335" t="5715" r="13970" b="12065"/>
                <wp:wrapNone/>
                <wp:docPr id="1054" name="Group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1633"/>
                          <a:chExt cx="8702" cy="2"/>
                        </a:xfrm>
                      </wpg:grpSpPr>
                      <wps:wsp>
                        <wps:cNvPr id="1055" name="Freeform 1045"/>
                        <wps:cNvSpPr>
                          <a:spLocks/>
                        </wps:cNvSpPr>
                        <wps:spPr bwMode="auto">
                          <a:xfrm>
                            <a:off x="1956" y="-163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7EDE4" id="Group 1044" o:spid="_x0000_s1026" style="position:absolute;margin-left:97.8pt;margin-top:-81.65pt;width:435.1pt;height:.1pt;z-index:-251575296;mso-position-horizontal-relative:page" coordorigin="1956,-163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">
                <v:shape id="Freeform 1045" o:spid="_x0000_s1027" style="position:absolute;left:1956;top:-163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231F20"/>
        </w:rPr>
        <w:t xml:space="preserve">See next </w:t>
      </w:r>
      <w:r>
        <w:rPr>
          <w:rFonts w:ascii="Arial" w:eastAsia="Arial" w:hAnsi="Arial" w:cs="Arial"/>
          <w:b/>
          <w:bCs/>
          <w:color w:val="231F20"/>
          <w:w w:val="99"/>
        </w:rPr>
        <w:t>page</w:t>
      </w:r>
    </w:p>
    <w:p w:rsidR="00CD7830" w:rsidRDefault="00CD7830" w:rsidP="00CD7830">
      <w:pPr>
        <w:spacing w:after="0"/>
        <w:jc w:val="center"/>
        <w:sectPr w:rsidR="00CD7830">
          <w:headerReference w:type="even" r:id="rId9"/>
          <w:pgSz w:w="11920" w:h="16840"/>
          <w:pgMar w:top="600" w:right="1140" w:bottom="280" w:left="1140" w:header="0" w:footer="0" w:gutter="0"/>
          <w:cols w:space="720"/>
        </w:sectPr>
      </w:pPr>
    </w:p>
    <w:p w:rsidR="00CD7830" w:rsidRDefault="00CD7830" w:rsidP="00CD7830">
      <w:pPr>
        <w:spacing w:before="6" w:after="0" w:line="220" w:lineRule="exact"/>
      </w:pPr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743232" behindDoc="1" locked="0" layoutInCell="1" allowOverlap="1" wp14:anchorId="63A63802" wp14:editId="7ABF8887">
                <wp:simplePos x="0" y="0"/>
                <wp:positionH relativeFrom="page">
                  <wp:posOffset>428625</wp:posOffset>
                </wp:positionH>
                <wp:positionV relativeFrom="page">
                  <wp:posOffset>360045</wp:posOffset>
                </wp:positionV>
                <wp:extent cx="1270" cy="9972040"/>
                <wp:effectExtent l="9525" t="7620" r="8255" b="12065"/>
                <wp:wrapNone/>
                <wp:docPr id="1052" name="Group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972040"/>
                          <a:chOff x="675" y="567"/>
                          <a:chExt cx="2" cy="15704"/>
                        </a:xfrm>
                      </wpg:grpSpPr>
                      <wps:wsp>
                        <wps:cNvPr id="1053" name="Freeform 1043"/>
                        <wps:cNvSpPr>
                          <a:spLocks/>
                        </wps:cNvSpPr>
                        <wps:spPr bwMode="auto">
                          <a:xfrm>
                            <a:off x="675" y="567"/>
                            <a:ext cx="2" cy="15704"/>
                          </a:xfrm>
                          <a:custGeom>
                            <a:avLst/>
                            <a:gdLst>
                              <a:gd name="T0" fmla="+- 0 567 567"/>
                              <a:gd name="T1" fmla="*/ 567 h 15704"/>
                              <a:gd name="T2" fmla="+- 0 16271 567"/>
                              <a:gd name="T3" fmla="*/ 16271 h 157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4">
                                <a:moveTo>
                                  <a:pt x="0" y="0"/>
                                </a:moveTo>
                                <a:lnTo>
                                  <a:pt x="0" y="1570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14B9B" id="Group 1042" o:spid="_x0000_s1026" style="position:absolute;margin-left:33.75pt;margin-top:28.35pt;width:.1pt;height:785.2pt;z-index:-251573248;mso-position-horizontal-relative:page;mso-position-vertical-relative:page" coordorigin="675,567" coordsize="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">
                <v:shape id="Freeform 1043" o:spid="_x0000_s1027" style="position:absolute;left:675;top:567;width:2;height:15704;visibility:visible;mso-wrap-style:square;v-text-anchor:top" coordsize="2,1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" path="m,l,15704e" filled="f" strokecolor="#231f20" strokeweight=".5pt">
                  <v:path arrowok="t" o:connecttype="custom" o:connectlocs="0,567;0,16271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20E5A126" wp14:editId="2463FD42">
                <wp:simplePos x="0" y="0"/>
                <wp:positionH relativeFrom="page">
                  <wp:posOffset>182880</wp:posOffset>
                </wp:positionH>
                <wp:positionV relativeFrom="page">
                  <wp:posOffset>3322955</wp:posOffset>
                </wp:positionV>
                <wp:extent cx="165100" cy="3596005"/>
                <wp:effectExtent l="1905" t="0" r="4445" b="0"/>
                <wp:wrapNone/>
                <wp:docPr id="1051" name="Text Box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359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830" w:rsidRDefault="00CD7830" w:rsidP="00CD7830">
                            <w:pPr>
                              <w:spacing w:after="0" w:line="245" w:lineRule="exact"/>
                              <w:ind w:left="20" w:right="-5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DO NOT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WRITE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THIS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AREA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WILL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BE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CUT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OFF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5A126" id="Text Box 1041" o:spid="_x0000_s1030" type="#_x0000_t202" style="position:absolute;margin-left:14.4pt;margin-top:261.65pt;width:13pt;height:283.1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" filled="f" stroked="f">
                <v:textbox style="layout-flow:vertical" inset="0,0,0,0">
                  <w:txbxContent>
                    <w:p w:rsidR="00CD7830" w:rsidRDefault="00CD7830" w:rsidP="00CD7830">
                      <w:pPr>
                        <w:spacing w:after="0" w:line="245" w:lineRule="exact"/>
                        <w:ind w:left="20" w:right="-53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  <w:color w:val="6D6E71"/>
                        </w:rPr>
                        <w:t>DO NOT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WRITE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IN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THIS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AREA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WILL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BE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CUT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OFF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D7830" w:rsidRDefault="00CD7830" w:rsidP="00CD7830">
      <w:pPr>
        <w:tabs>
          <w:tab w:val="left" w:pos="800"/>
          <w:tab w:val="left" w:pos="8560"/>
        </w:tabs>
        <w:spacing w:before="32" w:after="0" w:line="250" w:lineRule="auto"/>
        <w:ind w:left="816" w:right="49" w:hanging="709"/>
        <w:rPr>
          <w:rFonts w:ascii="Arial" w:eastAsia="Arial" w:hAnsi="Arial"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4256" behindDoc="1" locked="0" layoutInCell="1" allowOverlap="1" wp14:anchorId="2AF78746" wp14:editId="750D480A">
                <wp:simplePos x="0" y="0"/>
                <wp:positionH relativeFrom="page">
                  <wp:posOffset>1242060</wp:posOffset>
                </wp:positionH>
                <wp:positionV relativeFrom="paragraph">
                  <wp:posOffset>629285</wp:posOffset>
                </wp:positionV>
                <wp:extent cx="5525770" cy="1270"/>
                <wp:effectExtent l="13335" t="7620" r="13970" b="10160"/>
                <wp:wrapNone/>
                <wp:docPr id="1049" name="Group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991"/>
                          <a:chExt cx="8702" cy="2"/>
                        </a:xfrm>
                      </wpg:grpSpPr>
                      <wps:wsp>
                        <wps:cNvPr id="1050" name="Freeform 1040"/>
                        <wps:cNvSpPr>
                          <a:spLocks/>
                        </wps:cNvSpPr>
                        <wps:spPr bwMode="auto">
                          <a:xfrm>
                            <a:off x="1956" y="99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0AF26" id="Group 1039" o:spid="_x0000_s1026" style="position:absolute;margin-left:97.8pt;margin-top:49.55pt;width:435.1pt;height:.1pt;z-index:-251572224;mso-position-horizontal-relative:page" coordorigin="1956,99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WuZAMAAO0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">
                <v:shape id="Freeform 1040" o:spid="_x0000_s1027" style="position:absolute;left:1956;top:99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5280" behindDoc="1" locked="0" layoutInCell="1" allowOverlap="1" wp14:anchorId="1991B001" wp14:editId="0519E052">
                <wp:simplePos x="0" y="0"/>
                <wp:positionH relativeFrom="page">
                  <wp:posOffset>1242060</wp:posOffset>
                </wp:positionH>
                <wp:positionV relativeFrom="paragraph">
                  <wp:posOffset>941070</wp:posOffset>
                </wp:positionV>
                <wp:extent cx="5525770" cy="1270"/>
                <wp:effectExtent l="13335" t="5080" r="13970" b="12700"/>
                <wp:wrapNone/>
                <wp:docPr id="1047" name="Group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482"/>
                          <a:chExt cx="8702" cy="2"/>
                        </a:xfrm>
                      </wpg:grpSpPr>
                      <wps:wsp>
                        <wps:cNvPr id="1048" name="Freeform 1038"/>
                        <wps:cNvSpPr>
                          <a:spLocks/>
                        </wps:cNvSpPr>
                        <wps:spPr bwMode="auto">
                          <a:xfrm>
                            <a:off x="1956" y="148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86753" id="Group 1037" o:spid="_x0000_s1026" style="position:absolute;margin-left:97.8pt;margin-top:74.1pt;width:435.1pt;height:.1pt;z-index:-251571200;mso-position-horizontal-relative:page" coordorigin="1956,148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">
                <v:shape id="Freeform 1038" o:spid="_x0000_s1027" style="position:absolute;left:1956;top:148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6304" behindDoc="1" locked="0" layoutInCell="1" allowOverlap="1" wp14:anchorId="4CBF67FB" wp14:editId="6604D8E1">
                <wp:simplePos x="0" y="0"/>
                <wp:positionH relativeFrom="page">
                  <wp:posOffset>1242060</wp:posOffset>
                </wp:positionH>
                <wp:positionV relativeFrom="paragraph">
                  <wp:posOffset>1252855</wp:posOffset>
                </wp:positionV>
                <wp:extent cx="5525770" cy="1270"/>
                <wp:effectExtent l="13335" t="12065" r="13970" b="5715"/>
                <wp:wrapNone/>
                <wp:docPr id="1045" name="Group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973"/>
                          <a:chExt cx="8702" cy="2"/>
                        </a:xfrm>
                      </wpg:grpSpPr>
                      <wps:wsp>
                        <wps:cNvPr id="1046" name="Freeform 1036"/>
                        <wps:cNvSpPr>
                          <a:spLocks/>
                        </wps:cNvSpPr>
                        <wps:spPr bwMode="auto">
                          <a:xfrm>
                            <a:off x="1956" y="197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79A37" id="Group 1035" o:spid="_x0000_s1026" style="position:absolute;margin-left:97.8pt;margin-top:98.65pt;width:435.1pt;height:.1pt;z-index:-251570176;mso-position-horizontal-relative:page" coordorigin="1956,197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">
                <v:shape id="Freeform 1036" o:spid="_x0000_s1027" style="position:absolute;left:1956;top:197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7328" behindDoc="1" locked="0" layoutInCell="1" allowOverlap="1" wp14:anchorId="630121A1" wp14:editId="3D73FAED">
                <wp:simplePos x="0" y="0"/>
                <wp:positionH relativeFrom="page">
                  <wp:posOffset>1242060</wp:posOffset>
                </wp:positionH>
                <wp:positionV relativeFrom="paragraph">
                  <wp:posOffset>1564005</wp:posOffset>
                </wp:positionV>
                <wp:extent cx="5525770" cy="1270"/>
                <wp:effectExtent l="13335" t="8890" r="13970" b="8890"/>
                <wp:wrapNone/>
                <wp:docPr id="1043" name="Group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2463"/>
                          <a:chExt cx="8702" cy="2"/>
                        </a:xfrm>
                      </wpg:grpSpPr>
                      <wps:wsp>
                        <wps:cNvPr id="1044" name="Freeform 1034"/>
                        <wps:cNvSpPr>
                          <a:spLocks/>
                        </wps:cNvSpPr>
                        <wps:spPr bwMode="auto">
                          <a:xfrm>
                            <a:off x="1956" y="246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33894" id="Group 1033" o:spid="_x0000_s1026" style="position:absolute;margin-left:97.8pt;margin-top:123.15pt;width:435.1pt;height:.1pt;z-index:-251569152;mso-position-horizontal-relative:page" coordorigin="1956,246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">
                <v:shape id="Freeform 1034" o:spid="_x0000_s1027" style="position:absolute;left:1956;top:246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8352" behindDoc="1" locked="0" layoutInCell="1" allowOverlap="1" wp14:anchorId="256E1CFB" wp14:editId="0C5A9C95">
                <wp:simplePos x="0" y="0"/>
                <wp:positionH relativeFrom="page">
                  <wp:posOffset>1242060</wp:posOffset>
                </wp:positionH>
                <wp:positionV relativeFrom="paragraph">
                  <wp:posOffset>1875790</wp:posOffset>
                </wp:positionV>
                <wp:extent cx="5525770" cy="1270"/>
                <wp:effectExtent l="13335" t="6350" r="13970" b="11430"/>
                <wp:wrapNone/>
                <wp:docPr id="1041" name="Group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2954"/>
                          <a:chExt cx="8702" cy="2"/>
                        </a:xfrm>
                      </wpg:grpSpPr>
                      <wps:wsp>
                        <wps:cNvPr id="1042" name="Freeform 1032"/>
                        <wps:cNvSpPr>
                          <a:spLocks/>
                        </wps:cNvSpPr>
                        <wps:spPr bwMode="auto">
                          <a:xfrm>
                            <a:off x="1956" y="2954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A8FB3" id="Group 1031" o:spid="_x0000_s1026" style="position:absolute;margin-left:97.8pt;margin-top:147.7pt;width:435.1pt;height:.1pt;z-index:-251568128;mso-position-horizontal-relative:page" coordorigin="1956,2954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c7ZA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">
                <v:shape id="Freeform 1032" o:spid="_x0000_s1027" style="position:absolute;left:1956;top:2954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 wp14:anchorId="0B35B9FA" wp14:editId="272C67FD">
                <wp:simplePos x="0" y="0"/>
                <wp:positionH relativeFrom="page">
                  <wp:posOffset>1242060</wp:posOffset>
                </wp:positionH>
                <wp:positionV relativeFrom="paragraph">
                  <wp:posOffset>2187575</wp:posOffset>
                </wp:positionV>
                <wp:extent cx="5525770" cy="1270"/>
                <wp:effectExtent l="13335" t="13335" r="13970" b="4445"/>
                <wp:wrapNone/>
                <wp:docPr id="1039" name="Group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3445"/>
                          <a:chExt cx="8702" cy="2"/>
                        </a:xfrm>
                      </wpg:grpSpPr>
                      <wps:wsp>
                        <wps:cNvPr id="1040" name="Freeform 1030"/>
                        <wps:cNvSpPr>
                          <a:spLocks/>
                        </wps:cNvSpPr>
                        <wps:spPr bwMode="auto">
                          <a:xfrm>
                            <a:off x="1956" y="344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D1037" id="Group 1029" o:spid="_x0000_s1026" style="position:absolute;margin-left:97.8pt;margin-top:172.25pt;width:435.1pt;height:.1pt;z-index:-251567104;mso-position-horizontal-relative:page" coordorigin="1956,344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">
                <v:shape id="Freeform 1030" o:spid="_x0000_s1027" style="position:absolute;left:1956;top:344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0400" behindDoc="1" locked="0" layoutInCell="1" allowOverlap="1" wp14:anchorId="6D9E2947" wp14:editId="67A276DC">
                <wp:simplePos x="0" y="0"/>
                <wp:positionH relativeFrom="page">
                  <wp:posOffset>1242060</wp:posOffset>
                </wp:positionH>
                <wp:positionV relativeFrom="paragraph">
                  <wp:posOffset>2499360</wp:posOffset>
                </wp:positionV>
                <wp:extent cx="5525770" cy="1270"/>
                <wp:effectExtent l="13335" t="10795" r="13970" b="6985"/>
                <wp:wrapNone/>
                <wp:docPr id="1037" name="Group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3936"/>
                          <a:chExt cx="8702" cy="2"/>
                        </a:xfrm>
                      </wpg:grpSpPr>
                      <wps:wsp>
                        <wps:cNvPr id="1038" name="Freeform 1028"/>
                        <wps:cNvSpPr>
                          <a:spLocks/>
                        </wps:cNvSpPr>
                        <wps:spPr bwMode="auto">
                          <a:xfrm>
                            <a:off x="1956" y="3936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7E014" id="Group 1027" o:spid="_x0000_s1026" style="position:absolute;margin-left:97.8pt;margin-top:196.8pt;width:435.1pt;height:.1pt;z-index:-251566080;mso-position-horizontal-relative:page" coordorigin="1956,3936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">
                <v:shape id="Freeform 1028" o:spid="_x0000_s1027" style="position:absolute;left:1956;top:3936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1424" behindDoc="1" locked="0" layoutInCell="1" allowOverlap="1" wp14:anchorId="5EB6CFAE" wp14:editId="264A266C">
                <wp:simplePos x="0" y="0"/>
                <wp:positionH relativeFrom="page">
                  <wp:posOffset>1242060</wp:posOffset>
                </wp:positionH>
                <wp:positionV relativeFrom="paragraph">
                  <wp:posOffset>2811145</wp:posOffset>
                </wp:positionV>
                <wp:extent cx="5525770" cy="1270"/>
                <wp:effectExtent l="13335" t="8255" r="13970" b="9525"/>
                <wp:wrapNone/>
                <wp:docPr id="1035" name="Group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427"/>
                          <a:chExt cx="8702" cy="2"/>
                        </a:xfrm>
                      </wpg:grpSpPr>
                      <wps:wsp>
                        <wps:cNvPr id="1036" name="Freeform 1026"/>
                        <wps:cNvSpPr>
                          <a:spLocks/>
                        </wps:cNvSpPr>
                        <wps:spPr bwMode="auto">
                          <a:xfrm>
                            <a:off x="1956" y="442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28893" id="Group 1025" o:spid="_x0000_s1026" style="position:absolute;margin-left:97.8pt;margin-top:221.35pt;width:435.1pt;height:.1pt;z-index:-251565056;mso-position-horizontal-relative:page" coordorigin="1956,442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NigYwMAAO8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">
                <v:shape id="Freeform 1026" o:spid="_x0000_s1027" style="position:absolute;left:1956;top:442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2448" behindDoc="1" locked="0" layoutInCell="1" allowOverlap="1" wp14:anchorId="05B0B968" wp14:editId="67C578C9">
                <wp:simplePos x="0" y="0"/>
                <wp:positionH relativeFrom="page">
                  <wp:posOffset>1242060</wp:posOffset>
                </wp:positionH>
                <wp:positionV relativeFrom="paragraph">
                  <wp:posOffset>3122295</wp:posOffset>
                </wp:positionV>
                <wp:extent cx="5525770" cy="1270"/>
                <wp:effectExtent l="13335" t="5080" r="13970" b="12700"/>
                <wp:wrapNone/>
                <wp:docPr id="1033" name="Group 1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917"/>
                          <a:chExt cx="8702" cy="2"/>
                        </a:xfrm>
                      </wpg:grpSpPr>
                      <wps:wsp>
                        <wps:cNvPr id="1034" name="Freeform 1024"/>
                        <wps:cNvSpPr>
                          <a:spLocks/>
                        </wps:cNvSpPr>
                        <wps:spPr bwMode="auto">
                          <a:xfrm>
                            <a:off x="1956" y="491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5944C" id="Group 1023" o:spid="_x0000_s1026" style="position:absolute;margin-left:97.8pt;margin-top:245.85pt;width:435.1pt;height:.1pt;z-index:-251564032;mso-position-horizontal-relative:page" coordorigin="1956,491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">
                <v:shape id="Freeform 1024" o:spid="_x0000_s1027" style="position:absolute;left:1956;top:491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3472" behindDoc="1" locked="0" layoutInCell="1" allowOverlap="1" wp14:anchorId="1DB7A517" wp14:editId="294536AD">
                <wp:simplePos x="0" y="0"/>
                <wp:positionH relativeFrom="page">
                  <wp:posOffset>1242060</wp:posOffset>
                </wp:positionH>
                <wp:positionV relativeFrom="paragraph">
                  <wp:posOffset>3434080</wp:posOffset>
                </wp:positionV>
                <wp:extent cx="5525770" cy="1270"/>
                <wp:effectExtent l="13335" t="12065" r="13970" b="5715"/>
                <wp:wrapNone/>
                <wp:docPr id="1031" name="Group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408"/>
                          <a:chExt cx="8702" cy="2"/>
                        </a:xfrm>
                      </wpg:grpSpPr>
                      <wps:wsp>
                        <wps:cNvPr id="1032" name="Freeform 1022"/>
                        <wps:cNvSpPr>
                          <a:spLocks/>
                        </wps:cNvSpPr>
                        <wps:spPr bwMode="auto">
                          <a:xfrm>
                            <a:off x="1956" y="5408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340256" id="Group 1021" o:spid="_x0000_s1026" style="position:absolute;margin-left:97.8pt;margin-top:270.4pt;width:435.1pt;height:.1pt;z-index:-251563008;mso-position-horizontal-relative:page" coordorigin="1956,5408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">
                <v:shape id="Freeform 1022" o:spid="_x0000_s1027" style="position:absolute;left:1956;top:5408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4496" behindDoc="1" locked="0" layoutInCell="1" allowOverlap="1" wp14:anchorId="5F4F6416" wp14:editId="03BF86A6">
                <wp:simplePos x="0" y="0"/>
                <wp:positionH relativeFrom="page">
                  <wp:posOffset>1242060</wp:posOffset>
                </wp:positionH>
                <wp:positionV relativeFrom="paragraph">
                  <wp:posOffset>3745865</wp:posOffset>
                </wp:positionV>
                <wp:extent cx="5525770" cy="1270"/>
                <wp:effectExtent l="13335" t="9525" r="13970" b="8255"/>
                <wp:wrapNone/>
                <wp:docPr id="1029" name="Group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899"/>
                          <a:chExt cx="8702" cy="2"/>
                        </a:xfrm>
                      </wpg:grpSpPr>
                      <wps:wsp>
                        <wps:cNvPr id="1030" name="Freeform 1020"/>
                        <wps:cNvSpPr>
                          <a:spLocks/>
                        </wps:cNvSpPr>
                        <wps:spPr bwMode="auto">
                          <a:xfrm>
                            <a:off x="1956" y="589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A598B" id="Group 1019" o:spid="_x0000_s1026" style="position:absolute;margin-left:97.8pt;margin-top:294.95pt;width:435.1pt;height:.1pt;z-index:-251561984;mso-position-horizontal-relative:page" coordorigin="1956,589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X1+Zg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">
                <v:shape id="Freeform 1020" o:spid="_x0000_s1027" style="position:absolute;left:1956;top:589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5520" behindDoc="1" locked="0" layoutInCell="1" allowOverlap="1" wp14:anchorId="659D3BEF" wp14:editId="5C11316A">
                <wp:simplePos x="0" y="0"/>
                <wp:positionH relativeFrom="page">
                  <wp:posOffset>1242060</wp:posOffset>
                </wp:positionH>
                <wp:positionV relativeFrom="paragraph">
                  <wp:posOffset>4057650</wp:posOffset>
                </wp:positionV>
                <wp:extent cx="5525770" cy="1270"/>
                <wp:effectExtent l="13335" t="6985" r="13970" b="10795"/>
                <wp:wrapNone/>
                <wp:docPr id="1027" name="Group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390"/>
                          <a:chExt cx="8702" cy="2"/>
                        </a:xfrm>
                      </wpg:grpSpPr>
                      <wps:wsp>
                        <wps:cNvPr id="1028" name="Freeform 1018"/>
                        <wps:cNvSpPr>
                          <a:spLocks/>
                        </wps:cNvSpPr>
                        <wps:spPr bwMode="auto">
                          <a:xfrm>
                            <a:off x="1956" y="639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AC49C" id="Group 1017" o:spid="_x0000_s1026" style="position:absolute;margin-left:97.8pt;margin-top:319.5pt;width:435.1pt;height:.1pt;z-index:-251560960;mso-position-horizontal-relative:page" coordorigin="1956,639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0UYwMAAO8HAAAOAAAAZHJzL2Uyb0RvYy54bWykVduO0zAQfUfiHyw/grq5bHqLtotQLyuk&#10;BVba8gFu4lxEYgfbbbog/p3xOGmz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">
                <v:shape id="Freeform 1018" o:spid="_x0000_s1027" style="position:absolute;left:1956;top:639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6544" behindDoc="1" locked="0" layoutInCell="1" allowOverlap="1" wp14:anchorId="1AA19770" wp14:editId="443B54B1">
                <wp:simplePos x="0" y="0"/>
                <wp:positionH relativeFrom="page">
                  <wp:posOffset>1242060</wp:posOffset>
                </wp:positionH>
                <wp:positionV relativeFrom="paragraph">
                  <wp:posOffset>4368800</wp:posOffset>
                </wp:positionV>
                <wp:extent cx="5525770" cy="1270"/>
                <wp:effectExtent l="13335" t="13335" r="13970" b="4445"/>
                <wp:wrapNone/>
                <wp:docPr id="1025" name="Group 1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880"/>
                          <a:chExt cx="8702" cy="2"/>
                        </a:xfrm>
                      </wpg:grpSpPr>
                      <wps:wsp>
                        <wps:cNvPr id="1026" name="Freeform 1016"/>
                        <wps:cNvSpPr>
                          <a:spLocks/>
                        </wps:cNvSpPr>
                        <wps:spPr bwMode="auto">
                          <a:xfrm>
                            <a:off x="1956" y="688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2FB9A" id="Group 1015" o:spid="_x0000_s1026" style="position:absolute;margin-left:97.8pt;margin-top:344pt;width:435.1pt;height:.1pt;z-index:-251559936;mso-position-horizontal-relative:page" coordorigin="1956,688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06YwMAAO8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">
                <v:shape id="Freeform 1016" o:spid="_x0000_s1027" style="position:absolute;left:1956;top:688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7568" behindDoc="1" locked="0" layoutInCell="1" allowOverlap="1" wp14:anchorId="332CDC33" wp14:editId="5B085875">
                <wp:simplePos x="0" y="0"/>
                <wp:positionH relativeFrom="page">
                  <wp:posOffset>1242060</wp:posOffset>
                </wp:positionH>
                <wp:positionV relativeFrom="paragraph">
                  <wp:posOffset>4680585</wp:posOffset>
                </wp:positionV>
                <wp:extent cx="5525770" cy="1270"/>
                <wp:effectExtent l="13335" t="10795" r="13970" b="6985"/>
                <wp:wrapNone/>
                <wp:docPr id="1023" name="Group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371"/>
                          <a:chExt cx="8702" cy="2"/>
                        </a:xfrm>
                      </wpg:grpSpPr>
                      <wps:wsp>
                        <wps:cNvPr id="1024" name="Freeform 1014"/>
                        <wps:cNvSpPr>
                          <a:spLocks/>
                        </wps:cNvSpPr>
                        <wps:spPr bwMode="auto">
                          <a:xfrm>
                            <a:off x="1956" y="737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304C5" id="Group 1013" o:spid="_x0000_s1026" style="position:absolute;margin-left:97.8pt;margin-top:368.55pt;width:435.1pt;height:.1pt;z-index:-251558912;mso-position-horizontal-relative:page" coordorigin="1956,737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">
                <v:shape id="Freeform 1014" o:spid="_x0000_s1027" style="position:absolute;left:1956;top:737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231F20"/>
        </w:rPr>
        <w:t>(e)</w:t>
      </w:r>
      <w:r>
        <w:rPr>
          <w:rFonts w:ascii="Arial" w:eastAsia="Arial" w:hAnsi="Arial" w:cs="Arial"/>
          <w:color w:val="231F20"/>
        </w:rPr>
        <w:tab/>
        <w:t>Using your knowledge of the whole period of stud</w:t>
      </w:r>
      <w:r>
        <w:rPr>
          <w:rFonts w:ascii="Arial" w:eastAsia="Arial" w:hAnsi="Arial" w:cs="Arial"/>
          <w:color w:val="231F20"/>
          <w:spacing w:val="-16"/>
        </w:rPr>
        <w:t>y</w:t>
      </w:r>
      <w:r>
        <w:rPr>
          <w:rFonts w:ascii="Arial" w:eastAsia="Arial" w:hAnsi="Arial" w:cs="Arial"/>
          <w:color w:val="231F20"/>
        </w:rPr>
        <w:t xml:space="preserve">, evaluate the importance of the idea and/or events of represented in the </w:t>
      </w:r>
      <w:r>
        <w:rPr>
          <w:rFonts w:ascii="Arial" w:eastAsia="Arial" w:hAnsi="Arial" w:cs="Arial"/>
          <w:b/>
          <w:bCs/>
          <w:color w:val="231F20"/>
        </w:rPr>
        <w:t>four</w:t>
      </w:r>
      <w:r>
        <w:rPr>
          <w:rFonts w:ascii="Arial" w:eastAsia="Arial" w:hAnsi="Arial" w:cs="Arial"/>
          <w:b/>
          <w:bCs/>
          <w:color w:val="231F20"/>
          <w:spacing w:val="-4"/>
        </w:rPr>
        <w:t xml:space="preserve"> </w:t>
      </w:r>
      <w:r>
        <w:rPr>
          <w:rFonts w:ascii="Arial" w:eastAsia="Arial" w:hAnsi="Arial" w:cs="Arial"/>
          <w:color w:val="231F20"/>
        </w:rPr>
        <w:t>sources.</w:t>
      </w:r>
      <w:r>
        <w:rPr>
          <w:rFonts w:ascii="Arial" w:eastAsia="Arial" w:hAnsi="Arial" w:cs="Arial"/>
          <w:color w:val="231F20"/>
        </w:rPr>
        <w:tab/>
        <w:t>(7 marks)</w:t>
      </w: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before="2" w:after="0" w:line="260" w:lineRule="exact"/>
        <w:rPr>
          <w:sz w:val="26"/>
          <w:szCs w:val="26"/>
        </w:rPr>
      </w:pPr>
    </w:p>
    <w:p w:rsidR="00CD7830" w:rsidRPr="00CD7830" w:rsidRDefault="00CD7830" w:rsidP="00CD7830">
      <w:pPr>
        <w:spacing w:after="0"/>
        <w:ind w:left="3674" w:right="3653"/>
        <w:jc w:val="center"/>
        <w:rPr>
          <w:rFonts w:ascii="Arial" w:eastAsia="Arial" w:hAnsi="Arial" w:cs="Arial"/>
        </w:rPr>
        <w:sectPr w:rsidR="00CD7830" w:rsidRPr="00CD7830">
          <w:headerReference w:type="default" r:id="rId10"/>
          <w:pgSz w:w="11920" w:h="16840"/>
          <w:pgMar w:top="940" w:right="1140" w:bottom="280" w:left="1140" w:header="0" w:footer="2260" w:gutter="0"/>
          <w:pgNumType w:start="23"/>
          <w:cols w:space="720"/>
        </w:sect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8592" behindDoc="1" locked="0" layoutInCell="1" allowOverlap="1" wp14:anchorId="6A3668BA" wp14:editId="445C9ACF">
                <wp:simplePos x="0" y="0"/>
                <wp:positionH relativeFrom="page">
                  <wp:posOffset>1242060</wp:posOffset>
                </wp:positionH>
                <wp:positionV relativeFrom="paragraph">
                  <wp:posOffset>-4165600</wp:posOffset>
                </wp:positionV>
                <wp:extent cx="5525770" cy="1270"/>
                <wp:effectExtent l="13335" t="7620" r="13970" b="10160"/>
                <wp:wrapNone/>
                <wp:docPr id="1021" name="Group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6560"/>
                          <a:chExt cx="8702" cy="2"/>
                        </a:xfrm>
                      </wpg:grpSpPr>
                      <wps:wsp>
                        <wps:cNvPr id="1022" name="Freeform 1012"/>
                        <wps:cNvSpPr>
                          <a:spLocks/>
                        </wps:cNvSpPr>
                        <wps:spPr bwMode="auto">
                          <a:xfrm>
                            <a:off x="1956" y="-656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E2FC7" id="Group 1011" o:spid="_x0000_s1026" style="position:absolute;margin-left:97.8pt;margin-top:-328pt;width:435.1pt;height:.1pt;z-index:-251557888;mso-position-horizontal-relative:page" coordorigin="1956,-656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">
                <v:shape id="Freeform 1012" o:spid="_x0000_s1027" style="position:absolute;left:1956;top:-656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9616" behindDoc="1" locked="0" layoutInCell="1" allowOverlap="1" wp14:anchorId="2FABDEFA" wp14:editId="6F95E63F">
                <wp:simplePos x="0" y="0"/>
                <wp:positionH relativeFrom="page">
                  <wp:posOffset>1242060</wp:posOffset>
                </wp:positionH>
                <wp:positionV relativeFrom="paragraph">
                  <wp:posOffset>-3853815</wp:posOffset>
                </wp:positionV>
                <wp:extent cx="5525770" cy="1270"/>
                <wp:effectExtent l="13335" t="5080" r="13970" b="12700"/>
                <wp:wrapNone/>
                <wp:docPr id="1019" name="Group 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6069"/>
                          <a:chExt cx="8702" cy="2"/>
                        </a:xfrm>
                      </wpg:grpSpPr>
                      <wps:wsp>
                        <wps:cNvPr id="1020" name="Freeform 1010"/>
                        <wps:cNvSpPr>
                          <a:spLocks/>
                        </wps:cNvSpPr>
                        <wps:spPr bwMode="auto">
                          <a:xfrm>
                            <a:off x="1956" y="-606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B35EF" id="Group 1009" o:spid="_x0000_s1026" style="position:absolute;margin-left:97.8pt;margin-top:-303.45pt;width:435.1pt;height:.1pt;z-index:-251556864;mso-position-horizontal-relative:page" coordorigin="1956,-606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">
                <v:shape id="Freeform 1010" o:spid="_x0000_s1027" style="position:absolute;left:1956;top:-606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0640" behindDoc="1" locked="0" layoutInCell="1" allowOverlap="1" wp14:anchorId="64AEFF63" wp14:editId="28886696">
                <wp:simplePos x="0" y="0"/>
                <wp:positionH relativeFrom="page">
                  <wp:posOffset>1242060</wp:posOffset>
                </wp:positionH>
                <wp:positionV relativeFrom="paragraph">
                  <wp:posOffset>-3542030</wp:posOffset>
                </wp:positionV>
                <wp:extent cx="5525770" cy="1270"/>
                <wp:effectExtent l="13335" t="12065" r="13970" b="5715"/>
                <wp:wrapNone/>
                <wp:docPr id="1017" name="Group 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5578"/>
                          <a:chExt cx="8702" cy="2"/>
                        </a:xfrm>
                      </wpg:grpSpPr>
                      <wps:wsp>
                        <wps:cNvPr id="1018" name="Freeform 1008"/>
                        <wps:cNvSpPr>
                          <a:spLocks/>
                        </wps:cNvSpPr>
                        <wps:spPr bwMode="auto">
                          <a:xfrm>
                            <a:off x="1956" y="-5578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E19BD" id="Group 1007" o:spid="_x0000_s1026" style="position:absolute;margin-left:97.8pt;margin-top:-278.9pt;width:435.1pt;height:.1pt;z-index:-251555840;mso-position-horizontal-relative:page" coordorigin="1956,-5578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/SDZQMAAPE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">
                <v:shape id="Freeform 1008" o:spid="_x0000_s1027" style="position:absolute;left:1956;top:-5578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1664" behindDoc="1" locked="0" layoutInCell="1" allowOverlap="1" wp14:anchorId="13D4585E" wp14:editId="544ED9C0">
                <wp:simplePos x="0" y="0"/>
                <wp:positionH relativeFrom="page">
                  <wp:posOffset>1242060</wp:posOffset>
                </wp:positionH>
                <wp:positionV relativeFrom="paragraph">
                  <wp:posOffset>-3230245</wp:posOffset>
                </wp:positionV>
                <wp:extent cx="5525770" cy="1270"/>
                <wp:effectExtent l="13335" t="9525" r="13970" b="8255"/>
                <wp:wrapNone/>
                <wp:docPr id="1015" name="Group 1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5087"/>
                          <a:chExt cx="8702" cy="2"/>
                        </a:xfrm>
                      </wpg:grpSpPr>
                      <wps:wsp>
                        <wps:cNvPr id="1016" name="Freeform 1006"/>
                        <wps:cNvSpPr>
                          <a:spLocks/>
                        </wps:cNvSpPr>
                        <wps:spPr bwMode="auto">
                          <a:xfrm>
                            <a:off x="1956" y="-508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67A45" id="Group 1005" o:spid="_x0000_s1026" style="position:absolute;margin-left:97.8pt;margin-top:-254.35pt;width:435.1pt;height:.1pt;z-index:-251554816;mso-position-horizontal-relative:page" coordorigin="1956,-508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2yOZAMAAPE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">
                <v:shape id="Freeform 1006" o:spid="_x0000_s1027" style="position:absolute;left:1956;top:-508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2688" behindDoc="1" locked="0" layoutInCell="1" allowOverlap="1" wp14:anchorId="70047F27" wp14:editId="778EE44A">
                <wp:simplePos x="0" y="0"/>
                <wp:positionH relativeFrom="page">
                  <wp:posOffset>1242060</wp:posOffset>
                </wp:positionH>
                <wp:positionV relativeFrom="paragraph">
                  <wp:posOffset>-2919095</wp:posOffset>
                </wp:positionV>
                <wp:extent cx="5525770" cy="1270"/>
                <wp:effectExtent l="13335" t="6350" r="13970" b="11430"/>
                <wp:wrapNone/>
                <wp:docPr id="1013" name="Group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4597"/>
                          <a:chExt cx="8702" cy="2"/>
                        </a:xfrm>
                      </wpg:grpSpPr>
                      <wps:wsp>
                        <wps:cNvPr id="1014" name="Freeform 1004"/>
                        <wps:cNvSpPr>
                          <a:spLocks/>
                        </wps:cNvSpPr>
                        <wps:spPr bwMode="auto">
                          <a:xfrm>
                            <a:off x="1956" y="-459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BA60D" id="Group 1003" o:spid="_x0000_s1026" style="position:absolute;margin-left:97.8pt;margin-top:-229.85pt;width:435.1pt;height:.1pt;z-index:-251553792;mso-position-horizontal-relative:page" coordorigin="1956,-459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g05ZAMAAPE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">
                <v:shape id="Freeform 1004" o:spid="_x0000_s1027" style="position:absolute;left:1956;top:-459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3712" behindDoc="1" locked="0" layoutInCell="1" allowOverlap="1" wp14:anchorId="3FD8E517" wp14:editId="7ED98715">
                <wp:simplePos x="0" y="0"/>
                <wp:positionH relativeFrom="page">
                  <wp:posOffset>1242060</wp:posOffset>
                </wp:positionH>
                <wp:positionV relativeFrom="paragraph">
                  <wp:posOffset>-2607310</wp:posOffset>
                </wp:positionV>
                <wp:extent cx="5525770" cy="1270"/>
                <wp:effectExtent l="13335" t="13335" r="13970" b="4445"/>
                <wp:wrapNone/>
                <wp:docPr id="1011" name="Group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4106"/>
                          <a:chExt cx="8702" cy="2"/>
                        </a:xfrm>
                      </wpg:grpSpPr>
                      <wps:wsp>
                        <wps:cNvPr id="1012" name="Freeform 1002"/>
                        <wps:cNvSpPr>
                          <a:spLocks/>
                        </wps:cNvSpPr>
                        <wps:spPr bwMode="auto">
                          <a:xfrm>
                            <a:off x="1956" y="-4106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C27DE0" id="Group 1001" o:spid="_x0000_s1026" style="position:absolute;margin-left:97.8pt;margin-top:-205.3pt;width:435.1pt;height:.1pt;z-index:-251552768;mso-position-horizontal-relative:page" coordorigin="1956,-4106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">
                <v:shape id="Freeform 1002" o:spid="_x0000_s1027" style="position:absolute;left:1956;top:-4106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7A2027C3" wp14:editId="3EA25CD9">
                <wp:simplePos x="0" y="0"/>
                <wp:positionH relativeFrom="page">
                  <wp:posOffset>1242060</wp:posOffset>
                </wp:positionH>
                <wp:positionV relativeFrom="paragraph">
                  <wp:posOffset>-2295525</wp:posOffset>
                </wp:positionV>
                <wp:extent cx="5525770" cy="1270"/>
                <wp:effectExtent l="13335" t="10795" r="13970" b="6985"/>
                <wp:wrapNone/>
                <wp:docPr id="1009" name="Group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3615"/>
                          <a:chExt cx="8702" cy="2"/>
                        </a:xfrm>
                      </wpg:grpSpPr>
                      <wps:wsp>
                        <wps:cNvPr id="1010" name="Freeform 1000"/>
                        <wps:cNvSpPr>
                          <a:spLocks/>
                        </wps:cNvSpPr>
                        <wps:spPr bwMode="auto">
                          <a:xfrm>
                            <a:off x="1956" y="-361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17B62" id="Group 999" o:spid="_x0000_s1026" style="position:absolute;margin-left:97.8pt;margin-top:-180.75pt;width:435.1pt;height:.1pt;z-index:-251551744;mso-position-horizontal-relative:page" coordorigin="1956,-361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OMZQMAAPA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">
                <v:shape id="Freeform 1000" o:spid="_x0000_s1027" style="position:absolute;left:1956;top:-361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5760" behindDoc="1" locked="0" layoutInCell="1" allowOverlap="1" wp14:anchorId="75D0D828" wp14:editId="680162E0">
                <wp:simplePos x="0" y="0"/>
                <wp:positionH relativeFrom="page">
                  <wp:posOffset>1242060</wp:posOffset>
                </wp:positionH>
                <wp:positionV relativeFrom="paragraph">
                  <wp:posOffset>-1983740</wp:posOffset>
                </wp:positionV>
                <wp:extent cx="5525770" cy="1270"/>
                <wp:effectExtent l="13335" t="8255" r="13970" b="9525"/>
                <wp:wrapNone/>
                <wp:docPr id="1007" name="Group 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3124"/>
                          <a:chExt cx="8702" cy="2"/>
                        </a:xfrm>
                      </wpg:grpSpPr>
                      <wps:wsp>
                        <wps:cNvPr id="1008" name="Freeform 998"/>
                        <wps:cNvSpPr>
                          <a:spLocks/>
                        </wps:cNvSpPr>
                        <wps:spPr bwMode="auto">
                          <a:xfrm>
                            <a:off x="1956" y="-3124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F4069" id="Group 997" o:spid="_x0000_s1026" style="position:absolute;margin-left:97.8pt;margin-top:-156.2pt;width:435.1pt;height:.1pt;z-index:-251550720;mso-position-horizontal-relative:page" coordorigin="1956,-3124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+AYwMAAO8HAAAOAAAAZHJzL2Uyb0RvYy54bWykVduO0zAQfUfiHyw/grq5bHqLtotQLyuk&#10;BVba8gFu4lxEYgfbbbog/p3xOGmz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">
                <v:shape id="Freeform 998" o:spid="_x0000_s1027" style="position:absolute;left:1956;top:-3124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183B1E65" wp14:editId="2F09B533">
                <wp:simplePos x="0" y="0"/>
                <wp:positionH relativeFrom="page">
                  <wp:posOffset>1242060</wp:posOffset>
                </wp:positionH>
                <wp:positionV relativeFrom="paragraph">
                  <wp:posOffset>-1671955</wp:posOffset>
                </wp:positionV>
                <wp:extent cx="5525770" cy="1270"/>
                <wp:effectExtent l="13335" t="5715" r="13970" b="12065"/>
                <wp:wrapNone/>
                <wp:docPr id="1005" name="Group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2633"/>
                          <a:chExt cx="8702" cy="2"/>
                        </a:xfrm>
                      </wpg:grpSpPr>
                      <wps:wsp>
                        <wps:cNvPr id="1006" name="Freeform 996"/>
                        <wps:cNvSpPr>
                          <a:spLocks/>
                        </wps:cNvSpPr>
                        <wps:spPr bwMode="auto">
                          <a:xfrm>
                            <a:off x="1956" y="-263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82409" id="Group 995" o:spid="_x0000_s1026" style="position:absolute;margin-left:97.8pt;margin-top:-131.65pt;width:435.1pt;height:.1pt;z-index:-251549696;mso-position-horizontal-relative:page" coordorigin="1956,-263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">
                <v:shape id="Freeform 996" o:spid="_x0000_s1027" style="position:absolute;left:1956;top:-263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7808" behindDoc="1" locked="0" layoutInCell="1" allowOverlap="1" wp14:anchorId="22793B53" wp14:editId="1FE591CE">
                <wp:simplePos x="0" y="0"/>
                <wp:positionH relativeFrom="page">
                  <wp:posOffset>1242060</wp:posOffset>
                </wp:positionH>
                <wp:positionV relativeFrom="paragraph">
                  <wp:posOffset>-1360805</wp:posOffset>
                </wp:positionV>
                <wp:extent cx="5525770" cy="1270"/>
                <wp:effectExtent l="13335" t="12065" r="13970" b="5715"/>
                <wp:wrapNone/>
                <wp:docPr id="1003" name="Group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2143"/>
                          <a:chExt cx="8702" cy="2"/>
                        </a:xfrm>
                      </wpg:grpSpPr>
                      <wps:wsp>
                        <wps:cNvPr id="1004" name="Freeform 994"/>
                        <wps:cNvSpPr>
                          <a:spLocks/>
                        </wps:cNvSpPr>
                        <wps:spPr bwMode="auto">
                          <a:xfrm>
                            <a:off x="1956" y="-214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D664C" id="Group 993" o:spid="_x0000_s1026" style="position:absolute;margin-left:97.8pt;margin-top:-107.15pt;width:435.1pt;height:.1pt;z-index:-251548672;mso-position-horizontal-relative:page" coordorigin="1956,-214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aCZQMAAO8HAAAOAAAAZHJzL2Uyb0RvYy54bWykVduO0zAQfUfiHyw/grq5bHqLtotQLyuk&#10;BVba8gFu4lxEYgfbbbog/p3xOGmz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">
                <v:shape id="Freeform 994" o:spid="_x0000_s1027" style="position:absolute;left:1956;top:-214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8832" behindDoc="1" locked="0" layoutInCell="1" allowOverlap="1" wp14:anchorId="45175D95" wp14:editId="2C6DFD7D">
                <wp:simplePos x="0" y="0"/>
                <wp:positionH relativeFrom="page">
                  <wp:posOffset>1242060</wp:posOffset>
                </wp:positionH>
                <wp:positionV relativeFrom="paragraph">
                  <wp:posOffset>-1049020</wp:posOffset>
                </wp:positionV>
                <wp:extent cx="5525770" cy="1270"/>
                <wp:effectExtent l="13335" t="9525" r="13970" b="8255"/>
                <wp:wrapNone/>
                <wp:docPr id="1001" name="Group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1652"/>
                          <a:chExt cx="8702" cy="2"/>
                        </a:xfrm>
                      </wpg:grpSpPr>
                      <wps:wsp>
                        <wps:cNvPr id="1002" name="Freeform 992"/>
                        <wps:cNvSpPr>
                          <a:spLocks/>
                        </wps:cNvSpPr>
                        <wps:spPr bwMode="auto">
                          <a:xfrm>
                            <a:off x="1956" y="-165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809EF" id="Group 991" o:spid="_x0000_s1026" style="position:absolute;margin-left:97.8pt;margin-top:-82.6pt;width:435.1pt;height:.1pt;z-index:-251547648;mso-position-horizontal-relative:page" coordorigin="1956,-165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">
                <v:shape id="Freeform 992" o:spid="_x0000_s1027" style="position:absolute;left:1956;top:-165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9856" behindDoc="1" locked="0" layoutInCell="1" allowOverlap="1" wp14:anchorId="12A26E84" wp14:editId="7C768A14">
                <wp:simplePos x="0" y="0"/>
                <wp:positionH relativeFrom="page">
                  <wp:posOffset>1242060</wp:posOffset>
                </wp:positionH>
                <wp:positionV relativeFrom="paragraph">
                  <wp:posOffset>-737235</wp:posOffset>
                </wp:positionV>
                <wp:extent cx="5525770" cy="1270"/>
                <wp:effectExtent l="13335" t="6985" r="13970" b="10795"/>
                <wp:wrapNone/>
                <wp:docPr id="999" name="Group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1161"/>
                          <a:chExt cx="8702" cy="2"/>
                        </a:xfrm>
                      </wpg:grpSpPr>
                      <wps:wsp>
                        <wps:cNvPr id="1000" name="Freeform 990"/>
                        <wps:cNvSpPr>
                          <a:spLocks/>
                        </wps:cNvSpPr>
                        <wps:spPr bwMode="auto">
                          <a:xfrm>
                            <a:off x="1956" y="-116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FD282" id="Group 989" o:spid="_x0000_s1026" style="position:absolute;margin-left:97.8pt;margin-top:-58.05pt;width:435.1pt;height:.1pt;z-index:-251546624;mso-position-horizontal-relative:page" coordorigin="1956,-116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">
                <v:shape id="Freeform 990" o:spid="_x0000_s1027" style="position:absolute;left:1956;top:-116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70880" behindDoc="1" locked="0" layoutInCell="1" allowOverlap="1" wp14:anchorId="6A9C1015" wp14:editId="0021E859">
                <wp:simplePos x="0" y="0"/>
                <wp:positionH relativeFrom="page">
                  <wp:posOffset>1242060</wp:posOffset>
                </wp:positionH>
                <wp:positionV relativeFrom="paragraph">
                  <wp:posOffset>-425450</wp:posOffset>
                </wp:positionV>
                <wp:extent cx="5525770" cy="1270"/>
                <wp:effectExtent l="13335" t="13970" r="13970" b="3810"/>
                <wp:wrapNone/>
                <wp:docPr id="997" name="Group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670"/>
                          <a:chExt cx="8702" cy="2"/>
                        </a:xfrm>
                      </wpg:grpSpPr>
                      <wps:wsp>
                        <wps:cNvPr id="998" name="Freeform 988"/>
                        <wps:cNvSpPr>
                          <a:spLocks/>
                        </wps:cNvSpPr>
                        <wps:spPr bwMode="auto">
                          <a:xfrm>
                            <a:off x="1956" y="-67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BC7E6" id="Group 987" o:spid="_x0000_s1026" style="position:absolute;margin-left:97.8pt;margin-top:-33.5pt;width:435.1pt;height:.1pt;z-index:-251545600;mso-position-horizontal-relative:page" coordorigin="1956,-67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">
                <v:shape id="Freeform 988" o:spid="_x0000_s1027" style="position:absolute;left:1956;top:-67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71904" behindDoc="1" locked="0" layoutInCell="1" allowOverlap="1" wp14:anchorId="2FDB5555" wp14:editId="0C655DCC">
                <wp:simplePos x="0" y="0"/>
                <wp:positionH relativeFrom="page">
                  <wp:posOffset>1242060</wp:posOffset>
                </wp:positionH>
                <wp:positionV relativeFrom="paragraph">
                  <wp:posOffset>-114300</wp:posOffset>
                </wp:positionV>
                <wp:extent cx="5525770" cy="1270"/>
                <wp:effectExtent l="13335" t="10795" r="13970" b="6985"/>
                <wp:wrapNone/>
                <wp:docPr id="995" name="Group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180"/>
                          <a:chExt cx="8702" cy="2"/>
                        </a:xfrm>
                      </wpg:grpSpPr>
                      <wps:wsp>
                        <wps:cNvPr id="996" name="Freeform 986"/>
                        <wps:cNvSpPr>
                          <a:spLocks/>
                        </wps:cNvSpPr>
                        <wps:spPr bwMode="auto">
                          <a:xfrm>
                            <a:off x="1956" y="-18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D11B7" id="Group 985" o:spid="_x0000_s1026" style="position:absolute;margin-left:97.8pt;margin-top:-9pt;width:435.1pt;height:.1pt;z-index:-251544576;mso-position-horizontal-relative:page" coordorigin="1956,-18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">
                <v:shape id="Freeform 986" o:spid="_x0000_s1027" style="position:absolute;left:1956;top:-18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</w:p>
    <w:p w:rsidR="009C5A1C" w:rsidRDefault="009C5A1C" w:rsidP="00CD7830">
      <w:pPr>
        <w:tabs>
          <w:tab w:val="left" w:pos="4680"/>
        </w:tabs>
        <w:spacing w:before="77" w:after="0" w:line="248" w:lineRule="exact"/>
        <w:ind w:left="107" w:right="-20"/>
      </w:pPr>
    </w:p>
    <w:sectPr w:rsidR="009C5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830" w:rsidRDefault="00CD7830" w:rsidP="00CD7830">
      <w:pPr>
        <w:spacing w:after="0"/>
      </w:pPr>
      <w:r>
        <w:separator/>
      </w:r>
    </w:p>
  </w:endnote>
  <w:endnote w:type="continuationSeparator" w:id="0">
    <w:p w:rsidR="00CD7830" w:rsidRDefault="00CD7830" w:rsidP="00CD78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830" w:rsidRDefault="00CD7830" w:rsidP="00CD7830">
      <w:pPr>
        <w:spacing w:after="0"/>
      </w:pPr>
      <w:r>
        <w:separator/>
      </w:r>
    </w:p>
  </w:footnote>
  <w:footnote w:type="continuationSeparator" w:id="0">
    <w:p w:rsidR="00CD7830" w:rsidRDefault="00CD7830" w:rsidP="00CD78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30" w:rsidRDefault="00CD7830">
    <w:pPr>
      <w:spacing w:after="0"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30" w:rsidRDefault="00CD7830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30" w:rsidRDefault="00CD7830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30" w:rsidRDefault="00CD7830">
    <w:pPr>
      <w:spacing w:after="0"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30" w:rsidRDefault="00CD7830">
    <w:pPr>
      <w:spacing w:after="0" w:line="200" w:lineRule="exact"/>
      <w:rPr>
        <w:sz w:val="20"/>
        <w:szCs w:val="20"/>
      </w:rPr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6E3548" wp14:editId="5CFEF3E8">
              <wp:simplePos x="0" y="0"/>
              <wp:positionH relativeFrom="page">
                <wp:posOffset>3677285</wp:posOffset>
              </wp:positionH>
              <wp:positionV relativeFrom="page">
                <wp:posOffset>441325</wp:posOffset>
              </wp:positionV>
              <wp:extent cx="207010" cy="171450"/>
              <wp:effectExtent l="635" t="3175" r="1905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01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830" w:rsidRDefault="00CD7830">
                          <w:pPr>
                            <w:spacing w:after="0"/>
                            <w:ind w:left="40" w:right="-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50AF3">
                            <w:rPr>
                              <w:rFonts w:ascii="Arial" w:eastAsia="Arial" w:hAnsi="Arial" w:cs="Arial"/>
                              <w:b/>
                              <w:bCs/>
                              <w:noProof/>
                              <w:color w:val="231F20"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6E354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289.55pt;margin-top:34.75pt;width:16.3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" filled="f" stroked="f">
              <v:textbox inset="0,0,0,0">
                <w:txbxContent>
                  <w:p w:rsidR="00CD7830" w:rsidRDefault="00CD7830">
                    <w:pPr>
                      <w:spacing w:after="0"/>
                      <w:ind w:left="40" w:right="-2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50AF3">
                      <w:rPr>
                        <w:rFonts w:ascii="Arial" w:eastAsia="Arial" w:hAnsi="Arial" w:cs="Arial"/>
                        <w:b/>
                        <w:bCs/>
                        <w:noProof/>
                        <w:color w:val="231F20"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BDFE293" wp14:editId="1703EC55">
              <wp:simplePos x="0" y="0"/>
              <wp:positionH relativeFrom="page">
                <wp:posOffset>5485130</wp:posOffset>
              </wp:positionH>
              <wp:positionV relativeFrom="page">
                <wp:posOffset>446405</wp:posOffset>
              </wp:positionV>
              <wp:extent cx="129857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830" w:rsidRDefault="00CD7830">
                          <w:pPr>
                            <w:spacing w:after="0" w:line="245" w:lineRule="exact"/>
                            <w:ind w:left="20" w:right="-53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231F20"/>
                            </w:rPr>
                            <w:t>MODERN HIS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231F20"/>
                              <w:spacing w:val="-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231F20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231F20"/>
                              <w:spacing w:val="-8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231F20"/>
                            </w:rPr>
                            <w:t>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DFE293" id="Text Box 6" o:spid="_x0000_s1032" type="#_x0000_t202" style="position:absolute;margin-left:431.9pt;margin-top:35.15pt;width:102.25pt;height:1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" filled="f" stroked="f">
              <v:textbox inset="0,0,0,0">
                <w:txbxContent>
                  <w:p w:rsidR="00CD7830" w:rsidRDefault="00CD7830">
                    <w:pPr>
                      <w:spacing w:after="0" w:line="245" w:lineRule="exact"/>
                      <w:ind w:left="20" w:right="-53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231F20"/>
                      </w:rPr>
                      <w:t>MODERN HIS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231F20"/>
                        <w:spacing w:val="-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231F20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231F20"/>
                        <w:spacing w:val="-8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231F20"/>
                      </w:rPr>
                      <w:t>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30"/>
    <w:rsid w:val="00450AF3"/>
    <w:rsid w:val="009C5A1C"/>
    <w:rsid w:val="00C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1A20B26-0405-4FDF-BB2D-9570C89F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83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7830"/>
  </w:style>
  <w:style w:type="paragraph" w:styleId="Footer">
    <w:name w:val="footer"/>
    <w:basedOn w:val="Normal"/>
    <w:link w:val="FooterChar"/>
    <w:uiPriority w:val="99"/>
    <w:unhideWhenUsed/>
    <w:rsid w:val="00CD783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7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83A30497</Template>
  <TotalTime>4</TotalTime>
  <Pages>6</Pages>
  <Words>172</Words>
  <Characters>981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Elizabeth [Warnbro Community High School]</dc:creator>
  <cp:keywords/>
  <dc:description/>
  <cp:lastModifiedBy>HARRIS Adam [Narrogin Senior High School]</cp:lastModifiedBy>
  <cp:revision>2</cp:revision>
  <dcterms:created xsi:type="dcterms:W3CDTF">2019-04-29T03:55:00Z</dcterms:created>
  <dcterms:modified xsi:type="dcterms:W3CDTF">2019-04-29T03:55:00Z</dcterms:modified>
</cp:coreProperties>
</file>