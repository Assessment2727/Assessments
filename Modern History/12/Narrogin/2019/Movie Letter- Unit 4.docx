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D37" w:rsidRDefault="005C7D37" w:rsidP="007832C1">
      <w:pPr>
        <w:ind w:hanging="360"/>
        <w:rPr>
          <w:rFonts w:ascii="Arial" w:hAnsi="Arial" w:cs="Arial"/>
          <w:b/>
        </w:rPr>
      </w:pPr>
      <w:r>
        <w:rPr>
          <w:noProof/>
          <w:color w:val="333333"/>
          <w:kern w:val="0"/>
          <w:sz w:val="24"/>
          <w:szCs w:val="24"/>
        </w:rPr>
        <w:drawing>
          <wp:anchor distT="0" distB="0" distL="114300" distR="114300" simplePos="0" relativeHeight="251665920" behindDoc="1" locked="0" layoutInCell="1" allowOverlap="1">
            <wp:simplePos x="0" y="0"/>
            <wp:positionH relativeFrom="column">
              <wp:posOffset>-79815</wp:posOffset>
            </wp:positionH>
            <wp:positionV relativeFrom="paragraph">
              <wp:posOffset>-276127</wp:posOffset>
            </wp:positionV>
            <wp:extent cx="691515" cy="666750"/>
            <wp:effectExtent l="0" t="0" r="0" b="0"/>
            <wp:wrapNone/>
            <wp:docPr id="18" name="Picture 18" descr="NARROGIN LOGO SHAPT CRES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ARROGIN LOGO SHAPT CREST 6"/>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1515" cy="666750"/>
                    </a:xfrm>
                    <a:prstGeom prst="rect">
                      <a:avLst/>
                    </a:prstGeom>
                    <a:noFill/>
                  </pic:spPr>
                </pic:pic>
              </a:graphicData>
            </a:graphic>
          </wp:anchor>
        </w:drawing>
      </w:r>
      <w:r>
        <w:rPr>
          <w:noProof/>
          <w:color w:val="333333"/>
        </w:rPr>
        <mc:AlternateContent>
          <mc:Choice Requires="wps">
            <w:drawing>
              <wp:anchor distT="0" distB="0" distL="114300" distR="114300" simplePos="0" relativeHeight="251654656" behindDoc="0" locked="0" layoutInCell="1" allowOverlap="1">
                <wp:simplePos x="0" y="0"/>
                <wp:positionH relativeFrom="column">
                  <wp:posOffset>857445</wp:posOffset>
                </wp:positionH>
                <wp:positionV relativeFrom="paragraph">
                  <wp:posOffset>64477</wp:posOffset>
                </wp:positionV>
                <wp:extent cx="5695950" cy="0"/>
                <wp:effectExtent l="76200" t="76200" r="19050" b="1905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0"/>
                        </a:xfrm>
                        <a:prstGeom prst="line">
                          <a:avLst/>
                        </a:prstGeom>
                        <a:noFill/>
                        <a:ln w="9525">
                          <a:solidFill>
                            <a:srgbClr val="007000"/>
                          </a:solidFill>
                          <a:round/>
                          <a:headEnd/>
                          <a:tailEnd/>
                        </a:ln>
                        <a:effectLst>
                          <a:prstShdw prst="shdw13" dist="53882" dir="13500000">
                            <a:srgbClr val="000000">
                              <a:alpha val="50000"/>
                            </a:srgbClr>
                          </a:prstShdw>
                        </a:effectLst>
                        <a:extLst>
                          <a:ext uri="{909E8E84-426E-40DD-AFC4-6F175D3DCCD1}">
                            <a14:hiddenFill xmlns:a14="http://schemas.microsoft.com/office/drawing/2010/main">
                              <a:noFill/>
                            </a14:hiddenFill>
                          </a:ext>
                        </a:extLst>
                      </wps:spPr>
                      <wps:bodyPr/>
                    </wps:wsp>
                  </a:graphicData>
                </a:graphic>
              </wp:anchor>
            </w:drawing>
          </mc:Choice>
          <mc:Fallback>
            <w:pict>
              <v:line w14:anchorId="45671131" id="Line 7"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67.5pt,5.1pt" to="51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" strokecolor="#007000">
                <v:shadow on="t" type="double" color="black" opacity=".5" color2="shadow add(102)" offset="-3pt,-3pt" offset2="-6pt,-6pt"/>
              </v:line>
            </w:pict>
          </mc:Fallback>
        </mc:AlternateContent>
      </w:r>
      <w:r>
        <w:rPr>
          <w:noProof/>
          <w:color w:val="333333"/>
        </w:rPr>
        <mc:AlternateContent>
          <mc:Choice Requires="wps">
            <w:drawing>
              <wp:anchor distT="0" distB="0" distL="114300" distR="114300" simplePos="0" relativeHeight="251678208" behindDoc="0" locked="0" layoutInCell="1" allowOverlap="1">
                <wp:simplePos x="0" y="0"/>
                <wp:positionH relativeFrom="column">
                  <wp:posOffset>6553200</wp:posOffset>
                </wp:positionH>
                <wp:positionV relativeFrom="paragraph">
                  <wp:posOffset>69361</wp:posOffset>
                </wp:positionV>
                <wp:extent cx="0" cy="9601200"/>
                <wp:effectExtent l="76200" t="76200" r="1905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1200"/>
                        </a:xfrm>
                        <a:prstGeom prst="line">
                          <a:avLst/>
                        </a:prstGeom>
                        <a:noFill/>
                        <a:ln w="9525">
                          <a:solidFill>
                            <a:srgbClr val="007000"/>
                          </a:solidFill>
                          <a:round/>
                          <a:headEnd/>
                          <a:tailEnd/>
                        </a:ln>
                        <a:effectLst>
                          <a:prstShdw prst="shdw13" dist="53882" dir="13500000">
                            <a:srgbClr val="000000">
                              <a:alpha val="50000"/>
                            </a:srgbClr>
                          </a:prstShdw>
                        </a:effectLst>
                        <a:extLst>
                          <a:ext uri="{909E8E84-426E-40DD-AFC4-6F175D3DCCD1}">
                            <a14:hiddenFill xmlns:a14="http://schemas.microsoft.com/office/drawing/2010/main">
                              <a:noFill/>
                            </a14:hiddenFill>
                          </a:ext>
                        </a:extLst>
                      </wps:spPr>
                      <wps:bodyPr/>
                    </wps:wsp>
                  </a:graphicData>
                </a:graphic>
              </wp:anchor>
            </w:drawing>
          </mc:Choice>
          <mc:Fallback>
            <w:pict>
              <v:line w14:anchorId="2A954C8A" id="Line 8"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516pt,5.45pt" to="516pt,7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" strokecolor="#007000">
                <v:shadow on="t" type="double" color="black" opacity=".5" color2="shadow add(102)" offset="-3pt,-3pt" offset2="-6pt,-6pt"/>
              </v:line>
            </w:pict>
          </mc:Fallback>
        </mc:AlternateContent>
      </w:r>
      <w:r>
        <w:rPr>
          <w:noProof/>
          <w:color w:val="333333"/>
          <w:kern w:val="0"/>
          <w:sz w:val="24"/>
          <w:szCs w:val="24"/>
        </w:rPr>
        <mc:AlternateContent>
          <mc:Choice Requires="wps">
            <w:drawing>
              <wp:anchor distT="0" distB="0" distL="114300" distR="114300" simplePos="0" relativeHeight="251641344" behindDoc="0" locked="0" layoutInCell="1" allowOverlap="1">
                <wp:simplePos x="0" y="0"/>
                <wp:positionH relativeFrom="column">
                  <wp:posOffset>1137138</wp:posOffset>
                </wp:positionH>
                <wp:positionV relativeFrom="paragraph">
                  <wp:posOffset>-319795</wp:posOffset>
                </wp:positionV>
                <wp:extent cx="3665220" cy="38862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886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66CC2" w:rsidRPr="00CB7B19" w:rsidRDefault="00A66CC2" w:rsidP="00046BFA">
                            <w:pPr>
                              <w:widowControl w:val="0"/>
                              <w:rPr>
                                <w:rFonts w:asciiTheme="majorHAnsi" w:hAnsiTheme="majorHAnsi"/>
                                <w:b/>
                                <w:sz w:val="36"/>
                                <w:szCs w:val="36"/>
                              </w:rPr>
                            </w:pPr>
                            <w:r w:rsidRPr="00CB7B19">
                              <w:rPr>
                                <w:rFonts w:asciiTheme="majorHAnsi" w:hAnsiTheme="majorHAnsi"/>
                                <w:b/>
                                <w:sz w:val="36"/>
                                <w:szCs w:val="36"/>
                              </w:rPr>
                              <w:t>NARROGIN SENIOR HIGH SCHOOL</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9.55pt;margin-top:-25.2pt;width:288.6pt;height:30.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" filled="f" stroked="f" insetpen="t">
                <v:textbox inset="2.88pt,2.88pt,2.88pt,2.88pt">
                  <w:txbxContent>
                    <w:p w:rsidR="00A66CC2" w:rsidRPr="00CB7B19" w:rsidRDefault="00A66CC2" w:rsidP="00046BFA">
                      <w:pPr>
                        <w:widowControl w:val="0"/>
                        <w:rPr>
                          <w:rFonts w:asciiTheme="majorHAnsi" w:hAnsiTheme="majorHAnsi"/>
                          <w:b/>
                          <w:sz w:val="36"/>
                          <w:szCs w:val="36"/>
                        </w:rPr>
                      </w:pPr>
                      <w:r w:rsidRPr="00CB7B19">
                        <w:rPr>
                          <w:rFonts w:asciiTheme="majorHAnsi" w:hAnsiTheme="majorHAnsi"/>
                          <w:b/>
                          <w:sz w:val="36"/>
                          <w:szCs w:val="36"/>
                        </w:rPr>
                        <w:t>NARROGIN SENIOR HIGH SCHOOL</w:t>
                      </w:r>
                    </w:p>
                  </w:txbxContent>
                </v:textbox>
              </v:shape>
            </w:pict>
          </mc:Fallback>
        </mc:AlternateContent>
      </w:r>
    </w:p>
    <w:tbl>
      <w:tblPr>
        <w:tblpPr w:leftFromText="180" w:rightFromText="180" w:vertAnchor="text" w:horzAnchor="page" w:tblpX="7078" w:tblpY="57"/>
        <w:tblW w:w="0" w:type="auto"/>
        <w:tblLook w:val="01E0" w:firstRow="1" w:lastRow="1" w:firstColumn="1" w:lastColumn="1" w:noHBand="0" w:noVBand="0"/>
      </w:tblPr>
      <w:tblGrid>
        <w:gridCol w:w="1039"/>
        <w:gridCol w:w="3038"/>
      </w:tblGrid>
      <w:tr w:rsidR="005C7D37" w:rsidRPr="006F2C6F" w:rsidTr="006A63CD">
        <w:tc>
          <w:tcPr>
            <w:tcW w:w="1039" w:type="dxa"/>
            <w:shd w:val="clear" w:color="auto" w:fill="auto"/>
          </w:tcPr>
          <w:p w:rsidR="005C7D37" w:rsidRPr="005C7D37" w:rsidRDefault="005C7D37" w:rsidP="006A63CD">
            <w:pPr>
              <w:rPr>
                <w:rFonts w:ascii="Book Antiqua" w:hAnsi="Book Antiqua" w:cs="Arial"/>
                <w:b/>
                <w:color w:val="A6A6A6" w:themeColor="background1" w:themeShade="A6"/>
                <w:sz w:val="16"/>
                <w:szCs w:val="16"/>
              </w:rPr>
            </w:pPr>
            <w:r w:rsidRPr="005C7D37">
              <w:rPr>
                <w:rFonts w:ascii="Book Antiqua" w:hAnsi="Book Antiqua" w:cs="Arial"/>
                <w:b/>
                <w:color w:val="A6A6A6" w:themeColor="background1" w:themeShade="A6"/>
                <w:sz w:val="16"/>
                <w:szCs w:val="16"/>
              </w:rPr>
              <w:t>Address:</w:t>
            </w:r>
          </w:p>
        </w:tc>
        <w:tc>
          <w:tcPr>
            <w:tcW w:w="3038" w:type="dxa"/>
            <w:shd w:val="clear" w:color="auto" w:fill="auto"/>
          </w:tcPr>
          <w:p w:rsidR="005C7D37" w:rsidRPr="005C7D37" w:rsidRDefault="005C7D37" w:rsidP="006A63CD">
            <w:pPr>
              <w:rPr>
                <w:rFonts w:ascii="Book Antiqua" w:hAnsi="Book Antiqua" w:cs="Arial"/>
                <w:b/>
                <w:color w:val="A6A6A6" w:themeColor="background1" w:themeShade="A6"/>
                <w:sz w:val="16"/>
                <w:szCs w:val="16"/>
              </w:rPr>
            </w:pPr>
            <w:r w:rsidRPr="005C7D37">
              <w:rPr>
                <w:rFonts w:ascii="Book Antiqua" w:hAnsi="Book Antiqua" w:cs="Arial"/>
                <w:color w:val="A6A6A6" w:themeColor="background1" w:themeShade="A6"/>
                <w:sz w:val="16"/>
                <w:szCs w:val="16"/>
              </w:rPr>
              <w:t>45 Gray Street Narrogin WA 6312</w:t>
            </w:r>
          </w:p>
        </w:tc>
      </w:tr>
      <w:tr w:rsidR="005C7D37" w:rsidRPr="006F2C6F" w:rsidTr="006A63CD">
        <w:tc>
          <w:tcPr>
            <w:tcW w:w="1039" w:type="dxa"/>
            <w:shd w:val="clear" w:color="auto" w:fill="auto"/>
          </w:tcPr>
          <w:p w:rsidR="005C7D37" w:rsidRPr="005C7D37" w:rsidRDefault="005C7D37" w:rsidP="006A63CD">
            <w:pPr>
              <w:rPr>
                <w:rFonts w:ascii="Book Antiqua" w:hAnsi="Book Antiqua" w:cs="Arial"/>
                <w:b/>
                <w:color w:val="A6A6A6" w:themeColor="background1" w:themeShade="A6"/>
                <w:sz w:val="16"/>
                <w:szCs w:val="16"/>
              </w:rPr>
            </w:pPr>
            <w:r w:rsidRPr="005C7D37">
              <w:rPr>
                <w:rFonts w:ascii="Book Antiqua" w:hAnsi="Book Antiqua" w:cs="Arial"/>
                <w:b/>
                <w:color w:val="A6A6A6" w:themeColor="background1" w:themeShade="A6"/>
                <w:sz w:val="16"/>
                <w:szCs w:val="16"/>
              </w:rPr>
              <w:t>Post:</w:t>
            </w:r>
          </w:p>
        </w:tc>
        <w:tc>
          <w:tcPr>
            <w:tcW w:w="3038" w:type="dxa"/>
            <w:shd w:val="clear" w:color="auto" w:fill="auto"/>
          </w:tcPr>
          <w:p w:rsidR="005C7D37" w:rsidRPr="005C7D37" w:rsidRDefault="005C7D37" w:rsidP="006A63CD">
            <w:pPr>
              <w:rPr>
                <w:rFonts w:ascii="Book Antiqua" w:hAnsi="Book Antiqua" w:cs="Arial"/>
                <w:b/>
                <w:color w:val="A6A6A6" w:themeColor="background1" w:themeShade="A6"/>
                <w:sz w:val="16"/>
                <w:szCs w:val="16"/>
              </w:rPr>
            </w:pPr>
            <w:r w:rsidRPr="005C7D37">
              <w:rPr>
                <w:rFonts w:ascii="Book Antiqua" w:hAnsi="Book Antiqua" w:cs="Arial"/>
                <w:color w:val="A6A6A6" w:themeColor="background1" w:themeShade="A6"/>
                <w:sz w:val="16"/>
                <w:szCs w:val="16"/>
              </w:rPr>
              <w:t>Private Bag 2 Narrogin WA 6312</w:t>
            </w:r>
          </w:p>
        </w:tc>
      </w:tr>
      <w:tr w:rsidR="005C7D37" w:rsidRPr="006F2C6F" w:rsidTr="006A63CD">
        <w:tc>
          <w:tcPr>
            <w:tcW w:w="1039" w:type="dxa"/>
            <w:shd w:val="clear" w:color="auto" w:fill="auto"/>
          </w:tcPr>
          <w:p w:rsidR="005C7D37" w:rsidRPr="005C7D37" w:rsidRDefault="005C7D37" w:rsidP="006A63CD">
            <w:pPr>
              <w:rPr>
                <w:rFonts w:ascii="Book Antiqua" w:hAnsi="Book Antiqua" w:cs="Arial"/>
                <w:b/>
                <w:color w:val="A6A6A6" w:themeColor="background1" w:themeShade="A6"/>
                <w:sz w:val="16"/>
                <w:szCs w:val="16"/>
              </w:rPr>
            </w:pPr>
            <w:r w:rsidRPr="005C7D37">
              <w:rPr>
                <w:rFonts w:ascii="Book Antiqua" w:hAnsi="Book Antiqua" w:cs="Arial"/>
                <w:b/>
                <w:color w:val="A6A6A6" w:themeColor="background1" w:themeShade="A6"/>
                <w:sz w:val="16"/>
                <w:szCs w:val="16"/>
              </w:rPr>
              <w:t>Telephone:</w:t>
            </w:r>
          </w:p>
        </w:tc>
        <w:tc>
          <w:tcPr>
            <w:tcW w:w="3038" w:type="dxa"/>
            <w:shd w:val="clear" w:color="auto" w:fill="auto"/>
          </w:tcPr>
          <w:p w:rsidR="005C7D37" w:rsidRPr="005C7D37" w:rsidRDefault="005C7D37" w:rsidP="006A63CD">
            <w:pPr>
              <w:rPr>
                <w:rFonts w:ascii="Book Antiqua" w:hAnsi="Book Antiqua" w:cs="Arial"/>
                <w:b/>
                <w:color w:val="A6A6A6" w:themeColor="background1" w:themeShade="A6"/>
                <w:sz w:val="16"/>
                <w:szCs w:val="16"/>
              </w:rPr>
            </w:pPr>
            <w:r w:rsidRPr="005C7D37">
              <w:rPr>
                <w:rFonts w:ascii="Book Antiqua" w:hAnsi="Book Antiqua" w:cs="Arial"/>
                <w:color w:val="A6A6A6" w:themeColor="background1" w:themeShade="A6"/>
                <w:sz w:val="16"/>
                <w:szCs w:val="16"/>
              </w:rPr>
              <w:t>(08) 9881 9300</w:t>
            </w:r>
          </w:p>
        </w:tc>
      </w:tr>
      <w:tr w:rsidR="005C7D37" w:rsidRPr="006F2C6F" w:rsidTr="006A63CD">
        <w:tc>
          <w:tcPr>
            <w:tcW w:w="1039" w:type="dxa"/>
            <w:shd w:val="clear" w:color="auto" w:fill="auto"/>
          </w:tcPr>
          <w:p w:rsidR="005C7D37" w:rsidRPr="005C7D37" w:rsidRDefault="005C7D37" w:rsidP="006A63CD">
            <w:pPr>
              <w:rPr>
                <w:rFonts w:ascii="Book Antiqua" w:hAnsi="Book Antiqua" w:cs="Arial"/>
                <w:b/>
                <w:color w:val="A6A6A6" w:themeColor="background1" w:themeShade="A6"/>
                <w:sz w:val="16"/>
                <w:szCs w:val="16"/>
              </w:rPr>
            </w:pPr>
            <w:r w:rsidRPr="005C7D37">
              <w:rPr>
                <w:rFonts w:ascii="Book Antiqua" w:hAnsi="Book Antiqua" w:cs="Arial"/>
                <w:b/>
                <w:color w:val="A6A6A6" w:themeColor="background1" w:themeShade="A6"/>
                <w:sz w:val="16"/>
                <w:szCs w:val="16"/>
              </w:rPr>
              <w:t>Email:</w:t>
            </w:r>
          </w:p>
        </w:tc>
        <w:tc>
          <w:tcPr>
            <w:tcW w:w="3038" w:type="dxa"/>
            <w:shd w:val="clear" w:color="auto" w:fill="auto"/>
          </w:tcPr>
          <w:p w:rsidR="005C7D37" w:rsidRPr="005C7D37" w:rsidRDefault="00EF6589" w:rsidP="006A63CD">
            <w:pPr>
              <w:rPr>
                <w:rFonts w:ascii="Book Antiqua" w:hAnsi="Book Antiqua" w:cs="Arial"/>
                <w:b/>
                <w:color w:val="A6A6A6" w:themeColor="background1" w:themeShade="A6"/>
                <w:sz w:val="16"/>
                <w:szCs w:val="16"/>
              </w:rPr>
            </w:pPr>
            <w:hyperlink r:id="rId8" w:history="1">
              <w:r w:rsidR="005C7D37" w:rsidRPr="005C7D37">
                <w:rPr>
                  <w:rStyle w:val="Hyperlink"/>
                  <w:rFonts w:ascii="Book Antiqua" w:hAnsi="Book Antiqua" w:cs="Arial"/>
                  <w:color w:val="A6A6A6" w:themeColor="background1" w:themeShade="A6"/>
                  <w:sz w:val="16"/>
                  <w:szCs w:val="16"/>
                </w:rPr>
                <w:t>nshsmail@nshs.wa.edu.au</w:t>
              </w:r>
            </w:hyperlink>
          </w:p>
        </w:tc>
      </w:tr>
      <w:tr w:rsidR="005C7D37" w:rsidRPr="006F2C6F" w:rsidTr="006A63CD">
        <w:tc>
          <w:tcPr>
            <w:tcW w:w="1039" w:type="dxa"/>
            <w:shd w:val="clear" w:color="auto" w:fill="auto"/>
          </w:tcPr>
          <w:p w:rsidR="005C7D37" w:rsidRPr="005C7D37" w:rsidRDefault="005C7D37" w:rsidP="006A63CD">
            <w:pPr>
              <w:rPr>
                <w:rFonts w:ascii="Book Antiqua" w:hAnsi="Book Antiqua" w:cs="Arial"/>
                <w:b/>
                <w:color w:val="A6A6A6" w:themeColor="background1" w:themeShade="A6"/>
                <w:sz w:val="16"/>
                <w:szCs w:val="16"/>
              </w:rPr>
            </w:pPr>
            <w:r w:rsidRPr="005C7D37">
              <w:rPr>
                <w:rFonts w:ascii="Book Antiqua" w:hAnsi="Book Antiqua" w:cs="Arial"/>
                <w:b/>
                <w:color w:val="A6A6A6" w:themeColor="background1" w:themeShade="A6"/>
                <w:sz w:val="16"/>
                <w:szCs w:val="16"/>
              </w:rPr>
              <w:t>ABN</w:t>
            </w:r>
          </w:p>
        </w:tc>
        <w:tc>
          <w:tcPr>
            <w:tcW w:w="3038" w:type="dxa"/>
            <w:shd w:val="clear" w:color="auto" w:fill="auto"/>
          </w:tcPr>
          <w:p w:rsidR="005C7D37" w:rsidRPr="005C7D37" w:rsidRDefault="005C7D37" w:rsidP="006A63CD">
            <w:pPr>
              <w:rPr>
                <w:rFonts w:ascii="Book Antiqua" w:hAnsi="Book Antiqua" w:cs="Arial"/>
                <w:color w:val="A6A6A6" w:themeColor="background1" w:themeShade="A6"/>
                <w:sz w:val="16"/>
                <w:szCs w:val="16"/>
              </w:rPr>
            </w:pPr>
            <w:r w:rsidRPr="005C7D37">
              <w:rPr>
                <w:rFonts w:ascii="Book Antiqua" w:hAnsi="Book Antiqua" w:cs="Arial"/>
                <w:color w:val="A6A6A6" w:themeColor="background1" w:themeShade="A6"/>
                <w:sz w:val="16"/>
                <w:szCs w:val="16"/>
              </w:rPr>
              <w:t>44 318 707 628</w:t>
            </w:r>
          </w:p>
        </w:tc>
      </w:tr>
    </w:tbl>
    <w:p w:rsidR="005C7D37" w:rsidRDefault="005C7D37" w:rsidP="007832C1">
      <w:pPr>
        <w:ind w:hanging="360"/>
        <w:rPr>
          <w:rFonts w:ascii="Arial" w:hAnsi="Arial" w:cs="Arial"/>
          <w:b/>
        </w:rPr>
      </w:pPr>
    </w:p>
    <w:p w:rsidR="005C7D37" w:rsidRDefault="005C7D37" w:rsidP="007832C1">
      <w:pPr>
        <w:ind w:hanging="360"/>
        <w:rPr>
          <w:rFonts w:ascii="Arial" w:hAnsi="Arial" w:cs="Arial"/>
          <w:b/>
        </w:rPr>
      </w:pPr>
    </w:p>
    <w:p w:rsidR="005C7D37" w:rsidRDefault="005C7D37" w:rsidP="007832C1">
      <w:pPr>
        <w:ind w:hanging="360"/>
        <w:rPr>
          <w:rFonts w:ascii="Arial" w:hAnsi="Arial" w:cs="Arial"/>
          <w:b/>
        </w:rPr>
      </w:pPr>
    </w:p>
    <w:p w:rsidR="005C7D37" w:rsidRDefault="005C7D37" w:rsidP="007832C1">
      <w:pPr>
        <w:ind w:hanging="360"/>
        <w:rPr>
          <w:rFonts w:ascii="Arial" w:hAnsi="Arial" w:cs="Arial"/>
          <w:b/>
        </w:rPr>
      </w:pPr>
    </w:p>
    <w:p w:rsidR="005C7D37" w:rsidRDefault="005C7D37" w:rsidP="007832C1">
      <w:pPr>
        <w:ind w:hanging="360"/>
        <w:rPr>
          <w:rFonts w:ascii="Arial" w:hAnsi="Arial" w:cs="Arial"/>
          <w:b/>
        </w:rPr>
      </w:pPr>
    </w:p>
    <w:p w:rsidR="005C7D37" w:rsidRDefault="005C7D37" w:rsidP="007832C1">
      <w:pPr>
        <w:ind w:hanging="360"/>
        <w:rPr>
          <w:rFonts w:ascii="Arial" w:hAnsi="Arial" w:cs="Arial"/>
          <w:b/>
        </w:rPr>
      </w:pPr>
    </w:p>
    <w:p w:rsidR="0049518C" w:rsidRDefault="0049518C" w:rsidP="007832C1">
      <w:pPr>
        <w:ind w:hanging="360"/>
        <w:rPr>
          <w:rFonts w:ascii="Arial" w:hAnsi="Arial" w:cs="Arial"/>
          <w:b/>
        </w:rPr>
      </w:pPr>
    </w:p>
    <w:p w:rsidR="0049518C" w:rsidRDefault="0049518C" w:rsidP="007832C1">
      <w:pPr>
        <w:ind w:hanging="360"/>
        <w:rPr>
          <w:rFonts w:ascii="Arial" w:hAnsi="Arial" w:cs="Arial"/>
          <w:b/>
        </w:rPr>
      </w:pPr>
    </w:p>
    <w:p w:rsidR="0049518C" w:rsidRDefault="0049518C" w:rsidP="007832C1">
      <w:pPr>
        <w:ind w:hanging="360"/>
        <w:rPr>
          <w:rFonts w:ascii="Arial" w:hAnsi="Arial" w:cs="Arial"/>
          <w:b/>
        </w:rPr>
      </w:pPr>
    </w:p>
    <w:p w:rsidR="0049518C" w:rsidRDefault="0049518C" w:rsidP="007832C1">
      <w:pPr>
        <w:ind w:hanging="360"/>
        <w:rPr>
          <w:rFonts w:ascii="Arial" w:hAnsi="Arial" w:cs="Arial"/>
          <w:b/>
        </w:rPr>
      </w:pPr>
    </w:p>
    <w:p w:rsidR="0049518C" w:rsidRDefault="0049518C" w:rsidP="007832C1">
      <w:pPr>
        <w:ind w:hanging="360"/>
        <w:rPr>
          <w:rFonts w:ascii="Arial" w:hAnsi="Arial" w:cs="Arial"/>
          <w:b/>
        </w:rPr>
      </w:pPr>
    </w:p>
    <w:p w:rsidR="0049518C" w:rsidRDefault="0049518C" w:rsidP="007832C1">
      <w:pPr>
        <w:ind w:hanging="360"/>
        <w:rPr>
          <w:rFonts w:ascii="Arial" w:hAnsi="Arial" w:cs="Arial"/>
          <w:b/>
        </w:rPr>
      </w:pPr>
    </w:p>
    <w:p w:rsidR="005C7D37" w:rsidRDefault="005C7D37" w:rsidP="007832C1">
      <w:pPr>
        <w:ind w:hanging="360"/>
        <w:rPr>
          <w:rFonts w:ascii="Arial" w:hAnsi="Arial" w:cs="Arial"/>
          <w:b/>
        </w:rPr>
      </w:pPr>
    </w:p>
    <w:p w:rsidR="0049518C" w:rsidRPr="006A63CD" w:rsidRDefault="0049518C" w:rsidP="0049518C">
      <w:pPr>
        <w:jc w:val="both"/>
        <w:rPr>
          <w:rFonts w:ascii="Arial" w:hAnsi="Arial" w:cs="Arial"/>
          <w:sz w:val="22"/>
          <w:szCs w:val="22"/>
        </w:rPr>
      </w:pPr>
      <w:r w:rsidRPr="006A63CD">
        <w:rPr>
          <w:rFonts w:ascii="Arial" w:hAnsi="Arial" w:cs="Arial"/>
          <w:sz w:val="22"/>
          <w:szCs w:val="22"/>
        </w:rPr>
        <w:t>Dear Parent/Caregiver,</w:t>
      </w:r>
    </w:p>
    <w:p w:rsidR="0049518C" w:rsidRPr="006A63CD" w:rsidRDefault="0049518C" w:rsidP="0049518C">
      <w:pPr>
        <w:jc w:val="both"/>
        <w:rPr>
          <w:rFonts w:ascii="Arial" w:hAnsi="Arial" w:cs="Arial"/>
          <w:sz w:val="22"/>
          <w:szCs w:val="22"/>
        </w:rPr>
      </w:pPr>
    </w:p>
    <w:p w:rsidR="0049518C" w:rsidRPr="006A63CD" w:rsidRDefault="0049518C" w:rsidP="006A63CD">
      <w:pPr>
        <w:spacing w:line="276" w:lineRule="auto"/>
        <w:jc w:val="both"/>
        <w:rPr>
          <w:rFonts w:ascii="Arial" w:hAnsi="Arial" w:cs="Arial"/>
          <w:sz w:val="22"/>
          <w:szCs w:val="22"/>
        </w:rPr>
      </w:pPr>
      <w:r w:rsidRPr="006A63CD">
        <w:rPr>
          <w:rFonts w:ascii="Arial" w:hAnsi="Arial" w:cs="Arial"/>
          <w:sz w:val="22"/>
          <w:szCs w:val="22"/>
        </w:rPr>
        <w:t xml:space="preserve">As part of your child’s Year 12 studies in Modern History at Narrogin Senior High School, a ‘Movie Night’ under teacher supervision has been proposed to take place at the school on </w:t>
      </w:r>
      <w:r w:rsidR="00B6143F">
        <w:rPr>
          <w:rFonts w:ascii="Arial" w:hAnsi="Arial" w:cs="Arial"/>
          <w:b/>
          <w:sz w:val="22"/>
          <w:szCs w:val="22"/>
        </w:rPr>
        <w:t>Wednesday 14</w:t>
      </w:r>
      <w:r w:rsidR="00B6143F" w:rsidRPr="00B6143F">
        <w:rPr>
          <w:rFonts w:ascii="Arial" w:hAnsi="Arial" w:cs="Arial"/>
          <w:b/>
          <w:sz w:val="22"/>
          <w:szCs w:val="22"/>
          <w:vertAlign w:val="superscript"/>
        </w:rPr>
        <w:t>th</w:t>
      </w:r>
      <w:r w:rsidR="00B6143F">
        <w:rPr>
          <w:rFonts w:ascii="Arial" w:hAnsi="Arial" w:cs="Arial"/>
          <w:b/>
          <w:sz w:val="22"/>
          <w:szCs w:val="22"/>
        </w:rPr>
        <w:t xml:space="preserve"> </w:t>
      </w:r>
      <w:r w:rsidR="007606E2">
        <w:rPr>
          <w:rFonts w:ascii="Arial" w:hAnsi="Arial" w:cs="Arial"/>
          <w:b/>
          <w:sz w:val="22"/>
          <w:szCs w:val="22"/>
        </w:rPr>
        <w:t>August</w:t>
      </w:r>
      <w:r w:rsidRPr="006A63CD">
        <w:rPr>
          <w:rFonts w:ascii="Arial" w:hAnsi="Arial" w:cs="Arial"/>
          <w:b/>
          <w:sz w:val="22"/>
          <w:szCs w:val="22"/>
        </w:rPr>
        <w:t>, 2019</w:t>
      </w:r>
      <w:r w:rsidRPr="006A63CD">
        <w:rPr>
          <w:rFonts w:ascii="Arial" w:hAnsi="Arial" w:cs="Arial"/>
          <w:sz w:val="22"/>
          <w:szCs w:val="22"/>
        </w:rPr>
        <w:t xml:space="preserve">. </w:t>
      </w:r>
    </w:p>
    <w:p w:rsidR="0049518C" w:rsidRDefault="0049518C" w:rsidP="0049518C">
      <w:pPr>
        <w:jc w:val="both"/>
        <w:rPr>
          <w:rFonts w:ascii="Arial" w:hAnsi="Arial" w:cs="Arial"/>
          <w:sz w:val="22"/>
          <w:szCs w:val="22"/>
        </w:rPr>
      </w:pPr>
    </w:p>
    <w:p w:rsidR="006A63CD" w:rsidRPr="006A63CD" w:rsidRDefault="006A63CD" w:rsidP="0049518C">
      <w:pPr>
        <w:jc w:val="both"/>
        <w:rPr>
          <w:rFonts w:ascii="Arial" w:hAnsi="Arial" w:cs="Arial"/>
          <w:sz w:val="22"/>
          <w:szCs w:val="22"/>
        </w:rPr>
      </w:pPr>
    </w:p>
    <w:p w:rsidR="0049518C" w:rsidRPr="007606E2" w:rsidRDefault="007606E2" w:rsidP="007606E2">
      <w:pPr>
        <w:spacing w:line="276" w:lineRule="auto"/>
        <w:rPr>
          <w:rFonts w:ascii="Arial" w:hAnsi="Arial" w:cs="Arial"/>
          <w:sz w:val="22"/>
          <w:szCs w:val="22"/>
        </w:rPr>
      </w:pPr>
      <w:r w:rsidRPr="007606E2">
        <w:rPr>
          <w:rFonts w:ascii="Arial" w:hAnsi="Arial" w:cs="Arial"/>
          <w:sz w:val="22"/>
          <w:szCs w:val="22"/>
        </w:rPr>
        <w:t>Students will view the movie ‘The Death of Stalin,’ rated MA 15+. The movie is based upon the historical event of the struggle for leadership in the Soviet Union following the death of Joseph Stalin in 1953. This event was a key factor in the changing foreign policy of the Soviet Union which saw the country transition from a policy of containment to a policy of “</w:t>
      </w:r>
      <w:r>
        <w:rPr>
          <w:rFonts w:ascii="Arial" w:hAnsi="Arial" w:cs="Arial"/>
          <w:sz w:val="22"/>
          <w:szCs w:val="22"/>
        </w:rPr>
        <w:t>peaceful co-</w:t>
      </w:r>
      <w:r w:rsidRPr="007606E2">
        <w:rPr>
          <w:rFonts w:ascii="Arial" w:hAnsi="Arial" w:cs="Arial"/>
          <w:sz w:val="22"/>
          <w:szCs w:val="22"/>
        </w:rPr>
        <w:t>existence” with the West.</w:t>
      </w:r>
      <w:r w:rsidR="00C40A67">
        <w:rPr>
          <w:rFonts w:ascii="Arial" w:hAnsi="Arial" w:cs="Arial"/>
          <w:sz w:val="22"/>
          <w:szCs w:val="22"/>
        </w:rPr>
        <w:t xml:space="preserve"> </w:t>
      </w:r>
      <w:r w:rsidR="0049518C" w:rsidRPr="007606E2">
        <w:rPr>
          <w:rFonts w:ascii="Arial" w:hAnsi="Arial" w:cs="Arial"/>
          <w:sz w:val="22"/>
          <w:szCs w:val="22"/>
        </w:rPr>
        <w:t xml:space="preserve">All students within the Year 12 Modern History class have been </w:t>
      </w:r>
      <w:r w:rsidR="00833F50">
        <w:rPr>
          <w:rFonts w:ascii="Arial" w:hAnsi="Arial" w:cs="Arial"/>
          <w:sz w:val="22"/>
          <w:szCs w:val="22"/>
        </w:rPr>
        <w:t>invited to attend and</w:t>
      </w:r>
      <w:r w:rsidR="0049518C" w:rsidRPr="007606E2">
        <w:rPr>
          <w:rFonts w:ascii="Arial" w:hAnsi="Arial" w:cs="Arial"/>
          <w:sz w:val="22"/>
          <w:szCs w:val="22"/>
        </w:rPr>
        <w:t xml:space="preserve"> although this event is not compulsory</w:t>
      </w:r>
      <w:r w:rsidR="00833F50">
        <w:rPr>
          <w:rFonts w:ascii="Arial" w:hAnsi="Arial" w:cs="Arial"/>
          <w:sz w:val="22"/>
          <w:szCs w:val="22"/>
        </w:rPr>
        <w:t xml:space="preserve"> it will assist in gaining a useful insight into the period of study</w:t>
      </w:r>
      <w:r w:rsidR="0049518C" w:rsidRPr="007606E2">
        <w:rPr>
          <w:rFonts w:ascii="Arial" w:hAnsi="Arial" w:cs="Arial"/>
          <w:sz w:val="22"/>
          <w:szCs w:val="22"/>
        </w:rPr>
        <w:t xml:space="preserve">. </w:t>
      </w:r>
    </w:p>
    <w:p w:rsidR="0049518C" w:rsidRDefault="0049518C" w:rsidP="0049518C">
      <w:pPr>
        <w:jc w:val="both"/>
        <w:rPr>
          <w:rFonts w:ascii="Arial" w:hAnsi="Arial" w:cs="Arial"/>
          <w:sz w:val="22"/>
          <w:szCs w:val="22"/>
        </w:rPr>
      </w:pPr>
    </w:p>
    <w:p w:rsidR="006A63CD" w:rsidRPr="006A63CD" w:rsidRDefault="006A63CD" w:rsidP="0049518C">
      <w:pPr>
        <w:jc w:val="both"/>
        <w:rPr>
          <w:rFonts w:ascii="Arial" w:hAnsi="Arial" w:cs="Arial"/>
          <w:sz w:val="22"/>
          <w:szCs w:val="22"/>
        </w:rPr>
      </w:pPr>
    </w:p>
    <w:p w:rsidR="0049518C" w:rsidRPr="006A63CD" w:rsidRDefault="0049518C" w:rsidP="006A63CD">
      <w:pPr>
        <w:spacing w:line="276" w:lineRule="auto"/>
        <w:jc w:val="both"/>
        <w:rPr>
          <w:rFonts w:ascii="Arial" w:hAnsi="Arial" w:cs="Arial"/>
          <w:sz w:val="22"/>
          <w:szCs w:val="22"/>
        </w:rPr>
      </w:pPr>
      <w:r w:rsidRPr="006A63CD">
        <w:rPr>
          <w:rFonts w:ascii="Arial" w:hAnsi="Arial" w:cs="Arial"/>
          <w:sz w:val="22"/>
          <w:szCs w:val="22"/>
        </w:rPr>
        <w:t xml:space="preserve">The evening will </w:t>
      </w:r>
      <w:r w:rsidRPr="006A63CD">
        <w:rPr>
          <w:rFonts w:ascii="Arial" w:hAnsi="Arial" w:cs="Arial"/>
          <w:b/>
          <w:sz w:val="22"/>
          <w:szCs w:val="22"/>
        </w:rPr>
        <w:t>commenc</w:t>
      </w:r>
      <w:r w:rsidR="007606E2">
        <w:rPr>
          <w:rFonts w:ascii="Arial" w:hAnsi="Arial" w:cs="Arial"/>
          <w:b/>
          <w:sz w:val="22"/>
          <w:szCs w:val="22"/>
        </w:rPr>
        <w:t>e straight after sch</w:t>
      </w:r>
      <w:r w:rsidR="00B6143F">
        <w:rPr>
          <w:rFonts w:ascii="Arial" w:hAnsi="Arial" w:cs="Arial"/>
          <w:b/>
          <w:sz w:val="22"/>
          <w:szCs w:val="22"/>
        </w:rPr>
        <w:t>ool in Room 16</w:t>
      </w:r>
      <w:r w:rsidR="00C40A67">
        <w:rPr>
          <w:rFonts w:ascii="Arial" w:hAnsi="Arial" w:cs="Arial"/>
          <w:sz w:val="22"/>
          <w:szCs w:val="22"/>
        </w:rPr>
        <w:t xml:space="preserve">. </w:t>
      </w:r>
      <w:r w:rsidRPr="006A63CD">
        <w:rPr>
          <w:rFonts w:ascii="Arial" w:hAnsi="Arial" w:cs="Arial"/>
          <w:sz w:val="22"/>
          <w:szCs w:val="22"/>
        </w:rPr>
        <w:t xml:space="preserve">Allowing time for organisation, a brief introduction, and the duration of the movie; the evening is expected to </w:t>
      </w:r>
      <w:r w:rsidR="007606E2">
        <w:rPr>
          <w:rFonts w:ascii="Arial" w:hAnsi="Arial" w:cs="Arial"/>
          <w:b/>
          <w:sz w:val="22"/>
          <w:szCs w:val="22"/>
        </w:rPr>
        <w:t>fin</w:t>
      </w:r>
      <w:r w:rsidR="00A43209">
        <w:rPr>
          <w:rFonts w:ascii="Arial" w:hAnsi="Arial" w:cs="Arial"/>
          <w:b/>
          <w:sz w:val="22"/>
          <w:szCs w:val="22"/>
        </w:rPr>
        <w:t>ish</w:t>
      </w:r>
      <w:r w:rsidR="007606E2">
        <w:rPr>
          <w:rFonts w:ascii="Arial" w:hAnsi="Arial" w:cs="Arial"/>
          <w:b/>
          <w:sz w:val="22"/>
          <w:szCs w:val="22"/>
        </w:rPr>
        <w:t xml:space="preserve"> at approximately 4.4</w:t>
      </w:r>
      <w:r w:rsidRPr="006A63CD">
        <w:rPr>
          <w:rFonts w:ascii="Arial" w:hAnsi="Arial" w:cs="Arial"/>
          <w:b/>
          <w:sz w:val="22"/>
          <w:szCs w:val="22"/>
        </w:rPr>
        <w:t>0pm</w:t>
      </w:r>
      <w:r w:rsidRPr="006A63CD">
        <w:rPr>
          <w:rFonts w:ascii="Arial" w:hAnsi="Arial" w:cs="Arial"/>
          <w:sz w:val="22"/>
          <w:szCs w:val="22"/>
        </w:rPr>
        <w:t>.  A member of staff and will be present at all times fo</w:t>
      </w:r>
      <w:r w:rsidR="007606E2">
        <w:rPr>
          <w:rFonts w:ascii="Arial" w:hAnsi="Arial" w:cs="Arial"/>
          <w:sz w:val="22"/>
          <w:szCs w:val="22"/>
        </w:rPr>
        <w:t xml:space="preserve">r the duration of the evening. </w:t>
      </w:r>
      <w:r w:rsidRPr="006A63CD">
        <w:rPr>
          <w:rFonts w:ascii="Arial" w:hAnsi="Arial" w:cs="Arial"/>
          <w:sz w:val="22"/>
          <w:szCs w:val="22"/>
        </w:rPr>
        <w:t xml:space="preserve">Students may bring light refreshments, soft drinks and cushions etc. School uniform is not mandatory. </w:t>
      </w:r>
    </w:p>
    <w:p w:rsidR="0049518C" w:rsidRDefault="0049518C" w:rsidP="0049518C">
      <w:pPr>
        <w:jc w:val="both"/>
        <w:rPr>
          <w:rFonts w:ascii="Arial" w:hAnsi="Arial" w:cs="Arial"/>
          <w:sz w:val="22"/>
          <w:szCs w:val="22"/>
        </w:rPr>
      </w:pPr>
    </w:p>
    <w:p w:rsidR="006A63CD" w:rsidRPr="006A63CD" w:rsidRDefault="006A63CD" w:rsidP="0049518C">
      <w:pPr>
        <w:jc w:val="both"/>
        <w:rPr>
          <w:rFonts w:ascii="Arial" w:hAnsi="Arial" w:cs="Arial"/>
          <w:sz w:val="22"/>
          <w:szCs w:val="22"/>
        </w:rPr>
      </w:pPr>
    </w:p>
    <w:p w:rsidR="0049518C" w:rsidRPr="006A63CD" w:rsidRDefault="0049518C" w:rsidP="006A63CD">
      <w:pPr>
        <w:spacing w:line="276" w:lineRule="auto"/>
        <w:jc w:val="both"/>
        <w:rPr>
          <w:rFonts w:ascii="Arial" w:hAnsi="Arial" w:cs="Arial"/>
          <w:sz w:val="22"/>
          <w:szCs w:val="22"/>
        </w:rPr>
      </w:pPr>
      <w:r w:rsidRPr="006A63CD">
        <w:rPr>
          <w:rFonts w:ascii="Arial" w:hAnsi="Arial" w:cs="Arial"/>
          <w:sz w:val="22"/>
          <w:szCs w:val="22"/>
        </w:rPr>
        <w:t>Please complete the medical form and the consent form attached if your child intends to t</w:t>
      </w:r>
      <w:r w:rsidR="00C40A67">
        <w:rPr>
          <w:rFonts w:ascii="Arial" w:hAnsi="Arial" w:cs="Arial"/>
          <w:sz w:val="22"/>
          <w:szCs w:val="22"/>
        </w:rPr>
        <w:t xml:space="preserve">ake part in the movie evening. </w:t>
      </w:r>
      <w:r w:rsidRPr="006A63CD">
        <w:rPr>
          <w:rFonts w:ascii="Arial" w:hAnsi="Arial" w:cs="Arial"/>
          <w:sz w:val="22"/>
          <w:szCs w:val="22"/>
        </w:rPr>
        <w:t>An indication of how your child will depart from the school is also a requirement, plus a contact name and number available for the duration of the evening in the event of any unforeseen developments.  If there are any queries, please do not hesitate to contact me at the school.</w:t>
      </w:r>
    </w:p>
    <w:p w:rsidR="0049518C" w:rsidRPr="006A63CD" w:rsidRDefault="0049518C" w:rsidP="0049518C">
      <w:pPr>
        <w:jc w:val="both"/>
        <w:rPr>
          <w:rFonts w:ascii="Arial" w:hAnsi="Arial" w:cs="Arial"/>
          <w:sz w:val="22"/>
          <w:szCs w:val="22"/>
        </w:rPr>
      </w:pPr>
    </w:p>
    <w:p w:rsidR="0049518C" w:rsidRPr="006A63CD" w:rsidRDefault="0049518C" w:rsidP="0049518C">
      <w:pPr>
        <w:jc w:val="both"/>
        <w:rPr>
          <w:rFonts w:ascii="Arial" w:hAnsi="Arial" w:cs="Arial"/>
          <w:sz w:val="22"/>
          <w:szCs w:val="22"/>
        </w:rPr>
      </w:pPr>
    </w:p>
    <w:p w:rsidR="0049518C" w:rsidRPr="006A63CD" w:rsidRDefault="0049518C" w:rsidP="0049518C">
      <w:pPr>
        <w:jc w:val="both"/>
        <w:rPr>
          <w:rFonts w:ascii="Arial" w:hAnsi="Arial" w:cs="Arial"/>
          <w:sz w:val="22"/>
          <w:szCs w:val="22"/>
        </w:rPr>
      </w:pPr>
      <w:r w:rsidRPr="006A63CD">
        <w:rPr>
          <w:rFonts w:ascii="Arial" w:hAnsi="Arial" w:cs="Arial"/>
          <w:sz w:val="22"/>
          <w:szCs w:val="22"/>
        </w:rPr>
        <w:t>Yours faithfully,</w:t>
      </w:r>
    </w:p>
    <w:p w:rsidR="0049518C" w:rsidRPr="006A63CD" w:rsidRDefault="0049518C" w:rsidP="0049518C">
      <w:pPr>
        <w:jc w:val="both"/>
        <w:rPr>
          <w:rFonts w:ascii="Arial" w:hAnsi="Arial" w:cs="Arial"/>
          <w:sz w:val="22"/>
          <w:szCs w:val="22"/>
        </w:rPr>
      </w:pPr>
    </w:p>
    <w:p w:rsidR="0049518C" w:rsidRPr="006A63CD" w:rsidRDefault="00EF6589" w:rsidP="0049518C">
      <w:pPr>
        <w:jc w:val="both"/>
        <w:rPr>
          <w:rFonts w:ascii="Arial" w:hAnsi="Arial" w:cs="Arial"/>
          <w:sz w:val="22"/>
          <w:szCs w:val="22"/>
        </w:rPr>
      </w:pPr>
      <w:r w:rsidRPr="00EF6589">
        <w:rPr>
          <w:rFonts w:ascii="Arial" w:hAnsi="Arial" w:cs="Arial"/>
          <w:noProof/>
          <w:sz w:val="22"/>
          <w:szCs w:val="22"/>
        </w:rPr>
        <w:drawing>
          <wp:inline distT="0" distB="0" distL="0" distR="0">
            <wp:extent cx="1400175" cy="5589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374" cy="574166"/>
                    </a:xfrm>
                    <a:prstGeom prst="rect">
                      <a:avLst/>
                    </a:prstGeom>
                    <a:noFill/>
                    <a:ln>
                      <a:noFill/>
                    </a:ln>
                  </pic:spPr>
                </pic:pic>
              </a:graphicData>
            </a:graphic>
          </wp:inline>
        </w:drawing>
      </w:r>
    </w:p>
    <w:p w:rsidR="0049518C" w:rsidRPr="006A63CD" w:rsidRDefault="0049518C" w:rsidP="0049518C">
      <w:pPr>
        <w:jc w:val="both"/>
        <w:rPr>
          <w:rFonts w:ascii="Arial" w:hAnsi="Arial" w:cs="Arial"/>
          <w:sz w:val="22"/>
          <w:szCs w:val="22"/>
        </w:rPr>
      </w:pPr>
      <w:bookmarkStart w:id="0" w:name="_GoBack"/>
      <w:bookmarkEnd w:id="0"/>
    </w:p>
    <w:p w:rsidR="0049518C" w:rsidRPr="006A63CD" w:rsidRDefault="0049518C" w:rsidP="0049518C">
      <w:pPr>
        <w:jc w:val="both"/>
        <w:rPr>
          <w:rFonts w:ascii="Arial" w:hAnsi="Arial" w:cs="Arial"/>
          <w:sz w:val="22"/>
          <w:szCs w:val="22"/>
        </w:rPr>
      </w:pPr>
      <w:r w:rsidRPr="006A63CD">
        <w:rPr>
          <w:rFonts w:ascii="Arial" w:hAnsi="Arial" w:cs="Arial"/>
          <w:sz w:val="22"/>
          <w:szCs w:val="22"/>
        </w:rPr>
        <w:t xml:space="preserve">Adam Harris </w:t>
      </w:r>
    </w:p>
    <w:p w:rsidR="0049518C" w:rsidRPr="006A63CD" w:rsidRDefault="0049518C" w:rsidP="0049518C">
      <w:pPr>
        <w:jc w:val="both"/>
        <w:rPr>
          <w:sz w:val="22"/>
          <w:szCs w:val="22"/>
        </w:rPr>
      </w:pPr>
      <w:r w:rsidRPr="006A63CD">
        <w:rPr>
          <w:rFonts w:ascii="Arial" w:hAnsi="Arial" w:cs="Arial"/>
          <w:sz w:val="22"/>
          <w:szCs w:val="22"/>
        </w:rPr>
        <w:t>Teacher: Modern History</w:t>
      </w:r>
      <w:r w:rsidRPr="006A63CD">
        <w:rPr>
          <w:sz w:val="22"/>
          <w:szCs w:val="22"/>
        </w:rPr>
        <w:t xml:space="preserve"> </w:t>
      </w:r>
    </w:p>
    <w:p w:rsidR="00EF6589" w:rsidRDefault="00EF6589" w:rsidP="0049518C">
      <w:pPr>
        <w:jc w:val="both"/>
        <w:rPr>
          <w:rFonts w:ascii="Arial" w:hAnsi="Arial" w:cs="Arial"/>
          <w:bCs/>
          <w:sz w:val="22"/>
          <w:szCs w:val="22"/>
        </w:rPr>
      </w:pPr>
    </w:p>
    <w:p w:rsidR="0049518C" w:rsidRPr="006A63CD" w:rsidRDefault="00B6143F" w:rsidP="0049518C">
      <w:pPr>
        <w:jc w:val="both"/>
        <w:rPr>
          <w:sz w:val="22"/>
          <w:szCs w:val="22"/>
        </w:rPr>
      </w:pPr>
      <w:r>
        <w:rPr>
          <w:rFonts w:ascii="Arial" w:hAnsi="Arial" w:cs="Arial"/>
          <w:bCs/>
          <w:sz w:val="22"/>
          <w:szCs w:val="22"/>
        </w:rPr>
        <w:t>5 August</w:t>
      </w:r>
      <w:r w:rsidR="006A63CD">
        <w:rPr>
          <w:rFonts w:ascii="Arial" w:hAnsi="Arial" w:cs="Arial"/>
          <w:bCs/>
          <w:sz w:val="22"/>
          <w:szCs w:val="22"/>
        </w:rPr>
        <w:t xml:space="preserve"> 2019</w:t>
      </w:r>
    </w:p>
    <w:p w:rsidR="00A66CC2" w:rsidRPr="006A63CD" w:rsidRDefault="007832C1" w:rsidP="007832C1">
      <w:pPr>
        <w:ind w:hanging="360"/>
        <w:rPr>
          <w:rFonts w:ascii="Arial" w:hAnsi="Arial" w:cs="Arial"/>
          <w:b/>
          <w:sz w:val="22"/>
          <w:szCs w:val="22"/>
        </w:rPr>
      </w:pPr>
      <w:r w:rsidRPr="006A63CD">
        <w:rPr>
          <w:noProof/>
          <w:sz w:val="22"/>
          <w:szCs w:val="22"/>
        </w:rPr>
        <mc:AlternateContent>
          <mc:Choice Requires="wps">
            <w:drawing>
              <wp:anchor distT="0" distB="0" distL="114300" distR="114300" simplePos="0" relativeHeight="251682304" behindDoc="1" locked="0" layoutInCell="1" allowOverlap="1" wp14:anchorId="36C71EC8" wp14:editId="0FF49D86">
                <wp:simplePos x="0" y="0"/>
                <wp:positionH relativeFrom="column">
                  <wp:posOffset>1295400</wp:posOffset>
                </wp:positionH>
                <wp:positionV relativeFrom="paragraph">
                  <wp:posOffset>9664488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7832C1" w:rsidRPr="007832C1" w:rsidRDefault="007832C1" w:rsidP="00532FA9">
                            <w:pPr>
                              <w:jc w:val="center"/>
                              <w:rPr>
                                <w:b/>
                                <w:i/>
                                <w:color w:val="4BA524"/>
                                <w:kern w:val="0"/>
                              </w:rPr>
                            </w:pPr>
                            <w:r w:rsidRPr="007832C1">
                              <w:rPr>
                                <w:b/>
                                <w:bCs/>
                                <w:i/>
                                <w:color w:val="4BA524"/>
                              </w:rPr>
                              <w:t>Advance with Integrity</w:t>
                            </w:r>
                            <w:r w:rsidRPr="007832C1">
                              <w:rPr>
                                <w:b/>
                                <w:i/>
                                <w:color w:val="4BA524"/>
                              </w:rPr>
                              <w:t xml:space="preserve"> | </w:t>
                            </w:r>
                            <w:r w:rsidRPr="007832C1">
                              <w:rPr>
                                <w:b/>
                                <w:i/>
                                <w:iCs/>
                                <w:color w:val="4BA524"/>
                              </w:rPr>
                              <w:t>Responsibility Respect Tolerance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C71EC8" id="Text Box 6" o:spid="_x0000_s1027" type="#_x0000_t202" style="position:absolute;margin-left:102pt;margin-top:761pt;width:2in;height:2in;z-index:-251634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" filled="f" stroked="f" strokeweight=".5pt">
                <v:textbox style="mso-fit-shape-to-text:t">
                  <w:txbxContent>
                    <w:p w:rsidR="007832C1" w:rsidRPr="007832C1" w:rsidRDefault="007832C1" w:rsidP="00532FA9">
                      <w:pPr>
                        <w:jc w:val="center"/>
                        <w:rPr>
                          <w:b/>
                          <w:i/>
                          <w:color w:val="4BA524"/>
                          <w:kern w:val="0"/>
                        </w:rPr>
                      </w:pPr>
                      <w:r w:rsidRPr="007832C1">
                        <w:rPr>
                          <w:b/>
                          <w:bCs/>
                          <w:i/>
                          <w:color w:val="4BA524"/>
                        </w:rPr>
                        <w:t>Advance with Integrity</w:t>
                      </w:r>
                      <w:r w:rsidRPr="007832C1">
                        <w:rPr>
                          <w:b/>
                          <w:i/>
                          <w:color w:val="4BA524"/>
                        </w:rPr>
                        <w:t xml:space="preserve"> | </w:t>
                      </w:r>
                      <w:r w:rsidRPr="007832C1">
                        <w:rPr>
                          <w:b/>
                          <w:i/>
                          <w:iCs/>
                          <w:color w:val="4BA524"/>
                        </w:rPr>
                        <w:t>Responsibility Respect Tolerance</w:t>
                      </w:r>
                    </w:p>
                  </w:txbxContent>
                </v:textbox>
              </v:shape>
            </w:pict>
          </mc:Fallback>
        </mc:AlternateContent>
      </w:r>
      <w:r w:rsidR="0063377E" w:rsidRPr="006A63CD">
        <w:rPr>
          <w:noProof/>
          <w:color w:val="333333"/>
          <w:kern w:val="0"/>
          <w:sz w:val="22"/>
          <w:szCs w:val="22"/>
        </w:rPr>
        <w:drawing>
          <wp:anchor distT="36576" distB="36576" distL="36576" distR="36576" simplePos="0" relativeHeight="251639808" behindDoc="1" locked="0" layoutInCell="1" allowOverlap="1" wp14:anchorId="4FB93F7D" wp14:editId="10C58BE2">
            <wp:simplePos x="0" y="0"/>
            <wp:positionH relativeFrom="column">
              <wp:posOffset>-3055620</wp:posOffset>
            </wp:positionH>
            <wp:positionV relativeFrom="paragraph">
              <wp:posOffset>289560</wp:posOffset>
            </wp:positionV>
            <wp:extent cx="855980" cy="882650"/>
            <wp:effectExtent l="0" t="0" r="1270" b="0"/>
            <wp:wrapNone/>
            <wp:docPr id="4"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5980" cy="88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ectPr w:rsidR="00A66CC2" w:rsidRPr="006A63CD" w:rsidSect="00410F52">
      <w:pgSz w:w="11906" w:h="16838"/>
      <w:pgMar w:top="993" w:right="1346" w:bottom="180" w:left="1087" w:header="709" w:footer="0" w:gutter="1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CC2" w:rsidRDefault="00A66CC2">
      <w:r>
        <w:separator/>
      </w:r>
    </w:p>
  </w:endnote>
  <w:endnote w:type="continuationSeparator" w:id="0">
    <w:p w:rsidR="00A66CC2" w:rsidRDefault="00A66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CC2" w:rsidRDefault="00A66CC2">
      <w:r>
        <w:separator/>
      </w:r>
    </w:p>
  </w:footnote>
  <w:footnote w:type="continuationSeparator" w:id="0">
    <w:p w:rsidR="00A66CC2" w:rsidRDefault="00A66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69A"/>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2D71944"/>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23E824AE"/>
    <w:multiLevelType w:val="hybridMultilevel"/>
    <w:tmpl w:val="BCD60EBA"/>
    <w:lvl w:ilvl="0" w:tplc="7B3C38F0">
      <w:numFmt w:val="bullet"/>
      <w:lvlText w:val="-"/>
      <w:lvlJc w:val="left"/>
      <w:pPr>
        <w:tabs>
          <w:tab w:val="num" w:pos="720"/>
        </w:tabs>
        <w:ind w:left="720" w:hanging="360"/>
      </w:pPr>
      <w:rPr>
        <w:rFonts w:ascii="Times New Roman" w:eastAsia="Times New Roman"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B42D2A"/>
    <w:multiLevelType w:val="hybridMultilevel"/>
    <w:tmpl w:val="E330315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5A8324A4"/>
    <w:multiLevelType w:val="hybridMultilevel"/>
    <w:tmpl w:val="25548A84"/>
    <w:lvl w:ilvl="0" w:tplc="694ABDCE">
      <w:numFmt w:val="bullet"/>
      <w:lvlText w:val="-"/>
      <w:lvlJc w:val="left"/>
      <w:pPr>
        <w:tabs>
          <w:tab w:val="num" w:pos="480"/>
        </w:tabs>
        <w:ind w:left="480" w:hanging="360"/>
      </w:pPr>
      <w:rPr>
        <w:rFonts w:ascii="Arial" w:eastAsia="Times New Roman" w:hAnsi="Arial" w:cs="Arial" w:hint="default"/>
      </w:rPr>
    </w:lvl>
    <w:lvl w:ilvl="1" w:tplc="0C090003" w:tentative="1">
      <w:start w:val="1"/>
      <w:numFmt w:val="bullet"/>
      <w:lvlText w:val="o"/>
      <w:lvlJc w:val="left"/>
      <w:pPr>
        <w:tabs>
          <w:tab w:val="num" w:pos="1200"/>
        </w:tabs>
        <w:ind w:left="1200" w:hanging="360"/>
      </w:pPr>
      <w:rPr>
        <w:rFonts w:ascii="Courier New" w:hAnsi="Courier New" w:cs="Courier New" w:hint="default"/>
      </w:rPr>
    </w:lvl>
    <w:lvl w:ilvl="2" w:tplc="0C090005" w:tentative="1">
      <w:start w:val="1"/>
      <w:numFmt w:val="bullet"/>
      <w:lvlText w:val=""/>
      <w:lvlJc w:val="left"/>
      <w:pPr>
        <w:tabs>
          <w:tab w:val="num" w:pos="1920"/>
        </w:tabs>
        <w:ind w:left="1920" w:hanging="360"/>
      </w:pPr>
      <w:rPr>
        <w:rFonts w:ascii="Wingdings" w:hAnsi="Wingdings" w:hint="default"/>
      </w:rPr>
    </w:lvl>
    <w:lvl w:ilvl="3" w:tplc="0C090001" w:tentative="1">
      <w:start w:val="1"/>
      <w:numFmt w:val="bullet"/>
      <w:lvlText w:val=""/>
      <w:lvlJc w:val="left"/>
      <w:pPr>
        <w:tabs>
          <w:tab w:val="num" w:pos="2640"/>
        </w:tabs>
        <w:ind w:left="2640" w:hanging="360"/>
      </w:pPr>
      <w:rPr>
        <w:rFonts w:ascii="Symbol" w:hAnsi="Symbol" w:hint="default"/>
      </w:rPr>
    </w:lvl>
    <w:lvl w:ilvl="4" w:tplc="0C090003" w:tentative="1">
      <w:start w:val="1"/>
      <w:numFmt w:val="bullet"/>
      <w:lvlText w:val="o"/>
      <w:lvlJc w:val="left"/>
      <w:pPr>
        <w:tabs>
          <w:tab w:val="num" w:pos="3360"/>
        </w:tabs>
        <w:ind w:left="3360" w:hanging="360"/>
      </w:pPr>
      <w:rPr>
        <w:rFonts w:ascii="Courier New" w:hAnsi="Courier New" w:cs="Courier New" w:hint="default"/>
      </w:rPr>
    </w:lvl>
    <w:lvl w:ilvl="5" w:tplc="0C090005" w:tentative="1">
      <w:start w:val="1"/>
      <w:numFmt w:val="bullet"/>
      <w:lvlText w:val=""/>
      <w:lvlJc w:val="left"/>
      <w:pPr>
        <w:tabs>
          <w:tab w:val="num" w:pos="4080"/>
        </w:tabs>
        <w:ind w:left="4080" w:hanging="360"/>
      </w:pPr>
      <w:rPr>
        <w:rFonts w:ascii="Wingdings" w:hAnsi="Wingdings" w:hint="default"/>
      </w:rPr>
    </w:lvl>
    <w:lvl w:ilvl="6" w:tplc="0C090001" w:tentative="1">
      <w:start w:val="1"/>
      <w:numFmt w:val="bullet"/>
      <w:lvlText w:val=""/>
      <w:lvlJc w:val="left"/>
      <w:pPr>
        <w:tabs>
          <w:tab w:val="num" w:pos="4800"/>
        </w:tabs>
        <w:ind w:left="4800" w:hanging="360"/>
      </w:pPr>
      <w:rPr>
        <w:rFonts w:ascii="Symbol" w:hAnsi="Symbol" w:hint="default"/>
      </w:rPr>
    </w:lvl>
    <w:lvl w:ilvl="7" w:tplc="0C090003" w:tentative="1">
      <w:start w:val="1"/>
      <w:numFmt w:val="bullet"/>
      <w:lvlText w:val="o"/>
      <w:lvlJc w:val="left"/>
      <w:pPr>
        <w:tabs>
          <w:tab w:val="num" w:pos="5520"/>
        </w:tabs>
        <w:ind w:left="5520" w:hanging="360"/>
      </w:pPr>
      <w:rPr>
        <w:rFonts w:ascii="Courier New" w:hAnsi="Courier New" w:cs="Courier New" w:hint="default"/>
      </w:rPr>
    </w:lvl>
    <w:lvl w:ilvl="8" w:tplc="0C090005" w:tentative="1">
      <w:start w:val="1"/>
      <w:numFmt w:val="bullet"/>
      <w:lvlText w:val=""/>
      <w:lvlJc w:val="left"/>
      <w:pPr>
        <w:tabs>
          <w:tab w:val="num" w:pos="6240"/>
        </w:tabs>
        <w:ind w:left="6240" w:hanging="360"/>
      </w:pPr>
      <w:rPr>
        <w:rFonts w:ascii="Wingdings" w:hAnsi="Wingdings" w:hint="default"/>
      </w:rPr>
    </w:lvl>
  </w:abstractNum>
  <w:abstractNum w:abstractNumId="5" w15:restartNumberingAfterBreak="0">
    <w:nsid w:val="797D722C"/>
    <w:multiLevelType w:val="hybridMultilevel"/>
    <w:tmpl w:val="B21A02E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1F6923"/>
    <w:multiLevelType w:val="hybridMultilevel"/>
    <w:tmpl w:val="53B4AD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FA"/>
    <w:rsid w:val="00005360"/>
    <w:rsid w:val="00013C95"/>
    <w:rsid w:val="00017649"/>
    <w:rsid w:val="0002538D"/>
    <w:rsid w:val="00025768"/>
    <w:rsid w:val="0002679A"/>
    <w:rsid w:val="00030B09"/>
    <w:rsid w:val="00031C60"/>
    <w:rsid w:val="0004374A"/>
    <w:rsid w:val="00046BFA"/>
    <w:rsid w:val="000471DC"/>
    <w:rsid w:val="0006584C"/>
    <w:rsid w:val="00067BE6"/>
    <w:rsid w:val="00071BAF"/>
    <w:rsid w:val="00087A28"/>
    <w:rsid w:val="00092A85"/>
    <w:rsid w:val="00096887"/>
    <w:rsid w:val="00097A78"/>
    <w:rsid w:val="000A0FE5"/>
    <w:rsid w:val="000A2403"/>
    <w:rsid w:val="000B106B"/>
    <w:rsid w:val="000B18D7"/>
    <w:rsid w:val="000C45BF"/>
    <w:rsid w:val="000C6DE1"/>
    <w:rsid w:val="000D1A77"/>
    <w:rsid w:val="000D47FE"/>
    <w:rsid w:val="000D7CD9"/>
    <w:rsid w:val="000E00EF"/>
    <w:rsid w:val="000E0C77"/>
    <w:rsid w:val="000E3B76"/>
    <w:rsid w:val="000F43B5"/>
    <w:rsid w:val="000F46CE"/>
    <w:rsid w:val="000F4B5D"/>
    <w:rsid w:val="000F6363"/>
    <w:rsid w:val="00110640"/>
    <w:rsid w:val="00112FAC"/>
    <w:rsid w:val="001177FA"/>
    <w:rsid w:val="001260EC"/>
    <w:rsid w:val="00133C49"/>
    <w:rsid w:val="00155113"/>
    <w:rsid w:val="00160A4C"/>
    <w:rsid w:val="001747CB"/>
    <w:rsid w:val="00182871"/>
    <w:rsid w:val="00183756"/>
    <w:rsid w:val="00192B34"/>
    <w:rsid w:val="001A1095"/>
    <w:rsid w:val="001A1954"/>
    <w:rsid w:val="001A55F8"/>
    <w:rsid w:val="001A56C3"/>
    <w:rsid w:val="001B1C4A"/>
    <w:rsid w:val="001B441F"/>
    <w:rsid w:val="001B4780"/>
    <w:rsid w:val="001B7850"/>
    <w:rsid w:val="001D4F52"/>
    <w:rsid w:val="001E3380"/>
    <w:rsid w:val="001E4532"/>
    <w:rsid w:val="00206948"/>
    <w:rsid w:val="002103C5"/>
    <w:rsid w:val="0021089F"/>
    <w:rsid w:val="00212EE5"/>
    <w:rsid w:val="002167F0"/>
    <w:rsid w:val="00225B0F"/>
    <w:rsid w:val="00235F13"/>
    <w:rsid w:val="00236592"/>
    <w:rsid w:val="00257EA1"/>
    <w:rsid w:val="002743FE"/>
    <w:rsid w:val="0027553E"/>
    <w:rsid w:val="00280FC5"/>
    <w:rsid w:val="002910C9"/>
    <w:rsid w:val="002B73A5"/>
    <w:rsid w:val="002B7D76"/>
    <w:rsid w:val="002C718B"/>
    <w:rsid w:val="002D667A"/>
    <w:rsid w:val="002F3C49"/>
    <w:rsid w:val="002F4BB1"/>
    <w:rsid w:val="002F651E"/>
    <w:rsid w:val="00317686"/>
    <w:rsid w:val="00321F2B"/>
    <w:rsid w:val="0032263F"/>
    <w:rsid w:val="00322C54"/>
    <w:rsid w:val="00330497"/>
    <w:rsid w:val="003313DE"/>
    <w:rsid w:val="003347F9"/>
    <w:rsid w:val="00341456"/>
    <w:rsid w:val="00341AFF"/>
    <w:rsid w:val="00343F03"/>
    <w:rsid w:val="00351050"/>
    <w:rsid w:val="00354EB5"/>
    <w:rsid w:val="00361D3F"/>
    <w:rsid w:val="00366A7E"/>
    <w:rsid w:val="00366C27"/>
    <w:rsid w:val="00376B43"/>
    <w:rsid w:val="00383DCB"/>
    <w:rsid w:val="003866BF"/>
    <w:rsid w:val="00390060"/>
    <w:rsid w:val="0039237F"/>
    <w:rsid w:val="00392BB5"/>
    <w:rsid w:val="003A0852"/>
    <w:rsid w:val="003A1611"/>
    <w:rsid w:val="003A4FF0"/>
    <w:rsid w:val="003A6EA5"/>
    <w:rsid w:val="003B1914"/>
    <w:rsid w:val="003D42C7"/>
    <w:rsid w:val="003F3CD2"/>
    <w:rsid w:val="00407EA7"/>
    <w:rsid w:val="00410F52"/>
    <w:rsid w:val="00411449"/>
    <w:rsid w:val="00417E88"/>
    <w:rsid w:val="00425239"/>
    <w:rsid w:val="00430D57"/>
    <w:rsid w:val="004416C1"/>
    <w:rsid w:val="0044291D"/>
    <w:rsid w:val="00445BEE"/>
    <w:rsid w:val="004542D7"/>
    <w:rsid w:val="0045749F"/>
    <w:rsid w:val="004613A3"/>
    <w:rsid w:val="00463772"/>
    <w:rsid w:val="00464C57"/>
    <w:rsid w:val="004723F1"/>
    <w:rsid w:val="00480385"/>
    <w:rsid w:val="0048394D"/>
    <w:rsid w:val="00486641"/>
    <w:rsid w:val="00490B23"/>
    <w:rsid w:val="0049518C"/>
    <w:rsid w:val="004A3AEA"/>
    <w:rsid w:val="004A5055"/>
    <w:rsid w:val="004A5F94"/>
    <w:rsid w:val="004C6671"/>
    <w:rsid w:val="004C7993"/>
    <w:rsid w:val="004D19B5"/>
    <w:rsid w:val="004D572C"/>
    <w:rsid w:val="004D5D14"/>
    <w:rsid w:val="004E33EF"/>
    <w:rsid w:val="004E380D"/>
    <w:rsid w:val="004E51AF"/>
    <w:rsid w:val="004F19FA"/>
    <w:rsid w:val="005061C8"/>
    <w:rsid w:val="00516B6F"/>
    <w:rsid w:val="005202D0"/>
    <w:rsid w:val="0053144A"/>
    <w:rsid w:val="00532FA9"/>
    <w:rsid w:val="0053565C"/>
    <w:rsid w:val="00535731"/>
    <w:rsid w:val="00554682"/>
    <w:rsid w:val="00554CD0"/>
    <w:rsid w:val="00554DD9"/>
    <w:rsid w:val="005577A0"/>
    <w:rsid w:val="00560773"/>
    <w:rsid w:val="0056239D"/>
    <w:rsid w:val="00571C4A"/>
    <w:rsid w:val="00580462"/>
    <w:rsid w:val="00590714"/>
    <w:rsid w:val="00597248"/>
    <w:rsid w:val="005A3708"/>
    <w:rsid w:val="005B1C4F"/>
    <w:rsid w:val="005C7D37"/>
    <w:rsid w:val="005D2F93"/>
    <w:rsid w:val="005D3021"/>
    <w:rsid w:val="005D44DD"/>
    <w:rsid w:val="005D6193"/>
    <w:rsid w:val="005F083C"/>
    <w:rsid w:val="00601118"/>
    <w:rsid w:val="006015C3"/>
    <w:rsid w:val="00601C6C"/>
    <w:rsid w:val="00603EDE"/>
    <w:rsid w:val="0061692D"/>
    <w:rsid w:val="0062288F"/>
    <w:rsid w:val="006234EE"/>
    <w:rsid w:val="00625CFB"/>
    <w:rsid w:val="0063377E"/>
    <w:rsid w:val="0063687A"/>
    <w:rsid w:val="00636D77"/>
    <w:rsid w:val="00637301"/>
    <w:rsid w:val="006619A7"/>
    <w:rsid w:val="00664588"/>
    <w:rsid w:val="00664AB0"/>
    <w:rsid w:val="0066662E"/>
    <w:rsid w:val="006726C3"/>
    <w:rsid w:val="00673FC5"/>
    <w:rsid w:val="00675FEC"/>
    <w:rsid w:val="00685CC7"/>
    <w:rsid w:val="00687924"/>
    <w:rsid w:val="006A428E"/>
    <w:rsid w:val="006A63CD"/>
    <w:rsid w:val="006D220A"/>
    <w:rsid w:val="006E15DE"/>
    <w:rsid w:val="006E372D"/>
    <w:rsid w:val="006E5841"/>
    <w:rsid w:val="006F2C6F"/>
    <w:rsid w:val="006F4986"/>
    <w:rsid w:val="007116D3"/>
    <w:rsid w:val="0071369D"/>
    <w:rsid w:val="0071418C"/>
    <w:rsid w:val="007153F3"/>
    <w:rsid w:val="007203EB"/>
    <w:rsid w:val="007216EC"/>
    <w:rsid w:val="007417A7"/>
    <w:rsid w:val="00746622"/>
    <w:rsid w:val="007606E2"/>
    <w:rsid w:val="00762915"/>
    <w:rsid w:val="007725B5"/>
    <w:rsid w:val="007832C1"/>
    <w:rsid w:val="00786C00"/>
    <w:rsid w:val="00790994"/>
    <w:rsid w:val="00790A03"/>
    <w:rsid w:val="00794DB5"/>
    <w:rsid w:val="007A0885"/>
    <w:rsid w:val="007A17CE"/>
    <w:rsid w:val="007A6751"/>
    <w:rsid w:val="007A7494"/>
    <w:rsid w:val="007B3354"/>
    <w:rsid w:val="007C29B4"/>
    <w:rsid w:val="007D3BFA"/>
    <w:rsid w:val="007D5BC2"/>
    <w:rsid w:val="0081316B"/>
    <w:rsid w:val="0081541A"/>
    <w:rsid w:val="008247D3"/>
    <w:rsid w:val="00826F35"/>
    <w:rsid w:val="00827F02"/>
    <w:rsid w:val="0083330B"/>
    <w:rsid w:val="00833F50"/>
    <w:rsid w:val="00860A16"/>
    <w:rsid w:val="00874324"/>
    <w:rsid w:val="00880C46"/>
    <w:rsid w:val="00897866"/>
    <w:rsid w:val="008A061E"/>
    <w:rsid w:val="008A1203"/>
    <w:rsid w:val="008A449D"/>
    <w:rsid w:val="008C11B0"/>
    <w:rsid w:val="008C1DD8"/>
    <w:rsid w:val="008C4872"/>
    <w:rsid w:val="008D1EA1"/>
    <w:rsid w:val="008D741D"/>
    <w:rsid w:val="008E1927"/>
    <w:rsid w:val="008E1E24"/>
    <w:rsid w:val="008F572F"/>
    <w:rsid w:val="00903BBB"/>
    <w:rsid w:val="0090461B"/>
    <w:rsid w:val="00914952"/>
    <w:rsid w:val="00917B6D"/>
    <w:rsid w:val="00933225"/>
    <w:rsid w:val="00984FB8"/>
    <w:rsid w:val="00986783"/>
    <w:rsid w:val="00986A25"/>
    <w:rsid w:val="0099002A"/>
    <w:rsid w:val="00993AD5"/>
    <w:rsid w:val="009948A1"/>
    <w:rsid w:val="009A423F"/>
    <w:rsid w:val="009A7AF9"/>
    <w:rsid w:val="009B07D7"/>
    <w:rsid w:val="009B6A40"/>
    <w:rsid w:val="009C5942"/>
    <w:rsid w:val="009D0BB4"/>
    <w:rsid w:val="009D403C"/>
    <w:rsid w:val="009E26DB"/>
    <w:rsid w:val="009E2E5A"/>
    <w:rsid w:val="00A05C67"/>
    <w:rsid w:val="00A10C5D"/>
    <w:rsid w:val="00A1106E"/>
    <w:rsid w:val="00A1278B"/>
    <w:rsid w:val="00A15C74"/>
    <w:rsid w:val="00A31476"/>
    <w:rsid w:val="00A427FB"/>
    <w:rsid w:val="00A42FBC"/>
    <w:rsid w:val="00A430F6"/>
    <w:rsid w:val="00A43209"/>
    <w:rsid w:val="00A47195"/>
    <w:rsid w:val="00A626CC"/>
    <w:rsid w:val="00A63445"/>
    <w:rsid w:val="00A66CC2"/>
    <w:rsid w:val="00A753D4"/>
    <w:rsid w:val="00A829C3"/>
    <w:rsid w:val="00A91D15"/>
    <w:rsid w:val="00A965A1"/>
    <w:rsid w:val="00A96D9C"/>
    <w:rsid w:val="00AB3E59"/>
    <w:rsid w:val="00AB75C7"/>
    <w:rsid w:val="00AC5537"/>
    <w:rsid w:val="00AC6580"/>
    <w:rsid w:val="00AE7C6F"/>
    <w:rsid w:val="00B022ED"/>
    <w:rsid w:val="00B1029D"/>
    <w:rsid w:val="00B12D81"/>
    <w:rsid w:val="00B16184"/>
    <w:rsid w:val="00B1658C"/>
    <w:rsid w:val="00B21AD1"/>
    <w:rsid w:val="00B325AA"/>
    <w:rsid w:val="00B547CE"/>
    <w:rsid w:val="00B57A07"/>
    <w:rsid w:val="00B6087A"/>
    <w:rsid w:val="00B6143F"/>
    <w:rsid w:val="00B65408"/>
    <w:rsid w:val="00B77E6E"/>
    <w:rsid w:val="00B875DF"/>
    <w:rsid w:val="00B9196F"/>
    <w:rsid w:val="00B9604E"/>
    <w:rsid w:val="00BA0F5D"/>
    <w:rsid w:val="00BB2C72"/>
    <w:rsid w:val="00BB4892"/>
    <w:rsid w:val="00BC1754"/>
    <w:rsid w:val="00BC2229"/>
    <w:rsid w:val="00BC38C3"/>
    <w:rsid w:val="00BD06BD"/>
    <w:rsid w:val="00BD1C21"/>
    <w:rsid w:val="00BE5490"/>
    <w:rsid w:val="00BE54FF"/>
    <w:rsid w:val="00BE6347"/>
    <w:rsid w:val="00BF4715"/>
    <w:rsid w:val="00C00010"/>
    <w:rsid w:val="00C061D0"/>
    <w:rsid w:val="00C2053A"/>
    <w:rsid w:val="00C20792"/>
    <w:rsid w:val="00C22471"/>
    <w:rsid w:val="00C30B1A"/>
    <w:rsid w:val="00C31D27"/>
    <w:rsid w:val="00C337D2"/>
    <w:rsid w:val="00C40A67"/>
    <w:rsid w:val="00C54D32"/>
    <w:rsid w:val="00C6307F"/>
    <w:rsid w:val="00C6429F"/>
    <w:rsid w:val="00C7385C"/>
    <w:rsid w:val="00CA0203"/>
    <w:rsid w:val="00CA066E"/>
    <w:rsid w:val="00CA47B3"/>
    <w:rsid w:val="00CB7B19"/>
    <w:rsid w:val="00CD1C87"/>
    <w:rsid w:val="00CD2D6E"/>
    <w:rsid w:val="00CD63F0"/>
    <w:rsid w:val="00CD7F2B"/>
    <w:rsid w:val="00CE6843"/>
    <w:rsid w:val="00CF334B"/>
    <w:rsid w:val="00CF3562"/>
    <w:rsid w:val="00CF5F4E"/>
    <w:rsid w:val="00D05D61"/>
    <w:rsid w:val="00D0796E"/>
    <w:rsid w:val="00D10653"/>
    <w:rsid w:val="00D201A6"/>
    <w:rsid w:val="00D34F39"/>
    <w:rsid w:val="00D413B9"/>
    <w:rsid w:val="00D4293C"/>
    <w:rsid w:val="00D53744"/>
    <w:rsid w:val="00D605D4"/>
    <w:rsid w:val="00D72112"/>
    <w:rsid w:val="00D82A36"/>
    <w:rsid w:val="00D90C0B"/>
    <w:rsid w:val="00D90F26"/>
    <w:rsid w:val="00D95DA9"/>
    <w:rsid w:val="00DA0C1B"/>
    <w:rsid w:val="00DA25D6"/>
    <w:rsid w:val="00DA56EA"/>
    <w:rsid w:val="00DA655D"/>
    <w:rsid w:val="00DA7C94"/>
    <w:rsid w:val="00DB31AA"/>
    <w:rsid w:val="00DC0C32"/>
    <w:rsid w:val="00DC15FA"/>
    <w:rsid w:val="00DE7EC6"/>
    <w:rsid w:val="00DF0A2D"/>
    <w:rsid w:val="00DF2227"/>
    <w:rsid w:val="00DF45A1"/>
    <w:rsid w:val="00E2444F"/>
    <w:rsid w:val="00E44610"/>
    <w:rsid w:val="00E57793"/>
    <w:rsid w:val="00E6308D"/>
    <w:rsid w:val="00E800C5"/>
    <w:rsid w:val="00E835B1"/>
    <w:rsid w:val="00EA28EE"/>
    <w:rsid w:val="00EA6267"/>
    <w:rsid w:val="00EF6589"/>
    <w:rsid w:val="00EF75CC"/>
    <w:rsid w:val="00EF7A42"/>
    <w:rsid w:val="00F1746A"/>
    <w:rsid w:val="00F27835"/>
    <w:rsid w:val="00F337DB"/>
    <w:rsid w:val="00F34246"/>
    <w:rsid w:val="00F35696"/>
    <w:rsid w:val="00F40203"/>
    <w:rsid w:val="00F4419F"/>
    <w:rsid w:val="00F448DF"/>
    <w:rsid w:val="00F5229D"/>
    <w:rsid w:val="00F626CA"/>
    <w:rsid w:val="00F829BC"/>
    <w:rsid w:val="00FA143D"/>
    <w:rsid w:val="00FA46AD"/>
    <w:rsid w:val="00FA4BBE"/>
    <w:rsid w:val="00FA69CD"/>
    <w:rsid w:val="00FA6B4C"/>
    <w:rsid w:val="00FA6B7F"/>
    <w:rsid w:val="00FB7166"/>
    <w:rsid w:val="00FD5DAE"/>
    <w:rsid w:val="00FE50BE"/>
    <w:rsid w:val="00FE6A7A"/>
    <w:rsid w:val="00FF45FA"/>
    <w:rsid w:val="00FF61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07000,#da9b3e"/>
    </o:shapedefaults>
    <o:shapelayout v:ext="edit">
      <o:idmap v:ext="edit" data="1"/>
    </o:shapelayout>
  </w:shapeDefaults>
  <w:decimalSymbol w:val="."/>
  <w:listSeparator w:val=","/>
  <w14:docId w14:val="6B48531D"/>
  <w15:docId w15:val="{18D4C656-EE21-4138-BC49-279570F2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BFA"/>
    <w:rPr>
      <w:color w:val="000000"/>
      <w:kern w:val="28"/>
    </w:rPr>
  </w:style>
  <w:style w:type="paragraph" w:styleId="Heading1">
    <w:name w:val="heading 1"/>
    <w:basedOn w:val="Normal"/>
    <w:next w:val="Normal"/>
    <w:qFormat/>
    <w:rsid w:val="00D0796E"/>
    <w:pPr>
      <w:keepNext/>
      <w:outlineLvl w:val="0"/>
    </w:pPr>
    <w:rPr>
      <w:b/>
      <w:color w:val="auto"/>
      <w:kern w:val="0"/>
      <w:sz w:val="24"/>
      <w:lang w:val="en-US" w:eastAsia="en-US"/>
    </w:rPr>
  </w:style>
  <w:style w:type="paragraph" w:styleId="Heading2">
    <w:name w:val="heading 2"/>
    <w:basedOn w:val="Normal"/>
    <w:next w:val="Normal"/>
    <w:qFormat/>
    <w:rsid w:val="00D0796E"/>
    <w:pPr>
      <w:keepNext/>
      <w:outlineLvl w:val="1"/>
    </w:pPr>
    <w:rPr>
      <w:b/>
      <w:bCs/>
      <w:i/>
      <w:iCs/>
      <w:color w:val="auto"/>
      <w:kern w:val="0"/>
      <w:sz w:val="24"/>
      <w:lang w:val="en-US" w:eastAsia="en-US"/>
    </w:rPr>
  </w:style>
  <w:style w:type="paragraph" w:styleId="Heading3">
    <w:name w:val="heading 3"/>
    <w:basedOn w:val="Normal"/>
    <w:next w:val="Normal"/>
    <w:qFormat/>
    <w:rsid w:val="00D0796E"/>
    <w:pPr>
      <w:keepNext/>
      <w:outlineLvl w:val="2"/>
    </w:pPr>
    <w:rPr>
      <w:color w:val="auto"/>
      <w:kern w:val="0"/>
      <w:sz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2C54"/>
    <w:pPr>
      <w:tabs>
        <w:tab w:val="center" w:pos="4153"/>
        <w:tab w:val="right" w:pos="8306"/>
      </w:tabs>
    </w:pPr>
  </w:style>
  <w:style w:type="paragraph" w:styleId="Footer">
    <w:name w:val="footer"/>
    <w:basedOn w:val="Normal"/>
    <w:link w:val="FooterChar"/>
    <w:uiPriority w:val="99"/>
    <w:rsid w:val="00322C54"/>
    <w:pPr>
      <w:tabs>
        <w:tab w:val="center" w:pos="4153"/>
        <w:tab w:val="right" w:pos="8306"/>
      </w:tabs>
    </w:pPr>
  </w:style>
  <w:style w:type="character" w:styleId="Hyperlink">
    <w:name w:val="Hyperlink"/>
    <w:rsid w:val="00794DB5"/>
    <w:rPr>
      <w:color w:val="0000FF"/>
      <w:u w:val="single"/>
    </w:rPr>
  </w:style>
  <w:style w:type="paragraph" w:styleId="NormalWeb">
    <w:name w:val="Normal (Web)"/>
    <w:basedOn w:val="Normal"/>
    <w:rsid w:val="000E0C77"/>
    <w:pPr>
      <w:spacing w:before="100" w:beforeAutospacing="1" w:after="100" w:afterAutospacing="1"/>
    </w:pPr>
    <w:rPr>
      <w:color w:val="auto"/>
      <w:kern w:val="0"/>
      <w:sz w:val="24"/>
      <w:szCs w:val="24"/>
    </w:rPr>
  </w:style>
  <w:style w:type="table" w:styleId="TableGrid">
    <w:name w:val="Table Grid"/>
    <w:basedOn w:val="TableNormal"/>
    <w:rsid w:val="00FE5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9E26DB"/>
    <w:pPr>
      <w:autoSpaceDE w:val="0"/>
      <w:autoSpaceDN w:val="0"/>
    </w:pPr>
    <w:rPr>
      <w:rFonts w:ascii="Arial" w:hAnsi="Arial" w:cs="Arial"/>
      <w:kern w:val="0"/>
      <w:sz w:val="24"/>
      <w:szCs w:val="24"/>
    </w:rPr>
  </w:style>
  <w:style w:type="paragraph" w:styleId="BalloonText">
    <w:name w:val="Balloon Text"/>
    <w:basedOn w:val="Normal"/>
    <w:link w:val="BalloonTextChar"/>
    <w:rsid w:val="00CF334B"/>
    <w:rPr>
      <w:rFonts w:ascii="Tahoma" w:hAnsi="Tahoma" w:cs="Tahoma"/>
      <w:sz w:val="16"/>
      <w:szCs w:val="16"/>
    </w:rPr>
  </w:style>
  <w:style w:type="character" w:customStyle="1" w:styleId="BalloonTextChar">
    <w:name w:val="Balloon Text Char"/>
    <w:link w:val="BalloonText"/>
    <w:rsid w:val="00CF334B"/>
    <w:rPr>
      <w:rFonts w:ascii="Tahoma" w:hAnsi="Tahoma" w:cs="Tahoma"/>
      <w:color w:val="000000"/>
      <w:kern w:val="28"/>
      <w:sz w:val="16"/>
      <w:szCs w:val="16"/>
    </w:rPr>
  </w:style>
  <w:style w:type="character" w:customStyle="1" w:styleId="FooterChar">
    <w:name w:val="Footer Char"/>
    <w:link w:val="Footer"/>
    <w:uiPriority w:val="99"/>
    <w:rsid w:val="000E00EF"/>
    <w:rPr>
      <w:color w:val="00000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496">
      <w:bodyDiv w:val="1"/>
      <w:marLeft w:val="0"/>
      <w:marRight w:val="0"/>
      <w:marTop w:val="0"/>
      <w:marBottom w:val="0"/>
      <w:divBdr>
        <w:top w:val="none" w:sz="0" w:space="0" w:color="auto"/>
        <w:left w:val="none" w:sz="0" w:space="0" w:color="auto"/>
        <w:bottom w:val="none" w:sz="0" w:space="0" w:color="auto"/>
        <w:right w:val="none" w:sz="0" w:space="0" w:color="auto"/>
      </w:divBdr>
    </w:div>
    <w:div w:id="39158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shsmail@nshs.wa.edu.a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71A9F180</Template>
  <TotalTime>15</TotalTime>
  <Pages>1</Pages>
  <Words>313</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 (WA)</Company>
  <LinksUpToDate>false</LinksUpToDate>
  <CharactersWithSpaces>1930</CharactersWithSpaces>
  <SharedDoc>false</SharedDoc>
  <HLinks>
    <vt:vector size="6" baseType="variant">
      <vt:variant>
        <vt:i4>4587647</vt:i4>
      </vt:variant>
      <vt:variant>
        <vt:i4>0</vt:i4>
      </vt:variant>
      <vt:variant>
        <vt:i4>0</vt:i4>
      </vt:variant>
      <vt:variant>
        <vt:i4>5</vt:i4>
      </vt:variant>
      <vt:variant>
        <vt:lpwstr>mailto:nshsmail@nshs.wa.edu.au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e0901525</dc:creator>
  <cp:lastModifiedBy>HARRIS Adam [Narrogin Senior High School]</cp:lastModifiedBy>
  <cp:revision>5</cp:revision>
  <cp:lastPrinted>2019-08-05T04:17:00Z</cp:lastPrinted>
  <dcterms:created xsi:type="dcterms:W3CDTF">2019-08-05T04:04:00Z</dcterms:created>
  <dcterms:modified xsi:type="dcterms:W3CDTF">2019-08-05T04:29:00Z</dcterms:modified>
</cp:coreProperties>
</file>