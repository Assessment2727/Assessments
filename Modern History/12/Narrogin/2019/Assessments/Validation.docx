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bookmarkStart w:id="0" w:name="_GoBack"/>
      <w:bookmarkEnd w:id="0"/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6CB08"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" fillcolor="green" stroked="t" strokecolor="white" strokeweight="0" insetpen="t">
                  <v:imagedata r:id="rId8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>4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D47ACE">
        <w:rPr>
          <w:rFonts w:ascii="Arial" w:eastAsia="Times New Roman" w:hAnsi="Arial" w:cs="Arial"/>
          <w:bCs/>
          <w:kern w:val="32"/>
          <w:sz w:val="28"/>
          <w:szCs w:val="28"/>
        </w:rPr>
        <w:t>The Modern World since 1945</w:t>
      </w:r>
      <w:r w:rsidRPr="00142826">
        <w:rPr>
          <w:rFonts w:ascii="Arial" w:eastAsia="Times New Roman" w:hAnsi="Arial" w:cs="Arial"/>
          <w:bCs/>
          <w:kern w:val="32"/>
          <w:sz w:val="28"/>
          <w:szCs w:val="28"/>
        </w:rPr>
        <w:t xml:space="preserve"> 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D47ACE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The Changing European World since 1945</w:t>
      </w:r>
    </w:p>
    <w:p w:rsidR="00510B1E" w:rsidRDefault="00510B1E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Validation I</w:t>
      </w:r>
      <w:r w:rsidR="00142826"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n-Class Essay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="00142826"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990ABC">
        <w:rPr>
          <w:rFonts w:ascii="Arial" w:eastAsia="Times New Roman" w:hAnsi="Arial" w:cs="Arial"/>
          <w:b/>
          <w:lang w:eastAsia="en-AU"/>
        </w:rPr>
        <w:t>7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</w:p>
    <w:p w:rsidR="00142826" w:rsidRPr="00142826" w:rsidRDefault="00510B1E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 xml:space="preserve">                                                                                                                     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  <w:bCs/>
        </w:rPr>
        <w:t xml:space="preserve">(25 </w:t>
      </w:r>
      <w:r w:rsidR="00142826"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szCs w:val="22"/>
          <w:u w:val="single"/>
        </w:rPr>
      </w:pPr>
    </w:p>
    <w:p w:rsidR="00510B1E" w:rsidRPr="00510B1E" w:rsidRDefault="00510B1E" w:rsidP="00510B1E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510B1E">
        <w:rPr>
          <w:rFonts w:ascii="Arial" w:eastAsia="Times New Roman" w:hAnsi="Arial" w:cs="Arial"/>
          <w:b/>
          <w:szCs w:val="22"/>
        </w:rPr>
        <w:t xml:space="preserve">With reference to one specific leader, debate the proposition, ‘leadership, rather than individual events, was </w:t>
      </w:r>
      <w:r>
        <w:rPr>
          <w:rFonts w:ascii="Arial" w:eastAsia="Times New Roman" w:hAnsi="Arial" w:cs="Arial"/>
          <w:b/>
          <w:szCs w:val="22"/>
        </w:rPr>
        <w:t xml:space="preserve">the </w:t>
      </w:r>
      <w:r w:rsidRPr="00510B1E">
        <w:rPr>
          <w:rFonts w:ascii="Arial" w:eastAsia="Times New Roman" w:hAnsi="Arial" w:cs="Arial"/>
          <w:b/>
          <w:szCs w:val="22"/>
        </w:rPr>
        <w:t>significant factor influencing the region studied</w:t>
      </w:r>
      <w:r>
        <w:rPr>
          <w:rFonts w:ascii="Arial" w:eastAsia="Times New Roman" w:hAnsi="Arial" w:cs="Arial"/>
          <w:b/>
          <w:szCs w:val="22"/>
        </w:rPr>
        <w:t>’</w:t>
      </w:r>
      <w:r w:rsidR="00255A70" w:rsidRPr="00510B1E">
        <w:rPr>
          <w:rFonts w:ascii="Arial" w:eastAsia="Times New Roman" w:hAnsi="Arial" w:cs="Arial"/>
          <w:b/>
          <w:szCs w:val="22"/>
        </w:rPr>
        <w:t>.</w:t>
      </w:r>
      <w:r w:rsidRPr="00510B1E">
        <w:rPr>
          <w:rFonts w:ascii="Arial" w:eastAsia="Times New Roman" w:hAnsi="Arial" w:cs="Arial"/>
          <w:b/>
          <w:szCs w:val="22"/>
          <w:vertAlign w:val="subscript"/>
        </w:rPr>
        <w:t xml:space="preserve"> </w:t>
      </w:r>
    </w:p>
    <w:p w:rsidR="009F5220" w:rsidRDefault="009F5220" w:rsidP="009F5220">
      <w:pPr>
        <w:rPr>
          <w:rFonts w:ascii="Arial" w:eastAsia="Times New Roman" w:hAnsi="Arial" w:cs="Arial"/>
          <w:bCs/>
          <w:szCs w:val="22"/>
          <w:lang w:eastAsia="ar-SA"/>
        </w:rPr>
      </w:pPr>
    </w:p>
    <w:p w:rsidR="009068D3" w:rsidRDefault="009068D3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9068D3" w:rsidRDefault="009068D3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9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CE" w:rsidRDefault="00D47ACE" w:rsidP="000416A1">
      <w:r>
        <w:separator/>
      </w:r>
    </w:p>
  </w:endnote>
  <w:endnote w:type="continuationSeparator" w:id="0">
    <w:p w:rsidR="00D47ACE" w:rsidRDefault="00D47ACE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CE" w:rsidRDefault="00D47ACE" w:rsidP="000416A1">
      <w:r>
        <w:separator/>
      </w:r>
    </w:p>
  </w:footnote>
  <w:footnote w:type="continuationSeparator" w:id="0">
    <w:p w:rsidR="00D47ACE" w:rsidRDefault="00D47ACE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7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A1"/>
    <w:rsid w:val="00035DDD"/>
    <w:rsid w:val="000416A1"/>
    <w:rsid w:val="00110FF5"/>
    <w:rsid w:val="00142826"/>
    <w:rsid w:val="00255A70"/>
    <w:rsid w:val="002B1A5D"/>
    <w:rsid w:val="003245B1"/>
    <w:rsid w:val="003A5EF2"/>
    <w:rsid w:val="003F3769"/>
    <w:rsid w:val="00503749"/>
    <w:rsid w:val="00510B1E"/>
    <w:rsid w:val="00592984"/>
    <w:rsid w:val="0067778F"/>
    <w:rsid w:val="00684D3C"/>
    <w:rsid w:val="007716FF"/>
    <w:rsid w:val="007F4A15"/>
    <w:rsid w:val="0081411C"/>
    <w:rsid w:val="0085626A"/>
    <w:rsid w:val="009068D3"/>
    <w:rsid w:val="00990ABC"/>
    <w:rsid w:val="009F5220"/>
    <w:rsid w:val="00AA6F5A"/>
    <w:rsid w:val="00B318B1"/>
    <w:rsid w:val="00B407A6"/>
    <w:rsid w:val="00B51B69"/>
    <w:rsid w:val="00C80DC8"/>
    <w:rsid w:val="00CC6BBF"/>
    <w:rsid w:val="00CF0630"/>
    <w:rsid w:val="00D47ACE"/>
    <w:rsid w:val="00DD048B"/>
    <w:rsid w:val="00E836B6"/>
    <w:rsid w:val="00E93CE0"/>
    <w:rsid w:val="00EC32AA"/>
    <w:rsid w:val="00F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D3D696-C8B1-4B4D-925D-08F047CA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E3558F63</Template>
  <TotalTime>1</TotalTime>
  <Pages>8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 [Narrogin Senior High School]</cp:lastModifiedBy>
  <cp:revision>2</cp:revision>
  <cp:lastPrinted>2019-08-29T00:20:00Z</cp:lastPrinted>
  <dcterms:created xsi:type="dcterms:W3CDTF">2019-08-29T00:24:00Z</dcterms:created>
  <dcterms:modified xsi:type="dcterms:W3CDTF">2019-08-29T00:24:00Z</dcterms:modified>
</cp:coreProperties>
</file>