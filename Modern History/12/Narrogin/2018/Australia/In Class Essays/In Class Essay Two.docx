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2F223"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07068B">
        <w:rPr>
          <w:rFonts w:ascii="Arial" w:eastAsia="Times New Roman" w:hAnsi="Arial" w:cs="Arial"/>
          <w:b/>
          <w:bCs/>
          <w:kern w:val="32"/>
          <w:sz w:val="32"/>
          <w:szCs w:val="32"/>
        </w:rPr>
        <w:t>3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07068B" w:rsidRPr="00A02CEA">
        <w:rPr>
          <w:rFonts w:ascii="Comic Sans MS" w:hAnsi="Comic Sans MS"/>
          <w:bCs/>
          <w:sz w:val="28"/>
          <w:szCs w:val="28"/>
          <w:u w:val="single"/>
        </w:rPr>
        <w:t>Australia 1918−1955</w:t>
      </w:r>
      <w:r w:rsidR="0007068B">
        <w:rPr>
          <w:rFonts w:ascii="Comic Sans MS" w:hAnsi="Comic Sans MS"/>
          <w:bCs/>
          <w:sz w:val="28"/>
          <w:szCs w:val="28"/>
          <w:u w:val="single"/>
        </w:rPr>
        <w:t xml:space="preserve"> </w:t>
      </w:r>
      <w:r w:rsidR="0007068B">
        <w:rPr>
          <w:rFonts w:ascii="Comic Sans MS" w:hAnsi="Comic Sans MS"/>
          <w:b/>
          <w:bCs/>
          <w:sz w:val="28"/>
          <w:szCs w:val="28"/>
          <w:lang w:val="it-IT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07068B" w:rsidRPr="0007068B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Modern Nations in the 20th Century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In-Class Essay </w:t>
      </w:r>
      <w:r w:rsidR="00EA7782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Two</w:t>
      </w: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3F3769">
        <w:rPr>
          <w:rFonts w:ascii="Arial" w:eastAsia="Times New Roman" w:hAnsi="Arial" w:cs="Arial"/>
          <w:b/>
          <w:lang w:eastAsia="en-AU"/>
        </w:rPr>
        <w:t>5</w:t>
      </w:r>
      <w:r w:rsidRPr="00142826">
        <w:rPr>
          <w:rFonts w:ascii="Arial" w:eastAsia="Times New Roman" w:hAnsi="Arial" w:cs="Arial"/>
          <w:b/>
          <w:lang w:eastAsia="en-AU"/>
        </w:rPr>
        <w:t>%</w:t>
      </w:r>
      <w:r w:rsidRPr="000416A1">
        <w:rPr>
          <w:rFonts w:ascii="Arial" w:eastAsia="Times New Roman" w:hAnsi="Arial" w:cs="Arial"/>
          <w:b/>
          <w:bCs/>
        </w:rPr>
        <w:t xml:space="preserve"> (25 </w:t>
      </w:r>
      <w:r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CF0630" w:rsidRPr="0007068B" w:rsidRDefault="00AF45CF" w:rsidP="00CF0630">
      <w:pPr>
        <w:rPr>
          <w:rFonts w:ascii="Arial" w:eastAsia="Times New Roman" w:hAnsi="Arial" w:cs="Arial"/>
          <w:b/>
          <w:bCs/>
          <w:szCs w:val="22"/>
        </w:rPr>
      </w:pPr>
      <w:r>
        <w:rPr>
          <w:rFonts w:ascii="Arial" w:eastAsia="Times New Roman" w:hAnsi="Arial" w:cs="Arial"/>
          <w:b/>
          <w:bCs/>
          <w:szCs w:val="22"/>
        </w:rPr>
        <w:t>Evaluate the impact of political leadership o</w:t>
      </w:r>
      <w:bookmarkStart w:id="0" w:name="_GoBack"/>
      <w:bookmarkEnd w:id="0"/>
      <w:r>
        <w:rPr>
          <w:rFonts w:ascii="Arial" w:eastAsia="Times New Roman" w:hAnsi="Arial" w:cs="Arial"/>
          <w:b/>
          <w:bCs/>
          <w:szCs w:val="22"/>
        </w:rPr>
        <w:t>n post war Australia</w:t>
      </w:r>
      <w:r w:rsidR="0007068B" w:rsidRPr="0007068B">
        <w:rPr>
          <w:rFonts w:ascii="Arial" w:eastAsia="Times New Roman" w:hAnsi="Arial" w:cs="Arial"/>
          <w:b/>
          <w:bCs/>
          <w:szCs w:val="22"/>
        </w:rPr>
        <w:t>.</w:t>
      </w:r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5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A1"/>
    <w:rsid w:val="00035DDD"/>
    <w:rsid w:val="000376B5"/>
    <w:rsid w:val="000416A1"/>
    <w:rsid w:val="0007068B"/>
    <w:rsid w:val="00142826"/>
    <w:rsid w:val="002B1A5D"/>
    <w:rsid w:val="00351C71"/>
    <w:rsid w:val="003A5EF2"/>
    <w:rsid w:val="003F3769"/>
    <w:rsid w:val="0067778F"/>
    <w:rsid w:val="007716FF"/>
    <w:rsid w:val="007F4A15"/>
    <w:rsid w:val="0081411C"/>
    <w:rsid w:val="0085626A"/>
    <w:rsid w:val="009F5220"/>
    <w:rsid w:val="00AA6F5A"/>
    <w:rsid w:val="00AF45CF"/>
    <w:rsid w:val="00B318B1"/>
    <w:rsid w:val="00B407A6"/>
    <w:rsid w:val="00B51B69"/>
    <w:rsid w:val="00C73FB1"/>
    <w:rsid w:val="00C80DC8"/>
    <w:rsid w:val="00CC6BBF"/>
    <w:rsid w:val="00CF0630"/>
    <w:rsid w:val="00D47ACE"/>
    <w:rsid w:val="00DD048B"/>
    <w:rsid w:val="00E836B6"/>
    <w:rsid w:val="00E93CE0"/>
    <w:rsid w:val="00EA7782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8F4A9"/>
  <w15:docId w15:val="{29C56098-10DA-493F-AF1C-BAD63159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445DDC44</Template>
  <TotalTime>0</TotalTime>
  <Pages>8</Pages>
  <Words>89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 [Narrogin Senior High School]</cp:lastModifiedBy>
  <cp:revision>2</cp:revision>
  <cp:lastPrinted>2018-02-08T02:22:00Z</cp:lastPrinted>
  <dcterms:created xsi:type="dcterms:W3CDTF">2018-09-06T05:05:00Z</dcterms:created>
  <dcterms:modified xsi:type="dcterms:W3CDTF">2018-09-06T05:05:00Z</dcterms:modified>
</cp:coreProperties>
</file>