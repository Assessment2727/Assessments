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F6BAF"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" fillcolor="green" stroked="t" strokecolor="white" strokeweight="0" insetpen="t">
                  <v:imagedata r:id="rId8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D23B37" w:rsidRPr="00142826" w:rsidRDefault="00142826" w:rsidP="00D23B37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D23B37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3: </w:t>
      </w:r>
      <w:r w:rsidR="00D23B37" w:rsidRPr="00A02CEA">
        <w:rPr>
          <w:rFonts w:ascii="Comic Sans MS" w:hAnsi="Comic Sans MS"/>
          <w:bCs/>
          <w:sz w:val="28"/>
          <w:szCs w:val="28"/>
          <w:u w:val="single"/>
        </w:rPr>
        <w:t>Australia 1918−1955</w:t>
      </w:r>
      <w:r w:rsidR="00D23B37">
        <w:rPr>
          <w:rFonts w:ascii="Comic Sans MS" w:hAnsi="Comic Sans MS"/>
          <w:bCs/>
          <w:sz w:val="28"/>
          <w:szCs w:val="28"/>
          <w:u w:val="single"/>
        </w:rPr>
        <w:t xml:space="preserve"> </w:t>
      </w:r>
      <w:r w:rsidR="00D23B37">
        <w:rPr>
          <w:rFonts w:ascii="Comic Sans MS" w:hAnsi="Comic Sans MS"/>
          <w:b/>
          <w:bCs/>
          <w:sz w:val="28"/>
          <w:szCs w:val="28"/>
          <w:lang w:val="it-IT"/>
        </w:rPr>
        <w:t xml:space="preserve"> </w:t>
      </w:r>
    </w:p>
    <w:p w:rsidR="00D23B37" w:rsidRPr="00142826" w:rsidRDefault="00D23B37" w:rsidP="00D23B37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Pr="0007068B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Modern Nations in the 20th Century</w:t>
      </w:r>
    </w:p>
    <w:p w:rsidR="00510B1E" w:rsidRDefault="00510B1E" w:rsidP="00D23B37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Validation</w:t>
      </w:r>
      <w:r w:rsidR="005F52AE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,</w:t>
      </w:r>
      <w:r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 I</w:t>
      </w:r>
      <w:r w:rsidR="00142826"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n-Class Essay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="00142826"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>
        <w:rPr>
          <w:rFonts w:ascii="Arial" w:eastAsia="Times New Roman" w:hAnsi="Arial" w:cs="Arial"/>
          <w:b/>
          <w:lang w:eastAsia="en-AU"/>
        </w:rPr>
        <w:t>7.</w:t>
      </w:r>
      <w:r w:rsidR="003F3769">
        <w:rPr>
          <w:rFonts w:ascii="Arial" w:eastAsia="Times New Roman" w:hAnsi="Arial" w:cs="Arial"/>
          <w:b/>
          <w:lang w:eastAsia="en-AU"/>
        </w:rPr>
        <w:t>5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</w:p>
    <w:p w:rsidR="00142826" w:rsidRPr="00142826" w:rsidRDefault="00510B1E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 xml:space="preserve">                                                                                                                     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  <w:bCs/>
        </w:rPr>
        <w:t xml:space="preserve">(25 </w:t>
      </w:r>
      <w:r w:rsidR="00142826"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9068D3" w:rsidRPr="000416A1" w:rsidRDefault="009068D3" w:rsidP="009068D3">
      <w:pPr>
        <w:tabs>
          <w:tab w:val="right" w:pos="9360"/>
        </w:tabs>
        <w:jc w:val="both"/>
        <w:rPr>
          <w:rFonts w:ascii="Arial" w:eastAsia="Times New Roman" w:hAnsi="Arial" w:cs="Arial"/>
          <w:szCs w:val="22"/>
          <w:u w:val="single"/>
        </w:rPr>
      </w:pPr>
    </w:p>
    <w:p w:rsidR="00510B1E" w:rsidRPr="00510B1E" w:rsidRDefault="005F52AE" w:rsidP="00510B1E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szCs w:val="22"/>
        </w:rPr>
        <w:t>Discuss the leadership style of a prominent individual from your period of study</w:t>
      </w:r>
      <w:r w:rsidR="00D23B37">
        <w:rPr>
          <w:rFonts w:ascii="Arial" w:eastAsia="Times New Roman" w:hAnsi="Arial" w:cs="Arial"/>
          <w:b/>
          <w:szCs w:val="22"/>
        </w:rPr>
        <w:t xml:space="preserve"> and evaluate the </w:t>
      </w:r>
      <w:r>
        <w:rPr>
          <w:rFonts w:ascii="Arial" w:eastAsia="Times New Roman" w:hAnsi="Arial" w:cs="Arial"/>
          <w:b/>
          <w:szCs w:val="22"/>
        </w:rPr>
        <w:t>positive</w:t>
      </w:r>
      <w:r w:rsidR="00D23B37">
        <w:rPr>
          <w:rFonts w:ascii="Arial" w:eastAsia="Times New Roman" w:hAnsi="Arial" w:cs="Arial"/>
          <w:b/>
          <w:szCs w:val="22"/>
        </w:rPr>
        <w:t xml:space="preserve"> and negative impact this had</w:t>
      </w:r>
      <w:bookmarkStart w:id="0" w:name="_GoBack"/>
      <w:bookmarkEnd w:id="0"/>
      <w:r w:rsidR="00D23B37">
        <w:rPr>
          <w:rFonts w:ascii="Arial" w:eastAsia="Times New Roman" w:hAnsi="Arial" w:cs="Arial"/>
          <w:b/>
          <w:szCs w:val="22"/>
        </w:rPr>
        <w:t xml:space="preserve"> on society</w:t>
      </w:r>
      <w:r w:rsidR="00255A70" w:rsidRPr="00510B1E">
        <w:rPr>
          <w:rFonts w:ascii="Arial" w:eastAsia="Times New Roman" w:hAnsi="Arial" w:cs="Arial"/>
          <w:b/>
          <w:szCs w:val="22"/>
        </w:rPr>
        <w:t>.</w:t>
      </w:r>
      <w:r w:rsidR="00510B1E" w:rsidRPr="00510B1E">
        <w:rPr>
          <w:rFonts w:ascii="Arial" w:eastAsia="Times New Roman" w:hAnsi="Arial" w:cs="Arial"/>
          <w:b/>
          <w:szCs w:val="22"/>
          <w:vertAlign w:val="subscript"/>
        </w:rPr>
        <w:t xml:space="preserve"> </w:t>
      </w:r>
    </w:p>
    <w:p w:rsidR="009F5220" w:rsidRDefault="009F5220" w:rsidP="009F5220">
      <w:pPr>
        <w:rPr>
          <w:rFonts w:ascii="Arial" w:eastAsia="Times New Roman" w:hAnsi="Arial" w:cs="Arial"/>
          <w:bCs/>
          <w:szCs w:val="22"/>
          <w:lang w:eastAsia="ar-SA"/>
        </w:rPr>
      </w:pPr>
    </w:p>
    <w:p w:rsidR="009068D3" w:rsidRDefault="009068D3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9068D3" w:rsidRDefault="009068D3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9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CE" w:rsidRDefault="00D47ACE" w:rsidP="000416A1">
      <w:r>
        <w:separator/>
      </w:r>
    </w:p>
  </w:endnote>
  <w:endnote w:type="continuationSeparator" w:id="0">
    <w:p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CE" w:rsidRDefault="00D47ACE" w:rsidP="000416A1">
      <w:r>
        <w:separator/>
      </w:r>
    </w:p>
  </w:footnote>
  <w:footnote w:type="continuationSeparator" w:id="0">
    <w:p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B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A1"/>
    <w:rsid w:val="00035DDD"/>
    <w:rsid w:val="000416A1"/>
    <w:rsid w:val="00110FF5"/>
    <w:rsid w:val="00142826"/>
    <w:rsid w:val="00255A70"/>
    <w:rsid w:val="002B1A5D"/>
    <w:rsid w:val="003245B1"/>
    <w:rsid w:val="003A5EF2"/>
    <w:rsid w:val="003F3769"/>
    <w:rsid w:val="00510B1E"/>
    <w:rsid w:val="00592984"/>
    <w:rsid w:val="005F52AE"/>
    <w:rsid w:val="0067778F"/>
    <w:rsid w:val="00684D3C"/>
    <w:rsid w:val="007716FF"/>
    <w:rsid w:val="007F4A15"/>
    <w:rsid w:val="0081411C"/>
    <w:rsid w:val="0085626A"/>
    <w:rsid w:val="009068D3"/>
    <w:rsid w:val="009F5220"/>
    <w:rsid w:val="00AA6F5A"/>
    <w:rsid w:val="00B318B1"/>
    <w:rsid w:val="00B407A6"/>
    <w:rsid w:val="00B51B69"/>
    <w:rsid w:val="00C80DC8"/>
    <w:rsid w:val="00CC6BBF"/>
    <w:rsid w:val="00CF0630"/>
    <w:rsid w:val="00D23B37"/>
    <w:rsid w:val="00D47ACE"/>
    <w:rsid w:val="00DD048B"/>
    <w:rsid w:val="00E836B6"/>
    <w:rsid w:val="00E93CE0"/>
    <w:rsid w:val="00EC32AA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B5186"/>
  <w15:docId w15:val="{4991D51B-2622-4AC4-A6A2-AA7B4921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70C4C419</Template>
  <TotalTime>1</TotalTime>
  <Pages>8</Pages>
  <Words>103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 [Narrogin Senior High School]</cp:lastModifiedBy>
  <cp:revision>2</cp:revision>
  <cp:lastPrinted>2018-03-14T00:13:00Z</cp:lastPrinted>
  <dcterms:created xsi:type="dcterms:W3CDTF">2018-08-30T02:05:00Z</dcterms:created>
  <dcterms:modified xsi:type="dcterms:W3CDTF">2018-08-30T02:05:00Z</dcterms:modified>
</cp:coreProperties>
</file>