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5D" w:rsidRDefault="003232A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Rhodes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Wilhelm II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Livingston</w:t>
      </w: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3232A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Leopold III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Disraeli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Bismark</w:t>
      </w:r>
      <w:proofErr w:type="spellEnd"/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0D2976" w:rsidRDefault="000D2976">
      <w:pPr>
        <w:rPr>
          <w:rFonts w:ascii="Comic Sans MS" w:hAnsi="Comic Sans MS"/>
          <w:sz w:val="36"/>
          <w:szCs w:val="36"/>
        </w:rPr>
      </w:pPr>
    </w:p>
    <w:p w:rsidR="003232A3" w:rsidRDefault="003232A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Tirpitz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Treitschke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Hobson</w:t>
      </w:r>
    </w:p>
    <w:p w:rsidR="003232A3" w:rsidRDefault="003232A3">
      <w:pPr>
        <w:rPr>
          <w:rFonts w:ascii="Comic Sans MS" w:hAnsi="Comic Sans MS"/>
          <w:sz w:val="36"/>
          <w:szCs w:val="36"/>
        </w:rPr>
      </w:pPr>
    </w:p>
    <w:p w:rsidR="003232A3" w:rsidRDefault="003232A3">
      <w:pPr>
        <w:rPr>
          <w:rFonts w:ascii="Comic Sans MS" w:hAnsi="Comic Sans MS"/>
          <w:sz w:val="36"/>
          <w:szCs w:val="36"/>
        </w:rPr>
      </w:pPr>
    </w:p>
    <w:p w:rsidR="003232A3" w:rsidRDefault="003232A3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Ferry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Darwin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Chamberlain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3232A3" w:rsidRDefault="003232A3">
      <w:pPr>
        <w:rPr>
          <w:rFonts w:ascii="Comic Sans MS" w:hAnsi="Comic Sans MS"/>
          <w:sz w:val="36"/>
          <w:szCs w:val="36"/>
        </w:rPr>
      </w:pPr>
    </w:p>
    <w:p w:rsidR="003232A3" w:rsidRDefault="003232A3">
      <w:pPr>
        <w:rPr>
          <w:rFonts w:ascii="Comic Sans MS" w:hAnsi="Comic Sans MS"/>
          <w:sz w:val="36"/>
          <w:szCs w:val="36"/>
        </w:rPr>
      </w:pPr>
    </w:p>
    <w:p w:rsidR="00482F6D" w:rsidRDefault="003232A3" w:rsidP="00482F6D">
      <w:pPr>
        <w:tabs>
          <w:tab w:val="left" w:pos="720"/>
          <w:tab w:val="left" w:pos="1440"/>
          <w:tab w:val="left" w:pos="2160"/>
          <w:tab w:val="left" w:pos="2880"/>
          <w:tab w:val="left" w:pos="429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Kipling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482F6D"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Westpolitik</w:t>
      </w:r>
      <w:proofErr w:type="spellEnd"/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:rsidR="00482F6D" w:rsidRDefault="00482F6D" w:rsidP="00482F6D">
      <w:pPr>
        <w:tabs>
          <w:tab w:val="left" w:pos="720"/>
          <w:tab w:val="left" w:pos="1440"/>
          <w:tab w:val="left" w:pos="2160"/>
          <w:tab w:val="left" w:pos="2880"/>
          <w:tab w:val="left" w:pos="4290"/>
        </w:tabs>
        <w:rPr>
          <w:rFonts w:ascii="Comic Sans MS" w:hAnsi="Comic Sans MS"/>
          <w:sz w:val="36"/>
          <w:szCs w:val="36"/>
        </w:rPr>
      </w:pPr>
    </w:p>
    <w:p w:rsidR="00482F6D" w:rsidRDefault="00482F6D" w:rsidP="00482F6D">
      <w:pPr>
        <w:tabs>
          <w:tab w:val="left" w:pos="720"/>
          <w:tab w:val="left" w:pos="1440"/>
          <w:tab w:val="left" w:pos="2160"/>
          <w:tab w:val="left" w:pos="2880"/>
          <w:tab w:val="left" w:pos="4290"/>
        </w:tabs>
        <w:rPr>
          <w:rFonts w:ascii="Comic Sans MS" w:hAnsi="Comic Sans MS"/>
          <w:sz w:val="36"/>
          <w:szCs w:val="36"/>
        </w:rPr>
      </w:pPr>
    </w:p>
    <w:p w:rsidR="003232A3" w:rsidRDefault="003232A3" w:rsidP="00482F6D">
      <w:pPr>
        <w:tabs>
          <w:tab w:val="left" w:pos="720"/>
          <w:tab w:val="left" w:pos="1440"/>
          <w:tab w:val="left" w:pos="2160"/>
          <w:tab w:val="left" w:pos="2880"/>
          <w:tab w:val="left" w:pos="429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White Man’s Burden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482F6D">
        <w:rPr>
          <w:rFonts w:ascii="Comic Sans MS" w:hAnsi="Comic Sans MS"/>
          <w:sz w:val="36"/>
          <w:szCs w:val="36"/>
        </w:rPr>
        <w:t>Entente Cordiale</w:t>
      </w: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Social Darwinism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Scramble for Africa</w:t>
      </w: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0D2976" w:rsidRDefault="003232A3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Open Door Policy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Place in the Sun</w:t>
      </w:r>
    </w:p>
    <w:p w:rsidR="000D2976" w:rsidRDefault="000D2976" w:rsidP="000D2976">
      <w:pPr>
        <w:rPr>
          <w:rFonts w:ascii="Comic Sans MS" w:hAnsi="Comic Sans MS"/>
          <w:sz w:val="36"/>
          <w:szCs w:val="36"/>
        </w:rPr>
      </w:pPr>
    </w:p>
    <w:p w:rsidR="003232A3" w:rsidRDefault="003232A3" w:rsidP="000D2976">
      <w:pPr>
        <w:rPr>
          <w:rFonts w:ascii="Comic Sans MS" w:hAnsi="Comic Sans MS"/>
          <w:sz w:val="36"/>
          <w:szCs w:val="36"/>
        </w:rPr>
      </w:pPr>
    </w:p>
    <w:p w:rsidR="000D2976" w:rsidRDefault="00482F6D" w:rsidP="000D297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Imperial Preference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Mercantilist System</w:t>
      </w:r>
    </w:p>
    <w:p w:rsidR="00482F6D" w:rsidRDefault="00482F6D" w:rsidP="000D2976">
      <w:pPr>
        <w:rPr>
          <w:rFonts w:ascii="Comic Sans MS" w:hAnsi="Comic Sans MS"/>
          <w:sz w:val="36"/>
          <w:szCs w:val="36"/>
        </w:rPr>
      </w:pPr>
    </w:p>
    <w:p w:rsidR="00482F6D" w:rsidRDefault="00482F6D" w:rsidP="000D2976">
      <w:pPr>
        <w:rPr>
          <w:rFonts w:ascii="Comic Sans MS" w:hAnsi="Comic Sans MS"/>
          <w:sz w:val="36"/>
          <w:szCs w:val="36"/>
        </w:rPr>
      </w:pPr>
    </w:p>
    <w:p w:rsidR="000D2976" w:rsidRDefault="00482F6D" w:rsidP="00482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32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Nationalism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Pseudoscience</w:t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bookmarkStart w:id="0" w:name="_GoBack"/>
      <w:bookmarkEnd w:id="0"/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  <w:r w:rsidR="000D2976">
        <w:rPr>
          <w:rFonts w:ascii="Comic Sans MS" w:hAnsi="Comic Sans MS"/>
          <w:sz w:val="36"/>
          <w:szCs w:val="36"/>
        </w:rPr>
        <w:tab/>
      </w:r>
    </w:p>
    <w:p w:rsidR="000D2976" w:rsidRPr="000D2976" w:rsidRDefault="000D2976" w:rsidP="000D2976">
      <w:pPr>
        <w:rPr>
          <w:rFonts w:ascii="Comic Sans MS" w:hAnsi="Comic Sans MS"/>
          <w:sz w:val="36"/>
          <w:szCs w:val="36"/>
        </w:rPr>
      </w:pPr>
    </w:p>
    <w:sectPr w:rsidR="000D2976" w:rsidRPr="000D2976" w:rsidSect="000D2976">
      <w:pgSz w:w="11906" w:h="16838"/>
      <w:pgMar w:top="567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76"/>
    <w:rsid w:val="000D2976"/>
    <w:rsid w:val="002B1A5D"/>
    <w:rsid w:val="003232A3"/>
    <w:rsid w:val="00482F6D"/>
    <w:rsid w:val="00D51F12"/>
    <w:rsid w:val="00D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F4A9A7B7</Template>
  <TotalTime>0</TotalTime>
  <Pages>1</Pages>
  <Words>39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2</cp:revision>
  <cp:lastPrinted>2015-01-30T07:25:00Z</cp:lastPrinted>
  <dcterms:created xsi:type="dcterms:W3CDTF">2015-02-02T09:31:00Z</dcterms:created>
  <dcterms:modified xsi:type="dcterms:W3CDTF">2015-02-02T09:31:00Z</dcterms:modified>
</cp:coreProperties>
</file>