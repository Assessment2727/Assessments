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10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4AB4D95B" w:rsidR="00142826" w:rsidRPr="00752B40" w:rsidRDefault="00C53CB1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10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: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703FC1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F</w:t>
      </w:r>
      <w:r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ive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7614E2">
        <w:rPr>
          <w:rFonts w:ascii="Arial" w:eastAsia="Times New Roman" w:hAnsi="Arial" w:cs="Arial"/>
          <w:b/>
          <w:bCs/>
        </w:rPr>
        <w:t>12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16F8D31C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341B7B">
        <w:rPr>
          <w:rFonts w:ascii="Arial" w:eastAsia="Times New Roman" w:hAnsi="Arial" w:cs="Arial"/>
          <w:bCs/>
          <w:szCs w:val="22"/>
        </w:rPr>
        <w:t>Imperialism in the America’s text pp. 497-</w:t>
      </w:r>
      <w:bookmarkStart w:id="0" w:name="_GoBack"/>
      <w:bookmarkEnd w:id="0"/>
      <w:r w:rsidR="00341B7B">
        <w:rPr>
          <w:rFonts w:ascii="Arial" w:eastAsia="Times New Roman" w:hAnsi="Arial" w:cs="Arial"/>
          <w:bCs/>
          <w:szCs w:val="22"/>
        </w:rPr>
        <w:t xml:space="preserve"> 501 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505A57" w14:textId="0347D99F" w:rsidR="00703FC1" w:rsidRPr="00703FC1" w:rsidRDefault="00752B40" w:rsidP="00703FC1">
      <w:pPr>
        <w:rPr>
          <w:rFonts w:ascii="Arial" w:hAnsi="Arial" w:cs="Arial"/>
          <w:b/>
          <w:bCs/>
          <w:i/>
          <w:sz w:val="28"/>
          <w:szCs w:val="28"/>
          <w:lang w:eastAsia="ar-SA"/>
        </w:rPr>
      </w:pPr>
      <w:r>
        <w:rPr>
          <w:rFonts w:ascii="Arial" w:hAnsi="Arial" w:cs="Arial"/>
          <w:b/>
          <w:bCs/>
          <w:i/>
          <w:sz w:val="28"/>
          <w:szCs w:val="28"/>
          <w:lang w:eastAsia="ar-SA"/>
        </w:rPr>
        <w:t xml:space="preserve">Explain how America’s economic interest around the world sometimes led to military action. </w:t>
      </w:r>
      <w:r w:rsidR="00703FC1" w:rsidRPr="00703FC1">
        <w:rPr>
          <w:rFonts w:ascii="Arial" w:hAnsi="Arial" w:cs="Arial"/>
          <w:b/>
          <w:bCs/>
          <w:i/>
          <w:sz w:val="28"/>
          <w:szCs w:val="28"/>
          <w:lang w:eastAsia="ar-SA"/>
        </w:rPr>
        <w:t xml:space="preserve"> </w:t>
      </w:r>
    </w:p>
    <w:p w14:paraId="09BBAE61" w14:textId="4A371DD8" w:rsidR="000416A1" w:rsidRPr="00DD2069" w:rsidRDefault="000B19A9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1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53057" w14:textId="77777777" w:rsidR="0010054F" w:rsidRDefault="0010054F" w:rsidP="000416A1">
      <w:r>
        <w:separator/>
      </w:r>
    </w:p>
  </w:endnote>
  <w:endnote w:type="continuationSeparator" w:id="0">
    <w:p w14:paraId="475DBB34" w14:textId="77777777" w:rsidR="0010054F" w:rsidRDefault="0010054F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83C32" w14:textId="77777777" w:rsidR="0010054F" w:rsidRDefault="0010054F" w:rsidP="000416A1">
      <w:r>
        <w:separator/>
      </w:r>
    </w:p>
  </w:footnote>
  <w:footnote w:type="continuationSeparator" w:id="0">
    <w:p w14:paraId="026FA67A" w14:textId="77777777" w:rsidR="0010054F" w:rsidRDefault="0010054F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B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B19A9"/>
    <w:rsid w:val="0010054F"/>
    <w:rsid w:val="00142826"/>
    <w:rsid w:val="0024195D"/>
    <w:rsid w:val="002A3311"/>
    <w:rsid w:val="002B1A5D"/>
    <w:rsid w:val="00341B7B"/>
    <w:rsid w:val="003A5EF2"/>
    <w:rsid w:val="006052E8"/>
    <w:rsid w:val="0065730F"/>
    <w:rsid w:val="006F4854"/>
    <w:rsid w:val="00703FC1"/>
    <w:rsid w:val="00752B40"/>
    <w:rsid w:val="007614E2"/>
    <w:rsid w:val="007716FF"/>
    <w:rsid w:val="00801DDF"/>
    <w:rsid w:val="00980ACE"/>
    <w:rsid w:val="009E4AFA"/>
    <w:rsid w:val="009F5220"/>
    <w:rsid w:val="00A51C3C"/>
    <w:rsid w:val="00AB099E"/>
    <w:rsid w:val="00AD0BB7"/>
    <w:rsid w:val="00B2498F"/>
    <w:rsid w:val="00B318B1"/>
    <w:rsid w:val="00B51B69"/>
    <w:rsid w:val="00C3790E"/>
    <w:rsid w:val="00C53CB1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NUL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D52BA-8496-4D87-9363-673327FA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AEB32C85</Template>
  <TotalTime>1</TotalTime>
  <Pages>2</Pages>
  <Words>50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2017-03-27T10:18:00Z</cp:lastPrinted>
  <dcterms:created xsi:type="dcterms:W3CDTF">2017-03-27T10:19:00Z</dcterms:created>
  <dcterms:modified xsi:type="dcterms:W3CDTF">2017-03-27T10:19:00Z</dcterms:modified>
</cp:coreProperties>
</file>