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1E1F8" w14:textId="77777777"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A4B72B" wp14:editId="0E1397EC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p9MIA&#10;AADaAAAADwAAAGRycy9kb3ducmV2LnhtbESPwWrDMBBE74X8g9hALiWW60MJjpVQShpybNMEclyk&#10;rWVqrRxLsZ2/rwqFHoeZecNU28m1YqA+NJ4VPGU5CGLtTcO1gtPn23IFIkRkg61nUnCnANvN7KHC&#10;0viRP2g4xlokCIcSFdgYu1LKoC05DJnviJP35XuHMcm+lqbHMcFdK4s8f5YOG04LFjt6taS/jzen&#10;oCnc5byXj+/2uhpNdwh6h0NQajGfXtYgIk3xP/zXPhgF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Gn0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11i7DAAAA2gAAAA8AAABkcnMvZG93bnJldi54bWxEj0+LwjAUxO/CfofwFryIpuufRbpGWYQF&#10;D16sLsXbo3k2xealNFHrtzeC4HGYmd8wi1Vna3Gl1leOFXyNEhDEhdMVlwoO+7/hHIQPyBprx6Tg&#10;Th5Wy4/eAlPtbryjaxZKESHsU1RgQmhSKX1hyKIfuYY4eifXWgxRtqXULd4i3NZynCTf0mLFccFg&#10;Q2tDxTm7WAXNcXpfD2bn0kzlfz7eZHqbX7RS/c/u9wdEoC68w6/2RiuYwPNKvAFy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XWLsMAAADaAAAADwAAAAAAAAAAAAAAAACf&#10;AgAAZHJzL2Rvd25yZXYueG1sUEsFBgAAAAAEAAQA9wAAAI8DAAAAAA==&#10;" fillcolor="green" stroked="t" strokecolor="white" strokeweight="0" insetpen="t">
                  <v:imagedata r:id="rId9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14:paraId="5CC6B0D2" w14:textId="30792BF6" w:rsidR="00142826" w:rsidRPr="00A51C3C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801DDF">
        <w:rPr>
          <w:rFonts w:ascii="Arial" w:eastAsia="Times New Roman" w:hAnsi="Arial" w:cs="Arial"/>
          <w:b/>
          <w:bCs/>
          <w:kern w:val="32"/>
          <w:sz w:val="28"/>
          <w:szCs w:val="28"/>
        </w:rPr>
        <w:t>Unit 1</w:t>
      </w:r>
      <w:r w:rsidR="00B51B69"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 xml:space="preserve">: </w:t>
      </w:r>
      <w:r w:rsidR="00A51C3C" w:rsidRPr="00A51C3C">
        <w:rPr>
          <w:rFonts w:ascii="Arial" w:eastAsia="Times New Roman" w:hAnsi="Arial" w:cs="Arial"/>
          <w:bCs/>
          <w:kern w:val="32"/>
          <w:sz w:val="28"/>
          <w:szCs w:val="28"/>
        </w:rPr>
        <w:t xml:space="preserve">The </w:t>
      </w:r>
      <w:r w:rsidR="00801DDF">
        <w:rPr>
          <w:rFonts w:ascii="Arial" w:eastAsia="Times New Roman" w:hAnsi="Arial" w:cs="Arial"/>
          <w:bCs/>
          <w:kern w:val="32"/>
          <w:sz w:val="28"/>
          <w:szCs w:val="28"/>
        </w:rPr>
        <w:t xml:space="preserve">Age of Imperialism </w:t>
      </w:r>
    </w:p>
    <w:p w14:paraId="4D7A5E4D" w14:textId="1B503384" w:rsidR="00142826" w:rsidRPr="00142826" w:rsidRDefault="00A51C3C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>Assessment, Task 2:</w:t>
      </w:r>
      <w:r w:rsidRPr="00A51C3C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 xml:space="preserve"> Reading Task </w:t>
      </w:r>
      <w:r w:rsidR="000B19A9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Two</w:t>
      </w:r>
      <w:r w:rsid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</w:t>
      </w:r>
      <w:r w:rsidR="00CF618B">
        <w:rPr>
          <w:rFonts w:ascii="Arial" w:eastAsia="Times New Roman" w:hAnsi="Arial" w:cs="Arial"/>
          <w:b/>
          <w:lang w:eastAsia="en-AU"/>
        </w:rPr>
        <w:t>Weighting 2</w:t>
      </w:r>
      <w:r w:rsidR="00142826" w:rsidRPr="00142826">
        <w:rPr>
          <w:rFonts w:ascii="Arial" w:eastAsia="Times New Roman" w:hAnsi="Arial" w:cs="Arial"/>
          <w:b/>
          <w:lang w:eastAsia="en-AU"/>
        </w:rPr>
        <w:t>%</w:t>
      </w:r>
      <w:r w:rsidR="00142826" w:rsidRPr="000416A1">
        <w:rPr>
          <w:rFonts w:ascii="Arial" w:eastAsia="Times New Roman" w:hAnsi="Arial" w:cs="Arial"/>
          <w:b/>
          <w:bCs/>
        </w:rPr>
        <w:t xml:space="preserve"> (</w:t>
      </w:r>
      <w:r w:rsidR="00801DDF">
        <w:rPr>
          <w:rFonts w:ascii="Arial" w:eastAsia="Times New Roman" w:hAnsi="Arial" w:cs="Arial"/>
          <w:b/>
          <w:bCs/>
        </w:rPr>
        <w:t>14</w:t>
      </w:r>
      <w:r w:rsidR="00142826" w:rsidRPr="000416A1">
        <w:rPr>
          <w:rFonts w:ascii="Arial" w:eastAsia="Times New Roman" w:hAnsi="Arial" w:cs="Arial"/>
          <w:b/>
          <w:bCs/>
        </w:rPr>
        <w:t xml:space="preserve"> </w:t>
      </w:r>
      <w:r w:rsidR="00142826" w:rsidRPr="000416A1">
        <w:rPr>
          <w:rFonts w:ascii="Arial" w:eastAsia="Times New Roman" w:hAnsi="Arial" w:cs="Arial"/>
          <w:b/>
        </w:rPr>
        <w:t>Marks)</w:t>
      </w:r>
    </w:p>
    <w:p w14:paraId="6A808D08" w14:textId="77777777"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bCs/>
        </w:rPr>
      </w:pPr>
      <w:r w:rsidRPr="000416A1">
        <w:rPr>
          <w:rFonts w:ascii="Arial" w:eastAsia="Times New Roman" w:hAnsi="Arial" w:cs="Arial"/>
          <w:b/>
          <w:bCs/>
        </w:rPr>
        <w:tab/>
      </w:r>
    </w:p>
    <w:p w14:paraId="60AF5CAC" w14:textId="51E0D548" w:rsidR="00A51C3C" w:rsidRDefault="00AD0BB7" w:rsidP="000416A1">
      <w:pPr>
        <w:jc w:val="both"/>
        <w:rPr>
          <w:rFonts w:ascii="Arial" w:eastAsia="Times New Roman" w:hAnsi="Arial" w:cs="Arial"/>
          <w:bCs/>
          <w:szCs w:val="22"/>
        </w:rPr>
      </w:pPr>
      <w:r>
        <w:rPr>
          <w:rFonts w:ascii="Arial" w:eastAsia="Times New Roman" w:hAnsi="Arial" w:cs="Arial"/>
          <w:bCs/>
          <w:szCs w:val="22"/>
        </w:rPr>
        <w:t xml:space="preserve">Read </w:t>
      </w:r>
      <w:r w:rsidR="000B19A9">
        <w:rPr>
          <w:rFonts w:ascii="Arial" w:eastAsia="Times New Roman" w:hAnsi="Arial" w:cs="Arial"/>
          <w:bCs/>
          <w:szCs w:val="22"/>
        </w:rPr>
        <w:t xml:space="preserve">the </w:t>
      </w:r>
      <w:r w:rsidR="006052E8">
        <w:rPr>
          <w:rFonts w:ascii="Arial" w:eastAsia="Times New Roman" w:hAnsi="Arial" w:cs="Arial"/>
          <w:bCs/>
          <w:szCs w:val="22"/>
        </w:rPr>
        <w:t>“</w:t>
      </w:r>
      <w:r w:rsidR="000B19A9">
        <w:rPr>
          <w:rFonts w:ascii="Arial" w:eastAsia="Times New Roman" w:hAnsi="Arial" w:cs="Arial"/>
          <w:bCs/>
          <w:szCs w:val="22"/>
        </w:rPr>
        <w:t>Darwin</w:t>
      </w:r>
      <w:bookmarkStart w:id="0" w:name="_GoBack"/>
      <w:bookmarkEnd w:id="0"/>
      <w:r w:rsidR="000B19A9">
        <w:rPr>
          <w:rFonts w:ascii="Arial" w:eastAsia="Times New Roman" w:hAnsi="Arial" w:cs="Arial"/>
          <w:bCs/>
          <w:szCs w:val="22"/>
        </w:rPr>
        <w:t xml:space="preserve">ism and Colonialism in Africa” </w:t>
      </w:r>
      <w:r w:rsidR="006052E8">
        <w:rPr>
          <w:rFonts w:ascii="Arial" w:eastAsia="Times New Roman" w:hAnsi="Arial" w:cs="Arial"/>
          <w:bCs/>
          <w:i/>
          <w:szCs w:val="22"/>
        </w:rPr>
        <w:t>text</w:t>
      </w:r>
    </w:p>
    <w:p w14:paraId="42831A7C" w14:textId="77777777" w:rsidR="000416A1" w:rsidRPr="000416A1" w:rsidRDefault="00A51C3C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Cs w:val="22"/>
        </w:rPr>
        <w:t>Respond to the following task within the space provided:</w:t>
      </w:r>
    </w:p>
    <w:p w14:paraId="3A9BE562" w14:textId="77777777"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14:paraId="09BBAE61" w14:textId="4D68509C" w:rsidR="000416A1" w:rsidRPr="00DD2069" w:rsidRDefault="000B19A9" w:rsidP="00DD2069">
      <w:pPr>
        <w:tabs>
          <w:tab w:val="num" w:pos="4320"/>
        </w:tabs>
        <w:suppressAutoHyphens/>
        <w:ind w:left="66" w:right="425"/>
        <w:rPr>
          <w:rFonts w:ascii="Arial" w:eastAsia="Times New Roman" w:hAnsi="Arial" w:cs="Arial"/>
          <w:b/>
          <w:bCs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Discuss how Social Darwinism provides a moral justification for the exploitation by man. </w:t>
      </w:r>
    </w:p>
    <w:p w14:paraId="001D878C" w14:textId="77777777"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14:paraId="07E5C434" w14:textId="77777777" w:rsidR="000416A1" w:rsidRPr="000416A1" w:rsidRDefault="000416A1" w:rsidP="00DD2069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0416A1" w:rsidRPr="000416A1" w:rsidSect="000416A1">
      <w:headerReference w:type="default" r:id="rId10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E5DD2" w14:textId="77777777" w:rsidR="006F4854" w:rsidRDefault="006F4854" w:rsidP="000416A1">
      <w:r>
        <w:separator/>
      </w:r>
    </w:p>
  </w:endnote>
  <w:endnote w:type="continuationSeparator" w:id="0">
    <w:p w14:paraId="60C7BE2B" w14:textId="77777777" w:rsidR="006F4854" w:rsidRDefault="006F4854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96238" w14:textId="77777777" w:rsidR="006F4854" w:rsidRDefault="006F4854" w:rsidP="000416A1">
      <w:r>
        <w:separator/>
      </w:r>
    </w:p>
  </w:footnote>
  <w:footnote w:type="continuationSeparator" w:id="0">
    <w:p w14:paraId="24B152DE" w14:textId="77777777" w:rsidR="006F4854" w:rsidRDefault="006F4854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5C4AC6" w14:textId="77777777" w:rsidR="00AD0BB7" w:rsidRDefault="00AD0B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19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AD78DB" w14:textId="77777777" w:rsidR="00AD0BB7" w:rsidRDefault="00AD0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A1"/>
    <w:rsid w:val="00037598"/>
    <w:rsid w:val="000416A1"/>
    <w:rsid w:val="000B19A9"/>
    <w:rsid w:val="00142826"/>
    <w:rsid w:val="0024195D"/>
    <w:rsid w:val="002A3311"/>
    <w:rsid w:val="002B1A5D"/>
    <w:rsid w:val="003A5EF2"/>
    <w:rsid w:val="006052E8"/>
    <w:rsid w:val="0065730F"/>
    <w:rsid w:val="006F4854"/>
    <w:rsid w:val="007716FF"/>
    <w:rsid w:val="00801DDF"/>
    <w:rsid w:val="00980ACE"/>
    <w:rsid w:val="009E4AFA"/>
    <w:rsid w:val="009F5220"/>
    <w:rsid w:val="00A51C3C"/>
    <w:rsid w:val="00AD0BB7"/>
    <w:rsid w:val="00B2498F"/>
    <w:rsid w:val="00B318B1"/>
    <w:rsid w:val="00B51B69"/>
    <w:rsid w:val="00C3790E"/>
    <w:rsid w:val="00C80DC8"/>
    <w:rsid w:val="00CF618B"/>
    <w:rsid w:val="00DD048B"/>
    <w:rsid w:val="00DD2069"/>
    <w:rsid w:val="00E93CE0"/>
    <w:rsid w:val="00F0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26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F0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F0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394810B5</Template>
  <TotalTime>1</TotalTime>
  <Pages>2</Pages>
  <Words>48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</cp:lastModifiedBy>
  <cp:revision>2</cp:revision>
  <cp:lastPrinted>2017-02-02T05:32:00Z</cp:lastPrinted>
  <dcterms:created xsi:type="dcterms:W3CDTF">2017-02-12T10:10:00Z</dcterms:created>
  <dcterms:modified xsi:type="dcterms:W3CDTF">2017-02-12T10:10:00Z</dcterms:modified>
</cp:coreProperties>
</file>