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1E1F8" w14:textId="77777777"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4B72B" wp14:editId="0E1397EC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9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14:paraId="5CC6B0D2" w14:textId="30792BF6" w:rsidR="00142826" w:rsidRPr="00A51C3C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801DDF">
        <w:rPr>
          <w:rFonts w:ascii="Arial" w:eastAsia="Times New Roman" w:hAnsi="Arial" w:cs="Arial"/>
          <w:b/>
          <w:bCs/>
          <w:kern w:val="32"/>
          <w:sz w:val="28"/>
          <w:szCs w:val="28"/>
        </w:rPr>
        <w:t>Unit 1</w:t>
      </w:r>
      <w:r w:rsidR="00B51B69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 xml:space="preserve">: </w:t>
      </w:r>
      <w:r w:rsidR="00A51C3C" w:rsidRPr="00A51C3C">
        <w:rPr>
          <w:rFonts w:ascii="Arial" w:eastAsia="Times New Roman" w:hAnsi="Arial" w:cs="Arial"/>
          <w:bCs/>
          <w:kern w:val="32"/>
          <w:sz w:val="28"/>
          <w:szCs w:val="28"/>
        </w:rPr>
        <w:t xml:space="preserve">The </w:t>
      </w:r>
      <w:r w:rsidR="00801DDF">
        <w:rPr>
          <w:rFonts w:ascii="Arial" w:eastAsia="Times New Roman" w:hAnsi="Arial" w:cs="Arial"/>
          <w:bCs/>
          <w:kern w:val="32"/>
          <w:sz w:val="28"/>
          <w:szCs w:val="28"/>
        </w:rPr>
        <w:t xml:space="preserve">Age of Imperialism </w:t>
      </w:r>
    </w:p>
    <w:p w14:paraId="4D7A5E4D" w14:textId="75F0C3C5" w:rsidR="00142826" w:rsidRPr="00142826" w:rsidRDefault="00A51C3C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>Assessment, Task 2:</w:t>
      </w:r>
      <w:r w:rsidRPr="00A51C3C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 xml:space="preserve"> Reading Task One</w:t>
      </w:r>
      <w:r w:rsid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</w:t>
      </w:r>
      <w:r w:rsidR="00CF618B">
        <w:rPr>
          <w:rFonts w:ascii="Arial" w:eastAsia="Times New Roman" w:hAnsi="Arial" w:cs="Arial"/>
          <w:b/>
          <w:lang w:eastAsia="en-AU"/>
        </w:rPr>
        <w:t>Weighting 2</w:t>
      </w:r>
      <w:r w:rsidR="00142826" w:rsidRPr="00142826">
        <w:rPr>
          <w:rFonts w:ascii="Arial" w:eastAsia="Times New Roman" w:hAnsi="Arial" w:cs="Arial"/>
          <w:b/>
          <w:lang w:eastAsia="en-AU"/>
        </w:rPr>
        <w:t>%</w:t>
      </w:r>
      <w:r w:rsidR="00142826" w:rsidRPr="000416A1">
        <w:rPr>
          <w:rFonts w:ascii="Arial" w:eastAsia="Times New Roman" w:hAnsi="Arial" w:cs="Arial"/>
          <w:b/>
          <w:bCs/>
        </w:rPr>
        <w:t xml:space="preserve"> (</w:t>
      </w:r>
      <w:r w:rsidR="00801DDF">
        <w:rPr>
          <w:rFonts w:ascii="Arial" w:eastAsia="Times New Roman" w:hAnsi="Arial" w:cs="Arial"/>
          <w:b/>
          <w:bCs/>
        </w:rPr>
        <w:t>14</w:t>
      </w:r>
      <w:r w:rsidR="00142826" w:rsidRPr="000416A1">
        <w:rPr>
          <w:rFonts w:ascii="Arial" w:eastAsia="Times New Roman" w:hAnsi="Arial" w:cs="Arial"/>
          <w:b/>
          <w:bCs/>
        </w:rPr>
        <w:t xml:space="preserve"> </w:t>
      </w:r>
      <w:r w:rsidR="00142826" w:rsidRPr="000416A1">
        <w:rPr>
          <w:rFonts w:ascii="Arial" w:eastAsia="Times New Roman" w:hAnsi="Arial" w:cs="Arial"/>
          <w:b/>
        </w:rPr>
        <w:t>Marks)</w:t>
      </w:r>
    </w:p>
    <w:p w14:paraId="6A808D08" w14:textId="77777777"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14:paraId="60AF5CAC" w14:textId="77777777" w:rsidR="00A51C3C" w:rsidRDefault="00AD0BB7" w:rsidP="000416A1">
      <w:pPr>
        <w:jc w:val="both"/>
        <w:rPr>
          <w:rFonts w:ascii="Arial" w:eastAsia="Times New Roman" w:hAnsi="Arial" w:cs="Arial"/>
          <w:bCs/>
          <w:szCs w:val="22"/>
        </w:rPr>
      </w:pPr>
      <w:r>
        <w:rPr>
          <w:rFonts w:ascii="Arial" w:eastAsia="Times New Roman" w:hAnsi="Arial" w:cs="Arial"/>
          <w:bCs/>
          <w:szCs w:val="22"/>
        </w:rPr>
        <w:t>Read pp. 559-603</w:t>
      </w:r>
      <w:r w:rsidR="00A51C3C">
        <w:rPr>
          <w:rFonts w:ascii="Arial" w:eastAsia="Times New Roman" w:hAnsi="Arial" w:cs="Arial"/>
          <w:bCs/>
          <w:szCs w:val="22"/>
        </w:rPr>
        <w:t xml:space="preserve"> </w:t>
      </w:r>
      <w:r w:rsidR="006052E8">
        <w:rPr>
          <w:rFonts w:ascii="Arial" w:eastAsia="Times New Roman" w:hAnsi="Arial" w:cs="Arial"/>
          <w:bCs/>
          <w:szCs w:val="22"/>
        </w:rPr>
        <w:t>of “The</w:t>
      </w:r>
      <w:r w:rsidR="006052E8">
        <w:rPr>
          <w:rFonts w:ascii="Arial" w:eastAsia="Times New Roman" w:hAnsi="Arial" w:cs="Arial"/>
          <w:bCs/>
          <w:i/>
          <w:szCs w:val="22"/>
        </w:rPr>
        <w:t xml:space="preserve"> Ag</w:t>
      </w:r>
      <w:r>
        <w:rPr>
          <w:rFonts w:ascii="Arial" w:eastAsia="Times New Roman" w:hAnsi="Arial" w:cs="Arial"/>
          <w:bCs/>
          <w:i/>
          <w:szCs w:val="22"/>
        </w:rPr>
        <w:t>e of Imperialism</w:t>
      </w:r>
      <w:r w:rsidR="006052E8">
        <w:rPr>
          <w:rFonts w:ascii="Arial" w:eastAsia="Times New Roman" w:hAnsi="Arial" w:cs="Arial"/>
          <w:bCs/>
          <w:i/>
          <w:szCs w:val="22"/>
        </w:rPr>
        <w:t>” text</w:t>
      </w:r>
    </w:p>
    <w:p w14:paraId="42831A7C" w14:textId="77777777" w:rsidR="000416A1" w:rsidRPr="000416A1" w:rsidRDefault="00A51C3C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Cs w:val="22"/>
        </w:rPr>
        <w:t>Respond to the following task within the space provided:</w:t>
      </w:r>
    </w:p>
    <w:p w14:paraId="3A9BE562" w14:textId="77777777"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14:paraId="09BBAE61" w14:textId="5A96506D" w:rsidR="000416A1" w:rsidRPr="00DD2069" w:rsidRDefault="00F04007" w:rsidP="00DD2069">
      <w:pPr>
        <w:tabs>
          <w:tab w:val="num" w:pos="4320"/>
        </w:tabs>
        <w:suppressAutoHyphens/>
        <w:ind w:left="66" w:right="425"/>
        <w:rPr>
          <w:rFonts w:ascii="Arial" w:eastAsia="Times New Roman" w:hAnsi="Arial" w:cs="Arial"/>
          <w:b/>
          <w:bCs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Explain the </w:t>
      </w:r>
      <w:r w:rsidR="0024195D"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reasons </w:t>
      </w: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that </w:t>
      </w:r>
      <w:r w:rsidR="0024195D">
        <w:rPr>
          <w:rFonts w:ascii="Arial" w:eastAsia="Times New Roman" w:hAnsi="Arial" w:cs="Arial"/>
          <w:b/>
          <w:i/>
          <w:spacing w:val="-2"/>
          <w:sz w:val="28"/>
          <w:szCs w:val="28"/>
        </w:rPr>
        <w:t>le</w:t>
      </w:r>
      <w:r w:rsidR="00AD0BB7">
        <w:rPr>
          <w:rFonts w:ascii="Arial" w:eastAsia="Times New Roman" w:hAnsi="Arial" w:cs="Arial"/>
          <w:b/>
          <w:i/>
          <w:spacing w:val="-2"/>
          <w:sz w:val="28"/>
          <w:szCs w:val="28"/>
        </w:rPr>
        <w:t>d Europeans to establish colonies and expand their empires</w:t>
      </w:r>
      <w:r w:rsidR="00DD2069" w:rsidRPr="00DD2069">
        <w:rPr>
          <w:rFonts w:ascii="Arial" w:eastAsia="Times New Roman" w:hAnsi="Arial" w:cs="Arial"/>
          <w:b/>
          <w:i/>
          <w:spacing w:val="-2"/>
          <w:sz w:val="28"/>
          <w:szCs w:val="28"/>
        </w:rPr>
        <w:t>?</w:t>
      </w:r>
      <w:bookmarkStart w:id="0" w:name="_GoBack"/>
      <w:bookmarkEnd w:id="0"/>
    </w:p>
    <w:p w14:paraId="001D878C" w14:textId="77777777"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14:paraId="07E5C434" w14:textId="77777777" w:rsidR="000416A1" w:rsidRPr="000416A1" w:rsidRDefault="000416A1" w:rsidP="00DD2069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0416A1" w:rsidRPr="000416A1" w:rsidSect="000416A1">
      <w:headerReference w:type="default" r:id="rId10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E5DD2" w14:textId="77777777" w:rsidR="006F4854" w:rsidRDefault="006F4854" w:rsidP="000416A1">
      <w:r>
        <w:separator/>
      </w:r>
    </w:p>
  </w:endnote>
  <w:endnote w:type="continuationSeparator" w:id="0">
    <w:p w14:paraId="60C7BE2B" w14:textId="77777777" w:rsidR="006F4854" w:rsidRDefault="006F4854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96238" w14:textId="77777777" w:rsidR="006F4854" w:rsidRDefault="006F4854" w:rsidP="000416A1">
      <w:r>
        <w:separator/>
      </w:r>
    </w:p>
  </w:footnote>
  <w:footnote w:type="continuationSeparator" w:id="0">
    <w:p w14:paraId="24B152DE" w14:textId="77777777" w:rsidR="006F4854" w:rsidRDefault="006F4854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5C4AC6" w14:textId="77777777" w:rsidR="00AD0BB7" w:rsidRDefault="00AD0B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0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AD78DB" w14:textId="77777777" w:rsidR="00AD0BB7" w:rsidRDefault="00AD0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A1"/>
    <w:rsid w:val="00037598"/>
    <w:rsid w:val="000416A1"/>
    <w:rsid w:val="00142826"/>
    <w:rsid w:val="0024195D"/>
    <w:rsid w:val="002A3311"/>
    <w:rsid w:val="002B1A5D"/>
    <w:rsid w:val="003A5EF2"/>
    <w:rsid w:val="006052E8"/>
    <w:rsid w:val="0065730F"/>
    <w:rsid w:val="006F4854"/>
    <w:rsid w:val="007716FF"/>
    <w:rsid w:val="00801DDF"/>
    <w:rsid w:val="00980ACE"/>
    <w:rsid w:val="009E4AFA"/>
    <w:rsid w:val="009F5220"/>
    <w:rsid w:val="00A51C3C"/>
    <w:rsid w:val="00AD0BB7"/>
    <w:rsid w:val="00B2498F"/>
    <w:rsid w:val="00B318B1"/>
    <w:rsid w:val="00B51B69"/>
    <w:rsid w:val="00C3790E"/>
    <w:rsid w:val="00C80DC8"/>
    <w:rsid w:val="00CF618B"/>
    <w:rsid w:val="00DD048B"/>
    <w:rsid w:val="00DD2069"/>
    <w:rsid w:val="00E93CE0"/>
    <w:rsid w:val="00F0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26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A7435C52</Template>
  <TotalTime>167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</cp:lastModifiedBy>
  <cp:revision>4</cp:revision>
  <cp:lastPrinted>2017-02-02T05:32:00Z</cp:lastPrinted>
  <dcterms:created xsi:type="dcterms:W3CDTF">2017-02-02T05:30:00Z</dcterms:created>
  <dcterms:modified xsi:type="dcterms:W3CDTF">2017-02-02T08:19:00Z</dcterms:modified>
</cp:coreProperties>
</file>