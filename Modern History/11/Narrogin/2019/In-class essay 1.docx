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7A" w:rsidRPr="00512D54" w:rsidRDefault="005C6C7A" w:rsidP="005C6C7A">
      <w:pPr>
        <w:rPr>
          <w:rFonts w:ascii="Arial" w:hAnsi="Arial" w:cs="Arial"/>
          <w:b/>
          <w:sz w:val="28"/>
          <w:szCs w:val="28"/>
        </w:rPr>
      </w:pPr>
      <w:r w:rsidRPr="00512D54">
        <w:rPr>
          <w:rFonts w:ascii="Arial" w:hAnsi="Arial" w:cs="Arial"/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3810</wp:posOffset>
                </wp:positionV>
                <wp:extent cx="1103630" cy="904875"/>
                <wp:effectExtent l="12065" t="12700" r="8255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3630" cy="90487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7DAE3" id="Group 1" o:spid="_x0000_s1026" style="position:absolute;margin-left:393.2pt;margin-top:.3pt;width:86.9pt;height:71.2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" fillcolor="green" stroked="t" strokecolor="white" strokeweight="0" insetpen="t">
                  <v:imagedata r:id="rId5" o:title="Official logo"/>
                  <v:shadow color="#cce6cc"/>
                  <o:lock v:ext="edit" shapetype="t"/>
                </v:shape>
              </v:group>
            </w:pict>
          </mc:Fallback>
        </mc:AlternateContent>
      </w:r>
      <w:r w:rsidRPr="00512D54">
        <w:rPr>
          <w:rFonts w:ascii="Arial" w:hAnsi="Arial" w:cs="Arial"/>
          <w:b/>
          <w:sz w:val="28"/>
          <w:szCs w:val="28"/>
        </w:rPr>
        <w:t>Name: ________________________________</w:t>
      </w:r>
    </w:p>
    <w:p w:rsidR="005C6C7A" w:rsidRPr="00512D54" w:rsidRDefault="005C6C7A" w:rsidP="005C6C7A">
      <w:pPr>
        <w:pStyle w:val="Heading1"/>
        <w:tabs>
          <w:tab w:val="left" w:pos="7170"/>
        </w:tabs>
        <w:rPr>
          <w:b w:val="0"/>
          <w:bCs w:val="0"/>
          <w:i/>
          <w:iCs/>
          <w:sz w:val="24"/>
          <w:szCs w:val="24"/>
        </w:rPr>
      </w:pPr>
      <w:r w:rsidRPr="00512D54">
        <w:rPr>
          <w:b w:val="0"/>
          <w:bCs w:val="0"/>
          <w:i/>
          <w:iCs/>
          <w:sz w:val="24"/>
          <w:szCs w:val="24"/>
        </w:rPr>
        <w:t>Narrogin Senior High School</w:t>
      </w:r>
      <w:r w:rsidRPr="00512D54">
        <w:rPr>
          <w:b w:val="0"/>
          <w:bCs w:val="0"/>
          <w:i/>
          <w:iCs/>
          <w:sz w:val="24"/>
          <w:szCs w:val="24"/>
        </w:rPr>
        <w:tab/>
      </w:r>
    </w:p>
    <w:p w:rsidR="005C6C7A" w:rsidRPr="00512D54" w:rsidRDefault="005C6C7A" w:rsidP="005C6C7A">
      <w:pPr>
        <w:pStyle w:val="Heading1"/>
        <w:tabs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Unit Two</w:t>
      </w:r>
      <w:r w:rsidRPr="00512D54">
        <w:rPr>
          <w:sz w:val="24"/>
          <w:szCs w:val="24"/>
        </w:rPr>
        <w:t xml:space="preserve">: MODERN HISTORY </w:t>
      </w:r>
    </w:p>
    <w:p w:rsidR="005C6C7A" w:rsidRPr="00512D54" w:rsidRDefault="005C6C7A" w:rsidP="005C6C7A">
      <w:pPr>
        <w:pStyle w:val="Heading1"/>
        <w:tabs>
          <w:tab w:val="left" w:pos="63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Nazism in Germany</w:t>
      </w:r>
    </w:p>
    <w:p w:rsidR="005C6C7A" w:rsidRPr="00512D54" w:rsidRDefault="005C6C7A" w:rsidP="005C6C7A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Task 7: </w:t>
      </w:r>
      <w:r w:rsidRPr="00512D54">
        <w:rPr>
          <w:rFonts w:ascii="Arial" w:hAnsi="Arial" w:cs="Arial"/>
          <w:b/>
          <w:u w:val="single"/>
        </w:rPr>
        <w:t>In Class</w:t>
      </w:r>
      <w:r>
        <w:rPr>
          <w:rFonts w:ascii="Arial" w:hAnsi="Arial" w:cs="Arial"/>
          <w:b/>
          <w:u w:val="single"/>
        </w:rPr>
        <w:t xml:space="preserve"> Essay</w:t>
      </w:r>
      <w:r w:rsidRPr="00512D54">
        <w:rPr>
          <w:rFonts w:ascii="Arial" w:hAnsi="Arial" w:cs="Arial"/>
          <w:b/>
          <w:u w:val="single"/>
        </w:rPr>
        <w:tab/>
      </w:r>
      <w:r w:rsidRPr="00512D54">
        <w:rPr>
          <w:rFonts w:ascii="Arial" w:hAnsi="Arial" w:cs="Arial"/>
          <w:b/>
          <w:u w:val="single"/>
        </w:rPr>
        <w:tab/>
      </w:r>
      <w:r w:rsidRPr="00512D54">
        <w:rPr>
          <w:rFonts w:ascii="Arial" w:hAnsi="Arial" w:cs="Arial"/>
          <w:b/>
          <w:u w:val="single"/>
        </w:rPr>
        <w:tab/>
        <w:t xml:space="preserve">                               </w:t>
      </w:r>
      <w:r>
        <w:rPr>
          <w:rFonts w:ascii="Arial" w:hAnsi="Arial" w:cs="Arial"/>
          <w:b/>
          <w:u w:val="single"/>
        </w:rPr>
        <w:t xml:space="preserve"> </w:t>
      </w:r>
      <w:r w:rsidRPr="00512D54">
        <w:rPr>
          <w:rFonts w:ascii="Arial" w:hAnsi="Arial" w:cs="Arial"/>
          <w:b/>
          <w:u w:val="single"/>
        </w:rPr>
        <w:t>Working time: 45 minutes</w:t>
      </w:r>
    </w:p>
    <w:p w:rsidR="005C6C7A" w:rsidRPr="00512D54" w:rsidRDefault="005C6C7A" w:rsidP="005C6C7A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512D54">
        <w:rPr>
          <w:rFonts w:ascii="Arial" w:hAnsi="Arial" w:cs="Arial"/>
          <w:b/>
          <w:sz w:val="28"/>
          <w:szCs w:val="28"/>
        </w:rPr>
        <w:t xml:space="preserve">Marks: </w:t>
      </w:r>
      <w:r w:rsidRPr="00512D54">
        <w:rPr>
          <w:rFonts w:ascii="Arial" w:hAnsi="Arial" w:cs="Arial"/>
          <w:b/>
          <w:sz w:val="28"/>
          <w:szCs w:val="28"/>
        </w:rPr>
        <w:tab/>
      </w:r>
      <w:proofErr w:type="gramStart"/>
      <w:r w:rsidRPr="00512D54">
        <w:rPr>
          <w:rFonts w:ascii="Arial" w:hAnsi="Arial" w:cs="Arial"/>
          <w:b/>
          <w:sz w:val="28"/>
          <w:szCs w:val="28"/>
        </w:rPr>
        <w:tab/>
        <w:t xml:space="preserve">  /</w:t>
      </w:r>
      <w:proofErr w:type="gramEnd"/>
      <w:r w:rsidRPr="00512D54">
        <w:rPr>
          <w:rFonts w:ascii="Arial" w:hAnsi="Arial" w:cs="Arial"/>
          <w:b/>
          <w:sz w:val="28"/>
          <w:szCs w:val="28"/>
        </w:rPr>
        <w:t>25</w:t>
      </w:r>
    </w:p>
    <w:p w:rsidR="005C6C7A" w:rsidRPr="00512D54" w:rsidRDefault="005C6C7A" w:rsidP="005C6C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12D54">
        <w:rPr>
          <w:rFonts w:ascii="Arial" w:hAnsi="Arial" w:cs="Arial"/>
          <w:sz w:val="28"/>
          <w:szCs w:val="28"/>
        </w:rPr>
        <w:t>Respond to this task:</w:t>
      </w:r>
      <w:r w:rsidRPr="00512D54">
        <w:rPr>
          <w:rFonts w:ascii="Arial" w:hAnsi="Arial" w:cs="Arial"/>
          <w:sz w:val="28"/>
          <w:szCs w:val="28"/>
        </w:rPr>
        <w:tab/>
      </w:r>
      <w:r w:rsidRPr="00512D54">
        <w:rPr>
          <w:rFonts w:ascii="Arial" w:hAnsi="Arial" w:cs="Arial"/>
          <w:sz w:val="28"/>
          <w:szCs w:val="28"/>
        </w:rPr>
        <w:tab/>
      </w:r>
      <w:r w:rsidRPr="00512D54">
        <w:rPr>
          <w:rFonts w:ascii="Arial" w:hAnsi="Arial" w:cs="Arial"/>
          <w:sz w:val="28"/>
          <w:szCs w:val="28"/>
        </w:rPr>
        <w:tab/>
      </w:r>
      <w:r w:rsidRPr="00512D54">
        <w:rPr>
          <w:rFonts w:ascii="Arial" w:hAnsi="Arial" w:cs="Arial"/>
          <w:sz w:val="28"/>
          <w:szCs w:val="28"/>
        </w:rPr>
        <w:tab/>
      </w:r>
      <w:r w:rsidRPr="00512D54">
        <w:rPr>
          <w:rFonts w:ascii="Arial" w:hAnsi="Arial" w:cs="Arial"/>
          <w:sz w:val="28"/>
          <w:szCs w:val="28"/>
        </w:rPr>
        <w:tab/>
        <w:t xml:space="preserve">   </w:t>
      </w:r>
    </w:p>
    <w:p w:rsidR="005C6C7A" w:rsidRPr="00512D54" w:rsidRDefault="00A53F60" w:rsidP="005C6C7A">
      <w:pPr>
        <w:tabs>
          <w:tab w:val="center" w:pos="4153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</w:t>
      </w:r>
      <w:r w:rsidR="005C6C7A">
        <w:rPr>
          <w:rFonts w:ascii="Arial" w:hAnsi="Arial" w:cs="Arial"/>
          <w:b/>
          <w:bCs/>
          <w:sz w:val="28"/>
          <w:szCs w:val="28"/>
        </w:rPr>
        <w:t>xplain the aims of ‘The Big Three’ in the creation of the Treaty of Versailles.</w:t>
      </w:r>
      <w:bookmarkStart w:id="0" w:name="_GoBack"/>
      <w:bookmarkEnd w:id="0"/>
    </w:p>
    <w:p w:rsidR="005C6C7A" w:rsidRPr="00512D54" w:rsidRDefault="005C6C7A" w:rsidP="005C6C7A">
      <w:pPr>
        <w:tabs>
          <w:tab w:val="center" w:pos="4153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:rsidR="005C6C7A" w:rsidRPr="005C6C7A" w:rsidRDefault="005C6C7A" w:rsidP="005C6C7A">
      <w:pPr>
        <w:tabs>
          <w:tab w:val="center" w:pos="4153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Explain: Provide reasons why The Big Three had these aims</w:t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lastRenderedPageBreak/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F537C7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p w:rsidR="005C6C7A" w:rsidRPr="005C6C7A" w:rsidRDefault="005C6C7A" w:rsidP="005C6C7A">
      <w:pPr>
        <w:tabs>
          <w:tab w:val="center" w:pos="4153"/>
        </w:tabs>
        <w:spacing w:line="360" w:lineRule="auto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  <w:r>
        <w:rPr>
          <w:rFonts w:ascii="Comic Sans MS" w:hAnsi="Comic Sans MS"/>
          <w:sz w:val="28"/>
          <w:szCs w:val="28"/>
          <w:u w:val="single"/>
        </w:rPr>
        <w:tab/>
      </w:r>
    </w:p>
    <w:sectPr w:rsidR="005C6C7A" w:rsidRPr="005C6C7A" w:rsidSect="00B33A1C">
      <w:pgSz w:w="11906" w:h="16838"/>
      <w:pgMar w:top="719" w:right="128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7A"/>
    <w:rsid w:val="000D1A09"/>
    <w:rsid w:val="0010759B"/>
    <w:rsid w:val="005C6C7A"/>
    <w:rsid w:val="00862CAD"/>
    <w:rsid w:val="00A53F60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4F3"/>
  <w15:chartTrackingRefBased/>
  <w15:docId w15:val="{0C3AB2A2-776C-4836-B5DE-63D646C3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5C6C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C7A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832F08DA</Template>
  <TotalTime>7</TotalTime>
  <Pages>6</Pages>
  <Words>255</Words>
  <Characters>1454</Characters>
  <Application>Microsoft Office Word</Application>
  <DocSecurity>0</DocSecurity>
  <Lines>12</Lines>
  <Paragraphs>3</Paragraphs>
  <ScaleCrop>false</ScaleCrop>
  <Company>Department of Education Western Australia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3</cp:revision>
  <dcterms:created xsi:type="dcterms:W3CDTF">2019-06-26T01:17:00Z</dcterms:created>
  <dcterms:modified xsi:type="dcterms:W3CDTF">2019-06-26T07:19:00Z</dcterms:modified>
</cp:coreProperties>
</file>