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10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06D5E517" w:rsidR="00142826" w:rsidRPr="00142826" w:rsidRDefault="00025298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9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: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703FC1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F</w:t>
      </w:r>
      <w:r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ive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7614E2">
        <w:rPr>
          <w:rFonts w:ascii="Arial" w:eastAsia="Times New Roman" w:hAnsi="Arial" w:cs="Arial"/>
          <w:b/>
          <w:bCs/>
        </w:rPr>
        <w:t>12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7054C7B0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Read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6052E8">
        <w:rPr>
          <w:rFonts w:ascii="Arial" w:eastAsia="Times New Roman" w:hAnsi="Arial" w:cs="Arial"/>
          <w:bCs/>
          <w:szCs w:val="22"/>
        </w:rPr>
        <w:t>“</w:t>
      </w:r>
      <w:r w:rsidR="00025298">
        <w:rPr>
          <w:rFonts w:ascii="Arial" w:eastAsia="Times New Roman" w:hAnsi="Arial" w:cs="Arial"/>
          <w:bCs/>
          <w:szCs w:val="22"/>
        </w:rPr>
        <w:t>Land Empires in the Age of Imperialism” pp.</w:t>
      </w:r>
      <w:r w:rsidR="000809F9">
        <w:rPr>
          <w:rFonts w:ascii="Arial" w:eastAsia="Times New Roman" w:hAnsi="Arial" w:cs="Arial"/>
          <w:bCs/>
          <w:szCs w:val="22"/>
        </w:rPr>
        <w:t>668-675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09505A57" w14:textId="287AB27D" w:rsidR="00703FC1" w:rsidRPr="00703FC1" w:rsidRDefault="000809F9" w:rsidP="00703FC1">
      <w:pPr>
        <w:rPr>
          <w:rFonts w:ascii="Arial" w:hAnsi="Arial" w:cs="Arial"/>
          <w:b/>
          <w:bCs/>
          <w:i/>
          <w:sz w:val="28"/>
          <w:szCs w:val="28"/>
          <w:lang w:eastAsia="ar-SA"/>
        </w:rPr>
      </w:pPr>
      <w:r>
        <w:rPr>
          <w:rFonts w:ascii="Arial" w:hAnsi="Arial" w:cs="Arial"/>
          <w:b/>
          <w:bCs/>
          <w:i/>
          <w:sz w:val="32"/>
          <w:szCs w:val="32"/>
        </w:rPr>
        <w:t xml:space="preserve">Discuss the impact of imperialism on the nation of </w:t>
      </w:r>
      <w:r w:rsidR="005B1000">
        <w:rPr>
          <w:rFonts w:ascii="Arial" w:hAnsi="Arial" w:cs="Arial"/>
          <w:b/>
          <w:bCs/>
          <w:i/>
          <w:sz w:val="32"/>
          <w:szCs w:val="32"/>
        </w:rPr>
        <w:t>China</w:t>
      </w:r>
      <w:bookmarkStart w:id="0" w:name="_GoBack"/>
      <w:bookmarkEnd w:id="0"/>
    </w:p>
    <w:p w14:paraId="09BBAE61" w14:textId="4A371DD8" w:rsidR="000416A1" w:rsidRPr="00DD2069" w:rsidRDefault="000B19A9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1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53057" w14:textId="77777777" w:rsidR="0010054F" w:rsidRDefault="0010054F" w:rsidP="000416A1">
      <w:r>
        <w:separator/>
      </w:r>
    </w:p>
  </w:endnote>
  <w:endnote w:type="continuationSeparator" w:id="0">
    <w:p w14:paraId="475DBB34" w14:textId="77777777" w:rsidR="0010054F" w:rsidRDefault="0010054F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83C32" w14:textId="77777777" w:rsidR="0010054F" w:rsidRDefault="0010054F" w:rsidP="000416A1">
      <w:r>
        <w:separator/>
      </w:r>
    </w:p>
  </w:footnote>
  <w:footnote w:type="continuationSeparator" w:id="0">
    <w:p w14:paraId="026FA67A" w14:textId="77777777" w:rsidR="0010054F" w:rsidRDefault="0010054F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AD0BB7" w:rsidRDefault="00AD0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0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AD0BB7" w:rsidRDefault="00AD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25298"/>
    <w:rsid w:val="00037598"/>
    <w:rsid w:val="000416A1"/>
    <w:rsid w:val="00072346"/>
    <w:rsid w:val="000809F9"/>
    <w:rsid w:val="000B19A9"/>
    <w:rsid w:val="0010054F"/>
    <w:rsid w:val="00142826"/>
    <w:rsid w:val="002165BA"/>
    <w:rsid w:val="0024195D"/>
    <w:rsid w:val="002A3311"/>
    <w:rsid w:val="002B1A5D"/>
    <w:rsid w:val="003A5EF2"/>
    <w:rsid w:val="005B1000"/>
    <w:rsid w:val="006052E8"/>
    <w:rsid w:val="0065730F"/>
    <w:rsid w:val="006F4854"/>
    <w:rsid w:val="00703FC1"/>
    <w:rsid w:val="007614E2"/>
    <w:rsid w:val="007716FF"/>
    <w:rsid w:val="00801DDF"/>
    <w:rsid w:val="00980ACE"/>
    <w:rsid w:val="009E4AFA"/>
    <w:rsid w:val="009F5220"/>
    <w:rsid w:val="00A51C3C"/>
    <w:rsid w:val="00AB099E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E93CE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3A88F-FA7F-4956-8543-570D8D10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8DAE5314</Template>
  <TotalTime>0</TotalTime>
  <Pages>2</Pages>
  <Words>47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2017-02-13T02:59:00Z</cp:lastPrinted>
  <dcterms:created xsi:type="dcterms:W3CDTF">2018-04-04T02:10:00Z</dcterms:created>
  <dcterms:modified xsi:type="dcterms:W3CDTF">2018-04-04T02:10:00Z</dcterms:modified>
</cp:coreProperties>
</file>