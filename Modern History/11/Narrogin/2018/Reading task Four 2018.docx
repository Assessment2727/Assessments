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10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65C1A357" w:rsidR="00142826" w:rsidRPr="00142826" w:rsidRDefault="002165BA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7</w:t>
      </w:r>
      <w:bookmarkStart w:id="0" w:name="_GoBack"/>
      <w:bookmarkEnd w:id="0"/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: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703FC1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Four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7614E2">
        <w:rPr>
          <w:rFonts w:ascii="Arial" w:eastAsia="Times New Roman" w:hAnsi="Arial" w:cs="Arial"/>
          <w:b/>
          <w:bCs/>
        </w:rPr>
        <w:t>12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471E0CB1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Read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6052E8">
        <w:rPr>
          <w:rFonts w:ascii="Arial" w:eastAsia="Times New Roman" w:hAnsi="Arial" w:cs="Arial"/>
          <w:bCs/>
          <w:szCs w:val="22"/>
        </w:rPr>
        <w:t>“</w:t>
      </w:r>
      <w:r w:rsidR="00703FC1">
        <w:rPr>
          <w:rFonts w:ascii="Arial" w:eastAsia="Times New Roman" w:hAnsi="Arial" w:cs="Arial"/>
          <w:bCs/>
          <w:szCs w:val="22"/>
        </w:rPr>
        <w:t xml:space="preserve">French in Indochina” </w:t>
      </w:r>
      <w:r w:rsidR="006052E8">
        <w:rPr>
          <w:rFonts w:ascii="Arial" w:eastAsia="Times New Roman" w:hAnsi="Arial" w:cs="Arial"/>
          <w:bCs/>
          <w:i/>
          <w:szCs w:val="22"/>
        </w:rPr>
        <w:t>text</w:t>
      </w:r>
      <w:r w:rsidR="00703FC1">
        <w:rPr>
          <w:rFonts w:ascii="Arial" w:eastAsia="Times New Roman" w:hAnsi="Arial" w:cs="Arial"/>
          <w:bCs/>
          <w:i/>
          <w:szCs w:val="22"/>
        </w:rPr>
        <w:t xml:space="preserve"> pp. 1-4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09505A57" w14:textId="4D18C47F" w:rsidR="00703FC1" w:rsidRPr="00703FC1" w:rsidRDefault="00703FC1" w:rsidP="00703FC1">
      <w:pPr>
        <w:rPr>
          <w:rFonts w:ascii="Arial" w:hAnsi="Arial" w:cs="Arial"/>
          <w:b/>
          <w:bCs/>
          <w:i/>
          <w:sz w:val="28"/>
          <w:szCs w:val="28"/>
          <w:lang w:eastAsia="ar-SA"/>
        </w:rPr>
      </w:pPr>
      <w:r w:rsidRPr="00703FC1">
        <w:rPr>
          <w:rFonts w:ascii="Arial" w:hAnsi="Arial" w:cs="Arial"/>
          <w:b/>
          <w:bCs/>
          <w:i/>
          <w:sz w:val="28"/>
          <w:szCs w:val="28"/>
          <w:lang w:eastAsia="ar-SA"/>
        </w:rPr>
        <w:t xml:space="preserve">Evaluate the impact, both positively and negatively, that French Imperialism had on Vietnam and its population. </w:t>
      </w:r>
    </w:p>
    <w:p w14:paraId="09BBAE61" w14:textId="4A371DD8" w:rsidR="000416A1" w:rsidRPr="00DD2069" w:rsidRDefault="000B19A9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1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53057" w14:textId="77777777" w:rsidR="0010054F" w:rsidRDefault="0010054F" w:rsidP="000416A1">
      <w:r>
        <w:separator/>
      </w:r>
    </w:p>
  </w:endnote>
  <w:endnote w:type="continuationSeparator" w:id="0">
    <w:p w14:paraId="475DBB34" w14:textId="77777777" w:rsidR="0010054F" w:rsidRDefault="0010054F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83C32" w14:textId="77777777" w:rsidR="0010054F" w:rsidRDefault="0010054F" w:rsidP="000416A1">
      <w:r>
        <w:separator/>
      </w:r>
    </w:p>
  </w:footnote>
  <w:footnote w:type="continuationSeparator" w:id="0">
    <w:p w14:paraId="026FA67A" w14:textId="77777777" w:rsidR="0010054F" w:rsidRDefault="0010054F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AD0BB7" w:rsidRDefault="00AD0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5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AD0BB7" w:rsidRDefault="00AD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072346"/>
    <w:rsid w:val="000B19A9"/>
    <w:rsid w:val="0010054F"/>
    <w:rsid w:val="00142826"/>
    <w:rsid w:val="002165BA"/>
    <w:rsid w:val="0024195D"/>
    <w:rsid w:val="002A3311"/>
    <w:rsid w:val="002B1A5D"/>
    <w:rsid w:val="003A5EF2"/>
    <w:rsid w:val="006052E8"/>
    <w:rsid w:val="0065730F"/>
    <w:rsid w:val="006F4854"/>
    <w:rsid w:val="00703FC1"/>
    <w:rsid w:val="007614E2"/>
    <w:rsid w:val="007716FF"/>
    <w:rsid w:val="00801DDF"/>
    <w:rsid w:val="00980ACE"/>
    <w:rsid w:val="009E4AFA"/>
    <w:rsid w:val="009F5220"/>
    <w:rsid w:val="00A51C3C"/>
    <w:rsid w:val="00AB099E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E93CE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1B338-0EF9-44FE-B707-2AA590CE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6CEA3CF6</Template>
  <TotalTime>3</TotalTime>
  <Pages>2</Pages>
  <Words>51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3</cp:revision>
  <cp:lastPrinted>2017-02-13T02:59:00Z</cp:lastPrinted>
  <dcterms:created xsi:type="dcterms:W3CDTF">2018-03-21T00:33:00Z</dcterms:created>
  <dcterms:modified xsi:type="dcterms:W3CDTF">2018-03-21T00:36:00Z</dcterms:modified>
</cp:coreProperties>
</file>