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94" w:rsidRDefault="00E5592D" w:rsidP="003B2194">
      <w:pPr>
        <w:pStyle w:val="ListParagraph"/>
        <w:spacing w:line="480" w:lineRule="auto"/>
        <w:ind w:left="-142" w:right="-625"/>
        <w:rPr>
          <w:rFonts w:ascii="Arial" w:hAnsi="Arial" w:cs="Arial"/>
          <w:bCs/>
          <w:lang w:eastAsia="en-AU"/>
        </w:rPr>
      </w:pPr>
      <w:r w:rsidRPr="003471B1">
        <w:rPr>
          <w:rFonts w:ascii="Arial" w:hAnsi="Arial" w:cs="Arial"/>
          <w:b/>
          <w:bCs/>
          <w:i/>
          <w:iCs/>
          <w:noProof/>
          <w:sz w:val="52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B6730" wp14:editId="11228B7C">
                <wp:simplePos x="0" y="0"/>
                <wp:positionH relativeFrom="column">
                  <wp:posOffset>2971800</wp:posOffset>
                </wp:positionH>
                <wp:positionV relativeFrom="paragraph">
                  <wp:posOffset>314325</wp:posOffset>
                </wp:positionV>
                <wp:extent cx="3238500" cy="381000"/>
                <wp:effectExtent l="19050" t="1905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92D" w:rsidRPr="003471B1" w:rsidRDefault="00E5592D" w:rsidP="00E5592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/25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or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pt;margin-top:24.75pt;width:25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" strokecolor="black [3213]" strokeweight="2.25pt">
                <v:stroke linestyle="thinThin"/>
                <v:textbox>
                  <w:txbxContent>
                    <w:p w:rsidR="00E5592D" w:rsidRPr="003471B1" w:rsidRDefault="00E5592D" w:rsidP="00E5592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/25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or  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E5592D" w:rsidRDefault="00E5592D" w:rsidP="00E5592D">
      <w:pPr>
        <w:keepNext/>
        <w:spacing w:before="240" w:after="60"/>
        <w:ind w:firstLine="72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765A6E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0EA47" wp14:editId="65E8871F">
                <wp:simplePos x="0" y="0"/>
                <wp:positionH relativeFrom="column">
                  <wp:posOffset>4328160</wp:posOffset>
                </wp:positionH>
                <wp:positionV relativeFrom="paragraph">
                  <wp:posOffset>373500</wp:posOffset>
                </wp:positionV>
                <wp:extent cx="1876425" cy="8763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92D" w:rsidRDefault="00E5592D" w:rsidP="00E5592D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765A6E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Score: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ab/>
                            </w:r>
                          </w:p>
                          <w:p w:rsidR="00E5592D" w:rsidRPr="00765A6E" w:rsidRDefault="00E5592D" w:rsidP="00E5592D">
                            <w:pPr>
                              <w:ind w:left="1440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765A6E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/25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0.8pt;margin-top:29.4pt;width:14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" strokeweight="2pt">
                <v:stroke linestyle="thinThin"/>
                <v:textbox>
                  <w:txbxContent>
                    <w:p w:rsidR="00E5592D" w:rsidRDefault="00E5592D" w:rsidP="00E5592D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765A6E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Score: </w:t>
                      </w:r>
                      <w:r>
                        <w:rPr>
                          <w:rFonts w:ascii="Arial" w:hAnsi="Arial" w:cs="Arial"/>
                          <w:sz w:val="96"/>
                          <w:szCs w:val="96"/>
                        </w:rPr>
                        <w:tab/>
                      </w:r>
                    </w:p>
                    <w:p w:rsidR="00E5592D" w:rsidRPr="00765A6E" w:rsidRDefault="00E5592D" w:rsidP="00E5592D">
                      <w:pPr>
                        <w:ind w:left="1440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765A6E"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/25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F74FE" wp14:editId="6E082D5B">
                <wp:simplePos x="0" y="0"/>
                <wp:positionH relativeFrom="column">
                  <wp:posOffset>-744220</wp:posOffset>
                </wp:positionH>
                <wp:positionV relativeFrom="paragraph">
                  <wp:posOffset>147955</wp:posOffset>
                </wp:positionV>
                <wp:extent cx="1229995" cy="1143000"/>
                <wp:effectExtent l="0" t="19050" r="0" b="190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143000"/>
                          <a:chOff x="24802575" y="18055590"/>
                          <a:chExt cx="1179360" cy="936000"/>
                        </a:xfrm>
                      </wpg:grpSpPr>
                      <wps:wsp>
                        <wps:cNvPr id="4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58.6pt;margin-top:11.65pt;width:96.85pt;height:90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1UG8IA&#10;AADaAAAADwAAAGRycy9kb3ducmV2LnhtbESPQWvCQBSE7wX/w/IEL8VsKlJCdBWRtuSoaQs9PrKv&#10;2dDs2zS7TeK/dwWhx2FmvmG2+8m2YqDeN44VPCUpCOLK6YZrBR/vr8sMhA/IGlvHpOBCHva72cMW&#10;c+1GPtNQhlpECPscFZgQulxKXxmy6BPXEUfv2/UWQ5R9LXWPY4TbVq7S9FlabDguGOzoaKj6Kf+s&#10;gmZlvz7f5OPJ/Gaj7gpfveDglVrMp8MGRKAp/Ifv7UIrWMPtSrwB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VQb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DP1TEAAAA2gAAAA8AAABkcnMvZG93bnJldi54bWxEj91qwkAUhO+FvsNyCt6ZjYI/ja4ioiBY&#10;ELWlXp5mT5O02bMhu2rq07uC4OUwM98wk1ljSnGm2hWWFXSjGARxanXBmYKPw6ozAuE8ssbSMin4&#10;Jwez6Utrgom2F97Ree8zESDsElSQe18lUro0J4MushVx8H5sbdAHWWdS13gJcFPKXhwPpMGCw0KO&#10;FS1ySv/2J6Ngg59u2d98/WZv3+743jXX7RAPSrVfm/kYhKfGP8OP9lor6MP9SrgBcn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DP1TEAAAA2gAAAA8AAAAAAAAAAAAAAAAA&#10;nwIAAGRycy9kb3ducmV2LnhtbFBLBQYAAAAABAAEAPcAAACQAwAAAAA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</w:p>
    <w:p w:rsidR="00E5592D" w:rsidRDefault="001B7D4E" w:rsidP="00E5592D">
      <w:pPr>
        <w:keepNext/>
        <w:spacing w:before="240" w:after="60"/>
        <w:ind w:firstLine="72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Unit 2</w:t>
      </w:r>
      <w:r w:rsidR="00E5592D">
        <w:rPr>
          <w:rFonts w:ascii="Arial" w:hAnsi="Arial" w:cs="Arial"/>
          <w:b/>
          <w:bCs/>
          <w:kern w:val="32"/>
          <w:sz w:val="32"/>
          <w:szCs w:val="32"/>
        </w:rPr>
        <w:t xml:space="preserve"> Modern History</w:t>
      </w:r>
    </w:p>
    <w:p w:rsidR="00E5592D" w:rsidRDefault="00E5592D" w:rsidP="00E5592D">
      <w:pPr>
        <w:ind w:firstLine="720"/>
        <w:rPr>
          <w:rFonts w:ascii="Arial" w:hAnsi="Arial" w:cs="Arial"/>
          <w:b/>
          <w:i/>
          <w:sz w:val="32"/>
          <w:szCs w:val="32"/>
        </w:rPr>
      </w:pPr>
      <w:r w:rsidRPr="000F15D4">
        <w:rPr>
          <w:rFonts w:ascii="Arial" w:hAnsi="Arial" w:cs="Arial"/>
          <w:b/>
          <w:i/>
          <w:sz w:val="32"/>
          <w:szCs w:val="32"/>
        </w:rPr>
        <w:t>Understanding the Modern World</w:t>
      </w:r>
    </w:p>
    <w:p w:rsidR="00E5592D" w:rsidRPr="007966F8" w:rsidRDefault="00E5592D" w:rsidP="00E5592D">
      <w:pPr>
        <w:keepNext/>
        <w:spacing w:before="240" w:after="60"/>
        <w:ind w:firstLine="720"/>
        <w:outlineLvl w:val="0"/>
        <w:rPr>
          <w:rFonts w:ascii="Arial" w:hAnsi="Arial" w:cs="Arial"/>
          <w:b/>
          <w:bCs/>
          <w:i/>
          <w:iCs/>
        </w:rPr>
      </w:pPr>
    </w:p>
    <w:p w:rsidR="00E5592D" w:rsidRPr="003471B1" w:rsidRDefault="00E5592D" w:rsidP="00E5592D">
      <w:pPr>
        <w:keepNext/>
        <w:spacing w:before="240" w:after="60"/>
        <w:ind w:firstLine="720"/>
        <w:outlineLvl w:val="0"/>
        <w:rPr>
          <w:rFonts w:ascii="Arial" w:hAnsi="Arial" w:cs="Arial"/>
          <w:i/>
          <w:iCs/>
          <w:kern w:val="32"/>
          <w:sz w:val="32"/>
          <w:szCs w:val="32"/>
          <w:u w:val="single"/>
        </w:rPr>
      </w:pPr>
      <w:r w:rsidRPr="000F15D4">
        <w:rPr>
          <w:rFonts w:ascii="Arial" w:hAnsi="Arial" w:cs="Arial"/>
          <w:b/>
          <w:bCs/>
          <w:i/>
          <w:iCs/>
          <w:sz w:val="52"/>
          <w:szCs w:val="52"/>
        </w:rPr>
        <w:t>SOURCE ANALYSIS ONE</w:t>
      </w:r>
    </w:p>
    <w:p w:rsidR="00E5592D" w:rsidRDefault="00E5592D" w:rsidP="00E5592D">
      <w:pPr>
        <w:ind w:firstLine="72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Nazism in Germany 1918-1945</w:t>
      </w:r>
    </w:p>
    <w:p w:rsidR="00E5592D" w:rsidRPr="000F15D4" w:rsidRDefault="00E5592D" w:rsidP="00E5592D">
      <w:pPr>
        <w:ind w:firstLine="720"/>
        <w:rPr>
          <w:sz w:val="36"/>
          <w:szCs w:val="36"/>
        </w:rPr>
      </w:pPr>
    </w:p>
    <w:p w:rsidR="00E5592D" w:rsidRDefault="00E5592D" w:rsidP="00E5592D">
      <w:pPr>
        <w:rPr>
          <w:rFonts w:ascii="Arial" w:hAnsi="Arial" w:cs="Arial"/>
          <w:i/>
          <w:iCs/>
          <w:kern w:val="32"/>
          <w:sz w:val="32"/>
          <w:szCs w:val="32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63360" behindDoc="0" locked="0" layoutInCell="1" allowOverlap="1" wp14:anchorId="0D0B349D" wp14:editId="01EE172C">
            <wp:simplePos x="0" y="0"/>
            <wp:positionH relativeFrom="column">
              <wp:posOffset>-374015</wp:posOffset>
            </wp:positionH>
            <wp:positionV relativeFrom="paragraph">
              <wp:posOffset>286385</wp:posOffset>
            </wp:positionV>
            <wp:extent cx="6174740" cy="4137025"/>
            <wp:effectExtent l="0" t="0" r="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92D" w:rsidRDefault="00E5592D" w:rsidP="00E5592D">
      <w:pPr>
        <w:rPr>
          <w:rFonts w:ascii="Arial" w:hAnsi="Arial" w:cs="Arial"/>
          <w:i/>
          <w:iCs/>
          <w:kern w:val="32"/>
          <w:sz w:val="32"/>
          <w:szCs w:val="32"/>
        </w:rPr>
      </w:pPr>
    </w:p>
    <w:p w:rsidR="00E5592D" w:rsidRDefault="00E5592D" w:rsidP="00E5592D">
      <w:pPr>
        <w:rPr>
          <w:rFonts w:ascii="Arial" w:hAnsi="Arial" w:cs="Arial"/>
          <w:i/>
          <w:iCs/>
          <w:kern w:val="32"/>
          <w:sz w:val="32"/>
          <w:szCs w:val="32"/>
        </w:rPr>
      </w:pPr>
    </w:p>
    <w:p w:rsidR="00E5592D" w:rsidRPr="000F15D4" w:rsidRDefault="00E5592D" w:rsidP="00E5592D">
      <w:r>
        <w:rPr>
          <w:rFonts w:ascii="Arial" w:hAnsi="Arial" w:cs="Arial"/>
          <w:i/>
          <w:iCs/>
          <w:kern w:val="32"/>
          <w:sz w:val="32"/>
          <w:szCs w:val="32"/>
        </w:rPr>
        <w:t xml:space="preserve">Name: _______________________ Date: </w:t>
      </w:r>
      <w:r>
        <w:rPr>
          <w:rFonts w:ascii="Arial" w:hAnsi="Arial" w:cs="Arial"/>
          <w:i/>
          <w:iCs/>
          <w:kern w:val="32"/>
          <w:sz w:val="32"/>
          <w:szCs w:val="32"/>
          <w:u w:val="single"/>
        </w:rPr>
        <w:tab/>
      </w:r>
      <w:r>
        <w:rPr>
          <w:rFonts w:ascii="Arial" w:hAnsi="Arial" w:cs="Arial"/>
          <w:i/>
          <w:iCs/>
          <w:kern w:val="32"/>
          <w:sz w:val="32"/>
          <w:szCs w:val="32"/>
          <w:u w:val="single"/>
        </w:rPr>
        <w:tab/>
      </w:r>
      <w:r>
        <w:rPr>
          <w:rFonts w:ascii="Arial" w:hAnsi="Arial" w:cs="Arial"/>
          <w:i/>
          <w:iCs/>
          <w:kern w:val="32"/>
          <w:sz w:val="32"/>
          <w:szCs w:val="32"/>
          <w:u w:val="single"/>
        </w:rPr>
        <w:tab/>
      </w:r>
    </w:p>
    <w:p w:rsidR="00E5592D" w:rsidRDefault="00E5592D" w:rsidP="00E5592D">
      <w:pPr>
        <w:rPr>
          <w:b/>
          <w:sz w:val="28"/>
          <w:szCs w:val="28"/>
        </w:rPr>
      </w:pPr>
    </w:p>
    <w:p w:rsidR="00E5592D" w:rsidRDefault="00E5592D" w:rsidP="00E5592D">
      <w:pPr>
        <w:rPr>
          <w:b/>
          <w:sz w:val="28"/>
          <w:szCs w:val="28"/>
        </w:rPr>
      </w:pPr>
      <w:r w:rsidRPr="003471B1">
        <w:rPr>
          <w:rFonts w:ascii="Arial" w:hAnsi="Arial" w:cs="Arial"/>
          <w:b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A4692" wp14:editId="58A1F627">
                <wp:simplePos x="0" y="0"/>
                <wp:positionH relativeFrom="column">
                  <wp:posOffset>4367273</wp:posOffset>
                </wp:positionH>
                <wp:positionV relativeFrom="paragraph">
                  <wp:posOffset>19484</wp:posOffset>
                </wp:positionV>
                <wp:extent cx="1876425" cy="3524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92D" w:rsidRPr="000F15D4" w:rsidRDefault="00E5592D" w:rsidP="00E5592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15D4">
                              <w:rPr>
                                <w:b/>
                                <w:sz w:val="28"/>
                                <w:szCs w:val="28"/>
                              </w:rPr>
                              <w:t>Weighting - 10 %</w:t>
                            </w:r>
                          </w:p>
                          <w:p w:rsidR="00E5592D" w:rsidRDefault="00E5592D" w:rsidP="00E559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3.9pt;margin-top:1.55pt;width:14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" strokecolor="black [3213]" strokeweight="2pt">
                <v:stroke linestyle="thinThin"/>
                <v:textbox>
                  <w:txbxContent>
                    <w:p w:rsidR="00E5592D" w:rsidRPr="000F15D4" w:rsidRDefault="00E5592D" w:rsidP="00E5592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15D4">
                        <w:rPr>
                          <w:b/>
                          <w:sz w:val="28"/>
                          <w:szCs w:val="28"/>
                        </w:rPr>
                        <w:t>Weighting - 10 %</w:t>
                      </w:r>
                    </w:p>
                    <w:p w:rsidR="00E5592D" w:rsidRDefault="00E5592D" w:rsidP="00E5592D"/>
                  </w:txbxContent>
                </v:textbox>
              </v:shape>
            </w:pict>
          </mc:Fallback>
        </mc:AlternateContent>
      </w:r>
    </w:p>
    <w:p w:rsidR="00E5592D" w:rsidRDefault="00E5592D" w:rsidP="00E5592D">
      <w:pPr>
        <w:rPr>
          <w:b/>
          <w:sz w:val="28"/>
          <w:szCs w:val="28"/>
        </w:rPr>
      </w:pPr>
    </w:p>
    <w:p w:rsidR="00E5592D" w:rsidRPr="003B2194" w:rsidRDefault="00E5592D" w:rsidP="003B2194">
      <w:pPr>
        <w:pStyle w:val="ListParagraph"/>
        <w:spacing w:line="480" w:lineRule="auto"/>
        <w:ind w:left="-142" w:right="-625"/>
        <w:rPr>
          <w:rFonts w:ascii="Arial" w:hAnsi="Arial" w:cs="Arial"/>
          <w:bCs/>
          <w:lang w:eastAsia="en-AU"/>
        </w:rPr>
      </w:pPr>
    </w:p>
    <w:p w:rsidR="003B2194" w:rsidRPr="00E5592D" w:rsidRDefault="00F871B8" w:rsidP="003D7EF0">
      <w:pPr>
        <w:pStyle w:val="ListParagraph"/>
        <w:numPr>
          <w:ilvl w:val="0"/>
          <w:numId w:val="3"/>
        </w:numPr>
        <w:spacing w:line="480" w:lineRule="auto"/>
        <w:ind w:left="-142" w:right="-625" w:hanging="425"/>
        <w:rPr>
          <w:rFonts w:ascii="Arial" w:hAnsi="Arial" w:cs="Arial"/>
          <w:bCs/>
          <w:lang w:eastAsia="en-AU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Compare and contrast the messages of </w:t>
      </w:r>
      <w:r w:rsidRPr="00F871B8">
        <w:rPr>
          <w:rFonts w:ascii="Arial" w:hAnsi="Arial" w:cs="Arial"/>
          <w:b/>
          <w:bCs/>
          <w:sz w:val="22"/>
          <w:szCs w:val="22"/>
        </w:rPr>
        <w:t>Sources 1</w:t>
      </w:r>
      <w:r>
        <w:rPr>
          <w:rFonts w:ascii="Arial" w:hAnsi="Arial" w:cs="Arial"/>
          <w:bCs/>
          <w:sz w:val="22"/>
          <w:szCs w:val="22"/>
        </w:rPr>
        <w:t xml:space="preserve"> and </w:t>
      </w:r>
      <w:r w:rsidRPr="00F871B8">
        <w:rPr>
          <w:rFonts w:ascii="Arial" w:hAnsi="Arial" w:cs="Arial"/>
          <w:b/>
          <w:bCs/>
          <w:sz w:val="22"/>
          <w:szCs w:val="22"/>
        </w:rPr>
        <w:t>2</w:t>
      </w:r>
      <w:r w:rsidR="00374965" w:rsidRPr="003B2194">
        <w:rPr>
          <w:rFonts w:ascii="Arial" w:hAnsi="Arial" w:cs="Arial"/>
          <w:bCs/>
          <w:sz w:val="22"/>
          <w:szCs w:val="22"/>
        </w:rPr>
        <w:t xml:space="preserve">. </w:t>
      </w:r>
      <w:r w:rsidR="003B2194" w:rsidRPr="003B2194">
        <w:rPr>
          <w:rFonts w:ascii="Arial" w:hAnsi="Arial" w:cs="Arial"/>
          <w:bCs/>
          <w:sz w:val="22"/>
          <w:szCs w:val="22"/>
        </w:rPr>
        <w:tab/>
      </w:r>
      <w:r w:rsidR="003B2194" w:rsidRPr="003B2194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(4</w:t>
      </w:r>
      <w:r w:rsidR="008B2431" w:rsidRPr="003B2194">
        <w:rPr>
          <w:rFonts w:ascii="Arial" w:hAnsi="Arial" w:cs="Arial"/>
          <w:bCs/>
          <w:sz w:val="22"/>
          <w:szCs w:val="22"/>
        </w:rPr>
        <w:t xml:space="preserve"> marks)</w:t>
      </w:r>
      <w:r w:rsidR="003B2194" w:rsidRPr="003B2194">
        <w:rPr>
          <w:rFonts w:ascii="Arial" w:hAnsi="Arial" w:cs="Arial"/>
          <w:bCs/>
          <w:sz w:val="22"/>
          <w:szCs w:val="22"/>
        </w:rPr>
        <w:t xml:space="preserve"> </w:t>
      </w:r>
      <w:r w:rsidR="003B2194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592D" w:rsidRDefault="00E5592D" w:rsidP="00E5592D">
      <w:pPr>
        <w:pStyle w:val="ListParagraph"/>
        <w:spacing w:line="480" w:lineRule="auto"/>
        <w:ind w:left="-142" w:right="-625"/>
        <w:rPr>
          <w:rFonts w:ascii="Arial" w:hAnsi="Arial" w:cs="Arial"/>
          <w:bCs/>
          <w:lang w:eastAsia="en-AU"/>
        </w:rPr>
      </w:pPr>
    </w:p>
    <w:p w:rsidR="00E5592D" w:rsidRPr="003D7EF0" w:rsidRDefault="00E5592D" w:rsidP="00E5592D">
      <w:pPr>
        <w:pStyle w:val="ListParagraph"/>
        <w:spacing w:line="480" w:lineRule="auto"/>
        <w:ind w:left="-142" w:right="-625"/>
        <w:rPr>
          <w:rFonts w:ascii="Arial" w:hAnsi="Arial" w:cs="Arial"/>
          <w:bCs/>
          <w:lang w:eastAsia="en-AU"/>
        </w:rPr>
      </w:pPr>
    </w:p>
    <w:p w:rsidR="003B2194" w:rsidRDefault="00F871B8" w:rsidP="003B2194">
      <w:pPr>
        <w:pStyle w:val="ListParagraph"/>
        <w:numPr>
          <w:ilvl w:val="0"/>
          <w:numId w:val="3"/>
        </w:numPr>
        <w:spacing w:line="480" w:lineRule="auto"/>
        <w:ind w:left="-142" w:right="-625" w:hanging="4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Evaluate the usefulness, in terms of strengths and weaknesses, of Sources 1 and 2 as representations of attitudes </w:t>
      </w:r>
      <w:r w:rsidR="00A83D1B">
        <w:rPr>
          <w:rFonts w:ascii="Arial" w:hAnsi="Arial" w:cs="Arial"/>
          <w:bCs/>
          <w:sz w:val="22"/>
          <w:szCs w:val="22"/>
        </w:rPr>
        <w:t>in post-war Germany</w:t>
      </w:r>
      <w:r w:rsidR="003D7EF0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A83D1B">
        <w:rPr>
          <w:rFonts w:ascii="Arial" w:hAnsi="Arial" w:cs="Arial"/>
          <w:bCs/>
          <w:sz w:val="22"/>
          <w:szCs w:val="22"/>
        </w:rPr>
        <w:tab/>
      </w:r>
      <w:r w:rsidR="00E5592D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sz w:val="22"/>
          <w:szCs w:val="22"/>
        </w:rPr>
        <w:t xml:space="preserve">(5 marks) </w:t>
      </w:r>
      <w:r w:rsidR="003B2194">
        <w:rPr>
          <w:rFonts w:ascii="Arial" w:hAnsi="Arial" w:cs="Arial"/>
          <w:bCs/>
          <w:sz w:val="22"/>
          <w:szCs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2194" w:rsidRPr="003B2194" w:rsidRDefault="003B2194" w:rsidP="003B2194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B2194" w:rsidRDefault="003B2194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3B2194" w:rsidRDefault="003B2194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Pr="003B2194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3B2194" w:rsidRDefault="00F871B8" w:rsidP="003B2194">
      <w:pPr>
        <w:pStyle w:val="ListParagraph"/>
        <w:numPr>
          <w:ilvl w:val="0"/>
          <w:numId w:val="3"/>
        </w:numPr>
        <w:spacing w:line="480" w:lineRule="auto"/>
        <w:ind w:left="-142" w:right="-625" w:hanging="4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Explain the historical context of </w:t>
      </w:r>
      <w:r w:rsidRPr="00F871B8">
        <w:rPr>
          <w:rFonts w:ascii="Arial" w:hAnsi="Arial" w:cs="Arial"/>
          <w:b/>
          <w:bCs/>
          <w:sz w:val="22"/>
          <w:szCs w:val="22"/>
        </w:rPr>
        <w:t>Source 3</w:t>
      </w:r>
      <w:r>
        <w:rPr>
          <w:rFonts w:ascii="Arial" w:hAnsi="Arial" w:cs="Arial"/>
          <w:bCs/>
          <w:sz w:val="22"/>
          <w:szCs w:val="22"/>
        </w:rPr>
        <w:t xml:space="preserve">. Include the relevant events, people and ideas depicted or represented in the source.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C51121">
        <w:rPr>
          <w:rFonts w:ascii="Arial" w:hAnsi="Arial" w:cs="Arial"/>
          <w:bCs/>
          <w:sz w:val="22"/>
          <w:szCs w:val="22"/>
        </w:rPr>
        <w:t xml:space="preserve">            </w:t>
      </w:r>
      <w:r>
        <w:rPr>
          <w:rFonts w:ascii="Arial" w:hAnsi="Arial" w:cs="Arial"/>
          <w:bCs/>
          <w:sz w:val="22"/>
          <w:szCs w:val="22"/>
        </w:rPr>
        <w:t>(4 marks)</w:t>
      </w:r>
      <w:r w:rsidR="003B2194">
        <w:rPr>
          <w:rFonts w:ascii="Arial" w:hAnsi="Arial" w:cs="Arial"/>
          <w:sz w:val="22"/>
          <w:szCs w:val="22"/>
        </w:rPr>
        <w:t xml:space="preserve"> </w:t>
      </w:r>
      <w:r w:rsidR="003B2194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2194" w:rsidRPr="003B2194" w:rsidRDefault="003B2194" w:rsidP="003B2194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3D7EF0" w:rsidRPr="003D7EF0" w:rsidRDefault="00F871B8" w:rsidP="001B7D4E">
      <w:pPr>
        <w:pStyle w:val="ListParagraph"/>
        <w:numPr>
          <w:ilvl w:val="0"/>
          <w:numId w:val="3"/>
        </w:numPr>
        <w:spacing w:line="360" w:lineRule="auto"/>
        <w:ind w:left="-142" w:right="-625" w:hanging="4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Identify and account for the authors’ perspectives in </w:t>
      </w:r>
      <w:r w:rsidRPr="00A83D1B">
        <w:rPr>
          <w:rFonts w:ascii="Arial" w:hAnsi="Arial" w:cs="Arial"/>
          <w:b/>
          <w:sz w:val="22"/>
          <w:szCs w:val="22"/>
        </w:rPr>
        <w:t>Sources 3</w:t>
      </w:r>
      <w:r>
        <w:rPr>
          <w:rFonts w:ascii="Arial" w:hAnsi="Arial" w:cs="Arial"/>
          <w:sz w:val="22"/>
          <w:szCs w:val="22"/>
        </w:rPr>
        <w:t xml:space="preserve"> and </w:t>
      </w:r>
      <w:r w:rsidRPr="00A83D1B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regarding </w:t>
      </w:r>
      <w:r w:rsidR="003D7EF0">
        <w:rPr>
          <w:rFonts w:ascii="Arial" w:hAnsi="Arial" w:cs="Arial"/>
          <w:sz w:val="22"/>
          <w:szCs w:val="22"/>
        </w:rPr>
        <w:t>the specific changes in post-war German</w:t>
      </w:r>
      <w:r w:rsidR="00A83D1B">
        <w:rPr>
          <w:rFonts w:ascii="Arial" w:hAnsi="Arial" w:cs="Arial"/>
          <w:sz w:val="22"/>
          <w:szCs w:val="22"/>
        </w:rPr>
        <w:t xml:space="preserve"> politics </w:t>
      </w:r>
      <w:r w:rsidR="003D7EF0">
        <w:rPr>
          <w:rFonts w:ascii="Arial" w:hAnsi="Arial" w:cs="Arial"/>
          <w:sz w:val="22"/>
          <w:szCs w:val="22"/>
        </w:rPr>
        <w:t xml:space="preserve">described in the documents.  </w:t>
      </w:r>
      <w:r w:rsidR="003D7EF0">
        <w:rPr>
          <w:rFonts w:ascii="Arial" w:hAnsi="Arial" w:cs="Arial"/>
          <w:sz w:val="22"/>
          <w:szCs w:val="22"/>
        </w:rPr>
        <w:tab/>
      </w:r>
      <w:r w:rsidR="003D7EF0">
        <w:rPr>
          <w:rFonts w:ascii="Arial" w:hAnsi="Arial" w:cs="Arial"/>
          <w:sz w:val="22"/>
          <w:szCs w:val="22"/>
        </w:rPr>
        <w:tab/>
      </w:r>
      <w:r w:rsidR="003D7EF0">
        <w:rPr>
          <w:rFonts w:ascii="Arial" w:hAnsi="Arial" w:cs="Arial"/>
          <w:sz w:val="22"/>
          <w:szCs w:val="22"/>
        </w:rPr>
        <w:tab/>
      </w:r>
      <w:r w:rsidR="00C51121">
        <w:rPr>
          <w:rFonts w:ascii="Arial" w:hAnsi="Arial" w:cs="Arial"/>
          <w:sz w:val="22"/>
          <w:szCs w:val="22"/>
        </w:rPr>
        <w:t xml:space="preserve"> </w:t>
      </w:r>
      <w:r w:rsidR="003D7EF0">
        <w:rPr>
          <w:rFonts w:ascii="Arial" w:hAnsi="Arial" w:cs="Arial"/>
          <w:sz w:val="22"/>
          <w:szCs w:val="22"/>
        </w:rPr>
        <w:t xml:space="preserve">(6 marks) </w:t>
      </w:r>
    </w:p>
    <w:p w:rsidR="003D7EF0" w:rsidRPr="003D7EF0" w:rsidRDefault="003D7EF0" w:rsidP="003D7EF0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B2194" w:rsidRDefault="003B2194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7D4E" w:rsidRDefault="001B7D4E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1B7D4E" w:rsidRDefault="001B7D4E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1B7D4E" w:rsidRPr="003B2194" w:rsidRDefault="001B7D4E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3B2194" w:rsidRPr="003D7EF0" w:rsidRDefault="003D7EF0" w:rsidP="001B7D4E">
      <w:pPr>
        <w:pStyle w:val="ListParagraph"/>
        <w:numPr>
          <w:ilvl w:val="0"/>
          <w:numId w:val="3"/>
        </w:numPr>
        <w:spacing w:line="360" w:lineRule="auto"/>
        <w:ind w:left="-142" w:right="-625" w:hanging="4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Evaluate the extent to which the </w:t>
      </w:r>
      <w:r>
        <w:rPr>
          <w:rFonts w:ascii="Arial" w:hAnsi="Arial" w:cs="Arial"/>
          <w:b/>
          <w:sz w:val="22"/>
          <w:szCs w:val="22"/>
        </w:rPr>
        <w:t xml:space="preserve">four </w:t>
      </w:r>
      <w:r>
        <w:rPr>
          <w:rFonts w:ascii="Arial" w:hAnsi="Arial" w:cs="Arial"/>
          <w:sz w:val="22"/>
          <w:szCs w:val="22"/>
        </w:rPr>
        <w:t>sources give an accura</w:t>
      </w:r>
      <w:r w:rsidR="001B7D4E">
        <w:rPr>
          <w:rFonts w:ascii="Arial" w:hAnsi="Arial" w:cs="Arial"/>
          <w:sz w:val="22"/>
          <w:szCs w:val="22"/>
        </w:rPr>
        <w:t>te insight into the significant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  <w:r w:rsidR="00023870">
        <w:rPr>
          <w:rFonts w:ascii="Arial" w:hAnsi="Arial" w:cs="Arial"/>
          <w:sz w:val="22"/>
          <w:szCs w:val="22"/>
        </w:rPr>
        <w:t>changes occurring in post-war Germany b</w:t>
      </w:r>
      <w:r>
        <w:rPr>
          <w:rFonts w:ascii="Arial" w:hAnsi="Arial" w:cs="Arial"/>
          <w:sz w:val="22"/>
          <w:szCs w:val="22"/>
        </w:rPr>
        <w:t>etween 1918 and 192</w:t>
      </w:r>
      <w:r w:rsidR="0002387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(6 marks) </w:t>
      </w:r>
      <w:r w:rsidR="003B2194">
        <w:rPr>
          <w:rFonts w:ascii="Arial" w:hAnsi="Arial" w:cs="Arial"/>
          <w:sz w:val="22"/>
          <w:szCs w:val="22"/>
        </w:rPr>
        <w:t xml:space="preserve"> </w:t>
      </w:r>
      <w:r w:rsidR="003B2194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Pr="003D7EF0" w:rsidRDefault="003D7EF0" w:rsidP="003B21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End of Que</w:t>
      </w:r>
      <w:r w:rsidR="003B2194" w:rsidRPr="003D7EF0">
        <w:rPr>
          <w:rFonts w:ascii="Arial" w:hAnsi="Arial" w:cs="Arial"/>
          <w:b/>
          <w:sz w:val="28"/>
          <w:szCs w:val="28"/>
        </w:rPr>
        <w:t>stions</w:t>
      </w:r>
    </w:p>
    <w:sectPr w:rsidR="003B2194" w:rsidRPr="003D7EF0" w:rsidSect="000E1A66">
      <w:footerReference w:type="even" r:id="rId11"/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EC" w:rsidRDefault="00ED39EC">
      <w:r>
        <w:separator/>
      </w:r>
    </w:p>
  </w:endnote>
  <w:endnote w:type="continuationSeparator" w:id="0">
    <w:p w:rsidR="00ED39EC" w:rsidRDefault="00ED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EC" w:rsidRDefault="00ED39EC" w:rsidP="009E15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9EC" w:rsidRDefault="00ED39EC" w:rsidP="008C0C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EC" w:rsidRDefault="00ED39E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7D4E">
      <w:rPr>
        <w:noProof/>
      </w:rPr>
      <w:t>6</w:t>
    </w:r>
    <w:r>
      <w:rPr>
        <w:noProof/>
      </w:rPr>
      <w:fldChar w:fldCharType="end"/>
    </w:r>
  </w:p>
  <w:p w:rsidR="00ED39EC" w:rsidRDefault="00ED39EC" w:rsidP="008C0C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EC" w:rsidRDefault="00ED39EC">
      <w:r>
        <w:separator/>
      </w:r>
    </w:p>
  </w:footnote>
  <w:footnote w:type="continuationSeparator" w:id="0">
    <w:p w:rsidR="00ED39EC" w:rsidRDefault="00ED3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01D"/>
    <w:multiLevelType w:val="hybridMultilevel"/>
    <w:tmpl w:val="76D41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95498D"/>
    <w:multiLevelType w:val="hybridMultilevel"/>
    <w:tmpl w:val="7A160434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7A15D10"/>
    <w:multiLevelType w:val="hybridMultilevel"/>
    <w:tmpl w:val="254EA9B6"/>
    <w:lvl w:ilvl="0" w:tplc="4DD8E10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D221E"/>
    <w:multiLevelType w:val="hybridMultilevel"/>
    <w:tmpl w:val="DEC6CD9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16"/>
    <w:rsid w:val="00016ADB"/>
    <w:rsid w:val="00023870"/>
    <w:rsid w:val="000320D6"/>
    <w:rsid w:val="000E1A66"/>
    <w:rsid w:val="000E730F"/>
    <w:rsid w:val="000F12C4"/>
    <w:rsid w:val="0012104B"/>
    <w:rsid w:val="00123928"/>
    <w:rsid w:val="00167A78"/>
    <w:rsid w:val="001B7D4E"/>
    <w:rsid w:val="001E5786"/>
    <w:rsid w:val="00226EF5"/>
    <w:rsid w:val="00374965"/>
    <w:rsid w:val="00390309"/>
    <w:rsid w:val="003B2194"/>
    <w:rsid w:val="003D7EF0"/>
    <w:rsid w:val="003F222C"/>
    <w:rsid w:val="004E0B7E"/>
    <w:rsid w:val="00503DF4"/>
    <w:rsid w:val="005903EF"/>
    <w:rsid w:val="00631D4A"/>
    <w:rsid w:val="00674E8B"/>
    <w:rsid w:val="00680564"/>
    <w:rsid w:val="00711A12"/>
    <w:rsid w:val="00725B2E"/>
    <w:rsid w:val="00752A10"/>
    <w:rsid w:val="00785C43"/>
    <w:rsid w:val="00793CF9"/>
    <w:rsid w:val="00863AAC"/>
    <w:rsid w:val="008A0F57"/>
    <w:rsid w:val="008B2431"/>
    <w:rsid w:val="008C0C47"/>
    <w:rsid w:val="008C71A8"/>
    <w:rsid w:val="009E1524"/>
    <w:rsid w:val="00A105FC"/>
    <w:rsid w:val="00A47E83"/>
    <w:rsid w:val="00A83D1B"/>
    <w:rsid w:val="00BD101E"/>
    <w:rsid w:val="00C17436"/>
    <w:rsid w:val="00C22FC1"/>
    <w:rsid w:val="00C50D3A"/>
    <w:rsid w:val="00C51121"/>
    <w:rsid w:val="00C8747D"/>
    <w:rsid w:val="00C951EB"/>
    <w:rsid w:val="00D44D16"/>
    <w:rsid w:val="00D53E45"/>
    <w:rsid w:val="00E14523"/>
    <w:rsid w:val="00E3261B"/>
    <w:rsid w:val="00E5592D"/>
    <w:rsid w:val="00E6707D"/>
    <w:rsid w:val="00E817B3"/>
    <w:rsid w:val="00ED39EC"/>
    <w:rsid w:val="00F871B8"/>
    <w:rsid w:val="00F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4D1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0C4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C0C47"/>
  </w:style>
  <w:style w:type="paragraph" w:styleId="BalloonText">
    <w:name w:val="Balloon Text"/>
    <w:basedOn w:val="Normal"/>
    <w:semiHidden/>
    <w:rsid w:val="00711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ADB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6ADB"/>
    <w:rPr>
      <w:sz w:val="24"/>
      <w:szCs w:val="24"/>
      <w:lang w:eastAsia="en-US"/>
    </w:rPr>
  </w:style>
  <w:style w:type="paragraph" w:styleId="NormalWeb">
    <w:name w:val="Normal (Web)"/>
    <w:basedOn w:val="Normal"/>
    <w:rsid w:val="008C71A8"/>
    <w:pPr>
      <w:spacing w:before="100" w:beforeAutospacing="1" w:after="100" w:afterAutospacing="1"/>
    </w:pPr>
    <w:rPr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C95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4D1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0C4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C0C47"/>
  </w:style>
  <w:style w:type="paragraph" w:styleId="BalloonText">
    <w:name w:val="Balloon Text"/>
    <w:basedOn w:val="Normal"/>
    <w:semiHidden/>
    <w:rsid w:val="00711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ADB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6ADB"/>
    <w:rPr>
      <w:sz w:val="24"/>
      <w:szCs w:val="24"/>
      <w:lang w:eastAsia="en-US"/>
    </w:rPr>
  </w:style>
  <w:style w:type="paragraph" w:styleId="NormalWeb">
    <w:name w:val="Normal (Web)"/>
    <w:basedOn w:val="Normal"/>
    <w:rsid w:val="008C71A8"/>
    <w:pPr>
      <w:spacing w:before="100" w:beforeAutospacing="1" w:after="100" w:afterAutospacing="1"/>
    </w:pPr>
    <w:rPr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C9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3D18AFB5</Template>
  <TotalTime>5</TotalTime>
  <Pages>6</Pages>
  <Words>140</Words>
  <Characters>8479</Characters>
  <Application>Microsoft Office Word</Application>
  <DocSecurity>0</DocSecurity>
  <Lines>70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College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Salle College</dc:creator>
  <cp:lastModifiedBy>HARRIS Adam</cp:lastModifiedBy>
  <cp:revision>3</cp:revision>
  <cp:lastPrinted>2016-02-22T03:15:00Z</cp:lastPrinted>
  <dcterms:created xsi:type="dcterms:W3CDTF">2018-07-18T01:10:00Z</dcterms:created>
  <dcterms:modified xsi:type="dcterms:W3CDTF">2018-07-19T00:08:00Z</dcterms:modified>
</cp:coreProperties>
</file>