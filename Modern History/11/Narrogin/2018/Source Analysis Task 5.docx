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7BA5D" w14:textId="77777777" w:rsidR="00104F6E" w:rsidRDefault="00104F6E" w:rsidP="00104F6E">
      <w:pPr>
        <w:tabs>
          <w:tab w:val="left" w:pos="8175"/>
        </w:tabs>
        <w:suppressAutoHyphens/>
        <w:rPr>
          <w:rFonts w:ascii="Arial" w:hAnsi="Arial" w:cs="Arial"/>
          <w:b/>
        </w:rPr>
      </w:pPr>
      <w:r w:rsidRPr="00142826">
        <w:rPr>
          <w:rFonts w:ascii="Arial" w:hAnsi="Arial" w:cs="Arial"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E37106" wp14:editId="2F73BDA9">
                <wp:simplePos x="0" y="0"/>
                <wp:positionH relativeFrom="column">
                  <wp:posOffset>4724400</wp:posOffset>
                </wp:positionH>
                <wp:positionV relativeFrom="paragraph">
                  <wp:posOffset>-295910</wp:posOffset>
                </wp:positionV>
                <wp:extent cx="1600200" cy="109537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95375"/>
                          <a:chOff x="24802575" y="17966447"/>
                          <a:chExt cx="1572480" cy="1025143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9055" y="17966447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id="Group 1" o:spid="_x0000_s1026" style="position:absolute;margin-left:372pt;margin-top:-23.3pt;width:126pt;height:86.25pt;z-index:251659264" coordorigin="248025,179664" coordsize="15724,1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54390;top:179664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7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75B87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_________________________________</w:t>
      </w:r>
      <w:r>
        <w:rPr>
          <w:rFonts w:ascii="Arial" w:hAnsi="Arial" w:cs="Arial"/>
          <w:b/>
        </w:rPr>
        <w:tab/>
      </w:r>
    </w:p>
    <w:p w14:paraId="2DC57D58" w14:textId="77777777" w:rsidR="00104F6E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0C666C38" w14:textId="3C71E83E" w:rsidR="00375B87" w:rsidRDefault="00C2729C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10</w:t>
      </w:r>
      <w:r w:rsidR="00104F6E" w:rsidRPr="008F6D8D">
        <w:rPr>
          <w:rFonts w:ascii="Arial" w:hAnsi="Arial" w:cs="Arial"/>
          <w:b/>
        </w:rPr>
        <w:t xml:space="preserve">:   </w:t>
      </w:r>
    </w:p>
    <w:p w14:paraId="50524C40" w14:textId="77777777"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00441E07" w14:textId="77777777"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50409FCD" w14:textId="31FD49C9" w:rsidR="00523ED9" w:rsidRPr="00523ED9" w:rsidRDefault="00104F6E" w:rsidP="00375B87">
      <w:pPr>
        <w:tabs>
          <w:tab w:val="center" w:pos="9214"/>
        </w:tabs>
        <w:suppressAutoHyphens/>
        <w:rPr>
          <w:rFonts w:ascii="Arial" w:hAnsi="Arial" w:cs="Arial"/>
          <w:b/>
          <w:u w:val="single"/>
        </w:rPr>
      </w:pPr>
      <w:r w:rsidRPr="00104F6E">
        <w:rPr>
          <w:rFonts w:ascii="Arial" w:hAnsi="Arial" w:cs="Arial"/>
        </w:rPr>
        <w:t>SOURCE ANALYSIS</w:t>
      </w:r>
      <w:r w:rsidR="00375B87">
        <w:rPr>
          <w:rFonts w:ascii="Arial" w:hAnsi="Arial" w:cs="Arial"/>
        </w:rPr>
        <w:t>,</w:t>
      </w:r>
      <w:r w:rsidRPr="00104F6E">
        <w:rPr>
          <w:rFonts w:ascii="Arial" w:hAnsi="Arial" w:cs="Arial"/>
        </w:rPr>
        <w:t xml:space="preserve"> FORTNIGHTLY TASK </w:t>
      </w:r>
      <w:r w:rsidR="00C2729C">
        <w:rPr>
          <w:rFonts w:ascii="Arial" w:hAnsi="Arial" w:cs="Arial"/>
        </w:rPr>
        <w:t>FIVE</w:t>
      </w:r>
      <w:bookmarkStart w:id="0" w:name="_GoBack"/>
      <w:bookmarkEnd w:id="0"/>
      <w:r w:rsidR="00523ED9">
        <w:rPr>
          <w:rFonts w:ascii="Arial" w:hAnsi="Arial" w:cs="Arial"/>
          <w:b/>
        </w:rPr>
        <w:tab/>
        <w:t xml:space="preserve">                     </w:t>
      </w:r>
      <w:r w:rsidR="002A258F">
        <w:rPr>
          <w:rFonts w:ascii="Arial" w:hAnsi="Arial" w:cs="Arial"/>
          <w:b/>
        </w:rPr>
        <w:t>Weighting 2</w:t>
      </w:r>
      <w:r w:rsidR="00523ED9" w:rsidRPr="00523ED9">
        <w:rPr>
          <w:rFonts w:ascii="Arial" w:hAnsi="Arial" w:cs="Arial"/>
          <w:b/>
        </w:rPr>
        <w:t>%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(</w:t>
      </w:r>
      <w:r w:rsidR="00523ED9">
        <w:rPr>
          <w:rFonts w:ascii="Arial" w:hAnsi="Arial" w:cs="Arial"/>
          <w:b/>
          <w:bCs/>
          <w:lang w:eastAsia="en-US"/>
        </w:rPr>
        <w:t>9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</w:t>
      </w:r>
      <w:r w:rsidR="00523ED9" w:rsidRPr="00523ED9">
        <w:rPr>
          <w:rFonts w:ascii="Arial" w:hAnsi="Arial" w:cs="Arial"/>
          <w:b/>
          <w:lang w:eastAsia="en-US"/>
        </w:rPr>
        <w:t>Marks)</w:t>
      </w:r>
    </w:p>
    <w:p w14:paraId="5A3F4A39" w14:textId="77777777" w:rsidR="00104F6E" w:rsidRDefault="00104F6E" w:rsidP="00104F6E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490F5143" w14:textId="77777777"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6BAD4809" w14:textId="77777777" w:rsidR="00104F6E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 w:rsidRPr="00145AD5">
        <w:rPr>
          <w:rFonts w:ascii="Arial" w:hAnsi="Arial" w:cs="Arial"/>
          <w:b/>
          <w:szCs w:val="24"/>
        </w:rPr>
        <w:t>Question 1</w:t>
      </w:r>
    </w:p>
    <w:p w14:paraId="71B17328" w14:textId="77777777"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3F9BC955" w14:textId="3579D43E" w:rsidR="00104F6E" w:rsidRPr="00145AD5" w:rsidRDefault="00BF5EA5" w:rsidP="00B362D2">
      <w:pPr>
        <w:pStyle w:val="question"/>
        <w:numPr>
          <w:ilvl w:val="0"/>
          <w:numId w:val="5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Explain</w:t>
      </w:r>
      <w:r>
        <w:rPr>
          <w:rFonts w:ascii="Arial" w:hAnsi="Arial" w:cs="Arial"/>
          <w:szCs w:val="24"/>
        </w:rPr>
        <w:t xml:space="preserve"> the historical context of Source 1</w:t>
      </w:r>
      <w:r w:rsidR="00104F6E" w:rsidRPr="00145AD5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Include the relevant events, people and ideas     depicted or represented in the source. </w:t>
      </w:r>
    </w:p>
    <w:p w14:paraId="568788D6" w14:textId="3C953AF2" w:rsidR="00104F6E" w:rsidRPr="00104F6E" w:rsidRDefault="00800A2B" w:rsidP="00F75B46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spacing w:line="360" w:lineRule="auto"/>
        <w:jc w:val="right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(4</w:t>
      </w:r>
      <w:r w:rsidR="00104F6E" w:rsidRPr="00104F6E">
        <w:rPr>
          <w:rFonts w:ascii="Arial" w:hAnsi="Arial" w:cs="Arial"/>
          <w:b/>
          <w:i/>
          <w:szCs w:val="24"/>
        </w:rPr>
        <w:t xml:space="preserve"> marks)</w:t>
      </w:r>
    </w:p>
    <w:p w14:paraId="2899541C" w14:textId="77777777" w:rsidR="00104F6E" w:rsidRPr="00FA0268" w:rsidRDefault="00104F6E" w:rsidP="00F75B46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D3C6BE6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04131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5D76E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A861E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C1964B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AF82E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43CBE17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5555B8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9C633C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BC70F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47A01C" w14:textId="77777777"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D611DC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780DE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B9F664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2E18E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7DD65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95B170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C4CEB4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3AD85C" w14:textId="1BE3EE06" w:rsidR="00104F6E" w:rsidRPr="00FA0268" w:rsidRDefault="00104F6E" w:rsidP="00B362D2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</w:p>
    <w:p w14:paraId="148B1CC3" w14:textId="77777777" w:rsidR="00104F6E" w:rsidRPr="008F6D8D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DAAB14A" w14:textId="77777777" w:rsidR="00104F6E" w:rsidRDefault="00104F6E" w:rsidP="00B362D2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Cs w:val="24"/>
        </w:rPr>
      </w:pPr>
    </w:p>
    <w:p w14:paraId="48605FF7" w14:textId="09F26F52" w:rsidR="00104F6E" w:rsidRPr="00104F6E" w:rsidRDefault="00800A2B" w:rsidP="00B362D2">
      <w:pPr>
        <w:pStyle w:val="question"/>
        <w:numPr>
          <w:ilvl w:val="0"/>
          <w:numId w:val="5"/>
        </w:numPr>
        <w:tabs>
          <w:tab w:val="left" w:pos="851"/>
          <w:tab w:val="center" w:pos="9214"/>
        </w:tabs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Compare and Contrast the purpose of </w:t>
      </w:r>
      <w:r>
        <w:rPr>
          <w:rFonts w:ascii="Arial" w:hAnsi="Arial" w:cs="Arial"/>
          <w:b/>
          <w:szCs w:val="24"/>
        </w:rPr>
        <w:t xml:space="preserve">Sources 1 </w:t>
      </w:r>
      <w:r>
        <w:rPr>
          <w:rFonts w:ascii="Arial" w:hAnsi="Arial" w:cs="Arial"/>
          <w:szCs w:val="24"/>
        </w:rPr>
        <w:t xml:space="preserve">and </w:t>
      </w:r>
      <w:r>
        <w:rPr>
          <w:rFonts w:ascii="Arial" w:hAnsi="Arial" w:cs="Arial"/>
          <w:b/>
          <w:szCs w:val="24"/>
        </w:rPr>
        <w:t>2</w:t>
      </w:r>
      <w:r w:rsidR="00F75B46">
        <w:rPr>
          <w:rFonts w:ascii="Arial" w:hAnsi="Arial" w:cs="Arial"/>
          <w:szCs w:val="24"/>
        </w:rPr>
        <w:t xml:space="preserve">. </w:t>
      </w:r>
      <w:r w:rsidR="00F75B46">
        <w:rPr>
          <w:rFonts w:ascii="Arial" w:hAnsi="Arial" w:cs="Arial"/>
          <w:szCs w:val="24"/>
        </w:rPr>
        <w:tab/>
        <w:t xml:space="preserve"> </w:t>
      </w:r>
      <w:r w:rsidR="00104F6E">
        <w:rPr>
          <w:rFonts w:ascii="Arial" w:hAnsi="Arial" w:cs="Arial"/>
          <w:szCs w:val="24"/>
        </w:rPr>
        <w:t xml:space="preserve"> </w:t>
      </w:r>
      <w:r w:rsidR="00F75B46">
        <w:rPr>
          <w:rFonts w:ascii="Arial" w:hAnsi="Arial" w:cs="Arial"/>
          <w:szCs w:val="24"/>
        </w:rPr>
        <w:t xml:space="preserve">                  </w:t>
      </w:r>
      <w:r w:rsidR="00104F6E" w:rsidRPr="00104F6E">
        <w:rPr>
          <w:rFonts w:ascii="Arial" w:hAnsi="Arial" w:cs="Arial"/>
          <w:b/>
          <w:i/>
          <w:szCs w:val="24"/>
        </w:rPr>
        <w:t>(</w:t>
      </w:r>
      <w:r>
        <w:rPr>
          <w:rFonts w:ascii="Arial" w:hAnsi="Arial" w:cs="Arial"/>
          <w:b/>
          <w:i/>
          <w:szCs w:val="24"/>
        </w:rPr>
        <w:t>5</w:t>
      </w:r>
      <w:r w:rsidR="00104F6E" w:rsidRPr="00104F6E">
        <w:rPr>
          <w:rFonts w:ascii="Arial" w:hAnsi="Arial" w:cs="Arial"/>
          <w:b/>
          <w:i/>
          <w:color w:val="FF0000"/>
          <w:szCs w:val="24"/>
        </w:rPr>
        <w:t xml:space="preserve"> </w:t>
      </w:r>
      <w:r w:rsidR="00104F6E" w:rsidRPr="00104F6E">
        <w:rPr>
          <w:rFonts w:ascii="Arial" w:hAnsi="Arial" w:cs="Arial"/>
          <w:b/>
          <w:i/>
          <w:szCs w:val="24"/>
        </w:rPr>
        <w:t>marks)</w:t>
      </w:r>
    </w:p>
    <w:p w14:paraId="344E58C7" w14:textId="77777777" w:rsidR="00104F6E" w:rsidRPr="00FA0268" w:rsidRDefault="00104F6E" w:rsidP="00F75B46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B0A02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FD24E0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7C995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14658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8765E7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95D0670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CCE762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D5554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6351A86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75F8B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2941AC" w14:textId="77777777"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C925CC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BBD36F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AB185F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D2E68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6E39A98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AE9E3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9F8C4D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57CABD" w14:textId="2CCC50F8" w:rsidR="00B362D2" w:rsidRPr="00FA0268" w:rsidRDefault="00104F6E" w:rsidP="00B362D2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  <w:r w:rsidR="00B362D2">
        <w:rPr>
          <w:rFonts w:ascii="Arial" w:hAnsi="Arial" w:cs="Arial"/>
        </w:rPr>
        <w:tab/>
      </w:r>
    </w:p>
    <w:p w14:paraId="6541814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</w:p>
    <w:p w14:paraId="1D0880AB" w14:textId="77777777" w:rsidR="00104F6E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</w:p>
    <w:p w14:paraId="6A3CE2BB" w14:textId="77777777" w:rsidR="002B1A5D" w:rsidRDefault="002B1A5D"/>
    <w:p w14:paraId="3CD30C21" w14:textId="77777777" w:rsidR="00F75B46" w:rsidRDefault="00F75B46"/>
    <w:p w14:paraId="078532EC" w14:textId="77777777" w:rsidR="00F75B46" w:rsidRDefault="00F75B46"/>
    <w:p w14:paraId="1BFF2E8D" w14:textId="77777777" w:rsidR="00F75B46" w:rsidRDefault="00F75B46"/>
    <w:p w14:paraId="5BAEE52E" w14:textId="77777777" w:rsidR="00B362D2" w:rsidRDefault="00B362D2" w:rsidP="00B362D2"/>
    <w:p w14:paraId="5F9AECB3" w14:textId="77777777" w:rsidR="00B362D2" w:rsidRDefault="00B362D2" w:rsidP="00B362D2"/>
    <w:p w14:paraId="01E18584" w14:textId="2AA34215" w:rsidR="00BF5EA5" w:rsidRPr="00B362D2" w:rsidRDefault="00B362D2" w:rsidP="00B362D2">
      <w:pPr>
        <w:ind w:left="3600" w:firstLine="720"/>
        <w:rPr>
          <w:rFonts w:ascii="Arial" w:hAnsi="Arial" w:cs="Arial"/>
          <w:b/>
          <w:sz w:val="32"/>
          <w:szCs w:val="32"/>
          <w:u w:val="single"/>
        </w:rPr>
      </w:pPr>
      <w:r w:rsidRPr="00B362D2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Source Booklet: </w:t>
      </w:r>
    </w:p>
    <w:p w14:paraId="43CBD066" w14:textId="175A3C80" w:rsidR="00F75B46" w:rsidRDefault="00F75B46" w:rsidP="00BF5EA5">
      <w:pPr>
        <w:tabs>
          <w:tab w:val="left" w:pos="1520"/>
        </w:tabs>
        <w:rPr>
          <w:rFonts w:ascii="Arial" w:hAnsi="Arial" w:cs="Arial"/>
        </w:rPr>
      </w:pPr>
    </w:p>
    <w:p w14:paraId="29779FEC" w14:textId="77777777" w:rsidR="00800A2B" w:rsidRDefault="00BF5EA5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  <w:r w:rsidRPr="00B362D2">
        <w:rPr>
          <w:rFonts w:ascii="Arial" w:hAnsi="Arial" w:cs="Arial"/>
          <w:b/>
          <w:sz w:val="28"/>
          <w:szCs w:val="28"/>
          <w:u w:val="single"/>
        </w:rPr>
        <w:t xml:space="preserve">Source 1: </w:t>
      </w:r>
    </w:p>
    <w:p w14:paraId="6DA0F8BA" w14:textId="77777777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5372E484" w14:textId="19A93E5A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C9B640" wp14:editId="7AD8A935">
            <wp:extent cx="4810297" cy="257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63" cy="25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9FC" w14:textId="77777777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4215B72D" w14:textId="77777777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679BE63A" w14:textId="77777777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62DC3501" w14:textId="77777777" w:rsidR="00C2729C" w:rsidRDefault="00C2729C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2B76E95D" w14:textId="24911A0C" w:rsidR="00800A2B" w:rsidRDefault="00BF5EA5" w:rsidP="00BF5EA5">
      <w:pPr>
        <w:tabs>
          <w:tab w:val="left" w:pos="1520"/>
        </w:tabs>
        <w:rPr>
          <w:rFonts w:ascii="Arial" w:hAnsi="Arial" w:cs="Arial"/>
          <w:b/>
          <w:sz w:val="28"/>
          <w:szCs w:val="28"/>
          <w:u w:val="single"/>
        </w:rPr>
      </w:pPr>
      <w:r w:rsidRPr="00B362D2">
        <w:rPr>
          <w:rFonts w:ascii="Arial" w:hAnsi="Arial" w:cs="Arial"/>
          <w:b/>
          <w:sz w:val="28"/>
          <w:szCs w:val="28"/>
          <w:u w:val="single"/>
        </w:rPr>
        <w:t>Source 2</w:t>
      </w:r>
      <w:r w:rsidRPr="00BF5EA5">
        <w:rPr>
          <w:rFonts w:ascii="Arial" w:hAnsi="Arial" w:cs="Arial"/>
          <w:b/>
        </w:rPr>
        <w:t xml:space="preserve">: </w:t>
      </w:r>
    </w:p>
    <w:p w14:paraId="39482ED0" w14:textId="064534DF" w:rsidR="00BF5EA5" w:rsidRPr="00800A2B" w:rsidRDefault="00C2729C" w:rsidP="00800A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52B8F" wp14:editId="4AF4F373">
            <wp:extent cx="6645910" cy="531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EA5" w:rsidRPr="00800A2B" w:rsidSect="00104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289"/>
    <w:multiLevelType w:val="hybridMultilevel"/>
    <w:tmpl w:val="1B920A2E"/>
    <w:lvl w:ilvl="0" w:tplc="053872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F4A8B"/>
    <w:multiLevelType w:val="hybridMultilevel"/>
    <w:tmpl w:val="CE7C295A"/>
    <w:lvl w:ilvl="0" w:tplc="A70ACB9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23448A"/>
    <w:multiLevelType w:val="hybridMultilevel"/>
    <w:tmpl w:val="AC0E4810"/>
    <w:lvl w:ilvl="0" w:tplc="0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C7572F7"/>
    <w:multiLevelType w:val="hybridMultilevel"/>
    <w:tmpl w:val="5C221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E"/>
    <w:rsid w:val="00104F6E"/>
    <w:rsid w:val="002A258F"/>
    <w:rsid w:val="002B1A5D"/>
    <w:rsid w:val="00375B87"/>
    <w:rsid w:val="004F6BAB"/>
    <w:rsid w:val="00523ED9"/>
    <w:rsid w:val="00800A2B"/>
    <w:rsid w:val="00B362D2"/>
    <w:rsid w:val="00BF5EA5"/>
    <w:rsid w:val="00C2729C"/>
    <w:rsid w:val="00DD048B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57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BF5EA5"/>
    <w:pPr>
      <w:keepNext/>
      <w:outlineLvl w:val="2"/>
    </w:pPr>
    <w:rPr>
      <w:b/>
      <w:bCs/>
      <w:u w:val="single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F5EA5"/>
    <w:rPr>
      <w:rFonts w:eastAsia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B362D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0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0A2B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BF5EA5"/>
    <w:pPr>
      <w:keepNext/>
      <w:outlineLvl w:val="2"/>
    </w:pPr>
    <w:rPr>
      <w:b/>
      <w:bCs/>
      <w:u w:val="single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F5EA5"/>
    <w:rPr>
      <w:rFonts w:eastAsia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B362D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0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0A2B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6C50CEBE</Template>
  <TotalTime>1</TotalTime>
  <Pages>3</Pages>
  <Words>57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2017-06-01T01:34:00Z</cp:lastPrinted>
  <dcterms:created xsi:type="dcterms:W3CDTF">2018-09-06T00:40:00Z</dcterms:created>
  <dcterms:modified xsi:type="dcterms:W3CDTF">2018-09-06T00:40:00Z</dcterms:modified>
</cp:coreProperties>
</file>