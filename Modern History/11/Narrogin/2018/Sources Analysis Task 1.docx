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F6E" w:rsidRDefault="00104F6E" w:rsidP="00104F6E">
      <w:pPr>
        <w:tabs>
          <w:tab w:val="left" w:pos="8175"/>
        </w:tabs>
        <w:suppressAutoHyphens/>
        <w:rPr>
          <w:rFonts w:ascii="Arial" w:hAnsi="Arial" w:cs="Arial"/>
          <w:b/>
        </w:rPr>
      </w:pPr>
      <w:r w:rsidRPr="00142826">
        <w:rPr>
          <w:rFonts w:ascii="Arial" w:hAnsi="Arial" w:cs="Arial"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6966A8" wp14:editId="7E942D98">
                <wp:simplePos x="0" y="0"/>
                <wp:positionH relativeFrom="column">
                  <wp:posOffset>4724400</wp:posOffset>
                </wp:positionH>
                <wp:positionV relativeFrom="paragraph">
                  <wp:posOffset>-295910</wp:posOffset>
                </wp:positionV>
                <wp:extent cx="1600200" cy="1095375"/>
                <wp:effectExtent l="0" t="19050" r="190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095375"/>
                          <a:chOff x="24802575" y="17966447"/>
                          <a:chExt cx="1572480" cy="1025143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39055" y="17966447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89353" id="Group 1" o:spid="_x0000_s1026" style="position:absolute;margin-left:372pt;margin-top:-23.3pt;width:126pt;height:86.25pt;z-index:251659264" coordorigin="248025,179664" coordsize="15724,10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54390;top:179664;width:9360;height:93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" fillcolor="green" stroked="t" strokecolor="white" strokeweight="0" insetpen="t">
                  <v:imagedata r:id="rId6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="00375B87">
        <w:rPr>
          <w:rFonts w:ascii="Arial" w:hAnsi="Arial" w:cs="Arial"/>
          <w:b/>
        </w:rPr>
        <w:t>Name:</w:t>
      </w:r>
      <w:r>
        <w:rPr>
          <w:rFonts w:ascii="Arial" w:hAnsi="Arial" w:cs="Arial"/>
          <w:b/>
        </w:rPr>
        <w:t xml:space="preserve"> _________________________________</w:t>
      </w:r>
      <w:r>
        <w:rPr>
          <w:rFonts w:ascii="Arial" w:hAnsi="Arial" w:cs="Arial"/>
          <w:b/>
        </w:rPr>
        <w:tab/>
      </w:r>
    </w:p>
    <w:p w:rsidR="00104F6E" w:rsidRDefault="00104F6E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:rsidR="00375B87" w:rsidRDefault="00375B87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  <w:bookmarkStart w:id="0" w:name="_GoBack"/>
      <w:bookmarkEnd w:id="0"/>
    </w:p>
    <w:p w:rsidR="00375B87" w:rsidRDefault="00375B87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:rsidR="00104F6E" w:rsidRDefault="00D71BFF" w:rsidP="00104F6E">
      <w:pPr>
        <w:pStyle w:val="question"/>
        <w:numPr>
          <w:ilvl w:val="0"/>
          <w:numId w:val="0"/>
        </w:numPr>
        <w:pBdr>
          <w:bottom w:val="single" w:sz="6" w:space="12" w:color="auto"/>
        </w:pBdr>
        <w:tabs>
          <w:tab w:val="center" w:pos="9214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Source Analysis Task </w:t>
      </w:r>
    </w:p>
    <w:p w:rsidR="00104F6E" w:rsidRPr="00145AD5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:rsidR="00104F6E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  <w:r w:rsidRPr="00145AD5">
        <w:rPr>
          <w:rFonts w:ascii="Arial" w:hAnsi="Arial" w:cs="Arial"/>
          <w:b/>
          <w:szCs w:val="24"/>
        </w:rPr>
        <w:t>Question 1</w:t>
      </w:r>
    </w:p>
    <w:p w:rsidR="00104F6E" w:rsidRPr="00145AD5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:rsidR="00104F6E" w:rsidRPr="00145AD5" w:rsidRDefault="00104F6E" w:rsidP="00D71BFF">
      <w:pPr>
        <w:pStyle w:val="question"/>
        <w:numPr>
          <w:ilvl w:val="0"/>
          <w:numId w:val="4"/>
        </w:numPr>
        <w:tabs>
          <w:tab w:val="left" w:pos="851"/>
          <w:tab w:val="center" w:pos="9214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 w:rsidR="00D71BFF">
        <w:rPr>
          <w:rFonts w:ascii="Arial" w:hAnsi="Arial" w:cs="Arial"/>
          <w:szCs w:val="24"/>
        </w:rPr>
        <w:t xml:space="preserve">Evaluate the usefulness of </w:t>
      </w:r>
      <w:r w:rsidR="00D71BFF" w:rsidRPr="00D71BFF">
        <w:rPr>
          <w:rFonts w:ascii="Arial" w:hAnsi="Arial" w:cs="Arial"/>
          <w:b/>
          <w:szCs w:val="24"/>
        </w:rPr>
        <w:t>Sources</w:t>
      </w:r>
      <w:r w:rsidR="00D71BFF">
        <w:rPr>
          <w:rFonts w:ascii="Arial" w:hAnsi="Arial" w:cs="Arial"/>
          <w:szCs w:val="24"/>
        </w:rPr>
        <w:t xml:space="preserve"> </w:t>
      </w:r>
      <w:r w:rsidR="00D71BFF" w:rsidRPr="00D71BFF">
        <w:rPr>
          <w:rFonts w:ascii="Arial" w:hAnsi="Arial" w:cs="Arial"/>
          <w:b/>
          <w:szCs w:val="24"/>
        </w:rPr>
        <w:t>A</w:t>
      </w:r>
      <w:r w:rsidR="00D71BFF">
        <w:rPr>
          <w:rFonts w:ascii="Arial" w:hAnsi="Arial" w:cs="Arial"/>
          <w:szCs w:val="24"/>
        </w:rPr>
        <w:t xml:space="preserve"> and </w:t>
      </w:r>
      <w:r w:rsidR="00D71BFF" w:rsidRPr="00D71BFF">
        <w:rPr>
          <w:rFonts w:ascii="Arial" w:hAnsi="Arial" w:cs="Arial"/>
          <w:b/>
          <w:szCs w:val="24"/>
        </w:rPr>
        <w:t>B</w:t>
      </w:r>
      <w:r w:rsidR="00D71BFF">
        <w:rPr>
          <w:rFonts w:ascii="Arial" w:hAnsi="Arial" w:cs="Arial"/>
          <w:szCs w:val="24"/>
        </w:rPr>
        <w:t xml:space="preserve"> as represent</w:t>
      </w:r>
      <w:r w:rsidR="00E91EBC">
        <w:rPr>
          <w:rFonts w:ascii="Arial" w:hAnsi="Arial" w:cs="Arial"/>
          <w:szCs w:val="24"/>
        </w:rPr>
        <w:t xml:space="preserve">ations of the Yugoslavia War, </w:t>
      </w:r>
      <w:r w:rsidR="00D71BFF">
        <w:rPr>
          <w:rFonts w:ascii="Arial" w:hAnsi="Arial" w:cs="Arial"/>
          <w:szCs w:val="24"/>
        </w:rPr>
        <w:t xml:space="preserve">1991-1992. </w:t>
      </w:r>
    </w:p>
    <w:p w:rsidR="00104F6E" w:rsidRPr="00104F6E" w:rsidRDefault="00104F6E" w:rsidP="00D71BFF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jc w:val="center"/>
        <w:rPr>
          <w:rFonts w:ascii="Arial" w:hAnsi="Arial" w:cs="Arial"/>
          <w:b/>
          <w:i/>
          <w:szCs w:val="24"/>
        </w:rPr>
      </w:pP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8F6D8D" w:rsidRDefault="00104F6E" w:rsidP="00104F6E">
      <w:pPr>
        <w:tabs>
          <w:tab w:val="right" w:leader="underscore" w:pos="9214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04F6E" w:rsidRPr="007E2405" w:rsidRDefault="00104F6E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jc w:val="right"/>
        <w:rPr>
          <w:rFonts w:ascii="Arial" w:hAnsi="Arial" w:cs="Arial"/>
          <w:i/>
          <w:sz w:val="22"/>
          <w:szCs w:val="22"/>
        </w:rPr>
      </w:pPr>
    </w:p>
    <w:p w:rsidR="0043128F" w:rsidRPr="0043128F" w:rsidRDefault="00E91EBC" w:rsidP="0043128F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  <w:r w:rsidRPr="00E91EBC"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401320</wp:posOffset>
            </wp:positionV>
            <wp:extent cx="7126605" cy="5734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60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8F" w:rsidRPr="0043128F" w:rsidRDefault="0043128F" w:rsidP="0043128F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43128F" w:rsidRPr="0043128F" w:rsidRDefault="0043128F" w:rsidP="0043128F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43128F" w:rsidRPr="0043128F" w:rsidRDefault="0043128F" w:rsidP="0043128F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43128F" w:rsidRPr="0043128F" w:rsidRDefault="0043128F" w:rsidP="0043128F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43128F" w:rsidRPr="0043128F" w:rsidRDefault="0043128F" w:rsidP="0043128F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43128F" w:rsidRPr="0043128F" w:rsidRDefault="0043128F" w:rsidP="0043128F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43128F" w:rsidRPr="0043128F" w:rsidRDefault="0043128F" w:rsidP="0043128F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43128F" w:rsidRPr="0043128F" w:rsidRDefault="0043128F" w:rsidP="0043128F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43128F" w:rsidRPr="0043128F" w:rsidRDefault="0043128F" w:rsidP="0043128F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2B1A5D" w:rsidRDefault="002B1A5D"/>
    <w:sectPr w:rsidR="002B1A5D" w:rsidSect="00104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F4A8B"/>
    <w:multiLevelType w:val="hybridMultilevel"/>
    <w:tmpl w:val="CE7C295A"/>
    <w:lvl w:ilvl="0" w:tplc="A70ACB90">
      <w:start w:val="1"/>
      <w:numFmt w:val="lowerLetter"/>
      <w:lvlText w:val="(%1)"/>
      <w:lvlJc w:val="left"/>
      <w:pPr>
        <w:tabs>
          <w:tab w:val="num" w:pos="1145"/>
        </w:tabs>
        <w:ind w:left="1145" w:hanging="425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4C7572F7"/>
    <w:multiLevelType w:val="hybridMultilevel"/>
    <w:tmpl w:val="5C2216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23C93"/>
    <w:multiLevelType w:val="hybridMultilevel"/>
    <w:tmpl w:val="90F46FD8"/>
    <w:lvl w:ilvl="0" w:tplc="0C46574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4D1BD4"/>
    <w:multiLevelType w:val="hybridMultilevel"/>
    <w:tmpl w:val="33C45854"/>
    <w:lvl w:ilvl="0" w:tplc="15B4F0CA">
      <w:start w:val="2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6E"/>
    <w:rsid w:val="00104F6E"/>
    <w:rsid w:val="002B1A5D"/>
    <w:rsid w:val="00375B87"/>
    <w:rsid w:val="0043128F"/>
    <w:rsid w:val="00523ED9"/>
    <w:rsid w:val="00D71BFF"/>
    <w:rsid w:val="00DD048B"/>
    <w:rsid w:val="00E91EBC"/>
    <w:rsid w:val="00F0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EB472"/>
  <w15:docId w15:val="{5E30F71B-D33A-4EB4-848A-BF4A1D5D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F6E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4F6E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04F6E"/>
    <w:rPr>
      <w:rFonts w:eastAsia="Times New Roman"/>
      <w:sz w:val="24"/>
      <w:szCs w:val="24"/>
    </w:rPr>
  </w:style>
  <w:style w:type="paragraph" w:customStyle="1" w:styleId="question">
    <w:name w:val="question"/>
    <w:basedOn w:val="Normal"/>
    <w:rsid w:val="00104F6E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E91E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1EBC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6299C780</Template>
  <TotalTime>11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 [Narrogin Senior High School]</cp:lastModifiedBy>
  <cp:revision>3</cp:revision>
  <cp:lastPrinted>2019-10-14T00:09:00Z</cp:lastPrinted>
  <dcterms:created xsi:type="dcterms:W3CDTF">2018-07-18T00:10:00Z</dcterms:created>
  <dcterms:modified xsi:type="dcterms:W3CDTF">2019-10-14T00:10:00Z</dcterms:modified>
</cp:coreProperties>
</file>