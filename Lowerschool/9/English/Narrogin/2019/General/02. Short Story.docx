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A34" w:rsidRPr="00BB7B67" w:rsidRDefault="000F3A34" w:rsidP="000F3A34">
      <w:pPr>
        <w:rPr>
          <w:rFonts w:ascii="Arial" w:hAnsi="Arial" w:cs="Arial"/>
        </w:rPr>
      </w:pPr>
      <w:bookmarkStart w:id="0" w:name="_GoBack"/>
      <w:bookmarkEnd w:id="0"/>
    </w:p>
    <w:p w:rsidR="000F3A34" w:rsidRPr="00BB7B67" w:rsidRDefault="000F3A34" w:rsidP="000F3A34">
      <w:pPr>
        <w:rPr>
          <w:rFonts w:ascii="Arial" w:hAnsi="Arial" w:cs="Arial"/>
        </w:rPr>
      </w:pPr>
    </w:p>
    <w:p w:rsidR="000F3A34" w:rsidRPr="00BB7B67" w:rsidRDefault="000F3A34" w:rsidP="000F3A34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A34" w:rsidRPr="00BB7B67" w:rsidRDefault="000F3A34" w:rsidP="000F3A34">
      <w:pPr>
        <w:jc w:val="center"/>
        <w:rPr>
          <w:rFonts w:ascii="Arial" w:hAnsi="Arial" w:cs="Arial"/>
          <w:b/>
        </w:rPr>
      </w:pPr>
    </w:p>
    <w:p w:rsidR="000F3A34" w:rsidRPr="00BB7B67" w:rsidRDefault="000F3A34" w:rsidP="000F3A34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 xml:space="preserve">Year 9 </w:t>
      </w:r>
    </w:p>
    <w:p w:rsidR="000F3A34" w:rsidRPr="00BB7B67" w:rsidRDefault="000F3A34" w:rsidP="000F3A34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0F3A34" w:rsidRPr="00BB7B67" w:rsidTr="003C7E95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34" w:rsidRDefault="000F3A34" w:rsidP="003C7E95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>
              <w:rPr>
                <w:rFonts w:ascii="Arial" w:hAnsi="Arial" w:cs="Arial"/>
                <w:lang w:val="en-US"/>
              </w:rPr>
              <w:t>Ms J</w:t>
            </w:r>
            <w:r>
              <w:rPr>
                <w:rFonts w:ascii="Arial" w:hAnsi="Arial" w:cs="Arial"/>
                <w:b/>
                <w:lang w:val="en-US"/>
              </w:rPr>
              <w:t xml:space="preserve">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Week 7-8</w:t>
            </w:r>
          </w:p>
          <w:p w:rsidR="000F3A34" w:rsidRPr="00BB7B67" w:rsidRDefault="000F3A34" w:rsidP="003C7E95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0F3A34" w:rsidRPr="00BB7B67" w:rsidTr="003C7E95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34" w:rsidRDefault="000F3A34" w:rsidP="003C7E95">
            <w:pPr>
              <w:rPr>
                <w:rFonts w:ascii="Arial" w:hAnsi="Arial" w:cs="Arial"/>
                <w:b/>
                <w:lang w:val="en-US"/>
              </w:rPr>
            </w:pPr>
          </w:p>
          <w:p w:rsidR="000F3A34" w:rsidRDefault="000F3A34" w:rsidP="003C7E95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 xml:space="preserve"> and 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 w:rsidRPr="00175CA6">
              <w:rPr>
                <w:rFonts w:ascii="Arial" w:hAnsi="Arial" w:cs="Arial"/>
                <w:lang w:val="en-US"/>
              </w:rPr>
              <w:t>Writing</w:t>
            </w:r>
            <w:r>
              <w:rPr>
                <w:rFonts w:ascii="Arial" w:hAnsi="Arial" w:cs="Arial"/>
                <w:lang w:val="en-US"/>
              </w:rPr>
              <w:t xml:space="preserve"> 5%</w:t>
            </w:r>
          </w:p>
          <w:p w:rsidR="000F3A34" w:rsidRPr="00BB7B67" w:rsidRDefault="000F3A34" w:rsidP="003C7E95">
            <w:pPr>
              <w:rPr>
                <w:rFonts w:ascii="Arial" w:hAnsi="Arial" w:cs="Arial"/>
                <w:b/>
                <w:lang w:val="en-US"/>
              </w:rPr>
            </w:pPr>
          </w:p>
          <w:p w:rsidR="000F3A34" w:rsidRDefault="000F3A34" w:rsidP="003C7E95">
            <w:pPr>
              <w:rPr>
                <w:rFonts w:ascii="Arial" w:hAnsi="Arial" w:cs="Arial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 1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Creative Narrative.</w:t>
            </w:r>
            <w:r w:rsidR="003021EB">
              <w:rPr>
                <w:rFonts w:ascii="Arial" w:hAnsi="Arial" w:cs="Arial"/>
              </w:rPr>
              <w:t xml:space="preserve"> Write an original short story. Length: 450 words (1 A4 Page)</w:t>
            </w:r>
          </w:p>
          <w:p w:rsidR="000F3A34" w:rsidRDefault="000F3A34" w:rsidP="000F3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various short stories.</w:t>
            </w:r>
          </w:p>
          <w:p w:rsidR="000F3A34" w:rsidRPr="000F3A34" w:rsidRDefault="000F3A34" w:rsidP="000F3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Focus story: </w:t>
            </w:r>
            <w:r w:rsidRPr="000F3A34">
              <w:rPr>
                <w:rFonts w:ascii="Arial" w:hAnsi="Arial" w:cs="Arial"/>
                <w:i/>
              </w:rPr>
              <w:t>Birthday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in </w:t>
            </w:r>
            <w:r w:rsidRPr="000F3A34">
              <w:rPr>
                <w:rFonts w:ascii="Arial" w:hAnsi="Arial" w:cs="Arial"/>
                <w:u w:val="single"/>
              </w:rPr>
              <w:t>Paper Windows</w:t>
            </w:r>
            <w:r w:rsidR="003021EB">
              <w:rPr>
                <w:rFonts w:ascii="Arial" w:hAnsi="Arial" w:cs="Arial"/>
                <w:u w:val="single"/>
              </w:rPr>
              <w:t>.</w:t>
            </w:r>
          </w:p>
          <w:p w:rsidR="000F3A34" w:rsidRPr="000F3A34" w:rsidRDefault="000F3A34" w:rsidP="000F3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opening sentence must be ‘</w:t>
            </w:r>
            <w:r w:rsidRPr="000F3A34">
              <w:rPr>
                <w:rFonts w:ascii="Arial" w:hAnsi="Arial" w:cs="Arial"/>
                <w:i/>
              </w:rPr>
              <w:t>The overnight bus was packed’</w:t>
            </w:r>
            <w:r>
              <w:rPr>
                <w:rFonts w:ascii="Arial" w:hAnsi="Arial" w:cs="Arial"/>
              </w:rPr>
              <w:t xml:space="preserve"> the last sentence will be ‘</w:t>
            </w:r>
            <w:r w:rsidRPr="000F3A34">
              <w:rPr>
                <w:rFonts w:ascii="Arial" w:hAnsi="Arial" w:cs="Arial"/>
                <w:i/>
              </w:rPr>
              <w:t>the voice was mine’</w:t>
            </w:r>
            <w:r>
              <w:rPr>
                <w:rFonts w:ascii="Arial" w:hAnsi="Arial" w:cs="Arial"/>
                <w:i/>
              </w:rPr>
              <w:t>.</w:t>
            </w:r>
          </w:p>
          <w:p w:rsidR="000F3A34" w:rsidRPr="000F3A34" w:rsidRDefault="000F3A34" w:rsidP="000F3A34">
            <w:pPr>
              <w:pStyle w:val="ListParagraph"/>
              <w:rPr>
                <w:rFonts w:ascii="Arial" w:hAnsi="Arial" w:cs="Arial"/>
              </w:rPr>
            </w:pPr>
          </w:p>
          <w:p w:rsidR="000F3A34" w:rsidRPr="00BB7B67" w:rsidRDefault="000F3A34" w:rsidP="003C7E95">
            <w:pPr>
              <w:rPr>
                <w:rFonts w:ascii="Arial" w:hAnsi="Arial" w:cs="Arial"/>
                <w:b/>
                <w:lang w:val="en-US"/>
              </w:rPr>
            </w:pPr>
          </w:p>
          <w:p w:rsidR="000F3A34" w:rsidRPr="00BB7B67" w:rsidRDefault="000F3A34" w:rsidP="003C7E95">
            <w:pPr>
              <w:rPr>
                <w:rFonts w:ascii="Arial" w:hAnsi="Arial" w:cs="Arial"/>
                <w:b/>
                <w:lang w:val="en-US"/>
              </w:rPr>
            </w:pPr>
          </w:p>
          <w:p w:rsidR="000F3A34" w:rsidRPr="00BB7B67" w:rsidRDefault="000F3A34" w:rsidP="003C7E9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0F3A34" w:rsidRPr="00BB7B67" w:rsidRDefault="000F3A34" w:rsidP="003C7E9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0F3A34" w:rsidRPr="00BB7B67" w:rsidRDefault="000F3A34" w:rsidP="000F3A34">
      <w:pPr>
        <w:rPr>
          <w:rFonts w:ascii="Arial" w:hAnsi="Arial" w:cs="Arial"/>
          <w:b/>
          <w:lang w:val="en-US"/>
        </w:rPr>
      </w:pPr>
    </w:p>
    <w:p w:rsidR="000F3A34" w:rsidRPr="00BB7B67" w:rsidRDefault="000F3A34" w:rsidP="000F3A34">
      <w:pPr>
        <w:rPr>
          <w:rFonts w:ascii="Arial" w:hAnsi="Arial" w:cs="Arial"/>
        </w:rPr>
      </w:pPr>
    </w:p>
    <w:p w:rsidR="000F3A34" w:rsidRPr="00BB7B67" w:rsidRDefault="000F3A34" w:rsidP="000F3A34">
      <w:pPr>
        <w:rPr>
          <w:rFonts w:ascii="Arial" w:hAnsi="Arial" w:cs="Arial"/>
          <w:b/>
          <w:u w:val="single"/>
          <w:lang w:val="en-US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0F3A34" w:rsidRPr="00BB7B67" w:rsidTr="003C7E95">
        <w:tc>
          <w:tcPr>
            <w:tcW w:w="6366" w:type="dxa"/>
          </w:tcPr>
          <w:p w:rsidR="000F3A34" w:rsidRPr="00BB7B67" w:rsidRDefault="000F3A34" w:rsidP="003C7E95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0F3A34" w:rsidRPr="00BB7B67" w:rsidRDefault="000F3A34" w:rsidP="003C7E95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0F3A34" w:rsidRPr="00BB7B67" w:rsidRDefault="000F3A34" w:rsidP="003C7E95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0F3A34" w:rsidRPr="00BB7B67" w:rsidRDefault="000F3A34" w:rsidP="003C7E95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0F3A34" w:rsidRPr="00BB7B67" w:rsidTr="003C7E95">
        <w:tc>
          <w:tcPr>
            <w:tcW w:w="6366" w:type="dxa"/>
          </w:tcPr>
          <w:p w:rsidR="000F3A34" w:rsidRPr="00BB7B67" w:rsidRDefault="000F3A34" w:rsidP="003C7E95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and a rough draft</w:t>
            </w:r>
          </w:p>
        </w:tc>
        <w:tc>
          <w:tcPr>
            <w:tcW w:w="1440" w:type="dxa"/>
          </w:tcPr>
          <w:p w:rsidR="000F3A34" w:rsidRPr="00175CA6" w:rsidRDefault="000F3A34" w:rsidP="003C7E9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Wk 8</w:t>
            </w:r>
          </w:p>
        </w:tc>
        <w:tc>
          <w:tcPr>
            <w:tcW w:w="720" w:type="dxa"/>
          </w:tcPr>
          <w:p w:rsidR="000F3A34" w:rsidRPr="00BB7B67" w:rsidRDefault="000F3A34" w:rsidP="003C7E95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0F3A34" w:rsidRPr="00BB7B67" w:rsidRDefault="000F3A34" w:rsidP="003C7E95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0F3A34" w:rsidRPr="00BB7B67" w:rsidTr="003C7E95">
        <w:tc>
          <w:tcPr>
            <w:tcW w:w="6366" w:type="dxa"/>
          </w:tcPr>
          <w:p w:rsidR="000F3A34" w:rsidRDefault="000F3A34" w:rsidP="003C7E95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 draft </w:t>
            </w:r>
          </w:p>
        </w:tc>
        <w:tc>
          <w:tcPr>
            <w:tcW w:w="1440" w:type="dxa"/>
          </w:tcPr>
          <w:p w:rsidR="000F3A34" w:rsidRPr="00175CA6" w:rsidRDefault="000F3A34" w:rsidP="003C7E9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WK 9</w:t>
            </w:r>
          </w:p>
        </w:tc>
        <w:tc>
          <w:tcPr>
            <w:tcW w:w="720" w:type="dxa"/>
          </w:tcPr>
          <w:p w:rsidR="000F3A34" w:rsidRPr="00BB7B67" w:rsidRDefault="000F3A34" w:rsidP="003C7E95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0F3A34" w:rsidRPr="00BB7B67" w:rsidRDefault="000F3A34" w:rsidP="003C7E95">
            <w:pPr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0F3A34" w:rsidRPr="00BB7B67" w:rsidRDefault="000F3A34" w:rsidP="000F3A34">
      <w:pPr>
        <w:rPr>
          <w:rFonts w:ascii="Arial" w:hAnsi="Arial" w:cs="Arial"/>
          <w:lang w:val="en-US"/>
        </w:rPr>
      </w:pPr>
    </w:p>
    <w:p w:rsidR="000F3A34" w:rsidRDefault="000F3A34" w:rsidP="000F3A34">
      <w:pPr>
        <w:rPr>
          <w:rFonts w:ascii="Arial" w:hAnsi="Arial" w:cs="Arial"/>
          <w:lang w:val="en-US"/>
        </w:rPr>
      </w:pPr>
    </w:p>
    <w:p w:rsidR="000F3A34" w:rsidRDefault="000F3A34" w:rsidP="000F3A34">
      <w:pPr>
        <w:rPr>
          <w:rFonts w:ascii="Arial" w:hAnsi="Arial" w:cs="Arial"/>
          <w:lang w:val="en-US"/>
        </w:rPr>
      </w:pPr>
    </w:p>
    <w:p w:rsidR="000F3A34" w:rsidRPr="00BB7B67" w:rsidRDefault="000F3A34" w:rsidP="000F3A34">
      <w:pPr>
        <w:rPr>
          <w:rFonts w:ascii="Arial" w:hAnsi="Arial" w:cs="Arial"/>
          <w:b/>
          <w:lang w:val="en-US"/>
        </w:rPr>
      </w:pPr>
      <w:r w:rsidRPr="00BB7B67">
        <w:rPr>
          <w:rFonts w:ascii="Arial" w:hAnsi="Arial" w:cs="Arial"/>
          <w:lang w:val="en-US"/>
        </w:rPr>
        <w:t>Teacher Comment:</w:t>
      </w:r>
      <w:r w:rsidRPr="00BB7B67">
        <w:rPr>
          <w:rFonts w:ascii="Arial" w:hAnsi="Arial" w:cs="Arial"/>
          <w:b/>
          <w:lang w:val="en-US"/>
        </w:rPr>
        <w:t xml:space="preserve"> </w:t>
      </w:r>
    </w:p>
    <w:p w:rsidR="000F3A34" w:rsidRPr="00BB7B67" w:rsidRDefault="000F3A34" w:rsidP="000F3A34">
      <w:pPr>
        <w:rPr>
          <w:rFonts w:ascii="Arial" w:hAnsi="Arial" w:cs="Arial"/>
          <w:b/>
          <w:lang w:val="en-US"/>
        </w:rPr>
      </w:pPr>
    </w:p>
    <w:p w:rsidR="000F3A34" w:rsidRPr="00BB7B67" w:rsidRDefault="000F3A34" w:rsidP="000F3A34">
      <w:pPr>
        <w:rPr>
          <w:rFonts w:ascii="Arial" w:hAnsi="Arial" w:cs="Arial"/>
          <w:b/>
          <w:lang w:val="en-US"/>
        </w:rPr>
      </w:pPr>
    </w:p>
    <w:p w:rsidR="000F3A34" w:rsidRPr="00BB7B67" w:rsidRDefault="000F3A34" w:rsidP="000F3A34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lang w:val="en-US"/>
        </w:rPr>
      </w:pPr>
    </w:p>
    <w:p w:rsidR="000F3A34" w:rsidRPr="00BB7B67" w:rsidRDefault="000F3A34" w:rsidP="000F3A34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0F3A34" w:rsidRPr="00BB7B67" w:rsidRDefault="000F3A34" w:rsidP="000F3A34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0F3A34" w:rsidRPr="00BB7B67" w:rsidRDefault="000F3A34" w:rsidP="000F3A34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0F3A34" w:rsidRDefault="000F3A34" w:rsidP="000F3A34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0F3A34" w:rsidRDefault="000F3A34" w:rsidP="000F3A34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0F3A34" w:rsidRDefault="000F3A34" w:rsidP="000F3A34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0F3A34" w:rsidRPr="00BB7B67" w:rsidRDefault="000F3A34" w:rsidP="000F3A34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0F3A34" w:rsidRDefault="000F3A34">
      <w:pPr>
        <w:spacing w:after="160" w:line="259" w:lineRule="auto"/>
      </w:pPr>
      <w:r>
        <w:br w:type="page"/>
      </w:r>
    </w:p>
    <w:p w:rsidR="005C7C9D" w:rsidRDefault="005C7C9D">
      <w:pPr>
        <w:sectPr w:rsidR="005C7C9D" w:rsidSect="000F3A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63BC9" w:rsidRDefault="00C63BC9"/>
    <w:p w:rsidR="005C7C9D" w:rsidRDefault="005C7C9D" w:rsidP="005C7C9D">
      <w:pPr>
        <w:rPr>
          <w:sz w:val="22"/>
          <w:szCs w:val="22"/>
        </w:rPr>
      </w:pPr>
    </w:p>
    <w:p w:rsidR="005C7C9D" w:rsidRDefault="005C7C9D" w:rsidP="005C7C9D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Year 9 English Assessment pointers – Writing and Creating</w:t>
      </w:r>
    </w:p>
    <w:p w:rsidR="005C7C9D" w:rsidRDefault="005C7C9D" w:rsidP="005C7C9D">
      <w:pPr>
        <w:rPr>
          <w:sz w:val="22"/>
          <w:szCs w:val="22"/>
        </w:rPr>
      </w:pPr>
    </w:p>
    <w:tbl>
      <w:tblPr>
        <w:tblStyle w:val="TableGrid"/>
        <w:tblW w:w="14850" w:type="dxa"/>
        <w:tblInd w:w="-113" w:type="dxa"/>
        <w:tblLook w:val="04A0" w:firstRow="1" w:lastRow="0" w:firstColumn="1" w:lastColumn="0" w:noHBand="0" w:noVBand="1"/>
      </w:tblPr>
      <w:tblGrid>
        <w:gridCol w:w="2362"/>
        <w:gridCol w:w="2708"/>
        <w:gridCol w:w="2409"/>
        <w:gridCol w:w="2835"/>
        <w:gridCol w:w="2410"/>
        <w:gridCol w:w="2126"/>
      </w:tblGrid>
      <w:tr w:rsidR="005C7C9D" w:rsidTr="005C7C9D">
        <w:trPr>
          <w:trHeight w:val="546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C7C9D" w:rsidRDefault="005C7C9D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5C7C9D" w:rsidRDefault="005C7C9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  <w:p w:rsidR="005C7C9D" w:rsidRDefault="005C7C9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Excellent achievement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5C7C9D" w:rsidRDefault="005C7C9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  <w:p w:rsidR="005C7C9D" w:rsidRDefault="005C7C9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High achievement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5C7C9D" w:rsidRDefault="005C7C9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  <w:p w:rsidR="005C7C9D" w:rsidRDefault="005C7C9D">
            <w:pPr>
              <w:spacing w:before="60" w:after="60"/>
              <w:jc w:val="center"/>
              <w:rPr>
                <w:b/>
                <w:w w:val="90"/>
                <w:sz w:val="18"/>
                <w:szCs w:val="18"/>
              </w:rPr>
            </w:pPr>
            <w:r>
              <w:rPr>
                <w:sz w:val="18"/>
                <w:szCs w:val="18"/>
              </w:rPr>
              <w:t>Satisfactory achievement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5C7C9D" w:rsidRDefault="005C7C9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  <w:p w:rsidR="005C7C9D" w:rsidRDefault="005C7C9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Limited achievement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5C7C9D" w:rsidRDefault="005C7C9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</w:t>
            </w:r>
          </w:p>
          <w:p w:rsidR="005C7C9D" w:rsidRDefault="005C7C9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Very low achievement</w:t>
            </w:r>
          </w:p>
        </w:tc>
      </w:tr>
      <w:tr w:rsidR="005C7C9D" w:rsidTr="005C7C9D">
        <w:trPr>
          <w:trHeight w:val="134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Structure</w:t>
            </w:r>
          </w:p>
          <w:p w:rsidR="005C7C9D" w:rsidRDefault="005C7C9D">
            <w:pPr>
              <w:rPr>
                <w:sz w:val="18"/>
                <w:szCs w:val="18"/>
              </w:rPr>
            </w:pPr>
          </w:p>
          <w:p w:rsidR="005C7C9D" w:rsidRDefault="005C7C9D">
            <w:pPr>
              <w:rPr>
                <w:sz w:val="18"/>
                <w:szCs w:val="18"/>
              </w:rPr>
            </w:pPr>
          </w:p>
          <w:p w:rsidR="005C7C9D" w:rsidRDefault="005C7C9D">
            <w:pPr>
              <w:rPr>
                <w:sz w:val="18"/>
                <w:szCs w:val="18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Effectively employs a range of creative elements in a </w:t>
            </w:r>
          </w:p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narrative to engage readers and influence their </w:t>
            </w:r>
          </w:p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response; for example, internal monologue to develop </w:t>
            </w:r>
          </w:p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Employs a range of creative elements in a narrative to engage an audience; for example, through an </w:t>
            </w:r>
            <w:r>
              <w:rPr>
                <w:sz w:val="18"/>
                <w:szCs w:val="18"/>
              </w:rPr>
              <w:br/>
              <w:t>attention-grabbing introduction.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Employs creative elements in a narrative, with some inconsistency; for example, an abrupt resolution or partially developed characters.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Creates one-dimensional characters in a narrative. Relies on simple dialogue to advance the plot.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C9D" w:rsidRDefault="005C7C9D">
            <w:pPr>
              <w:rPr>
                <w:sz w:val="18"/>
                <w:szCs w:val="18"/>
              </w:rPr>
            </w:pPr>
          </w:p>
        </w:tc>
      </w:tr>
      <w:tr w:rsidR="005C7C9D" w:rsidTr="005C7C9D"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C9D" w:rsidRDefault="005C7C9D">
            <w:pPr>
              <w:rPr>
                <w:sz w:val="18"/>
                <w:szCs w:val="18"/>
              </w:rPr>
            </w:pPr>
          </w:p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Language Features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Makes effective language choices and         </w:t>
            </w:r>
          </w:p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literary terminology appropriately.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Makes appropriate language choices and integrates literary terms correctly.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Makes conventional language choices and uses familiar literary terms.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mostly simple language and some colloquial expressions that may be inappropriate for the task.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meet the requirements of a D grade.</w:t>
            </w:r>
          </w:p>
        </w:tc>
      </w:tr>
      <w:tr w:rsidR="005C7C9D" w:rsidTr="005C7C9D"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en-AU"/>
              </w:rPr>
              <w:t>Spelling and punctuation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Spells familiar and most challenging words accurately, and makes some effective uses of creative spelling for particular effects where appropriate.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accurate spelling for familiar and some challenging words, and experiments with creative spelling for particular effects where appropriate.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Spells common and familiar words accurately.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Misspells some familiar words.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meet the requirements of a D grade.</w:t>
            </w:r>
          </w:p>
        </w:tc>
      </w:tr>
      <w:tr w:rsidR="005C7C9D" w:rsidTr="005C7C9D"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C7C9D" w:rsidRDefault="005C7C9D">
            <w:pPr>
              <w:rPr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  <w:lang w:eastAsia="en-AU"/>
              </w:rPr>
              <w:t>Spelling and punctuation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C9D" w:rsidRDefault="005C7C9D">
            <w:pPr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Uses punctuation with a high degree of accuracy; for example, correctly punctuating a range of complex sentences to enhance clarity.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most complex punctuation correctly and experiments with using punctuation for particular effect.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most common, and some complex, punctuation accurately.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correct punctuation inconsistently.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C9D" w:rsidRDefault="005C7C9D">
            <w:pPr>
              <w:rPr>
                <w:sz w:val="18"/>
                <w:szCs w:val="18"/>
              </w:rPr>
            </w:pPr>
          </w:p>
        </w:tc>
      </w:tr>
      <w:tr w:rsidR="005C7C9D" w:rsidTr="005C7C9D"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en-AU"/>
              </w:rPr>
              <w:t>Editing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Consistently uses a range of editing strategies to demonstrate control over sequencing of ideas, selection of vocabulary, spelling and punctuation.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Monitors and edits own work effectively for accuracy of vocabulary, spelling, grammar and punctuation to achieve specific effects.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Reviews and edits own work to improve paragraphing, vocabulary and/or sentence structure.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some errors in punctuation, spelling or word choice, and may attempt to rewrite words or insert punctuation.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C9D" w:rsidRDefault="005C7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meet the requirements of a D grade.</w:t>
            </w:r>
          </w:p>
        </w:tc>
      </w:tr>
    </w:tbl>
    <w:p w:rsidR="005C7C9D" w:rsidRDefault="005C7C9D" w:rsidP="005C7C9D">
      <w:pPr>
        <w:rPr>
          <w:rFonts w:ascii="Arial" w:hAnsi="Arial" w:cs="Arial"/>
          <w:color w:val="5B9BD5" w:themeColor="accent1"/>
          <w:sz w:val="18"/>
          <w:szCs w:val="18"/>
        </w:rPr>
      </w:pPr>
    </w:p>
    <w:p w:rsidR="000E2708" w:rsidRDefault="000E2708"/>
    <w:p w:rsidR="000E2708" w:rsidRDefault="000E2708"/>
    <w:sectPr w:rsidR="000E2708" w:rsidSect="005C7C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514F0"/>
    <w:multiLevelType w:val="hybridMultilevel"/>
    <w:tmpl w:val="D672721E"/>
    <w:lvl w:ilvl="0" w:tplc="3064C0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34"/>
    <w:rsid w:val="000E2708"/>
    <w:rsid w:val="000F3A34"/>
    <w:rsid w:val="001E1B05"/>
    <w:rsid w:val="003021EB"/>
    <w:rsid w:val="005C7C9D"/>
    <w:rsid w:val="00C6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BCCF6-544F-4956-A051-5315B64A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A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A34"/>
    <w:pPr>
      <w:ind w:left="720"/>
      <w:contextualSpacing/>
    </w:pPr>
  </w:style>
  <w:style w:type="table" w:styleId="TableGrid">
    <w:name w:val="Table Grid"/>
    <w:aliases w:val="Assesment_Pointer_Movement"/>
    <w:basedOn w:val="TableNormal"/>
    <w:uiPriority w:val="59"/>
    <w:rsid w:val="005C7C9D"/>
    <w:pPr>
      <w:spacing w:after="0" w:line="240" w:lineRule="auto"/>
    </w:pPr>
    <w:rPr>
      <w:rFonts w:ascii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7C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C9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9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50F87E28</Template>
  <TotalTime>1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JASKIEWICZ Tania [Narrogin Senior High School]</dc:creator>
  <cp:keywords/>
  <dc:description/>
  <cp:lastModifiedBy>JASKIEWICZ Tania [Narrogin Senior High School]</cp:lastModifiedBy>
  <cp:revision>2</cp:revision>
  <cp:lastPrinted>2019-05-21T08:33:00Z</cp:lastPrinted>
  <dcterms:created xsi:type="dcterms:W3CDTF">2019-05-21T08:35:00Z</dcterms:created>
  <dcterms:modified xsi:type="dcterms:W3CDTF">2019-05-21T08:35:00Z</dcterms:modified>
</cp:coreProperties>
</file>