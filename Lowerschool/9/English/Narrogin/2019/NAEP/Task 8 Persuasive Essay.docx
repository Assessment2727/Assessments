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9B" w:rsidRPr="00F44078" w:rsidRDefault="00366C9B" w:rsidP="00366C9B">
      <w:pP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Name_________________________               Teacher______________________</w:t>
      </w:r>
    </w:p>
    <w:p w:rsidR="00366C9B" w:rsidRPr="00F44078" w:rsidRDefault="00366C9B" w:rsidP="00366C9B">
      <w:pPr>
        <w:rPr>
          <w:b/>
          <w:sz w:val="22"/>
          <w:szCs w:val="22"/>
        </w:rPr>
      </w:pPr>
    </w:p>
    <w:p w:rsidR="00366C9B" w:rsidRPr="00F44078" w:rsidRDefault="00366C9B" w:rsidP="00366C9B">
      <w:pPr>
        <w:jc w:val="center"/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YEAR 9 NEAP ENGLISH</w:t>
      </w:r>
    </w:p>
    <w:p w:rsidR="00D62E7F" w:rsidRPr="00F44078" w:rsidRDefault="002E48C6" w:rsidP="00366C9B">
      <w:pPr>
        <w:jc w:val="center"/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SEMESTER 2 TASK 8</w:t>
      </w:r>
      <w:r w:rsidR="00366C9B" w:rsidRPr="00F44078">
        <w:rPr>
          <w:b/>
          <w:sz w:val="22"/>
          <w:szCs w:val="22"/>
        </w:rPr>
        <w:t xml:space="preserve">: </w:t>
      </w:r>
      <w:r w:rsidR="00D62E7F" w:rsidRPr="00F44078">
        <w:rPr>
          <w:b/>
          <w:sz w:val="22"/>
          <w:szCs w:val="22"/>
        </w:rPr>
        <w:t>Reading and Viewing: Weighting 5%</w:t>
      </w:r>
    </w:p>
    <w:p w:rsidR="00366C9B" w:rsidRPr="00F44078" w:rsidRDefault="00D62E7F" w:rsidP="00366C9B">
      <w:pPr>
        <w:jc w:val="center"/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 xml:space="preserve">                                           Writing and Creating: Weighting 5%</w:t>
      </w:r>
    </w:p>
    <w:p w:rsidR="00366C9B" w:rsidRPr="00F44078" w:rsidRDefault="00366C9B" w:rsidP="00366C9B">
      <w:pPr>
        <w:rPr>
          <w:sz w:val="22"/>
          <w:szCs w:val="22"/>
        </w:rPr>
      </w:pPr>
    </w:p>
    <w:p w:rsidR="00793384" w:rsidRPr="00F44078" w:rsidRDefault="00D62E7F" w:rsidP="00D62E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Task</w:t>
      </w:r>
      <w:r w:rsidR="002E48C6" w:rsidRPr="00F44078">
        <w:rPr>
          <w:b/>
          <w:sz w:val="22"/>
          <w:szCs w:val="22"/>
        </w:rPr>
        <w:t xml:space="preserve"> 8</w:t>
      </w:r>
      <w:r w:rsidR="00366C9B" w:rsidRPr="00F44078">
        <w:rPr>
          <w:b/>
          <w:sz w:val="22"/>
          <w:szCs w:val="22"/>
        </w:rPr>
        <w:t xml:space="preserve"> </w:t>
      </w:r>
      <w:r w:rsidR="00E11794" w:rsidRPr="00F44078">
        <w:rPr>
          <w:b/>
          <w:sz w:val="22"/>
          <w:szCs w:val="22"/>
        </w:rPr>
        <w:t xml:space="preserve">Due: </w:t>
      </w:r>
      <w:r w:rsidR="002E48C6" w:rsidRPr="00F44078">
        <w:rPr>
          <w:b/>
          <w:sz w:val="22"/>
          <w:szCs w:val="22"/>
        </w:rPr>
        <w:t>Tuesday November 6th</w:t>
      </w:r>
    </w:p>
    <w:p w:rsidR="002E48C6" w:rsidRPr="00F44078" w:rsidRDefault="002E48C6" w:rsidP="00D62E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Reading and Viewing.</w:t>
      </w:r>
    </w:p>
    <w:p w:rsidR="00D62E7F" w:rsidRPr="00F44078" w:rsidRDefault="00D62E7F" w:rsidP="00D62E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Completed in class and at home</w:t>
      </w:r>
      <w:r w:rsidR="002E48C6" w:rsidRPr="00F44078">
        <w:rPr>
          <w:b/>
          <w:sz w:val="22"/>
          <w:szCs w:val="22"/>
        </w:rPr>
        <w:t>.</w:t>
      </w:r>
    </w:p>
    <w:p w:rsidR="002E48C6" w:rsidRPr="00F44078" w:rsidRDefault="002E48C6" w:rsidP="00D62E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2"/>
          <w:szCs w:val="22"/>
        </w:rPr>
      </w:pPr>
    </w:p>
    <w:p w:rsidR="002E48C6" w:rsidRPr="00F44078" w:rsidRDefault="002E48C6" w:rsidP="00D62E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Part A: You are to work with a partner and choose an issue that you feel passionate about. You are to write a persuasive essay that presents your position and uses a variety of persuasive techniques.</w:t>
      </w:r>
    </w:p>
    <w:p w:rsidR="00427AD4" w:rsidRPr="00F44078" w:rsidRDefault="00427AD4" w:rsidP="00D62E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 xml:space="preserve">Length: 1000 words plus or minus 10%                               </w:t>
      </w:r>
      <w:r w:rsidR="0078214E">
        <w:rPr>
          <w:b/>
          <w:sz w:val="22"/>
          <w:szCs w:val="22"/>
        </w:rPr>
        <w:t xml:space="preserve">                               7</w:t>
      </w:r>
      <w:r w:rsidRPr="00F44078">
        <w:rPr>
          <w:b/>
          <w:sz w:val="22"/>
          <w:szCs w:val="22"/>
        </w:rPr>
        <w:t>0 marks</w:t>
      </w:r>
    </w:p>
    <w:p w:rsidR="002E48C6" w:rsidRPr="00F44078" w:rsidRDefault="002E48C6" w:rsidP="00D62E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2"/>
          <w:szCs w:val="22"/>
        </w:rPr>
      </w:pPr>
    </w:p>
    <w:p w:rsidR="00F44078" w:rsidRPr="00F44078" w:rsidRDefault="002E48C6" w:rsidP="00D62E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Part B: You are to list the persuasive techniques used and explain the effect you intended to create with the technique.</w:t>
      </w:r>
      <w:r w:rsidR="00427AD4" w:rsidRPr="00F44078">
        <w:rPr>
          <w:b/>
          <w:sz w:val="22"/>
          <w:szCs w:val="22"/>
        </w:rPr>
        <w:t xml:space="preserve">   </w:t>
      </w:r>
    </w:p>
    <w:p w:rsidR="002E48C6" w:rsidRPr="00F44078" w:rsidRDefault="00F44078" w:rsidP="00D62E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 xml:space="preserve">                                          </w:t>
      </w:r>
      <w:r w:rsidR="00427AD4" w:rsidRPr="00F44078">
        <w:rPr>
          <w:b/>
          <w:sz w:val="22"/>
          <w:szCs w:val="22"/>
        </w:rPr>
        <w:t xml:space="preserve">                                                               </w:t>
      </w:r>
      <w:r w:rsidRPr="00F44078">
        <w:rPr>
          <w:b/>
          <w:sz w:val="22"/>
          <w:szCs w:val="22"/>
        </w:rPr>
        <w:t xml:space="preserve">                        </w:t>
      </w:r>
      <w:r w:rsidR="0078214E">
        <w:rPr>
          <w:b/>
          <w:sz w:val="22"/>
          <w:szCs w:val="22"/>
        </w:rPr>
        <w:t>3</w:t>
      </w:r>
      <w:r w:rsidR="00427AD4" w:rsidRPr="00F44078">
        <w:rPr>
          <w:b/>
          <w:sz w:val="22"/>
          <w:szCs w:val="22"/>
        </w:rPr>
        <w:t>0 marks</w:t>
      </w:r>
    </w:p>
    <w:p w:rsidR="002E48C6" w:rsidRPr="00F44078" w:rsidRDefault="002E48C6" w:rsidP="00D62E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sz w:val="22"/>
          <w:szCs w:val="22"/>
        </w:rPr>
      </w:pPr>
    </w:p>
    <w:p w:rsidR="002E48C6" w:rsidRPr="00F44078" w:rsidRDefault="002E48C6" w:rsidP="00366C9B">
      <w:pPr>
        <w:rPr>
          <w:sz w:val="22"/>
          <w:szCs w:val="22"/>
        </w:rPr>
      </w:pPr>
    </w:p>
    <w:p w:rsidR="00A47D2C" w:rsidRPr="00F44078" w:rsidRDefault="00A47D2C" w:rsidP="00366C9B">
      <w:pP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Part A Process</w:t>
      </w:r>
    </w:p>
    <w:p w:rsidR="00E11794" w:rsidRPr="00F44078" w:rsidRDefault="00E11794" w:rsidP="009858EC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00496CE2" w:rsidRPr="00F44078" w:rsidRDefault="00496CE2" w:rsidP="00496CE2">
      <w:pP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 xml:space="preserve">To be assessed for Part A </w:t>
      </w:r>
      <w:r w:rsidR="00E11794" w:rsidRPr="00F44078">
        <w:rPr>
          <w:b/>
          <w:sz w:val="22"/>
          <w:szCs w:val="22"/>
        </w:rPr>
        <w:t xml:space="preserve">of </w:t>
      </w:r>
      <w:r w:rsidRPr="00F44078">
        <w:rPr>
          <w:b/>
          <w:sz w:val="22"/>
          <w:szCs w:val="22"/>
        </w:rPr>
        <w:t>this task you must submit: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496CE2" w:rsidRPr="00F44078" w:rsidTr="000E3432">
        <w:tc>
          <w:tcPr>
            <w:tcW w:w="6345" w:type="dxa"/>
          </w:tcPr>
          <w:p w:rsidR="00496CE2" w:rsidRPr="00F44078" w:rsidRDefault="00496CE2" w:rsidP="00496CE2">
            <w:pPr>
              <w:rPr>
                <w:b/>
              </w:rPr>
            </w:pPr>
            <w:r w:rsidRPr="00F44078">
              <w:rPr>
                <w:b/>
              </w:rPr>
              <w:t>Tasks</w:t>
            </w:r>
          </w:p>
        </w:tc>
        <w:tc>
          <w:tcPr>
            <w:tcW w:w="2897" w:type="dxa"/>
          </w:tcPr>
          <w:p w:rsidR="00496CE2" w:rsidRPr="00F44078" w:rsidRDefault="00496CE2" w:rsidP="00496CE2">
            <w:pPr>
              <w:rPr>
                <w:b/>
              </w:rPr>
            </w:pPr>
            <w:r w:rsidRPr="00F44078">
              <w:rPr>
                <w:b/>
              </w:rPr>
              <w:t>Submitted: Tick off that you have submitted all parts</w:t>
            </w:r>
            <w:r w:rsidR="000E3432" w:rsidRPr="00F44078">
              <w:rPr>
                <w:b/>
              </w:rPr>
              <w:t>.</w:t>
            </w:r>
          </w:p>
        </w:tc>
      </w:tr>
      <w:tr w:rsidR="00496CE2" w:rsidRPr="00F44078" w:rsidTr="000E3432">
        <w:tc>
          <w:tcPr>
            <w:tcW w:w="6345" w:type="dxa"/>
          </w:tcPr>
          <w:p w:rsidR="00496CE2" w:rsidRPr="00F44078" w:rsidRDefault="009858EC" w:rsidP="009858EC">
            <w:pPr>
              <w:rPr>
                <w:b/>
              </w:rPr>
            </w:pPr>
            <w:r w:rsidRPr="00F44078">
              <w:rPr>
                <w:b/>
              </w:rPr>
              <w:t xml:space="preserve">Hard copies of any notes. Highlighted and annotated. </w:t>
            </w:r>
          </w:p>
          <w:p w:rsidR="000E3432" w:rsidRPr="00F44078" w:rsidRDefault="000E3432" w:rsidP="009858EC">
            <w:pPr>
              <w:rPr>
                <w:b/>
              </w:rPr>
            </w:pPr>
          </w:p>
        </w:tc>
        <w:tc>
          <w:tcPr>
            <w:tcW w:w="2897" w:type="dxa"/>
          </w:tcPr>
          <w:p w:rsidR="00496CE2" w:rsidRPr="00F44078" w:rsidRDefault="00496CE2" w:rsidP="00496CE2">
            <w:pPr>
              <w:jc w:val="center"/>
            </w:pPr>
          </w:p>
        </w:tc>
      </w:tr>
      <w:tr w:rsidR="00496CE2" w:rsidRPr="00F44078" w:rsidTr="000E3432">
        <w:tc>
          <w:tcPr>
            <w:tcW w:w="6345" w:type="dxa"/>
          </w:tcPr>
          <w:p w:rsidR="00496CE2" w:rsidRPr="00F44078" w:rsidRDefault="000E3432" w:rsidP="000E3432">
            <w:pPr>
              <w:rPr>
                <w:b/>
              </w:rPr>
            </w:pPr>
            <w:r w:rsidRPr="00F44078">
              <w:rPr>
                <w:b/>
              </w:rPr>
              <w:t>Notes</w:t>
            </w:r>
          </w:p>
          <w:p w:rsidR="000E3432" w:rsidRPr="00F44078" w:rsidRDefault="000E3432" w:rsidP="000E3432">
            <w:pPr>
              <w:rPr>
                <w:b/>
              </w:rPr>
            </w:pPr>
          </w:p>
        </w:tc>
        <w:tc>
          <w:tcPr>
            <w:tcW w:w="2897" w:type="dxa"/>
          </w:tcPr>
          <w:p w:rsidR="00496CE2" w:rsidRPr="00F44078" w:rsidRDefault="00496CE2" w:rsidP="00496CE2">
            <w:pPr>
              <w:jc w:val="center"/>
            </w:pPr>
          </w:p>
        </w:tc>
      </w:tr>
      <w:tr w:rsidR="00496CE2" w:rsidRPr="00F44078" w:rsidTr="000E3432">
        <w:tc>
          <w:tcPr>
            <w:tcW w:w="6345" w:type="dxa"/>
          </w:tcPr>
          <w:p w:rsidR="000E3432" w:rsidRPr="00F44078" w:rsidRDefault="000E3432" w:rsidP="000E3432">
            <w:pPr>
              <w:rPr>
                <w:b/>
              </w:rPr>
            </w:pPr>
            <w:r w:rsidRPr="00F44078">
              <w:rPr>
                <w:b/>
              </w:rPr>
              <w:t>Draft with evidence of editing</w:t>
            </w:r>
          </w:p>
          <w:p w:rsidR="00496CE2" w:rsidRPr="00F44078" w:rsidRDefault="00496CE2" w:rsidP="000E3432">
            <w:pPr>
              <w:rPr>
                <w:b/>
              </w:rPr>
            </w:pPr>
          </w:p>
        </w:tc>
        <w:tc>
          <w:tcPr>
            <w:tcW w:w="2897" w:type="dxa"/>
          </w:tcPr>
          <w:p w:rsidR="00496CE2" w:rsidRPr="00F44078" w:rsidRDefault="00496CE2" w:rsidP="00496CE2">
            <w:pPr>
              <w:jc w:val="center"/>
            </w:pPr>
          </w:p>
        </w:tc>
      </w:tr>
      <w:tr w:rsidR="00496CE2" w:rsidRPr="00F44078" w:rsidTr="000E3432">
        <w:tc>
          <w:tcPr>
            <w:tcW w:w="6345" w:type="dxa"/>
          </w:tcPr>
          <w:p w:rsidR="00496CE2" w:rsidRPr="00F44078" w:rsidRDefault="000E3432" w:rsidP="000E3432">
            <w:pPr>
              <w:rPr>
                <w:b/>
              </w:rPr>
            </w:pPr>
            <w:r w:rsidRPr="00F44078">
              <w:rPr>
                <w:b/>
              </w:rPr>
              <w:t>In –text referencing</w:t>
            </w:r>
          </w:p>
          <w:p w:rsidR="000E3432" w:rsidRPr="00F44078" w:rsidRDefault="000E3432" w:rsidP="000E3432">
            <w:pPr>
              <w:rPr>
                <w:b/>
              </w:rPr>
            </w:pPr>
            <w:r w:rsidRPr="00F44078">
              <w:rPr>
                <w:b/>
              </w:rPr>
              <w:t>Reference List correctly set out</w:t>
            </w:r>
          </w:p>
          <w:p w:rsidR="000E3432" w:rsidRPr="00F44078" w:rsidRDefault="000E3432" w:rsidP="000E3432">
            <w:pPr>
              <w:rPr>
                <w:b/>
              </w:rPr>
            </w:pPr>
          </w:p>
        </w:tc>
        <w:tc>
          <w:tcPr>
            <w:tcW w:w="2897" w:type="dxa"/>
          </w:tcPr>
          <w:p w:rsidR="00496CE2" w:rsidRPr="00F44078" w:rsidRDefault="00496CE2" w:rsidP="00496CE2">
            <w:pPr>
              <w:jc w:val="center"/>
            </w:pPr>
          </w:p>
        </w:tc>
      </w:tr>
      <w:tr w:rsidR="00496CE2" w:rsidRPr="00F44078" w:rsidTr="000E3432">
        <w:tc>
          <w:tcPr>
            <w:tcW w:w="6345" w:type="dxa"/>
          </w:tcPr>
          <w:p w:rsidR="000E3432" w:rsidRPr="00F44078" w:rsidRDefault="000E3432" w:rsidP="000E3432">
            <w:pPr>
              <w:rPr>
                <w:b/>
              </w:rPr>
            </w:pPr>
            <w:r w:rsidRPr="00F44078">
              <w:rPr>
                <w:b/>
              </w:rPr>
              <w:t>Typed Presentation copy.</w:t>
            </w:r>
            <w:r w:rsidR="00DB221D" w:rsidRPr="00F44078">
              <w:rPr>
                <w:b/>
              </w:rPr>
              <w:t xml:space="preserve"> </w:t>
            </w:r>
          </w:p>
          <w:p w:rsidR="00DB221D" w:rsidRPr="00F44078" w:rsidRDefault="00DB221D" w:rsidP="000E3432">
            <w:pPr>
              <w:rPr>
                <w:b/>
              </w:rPr>
            </w:pPr>
            <w:r w:rsidRPr="00F44078">
              <w:rPr>
                <w:b/>
              </w:rPr>
              <w:t>Thesis highlighted</w:t>
            </w:r>
          </w:p>
          <w:p w:rsidR="00496CE2" w:rsidRPr="00F44078" w:rsidRDefault="000E3432" w:rsidP="000E3432">
            <w:pPr>
              <w:rPr>
                <w:b/>
              </w:rPr>
            </w:pPr>
            <w:r w:rsidRPr="00F44078">
              <w:rPr>
                <w:b/>
              </w:rPr>
              <w:t xml:space="preserve">12 </w:t>
            </w:r>
            <w:proofErr w:type="spellStart"/>
            <w:r w:rsidRPr="00F44078">
              <w:rPr>
                <w:b/>
              </w:rPr>
              <w:t>pt</w:t>
            </w:r>
            <w:proofErr w:type="spellEnd"/>
            <w:r w:rsidRPr="00F44078">
              <w:rPr>
                <w:b/>
              </w:rPr>
              <w:t xml:space="preserve">  Times New Roman 1.5 spacing</w:t>
            </w:r>
          </w:p>
        </w:tc>
        <w:tc>
          <w:tcPr>
            <w:tcW w:w="2897" w:type="dxa"/>
          </w:tcPr>
          <w:p w:rsidR="00496CE2" w:rsidRPr="00F44078" w:rsidRDefault="00496CE2" w:rsidP="00496CE2">
            <w:pPr>
              <w:jc w:val="center"/>
            </w:pPr>
          </w:p>
        </w:tc>
      </w:tr>
    </w:tbl>
    <w:p w:rsidR="00491968" w:rsidRPr="00F44078" w:rsidRDefault="00491968" w:rsidP="00DD0EA6">
      <w:pPr>
        <w:rPr>
          <w:b/>
          <w:sz w:val="22"/>
          <w:szCs w:val="22"/>
        </w:rPr>
      </w:pPr>
    </w:p>
    <w:p w:rsidR="00DD0EA6" w:rsidRPr="00F44078" w:rsidRDefault="00DD0EA6" w:rsidP="00DD0EA6">
      <w:pP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Part B Process</w:t>
      </w:r>
    </w:p>
    <w:p w:rsidR="00E11794" w:rsidRPr="00F44078" w:rsidRDefault="00E11794" w:rsidP="00E11794">
      <w:pP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To be assessed for Part B this task you must submit: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865"/>
      </w:tblGrid>
      <w:tr w:rsidR="00E11794" w:rsidRPr="00F44078" w:rsidTr="00BF2778">
        <w:tc>
          <w:tcPr>
            <w:tcW w:w="6204" w:type="dxa"/>
          </w:tcPr>
          <w:p w:rsidR="00E11794" w:rsidRPr="00F44078" w:rsidRDefault="00E11794" w:rsidP="002E48C6">
            <w:pPr>
              <w:rPr>
                <w:b/>
              </w:rPr>
            </w:pPr>
            <w:r w:rsidRPr="00F44078">
              <w:rPr>
                <w:b/>
              </w:rPr>
              <w:t>Tasks</w:t>
            </w:r>
          </w:p>
        </w:tc>
        <w:tc>
          <w:tcPr>
            <w:tcW w:w="6945" w:type="dxa"/>
          </w:tcPr>
          <w:p w:rsidR="00E11794" w:rsidRPr="00F44078" w:rsidRDefault="00E11794" w:rsidP="002E48C6">
            <w:pPr>
              <w:rPr>
                <w:b/>
              </w:rPr>
            </w:pPr>
            <w:r w:rsidRPr="00F44078">
              <w:rPr>
                <w:b/>
              </w:rPr>
              <w:t>Submitted: Tick off that you have submitted all parts</w:t>
            </w:r>
          </w:p>
        </w:tc>
      </w:tr>
      <w:tr w:rsidR="00E11794" w:rsidRPr="00F44078" w:rsidTr="00BF2778">
        <w:tc>
          <w:tcPr>
            <w:tcW w:w="6204" w:type="dxa"/>
          </w:tcPr>
          <w:p w:rsidR="00E11794" w:rsidRPr="00F44078" w:rsidRDefault="00491968" w:rsidP="00E11794">
            <w:pPr>
              <w:rPr>
                <w:b/>
              </w:rPr>
            </w:pPr>
            <w:r w:rsidRPr="00F44078">
              <w:rPr>
                <w:b/>
              </w:rPr>
              <w:t>List of techniques used</w:t>
            </w:r>
          </w:p>
          <w:p w:rsidR="00E11794" w:rsidRPr="00F44078" w:rsidRDefault="00E11794" w:rsidP="00E11794">
            <w:pPr>
              <w:rPr>
                <w:b/>
              </w:rPr>
            </w:pPr>
          </w:p>
        </w:tc>
        <w:tc>
          <w:tcPr>
            <w:tcW w:w="6945" w:type="dxa"/>
          </w:tcPr>
          <w:p w:rsidR="00E11794" w:rsidRPr="00F44078" w:rsidRDefault="00E11794" w:rsidP="002E48C6">
            <w:pPr>
              <w:jc w:val="center"/>
            </w:pPr>
          </w:p>
        </w:tc>
      </w:tr>
      <w:tr w:rsidR="00E11794" w:rsidRPr="00F44078" w:rsidTr="00BF2778">
        <w:tc>
          <w:tcPr>
            <w:tcW w:w="6204" w:type="dxa"/>
          </w:tcPr>
          <w:p w:rsidR="00B12709" w:rsidRPr="00F44078" w:rsidRDefault="00B12709" w:rsidP="00491968">
            <w:pPr>
              <w:rPr>
                <w:b/>
              </w:rPr>
            </w:pPr>
          </w:p>
          <w:p w:rsidR="00491968" w:rsidRPr="00F44078" w:rsidRDefault="00491968" w:rsidP="00491968">
            <w:pPr>
              <w:rPr>
                <w:b/>
              </w:rPr>
            </w:pPr>
            <w:r w:rsidRPr="00F44078">
              <w:rPr>
                <w:b/>
              </w:rPr>
              <w:t>Effect of the technique.</w:t>
            </w:r>
          </w:p>
        </w:tc>
        <w:tc>
          <w:tcPr>
            <w:tcW w:w="6945" w:type="dxa"/>
          </w:tcPr>
          <w:p w:rsidR="00E11794" w:rsidRPr="00F44078" w:rsidRDefault="00E11794" w:rsidP="002E48C6">
            <w:pPr>
              <w:jc w:val="center"/>
            </w:pPr>
          </w:p>
        </w:tc>
      </w:tr>
    </w:tbl>
    <w:p w:rsidR="007551DA" w:rsidRPr="00F44078" w:rsidRDefault="007551DA" w:rsidP="007551DA">
      <w:pPr>
        <w:rPr>
          <w:b/>
          <w:sz w:val="22"/>
          <w:szCs w:val="22"/>
        </w:rPr>
      </w:pPr>
    </w:p>
    <w:p w:rsidR="00847D25" w:rsidRDefault="00847D25" w:rsidP="00DE30AB">
      <w:pPr>
        <w:jc w:val="center"/>
        <w:rPr>
          <w:b/>
          <w:sz w:val="22"/>
          <w:szCs w:val="22"/>
        </w:rPr>
      </w:pPr>
    </w:p>
    <w:p w:rsidR="00847D25" w:rsidRDefault="00847D25" w:rsidP="00DE30AB">
      <w:pPr>
        <w:jc w:val="center"/>
        <w:rPr>
          <w:b/>
          <w:sz w:val="22"/>
          <w:szCs w:val="22"/>
        </w:rPr>
      </w:pPr>
    </w:p>
    <w:p w:rsidR="00847D25" w:rsidRDefault="00847D25" w:rsidP="00DE30AB">
      <w:pPr>
        <w:jc w:val="center"/>
        <w:rPr>
          <w:b/>
          <w:sz w:val="22"/>
          <w:szCs w:val="22"/>
        </w:rPr>
      </w:pPr>
    </w:p>
    <w:p w:rsidR="00847D25" w:rsidRDefault="00847D25" w:rsidP="00DE30AB">
      <w:pPr>
        <w:jc w:val="center"/>
        <w:rPr>
          <w:b/>
          <w:sz w:val="22"/>
          <w:szCs w:val="22"/>
        </w:rPr>
      </w:pPr>
    </w:p>
    <w:p w:rsidR="00847D25" w:rsidRDefault="00847D25" w:rsidP="00DE30AB">
      <w:pPr>
        <w:jc w:val="center"/>
        <w:rPr>
          <w:b/>
          <w:sz w:val="22"/>
          <w:szCs w:val="22"/>
        </w:rPr>
      </w:pPr>
    </w:p>
    <w:p w:rsidR="00847D25" w:rsidRDefault="00847D25" w:rsidP="00DE30AB">
      <w:pPr>
        <w:jc w:val="center"/>
        <w:rPr>
          <w:b/>
          <w:sz w:val="22"/>
          <w:szCs w:val="22"/>
        </w:rPr>
      </w:pPr>
    </w:p>
    <w:p w:rsidR="00847D25" w:rsidRDefault="00847D25" w:rsidP="00DE30AB">
      <w:pPr>
        <w:jc w:val="center"/>
        <w:rPr>
          <w:b/>
          <w:sz w:val="22"/>
          <w:szCs w:val="22"/>
        </w:rPr>
      </w:pPr>
    </w:p>
    <w:p w:rsidR="00DE30AB" w:rsidRPr="00F44078" w:rsidRDefault="00DE30AB" w:rsidP="00DE30AB">
      <w:pPr>
        <w:jc w:val="center"/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lastRenderedPageBreak/>
        <w:t>Planning for your essay on a controversial issue.</w:t>
      </w:r>
    </w:p>
    <w:p w:rsidR="00DE30AB" w:rsidRPr="00F44078" w:rsidRDefault="00DE30AB" w:rsidP="00DE30AB">
      <w:pP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 xml:space="preserve">Write your topic out: </w:t>
      </w:r>
    </w:p>
    <w:p w:rsidR="00DE30AB" w:rsidRPr="00F44078" w:rsidRDefault="00DE30AB" w:rsidP="00DE30AB">
      <w:pPr>
        <w:rPr>
          <w:b/>
          <w:sz w:val="22"/>
          <w:szCs w:val="22"/>
        </w:rPr>
      </w:pPr>
    </w:p>
    <w:p w:rsidR="00DE30AB" w:rsidRDefault="00DE30AB" w:rsidP="00DE30AB">
      <w:pPr>
        <w:rPr>
          <w:b/>
          <w:sz w:val="22"/>
          <w:szCs w:val="22"/>
        </w:rPr>
      </w:pPr>
      <w:r w:rsidRPr="00F44078">
        <w:rPr>
          <w:b/>
          <w:sz w:val="22"/>
          <w:szCs w:val="22"/>
        </w:rPr>
        <w:t>Highlight key words.</w:t>
      </w:r>
    </w:p>
    <w:p w:rsidR="00707A9D" w:rsidRPr="00F44078" w:rsidRDefault="00707A9D" w:rsidP="00DE30AB">
      <w:pPr>
        <w:rPr>
          <w:b/>
          <w:sz w:val="22"/>
          <w:szCs w:val="22"/>
        </w:rPr>
      </w:pPr>
    </w:p>
    <w:p w:rsidR="00DE30AB" w:rsidRDefault="00707A9D" w:rsidP="00DE30AB">
      <w:pPr>
        <w:rPr>
          <w:b/>
          <w:sz w:val="22"/>
          <w:szCs w:val="22"/>
        </w:rPr>
      </w:pPr>
      <w:r>
        <w:rPr>
          <w:b/>
          <w:sz w:val="22"/>
          <w:szCs w:val="22"/>
        </w:rPr>
        <w:t>State your Thesis:</w:t>
      </w:r>
    </w:p>
    <w:p w:rsidR="00707A9D" w:rsidRPr="00F44078" w:rsidRDefault="00707A9D" w:rsidP="00DE30AB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0"/>
        <w:gridCol w:w="4632"/>
      </w:tblGrid>
      <w:tr w:rsidR="00DE30AB" w:rsidRPr="00F44078" w:rsidTr="00707A9D">
        <w:tc>
          <w:tcPr>
            <w:tcW w:w="6204" w:type="dxa"/>
          </w:tcPr>
          <w:p w:rsidR="00DE30AB" w:rsidRPr="00F44078" w:rsidRDefault="00DE30AB" w:rsidP="00583F33">
            <w:pPr>
              <w:rPr>
                <w:b/>
              </w:rPr>
            </w:pPr>
            <w:r w:rsidRPr="00F44078">
              <w:rPr>
                <w:b/>
              </w:rPr>
              <w:t>Structure of the essay</w:t>
            </w:r>
          </w:p>
        </w:tc>
        <w:tc>
          <w:tcPr>
            <w:tcW w:w="7087" w:type="dxa"/>
          </w:tcPr>
          <w:p w:rsidR="00DE30AB" w:rsidRPr="00F44078" w:rsidRDefault="00DE30AB" w:rsidP="00583F33">
            <w:pPr>
              <w:rPr>
                <w:b/>
              </w:rPr>
            </w:pPr>
            <w:r w:rsidRPr="00F44078">
              <w:rPr>
                <w:b/>
              </w:rPr>
              <w:t xml:space="preserve">Your ideas in dot points with quotes as proof  </w:t>
            </w:r>
          </w:p>
        </w:tc>
      </w:tr>
      <w:tr w:rsidR="00DE30AB" w:rsidRPr="00F44078" w:rsidTr="00707A9D">
        <w:tc>
          <w:tcPr>
            <w:tcW w:w="6204" w:type="dxa"/>
          </w:tcPr>
          <w:p w:rsidR="00DE30AB" w:rsidRPr="00F44078" w:rsidRDefault="00DE30AB" w:rsidP="00583F33">
            <w:pPr>
              <w:rPr>
                <w:b/>
              </w:rPr>
            </w:pPr>
            <w:r w:rsidRPr="00F44078">
              <w:rPr>
                <w:b/>
              </w:rPr>
              <w:t xml:space="preserve">Introduction: </w:t>
            </w:r>
          </w:p>
          <w:p w:rsidR="00DE30AB" w:rsidRPr="00F44078" w:rsidRDefault="00DE30AB" w:rsidP="00DE30AB">
            <w:pPr>
              <w:numPr>
                <w:ilvl w:val="0"/>
                <w:numId w:val="5"/>
              </w:numPr>
            </w:pPr>
            <w:r w:rsidRPr="00F44078">
              <w:t xml:space="preserve"> You can start with an introductory statement or comment that relates to the topic. Be original and avoid clichés.</w:t>
            </w:r>
          </w:p>
          <w:p w:rsidR="00DE30AB" w:rsidRPr="00F44078" w:rsidRDefault="00DE30AB" w:rsidP="00583F33">
            <w:pPr>
              <w:ind w:left="720"/>
            </w:pPr>
          </w:p>
          <w:p w:rsidR="00DE30AB" w:rsidRPr="00F44078" w:rsidRDefault="00DE30AB" w:rsidP="00DE30AB">
            <w:pPr>
              <w:numPr>
                <w:ilvl w:val="0"/>
                <w:numId w:val="5"/>
              </w:numPr>
            </w:pPr>
            <w:r w:rsidRPr="00F44078">
              <w:t xml:space="preserve"> Briefly refer to your notion (idea) on the issue. Use your individual writing style here.</w:t>
            </w:r>
          </w:p>
          <w:p w:rsidR="00DE30AB" w:rsidRPr="00F44078" w:rsidRDefault="00DE30AB" w:rsidP="00583F33"/>
          <w:p w:rsidR="00DE30AB" w:rsidRPr="00F44078" w:rsidRDefault="00DE30AB" w:rsidP="00DE30AB">
            <w:pPr>
              <w:numPr>
                <w:ilvl w:val="0"/>
                <w:numId w:val="5"/>
              </w:numPr>
            </w:pPr>
            <w:r w:rsidRPr="00F44078">
              <w:t xml:space="preserve">A clear thesis statement which is your argument.  This is determined by the question. Ensure that the thesis statement takes the form of an argument that needs to be proved.  </w:t>
            </w:r>
          </w:p>
          <w:p w:rsidR="00DE30AB" w:rsidRPr="00F44078" w:rsidRDefault="00DE30AB" w:rsidP="00583F33"/>
          <w:p w:rsidR="00DE30AB" w:rsidRPr="00F44078" w:rsidRDefault="00DE30AB" w:rsidP="00DE30AB">
            <w:pPr>
              <w:numPr>
                <w:ilvl w:val="0"/>
                <w:numId w:val="5"/>
              </w:numPr>
            </w:pPr>
            <w:r w:rsidRPr="00F44078">
              <w:t>Ensure that you use the key words from the topic in your thesis statement.</w:t>
            </w:r>
          </w:p>
          <w:p w:rsidR="00DE30AB" w:rsidRPr="00F44078" w:rsidRDefault="00DE30AB" w:rsidP="00583F33"/>
          <w:p w:rsidR="00DE30AB" w:rsidRDefault="00DE30AB" w:rsidP="00583F33">
            <w:pPr>
              <w:numPr>
                <w:ilvl w:val="0"/>
                <w:numId w:val="5"/>
              </w:numPr>
            </w:pPr>
            <w:r w:rsidRPr="00F44078">
              <w:t>The thesis statement is traditionally the last few lines of the introduction</w:t>
            </w:r>
          </w:p>
          <w:p w:rsidR="00BF2778" w:rsidRPr="00A84A6A" w:rsidRDefault="00BF2778" w:rsidP="00BF2778">
            <w:pPr>
              <w:ind w:left="720"/>
            </w:pPr>
          </w:p>
        </w:tc>
        <w:tc>
          <w:tcPr>
            <w:tcW w:w="7087" w:type="dxa"/>
          </w:tcPr>
          <w:p w:rsidR="00DE30AB" w:rsidRPr="00F44078" w:rsidRDefault="00DE30AB" w:rsidP="00583F33">
            <w:pPr>
              <w:rPr>
                <w:b/>
              </w:rPr>
            </w:pPr>
          </w:p>
        </w:tc>
      </w:tr>
      <w:tr w:rsidR="00DE30AB" w:rsidRPr="00F44078" w:rsidTr="00707A9D">
        <w:tc>
          <w:tcPr>
            <w:tcW w:w="6204" w:type="dxa"/>
          </w:tcPr>
          <w:p w:rsidR="00DE30AB" w:rsidRPr="00F44078" w:rsidRDefault="00DE30AB" w:rsidP="00583F33">
            <w:pPr>
              <w:rPr>
                <w:b/>
              </w:rPr>
            </w:pPr>
            <w:r w:rsidRPr="00F44078">
              <w:rPr>
                <w:b/>
              </w:rPr>
              <w:t>Main Body</w:t>
            </w:r>
          </w:p>
          <w:p w:rsidR="00DE30AB" w:rsidRPr="00F44078" w:rsidRDefault="00DE30AB" w:rsidP="00583F33">
            <w:pPr>
              <w:rPr>
                <w:b/>
              </w:rPr>
            </w:pPr>
          </w:p>
          <w:p w:rsidR="00DE30AB" w:rsidRPr="00F44078" w:rsidRDefault="00DE30AB" w:rsidP="00DE30AB">
            <w:pPr>
              <w:numPr>
                <w:ilvl w:val="0"/>
                <w:numId w:val="6"/>
              </w:numPr>
            </w:pPr>
            <w:r w:rsidRPr="00F44078">
              <w:t>Each paragraph has a topic sentence which must relate to the thesis statement and use the key words from the question, a developing sentence/ explanation sentence, an example and a quotation and a concluding or linking sentence.</w:t>
            </w:r>
          </w:p>
          <w:p w:rsidR="00EC371A" w:rsidRPr="00F44078" w:rsidRDefault="00EC371A" w:rsidP="00EC371A">
            <w:pPr>
              <w:ind w:left="720"/>
            </w:pPr>
          </w:p>
          <w:p w:rsidR="00DE30AB" w:rsidRPr="00F44078" w:rsidRDefault="00DE30AB" w:rsidP="00DE30AB">
            <w:pPr>
              <w:numPr>
                <w:ilvl w:val="0"/>
                <w:numId w:val="6"/>
              </w:numPr>
            </w:pPr>
            <w:r w:rsidRPr="00F44078">
              <w:t xml:space="preserve">Vary the structure of the topic sentence to avoid a formulaic paragraph structure. </w:t>
            </w:r>
          </w:p>
          <w:p w:rsidR="00EC371A" w:rsidRPr="00F44078" w:rsidRDefault="00EC371A" w:rsidP="00EC371A"/>
          <w:p w:rsidR="00DE30AB" w:rsidRPr="00F44078" w:rsidRDefault="00DE30AB" w:rsidP="00DE30AB">
            <w:pPr>
              <w:numPr>
                <w:ilvl w:val="0"/>
                <w:numId w:val="6"/>
              </w:numPr>
            </w:pPr>
            <w:r w:rsidRPr="00F44078">
              <w:t xml:space="preserve">To further develop </w:t>
            </w:r>
            <w:proofErr w:type="gramStart"/>
            <w:r w:rsidRPr="00F44078">
              <w:t>paragraphs</w:t>
            </w:r>
            <w:proofErr w:type="gramEnd"/>
            <w:r w:rsidRPr="00F44078">
              <w:t xml:space="preserve"> add another idea with a quote and an explanation.</w:t>
            </w:r>
          </w:p>
          <w:p w:rsidR="00EC371A" w:rsidRPr="00F44078" w:rsidRDefault="00EC371A" w:rsidP="00EC371A"/>
          <w:p w:rsidR="00DE30AB" w:rsidRPr="00F44078" w:rsidRDefault="00DE30AB" w:rsidP="00DE30AB">
            <w:pPr>
              <w:numPr>
                <w:ilvl w:val="0"/>
                <w:numId w:val="6"/>
              </w:numPr>
            </w:pPr>
            <w:r w:rsidRPr="00F44078">
              <w:t>Introduce your intertextual and/or your secondary readings here.</w:t>
            </w:r>
          </w:p>
          <w:p w:rsidR="00EC371A" w:rsidRPr="00F44078" w:rsidRDefault="00EC371A" w:rsidP="00EC371A"/>
          <w:p w:rsidR="00DE30AB" w:rsidRPr="00F44078" w:rsidRDefault="00DE30AB" w:rsidP="00DE30AB">
            <w:pPr>
              <w:numPr>
                <w:ilvl w:val="0"/>
                <w:numId w:val="6"/>
              </w:numPr>
            </w:pPr>
            <w:r w:rsidRPr="00F44078">
              <w:t xml:space="preserve"> OR make a new paragraph which contains your discussion of the intertextual and/or your ideas gained from the secondary reading, your own ideas and opinions as well as quotes and/or examples.</w:t>
            </w:r>
          </w:p>
          <w:p w:rsidR="00EC371A" w:rsidRPr="00F44078" w:rsidRDefault="00EC371A" w:rsidP="00EC371A"/>
          <w:p w:rsidR="00DE30AB" w:rsidRPr="00F44078" w:rsidRDefault="00DE30AB" w:rsidP="00DE30AB">
            <w:pPr>
              <w:numPr>
                <w:ilvl w:val="0"/>
                <w:numId w:val="6"/>
              </w:numPr>
            </w:pPr>
            <w:r w:rsidRPr="00F44078">
              <w:t>Each paragraph contains a new idea or</w:t>
            </w:r>
            <w:r w:rsidR="00EC371A" w:rsidRPr="00F44078">
              <w:t xml:space="preserve"> a different aspect of the idea OR a different aspect of the same idea.</w:t>
            </w:r>
          </w:p>
          <w:p w:rsidR="00EC371A" w:rsidRPr="00F44078" w:rsidRDefault="00EC371A" w:rsidP="00EC371A"/>
          <w:p w:rsidR="00DE30AB" w:rsidRPr="00F44078" w:rsidRDefault="00DE30AB" w:rsidP="00DE30AB">
            <w:pPr>
              <w:numPr>
                <w:ilvl w:val="0"/>
                <w:numId w:val="6"/>
              </w:numPr>
            </w:pPr>
            <w:r w:rsidRPr="00F44078">
              <w:t>Refer frequently to the key words in the thesis statement but also use synonyms for the key words to prevent the</w:t>
            </w:r>
            <w:r w:rsidR="00EC371A" w:rsidRPr="00F44078">
              <w:t xml:space="preserve"> essay from being too formulaic.</w:t>
            </w:r>
          </w:p>
          <w:p w:rsidR="00EC371A" w:rsidRPr="00F44078" w:rsidRDefault="00EC371A" w:rsidP="00EC371A"/>
          <w:p w:rsidR="00DE30AB" w:rsidRPr="00F44078" w:rsidRDefault="00DE30AB" w:rsidP="00DE30AB">
            <w:pPr>
              <w:numPr>
                <w:ilvl w:val="0"/>
                <w:numId w:val="6"/>
              </w:numPr>
            </w:pPr>
            <w:r w:rsidRPr="00F44078">
              <w:t xml:space="preserve"> You are NOT confined to three paragraphs!</w:t>
            </w:r>
          </w:p>
          <w:p w:rsidR="00EC371A" w:rsidRPr="00F44078" w:rsidRDefault="00EC371A" w:rsidP="00EC371A"/>
          <w:p w:rsidR="00DE30AB" w:rsidRPr="00F44078" w:rsidRDefault="00DE30AB" w:rsidP="00DE30AB">
            <w:pPr>
              <w:numPr>
                <w:ilvl w:val="0"/>
                <w:numId w:val="6"/>
              </w:numPr>
            </w:pPr>
            <w:r w:rsidRPr="00F44078">
              <w:t>Develop a strong personal voice that indicates that you believe in the idea/ideas about identity that you are discussing.</w:t>
            </w:r>
          </w:p>
          <w:p w:rsidR="00DE30AB" w:rsidRPr="00F44078" w:rsidRDefault="00DE30AB" w:rsidP="00583F33"/>
        </w:tc>
        <w:tc>
          <w:tcPr>
            <w:tcW w:w="7087" w:type="dxa"/>
          </w:tcPr>
          <w:p w:rsidR="00DE30AB" w:rsidRPr="00F44078" w:rsidRDefault="00DE30AB" w:rsidP="00583F33">
            <w:pPr>
              <w:rPr>
                <w:b/>
              </w:rPr>
            </w:pPr>
          </w:p>
        </w:tc>
      </w:tr>
      <w:tr w:rsidR="00DE30AB" w:rsidRPr="00F44078" w:rsidTr="00707A9D">
        <w:tc>
          <w:tcPr>
            <w:tcW w:w="6204" w:type="dxa"/>
          </w:tcPr>
          <w:p w:rsidR="00DE30AB" w:rsidRPr="00F44078" w:rsidRDefault="00DE30AB" w:rsidP="00583F33">
            <w:pPr>
              <w:rPr>
                <w:b/>
              </w:rPr>
            </w:pPr>
            <w:r w:rsidRPr="00F44078">
              <w:rPr>
                <w:b/>
              </w:rPr>
              <w:t>Conclusion</w:t>
            </w:r>
          </w:p>
          <w:p w:rsidR="00DE30AB" w:rsidRPr="00F44078" w:rsidRDefault="00DE30AB" w:rsidP="00583F33">
            <w:pPr>
              <w:rPr>
                <w:b/>
              </w:rPr>
            </w:pPr>
          </w:p>
          <w:p w:rsidR="00DE30AB" w:rsidRPr="00F44078" w:rsidRDefault="00DE30AB" w:rsidP="00DE30AB">
            <w:pPr>
              <w:numPr>
                <w:ilvl w:val="0"/>
                <w:numId w:val="7"/>
              </w:numPr>
            </w:pPr>
            <w:r w:rsidRPr="00F44078">
              <w:t>Sum up your argument. Be original and use a strong personal voice.</w:t>
            </w:r>
          </w:p>
          <w:p w:rsidR="00EC371A" w:rsidRPr="00F44078" w:rsidRDefault="00EC371A" w:rsidP="00EC371A">
            <w:pPr>
              <w:ind w:left="720"/>
            </w:pPr>
          </w:p>
          <w:p w:rsidR="00DE30AB" w:rsidRPr="00F44078" w:rsidRDefault="00DE30AB" w:rsidP="00DE30AB">
            <w:pPr>
              <w:numPr>
                <w:ilvl w:val="0"/>
                <w:numId w:val="7"/>
              </w:numPr>
            </w:pPr>
            <w:r w:rsidRPr="00F44078">
              <w:t xml:space="preserve">Tie all your points together. Make sure to use the key words in the questions and briefly refer to the thesis statement again. </w:t>
            </w:r>
          </w:p>
          <w:p w:rsidR="00EC371A" w:rsidRPr="00F44078" w:rsidRDefault="00EC371A" w:rsidP="00EC371A"/>
          <w:p w:rsidR="00DE30AB" w:rsidRPr="00F44078" w:rsidRDefault="00DE30AB" w:rsidP="00DE30AB">
            <w:pPr>
              <w:numPr>
                <w:ilvl w:val="0"/>
                <w:numId w:val="7"/>
              </w:numPr>
            </w:pPr>
            <w:r w:rsidRPr="00F44078">
              <w:t>Do not add any new information.</w:t>
            </w:r>
          </w:p>
          <w:p w:rsidR="00EC371A" w:rsidRPr="00F44078" w:rsidRDefault="00DE30AB" w:rsidP="00EC371A">
            <w:pPr>
              <w:numPr>
                <w:ilvl w:val="0"/>
                <w:numId w:val="7"/>
              </w:numPr>
            </w:pPr>
            <w:r w:rsidRPr="00F44078">
              <w:t>Do not merely repeat the introduction.</w:t>
            </w:r>
          </w:p>
          <w:p w:rsidR="00DE30AB" w:rsidRPr="00F44078" w:rsidRDefault="00DE30AB" w:rsidP="00DE30AB">
            <w:pPr>
              <w:numPr>
                <w:ilvl w:val="0"/>
                <w:numId w:val="7"/>
              </w:numPr>
            </w:pPr>
            <w:r w:rsidRPr="00F44078">
              <w:t>End off on a strong and powerful note.</w:t>
            </w:r>
          </w:p>
          <w:p w:rsidR="00EC371A" w:rsidRPr="00F44078" w:rsidRDefault="00EC371A" w:rsidP="00EC371A"/>
          <w:p w:rsidR="00DE30AB" w:rsidRPr="00F44078" w:rsidRDefault="00DE30AB" w:rsidP="00583F33">
            <w:pPr>
              <w:rPr>
                <w:b/>
              </w:rPr>
            </w:pPr>
          </w:p>
        </w:tc>
        <w:tc>
          <w:tcPr>
            <w:tcW w:w="7087" w:type="dxa"/>
          </w:tcPr>
          <w:p w:rsidR="00DE30AB" w:rsidRPr="00F44078" w:rsidRDefault="00DE30AB" w:rsidP="00583F33">
            <w:pPr>
              <w:rPr>
                <w:b/>
              </w:rPr>
            </w:pPr>
          </w:p>
        </w:tc>
      </w:tr>
    </w:tbl>
    <w:p w:rsidR="005F57FB" w:rsidRPr="00F44078" w:rsidRDefault="005F57FB" w:rsidP="007551DA">
      <w:pPr>
        <w:rPr>
          <w:b/>
          <w:sz w:val="22"/>
          <w:szCs w:val="22"/>
        </w:rPr>
      </w:pPr>
    </w:p>
    <w:p w:rsidR="00F44078" w:rsidRDefault="00F44078" w:rsidP="007551DA">
      <w:pPr>
        <w:rPr>
          <w:b/>
          <w:sz w:val="22"/>
          <w:szCs w:val="22"/>
        </w:rPr>
      </w:pPr>
    </w:p>
    <w:p w:rsidR="00F44078" w:rsidRDefault="00F44078" w:rsidP="007551DA">
      <w:pPr>
        <w:rPr>
          <w:b/>
          <w:sz w:val="22"/>
          <w:szCs w:val="22"/>
        </w:rPr>
      </w:pPr>
    </w:p>
    <w:p w:rsidR="00F44078" w:rsidRDefault="00F44078" w:rsidP="007551DA">
      <w:pPr>
        <w:rPr>
          <w:b/>
          <w:sz w:val="22"/>
          <w:szCs w:val="22"/>
        </w:rPr>
      </w:pPr>
    </w:p>
    <w:p w:rsidR="00F44078" w:rsidRDefault="00F440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847D25" w:rsidRDefault="00847D25" w:rsidP="007551DA">
      <w:pPr>
        <w:rPr>
          <w:b/>
          <w:sz w:val="22"/>
          <w:szCs w:val="22"/>
        </w:rPr>
      </w:pPr>
    </w:p>
    <w:p w:rsidR="00847D25" w:rsidRDefault="00847D25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BF2778" w:rsidRDefault="00BF2778" w:rsidP="007551DA">
      <w:pPr>
        <w:rPr>
          <w:b/>
          <w:sz w:val="22"/>
          <w:szCs w:val="22"/>
        </w:rPr>
      </w:pPr>
    </w:p>
    <w:p w:rsidR="00F44078" w:rsidRDefault="00F44078" w:rsidP="007551DA">
      <w:pPr>
        <w:rPr>
          <w:b/>
          <w:sz w:val="22"/>
          <w:szCs w:val="22"/>
        </w:rPr>
      </w:pPr>
      <w:bookmarkStart w:id="0" w:name="_GoBack"/>
      <w:bookmarkEnd w:id="0"/>
    </w:p>
    <w:sectPr w:rsidR="00F44078" w:rsidSect="0084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4371A"/>
    <w:multiLevelType w:val="hybridMultilevel"/>
    <w:tmpl w:val="29CA7B40"/>
    <w:lvl w:ilvl="0" w:tplc="9CEED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A741B"/>
    <w:multiLevelType w:val="hybridMultilevel"/>
    <w:tmpl w:val="DBC23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D5809"/>
    <w:multiLevelType w:val="hybridMultilevel"/>
    <w:tmpl w:val="37088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6944"/>
    <w:multiLevelType w:val="hybridMultilevel"/>
    <w:tmpl w:val="213C4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608A2"/>
    <w:multiLevelType w:val="hybridMultilevel"/>
    <w:tmpl w:val="C39A89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B3E83"/>
    <w:multiLevelType w:val="hybridMultilevel"/>
    <w:tmpl w:val="DBBC64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526BA"/>
    <w:multiLevelType w:val="hybridMultilevel"/>
    <w:tmpl w:val="F55ECC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6C9B"/>
    <w:rsid w:val="000E3432"/>
    <w:rsid w:val="001B19CD"/>
    <w:rsid w:val="001E4F4C"/>
    <w:rsid w:val="002C4D4D"/>
    <w:rsid w:val="002E48C6"/>
    <w:rsid w:val="00366C9B"/>
    <w:rsid w:val="00427AD4"/>
    <w:rsid w:val="00491968"/>
    <w:rsid w:val="00496CE2"/>
    <w:rsid w:val="005B128A"/>
    <w:rsid w:val="005E4D81"/>
    <w:rsid w:val="005F57FB"/>
    <w:rsid w:val="00600F59"/>
    <w:rsid w:val="006F0AF6"/>
    <w:rsid w:val="00707A9D"/>
    <w:rsid w:val="007551DA"/>
    <w:rsid w:val="0078214E"/>
    <w:rsid w:val="00787BFD"/>
    <w:rsid w:val="00793384"/>
    <w:rsid w:val="00837E38"/>
    <w:rsid w:val="00847D25"/>
    <w:rsid w:val="0088570D"/>
    <w:rsid w:val="008E738F"/>
    <w:rsid w:val="009858EC"/>
    <w:rsid w:val="009879AA"/>
    <w:rsid w:val="00A47D2C"/>
    <w:rsid w:val="00A84A6A"/>
    <w:rsid w:val="00B12709"/>
    <w:rsid w:val="00B15F24"/>
    <w:rsid w:val="00B77105"/>
    <w:rsid w:val="00BF209C"/>
    <w:rsid w:val="00BF2778"/>
    <w:rsid w:val="00C058EA"/>
    <w:rsid w:val="00CB3F25"/>
    <w:rsid w:val="00D54DF7"/>
    <w:rsid w:val="00D62E7F"/>
    <w:rsid w:val="00D63C16"/>
    <w:rsid w:val="00DB0A00"/>
    <w:rsid w:val="00DB221D"/>
    <w:rsid w:val="00DD0EA6"/>
    <w:rsid w:val="00DE30AB"/>
    <w:rsid w:val="00E11794"/>
    <w:rsid w:val="00E21221"/>
    <w:rsid w:val="00E35DE3"/>
    <w:rsid w:val="00E46BBA"/>
    <w:rsid w:val="00EC371A"/>
    <w:rsid w:val="00F4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12C2"/>
  <w15:docId w15:val="{4951036E-B13B-448A-A7BF-BE157065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C9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C9B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837E38"/>
    <w:pPr>
      <w:spacing w:before="100" w:beforeAutospacing="1" w:after="100" w:afterAutospacing="1"/>
    </w:pPr>
    <w:rPr>
      <w:rFonts w:eastAsia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9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39"/>
    <w:rsid w:val="00496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basedOn w:val="DefaultParagraphFont"/>
    <w:link w:val="NormalWeb"/>
    <w:uiPriority w:val="99"/>
    <w:rsid w:val="005F57FB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8E78AB9</Template>
  <TotalTime>310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BISHOP Linda [Narrogin Senior High School]</cp:lastModifiedBy>
  <cp:revision>34</cp:revision>
  <cp:lastPrinted>2018-09-14T02:31:00Z</cp:lastPrinted>
  <dcterms:created xsi:type="dcterms:W3CDTF">2017-07-30T08:36:00Z</dcterms:created>
  <dcterms:modified xsi:type="dcterms:W3CDTF">2018-10-26T05:47:00Z</dcterms:modified>
</cp:coreProperties>
</file>