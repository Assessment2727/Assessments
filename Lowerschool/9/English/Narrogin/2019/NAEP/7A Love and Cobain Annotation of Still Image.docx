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C92" w:rsidRDefault="00B8587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10696575</wp:posOffset>
                </wp:positionH>
                <wp:positionV relativeFrom="paragraph">
                  <wp:posOffset>-676275</wp:posOffset>
                </wp:positionV>
                <wp:extent cx="3324225" cy="19621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3ADC" w:rsidRDefault="00E71C9A" w:rsidP="00D05FB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 xml:space="preserve">Setting:    </w:t>
                            </w:r>
                          </w:p>
                          <w:p w:rsidR="00D73ADC" w:rsidRDefault="00D73ADC" w:rsidP="00D05FB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D05FB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D05FB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D05FB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D05FB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D05FB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D05FB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D05FB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D05FB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D05FB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D05FB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71C9A" w:rsidRDefault="00D73ADC" w:rsidP="00D05FB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/10</w:t>
                            </w:r>
                            <w:r w:rsidR="00E71C9A"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:rsidR="00E71C9A" w:rsidRPr="00D05FBE" w:rsidRDefault="00E71C9A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842.25pt;margin-top:-53.25pt;width:261.75pt;height:15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" fillcolor="white [3201]" strokeweight=".5pt">
                <v:textbox>
                  <w:txbxContent>
                    <w:p w:rsidR="00D73ADC" w:rsidRDefault="00E71C9A" w:rsidP="00D05FB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 xml:space="preserve">Setting:    </w:t>
                      </w:r>
                    </w:p>
                    <w:p w:rsidR="00D73ADC" w:rsidRDefault="00D73ADC" w:rsidP="00D05FB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D05FB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D05FB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D05FB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D05FB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D05FB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D05FB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D05FB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D05FB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D05FB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D05FB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E71C9A" w:rsidRDefault="00D73ADC" w:rsidP="00D05FB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  <w:t xml:space="preserve">        /10</w:t>
                      </w:r>
                      <w:r w:rsidR="00E71C9A"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:rsidR="00E71C9A" w:rsidRPr="00D05FBE" w:rsidRDefault="00E71C9A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1C9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-733425</wp:posOffset>
                </wp:positionV>
                <wp:extent cx="4972050" cy="20097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1C9A" w:rsidRDefault="00DC1765" w:rsidP="00EB5B9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Themes:</w:t>
                            </w:r>
                          </w:p>
                          <w:p w:rsidR="00D73ADC" w:rsidRDefault="00D73ADC" w:rsidP="00EB5B9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B5B9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B5B9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B5B9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B5B9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B5B9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B5B9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B5B9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B5B9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B5B9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Pr="00D73ADC" w:rsidRDefault="00D73ADC" w:rsidP="00EB5B9E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D73ADC">
                              <w:rPr>
                                <w:b/>
                                <w:sz w:val="20"/>
                                <w:szCs w:val="20"/>
                              </w:rPr>
                              <w:t>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-57pt;margin-top:-57.75pt;width:391.5pt;height:15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" fillcolor="white [3201]" strokeweight=".5pt">
                <v:textbox>
                  <w:txbxContent>
                    <w:p w:rsidR="00E71C9A" w:rsidRDefault="00DC1765" w:rsidP="00EB5B9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Themes:</w:t>
                      </w:r>
                    </w:p>
                    <w:p w:rsidR="00D73ADC" w:rsidRDefault="00D73ADC" w:rsidP="00EB5B9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B5B9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B5B9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B5B9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B5B9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B5B9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B5B9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B5B9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B5B9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B5B9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Pr="00D73ADC" w:rsidRDefault="00D73ADC" w:rsidP="00EB5B9E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D73ADC">
                        <w:rPr>
                          <w:b/>
                          <w:sz w:val="20"/>
                          <w:szCs w:val="20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 w:rsidR="00A04B6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7524750</wp:posOffset>
                </wp:positionH>
                <wp:positionV relativeFrom="paragraph">
                  <wp:posOffset>-704850</wp:posOffset>
                </wp:positionV>
                <wp:extent cx="3076575" cy="20097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1C9A" w:rsidRDefault="00E71C9A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>Lighting:</w:t>
                            </w:r>
                          </w:p>
                          <w:p w:rsidR="00D73ADC" w:rsidRDefault="00D73ADC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Pr="00D73ADC" w:rsidRDefault="00D73ADC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D73ADC">
                              <w:rPr>
                                <w:rFonts w:ascii="Raleway" w:hAnsi="Raleway" w:cs="Arial"/>
                                <w:b/>
                                <w:color w:val="1E1E1E"/>
                                <w:sz w:val="20"/>
                                <w:szCs w:val="20"/>
                                <w:lang w:val="en-US"/>
                              </w:rPr>
                              <w:t>/5</w:t>
                            </w:r>
                          </w:p>
                          <w:p w:rsidR="00D73ADC" w:rsidRPr="00E81B8F" w:rsidRDefault="00D73ADC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592.5pt;margin-top:-55.5pt;width:242.25pt;height:15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" fillcolor="white [3201]" strokeweight=".5pt">
                <v:textbox>
                  <w:txbxContent>
                    <w:p w:rsidR="00E71C9A" w:rsidRDefault="00E71C9A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>Lighting:</w:t>
                      </w:r>
                    </w:p>
                    <w:p w:rsidR="00D73ADC" w:rsidRDefault="00D73ADC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Pr="00D73ADC" w:rsidRDefault="00D73ADC">
                      <w:pPr>
                        <w:rPr>
                          <w:rFonts w:ascii="Raleway" w:hAnsi="Raleway" w:cs="Arial"/>
                          <w:b/>
                          <w:color w:val="1E1E1E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  <w:t xml:space="preserve"> </w:t>
                      </w:r>
                      <w:r w:rsidRPr="00D73ADC">
                        <w:rPr>
                          <w:rFonts w:ascii="Raleway" w:hAnsi="Raleway" w:cs="Arial"/>
                          <w:b/>
                          <w:color w:val="1E1E1E"/>
                          <w:sz w:val="20"/>
                          <w:szCs w:val="20"/>
                          <w:lang w:val="en-US"/>
                        </w:rPr>
                        <w:t>/5</w:t>
                      </w:r>
                    </w:p>
                    <w:p w:rsidR="00D73ADC" w:rsidRPr="00E81B8F" w:rsidRDefault="00D73ADC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5D1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-723900</wp:posOffset>
                </wp:positionV>
                <wp:extent cx="3105150" cy="204787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1C9A" w:rsidRDefault="00E71C9A" w:rsidP="00E1423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14233">
                              <w:rPr>
                                <w:b/>
                                <w:sz w:val="18"/>
                                <w:szCs w:val="18"/>
                              </w:rPr>
                              <w:t>Colour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D73ADC" w:rsidRDefault="00D73ADC" w:rsidP="00E1423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1423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1423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1423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1423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1423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1423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1423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1423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1423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1423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Pr="00D73ADC" w:rsidRDefault="00D73ADC" w:rsidP="00E14233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Pr="00D73ADC">
                              <w:rPr>
                                <w:b/>
                                <w:sz w:val="20"/>
                                <w:szCs w:val="20"/>
                              </w:rPr>
                              <w:t>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9" type="#_x0000_t202" style="position:absolute;margin-left:341.25pt;margin-top:-57pt;width:244.5pt;height:16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" fillcolor="white [3201]" strokeweight=".5pt">
                <v:textbox>
                  <w:txbxContent>
                    <w:p w:rsidR="00E71C9A" w:rsidRDefault="00E71C9A" w:rsidP="00E1423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E14233">
                        <w:rPr>
                          <w:b/>
                          <w:sz w:val="18"/>
                          <w:szCs w:val="18"/>
                        </w:rPr>
                        <w:t>Colour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:</w:t>
                      </w:r>
                    </w:p>
                    <w:p w:rsidR="00D73ADC" w:rsidRDefault="00D73ADC" w:rsidP="00E1423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1423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1423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1423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1423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1423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1423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1423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1423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1423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1423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Pr="00D73ADC" w:rsidRDefault="00D73ADC" w:rsidP="00E14233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Pr="00D73ADC">
                        <w:rPr>
                          <w:b/>
                          <w:sz w:val="20"/>
                          <w:szCs w:val="20"/>
                        </w:rPr>
                        <w:t>/5</w:t>
                      </w:r>
                    </w:p>
                  </w:txbxContent>
                </v:textbox>
              </v:shape>
            </w:pict>
          </mc:Fallback>
        </mc:AlternateContent>
      </w:r>
    </w:p>
    <w:p w:rsidR="00751C92" w:rsidRDefault="00751C92"/>
    <w:p w:rsidR="00B51642" w:rsidRDefault="00B51642" w:rsidP="00751C92">
      <w:pPr>
        <w:jc w:val="center"/>
      </w:pPr>
    </w:p>
    <w:p w:rsidR="001E0612" w:rsidRDefault="001E0612" w:rsidP="00751C92">
      <w:pPr>
        <w:jc w:val="center"/>
      </w:pPr>
    </w:p>
    <w:p w:rsidR="00B51642" w:rsidRDefault="00B85875" w:rsidP="00751C92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10734675</wp:posOffset>
                </wp:positionH>
                <wp:positionV relativeFrom="paragraph">
                  <wp:posOffset>200660</wp:posOffset>
                </wp:positionV>
                <wp:extent cx="3295650" cy="23526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1C9A" w:rsidRDefault="00E71C9A" w:rsidP="00531889">
                            <w:pPr>
                              <w:rPr>
                                <w:rFonts w:cstheme="minorHAns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>Juxtaposition:</w:t>
                            </w:r>
                          </w:p>
                          <w:p w:rsidR="00D73ADC" w:rsidRDefault="00D73ADC" w:rsidP="00531889">
                            <w:pPr>
                              <w:rPr>
                                <w:rFonts w:cstheme="minorHAns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531889">
                            <w:pPr>
                              <w:rPr>
                                <w:rFonts w:cstheme="minorHAns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531889">
                            <w:pPr>
                              <w:rPr>
                                <w:rFonts w:cstheme="minorHAns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531889">
                            <w:pPr>
                              <w:rPr>
                                <w:rFonts w:cstheme="minorHAns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531889">
                            <w:pPr>
                              <w:rPr>
                                <w:rFonts w:cstheme="minorHAns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531889">
                            <w:pPr>
                              <w:rPr>
                                <w:rFonts w:cstheme="minorHAns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531889">
                            <w:pPr>
                              <w:rPr>
                                <w:rFonts w:cstheme="minorHAns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Pr="00D73ADC" w:rsidRDefault="00D73ADC" w:rsidP="00531889">
                            <w:pPr>
                              <w:rPr>
                                <w:rFonts w:cstheme="minorHAns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left:0;text-align:left;margin-left:845.25pt;margin-top:15.8pt;width:259.5pt;height:18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" fillcolor="white [3201]" strokeweight=".5pt">
                <v:textbox>
                  <w:txbxContent>
                    <w:p w:rsidR="00E71C9A" w:rsidRDefault="00E71C9A" w:rsidP="00531889">
                      <w:pPr>
                        <w:rPr>
                          <w:rFonts w:cstheme="minorHAns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>Juxtaposition:</w:t>
                      </w:r>
                    </w:p>
                    <w:p w:rsidR="00D73ADC" w:rsidRDefault="00D73ADC" w:rsidP="00531889">
                      <w:pPr>
                        <w:rPr>
                          <w:rFonts w:cstheme="minorHAns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531889">
                      <w:pPr>
                        <w:rPr>
                          <w:rFonts w:cstheme="minorHAns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531889">
                      <w:pPr>
                        <w:rPr>
                          <w:rFonts w:cstheme="minorHAns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531889">
                      <w:pPr>
                        <w:rPr>
                          <w:rFonts w:cstheme="minorHAns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531889">
                      <w:pPr>
                        <w:rPr>
                          <w:rFonts w:cstheme="minorHAns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531889">
                      <w:pPr>
                        <w:rPr>
                          <w:rFonts w:cstheme="minorHAns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531889">
                      <w:pPr>
                        <w:rPr>
                          <w:rFonts w:cstheme="minorHAns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Pr="00D73ADC" w:rsidRDefault="00D73ADC" w:rsidP="00531889">
                      <w:pPr>
                        <w:rPr>
                          <w:rFonts w:cstheme="minorHAns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  <w:t xml:space="preserve">       /10</w:t>
                      </w:r>
                    </w:p>
                  </w:txbxContent>
                </v:textbox>
              </v:shape>
            </w:pict>
          </mc:Fallback>
        </mc:AlternateContent>
      </w:r>
      <w:r w:rsidR="0053674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-714376</wp:posOffset>
                </wp:positionH>
                <wp:positionV relativeFrom="paragraph">
                  <wp:posOffset>219710</wp:posOffset>
                </wp:positionV>
                <wp:extent cx="4772025" cy="17145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1C9A" w:rsidRDefault="00E71C9A" w:rsidP="0009760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>Shot selection</w:t>
                            </w:r>
                            <w:r w:rsidR="00DC1765"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:rsidR="00D73ADC" w:rsidRDefault="00D73ADC" w:rsidP="0009760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09760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09760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09760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09760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09760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09760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09760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09760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 w:rsidP="0009760E">
                            <w:pPr>
                              <w:spacing w:after="0"/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  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-56.25pt;margin-top:17.3pt;width:375.75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" fillcolor="white [3201]" strokeweight=".5pt">
                <v:textbox>
                  <w:txbxContent>
                    <w:p w:rsidR="00E71C9A" w:rsidRDefault="00E71C9A" w:rsidP="0009760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>Shot selection</w:t>
                      </w:r>
                      <w:r w:rsidR="00DC1765"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:rsidR="00D73ADC" w:rsidRDefault="00D73ADC" w:rsidP="0009760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09760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09760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09760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09760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09760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09760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09760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09760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 w:rsidP="0009760E">
                      <w:pPr>
                        <w:spacing w:after="0"/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  <w:t xml:space="preserve">            /5</w:t>
                      </w:r>
                    </w:p>
                  </w:txbxContent>
                </v:textbox>
              </v:shape>
            </w:pict>
          </mc:Fallback>
        </mc:AlternateContent>
      </w:r>
    </w:p>
    <w:p w:rsidR="00B51642" w:rsidRDefault="007A5D13" w:rsidP="00751C92">
      <w:pPr>
        <w:jc w:val="center"/>
      </w:pPr>
      <w:r w:rsidRPr="000A18D5">
        <w:rPr>
          <w:noProof/>
          <w:lang w:eastAsia="en-AU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4181475</wp:posOffset>
            </wp:positionH>
            <wp:positionV relativeFrom="paragraph">
              <wp:posOffset>10160</wp:posOffset>
            </wp:positionV>
            <wp:extent cx="6410325" cy="4961890"/>
            <wp:effectExtent l="0" t="0" r="9525" b="0"/>
            <wp:wrapSquare wrapText="bothSides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642" w:rsidRDefault="00B51642" w:rsidP="00751C92">
      <w:pPr>
        <w:jc w:val="center"/>
      </w:pPr>
    </w:p>
    <w:p w:rsidR="00B51642" w:rsidRDefault="00B51642" w:rsidP="00751C92">
      <w:pPr>
        <w:jc w:val="center"/>
      </w:pPr>
    </w:p>
    <w:p w:rsidR="00B51642" w:rsidRDefault="00B51642" w:rsidP="00751C92">
      <w:pPr>
        <w:jc w:val="center"/>
      </w:pPr>
    </w:p>
    <w:p w:rsidR="00B51642" w:rsidRDefault="00B51642" w:rsidP="00751C92">
      <w:pPr>
        <w:jc w:val="center"/>
      </w:pPr>
    </w:p>
    <w:p w:rsidR="00B51642" w:rsidRDefault="000A18D5" w:rsidP="00751C92">
      <w:pPr>
        <w:jc w:val="center"/>
      </w:pPr>
      <w:r>
        <w:rPr>
          <w:rFonts w:ascii="Raleway" w:hAnsi="Raleway" w:cs="Arial"/>
          <w:noProof/>
          <w:color w:val="FF0000"/>
          <w:sz w:val="21"/>
          <w:szCs w:val="21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296545</wp:posOffset>
                </wp:positionV>
                <wp:extent cx="4724400" cy="13430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1C9A" w:rsidRDefault="00DC1765" w:rsidP="00EB5B9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C1765">
                              <w:rPr>
                                <w:b/>
                                <w:sz w:val="18"/>
                                <w:szCs w:val="18"/>
                              </w:rPr>
                              <w:t xml:space="preserve">Technical Composition: </w:t>
                            </w:r>
                          </w:p>
                          <w:p w:rsidR="00D73ADC" w:rsidRDefault="00D73ADC" w:rsidP="00EB5B9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B5B9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B5B9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B5B9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B5B9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EB5B9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Pr="00DC1765" w:rsidRDefault="00D73ADC" w:rsidP="00EB5B9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        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left:0;text-align:left;margin-left:-54.75pt;margin-top:23.35pt;width:372pt;height:10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" fillcolor="white [3201]" strokeweight=".5pt">
                <v:textbox>
                  <w:txbxContent>
                    <w:p w:rsidR="00E71C9A" w:rsidRDefault="00DC1765" w:rsidP="00EB5B9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DC1765">
                        <w:rPr>
                          <w:b/>
                          <w:sz w:val="18"/>
                          <w:szCs w:val="18"/>
                        </w:rPr>
                        <w:t xml:space="preserve">Technical Composition: </w:t>
                      </w:r>
                    </w:p>
                    <w:p w:rsidR="00D73ADC" w:rsidRDefault="00D73ADC" w:rsidP="00EB5B9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B5B9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B5B9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B5B9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B5B9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EB5B9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Pr="00DC1765" w:rsidRDefault="00D73ADC" w:rsidP="00EB5B9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  <w:t xml:space="preserve">     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  <w:t xml:space="preserve">            /5</w:t>
                      </w:r>
                    </w:p>
                  </w:txbxContent>
                </v:textbox>
              </v:shape>
            </w:pict>
          </mc:Fallback>
        </mc:AlternateContent>
      </w:r>
    </w:p>
    <w:p w:rsidR="00B51642" w:rsidRDefault="00B51642" w:rsidP="00751C92">
      <w:pPr>
        <w:jc w:val="center"/>
      </w:pPr>
    </w:p>
    <w:p w:rsidR="00B51642" w:rsidRDefault="00B51642" w:rsidP="00751C92">
      <w:pPr>
        <w:jc w:val="center"/>
      </w:pPr>
    </w:p>
    <w:p w:rsidR="00B51642" w:rsidRDefault="007A5D13" w:rsidP="00751C92">
      <w:pPr>
        <w:jc w:val="center"/>
      </w:pPr>
      <w:r>
        <w:rPr>
          <w:rFonts w:ascii="Raleway" w:hAnsi="Raleway" w:cs="Arial"/>
          <w:noProof/>
          <w:color w:val="FF0000"/>
          <w:sz w:val="21"/>
          <w:szCs w:val="21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10763250</wp:posOffset>
                </wp:positionH>
                <wp:positionV relativeFrom="paragraph">
                  <wp:posOffset>77470</wp:posOffset>
                </wp:positionV>
                <wp:extent cx="3257550" cy="58102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581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1C9A" w:rsidRDefault="00E71C9A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A5952">
                              <w:rPr>
                                <w:b/>
                                <w:sz w:val="18"/>
                                <w:szCs w:val="18"/>
                              </w:rPr>
                              <w:t>Symbolism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D73ADC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Pr="00BA5952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847.5pt;margin-top:6.1pt;width:256.5pt;height:45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" fillcolor="white [3201]" strokeweight=".5pt">
                <v:textbox>
                  <w:txbxContent>
                    <w:p w:rsidR="00E71C9A" w:rsidRDefault="00E71C9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A5952">
                        <w:rPr>
                          <w:b/>
                          <w:sz w:val="18"/>
                          <w:szCs w:val="18"/>
                        </w:rPr>
                        <w:t>Symbolism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:</w:t>
                      </w:r>
                    </w:p>
                    <w:p w:rsidR="00D73ADC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Pr="00BA5952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  <w:t xml:space="preserve">      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18"/>
                          <w:szCs w:val="18"/>
                        </w:rPr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</w:p>
    <w:p w:rsidR="00B51642" w:rsidRDefault="00B51642" w:rsidP="00751C92">
      <w:pPr>
        <w:jc w:val="center"/>
      </w:pPr>
    </w:p>
    <w:p w:rsidR="00B51642" w:rsidRDefault="00AF21AE" w:rsidP="00751C92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297180</wp:posOffset>
                </wp:positionV>
                <wp:extent cx="4800600" cy="179070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1C9A" w:rsidRDefault="00E71C9A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5952"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 xml:space="preserve">David </w:t>
                            </w:r>
                            <w:proofErr w:type="spellStart"/>
                            <w:r w:rsidRPr="00BA5952"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>LaChapelle</w:t>
                            </w:r>
                            <w:proofErr w:type="spellEnd"/>
                            <w:r w:rsidRPr="00BA5952"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>influences:</w:t>
                            </w:r>
                            <w:r w:rsidRPr="00BA5952"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D73ADC" w:rsidRDefault="00D73ADC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    /5</w:t>
                            </w:r>
                          </w:p>
                          <w:p w:rsidR="00D73ADC" w:rsidRDefault="00D73ADC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D73ADC" w:rsidRDefault="00D73ADC">
                            <w:pPr>
                              <w:rPr>
                                <w:rFonts w:ascii="Raleway" w:hAnsi="Raleway" w:cs="Arial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Pr="00BA5952" w:rsidRDefault="00D73AD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4" type="#_x0000_t202" style="position:absolute;left:0;text-align:left;margin-left:-59.25pt;margin-top:23.4pt;width:378pt;height:14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" fillcolor="white [3201]" strokeweight=".5pt">
                <v:textbox>
                  <w:txbxContent>
                    <w:p w:rsidR="00E71C9A" w:rsidRDefault="00E71C9A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  <w:r w:rsidRPr="00BA5952"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 xml:space="preserve">David </w:t>
                      </w:r>
                      <w:proofErr w:type="spellStart"/>
                      <w:r w:rsidRPr="00BA5952"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>LaChapelle</w:t>
                      </w:r>
                      <w:proofErr w:type="spellEnd"/>
                      <w:r w:rsidRPr="00BA5952"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>influences:</w:t>
                      </w:r>
                      <w:r w:rsidRPr="00BA5952"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D73ADC" w:rsidRDefault="00D73ADC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  <w:t xml:space="preserve">              /5</w:t>
                      </w:r>
                    </w:p>
                    <w:p w:rsidR="00D73ADC" w:rsidRDefault="00D73ADC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D73ADC" w:rsidRDefault="00D73ADC">
                      <w:pPr>
                        <w:rPr>
                          <w:rFonts w:ascii="Raleway" w:hAnsi="Raleway" w:cs="Arial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Pr="00BA5952" w:rsidRDefault="00D73AD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1642" w:rsidRDefault="00B51642" w:rsidP="00751C92">
      <w:pPr>
        <w:jc w:val="center"/>
      </w:pPr>
    </w:p>
    <w:p w:rsidR="00B51642" w:rsidRDefault="00B85875" w:rsidP="00751C92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1583054</wp:posOffset>
                </wp:positionV>
                <wp:extent cx="2552700" cy="30956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09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1C9A" w:rsidRDefault="00E71C9A" w:rsidP="0053188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Vectors (Leading Lines)</w:t>
                            </w:r>
                            <w:r w:rsidR="00DC1765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D73ADC" w:rsidRDefault="00D73ADC" w:rsidP="0053188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53188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53188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53188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53188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53188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53188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53188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53188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53188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53188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53188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53188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53188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53188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53188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53188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53188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53188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          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5" type="#_x0000_t202" style="position:absolute;left:0;text-align:left;margin-left:-57.75pt;margin-top:124.65pt;width:201pt;height:24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" fillcolor="white [3201]" strokeweight=".5pt">
                <v:textbox>
                  <w:txbxContent>
                    <w:p w:rsidR="00E71C9A" w:rsidRDefault="00E71C9A" w:rsidP="0053188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Vectors (Leading Lines)</w:t>
                      </w:r>
                      <w:r w:rsidR="00DC1765">
                        <w:rPr>
                          <w:b/>
                          <w:sz w:val="18"/>
                          <w:szCs w:val="18"/>
                        </w:rPr>
                        <w:t>:</w:t>
                      </w:r>
                    </w:p>
                    <w:p w:rsidR="00D73ADC" w:rsidRDefault="00D73ADC" w:rsidP="0053188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53188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53188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53188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53188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53188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53188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53188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53188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53188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53188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53188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53188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53188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53188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53188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53188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53188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53188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  <w:t xml:space="preserve">              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aleway" w:hAnsi="Raleway" w:cs="Arial"/>
          <w:noProof/>
          <w:color w:val="FF0000"/>
          <w:sz w:val="21"/>
          <w:szCs w:val="21"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3402330</wp:posOffset>
                </wp:positionV>
                <wp:extent cx="5610225" cy="125730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1C9A" w:rsidRDefault="00E71C9A" w:rsidP="00D96AD2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Written Code (Text)</w:t>
                            </w:r>
                            <w:r w:rsidR="00DC1765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D73ADC" w:rsidRDefault="00D73ADC" w:rsidP="00D96AD2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D96AD2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D96AD2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D96AD2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D96AD2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D96AD2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Pr="00D96AD2" w:rsidRDefault="00D73ADC" w:rsidP="00D96AD2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       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6" type="#_x0000_t202" style="position:absolute;left:0;text-align:left;margin-left:153pt;margin-top:267.9pt;width:441.75pt;height:9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" fillcolor="white [3201]" strokeweight=".5pt">
                <v:textbox>
                  <w:txbxContent>
                    <w:p w:rsidR="00E71C9A" w:rsidRDefault="00E71C9A" w:rsidP="00D96AD2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Written Code (Text)</w:t>
                      </w:r>
                      <w:r w:rsidR="00DC1765">
                        <w:rPr>
                          <w:b/>
                          <w:sz w:val="18"/>
                          <w:szCs w:val="18"/>
                        </w:rPr>
                        <w:t>:</w:t>
                      </w:r>
                    </w:p>
                    <w:p w:rsidR="00D73ADC" w:rsidRDefault="00D73ADC" w:rsidP="00D96AD2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D96AD2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D96AD2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D96AD2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D96AD2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D96AD2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Pr="00D96AD2" w:rsidRDefault="00D73ADC" w:rsidP="00D96AD2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  <w:t xml:space="preserve">           /5</w:t>
                      </w:r>
                    </w:p>
                  </w:txbxContent>
                </v:textbox>
              </v:shape>
            </w:pict>
          </mc:Fallback>
        </mc:AlternateContent>
      </w:r>
      <w:r w:rsidR="00DC1765">
        <w:rPr>
          <w:rFonts w:ascii="Raleway" w:hAnsi="Raleway" w:cs="Arial"/>
          <w:noProof/>
          <w:color w:val="FF0000"/>
          <w:sz w:val="21"/>
          <w:szCs w:val="21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8562975</wp:posOffset>
                </wp:positionH>
                <wp:positionV relativeFrom="paragraph">
                  <wp:posOffset>1649730</wp:posOffset>
                </wp:positionV>
                <wp:extent cx="2971800" cy="30289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1C9A" w:rsidRDefault="00DC1765" w:rsidP="008A317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Allusions of Religious Iconography:</w:t>
                            </w:r>
                          </w:p>
                          <w:p w:rsidR="00D73ADC" w:rsidRDefault="00D73ADC" w:rsidP="008A317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8A317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8A317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8A317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8A317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8A317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8A317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8A317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8A317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Default="00D73ADC" w:rsidP="008A317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73ADC" w:rsidRPr="00BA5952" w:rsidRDefault="00D73ADC" w:rsidP="008A317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        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left:0;text-align:left;margin-left:674.25pt;margin-top:129.9pt;width:234pt;height:238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" fillcolor="white [3201]" strokeweight=".5pt">
                <v:textbox>
                  <w:txbxContent>
                    <w:p w:rsidR="00E71C9A" w:rsidRDefault="00DC1765" w:rsidP="008A317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Allusions of Religious Iconography:</w:t>
                      </w:r>
                    </w:p>
                    <w:p w:rsidR="00D73ADC" w:rsidRDefault="00D73ADC" w:rsidP="008A317B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8A317B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8A317B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8A317B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8A317B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8A317B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8A317B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8A317B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8A317B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Default="00D73ADC" w:rsidP="008A317B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73ADC" w:rsidRPr="00BA5952" w:rsidRDefault="00D73ADC" w:rsidP="008A317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  <w:t xml:space="preserve">            /10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71C9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1621155</wp:posOffset>
                </wp:positionV>
                <wp:extent cx="5619750" cy="171450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1C9A" w:rsidRDefault="00E71C9A">
                            <w:pPr>
                              <w:rPr>
                                <w:rFonts w:ascii="Calibri" w:hAnsi="Calibri" w:cs="Calibr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5952">
                              <w:rPr>
                                <w:rFonts w:ascii="Calibri" w:hAnsi="Calibri" w:cs="Calibr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>Popular Culture History</w:t>
                            </w:r>
                            <w:r w:rsidR="00DC1765">
                              <w:rPr>
                                <w:rFonts w:ascii="Calibri" w:hAnsi="Calibri" w:cs="Calibr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:rsidR="00D73ADC" w:rsidRDefault="00D73ADC">
                            <w:pPr>
                              <w:rPr>
                                <w:rFonts w:ascii="Calibri" w:hAnsi="Calibri" w:cs="Calibr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rFonts w:ascii="Calibri" w:hAnsi="Calibri" w:cs="Calibr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rFonts w:ascii="Calibri" w:hAnsi="Calibri" w:cs="Calibr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rFonts w:ascii="Calibri" w:hAnsi="Calibri" w:cs="Calibr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Default="00D73ADC">
                            <w:pPr>
                              <w:rPr>
                                <w:rFonts w:ascii="Calibri" w:hAnsi="Calibri" w:cs="Calibr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73ADC" w:rsidRPr="00BA5952" w:rsidRDefault="00D73ADC">
                            <w:pPr>
                              <w:rPr>
                                <w:rFonts w:ascii="Calibri" w:hAnsi="Calibri" w:cs="Calibri"/>
                                <w:b/>
                                <w:color w:val="1E1E1E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1E1E1E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 /5</w:t>
                            </w:r>
                          </w:p>
                          <w:p w:rsidR="00E71C9A" w:rsidRDefault="00E71C9A">
                            <w:pPr>
                              <w:rPr>
                                <w:rFonts w:ascii="Raleway" w:hAnsi="Raleway" w:cs="Arial"/>
                                <w:color w:val="1E1E1E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E71C9A" w:rsidRDefault="00E71C9A">
                            <w:pPr>
                              <w:rPr>
                                <w:rFonts w:ascii="Raleway" w:hAnsi="Raleway" w:cs="Arial"/>
                                <w:color w:val="1E1E1E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E71C9A" w:rsidRDefault="00E71C9A">
                            <w:pPr>
                              <w:rPr>
                                <w:rFonts w:ascii="Raleway" w:hAnsi="Raleway" w:cs="Arial"/>
                                <w:color w:val="1E1E1E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E71C9A" w:rsidRPr="00335C94" w:rsidRDefault="00E71C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8" type="#_x0000_t202" style="position:absolute;left:0;text-align:left;margin-left:151.5pt;margin-top:127.65pt;width:442.5pt;height:1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" fillcolor="white [3201]" strokeweight=".5pt">
                <v:textbox>
                  <w:txbxContent>
                    <w:p w:rsidR="00E71C9A" w:rsidRDefault="00E71C9A">
                      <w:pPr>
                        <w:rPr>
                          <w:rFonts w:ascii="Calibri" w:hAnsi="Calibri" w:cs="Calibr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  <w:r w:rsidRPr="00BA5952">
                        <w:rPr>
                          <w:rFonts w:ascii="Calibri" w:hAnsi="Calibri" w:cs="Calibr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>Popular Culture History</w:t>
                      </w:r>
                      <w:r w:rsidR="00DC1765">
                        <w:rPr>
                          <w:rFonts w:ascii="Calibri" w:hAnsi="Calibri" w:cs="Calibr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:rsidR="00D73ADC" w:rsidRDefault="00D73ADC">
                      <w:pPr>
                        <w:rPr>
                          <w:rFonts w:ascii="Calibri" w:hAnsi="Calibri" w:cs="Calibr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>
                      <w:pPr>
                        <w:rPr>
                          <w:rFonts w:ascii="Calibri" w:hAnsi="Calibri" w:cs="Calibr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>
                      <w:pPr>
                        <w:rPr>
                          <w:rFonts w:ascii="Calibri" w:hAnsi="Calibri" w:cs="Calibr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>
                      <w:pPr>
                        <w:rPr>
                          <w:rFonts w:ascii="Calibri" w:hAnsi="Calibri" w:cs="Calibr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Default="00D73ADC">
                      <w:pPr>
                        <w:rPr>
                          <w:rFonts w:ascii="Calibri" w:hAnsi="Calibri" w:cs="Calibr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</w:pPr>
                    </w:p>
                    <w:p w:rsidR="00D73ADC" w:rsidRPr="00BA5952" w:rsidRDefault="00D73ADC">
                      <w:pPr>
                        <w:rPr>
                          <w:rFonts w:ascii="Calibri" w:hAnsi="Calibri" w:cs="Calibri"/>
                          <w:b/>
                          <w:color w:val="1E1E1E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  <w:t xml:space="preserve">      </w:t>
                      </w:r>
                      <w:r>
                        <w:rPr>
                          <w:rFonts w:ascii="Calibri" w:hAnsi="Calibri" w:cs="Calibri"/>
                          <w:b/>
                          <w:color w:val="1E1E1E"/>
                          <w:sz w:val="18"/>
                          <w:szCs w:val="18"/>
                          <w:lang w:val="en-US"/>
                        </w:rPr>
                        <w:tab/>
                        <w:t xml:space="preserve">           /5</w:t>
                      </w:r>
                    </w:p>
                    <w:p w:rsidR="00E71C9A" w:rsidRDefault="00E71C9A">
                      <w:pPr>
                        <w:rPr>
                          <w:rFonts w:ascii="Raleway" w:hAnsi="Raleway" w:cs="Arial"/>
                          <w:color w:val="1E1E1E"/>
                          <w:sz w:val="21"/>
                          <w:szCs w:val="21"/>
                          <w:lang w:val="en-US"/>
                        </w:rPr>
                      </w:pPr>
                    </w:p>
                    <w:p w:rsidR="00E71C9A" w:rsidRDefault="00E71C9A">
                      <w:pPr>
                        <w:rPr>
                          <w:rFonts w:ascii="Raleway" w:hAnsi="Raleway" w:cs="Arial"/>
                          <w:color w:val="1E1E1E"/>
                          <w:sz w:val="21"/>
                          <w:szCs w:val="21"/>
                          <w:lang w:val="en-US"/>
                        </w:rPr>
                      </w:pPr>
                    </w:p>
                    <w:p w:rsidR="00E71C9A" w:rsidRDefault="00E71C9A">
                      <w:pPr>
                        <w:rPr>
                          <w:rFonts w:ascii="Raleway" w:hAnsi="Raleway" w:cs="Arial"/>
                          <w:color w:val="1E1E1E"/>
                          <w:sz w:val="21"/>
                          <w:szCs w:val="21"/>
                          <w:lang w:val="en-US"/>
                        </w:rPr>
                      </w:pPr>
                    </w:p>
                    <w:p w:rsidR="00E71C9A" w:rsidRPr="00335C94" w:rsidRDefault="00E71C9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51642" w:rsidSect="008F3F64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92"/>
    <w:rsid w:val="0009760E"/>
    <w:rsid w:val="000A18D5"/>
    <w:rsid w:val="000B365A"/>
    <w:rsid w:val="000E04FA"/>
    <w:rsid w:val="000F7564"/>
    <w:rsid w:val="00155F47"/>
    <w:rsid w:val="00165B73"/>
    <w:rsid w:val="001E0612"/>
    <w:rsid w:val="002730C7"/>
    <w:rsid w:val="00335C94"/>
    <w:rsid w:val="0033725C"/>
    <w:rsid w:val="00531889"/>
    <w:rsid w:val="00536742"/>
    <w:rsid w:val="00751C92"/>
    <w:rsid w:val="007A5D13"/>
    <w:rsid w:val="0087212A"/>
    <w:rsid w:val="008A087E"/>
    <w:rsid w:val="008A317B"/>
    <w:rsid w:val="008D5638"/>
    <w:rsid w:val="008F3F64"/>
    <w:rsid w:val="0098717F"/>
    <w:rsid w:val="009C6AE3"/>
    <w:rsid w:val="009E3CAA"/>
    <w:rsid w:val="00A04B6F"/>
    <w:rsid w:val="00A31E65"/>
    <w:rsid w:val="00A97CBC"/>
    <w:rsid w:val="00AF21AE"/>
    <w:rsid w:val="00AF2FC6"/>
    <w:rsid w:val="00B51642"/>
    <w:rsid w:val="00B85875"/>
    <w:rsid w:val="00BA5952"/>
    <w:rsid w:val="00C102E5"/>
    <w:rsid w:val="00C14241"/>
    <w:rsid w:val="00C23619"/>
    <w:rsid w:val="00C36BAA"/>
    <w:rsid w:val="00CF42A7"/>
    <w:rsid w:val="00CF655A"/>
    <w:rsid w:val="00D05FBE"/>
    <w:rsid w:val="00D544F1"/>
    <w:rsid w:val="00D73ADC"/>
    <w:rsid w:val="00D96AD2"/>
    <w:rsid w:val="00DC1765"/>
    <w:rsid w:val="00DE1808"/>
    <w:rsid w:val="00E01601"/>
    <w:rsid w:val="00E14233"/>
    <w:rsid w:val="00E71C9A"/>
    <w:rsid w:val="00E81B8F"/>
    <w:rsid w:val="00EB5B9E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4EEB"/>
  <w15:chartTrackingRefBased/>
  <w15:docId w15:val="{55708F22-04E5-44CB-832A-A282C233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F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583C0625</Template>
  <TotalTime>2936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PAULEY Rebecca [Narrogin Senior High School]</cp:lastModifiedBy>
  <cp:revision>14</cp:revision>
  <cp:lastPrinted>2019-08-11T05:18:00Z</cp:lastPrinted>
  <dcterms:created xsi:type="dcterms:W3CDTF">2019-08-08T04:53:00Z</dcterms:created>
  <dcterms:modified xsi:type="dcterms:W3CDTF">2019-08-11T06:54:00Z</dcterms:modified>
</cp:coreProperties>
</file>