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7AF" w:rsidRPr="00F44078" w:rsidRDefault="007567AF" w:rsidP="007567AF">
      <w:pPr>
        <w:rPr>
          <w:b/>
          <w:sz w:val="22"/>
          <w:szCs w:val="22"/>
        </w:rPr>
      </w:pPr>
      <w:r w:rsidRPr="00F44078">
        <w:rPr>
          <w:b/>
          <w:sz w:val="22"/>
          <w:szCs w:val="22"/>
        </w:rPr>
        <w:t>Essay Writing Rubric</w:t>
      </w:r>
    </w:p>
    <w:p w:rsidR="007567AF" w:rsidRPr="005F57FB" w:rsidRDefault="007567AF" w:rsidP="007567AF">
      <w:pPr>
        <w:rPr>
          <w:b/>
          <w:sz w:val="18"/>
          <w:szCs w:val="18"/>
        </w:rPr>
      </w:pPr>
    </w:p>
    <w:tbl>
      <w:tblPr>
        <w:tblStyle w:val="TableGrid"/>
        <w:tblW w:w="13858" w:type="dxa"/>
        <w:tblLook w:val="04A0" w:firstRow="1" w:lastRow="0" w:firstColumn="1" w:lastColumn="0" w:noHBand="0" w:noVBand="1"/>
      </w:tblPr>
      <w:tblGrid>
        <w:gridCol w:w="1470"/>
        <w:gridCol w:w="4167"/>
        <w:gridCol w:w="4394"/>
        <w:gridCol w:w="3827"/>
      </w:tblGrid>
      <w:tr w:rsidR="007567AF" w:rsidRPr="005F57FB" w:rsidTr="00583F33">
        <w:tc>
          <w:tcPr>
            <w:tcW w:w="1470" w:type="dxa"/>
          </w:tcPr>
          <w:p w:rsidR="007567AF" w:rsidRPr="005F57FB" w:rsidRDefault="007567AF" w:rsidP="00583F33">
            <w:pPr>
              <w:rPr>
                <w:b/>
                <w:sz w:val="18"/>
                <w:szCs w:val="18"/>
              </w:rPr>
            </w:pPr>
            <w:r w:rsidRPr="005F57FB">
              <w:rPr>
                <w:b/>
                <w:sz w:val="18"/>
                <w:szCs w:val="18"/>
              </w:rPr>
              <w:t xml:space="preserve">CRITERIA </w:t>
            </w:r>
          </w:p>
        </w:tc>
        <w:tc>
          <w:tcPr>
            <w:tcW w:w="4167" w:type="dxa"/>
          </w:tcPr>
          <w:p w:rsidR="007567AF" w:rsidRPr="005F57FB" w:rsidRDefault="007567AF" w:rsidP="00583F33">
            <w:pPr>
              <w:rPr>
                <w:b/>
                <w:sz w:val="18"/>
                <w:szCs w:val="18"/>
              </w:rPr>
            </w:pPr>
            <w:r w:rsidRPr="005F57FB">
              <w:rPr>
                <w:b/>
                <w:sz w:val="18"/>
                <w:szCs w:val="18"/>
              </w:rPr>
              <w:t xml:space="preserve">A: </w:t>
            </w:r>
          </w:p>
          <w:p w:rsidR="007567AF" w:rsidRPr="005F57FB" w:rsidRDefault="007567AF" w:rsidP="00583F33">
            <w:pPr>
              <w:rPr>
                <w:b/>
                <w:sz w:val="18"/>
                <w:szCs w:val="18"/>
              </w:rPr>
            </w:pPr>
            <w:r w:rsidRPr="005F57FB">
              <w:rPr>
                <w:b/>
                <w:sz w:val="18"/>
                <w:szCs w:val="18"/>
              </w:rPr>
              <w:t>Excellent Achievement</w:t>
            </w:r>
          </w:p>
        </w:tc>
        <w:tc>
          <w:tcPr>
            <w:tcW w:w="4394" w:type="dxa"/>
          </w:tcPr>
          <w:p w:rsidR="007567AF" w:rsidRPr="005F57FB" w:rsidRDefault="007567AF" w:rsidP="00583F33">
            <w:pPr>
              <w:rPr>
                <w:b/>
                <w:sz w:val="18"/>
                <w:szCs w:val="18"/>
              </w:rPr>
            </w:pPr>
            <w:r w:rsidRPr="005F57FB">
              <w:rPr>
                <w:b/>
                <w:sz w:val="18"/>
                <w:szCs w:val="18"/>
              </w:rPr>
              <w:t xml:space="preserve">B: </w:t>
            </w:r>
          </w:p>
          <w:p w:rsidR="007567AF" w:rsidRPr="005F57FB" w:rsidRDefault="007567AF" w:rsidP="00583F33">
            <w:pPr>
              <w:rPr>
                <w:b/>
                <w:sz w:val="18"/>
                <w:szCs w:val="18"/>
              </w:rPr>
            </w:pPr>
            <w:r w:rsidRPr="005F57FB">
              <w:rPr>
                <w:b/>
                <w:sz w:val="18"/>
                <w:szCs w:val="18"/>
              </w:rPr>
              <w:t>High Achievement</w:t>
            </w:r>
          </w:p>
        </w:tc>
        <w:tc>
          <w:tcPr>
            <w:tcW w:w="3827" w:type="dxa"/>
          </w:tcPr>
          <w:p w:rsidR="007567AF" w:rsidRPr="005F57FB" w:rsidRDefault="007567AF" w:rsidP="00583F33">
            <w:pPr>
              <w:rPr>
                <w:b/>
                <w:sz w:val="18"/>
                <w:szCs w:val="18"/>
              </w:rPr>
            </w:pPr>
            <w:r w:rsidRPr="005F57FB">
              <w:rPr>
                <w:b/>
                <w:sz w:val="18"/>
                <w:szCs w:val="18"/>
              </w:rPr>
              <w:t xml:space="preserve">C: </w:t>
            </w:r>
          </w:p>
          <w:p w:rsidR="007567AF" w:rsidRPr="005F57FB" w:rsidRDefault="007567AF" w:rsidP="00583F33">
            <w:pPr>
              <w:rPr>
                <w:b/>
                <w:sz w:val="18"/>
                <w:szCs w:val="18"/>
              </w:rPr>
            </w:pPr>
            <w:r w:rsidRPr="005F57FB">
              <w:rPr>
                <w:b/>
                <w:sz w:val="18"/>
                <w:szCs w:val="18"/>
              </w:rPr>
              <w:t>Satisfactory Achievement</w:t>
            </w:r>
          </w:p>
        </w:tc>
      </w:tr>
      <w:tr w:rsidR="007567AF" w:rsidRPr="005F57FB" w:rsidTr="00583F33">
        <w:tc>
          <w:tcPr>
            <w:tcW w:w="1470" w:type="dxa"/>
          </w:tcPr>
          <w:p w:rsidR="007567AF" w:rsidRPr="005F57FB" w:rsidRDefault="007567AF" w:rsidP="00583F33">
            <w:pPr>
              <w:rPr>
                <w:b/>
                <w:sz w:val="18"/>
                <w:szCs w:val="18"/>
              </w:rPr>
            </w:pPr>
            <w:r w:rsidRPr="005F57FB">
              <w:rPr>
                <w:b/>
                <w:sz w:val="18"/>
                <w:szCs w:val="18"/>
              </w:rPr>
              <w:t xml:space="preserve">Text </w:t>
            </w:r>
          </w:p>
          <w:p w:rsidR="007567AF" w:rsidRPr="005F57FB" w:rsidRDefault="007567AF" w:rsidP="00583F33">
            <w:pPr>
              <w:rPr>
                <w:b/>
                <w:sz w:val="18"/>
                <w:szCs w:val="18"/>
              </w:rPr>
            </w:pPr>
            <w:r w:rsidRPr="005F57FB">
              <w:rPr>
                <w:b/>
                <w:sz w:val="18"/>
                <w:szCs w:val="18"/>
              </w:rPr>
              <w:t>Structure</w:t>
            </w:r>
          </w:p>
        </w:tc>
        <w:tc>
          <w:tcPr>
            <w:tcW w:w="4167" w:type="dxa"/>
          </w:tcPr>
          <w:p w:rsidR="007567AF" w:rsidRPr="005F57FB" w:rsidRDefault="007567AF" w:rsidP="00583F33">
            <w:pPr>
              <w:rPr>
                <w:sz w:val="18"/>
                <w:szCs w:val="18"/>
              </w:rPr>
            </w:pPr>
            <w:r w:rsidRPr="005F57FB">
              <w:rPr>
                <w:sz w:val="18"/>
                <w:szCs w:val="18"/>
              </w:rPr>
              <w:t>Prepares an effective plan which takes into account the needs of the task.</w:t>
            </w:r>
          </w:p>
          <w:p w:rsidR="007567AF" w:rsidRPr="005F57FB" w:rsidRDefault="007567AF" w:rsidP="00583F33">
            <w:pPr>
              <w:rPr>
                <w:sz w:val="18"/>
                <w:szCs w:val="18"/>
              </w:rPr>
            </w:pPr>
          </w:p>
          <w:p w:rsidR="007567AF" w:rsidRPr="005F57FB" w:rsidRDefault="007567AF" w:rsidP="00583F33">
            <w:pPr>
              <w:rPr>
                <w:sz w:val="18"/>
                <w:szCs w:val="18"/>
              </w:rPr>
            </w:pPr>
            <w:r w:rsidRPr="005F57FB">
              <w:rPr>
                <w:sz w:val="18"/>
                <w:szCs w:val="18"/>
              </w:rPr>
              <w:t>Constructs an introduction, establishing a clear line of argument with a focused thesis statement that is developed logically in the body of the essay.</w:t>
            </w:r>
          </w:p>
          <w:p w:rsidR="007567AF" w:rsidRPr="005F57FB" w:rsidRDefault="007567AF" w:rsidP="00583F33">
            <w:pPr>
              <w:rPr>
                <w:sz w:val="18"/>
                <w:szCs w:val="18"/>
              </w:rPr>
            </w:pPr>
            <w:r w:rsidRPr="005F57FB">
              <w:rPr>
                <w:sz w:val="18"/>
                <w:szCs w:val="18"/>
              </w:rPr>
              <w:t>Constructs fluent and cohesive paragraphs, using text connectives to organise ideas.</w:t>
            </w:r>
          </w:p>
          <w:p w:rsidR="007567AF" w:rsidRPr="005F57FB" w:rsidRDefault="007567AF" w:rsidP="00583F33">
            <w:pPr>
              <w:rPr>
                <w:sz w:val="18"/>
                <w:szCs w:val="18"/>
              </w:rPr>
            </w:pPr>
          </w:p>
          <w:p w:rsidR="007567AF" w:rsidRPr="005F57FB" w:rsidRDefault="007567AF" w:rsidP="00583F33">
            <w:pPr>
              <w:rPr>
                <w:sz w:val="18"/>
                <w:szCs w:val="18"/>
              </w:rPr>
            </w:pPr>
            <w:r w:rsidRPr="005F57FB">
              <w:rPr>
                <w:sz w:val="18"/>
                <w:szCs w:val="18"/>
              </w:rPr>
              <w:t>Develops and supports points through incorporating appropriate evidence for example, quotes and examples, and clearly explains its significance.</w:t>
            </w:r>
          </w:p>
          <w:p w:rsidR="007567AF" w:rsidRPr="005F57FB" w:rsidRDefault="007567AF" w:rsidP="00583F33">
            <w:pPr>
              <w:rPr>
                <w:sz w:val="18"/>
                <w:szCs w:val="18"/>
              </w:rPr>
            </w:pPr>
          </w:p>
          <w:p w:rsidR="007567AF" w:rsidRPr="005F57FB" w:rsidRDefault="007567AF" w:rsidP="00583F33">
            <w:pPr>
              <w:rPr>
                <w:sz w:val="18"/>
                <w:szCs w:val="18"/>
              </w:rPr>
            </w:pPr>
            <w:r w:rsidRPr="005F57FB">
              <w:rPr>
                <w:sz w:val="18"/>
                <w:szCs w:val="18"/>
              </w:rPr>
              <w:t>Constructs an appropriate conclusion, with clear links to the thesis.</w:t>
            </w:r>
          </w:p>
          <w:p w:rsidR="007567AF" w:rsidRPr="005F57FB" w:rsidRDefault="007567AF" w:rsidP="00583F33">
            <w:pPr>
              <w:rPr>
                <w:sz w:val="18"/>
                <w:szCs w:val="18"/>
              </w:rPr>
            </w:pPr>
          </w:p>
          <w:p w:rsidR="007567AF" w:rsidRPr="005F57FB" w:rsidRDefault="007567AF" w:rsidP="00583F33">
            <w:pPr>
              <w:rPr>
                <w:sz w:val="18"/>
                <w:szCs w:val="18"/>
              </w:rPr>
            </w:pPr>
            <w:r w:rsidRPr="005F57FB">
              <w:rPr>
                <w:sz w:val="18"/>
                <w:szCs w:val="18"/>
              </w:rPr>
              <w:t>Manipulates text structures to enhance communication, experimenting with unconventional choices to engage or influence a reader.</w:t>
            </w:r>
          </w:p>
        </w:tc>
        <w:tc>
          <w:tcPr>
            <w:tcW w:w="4394" w:type="dxa"/>
          </w:tcPr>
          <w:p w:rsidR="007567AF" w:rsidRPr="005F57FB" w:rsidRDefault="007567AF" w:rsidP="00583F33">
            <w:pPr>
              <w:rPr>
                <w:sz w:val="18"/>
                <w:szCs w:val="18"/>
              </w:rPr>
            </w:pPr>
            <w:r w:rsidRPr="005F57FB">
              <w:rPr>
                <w:sz w:val="18"/>
                <w:szCs w:val="18"/>
              </w:rPr>
              <w:t>Lists key points and examples to plan a response.</w:t>
            </w:r>
          </w:p>
          <w:p w:rsidR="007567AF" w:rsidRPr="005F57FB" w:rsidRDefault="007567AF" w:rsidP="00583F33">
            <w:pPr>
              <w:rPr>
                <w:sz w:val="18"/>
                <w:szCs w:val="18"/>
              </w:rPr>
            </w:pPr>
          </w:p>
          <w:p w:rsidR="007567AF" w:rsidRPr="005F57FB" w:rsidRDefault="007567AF" w:rsidP="00583F33">
            <w:pPr>
              <w:rPr>
                <w:sz w:val="18"/>
                <w:szCs w:val="18"/>
              </w:rPr>
            </w:pPr>
          </w:p>
          <w:p w:rsidR="007567AF" w:rsidRPr="005F57FB" w:rsidRDefault="007567AF" w:rsidP="00583F33">
            <w:pPr>
              <w:rPr>
                <w:sz w:val="18"/>
                <w:szCs w:val="18"/>
              </w:rPr>
            </w:pPr>
            <w:r w:rsidRPr="005F57FB">
              <w:rPr>
                <w:sz w:val="18"/>
                <w:szCs w:val="18"/>
              </w:rPr>
              <w:t>Constructs a clear introduction that addresses the question or topic and provides a specific focus for discussion in the body of the essay.</w:t>
            </w:r>
          </w:p>
          <w:p w:rsidR="007567AF" w:rsidRPr="005F57FB" w:rsidRDefault="007567AF" w:rsidP="00583F33">
            <w:pPr>
              <w:rPr>
                <w:sz w:val="18"/>
                <w:szCs w:val="18"/>
              </w:rPr>
            </w:pPr>
          </w:p>
          <w:p w:rsidR="007567AF" w:rsidRPr="005F57FB" w:rsidRDefault="007567AF" w:rsidP="00583F33">
            <w:pPr>
              <w:rPr>
                <w:sz w:val="18"/>
                <w:szCs w:val="18"/>
              </w:rPr>
            </w:pPr>
            <w:r w:rsidRPr="005F57FB">
              <w:rPr>
                <w:sz w:val="18"/>
                <w:szCs w:val="18"/>
              </w:rPr>
              <w:t>Constructs paragraphs that are well developed, using clear topic, developing, supporting and linking sentences,</w:t>
            </w:r>
          </w:p>
          <w:p w:rsidR="007567AF" w:rsidRPr="005F57FB" w:rsidRDefault="007567AF" w:rsidP="00583F33">
            <w:pPr>
              <w:rPr>
                <w:sz w:val="18"/>
                <w:szCs w:val="18"/>
              </w:rPr>
            </w:pPr>
          </w:p>
          <w:p w:rsidR="007567AF" w:rsidRPr="005F57FB" w:rsidRDefault="007567AF" w:rsidP="00583F33">
            <w:pPr>
              <w:rPr>
                <w:sz w:val="18"/>
                <w:szCs w:val="18"/>
              </w:rPr>
            </w:pPr>
            <w:r w:rsidRPr="005F57FB">
              <w:rPr>
                <w:sz w:val="18"/>
                <w:szCs w:val="18"/>
              </w:rPr>
              <w:t>Incorporates relevant evidence to support points, with a general explanation of its significance.</w:t>
            </w:r>
          </w:p>
          <w:p w:rsidR="007567AF" w:rsidRPr="005F57FB" w:rsidRDefault="007567AF" w:rsidP="00583F33">
            <w:pPr>
              <w:rPr>
                <w:sz w:val="18"/>
                <w:szCs w:val="18"/>
              </w:rPr>
            </w:pPr>
          </w:p>
          <w:p w:rsidR="007567AF" w:rsidRPr="005F57FB" w:rsidRDefault="007567AF" w:rsidP="00583F33">
            <w:pPr>
              <w:rPr>
                <w:sz w:val="18"/>
                <w:szCs w:val="18"/>
              </w:rPr>
            </w:pPr>
          </w:p>
          <w:p w:rsidR="007567AF" w:rsidRPr="005F57FB" w:rsidRDefault="007567AF" w:rsidP="00583F33">
            <w:pPr>
              <w:rPr>
                <w:sz w:val="18"/>
                <w:szCs w:val="18"/>
              </w:rPr>
            </w:pPr>
            <w:r w:rsidRPr="005F57FB">
              <w:rPr>
                <w:sz w:val="18"/>
                <w:szCs w:val="18"/>
              </w:rPr>
              <w:t>Constructs a clear conclusion that reinforces key points.</w:t>
            </w:r>
          </w:p>
          <w:p w:rsidR="007567AF" w:rsidRPr="005F57FB" w:rsidRDefault="007567AF" w:rsidP="00583F33">
            <w:pPr>
              <w:rPr>
                <w:sz w:val="18"/>
                <w:szCs w:val="18"/>
              </w:rPr>
            </w:pPr>
          </w:p>
          <w:p w:rsidR="007567AF" w:rsidRPr="005F57FB" w:rsidRDefault="007567AF" w:rsidP="00583F33">
            <w:pPr>
              <w:rPr>
                <w:sz w:val="18"/>
                <w:szCs w:val="18"/>
              </w:rPr>
            </w:pPr>
            <w:r w:rsidRPr="005F57FB">
              <w:rPr>
                <w:sz w:val="18"/>
                <w:szCs w:val="18"/>
              </w:rPr>
              <w:t>Uses appropriate text structures, incorporating elements from other text types, where relevant, to engage a reader.</w:t>
            </w:r>
          </w:p>
          <w:p w:rsidR="007567AF" w:rsidRPr="005F57FB" w:rsidRDefault="007567AF" w:rsidP="00583F3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3827" w:type="dxa"/>
          </w:tcPr>
          <w:p w:rsidR="007567AF" w:rsidRPr="005F57FB" w:rsidRDefault="007567AF" w:rsidP="00583F33">
            <w:pPr>
              <w:rPr>
                <w:sz w:val="18"/>
                <w:szCs w:val="18"/>
              </w:rPr>
            </w:pPr>
            <w:r w:rsidRPr="005F57FB">
              <w:rPr>
                <w:sz w:val="18"/>
                <w:szCs w:val="18"/>
              </w:rPr>
              <w:t>Uses a provided template to prepare a plan.</w:t>
            </w:r>
          </w:p>
          <w:p w:rsidR="007567AF" w:rsidRPr="005F57FB" w:rsidRDefault="007567AF" w:rsidP="00583F33">
            <w:pPr>
              <w:rPr>
                <w:sz w:val="18"/>
                <w:szCs w:val="18"/>
              </w:rPr>
            </w:pPr>
          </w:p>
          <w:p w:rsidR="007567AF" w:rsidRPr="005F57FB" w:rsidRDefault="007567AF" w:rsidP="00583F33">
            <w:pPr>
              <w:rPr>
                <w:sz w:val="18"/>
                <w:szCs w:val="18"/>
              </w:rPr>
            </w:pPr>
          </w:p>
          <w:p w:rsidR="007567AF" w:rsidRPr="005F57FB" w:rsidRDefault="007567AF" w:rsidP="00583F33">
            <w:pPr>
              <w:rPr>
                <w:sz w:val="18"/>
                <w:szCs w:val="18"/>
              </w:rPr>
            </w:pPr>
            <w:r w:rsidRPr="005F57FB">
              <w:rPr>
                <w:sz w:val="18"/>
                <w:szCs w:val="18"/>
              </w:rPr>
              <w:t>Constructs an introduction that broadly addresses key aspects of the question or topic.</w:t>
            </w:r>
          </w:p>
          <w:p w:rsidR="007567AF" w:rsidRPr="005F57FB" w:rsidRDefault="007567AF" w:rsidP="00583F33">
            <w:pPr>
              <w:rPr>
                <w:sz w:val="18"/>
                <w:szCs w:val="18"/>
              </w:rPr>
            </w:pPr>
          </w:p>
          <w:p w:rsidR="007567AF" w:rsidRPr="005F57FB" w:rsidRDefault="007567AF" w:rsidP="00583F33">
            <w:pPr>
              <w:pStyle w:val="NormalWeb"/>
              <w:spacing w:before="120" w:after="120"/>
              <w:rPr>
                <w:rFonts w:eastAsiaTheme="minorHAnsi"/>
                <w:sz w:val="18"/>
                <w:szCs w:val="18"/>
                <w:lang w:eastAsia="en-US"/>
              </w:rPr>
            </w:pPr>
            <w:r w:rsidRPr="005F57FB">
              <w:rPr>
                <w:sz w:val="18"/>
                <w:szCs w:val="18"/>
              </w:rPr>
              <w:t xml:space="preserve">Constructs paragraphs with topic, developing and supporting sentences, but sometimes repeats points unnecessarily. </w:t>
            </w:r>
          </w:p>
          <w:p w:rsidR="007567AF" w:rsidRPr="005F57FB" w:rsidRDefault="007567AF" w:rsidP="00583F33">
            <w:pPr>
              <w:rPr>
                <w:sz w:val="18"/>
                <w:szCs w:val="18"/>
              </w:rPr>
            </w:pPr>
            <w:r w:rsidRPr="005F57FB">
              <w:rPr>
                <w:sz w:val="18"/>
                <w:szCs w:val="18"/>
              </w:rPr>
              <w:t>Includes evidence to support points and provides some explanation of its significance.</w:t>
            </w:r>
          </w:p>
          <w:p w:rsidR="007567AF" w:rsidRPr="005F57FB" w:rsidRDefault="007567AF" w:rsidP="00583F33">
            <w:pPr>
              <w:rPr>
                <w:sz w:val="18"/>
                <w:szCs w:val="18"/>
              </w:rPr>
            </w:pPr>
          </w:p>
          <w:p w:rsidR="007567AF" w:rsidRPr="005F57FB" w:rsidRDefault="007567AF" w:rsidP="00583F33">
            <w:pPr>
              <w:rPr>
                <w:sz w:val="18"/>
                <w:szCs w:val="18"/>
              </w:rPr>
            </w:pPr>
          </w:p>
          <w:p w:rsidR="007567AF" w:rsidRPr="005F57FB" w:rsidRDefault="007567AF" w:rsidP="00583F33">
            <w:pPr>
              <w:rPr>
                <w:sz w:val="18"/>
                <w:szCs w:val="18"/>
              </w:rPr>
            </w:pPr>
            <w:r w:rsidRPr="005F57FB">
              <w:rPr>
                <w:sz w:val="18"/>
                <w:szCs w:val="18"/>
              </w:rPr>
              <w:t>Concludes with a brief, simple summary of the key points.</w:t>
            </w:r>
          </w:p>
          <w:p w:rsidR="007567AF" w:rsidRPr="005F57FB" w:rsidRDefault="007567AF" w:rsidP="00583F33">
            <w:pPr>
              <w:rPr>
                <w:sz w:val="18"/>
                <w:szCs w:val="18"/>
              </w:rPr>
            </w:pPr>
          </w:p>
          <w:p w:rsidR="007567AF" w:rsidRPr="005F57FB" w:rsidRDefault="007567AF" w:rsidP="00583F33">
            <w:pPr>
              <w:rPr>
                <w:sz w:val="18"/>
                <w:szCs w:val="18"/>
              </w:rPr>
            </w:pPr>
            <w:r w:rsidRPr="005F57FB">
              <w:rPr>
                <w:sz w:val="18"/>
                <w:szCs w:val="18"/>
              </w:rPr>
              <w:t>Uses appropriate text structures to communicate ideas clearly to a reader.</w:t>
            </w:r>
          </w:p>
          <w:p w:rsidR="007567AF" w:rsidRPr="005F57FB" w:rsidRDefault="007567AF" w:rsidP="00583F3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7567AF" w:rsidRPr="005F57FB" w:rsidTr="00583F33">
        <w:tc>
          <w:tcPr>
            <w:tcW w:w="1470" w:type="dxa"/>
          </w:tcPr>
          <w:p w:rsidR="007567AF" w:rsidRPr="005F57FB" w:rsidRDefault="007567AF" w:rsidP="00583F33">
            <w:pPr>
              <w:rPr>
                <w:b/>
                <w:sz w:val="18"/>
                <w:szCs w:val="18"/>
              </w:rPr>
            </w:pPr>
            <w:r w:rsidRPr="005F57FB">
              <w:rPr>
                <w:b/>
                <w:sz w:val="18"/>
                <w:szCs w:val="18"/>
              </w:rPr>
              <w:t>Language</w:t>
            </w:r>
          </w:p>
          <w:p w:rsidR="007567AF" w:rsidRPr="005F57FB" w:rsidRDefault="007567AF" w:rsidP="00583F33">
            <w:pPr>
              <w:rPr>
                <w:b/>
                <w:sz w:val="18"/>
                <w:szCs w:val="18"/>
              </w:rPr>
            </w:pPr>
            <w:r w:rsidRPr="005F57FB">
              <w:rPr>
                <w:b/>
                <w:sz w:val="18"/>
                <w:szCs w:val="18"/>
              </w:rPr>
              <w:t>Features</w:t>
            </w:r>
          </w:p>
        </w:tc>
        <w:tc>
          <w:tcPr>
            <w:tcW w:w="4167" w:type="dxa"/>
          </w:tcPr>
          <w:p w:rsidR="007567AF" w:rsidRPr="005F57FB" w:rsidRDefault="007567AF" w:rsidP="00583F33">
            <w:pPr>
              <w:rPr>
                <w:sz w:val="18"/>
                <w:szCs w:val="18"/>
              </w:rPr>
            </w:pPr>
            <w:r w:rsidRPr="005F57FB">
              <w:rPr>
                <w:sz w:val="18"/>
                <w:szCs w:val="18"/>
              </w:rPr>
              <w:t>Expresses ideas fluently and with precision, using a range of sentence structures.</w:t>
            </w:r>
          </w:p>
          <w:p w:rsidR="007567AF" w:rsidRPr="005F57FB" w:rsidRDefault="007567AF" w:rsidP="00583F33">
            <w:pPr>
              <w:rPr>
                <w:sz w:val="18"/>
                <w:szCs w:val="18"/>
              </w:rPr>
            </w:pPr>
          </w:p>
          <w:p w:rsidR="007567AF" w:rsidRPr="005F57FB" w:rsidRDefault="007567AF" w:rsidP="00583F33">
            <w:pPr>
              <w:rPr>
                <w:sz w:val="18"/>
                <w:szCs w:val="18"/>
              </w:rPr>
            </w:pPr>
            <w:r w:rsidRPr="005F57FB">
              <w:rPr>
                <w:sz w:val="18"/>
                <w:szCs w:val="18"/>
              </w:rPr>
              <w:t>Makes effective language choices and uses literary terminology appropriately.</w:t>
            </w:r>
          </w:p>
          <w:p w:rsidR="007567AF" w:rsidRPr="005F57FB" w:rsidRDefault="007567AF" w:rsidP="00583F3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5F57FB">
              <w:rPr>
                <w:sz w:val="18"/>
                <w:szCs w:val="18"/>
              </w:rPr>
              <w:t>.</w:t>
            </w:r>
          </w:p>
        </w:tc>
        <w:tc>
          <w:tcPr>
            <w:tcW w:w="4394" w:type="dxa"/>
          </w:tcPr>
          <w:p w:rsidR="007567AF" w:rsidRPr="005F57FB" w:rsidRDefault="007567AF" w:rsidP="00583F33">
            <w:pPr>
              <w:rPr>
                <w:sz w:val="18"/>
                <w:szCs w:val="18"/>
              </w:rPr>
            </w:pPr>
            <w:r w:rsidRPr="005F57FB">
              <w:rPr>
                <w:sz w:val="18"/>
                <w:szCs w:val="18"/>
              </w:rPr>
              <w:t>Expresses ideas clearly, using a range of sentence structures.</w:t>
            </w:r>
          </w:p>
          <w:p w:rsidR="007567AF" w:rsidRPr="005F57FB" w:rsidRDefault="007567AF" w:rsidP="00583F33">
            <w:pPr>
              <w:rPr>
                <w:sz w:val="18"/>
                <w:szCs w:val="18"/>
              </w:rPr>
            </w:pPr>
          </w:p>
          <w:p w:rsidR="007567AF" w:rsidRPr="005F57FB" w:rsidRDefault="007567AF" w:rsidP="00583F33">
            <w:pPr>
              <w:rPr>
                <w:sz w:val="18"/>
                <w:szCs w:val="18"/>
              </w:rPr>
            </w:pPr>
          </w:p>
          <w:p w:rsidR="007567AF" w:rsidRPr="005F57FB" w:rsidRDefault="007567AF" w:rsidP="00583F3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5F57FB">
              <w:rPr>
                <w:sz w:val="18"/>
                <w:szCs w:val="18"/>
              </w:rPr>
              <w:t>Makes conventional language choices and uses familiar literary terms.</w:t>
            </w:r>
          </w:p>
        </w:tc>
        <w:tc>
          <w:tcPr>
            <w:tcW w:w="3827" w:type="dxa"/>
          </w:tcPr>
          <w:p w:rsidR="007567AF" w:rsidRPr="005F57FB" w:rsidRDefault="007567AF" w:rsidP="00583F33">
            <w:pPr>
              <w:rPr>
                <w:sz w:val="18"/>
                <w:szCs w:val="18"/>
              </w:rPr>
            </w:pPr>
            <w:r w:rsidRPr="005F57FB">
              <w:rPr>
                <w:sz w:val="18"/>
                <w:szCs w:val="18"/>
              </w:rPr>
              <w:t>Expresses ideas clearly, using simple and compound sentences. Uses some complex sentences correctly. Often relies on repetitive structures.</w:t>
            </w:r>
          </w:p>
          <w:p w:rsidR="007567AF" w:rsidRPr="005F57FB" w:rsidRDefault="007567AF" w:rsidP="00583F3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5F57FB">
              <w:rPr>
                <w:sz w:val="18"/>
                <w:szCs w:val="18"/>
              </w:rPr>
              <w:t>Makes conventional language choices and uses familiar literary terms.</w:t>
            </w:r>
          </w:p>
        </w:tc>
      </w:tr>
      <w:tr w:rsidR="007567AF" w:rsidRPr="005F57FB" w:rsidTr="00583F33">
        <w:tc>
          <w:tcPr>
            <w:tcW w:w="1470" w:type="dxa"/>
          </w:tcPr>
          <w:p w:rsidR="007567AF" w:rsidRPr="005F57FB" w:rsidRDefault="007567AF" w:rsidP="00583F33">
            <w:pPr>
              <w:rPr>
                <w:b/>
                <w:sz w:val="18"/>
                <w:szCs w:val="18"/>
              </w:rPr>
            </w:pPr>
            <w:r w:rsidRPr="005F57FB">
              <w:rPr>
                <w:b/>
                <w:sz w:val="18"/>
                <w:szCs w:val="18"/>
              </w:rPr>
              <w:t>Spelling and Punctuation</w:t>
            </w:r>
          </w:p>
        </w:tc>
        <w:tc>
          <w:tcPr>
            <w:tcW w:w="4167" w:type="dxa"/>
          </w:tcPr>
          <w:p w:rsidR="007567AF" w:rsidRPr="005F57FB" w:rsidRDefault="007567AF" w:rsidP="00583F33">
            <w:pPr>
              <w:rPr>
                <w:sz w:val="18"/>
                <w:szCs w:val="18"/>
              </w:rPr>
            </w:pPr>
            <w:r w:rsidRPr="005F57FB">
              <w:rPr>
                <w:sz w:val="18"/>
                <w:szCs w:val="18"/>
              </w:rPr>
              <w:t>Spells familiar and most challenging words accurately, and makes some effective uses of creative spelling for particular effects where appropriate.</w:t>
            </w:r>
          </w:p>
          <w:p w:rsidR="007567AF" w:rsidRPr="005F57FB" w:rsidRDefault="007567AF" w:rsidP="00583F33">
            <w:pPr>
              <w:rPr>
                <w:sz w:val="18"/>
                <w:szCs w:val="18"/>
              </w:rPr>
            </w:pPr>
          </w:p>
          <w:p w:rsidR="007567AF" w:rsidRPr="005F57FB" w:rsidRDefault="007567AF" w:rsidP="00583F3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5F57FB">
              <w:rPr>
                <w:sz w:val="18"/>
                <w:szCs w:val="18"/>
              </w:rPr>
              <w:t>Uses punctuation with a high degree of accuracy; for example, correctly punctuating a range of complex sentences to enhance clarity.</w:t>
            </w:r>
          </w:p>
        </w:tc>
        <w:tc>
          <w:tcPr>
            <w:tcW w:w="4394" w:type="dxa"/>
          </w:tcPr>
          <w:p w:rsidR="007567AF" w:rsidRPr="005F57FB" w:rsidRDefault="007567AF" w:rsidP="00583F33">
            <w:pPr>
              <w:rPr>
                <w:sz w:val="18"/>
                <w:szCs w:val="18"/>
              </w:rPr>
            </w:pPr>
            <w:r w:rsidRPr="005F57FB">
              <w:rPr>
                <w:sz w:val="18"/>
                <w:szCs w:val="18"/>
              </w:rPr>
              <w:t>Uses accurate spelling for familiar and some challenging words, and experiments with creative spelling for particular effects where appropriate.</w:t>
            </w:r>
          </w:p>
          <w:p w:rsidR="007567AF" w:rsidRPr="005F57FB" w:rsidRDefault="007567AF" w:rsidP="00583F33">
            <w:pPr>
              <w:rPr>
                <w:sz w:val="18"/>
                <w:szCs w:val="18"/>
              </w:rPr>
            </w:pPr>
          </w:p>
          <w:p w:rsidR="007567AF" w:rsidRPr="005F57FB" w:rsidRDefault="007567AF" w:rsidP="00583F33">
            <w:pPr>
              <w:rPr>
                <w:sz w:val="18"/>
                <w:szCs w:val="18"/>
              </w:rPr>
            </w:pPr>
          </w:p>
          <w:p w:rsidR="007567AF" w:rsidRPr="005F57FB" w:rsidRDefault="007567AF" w:rsidP="00583F3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5F57FB">
              <w:rPr>
                <w:sz w:val="18"/>
                <w:szCs w:val="18"/>
              </w:rPr>
              <w:t>Uses most complex punctuation correctly and experiments with using punctuation for particular effect.</w:t>
            </w:r>
          </w:p>
        </w:tc>
        <w:tc>
          <w:tcPr>
            <w:tcW w:w="3827" w:type="dxa"/>
          </w:tcPr>
          <w:p w:rsidR="007567AF" w:rsidRPr="005F57FB" w:rsidRDefault="007567AF" w:rsidP="00583F33">
            <w:pPr>
              <w:rPr>
                <w:sz w:val="18"/>
                <w:szCs w:val="18"/>
              </w:rPr>
            </w:pPr>
            <w:r w:rsidRPr="005F57FB">
              <w:rPr>
                <w:sz w:val="18"/>
                <w:szCs w:val="18"/>
              </w:rPr>
              <w:t>Spells common and familiar words accurately.</w:t>
            </w:r>
          </w:p>
          <w:p w:rsidR="007567AF" w:rsidRPr="005F57FB" w:rsidRDefault="007567AF" w:rsidP="00583F33">
            <w:pPr>
              <w:rPr>
                <w:sz w:val="18"/>
                <w:szCs w:val="18"/>
              </w:rPr>
            </w:pPr>
          </w:p>
          <w:p w:rsidR="007567AF" w:rsidRPr="005F57FB" w:rsidRDefault="007567AF" w:rsidP="00583F33">
            <w:pPr>
              <w:rPr>
                <w:sz w:val="18"/>
                <w:szCs w:val="18"/>
              </w:rPr>
            </w:pPr>
          </w:p>
          <w:p w:rsidR="007567AF" w:rsidRPr="005F57FB" w:rsidRDefault="007567AF" w:rsidP="00583F33">
            <w:pPr>
              <w:rPr>
                <w:sz w:val="18"/>
                <w:szCs w:val="18"/>
              </w:rPr>
            </w:pPr>
          </w:p>
          <w:p w:rsidR="007567AF" w:rsidRPr="005F57FB" w:rsidRDefault="007567AF" w:rsidP="00583F3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5F57FB">
              <w:rPr>
                <w:sz w:val="18"/>
                <w:szCs w:val="18"/>
              </w:rPr>
              <w:t>Uses most common, and some complex, punctuation accurately.</w:t>
            </w:r>
          </w:p>
        </w:tc>
      </w:tr>
      <w:tr w:rsidR="007567AF" w:rsidRPr="005F57FB" w:rsidTr="00583F33">
        <w:tc>
          <w:tcPr>
            <w:tcW w:w="1470" w:type="dxa"/>
          </w:tcPr>
          <w:p w:rsidR="007567AF" w:rsidRPr="005F57FB" w:rsidRDefault="007567AF" w:rsidP="00583F33">
            <w:pPr>
              <w:rPr>
                <w:b/>
                <w:sz w:val="18"/>
                <w:szCs w:val="18"/>
              </w:rPr>
            </w:pPr>
            <w:r w:rsidRPr="005F57FB">
              <w:rPr>
                <w:b/>
                <w:sz w:val="18"/>
                <w:szCs w:val="18"/>
              </w:rPr>
              <w:t>Editing</w:t>
            </w:r>
          </w:p>
        </w:tc>
        <w:tc>
          <w:tcPr>
            <w:tcW w:w="4167" w:type="dxa"/>
          </w:tcPr>
          <w:p w:rsidR="007567AF" w:rsidRPr="005F57FB" w:rsidRDefault="007567AF" w:rsidP="00583F3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5F57FB">
              <w:rPr>
                <w:sz w:val="18"/>
                <w:szCs w:val="18"/>
              </w:rPr>
              <w:t>Consistently uses a range of editing strategies to demonstrate control over sequencing of ideas, selection of vocabulary, spelling and punctuation.</w:t>
            </w:r>
          </w:p>
        </w:tc>
        <w:tc>
          <w:tcPr>
            <w:tcW w:w="4394" w:type="dxa"/>
          </w:tcPr>
          <w:p w:rsidR="007567AF" w:rsidRPr="005F57FB" w:rsidRDefault="007567AF" w:rsidP="00583F3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5F57FB">
              <w:rPr>
                <w:sz w:val="18"/>
                <w:szCs w:val="18"/>
              </w:rPr>
              <w:t>Monitors and edits own work effectively for accuracy of vocabulary, spelling, grammar and punctuation to achieve specific effects.</w:t>
            </w:r>
          </w:p>
        </w:tc>
        <w:tc>
          <w:tcPr>
            <w:tcW w:w="3827" w:type="dxa"/>
          </w:tcPr>
          <w:p w:rsidR="007567AF" w:rsidRPr="005F57FB" w:rsidRDefault="007567AF" w:rsidP="00583F3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5F57FB">
              <w:rPr>
                <w:sz w:val="18"/>
                <w:szCs w:val="18"/>
              </w:rPr>
              <w:t>Reviews and edits own work to improve paragraphing, vocabulary and/or sentence structure.</w:t>
            </w:r>
          </w:p>
        </w:tc>
      </w:tr>
    </w:tbl>
    <w:p w:rsidR="00455EB3" w:rsidRDefault="00455EB3">
      <w:bookmarkStart w:id="0" w:name="_GoBack"/>
      <w:bookmarkEnd w:id="0"/>
    </w:p>
    <w:sectPr w:rsidR="00455EB3" w:rsidSect="007567A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7AF"/>
    <w:rsid w:val="00455EB3"/>
    <w:rsid w:val="0075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49B4C"/>
  <w15:chartTrackingRefBased/>
  <w15:docId w15:val="{093EF427-2769-4814-853A-475181DCB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67AF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link w:val="NormalWebChar"/>
    <w:uiPriority w:val="99"/>
    <w:unhideWhenUsed/>
    <w:rsid w:val="007567AF"/>
    <w:pPr>
      <w:spacing w:before="100" w:beforeAutospacing="1" w:after="100" w:afterAutospacing="1"/>
    </w:pPr>
    <w:rPr>
      <w:rFonts w:eastAsia="Times New Roman"/>
      <w:lang w:eastAsia="en-AU"/>
    </w:rPr>
  </w:style>
  <w:style w:type="table" w:styleId="TableGrid">
    <w:name w:val="Table Grid"/>
    <w:basedOn w:val="TableNormal"/>
    <w:uiPriority w:val="39"/>
    <w:rsid w:val="007567AF"/>
    <w:pPr>
      <w:spacing w:after="0" w:line="240" w:lineRule="auto"/>
    </w:pPr>
    <w:rPr>
      <w:rFonts w:ascii="Arial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WebChar">
    <w:name w:val="Normal (Web) Char"/>
    <w:basedOn w:val="DefaultParagraphFont"/>
    <w:link w:val="NormalWeb"/>
    <w:uiPriority w:val="99"/>
    <w:rsid w:val="007567AF"/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8E78AB9</Template>
  <TotalTime>2</TotalTime>
  <Pages>1</Pages>
  <Words>509</Words>
  <Characters>2906</Characters>
  <Application>Microsoft Office Word</Application>
  <DocSecurity>0</DocSecurity>
  <Lines>24</Lines>
  <Paragraphs>6</Paragraphs>
  <ScaleCrop>false</ScaleCrop>
  <Company>Department of Education Western Australia</Company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 Linda [Narrogin Senior High School]</dc:creator>
  <cp:keywords/>
  <dc:description/>
  <cp:lastModifiedBy>BISHOP Linda [Narrogin Senior High School]</cp:lastModifiedBy>
  <cp:revision>1</cp:revision>
  <dcterms:created xsi:type="dcterms:W3CDTF">2018-10-26T05:45:00Z</dcterms:created>
  <dcterms:modified xsi:type="dcterms:W3CDTF">2018-10-26T05:47:00Z</dcterms:modified>
</cp:coreProperties>
</file>