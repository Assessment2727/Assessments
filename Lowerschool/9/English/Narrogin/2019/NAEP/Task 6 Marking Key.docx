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BD" w:rsidRPr="00FD7C4A" w:rsidRDefault="008976BD" w:rsidP="008976BD">
      <w:pPr>
        <w:rPr>
          <w:b/>
          <w:sz w:val="20"/>
          <w:szCs w:val="20"/>
        </w:rPr>
      </w:pPr>
      <w:r w:rsidRPr="00FD7C4A">
        <w:rPr>
          <w:b/>
          <w:sz w:val="20"/>
          <w:szCs w:val="20"/>
        </w:rPr>
        <w:t>Assessment Pointers: Writing and Creating: Story</w:t>
      </w:r>
    </w:p>
    <w:tbl>
      <w:tblPr>
        <w:tblStyle w:val="TableGrid"/>
        <w:tblpPr w:leftFromText="180" w:rightFromText="180" w:vertAnchor="text" w:tblpY="1"/>
        <w:tblOverlap w:val="never"/>
        <w:tblW w:w="13008" w:type="dxa"/>
        <w:tblLayout w:type="fixed"/>
        <w:tblLook w:val="04A0" w:firstRow="1" w:lastRow="0" w:firstColumn="1" w:lastColumn="0" w:noHBand="0" w:noVBand="1"/>
      </w:tblPr>
      <w:tblGrid>
        <w:gridCol w:w="1668"/>
        <w:gridCol w:w="3969"/>
        <w:gridCol w:w="3402"/>
        <w:gridCol w:w="3969"/>
      </w:tblGrid>
      <w:tr w:rsidR="005F31CF" w:rsidRPr="00FD7C4A" w:rsidTr="00485333">
        <w:tc>
          <w:tcPr>
            <w:tcW w:w="1668" w:type="dxa"/>
          </w:tcPr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b/>
                <w:sz w:val="20"/>
                <w:szCs w:val="20"/>
              </w:rPr>
              <w:t xml:space="preserve">CRITERIA </w:t>
            </w:r>
          </w:p>
        </w:tc>
        <w:tc>
          <w:tcPr>
            <w:tcW w:w="3969" w:type="dxa"/>
          </w:tcPr>
          <w:p w:rsidR="00485333" w:rsidRDefault="00485333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b/>
                <w:sz w:val="20"/>
                <w:szCs w:val="20"/>
              </w:rPr>
              <w:t>A: Excellent Achievement</w:t>
            </w:r>
          </w:p>
          <w:p w:rsidR="00AC0488" w:rsidRDefault="00AC0488" w:rsidP="001A676E">
            <w:pPr>
              <w:rPr>
                <w:b/>
                <w:sz w:val="20"/>
                <w:szCs w:val="20"/>
              </w:rPr>
            </w:pPr>
          </w:p>
          <w:p w:rsidR="00AC0488" w:rsidRPr="00FD7C4A" w:rsidRDefault="00AC0488" w:rsidP="001A676E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</w:tcPr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b/>
                <w:sz w:val="20"/>
                <w:szCs w:val="20"/>
              </w:rPr>
              <w:t>B: High Achievement</w:t>
            </w:r>
          </w:p>
        </w:tc>
        <w:tc>
          <w:tcPr>
            <w:tcW w:w="3969" w:type="dxa"/>
          </w:tcPr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b/>
                <w:sz w:val="20"/>
                <w:szCs w:val="20"/>
              </w:rPr>
              <w:t>C: Satisfactory Achievement</w:t>
            </w:r>
          </w:p>
        </w:tc>
      </w:tr>
      <w:tr w:rsidR="005F31CF" w:rsidRPr="00FD7C4A" w:rsidTr="00485333">
        <w:tc>
          <w:tcPr>
            <w:tcW w:w="1668" w:type="dxa"/>
          </w:tcPr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b/>
                <w:sz w:val="20"/>
                <w:szCs w:val="20"/>
              </w:rPr>
              <w:t xml:space="preserve">Text </w:t>
            </w:r>
          </w:p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b/>
                <w:sz w:val="20"/>
                <w:szCs w:val="20"/>
              </w:rPr>
              <w:t>Structure</w:t>
            </w:r>
          </w:p>
        </w:tc>
        <w:tc>
          <w:tcPr>
            <w:tcW w:w="3969" w:type="dxa"/>
          </w:tcPr>
          <w:p w:rsidR="005F31CF" w:rsidRPr="00FD7C4A" w:rsidRDefault="005F31CF" w:rsidP="001A676E">
            <w:pPr>
              <w:rPr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Creates an engaging, entertaining or thought-provoking text by drawing on a wide selection of appropriate language features and experimenting with the use of more complex or innovative language features, where appropriate.</w:t>
            </w:r>
          </w:p>
          <w:p w:rsidR="00485333" w:rsidRPr="00FD7C4A" w:rsidRDefault="00485333" w:rsidP="001A676E">
            <w:pPr>
              <w:rPr>
                <w:sz w:val="20"/>
                <w:szCs w:val="20"/>
              </w:rPr>
            </w:pPr>
          </w:p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Effectively employs a range of creative elements in a narrative to engage readers and influence their response; for example, internal monologue to develop character.</w:t>
            </w:r>
          </w:p>
        </w:tc>
        <w:tc>
          <w:tcPr>
            <w:tcW w:w="3402" w:type="dxa"/>
          </w:tcPr>
          <w:p w:rsidR="005F31CF" w:rsidRPr="00FD7C4A" w:rsidRDefault="005F31CF" w:rsidP="001A676E">
            <w:pPr>
              <w:rPr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Creates an effective text by drawing on a variety of appropriate language features to convey different levels of meaning.</w:t>
            </w:r>
          </w:p>
          <w:p w:rsidR="005F31CF" w:rsidRPr="00FD7C4A" w:rsidRDefault="005F31CF" w:rsidP="001A676E">
            <w:pPr>
              <w:rPr>
                <w:sz w:val="20"/>
                <w:szCs w:val="20"/>
              </w:rPr>
            </w:pPr>
          </w:p>
          <w:p w:rsidR="005F31CF" w:rsidRPr="00FD7C4A" w:rsidRDefault="005F31CF" w:rsidP="001A676E">
            <w:pPr>
              <w:rPr>
                <w:sz w:val="20"/>
                <w:szCs w:val="20"/>
              </w:rPr>
            </w:pPr>
          </w:p>
          <w:p w:rsidR="00FD7C4A" w:rsidRDefault="00FD7C4A" w:rsidP="001A676E">
            <w:pPr>
              <w:rPr>
                <w:sz w:val="20"/>
                <w:szCs w:val="20"/>
              </w:rPr>
            </w:pPr>
          </w:p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 xml:space="preserve">Employs a range of creative elements in a narrative to engage an audience; for example, through an </w:t>
            </w:r>
            <w:r w:rsidRPr="00FD7C4A">
              <w:rPr>
                <w:sz w:val="20"/>
                <w:szCs w:val="20"/>
              </w:rPr>
              <w:br/>
              <w:t>attention-grabbing introduction</w:t>
            </w:r>
          </w:p>
        </w:tc>
        <w:tc>
          <w:tcPr>
            <w:tcW w:w="3969" w:type="dxa"/>
          </w:tcPr>
          <w:p w:rsidR="005F31CF" w:rsidRPr="00FD7C4A" w:rsidRDefault="005F31CF" w:rsidP="001A676E">
            <w:pPr>
              <w:rPr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Creates a text with a variety of language features to make meaning in a text.</w:t>
            </w:r>
          </w:p>
          <w:p w:rsidR="005F31CF" w:rsidRPr="00FD7C4A" w:rsidRDefault="005F31CF" w:rsidP="001A676E">
            <w:pPr>
              <w:rPr>
                <w:sz w:val="20"/>
                <w:szCs w:val="20"/>
              </w:rPr>
            </w:pPr>
          </w:p>
          <w:p w:rsidR="005F31CF" w:rsidRPr="00FD7C4A" w:rsidRDefault="005F31CF" w:rsidP="001A676E">
            <w:pPr>
              <w:rPr>
                <w:sz w:val="20"/>
                <w:szCs w:val="20"/>
              </w:rPr>
            </w:pPr>
          </w:p>
          <w:p w:rsidR="005F31CF" w:rsidRPr="00FD7C4A" w:rsidRDefault="005F31CF" w:rsidP="001A676E">
            <w:pPr>
              <w:rPr>
                <w:sz w:val="20"/>
                <w:szCs w:val="20"/>
              </w:rPr>
            </w:pPr>
          </w:p>
          <w:p w:rsidR="005F31CF" w:rsidRPr="00FD7C4A" w:rsidRDefault="005F31CF" w:rsidP="001A676E">
            <w:pPr>
              <w:rPr>
                <w:sz w:val="20"/>
                <w:szCs w:val="20"/>
              </w:rPr>
            </w:pPr>
          </w:p>
          <w:p w:rsidR="00FD7C4A" w:rsidRDefault="00FD7C4A" w:rsidP="001A676E">
            <w:pPr>
              <w:rPr>
                <w:sz w:val="20"/>
                <w:szCs w:val="20"/>
              </w:rPr>
            </w:pPr>
          </w:p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Employs creative elements in a narrative, with some inconsistency; for example, an abrupt resolution or partially developed characters.</w:t>
            </w:r>
          </w:p>
        </w:tc>
      </w:tr>
      <w:tr w:rsidR="005F31CF" w:rsidRPr="00FD7C4A" w:rsidTr="00485333">
        <w:tc>
          <w:tcPr>
            <w:tcW w:w="1668" w:type="dxa"/>
          </w:tcPr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b/>
                <w:sz w:val="20"/>
                <w:szCs w:val="20"/>
              </w:rPr>
              <w:t>Language</w:t>
            </w:r>
          </w:p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b/>
                <w:sz w:val="20"/>
                <w:szCs w:val="20"/>
              </w:rPr>
              <w:t>Features</w:t>
            </w:r>
          </w:p>
        </w:tc>
        <w:tc>
          <w:tcPr>
            <w:tcW w:w="3969" w:type="dxa"/>
          </w:tcPr>
          <w:p w:rsidR="005F31CF" w:rsidRDefault="005F31CF" w:rsidP="001A676E">
            <w:pPr>
              <w:rPr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Makes effective language choices and uses literary terminology appropriately</w:t>
            </w:r>
            <w:r w:rsidR="00FD7C4A">
              <w:rPr>
                <w:sz w:val="20"/>
                <w:szCs w:val="20"/>
              </w:rPr>
              <w:t>.</w:t>
            </w:r>
          </w:p>
          <w:p w:rsidR="00FD7C4A" w:rsidRPr="00FD7C4A" w:rsidRDefault="00FD7C4A" w:rsidP="001A676E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</w:tcPr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Makes appropriate language choices and integrates literary terms correctly.</w:t>
            </w:r>
          </w:p>
        </w:tc>
        <w:tc>
          <w:tcPr>
            <w:tcW w:w="3969" w:type="dxa"/>
          </w:tcPr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Makes conventional language choices and uses familiar literary terms.</w:t>
            </w:r>
          </w:p>
        </w:tc>
      </w:tr>
      <w:tr w:rsidR="005F31CF" w:rsidRPr="00FD7C4A" w:rsidTr="00485333">
        <w:tc>
          <w:tcPr>
            <w:tcW w:w="1668" w:type="dxa"/>
          </w:tcPr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b/>
                <w:sz w:val="20"/>
                <w:szCs w:val="20"/>
              </w:rPr>
              <w:t>Spelling and Punctuation</w:t>
            </w:r>
          </w:p>
        </w:tc>
        <w:tc>
          <w:tcPr>
            <w:tcW w:w="3969" w:type="dxa"/>
          </w:tcPr>
          <w:p w:rsidR="005F31CF" w:rsidRPr="00FD7C4A" w:rsidRDefault="005F31CF" w:rsidP="001A676E">
            <w:pPr>
              <w:rPr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Spells familiar and most challenging words accurately, and makes some effective uses of creative spelling for particular effects where appropriate.</w:t>
            </w:r>
          </w:p>
          <w:p w:rsidR="005F31CF" w:rsidRPr="00FD7C4A" w:rsidRDefault="005F31CF" w:rsidP="001A676E">
            <w:pPr>
              <w:rPr>
                <w:sz w:val="20"/>
                <w:szCs w:val="20"/>
              </w:rPr>
            </w:pPr>
          </w:p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3402" w:type="dxa"/>
          </w:tcPr>
          <w:p w:rsidR="005F31CF" w:rsidRDefault="005F31CF" w:rsidP="001A676E">
            <w:pPr>
              <w:rPr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Uses accurate spelling for familiar and some challenging words, and experiments with creative spelling for particular effects where appropriate.</w:t>
            </w:r>
          </w:p>
          <w:p w:rsidR="00FD7C4A" w:rsidRPr="00FD7C4A" w:rsidRDefault="00FD7C4A" w:rsidP="001A676E">
            <w:pPr>
              <w:rPr>
                <w:sz w:val="20"/>
                <w:szCs w:val="20"/>
              </w:rPr>
            </w:pPr>
          </w:p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Uses most complex punctuation correctly and experiments with using punctuation for particular effect.</w:t>
            </w:r>
          </w:p>
        </w:tc>
        <w:tc>
          <w:tcPr>
            <w:tcW w:w="3969" w:type="dxa"/>
          </w:tcPr>
          <w:p w:rsidR="005F31CF" w:rsidRPr="00FD7C4A" w:rsidRDefault="005F31CF" w:rsidP="001A676E">
            <w:pPr>
              <w:rPr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Spells common and familiar words accurately.</w:t>
            </w:r>
          </w:p>
          <w:p w:rsidR="005F31CF" w:rsidRPr="00FD7C4A" w:rsidRDefault="005F31CF" w:rsidP="001A676E">
            <w:pPr>
              <w:rPr>
                <w:sz w:val="20"/>
                <w:szCs w:val="20"/>
              </w:rPr>
            </w:pPr>
          </w:p>
          <w:p w:rsidR="00485333" w:rsidRPr="00FD7C4A" w:rsidRDefault="00485333" w:rsidP="001A676E">
            <w:pPr>
              <w:rPr>
                <w:sz w:val="20"/>
                <w:szCs w:val="20"/>
              </w:rPr>
            </w:pPr>
          </w:p>
          <w:p w:rsidR="00485333" w:rsidRDefault="00485333" w:rsidP="001A676E">
            <w:pPr>
              <w:rPr>
                <w:sz w:val="20"/>
                <w:szCs w:val="20"/>
              </w:rPr>
            </w:pPr>
          </w:p>
          <w:p w:rsidR="00FD7C4A" w:rsidRPr="00FD7C4A" w:rsidRDefault="00FD7C4A" w:rsidP="001A676E">
            <w:pPr>
              <w:rPr>
                <w:sz w:val="20"/>
                <w:szCs w:val="20"/>
              </w:rPr>
            </w:pPr>
          </w:p>
          <w:p w:rsidR="005F31CF" w:rsidRPr="00FD7C4A" w:rsidRDefault="005F31CF" w:rsidP="001A676E">
            <w:pPr>
              <w:rPr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Uses most common, and some complex, punctuation accurately.</w:t>
            </w:r>
          </w:p>
          <w:p w:rsidR="005F31CF" w:rsidRDefault="005F31CF" w:rsidP="001A676E">
            <w:pPr>
              <w:rPr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Uses correct punctuation inconsistently.</w:t>
            </w:r>
          </w:p>
          <w:p w:rsidR="00FD7C4A" w:rsidRPr="00FD7C4A" w:rsidRDefault="00FD7C4A" w:rsidP="001A676E">
            <w:pPr>
              <w:rPr>
                <w:b/>
                <w:sz w:val="20"/>
                <w:szCs w:val="20"/>
              </w:rPr>
            </w:pPr>
          </w:p>
        </w:tc>
      </w:tr>
      <w:tr w:rsidR="005F31CF" w:rsidRPr="00FD7C4A" w:rsidTr="00485333">
        <w:tc>
          <w:tcPr>
            <w:tcW w:w="1668" w:type="dxa"/>
          </w:tcPr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b/>
                <w:sz w:val="20"/>
                <w:szCs w:val="20"/>
              </w:rPr>
              <w:t>Editing</w:t>
            </w:r>
          </w:p>
        </w:tc>
        <w:tc>
          <w:tcPr>
            <w:tcW w:w="3969" w:type="dxa"/>
          </w:tcPr>
          <w:p w:rsidR="005F31CF" w:rsidRDefault="005F31CF" w:rsidP="001A676E">
            <w:pPr>
              <w:rPr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Consistently uses a range of editing strategies to demonstrate control over sequencing of ideas, selection of vocabulary, spelling and punctuation.</w:t>
            </w:r>
          </w:p>
          <w:p w:rsidR="00FD7C4A" w:rsidRPr="00FD7C4A" w:rsidRDefault="00FD7C4A" w:rsidP="001A676E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</w:tcPr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Monitors and edits own work effectively for accuracy of vocab, spelling, grammar and punctuation to achieve specific effects.</w:t>
            </w:r>
          </w:p>
        </w:tc>
        <w:tc>
          <w:tcPr>
            <w:tcW w:w="3969" w:type="dxa"/>
          </w:tcPr>
          <w:p w:rsidR="005F31CF" w:rsidRPr="00FD7C4A" w:rsidRDefault="005F31CF" w:rsidP="001A676E">
            <w:pPr>
              <w:rPr>
                <w:sz w:val="20"/>
                <w:szCs w:val="20"/>
              </w:rPr>
            </w:pPr>
            <w:r w:rsidRPr="00FD7C4A">
              <w:rPr>
                <w:sz w:val="20"/>
                <w:szCs w:val="20"/>
              </w:rPr>
              <w:t>Reviews and edits own work to improve paragraphing, vocabulary and/or sentence structure.</w:t>
            </w:r>
          </w:p>
          <w:p w:rsidR="005F31CF" w:rsidRPr="00FD7C4A" w:rsidRDefault="005F31CF" w:rsidP="001A676E">
            <w:pPr>
              <w:rPr>
                <w:b/>
                <w:sz w:val="20"/>
                <w:szCs w:val="20"/>
              </w:rPr>
            </w:pPr>
          </w:p>
        </w:tc>
      </w:tr>
    </w:tbl>
    <w:p w:rsidR="008976BD" w:rsidRPr="00FD7C4A" w:rsidRDefault="008976BD" w:rsidP="008976BD">
      <w:pPr>
        <w:rPr>
          <w:b/>
          <w:sz w:val="20"/>
          <w:szCs w:val="20"/>
        </w:rPr>
      </w:pPr>
    </w:p>
    <w:p w:rsidR="008976BD" w:rsidRPr="00FD7C4A" w:rsidRDefault="008976BD" w:rsidP="008976BD">
      <w:pPr>
        <w:rPr>
          <w:b/>
          <w:sz w:val="20"/>
          <w:szCs w:val="20"/>
        </w:rPr>
      </w:pPr>
    </w:p>
    <w:p w:rsidR="00BC5CC3" w:rsidRPr="00FD7C4A" w:rsidRDefault="00BC5CC3" w:rsidP="00BC5CC3">
      <w:pPr>
        <w:rPr>
          <w:b/>
          <w:sz w:val="20"/>
          <w:szCs w:val="20"/>
        </w:rPr>
      </w:pPr>
    </w:p>
    <w:p w:rsidR="00BC5CC3" w:rsidRPr="00FD7C4A" w:rsidRDefault="00BC5CC3" w:rsidP="00BC5CC3">
      <w:pPr>
        <w:rPr>
          <w:b/>
          <w:sz w:val="20"/>
          <w:szCs w:val="20"/>
        </w:rPr>
      </w:pPr>
    </w:p>
    <w:p w:rsidR="00D84D58" w:rsidRPr="00FD7C4A" w:rsidRDefault="00D84D58" w:rsidP="00BC5CC3">
      <w:pPr>
        <w:rPr>
          <w:rFonts w:eastAsiaTheme="minorHAnsi"/>
          <w:sz w:val="20"/>
          <w:szCs w:val="20"/>
          <w:lang w:eastAsia="en-US"/>
        </w:rPr>
      </w:pPr>
    </w:p>
    <w:p w:rsidR="00BC5CC3" w:rsidRPr="00FD7C4A" w:rsidRDefault="00E96C1D" w:rsidP="00BC5CC3">
      <w:pPr>
        <w:rPr>
          <w:rFonts w:eastAsiaTheme="minorHAnsi"/>
          <w:sz w:val="20"/>
          <w:szCs w:val="20"/>
          <w:lang w:eastAsia="en-US"/>
        </w:rPr>
      </w:pPr>
      <w:r w:rsidRPr="00FD7C4A">
        <w:rPr>
          <w:rFonts w:eastAsiaTheme="minorHAnsi"/>
          <w:sz w:val="20"/>
          <w:szCs w:val="20"/>
          <w:lang w:eastAsia="en-US"/>
        </w:rPr>
        <w:br w:type="page"/>
      </w:r>
    </w:p>
    <w:tbl>
      <w:tblPr>
        <w:tblStyle w:val="TableGrid"/>
        <w:tblW w:w="13858" w:type="dxa"/>
        <w:tblLook w:val="04A0" w:firstRow="1" w:lastRow="0" w:firstColumn="1" w:lastColumn="0" w:noHBand="0" w:noVBand="1"/>
      </w:tblPr>
      <w:tblGrid>
        <w:gridCol w:w="1470"/>
        <w:gridCol w:w="4167"/>
        <w:gridCol w:w="4394"/>
        <w:gridCol w:w="3827"/>
      </w:tblGrid>
      <w:tr w:rsidR="00D84D58" w:rsidRPr="00AC0488" w:rsidTr="00AC0488">
        <w:tc>
          <w:tcPr>
            <w:tcW w:w="1470" w:type="dxa"/>
          </w:tcPr>
          <w:p w:rsidR="00D84D58" w:rsidRPr="00AC0488" w:rsidRDefault="00D84D58" w:rsidP="00BC5CC3">
            <w:pPr>
              <w:rPr>
                <w:b/>
                <w:sz w:val="19"/>
                <w:szCs w:val="19"/>
              </w:rPr>
            </w:pPr>
            <w:r w:rsidRPr="00AC0488">
              <w:rPr>
                <w:b/>
                <w:sz w:val="19"/>
                <w:szCs w:val="19"/>
              </w:rPr>
              <w:lastRenderedPageBreak/>
              <w:t xml:space="preserve">CRITERIA </w:t>
            </w:r>
          </w:p>
        </w:tc>
        <w:tc>
          <w:tcPr>
            <w:tcW w:w="4167" w:type="dxa"/>
          </w:tcPr>
          <w:p w:rsidR="00D84D58" w:rsidRPr="00AC0488" w:rsidRDefault="00D84D58" w:rsidP="00BC5CC3">
            <w:pPr>
              <w:rPr>
                <w:b/>
                <w:sz w:val="19"/>
                <w:szCs w:val="19"/>
              </w:rPr>
            </w:pPr>
            <w:r w:rsidRPr="00AC0488">
              <w:rPr>
                <w:b/>
                <w:sz w:val="19"/>
                <w:szCs w:val="19"/>
              </w:rPr>
              <w:t xml:space="preserve">A: </w:t>
            </w:r>
          </w:p>
          <w:p w:rsidR="00D84D58" w:rsidRPr="00AC0488" w:rsidRDefault="00AC0488" w:rsidP="00BC5CC3">
            <w:pPr>
              <w:rPr>
                <w:b/>
                <w:sz w:val="19"/>
                <w:szCs w:val="19"/>
              </w:rPr>
            </w:pPr>
            <w:r w:rsidRPr="00AC0488">
              <w:rPr>
                <w:b/>
                <w:sz w:val="19"/>
                <w:szCs w:val="19"/>
              </w:rPr>
              <w:t>Excellent Achievement</w:t>
            </w:r>
          </w:p>
        </w:tc>
        <w:tc>
          <w:tcPr>
            <w:tcW w:w="4394" w:type="dxa"/>
          </w:tcPr>
          <w:p w:rsidR="00D84D58" w:rsidRPr="00AC0488" w:rsidRDefault="00D84D58" w:rsidP="00BC5CC3">
            <w:pPr>
              <w:rPr>
                <w:b/>
                <w:sz w:val="19"/>
                <w:szCs w:val="19"/>
              </w:rPr>
            </w:pPr>
            <w:r w:rsidRPr="00AC0488">
              <w:rPr>
                <w:b/>
                <w:sz w:val="19"/>
                <w:szCs w:val="19"/>
              </w:rPr>
              <w:t xml:space="preserve">B: </w:t>
            </w:r>
          </w:p>
          <w:p w:rsidR="00D84D58" w:rsidRPr="00AC0488" w:rsidRDefault="00D84D58" w:rsidP="00BC5CC3">
            <w:pPr>
              <w:rPr>
                <w:b/>
                <w:sz w:val="19"/>
                <w:szCs w:val="19"/>
              </w:rPr>
            </w:pPr>
            <w:r w:rsidRPr="00AC0488">
              <w:rPr>
                <w:b/>
                <w:sz w:val="19"/>
                <w:szCs w:val="19"/>
              </w:rPr>
              <w:t>High Achievement</w:t>
            </w:r>
          </w:p>
        </w:tc>
        <w:tc>
          <w:tcPr>
            <w:tcW w:w="3827" w:type="dxa"/>
          </w:tcPr>
          <w:p w:rsidR="00D84D58" w:rsidRPr="00AC0488" w:rsidRDefault="00D84D58" w:rsidP="00BC5CC3">
            <w:pPr>
              <w:rPr>
                <w:b/>
                <w:sz w:val="19"/>
                <w:szCs w:val="19"/>
              </w:rPr>
            </w:pPr>
            <w:r w:rsidRPr="00AC0488">
              <w:rPr>
                <w:b/>
                <w:sz w:val="19"/>
                <w:szCs w:val="19"/>
              </w:rPr>
              <w:t xml:space="preserve">C: </w:t>
            </w:r>
          </w:p>
          <w:p w:rsidR="00D84D58" w:rsidRPr="00AC0488" w:rsidRDefault="00D84D58" w:rsidP="00BC5CC3">
            <w:pPr>
              <w:rPr>
                <w:b/>
                <w:sz w:val="19"/>
                <w:szCs w:val="19"/>
              </w:rPr>
            </w:pPr>
            <w:r w:rsidRPr="00AC0488">
              <w:rPr>
                <w:b/>
                <w:sz w:val="19"/>
                <w:szCs w:val="19"/>
              </w:rPr>
              <w:t>Satisfactory Achievement</w:t>
            </w:r>
          </w:p>
        </w:tc>
      </w:tr>
      <w:tr w:rsidR="00D84D58" w:rsidRPr="00AC0488" w:rsidTr="00AC0488">
        <w:tc>
          <w:tcPr>
            <w:tcW w:w="1470" w:type="dxa"/>
          </w:tcPr>
          <w:p w:rsidR="00D84D58" w:rsidRPr="00AC0488" w:rsidRDefault="00D84D58" w:rsidP="00BC5CC3">
            <w:pPr>
              <w:rPr>
                <w:b/>
                <w:sz w:val="19"/>
                <w:szCs w:val="19"/>
              </w:rPr>
            </w:pPr>
            <w:r w:rsidRPr="00AC0488">
              <w:rPr>
                <w:b/>
                <w:sz w:val="19"/>
                <w:szCs w:val="19"/>
              </w:rPr>
              <w:t xml:space="preserve">Text </w:t>
            </w:r>
          </w:p>
          <w:p w:rsidR="00D84D58" w:rsidRPr="00AC0488" w:rsidRDefault="00D84D58" w:rsidP="00BC5CC3">
            <w:pPr>
              <w:rPr>
                <w:b/>
                <w:sz w:val="19"/>
                <w:szCs w:val="19"/>
              </w:rPr>
            </w:pPr>
            <w:r w:rsidRPr="00AC0488">
              <w:rPr>
                <w:b/>
                <w:sz w:val="19"/>
                <w:szCs w:val="19"/>
              </w:rPr>
              <w:t>Structure</w:t>
            </w:r>
          </w:p>
        </w:tc>
        <w:tc>
          <w:tcPr>
            <w:tcW w:w="4167" w:type="dxa"/>
          </w:tcPr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Prepares an effective plan which takes into account the needs of the task.</w:t>
            </w: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</w:p>
          <w:p w:rsidR="000F290D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 xml:space="preserve">Constructs an introduction, establishing a clear line of argument with a focused thesis statement that is developed logically in the </w:t>
            </w:r>
            <w:r w:rsidR="000F290D" w:rsidRPr="00AC0488">
              <w:rPr>
                <w:sz w:val="19"/>
                <w:szCs w:val="19"/>
              </w:rPr>
              <w:t>body of the essay.</w:t>
            </w: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Constructs fluent and cohesive paragraphs, using text connectives to organise ideas.</w:t>
            </w: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Develops and supports points through incorporating appropriate evidence for example, quotes and examples, and clearly explains its significance.</w:t>
            </w: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Constructs an appropriate conclusion, with clear links to the thesis.</w:t>
            </w: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Manipulates text structures to enhance communication, experimenting with unconventional choices t</w:t>
            </w:r>
            <w:r w:rsidR="00C55545" w:rsidRPr="00AC0488">
              <w:rPr>
                <w:sz w:val="19"/>
                <w:szCs w:val="19"/>
              </w:rPr>
              <w:t>o engage or influence a reader.</w:t>
            </w:r>
          </w:p>
          <w:p w:rsidR="00C55545" w:rsidRPr="00AC0488" w:rsidRDefault="00C55545" w:rsidP="00BC5CC3">
            <w:pPr>
              <w:rPr>
                <w:sz w:val="19"/>
                <w:szCs w:val="19"/>
              </w:rPr>
            </w:pPr>
          </w:p>
        </w:tc>
        <w:tc>
          <w:tcPr>
            <w:tcW w:w="4394" w:type="dxa"/>
          </w:tcPr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Lists key points and examples to plan a response.</w:t>
            </w: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</w:p>
          <w:p w:rsidR="00AC0488" w:rsidRPr="00AC0488" w:rsidRDefault="00AC0488" w:rsidP="00BC5CC3">
            <w:pPr>
              <w:rPr>
                <w:sz w:val="19"/>
                <w:szCs w:val="19"/>
              </w:rPr>
            </w:pP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Constructs a clear introduction that addresses the question or topic and provides a specific focus for discussion in the body of the essay.</w:t>
            </w:r>
          </w:p>
          <w:p w:rsidR="000F290D" w:rsidRPr="00AC0488" w:rsidRDefault="000F290D" w:rsidP="00BC5CC3">
            <w:pPr>
              <w:rPr>
                <w:sz w:val="19"/>
                <w:szCs w:val="19"/>
              </w:rPr>
            </w:pP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Constructs paragraphs that are well developed, using clear topic, developing, supporting and linking sentences,</w:t>
            </w: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Incorporates relevant evidence to support points, with a general explanation of its significance.</w:t>
            </w: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</w:p>
          <w:p w:rsidR="000F290D" w:rsidRPr="00AC0488" w:rsidRDefault="000F290D" w:rsidP="00BC5CC3">
            <w:pPr>
              <w:rPr>
                <w:sz w:val="19"/>
                <w:szCs w:val="19"/>
              </w:rPr>
            </w:pP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Constructs a clear conclusion that reinforces key points.</w:t>
            </w: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Uses appropriate text structures, incorporating elements from other text types, where relevant, to engage a reader.</w:t>
            </w:r>
          </w:p>
          <w:p w:rsidR="00D84D58" w:rsidRPr="00AC0488" w:rsidRDefault="00D84D58" w:rsidP="000F290D">
            <w:pPr>
              <w:rPr>
                <w:rFonts w:eastAsiaTheme="minorHAnsi"/>
                <w:sz w:val="19"/>
                <w:szCs w:val="19"/>
                <w:lang w:eastAsia="en-US"/>
              </w:rPr>
            </w:pPr>
          </w:p>
        </w:tc>
        <w:tc>
          <w:tcPr>
            <w:tcW w:w="3827" w:type="dxa"/>
          </w:tcPr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Uses a provided template to prepare a plan.</w:t>
            </w:r>
          </w:p>
          <w:p w:rsidR="00AC0488" w:rsidRPr="00AC0488" w:rsidRDefault="00AC0488" w:rsidP="00BC5CC3">
            <w:pPr>
              <w:rPr>
                <w:sz w:val="19"/>
                <w:szCs w:val="19"/>
              </w:rPr>
            </w:pPr>
          </w:p>
          <w:p w:rsidR="00AC0488" w:rsidRPr="00AC0488" w:rsidRDefault="00AC0488" w:rsidP="00BC5CC3">
            <w:pPr>
              <w:rPr>
                <w:sz w:val="19"/>
                <w:szCs w:val="19"/>
              </w:rPr>
            </w:pP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Constructs an introduction that broadly addresses key aspects of the question or topic.</w:t>
            </w:r>
          </w:p>
          <w:p w:rsidR="000F290D" w:rsidRPr="00AC0488" w:rsidRDefault="000F290D" w:rsidP="00BC5CC3">
            <w:pPr>
              <w:rPr>
                <w:sz w:val="19"/>
                <w:szCs w:val="19"/>
              </w:rPr>
            </w:pPr>
          </w:p>
          <w:p w:rsidR="00D84D58" w:rsidRPr="00AC0488" w:rsidRDefault="00D84D58" w:rsidP="00D84D58">
            <w:pPr>
              <w:pStyle w:val="NormalWeb"/>
              <w:spacing w:before="120" w:after="120"/>
              <w:rPr>
                <w:rFonts w:eastAsiaTheme="minorHAnsi"/>
                <w:sz w:val="19"/>
                <w:szCs w:val="19"/>
                <w:lang w:eastAsia="en-US"/>
              </w:rPr>
            </w:pPr>
            <w:r w:rsidRPr="00AC0488">
              <w:rPr>
                <w:sz w:val="19"/>
                <w:szCs w:val="19"/>
              </w:rPr>
              <w:t xml:space="preserve">Constructs paragraphs with topic, developing and supporting sentences, but sometimes repeats points unnecessarily. </w:t>
            </w: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Includes evidence to support points and provides some explanation of its significance.</w:t>
            </w:r>
          </w:p>
          <w:p w:rsidR="000F290D" w:rsidRPr="00AC0488" w:rsidRDefault="000F290D" w:rsidP="00BC5CC3">
            <w:pPr>
              <w:rPr>
                <w:sz w:val="19"/>
                <w:szCs w:val="19"/>
              </w:rPr>
            </w:pPr>
          </w:p>
          <w:p w:rsidR="000F290D" w:rsidRPr="00AC0488" w:rsidRDefault="000F290D" w:rsidP="00BC5CC3">
            <w:pPr>
              <w:rPr>
                <w:sz w:val="19"/>
                <w:szCs w:val="19"/>
              </w:rPr>
            </w:pP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Concludes with a brief, simple summary of the key points.</w:t>
            </w:r>
          </w:p>
          <w:p w:rsidR="00D84D58" w:rsidRPr="00AC0488" w:rsidRDefault="00D84D58" w:rsidP="00BC5CC3">
            <w:pPr>
              <w:rPr>
                <w:sz w:val="19"/>
                <w:szCs w:val="19"/>
              </w:rPr>
            </w:pPr>
          </w:p>
          <w:p w:rsidR="000F290D" w:rsidRPr="00AC0488" w:rsidRDefault="000F290D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Uses appropriate text structures to communicate ideas clearly to a reader.</w:t>
            </w:r>
          </w:p>
          <w:p w:rsidR="00D84D58" w:rsidRPr="00AC0488" w:rsidRDefault="00D84D58" w:rsidP="00BC5CC3">
            <w:pPr>
              <w:rPr>
                <w:rFonts w:eastAsiaTheme="minorHAnsi"/>
                <w:sz w:val="19"/>
                <w:szCs w:val="19"/>
                <w:lang w:eastAsia="en-US"/>
              </w:rPr>
            </w:pPr>
          </w:p>
        </w:tc>
      </w:tr>
      <w:tr w:rsidR="00D84D58" w:rsidRPr="00AC0488" w:rsidTr="00AC0488">
        <w:tc>
          <w:tcPr>
            <w:tcW w:w="1470" w:type="dxa"/>
          </w:tcPr>
          <w:p w:rsidR="00D84D58" w:rsidRPr="00AC0488" w:rsidRDefault="00D84D58" w:rsidP="00BC5CC3">
            <w:pPr>
              <w:rPr>
                <w:b/>
                <w:sz w:val="19"/>
                <w:szCs w:val="19"/>
              </w:rPr>
            </w:pPr>
            <w:r w:rsidRPr="00AC0488">
              <w:rPr>
                <w:b/>
                <w:sz w:val="19"/>
                <w:szCs w:val="19"/>
              </w:rPr>
              <w:t>Language</w:t>
            </w:r>
          </w:p>
          <w:p w:rsidR="00D84D58" w:rsidRPr="00AC0488" w:rsidRDefault="00D84D58" w:rsidP="00BC5CC3">
            <w:pPr>
              <w:rPr>
                <w:b/>
                <w:sz w:val="19"/>
                <w:szCs w:val="19"/>
              </w:rPr>
            </w:pPr>
            <w:r w:rsidRPr="00AC0488">
              <w:rPr>
                <w:b/>
                <w:sz w:val="19"/>
                <w:szCs w:val="19"/>
              </w:rPr>
              <w:t>Features</w:t>
            </w:r>
          </w:p>
        </w:tc>
        <w:tc>
          <w:tcPr>
            <w:tcW w:w="4167" w:type="dxa"/>
          </w:tcPr>
          <w:p w:rsidR="00D84D58" w:rsidRPr="00AC0488" w:rsidRDefault="000F290D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Expresses ideas fluently and with precision, using a range of sentence structures.</w:t>
            </w:r>
          </w:p>
          <w:p w:rsidR="00C55545" w:rsidRPr="00AC0488" w:rsidRDefault="00C55545" w:rsidP="00BC5CC3">
            <w:pPr>
              <w:rPr>
                <w:sz w:val="19"/>
                <w:szCs w:val="19"/>
              </w:rPr>
            </w:pPr>
          </w:p>
          <w:p w:rsidR="000F290D" w:rsidRPr="00AC0488" w:rsidRDefault="000F290D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Makes effective language choices and uses literary terminology appropriately.</w:t>
            </w:r>
          </w:p>
          <w:p w:rsidR="000F290D" w:rsidRPr="00AC0488" w:rsidRDefault="000F290D" w:rsidP="00BC5CC3">
            <w:pPr>
              <w:rPr>
                <w:rFonts w:eastAsiaTheme="minorHAnsi"/>
                <w:sz w:val="19"/>
                <w:szCs w:val="19"/>
                <w:lang w:eastAsia="en-US"/>
              </w:rPr>
            </w:pPr>
            <w:r w:rsidRPr="00AC0488">
              <w:rPr>
                <w:sz w:val="19"/>
                <w:szCs w:val="19"/>
              </w:rPr>
              <w:t>.</w:t>
            </w:r>
          </w:p>
        </w:tc>
        <w:tc>
          <w:tcPr>
            <w:tcW w:w="4394" w:type="dxa"/>
          </w:tcPr>
          <w:p w:rsidR="00D84D58" w:rsidRPr="00AC0488" w:rsidRDefault="00101F5F" w:rsidP="000F290D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Expresses ideas clearly, using a range of sentence structures.</w:t>
            </w:r>
          </w:p>
          <w:p w:rsidR="00C55545" w:rsidRPr="00AC0488" w:rsidRDefault="00C55545" w:rsidP="000F290D">
            <w:pPr>
              <w:rPr>
                <w:sz w:val="19"/>
                <w:szCs w:val="19"/>
              </w:rPr>
            </w:pPr>
          </w:p>
          <w:p w:rsidR="00C55545" w:rsidRPr="00AC0488" w:rsidRDefault="00C55545" w:rsidP="000F290D">
            <w:pPr>
              <w:rPr>
                <w:sz w:val="19"/>
                <w:szCs w:val="19"/>
              </w:rPr>
            </w:pPr>
          </w:p>
          <w:p w:rsidR="00C55545" w:rsidRPr="00AC0488" w:rsidRDefault="00C55545" w:rsidP="000F290D">
            <w:pPr>
              <w:rPr>
                <w:rFonts w:eastAsiaTheme="minorHAnsi"/>
                <w:sz w:val="19"/>
                <w:szCs w:val="19"/>
                <w:lang w:eastAsia="en-US"/>
              </w:rPr>
            </w:pPr>
            <w:r w:rsidRPr="00AC0488">
              <w:rPr>
                <w:sz w:val="19"/>
                <w:szCs w:val="19"/>
              </w:rPr>
              <w:t>Makes conventional language choices and uses familiar literary terms.</w:t>
            </w:r>
          </w:p>
        </w:tc>
        <w:tc>
          <w:tcPr>
            <w:tcW w:w="3827" w:type="dxa"/>
          </w:tcPr>
          <w:p w:rsidR="00D84D58" w:rsidRPr="00AC0488" w:rsidRDefault="00C55545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Expresses ideas clearly, using simple and compound sentences. Uses some complex sentences correctly. Often relies on repetitive structures.</w:t>
            </w:r>
          </w:p>
          <w:p w:rsidR="00C55545" w:rsidRPr="00AC0488" w:rsidRDefault="00C55545" w:rsidP="00BC5CC3">
            <w:pPr>
              <w:rPr>
                <w:rFonts w:eastAsiaTheme="minorHAnsi"/>
                <w:sz w:val="19"/>
                <w:szCs w:val="19"/>
                <w:lang w:eastAsia="en-US"/>
              </w:rPr>
            </w:pPr>
            <w:r w:rsidRPr="00AC0488">
              <w:rPr>
                <w:sz w:val="19"/>
                <w:szCs w:val="19"/>
              </w:rPr>
              <w:t>Makes conventional language choices and uses familiar literary terms.</w:t>
            </w:r>
          </w:p>
        </w:tc>
      </w:tr>
      <w:tr w:rsidR="00D84D58" w:rsidRPr="00AC0488" w:rsidTr="00AC0488">
        <w:tc>
          <w:tcPr>
            <w:tcW w:w="1470" w:type="dxa"/>
          </w:tcPr>
          <w:p w:rsidR="00D84D58" w:rsidRPr="00AC0488" w:rsidRDefault="00D84D58" w:rsidP="00BC5CC3">
            <w:pPr>
              <w:rPr>
                <w:b/>
                <w:sz w:val="19"/>
                <w:szCs w:val="19"/>
              </w:rPr>
            </w:pPr>
            <w:r w:rsidRPr="00AC0488">
              <w:rPr>
                <w:b/>
                <w:sz w:val="19"/>
                <w:szCs w:val="19"/>
              </w:rPr>
              <w:t>Spelling and Punctuation</w:t>
            </w:r>
          </w:p>
        </w:tc>
        <w:tc>
          <w:tcPr>
            <w:tcW w:w="4167" w:type="dxa"/>
          </w:tcPr>
          <w:p w:rsidR="00D84D58" w:rsidRPr="00AC0488" w:rsidRDefault="00D6131E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Spells familiar and most challenging words accurately, and makes some effective uses of creative spelling for particular effects where appropriate.</w:t>
            </w:r>
          </w:p>
          <w:p w:rsidR="00D6131E" w:rsidRPr="00AC0488" w:rsidRDefault="00D6131E" w:rsidP="00BC5CC3">
            <w:pPr>
              <w:rPr>
                <w:sz w:val="19"/>
                <w:szCs w:val="19"/>
              </w:rPr>
            </w:pPr>
          </w:p>
          <w:p w:rsidR="00D6131E" w:rsidRPr="00AC0488" w:rsidRDefault="00D6131E" w:rsidP="00BC5CC3">
            <w:pPr>
              <w:rPr>
                <w:rFonts w:eastAsiaTheme="minorHAnsi"/>
                <w:sz w:val="19"/>
                <w:szCs w:val="19"/>
                <w:lang w:eastAsia="en-US"/>
              </w:rPr>
            </w:pPr>
            <w:r w:rsidRPr="00AC0488">
              <w:rPr>
                <w:sz w:val="19"/>
                <w:szCs w:val="19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4394" w:type="dxa"/>
          </w:tcPr>
          <w:p w:rsidR="00D84D58" w:rsidRPr="00AC0488" w:rsidRDefault="00D6131E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Uses accurate spelling for familiar and some challenging words, and experiments with creative spelling for particular effects where appropriate.</w:t>
            </w:r>
          </w:p>
          <w:p w:rsidR="00D6131E" w:rsidRPr="00AC0488" w:rsidRDefault="00D6131E" w:rsidP="00BC5CC3">
            <w:pPr>
              <w:rPr>
                <w:sz w:val="19"/>
                <w:szCs w:val="19"/>
              </w:rPr>
            </w:pPr>
          </w:p>
          <w:p w:rsidR="00AC0488" w:rsidRPr="00AC0488" w:rsidRDefault="00AC0488" w:rsidP="00BC5CC3">
            <w:pPr>
              <w:rPr>
                <w:sz w:val="19"/>
                <w:szCs w:val="19"/>
              </w:rPr>
            </w:pPr>
          </w:p>
          <w:p w:rsidR="00D6131E" w:rsidRPr="00AC0488" w:rsidRDefault="00D6131E" w:rsidP="00BC5CC3">
            <w:pPr>
              <w:rPr>
                <w:rFonts w:eastAsiaTheme="minorHAnsi"/>
                <w:sz w:val="19"/>
                <w:szCs w:val="19"/>
                <w:lang w:eastAsia="en-US"/>
              </w:rPr>
            </w:pPr>
            <w:r w:rsidRPr="00AC0488">
              <w:rPr>
                <w:sz w:val="19"/>
                <w:szCs w:val="19"/>
              </w:rPr>
              <w:t>Uses most complex punctuation correctly and experiments with using punctuation for particular effect.</w:t>
            </w:r>
          </w:p>
        </w:tc>
        <w:tc>
          <w:tcPr>
            <w:tcW w:w="3827" w:type="dxa"/>
          </w:tcPr>
          <w:p w:rsidR="00D84D58" w:rsidRPr="00AC0488" w:rsidRDefault="00C55545" w:rsidP="00BC5CC3">
            <w:pPr>
              <w:rPr>
                <w:sz w:val="19"/>
                <w:szCs w:val="19"/>
              </w:rPr>
            </w:pPr>
            <w:r w:rsidRPr="00AC0488">
              <w:rPr>
                <w:sz w:val="19"/>
                <w:szCs w:val="19"/>
              </w:rPr>
              <w:t>Spells common and familiar words accurately.</w:t>
            </w:r>
          </w:p>
          <w:p w:rsidR="00C55545" w:rsidRPr="00AC0488" w:rsidRDefault="00C55545" w:rsidP="00BC5CC3">
            <w:pPr>
              <w:rPr>
                <w:sz w:val="19"/>
                <w:szCs w:val="19"/>
              </w:rPr>
            </w:pPr>
          </w:p>
          <w:p w:rsidR="00C55545" w:rsidRPr="00AC0488" w:rsidRDefault="00C55545" w:rsidP="00BC5CC3">
            <w:pPr>
              <w:rPr>
                <w:sz w:val="19"/>
                <w:szCs w:val="19"/>
              </w:rPr>
            </w:pPr>
          </w:p>
          <w:p w:rsidR="00C55545" w:rsidRPr="00AC0488" w:rsidRDefault="00C55545" w:rsidP="00BC5CC3">
            <w:pPr>
              <w:rPr>
                <w:sz w:val="19"/>
                <w:szCs w:val="19"/>
              </w:rPr>
            </w:pPr>
          </w:p>
          <w:p w:rsidR="00C55545" w:rsidRPr="00AC0488" w:rsidRDefault="00C55545" w:rsidP="00BC5CC3">
            <w:pPr>
              <w:rPr>
                <w:rFonts w:eastAsiaTheme="minorHAnsi"/>
                <w:sz w:val="19"/>
                <w:szCs w:val="19"/>
                <w:lang w:eastAsia="en-US"/>
              </w:rPr>
            </w:pPr>
            <w:r w:rsidRPr="00AC0488">
              <w:rPr>
                <w:sz w:val="19"/>
                <w:szCs w:val="19"/>
              </w:rPr>
              <w:t>Uses most common, and some complex, punctuation accurately.</w:t>
            </w:r>
          </w:p>
        </w:tc>
      </w:tr>
      <w:tr w:rsidR="00D84D58" w:rsidRPr="00AC0488" w:rsidTr="00AC0488">
        <w:tc>
          <w:tcPr>
            <w:tcW w:w="1470" w:type="dxa"/>
          </w:tcPr>
          <w:p w:rsidR="00D84D58" w:rsidRPr="00AC0488" w:rsidRDefault="00D84D58" w:rsidP="00BC5CC3">
            <w:pPr>
              <w:rPr>
                <w:b/>
                <w:sz w:val="19"/>
                <w:szCs w:val="19"/>
              </w:rPr>
            </w:pPr>
            <w:r w:rsidRPr="00AC0488">
              <w:rPr>
                <w:b/>
                <w:sz w:val="19"/>
                <w:szCs w:val="19"/>
              </w:rPr>
              <w:t>Editing</w:t>
            </w:r>
          </w:p>
        </w:tc>
        <w:tc>
          <w:tcPr>
            <w:tcW w:w="4167" w:type="dxa"/>
          </w:tcPr>
          <w:p w:rsidR="00D84D58" w:rsidRPr="00AC0488" w:rsidRDefault="00D6131E" w:rsidP="00BC5CC3">
            <w:pPr>
              <w:rPr>
                <w:rFonts w:eastAsiaTheme="minorHAnsi"/>
                <w:sz w:val="19"/>
                <w:szCs w:val="19"/>
                <w:lang w:eastAsia="en-US"/>
              </w:rPr>
            </w:pPr>
            <w:r w:rsidRPr="00AC0488">
              <w:rPr>
                <w:sz w:val="19"/>
                <w:szCs w:val="19"/>
              </w:rPr>
              <w:t>Consistently uses a range of editing strategies to demonstrate control over sequencing of ideas, selection of vocabula</w:t>
            </w:r>
            <w:bookmarkStart w:id="0" w:name="_GoBack"/>
            <w:r w:rsidRPr="00AC0488">
              <w:rPr>
                <w:sz w:val="19"/>
                <w:szCs w:val="19"/>
              </w:rPr>
              <w:t>r</w:t>
            </w:r>
            <w:bookmarkEnd w:id="0"/>
            <w:r w:rsidRPr="00AC0488">
              <w:rPr>
                <w:sz w:val="19"/>
                <w:szCs w:val="19"/>
              </w:rPr>
              <w:t>y, spelling and punctuation.</w:t>
            </w:r>
          </w:p>
        </w:tc>
        <w:tc>
          <w:tcPr>
            <w:tcW w:w="4394" w:type="dxa"/>
          </w:tcPr>
          <w:p w:rsidR="00D84D58" w:rsidRPr="00AC0488" w:rsidRDefault="00D6131E" w:rsidP="00BC5CC3">
            <w:pPr>
              <w:rPr>
                <w:rFonts w:eastAsiaTheme="minorHAnsi"/>
                <w:sz w:val="19"/>
                <w:szCs w:val="19"/>
                <w:lang w:eastAsia="en-US"/>
              </w:rPr>
            </w:pPr>
            <w:r w:rsidRPr="00AC0488">
              <w:rPr>
                <w:sz w:val="19"/>
                <w:szCs w:val="19"/>
              </w:rPr>
              <w:t>Monitors and edits own work effectively for accuracy of vocabulary, spelling, grammar and punctuation to achieve specific effects.</w:t>
            </w:r>
          </w:p>
        </w:tc>
        <w:tc>
          <w:tcPr>
            <w:tcW w:w="3827" w:type="dxa"/>
          </w:tcPr>
          <w:p w:rsidR="00D84D58" w:rsidRPr="00AC0488" w:rsidRDefault="00D6131E" w:rsidP="00BC5CC3">
            <w:pPr>
              <w:rPr>
                <w:rFonts w:eastAsiaTheme="minorHAnsi"/>
                <w:sz w:val="19"/>
                <w:szCs w:val="19"/>
                <w:lang w:eastAsia="en-US"/>
              </w:rPr>
            </w:pPr>
            <w:r w:rsidRPr="00AC0488">
              <w:rPr>
                <w:sz w:val="19"/>
                <w:szCs w:val="19"/>
              </w:rPr>
              <w:t>Reviews and edits own work to improve paragraphing, vocabulary and/or sentence structure.</w:t>
            </w:r>
          </w:p>
        </w:tc>
      </w:tr>
    </w:tbl>
    <w:p w:rsidR="001B0CA5" w:rsidRPr="00FD7C4A" w:rsidRDefault="001B0CA5">
      <w:pPr>
        <w:rPr>
          <w:sz w:val="20"/>
          <w:szCs w:val="20"/>
        </w:rPr>
      </w:pPr>
    </w:p>
    <w:p w:rsidR="00BC5CC3" w:rsidRPr="00FD7C4A" w:rsidRDefault="00BC5CC3">
      <w:pPr>
        <w:rPr>
          <w:sz w:val="20"/>
          <w:szCs w:val="20"/>
        </w:rPr>
      </w:pPr>
    </w:p>
    <w:sectPr w:rsidR="00BC5CC3" w:rsidRPr="00FD7C4A" w:rsidSect="008976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BD"/>
    <w:rsid w:val="000F290D"/>
    <w:rsid w:val="000F7DC0"/>
    <w:rsid w:val="00101F5F"/>
    <w:rsid w:val="001A676E"/>
    <w:rsid w:val="001B0CA5"/>
    <w:rsid w:val="002B2A1F"/>
    <w:rsid w:val="00410A66"/>
    <w:rsid w:val="0043060B"/>
    <w:rsid w:val="00485333"/>
    <w:rsid w:val="005B653A"/>
    <w:rsid w:val="005F31CF"/>
    <w:rsid w:val="006D7C03"/>
    <w:rsid w:val="007E6976"/>
    <w:rsid w:val="008976BD"/>
    <w:rsid w:val="00A90B7A"/>
    <w:rsid w:val="00AC0488"/>
    <w:rsid w:val="00BC5CC3"/>
    <w:rsid w:val="00C272A5"/>
    <w:rsid w:val="00C55545"/>
    <w:rsid w:val="00D6131E"/>
    <w:rsid w:val="00D84D58"/>
    <w:rsid w:val="00DC5E06"/>
    <w:rsid w:val="00E96C1D"/>
    <w:rsid w:val="00FD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B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6BD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ssesmentPointerMovement1">
    <w:name w:val="Assesment_Pointer_Movement1"/>
    <w:basedOn w:val="TableNormal"/>
    <w:next w:val="TableGrid"/>
    <w:uiPriority w:val="59"/>
    <w:rsid w:val="00E96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E96C1D"/>
    <w:pPr>
      <w:spacing w:before="120" w:after="120" w:line="240" w:lineRule="auto"/>
    </w:pPr>
    <w:rPr>
      <w:sz w:val="18"/>
    </w:rPr>
    <w:tblPr>
      <w:tblBorders>
        <w:top w:val="single" w:sz="4" w:space="0" w:color="007852"/>
        <w:left w:val="single" w:sz="4" w:space="0" w:color="007852"/>
        <w:bottom w:val="single" w:sz="4" w:space="0" w:color="007852"/>
        <w:right w:val="single" w:sz="4" w:space="0" w:color="007852"/>
      </w:tblBorders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FFFFFF" w:themeColor="background1"/>
        <w:sz w:val="18"/>
      </w:rPr>
      <w:tblPr/>
      <w:tcPr>
        <w:shd w:val="clear" w:color="auto" w:fill="007852"/>
      </w:tcPr>
    </w:tblStylePr>
    <w:tblStylePr w:type="firstCol">
      <w:pPr>
        <w:wordWrap/>
        <w:spacing w:beforeLines="0" w:before="120" w:beforeAutospacing="0" w:afterLines="0" w:after="0" w:afterAutospacing="0"/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852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D84D58"/>
    <w:pPr>
      <w:spacing w:before="100" w:beforeAutospacing="1" w:after="100" w:afterAutospacing="1"/>
    </w:pPr>
    <w:rPr>
      <w:rFonts w:eastAsia="Times New Roman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D84D58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B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6BD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ssesmentPointerMovement1">
    <w:name w:val="Assesment_Pointer_Movement1"/>
    <w:basedOn w:val="TableNormal"/>
    <w:next w:val="TableGrid"/>
    <w:uiPriority w:val="59"/>
    <w:rsid w:val="00E96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E96C1D"/>
    <w:pPr>
      <w:spacing w:before="120" w:after="120" w:line="240" w:lineRule="auto"/>
    </w:pPr>
    <w:rPr>
      <w:sz w:val="18"/>
    </w:rPr>
    <w:tblPr>
      <w:tblBorders>
        <w:top w:val="single" w:sz="4" w:space="0" w:color="007852"/>
        <w:left w:val="single" w:sz="4" w:space="0" w:color="007852"/>
        <w:bottom w:val="single" w:sz="4" w:space="0" w:color="007852"/>
        <w:right w:val="single" w:sz="4" w:space="0" w:color="007852"/>
      </w:tblBorders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FFFFFF" w:themeColor="background1"/>
        <w:sz w:val="18"/>
      </w:rPr>
      <w:tblPr/>
      <w:tcPr>
        <w:shd w:val="clear" w:color="auto" w:fill="007852"/>
      </w:tcPr>
    </w:tblStylePr>
    <w:tblStylePr w:type="firstCol">
      <w:pPr>
        <w:wordWrap/>
        <w:spacing w:beforeLines="0" w:before="120" w:beforeAutospacing="0" w:afterLines="0" w:after="0" w:afterAutospacing="0"/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852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D84D58"/>
    <w:pPr>
      <w:spacing w:before="100" w:beforeAutospacing="1" w:after="100" w:afterAutospacing="1"/>
    </w:pPr>
    <w:rPr>
      <w:rFonts w:eastAsia="Times New Roman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D84D58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27DE2-DA1E-420E-B9BF-5D23CC00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914CE545</Template>
  <TotalTime>55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BISHOP Linda</dc:creator>
  <cp:lastModifiedBy>BISHOP Linda</cp:lastModifiedBy>
  <cp:revision>18</cp:revision>
  <dcterms:created xsi:type="dcterms:W3CDTF">2018-09-04T04:26:00Z</dcterms:created>
  <dcterms:modified xsi:type="dcterms:W3CDTF">2018-09-05T03:41:00Z</dcterms:modified>
</cp:coreProperties>
</file>