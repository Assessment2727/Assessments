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37" w:rsidRPr="008950EA" w:rsidRDefault="00073031" w:rsidP="00073031">
      <w:pPr>
        <w:jc w:val="center"/>
        <w:rPr>
          <w:sz w:val="40"/>
          <w:szCs w:val="40"/>
          <w:u w:val="single"/>
        </w:rPr>
      </w:pPr>
      <w:r w:rsidRPr="008950EA">
        <w:rPr>
          <w:sz w:val="40"/>
          <w:szCs w:val="40"/>
          <w:u w:val="single"/>
        </w:rPr>
        <w:t>Dictation 9_1 Semester II 2019</w:t>
      </w:r>
    </w:p>
    <w:p w:rsidR="00073031" w:rsidRDefault="00073031" w:rsidP="00073031">
      <w:pPr>
        <w:jc w:val="both"/>
        <w:rPr>
          <w:sz w:val="40"/>
          <w:szCs w:val="40"/>
        </w:rPr>
      </w:pPr>
      <w:r w:rsidRPr="000359A3">
        <w:rPr>
          <w:sz w:val="40"/>
          <w:szCs w:val="40"/>
        </w:rPr>
        <w:t xml:space="preserve">The night had a cold, </w:t>
      </w:r>
      <w:r w:rsidRPr="008950EA">
        <w:rPr>
          <w:sz w:val="40"/>
          <w:szCs w:val="40"/>
          <w:u w:val="single"/>
        </w:rPr>
        <w:t>phantasmal</w:t>
      </w:r>
      <w:r w:rsidRPr="000359A3">
        <w:rPr>
          <w:sz w:val="40"/>
          <w:szCs w:val="40"/>
        </w:rPr>
        <w:t xml:space="preserve"> beauty that intensified as we climbed. More stars than I had ever seen smeared the frozen sky. A </w:t>
      </w:r>
      <w:r w:rsidRPr="008950EA">
        <w:rPr>
          <w:sz w:val="40"/>
          <w:szCs w:val="40"/>
          <w:u w:val="single"/>
        </w:rPr>
        <w:t>gibbous</w:t>
      </w:r>
      <w:r w:rsidRPr="000359A3">
        <w:rPr>
          <w:sz w:val="40"/>
          <w:szCs w:val="40"/>
        </w:rPr>
        <w:t xml:space="preserve"> moon rose above the shoulder of 27,834 foot Makalu, washing the slope beneath my boots in ghostly light, obviating the need for a headlamp. Far to the southeast, along the India-Nepal frontier, </w:t>
      </w:r>
      <w:r w:rsidRPr="008950EA">
        <w:rPr>
          <w:sz w:val="40"/>
          <w:szCs w:val="40"/>
          <w:u w:val="single"/>
        </w:rPr>
        <w:t>colossal</w:t>
      </w:r>
      <w:r w:rsidRPr="000359A3">
        <w:rPr>
          <w:sz w:val="40"/>
          <w:szCs w:val="40"/>
        </w:rPr>
        <w:t xml:space="preserve"> thunderheads drifted over the malarial swamps of the Terai, </w:t>
      </w:r>
      <w:r w:rsidRPr="008950EA">
        <w:rPr>
          <w:sz w:val="40"/>
          <w:szCs w:val="40"/>
          <w:u w:val="single"/>
        </w:rPr>
        <w:t>illuminating</w:t>
      </w:r>
      <w:r w:rsidRPr="000359A3">
        <w:rPr>
          <w:sz w:val="40"/>
          <w:szCs w:val="40"/>
        </w:rPr>
        <w:t xml:space="preserve"> the heavens with </w:t>
      </w:r>
      <w:r w:rsidRPr="008950EA">
        <w:rPr>
          <w:sz w:val="40"/>
          <w:szCs w:val="40"/>
          <w:u w:val="single"/>
        </w:rPr>
        <w:t xml:space="preserve">surreal </w:t>
      </w:r>
      <w:r w:rsidRPr="000359A3">
        <w:rPr>
          <w:sz w:val="40"/>
          <w:szCs w:val="40"/>
        </w:rPr>
        <w:t>bursts of orange and blue lightning.</w:t>
      </w:r>
    </w:p>
    <w:p w:rsidR="008950EA" w:rsidRDefault="008950EA" w:rsidP="00073031">
      <w:pPr>
        <w:jc w:val="both"/>
        <w:rPr>
          <w:sz w:val="40"/>
          <w:szCs w:val="40"/>
        </w:rPr>
      </w:pPr>
    </w:p>
    <w:p w:rsidR="008950EA" w:rsidRDefault="00865603" w:rsidP="00073031">
      <w:pPr>
        <w:jc w:val="both"/>
        <w:rPr>
          <w:sz w:val="40"/>
          <w:szCs w:val="40"/>
        </w:rPr>
      </w:pPr>
      <w:r>
        <w:rPr>
          <w:sz w:val="40"/>
          <w:szCs w:val="40"/>
        </w:rPr>
        <w:t>Underlined words: 2</w:t>
      </w:r>
      <w:r w:rsidR="008950EA">
        <w:rPr>
          <w:sz w:val="40"/>
          <w:szCs w:val="40"/>
        </w:rPr>
        <w:t xml:space="preserve"> mark</w:t>
      </w:r>
      <w:r>
        <w:rPr>
          <w:sz w:val="40"/>
          <w:szCs w:val="40"/>
        </w:rPr>
        <w:t>s</w:t>
      </w:r>
      <w:r w:rsidR="008950EA">
        <w:rPr>
          <w:sz w:val="40"/>
          <w:szCs w:val="40"/>
        </w:rPr>
        <w:t xml:space="preserve"> each </w:t>
      </w:r>
    </w:p>
    <w:p w:rsidR="008950EA" w:rsidRDefault="00865603" w:rsidP="00073031">
      <w:pPr>
        <w:jc w:val="both"/>
        <w:rPr>
          <w:sz w:val="40"/>
          <w:szCs w:val="40"/>
        </w:rPr>
      </w:pPr>
      <w:r>
        <w:rPr>
          <w:sz w:val="40"/>
          <w:szCs w:val="40"/>
        </w:rPr>
        <w:t>Correct punctuation: 2</w:t>
      </w:r>
      <w:r w:rsidR="008950EA">
        <w:rPr>
          <w:sz w:val="40"/>
          <w:szCs w:val="40"/>
        </w:rPr>
        <w:t xml:space="preserve"> mark</w:t>
      </w:r>
      <w:r>
        <w:rPr>
          <w:sz w:val="40"/>
          <w:szCs w:val="40"/>
        </w:rPr>
        <w:t>s</w:t>
      </w:r>
      <w:r w:rsidR="008950EA">
        <w:rPr>
          <w:sz w:val="40"/>
          <w:szCs w:val="40"/>
        </w:rPr>
        <w:t xml:space="preserve"> each</w:t>
      </w:r>
    </w:p>
    <w:p w:rsidR="008950EA" w:rsidRPr="000359A3" w:rsidRDefault="00865603" w:rsidP="0007303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Total:      </w:t>
      </w:r>
      <w:bookmarkStart w:id="0" w:name="_GoBack"/>
      <w:bookmarkEnd w:id="0"/>
      <w:r>
        <w:rPr>
          <w:sz w:val="40"/>
          <w:szCs w:val="40"/>
        </w:rPr>
        <w:t>/20</w:t>
      </w:r>
    </w:p>
    <w:sectPr w:rsidR="008950EA" w:rsidRPr="0003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31"/>
    <w:rsid w:val="000359A3"/>
    <w:rsid w:val="00073031"/>
    <w:rsid w:val="00865603"/>
    <w:rsid w:val="008950EA"/>
    <w:rsid w:val="00C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19FF"/>
  <w15:chartTrackingRefBased/>
  <w15:docId w15:val="{B1C445E6-E62C-4081-B5C1-07DE0A4F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D3752215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PAULEY Rebecca [Narrogin Senior High School]</dc:creator>
  <cp:keywords/>
  <dc:description/>
  <cp:lastModifiedBy>PAULEY Rebecca [Narrogin Senior High School]</cp:lastModifiedBy>
  <cp:revision>4</cp:revision>
  <dcterms:created xsi:type="dcterms:W3CDTF">2019-11-14T05:05:00Z</dcterms:created>
  <dcterms:modified xsi:type="dcterms:W3CDTF">2019-11-15T03:15:00Z</dcterms:modified>
</cp:coreProperties>
</file>