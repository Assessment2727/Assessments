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37" w:rsidRPr="00B02D94" w:rsidRDefault="000A7DE1" w:rsidP="00B02D94">
      <w:pPr>
        <w:ind w:left="851" w:hanging="425"/>
        <w:jc w:val="center"/>
        <w:rPr>
          <w:b/>
          <w:sz w:val="44"/>
        </w:rPr>
      </w:pPr>
      <w:r>
        <w:rPr>
          <w:b/>
          <w:sz w:val="44"/>
        </w:rPr>
        <w:t>Do zoos help or harm animals?</w:t>
      </w:r>
    </w:p>
    <w:p w:rsidR="00B02D94" w:rsidRDefault="00B02D94" w:rsidP="00B02D94">
      <w:pPr>
        <w:ind w:left="851" w:hanging="425"/>
      </w:pPr>
    </w:p>
    <w:p w:rsidR="00B02D94" w:rsidRPr="00B02D94" w:rsidRDefault="00B02D94" w:rsidP="00363CB4">
      <w:pPr>
        <w:ind w:left="851" w:hanging="425"/>
        <w:rPr>
          <w:sz w:val="28"/>
        </w:rPr>
      </w:pPr>
      <w:r w:rsidRPr="00B02D94">
        <w:rPr>
          <w:sz w:val="28"/>
        </w:rPr>
        <w:t>What do you think? Do you agree or disagree? Perhaps you can think of ideas for both sides of this topic.</w:t>
      </w:r>
    </w:p>
    <w:p w:rsidR="00B02D94" w:rsidRPr="00B02D94" w:rsidRDefault="00B02D94" w:rsidP="00B02D94">
      <w:pPr>
        <w:ind w:left="851" w:hanging="425"/>
        <w:rPr>
          <w:sz w:val="28"/>
        </w:rPr>
      </w:pPr>
    </w:p>
    <w:p w:rsidR="00B02D94" w:rsidRPr="00B02D94" w:rsidRDefault="00B02D94" w:rsidP="00B02D94">
      <w:pPr>
        <w:ind w:left="851" w:hanging="425"/>
        <w:rPr>
          <w:b/>
          <w:sz w:val="28"/>
        </w:rPr>
      </w:pPr>
      <w:r w:rsidRPr="00B02D94">
        <w:rPr>
          <w:b/>
          <w:sz w:val="28"/>
        </w:rPr>
        <w:t>Write to co</w:t>
      </w:r>
      <w:r w:rsidR="00AD4EB6">
        <w:rPr>
          <w:b/>
          <w:sz w:val="28"/>
        </w:rPr>
        <w:t>nvince a reader of your opinion</w:t>
      </w:r>
      <w:r w:rsidRPr="00B02D94">
        <w:rPr>
          <w:b/>
          <w:sz w:val="28"/>
        </w:rPr>
        <w:t>:</w:t>
      </w:r>
    </w:p>
    <w:p w:rsidR="00B02D94" w:rsidRPr="00B02D94" w:rsidRDefault="000A7DE1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7048500</wp:posOffset>
            </wp:positionH>
            <wp:positionV relativeFrom="margin">
              <wp:posOffset>2105025</wp:posOffset>
            </wp:positionV>
            <wp:extent cx="1761490" cy="1685925"/>
            <wp:effectExtent l="0" t="0" r="0" b="9525"/>
            <wp:wrapSquare wrapText="bothSides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D94" w:rsidRPr="00B02D94">
        <w:rPr>
          <w:sz w:val="28"/>
        </w:rPr>
        <w:t>Start with an introduction.</w:t>
      </w:r>
    </w:p>
    <w:p w:rsidR="00B02D94" w:rsidRPr="00B02D94" w:rsidRDefault="00AD4EB6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>
        <w:rPr>
          <w:sz w:val="28"/>
        </w:rPr>
        <w:t>Write your opinion</w:t>
      </w:r>
      <w:r w:rsidR="00B02D94" w:rsidRPr="00B02D94">
        <w:rPr>
          <w:sz w:val="28"/>
        </w:rPr>
        <w:t xml:space="preserve"> on this topic.</w:t>
      </w:r>
    </w:p>
    <w:p w:rsidR="009F775D" w:rsidRDefault="00B02D94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 w:rsidRPr="00B02D94">
        <w:rPr>
          <w:sz w:val="28"/>
        </w:rPr>
        <w:t xml:space="preserve">Give </w:t>
      </w:r>
      <w:r w:rsidR="00AD4EB6">
        <w:rPr>
          <w:sz w:val="28"/>
        </w:rPr>
        <w:t>reasons for your opinion</w:t>
      </w:r>
      <w:r w:rsidRPr="00B02D94">
        <w:rPr>
          <w:sz w:val="28"/>
        </w:rPr>
        <w:t xml:space="preserve">. </w:t>
      </w:r>
    </w:p>
    <w:p w:rsidR="00B02D94" w:rsidRPr="00B02D94" w:rsidRDefault="00B02D94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 w:rsidRPr="00B02D94">
        <w:rPr>
          <w:sz w:val="28"/>
        </w:rPr>
        <w:t>Explai</w:t>
      </w:r>
      <w:r w:rsidR="00AD4EB6">
        <w:rPr>
          <w:sz w:val="28"/>
        </w:rPr>
        <w:t>n your reasons for your opinion</w:t>
      </w:r>
      <w:r w:rsidR="009F775D">
        <w:rPr>
          <w:sz w:val="28"/>
        </w:rPr>
        <w:t xml:space="preserve"> in your body paragraphs.</w:t>
      </w:r>
    </w:p>
    <w:p w:rsidR="00B02D94" w:rsidRPr="00B02D94" w:rsidRDefault="00B02D94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 w:rsidRPr="00B02D94">
        <w:rPr>
          <w:sz w:val="28"/>
        </w:rPr>
        <w:t>Finish with a conclusion. Sum up your writing to con</w:t>
      </w:r>
      <w:r w:rsidR="00AD4EB6">
        <w:rPr>
          <w:sz w:val="28"/>
        </w:rPr>
        <w:t xml:space="preserve">vince a </w:t>
      </w:r>
      <w:r w:rsidR="00AD4EB6">
        <w:rPr>
          <w:sz w:val="28"/>
        </w:rPr>
        <w:br/>
        <w:t>reader of your opinion</w:t>
      </w:r>
      <w:r w:rsidRPr="00B02D94">
        <w:rPr>
          <w:sz w:val="28"/>
        </w:rPr>
        <w:t>.</w:t>
      </w:r>
    </w:p>
    <w:p w:rsidR="00B02D94" w:rsidRPr="00B02D94" w:rsidRDefault="00B02D94" w:rsidP="00B02D94">
      <w:pPr>
        <w:ind w:left="851" w:hanging="425"/>
        <w:rPr>
          <w:sz w:val="28"/>
        </w:rPr>
      </w:pPr>
    </w:p>
    <w:p w:rsidR="00B02D94" w:rsidRPr="00B02D94" w:rsidRDefault="00B02D94" w:rsidP="00B02D94">
      <w:pPr>
        <w:ind w:left="851" w:hanging="425"/>
        <w:rPr>
          <w:b/>
          <w:sz w:val="28"/>
        </w:rPr>
      </w:pPr>
      <w:r w:rsidRPr="00B02D94">
        <w:rPr>
          <w:b/>
          <w:sz w:val="28"/>
        </w:rPr>
        <w:t>Remember to:</w:t>
      </w:r>
    </w:p>
    <w:p w:rsidR="00B02D94" w:rsidRPr="00B02D94" w:rsidRDefault="000A7DE1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4876800</wp:posOffset>
            </wp:positionH>
            <wp:positionV relativeFrom="margin">
              <wp:posOffset>4191000</wp:posOffset>
            </wp:positionV>
            <wp:extent cx="2790825" cy="1803400"/>
            <wp:effectExtent l="57150" t="76200" r="47625" b="8255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1874">
                      <a:off x="0" y="0"/>
                      <a:ext cx="279082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2D94" w:rsidRPr="00B02D94">
        <w:rPr>
          <w:sz w:val="28"/>
        </w:rPr>
        <w:t>Plan your argument</w:t>
      </w:r>
      <w:r w:rsidR="009F775D">
        <w:rPr>
          <w:sz w:val="28"/>
        </w:rPr>
        <w:t>.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Choose your words carefully to convince a reader</w:t>
      </w:r>
      <w:r w:rsidR="009F775D">
        <w:rPr>
          <w:sz w:val="28"/>
        </w:rPr>
        <w:t>.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Write in full sentences</w:t>
      </w:r>
      <w:r w:rsidR="009F775D">
        <w:rPr>
          <w:sz w:val="28"/>
        </w:rPr>
        <w:t>.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Pay attention to spelling and punctuation</w:t>
      </w:r>
      <w:r w:rsidR="009F775D">
        <w:rPr>
          <w:sz w:val="28"/>
        </w:rPr>
        <w:t>.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Use paragraphs to organise your ideas</w:t>
      </w:r>
      <w:r w:rsidR="009F775D">
        <w:rPr>
          <w:sz w:val="28"/>
        </w:rPr>
        <w:t>.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Check and edit your writing</w:t>
      </w:r>
      <w:r w:rsidR="009F775D">
        <w:rPr>
          <w:sz w:val="28"/>
        </w:rPr>
        <w:t>.</w:t>
      </w:r>
      <w:bookmarkStart w:id="0" w:name="_GoBack"/>
      <w:bookmarkEnd w:id="0"/>
    </w:p>
    <w:sectPr w:rsidR="00B02D94" w:rsidRPr="00B02D94" w:rsidSect="00B02D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C5E6F"/>
    <w:multiLevelType w:val="hybridMultilevel"/>
    <w:tmpl w:val="43D6D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C3A92"/>
    <w:multiLevelType w:val="hybridMultilevel"/>
    <w:tmpl w:val="794CE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94"/>
    <w:rsid w:val="000A7DE1"/>
    <w:rsid w:val="00363CB4"/>
    <w:rsid w:val="0050292E"/>
    <w:rsid w:val="009F775D"/>
    <w:rsid w:val="00A30631"/>
    <w:rsid w:val="00AD4EB6"/>
    <w:rsid w:val="00B02D94"/>
    <w:rsid w:val="00D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E949"/>
  <w15:chartTrackingRefBased/>
  <w15:docId w15:val="{B1FA38FA-B39B-4047-B4F9-625E085D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8BF3D82B</Template>
  <TotalTime>21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WOODCOCK Natasha [Narrogin Senior High School]</cp:lastModifiedBy>
  <cp:revision>5</cp:revision>
  <cp:lastPrinted>2020-02-24T10:29:00Z</cp:lastPrinted>
  <dcterms:created xsi:type="dcterms:W3CDTF">2020-02-24T10:18:00Z</dcterms:created>
  <dcterms:modified xsi:type="dcterms:W3CDTF">2021-02-11T10:16:00Z</dcterms:modified>
</cp:coreProperties>
</file>