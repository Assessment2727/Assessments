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91" w:rsidRDefault="00934AEF">
      <w:bookmarkStart w:id="0" w:name="_GoBack"/>
      <w:bookmarkEnd w:id="0"/>
      <w:r>
        <w:rPr>
          <w:noProof/>
        </w:rPr>
        <w:drawing>
          <wp:inline distT="0" distB="0" distL="0" distR="0" wp14:anchorId="39E1F587">
            <wp:extent cx="8972550" cy="6447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105" cy="644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7191" w:rsidSect="00934AEF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EF"/>
    <w:rsid w:val="00934AEF"/>
    <w:rsid w:val="00945B1A"/>
    <w:rsid w:val="00E8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34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34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870CB731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ARMSTRONG Linda</dc:creator>
  <cp:lastModifiedBy>ARMSTRONG Linda</cp:lastModifiedBy>
  <cp:revision>2</cp:revision>
  <dcterms:created xsi:type="dcterms:W3CDTF">2017-02-21T00:34:00Z</dcterms:created>
  <dcterms:modified xsi:type="dcterms:W3CDTF">2017-02-21T00:34:00Z</dcterms:modified>
</cp:coreProperties>
</file>