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E5" w:rsidRDefault="00262497" w:rsidP="00262497">
      <w:pPr>
        <w:rPr>
          <w:rFonts w:ascii="Arial" w:hAnsi="Arial" w:cs="Arial"/>
        </w:rPr>
      </w:pPr>
      <w:r w:rsidRPr="00262497">
        <w:rPr>
          <w:rFonts w:ascii="Arial" w:hAnsi="Arial" w:cs="Arial"/>
          <w:b/>
        </w:rPr>
        <w:t>Tuck Everlasting</w:t>
      </w:r>
    </w:p>
    <w:p w:rsidR="00262497" w:rsidRDefault="00262497" w:rsidP="00262497">
      <w:pPr>
        <w:rPr>
          <w:rFonts w:ascii="Arial" w:hAnsi="Arial" w:cs="Arial"/>
        </w:rPr>
      </w:pPr>
    </w:p>
    <w:p w:rsidR="00262497" w:rsidRDefault="001F059D" w:rsidP="00262497">
      <w:pPr>
        <w:rPr>
          <w:rFonts w:ascii="Arial" w:hAnsi="Arial" w:cs="Arial"/>
        </w:rPr>
      </w:pPr>
      <w:r>
        <w:rPr>
          <w:rFonts w:ascii="Arial" w:hAnsi="Arial" w:cs="Arial"/>
        </w:rPr>
        <w:t>Anthropological Perspe</w:t>
      </w:r>
      <w:r w:rsidR="00324351">
        <w:rPr>
          <w:rFonts w:ascii="Arial" w:hAnsi="Arial" w:cs="Arial"/>
        </w:rPr>
        <w:t>c</w:t>
      </w:r>
      <w:r>
        <w:rPr>
          <w:rFonts w:ascii="Arial" w:hAnsi="Arial" w:cs="Arial"/>
        </w:rPr>
        <w:t>tives on Death</w:t>
      </w:r>
    </w:p>
    <w:p w:rsidR="00324351" w:rsidRDefault="00324351" w:rsidP="00262497">
      <w:pPr>
        <w:rPr>
          <w:rFonts w:ascii="Arial" w:hAnsi="Arial" w:cs="Arial"/>
        </w:rPr>
      </w:pPr>
    </w:p>
    <w:p w:rsidR="001F059D" w:rsidRPr="001F059D" w:rsidRDefault="001F059D" w:rsidP="00262497">
      <w:pPr>
        <w:rPr>
          <w:rFonts w:ascii="Arial" w:hAnsi="Arial" w:cs="Arial"/>
        </w:rPr>
      </w:pPr>
      <w:hyperlink r:id="rId5" w:tgtFrame="_blank" w:history="1">
        <w:r w:rsidRPr="001F059D">
          <w:rPr>
            <w:rFonts w:ascii="Arial" w:hAnsi="Arial" w:cs="Arial"/>
            <w:color w:val="0000FF"/>
            <w:sz w:val="22"/>
            <w:szCs w:val="22"/>
            <w:u w:val="single"/>
            <w:vertAlign w:val="subscript"/>
          </w:rPr>
          <w:t>https://apac01.safelinks.protection.outlook.com/?url=https%3A%2F%2Fbooks.google.com.au%2Fbooks%3Fid%3DgsD8122ik3YC%26pg%3DPA9%26source%3Dgbs_selected_pages%26cad%3D2%23v%3Donepage%26q%26f%3Dfalse&amp;data=02%7C01%7Cdenise.lavan%40education.wa.edu.au%7Cd158cc937b384d65991a08d5a8608699%7Ce08016f9d1fd4cbb83b0b76eb4361627%7C0%7C0%7C636600054924344402&amp;sdata=6qR9cHi0wSP%2FirjtTPvdpKgy6L0belBAkvU9oMVZC%2Bs%3D&amp;reserved=0</w:t>
        </w:r>
      </w:hyperlink>
    </w:p>
    <w:p w:rsidR="00262497" w:rsidRDefault="00262497" w:rsidP="00262497">
      <w:pPr>
        <w:rPr>
          <w:rFonts w:ascii="Arial" w:hAnsi="Arial" w:cs="Arial"/>
        </w:rPr>
      </w:pPr>
    </w:p>
    <w:p w:rsidR="00262497" w:rsidRDefault="00324351" w:rsidP="00262497">
      <w:pPr>
        <w:rPr>
          <w:rFonts w:ascii="Arial" w:hAnsi="Arial" w:cs="Arial"/>
        </w:rPr>
      </w:pPr>
      <w:r>
        <w:rPr>
          <w:rFonts w:ascii="Arial" w:hAnsi="Arial" w:cs="Arial"/>
        </w:rPr>
        <w:t>Google Books: A Guide to Using Tuck Everlasting</w:t>
      </w:r>
    </w:p>
    <w:p w:rsidR="00324351" w:rsidRDefault="00324351" w:rsidP="00262497">
      <w:pPr>
        <w:rPr>
          <w:rFonts w:ascii="Arial" w:hAnsi="Arial" w:cs="Arial"/>
        </w:rPr>
      </w:pPr>
    </w:p>
    <w:p w:rsidR="00324351" w:rsidRPr="00324351" w:rsidRDefault="00324351" w:rsidP="00262497">
      <w:pPr>
        <w:rPr>
          <w:rFonts w:ascii="Arial" w:hAnsi="Arial" w:cs="Arial"/>
        </w:rPr>
      </w:pPr>
      <w:hyperlink r:id="rId6" w:tgtFrame="_blank" w:history="1">
        <w:r w:rsidRPr="00324351">
          <w:rPr>
            <w:rFonts w:ascii="Arial" w:hAnsi="Arial" w:cs="Arial"/>
            <w:color w:val="0000FF"/>
            <w:sz w:val="22"/>
            <w:szCs w:val="22"/>
            <w:u w:val="single"/>
            <w:vertAlign w:val="subscript"/>
          </w:rPr>
          <w:t>https://apac01.safelinks.protection.outlook.com/?url=https%3A%2F%2Fbooks.google.com.au%2Fbooks%3Fid%3DgsD8122ik3YC%26pg%3DPA9%26source%3Dgbs_selected_pages%26cad%3D2%23v%3Donepage%26q%26f%3Dfalse&amp;data=02%7C01%7Cdenise.lavan%40education.wa.edu.au%7Cd158cc937b384d65991a08d5a8608699%7Ce08016f9d1fd4cbb83b0b76eb4361627%7C0%7C0%7C636600054924344402&amp;sdata=6qR9cHi0wSP%2FirjtTPvdpKgy6L0belBAkvU9oMVZC%2Bs%3D&amp;reserved=0</w:t>
        </w:r>
      </w:hyperlink>
    </w:p>
    <w:p w:rsidR="00262497" w:rsidRPr="00324351" w:rsidRDefault="00262497" w:rsidP="00262497">
      <w:pPr>
        <w:rPr>
          <w:rFonts w:ascii="Arial" w:hAnsi="Arial" w:cs="Arial"/>
        </w:rPr>
      </w:pPr>
    </w:p>
    <w:p w:rsidR="00262497" w:rsidRDefault="00324351" w:rsidP="00262497">
      <w:pPr>
        <w:rPr>
          <w:rFonts w:ascii="Arial" w:hAnsi="Arial" w:cs="Arial"/>
        </w:rPr>
      </w:pPr>
      <w:r>
        <w:rPr>
          <w:rFonts w:ascii="Arial" w:hAnsi="Arial" w:cs="Arial"/>
        </w:rPr>
        <w:t>Tuck Everlasting: Video Lesson Symbolism and Themes</w:t>
      </w:r>
    </w:p>
    <w:p w:rsidR="00324351" w:rsidRDefault="00324351" w:rsidP="00262497">
      <w:pPr>
        <w:rPr>
          <w:rFonts w:ascii="Arial" w:hAnsi="Arial" w:cs="Arial"/>
        </w:rPr>
      </w:pPr>
    </w:p>
    <w:p w:rsidR="00324351" w:rsidRPr="00324351" w:rsidRDefault="00324351" w:rsidP="00262497">
      <w:pPr>
        <w:rPr>
          <w:rFonts w:ascii="Arial" w:hAnsi="Arial" w:cs="Arial"/>
        </w:rPr>
      </w:pPr>
      <w:hyperlink r:id="rId7" w:tgtFrame="_blank" w:history="1">
        <w:r w:rsidRPr="00324351">
          <w:rPr>
            <w:rFonts w:ascii="Arial" w:hAnsi="Arial" w:cs="Arial"/>
            <w:color w:val="0000FF"/>
            <w:sz w:val="22"/>
            <w:szCs w:val="22"/>
            <w:u w:val="single"/>
            <w:vertAlign w:val="subscript"/>
          </w:rPr>
          <w:t>https://apac01.safelinks.protection.outlook.com/?url=https%3A%2F%2Fstudy.com%2Facademy%2Flesson%2Ftuck-everlasting-symbolism-themes.html&amp;data=02%7C01%7Cdenise.lavan%40education.wa.edu.au%7Caadfb3d06e1b4a21c7c108d5a85f580b%7Ce08016f9d1fd4cbb83b0b76eb4361627%7C0%7C0%7C636600049843482386&amp;sdata=e19LCiSfYFcgxkBRaxlw9TioZ0nj%2FG2WOOcUti7%2BYs8%3D&amp;reserved=0</w:t>
        </w:r>
      </w:hyperlink>
    </w:p>
    <w:p w:rsidR="00324351" w:rsidRDefault="00324351" w:rsidP="00262497">
      <w:pPr>
        <w:rPr>
          <w:rFonts w:ascii="Arial" w:hAnsi="Arial" w:cs="Arial"/>
        </w:rPr>
      </w:pPr>
    </w:p>
    <w:p w:rsidR="00324351" w:rsidRDefault="00912AA7" w:rsidP="002624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CrissCross</w:t>
      </w:r>
      <w:proofErr w:type="spellEnd"/>
    </w:p>
    <w:p w:rsidR="00912AA7" w:rsidRDefault="00912AA7" w:rsidP="00262497">
      <w:pPr>
        <w:rPr>
          <w:rFonts w:ascii="Arial" w:hAnsi="Arial" w:cs="Arial"/>
        </w:rPr>
      </w:pPr>
    </w:p>
    <w:p w:rsidR="00912AA7" w:rsidRPr="00912AA7" w:rsidRDefault="00912AA7" w:rsidP="00262497">
      <w:pPr>
        <w:rPr>
          <w:rFonts w:ascii="Arial" w:hAnsi="Arial" w:cs="Arial"/>
        </w:rPr>
      </w:pPr>
      <w:hyperlink r:id="rId8" w:tgtFrame="_blank" w:history="1">
        <w:r w:rsidRPr="00912AA7">
          <w:rPr>
            <w:rFonts w:ascii="Arial" w:hAnsi="Arial" w:cs="Arial"/>
            <w:color w:val="0000FF"/>
            <w:sz w:val="22"/>
            <w:szCs w:val="22"/>
            <w:u w:val="single"/>
            <w:vertAlign w:val="subscript"/>
          </w:rPr>
          <w:t>https://apac01.safelinks.protection.outlook.com/?url=https%3A%2F%2Fwww.rif.org%2Fliteracy-central%2Fcriss-cross%2Ftuck-everlasting-criss-cross&amp;data=02%7C01%7Cdenise.lavan%40education.wa.edu.au%7C802e06f38572447e7a8108d5a85eb41c%7Ce08016f9d1fd4cbb83b0b76eb4361627%7C0%7C0%7C636600047061335374&amp;sdata=l25TUTNHaN%2BMC%2F%2BZbBpt3kAib9%2BjQO6msv5iYzRy27k%3D&amp;reserved=0</w:t>
        </w:r>
      </w:hyperlink>
    </w:p>
    <w:p w:rsidR="00324351" w:rsidRPr="00912AA7" w:rsidRDefault="00324351" w:rsidP="00262497">
      <w:pPr>
        <w:rPr>
          <w:rFonts w:ascii="Arial" w:hAnsi="Arial" w:cs="Arial"/>
        </w:rPr>
      </w:pPr>
    </w:p>
    <w:p w:rsidR="00324351" w:rsidRDefault="00751B16" w:rsidP="00262497">
      <w:pPr>
        <w:rPr>
          <w:rFonts w:ascii="Arial" w:hAnsi="Arial" w:cs="Arial"/>
        </w:rPr>
      </w:pPr>
      <w:r>
        <w:rPr>
          <w:rFonts w:ascii="Arial" w:hAnsi="Arial" w:cs="Arial"/>
        </w:rPr>
        <w:t>Word Search</w:t>
      </w:r>
    </w:p>
    <w:p w:rsidR="00751B16" w:rsidRDefault="00751B16" w:rsidP="00262497">
      <w:pPr>
        <w:rPr>
          <w:rFonts w:ascii="Arial" w:hAnsi="Arial" w:cs="Arial"/>
        </w:rPr>
      </w:pPr>
    </w:p>
    <w:p w:rsidR="00751B16" w:rsidRPr="00751B16" w:rsidRDefault="00751B16" w:rsidP="00262497">
      <w:pPr>
        <w:rPr>
          <w:rFonts w:ascii="Arial" w:hAnsi="Arial" w:cs="Arial"/>
        </w:rPr>
      </w:pPr>
      <w:hyperlink r:id="rId9" w:tgtFrame="_blank" w:history="1">
        <w:r w:rsidRPr="00751B16">
          <w:rPr>
            <w:rFonts w:ascii="Arial" w:hAnsi="Arial" w:cs="Arial"/>
            <w:color w:val="0000FF"/>
            <w:sz w:val="22"/>
            <w:szCs w:val="22"/>
            <w:u w:val="single"/>
            <w:vertAlign w:val="subscript"/>
          </w:rPr>
          <w:t>https://apac01.safelinks.protection.outlook.com/?url=https%3A%2F%2Fwww.rif.org%2Fliteracy-central%2Fword-search%2Ftuck-everlasting-word-search-0&amp;data=02%7C01%7Cdenise.lavan%40education.wa.edu.au%7Cadeef5349b8145eca87108d5a85e8a9e%7Ce08016f9d1fd4cbb83b0b76eb4361627%7C0%7C0%7C636600046388010754&amp;sdata=4eRRaaconwX11L7DhpvMe91cnpNdP%2BB25wydKjV2%2BbM%3D&amp;reserved=0</w:t>
        </w:r>
      </w:hyperlink>
    </w:p>
    <w:p w:rsidR="00324351" w:rsidRPr="00751B16" w:rsidRDefault="00324351" w:rsidP="00262497">
      <w:pPr>
        <w:rPr>
          <w:rFonts w:ascii="Arial" w:hAnsi="Arial" w:cs="Arial"/>
        </w:rPr>
      </w:pPr>
    </w:p>
    <w:p w:rsidR="00262497" w:rsidRDefault="00AA73AA" w:rsidP="00262497">
      <w:r>
        <w:t>Levelled Reading – Intertextual text Fountain of Youth</w:t>
      </w:r>
    </w:p>
    <w:p w:rsidR="00AA73AA" w:rsidRDefault="00AA73AA" w:rsidP="00262497"/>
    <w:p w:rsidR="00AA73AA" w:rsidRDefault="00AA73AA" w:rsidP="00262497">
      <w:pPr>
        <w:rPr>
          <w:rFonts w:ascii="Arial" w:hAnsi="Arial" w:cs="Arial"/>
          <w:color w:val="F4F4F4"/>
          <w:sz w:val="22"/>
          <w:szCs w:val="22"/>
          <w:vertAlign w:val="subscript"/>
        </w:rPr>
      </w:pPr>
      <w:hyperlink r:id="rId10" w:tgtFrame="_blank" w:history="1">
        <w:r w:rsidRPr="00AA73AA">
          <w:rPr>
            <w:rFonts w:ascii="Arial" w:hAnsi="Arial" w:cs="Arial"/>
            <w:color w:val="0000FF"/>
            <w:sz w:val="22"/>
            <w:szCs w:val="22"/>
            <w:u w:val="single"/>
            <w:vertAlign w:val="subscript"/>
          </w:rPr>
          <w:t>https://apac01.safelinks.protection.outlook.com/?url=https%3A%2F%2Fwww.rif.org%2Fsites%2Fdefault%2Ffiles%2FSupport_Materials%2FG6-Tuck-Everlasting-Hard.pdf&amp;data=02%7C01%7Cdenise.lavan%40education.wa.edu.au%7C46ac7d6702734c0a583c08d5a85e36e7%7Ce08016f9d1fd4cbb83b0b76eb4361627%7C0%7C1%7C636600045503446261&amp;sdata=lW7uNS%2FMnQZEN8Oty3qUNffVoYy1enin5vpRaLF26Fc%3D&amp;reserved=0</w:t>
        </w:r>
      </w:hyperlink>
    </w:p>
    <w:p w:rsidR="00AA73AA" w:rsidRDefault="00AA73AA" w:rsidP="00262497">
      <w:pPr>
        <w:rPr>
          <w:rFonts w:ascii="Arial" w:hAnsi="Arial" w:cs="Arial"/>
          <w:color w:val="F4F4F4"/>
          <w:sz w:val="22"/>
          <w:szCs w:val="22"/>
          <w:vertAlign w:val="subscript"/>
        </w:rPr>
      </w:pPr>
    </w:p>
    <w:p w:rsidR="00AA73AA" w:rsidRDefault="00AA73AA" w:rsidP="00262497"/>
    <w:p w:rsidR="00AA73AA" w:rsidRDefault="00AA73AA" w:rsidP="00262497"/>
    <w:p w:rsidR="00AA73AA" w:rsidRDefault="00AA73AA" w:rsidP="00262497"/>
    <w:p w:rsidR="00AA73AA" w:rsidRDefault="00AA73AA" w:rsidP="00262497"/>
    <w:p w:rsidR="00AA73AA" w:rsidRDefault="00AA73AA" w:rsidP="00262497">
      <w:r>
        <w:lastRenderedPageBreak/>
        <w:t>Metaphors in Tuck Everlasting</w:t>
      </w:r>
    </w:p>
    <w:p w:rsidR="00AA73AA" w:rsidRDefault="00AA73AA" w:rsidP="00262497"/>
    <w:p w:rsidR="00AA73AA" w:rsidRDefault="00AA73AA" w:rsidP="00262497">
      <w:hyperlink r:id="rId11" w:tgtFrame="_blank" w:history="1">
        <w:r>
          <w:rPr>
            <w:rFonts w:ascii="wf_segoe-ui_normal" w:hAnsi="wf_segoe-ui_normal"/>
            <w:color w:val="0000FF"/>
            <w:sz w:val="22"/>
            <w:szCs w:val="22"/>
            <w:u w:val="single"/>
            <w:vertAlign w:val="subscript"/>
          </w:rPr>
          <w:t>https://apac01.safelinks.protection.outlook.com/?url=http%3A%2F%2Fwww.pearsonschoolsandfecolleges.co.uk%2FSecondary%2FDrama%2F14-16%2FNewWindmillsFiction%2FResources%2FP-T%2F04NWS%2520Web%2520Sheets%2520TE.pdf&amp;data=02%7C01%7Cdenise.lavan%40education.wa.edu.au%7Cf1e11ee5a54a47bbb62408d5a85de06d%7Ce08016f9d1fd4cbb83b0b76eb4361627%7C0%7C1%7C636600044018751129&amp;sdata=gz4BoqL6zNKVxw%2FdPNHvjBU%2BIA9BxFg1KQKjFkZXLTQ%3D&amp;reserved=0</w:t>
        </w:r>
      </w:hyperlink>
    </w:p>
    <w:p w:rsidR="00AA73AA" w:rsidRDefault="00AA73AA" w:rsidP="00262497"/>
    <w:p w:rsidR="00AA73AA" w:rsidRDefault="00AA73AA" w:rsidP="00262497">
      <w:bookmarkStart w:id="0" w:name="_GoBack"/>
      <w:bookmarkEnd w:id="0"/>
    </w:p>
    <w:p w:rsidR="00AA73AA" w:rsidRDefault="00AA73AA" w:rsidP="00262497"/>
    <w:p w:rsidR="00AA73AA" w:rsidRDefault="00AA73AA" w:rsidP="00262497"/>
    <w:p w:rsidR="00AA73AA" w:rsidRPr="00AA73AA" w:rsidRDefault="00AA73AA" w:rsidP="00262497">
      <w:pPr>
        <w:rPr>
          <w:rFonts w:ascii="Arial" w:hAnsi="Arial" w:cs="Arial"/>
        </w:rPr>
      </w:pPr>
    </w:p>
    <w:sectPr w:rsidR="00AA73AA" w:rsidRPr="00AA73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f_segoe-ui_normal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E5"/>
    <w:rsid w:val="001F059D"/>
    <w:rsid w:val="00262497"/>
    <w:rsid w:val="00324351"/>
    <w:rsid w:val="005938E5"/>
    <w:rsid w:val="00751B16"/>
    <w:rsid w:val="00912AA7"/>
    <w:rsid w:val="00AA73AA"/>
    <w:rsid w:val="00D00BEC"/>
    <w:rsid w:val="00E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c01.safelinks.protection.outlook.com/?url=https%3A%2F%2Fwww.rif.org%2Fliteracy-central%2Fcriss-cross%2Ftuck-everlasting-criss-cross&amp;data=02%7C01%7Cdenise.lavan%40education.wa.edu.au%7C802e06f38572447e7a8108d5a85eb41c%7Ce08016f9d1fd4cbb83b0b76eb4361627%7C0%7C0%7C636600047061335374&amp;sdata=l25TUTNHaN%2BMC%2F%2BZbBpt3kAib9%2BjQO6msv5iYzRy27k%3D&amp;reserved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ac01.safelinks.protection.outlook.com/?url=https%3A%2F%2Fstudy.com%2Facademy%2Flesson%2Ftuck-everlasting-symbolism-themes.html&amp;data=02%7C01%7Cdenise.lavan%40education.wa.edu.au%7Caadfb3d06e1b4a21c7c108d5a85f580b%7Ce08016f9d1fd4cbb83b0b76eb4361627%7C0%7C0%7C636600049843482386&amp;sdata=e19LCiSfYFcgxkBRaxlw9TioZ0nj%2FG2WOOcUti7%2BYs8%3D&amp;reserved=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ac01.safelinks.protection.outlook.com/?url=https%3A%2F%2Fbooks.google.com.au%2Fbooks%3Fid%3DgsD8122ik3YC%26pg%3DPA9%26source%3Dgbs_selected_pages%26cad%3D2%23v%3Donepage%26q%26f%3Dfalse&amp;data=02%7C01%7Cdenise.lavan%40education.wa.edu.au%7Cd158cc937b384d65991a08d5a8608699%7Ce08016f9d1fd4cbb83b0b76eb4361627%7C0%7C0%7C636600054924344402&amp;sdata=6qR9cHi0wSP%2FirjtTPvdpKgy6L0belBAkvU9oMVZC%2Bs%3D&amp;reserved=0" TargetMode="External"/><Relationship Id="rId11" Type="http://schemas.openxmlformats.org/officeDocument/2006/relationships/hyperlink" Target="https://apac01.safelinks.protection.outlook.com/?url=http%3A%2F%2Fwww.pearsonschoolsandfecolleges.co.uk%2FSecondary%2FDrama%2F14-16%2FNewWindmillsFiction%2FResources%2FP-T%2F04NWS%2520Web%2520Sheets%2520TE.pdf&amp;data=02%7C01%7Cdenise.lavan%40education.wa.edu.au%7Cf1e11ee5a54a47bbb62408d5a85de06d%7Ce08016f9d1fd4cbb83b0b76eb4361627%7C0%7C1%7C636600044018751129&amp;sdata=gz4BoqL6zNKVxw%2FdPNHvjBU%2BIA9BxFg1KQKjFkZXLTQ%3D&amp;reserved=0" TargetMode="External"/><Relationship Id="rId5" Type="http://schemas.openxmlformats.org/officeDocument/2006/relationships/hyperlink" Target="https://apac01.safelinks.protection.outlook.com/?url=https%3A%2F%2Fbooks.google.com.au%2Fbooks%3Fid%3DgsD8122ik3YC%26pg%3DPA9%26source%3Dgbs_selected_pages%26cad%3D2%23v%3Donepage%26q%26f%3Dfalse&amp;data=02%7C01%7Cdenise.lavan%40education.wa.edu.au%7Cd158cc937b384d65991a08d5a8608699%7Ce08016f9d1fd4cbb83b0b76eb4361627%7C0%7C0%7C636600054924344402&amp;sdata=6qR9cHi0wSP%2FirjtTPvdpKgy6L0belBAkvU9oMVZC%2Bs%3D&amp;reserved=0" TargetMode="External"/><Relationship Id="rId10" Type="http://schemas.openxmlformats.org/officeDocument/2006/relationships/hyperlink" Target="https://apac01.safelinks.protection.outlook.com/?url=https%3A%2F%2Fwww.rif.org%2Fsites%2Fdefault%2Ffiles%2FSupport_Materials%2FG6-Tuck-Everlasting-Hard.pdf&amp;data=02%7C01%7Cdenise.lavan%40education.wa.edu.au%7C46ac7d6702734c0a583c08d5a85e36e7%7Ce08016f9d1fd4cbb83b0b76eb4361627%7C0%7C1%7C636600045503446261&amp;sdata=lW7uNS%2FMnQZEN8Oty3qUNffVoYy1enin5vpRaLF26Fc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ac01.safelinks.protection.outlook.com/?url=https%3A%2F%2Fwww.rif.org%2Fliteracy-central%2Fword-search%2Ftuck-everlasting-word-search-0&amp;data=02%7C01%7Cdenise.lavan%40education.wa.edu.au%7Cadeef5349b8145eca87108d5a85e8a9e%7Ce08016f9d1fd4cbb83b0b76eb4361627%7C0%7C0%7C636600046388010754&amp;sdata=4eRRaaconwX11L7DhpvMe91cnpNdP%2BB25wydKjV2%2Bb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D2EFC963</Template>
  <TotalTime>12</TotalTime>
  <Pages>2</Pages>
  <Words>42</Words>
  <Characters>5848</Characters>
  <Application>Microsoft Office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6</cp:revision>
  <dcterms:created xsi:type="dcterms:W3CDTF">2018-04-24T04:52:00Z</dcterms:created>
  <dcterms:modified xsi:type="dcterms:W3CDTF">2018-04-24T05:03:00Z</dcterms:modified>
</cp:coreProperties>
</file>