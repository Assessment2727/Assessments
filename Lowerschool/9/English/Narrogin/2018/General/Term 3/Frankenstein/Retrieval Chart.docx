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483" w:rsidRDefault="00A749F8" w:rsidP="00E43483">
      <w:pPr>
        <w:jc w:val="center"/>
        <w:rPr>
          <w:b/>
          <w:u w:val="single"/>
        </w:rPr>
      </w:pPr>
      <w:r>
        <w:rPr>
          <w:b/>
          <w:u w:val="single"/>
        </w:rPr>
        <w:t>Answer the following questions in full sentences</w:t>
      </w:r>
    </w:p>
    <w:p w:rsidR="00A749F8" w:rsidRDefault="00A749F8" w:rsidP="00E43483">
      <w:pPr>
        <w:jc w:val="center"/>
        <w:rPr>
          <w:b/>
          <w:u w:val="single"/>
        </w:rPr>
      </w:pPr>
    </w:p>
    <w:p w:rsidR="00E43483" w:rsidRDefault="00E43483" w:rsidP="00E43483"/>
    <w:p w:rsidR="00D54B3B" w:rsidRDefault="00D54B3B" w:rsidP="00D54B3B">
      <w:pPr>
        <w:pStyle w:val="ListParagraph"/>
        <w:numPr>
          <w:ilvl w:val="0"/>
          <w:numId w:val="2"/>
        </w:numPr>
      </w:pPr>
      <w:r w:rsidRPr="00D54B3B">
        <w:t>Why does Dr Frankenst</w:t>
      </w:r>
      <w:r>
        <w:t>ein create the monster in the first place?</w:t>
      </w:r>
    </w:p>
    <w:p w:rsidR="00D54B3B" w:rsidRDefault="00D54B3B" w:rsidP="00D54B3B">
      <w:pPr>
        <w:pStyle w:val="ListParagraph"/>
      </w:pPr>
    </w:p>
    <w:p w:rsidR="00D54B3B" w:rsidRDefault="00D54B3B" w:rsidP="00D54B3B"/>
    <w:p w:rsidR="00A749F8" w:rsidRDefault="00A749F8" w:rsidP="00D54B3B"/>
    <w:p w:rsidR="00D54B3B" w:rsidRDefault="00D54B3B" w:rsidP="00D54B3B">
      <w:pPr>
        <w:pStyle w:val="ListParagraph"/>
        <w:numPr>
          <w:ilvl w:val="0"/>
          <w:numId w:val="2"/>
        </w:numPr>
      </w:pPr>
      <w:r>
        <w:t>How does the doctor feel after creating him?</w:t>
      </w:r>
    </w:p>
    <w:p w:rsidR="00D54B3B" w:rsidRDefault="00D54B3B" w:rsidP="00D54B3B">
      <w:pPr>
        <w:pStyle w:val="ListParagraph"/>
      </w:pPr>
    </w:p>
    <w:p w:rsidR="00A749F8" w:rsidRDefault="00A749F8" w:rsidP="00D54B3B">
      <w:pPr>
        <w:pStyle w:val="ListParagraph"/>
      </w:pPr>
    </w:p>
    <w:p w:rsidR="00D54B3B" w:rsidRDefault="00D54B3B" w:rsidP="00D54B3B">
      <w:pPr>
        <w:pStyle w:val="ListParagraph"/>
      </w:pPr>
    </w:p>
    <w:p w:rsidR="00D54B3B" w:rsidRDefault="00D54B3B" w:rsidP="00D54B3B">
      <w:pPr>
        <w:pStyle w:val="ListParagraph"/>
        <w:numPr>
          <w:ilvl w:val="0"/>
          <w:numId w:val="2"/>
        </w:numPr>
      </w:pPr>
      <w:r>
        <w:t>How do the townspeople react when they see the Monster? Why?</w:t>
      </w:r>
    </w:p>
    <w:p w:rsidR="00D54B3B" w:rsidRDefault="00D54B3B" w:rsidP="00D54B3B">
      <w:pPr>
        <w:pStyle w:val="ListParagraph"/>
      </w:pPr>
    </w:p>
    <w:p w:rsidR="00D54B3B" w:rsidRDefault="00D54B3B" w:rsidP="00D54B3B">
      <w:pPr>
        <w:pStyle w:val="ListParagraph"/>
      </w:pPr>
    </w:p>
    <w:p w:rsidR="00A749F8" w:rsidRDefault="00A749F8" w:rsidP="00D54B3B">
      <w:pPr>
        <w:pStyle w:val="ListParagraph"/>
      </w:pPr>
    </w:p>
    <w:p w:rsidR="00D54B3B" w:rsidRDefault="00D54B3B" w:rsidP="00D54B3B">
      <w:pPr>
        <w:pStyle w:val="ListParagraph"/>
        <w:numPr>
          <w:ilvl w:val="0"/>
          <w:numId w:val="2"/>
        </w:numPr>
      </w:pPr>
      <w:r>
        <w:t>What happens when the monster tries to connect with the doctor’s little boy?</w:t>
      </w:r>
    </w:p>
    <w:p w:rsidR="00D54B3B" w:rsidRDefault="00D54B3B" w:rsidP="00E43483"/>
    <w:p w:rsidR="00A749F8" w:rsidRDefault="00A749F8" w:rsidP="00E43483"/>
    <w:p w:rsidR="00D54B3B" w:rsidRDefault="00D54B3B" w:rsidP="00E43483"/>
    <w:p w:rsidR="00D54B3B" w:rsidRDefault="00D54B3B" w:rsidP="00D54B3B">
      <w:pPr>
        <w:pStyle w:val="ListParagraph"/>
        <w:numPr>
          <w:ilvl w:val="0"/>
          <w:numId w:val="2"/>
        </w:numPr>
      </w:pPr>
      <w:r>
        <w:t>What choice does Frankenstein make at the end of the novel?</w:t>
      </w:r>
    </w:p>
    <w:p w:rsidR="00D54B3B" w:rsidRDefault="00D54B3B" w:rsidP="00D54B3B">
      <w:pPr>
        <w:pStyle w:val="ListParagraph"/>
      </w:pPr>
    </w:p>
    <w:p w:rsidR="00A749F8" w:rsidRDefault="00A749F8" w:rsidP="00D54B3B">
      <w:pPr>
        <w:pStyle w:val="ListParagraph"/>
      </w:pPr>
    </w:p>
    <w:p w:rsidR="00D54B3B" w:rsidRDefault="00D54B3B" w:rsidP="00D54B3B"/>
    <w:p w:rsidR="00D54B3B" w:rsidRPr="00D54B3B" w:rsidRDefault="00D54B3B" w:rsidP="00D54B3B">
      <w:pPr>
        <w:pStyle w:val="ListParagraph"/>
        <w:numPr>
          <w:ilvl w:val="0"/>
          <w:numId w:val="2"/>
        </w:numPr>
      </w:pPr>
      <w:r>
        <w:t>In your opinion, what is the important idea show in the graphic novel? Using visual techniques, describe one panel which you best shows the theme.</w:t>
      </w:r>
    </w:p>
    <w:p w:rsidR="00D54B3B" w:rsidRDefault="00D54B3B" w:rsidP="00E43483">
      <w:pPr>
        <w:rPr>
          <w:b/>
        </w:rPr>
      </w:pPr>
    </w:p>
    <w:p w:rsidR="00D54B3B" w:rsidRDefault="00D54B3B" w:rsidP="00E43483">
      <w:pPr>
        <w:rPr>
          <w:b/>
        </w:rPr>
      </w:pPr>
    </w:p>
    <w:p w:rsidR="00D54B3B" w:rsidRDefault="00D54B3B" w:rsidP="00E43483">
      <w:pPr>
        <w:rPr>
          <w:b/>
        </w:rPr>
      </w:pPr>
    </w:p>
    <w:p w:rsidR="00A749F8" w:rsidRDefault="00A749F8" w:rsidP="00E43483">
      <w:pPr>
        <w:rPr>
          <w:b/>
        </w:rPr>
      </w:pPr>
    </w:p>
    <w:p w:rsidR="00A749F8" w:rsidRDefault="00A749F8" w:rsidP="00E43483">
      <w:pPr>
        <w:rPr>
          <w:b/>
        </w:rPr>
      </w:pPr>
    </w:p>
    <w:p w:rsidR="00D54B3B" w:rsidRDefault="00A749F8" w:rsidP="00E43483">
      <w:pPr>
        <w:rPr>
          <w:b/>
        </w:rPr>
      </w:pPr>
      <w:r>
        <w:rPr>
          <w:b/>
        </w:rPr>
        <w:t>Worksheet 17 – The Monster - Evil by nature?</w:t>
      </w:r>
    </w:p>
    <w:p w:rsidR="00D54B3B" w:rsidRDefault="00D54B3B" w:rsidP="00E43483">
      <w:pPr>
        <w:rPr>
          <w:b/>
        </w:rPr>
      </w:pPr>
    </w:p>
    <w:p w:rsidR="00D54B3B" w:rsidRDefault="00D54B3B" w:rsidP="00E43483">
      <w:pPr>
        <w:rPr>
          <w:b/>
        </w:rPr>
      </w:pPr>
    </w:p>
    <w:p w:rsidR="00D54B3B" w:rsidRDefault="00D54B3B" w:rsidP="00E43483">
      <w:pPr>
        <w:rPr>
          <w:b/>
        </w:rPr>
      </w:pPr>
    </w:p>
    <w:p w:rsidR="00D54B3B" w:rsidRDefault="00D54B3B" w:rsidP="00E43483">
      <w:pPr>
        <w:rPr>
          <w:b/>
        </w:rPr>
      </w:pPr>
    </w:p>
    <w:p w:rsidR="00D54B3B" w:rsidRDefault="00D54B3B" w:rsidP="00E43483">
      <w:pPr>
        <w:rPr>
          <w:b/>
        </w:rPr>
      </w:pPr>
    </w:p>
    <w:p w:rsidR="00D54B3B" w:rsidRDefault="00D54B3B" w:rsidP="00E43483">
      <w:pPr>
        <w:rPr>
          <w:b/>
        </w:rPr>
        <w:sectPr w:rsidR="00D54B3B" w:rsidSect="00D54B3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D54B3B" w:rsidRPr="00D54B3B" w:rsidRDefault="00D54B3B" w:rsidP="00D54B3B">
      <w:pPr>
        <w:jc w:val="center"/>
        <w:rPr>
          <w:b/>
          <w:sz w:val="28"/>
          <w:szCs w:val="28"/>
        </w:rPr>
      </w:pPr>
      <w:r w:rsidRPr="00D54B3B">
        <w:rPr>
          <w:b/>
          <w:sz w:val="28"/>
          <w:szCs w:val="28"/>
        </w:rPr>
        <w:lastRenderedPageBreak/>
        <w:t>Retrieval chart</w:t>
      </w:r>
    </w:p>
    <w:p w:rsidR="00D54B3B" w:rsidRDefault="00D54B3B" w:rsidP="00E4348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1763"/>
        <w:gridCol w:w="1979"/>
        <w:gridCol w:w="1915"/>
        <w:gridCol w:w="2266"/>
        <w:gridCol w:w="2191"/>
        <w:gridCol w:w="1819"/>
      </w:tblGrid>
      <w:tr w:rsidR="00A749F8" w:rsidTr="00A749F8">
        <w:tc>
          <w:tcPr>
            <w:tcW w:w="2256" w:type="dxa"/>
          </w:tcPr>
          <w:p w:rsidR="00A749F8" w:rsidRDefault="00A749F8" w:rsidP="00D54B3B">
            <w:pPr>
              <w:jc w:val="center"/>
              <w:rPr>
                <w:b/>
              </w:rPr>
            </w:pPr>
            <w:r>
              <w:rPr>
                <w:b/>
              </w:rPr>
              <w:t>THEMES</w:t>
            </w:r>
          </w:p>
        </w:tc>
        <w:tc>
          <w:tcPr>
            <w:tcW w:w="1670" w:type="dxa"/>
          </w:tcPr>
          <w:p w:rsidR="00A749F8" w:rsidRDefault="00A749F8" w:rsidP="00D54B3B">
            <w:pPr>
              <w:jc w:val="center"/>
              <w:rPr>
                <w:b/>
              </w:rPr>
            </w:pPr>
            <w:r>
              <w:rPr>
                <w:b/>
              </w:rPr>
              <w:t>CHARACTER</w:t>
            </w:r>
          </w:p>
        </w:tc>
        <w:tc>
          <w:tcPr>
            <w:tcW w:w="1997" w:type="dxa"/>
          </w:tcPr>
          <w:p w:rsidR="00A749F8" w:rsidRDefault="00A749F8" w:rsidP="00D54B3B">
            <w:pPr>
              <w:jc w:val="center"/>
              <w:rPr>
                <w:b/>
              </w:rPr>
            </w:pPr>
            <w:r>
              <w:rPr>
                <w:b/>
              </w:rPr>
              <w:t>COLOUR</w:t>
            </w:r>
          </w:p>
        </w:tc>
        <w:tc>
          <w:tcPr>
            <w:tcW w:w="1936" w:type="dxa"/>
          </w:tcPr>
          <w:p w:rsidR="00A749F8" w:rsidRDefault="00A749F8" w:rsidP="00D54B3B">
            <w:pPr>
              <w:jc w:val="center"/>
              <w:rPr>
                <w:b/>
              </w:rPr>
            </w:pPr>
            <w:r>
              <w:rPr>
                <w:b/>
              </w:rPr>
              <w:t>FRAME</w:t>
            </w:r>
          </w:p>
        </w:tc>
        <w:tc>
          <w:tcPr>
            <w:tcW w:w="2276" w:type="dxa"/>
          </w:tcPr>
          <w:p w:rsidR="00A749F8" w:rsidRDefault="00A749F8" w:rsidP="00D54B3B">
            <w:pPr>
              <w:jc w:val="center"/>
              <w:rPr>
                <w:b/>
              </w:rPr>
            </w:pPr>
            <w:r>
              <w:rPr>
                <w:b/>
              </w:rPr>
              <w:t>PERSPECTIVE</w:t>
            </w:r>
          </w:p>
        </w:tc>
        <w:tc>
          <w:tcPr>
            <w:tcW w:w="2203" w:type="dxa"/>
          </w:tcPr>
          <w:p w:rsidR="00A749F8" w:rsidRDefault="00A749F8" w:rsidP="00D54B3B">
            <w:pPr>
              <w:jc w:val="center"/>
              <w:rPr>
                <w:b/>
              </w:rPr>
            </w:pPr>
            <w:r>
              <w:rPr>
                <w:b/>
              </w:rPr>
              <w:t>SYMBOLISM</w:t>
            </w:r>
          </w:p>
        </w:tc>
        <w:tc>
          <w:tcPr>
            <w:tcW w:w="1836" w:type="dxa"/>
          </w:tcPr>
          <w:p w:rsidR="00A749F8" w:rsidRDefault="00A749F8" w:rsidP="00D54B3B">
            <w:pPr>
              <w:jc w:val="center"/>
              <w:rPr>
                <w:b/>
              </w:rPr>
            </w:pPr>
            <w:r>
              <w:rPr>
                <w:b/>
              </w:rPr>
              <w:t>SPEECH B</w:t>
            </w:r>
          </w:p>
        </w:tc>
      </w:tr>
      <w:tr w:rsidR="00A749F8" w:rsidTr="00A749F8">
        <w:tc>
          <w:tcPr>
            <w:tcW w:w="2256" w:type="dxa"/>
          </w:tcPr>
          <w:p w:rsidR="00A749F8" w:rsidRDefault="00A749F8" w:rsidP="00E43483">
            <w:pPr>
              <w:rPr>
                <w:b/>
              </w:rPr>
            </w:pPr>
            <w:r>
              <w:rPr>
                <w:b/>
              </w:rPr>
              <w:t>Freedom</w:t>
            </w:r>
          </w:p>
          <w:p w:rsidR="00A749F8" w:rsidRDefault="00A749F8" w:rsidP="00E43483">
            <w:pPr>
              <w:rPr>
                <w:b/>
              </w:rPr>
            </w:pPr>
          </w:p>
          <w:p w:rsidR="00A749F8" w:rsidRDefault="00A749F8" w:rsidP="00E43483">
            <w:pPr>
              <w:rPr>
                <w:b/>
              </w:rPr>
            </w:pPr>
          </w:p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670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997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936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2276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2203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836" w:type="dxa"/>
          </w:tcPr>
          <w:p w:rsidR="00A749F8" w:rsidRDefault="00A749F8" w:rsidP="00E43483">
            <w:pPr>
              <w:rPr>
                <w:b/>
              </w:rPr>
            </w:pPr>
          </w:p>
        </w:tc>
      </w:tr>
      <w:tr w:rsidR="00A749F8" w:rsidTr="00A749F8">
        <w:tc>
          <w:tcPr>
            <w:tcW w:w="2256" w:type="dxa"/>
          </w:tcPr>
          <w:p w:rsidR="00A749F8" w:rsidRDefault="00A749F8" w:rsidP="00E43483">
            <w:pPr>
              <w:rPr>
                <w:b/>
              </w:rPr>
            </w:pPr>
            <w:r>
              <w:rPr>
                <w:b/>
              </w:rPr>
              <w:t>Knowledge</w:t>
            </w:r>
          </w:p>
          <w:p w:rsidR="00A749F8" w:rsidRDefault="00A749F8" w:rsidP="00E43483">
            <w:pPr>
              <w:rPr>
                <w:b/>
              </w:rPr>
            </w:pPr>
          </w:p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670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997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936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2276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2203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836" w:type="dxa"/>
          </w:tcPr>
          <w:p w:rsidR="00A749F8" w:rsidRDefault="00A749F8" w:rsidP="00E43483">
            <w:pPr>
              <w:rPr>
                <w:b/>
              </w:rPr>
            </w:pPr>
          </w:p>
        </w:tc>
      </w:tr>
      <w:tr w:rsidR="00A749F8" w:rsidTr="00A749F8">
        <w:tc>
          <w:tcPr>
            <w:tcW w:w="2256" w:type="dxa"/>
          </w:tcPr>
          <w:p w:rsidR="00A749F8" w:rsidRDefault="00A749F8" w:rsidP="00E43483">
            <w:pPr>
              <w:rPr>
                <w:b/>
              </w:rPr>
            </w:pPr>
            <w:r>
              <w:rPr>
                <w:b/>
              </w:rPr>
              <w:t>Responsibility</w:t>
            </w:r>
          </w:p>
          <w:p w:rsidR="00A749F8" w:rsidRDefault="00A749F8" w:rsidP="00E43483">
            <w:pPr>
              <w:rPr>
                <w:b/>
              </w:rPr>
            </w:pPr>
          </w:p>
          <w:p w:rsidR="00A749F8" w:rsidRDefault="00A749F8" w:rsidP="00E43483">
            <w:pPr>
              <w:rPr>
                <w:b/>
              </w:rPr>
            </w:pPr>
          </w:p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670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997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936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2276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2203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836" w:type="dxa"/>
          </w:tcPr>
          <w:p w:rsidR="00A749F8" w:rsidRDefault="00A749F8" w:rsidP="00E43483">
            <w:pPr>
              <w:rPr>
                <w:b/>
              </w:rPr>
            </w:pPr>
          </w:p>
        </w:tc>
      </w:tr>
      <w:tr w:rsidR="00A749F8" w:rsidTr="00A749F8">
        <w:tc>
          <w:tcPr>
            <w:tcW w:w="2256" w:type="dxa"/>
          </w:tcPr>
          <w:p w:rsidR="00A749F8" w:rsidRDefault="00A749F8" w:rsidP="00E43483">
            <w:pPr>
              <w:rPr>
                <w:b/>
              </w:rPr>
            </w:pPr>
            <w:r>
              <w:rPr>
                <w:b/>
              </w:rPr>
              <w:t>Love</w:t>
            </w:r>
          </w:p>
          <w:p w:rsidR="00A749F8" w:rsidRDefault="00A749F8" w:rsidP="00E43483">
            <w:pPr>
              <w:rPr>
                <w:b/>
              </w:rPr>
            </w:pPr>
          </w:p>
          <w:p w:rsidR="00A749F8" w:rsidRDefault="00A749F8" w:rsidP="00E43483">
            <w:pPr>
              <w:rPr>
                <w:b/>
              </w:rPr>
            </w:pPr>
          </w:p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670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997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936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2276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2203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836" w:type="dxa"/>
          </w:tcPr>
          <w:p w:rsidR="00A749F8" w:rsidRDefault="00A749F8" w:rsidP="00E43483">
            <w:pPr>
              <w:rPr>
                <w:b/>
              </w:rPr>
            </w:pPr>
          </w:p>
        </w:tc>
      </w:tr>
      <w:tr w:rsidR="00A749F8" w:rsidTr="00A749F8">
        <w:tc>
          <w:tcPr>
            <w:tcW w:w="2256" w:type="dxa"/>
          </w:tcPr>
          <w:p w:rsidR="00A749F8" w:rsidRDefault="00A749F8" w:rsidP="00E43483">
            <w:pPr>
              <w:rPr>
                <w:b/>
              </w:rPr>
            </w:pPr>
            <w:r>
              <w:rPr>
                <w:b/>
              </w:rPr>
              <w:t>Life</w:t>
            </w:r>
          </w:p>
          <w:p w:rsidR="00A749F8" w:rsidRDefault="00A749F8" w:rsidP="00E43483">
            <w:pPr>
              <w:rPr>
                <w:b/>
              </w:rPr>
            </w:pPr>
          </w:p>
          <w:p w:rsidR="00A749F8" w:rsidRDefault="00A749F8" w:rsidP="00E43483">
            <w:pPr>
              <w:rPr>
                <w:b/>
              </w:rPr>
            </w:pPr>
          </w:p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670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997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936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2276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2203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836" w:type="dxa"/>
          </w:tcPr>
          <w:p w:rsidR="00A749F8" w:rsidRDefault="00A749F8" w:rsidP="00E43483">
            <w:pPr>
              <w:rPr>
                <w:b/>
              </w:rPr>
            </w:pPr>
          </w:p>
        </w:tc>
      </w:tr>
      <w:tr w:rsidR="00A749F8" w:rsidTr="00A749F8">
        <w:tc>
          <w:tcPr>
            <w:tcW w:w="2256" w:type="dxa"/>
          </w:tcPr>
          <w:p w:rsidR="00A749F8" w:rsidRDefault="00A749F8" w:rsidP="00E43483">
            <w:pPr>
              <w:rPr>
                <w:b/>
              </w:rPr>
            </w:pPr>
            <w:r>
              <w:rPr>
                <w:b/>
              </w:rPr>
              <w:t>Death</w:t>
            </w:r>
          </w:p>
          <w:p w:rsidR="00A749F8" w:rsidRDefault="00A749F8" w:rsidP="00E43483">
            <w:pPr>
              <w:rPr>
                <w:b/>
              </w:rPr>
            </w:pPr>
          </w:p>
          <w:p w:rsidR="00A749F8" w:rsidRDefault="00A749F8" w:rsidP="00E43483">
            <w:pPr>
              <w:rPr>
                <w:b/>
              </w:rPr>
            </w:pPr>
          </w:p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670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997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936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2276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2203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836" w:type="dxa"/>
          </w:tcPr>
          <w:p w:rsidR="00A749F8" w:rsidRDefault="00A749F8" w:rsidP="00E43483">
            <w:pPr>
              <w:rPr>
                <w:b/>
              </w:rPr>
            </w:pPr>
          </w:p>
        </w:tc>
      </w:tr>
      <w:tr w:rsidR="00A749F8" w:rsidTr="00A749F8">
        <w:tc>
          <w:tcPr>
            <w:tcW w:w="2256" w:type="dxa"/>
          </w:tcPr>
          <w:p w:rsidR="00A749F8" w:rsidRDefault="00A749F8" w:rsidP="00E43483">
            <w:pPr>
              <w:rPr>
                <w:b/>
              </w:rPr>
            </w:pPr>
            <w:r>
              <w:rPr>
                <w:b/>
              </w:rPr>
              <w:t>The role of women</w:t>
            </w:r>
          </w:p>
          <w:p w:rsidR="00A749F8" w:rsidRDefault="00A749F8" w:rsidP="00E43483">
            <w:pPr>
              <w:rPr>
                <w:b/>
              </w:rPr>
            </w:pPr>
          </w:p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670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997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936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2276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2203" w:type="dxa"/>
          </w:tcPr>
          <w:p w:rsidR="00A749F8" w:rsidRDefault="00A749F8" w:rsidP="00E43483">
            <w:pPr>
              <w:rPr>
                <w:b/>
              </w:rPr>
            </w:pPr>
          </w:p>
        </w:tc>
        <w:tc>
          <w:tcPr>
            <w:tcW w:w="1836" w:type="dxa"/>
          </w:tcPr>
          <w:p w:rsidR="00A749F8" w:rsidRDefault="00A749F8" w:rsidP="00E43483">
            <w:pPr>
              <w:rPr>
                <w:b/>
              </w:rPr>
            </w:pPr>
          </w:p>
        </w:tc>
      </w:tr>
    </w:tbl>
    <w:p w:rsidR="00D54B3B" w:rsidRDefault="00D54B3B" w:rsidP="00E43483">
      <w:pPr>
        <w:rPr>
          <w:b/>
        </w:rPr>
      </w:pPr>
      <w:bookmarkStart w:id="0" w:name="_GoBack"/>
      <w:bookmarkEnd w:id="0"/>
    </w:p>
    <w:p w:rsidR="00D54B3B" w:rsidRDefault="00D54B3B" w:rsidP="00E43483">
      <w:pPr>
        <w:rPr>
          <w:b/>
        </w:rPr>
      </w:pPr>
    </w:p>
    <w:p w:rsidR="00D54B3B" w:rsidRDefault="00D54B3B" w:rsidP="00E43483">
      <w:pPr>
        <w:rPr>
          <w:b/>
        </w:rPr>
      </w:pPr>
    </w:p>
    <w:p w:rsidR="00D54B3B" w:rsidRDefault="00D54B3B" w:rsidP="00E43483">
      <w:pPr>
        <w:rPr>
          <w:b/>
        </w:rPr>
      </w:pPr>
    </w:p>
    <w:p w:rsidR="00D54B3B" w:rsidRDefault="00D54B3B" w:rsidP="00E43483">
      <w:pPr>
        <w:rPr>
          <w:b/>
        </w:rPr>
      </w:pPr>
    </w:p>
    <w:p w:rsidR="00D54B3B" w:rsidRDefault="00D54B3B" w:rsidP="00E43483">
      <w:pPr>
        <w:rPr>
          <w:b/>
        </w:rPr>
      </w:pPr>
    </w:p>
    <w:p w:rsidR="00D54B3B" w:rsidRDefault="00D54B3B" w:rsidP="00E43483">
      <w:pPr>
        <w:rPr>
          <w:b/>
        </w:rPr>
      </w:pPr>
    </w:p>
    <w:p w:rsidR="00D54B3B" w:rsidRDefault="00D54B3B" w:rsidP="00E43483">
      <w:pPr>
        <w:rPr>
          <w:b/>
        </w:rPr>
      </w:pPr>
    </w:p>
    <w:p w:rsidR="00D54B3B" w:rsidRDefault="00D54B3B" w:rsidP="00E43483">
      <w:pPr>
        <w:rPr>
          <w:b/>
        </w:rPr>
      </w:pPr>
    </w:p>
    <w:p w:rsidR="00D54B3B" w:rsidRDefault="00D54B3B" w:rsidP="00E43483">
      <w:pPr>
        <w:rPr>
          <w:b/>
        </w:rPr>
      </w:pPr>
    </w:p>
    <w:p w:rsidR="00D54B3B" w:rsidRDefault="00D54B3B" w:rsidP="00E43483">
      <w:pPr>
        <w:rPr>
          <w:b/>
        </w:rPr>
      </w:pPr>
    </w:p>
    <w:sectPr w:rsidR="00D54B3B" w:rsidSect="00E4348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A7D69"/>
    <w:multiLevelType w:val="hybridMultilevel"/>
    <w:tmpl w:val="B8CAD0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16DD7"/>
    <w:multiLevelType w:val="hybridMultilevel"/>
    <w:tmpl w:val="9F4E0DAA"/>
    <w:lvl w:ilvl="0" w:tplc="EE84E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483"/>
    <w:rsid w:val="00231A0E"/>
    <w:rsid w:val="00A749F8"/>
    <w:rsid w:val="00D54B3B"/>
    <w:rsid w:val="00E4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483"/>
    <w:pPr>
      <w:ind w:left="720"/>
      <w:contextualSpacing/>
    </w:pPr>
  </w:style>
  <w:style w:type="table" w:styleId="TableGrid">
    <w:name w:val="Table Grid"/>
    <w:basedOn w:val="TableNormal"/>
    <w:rsid w:val="00D54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74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49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483"/>
    <w:pPr>
      <w:ind w:left="720"/>
      <w:contextualSpacing/>
    </w:pPr>
  </w:style>
  <w:style w:type="table" w:styleId="TableGrid">
    <w:name w:val="Table Grid"/>
    <w:basedOn w:val="TableNormal"/>
    <w:rsid w:val="00D54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74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49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D9A1B0FB.dotm</Template>
  <TotalTime>23</TotalTime>
  <Pages>3</Pages>
  <Words>120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e4009456</dc:creator>
  <cp:lastModifiedBy>e4009456</cp:lastModifiedBy>
  <cp:revision>2</cp:revision>
  <cp:lastPrinted>2018-08-03T03:35:00Z</cp:lastPrinted>
  <dcterms:created xsi:type="dcterms:W3CDTF">2018-08-03T02:39:00Z</dcterms:created>
  <dcterms:modified xsi:type="dcterms:W3CDTF">2018-08-03T03:40:00Z</dcterms:modified>
</cp:coreProperties>
</file>