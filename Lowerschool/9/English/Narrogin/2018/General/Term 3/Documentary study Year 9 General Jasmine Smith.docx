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B1C" w:rsidRPr="007D2908" w:rsidRDefault="00564B1C" w:rsidP="00564B1C">
      <w:pPr>
        <w:jc w:val="center"/>
        <w:rPr>
          <w:b/>
          <w:u w:val="single"/>
        </w:rPr>
      </w:pPr>
      <w:r w:rsidRPr="007D2908">
        <w:rPr>
          <w:b/>
          <w:u w:val="single"/>
        </w:rPr>
        <w:t>Documentary study Year 9 General.</w:t>
      </w:r>
    </w:p>
    <w:p w:rsidR="00564B1C" w:rsidRPr="007D2908" w:rsidRDefault="00564B1C" w:rsidP="00564B1C">
      <w:pPr>
        <w:rPr>
          <w:b/>
        </w:rPr>
      </w:pPr>
      <w:r w:rsidRPr="007D2908">
        <w:rPr>
          <w:b/>
        </w:rPr>
        <w:t>WAR ON WASTE – Episode 1</w:t>
      </w:r>
      <w:r>
        <w:rPr>
          <w:b/>
        </w:rPr>
        <w:t xml:space="preserve"> (ABC IVIEW)</w:t>
      </w:r>
    </w:p>
    <w:p w:rsidR="00564B1C" w:rsidRDefault="00564B1C" w:rsidP="00564B1C"/>
    <w:p w:rsidR="00564B1C" w:rsidRPr="00A5642A" w:rsidRDefault="00564B1C" w:rsidP="00564B1C">
      <w:pPr>
        <w:rPr>
          <w:b/>
          <w:i/>
          <w:u w:val="single"/>
        </w:rPr>
      </w:pPr>
      <w:r w:rsidRPr="00A5642A">
        <w:rPr>
          <w:b/>
          <w:i/>
          <w:u w:val="single"/>
        </w:rPr>
        <w:t>In Australia every year, the waste we generate is growing twice the rate of our population.</w:t>
      </w:r>
    </w:p>
    <w:p w:rsidR="00564B1C" w:rsidRDefault="00564B1C" w:rsidP="00564B1C"/>
    <w:p w:rsidR="00564B1C" w:rsidRDefault="00564B1C" w:rsidP="00564B1C">
      <w:pPr>
        <w:pStyle w:val="ListParagraph"/>
        <w:numPr>
          <w:ilvl w:val="0"/>
          <w:numId w:val="1"/>
        </w:numPr>
      </w:pPr>
      <w:r>
        <w:t>How many plastic bags a day do we use as a nation?</w:t>
      </w:r>
    </w:p>
    <w:p w:rsidR="00564B1C" w:rsidRDefault="00564B1C" w:rsidP="00564B1C"/>
    <w:p w:rsidR="00564B1C" w:rsidRDefault="00564B1C" w:rsidP="00564B1C">
      <w:pPr>
        <w:pStyle w:val="ListParagraph"/>
        <w:numPr>
          <w:ilvl w:val="0"/>
          <w:numId w:val="1"/>
        </w:numPr>
      </w:pPr>
      <w:r>
        <w:t>How much does the average family throw food out per year?</w:t>
      </w:r>
    </w:p>
    <w:p w:rsidR="00564B1C" w:rsidRDefault="00564B1C" w:rsidP="00564B1C">
      <w:pPr>
        <w:pStyle w:val="ListParagraph"/>
      </w:pPr>
    </w:p>
    <w:p w:rsidR="00564B1C" w:rsidRDefault="00564B1C" w:rsidP="00564B1C">
      <w:pPr>
        <w:pStyle w:val="ListParagraph"/>
      </w:pPr>
    </w:p>
    <w:p w:rsidR="00564B1C" w:rsidRDefault="00564B1C" w:rsidP="00564B1C">
      <w:pPr>
        <w:pStyle w:val="ListParagraph"/>
        <w:numPr>
          <w:ilvl w:val="0"/>
          <w:numId w:val="1"/>
        </w:numPr>
      </w:pPr>
      <w:r>
        <w:t>How many coffee cups are thrown out per year?</w:t>
      </w:r>
    </w:p>
    <w:p w:rsidR="00564B1C" w:rsidRDefault="00564B1C" w:rsidP="00564B1C">
      <w:pPr>
        <w:pStyle w:val="ListParagraph"/>
      </w:pPr>
    </w:p>
    <w:p w:rsidR="00564B1C" w:rsidRDefault="00564B1C" w:rsidP="00564B1C">
      <w:pPr>
        <w:pStyle w:val="ListParagraph"/>
      </w:pPr>
    </w:p>
    <w:p w:rsidR="00564B1C" w:rsidRDefault="00564B1C" w:rsidP="00564B1C">
      <w:pPr>
        <w:pStyle w:val="ListParagraph"/>
        <w:numPr>
          <w:ilvl w:val="0"/>
          <w:numId w:val="1"/>
        </w:numPr>
      </w:pPr>
      <w:r>
        <w:t>How many people can Australia feed per year? And is it enough?</w:t>
      </w:r>
    </w:p>
    <w:p w:rsidR="00564B1C" w:rsidRDefault="00564B1C" w:rsidP="00564B1C">
      <w:pPr>
        <w:pStyle w:val="ListParagraph"/>
      </w:pPr>
    </w:p>
    <w:p w:rsidR="00564B1C" w:rsidRDefault="00564B1C" w:rsidP="00564B1C">
      <w:pPr>
        <w:pStyle w:val="ListParagraph"/>
      </w:pPr>
    </w:p>
    <w:p w:rsidR="00564B1C" w:rsidRDefault="00564B1C" w:rsidP="00564B1C">
      <w:pPr>
        <w:pStyle w:val="ListParagraph"/>
        <w:numPr>
          <w:ilvl w:val="0"/>
          <w:numId w:val="1"/>
        </w:numPr>
      </w:pPr>
      <w:r>
        <w:t>How much food gets wasted per year?</w:t>
      </w:r>
    </w:p>
    <w:p w:rsidR="00564B1C" w:rsidRDefault="00564B1C" w:rsidP="00564B1C">
      <w:pPr>
        <w:pStyle w:val="ListParagraph"/>
      </w:pPr>
    </w:p>
    <w:p w:rsidR="00564B1C" w:rsidRDefault="00564B1C" w:rsidP="00564B1C">
      <w:pPr>
        <w:pStyle w:val="ListParagraph"/>
      </w:pPr>
    </w:p>
    <w:p w:rsidR="00564B1C" w:rsidRDefault="00564B1C" w:rsidP="00564B1C">
      <w:pPr>
        <w:pStyle w:val="ListParagraph"/>
        <w:numPr>
          <w:ilvl w:val="0"/>
          <w:numId w:val="1"/>
        </w:numPr>
      </w:pPr>
      <w:r>
        <w:t>How many times can the food waste fill the MCG?</w:t>
      </w:r>
    </w:p>
    <w:p w:rsidR="00564B1C" w:rsidRDefault="00564B1C" w:rsidP="00564B1C">
      <w:pPr>
        <w:pStyle w:val="ListParagraph"/>
      </w:pPr>
    </w:p>
    <w:p w:rsidR="00564B1C" w:rsidRDefault="00564B1C" w:rsidP="00564B1C">
      <w:pPr>
        <w:pStyle w:val="ListParagraph"/>
      </w:pPr>
    </w:p>
    <w:p w:rsidR="00564B1C" w:rsidRDefault="00564B1C" w:rsidP="00564B1C">
      <w:pPr>
        <w:pStyle w:val="ListParagraph"/>
        <w:numPr>
          <w:ilvl w:val="0"/>
          <w:numId w:val="1"/>
        </w:numPr>
      </w:pPr>
      <w:r>
        <w:t>Out of 5 shopping bags how many will get thrown out?</w:t>
      </w:r>
    </w:p>
    <w:p w:rsidR="00564B1C" w:rsidRDefault="00564B1C" w:rsidP="00564B1C"/>
    <w:p w:rsidR="00564B1C" w:rsidRDefault="00564B1C" w:rsidP="00564B1C">
      <w:pPr>
        <w:pStyle w:val="ListParagraph"/>
        <w:numPr>
          <w:ilvl w:val="0"/>
          <w:numId w:val="1"/>
        </w:numPr>
      </w:pPr>
      <w:r>
        <w:t>What happens when food rots with other organic landfill?</w:t>
      </w:r>
    </w:p>
    <w:p w:rsidR="00564B1C" w:rsidRDefault="00564B1C" w:rsidP="00564B1C"/>
    <w:p w:rsidR="00564B1C" w:rsidRDefault="00564B1C" w:rsidP="00564B1C">
      <w:pPr>
        <w:pStyle w:val="ListParagraph"/>
      </w:pPr>
    </w:p>
    <w:p w:rsidR="00564B1C" w:rsidRDefault="00564B1C" w:rsidP="00564B1C">
      <w:pPr>
        <w:pStyle w:val="ListParagraph"/>
        <w:numPr>
          <w:ilvl w:val="0"/>
          <w:numId w:val="1"/>
        </w:numPr>
      </w:pPr>
      <w:r>
        <w:t>What food grows the most in far North Queensland?</w:t>
      </w:r>
    </w:p>
    <w:p w:rsidR="00564B1C" w:rsidRDefault="00564B1C" w:rsidP="00564B1C">
      <w:pPr>
        <w:pStyle w:val="ListParagraph"/>
      </w:pPr>
    </w:p>
    <w:p w:rsidR="00564B1C" w:rsidRDefault="00564B1C" w:rsidP="00564B1C">
      <w:pPr>
        <w:pStyle w:val="ListParagraph"/>
      </w:pPr>
    </w:p>
    <w:p w:rsidR="00564B1C" w:rsidRDefault="00564B1C" w:rsidP="00564B1C">
      <w:pPr>
        <w:pStyle w:val="ListParagraph"/>
        <w:numPr>
          <w:ilvl w:val="0"/>
          <w:numId w:val="1"/>
        </w:numPr>
      </w:pPr>
      <w:r>
        <w:t>How many bananas do we eat per day as a nation?</w:t>
      </w:r>
    </w:p>
    <w:p w:rsidR="00564B1C" w:rsidRDefault="00564B1C" w:rsidP="00564B1C">
      <w:pPr>
        <w:pStyle w:val="ListParagraph"/>
      </w:pPr>
    </w:p>
    <w:p w:rsidR="00564B1C" w:rsidRDefault="00564B1C" w:rsidP="00564B1C">
      <w:pPr>
        <w:pStyle w:val="ListParagraph"/>
      </w:pPr>
    </w:p>
    <w:p w:rsidR="00564B1C" w:rsidRDefault="00564B1C" w:rsidP="00564B1C">
      <w:pPr>
        <w:pStyle w:val="ListParagraph"/>
        <w:numPr>
          <w:ilvl w:val="0"/>
          <w:numId w:val="1"/>
        </w:numPr>
      </w:pPr>
      <w:r>
        <w:t>How many bananas does the farm produce a year?</w:t>
      </w:r>
    </w:p>
    <w:p w:rsidR="00564B1C" w:rsidRDefault="00564B1C" w:rsidP="00564B1C">
      <w:pPr>
        <w:pStyle w:val="ListParagraph"/>
      </w:pPr>
    </w:p>
    <w:p w:rsidR="00564B1C" w:rsidRDefault="00564B1C" w:rsidP="00564B1C">
      <w:pPr>
        <w:pStyle w:val="ListParagraph"/>
      </w:pPr>
    </w:p>
    <w:p w:rsidR="00564B1C" w:rsidRDefault="00564B1C" w:rsidP="00564B1C">
      <w:pPr>
        <w:pStyle w:val="ListParagraph"/>
        <w:numPr>
          <w:ilvl w:val="0"/>
          <w:numId w:val="1"/>
        </w:numPr>
      </w:pPr>
      <w:r>
        <w:t>Out of that figure how many bananas do they lose a year?</w:t>
      </w:r>
    </w:p>
    <w:p w:rsidR="00564B1C" w:rsidRDefault="00564B1C" w:rsidP="00564B1C">
      <w:pPr>
        <w:pStyle w:val="ListParagraph"/>
      </w:pPr>
    </w:p>
    <w:p w:rsidR="00564B1C" w:rsidRDefault="00564B1C" w:rsidP="00564B1C">
      <w:pPr>
        <w:pStyle w:val="ListParagraph"/>
      </w:pPr>
    </w:p>
    <w:p w:rsidR="00564B1C" w:rsidRDefault="00564B1C" w:rsidP="00564B1C">
      <w:pPr>
        <w:pStyle w:val="ListParagraph"/>
        <w:numPr>
          <w:ilvl w:val="0"/>
          <w:numId w:val="1"/>
        </w:numPr>
      </w:pPr>
      <w:r>
        <w:t>What do they mean about changing the way we are “programmed”?</w:t>
      </w:r>
    </w:p>
    <w:p w:rsidR="00564B1C" w:rsidRDefault="00564B1C" w:rsidP="00564B1C"/>
    <w:p w:rsidR="00564B1C" w:rsidRDefault="00564B1C" w:rsidP="00564B1C">
      <w:pPr>
        <w:pStyle w:val="ListParagraph"/>
        <w:numPr>
          <w:ilvl w:val="0"/>
          <w:numId w:val="1"/>
        </w:numPr>
      </w:pPr>
      <w:r>
        <w:lastRenderedPageBreak/>
        <w:t>Explain what cosmetic standards are:</w:t>
      </w:r>
    </w:p>
    <w:p w:rsidR="00564B1C" w:rsidRDefault="00564B1C" w:rsidP="00564B1C">
      <w:pPr>
        <w:pStyle w:val="ListParagraph"/>
      </w:pPr>
    </w:p>
    <w:p w:rsidR="00564B1C" w:rsidRDefault="00564B1C" w:rsidP="00564B1C"/>
    <w:p w:rsidR="00564B1C" w:rsidRDefault="00564B1C" w:rsidP="00564B1C">
      <w:pPr>
        <w:pStyle w:val="ListParagraph"/>
      </w:pPr>
    </w:p>
    <w:p w:rsidR="00564B1C" w:rsidRDefault="00564B1C" w:rsidP="00564B1C">
      <w:pPr>
        <w:pStyle w:val="ListParagraph"/>
        <w:numPr>
          <w:ilvl w:val="0"/>
          <w:numId w:val="1"/>
        </w:numPr>
      </w:pPr>
      <w:r>
        <w:t>How much food has the food bank salvaged in the last 12 months?</w:t>
      </w:r>
    </w:p>
    <w:p w:rsidR="00564B1C" w:rsidRDefault="00564B1C" w:rsidP="00564B1C">
      <w:pPr>
        <w:pStyle w:val="ListParagraph"/>
      </w:pPr>
    </w:p>
    <w:p w:rsidR="00564B1C" w:rsidRDefault="00564B1C" w:rsidP="00564B1C">
      <w:pPr>
        <w:pStyle w:val="ListParagraph"/>
        <w:numPr>
          <w:ilvl w:val="0"/>
          <w:numId w:val="1"/>
        </w:numPr>
      </w:pPr>
      <w:r>
        <w:t>Why do these foods end up in food bank?</w:t>
      </w:r>
    </w:p>
    <w:p w:rsidR="00564B1C" w:rsidRDefault="00564B1C" w:rsidP="00564B1C">
      <w:pPr>
        <w:pStyle w:val="ListParagraph"/>
      </w:pPr>
    </w:p>
    <w:p w:rsidR="00564B1C" w:rsidRDefault="00564B1C" w:rsidP="00564B1C"/>
    <w:p w:rsidR="00564B1C" w:rsidRDefault="00564B1C" w:rsidP="00564B1C"/>
    <w:p w:rsidR="00564B1C" w:rsidRDefault="00564B1C" w:rsidP="00564B1C"/>
    <w:p w:rsidR="00564B1C" w:rsidRDefault="00564B1C" w:rsidP="00564B1C"/>
    <w:p w:rsidR="00564B1C" w:rsidRDefault="00564B1C" w:rsidP="00564B1C"/>
    <w:p w:rsidR="00564B1C" w:rsidRDefault="00564B1C" w:rsidP="00564B1C"/>
    <w:p w:rsidR="00564B1C" w:rsidRDefault="00564B1C" w:rsidP="00564B1C"/>
    <w:p w:rsidR="00564B1C" w:rsidRDefault="00564B1C" w:rsidP="00564B1C"/>
    <w:p w:rsidR="00564B1C" w:rsidRDefault="00564B1C" w:rsidP="00564B1C"/>
    <w:p w:rsidR="00564B1C" w:rsidRDefault="00564B1C" w:rsidP="00564B1C"/>
    <w:p w:rsidR="00564B1C" w:rsidRDefault="00564B1C" w:rsidP="00564B1C"/>
    <w:p w:rsidR="00564B1C" w:rsidRDefault="00564B1C" w:rsidP="00564B1C"/>
    <w:p w:rsidR="00564B1C" w:rsidRDefault="00564B1C" w:rsidP="00564B1C"/>
    <w:p w:rsidR="00564B1C" w:rsidRDefault="00564B1C" w:rsidP="00564B1C"/>
    <w:p w:rsidR="00564B1C" w:rsidRDefault="00564B1C" w:rsidP="00564B1C"/>
    <w:p w:rsidR="00564B1C" w:rsidRDefault="00564B1C" w:rsidP="00564B1C"/>
    <w:p w:rsidR="00564B1C" w:rsidRDefault="00564B1C" w:rsidP="00564B1C"/>
    <w:p w:rsidR="00564B1C" w:rsidRDefault="00564B1C" w:rsidP="00564B1C"/>
    <w:p w:rsidR="00564B1C" w:rsidRDefault="00564B1C" w:rsidP="00564B1C"/>
    <w:p w:rsidR="00564B1C" w:rsidRDefault="00564B1C" w:rsidP="00564B1C"/>
    <w:p w:rsidR="00564B1C" w:rsidRDefault="00564B1C" w:rsidP="00564B1C"/>
    <w:p w:rsidR="0062409F" w:rsidRDefault="0062409F">
      <w:bookmarkStart w:id="0" w:name="_GoBack"/>
      <w:bookmarkEnd w:id="0"/>
    </w:p>
    <w:sectPr w:rsidR="00624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50877"/>
    <w:multiLevelType w:val="hybridMultilevel"/>
    <w:tmpl w:val="B19A0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B1C"/>
    <w:rsid w:val="00564B1C"/>
    <w:rsid w:val="0062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95CE9-2D5E-4578-9170-509E532E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E834E63</Template>
  <TotalTime>1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COATES Navine [Narrogin Senior High School]</dc:creator>
  <cp:keywords/>
  <dc:description/>
  <cp:lastModifiedBy>COATES Navine [Narrogin Senior High School]</cp:lastModifiedBy>
  <cp:revision>1</cp:revision>
  <dcterms:created xsi:type="dcterms:W3CDTF">2018-08-28T01:45:00Z</dcterms:created>
  <dcterms:modified xsi:type="dcterms:W3CDTF">2018-08-28T01:46:00Z</dcterms:modified>
</cp:coreProperties>
</file>