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798" w:rsidRDefault="00345798" w:rsidP="00345798">
      <w:pPr>
        <w:jc w:val="center"/>
      </w:pPr>
      <w:bookmarkStart w:id="0" w:name="_GoBack"/>
      <w:bookmarkEnd w:id="0"/>
      <w:r w:rsidRPr="00345798">
        <w:rPr>
          <w:b/>
        </w:rPr>
        <w:t xml:space="preserve">NAME: </w:t>
      </w:r>
      <w:r w:rsidRPr="00345798">
        <w:rPr>
          <w:b/>
          <w:u w:val="single"/>
        </w:rPr>
        <w:tab/>
      </w:r>
      <w:r w:rsidRPr="00345798">
        <w:rPr>
          <w:b/>
          <w:u w:val="single"/>
        </w:rPr>
        <w:tab/>
      </w:r>
      <w:r w:rsidRPr="00345798">
        <w:rPr>
          <w:b/>
          <w:u w:val="single"/>
        </w:rPr>
        <w:tab/>
      </w:r>
      <w:r w:rsidRPr="00345798">
        <w:rPr>
          <w:b/>
          <w:u w:val="single"/>
        </w:rPr>
        <w:tab/>
      </w:r>
      <w:r w:rsidRPr="00345798">
        <w:rPr>
          <w:b/>
          <w:u w:val="single"/>
        </w:rPr>
        <w:tab/>
      </w:r>
      <w:r w:rsidRPr="00345798">
        <w:rPr>
          <w:b/>
          <w:u w:val="single"/>
        </w:rPr>
        <w:tab/>
      </w:r>
      <w:r>
        <w:rPr>
          <w:b/>
          <w:u w:val="single"/>
        </w:rPr>
        <w:t xml:space="preserve">  </w:t>
      </w:r>
      <w:r w:rsidRPr="00345798">
        <w:rPr>
          <w:b/>
        </w:rPr>
        <w:t>CHARACTERS</w:t>
      </w:r>
      <w:r>
        <w:rPr>
          <w:b/>
        </w:rPr>
        <w:t xml:space="preserve">:  </w:t>
      </w:r>
      <w:r>
        <w:t>Fill in the character chart below:</w:t>
      </w:r>
    </w:p>
    <w:tbl>
      <w:tblPr>
        <w:tblStyle w:val="TableGrid"/>
        <w:tblW w:w="15559" w:type="dxa"/>
        <w:tblLook w:val="04A0" w:firstRow="1" w:lastRow="0" w:firstColumn="1" w:lastColumn="0" w:noHBand="0" w:noVBand="1"/>
      </w:tblPr>
      <w:tblGrid>
        <w:gridCol w:w="1384"/>
        <w:gridCol w:w="3543"/>
        <w:gridCol w:w="3544"/>
        <w:gridCol w:w="3544"/>
        <w:gridCol w:w="3544"/>
      </w:tblGrid>
      <w:tr w:rsidR="00345798" w:rsidTr="00345798">
        <w:tc>
          <w:tcPr>
            <w:tcW w:w="1384" w:type="dxa"/>
          </w:tcPr>
          <w:p w:rsidR="00345798" w:rsidRPr="00345798" w:rsidRDefault="00345798">
            <w:pPr>
              <w:rPr>
                <w:b/>
              </w:rPr>
            </w:pPr>
            <w:r w:rsidRPr="00345798">
              <w:rPr>
                <w:b/>
              </w:rPr>
              <w:t>CHARACTER</w:t>
            </w:r>
          </w:p>
        </w:tc>
        <w:tc>
          <w:tcPr>
            <w:tcW w:w="3543" w:type="dxa"/>
          </w:tcPr>
          <w:p w:rsidR="00345798" w:rsidRPr="00345798" w:rsidRDefault="00345798">
            <w:pPr>
              <w:rPr>
                <w:b/>
              </w:rPr>
            </w:pPr>
            <w:r w:rsidRPr="00345798">
              <w:rPr>
                <w:b/>
              </w:rPr>
              <w:t>RELATIONSHIP TO KATNISS</w:t>
            </w:r>
          </w:p>
        </w:tc>
        <w:tc>
          <w:tcPr>
            <w:tcW w:w="3544" w:type="dxa"/>
          </w:tcPr>
          <w:p w:rsidR="00345798" w:rsidRPr="00345798" w:rsidRDefault="00345798">
            <w:pPr>
              <w:rPr>
                <w:b/>
              </w:rPr>
            </w:pPr>
            <w:r w:rsidRPr="00345798">
              <w:rPr>
                <w:b/>
              </w:rPr>
              <w:t>DESCRIPTION (PHYSICAL AND PERSONALITY)</w:t>
            </w:r>
          </w:p>
        </w:tc>
        <w:tc>
          <w:tcPr>
            <w:tcW w:w="3544" w:type="dxa"/>
          </w:tcPr>
          <w:p w:rsidR="00345798" w:rsidRPr="00345798" w:rsidRDefault="00345798">
            <w:pPr>
              <w:rPr>
                <w:b/>
              </w:rPr>
            </w:pPr>
            <w:r w:rsidRPr="00345798">
              <w:rPr>
                <w:b/>
              </w:rPr>
              <w:t>ROLE IN COMMUNITY</w:t>
            </w:r>
          </w:p>
        </w:tc>
        <w:tc>
          <w:tcPr>
            <w:tcW w:w="3544" w:type="dxa"/>
          </w:tcPr>
          <w:p w:rsidR="00345798" w:rsidRPr="00345798" w:rsidRDefault="00345798">
            <w:pPr>
              <w:rPr>
                <w:b/>
              </w:rPr>
            </w:pPr>
            <w:r w:rsidRPr="00345798">
              <w:rPr>
                <w:b/>
              </w:rPr>
              <w:t>HOW DOES THIS CHARACTER AFFECT KATNISS’S DESTINY</w:t>
            </w:r>
          </w:p>
        </w:tc>
      </w:tr>
      <w:tr w:rsidR="00345798" w:rsidTr="00345798">
        <w:tc>
          <w:tcPr>
            <w:tcW w:w="1384" w:type="dxa"/>
          </w:tcPr>
          <w:p w:rsidR="00345798" w:rsidRPr="00345798" w:rsidRDefault="00345798">
            <w:pPr>
              <w:rPr>
                <w:b/>
              </w:rPr>
            </w:pPr>
            <w:r w:rsidRPr="00345798">
              <w:rPr>
                <w:b/>
              </w:rPr>
              <w:t>GALE</w:t>
            </w:r>
          </w:p>
        </w:tc>
        <w:tc>
          <w:tcPr>
            <w:tcW w:w="3543" w:type="dxa"/>
          </w:tcPr>
          <w:p w:rsidR="00345798" w:rsidRDefault="00345798"/>
          <w:p w:rsidR="00345798" w:rsidRDefault="00345798"/>
          <w:p w:rsidR="00345798" w:rsidRDefault="00345798"/>
          <w:p w:rsidR="00345798" w:rsidRDefault="00345798"/>
          <w:p w:rsidR="00345798" w:rsidRDefault="00345798"/>
          <w:p w:rsidR="00345798" w:rsidRDefault="00345798"/>
        </w:tc>
        <w:tc>
          <w:tcPr>
            <w:tcW w:w="3544" w:type="dxa"/>
          </w:tcPr>
          <w:p w:rsidR="00345798" w:rsidRDefault="00345798"/>
        </w:tc>
        <w:tc>
          <w:tcPr>
            <w:tcW w:w="3544" w:type="dxa"/>
          </w:tcPr>
          <w:p w:rsidR="00345798" w:rsidRDefault="00345798"/>
        </w:tc>
        <w:tc>
          <w:tcPr>
            <w:tcW w:w="3544" w:type="dxa"/>
          </w:tcPr>
          <w:p w:rsidR="00345798" w:rsidRDefault="00345798"/>
        </w:tc>
      </w:tr>
      <w:tr w:rsidR="00345798" w:rsidTr="00345798">
        <w:tc>
          <w:tcPr>
            <w:tcW w:w="1384" w:type="dxa"/>
          </w:tcPr>
          <w:p w:rsidR="00345798" w:rsidRPr="00345798" w:rsidRDefault="00345798">
            <w:pPr>
              <w:rPr>
                <w:b/>
              </w:rPr>
            </w:pPr>
            <w:r w:rsidRPr="00345798">
              <w:rPr>
                <w:b/>
              </w:rPr>
              <w:t>PEETA</w:t>
            </w:r>
          </w:p>
        </w:tc>
        <w:tc>
          <w:tcPr>
            <w:tcW w:w="3543" w:type="dxa"/>
          </w:tcPr>
          <w:p w:rsidR="00345798" w:rsidRDefault="00345798"/>
          <w:p w:rsidR="00345798" w:rsidRDefault="00345798"/>
          <w:p w:rsidR="00345798" w:rsidRDefault="00345798"/>
          <w:p w:rsidR="00345798" w:rsidRDefault="00345798"/>
          <w:p w:rsidR="00345798" w:rsidRDefault="00345798"/>
          <w:p w:rsidR="00345798" w:rsidRDefault="00345798"/>
        </w:tc>
        <w:tc>
          <w:tcPr>
            <w:tcW w:w="3544" w:type="dxa"/>
          </w:tcPr>
          <w:p w:rsidR="00345798" w:rsidRDefault="00345798"/>
        </w:tc>
        <w:tc>
          <w:tcPr>
            <w:tcW w:w="3544" w:type="dxa"/>
          </w:tcPr>
          <w:p w:rsidR="00345798" w:rsidRDefault="00345798"/>
        </w:tc>
        <w:tc>
          <w:tcPr>
            <w:tcW w:w="3544" w:type="dxa"/>
          </w:tcPr>
          <w:p w:rsidR="00345798" w:rsidRDefault="00345798"/>
        </w:tc>
      </w:tr>
      <w:tr w:rsidR="00345798" w:rsidTr="00345798">
        <w:tc>
          <w:tcPr>
            <w:tcW w:w="1384" w:type="dxa"/>
          </w:tcPr>
          <w:p w:rsidR="00345798" w:rsidRPr="00345798" w:rsidRDefault="00345798">
            <w:pPr>
              <w:rPr>
                <w:b/>
              </w:rPr>
            </w:pPr>
            <w:r w:rsidRPr="00345798">
              <w:rPr>
                <w:b/>
              </w:rPr>
              <w:t>MOTHER</w:t>
            </w:r>
          </w:p>
        </w:tc>
        <w:tc>
          <w:tcPr>
            <w:tcW w:w="3543" w:type="dxa"/>
          </w:tcPr>
          <w:p w:rsidR="00345798" w:rsidRDefault="00345798"/>
          <w:p w:rsidR="00345798" w:rsidRDefault="00345798"/>
          <w:p w:rsidR="00345798" w:rsidRDefault="00345798"/>
          <w:p w:rsidR="00345798" w:rsidRDefault="00345798"/>
          <w:p w:rsidR="00345798" w:rsidRDefault="00345798"/>
          <w:p w:rsidR="00345798" w:rsidRDefault="00345798"/>
        </w:tc>
        <w:tc>
          <w:tcPr>
            <w:tcW w:w="3544" w:type="dxa"/>
          </w:tcPr>
          <w:p w:rsidR="00345798" w:rsidRDefault="00345798"/>
        </w:tc>
        <w:tc>
          <w:tcPr>
            <w:tcW w:w="3544" w:type="dxa"/>
          </w:tcPr>
          <w:p w:rsidR="00345798" w:rsidRDefault="00345798"/>
        </w:tc>
        <w:tc>
          <w:tcPr>
            <w:tcW w:w="3544" w:type="dxa"/>
          </w:tcPr>
          <w:p w:rsidR="00345798" w:rsidRDefault="00345798"/>
        </w:tc>
      </w:tr>
      <w:tr w:rsidR="00345798" w:rsidTr="00345798">
        <w:tc>
          <w:tcPr>
            <w:tcW w:w="1384" w:type="dxa"/>
          </w:tcPr>
          <w:p w:rsidR="00345798" w:rsidRPr="00345798" w:rsidRDefault="00345798">
            <w:pPr>
              <w:rPr>
                <w:b/>
              </w:rPr>
            </w:pPr>
            <w:r w:rsidRPr="00345798">
              <w:rPr>
                <w:b/>
              </w:rPr>
              <w:t>PRIM</w:t>
            </w:r>
          </w:p>
        </w:tc>
        <w:tc>
          <w:tcPr>
            <w:tcW w:w="3543" w:type="dxa"/>
          </w:tcPr>
          <w:p w:rsidR="00345798" w:rsidRDefault="00345798"/>
          <w:p w:rsidR="00345798" w:rsidRDefault="00345798"/>
          <w:p w:rsidR="00345798" w:rsidRDefault="00345798"/>
          <w:p w:rsidR="00345798" w:rsidRDefault="00345798"/>
          <w:p w:rsidR="00345798" w:rsidRDefault="00345798"/>
          <w:p w:rsidR="00345798" w:rsidRDefault="00345798"/>
        </w:tc>
        <w:tc>
          <w:tcPr>
            <w:tcW w:w="3544" w:type="dxa"/>
          </w:tcPr>
          <w:p w:rsidR="00345798" w:rsidRDefault="00345798"/>
        </w:tc>
        <w:tc>
          <w:tcPr>
            <w:tcW w:w="3544" w:type="dxa"/>
          </w:tcPr>
          <w:p w:rsidR="00345798" w:rsidRDefault="00345798"/>
        </w:tc>
        <w:tc>
          <w:tcPr>
            <w:tcW w:w="3544" w:type="dxa"/>
          </w:tcPr>
          <w:p w:rsidR="00345798" w:rsidRDefault="00345798"/>
        </w:tc>
      </w:tr>
      <w:tr w:rsidR="00345798" w:rsidTr="00345798">
        <w:tc>
          <w:tcPr>
            <w:tcW w:w="1384" w:type="dxa"/>
          </w:tcPr>
          <w:p w:rsidR="00345798" w:rsidRPr="00345798" w:rsidRDefault="00345798">
            <w:pPr>
              <w:rPr>
                <w:b/>
              </w:rPr>
            </w:pPr>
            <w:r w:rsidRPr="00345798">
              <w:rPr>
                <w:b/>
              </w:rPr>
              <w:t>HAMICH</w:t>
            </w:r>
          </w:p>
        </w:tc>
        <w:tc>
          <w:tcPr>
            <w:tcW w:w="3543" w:type="dxa"/>
          </w:tcPr>
          <w:p w:rsidR="00345798" w:rsidRDefault="00345798"/>
          <w:p w:rsidR="00345798" w:rsidRDefault="00345798"/>
          <w:p w:rsidR="00345798" w:rsidRDefault="00345798"/>
          <w:p w:rsidR="00345798" w:rsidRDefault="00345798"/>
          <w:p w:rsidR="00345798" w:rsidRDefault="00345798"/>
        </w:tc>
        <w:tc>
          <w:tcPr>
            <w:tcW w:w="3544" w:type="dxa"/>
          </w:tcPr>
          <w:p w:rsidR="00345798" w:rsidRDefault="00345798"/>
        </w:tc>
        <w:tc>
          <w:tcPr>
            <w:tcW w:w="3544" w:type="dxa"/>
          </w:tcPr>
          <w:p w:rsidR="00345798" w:rsidRDefault="00345798"/>
        </w:tc>
        <w:tc>
          <w:tcPr>
            <w:tcW w:w="3544" w:type="dxa"/>
          </w:tcPr>
          <w:p w:rsidR="00345798" w:rsidRDefault="00345798"/>
        </w:tc>
      </w:tr>
      <w:tr w:rsidR="00345798" w:rsidTr="00345798">
        <w:tc>
          <w:tcPr>
            <w:tcW w:w="1384" w:type="dxa"/>
          </w:tcPr>
          <w:p w:rsidR="00345798" w:rsidRPr="00345798" w:rsidRDefault="00345798">
            <w:pPr>
              <w:rPr>
                <w:b/>
              </w:rPr>
            </w:pPr>
            <w:r w:rsidRPr="00345798">
              <w:rPr>
                <w:b/>
              </w:rPr>
              <w:t>EFFIE</w:t>
            </w:r>
          </w:p>
        </w:tc>
        <w:tc>
          <w:tcPr>
            <w:tcW w:w="3543" w:type="dxa"/>
          </w:tcPr>
          <w:p w:rsidR="00345798" w:rsidRDefault="00345798"/>
          <w:p w:rsidR="00345798" w:rsidRDefault="00345798"/>
          <w:p w:rsidR="00345798" w:rsidRDefault="00345798"/>
          <w:p w:rsidR="00345798" w:rsidRDefault="00345798"/>
          <w:p w:rsidR="00345798" w:rsidRDefault="00345798"/>
        </w:tc>
        <w:tc>
          <w:tcPr>
            <w:tcW w:w="3544" w:type="dxa"/>
          </w:tcPr>
          <w:p w:rsidR="00345798" w:rsidRDefault="00345798"/>
        </w:tc>
        <w:tc>
          <w:tcPr>
            <w:tcW w:w="3544" w:type="dxa"/>
          </w:tcPr>
          <w:p w:rsidR="00345798" w:rsidRDefault="00345798"/>
        </w:tc>
        <w:tc>
          <w:tcPr>
            <w:tcW w:w="3544" w:type="dxa"/>
          </w:tcPr>
          <w:p w:rsidR="00345798" w:rsidRDefault="00345798"/>
        </w:tc>
      </w:tr>
    </w:tbl>
    <w:p w:rsidR="00345798" w:rsidRDefault="00345798"/>
    <w:p w:rsidR="00345798" w:rsidRDefault="00345798"/>
    <w:p w:rsidR="00345798" w:rsidRDefault="00345798"/>
    <w:sectPr w:rsidR="00345798" w:rsidSect="0034579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798"/>
    <w:rsid w:val="00345798"/>
    <w:rsid w:val="003B3F89"/>
    <w:rsid w:val="00C6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57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3F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F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57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3F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F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E927225F</Template>
  <TotalTime>0</TotalTime>
  <Pages>2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DAVIDSON Louise</dc:creator>
  <cp:lastModifiedBy>DAVIDSON Louise</cp:lastModifiedBy>
  <cp:revision>2</cp:revision>
  <cp:lastPrinted>2016-11-25T08:22:00Z</cp:lastPrinted>
  <dcterms:created xsi:type="dcterms:W3CDTF">2016-11-25T08:22:00Z</dcterms:created>
  <dcterms:modified xsi:type="dcterms:W3CDTF">2016-11-25T08:22:00Z</dcterms:modified>
</cp:coreProperties>
</file>