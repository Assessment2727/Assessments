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EB" w:rsidRDefault="005C437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6B155" wp14:editId="7F0DEEF4">
                <wp:simplePos x="0" y="0"/>
                <wp:positionH relativeFrom="column">
                  <wp:posOffset>-304800</wp:posOffset>
                </wp:positionH>
                <wp:positionV relativeFrom="paragraph">
                  <wp:posOffset>-257175</wp:posOffset>
                </wp:positionV>
                <wp:extent cx="6372225" cy="1419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C4371" w:rsidRPr="005C4371" w:rsidRDefault="005C4371" w:rsidP="005C4371">
                            <w:pPr>
                              <w:jc w:val="center"/>
                              <w:rPr>
                                <w:rFonts w:ascii="Accord Heavy SF" w:hAnsi="Accord Heavy SF"/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C4371">
                              <w:rPr>
                                <w:rFonts w:ascii="Accord Heavy SF" w:hAnsi="Accord Heavy SF"/>
                                <w:b/>
                                <w:caps/>
                                <w:sz w:val="56"/>
                                <w:szCs w:val="5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Hunger Games: Opening ceremony outfit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4pt;margin-top:-20.25pt;width:501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" filled="f" stroked="f">
                <v:fill o:detectmouseclick="t"/>
                <v:textbox>
                  <w:txbxContent>
                    <w:p w:rsidR="005C4371" w:rsidRPr="005C4371" w:rsidRDefault="005C4371" w:rsidP="005C4371">
                      <w:pPr>
                        <w:jc w:val="center"/>
                        <w:rPr>
                          <w:rFonts w:ascii="Accord Heavy SF" w:hAnsi="Accord Heavy SF"/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C4371">
                        <w:rPr>
                          <w:rFonts w:ascii="Accord Heavy SF" w:hAnsi="Accord Heavy SF"/>
                          <w:b/>
                          <w:caps/>
                          <w:sz w:val="56"/>
                          <w:szCs w:val="5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Hunger Games: Opening ceremony outfit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79EB" w:rsidSect="005C4371">
      <w:pgSz w:w="11906" w:h="16838"/>
      <w:pgMar w:top="1440" w:right="1440" w:bottom="1440" w:left="1440" w:header="708" w:footer="708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ccord Heavy SF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71"/>
    <w:rsid w:val="005C4371"/>
    <w:rsid w:val="00D0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651B87A5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</cp:revision>
  <cp:lastPrinted>2012-10-01T06:58:00Z</cp:lastPrinted>
  <dcterms:created xsi:type="dcterms:W3CDTF">2012-10-01T06:56:00Z</dcterms:created>
  <dcterms:modified xsi:type="dcterms:W3CDTF">2012-10-01T07:08:00Z</dcterms:modified>
</cp:coreProperties>
</file>