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7BC" w:rsidRDefault="004B17BC">
      <w:pPr>
        <w:rPr>
          <w:b/>
        </w:rPr>
      </w:pPr>
      <w:r>
        <w:rPr>
          <w:b/>
        </w:rPr>
        <w:t>THE HUNGER GAMES</w:t>
      </w:r>
    </w:p>
    <w:p w:rsidR="00137964" w:rsidRDefault="00137964">
      <w:pPr>
        <w:rPr>
          <w:b/>
        </w:rPr>
      </w:pPr>
    </w:p>
    <w:p w:rsidR="00231A0E" w:rsidRPr="00742214" w:rsidRDefault="00742214">
      <w:pPr>
        <w:rPr>
          <w:b/>
        </w:rPr>
      </w:pPr>
      <w:r w:rsidRPr="00742214">
        <w:rPr>
          <w:b/>
        </w:rPr>
        <w:t>Introduction –</w:t>
      </w:r>
    </w:p>
    <w:p w:rsidR="00742214" w:rsidRDefault="00742214">
      <w:r>
        <w:t>Start with the definition of a heroine within</w:t>
      </w:r>
      <w:r w:rsidR="00B600C4">
        <w:t xml:space="preserve"> a</w:t>
      </w:r>
      <w:r>
        <w:t xml:space="preserve"> dystopian society. Mention that Katniss’ human side is what defines her as a heroine.</w:t>
      </w:r>
    </w:p>
    <w:p w:rsidR="00742214" w:rsidRDefault="00742214">
      <w:r>
        <w:t>How? Explain how you will demonstrate this in your essay:</w:t>
      </w:r>
    </w:p>
    <w:p w:rsidR="00742214" w:rsidRDefault="00742214"/>
    <w:p w:rsidR="00742214" w:rsidRDefault="00742214">
      <w:r>
        <w:t>Through the values and themes explored in the novel</w:t>
      </w:r>
    </w:p>
    <w:p w:rsidR="00742214" w:rsidRDefault="00742214">
      <w:r>
        <w:t>Through the motifs and symbolism</w:t>
      </w:r>
    </w:p>
    <w:p w:rsidR="00742214" w:rsidRDefault="00742214">
      <w:r>
        <w:t>Through the language technique</w:t>
      </w:r>
      <w:r w:rsidR="00B600C4">
        <w:t>s</w:t>
      </w:r>
    </w:p>
    <w:p w:rsidR="00742214" w:rsidRDefault="00742214"/>
    <w:p w:rsidR="00742214" w:rsidRPr="00B600C4" w:rsidRDefault="00742214">
      <w:pPr>
        <w:rPr>
          <w:i/>
        </w:rPr>
      </w:pPr>
      <w:r w:rsidRPr="00B600C4">
        <w:rPr>
          <w:i/>
        </w:rPr>
        <w:t>(</w:t>
      </w:r>
      <w:proofErr w:type="gramStart"/>
      <w:r w:rsidRPr="00B600C4">
        <w:rPr>
          <w:i/>
        </w:rPr>
        <w:t>or</w:t>
      </w:r>
      <w:proofErr w:type="gramEnd"/>
      <w:r w:rsidRPr="00B600C4">
        <w:rPr>
          <w:i/>
        </w:rPr>
        <w:t xml:space="preserve"> you could do setting and/or characterisation)</w:t>
      </w:r>
    </w:p>
    <w:p w:rsidR="00742214" w:rsidRDefault="00742214"/>
    <w:p w:rsidR="00742214" w:rsidRPr="00742214" w:rsidRDefault="00742214">
      <w:pPr>
        <w:rPr>
          <w:b/>
        </w:rPr>
      </w:pPr>
      <w:r w:rsidRPr="00742214">
        <w:rPr>
          <w:b/>
        </w:rPr>
        <w:t>Body paragraph 1:</w:t>
      </w:r>
    </w:p>
    <w:p w:rsidR="00742214" w:rsidRDefault="00742214"/>
    <w:p w:rsidR="00742214" w:rsidRPr="00742214" w:rsidRDefault="00742214">
      <w:pPr>
        <w:rPr>
          <w:u w:val="single"/>
        </w:rPr>
      </w:pPr>
      <w:r w:rsidRPr="00742214">
        <w:rPr>
          <w:u w:val="single"/>
        </w:rPr>
        <w:t>Values and themes:</w:t>
      </w:r>
    </w:p>
    <w:p w:rsidR="00742214" w:rsidRDefault="00742214"/>
    <w:p w:rsidR="00742214" w:rsidRDefault="00742214">
      <w:pPr>
        <w:rPr>
          <w:u w:val="single"/>
        </w:rPr>
      </w:pPr>
      <w:r w:rsidRPr="00742214">
        <w:rPr>
          <w:u w:val="single"/>
        </w:rPr>
        <w:t>TREE – WHAT, HOW, WHY</w:t>
      </w:r>
    </w:p>
    <w:p w:rsidR="00742214" w:rsidRDefault="00742214">
      <w:pPr>
        <w:rPr>
          <w:u w:val="single"/>
        </w:rPr>
      </w:pPr>
    </w:p>
    <w:p w:rsidR="00742214" w:rsidRDefault="00742214">
      <w:r>
        <w:t xml:space="preserve">Katniss represents the values of her district. </w:t>
      </w:r>
      <w:proofErr w:type="gramStart"/>
      <w:r>
        <w:t>Desire to break free from the Capitol, desire to win and engage into a rebellion.</w:t>
      </w:r>
      <w:proofErr w:type="gramEnd"/>
      <w:r>
        <w:t xml:space="preserve"> She fights for inequality (poor vs rich) and encourages humanity. Protects Rue, saves Prim from going to the Games. From these acts she is promoted to heroine by showing humanity. What about </w:t>
      </w:r>
      <w:proofErr w:type="spellStart"/>
      <w:r>
        <w:t>Peeta</w:t>
      </w:r>
      <w:proofErr w:type="spellEnd"/>
      <w:r>
        <w:t>?</w:t>
      </w:r>
    </w:p>
    <w:p w:rsidR="00742214" w:rsidRDefault="00742214"/>
    <w:p w:rsidR="00742214" w:rsidRPr="00742214" w:rsidRDefault="00742214">
      <w:pPr>
        <w:rPr>
          <w:b/>
        </w:rPr>
      </w:pPr>
      <w:r w:rsidRPr="00742214">
        <w:rPr>
          <w:b/>
        </w:rPr>
        <w:t>Body paragraph 2:</w:t>
      </w:r>
    </w:p>
    <w:p w:rsidR="00742214" w:rsidRDefault="00742214"/>
    <w:p w:rsidR="00742214" w:rsidRPr="00742214" w:rsidRDefault="00742214">
      <w:pPr>
        <w:rPr>
          <w:u w:val="single"/>
        </w:rPr>
      </w:pPr>
      <w:r w:rsidRPr="00742214">
        <w:rPr>
          <w:u w:val="single"/>
        </w:rPr>
        <w:t>Plot through motifs and symbolism</w:t>
      </w:r>
    </w:p>
    <w:p w:rsidR="00742214" w:rsidRDefault="00742214"/>
    <w:p w:rsidR="00742214" w:rsidRDefault="00742214">
      <w:pPr>
        <w:rPr>
          <w:u w:val="single"/>
        </w:rPr>
      </w:pPr>
      <w:r w:rsidRPr="00742214">
        <w:rPr>
          <w:u w:val="single"/>
        </w:rPr>
        <w:t>TREE – WHAT, HOW, WHY</w:t>
      </w:r>
    </w:p>
    <w:p w:rsidR="00742214" w:rsidRDefault="00742214">
      <w:pPr>
        <w:rPr>
          <w:u w:val="single"/>
        </w:rPr>
      </w:pPr>
    </w:p>
    <w:p w:rsidR="00742214" w:rsidRDefault="00742214">
      <w:r>
        <w:t xml:space="preserve">What do the dandelions, primrose, </w:t>
      </w:r>
      <w:proofErr w:type="spellStart"/>
      <w:r>
        <w:t>mockinjay</w:t>
      </w:r>
      <w:proofErr w:type="spellEnd"/>
      <w:r>
        <w:t xml:space="preserve">, fire and food represent? Link them to the values that Katniss represent – Rebellion, </w:t>
      </w:r>
      <w:r w:rsidR="00B600C4">
        <w:t xml:space="preserve">youth, love, courage, pride and family. </w:t>
      </w:r>
      <w:proofErr w:type="gramStart"/>
      <w:r w:rsidR="00B600C4">
        <w:t>District 12 representing the coal miners (association with fire).</w:t>
      </w:r>
      <w:proofErr w:type="gramEnd"/>
      <w:r w:rsidR="00B600C4">
        <w:t xml:space="preserve"> How do these items fit in with the plot and help Katniss become a heroine?</w:t>
      </w:r>
    </w:p>
    <w:p w:rsidR="00B600C4" w:rsidRDefault="00B600C4"/>
    <w:p w:rsidR="00B600C4" w:rsidRPr="00B600C4" w:rsidRDefault="00B600C4">
      <w:pPr>
        <w:rPr>
          <w:b/>
        </w:rPr>
      </w:pPr>
      <w:r w:rsidRPr="00B600C4">
        <w:rPr>
          <w:b/>
        </w:rPr>
        <w:t>Body paragraph 3:</w:t>
      </w:r>
    </w:p>
    <w:p w:rsidR="00B600C4" w:rsidRDefault="00B600C4"/>
    <w:p w:rsidR="00B600C4" w:rsidRDefault="00B600C4">
      <w:pPr>
        <w:rPr>
          <w:u w:val="single"/>
        </w:rPr>
      </w:pPr>
      <w:r w:rsidRPr="00B600C4">
        <w:rPr>
          <w:u w:val="single"/>
        </w:rPr>
        <w:t>Language techniques</w:t>
      </w:r>
    </w:p>
    <w:p w:rsidR="00B600C4" w:rsidRDefault="00B600C4">
      <w:pPr>
        <w:rPr>
          <w:u w:val="single"/>
        </w:rPr>
      </w:pPr>
    </w:p>
    <w:p w:rsidR="00B600C4" w:rsidRPr="00B600C4" w:rsidRDefault="00B600C4">
      <w:pPr>
        <w:rPr>
          <w:u w:val="single"/>
        </w:rPr>
      </w:pPr>
      <w:r>
        <w:rPr>
          <w:u w:val="single"/>
        </w:rPr>
        <w:t xml:space="preserve">TREE – WHAT, </w:t>
      </w:r>
      <w:proofErr w:type="gramStart"/>
      <w:r>
        <w:rPr>
          <w:u w:val="single"/>
        </w:rPr>
        <w:t>HOW ,</w:t>
      </w:r>
      <w:proofErr w:type="gramEnd"/>
      <w:r>
        <w:rPr>
          <w:u w:val="single"/>
        </w:rPr>
        <w:t xml:space="preserve"> WHY</w:t>
      </w:r>
    </w:p>
    <w:p w:rsidR="00742214" w:rsidRDefault="00742214"/>
    <w:p w:rsidR="00B600C4" w:rsidRDefault="00B600C4">
      <w:r>
        <w:t>Explain that the story is written from the 1</w:t>
      </w:r>
      <w:r w:rsidRPr="00B600C4">
        <w:rPr>
          <w:vertAlign w:val="superscript"/>
        </w:rPr>
        <w:t>st</w:t>
      </w:r>
      <w:r>
        <w:t xml:space="preserve"> Person POV. Why did the author write that way? Why does she use flashback? What are the use of similes, repetition alliteration, short fast paced sentences and how do they link with the </w:t>
      </w:r>
      <w:proofErr w:type="spellStart"/>
      <w:r>
        <w:t>build up</w:t>
      </w:r>
      <w:proofErr w:type="spellEnd"/>
      <w:r>
        <w:t xml:space="preserve"> of tension, climax and give the reader a sense of empathy towards Katniss? How do these techniques make her look human but also heroine like?</w:t>
      </w:r>
    </w:p>
    <w:p w:rsidR="00B600C4" w:rsidRDefault="00B600C4"/>
    <w:p w:rsidR="00B600C4" w:rsidRPr="00B600C4" w:rsidRDefault="00B600C4">
      <w:pPr>
        <w:rPr>
          <w:b/>
        </w:rPr>
      </w:pPr>
      <w:r w:rsidRPr="00B600C4">
        <w:rPr>
          <w:b/>
        </w:rPr>
        <w:t>Conclusion:</w:t>
      </w:r>
    </w:p>
    <w:p w:rsidR="00B600C4" w:rsidRDefault="00B600C4">
      <w:r>
        <w:t>Sum up and relate to the initial question. No new information!</w:t>
      </w:r>
    </w:p>
    <w:p w:rsidR="00137964" w:rsidRDefault="00137964">
      <w:bookmarkStart w:id="0" w:name="_GoBack"/>
      <w:bookmarkEnd w:id="0"/>
    </w:p>
    <w:p w:rsidR="00B600C4" w:rsidRPr="00B600C4" w:rsidRDefault="00B600C4">
      <w:pPr>
        <w:rPr>
          <w:b/>
        </w:rPr>
      </w:pPr>
      <w:r w:rsidRPr="00B600C4">
        <w:rPr>
          <w:b/>
        </w:rPr>
        <w:t>DO NOT FORGET TO ADD YOUR QUOTES THROUGHOUT THE ESSAY</w:t>
      </w:r>
    </w:p>
    <w:sectPr w:rsidR="00B600C4" w:rsidRPr="00B600C4" w:rsidSect="00B600C4">
      <w:pgSz w:w="11906" w:h="16838"/>
      <w:pgMar w:top="1440"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214"/>
    <w:rsid w:val="00137964"/>
    <w:rsid w:val="00231A0E"/>
    <w:rsid w:val="004B17BC"/>
    <w:rsid w:val="00742214"/>
    <w:rsid w:val="00B600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C8F0B912</Template>
  <TotalTime>20</TotalTime>
  <Pages>1</Pages>
  <Words>289</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COATES Navine</dc:creator>
  <cp:lastModifiedBy>COATES Navine</cp:lastModifiedBy>
  <cp:revision>3</cp:revision>
  <dcterms:created xsi:type="dcterms:W3CDTF">2018-06-07T01:22:00Z</dcterms:created>
  <dcterms:modified xsi:type="dcterms:W3CDTF">2018-06-07T05:52:00Z</dcterms:modified>
</cp:coreProperties>
</file>