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A0E" w:rsidRDefault="00A80B13">
      <w:pPr>
        <w:rPr>
          <w:b/>
          <w:u w:val="single"/>
        </w:rPr>
      </w:pPr>
      <w:r w:rsidRPr="00A80B13">
        <w:rPr>
          <w:b/>
          <w:u w:val="single"/>
        </w:rPr>
        <w:t>From human to heroine – What makes Katniss a typical dystopian character?</w:t>
      </w:r>
    </w:p>
    <w:p w:rsidR="00A80B13" w:rsidRDefault="00A80B13">
      <w:pPr>
        <w:rPr>
          <w:b/>
          <w:u w:val="single"/>
        </w:rPr>
      </w:pPr>
    </w:p>
    <w:p w:rsidR="00A80B13" w:rsidRDefault="00A80B13">
      <w:pPr>
        <w:rPr>
          <w:b/>
          <w:u w:val="single"/>
        </w:rPr>
      </w:pPr>
    </w:p>
    <w:p w:rsidR="00A80B13" w:rsidRDefault="00A80B13">
      <w:r>
        <w:t xml:space="preserve">Define what a heroine is – Can you think of other heroine/character </w:t>
      </w:r>
      <w:proofErr w:type="gramStart"/>
      <w:r>
        <w:t>who</w:t>
      </w:r>
      <w:proofErr w:type="gramEnd"/>
      <w:r>
        <w:t xml:space="preserve"> plays a similar role? Does a hero/heroine necessarily have super powers? What is Katniss</w:t>
      </w:r>
      <w:r w:rsidR="00E311D4">
        <w:t>’</w:t>
      </w:r>
      <w:r>
        <w:t xml:space="preserve"> biggest asset/quality that defines her as a human but also a heroin?</w:t>
      </w:r>
    </w:p>
    <w:p w:rsidR="00A80B13" w:rsidRDefault="00A80B13"/>
    <w:p w:rsidR="00A80B13" w:rsidRDefault="00A80B13">
      <w:r>
        <w:t xml:space="preserve">What is the definition </w:t>
      </w:r>
      <w:r w:rsidR="00E311D4">
        <w:t xml:space="preserve">of </w:t>
      </w:r>
      <w:r>
        <w:t>dystopia? Look back in your notes.</w:t>
      </w:r>
    </w:p>
    <w:p w:rsidR="00A80B13" w:rsidRDefault="00A80B13"/>
    <w:p w:rsidR="00A80B13" w:rsidRDefault="00A80B13">
      <w:r>
        <w:t>Through what narrative techniques will you demonstrate your thesis?</w:t>
      </w:r>
    </w:p>
    <w:p w:rsidR="00A80B13" w:rsidRDefault="00A80B13"/>
    <w:p w:rsidR="00A80B13" w:rsidRDefault="00A80B13"/>
    <w:p w:rsidR="00A80B13" w:rsidRPr="00A80B13" w:rsidRDefault="00A80B13">
      <w:pPr>
        <w:rPr>
          <w:b/>
          <w:u w:val="single"/>
        </w:rPr>
      </w:pPr>
      <w:r w:rsidRPr="00A80B13">
        <w:rPr>
          <w:b/>
          <w:u w:val="single"/>
        </w:rPr>
        <w:t>Body paragraphs:</w:t>
      </w:r>
    </w:p>
    <w:p w:rsidR="00A80B13" w:rsidRDefault="00A80B13"/>
    <w:p w:rsidR="00A80B13" w:rsidRDefault="00A80B13">
      <w:r w:rsidRPr="00E311D4">
        <w:rPr>
          <w:i/>
        </w:rPr>
        <w:t>Values and themes</w:t>
      </w:r>
      <w:r>
        <w:t xml:space="preserve"> – Rebellion/Inequality/Humanity</w:t>
      </w:r>
      <w:r w:rsidR="00E311D4">
        <w:t>/Freedom</w:t>
      </w:r>
    </w:p>
    <w:p w:rsidR="00A80B13" w:rsidRDefault="00A80B13"/>
    <w:p w:rsidR="00A80B13" w:rsidRDefault="00A80B13">
      <w:r w:rsidRPr="00E311D4">
        <w:rPr>
          <w:i/>
        </w:rPr>
        <w:t>Plot through motifs and symbolism</w:t>
      </w:r>
      <w:r>
        <w:t>- Fire/Food/Flower/Birds</w:t>
      </w:r>
    </w:p>
    <w:p w:rsidR="00A80B13" w:rsidRDefault="00A80B13"/>
    <w:p w:rsidR="00A80B13" w:rsidRDefault="00A80B13">
      <w:r w:rsidRPr="00E311D4">
        <w:rPr>
          <w:i/>
        </w:rPr>
        <w:t>Setting</w:t>
      </w:r>
      <w:r>
        <w:t xml:space="preserve"> – dystopian society in the Capitol versus The Districts</w:t>
      </w:r>
    </w:p>
    <w:p w:rsidR="00A80B13" w:rsidRDefault="00A80B13"/>
    <w:p w:rsidR="00A80B13" w:rsidRDefault="00A80B13">
      <w:proofErr w:type="gramStart"/>
      <w:r w:rsidRPr="00E311D4">
        <w:rPr>
          <w:i/>
        </w:rPr>
        <w:t>Language techniques</w:t>
      </w:r>
      <w:r>
        <w:t xml:space="preserve"> –</w:t>
      </w:r>
      <w:r w:rsidR="00620C0A">
        <w:t xml:space="preserve"> Flashback, f</w:t>
      </w:r>
      <w:r>
        <w:t>irst person point of view, similes, tension and climax</w:t>
      </w:r>
      <w:r w:rsidR="001B2228">
        <w:t xml:space="preserve"> through alliteration, short sentences, repetition.</w:t>
      </w:r>
      <w:proofErr w:type="gramEnd"/>
    </w:p>
    <w:p w:rsidR="00620C0A" w:rsidRDefault="00620C0A"/>
    <w:p w:rsidR="00620C0A" w:rsidRDefault="00620C0A">
      <w:pPr>
        <w:rPr>
          <w:lang w:val="fr-FR"/>
        </w:rPr>
      </w:pPr>
      <w:proofErr w:type="spellStart"/>
      <w:r w:rsidRPr="00620C0A">
        <w:rPr>
          <w:i/>
          <w:lang w:val="fr-FR"/>
        </w:rPr>
        <w:t>Characterisation</w:t>
      </w:r>
      <w:proofErr w:type="spellEnd"/>
      <w:r w:rsidRPr="00620C0A">
        <w:rPr>
          <w:lang w:val="fr-FR"/>
        </w:rPr>
        <w:t xml:space="preserve"> – </w:t>
      </w:r>
      <w:proofErr w:type="spellStart"/>
      <w:r w:rsidRPr="00620C0A">
        <w:rPr>
          <w:lang w:val="fr-FR"/>
        </w:rPr>
        <w:t>Prim</w:t>
      </w:r>
      <w:proofErr w:type="spellEnd"/>
      <w:r w:rsidRPr="00620C0A">
        <w:rPr>
          <w:lang w:val="fr-FR"/>
        </w:rPr>
        <w:t xml:space="preserve">, Rue, Gale, </w:t>
      </w:r>
      <w:proofErr w:type="spellStart"/>
      <w:r w:rsidRPr="00620C0A">
        <w:rPr>
          <w:lang w:val="fr-FR"/>
        </w:rPr>
        <w:t>Peeta</w:t>
      </w:r>
      <w:proofErr w:type="spellEnd"/>
      <w:r w:rsidRPr="00620C0A">
        <w:rPr>
          <w:lang w:val="fr-FR"/>
        </w:rPr>
        <w:t xml:space="preserve">, </w:t>
      </w:r>
      <w:proofErr w:type="spellStart"/>
      <w:r w:rsidRPr="00620C0A">
        <w:rPr>
          <w:lang w:val="fr-FR"/>
        </w:rPr>
        <w:t>Cina</w:t>
      </w:r>
      <w:proofErr w:type="spellEnd"/>
    </w:p>
    <w:p w:rsidR="008821DD" w:rsidRDefault="008821DD">
      <w:pPr>
        <w:rPr>
          <w:lang w:val="fr-FR"/>
        </w:rPr>
      </w:pPr>
    </w:p>
    <w:p w:rsidR="008821DD" w:rsidRPr="008821DD" w:rsidRDefault="008821DD">
      <w:pPr>
        <w:rPr>
          <w:b/>
        </w:rPr>
      </w:pPr>
      <w:proofErr w:type="gramStart"/>
      <w:r w:rsidRPr="008821DD">
        <w:rPr>
          <w:b/>
        </w:rPr>
        <w:t>Remember :</w:t>
      </w:r>
      <w:proofErr w:type="gramEnd"/>
      <w:r w:rsidRPr="008821DD">
        <w:rPr>
          <w:b/>
        </w:rPr>
        <w:t xml:space="preserve"> </w:t>
      </w:r>
      <w:proofErr w:type="spellStart"/>
      <w:r w:rsidRPr="008821DD">
        <w:rPr>
          <w:b/>
        </w:rPr>
        <w:t>Alway</w:t>
      </w:r>
      <w:proofErr w:type="spellEnd"/>
      <w:r w:rsidRPr="008821DD">
        <w:rPr>
          <w:b/>
        </w:rPr>
        <w:t xml:space="preserve"> relate the content of your body paragraphs to t</w:t>
      </w:r>
      <w:r>
        <w:rPr>
          <w:b/>
        </w:rPr>
        <w:t>he original assessment question!!!</w:t>
      </w:r>
      <w:bookmarkStart w:id="0" w:name="_GoBack"/>
      <w:bookmarkEnd w:id="0"/>
    </w:p>
    <w:sectPr w:rsidR="008821DD" w:rsidRPr="008821D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B13"/>
    <w:rsid w:val="001B2228"/>
    <w:rsid w:val="00231A0E"/>
    <w:rsid w:val="00620C0A"/>
    <w:rsid w:val="008821DD"/>
    <w:rsid w:val="00A80B13"/>
    <w:rsid w:val="00E3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D3E5FBA</Template>
  <TotalTime>17</TotalTime>
  <Pages>1</Pages>
  <Words>128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COATES Navine</dc:creator>
  <cp:lastModifiedBy>COATES Navine</cp:lastModifiedBy>
  <cp:revision>3</cp:revision>
  <dcterms:created xsi:type="dcterms:W3CDTF">2018-05-30T04:23:00Z</dcterms:created>
  <dcterms:modified xsi:type="dcterms:W3CDTF">2018-05-30T04:50:00Z</dcterms:modified>
</cp:coreProperties>
</file>