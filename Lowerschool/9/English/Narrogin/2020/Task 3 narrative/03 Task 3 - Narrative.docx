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C87FAC" w:rsidRPr="00BB7B67" w:rsidRDefault="00C87FAC" w:rsidP="00436AF1">
      <w:pPr>
        <w:rPr>
          <w:rFonts w:ascii="Arial" w:hAnsi="Arial" w:cs="Arial"/>
        </w:rPr>
      </w:pPr>
    </w:p>
    <w:p w14:paraId="0A37501D" w14:textId="77777777" w:rsidR="000F3DC8" w:rsidRPr="00BB7B67" w:rsidRDefault="000F3DC8" w:rsidP="00436AF1">
      <w:pPr>
        <w:rPr>
          <w:rFonts w:ascii="Arial" w:hAnsi="Arial" w:cs="Arial"/>
        </w:rPr>
      </w:pPr>
    </w:p>
    <w:p w14:paraId="306B1E98" w14:textId="77777777" w:rsidR="00936A92" w:rsidRPr="00BB7B67" w:rsidRDefault="00140583" w:rsidP="00936A92">
      <w:pPr>
        <w:widowControl w:val="0"/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noProof/>
          <w:lang w:eastAsia="en-AU"/>
        </w:rPr>
        <w:drawing>
          <wp:inline distT="0" distB="0" distL="0" distR="0" wp14:anchorId="665EC274" wp14:editId="07777777">
            <wp:extent cx="518795" cy="530225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7B67" w:rsidRPr="00BB7B67">
        <w:rPr>
          <w:rFonts w:ascii="Arial" w:hAnsi="Arial" w:cs="Arial"/>
          <w:b/>
        </w:rPr>
        <w:tab/>
      </w:r>
      <w:r w:rsidR="00936A92" w:rsidRPr="00BB7B67">
        <w:rPr>
          <w:rFonts w:ascii="Arial" w:hAnsi="Arial" w:cs="Arial"/>
          <w:b/>
        </w:rPr>
        <w:t xml:space="preserve">NARROGIN SENIOR HIGH SCHOOL   </w:t>
      </w:r>
      <w:r w:rsidR="00936A92" w:rsidRPr="00BB7B67">
        <w:rPr>
          <w:rFonts w:ascii="Arial" w:hAnsi="Arial" w:cs="Arial"/>
          <w:b/>
        </w:rPr>
        <w:tab/>
      </w:r>
      <w:r w:rsidRPr="00BB7B67">
        <w:rPr>
          <w:rFonts w:ascii="Arial" w:hAnsi="Arial" w:cs="Arial"/>
          <w:noProof/>
          <w:lang w:eastAsia="en-AU"/>
        </w:rPr>
        <w:drawing>
          <wp:inline distT="0" distB="0" distL="0" distR="0" wp14:anchorId="30F2D050" wp14:editId="07777777">
            <wp:extent cx="518795" cy="530225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936A92" w:rsidRPr="00BB7B67" w:rsidRDefault="00936A92" w:rsidP="00936A92">
      <w:pPr>
        <w:jc w:val="center"/>
        <w:rPr>
          <w:rFonts w:ascii="Arial" w:hAnsi="Arial" w:cs="Arial"/>
          <w:b/>
        </w:rPr>
      </w:pPr>
    </w:p>
    <w:p w14:paraId="4C997551" w14:textId="1955CB42" w:rsidR="000F3DC8" w:rsidRPr="00BB7B67" w:rsidRDefault="7EB86468" w:rsidP="7EB86468">
      <w:pPr>
        <w:jc w:val="center"/>
        <w:rPr>
          <w:rFonts w:ascii="Arial" w:hAnsi="Arial" w:cs="Arial"/>
          <w:b/>
          <w:bCs/>
        </w:rPr>
      </w:pPr>
      <w:r w:rsidRPr="7EB86468">
        <w:rPr>
          <w:rFonts w:ascii="Arial" w:hAnsi="Arial" w:cs="Arial"/>
          <w:b/>
          <w:bCs/>
        </w:rPr>
        <w:t>English Year 9</w:t>
      </w:r>
    </w:p>
    <w:p w14:paraId="0CA85CE7" w14:textId="77777777" w:rsidR="002D38C6" w:rsidRPr="00BB7B67" w:rsidRDefault="00C87FAC" w:rsidP="001A2592">
      <w:pPr>
        <w:rPr>
          <w:rFonts w:ascii="Arial" w:hAnsi="Arial" w:cs="Arial"/>
        </w:rPr>
      </w:pPr>
      <w:r w:rsidRPr="00BB7B67">
        <w:rPr>
          <w:rFonts w:ascii="Arial" w:hAnsi="Arial" w:cs="Arial"/>
        </w:rPr>
        <w:t xml:space="preserve">                                            </w:t>
      </w:r>
      <w:r w:rsidR="00436AF1" w:rsidRPr="00BB7B67">
        <w:rPr>
          <w:rFonts w:ascii="Arial" w:hAnsi="Arial" w:cs="Arial"/>
        </w:rPr>
        <w:t xml:space="preserve">    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5"/>
      </w:tblGrid>
      <w:tr w:rsidR="006B6659" w:rsidRPr="00BB7B67" w14:paraId="6F8C3147" w14:textId="77777777" w:rsidTr="7EB86468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A14FD" w14:textId="11BE22A6" w:rsidR="006B6659" w:rsidRDefault="004F4F6E" w:rsidP="004F4F6E">
            <w:pPr>
              <w:rPr>
                <w:rFonts w:ascii="Arial" w:hAnsi="Arial" w:cs="Arial"/>
                <w:lang w:val="en-US"/>
              </w:rPr>
            </w:pPr>
            <w:r w:rsidRPr="004F4F6E">
              <w:rPr>
                <w:rFonts w:ascii="Arial" w:hAnsi="Arial" w:cs="Arial"/>
                <w:b/>
                <w:bCs/>
                <w:lang w:val="en-US"/>
              </w:rPr>
              <w:t xml:space="preserve">Student:                                                       Teacher:                    </w:t>
            </w:r>
          </w:p>
          <w:p w14:paraId="42C17BD8" w14:textId="34BAFE75" w:rsidR="006B6659" w:rsidRDefault="006B6659" w:rsidP="004F4F6E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5B02B5FC" w14:textId="11D7BE10" w:rsidR="006B6659" w:rsidRDefault="7EB86468" w:rsidP="00BB7B67">
            <w:pPr>
              <w:rPr>
                <w:rFonts w:ascii="Arial" w:hAnsi="Arial" w:cs="Arial"/>
                <w:lang w:val="en-US"/>
              </w:rPr>
            </w:pPr>
            <w:r w:rsidRPr="7EB86468">
              <w:rPr>
                <w:rFonts w:ascii="Arial" w:hAnsi="Arial" w:cs="Arial"/>
                <w:b/>
                <w:bCs/>
                <w:lang w:val="en-US"/>
              </w:rPr>
              <w:t xml:space="preserve">Date Due: </w:t>
            </w:r>
            <w:r w:rsidRPr="7EB86468">
              <w:rPr>
                <w:rFonts w:ascii="Arial" w:hAnsi="Arial" w:cs="Arial"/>
                <w:lang w:val="en-US"/>
              </w:rPr>
              <w:t>Week 10, ____________</w:t>
            </w:r>
          </w:p>
          <w:p w14:paraId="02EB378F" w14:textId="77777777" w:rsidR="00BB7B67" w:rsidRPr="00BB7B67" w:rsidRDefault="00BB7B67" w:rsidP="00BB7B67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6B6659" w:rsidRPr="00BB7B67" w14:paraId="078CC577" w14:textId="77777777" w:rsidTr="7EB86468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A809" w14:textId="77777777" w:rsidR="00BB7B67" w:rsidRDefault="00BB7B67">
            <w:pPr>
              <w:rPr>
                <w:rFonts w:ascii="Arial" w:hAnsi="Arial" w:cs="Arial"/>
                <w:b/>
                <w:lang w:val="en-US"/>
              </w:rPr>
            </w:pPr>
          </w:p>
          <w:p w14:paraId="15D5AA2E" w14:textId="58B561B2" w:rsidR="000C7A34" w:rsidRDefault="7EB86468" w:rsidP="7EB86468">
            <w:pPr>
              <w:rPr>
                <w:rFonts w:ascii="Arial" w:hAnsi="Arial" w:cs="Arial"/>
                <w:lang w:val="en-US"/>
              </w:rPr>
            </w:pPr>
            <w:r w:rsidRPr="7EB86468">
              <w:rPr>
                <w:rFonts w:ascii="Arial" w:hAnsi="Arial" w:cs="Arial"/>
                <w:b/>
                <w:bCs/>
                <w:lang w:val="en-US"/>
              </w:rPr>
              <w:t>Assessment Type:</w:t>
            </w:r>
            <w:r w:rsidRPr="7EB86468">
              <w:rPr>
                <w:rFonts w:ascii="Arial" w:hAnsi="Arial" w:cs="Arial"/>
                <w:lang w:val="en-US"/>
              </w:rPr>
              <w:t xml:space="preserve"> Writing and Creating</w:t>
            </w:r>
          </w:p>
          <w:p w14:paraId="5A39BBE3" w14:textId="77777777" w:rsidR="000C7A34" w:rsidRDefault="000C7A34">
            <w:pPr>
              <w:rPr>
                <w:rFonts w:ascii="Arial" w:hAnsi="Arial" w:cs="Arial"/>
                <w:b/>
                <w:lang w:val="en-US"/>
              </w:rPr>
            </w:pPr>
          </w:p>
          <w:p w14:paraId="41C8F396" w14:textId="77777777" w:rsidR="000C7A34" w:rsidRDefault="000C7A34">
            <w:pPr>
              <w:rPr>
                <w:rFonts w:ascii="Arial" w:hAnsi="Arial" w:cs="Arial"/>
                <w:b/>
                <w:lang w:val="en-US"/>
              </w:rPr>
            </w:pPr>
          </w:p>
          <w:p w14:paraId="00964FA0" w14:textId="054EB2A0" w:rsidR="006B6659" w:rsidRPr="00BB7B67" w:rsidRDefault="7EB86468">
            <w:pPr>
              <w:rPr>
                <w:rFonts w:ascii="Arial" w:hAnsi="Arial" w:cs="Arial"/>
                <w:lang w:val="en-US"/>
              </w:rPr>
            </w:pPr>
            <w:r w:rsidRPr="7EB86468">
              <w:rPr>
                <w:rFonts w:ascii="Arial" w:hAnsi="Arial" w:cs="Arial"/>
                <w:b/>
                <w:bCs/>
                <w:lang w:val="en-US"/>
              </w:rPr>
              <w:t>Weighting: 7.5%</w:t>
            </w:r>
          </w:p>
          <w:p w14:paraId="763F0C5E" w14:textId="34CBF302" w:rsidR="7EB86468" w:rsidRDefault="7EB86468" w:rsidP="7EB86468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72A3D3EC" w14:textId="77777777" w:rsidR="00BA420C" w:rsidRPr="00BB7B67" w:rsidRDefault="00BA420C">
            <w:pPr>
              <w:rPr>
                <w:rFonts w:ascii="Arial" w:hAnsi="Arial" w:cs="Arial"/>
                <w:b/>
                <w:lang w:val="en-US"/>
              </w:rPr>
            </w:pPr>
          </w:p>
          <w:p w14:paraId="76C43948" w14:textId="242B4589" w:rsidR="004F4F6E" w:rsidRDefault="7EB86468" w:rsidP="004F4F6E">
            <w:pPr>
              <w:rPr>
                <w:rFonts w:ascii="Arial" w:eastAsia="Arial" w:hAnsi="Arial" w:cs="Arial"/>
                <w:lang w:val="en-US"/>
              </w:rPr>
            </w:pPr>
            <w:r w:rsidRPr="7EB86468">
              <w:rPr>
                <w:rFonts w:ascii="Arial" w:hAnsi="Arial" w:cs="Arial"/>
                <w:b/>
                <w:bCs/>
                <w:lang w:val="en-US"/>
              </w:rPr>
              <w:t xml:space="preserve">Task: </w:t>
            </w:r>
            <w:r w:rsidRPr="7EB86468">
              <w:rPr>
                <w:rFonts w:ascii="Arial" w:eastAsia="Arial" w:hAnsi="Arial" w:cs="Arial"/>
                <w:lang w:val="en-US"/>
              </w:rPr>
              <w:t>Narrative Writing</w:t>
            </w:r>
            <w:r w:rsidR="004F4F6E">
              <w:br/>
            </w:r>
          </w:p>
          <w:p w14:paraId="72408C5E" w14:textId="107B402E" w:rsidR="7EB86468" w:rsidRDefault="7EB86468" w:rsidP="7EB86468">
            <w:pPr>
              <w:rPr>
                <w:rFonts w:ascii="Arial" w:eastAsia="Arial" w:hAnsi="Arial" w:cs="Arial"/>
                <w:lang w:val="en-US"/>
              </w:rPr>
            </w:pPr>
            <w:r w:rsidRPr="7EB86468">
              <w:rPr>
                <w:rFonts w:ascii="Arial" w:eastAsia="Arial" w:hAnsi="Arial" w:cs="Arial"/>
                <w:lang w:val="en-US"/>
              </w:rPr>
              <w:t xml:space="preserve">Using an image as a stimulus, students will be required to write a short story that utilises the </w:t>
            </w:r>
            <w:r w:rsidR="00925303">
              <w:rPr>
                <w:rFonts w:ascii="Arial" w:eastAsia="Arial" w:hAnsi="Arial" w:cs="Arial"/>
                <w:lang w:val="en-US"/>
              </w:rPr>
              <w:t xml:space="preserve">narrative </w:t>
            </w:r>
            <w:r w:rsidRPr="7EB86468">
              <w:rPr>
                <w:rFonts w:ascii="Arial" w:eastAsia="Arial" w:hAnsi="Arial" w:cs="Arial"/>
                <w:lang w:val="en-US"/>
              </w:rPr>
              <w:t xml:space="preserve">conventions studied in class. Students will be required to demonstrate their drafting and editing processes. </w:t>
            </w:r>
          </w:p>
          <w:p w14:paraId="44EAFD9C" w14:textId="3240B001" w:rsidR="001F310F" w:rsidRDefault="001F310F" w:rsidP="00C15868">
            <w:pPr>
              <w:rPr>
                <w:rFonts w:ascii="Arial" w:hAnsi="Arial" w:cs="Arial"/>
                <w:b/>
                <w:lang w:val="en-US"/>
              </w:rPr>
            </w:pPr>
          </w:p>
          <w:p w14:paraId="3D2539A4" w14:textId="53BA1885" w:rsidR="00B118EE" w:rsidRDefault="00B118EE" w:rsidP="00B118EE">
            <w:pPr>
              <w:rPr>
                <w:i/>
              </w:rPr>
            </w:pPr>
            <w:r w:rsidRPr="00FA3B54">
              <w:rPr>
                <w:i/>
              </w:rPr>
              <w:t>A narrative is a time-ordered text that is used to narrate events and to create, entertain and emotionally move an audience.</w:t>
            </w:r>
            <w:r w:rsidR="00FA3B54" w:rsidRPr="00FA3B54">
              <w:rPr>
                <w:i/>
              </w:rPr>
              <w:t xml:space="preserve"> </w:t>
            </w:r>
            <w:r w:rsidRPr="00FA3B54">
              <w:rPr>
                <w:i/>
              </w:rPr>
              <w:t>The main structural components of a narrative are the orientation, the complication and the resolution.</w:t>
            </w:r>
            <w:r w:rsidR="0096405E" w:rsidRPr="00FA3B54">
              <w:rPr>
                <w:i/>
              </w:rPr>
              <w:t xml:space="preserve"> </w:t>
            </w:r>
            <w:r w:rsidRPr="00FA3B54">
              <w:rPr>
                <w:i/>
              </w:rPr>
              <w:t>Essential features of a narrative are the representation and development of character(s) and setting.</w:t>
            </w:r>
          </w:p>
          <w:p w14:paraId="254B839B" w14:textId="5D048A41" w:rsidR="00C10A45" w:rsidRDefault="00C10A45" w:rsidP="00B118EE">
            <w:pPr>
              <w:rPr>
                <w:i/>
              </w:rPr>
            </w:pPr>
          </w:p>
          <w:p w14:paraId="1238BB41" w14:textId="5FFCA200" w:rsidR="00C10A45" w:rsidRPr="00C10A45" w:rsidRDefault="00C10A45" w:rsidP="00B118EE">
            <w:pPr>
              <w:rPr>
                <w:rFonts w:ascii="Arial" w:hAnsi="Arial" w:cs="Arial"/>
                <w:b/>
                <w:i/>
              </w:rPr>
            </w:pPr>
            <w:r w:rsidRPr="00C10A45">
              <w:rPr>
                <w:rFonts w:ascii="Arial" w:hAnsi="Arial" w:cs="Arial"/>
                <w:b/>
                <w:i/>
              </w:rPr>
              <w:t>ONE A4 PAGE MINIMUM and THREE A4 PAGES MAXIMUM</w:t>
            </w:r>
          </w:p>
          <w:p w14:paraId="76ACD500" w14:textId="77777777" w:rsidR="00B118EE" w:rsidRPr="00BB7B67" w:rsidRDefault="00B118EE" w:rsidP="00C15868">
            <w:pPr>
              <w:rPr>
                <w:rFonts w:ascii="Arial" w:hAnsi="Arial" w:cs="Arial"/>
                <w:b/>
                <w:lang w:val="en-US"/>
              </w:rPr>
            </w:pPr>
          </w:p>
          <w:p w14:paraId="2518D111" w14:textId="77777777" w:rsidR="006B6659" w:rsidRPr="00BB7B67" w:rsidRDefault="006B6659" w:rsidP="00701F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Mark:   </w:t>
            </w:r>
            <w:r w:rsidR="00BB7B67" w:rsidRPr="00BB7B67">
              <w:rPr>
                <w:rFonts w:ascii="Arial" w:hAnsi="Arial" w:cs="Arial"/>
                <w:b/>
                <w:lang w:val="en-US"/>
              </w:rPr>
              <w:t xml:space="preserve">  </w:t>
            </w:r>
            <w:r w:rsidR="00705870">
              <w:rPr>
                <w:rFonts w:ascii="Arial" w:hAnsi="Arial" w:cs="Arial"/>
                <w:b/>
                <w:lang w:val="en-US"/>
              </w:rPr>
              <w:t xml:space="preserve">                </w:t>
            </w:r>
            <w:r w:rsidR="00BB7B67" w:rsidRPr="00BB7B67">
              <w:rPr>
                <w:rFonts w:ascii="Arial" w:hAnsi="Arial" w:cs="Arial"/>
                <w:b/>
                <w:lang w:val="en-US"/>
              </w:rPr>
              <w:t xml:space="preserve">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/ </w:t>
            </w:r>
            <w:r w:rsidR="00175CA6">
              <w:rPr>
                <w:rFonts w:ascii="Arial" w:hAnsi="Arial" w:cs="Arial"/>
                <w:b/>
                <w:lang w:val="en-US"/>
              </w:rPr>
              <w:t>100</w:t>
            </w:r>
          </w:p>
          <w:p w14:paraId="4B94D5A5" w14:textId="77777777" w:rsidR="006B6659" w:rsidRPr="00BB7B67" w:rsidRDefault="006B6659" w:rsidP="00701F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</w:tr>
    </w:tbl>
    <w:p w14:paraId="45FB0818" w14:textId="77777777" w:rsidR="00BB7B67" w:rsidRPr="00BB7B67" w:rsidRDefault="00BB7B67" w:rsidP="00701FF6">
      <w:pPr>
        <w:rPr>
          <w:rFonts w:ascii="Arial" w:hAnsi="Arial" w:cs="Arial"/>
          <w:b/>
          <w:u w:val="single"/>
          <w:lang w:val="en-US"/>
        </w:rPr>
      </w:pP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6"/>
        <w:gridCol w:w="1440"/>
        <w:gridCol w:w="720"/>
        <w:gridCol w:w="689"/>
      </w:tblGrid>
      <w:tr w:rsidR="00A06FC7" w:rsidRPr="00BB7B67" w14:paraId="560C3E97" w14:textId="77777777" w:rsidTr="00CA0A99">
        <w:tc>
          <w:tcPr>
            <w:tcW w:w="6366" w:type="dxa"/>
          </w:tcPr>
          <w:p w14:paraId="7D243B15" w14:textId="77777777" w:rsidR="00A06FC7" w:rsidRPr="00BB7B67" w:rsidRDefault="00A06FC7" w:rsidP="001A2592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</w:rPr>
              <w:t xml:space="preserve">To </w:t>
            </w:r>
            <w:r w:rsidR="0054767A" w:rsidRPr="00BB7B67">
              <w:rPr>
                <w:rFonts w:ascii="Arial" w:hAnsi="Arial" w:cs="Arial"/>
                <w:b/>
              </w:rPr>
              <w:t xml:space="preserve">be assessed for </w:t>
            </w:r>
            <w:r w:rsidRPr="00BB7B67">
              <w:rPr>
                <w:rFonts w:ascii="Arial" w:hAnsi="Arial" w:cs="Arial"/>
                <w:b/>
              </w:rPr>
              <w:t>this task you must submit</w:t>
            </w:r>
            <w:r w:rsidR="0054767A" w:rsidRPr="00BB7B67">
              <w:rPr>
                <w:rFonts w:ascii="Arial" w:hAnsi="Arial" w:cs="Arial"/>
                <w:b/>
              </w:rPr>
              <w:t>:</w:t>
            </w:r>
            <w:r w:rsidRPr="00BB7B67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440" w:type="dxa"/>
          </w:tcPr>
          <w:p w14:paraId="4C1596AE" w14:textId="77777777" w:rsidR="00A06FC7" w:rsidRPr="00BB7B67" w:rsidRDefault="00A06FC7" w:rsidP="008E33F0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720" w:type="dxa"/>
          </w:tcPr>
          <w:p w14:paraId="79F89C9D" w14:textId="77777777" w:rsidR="00A06FC7" w:rsidRPr="00BB7B67" w:rsidRDefault="00A06FC7" w:rsidP="001A2592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689" w:type="dxa"/>
          </w:tcPr>
          <w:p w14:paraId="3C625688" w14:textId="77777777" w:rsidR="00A06FC7" w:rsidRPr="00BB7B67" w:rsidRDefault="00A06FC7" w:rsidP="001A2592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A06FC7" w:rsidRPr="00BB7B67" w14:paraId="049F31CB" w14:textId="77777777" w:rsidTr="00925303">
        <w:trPr>
          <w:trHeight w:val="340"/>
        </w:trPr>
        <w:tc>
          <w:tcPr>
            <w:tcW w:w="6366" w:type="dxa"/>
          </w:tcPr>
          <w:p w14:paraId="53128261" w14:textId="4F12DA5B" w:rsidR="00A06FC7" w:rsidRPr="00BB7B67" w:rsidRDefault="00925303" w:rsidP="00374F41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Brainstorm and planning</w:t>
            </w:r>
          </w:p>
        </w:tc>
        <w:tc>
          <w:tcPr>
            <w:tcW w:w="1440" w:type="dxa"/>
          </w:tcPr>
          <w:p w14:paraId="62486C05" w14:textId="77777777" w:rsidR="00A06FC7" w:rsidRPr="00175CA6" w:rsidRDefault="00A06FC7" w:rsidP="001A259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14:paraId="4101652C" w14:textId="77777777" w:rsidR="00A06FC7" w:rsidRPr="00BB7B67" w:rsidRDefault="00A06FC7" w:rsidP="001A2592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89" w:type="dxa"/>
          </w:tcPr>
          <w:p w14:paraId="4B99056E" w14:textId="77777777" w:rsidR="00A06FC7" w:rsidRPr="00BB7B67" w:rsidRDefault="00A06FC7" w:rsidP="008E33F0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A06FC7" w:rsidRPr="00BB7B67" w14:paraId="1299C43A" w14:textId="77777777" w:rsidTr="00925303">
        <w:trPr>
          <w:trHeight w:val="340"/>
        </w:trPr>
        <w:tc>
          <w:tcPr>
            <w:tcW w:w="6366" w:type="dxa"/>
          </w:tcPr>
          <w:p w14:paraId="4DDBEF00" w14:textId="3E99894F" w:rsidR="00A06FC7" w:rsidRPr="00BB7B67" w:rsidRDefault="00925303" w:rsidP="00374F41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Draft (demonstrating editing process)</w:t>
            </w:r>
          </w:p>
        </w:tc>
        <w:tc>
          <w:tcPr>
            <w:tcW w:w="1440" w:type="dxa"/>
          </w:tcPr>
          <w:p w14:paraId="3461D779" w14:textId="77777777" w:rsidR="00A06FC7" w:rsidRPr="00BB7B67" w:rsidRDefault="00A06FC7" w:rsidP="001A259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14:paraId="3CF2D8B6" w14:textId="77777777" w:rsidR="00A06FC7" w:rsidRPr="00BB7B67" w:rsidRDefault="00A06FC7" w:rsidP="001A259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89" w:type="dxa"/>
          </w:tcPr>
          <w:p w14:paraId="0FB78278" w14:textId="77777777" w:rsidR="00A06FC7" w:rsidRPr="00BB7B67" w:rsidRDefault="00A06FC7" w:rsidP="001A2592">
            <w:pPr>
              <w:rPr>
                <w:rFonts w:ascii="Arial" w:hAnsi="Arial" w:cs="Arial"/>
                <w:lang w:val="en-US"/>
              </w:rPr>
            </w:pPr>
          </w:p>
        </w:tc>
      </w:tr>
      <w:tr w:rsidR="00705870" w:rsidRPr="00BB7B67" w14:paraId="1FC39945" w14:textId="77777777" w:rsidTr="00925303">
        <w:trPr>
          <w:trHeight w:val="340"/>
        </w:trPr>
        <w:tc>
          <w:tcPr>
            <w:tcW w:w="6366" w:type="dxa"/>
          </w:tcPr>
          <w:p w14:paraId="0562CB0E" w14:textId="588191EF" w:rsidR="00705870" w:rsidRPr="00BB7B67" w:rsidRDefault="00925303" w:rsidP="00374F41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Final Copy </w:t>
            </w:r>
          </w:p>
        </w:tc>
        <w:tc>
          <w:tcPr>
            <w:tcW w:w="1440" w:type="dxa"/>
          </w:tcPr>
          <w:p w14:paraId="34CE0A41" w14:textId="77777777" w:rsidR="00705870" w:rsidRPr="00BB7B67" w:rsidRDefault="00705870" w:rsidP="001A259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14:paraId="62EBF3C5" w14:textId="77777777" w:rsidR="00705870" w:rsidRPr="00BB7B67" w:rsidRDefault="00705870" w:rsidP="001A259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89" w:type="dxa"/>
          </w:tcPr>
          <w:p w14:paraId="6D98A12B" w14:textId="77777777" w:rsidR="00705870" w:rsidRPr="00BB7B67" w:rsidRDefault="00705870" w:rsidP="001A2592">
            <w:pPr>
              <w:rPr>
                <w:rFonts w:ascii="Arial" w:hAnsi="Arial" w:cs="Arial"/>
                <w:lang w:val="en-US"/>
              </w:rPr>
            </w:pPr>
          </w:p>
        </w:tc>
      </w:tr>
      <w:tr w:rsidR="00705870" w:rsidRPr="00BB7B67" w14:paraId="2946DB82" w14:textId="77777777" w:rsidTr="00925303">
        <w:trPr>
          <w:trHeight w:val="340"/>
        </w:trPr>
        <w:tc>
          <w:tcPr>
            <w:tcW w:w="6366" w:type="dxa"/>
          </w:tcPr>
          <w:p w14:paraId="5997CC1D" w14:textId="1C73E02B" w:rsidR="00705870" w:rsidRDefault="00925303" w:rsidP="00374F41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Editing checklist</w:t>
            </w:r>
          </w:p>
        </w:tc>
        <w:tc>
          <w:tcPr>
            <w:tcW w:w="1440" w:type="dxa"/>
          </w:tcPr>
          <w:p w14:paraId="110FFD37" w14:textId="77777777" w:rsidR="00705870" w:rsidRPr="00BB7B67" w:rsidRDefault="00705870" w:rsidP="001A259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14:paraId="6B699379" w14:textId="77777777" w:rsidR="00705870" w:rsidRPr="00BB7B67" w:rsidRDefault="00705870" w:rsidP="001A259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89" w:type="dxa"/>
          </w:tcPr>
          <w:p w14:paraId="3FE9F23F" w14:textId="77777777" w:rsidR="00705870" w:rsidRPr="00BB7B67" w:rsidRDefault="00705870" w:rsidP="001A2592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61CDCEAD" w14:textId="77777777" w:rsidR="00BB7B67" w:rsidRDefault="00BB7B67" w:rsidP="000E3575">
      <w:pPr>
        <w:rPr>
          <w:rFonts w:ascii="Arial" w:hAnsi="Arial" w:cs="Arial"/>
          <w:lang w:val="en-US"/>
        </w:rPr>
      </w:pPr>
    </w:p>
    <w:p w14:paraId="633F9042" w14:textId="1F9DA97A" w:rsidR="000E3575" w:rsidRPr="00BB7B67" w:rsidRDefault="00652E11" w:rsidP="000E3575">
      <w:pPr>
        <w:rPr>
          <w:rFonts w:ascii="Arial" w:hAnsi="Arial" w:cs="Arial"/>
          <w:b/>
          <w:lang w:val="en-US"/>
        </w:rPr>
      </w:pPr>
      <w:r w:rsidRPr="00BB7B67">
        <w:rPr>
          <w:rFonts w:ascii="Arial" w:hAnsi="Arial" w:cs="Arial"/>
          <w:lang w:val="en-US"/>
        </w:rPr>
        <w:t>Teacher</w:t>
      </w:r>
      <w:r w:rsidR="005349C3">
        <w:rPr>
          <w:rFonts w:ascii="Arial" w:hAnsi="Arial" w:cs="Arial"/>
          <w:lang w:val="en-US"/>
        </w:rPr>
        <w:t xml:space="preserve"> </w:t>
      </w:r>
      <w:r w:rsidR="000C7A34">
        <w:rPr>
          <w:rFonts w:ascii="Arial" w:hAnsi="Arial" w:cs="Arial"/>
          <w:lang w:val="en-US"/>
        </w:rPr>
        <w:t>Feedback</w:t>
      </w:r>
      <w:r w:rsidRPr="00BB7B67">
        <w:rPr>
          <w:rFonts w:ascii="Arial" w:hAnsi="Arial" w:cs="Arial"/>
          <w:lang w:val="en-US"/>
        </w:rPr>
        <w:t>:</w:t>
      </w:r>
      <w:r w:rsidR="000E3575" w:rsidRPr="00BB7B67">
        <w:rPr>
          <w:rFonts w:ascii="Arial" w:hAnsi="Arial" w:cs="Arial"/>
          <w:b/>
          <w:lang w:val="en-US"/>
        </w:rPr>
        <w:t xml:space="preserve"> </w:t>
      </w:r>
    </w:p>
    <w:p w14:paraId="6BB9E253" w14:textId="77777777" w:rsidR="00BB7B67" w:rsidRPr="00BB7B67" w:rsidRDefault="00BB7B67" w:rsidP="000E3575">
      <w:pPr>
        <w:rPr>
          <w:rFonts w:ascii="Arial" w:hAnsi="Arial" w:cs="Arial"/>
          <w:b/>
          <w:lang w:val="en-US"/>
        </w:rPr>
      </w:pPr>
    </w:p>
    <w:p w14:paraId="23DE523C" w14:textId="77777777" w:rsidR="001F310F" w:rsidRPr="00BB7B67" w:rsidRDefault="001F310F" w:rsidP="000E3575">
      <w:pPr>
        <w:rPr>
          <w:rFonts w:ascii="Arial" w:hAnsi="Arial" w:cs="Arial"/>
          <w:b/>
          <w:lang w:val="en-US"/>
        </w:rPr>
      </w:pPr>
    </w:p>
    <w:p w14:paraId="52E56223" w14:textId="77777777" w:rsidR="00BB7B67" w:rsidRPr="00BB7B67" w:rsidRDefault="00BB7B67" w:rsidP="00466639">
      <w:pPr>
        <w:pBdr>
          <w:top w:val="single" w:sz="12" w:space="1" w:color="auto"/>
          <w:bottom w:val="single" w:sz="12" w:space="1" w:color="auto"/>
        </w:pBdr>
        <w:spacing w:line="276" w:lineRule="auto"/>
        <w:rPr>
          <w:rFonts w:ascii="Arial" w:hAnsi="Arial" w:cs="Arial"/>
          <w:b/>
          <w:lang w:val="en-US"/>
        </w:rPr>
      </w:pPr>
    </w:p>
    <w:p w14:paraId="07547A01" w14:textId="77777777" w:rsidR="00BB7B67" w:rsidRPr="00BB7B67" w:rsidRDefault="00BB7B67" w:rsidP="00466639">
      <w:pPr>
        <w:pBdr>
          <w:bottom w:val="single" w:sz="12" w:space="1" w:color="auto"/>
          <w:between w:val="single" w:sz="12" w:space="1" w:color="auto"/>
        </w:pBdr>
        <w:spacing w:line="276" w:lineRule="auto"/>
        <w:rPr>
          <w:rFonts w:ascii="Arial" w:hAnsi="Arial" w:cs="Arial"/>
          <w:b/>
          <w:lang w:val="en-US"/>
        </w:rPr>
      </w:pPr>
    </w:p>
    <w:p w14:paraId="5043CB0F" w14:textId="77777777" w:rsidR="00BB7B67" w:rsidRPr="00BB7B67" w:rsidRDefault="00BB7B67" w:rsidP="00466639">
      <w:pPr>
        <w:pBdr>
          <w:bottom w:val="single" w:sz="12" w:space="1" w:color="auto"/>
          <w:between w:val="single" w:sz="12" w:space="1" w:color="auto"/>
        </w:pBdr>
        <w:spacing w:line="276" w:lineRule="auto"/>
        <w:rPr>
          <w:rFonts w:ascii="Arial" w:hAnsi="Arial" w:cs="Arial"/>
          <w:b/>
          <w:lang w:val="en-US"/>
        </w:rPr>
      </w:pPr>
    </w:p>
    <w:p w14:paraId="6537F28F" w14:textId="77777777" w:rsidR="00BB7B67" w:rsidRDefault="00BB7B67" w:rsidP="00466639">
      <w:pPr>
        <w:pBdr>
          <w:bottom w:val="single" w:sz="12" w:space="1" w:color="auto"/>
          <w:between w:val="single" w:sz="12" w:space="1" w:color="auto"/>
        </w:pBdr>
        <w:spacing w:line="276" w:lineRule="auto"/>
        <w:rPr>
          <w:rFonts w:ascii="Arial" w:hAnsi="Arial" w:cs="Arial"/>
          <w:b/>
          <w:lang w:val="en-US"/>
        </w:rPr>
      </w:pPr>
    </w:p>
    <w:p w14:paraId="2BA226A1" w14:textId="65B3F0B7" w:rsidR="00175CA6" w:rsidRDefault="00175CA6" w:rsidP="000E3575">
      <w:pPr>
        <w:rPr>
          <w:rFonts w:ascii="Arial" w:hAnsi="Arial" w:cs="Arial"/>
          <w:b/>
          <w:lang w:val="en-US"/>
        </w:rPr>
      </w:pPr>
      <w:bookmarkStart w:id="0" w:name="_GoBack"/>
      <w:bookmarkEnd w:id="0"/>
    </w:p>
    <w:p w14:paraId="4326951D" w14:textId="77777777" w:rsidR="00346C0E" w:rsidRPr="00346C0E" w:rsidRDefault="00346C0E" w:rsidP="000E3575">
      <w:pPr>
        <w:rPr>
          <w:rFonts w:ascii="Arial" w:hAnsi="Arial" w:cs="Arial"/>
          <w:b/>
          <w:sz w:val="16"/>
          <w:lang w:val="en-US"/>
        </w:rPr>
      </w:pPr>
    </w:p>
    <w:p w14:paraId="666E7AFB" w14:textId="77777777" w:rsidR="00175CA6" w:rsidRDefault="00705870" w:rsidP="00CA4360">
      <w:pPr>
        <w:ind w:hanging="709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MARKING CRITERIA</w:t>
      </w:r>
    </w:p>
    <w:p w14:paraId="17AD93B2" w14:textId="0D41D5E3" w:rsidR="00705870" w:rsidRDefault="00705870" w:rsidP="000E3575">
      <w:pPr>
        <w:rPr>
          <w:rFonts w:ascii="Arial" w:hAnsi="Arial" w:cs="Arial"/>
          <w:b/>
          <w:lang w:val="en-US"/>
        </w:rPr>
      </w:pPr>
    </w:p>
    <w:tbl>
      <w:tblPr>
        <w:tblW w:w="1034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62"/>
        <w:gridCol w:w="736"/>
        <w:gridCol w:w="850"/>
      </w:tblGrid>
      <w:tr w:rsidR="00F84216" w:rsidRPr="006D315F" w14:paraId="34C6C2F2" w14:textId="7170D1AC" w:rsidTr="00F84216">
        <w:trPr>
          <w:trHeight w:val="191"/>
        </w:trPr>
        <w:tc>
          <w:tcPr>
            <w:tcW w:w="8762" w:type="dxa"/>
            <w:shd w:val="clear" w:color="auto" w:fill="A6A6A6"/>
          </w:tcPr>
          <w:p w14:paraId="3443E047" w14:textId="77777777" w:rsidR="00F84216" w:rsidRPr="006D315F" w:rsidRDefault="00F84216" w:rsidP="00CA436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b/>
                <w:sz w:val="22"/>
                <w:szCs w:val="22"/>
              </w:rPr>
              <w:t>Planning</w:t>
            </w:r>
          </w:p>
        </w:tc>
        <w:tc>
          <w:tcPr>
            <w:tcW w:w="736" w:type="dxa"/>
            <w:shd w:val="clear" w:color="auto" w:fill="A6A6A6"/>
          </w:tcPr>
          <w:p w14:paraId="2AFFDCCF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b/>
                <w:sz w:val="22"/>
                <w:szCs w:val="22"/>
              </w:rPr>
              <w:t>5</w:t>
            </w:r>
          </w:p>
        </w:tc>
        <w:tc>
          <w:tcPr>
            <w:tcW w:w="850" w:type="dxa"/>
            <w:shd w:val="clear" w:color="auto" w:fill="A6A6A6"/>
          </w:tcPr>
          <w:p w14:paraId="1028A587" w14:textId="432219CA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Mark</w:t>
            </w:r>
          </w:p>
        </w:tc>
      </w:tr>
      <w:tr w:rsidR="00F84216" w:rsidRPr="006D315F" w14:paraId="19BB2CE6" w14:textId="0262F135" w:rsidTr="00F84216">
        <w:trPr>
          <w:trHeight w:val="191"/>
        </w:trPr>
        <w:tc>
          <w:tcPr>
            <w:tcW w:w="8762" w:type="dxa"/>
            <w:shd w:val="clear" w:color="auto" w:fill="FFFFFF" w:themeFill="background1"/>
          </w:tcPr>
          <w:p w14:paraId="48319E46" w14:textId="77777777" w:rsidR="00F84216" w:rsidRPr="006D315F" w:rsidRDefault="00F84216" w:rsidP="00CA436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</w:rPr>
              <w:t>Prepares an effective plan which takes into account the needs of the task.</w:t>
            </w:r>
          </w:p>
        </w:tc>
        <w:tc>
          <w:tcPr>
            <w:tcW w:w="736" w:type="dxa"/>
            <w:shd w:val="clear" w:color="auto" w:fill="FFFFFF" w:themeFill="background1"/>
          </w:tcPr>
          <w:p w14:paraId="3291AD89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4.5-5</w:t>
            </w:r>
          </w:p>
        </w:tc>
        <w:tc>
          <w:tcPr>
            <w:tcW w:w="850" w:type="dxa"/>
            <w:shd w:val="clear" w:color="auto" w:fill="FFFFFF" w:themeFill="background1"/>
          </w:tcPr>
          <w:p w14:paraId="28CC2478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4216" w:rsidRPr="006D315F" w14:paraId="5FA5EB8A" w14:textId="3A9FDB80" w:rsidTr="00F84216">
        <w:trPr>
          <w:trHeight w:val="191"/>
        </w:trPr>
        <w:tc>
          <w:tcPr>
            <w:tcW w:w="8762" w:type="dxa"/>
            <w:shd w:val="clear" w:color="auto" w:fill="FFFFFF" w:themeFill="background1"/>
          </w:tcPr>
          <w:p w14:paraId="3CB63C03" w14:textId="77777777" w:rsidR="00F84216" w:rsidRPr="006D315F" w:rsidRDefault="00F84216" w:rsidP="00CA436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</w:rPr>
              <w:t>Lists key points and examples to plan a response.</w:t>
            </w:r>
          </w:p>
        </w:tc>
        <w:tc>
          <w:tcPr>
            <w:tcW w:w="736" w:type="dxa"/>
            <w:shd w:val="clear" w:color="auto" w:fill="FFFFFF" w:themeFill="background1"/>
          </w:tcPr>
          <w:p w14:paraId="36290B5E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3.5-4</w:t>
            </w:r>
          </w:p>
        </w:tc>
        <w:tc>
          <w:tcPr>
            <w:tcW w:w="850" w:type="dxa"/>
            <w:shd w:val="clear" w:color="auto" w:fill="FFFFFF" w:themeFill="background1"/>
          </w:tcPr>
          <w:p w14:paraId="21B4880E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4216" w:rsidRPr="006D315F" w14:paraId="15F1254B" w14:textId="25D450A9" w:rsidTr="00F84216">
        <w:trPr>
          <w:trHeight w:val="191"/>
        </w:trPr>
        <w:tc>
          <w:tcPr>
            <w:tcW w:w="8762" w:type="dxa"/>
            <w:shd w:val="clear" w:color="auto" w:fill="FFFFFF" w:themeFill="background1"/>
          </w:tcPr>
          <w:p w14:paraId="7B49F787" w14:textId="77777777" w:rsidR="00F84216" w:rsidRPr="006D315F" w:rsidRDefault="00F84216" w:rsidP="00CA436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</w:rPr>
              <w:t>Uses a provided template to prepare a plan</w:t>
            </w:r>
            <w:r>
              <w:rPr>
                <w:rFonts w:asciiTheme="minorHAnsi" w:hAnsiTheme="minorHAnsi" w:cstheme="minorHAnsi"/>
                <w:sz w:val="22"/>
              </w:rPr>
              <w:t>.</w:t>
            </w:r>
          </w:p>
        </w:tc>
        <w:tc>
          <w:tcPr>
            <w:tcW w:w="736" w:type="dxa"/>
            <w:shd w:val="clear" w:color="auto" w:fill="FFFFFF" w:themeFill="background1"/>
          </w:tcPr>
          <w:p w14:paraId="5FA9F38C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2-3</w:t>
            </w:r>
          </w:p>
        </w:tc>
        <w:tc>
          <w:tcPr>
            <w:tcW w:w="850" w:type="dxa"/>
            <w:shd w:val="clear" w:color="auto" w:fill="FFFFFF" w:themeFill="background1"/>
          </w:tcPr>
          <w:p w14:paraId="5D27397C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4216" w:rsidRPr="006D315F" w14:paraId="0037B80E" w14:textId="44D53EEF" w:rsidTr="00F84216">
        <w:trPr>
          <w:trHeight w:val="191"/>
        </w:trPr>
        <w:tc>
          <w:tcPr>
            <w:tcW w:w="8762" w:type="dxa"/>
            <w:shd w:val="clear" w:color="auto" w:fill="FFFFFF" w:themeFill="background1"/>
          </w:tcPr>
          <w:p w14:paraId="5F306325" w14:textId="77777777" w:rsidR="00F84216" w:rsidRPr="006D315F" w:rsidRDefault="00F84216" w:rsidP="00CA436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</w:rPr>
              <w:t>Prepares a brief/simple plan with the aid of a provided template.</w:t>
            </w:r>
          </w:p>
        </w:tc>
        <w:tc>
          <w:tcPr>
            <w:tcW w:w="736" w:type="dxa"/>
            <w:shd w:val="clear" w:color="auto" w:fill="FFFFFF" w:themeFill="background1"/>
          </w:tcPr>
          <w:p w14:paraId="5E58656C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1-1.5</w:t>
            </w:r>
          </w:p>
        </w:tc>
        <w:tc>
          <w:tcPr>
            <w:tcW w:w="850" w:type="dxa"/>
            <w:shd w:val="clear" w:color="auto" w:fill="FFFFFF" w:themeFill="background1"/>
          </w:tcPr>
          <w:p w14:paraId="43DC3E73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4216" w:rsidRPr="006D315F" w14:paraId="493F4EE2" w14:textId="7354A3A2" w:rsidTr="00F84216">
        <w:trPr>
          <w:trHeight w:val="191"/>
        </w:trPr>
        <w:tc>
          <w:tcPr>
            <w:tcW w:w="8762" w:type="dxa"/>
            <w:shd w:val="clear" w:color="auto" w:fill="FFFFFF" w:themeFill="background1"/>
          </w:tcPr>
          <w:p w14:paraId="749CA010" w14:textId="77777777" w:rsidR="00F84216" w:rsidRPr="006D315F" w:rsidRDefault="00F84216" w:rsidP="00CA4360">
            <w:pPr>
              <w:rPr>
                <w:rFonts w:asciiTheme="minorHAnsi" w:hAnsiTheme="minorHAnsi" w:cstheme="minorHAnsi"/>
                <w:sz w:val="22"/>
              </w:rPr>
            </w:pPr>
            <w:r w:rsidRPr="006D315F">
              <w:rPr>
                <w:rFonts w:asciiTheme="minorHAnsi" w:hAnsiTheme="minorHAnsi" w:cstheme="minorHAnsi"/>
                <w:sz w:val="22"/>
              </w:rPr>
              <w:t>No evidence of this criterion.</w:t>
            </w:r>
          </w:p>
        </w:tc>
        <w:tc>
          <w:tcPr>
            <w:tcW w:w="736" w:type="dxa"/>
            <w:shd w:val="clear" w:color="auto" w:fill="FFFFFF" w:themeFill="background1"/>
          </w:tcPr>
          <w:p w14:paraId="37B581BF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1116603C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4216" w:rsidRPr="006D315F" w14:paraId="465E86DD" w14:textId="2276A44E" w:rsidTr="00F84216">
        <w:trPr>
          <w:trHeight w:val="191"/>
        </w:trPr>
        <w:tc>
          <w:tcPr>
            <w:tcW w:w="8762" w:type="dxa"/>
            <w:shd w:val="clear" w:color="auto" w:fill="A6A6A6"/>
          </w:tcPr>
          <w:p w14:paraId="1CC20D6B" w14:textId="77777777" w:rsidR="00F84216" w:rsidRPr="006D315F" w:rsidRDefault="00F84216" w:rsidP="00CA436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b/>
                <w:sz w:val="22"/>
                <w:szCs w:val="22"/>
              </w:rPr>
              <w:t>Language</w:t>
            </w:r>
          </w:p>
        </w:tc>
        <w:tc>
          <w:tcPr>
            <w:tcW w:w="736" w:type="dxa"/>
            <w:shd w:val="clear" w:color="auto" w:fill="A6A6A6"/>
          </w:tcPr>
          <w:p w14:paraId="5B898920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7.5</w:t>
            </w:r>
          </w:p>
        </w:tc>
        <w:tc>
          <w:tcPr>
            <w:tcW w:w="850" w:type="dxa"/>
            <w:shd w:val="clear" w:color="auto" w:fill="A6A6A6"/>
          </w:tcPr>
          <w:p w14:paraId="3C8A1B41" w14:textId="77777777" w:rsidR="00F84216" w:rsidRDefault="00F84216" w:rsidP="00CA436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F84216" w:rsidRPr="006D315F" w14:paraId="2F4204C6" w14:textId="19445B11" w:rsidTr="00F84216">
        <w:trPr>
          <w:trHeight w:val="419"/>
        </w:trPr>
        <w:tc>
          <w:tcPr>
            <w:tcW w:w="8762" w:type="dxa"/>
            <w:shd w:val="clear" w:color="auto" w:fill="auto"/>
          </w:tcPr>
          <w:p w14:paraId="336897E4" w14:textId="77777777" w:rsidR="00F84216" w:rsidRPr="006D315F" w:rsidRDefault="00F84216" w:rsidP="00CA436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Creates an engaging, entertaining or thought-provoking text by drawing on a wide selection of appropriate language features and experimenting with the use of more complex or innovative language features, where appropriate.</w:t>
            </w:r>
          </w:p>
        </w:tc>
        <w:tc>
          <w:tcPr>
            <w:tcW w:w="736" w:type="dxa"/>
            <w:shd w:val="clear" w:color="auto" w:fill="auto"/>
          </w:tcPr>
          <w:p w14:paraId="4E97C3DE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6-7.5</w:t>
            </w:r>
          </w:p>
        </w:tc>
        <w:tc>
          <w:tcPr>
            <w:tcW w:w="850" w:type="dxa"/>
          </w:tcPr>
          <w:p w14:paraId="6E665578" w14:textId="77777777" w:rsidR="00F84216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4216" w:rsidRPr="006D315F" w14:paraId="1D179869" w14:textId="66E9C292" w:rsidTr="00F84216">
        <w:trPr>
          <w:trHeight w:val="537"/>
        </w:trPr>
        <w:tc>
          <w:tcPr>
            <w:tcW w:w="8762" w:type="dxa"/>
            <w:shd w:val="clear" w:color="auto" w:fill="auto"/>
          </w:tcPr>
          <w:p w14:paraId="12BDF3B4" w14:textId="77777777" w:rsidR="00F84216" w:rsidRPr="006D315F" w:rsidRDefault="00F84216" w:rsidP="00CA4360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Creates an effective text by drawing on a variety of appropriate language features to convey different levels of meaning.</w:t>
            </w:r>
          </w:p>
        </w:tc>
        <w:tc>
          <w:tcPr>
            <w:tcW w:w="736" w:type="dxa"/>
            <w:shd w:val="clear" w:color="auto" w:fill="auto"/>
          </w:tcPr>
          <w:p w14:paraId="1C3AF6B7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4-5.5</w:t>
            </w:r>
          </w:p>
        </w:tc>
        <w:tc>
          <w:tcPr>
            <w:tcW w:w="850" w:type="dxa"/>
          </w:tcPr>
          <w:p w14:paraId="30DA3D1F" w14:textId="77777777" w:rsidR="00F84216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4216" w:rsidRPr="006D315F" w14:paraId="1B33B0F7" w14:textId="3F679F2F" w:rsidTr="00F84216">
        <w:trPr>
          <w:trHeight w:val="338"/>
        </w:trPr>
        <w:tc>
          <w:tcPr>
            <w:tcW w:w="8762" w:type="dxa"/>
            <w:shd w:val="clear" w:color="auto" w:fill="auto"/>
          </w:tcPr>
          <w:p w14:paraId="2D3EA406" w14:textId="77777777" w:rsidR="00F84216" w:rsidRPr="006D315F" w:rsidRDefault="00F84216" w:rsidP="00CA4360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Creates a text with a variety of language features to make meaning in a text.</w:t>
            </w:r>
          </w:p>
        </w:tc>
        <w:tc>
          <w:tcPr>
            <w:tcW w:w="736" w:type="dxa"/>
            <w:shd w:val="clear" w:color="auto" w:fill="auto"/>
          </w:tcPr>
          <w:p w14:paraId="572756A4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2-3.5</w:t>
            </w:r>
          </w:p>
        </w:tc>
        <w:tc>
          <w:tcPr>
            <w:tcW w:w="850" w:type="dxa"/>
          </w:tcPr>
          <w:p w14:paraId="0552AE83" w14:textId="77777777" w:rsidR="00F84216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4216" w:rsidRPr="006D315F" w14:paraId="7D5B5BB1" w14:textId="4FFD824C" w:rsidTr="00F84216">
        <w:trPr>
          <w:trHeight w:val="273"/>
        </w:trPr>
        <w:tc>
          <w:tcPr>
            <w:tcW w:w="8762" w:type="dxa"/>
            <w:shd w:val="clear" w:color="auto" w:fill="auto"/>
          </w:tcPr>
          <w:p w14:paraId="2918AFF9" w14:textId="77777777" w:rsidR="00F84216" w:rsidRPr="006D315F" w:rsidRDefault="00F84216" w:rsidP="00CA4360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Creates a text which includes a small selection of appropriate language features.</w:t>
            </w:r>
          </w:p>
        </w:tc>
        <w:tc>
          <w:tcPr>
            <w:tcW w:w="736" w:type="dxa"/>
            <w:shd w:val="clear" w:color="auto" w:fill="auto"/>
          </w:tcPr>
          <w:p w14:paraId="3323BECC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1-1.5</w:t>
            </w:r>
          </w:p>
        </w:tc>
        <w:tc>
          <w:tcPr>
            <w:tcW w:w="850" w:type="dxa"/>
          </w:tcPr>
          <w:p w14:paraId="4B7C8BFA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4216" w:rsidRPr="006D315F" w14:paraId="35BF20FF" w14:textId="0412E505" w:rsidTr="00F84216">
        <w:trPr>
          <w:trHeight w:val="277"/>
        </w:trPr>
        <w:tc>
          <w:tcPr>
            <w:tcW w:w="8762" w:type="dxa"/>
            <w:shd w:val="clear" w:color="auto" w:fill="auto"/>
          </w:tcPr>
          <w:p w14:paraId="34D98F5C" w14:textId="77777777" w:rsidR="00F84216" w:rsidRPr="006D315F" w:rsidRDefault="00F84216" w:rsidP="00CA4360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No evidence of this criterion.</w:t>
            </w:r>
          </w:p>
        </w:tc>
        <w:tc>
          <w:tcPr>
            <w:tcW w:w="736" w:type="dxa"/>
            <w:shd w:val="clear" w:color="auto" w:fill="auto"/>
          </w:tcPr>
          <w:p w14:paraId="195D9238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850" w:type="dxa"/>
          </w:tcPr>
          <w:p w14:paraId="63E89335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4216" w:rsidRPr="006D315F" w14:paraId="49238279" w14:textId="6C644067" w:rsidTr="00F84216">
        <w:trPr>
          <w:trHeight w:val="191"/>
        </w:trPr>
        <w:tc>
          <w:tcPr>
            <w:tcW w:w="8762" w:type="dxa"/>
            <w:shd w:val="clear" w:color="auto" w:fill="A6A6A6"/>
          </w:tcPr>
          <w:p w14:paraId="0061A863" w14:textId="77777777" w:rsidR="00F84216" w:rsidRPr="006D315F" w:rsidRDefault="00F84216" w:rsidP="00CA436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b/>
                <w:sz w:val="22"/>
                <w:szCs w:val="22"/>
              </w:rPr>
              <w:t>Conventions</w:t>
            </w:r>
          </w:p>
        </w:tc>
        <w:tc>
          <w:tcPr>
            <w:tcW w:w="736" w:type="dxa"/>
            <w:shd w:val="clear" w:color="auto" w:fill="A6A6A6"/>
          </w:tcPr>
          <w:p w14:paraId="3D8597F6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7.5</w:t>
            </w:r>
          </w:p>
        </w:tc>
        <w:tc>
          <w:tcPr>
            <w:tcW w:w="850" w:type="dxa"/>
            <w:shd w:val="clear" w:color="auto" w:fill="A6A6A6"/>
          </w:tcPr>
          <w:p w14:paraId="5D079BB0" w14:textId="77777777" w:rsidR="00F84216" w:rsidRDefault="00F84216" w:rsidP="00CA436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F84216" w:rsidRPr="006D315F" w14:paraId="0BFD1F24" w14:textId="07EC9AEA" w:rsidTr="00F84216">
        <w:trPr>
          <w:trHeight w:val="191"/>
        </w:trPr>
        <w:tc>
          <w:tcPr>
            <w:tcW w:w="8762" w:type="dxa"/>
            <w:shd w:val="clear" w:color="auto" w:fill="auto"/>
          </w:tcPr>
          <w:p w14:paraId="72513678" w14:textId="77777777" w:rsidR="00F84216" w:rsidRPr="006D315F" w:rsidRDefault="00F84216" w:rsidP="00CA436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Effectively employs a range of creative elements in a narrative to engage readers and influence their response; for example, internal monologue to develop character.</w:t>
            </w:r>
          </w:p>
        </w:tc>
        <w:tc>
          <w:tcPr>
            <w:tcW w:w="736" w:type="dxa"/>
            <w:shd w:val="clear" w:color="auto" w:fill="auto"/>
          </w:tcPr>
          <w:p w14:paraId="30A3839E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6-7.5</w:t>
            </w:r>
          </w:p>
        </w:tc>
        <w:tc>
          <w:tcPr>
            <w:tcW w:w="850" w:type="dxa"/>
          </w:tcPr>
          <w:p w14:paraId="1AFFACAC" w14:textId="77777777" w:rsidR="00F84216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4216" w:rsidRPr="006D315F" w14:paraId="41993D3A" w14:textId="5D8FF5A9" w:rsidTr="00F84216">
        <w:trPr>
          <w:trHeight w:val="191"/>
        </w:trPr>
        <w:tc>
          <w:tcPr>
            <w:tcW w:w="8762" w:type="dxa"/>
            <w:shd w:val="clear" w:color="auto" w:fill="auto"/>
          </w:tcPr>
          <w:p w14:paraId="08A05A49" w14:textId="4BFA966A" w:rsidR="00F84216" w:rsidRPr="006D315F" w:rsidRDefault="00F84216" w:rsidP="00CA436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Employs a range of creative elements in a narrative to engage an aud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ience; for example, through an </w:t>
            </w: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attention-grabbing introduction.</w:t>
            </w:r>
          </w:p>
        </w:tc>
        <w:tc>
          <w:tcPr>
            <w:tcW w:w="736" w:type="dxa"/>
            <w:shd w:val="clear" w:color="auto" w:fill="auto"/>
          </w:tcPr>
          <w:p w14:paraId="0AB44A76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4-5.5</w:t>
            </w:r>
          </w:p>
        </w:tc>
        <w:tc>
          <w:tcPr>
            <w:tcW w:w="850" w:type="dxa"/>
          </w:tcPr>
          <w:p w14:paraId="76D0308E" w14:textId="77777777" w:rsidR="00F84216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4216" w:rsidRPr="006D315F" w14:paraId="16C68E0F" w14:textId="2BE3A176" w:rsidTr="00F84216">
        <w:trPr>
          <w:trHeight w:val="191"/>
        </w:trPr>
        <w:tc>
          <w:tcPr>
            <w:tcW w:w="8762" w:type="dxa"/>
            <w:shd w:val="clear" w:color="auto" w:fill="auto"/>
          </w:tcPr>
          <w:p w14:paraId="2ECEA1EE" w14:textId="77777777" w:rsidR="00F84216" w:rsidRPr="006D315F" w:rsidRDefault="00F84216" w:rsidP="00CA436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Employs creative elements in a narrative, with some inconsistency; for example, an abrupt resolution or partially developed characters.</w:t>
            </w:r>
          </w:p>
        </w:tc>
        <w:tc>
          <w:tcPr>
            <w:tcW w:w="736" w:type="dxa"/>
            <w:shd w:val="clear" w:color="auto" w:fill="auto"/>
          </w:tcPr>
          <w:p w14:paraId="4826E25B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2-3.5</w:t>
            </w:r>
          </w:p>
        </w:tc>
        <w:tc>
          <w:tcPr>
            <w:tcW w:w="850" w:type="dxa"/>
          </w:tcPr>
          <w:p w14:paraId="56B5F8AB" w14:textId="77777777" w:rsidR="00F84216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4216" w:rsidRPr="006D315F" w14:paraId="1056E62B" w14:textId="1E1198EE" w:rsidTr="00F84216">
        <w:trPr>
          <w:trHeight w:val="191"/>
        </w:trPr>
        <w:tc>
          <w:tcPr>
            <w:tcW w:w="8762" w:type="dxa"/>
            <w:shd w:val="clear" w:color="auto" w:fill="auto"/>
          </w:tcPr>
          <w:p w14:paraId="5A44967C" w14:textId="77777777" w:rsidR="00F84216" w:rsidRPr="006D315F" w:rsidRDefault="00F84216" w:rsidP="00CA436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Creates one-dimensional characters in a narrative. Relies on simple dialogue to advance the plot.</w:t>
            </w:r>
          </w:p>
        </w:tc>
        <w:tc>
          <w:tcPr>
            <w:tcW w:w="736" w:type="dxa"/>
            <w:shd w:val="clear" w:color="auto" w:fill="auto"/>
          </w:tcPr>
          <w:p w14:paraId="144E065D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1-1.5</w:t>
            </w:r>
          </w:p>
        </w:tc>
        <w:tc>
          <w:tcPr>
            <w:tcW w:w="850" w:type="dxa"/>
          </w:tcPr>
          <w:p w14:paraId="2424B004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4216" w:rsidRPr="006D315F" w14:paraId="31C0127B" w14:textId="2E813CDB" w:rsidTr="00F84216">
        <w:trPr>
          <w:trHeight w:val="191"/>
        </w:trPr>
        <w:tc>
          <w:tcPr>
            <w:tcW w:w="8762" w:type="dxa"/>
            <w:shd w:val="clear" w:color="auto" w:fill="auto"/>
          </w:tcPr>
          <w:p w14:paraId="70C8C4ED" w14:textId="77777777" w:rsidR="00F84216" w:rsidRPr="006D315F" w:rsidRDefault="00F84216" w:rsidP="00CA436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No evidence of this criterion</w:t>
            </w:r>
          </w:p>
        </w:tc>
        <w:tc>
          <w:tcPr>
            <w:tcW w:w="736" w:type="dxa"/>
            <w:shd w:val="clear" w:color="auto" w:fill="auto"/>
          </w:tcPr>
          <w:p w14:paraId="6137B8F9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850" w:type="dxa"/>
          </w:tcPr>
          <w:p w14:paraId="2F086843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4216" w:rsidRPr="006D315F" w14:paraId="0DC052E3" w14:textId="7094AFD9" w:rsidTr="00F84216">
        <w:trPr>
          <w:trHeight w:val="191"/>
        </w:trPr>
        <w:tc>
          <w:tcPr>
            <w:tcW w:w="8762" w:type="dxa"/>
            <w:shd w:val="clear" w:color="auto" w:fill="A6A6A6"/>
          </w:tcPr>
          <w:p w14:paraId="3091D359" w14:textId="77777777" w:rsidR="00F84216" w:rsidRPr="006D315F" w:rsidRDefault="00F84216" w:rsidP="00CA436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b/>
                <w:sz w:val="22"/>
                <w:szCs w:val="22"/>
              </w:rPr>
              <w:t>Structure</w:t>
            </w:r>
          </w:p>
        </w:tc>
        <w:tc>
          <w:tcPr>
            <w:tcW w:w="736" w:type="dxa"/>
            <w:shd w:val="clear" w:color="auto" w:fill="A6A6A6"/>
          </w:tcPr>
          <w:p w14:paraId="6565CEED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10</w:t>
            </w:r>
          </w:p>
        </w:tc>
        <w:tc>
          <w:tcPr>
            <w:tcW w:w="850" w:type="dxa"/>
            <w:shd w:val="clear" w:color="auto" w:fill="A6A6A6"/>
          </w:tcPr>
          <w:p w14:paraId="132B0C0D" w14:textId="77777777" w:rsidR="00F84216" w:rsidRDefault="00F84216" w:rsidP="00CA436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F84216" w:rsidRPr="006D315F" w14:paraId="246F2308" w14:textId="7579F7B5" w:rsidTr="00F84216">
        <w:trPr>
          <w:trHeight w:val="191"/>
        </w:trPr>
        <w:tc>
          <w:tcPr>
            <w:tcW w:w="8762" w:type="dxa"/>
            <w:shd w:val="clear" w:color="auto" w:fill="auto"/>
          </w:tcPr>
          <w:p w14:paraId="26387A73" w14:textId="77777777" w:rsidR="00F84216" w:rsidRPr="006D315F" w:rsidRDefault="00F84216" w:rsidP="00CA436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Constructs an engaging and effective text which uses appropriate structures for the audience, purpose and context, experimenting with some structures to enhance the text, where appropriate.</w:t>
            </w:r>
          </w:p>
        </w:tc>
        <w:tc>
          <w:tcPr>
            <w:tcW w:w="736" w:type="dxa"/>
            <w:shd w:val="clear" w:color="auto" w:fill="auto"/>
          </w:tcPr>
          <w:p w14:paraId="5FBE5927" w14:textId="68E9C148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8-10</w:t>
            </w:r>
          </w:p>
        </w:tc>
        <w:tc>
          <w:tcPr>
            <w:tcW w:w="850" w:type="dxa"/>
          </w:tcPr>
          <w:p w14:paraId="6320C24E" w14:textId="77777777" w:rsidR="00F84216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4216" w:rsidRPr="006D315F" w14:paraId="79F51A78" w14:textId="7ACB055F" w:rsidTr="00F84216">
        <w:trPr>
          <w:trHeight w:val="191"/>
        </w:trPr>
        <w:tc>
          <w:tcPr>
            <w:tcW w:w="8762" w:type="dxa"/>
            <w:shd w:val="clear" w:color="auto" w:fill="auto"/>
          </w:tcPr>
          <w:p w14:paraId="569FB908" w14:textId="77777777" w:rsidR="00F84216" w:rsidRPr="006D315F" w:rsidRDefault="00F84216" w:rsidP="00CA436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Creates a text which uses appropriate structures for the audience, purpose and context, experimenting with some structures to enhance the text’s effectiveness, where appropriate.</w:t>
            </w:r>
          </w:p>
        </w:tc>
        <w:tc>
          <w:tcPr>
            <w:tcW w:w="736" w:type="dxa"/>
            <w:shd w:val="clear" w:color="auto" w:fill="auto"/>
          </w:tcPr>
          <w:p w14:paraId="488A3A8D" w14:textId="3B41602D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6-7</w:t>
            </w:r>
          </w:p>
        </w:tc>
        <w:tc>
          <w:tcPr>
            <w:tcW w:w="850" w:type="dxa"/>
          </w:tcPr>
          <w:p w14:paraId="599A01F3" w14:textId="77777777" w:rsidR="00F84216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4216" w:rsidRPr="006D315F" w14:paraId="7CB9F113" w14:textId="0449AB9C" w:rsidTr="00F84216">
        <w:trPr>
          <w:trHeight w:val="191"/>
        </w:trPr>
        <w:tc>
          <w:tcPr>
            <w:tcW w:w="8762" w:type="dxa"/>
            <w:shd w:val="clear" w:color="auto" w:fill="auto"/>
          </w:tcPr>
          <w:p w14:paraId="4B057956" w14:textId="77777777" w:rsidR="00F84216" w:rsidRPr="006D315F" w:rsidRDefault="00F84216" w:rsidP="00CA436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Creates a text which uses predictable or formulaic structures appropriate to the purpose, context and audience.</w:t>
            </w:r>
          </w:p>
        </w:tc>
        <w:tc>
          <w:tcPr>
            <w:tcW w:w="736" w:type="dxa"/>
            <w:shd w:val="clear" w:color="auto" w:fill="auto"/>
          </w:tcPr>
          <w:p w14:paraId="2C0CA8F1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3-5</w:t>
            </w:r>
          </w:p>
        </w:tc>
        <w:tc>
          <w:tcPr>
            <w:tcW w:w="850" w:type="dxa"/>
          </w:tcPr>
          <w:p w14:paraId="19493B78" w14:textId="77777777" w:rsidR="00F84216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4216" w:rsidRPr="006D315F" w14:paraId="4ED461B2" w14:textId="297B1C20" w:rsidTr="00F84216">
        <w:trPr>
          <w:trHeight w:val="191"/>
        </w:trPr>
        <w:tc>
          <w:tcPr>
            <w:tcW w:w="8762" w:type="dxa"/>
            <w:shd w:val="clear" w:color="auto" w:fill="auto"/>
          </w:tcPr>
          <w:p w14:paraId="046269B5" w14:textId="77777777" w:rsidR="00F84216" w:rsidRPr="006D315F" w:rsidRDefault="00F84216" w:rsidP="00CA436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Creates a text which is structured to communicate with a reader, though this may not be appropriate to purpose, context or audience.</w:t>
            </w:r>
          </w:p>
        </w:tc>
        <w:tc>
          <w:tcPr>
            <w:tcW w:w="736" w:type="dxa"/>
            <w:shd w:val="clear" w:color="auto" w:fill="auto"/>
          </w:tcPr>
          <w:p w14:paraId="4E7DE559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1-2</w:t>
            </w:r>
          </w:p>
        </w:tc>
        <w:tc>
          <w:tcPr>
            <w:tcW w:w="850" w:type="dxa"/>
          </w:tcPr>
          <w:p w14:paraId="72F2AD92" w14:textId="77777777" w:rsidR="00F84216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4216" w:rsidRPr="006D315F" w14:paraId="0A97B2E2" w14:textId="62F9B1D9" w:rsidTr="00F84216">
        <w:trPr>
          <w:trHeight w:val="191"/>
        </w:trPr>
        <w:tc>
          <w:tcPr>
            <w:tcW w:w="8762" w:type="dxa"/>
            <w:shd w:val="clear" w:color="auto" w:fill="auto"/>
          </w:tcPr>
          <w:p w14:paraId="44B4C5C0" w14:textId="77777777" w:rsidR="00F84216" w:rsidRPr="006D315F" w:rsidRDefault="00F84216" w:rsidP="00CA4360">
            <w:pPr>
              <w:tabs>
                <w:tab w:val="left" w:pos="28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No evidence of this criterion</w:t>
            </w:r>
          </w:p>
        </w:tc>
        <w:tc>
          <w:tcPr>
            <w:tcW w:w="736" w:type="dxa"/>
            <w:shd w:val="clear" w:color="auto" w:fill="auto"/>
          </w:tcPr>
          <w:p w14:paraId="661339A7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850" w:type="dxa"/>
          </w:tcPr>
          <w:p w14:paraId="2028BCC2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4216" w:rsidRPr="006D315F" w14:paraId="56F186B3" w14:textId="55DE19AB" w:rsidTr="00F84216">
        <w:trPr>
          <w:trHeight w:val="191"/>
        </w:trPr>
        <w:tc>
          <w:tcPr>
            <w:tcW w:w="8762" w:type="dxa"/>
            <w:shd w:val="clear" w:color="auto" w:fill="A6A6A6"/>
          </w:tcPr>
          <w:p w14:paraId="78B63B33" w14:textId="77777777" w:rsidR="00F84216" w:rsidRPr="006D315F" w:rsidRDefault="00F84216" w:rsidP="00CA4360">
            <w:pPr>
              <w:tabs>
                <w:tab w:val="left" w:pos="945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b/>
                <w:sz w:val="22"/>
                <w:szCs w:val="22"/>
              </w:rPr>
              <w:t>Sentence Structure</w:t>
            </w:r>
          </w:p>
        </w:tc>
        <w:tc>
          <w:tcPr>
            <w:tcW w:w="736" w:type="dxa"/>
            <w:shd w:val="clear" w:color="auto" w:fill="A6A6A6"/>
          </w:tcPr>
          <w:p w14:paraId="020A0F17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b/>
                <w:sz w:val="22"/>
                <w:szCs w:val="22"/>
              </w:rPr>
              <w:t>5</w:t>
            </w:r>
          </w:p>
        </w:tc>
        <w:tc>
          <w:tcPr>
            <w:tcW w:w="850" w:type="dxa"/>
            <w:shd w:val="clear" w:color="auto" w:fill="A6A6A6"/>
          </w:tcPr>
          <w:p w14:paraId="448BA1FE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F84216" w:rsidRPr="006D315F" w14:paraId="212946FD" w14:textId="3BD26431" w:rsidTr="00F84216">
        <w:trPr>
          <w:trHeight w:val="191"/>
        </w:trPr>
        <w:tc>
          <w:tcPr>
            <w:tcW w:w="8762" w:type="dxa"/>
            <w:shd w:val="clear" w:color="auto" w:fill="auto"/>
          </w:tcPr>
          <w:p w14:paraId="0AC9545B" w14:textId="77777777" w:rsidR="00F84216" w:rsidRPr="006D315F" w:rsidRDefault="00F84216" w:rsidP="00CA436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Expresses ideas fluently and with precision, using a range of sentence structures.</w:t>
            </w:r>
          </w:p>
        </w:tc>
        <w:tc>
          <w:tcPr>
            <w:tcW w:w="736" w:type="dxa"/>
            <w:shd w:val="clear" w:color="auto" w:fill="auto"/>
          </w:tcPr>
          <w:p w14:paraId="68B5CA93" w14:textId="7C4FD5E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-5</w:t>
            </w:r>
          </w:p>
        </w:tc>
        <w:tc>
          <w:tcPr>
            <w:tcW w:w="850" w:type="dxa"/>
          </w:tcPr>
          <w:p w14:paraId="115A7A41" w14:textId="77777777" w:rsidR="00F84216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4216" w:rsidRPr="006D315F" w14:paraId="3185A5F3" w14:textId="5710C9E8" w:rsidTr="00F84216">
        <w:trPr>
          <w:trHeight w:val="191"/>
        </w:trPr>
        <w:tc>
          <w:tcPr>
            <w:tcW w:w="8762" w:type="dxa"/>
            <w:shd w:val="clear" w:color="auto" w:fill="auto"/>
          </w:tcPr>
          <w:p w14:paraId="47952CBB" w14:textId="77777777" w:rsidR="00F84216" w:rsidRPr="006D315F" w:rsidRDefault="00F84216" w:rsidP="00CA436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Expresses ideas clearly, using a few different sentence structures.</w:t>
            </w:r>
          </w:p>
        </w:tc>
        <w:tc>
          <w:tcPr>
            <w:tcW w:w="736" w:type="dxa"/>
            <w:shd w:val="clear" w:color="auto" w:fill="auto"/>
          </w:tcPr>
          <w:p w14:paraId="40E1CD16" w14:textId="7C9692E6" w:rsidR="00F84216" w:rsidRPr="006D315F" w:rsidRDefault="00F84216" w:rsidP="00F8421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-3.5</w:t>
            </w:r>
          </w:p>
        </w:tc>
        <w:tc>
          <w:tcPr>
            <w:tcW w:w="850" w:type="dxa"/>
          </w:tcPr>
          <w:p w14:paraId="3A1EAF42" w14:textId="77777777" w:rsidR="00F84216" w:rsidRPr="006D315F" w:rsidRDefault="00F84216" w:rsidP="00F8421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4216" w:rsidRPr="006D315F" w14:paraId="50C08106" w14:textId="463658FC" w:rsidTr="00F84216">
        <w:trPr>
          <w:trHeight w:val="191"/>
        </w:trPr>
        <w:tc>
          <w:tcPr>
            <w:tcW w:w="8762" w:type="dxa"/>
            <w:shd w:val="clear" w:color="auto" w:fill="auto"/>
          </w:tcPr>
          <w:p w14:paraId="6F3C36C3" w14:textId="77777777" w:rsidR="00F84216" w:rsidRPr="006D315F" w:rsidRDefault="00F84216" w:rsidP="00CA436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Expresses ideas clearly, using simple and compound sentences. Uses some complex sentences correctly. Often relies on repetitive structures.</w:t>
            </w:r>
          </w:p>
        </w:tc>
        <w:tc>
          <w:tcPr>
            <w:tcW w:w="736" w:type="dxa"/>
            <w:shd w:val="clear" w:color="auto" w:fill="auto"/>
          </w:tcPr>
          <w:p w14:paraId="740DCEB9" w14:textId="407BB21E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2-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2.5</w:t>
            </w:r>
          </w:p>
        </w:tc>
        <w:tc>
          <w:tcPr>
            <w:tcW w:w="850" w:type="dxa"/>
          </w:tcPr>
          <w:p w14:paraId="2E008581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4216" w:rsidRPr="006D315F" w14:paraId="6E8F539C" w14:textId="650E640D" w:rsidTr="00F84216">
        <w:trPr>
          <w:trHeight w:val="191"/>
        </w:trPr>
        <w:tc>
          <w:tcPr>
            <w:tcW w:w="8762" w:type="dxa"/>
            <w:shd w:val="clear" w:color="auto" w:fill="auto"/>
          </w:tcPr>
          <w:p w14:paraId="042299BA" w14:textId="77777777" w:rsidR="00F84216" w:rsidRPr="006D315F" w:rsidRDefault="00F84216" w:rsidP="00CA436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Presents ideas, using some simple sentence structures, though some structures may detract from meaning.</w:t>
            </w:r>
          </w:p>
        </w:tc>
        <w:tc>
          <w:tcPr>
            <w:tcW w:w="736" w:type="dxa"/>
            <w:shd w:val="clear" w:color="auto" w:fill="auto"/>
          </w:tcPr>
          <w:p w14:paraId="3E70202E" w14:textId="1D08AAC0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1-1.5</w:t>
            </w:r>
          </w:p>
        </w:tc>
        <w:tc>
          <w:tcPr>
            <w:tcW w:w="850" w:type="dxa"/>
          </w:tcPr>
          <w:p w14:paraId="74213DC8" w14:textId="77777777" w:rsidR="00F84216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4216" w:rsidRPr="006D315F" w14:paraId="29897EC0" w14:textId="3A4C138C" w:rsidTr="00F84216">
        <w:trPr>
          <w:trHeight w:val="191"/>
        </w:trPr>
        <w:tc>
          <w:tcPr>
            <w:tcW w:w="8762" w:type="dxa"/>
            <w:tcBorders>
              <w:bottom w:val="single" w:sz="4" w:space="0" w:color="auto"/>
            </w:tcBorders>
            <w:shd w:val="clear" w:color="auto" w:fill="auto"/>
          </w:tcPr>
          <w:p w14:paraId="0B876BC8" w14:textId="77777777" w:rsidR="00F84216" w:rsidRPr="006D315F" w:rsidRDefault="00F84216" w:rsidP="00CA436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Confusing and incomplete sentence structures throughout.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653E7E8B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396BF4C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4216" w:rsidRPr="006D315F" w14:paraId="7A1A8543" w14:textId="19358D7F" w:rsidTr="00F84216">
        <w:trPr>
          <w:trHeight w:val="191"/>
        </w:trPr>
        <w:tc>
          <w:tcPr>
            <w:tcW w:w="87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943EB49" w14:textId="77777777" w:rsidR="00F84216" w:rsidRPr="006D315F" w:rsidRDefault="00F84216" w:rsidP="00CA436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DA6265C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14:paraId="3681EE2B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4216" w:rsidRPr="006D315F" w14:paraId="57821C41" w14:textId="319AC7D5" w:rsidTr="00F84216">
        <w:trPr>
          <w:trHeight w:val="191"/>
        </w:trPr>
        <w:tc>
          <w:tcPr>
            <w:tcW w:w="8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014FEB" w14:textId="77777777" w:rsidR="00F84216" w:rsidRPr="006D315F" w:rsidRDefault="00F84216" w:rsidP="00CA436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63C4CF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9F0F28D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4216" w:rsidRPr="006D315F" w14:paraId="2AB3F2A1" w14:textId="4B95B93A" w:rsidTr="00F84216">
        <w:trPr>
          <w:trHeight w:val="191"/>
        </w:trPr>
        <w:tc>
          <w:tcPr>
            <w:tcW w:w="8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551DB" w14:textId="77777777" w:rsidR="00F84216" w:rsidRDefault="00F84216" w:rsidP="00CA436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97FF3BC" w14:textId="67693F11" w:rsidR="00F84216" w:rsidRPr="006D315F" w:rsidRDefault="00F84216" w:rsidP="00CA436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B65A52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9EFD424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4216" w:rsidRPr="006D315F" w14:paraId="0B01CA97" w14:textId="10AA3C67" w:rsidTr="00F84216">
        <w:trPr>
          <w:trHeight w:val="191"/>
        </w:trPr>
        <w:tc>
          <w:tcPr>
            <w:tcW w:w="8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3334200" w14:textId="77777777" w:rsidR="00F84216" w:rsidRPr="006D315F" w:rsidRDefault="00F84216" w:rsidP="00CA436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77B25A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DBEE4B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4216" w:rsidRPr="006D315F" w14:paraId="3E113D77" w14:textId="295199E6" w:rsidTr="00F84216">
        <w:trPr>
          <w:trHeight w:val="191"/>
        </w:trPr>
        <w:tc>
          <w:tcPr>
            <w:tcW w:w="8762" w:type="dxa"/>
            <w:tcBorders>
              <w:top w:val="single" w:sz="4" w:space="0" w:color="auto"/>
            </w:tcBorders>
            <w:shd w:val="clear" w:color="auto" w:fill="A6A6A6"/>
          </w:tcPr>
          <w:p w14:paraId="1AD066F1" w14:textId="77777777" w:rsidR="00F84216" w:rsidRPr="006D315F" w:rsidRDefault="00F84216" w:rsidP="00CA4360">
            <w:pPr>
              <w:tabs>
                <w:tab w:val="left" w:pos="945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Spelling</w:t>
            </w:r>
          </w:p>
        </w:tc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6A6A6"/>
          </w:tcPr>
          <w:p w14:paraId="4809E133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b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6A6A6"/>
          </w:tcPr>
          <w:p w14:paraId="3A89E0B3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F84216" w:rsidRPr="006D315F" w14:paraId="35B79A1D" w14:textId="567E0C31" w:rsidTr="00F84216">
        <w:trPr>
          <w:trHeight w:val="286"/>
        </w:trPr>
        <w:tc>
          <w:tcPr>
            <w:tcW w:w="8762" w:type="dxa"/>
            <w:shd w:val="clear" w:color="auto" w:fill="auto"/>
          </w:tcPr>
          <w:p w14:paraId="366FD333" w14:textId="77777777" w:rsidR="00F84216" w:rsidRPr="006D315F" w:rsidRDefault="00F84216" w:rsidP="00CA4360">
            <w:pPr>
              <w:tabs>
                <w:tab w:val="left" w:pos="94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Spells familiar and most challenging words accurately, and makes some effective uses of creative spelling for particular effects where appropriate.</w:t>
            </w:r>
          </w:p>
        </w:tc>
        <w:tc>
          <w:tcPr>
            <w:tcW w:w="736" w:type="dxa"/>
            <w:tcBorders>
              <w:top w:val="single" w:sz="4" w:space="0" w:color="auto"/>
            </w:tcBorders>
            <w:shd w:val="clear" w:color="auto" w:fill="auto"/>
          </w:tcPr>
          <w:p w14:paraId="7B06249D" w14:textId="631A6958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-5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3CA6937C" w14:textId="77777777" w:rsidR="00F84216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4216" w:rsidRPr="006D315F" w14:paraId="71D938BF" w14:textId="5D74D429" w:rsidTr="00F84216">
        <w:trPr>
          <w:trHeight w:val="191"/>
        </w:trPr>
        <w:tc>
          <w:tcPr>
            <w:tcW w:w="8762" w:type="dxa"/>
            <w:shd w:val="clear" w:color="auto" w:fill="auto"/>
          </w:tcPr>
          <w:p w14:paraId="5FA026C5" w14:textId="77777777" w:rsidR="00F84216" w:rsidRPr="006D315F" w:rsidRDefault="00F84216" w:rsidP="00CA4360">
            <w:pPr>
              <w:tabs>
                <w:tab w:val="left" w:pos="94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Uses accurate spelling for familiar and some challenging words, and experiments with creative spelling for particular effects where appropriate.</w:t>
            </w:r>
          </w:p>
        </w:tc>
        <w:tc>
          <w:tcPr>
            <w:tcW w:w="736" w:type="dxa"/>
            <w:shd w:val="clear" w:color="auto" w:fill="auto"/>
          </w:tcPr>
          <w:p w14:paraId="1DFC4469" w14:textId="3900D94F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</w:t>
            </w:r>
          </w:p>
        </w:tc>
        <w:tc>
          <w:tcPr>
            <w:tcW w:w="850" w:type="dxa"/>
          </w:tcPr>
          <w:p w14:paraId="65FC1A1C" w14:textId="77777777" w:rsidR="00F84216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4216" w:rsidRPr="006D315F" w14:paraId="255C7EE3" w14:textId="13828F9F" w:rsidTr="00F84216">
        <w:trPr>
          <w:trHeight w:val="178"/>
        </w:trPr>
        <w:tc>
          <w:tcPr>
            <w:tcW w:w="8762" w:type="dxa"/>
            <w:shd w:val="clear" w:color="auto" w:fill="auto"/>
          </w:tcPr>
          <w:p w14:paraId="3562F7F7" w14:textId="77777777" w:rsidR="00F84216" w:rsidRPr="006D315F" w:rsidRDefault="00F84216" w:rsidP="00CA4360">
            <w:pPr>
              <w:tabs>
                <w:tab w:val="left" w:pos="94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Spells common and familiar words accurately.</w:t>
            </w:r>
          </w:p>
        </w:tc>
        <w:tc>
          <w:tcPr>
            <w:tcW w:w="736" w:type="dxa"/>
            <w:shd w:val="clear" w:color="auto" w:fill="auto"/>
          </w:tcPr>
          <w:p w14:paraId="30CF8CE2" w14:textId="21896A1F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850" w:type="dxa"/>
          </w:tcPr>
          <w:p w14:paraId="12CC8C60" w14:textId="77777777" w:rsidR="00F84216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4216" w:rsidRPr="006D315F" w14:paraId="016F5E55" w14:textId="4C31E889" w:rsidTr="00F84216">
        <w:trPr>
          <w:trHeight w:val="191"/>
        </w:trPr>
        <w:tc>
          <w:tcPr>
            <w:tcW w:w="8762" w:type="dxa"/>
            <w:shd w:val="clear" w:color="auto" w:fill="auto"/>
          </w:tcPr>
          <w:p w14:paraId="687C9A90" w14:textId="77777777" w:rsidR="00F84216" w:rsidRPr="006D315F" w:rsidRDefault="00F84216" w:rsidP="00CA4360">
            <w:pPr>
              <w:tabs>
                <w:tab w:val="left" w:pos="94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Misspells some familiar words.</w:t>
            </w:r>
          </w:p>
        </w:tc>
        <w:tc>
          <w:tcPr>
            <w:tcW w:w="736" w:type="dxa"/>
            <w:shd w:val="clear" w:color="auto" w:fill="auto"/>
          </w:tcPr>
          <w:p w14:paraId="0F4266D3" w14:textId="072E575B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1-2</w:t>
            </w:r>
          </w:p>
        </w:tc>
        <w:tc>
          <w:tcPr>
            <w:tcW w:w="850" w:type="dxa"/>
          </w:tcPr>
          <w:p w14:paraId="31B2A94F" w14:textId="77777777" w:rsidR="00F84216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4216" w:rsidRPr="006D315F" w14:paraId="587F6AE1" w14:textId="2E1617DD" w:rsidTr="00F84216">
        <w:trPr>
          <w:trHeight w:val="191"/>
        </w:trPr>
        <w:tc>
          <w:tcPr>
            <w:tcW w:w="8762" w:type="dxa"/>
            <w:shd w:val="clear" w:color="auto" w:fill="auto"/>
          </w:tcPr>
          <w:p w14:paraId="2882A6C4" w14:textId="77777777" w:rsidR="00F84216" w:rsidRPr="006D315F" w:rsidRDefault="00F84216" w:rsidP="00CA4360">
            <w:pPr>
              <w:tabs>
                <w:tab w:val="left" w:pos="94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 xml:space="preserve">Many words misspelt. </w:t>
            </w:r>
          </w:p>
        </w:tc>
        <w:tc>
          <w:tcPr>
            <w:tcW w:w="736" w:type="dxa"/>
            <w:shd w:val="clear" w:color="auto" w:fill="auto"/>
          </w:tcPr>
          <w:p w14:paraId="37447669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850" w:type="dxa"/>
          </w:tcPr>
          <w:p w14:paraId="209E3CCC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4216" w:rsidRPr="006D315F" w14:paraId="042019F2" w14:textId="718F2AD5" w:rsidTr="00F84216">
        <w:trPr>
          <w:trHeight w:val="178"/>
        </w:trPr>
        <w:tc>
          <w:tcPr>
            <w:tcW w:w="8762" w:type="dxa"/>
            <w:shd w:val="clear" w:color="auto" w:fill="A6A6A6"/>
          </w:tcPr>
          <w:p w14:paraId="2B341BE5" w14:textId="77777777" w:rsidR="00F84216" w:rsidRPr="006D315F" w:rsidRDefault="00F84216" w:rsidP="00CA4360">
            <w:pPr>
              <w:tabs>
                <w:tab w:val="left" w:pos="2715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b/>
                <w:sz w:val="22"/>
                <w:szCs w:val="22"/>
              </w:rPr>
              <w:t>Punctuation</w:t>
            </w:r>
          </w:p>
        </w:tc>
        <w:tc>
          <w:tcPr>
            <w:tcW w:w="736" w:type="dxa"/>
            <w:shd w:val="clear" w:color="auto" w:fill="A6A6A6"/>
          </w:tcPr>
          <w:p w14:paraId="091EF816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b/>
                <w:sz w:val="22"/>
                <w:szCs w:val="22"/>
              </w:rPr>
              <w:t>5</w:t>
            </w:r>
          </w:p>
        </w:tc>
        <w:tc>
          <w:tcPr>
            <w:tcW w:w="850" w:type="dxa"/>
            <w:shd w:val="clear" w:color="auto" w:fill="A6A6A6"/>
          </w:tcPr>
          <w:p w14:paraId="1C6B2D95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F84216" w:rsidRPr="006D315F" w14:paraId="61E1C7A2" w14:textId="56C07EE0" w:rsidTr="00F84216">
        <w:trPr>
          <w:trHeight w:val="286"/>
        </w:trPr>
        <w:tc>
          <w:tcPr>
            <w:tcW w:w="8762" w:type="dxa"/>
            <w:shd w:val="clear" w:color="auto" w:fill="auto"/>
          </w:tcPr>
          <w:p w14:paraId="5E9003FF" w14:textId="77777777" w:rsidR="00F84216" w:rsidRPr="006D315F" w:rsidRDefault="00F84216" w:rsidP="00CA4360">
            <w:pPr>
              <w:tabs>
                <w:tab w:val="left" w:pos="27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Uses punctuation with a high degree of accuracy; for example, correctly punctuating a range of complex sentences to enhance clarity.</w:t>
            </w:r>
          </w:p>
        </w:tc>
        <w:tc>
          <w:tcPr>
            <w:tcW w:w="736" w:type="dxa"/>
            <w:shd w:val="clear" w:color="auto" w:fill="auto"/>
          </w:tcPr>
          <w:p w14:paraId="55F6387C" w14:textId="55297B90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4-5</w:t>
            </w:r>
          </w:p>
        </w:tc>
        <w:tc>
          <w:tcPr>
            <w:tcW w:w="850" w:type="dxa"/>
          </w:tcPr>
          <w:p w14:paraId="31D037BC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4216" w:rsidRPr="006D315F" w14:paraId="550B980F" w14:textId="1BF6F167" w:rsidTr="00F84216">
        <w:trPr>
          <w:trHeight w:val="191"/>
        </w:trPr>
        <w:tc>
          <w:tcPr>
            <w:tcW w:w="8762" w:type="dxa"/>
            <w:shd w:val="clear" w:color="auto" w:fill="auto"/>
          </w:tcPr>
          <w:p w14:paraId="2DB482D8" w14:textId="77777777" w:rsidR="00F84216" w:rsidRPr="006D315F" w:rsidRDefault="00F84216" w:rsidP="00CA4360">
            <w:pPr>
              <w:tabs>
                <w:tab w:val="left" w:pos="27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Uses most complex punctuation correctly and experiments with using punctuation for particular effect.</w:t>
            </w:r>
          </w:p>
        </w:tc>
        <w:tc>
          <w:tcPr>
            <w:tcW w:w="736" w:type="dxa"/>
            <w:shd w:val="clear" w:color="auto" w:fill="auto"/>
          </w:tcPr>
          <w:p w14:paraId="010C6F04" w14:textId="3539E842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</w:t>
            </w:r>
          </w:p>
        </w:tc>
        <w:tc>
          <w:tcPr>
            <w:tcW w:w="850" w:type="dxa"/>
          </w:tcPr>
          <w:p w14:paraId="6B97C88B" w14:textId="77777777" w:rsidR="00F84216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4216" w:rsidRPr="006D315F" w14:paraId="34EE322C" w14:textId="38F56B51" w:rsidTr="00F84216">
        <w:trPr>
          <w:trHeight w:val="178"/>
        </w:trPr>
        <w:tc>
          <w:tcPr>
            <w:tcW w:w="8762" w:type="dxa"/>
            <w:shd w:val="clear" w:color="auto" w:fill="auto"/>
          </w:tcPr>
          <w:p w14:paraId="38D56CB7" w14:textId="77777777" w:rsidR="00F84216" w:rsidRPr="006D315F" w:rsidRDefault="00F84216" w:rsidP="00CA4360">
            <w:pPr>
              <w:tabs>
                <w:tab w:val="left" w:pos="27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Uses most common, and some complex, punctuation accurately</w:t>
            </w:r>
          </w:p>
        </w:tc>
        <w:tc>
          <w:tcPr>
            <w:tcW w:w="736" w:type="dxa"/>
            <w:shd w:val="clear" w:color="auto" w:fill="auto"/>
          </w:tcPr>
          <w:p w14:paraId="6EB871AF" w14:textId="72E32FA0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850" w:type="dxa"/>
          </w:tcPr>
          <w:p w14:paraId="3A22CEC7" w14:textId="77777777" w:rsidR="00F84216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4216" w:rsidRPr="006D315F" w14:paraId="252AEDBA" w14:textId="646385A7" w:rsidTr="00F84216">
        <w:trPr>
          <w:trHeight w:val="191"/>
        </w:trPr>
        <w:tc>
          <w:tcPr>
            <w:tcW w:w="8762" w:type="dxa"/>
            <w:shd w:val="clear" w:color="auto" w:fill="auto"/>
          </w:tcPr>
          <w:p w14:paraId="31079588" w14:textId="77777777" w:rsidR="00F84216" w:rsidRPr="006D315F" w:rsidRDefault="00F84216" w:rsidP="00CA4360">
            <w:pPr>
              <w:tabs>
                <w:tab w:val="left" w:pos="27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Uses correct punctuation inconsistently.</w:t>
            </w:r>
          </w:p>
        </w:tc>
        <w:tc>
          <w:tcPr>
            <w:tcW w:w="736" w:type="dxa"/>
            <w:shd w:val="clear" w:color="auto" w:fill="auto"/>
          </w:tcPr>
          <w:p w14:paraId="0B004A31" w14:textId="07F7DA6F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1-2</w:t>
            </w:r>
          </w:p>
        </w:tc>
        <w:tc>
          <w:tcPr>
            <w:tcW w:w="850" w:type="dxa"/>
          </w:tcPr>
          <w:p w14:paraId="590B3DF2" w14:textId="77777777" w:rsidR="00F84216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4216" w:rsidRPr="006D315F" w14:paraId="12B23748" w14:textId="1F54446F" w:rsidTr="00F84216">
        <w:trPr>
          <w:trHeight w:val="191"/>
        </w:trPr>
        <w:tc>
          <w:tcPr>
            <w:tcW w:w="8762" w:type="dxa"/>
            <w:shd w:val="clear" w:color="auto" w:fill="auto"/>
          </w:tcPr>
          <w:p w14:paraId="7AEECDB0" w14:textId="77777777" w:rsidR="00F84216" w:rsidRPr="006D315F" w:rsidRDefault="00F84216" w:rsidP="00CA4360">
            <w:pPr>
              <w:tabs>
                <w:tab w:val="left" w:pos="27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Uses incorrect punctuation consistently.</w:t>
            </w:r>
          </w:p>
        </w:tc>
        <w:tc>
          <w:tcPr>
            <w:tcW w:w="736" w:type="dxa"/>
            <w:shd w:val="clear" w:color="auto" w:fill="auto"/>
          </w:tcPr>
          <w:p w14:paraId="3655BFF7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850" w:type="dxa"/>
          </w:tcPr>
          <w:p w14:paraId="7ED20FCA" w14:textId="77777777" w:rsidR="00F84216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4216" w:rsidRPr="006D315F" w14:paraId="6D79B54E" w14:textId="5BB4C4CC" w:rsidTr="00F84216">
        <w:trPr>
          <w:trHeight w:val="191"/>
        </w:trPr>
        <w:tc>
          <w:tcPr>
            <w:tcW w:w="8762" w:type="dxa"/>
            <w:shd w:val="clear" w:color="auto" w:fill="AEAAAA" w:themeFill="background2" w:themeFillShade="BF"/>
          </w:tcPr>
          <w:p w14:paraId="59FF82BF" w14:textId="77777777" w:rsidR="00F84216" w:rsidRPr="006D315F" w:rsidRDefault="00F84216" w:rsidP="00CA4360">
            <w:pPr>
              <w:tabs>
                <w:tab w:val="left" w:pos="2715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b/>
                <w:sz w:val="22"/>
                <w:szCs w:val="22"/>
              </w:rPr>
              <w:t>Editing</w:t>
            </w:r>
          </w:p>
        </w:tc>
        <w:tc>
          <w:tcPr>
            <w:tcW w:w="736" w:type="dxa"/>
            <w:shd w:val="clear" w:color="auto" w:fill="AEAAAA" w:themeFill="background2" w:themeFillShade="BF"/>
          </w:tcPr>
          <w:p w14:paraId="3A47BF11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b/>
                <w:sz w:val="22"/>
                <w:szCs w:val="22"/>
              </w:rPr>
              <w:t>5</w:t>
            </w:r>
          </w:p>
        </w:tc>
        <w:tc>
          <w:tcPr>
            <w:tcW w:w="850" w:type="dxa"/>
            <w:shd w:val="clear" w:color="auto" w:fill="AEAAAA" w:themeFill="background2" w:themeFillShade="BF"/>
          </w:tcPr>
          <w:p w14:paraId="40EEAF3C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F84216" w:rsidRPr="006D315F" w14:paraId="1981C34D" w14:textId="1FC56492" w:rsidTr="00F84216">
        <w:trPr>
          <w:trHeight w:val="191"/>
        </w:trPr>
        <w:tc>
          <w:tcPr>
            <w:tcW w:w="8762" w:type="dxa"/>
            <w:shd w:val="clear" w:color="auto" w:fill="auto"/>
          </w:tcPr>
          <w:p w14:paraId="712D7223" w14:textId="77777777" w:rsidR="00F84216" w:rsidRPr="006D315F" w:rsidRDefault="00F84216" w:rsidP="00CA4360">
            <w:pPr>
              <w:tabs>
                <w:tab w:val="left" w:pos="1751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Consistently uses a range of editing strategies to demonstrate control over sequencing of ideas, selection of vocabulary, spelling and punctuation.</w:t>
            </w:r>
          </w:p>
        </w:tc>
        <w:tc>
          <w:tcPr>
            <w:tcW w:w="736" w:type="dxa"/>
            <w:shd w:val="clear" w:color="auto" w:fill="auto"/>
          </w:tcPr>
          <w:p w14:paraId="77808BD8" w14:textId="33F3470B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-5</w:t>
            </w:r>
          </w:p>
        </w:tc>
        <w:tc>
          <w:tcPr>
            <w:tcW w:w="850" w:type="dxa"/>
          </w:tcPr>
          <w:p w14:paraId="72AFEB5C" w14:textId="77777777" w:rsidR="00F84216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4216" w:rsidRPr="006D315F" w14:paraId="75011279" w14:textId="61E51CB5" w:rsidTr="00F84216">
        <w:trPr>
          <w:trHeight w:val="191"/>
        </w:trPr>
        <w:tc>
          <w:tcPr>
            <w:tcW w:w="8762" w:type="dxa"/>
            <w:shd w:val="clear" w:color="auto" w:fill="auto"/>
          </w:tcPr>
          <w:p w14:paraId="222E0EC2" w14:textId="77777777" w:rsidR="00F84216" w:rsidRPr="006D315F" w:rsidRDefault="00F84216" w:rsidP="00CA4360">
            <w:pPr>
              <w:tabs>
                <w:tab w:val="left" w:pos="2076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Monitors and edits own work effectively for accuracy of vocabulary, spelling, grammar and punctuation to achieve specific effects.</w:t>
            </w:r>
          </w:p>
        </w:tc>
        <w:tc>
          <w:tcPr>
            <w:tcW w:w="736" w:type="dxa"/>
            <w:shd w:val="clear" w:color="auto" w:fill="auto"/>
          </w:tcPr>
          <w:p w14:paraId="5BF8DB47" w14:textId="74C93D4C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</w:t>
            </w:r>
          </w:p>
        </w:tc>
        <w:tc>
          <w:tcPr>
            <w:tcW w:w="850" w:type="dxa"/>
          </w:tcPr>
          <w:p w14:paraId="2D8B485C" w14:textId="77777777" w:rsidR="00F84216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4216" w:rsidRPr="006D315F" w14:paraId="73D77A94" w14:textId="5363CDE2" w:rsidTr="00F84216">
        <w:trPr>
          <w:trHeight w:val="191"/>
        </w:trPr>
        <w:tc>
          <w:tcPr>
            <w:tcW w:w="8762" w:type="dxa"/>
            <w:shd w:val="clear" w:color="auto" w:fill="auto"/>
          </w:tcPr>
          <w:p w14:paraId="452EAA70" w14:textId="77777777" w:rsidR="00F84216" w:rsidRPr="006D315F" w:rsidRDefault="00F84216" w:rsidP="00CA4360">
            <w:pPr>
              <w:tabs>
                <w:tab w:val="left" w:pos="2715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Reviews and edits own work to improve paragraphing, vocabulary and/or sentence structure.</w:t>
            </w:r>
          </w:p>
        </w:tc>
        <w:tc>
          <w:tcPr>
            <w:tcW w:w="736" w:type="dxa"/>
            <w:shd w:val="clear" w:color="auto" w:fill="auto"/>
          </w:tcPr>
          <w:p w14:paraId="2A4D558B" w14:textId="3F40B14E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850" w:type="dxa"/>
          </w:tcPr>
          <w:p w14:paraId="36DE367C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4216" w:rsidRPr="006D315F" w14:paraId="1BB04FFD" w14:textId="05DD15A8" w:rsidTr="00F84216">
        <w:trPr>
          <w:trHeight w:val="191"/>
        </w:trPr>
        <w:tc>
          <w:tcPr>
            <w:tcW w:w="8762" w:type="dxa"/>
            <w:shd w:val="clear" w:color="auto" w:fill="auto"/>
          </w:tcPr>
          <w:p w14:paraId="2C866BBD" w14:textId="77777777" w:rsidR="00F84216" w:rsidRPr="006D315F" w:rsidRDefault="00F84216" w:rsidP="00CA4360">
            <w:pPr>
              <w:tabs>
                <w:tab w:val="left" w:pos="2715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Identifies some errors in punctuation, spelling or word choice, and may attempt to rewrite words or insert punctuation.</w:t>
            </w:r>
          </w:p>
        </w:tc>
        <w:tc>
          <w:tcPr>
            <w:tcW w:w="736" w:type="dxa"/>
            <w:shd w:val="clear" w:color="auto" w:fill="auto"/>
          </w:tcPr>
          <w:p w14:paraId="3BE001C2" w14:textId="0B0869DE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1-2</w:t>
            </w:r>
          </w:p>
        </w:tc>
        <w:tc>
          <w:tcPr>
            <w:tcW w:w="850" w:type="dxa"/>
          </w:tcPr>
          <w:p w14:paraId="0D948302" w14:textId="77777777" w:rsidR="00F84216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4216" w:rsidRPr="006D315F" w14:paraId="7930D43A" w14:textId="1572A751" w:rsidTr="00F84216">
        <w:trPr>
          <w:trHeight w:val="191"/>
        </w:trPr>
        <w:tc>
          <w:tcPr>
            <w:tcW w:w="8762" w:type="dxa"/>
            <w:shd w:val="clear" w:color="auto" w:fill="auto"/>
          </w:tcPr>
          <w:p w14:paraId="55F94E96" w14:textId="77777777" w:rsidR="00F84216" w:rsidRPr="006D315F" w:rsidRDefault="00F84216" w:rsidP="00CA4360">
            <w:pPr>
              <w:tabs>
                <w:tab w:val="left" w:pos="27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No evidence of this criterion.</w:t>
            </w:r>
          </w:p>
        </w:tc>
        <w:tc>
          <w:tcPr>
            <w:tcW w:w="736" w:type="dxa"/>
            <w:shd w:val="clear" w:color="auto" w:fill="auto"/>
          </w:tcPr>
          <w:p w14:paraId="5848BABD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850" w:type="dxa"/>
          </w:tcPr>
          <w:p w14:paraId="6A897BC1" w14:textId="77777777" w:rsidR="00F84216" w:rsidRPr="006D315F" w:rsidRDefault="00F84216" w:rsidP="00CA43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4216" w:rsidRPr="006D315F" w14:paraId="5A3A1C5F" w14:textId="375D9732" w:rsidTr="00F84216">
        <w:trPr>
          <w:trHeight w:val="601"/>
        </w:trPr>
        <w:tc>
          <w:tcPr>
            <w:tcW w:w="9498" w:type="dxa"/>
            <w:gridSpan w:val="2"/>
            <w:shd w:val="clear" w:color="auto" w:fill="auto"/>
          </w:tcPr>
          <w:p w14:paraId="614AA0AA" w14:textId="77777777" w:rsidR="00F84216" w:rsidRPr="006A71D2" w:rsidRDefault="00F84216" w:rsidP="00CA4360">
            <w:pPr>
              <w:tabs>
                <w:tab w:val="left" w:pos="2715"/>
              </w:tabs>
              <w:spacing w:after="120"/>
              <w:rPr>
                <w:rFonts w:asciiTheme="minorHAnsi" w:hAnsiTheme="minorHAnsi" w:cstheme="minorHAnsi"/>
                <w:b/>
                <w:sz w:val="8"/>
                <w:szCs w:val="22"/>
              </w:rPr>
            </w:pPr>
          </w:p>
          <w:p w14:paraId="070293AC" w14:textId="77777777" w:rsidR="00F84216" w:rsidRPr="006D315F" w:rsidRDefault="00F84216" w:rsidP="00CA4360">
            <w:pPr>
              <w:tabs>
                <w:tab w:val="left" w:pos="2715"/>
              </w:tabs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D315F">
              <w:rPr>
                <w:rFonts w:asciiTheme="minorHAnsi" w:hAnsiTheme="minorHAnsi" w:cstheme="minorHAnsi"/>
                <w:b/>
                <w:sz w:val="22"/>
                <w:szCs w:val="22"/>
              </w:rPr>
              <w:t>TOTAL</w:t>
            </w:r>
          </w:p>
          <w:p w14:paraId="08E7CEE8" w14:textId="77777777" w:rsidR="00F84216" w:rsidRDefault="00F84216" w:rsidP="00CA4360">
            <w:pPr>
              <w:spacing w:before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/5</w:t>
            </w:r>
            <w:r w:rsidRPr="006D315F">
              <w:rPr>
                <w:rFonts w:asciiTheme="minorHAnsi" w:hAnsiTheme="minorHAnsi" w:cstheme="minorHAnsi"/>
                <w:b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x2</w:t>
            </w:r>
          </w:p>
          <w:p w14:paraId="3FF94E35" w14:textId="77777777" w:rsidR="00F84216" w:rsidRPr="006D315F" w:rsidRDefault="00F84216" w:rsidP="00CA4360">
            <w:pPr>
              <w:spacing w:before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= ____/100</w:t>
            </w:r>
          </w:p>
        </w:tc>
        <w:tc>
          <w:tcPr>
            <w:tcW w:w="850" w:type="dxa"/>
          </w:tcPr>
          <w:p w14:paraId="1C7E2B37" w14:textId="77777777" w:rsidR="00F84216" w:rsidRPr="006A71D2" w:rsidRDefault="00F84216" w:rsidP="00CA4360">
            <w:pPr>
              <w:tabs>
                <w:tab w:val="left" w:pos="2715"/>
              </w:tabs>
              <w:spacing w:after="120"/>
              <w:rPr>
                <w:rFonts w:asciiTheme="minorHAnsi" w:hAnsiTheme="minorHAnsi" w:cstheme="minorHAnsi"/>
                <w:b/>
                <w:sz w:val="8"/>
                <w:szCs w:val="22"/>
              </w:rPr>
            </w:pPr>
          </w:p>
        </w:tc>
      </w:tr>
    </w:tbl>
    <w:p w14:paraId="025F4F8B" w14:textId="77777777" w:rsidR="00CA4360" w:rsidRPr="006D315F" w:rsidRDefault="00CA4360" w:rsidP="00CA4360">
      <w:pPr>
        <w:rPr>
          <w:rFonts w:asciiTheme="minorHAnsi" w:hAnsiTheme="minorHAnsi" w:cstheme="minorHAnsi"/>
          <w:sz w:val="22"/>
          <w:szCs w:val="22"/>
        </w:rPr>
      </w:pPr>
    </w:p>
    <w:p w14:paraId="31B72FDF" w14:textId="5BB43FA6" w:rsidR="00FA3B54" w:rsidRDefault="00FA3B54" w:rsidP="000E3575">
      <w:pPr>
        <w:rPr>
          <w:rFonts w:ascii="Arial" w:hAnsi="Arial" w:cs="Arial"/>
          <w:b/>
          <w:lang w:val="en-US"/>
        </w:rPr>
      </w:pPr>
    </w:p>
    <w:p w14:paraId="7A7D64AD" w14:textId="378C2999" w:rsidR="00FA3B54" w:rsidRDefault="00FA3B54" w:rsidP="000E3575">
      <w:pPr>
        <w:rPr>
          <w:rFonts w:ascii="Arial" w:hAnsi="Arial" w:cs="Arial"/>
          <w:b/>
          <w:lang w:val="en-US"/>
        </w:rPr>
      </w:pPr>
    </w:p>
    <w:p w14:paraId="1724AA07" w14:textId="749B810B" w:rsidR="00FA3B54" w:rsidRDefault="00FA3B54" w:rsidP="000E3575">
      <w:pPr>
        <w:rPr>
          <w:rFonts w:ascii="Arial" w:hAnsi="Arial" w:cs="Arial"/>
          <w:b/>
          <w:lang w:val="en-US"/>
        </w:rPr>
      </w:pPr>
    </w:p>
    <w:p w14:paraId="0CB26D2C" w14:textId="3412F34C" w:rsidR="00FA3B54" w:rsidRDefault="00FA3B54" w:rsidP="000E3575">
      <w:pPr>
        <w:rPr>
          <w:rFonts w:ascii="Arial" w:hAnsi="Arial" w:cs="Arial"/>
          <w:b/>
          <w:lang w:val="en-US"/>
        </w:rPr>
      </w:pPr>
    </w:p>
    <w:p w14:paraId="560C7AEE" w14:textId="37D4F1E0" w:rsidR="00FA3B54" w:rsidRDefault="00FA3B54" w:rsidP="000E3575">
      <w:pPr>
        <w:rPr>
          <w:rFonts w:ascii="Arial" w:hAnsi="Arial" w:cs="Arial"/>
          <w:b/>
          <w:lang w:val="en-US"/>
        </w:rPr>
      </w:pPr>
    </w:p>
    <w:p w14:paraId="64DF1CCE" w14:textId="77777777" w:rsidR="00FA3B54" w:rsidRDefault="00FA3B54" w:rsidP="000E3575">
      <w:pPr>
        <w:rPr>
          <w:rFonts w:ascii="Arial" w:hAnsi="Arial" w:cs="Arial"/>
          <w:b/>
          <w:lang w:val="en-US"/>
        </w:rPr>
        <w:sectPr w:rsidR="00FA3B54" w:rsidSect="00CA4360">
          <w:pgSz w:w="12240" w:h="15840"/>
          <w:pgMar w:top="709" w:right="1800" w:bottom="709" w:left="1800" w:header="720" w:footer="720" w:gutter="0"/>
          <w:cols w:space="720"/>
          <w:docGrid w:linePitch="360"/>
        </w:sectPr>
      </w:pPr>
    </w:p>
    <w:p w14:paraId="71ABACD0" w14:textId="77777777" w:rsidR="00AA050D" w:rsidRPr="00AA050D" w:rsidRDefault="00AA050D" w:rsidP="00FA3B54">
      <w:pPr>
        <w:spacing w:after="200" w:line="276" w:lineRule="auto"/>
        <w:rPr>
          <w:rFonts w:ascii="Arial" w:hAnsi="Arial" w:cs="Arial"/>
          <w:b/>
          <w:sz w:val="11"/>
          <w:szCs w:val="20"/>
        </w:rPr>
      </w:pPr>
    </w:p>
    <w:p w14:paraId="476244D0" w14:textId="7F6570F7" w:rsidR="00FA3B54" w:rsidRPr="00867E78" w:rsidRDefault="00FA3B54" w:rsidP="00FA3B54">
      <w:pPr>
        <w:spacing w:after="200" w:line="276" w:lineRule="auto"/>
        <w:rPr>
          <w:rFonts w:ascii="Arial" w:hAnsi="Arial" w:cs="Arial"/>
          <w:b/>
          <w:szCs w:val="20"/>
        </w:rPr>
      </w:pPr>
      <w:r w:rsidRPr="00867E78">
        <w:rPr>
          <w:rFonts w:ascii="Arial" w:hAnsi="Arial" w:cs="Arial"/>
          <w:b/>
          <w:sz w:val="28"/>
          <w:szCs w:val="20"/>
        </w:rPr>
        <w:t>Task 2</w:t>
      </w:r>
    </w:p>
    <w:p w14:paraId="1FF6AA1E" w14:textId="77777777" w:rsidR="00FA3B54" w:rsidRDefault="00FA3B54" w:rsidP="00FA3B54">
      <w:pPr>
        <w:spacing w:after="200" w:line="276" w:lineRule="auto"/>
        <w:jc w:val="both"/>
        <w:rPr>
          <w:rFonts w:ascii="Arial" w:hAnsi="Arial" w:cs="Arial"/>
          <w:lang w:eastAsia="en-AU"/>
        </w:rPr>
      </w:pPr>
      <w:r w:rsidRPr="00867E78">
        <w:rPr>
          <w:rFonts w:ascii="Arial" w:hAnsi="Arial" w:cs="Arial"/>
          <w:b/>
          <w:szCs w:val="20"/>
        </w:rPr>
        <w:t>Narrative Writing</w:t>
      </w:r>
      <w:r w:rsidRPr="00867E78">
        <w:rPr>
          <w:rFonts w:ascii="Arial" w:hAnsi="Arial" w:cs="Arial"/>
          <w:szCs w:val="20"/>
        </w:rPr>
        <w:t xml:space="preserve"> </w:t>
      </w:r>
      <w:r w:rsidRPr="00867E78">
        <w:rPr>
          <w:rFonts w:ascii="Arial" w:hAnsi="Arial" w:cs="Arial"/>
          <w:b/>
          <w:lang w:eastAsia="en-AU"/>
        </w:rPr>
        <w:t>Self-Editing Checklist</w:t>
      </w:r>
      <w:r>
        <w:rPr>
          <w:lang w:eastAsia="en-AU"/>
        </w:rPr>
        <w:t xml:space="preserve"> </w:t>
      </w:r>
      <w:r w:rsidRPr="00AC5BA9">
        <w:rPr>
          <w:rFonts w:ascii="Arial" w:hAnsi="Arial" w:cs="Arial"/>
          <w:lang w:eastAsia="en-AU"/>
        </w:rPr>
        <w:t>(</w:t>
      </w:r>
      <w:r>
        <w:rPr>
          <w:rFonts w:ascii="Arial" w:hAnsi="Arial" w:cs="Arial"/>
          <w:lang w:eastAsia="en-AU"/>
        </w:rPr>
        <w:t xml:space="preserve">to be </w:t>
      </w:r>
      <w:r w:rsidRPr="00AC5BA9">
        <w:rPr>
          <w:rFonts w:ascii="Arial" w:hAnsi="Arial" w:cs="Arial"/>
          <w:lang w:eastAsia="en-AU"/>
        </w:rPr>
        <w:t>complete</w:t>
      </w:r>
      <w:r>
        <w:rPr>
          <w:rFonts w:ascii="Arial" w:hAnsi="Arial" w:cs="Arial"/>
          <w:lang w:eastAsia="en-AU"/>
        </w:rPr>
        <w:t>d</w:t>
      </w:r>
      <w:r w:rsidRPr="00AC5BA9">
        <w:rPr>
          <w:rFonts w:ascii="Arial" w:hAnsi="Arial" w:cs="Arial"/>
          <w:lang w:eastAsia="en-AU"/>
        </w:rPr>
        <w:t xml:space="preserve"> before submission)</w:t>
      </w:r>
      <w:r w:rsidRPr="00AC5BA9">
        <w:rPr>
          <w:rFonts w:ascii="Arial" w:hAnsi="Arial" w:cs="Arial"/>
          <w:lang w:eastAsia="en-AU"/>
        </w:rPr>
        <w:tab/>
      </w:r>
      <w:r>
        <w:rPr>
          <w:rFonts w:ascii="Arial" w:hAnsi="Arial" w:cs="Arial"/>
          <w:lang w:eastAsia="en-AU"/>
        </w:rPr>
        <w:t xml:space="preserve">      </w:t>
      </w:r>
    </w:p>
    <w:p w14:paraId="54E91079" w14:textId="77777777" w:rsidR="00FA3B54" w:rsidRPr="00867E78" w:rsidRDefault="00FA3B54" w:rsidP="00FA3B54">
      <w:pPr>
        <w:spacing w:after="200" w:line="276" w:lineRule="auto"/>
        <w:jc w:val="both"/>
        <w:rPr>
          <w:b/>
          <w:lang w:eastAsia="en-AU"/>
        </w:rPr>
      </w:pPr>
      <w:r w:rsidRPr="00AC5BA9">
        <w:rPr>
          <w:rFonts w:ascii="Arial" w:hAnsi="Arial" w:cs="Arial"/>
          <w:lang w:eastAsia="en-AU"/>
        </w:rPr>
        <w:t>Name_</w:t>
      </w:r>
      <w:r w:rsidRPr="00AC5BA9">
        <w:rPr>
          <w:lang w:eastAsia="en-AU"/>
        </w:rPr>
        <w:t>_________________________________________________</w:t>
      </w:r>
      <w:r w:rsidRPr="00AC5BA9">
        <w:rPr>
          <w:lang w:eastAsia="en-AU"/>
        </w:rPr>
        <w:tab/>
      </w:r>
      <w:r w:rsidRPr="00AC5BA9">
        <w:rPr>
          <w:rFonts w:ascii="Arial" w:hAnsi="Arial" w:cs="Arial"/>
          <w:lang w:eastAsia="en-AU"/>
        </w:rPr>
        <w:t>Year_______</w:t>
      </w:r>
      <w:r w:rsidRPr="00AC5BA9">
        <w:rPr>
          <w:lang w:eastAsia="en-AU"/>
        </w:rPr>
        <w:tab/>
      </w:r>
      <w:r w:rsidRPr="00AC5BA9">
        <w:rPr>
          <w:lang w:eastAsia="en-AU"/>
        </w:rPr>
        <w:tab/>
      </w:r>
      <w:r w:rsidRPr="00AC5BA9">
        <w:rPr>
          <w:lang w:eastAsia="en-AU"/>
        </w:rPr>
        <w:tab/>
      </w:r>
      <w:r w:rsidRPr="00AC5BA9">
        <w:rPr>
          <w:lang w:eastAsia="en-AU"/>
        </w:rPr>
        <w:tab/>
      </w:r>
      <w:r w:rsidRPr="00AC5BA9">
        <w:rPr>
          <w:lang w:eastAsia="en-AU"/>
        </w:rPr>
        <w:tab/>
      </w:r>
      <w:r w:rsidRPr="00AC5BA9">
        <w:rPr>
          <w:lang w:eastAsia="en-AU"/>
        </w:rPr>
        <w:tab/>
      </w:r>
      <w:r w:rsidRPr="00AC5BA9">
        <w:rPr>
          <w:lang w:eastAsia="en-AU"/>
        </w:rPr>
        <w:tab/>
      </w:r>
      <w:r w:rsidRPr="00AC5BA9">
        <w:rPr>
          <w:lang w:eastAsia="en-AU"/>
        </w:rPr>
        <w:tab/>
      </w:r>
      <w:r w:rsidRPr="00AC5BA9">
        <w:rPr>
          <w:lang w:eastAsia="en-AU"/>
        </w:rPr>
        <w:tab/>
      </w:r>
      <w:r w:rsidRPr="00AC5BA9">
        <w:rPr>
          <w:lang w:eastAsia="en-AU"/>
        </w:rPr>
        <w:tab/>
      </w:r>
      <w:r w:rsidRPr="00AC5BA9">
        <w:rPr>
          <w:lang w:eastAsia="en-AU"/>
        </w:rPr>
        <w:tab/>
      </w:r>
      <w:r w:rsidRPr="00AC5BA9">
        <w:rPr>
          <w:lang w:eastAsia="en-AU"/>
        </w:rPr>
        <w:tab/>
        <w:t xml:space="preserve">                       </w:t>
      </w:r>
      <w:r w:rsidRPr="00AC5BA9">
        <w:rPr>
          <w:rFonts w:ascii="Arial" w:hAnsi="Arial" w:cs="Arial"/>
          <w:lang w:eastAsia="en-AU"/>
        </w:rPr>
        <w:tab/>
      </w:r>
      <w:r w:rsidRPr="00AC5BA9">
        <w:rPr>
          <w:rFonts w:ascii="Arial" w:hAnsi="Arial" w:cs="Arial"/>
          <w:lang w:eastAsia="en-AU"/>
        </w:rPr>
        <w:tab/>
      </w:r>
      <w:r w:rsidRPr="00AC5BA9">
        <w:rPr>
          <w:rFonts w:ascii="Arial" w:hAnsi="Arial" w:cs="Arial"/>
          <w:lang w:eastAsia="en-AU"/>
        </w:rPr>
        <w:tab/>
      </w:r>
      <w:r w:rsidRPr="00AC5BA9">
        <w:rPr>
          <w:rFonts w:ascii="Arial" w:hAnsi="Arial" w:cs="Arial"/>
          <w:lang w:eastAsia="en-AU"/>
        </w:rPr>
        <w:tab/>
      </w:r>
    </w:p>
    <w:tbl>
      <w:tblPr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3"/>
        <w:gridCol w:w="3711"/>
        <w:gridCol w:w="2693"/>
        <w:gridCol w:w="2694"/>
        <w:gridCol w:w="2976"/>
      </w:tblGrid>
      <w:tr w:rsidR="00FA3B54" w:rsidRPr="00AC5BA9" w14:paraId="1388B3CC" w14:textId="77777777" w:rsidTr="00E656B2">
        <w:trPr>
          <w:trHeight w:val="449"/>
        </w:trPr>
        <w:tc>
          <w:tcPr>
            <w:tcW w:w="334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C29C80E" w14:textId="77777777" w:rsidR="00FA3B54" w:rsidRPr="0082058C" w:rsidRDefault="00FA3B54" w:rsidP="00E656B2">
            <w:pPr>
              <w:jc w:val="center"/>
              <w:rPr>
                <w:rFonts w:ascii="Arial" w:hAnsi="Arial" w:cs="Arial"/>
                <w:b/>
                <w:lang w:eastAsia="en-AU"/>
              </w:rPr>
            </w:pPr>
            <w:r>
              <w:rPr>
                <w:rFonts w:ascii="Arial" w:hAnsi="Arial" w:cs="Arial"/>
                <w:b/>
                <w:lang w:eastAsia="en-AU"/>
              </w:rPr>
              <w:t>EDITING AND</w:t>
            </w:r>
            <w:r w:rsidRPr="0082058C">
              <w:rPr>
                <w:rFonts w:ascii="Arial" w:hAnsi="Arial" w:cs="Arial"/>
                <w:b/>
                <w:lang w:eastAsia="en-AU"/>
              </w:rPr>
              <w:t xml:space="preserve"> PRESENTATION</w:t>
            </w:r>
          </w:p>
        </w:tc>
        <w:tc>
          <w:tcPr>
            <w:tcW w:w="371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9EC6940" w14:textId="77777777" w:rsidR="00FA3B54" w:rsidRPr="0082058C" w:rsidRDefault="00FA3B54" w:rsidP="00E656B2">
            <w:pPr>
              <w:jc w:val="center"/>
              <w:rPr>
                <w:rFonts w:ascii="Arial" w:hAnsi="Arial" w:cs="Arial"/>
                <w:b/>
                <w:lang w:eastAsia="en-AU"/>
              </w:rPr>
            </w:pPr>
            <w:r>
              <w:rPr>
                <w:rFonts w:ascii="Arial" w:hAnsi="Arial" w:cs="Arial"/>
                <w:b/>
                <w:sz w:val="28"/>
                <w:lang w:eastAsia="en-AU"/>
              </w:rPr>
              <w:t>STRUCTURE</w:t>
            </w:r>
          </w:p>
        </w:tc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D8E7D83" w14:textId="77777777" w:rsidR="00FA3B54" w:rsidRPr="0082058C" w:rsidRDefault="00FA3B54" w:rsidP="00E656B2">
            <w:pPr>
              <w:jc w:val="center"/>
              <w:rPr>
                <w:rFonts w:ascii="Arial" w:hAnsi="Arial" w:cs="Arial"/>
                <w:b/>
                <w:sz w:val="28"/>
                <w:lang w:eastAsia="en-AU"/>
              </w:rPr>
            </w:pPr>
            <w:r w:rsidRPr="0082058C">
              <w:rPr>
                <w:rFonts w:ascii="Arial" w:hAnsi="Arial" w:cs="Arial"/>
                <w:b/>
                <w:sz w:val="28"/>
                <w:lang w:eastAsia="en-AU"/>
              </w:rPr>
              <w:t>LANGUAGE AND FEATURES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E71EC73" w14:textId="77777777" w:rsidR="00FA3B54" w:rsidRPr="0082058C" w:rsidRDefault="00FA3B54" w:rsidP="00E656B2">
            <w:pPr>
              <w:jc w:val="center"/>
              <w:rPr>
                <w:rFonts w:ascii="Arial" w:hAnsi="Arial" w:cs="Arial"/>
                <w:b/>
                <w:lang w:eastAsia="en-AU"/>
              </w:rPr>
            </w:pPr>
            <w:r w:rsidRPr="0082058C">
              <w:rPr>
                <w:rFonts w:ascii="Arial" w:hAnsi="Arial" w:cs="Arial"/>
                <w:b/>
                <w:lang w:eastAsia="en-AU"/>
              </w:rPr>
              <w:t>PUNCTUATION AND CAPITALISATION</w:t>
            </w:r>
          </w:p>
        </w:tc>
      </w:tr>
      <w:tr w:rsidR="00FA3B54" w:rsidRPr="0082058C" w14:paraId="5876F2B6" w14:textId="77777777" w:rsidTr="00E656B2">
        <w:trPr>
          <w:trHeight w:val="20"/>
        </w:trPr>
        <w:tc>
          <w:tcPr>
            <w:tcW w:w="3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665F8A" w14:textId="77777777" w:rsidR="00FA3B54" w:rsidRPr="0082058C" w:rsidRDefault="00FA3B54" w:rsidP="00E656B2">
            <w:pPr>
              <w:ind w:left="426" w:hanging="426"/>
              <w:rPr>
                <w:rFonts w:ascii="Arial" w:hAnsi="Arial" w:cs="Arial"/>
                <w:sz w:val="22"/>
                <w:lang w:eastAsia="en-AU"/>
              </w:rPr>
            </w:pPr>
          </w:p>
          <w:p w14:paraId="386C2772" w14:textId="77777777" w:rsidR="00FA3B54" w:rsidRPr="0082058C" w:rsidRDefault="00FA3B54" w:rsidP="00E656B2">
            <w:pPr>
              <w:ind w:left="426" w:hanging="426"/>
              <w:rPr>
                <w:rFonts w:ascii="Arial" w:hAnsi="Arial" w:cs="Arial"/>
                <w:sz w:val="22"/>
                <w:lang w:eastAsia="en-AU"/>
              </w:rPr>
            </w:pPr>
            <w:r w:rsidRPr="0082058C">
              <w:rPr>
                <w:rFonts w:ascii="Arial" w:hAnsi="Arial" w:cs="Arial"/>
                <w:sz w:val="22"/>
                <w:lang w:eastAsia="en-AU"/>
              </w:rPr>
              <w:t xml:space="preserve">    </w:t>
            </w:r>
            <w:r w:rsidRPr="0082058C">
              <w:rPr>
                <w:rFonts w:ascii="Cambria Math" w:hAnsi="Cambria Math" w:cs="Cambria Math"/>
                <w:sz w:val="22"/>
                <w:lang w:eastAsia="en-AU"/>
              </w:rPr>
              <w:t>⃝</w:t>
            </w:r>
            <w:r w:rsidRPr="0082058C">
              <w:rPr>
                <w:rFonts w:ascii="Arial" w:hAnsi="Arial" w:cs="Arial"/>
                <w:sz w:val="22"/>
                <w:lang w:eastAsia="en-AU"/>
              </w:rPr>
              <w:t xml:space="preserve">   I have used brainstorming and planning to organise my ideas.</w:t>
            </w:r>
          </w:p>
        </w:tc>
        <w:tc>
          <w:tcPr>
            <w:tcW w:w="3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321310" w14:textId="77777777" w:rsidR="00FA3B54" w:rsidRPr="0082058C" w:rsidRDefault="00FA3B54" w:rsidP="00E656B2">
            <w:pPr>
              <w:ind w:left="617" w:hanging="425"/>
              <w:rPr>
                <w:rFonts w:ascii="Arial" w:hAnsi="Arial" w:cs="Arial"/>
                <w:sz w:val="22"/>
                <w:lang w:eastAsia="en-AU"/>
              </w:rPr>
            </w:pPr>
          </w:p>
          <w:p w14:paraId="24120DB4" w14:textId="77777777" w:rsidR="00FA3B54" w:rsidRPr="0082058C" w:rsidRDefault="00FA3B54" w:rsidP="00E656B2">
            <w:pPr>
              <w:ind w:left="617" w:hanging="425"/>
              <w:rPr>
                <w:rFonts w:ascii="Arial" w:eastAsia="MS Mincho" w:hAnsi="Arial" w:cs="Arial"/>
                <w:sz w:val="22"/>
                <w:lang w:eastAsia="ja-JP"/>
              </w:rPr>
            </w:pPr>
            <w:r w:rsidRPr="0082058C">
              <w:rPr>
                <w:rFonts w:ascii="Arial" w:hAnsi="Arial" w:cs="Arial"/>
                <w:sz w:val="22"/>
                <w:lang w:eastAsia="en-AU"/>
              </w:rPr>
              <w:t xml:space="preserve">    </w:t>
            </w:r>
            <w:r w:rsidRPr="0082058C">
              <w:rPr>
                <w:rFonts w:ascii="Cambria Math" w:hAnsi="Cambria Math" w:cs="Cambria Math"/>
                <w:sz w:val="22"/>
                <w:lang w:eastAsia="en-AU"/>
              </w:rPr>
              <w:t>⃝</w:t>
            </w:r>
            <w:r w:rsidRPr="0082058C">
              <w:rPr>
                <w:rFonts w:ascii="Arial" w:hAnsi="Arial" w:cs="Arial"/>
                <w:sz w:val="22"/>
                <w:lang w:eastAsia="en-AU"/>
              </w:rPr>
              <w:t xml:space="preserve">  </w:t>
            </w:r>
            <w:r w:rsidRPr="0082058C">
              <w:rPr>
                <w:rFonts w:ascii="Arial" w:hAnsi="Arial" w:cs="Arial"/>
                <w:sz w:val="22"/>
              </w:rPr>
              <w:t xml:space="preserve">My narrative begins with an orientation which introduces the setting (time, place and atmosphere), the plot (storyline) and the characters.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A47167" w14:textId="77777777" w:rsidR="00FA3B54" w:rsidRPr="0082058C" w:rsidRDefault="00FA3B54" w:rsidP="00E656B2">
            <w:pPr>
              <w:ind w:left="462" w:hanging="425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  <w:p w14:paraId="369F7368" w14:textId="77777777" w:rsidR="00FA3B54" w:rsidRPr="0082058C" w:rsidRDefault="00FA3B54" w:rsidP="00E656B2">
            <w:pPr>
              <w:ind w:left="462" w:hanging="425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82058C">
              <w:rPr>
                <w:rFonts w:ascii="Arial" w:hAnsi="Arial" w:cs="Arial"/>
                <w:sz w:val="22"/>
                <w:szCs w:val="22"/>
                <w:lang w:eastAsia="en-AU"/>
              </w:rPr>
              <w:t xml:space="preserve">    </w:t>
            </w:r>
            <w:r w:rsidRPr="0082058C">
              <w:rPr>
                <w:rFonts w:ascii="Cambria Math" w:hAnsi="Cambria Math" w:cs="Cambria Math"/>
                <w:sz w:val="22"/>
                <w:szCs w:val="22"/>
                <w:lang w:eastAsia="en-AU"/>
              </w:rPr>
              <w:t>⃝</w:t>
            </w:r>
            <w:r w:rsidRPr="0082058C">
              <w:rPr>
                <w:rFonts w:ascii="Arial" w:hAnsi="Arial" w:cs="Arial"/>
                <w:sz w:val="22"/>
                <w:szCs w:val="22"/>
                <w:lang w:eastAsia="en-AU"/>
              </w:rPr>
              <w:t xml:space="preserve">   I have used the dictionary to spell the words I don’t know.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1B2158" w14:textId="77777777" w:rsidR="00FA3B54" w:rsidRPr="0082058C" w:rsidRDefault="00FA3B54" w:rsidP="00E656B2">
            <w:pPr>
              <w:ind w:left="449" w:hanging="449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  <w:p w14:paraId="11DAE82A" w14:textId="77777777" w:rsidR="00FA3B54" w:rsidRPr="0082058C" w:rsidRDefault="00FA3B54" w:rsidP="00E656B2">
            <w:pPr>
              <w:ind w:left="449" w:hanging="449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82058C">
              <w:rPr>
                <w:rFonts w:ascii="Arial" w:hAnsi="Arial" w:cs="Arial"/>
                <w:sz w:val="22"/>
                <w:szCs w:val="22"/>
                <w:lang w:eastAsia="en-AU"/>
              </w:rPr>
              <w:t xml:space="preserve">    </w:t>
            </w:r>
            <w:r w:rsidRPr="0082058C">
              <w:rPr>
                <w:rFonts w:ascii="Cambria Math" w:hAnsi="Cambria Math" w:cs="Cambria Math"/>
                <w:sz w:val="22"/>
                <w:szCs w:val="22"/>
                <w:lang w:eastAsia="en-AU"/>
              </w:rPr>
              <w:t>⃝</w:t>
            </w:r>
            <w:r w:rsidRPr="0082058C">
              <w:rPr>
                <w:rFonts w:ascii="Arial" w:hAnsi="Arial" w:cs="Arial"/>
                <w:sz w:val="22"/>
                <w:szCs w:val="22"/>
                <w:lang w:eastAsia="en-AU"/>
              </w:rPr>
              <w:t xml:space="preserve">   I have used direct speech.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160959C5" w14:textId="77777777" w:rsidR="00FA3B54" w:rsidRPr="0082058C" w:rsidRDefault="00FA3B54" w:rsidP="00E656B2">
            <w:pPr>
              <w:ind w:left="462" w:hanging="462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  <w:p w14:paraId="7FC58B1E" w14:textId="77777777" w:rsidR="00FA3B54" w:rsidRPr="0082058C" w:rsidRDefault="00FA3B54" w:rsidP="00E656B2">
            <w:pPr>
              <w:ind w:left="462" w:hanging="462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82058C">
              <w:rPr>
                <w:rFonts w:ascii="Arial" w:hAnsi="Arial" w:cs="Arial"/>
                <w:sz w:val="22"/>
                <w:szCs w:val="22"/>
                <w:lang w:eastAsia="en-AU"/>
              </w:rPr>
              <w:t xml:space="preserve">    </w:t>
            </w:r>
            <w:r w:rsidRPr="0082058C">
              <w:rPr>
                <w:rFonts w:ascii="Cambria Math" w:hAnsi="Cambria Math" w:cs="Cambria Math"/>
                <w:sz w:val="22"/>
                <w:szCs w:val="22"/>
                <w:lang w:eastAsia="en-AU"/>
              </w:rPr>
              <w:t>⃝</w:t>
            </w:r>
            <w:r w:rsidRPr="0082058C">
              <w:rPr>
                <w:rFonts w:ascii="Arial" w:hAnsi="Arial" w:cs="Arial"/>
                <w:sz w:val="22"/>
                <w:szCs w:val="22"/>
                <w:lang w:eastAsia="en-AU"/>
              </w:rPr>
              <w:t xml:space="preserve">   I have used capital letters for the first word of each sentence.</w:t>
            </w:r>
          </w:p>
        </w:tc>
      </w:tr>
      <w:tr w:rsidR="00FA3B54" w:rsidRPr="0082058C" w14:paraId="17FFC47B" w14:textId="77777777" w:rsidTr="00E656B2">
        <w:trPr>
          <w:trHeight w:val="20"/>
        </w:trPr>
        <w:tc>
          <w:tcPr>
            <w:tcW w:w="3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4A10D9" w14:textId="77777777" w:rsidR="00FA3B54" w:rsidRPr="0082058C" w:rsidRDefault="00FA3B54" w:rsidP="00E656B2">
            <w:pPr>
              <w:ind w:left="426" w:hanging="426"/>
              <w:rPr>
                <w:rFonts w:ascii="Arial" w:hAnsi="Arial" w:cs="Arial"/>
                <w:sz w:val="22"/>
                <w:lang w:eastAsia="en-AU"/>
              </w:rPr>
            </w:pPr>
          </w:p>
          <w:p w14:paraId="427541C7" w14:textId="77777777" w:rsidR="00FA3B54" w:rsidRPr="0082058C" w:rsidRDefault="00FA3B54" w:rsidP="00E656B2">
            <w:pPr>
              <w:ind w:left="426" w:hanging="426"/>
              <w:rPr>
                <w:rFonts w:ascii="Arial" w:hAnsi="Arial" w:cs="Arial"/>
                <w:sz w:val="22"/>
                <w:lang w:eastAsia="en-AU"/>
              </w:rPr>
            </w:pPr>
            <w:r w:rsidRPr="0082058C">
              <w:rPr>
                <w:rFonts w:ascii="Arial" w:hAnsi="Arial" w:cs="Arial"/>
                <w:sz w:val="22"/>
                <w:lang w:eastAsia="en-AU"/>
              </w:rPr>
              <w:t xml:space="preserve">    </w:t>
            </w:r>
            <w:r w:rsidRPr="0082058C">
              <w:rPr>
                <w:rFonts w:ascii="Cambria Math" w:hAnsi="Cambria Math" w:cs="Cambria Math"/>
                <w:sz w:val="22"/>
                <w:lang w:eastAsia="en-AU"/>
              </w:rPr>
              <w:t>⃝</w:t>
            </w:r>
            <w:r w:rsidRPr="0082058C">
              <w:rPr>
                <w:rFonts w:ascii="Arial" w:hAnsi="Arial" w:cs="Arial"/>
                <w:sz w:val="22"/>
                <w:lang w:eastAsia="en-AU"/>
              </w:rPr>
              <w:t xml:space="preserve">   I have written the title and my name on my work.</w:t>
            </w:r>
          </w:p>
        </w:tc>
        <w:tc>
          <w:tcPr>
            <w:tcW w:w="3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694D2E" w14:textId="77777777" w:rsidR="00FA3B54" w:rsidRPr="0082058C" w:rsidRDefault="00FA3B54" w:rsidP="00E656B2">
            <w:pPr>
              <w:ind w:left="617" w:hanging="425"/>
              <w:rPr>
                <w:rFonts w:ascii="Arial" w:hAnsi="Arial" w:cs="Arial"/>
                <w:sz w:val="22"/>
                <w:lang w:eastAsia="en-AU"/>
              </w:rPr>
            </w:pPr>
          </w:p>
          <w:p w14:paraId="0DC2A80B" w14:textId="77777777" w:rsidR="00FA3B54" w:rsidRPr="0082058C" w:rsidRDefault="00FA3B54" w:rsidP="00E656B2">
            <w:pPr>
              <w:ind w:left="617" w:hanging="425"/>
              <w:rPr>
                <w:rFonts w:ascii="Arial" w:hAnsi="Arial" w:cs="Arial"/>
                <w:sz w:val="22"/>
              </w:rPr>
            </w:pPr>
            <w:r w:rsidRPr="0082058C">
              <w:rPr>
                <w:rFonts w:ascii="Arial" w:hAnsi="Arial" w:cs="Arial"/>
                <w:sz w:val="22"/>
                <w:lang w:eastAsia="en-AU"/>
              </w:rPr>
              <w:t xml:space="preserve">    </w:t>
            </w:r>
            <w:r w:rsidRPr="0082058C">
              <w:rPr>
                <w:rFonts w:ascii="Cambria Math" w:hAnsi="Cambria Math" w:cs="Cambria Math"/>
                <w:sz w:val="22"/>
                <w:lang w:eastAsia="en-AU"/>
              </w:rPr>
              <w:t>⃝</w:t>
            </w:r>
            <w:r w:rsidRPr="0082058C">
              <w:rPr>
                <w:rFonts w:ascii="Arial" w:hAnsi="Arial" w:cs="Arial"/>
                <w:sz w:val="22"/>
                <w:lang w:eastAsia="en-AU"/>
              </w:rPr>
              <w:t xml:space="preserve">  </w:t>
            </w:r>
            <w:r w:rsidRPr="0082058C">
              <w:rPr>
                <w:rFonts w:ascii="Arial" w:hAnsi="Arial" w:cs="Arial"/>
                <w:sz w:val="22"/>
              </w:rPr>
              <w:t xml:space="preserve">My narrative has a complication (problem or challenge) which the main characters must try to solve or overcome. </w:t>
            </w:r>
          </w:p>
          <w:p w14:paraId="7FB568A9" w14:textId="77777777" w:rsidR="00FA3B54" w:rsidRPr="0082058C" w:rsidRDefault="00FA3B54" w:rsidP="00E656B2">
            <w:pPr>
              <w:ind w:left="617" w:hanging="425"/>
              <w:rPr>
                <w:rFonts w:ascii="Arial" w:hAnsi="Arial" w:cs="Arial"/>
                <w:sz w:val="22"/>
                <w:lang w:eastAsia="en-A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7D2436" w14:textId="77777777" w:rsidR="00FA3B54" w:rsidRPr="0082058C" w:rsidRDefault="00FA3B54" w:rsidP="00E656B2">
            <w:pPr>
              <w:ind w:left="462" w:hanging="425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  <w:p w14:paraId="74E31F87" w14:textId="77777777" w:rsidR="00FA3B54" w:rsidRPr="0082058C" w:rsidRDefault="00FA3B54" w:rsidP="00E656B2">
            <w:pPr>
              <w:ind w:left="462" w:hanging="425"/>
              <w:rPr>
                <w:rFonts w:ascii="Arial" w:hAnsi="Arial" w:cs="Arial"/>
                <w:sz w:val="22"/>
                <w:szCs w:val="22"/>
              </w:rPr>
            </w:pPr>
            <w:r w:rsidRPr="0082058C">
              <w:rPr>
                <w:rFonts w:ascii="Arial" w:hAnsi="Arial" w:cs="Arial"/>
                <w:sz w:val="22"/>
                <w:szCs w:val="22"/>
                <w:lang w:eastAsia="en-AU"/>
              </w:rPr>
              <w:t xml:space="preserve">    </w:t>
            </w:r>
            <w:r w:rsidRPr="0082058C">
              <w:rPr>
                <w:rFonts w:ascii="Cambria Math" w:hAnsi="Cambria Math" w:cs="Cambria Math"/>
                <w:sz w:val="22"/>
                <w:szCs w:val="22"/>
                <w:lang w:eastAsia="en-AU"/>
              </w:rPr>
              <w:t>⃝</w:t>
            </w:r>
            <w:r w:rsidRPr="0082058C">
              <w:rPr>
                <w:rFonts w:ascii="Arial" w:hAnsi="Arial" w:cs="Arial"/>
                <w:sz w:val="22"/>
                <w:szCs w:val="22"/>
                <w:lang w:eastAsia="en-AU"/>
              </w:rPr>
              <w:t xml:space="preserve">   </w:t>
            </w:r>
            <w:r w:rsidRPr="0082058C">
              <w:rPr>
                <w:rFonts w:ascii="Arial" w:hAnsi="Arial" w:cs="Arial"/>
                <w:sz w:val="22"/>
                <w:szCs w:val="22"/>
              </w:rPr>
              <w:t xml:space="preserve">I have written my narrative from a particular viewpoint. </w:t>
            </w:r>
          </w:p>
          <w:p w14:paraId="483D7E3F" w14:textId="77777777" w:rsidR="00FA3B54" w:rsidRPr="0082058C" w:rsidRDefault="00FA3B54" w:rsidP="00E656B2">
            <w:pPr>
              <w:ind w:left="462" w:hanging="425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2108A1" w14:textId="77777777" w:rsidR="00FA3B54" w:rsidRPr="0082058C" w:rsidRDefault="00FA3B54" w:rsidP="00E656B2">
            <w:pPr>
              <w:ind w:left="449" w:hanging="449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  <w:p w14:paraId="60550F35" w14:textId="77777777" w:rsidR="00FA3B54" w:rsidRPr="0082058C" w:rsidRDefault="00FA3B54" w:rsidP="00E656B2">
            <w:pPr>
              <w:ind w:left="449" w:hanging="449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82058C">
              <w:rPr>
                <w:rFonts w:ascii="Arial" w:hAnsi="Arial" w:cs="Arial"/>
                <w:sz w:val="22"/>
                <w:szCs w:val="22"/>
                <w:lang w:eastAsia="en-AU"/>
              </w:rPr>
              <w:t xml:space="preserve">    </w:t>
            </w:r>
            <w:r w:rsidRPr="0082058C">
              <w:rPr>
                <w:rFonts w:ascii="Cambria Math" w:hAnsi="Cambria Math" w:cs="Cambria Math"/>
                <w:sz w:val="22"/>
                <w:szCs w:val="22"/>
                <w:lang w:eastAsia="en-AU"/>
              </w:rPr>
              <w:t>⃝</w:t>
            </w:r>
            <w:r w:rsidRPr="0082058C">
              <w:rPr>
                <w:rFonts w:ascii="Arial" w:hAnsi="Arial" w:cs="Arial"/>
                <w:sz w:val="22"/>
                <w:szCs w:val="22"/>
                <w:lang w:eastAsia="en-AU"/>
              </w:rPr>
              <w:t xml:space="preserve">   I have used some imagery.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3A3554DF" w14:textId="77777777" w:rsidR="00FA3B54" w:rsidRPr="0082058C" w:rsidRDefault="00FA3B54" w:rsidP="00E656B2">
            <w:pPr>
              <w:ind w:left="462" w:hanging="462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  <w:p w14:paraId="2B05C914" w14:textId="3EC4DF81" w:rsidR="00FA3B54" w:rsidRPr="0082058C" w:rsidRDefault="00FA3B54" w:rsidP="00E656B2">
            <w:pPr>
              <w:ind w:left="462" w:hanging="462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82058C">
              <w:rPr>
                <w:rFonts w:ascii="Arial" w:hAnsi="Arial" w:cs="Arial"/>
                <w:sz w:val="22"/>
                <w:szCs w:val="22"/>
                <w:lang w:eastAsia="en-AU"/>
              </w:rPr>
              <w:t xml:space="preserve">    </w:t>
            </w:r>
            <w:r w:rsidRPr="0082058C">
              <w:rPr>
                <w:rFonts w:ascii="Cambria Math" w:hAnsi="Cambria Math" w:cs="Cambria Math"/>
                <w:sz w:val="22"/>
                <w:szCs w:val="22"/>
                <w:lang w:eastAsia="en-AU"/>
              </w:rPr>
              <w:t>⃝</w:t>
            </w:r>
            <w:r w:rsidR="00E656B2">
              <w:rPr>
                <w:rFonts w:ascii="Arial" w:hAnsi="Arial" w:cs="Arial"/>
                <w:sz w:val="22"/>
                <w:szCs w:val="22"/>
                <w:lang w:eastAsia="en-AU"/>
              </w:rPr>
              <w:t xml:space="preserve">   I have used capital letters</w:t>
            </w:r>
            <w:r w:rsidRPr="0082058C">
              <w:rPr>
                <w:rFonts w:ascii="Arial" w:hAnsi="Arial" w:cs="Arial"/>
                <w:sz w:val="22"/>
                <w:szCs w:val="22"/>
                <w:lang w:eastAsia="en-AU"/>
              </w:rPr>
              <w:t xml:space="preserve"> for proper nouns (the names of people, places and the days of the week) and for the pronoun ‘I’..</w:t>
            </w:r>
          </w:p>
        </w:tc>
      </w:tr>
      <w:tr w:rsidR="00FA3B54" w:rsidRPr="0082058C" w14:paraId="588D704B" w14:textId="77777777" w:rsidTr="00E656B2">
        <w:trPr>
          <w:trHeight w:val="20"/>
        </w:trPr>
        <w:tc>
          <w:tcPr>
            <w:tcW w:w="3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216FB6" w14:textId="77777777" w:rsidR="00FA3B54" w:rsidRPr="0082058C" w:rsidRDefault="00FA3B54" w:rsidP="00E656B2">
            <w:pPr>
              <w:ind w:left="426" w:hanging="426"/>
              <w:rPr>
                <w:rFonts w:ascii="Arial" w:hAnsi="Arial" w:cs="Arial"/>
                <w:sz w:val="22"/>
                <w:lang w:eastAsia="en-AU"/>
              </w:rPr>
            </w:pPr>
            <w:r w:rsidRPr="0082058C">
              <w:rPr>
                <w:rFonts w:ascii="Arial" w:hAnsi="Arial" w:cs="Arial"/>
                <w:sz w:val="22"/>
                <w:lang w:eastAsia="en-AU"/>
              </w:rPr>
              <w:t xml:space="preserve"> </w:t>
            </w:r>
          </w:p>
          <w:p w14:paraId="7FC76876" w14:textId="77777777" w:rsidR="00FA3B54" w:rsidRPr="0082058C" w:rsidRDefault="00FA3B54" w:rsidP="00E656B2">
            <w:pPr>
              <w:ind w:left="426" w:hanging="426"/>
              <w:rPr>
                <w:rFonts w:ascii="Arial" w:hAnsi="Arial" w:cs="Arial"/>
                <w:sz w:val="22"/>
                <w:lang w:eastAsia="en-AU"/>
              </w:rPr>
            </w:pPr>
            <w:r w:rsidRPr="0082058C">
              <w:rPr>
                <w:rFonts w:ascii="Arial" w:hAnsi="Arial" w:cs="Arial"/>
                <w:sz w:val="22"/>
                <w:lang w:eastAsia="en-AU"/>
              </w:rPr>
              <w:t xml:space="preserve">    </w:t>
            </w:r>
            <w:r w:rsidRPr="0082058C">
              <w:rPr>
                <w:rFonts w:ascii="Cambria Math" w:hAnsi="Cambria Math" w:cs="Cambria Math"/>
                <w:sz w:val="22"/>
                <w:lang w:eastAsia="en-AU"/>
              </w:rPr>
              <w:t>⃝</w:t>
            </w:r>
            <w:r w:rsidRPr="0082058C">
              <w:rPr>
                <w:rFonts w:ascii="Arial" w:hAnsi="Arial" w:cs="Arial"/>
                <w:sz w:val="22"/>
                <w:lang w:eastAsia="en-AU"/>
              </w:rPr>
              <w:t xml:space="preserve">  My handwriting is </w:t>
            </w:r>
          </w:p>
          <w:p w14:paraId="1FFF84C9" w14:textId="77777777" w:rsidR="00FA3B54" w:rsidRPr="0082058C" w:rsidRDefault="00FA3B54" w:rsidP="00E656B2">
            <w:pPr>
              <w:ind w:left="426"/>
              <w:rPr>
                <w:rFonts w:ascii="Arial" w:hAnsi="Arial" w:cs="Arial"/>
                <w:sz w:val="22"/>
                <w:lang w:eastAsia="en-AU"/>
              </w:rPr>
            </w:pPr>
            <w:r w:rsidRPr="0082058C">
              <w:rPr>
                <w:rFonts w:ascii="Arial" w:hAnsi="Arial" w:cs="Arial"/>
                <w:sz w:val="22"/>
                <w:lang w:eastAsia="en-AU"/>
              </w:rPr>
              <w:t>legible and my final typed copy has no typing errors.</w:t>
            </w:r>
          </w:p>
        </w:tc>
        <w:tc>
          <w:tcPr>
            <w:tcW w:w="3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95C7B2" w14:textId="77777777" w:rsidR="00FA3B54" w:rsidRPr="0082058C" w:rsidRDefault="00FA3B54" w:rsidP="00E656B2">
            <w:pPr>
              <w:ind w:left="617" w:hanging="425"/>
              <w:rPr>
                <w:rFonts w:ascii="Arial" w:hAnsi="Arial" w:cs="Arial"/>
                <w:sz w:val="22"/>
                <w:lang w:eastAsia="en-AU"/>
              </w:rPr>
            </w:pPr>
          </w:p>
          <w:p w14:paraId="151AC5BE" w14:textId="77777777" w:rsidR="00FA3B54" w:rsidRPr="0082058C" w:rsidRDefault="00FA3B54" w:rsidP="00E656B2">
            <w:pPr>
              <w:ind w:left="617" w:hanging="425"/>
              <w:rPr>
                <w:rFonts w:ascii="Arial" w:hAnsi="Arial" w:cs="Arial"/>
                <w:sz w:val="22"/>
              </w:rPr>
            </w:pPr>
            <w:r w:rsidRPr="0082058C">
              <w:rPr>
                <w:rFonts w:ascii="Arial" w:hAnsi="Arial" w:cs="Arial"/>
                <w:sz w:val="22"/>
                <w:lang w:eastAsia="en-AU"/>
              </w:rPr>
              <w:t xml:space="preserve">    </w:t>
            </w:r>
            <w:r w:rsidRPr="0082058C">
              <w:rPr>
                <w:rFonts w:ascii="Cambria Math" w:hAnsi="Cambria Math" w:cs="Cambria Math"/>
                <w:sz w:val="22"/>
                <w:lang w:eastAsia="en-AU"/>
              </w:rPr>
              <w:t>⃝</w:t>
            </w:r>
            <w:r w:rsidRPr="0082058C">
              <w:rPr>
                <w:rFonts w:ascii="Arial" w:hAnsi="Arial" w:cs="Arial"/>
                <w:sz w:val="22"/>
                <w:lang w:eastAsia="en-AU"/>
              </w:rPr>
              <w:t xml:space="preserve">  </w:t>
            </w:r>
            <w:r w:rsidRPr="0082058C">
              <w:rPr>
                <w:rFonts w:ascii="Arial" w:hAnsi="Arial" w:cs="Arial"/>
                <w:sz w:val="22"/>
              </w:rPr>
              <w:t xml:space="preserve">My narrative has a series of events which lead towards an event of high tension and suspense (the climax). </w:t>
            </w:r>
          </w:p>
          <w:p w14:paraId="3F20C7D7" w14:textId="77777777" w:rsidR="00FA3B54" w:rsidRPr="0082058C" w:rsidRDefault="00FA3B54" w:rsidP="00E656B2">
            <w:pPr>
              <w:ind w:left="617" w:hanging="425"/>
              <w:rPr>
                <w:rFonts w:ascii="Arial" w:hAnsi="Arial" w:cs="Arial"/>
                <w:sz w:val="22"/>
                <w:lang w:eastAsia="en-A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9F5753" w14:textId="77777777" w:rsidR="00FA3B54" w:rsidRPr="0082058C" w:rsidRDefault="00FA3B54" w:rsidP="00E656B2">
            <w:pPr>
              <w:ind w:left="462" w:hanging="425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  <w:p w14:paraId="66E5EB49" w14:textId="77777777" w:rsidR="00FA3B54" w:rsidRPr="0082058C" w:rsidRDefault="00FA3B54" w:rsidP="00E656B2">
            <w:pPr>
              <w:ind w:left="462" w:hanging="425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82058C">
              <w:rPr>
                <w:rFonts w:ascii="Arial" w:hAnsi="Arial" w:cs="Arial"/>
                <w:sz w:val="22"/>
                <w:szCs w:val="22"/>
                <w:lang w:eastAsia="en-AU"/>
              </w:rPr>
              <w:t xml:space="preserve">    </w:t>
            </w:r>
            <w:r w:rsidRPr="0082058C">
              <w:rPr>
                <w:rFonts w:ascii="Cambria Math" w:hAnsi="Cambria Math" w:cs="Cambria Math"/>
                <w:sz w:val="22"/>
                <w:szCs w:val="22"/>
                <w:lang w:eastAsia="en-AU"/>
              </w:rPr>
              <w:t>⃝</w:t>
            </w:r>
            <w:r w:rsidRPr="0082058C">
              <w:rPr>
                <w:rFonts w:ascii="Arial" w:hAnsi="Arial" w:cs="Arial"/>
                <w:sz w:val="22"/>
                <w:szCs w:val="22"/>
                <w:lang w:eastAsia="en-AU"/>
              </w:rPr>
              <w:t xml:space="preserve">   I maintain the same tense and point of view throughout my work.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802B16" w14:textId="77777777" w:rsidR="00FA3B54" w:rsidRPr="0082058C" w:rsidRDefault="00FA3B54" w:rsidP="00E656B2">
            <w:pPr>
              <w:ind w:left="449" w:hanging="449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  <w:p w14:paraId="59019D1E" w14:textId="77777777" w:rsidR="00FA3B54" w:rsidRPr="0082058C" w:rsidRDefault="00FA3B54" w:rsidP="00E656B2">
            <w:pPr>
              <w:ind w:left="449" w:hanging="449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82058C">
              <w:rPr>
                <w:rFonts w:ascii="Arial" w:hAnsi="Arial" w:cs="Arial"/>
                <w:sz w:val="22"/>
                <w:szCs w:val="22"/>
                <w:lang w:eastAsia="en-AU"/>
              </w:rPr>
              <w:t xml:space="preserve">    </w:t>
            </w:r>
            <w:r w:rsidRPr="0082058C">
              <w:rPr>
                <w:rFonts w:ascii="Cambria Math" w:hAnsi="Cambria Math" w:cs="Cambria Math"/>
                <w:sz w:val="22"/>
                <w:szCs w:val="22"/>
                <w:lang w:eastAsia="en-AU"/>
              </w:rPr>
              <w:t>⃝</w:t>
            </w:r>
            <w:r w:rsidRPr="0082058C">
              <w:rPr>
                <w:rFonts w:ascii="Arial" w:hAnsi="Arial" w:cs="Arial"/>
                <w:sz w:val="22"/>
                <w:szCs w:val="22"/>
                <w:lang w:eastAsia="en-AU"/>
              </w:rPr>
              <w:t xml:space="preserve">   I have used descriptive language and emotive words and phrases.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2DF57598" w14:textId="77777777" w:rsidR="00FA3B54" w:rsidRPr="0082058C" w:rsidRDefault="00FA3B54" w:rsidP="00E656B2">
            <w:pPr>
              <w:ind w:left="462" w:hanging="462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  <w:p w14:paraId="3CAD1F10" w14:textId="77777777" w:rsidR="00FA3B54" w:rsidRPr="0082058C" w:rsidRDefault="00FA3B54" w:rsidP="00E656B2">
            <w:pPr>
              <w:ind w:left="462" w:hanging="462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82058C">
              <w:rPr>
                <w:rFonts w:ascii="Arial" w:hAnsi="Arial" w:cs="Arial"/>
                <w:sz w:val="22"/>
                <w:szCs w:val="22"/>
                <w:lang w:eastAsia="en-AU"/>
              </w:rPr>
              <w:t xml:space="preserve">    </w:t>
            </w:r>
            <w:r w:rsidRPr="0082058C">
              <w:rPr>
                <w:rFonts w:ascii="Cambria Math" w:hAnsi="Cambria Math" w:cs="Cambria Math"/>
                <w:sz w:val="22"/>
                <w:szCs w:val="22"/>
                <w:lang w:eastAsia="en-AU"/>
              </w:rPr>
              <w:t>⃝</w:t>
            </w:r>
            <w:r w:rsidRPr="0082058C">
              <w:rPr>
                <w:rFonts w:ascii="Arial" w:hAnsi="Arial" w:cs="Arial"/>
                <w:sz w:val="22"/>
                <w:szCs w:val="22"/>
                <w:lang w:eastAsia="en-AU"/>
              </w:rPr>
              <w:t xml:space="preserve">   I have used a full stop at the end of each sentence and commas between words in a list.</w:t>
            </w:r>
          </w:p>
        </w:tc>
      </w:tr>
      <w:tr w:rsidR="00FA3B54" w:rsidRPr="0082058C" w14:paraId="70C92787" w14:textId="77777777" w:rsidTr="00E656B2">
        <w:trPr>
          <w:trHeight w:val="20"/>
        </w:trPr>
        <w:tc>
          <w:tcPr>
            <w:tcW w:w="3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19D206" w14:textId="77777777" w:rsidR="00FA3B54" w:rsidRPr="0082058C" w:rsidRDefault="00FA3B54" w:rsidP="00E656B2">
            <w:pPr>
              <w:ind w:left="426" w:hanging="426"/>
              <w:rPr>
                <w:rFonts w:ascii="Arial" w:hAnsi="Arial" w:cs="Arial"/>
                <w:sz w:val="22"/>
                <w:lang w:eastAsia="en-AU"/>
              </w:rPr>
            </w:pPr>
          </w:p>
          <w:p w14:paraId="0A9B15C9" w14:textId="77777777" w:rsidR="00FA3B54" w:rsidRPr="0082058C" w:rsidRDefault="00FA3B54" w:rsidP="00E656B2">
            <w:pPr>
              <w:ind w:left="426" w:hanging="426"/>
              <w:rPr>
                <w:rFonts w:ascii="Arial" w:hAnsi="Arial" w:cs="Arial"/>
                <w:sz w:val="22"/>
                <w:lang w:eastAsia="en-AU"/>
              </w:rPr>
            </w:pPr>
            <w:r w:rsidRPr="0082058C">
              <w:rPr>
                <w:rFonts w:ascii="Arial" w:hAnsi="Arial" w:cs="Arial"/>
                <w:sz w:val="22"/>
                <w:lang w:eastAsia="en-AU"/>
              </w:rPr>
              <w:t xml:space="preserve">     </w:t>
            </w:r>
          </w:p>
        </w:tc>
        <w:tc>
          <w:tcPr>
            <w:tcW w:w="3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9F7F2E" w14:textId="77777777" w:rsidR="00FA3B54" w:rsidRPr="0082058C" w:rsidRDefault="00FA3B54" w:rsidP="00E656B2">
            <w:pPr>
              <w:ind w:left="617" w:hanging="425"/>
              <w:rPr>
                <w:rFonts w:ascii="Arial" w:hAnsi="Arial" w:cs="Arial"/>
                <w:sz w:val="22"/>
                <w:lang w:eastAsia="en-AU"/>
              </w:rPr>
            </w:pPr>
          </w:p>
          <w:p w14:paraId="53DF0CA2" w14:textId="77777777" w:rsidR="00FA3B54" w:rsidRPr="0082058C" w:rsidRDefault="00FA3B54" w:rsidP="00E656B2">
            <w:pPr>
              <w:ind w:left="617" w:hanging="425"/>
              <w:rPr>
                <w:rFonts w:ascii="Arial" w:eastAsia="MS Mincho" w:hAnsi="Arial" w:cs="Arial"/>
                <w:sz w:val="22"/>
                <w:lang w:eastAsia="ja-JP"/>
              </w:rPr>
            </w:pPr>
            <w:r w:rsidRPr="0082058C">
              <w:rPr>
                <w:rFonts w:ascii="Arial" w:hAnsi="Arial" w:cs="Arial"/>
                <w:sz w:val="22"/>
                <w:lang w:eastAsia="en-AU"/>
              </w:rPr>
              <w:t xml:space="preserve">    </w:t>
            </w:r>
            <w:r w:rsidRPr="0082058C">
              <w:rPr>
                <w:rFonts w:ascii="Cambria Math" w:hAnsi="Cambria Math" w:cs="Cambria Math"/>
                <w:sz w:val="22"/>
                <w:lang w:eastAsia="en-AU"/>
              </w:rPr>
              <w:t>⃝</w:t>
            </w:r>
            <w:r w:rsidRPr="0082058C">
              <w:rPr>
                <w:rFonts w:ascii="Arial" w:hAnsi="Arial" w:cs="Arial"/>
                <w:sz w:val="22"/>
                <w:lang w:eastAsia="en-AU"/>
              </w:rPr>
              <w:t xml:space="preserve">   </w:t>
            </w:r>
            <w:r w:rsidRPr="0082058C">
              <w:rPr>
                <w:rFonts w:ascii="Arial" w:hAnsi="Arial" w:cs="Arial"/>
                <w:sz w:val="22"/>
              </w:rPr>
              <w:t xml:space="preserve">My narrative ends with a resolution which solves the problem or challenge (either happily or unhappily) for the main characters.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485AF" w14:textId="77777777" w:rsidR="00FA3B54" w:rsidRPr="0082058C" w:rsidRDefault="00FA3B54" w:rsidP="00E656B2">
            <w:pPr>
              <w:ind w:left="462" w:hanging="425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  <w:p w14:paraId="75B95473" w14:textId="77777777" w:rsidR="00FA3B54" w:rsidRPr="0082058C" w:rsidRDefault="00FA3B54" w:rsidP="00E656B2">
            <w:pPr>
              <w:ind w:left="462" w:hanging="425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82058C">
              <w:rPr>
                <w:rFonts w:ascii="Arial" w:hAnsi="Arial" w:cs="Arial"/>
                <w:sz w:val="22"/>
                <w:szCs w:val="22"/>
                <w:lang w:eastAsia="en-AU"/>
              </w:rPr>
              <w:t xml:space="preserve">    </w:t>
            </w:r>
            <w:r w:rsidRPr="0082058C">
              <w:rPr>
                <w:rFonts w:ascii="Cambria Math" w:hAnsi="Cambria Math" w:cs="Cambria Math"/>
                <w:sz w:val="22"/>
                <w:szCs w:val="22"/>
                <w:lang w:eastAsia="en-AU"/>
              </w:rPr>
              <w:t>⃝</w:t>
            </w:r>
            <w:r w:rsidRPr="0082058C">
              <w:rPr>
                <w:rFonts w:ascii="Arial" w:hAnsi="Arial" w:cs="Arial"/>
                <w:sz w:val="22"/>
                <w:szCs w:val="22"/>
                <w:lang w:eastAsia="en-AU"/>
              </w:rPr>
              <w:t xml:space="preserve">   I have used figurative language, such as simile, metaphor and personification.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E9C3B9" w14:textId="77777777" w:rsidR="00FA3B54" w:rsidRPr="0082058C" w:rsidRDefault="00FA3B54" w:rsidP="00E656B2">
            <w:pPr>
              <w:ind w:left="449" w:hanging="449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60068B76" w14:textId="77777777" w:rsidR="00FA3B54" w:rsidRPr="0082058C" w:rsidRDefault="00FA3B54" w:rsidP="00E656B2">
            <w:pPr>
              <w:ind w:left="462" w:hanging="462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  <w:p w14:paraId="76212659" w14:textId="35409575" w:rsidR="00FA3B54" w:rsidRPr="0082058C" w:rsidRDefault="00FA3B54" w:rsidP="00E656B2">
            <w:pPr>
              <w:ind w:left="462" w:hanging="462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82058C">
              <w:rPr>
                <w:rFonts w:ascii="Arial" w:hAnsi="Arial" w:cs="Arial"/>
                <w:sz w:val="22"/>
                <w:szCs w:val="22"/>
                <w:lang w:eastAsia="en-AU"/>
              </w:rPr>
              <w:t xml:space="preserve">    </w:t>
            </w:r>
            <w:r w:rsidRPr="0082058C">
              <w:rPr>
                <w:rFonts w:ascii="Cambria Math" w:hAnsi="Cambria Math" w:cs="Cambria Math"/>
                <w:sz w:val="22"/>
                <w:szCs w:val="22"/>
                <w:lang w:eastAsia="en-AU"/>
              </w:rPr>
              <w:t>⃝</w:t>
            </w:r>
            <w:r w:rsidRPr="0082058C">
              <w:rPr>
                <w:rFonts w:ascii="Arial" w:hAnsi="Arial" w:cs="Arial"/>
                <w:sz w:val="22"/>
                <w:szCs w:val="22"/>
                <w:lang w:eastAsia="en-AU"/>
              </w:rPr>
              <w:t xml:space="preserve">   I have used apostrophes to show contraction</w:t>
            </w:r>
            <w:r w:rsidR="00E656B2">
              <w:rPr>
                <w:rFonts w:ascii="Arial" w:hAnsi="Arial" w:cs="Arial"/>
                <w:sz w:val="22"/>
                <w:szCs w:val="22"/>
                <w:lang w:eastAsia="en-AU"/>
              </w:rPr>
              <w:t>s (e.g. don’t, it’s)</w:t>
            </w:r>
            <w:r w:rsidRPr="0082058C">
              <w:rPr>
                <w:rFonts w:ascii="Arial" w:hAnsi="Arial" w:cs="Arial"/>
                <w:sz w:val="22"/>
                <w:szCs w:val="22"/>
                <w:lang w:eastAsia="en-AU"/>
              </w:rPr>
              <w:t xml:space="preserve"> and possession.</w:t>
            </w:r>
          </w:p>
        </w:tc>
      </w:tr>
    </w:tbl>
    <w:p w14:paraId="6FFE6857" w14:textId="77777777" w:rsidR="00FA3B54" w:rsidRPr="00AC5BA9" w:rsidRDefault="00FA3B54" w:rsidP="00FA3B54">
      <w:pPr>
        <w:rPr>
          <w:lang w:eastAsia="en-AU"/>
        </w:rPr>
      </w:pPr>
    </w:p>
    <w:p w14:paraId="0DF5CD04" w14:textId="77777777" w:rsidR="00FA3B54" w:rsidRPr="00AC5BA9" w:rsidRDefault="00FA3B54" w:rsidP="00FA3B54">
      <w:pPr>
        <w:rPr>
          <w:rFonts w:ascii="Arial" w:hAnsi="Arial" w:cs="Arial"/>
          <w:lang w:eastAsia="en-AU"/>
        </w:rPr>
      </w:pPr>
      <w:r w:rsidRPr="00AC5BA9">
        <w:rPr>
          <w:rFonts w:ascii="Arial" w:hAnsi="Arial" w:cs="Arial"/>
          <w:lang w:eastAsia="en-AU"/>
        </w:rPr>
        <w:t>I have carefully checked all of the above before submitting this piece of work.</w:t>
      </w:r>
    </w:p>
    <w:p w14:paraId="29C6CC39" w14:textId="77777777" w:rsidR="00FA3B54" w:rsidRPr="00AC5BA9" w:rsidRDefault="00FA3B54" w:rsidP="00FA3B54">
      <w:pPr>
        <w:rPr>
          <w:rFonts w:ascii="Arial" w:hAnsi="Arial" w:cs="Arial"/>
          <w:lang w:eastAsia="en-AU"/>
        </w:rPr>
      </w:pPr>
    </w:p>
    <w:p w14:paraId="3B0DEE7B" w14:textId="77777777" w:rsidR="00FA3B54" w:rsidRDefault="00FA3B54" w:rsidP="00FA3B54">
      <w:pPr>
        <w:rPr>
          <w:rFonts w:ascii="Arial" w:hAnsi="Arial" w:cs="Arial"/>
          <w:lang w:eastAsia="en-AU"/>
        </w:rPr>
      </w:pPr>
      <w:r w:rsidRPr="00AC5BA9">
        <w:rPr>
          <w:rFonts w:ascii="Arial" w:hAnsi="Arial" w:cs="Arial"/>
          <w:lang w:eastAsia="en-AU"/>
        </w:rPr>
        <w:t xml:space="preserve">Signature:  _________________________________________      </w:t>
      </w:r>
      <w:r w:rsidRPr="00AC5BA9">
        <w:rPr>
          <w:rFonts w:ascii="Arial" w:hAnsi="Arial" w:cs="Arial"/>
          <w:lang w:eastAsia="en-AU"/>
        </w:rPr>
        <w:tab/>
      </w:r>
      <w:r w:rsidRPr="00AC5BA9">
        <w:rPr>
          <w:rFonts w:ascii="Arial" w:hAnsi="Arial" w:cs="Arial"/>
          <w:lang w:eastAsia="en-AU"/>
        </w:rPr>
        <w:tab/>
      </w:r>
      <w:r>
        <w:rPr>
          <w:rFonts w:ascii="Arial" w:hAnsi="Arial" w:cs="Arial"/>
          <w:lang w:eastAsia="en-AU"/>
        </w:rPr>
        <w:tab/>
      </w:r>
      <w:r>
        <w:rPr>
          <w:rFonts w:ascii="Arial" w:hAnsi="Arial" w:cs="Arial"/>
          <w:lang w:eastAsia="en-AU"/>
        </w:rPr>
        <w:tab/>
      </w:r>
      <w:r>
        <w:rPr>
          <w:rFonts w:ascii="Arial" w:hAnsi="Arial" w:cs="Arial"/>
          <w:lang w:eastAsia="en-AU"/>
        </w:rPr>
        <w:tab/>
      </w:r>
      <w:r>
        <w:rPr>
          <w:rFonts w:ascii="Arial" w:hAnsi="Arial" w:cs="Arial"/>
          <w:lang w:eastAsia="en-AU"/>
        </w:rPr>
        <w:tab/>
      </w:r>
      <w:r>
        <w:rPr>
          <w:rFonts w:ascii="Arial" w:hAnsi="Arial" w:cs="Arial"/>
          <w:lang w:eastAsia="en-AU"/>
        </w:rPr>
        <w:tab/>
      </w:r>
      <w:r>
        <w:rPr>
          <w:rFonts w:ascii="Arial" w:hAnsi="Arial" w:cs="Arial"/>
          <w:lang w:eastAsia="en-AU"/>
        </w:rPr>
        <w:tab/>
        <w:t>Date:       /       / 2020</w:t>
      </w:r>
    </w:p>
    <w:p w14:paraId="4A958245" w14:textId="66C552FF" w:rsidR="00FA3B54" w:rsidRDefault="00FA3B54" w:rsidP="00FA3B54">
      <w:pPr>
        <w:rPr>
          <w:rFonts w:ascii="Arial" w:hAnsi="Arial" w:cs="Arial"/>
          <w:lang w:eastAsia="en-AU"/>
        </w:rPr>
        <w:sectPr w:rsidR="00FA3B54" w:rsidSect="00FA3B54">
          <w:pgSz w:w="16817" w:h="11901" w:orient="landscape"/>
          <w:pgMar w:top="471" w:right="799" w:bottom="357" w:left="720" w:header="709" w:footer="709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text" w:horzAnchor="margin" w:tblpY="-718"/>
        <w:tblW w:w="15153" w:type="dxa"/>
        <w:tblBorders>
          <w:top w:val="single" w:sz="2" w:space="0" w:color="00B5D1"/>
          <w:left w:val="single" w:sz="2" w:space="0" w:color="00B5D1"/>
          <w:bottom w:val="single" w:sz="2" w:space="0" w:color="00B5D1"/>
          <w:right w:val="single" w:sz="2" w:space="0" w:color="00B5D1"/>
          <w:insideH w:val="none" w:sz="0" w:space="0" w:color="auto"/>
          <w:insideV w:val="none" w:sz="0" w:space="0" w:color="auto"/>
        </w:tblBorders>
        <w:shd w:val="clear" w:color="auto" w:fill="D05C5C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5153"/>
      </w:tblGrid>
      <w:tr w:rsidR="00FA3B54" w:rsidRPr="00617F48" w14:paraId="14C1CB94" w14:textId="77777777" w:rsidTr="00466639">
        <w:trPr>
          <w:trHeight w:val="515"/>
        </w:trPr>
        <w:tc>
          <w:tcPr>
            <w:tcW w:w="15153" w:type="dxa"/>
            <w:shd w:val="clear" w:color="auto" w:fill="auto"/>
          </w:tcPr>
          <w:p w14:paraId="60AE2B58" w14:textId="77777777" w:rsidR="00FA3B54" w:rsidRDefault="00FA3B54" w:rsidP="00466639">
            <w:pPr>
              <w:pStyle w:val="BodyHeading"/>
              <w:framePr w:hSpace="0" w:wrap="auto" w:vAnchor="margin" w:hAnchor="text" w:yAlign="inline"/>
              <w:rPr>
                <w:rFonts w:ascii="Arial" w:hAnsi="Arial"/>
                <w:color w:val="FFFFFF" w:themeColor="background1"/>
                <w:sz w:val="16"/>
                <w:szCs w:val="16"/>
              </w:rPr>
            </w:pPr>
            <w:r w:rsidRPr="009962E7">
              <w:lastRenderedPageBreak/>
              <w:t xml:space="preserve">Year </w:t>
            </w:r>
            <w:r>
              <w:t>9</w:t>
            </w:r>
            <w:r w:rsidRPr="009962E7">
              <w:t xml:space="preserve"> English Assessment pointers – </w:t>
            </w:r>
            <w:r>
              <w:t>Writing and creating</w:t>
            </w:r>
          </w:p>
        </w:tc>
      </w:tr>
      <w:tr w:rsidR="00FA3B54" w:rsidRPr="00617F48" w14:paraId="7479C1D6" w14:textId="77777777" w:rsidTr="00466639">
        <w:trPr>
          <w:trHeight w:val="266"/>
        </w:trPr>
        <w:tc>
          <w:tcPr>
            <w:tcW w:w="15153" w:type="dxa"/>
            <w:shd w:val="clear" w:color="auto" w:fill="auto"/>
          </w:tcPr>
          <w:tbl>
            <w:tblPr>
              <w:tblStyle w:val="Style1"/>
              <w:tblW w:w="0" w:type="auto"/>
              <w:tblBorders>
                <w:top w:val="single" w:sz="4" w:space="0" w:color="00B5D1"/>
                <w:left w:val="single" w:sz="4" w:space="0" w:color="00B5D1"/>
                <w:bottom w:val="single" w:sz="4" w:space="0" w:color="00B5D1"/>
                <w:right w:val="single" w:sz="4" w:space="0" w:color="00B5D1"/>
              </w:tblBorders>
              <w:tblLook w:val="04A0" w:firstRow="1" w:lastRow="0" w:firstColumn="1" w:lastColumn="0" w:noHBand="0" w:noVBand="1"/>
            </w:tblPr>
            <w:tblGrid>
              <w:gridCol w:w="1180"/>
              <w:gridCol w:w="3527"/>
              <w:gridCol w:w="3084"/>
              <w:gridCol w:w="2621"/>
              <w:gridCol w:w="2611"/>
              <w:gridCol w:w="1780"/>
            </w:tblGrid>
            <w:tr w:rsidR="00C455D8" w:rsidRPr="00617F48" w14:paraId="1CDCE4B2" w14:textId="77777777" w:rsidTr="0046663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shd w:val="clear" w:color="auto" w:fill="00B5D1"/>
                </w:tcPr>
                <w:p w14:paraId="69ABA2DD" w14:textId="77777777" w:rsidR="00FA3B54" w:rsidRPr="009F038A" w:rsidRDefault="00FA3B54" w:rsidP="00466639">
                  <w:pPr>
                    <w:framePr w:hSpace="180" w:wrap="around" w:vAnchor="text" w:hAnchor="margin" w:y="-718"/>
                    <w:spacing w:before="60" w:after="60"/>
                    <w:rPr>
                      <w:rFonts w:cs="Arial"/>
                      <w:b w:val="0"/>
                    </w:rPr>
                  </w:pPr>
                </w:p>
              </w:tc>
              <w:tc>
                <w:tcPr>
                  <w:tcW w:w="0" w:type="auto"/>
                  <w:shd w:val="clear" w:color="auto" w:fill="00B5D1"/>
                  <w:vAlign w:val="center"/>
                </w:tcPr>
                <w:p w14:paraId="7893D7AA" w14:textId="77777777" w:rsidR="00FA3B54" w:rsidRPr="009F038A" w:rsidRDefault="00FA3B54" w:rsidP="00466639">
                  <w:pPr>
                    <w:framePr w:hSpace="180" w:wrap="around" w:vAnchor="text" w:hAnchor="margin" w:y="-718"/>
                    <w:spacing w:before="60" w:after="6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/>
                    </w:rPr>
                  </w:pPr>
                  <w:r w:rsidRPr="009F038A">
                    <w:rPr>
                      <w:rFonts w:cs="Arial"/>
                      <w:b/>
                    </w:rPr>
                    <w:t>A</w:t>
                  </w:r>
                </w:p>
                <w:p w14:paraId="5AC59DBA" w14:textId="77777777" w:rsidR="00FA3B54" w:rsidRPr="009F038A" w:rsidRDefault="00FA3B54" w:rsidP="00466639">
                  <w:pPr>
                    <w:framePr w:hSpace="180" w:wrap="around" w:vAnchor="text" w:hAnchor="margin" w:y="-718"/>
                    <w:spacing w:before="60" w:after="6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/>
                    </w:rPr>
                  </w:pPr>
                  <w:r w:rsidRPr="009F038A">
                    <w:rPr>
                      <w:rFonts w:cs="Arial"/>
                    </w:rPr>
                    <w:t>Excellent achievement</w:t>
                  </w:r>
                </w:p>
              </w:tc>
              <w:tc>
                <w:tcPr>
                  <w:tcW w:w="0" w:type="auto"/>
                  <w:shd w:val="clear" w:color="auto" w:fill="00B5D1"/>
                  <w:vAlign w:val="center"/>
                </w:tcPr>
                <w:p w14:paraId="6A40C3E8" w14:textId="77777777" w:rsidR="00FA3B54" w:rsidRPr="009F038A" w:rsidRDefault="00FA3B54" w:rsidP="00466639">
                  <w:pPr>
                    <w:framePr w:hSpace="180" w:wrap="around" w:vAnchor="text" w:hAnchor="margin" w:y="-718"/>
                    <w:spacing w:before="60" w:after="6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/>
                    </w:rPr>
                  </w:pPr>
                  <w:r w:rsidRPr="009F038A">
                    <w:rPr>
                      <w:rFonts w:cs="Arial"/>
                      <w:b/>
                    </w:rPr>
                    <w:t>B</w:t>
                  </w:r>
                </w:p>
                <w:p w14:paraId="51A8853B" w14:textId="77777777" w:rsidR="00FA3B54" w:rsidRPr="009F038A" w:rsidRDefault="00FA3B54" w:rsidP="00466639">
                  <w:pPr>
                    <w:framePr w:hSpace="180" w:wrap="around" w:vAnchor="text" w:hAnchor="margin" w:y="-718"/>
                    <w:spacing w:before="60" w:after="6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/>
                    </w:rPr>
                  </w:pPr>
                  <w:r w:rsidRPr="009F038A">
                    <w:rPr>
                      <w:rFonts w:cs="Arial"/>
                    </w:rPr>
                    <w:t>High achievement</w:t>
                  </w:r>
                </w:p>
              </w:tc>
              <w:tc>
                <w:tcPr>
                  <w:tcW w:w="0" w:type="auto"/>
                  <w:shd w:val="clear" w:color="auto" w:fill="00B5D1"/>
                  <w:vAlign w:val="center"/>
                </w:tcPr>
                <w:p w14:paraId="490BFC21" w14:textId="77777777" w:rsidR="00FA3B54" w:rsidRPr="009F038A" w:rsidRDefault="00FA3B54" w:rsidP="00466639">
                  <w:pPr>
                    <w:framePr w:hSpace="180" w:wrap="around" w:vAnchor="text" w:hAnchor="margin" w:y="-718"/>
                    <w:spacing w:before="60" w:after="6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/>
                    </w:rPr>
                  </w:pPr>
                  <w:r w:rsidRPr="009F038A">
                    <w:rPr>
                      <w:rFonts w:cs="Arial"/>
                      <w:b/>
                    </w:rPr>
                    <w:t>C</w:t>
                  </w:r>
                </w:p>
                <w:p w14:paraId="6BD453B4" w14:textId="77777777" w:rsidR="00FA3B54" w:rsidRPr="009F038A" w:rsidRDefault="00FA3B54" w:rsidP="00466639">
                  <w:pPr>
                    <w:framePr w:hSpace="180" w:wrap="around" w:vAnchor="text" w:hAnchor="margin" w:y="-718"/>
                    <w:spacing w:before="60" w:after="6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/>
                      <w:w w:val="90"/>
                    </w:rPr>
                  </w:pPr>
                  <w:r w:rsidRPr="007D7788">
                    <w:rPr>
                      <w:rFonts w:cs="Arial"/>
                    </w:rPr>
                    <w:t>Satisfactory achievement</w:t>
                  </w:r>
                </w:p>
              </w:tc>
              <w:tc>
                <w:tcPr>
                  <w:tcW w:w="0" w:type="auto"/>
                  <w:shd w:val="clear" w:color="auto" w:fill="00B5D1"/>
                  <w:vAlign w:val="center"/>
                </w:tcPr>
                <w:p w14:paraId="4B9C18CD" w14:textId="77777777" w:rsidR="00FA3B54" w:rsidRPr="009F038A" w:rsidRDefault="00FA3B54" w:rsidP="00466639">
                  <w:pPr>
                    <w:framePr w:hSpace="180" w:wrap="around" w:vAnchor="text" w:hAnchor="margin" w:y="-718"/>
                    <w:spacing w:before="60" w:after="6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/>
                    </w:rPr>
                  </w:pPr>
                  <w:r w:rsidRPr="009F038A">
                    <w:rPr>
                      <w:rFonts w:cs="Arial"/>
                      <w:b/>
                    </w:rPr>
                    <w:t>D</w:t>
                  </w:r>
                </w:p>
                <w:p w14:paraId="3E70466A" w14:textId="77777777" w:rsidR="00FA3B54" w:rsidRPr="009F038A" w:rsidRDefault="00FA3B54" w:rsidP="00466639">
                  <w:pPr>
                    <w:framePr w:hSpace="180" w:wrap="around" w:vAnchor="text" w:hAnchor="margin" w:y="-718"/>
                    <w:spacing w:before="60" w:after="6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/>
                    </w:rPr>
                  </w:pPr>
                  <w:r w:rsidRPr="009F038A">
                    <w:rPr>
                      <w:rFonts w:cs="Arial"/>
                    </w:rPr>
                    <w:t>Limited achievement</w:t>
                  </w:r>
                </w:p>
              </w:tc>
              <w:tc>
                <w:tcPr>
                  <w:tcW w:w="0" w:type="auto"/>
                  <w:shd w:val="clear" w:color="auto" w:fill="00B5D1"/>
                  <w:vAlign w:val="center"/>
                </w:tcPr>
                <w:p w14:paraId="744A3775" w14:textId="77777777" w:rsidR="00FA3B54" w:rsidRPr="009F038A" w:rsidRDefault="00FA3B54" w:rsidP="00466639">
                  <w:pPr>
                    <w:framePr w:hSpace="180" w:wrap="around" w:vAnchor="text" w:hAnchor="margin" w:y="-718"/>
                    <w:spacing w:before="60" w:after="6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/>
                    </w:rPr>
                  </w:pPr>
                  <w:r w:rsidRPr="009F038A">
                    <w:rPr>
                      <w:rFonts w:cs="Arial"/>
                      <w:b/>
                    </w:rPr>
                    <w:t>E</w:t>
                  </w:r>
                </w:p>
                <w:p w14:paraId="5E3E735F" w14:textId="77777777" w:rsidR="00FA3B54" w:rsidRPr="009F038A" w:rsidRDefault="00FA3B54" w:rsidP="00466639">
                  <w:pPr>
                    <w:framePr w:hSpace="180" w:wrap="around" w:vAnchor="text" w:hAnchor="margin" w:y="-718"/>
                    <w:spacing w:before="60" w:after="6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/>
                    </w:rPr>
                  </w:pPr>
                  <w:r w:rsidRPr="009F038A">
                    <w:rPr>
                      <w:rFonts w:cs="Arial"/>
                    </w:rPr>
                    <w:t>Very low achievement</w:t>
                  </w:r>
                </w:p>
              </w:tc>
            </w:tr>
            <w:tr w:rsidR="00466639" w:rsidRPr="00617F48" w14:paraId="335D4E41" w14:textId="77777777" w:rsidTr="00466639">
              <w:trPr>
                <w:trHeight w:val="3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shd w:val="clear" w:color="auto" w:fill="00B5D1"/>
                </w:tcPr>
                <w:p w14:paraId="613E4AB1" w14:textId="77777777" w:rsidR="00FA3B54" w:rsidRPr="00100C19" w:rsidRDefault="00FA3B54" w:rsidP="00466639">
                  <w:pPr>
                    <w:framePr w:hSpace="180" w:wrap="around" w:vAnchor="text" w:hAnchor="margin" w:y="-718"/>
                    <w:spacing w:after="60"/>
                    <w:rPr>
                      <w:rFonts w:eastAsia="Times New Roman" w:cs="Arial"/>
                      <w:lang w:eastAsia="en-AU"/>
                    </w:rPr>
                  </w:pPr>
                  <w:r>
                    <w:rPr>
                      <w:rFonts w:eastAsia="Times New Roman" w:cs="Arial"/>
                      <w:lang w:eastAsia="en-AU"/>
                    </w:rPr>
                    <w:t>Text structure</w:t>
                  </w:r>
                </w:p>
              </w:tc>
              <w:tc>
                <w:tcPr>
                  <w:tcW w:w="0" w:type="auto"/>
                </w:tcPr>
                <w:p w14:paraId="2DC453D3" w14:textId="77777777" w:rsidR="00FA3B54" w:rsidRPr="0093784B" w:rsidRDefault="00FA3B54" w:rsidP="00466639">
                  <w:pPr>
                    <w:framePr w:hSpace="180" w:wrap="around" w:vAnchor="text" w:hAnchor="margin" w:y="-71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szCs w:val="18"/>
                    </w:rPr>
                  </w:pPr>
                  <w:r w:rsidRPr="0093784B">
                    <w:rPr>
                      <w:sz w:val="22"/>
                      <w:szCs w:val="18"/>
                    </w:rPr>
                    <w:t>Creates an engaging, entertaining or thought-provoking text by drawing on a wide selection of appropriate language features and experimenting with the use of more complex or innovative language features, where appropriate.</w:t>
                  </w:r>
                </w:p>
              </w:tc>
              <w:tc>
                <w:tcPr>
                  <w:tcW w:w="0" w:type="auto"/>
                </w:tcPr>
                <w:p w14:paraId="5FD0923A" w14:textId="77777777" w:rsidR="00FA3B54" w:rsidRPr="0093784B" w:rsidRDefault="00FA3B54" w:rsidP="00466639">
                  <w:pPr>
                    <w:keepNext/>
                    <w:keepLines/>
                    <w:framePr w:hSpace="180" w:wrap="around" w:vAnchor="text" w:hAnchor="margin" w:y="-71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szCs w:val="18"/>
                    </w:rPr>
                  </w:pPr>
                  <w:r w:rsidRPr="0093784B">
                    <w:rPr>
                      <w:sz w:val="22"/>
                      <w:szCs w:val="18"/>
                    </w:rPr>
                    <w:t>Creates an effective text by drawing on a variety of appropriate language features to convey different levels of meaning.</w:t>
                  </w:r>
                </w:p>
              </w:tc>
              <w:tc>
                <w:tcPr>
                  <w:tcW w:w="0" w:type="auto"/>
                </w:tcPr>
                <w:p w14:paraId="5F86AD56" w14:textId="77777777" w:rsidR="00FA3B54" w:rsidRPr="0093784B" w:rsidRDefault="00FA3B54" w:rsidP="00466639">
                  <w:pPr>
                    <w:keepNext/>
                    <w:keepLines/>
                    <w:framePr w:hSpace="180" w:wrap="around" w:vAnchor="text" w:hAnchor="margin" w:y="-71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szCs w:val="18"/>
                    </w:rPr>
                  </w:pPr>
                  <w:r w:rsidRPr="0093784B">
                    <w:rPr>
                      <w:sz w:val="22"/>
                      <w:szCs w:val="18"/>
                    </w:rPr>
                    <w:t>Creates a text with a variety of language features to</w:t>
                  </w:r>
                  <w:r w:rsidRPr="0093784B">
                    <w:rPr>
                      <w:sz w:val="22"/>
                    </w:rPr>
                    <w:t xml:space="preserve"> </w:t>
                  </w:r>
                  <w:r w:rsidRPr="0093784B">
                    <w:rPr>
                      <w:sz w:val="22"/>
                      <w:szCs w:val="18"/>
                    </w:rPr>
                    <w:t>make</w:t>
                  </w:r>
                  <w:r w:rsidRPr="0093784B">
                    <w:rPr>
                      <w:sz w:val="22"/>
                    </w:rPr>
                    <w:t xml:space="preserve"> </w:t>
                  </w:r>
                  <w:r w:rsidRPr="0093784B">
                    <w:rPr>
                      <w:sz w:val="22"/>
                      <w:szCs w:val="18"/>
                    </w:rPr>
                    <w:t>meaning in a text.</w:t>
                  </w:r>
                </w:p>
              </w:tc>
              <w:tc>
                <w:tcPr>
                  <w:tcW w:w="0" w:type="auto"/>
                </w:tcPr>
                <w:p w14:paraId="4CB49628" w14:textId="77777777" w:rsidR="00FA3B54" w:rsidRPr="0093784B" w:rsidRDefault="00FA3B54" w:rsidP="00466639">
                  <w:pPr>
                    <w:keepNext/>
                    <w:keepLines/>
                    <w:framePr w:hSpace="180" w:wrap="around" w:vAnchor="text" w:hAnchor="margin" w:y="-71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szCs w:val="18"/>
                    </w:rPr>
                  </w:pPr>
                  <w:r w:rsidRPr="0093784B">
                    <w:rPr>
                      <w:sz w:val="22"/>
                      <w:szCs w:val="18"/>
                    </w:rPr>
                    <w:t>Creates a text which includes a small selection of appropriate language features.</w:t>
                  </w:r>
                </w:p>
              </w:tc>
              <w:tc>
                <w:tcPr>
                  <w:tcW w:w="0" w:type="auto"/>
                </w:tcPr>
                <w:p w14:paraId="46F1552C" w14:textId="77777777" w:rsidR="00FA3B54" w:rsidRPr="0093784B" w:rsidRDefault="00FA3B54" w:rsidP="00466639">
                  <w:pPr>
                    <w:framePr w:hSpace="180" w:wrap="around" w:vAnchor="text" w:hAnchor="margin" w:y="-71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szCs w:val="18"/>
                    </w:rPr>
                  </w:pPr>
                  <w:r w:rsidRPr="0093784B">
                    <w:rPr>
                      <w:sz w:val="22"/>
                      <w:szCs w:val="18"/>
                    </w:rPr>
                    <w:t>Does not meet the requirements of a D grade.</w:t>
                  </w:r>
                </w:p>
              </w:tc>
            </w:tr>
            <w:tr w:rsidR="00466639" w:rsidRPr="00617F48" w14:paraId="4F85BCC2" w14:textId="77777777" w:rsidTr="00466639">
              <w:trPr>
                <w:trHeight w:val="3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shd w:val="clear" w:color="auto" w:fill="00B5D1"/>
                </w:tcPr>
                <w:p w14:paraId="03D62176" w14:textId="77777777" w:rsidR="00FA3B54" w:rsidRDefault="00FA3B54" w:rsidP="00466639">
                  <w:pPr>
                    <w:framePr w:hSpace="180" w:wrap="around" w:vAnchor="text" w:hAnchor="margin" w:y="-718"/>
                    <w:spacing w:after="60"/>
                    <w:rPr>
                      <w:rFonts w:eastAsia="Times New Roman" w:cs="Arial"/>
                      <w:b w:val="0"/>
                      <w:lang w:eastAsia="en-AU"/>
                    </w:rPr>
                  </w:pPr>
                </w:p>
              </w:tc>
              <w:tc>
                <w:tcPr>
                  <w:tcW w:w="0" w:type="auto"/>
                </w:tcPr>
                <w:p w14:paraId="48CE54B4" w14:textId="77777777" w:rsidR="00FA3B54" w:rsidRPr="0093784B" w:rsidRDefault="00FA3B54" w:rsidP="00466639">
                  <w:pPr>
                    <w:framePr w:hSpace="180" w:wrap="around" w:vAnchor="text" w:hAnchor="margin" w:y="-71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szCs w:val="18"/>
                    </w:rPr>
                  </w:pPr>
                  <w:r w:rsidRPr="0093784B">
                    <w:rPr>
                      <w:sz w:val="22"/>
                      <w:szCs w:val="18"/>
                    </w:rPr>
                    <w:t>Effectively employs a range of creative elements in a narrative to engage readers and influence their response; for example, internal monologue to develop character.</w:t>
                  </w:r>
                </w:p>
              </w:tc>
              <w:tc>
                <w:tcPr>
                  <w:tcW w:w="0" w:type="auto"/>
                </w:tcPr>
                <w:p w14:paraId="2E945702" w14:textId="77777777" w:rsidR="00FA3B54" w:rsidRPr="0093784B" w:rsidRDefault="00FA3B54" w:rsidP="00466639">
                  <w:pPr>
                    <w:framePr w:hSpace="180" w:wrap="around" w:vAnchor="text" w:hAnchor="margin" w:y="-71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szCs w:val="18"/>
                    </w:rPr>
                  </w:pPr>
                  <w:r w:rsidRPr="0093784B">
                    <w:rPr>
                      <w:sz w:val="22"/>
                      <w:szCs w:val="18"/>
                    </w:rPr>
                    <w:t xml:space="preserve">Employs a range of creative elements in a narrative to engage an audience; for example, through an </w:t>
                  </w:r>
                  <w:r w:rsidRPr="0093784B">
                    <w:rPr>
                      <w:sz w:val="22"/>
                      <w:szCs w:val="18"/>
                    </w:rPr>
                    <w:br/>
                    <w:t>attention-grabbing introduction.</w:t>
                  </w:r>
                </w:p>
              </w:tc>
              <w:tc>
                <w:tcPr>
                  <w:tcW w:w="0" w:type="auto"/>
                </w:tcPr>
                <w:p w14:paraId="0BDAA47F" w14:textId="77777777" w:rsidR="00FA3B54" w:rsidRPr="0093784B" w:rsidRDefault="00FA3B54" w:rsidP="00466639">
                  <w:pPr>
                    <w:framePr w:hSpace="180" w:wrap="around" w:vAnchor="text" w:hAnchor="margin" w:y="-71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szCs w:val="18"/>
                    </w:rPr>
                  </w:pPr>
                  <w:r w:rsidRPr="0093784B">
                    <w:rPr>
                      <w:sz w:val="22"/>
                      <w:szCs w:val="18"/>
                    </w:rPr>
                    <w:t>Employs creative elements in a narrative, with some inconsistency; for example, an abrupt resolution or partially developed characters.</w:t>
                  </w:r>
                </w:p>
              </w:tc>
              <w:tc>
                <w:tcPr>
                  <w:tcW w:w="0" w:type="auto"/>
                </w:tcPr>
                <w:p w14:paraId="5DE55B86" w14:textId="77777777" w:rsidR="00FA3B54" w:rsidRPr="0093784B" w:rsidRDefault="00FA3B54" w:rsidP="00466639">
                  <w:pPr>
                    <w:framePr w:hSpace="180" w:wrap="around" w:vAnchor="text" w:hAnchor="margin" w:y="-71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szCs w:val="18"/>
                    </w:rPr>
                  </w:pPr>
                  <w:r w:rsidRPr="0093784B">
                    <w:rPr>
                      <w:sz w:val="22"/>
                      <w:szCs w:val="18"/>
                    </w:rPr>
                    <w:t>Creates one-dimensional characters in a narrative. Relies on simple dialogue to advance the plot.</w:t>
                  </w:r>
                </w:p>
              </w:tc>
              <w:tc>
                <w:tcPr>
                  <w:tcW w:w="0" w:type="auto"/>
                </w:tcPr>
                <w:p w14:paraId="42F51725" w14:textId="77777777" w:rsidR="00FA3B54" w:rsidRPr="0093784B" w:rsidRDefault="00FA3B54" w:rsidP="00466639">
                  <w:pPr>
                    <w:framePr w:hSpace="180" w:wrap="around" w:vAnchor="text" w:hAnchor="margin" w:y="-71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szCs w:val="18"/>
                    </w:rPr>
                  </w:pPr>
                </w:p>
              </w:tc>
            </w:tr>
            <w:tr w:rsidR="00466639" w:rsidRPr="00617F48" w14:paraId="09C21D33" w14:textId="77777777" w:rsidTr="00466639">
              <w:trPr>
                <w:trHeight w:val="3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shd w:val="clear" w:color="auto" w:fill="00B5D1"/>
                </w:tcPr>
                <w:p w14:paraId="6F041D8D" w14:textId="77777777" w:rsidR="00466639" w:rsidRDefault="00466639" w:rsidP="00466639">
                  <w:pPr>
                    <w:framePr w:hSpace="180" w:wrap="around" w:vAnchor="text" w:hAnchor="margin" w:y="-718"/>
                    <w:spacing w:after="60"/>
                    <w:rPr>
                      <w:rFonts w:cs="Arial"/>
                      <w:b w:val="0"/>
                      <w:lang w:eastAsia="en-AU"/>
                    </w:rPr>
                  </w:pPr>
                </w:p>
              </w:tc>
              <w:tc>
                <w:tcPr>
                  <w:tcW w:w="0" w:type="auto"/>
                </w:tcPr>
                <w:p w14:paraId="0BEE95F9" w14:textId="1DBEA8CF" w:rsidR="00466639" w:rsidRPr="0093784B" w:rsidRDefault="00466639" w:rsidP="00466639">
                  <w:pPr>
                    <w:framePr w:hSpace="180" w:wrap="around" w:vAnchor="text" w:hAnchor="margin" w:y="-71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szCs w:val="18"/>
                    </w:rPr>
                  </w:pPr>
                  <w:r w:rsidRPr="0093784B">
                    <w:rPr>
                      <w:sz w:val="22"/>
                      <w:szCs w:val="18"/>
                    </w:rPr>
                    <w:t>Constructs an engaging and effective text which uses appropriate structures for the audience, purpose and context, experimenting with some structures to enhance the text, where appropriate.</w:t>
                  </w:r>
                </w:p>
              </w:tc>
              <w:tc>
                <w:tcPr>
                  <w:tcW w:w="0" w:type="auto"/>
                </w:tcPr>
                <w:p w14:paraId="5AFC2CB9" w14:textId="28DFC4DE" w:rsidR="00466639" w:rsidRPr="0093784B" w:rsidRDefault="00466639" w:rsidP="00466639">
                  <w:pPr>
                    <w:framePr w:hSpace="180" w:wrap="around" w:vAnchor="text" w:hAnchor="margin" w:y="-71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szCs w:val="18"/>
                    </w:rPr>
                  </w:pPr>
                  <w:r w:rsidRPr="0093784B">
                    <w:rPr>
                      <w:sz w:val="22"/>
                      <w:szCs w:val="18"/>
                    </w:rPr>
                    <w:t>Creates a text which uses appropriate structures for the audience, purpose and context, experimenting with some structures to enhance the text’s effectiveness, where appropriate.</w:t>
                  </w:r>
                </w:p>
              </w:tc>
              <w:tc>
                <w:tcPr>
                  <w:tcW w:w="0" w:type="auto"/>
                </w:tcPr>
                <w:p w14:paraId="174CA90D" w14:textId="46D12221" w:rsidR="00466639" w:rsidRPr="0093784B" w:rsidRDefault="00466639" w:rsidP="00466639">
                  <w:pPr>
                    <w:framePr w:hSpace="180" w:wrap="around" w:vAnchor="text" w:hAnchor="margin" w:y="-71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szCs w:val="18"/>
                    </w:rPr>
                  </w:pPr>
                  <w:r w:rsidRPr="0093784B">
                    <w:rPr>
                      <w:sz w:val="22"/>
                      <w:szCs w:val="18"/>
                    </w:rPr>
                    <w:t>Creates a text which uses predictable or formulaic structures appropriate to the purpose, context and audience.</w:t>
                  </w:r>
                </w:p>
              </w:tc>
              <w:tc>
                <w:tcPr>
                  <w:tcW w:w="0" w:type="auto"/>
                </w:tcPr>
                <w:p w14:paraId="72FE0427" w14:textId="177C227F" w:rsidR="00466639" w:rsidRPr="0093784B" w:rsidRDefault="00466639" w:rsidP="00466639">
                  <w:pPr>
                    <w:framePr w:hSpace="180" w:wrap="around" w:vAnchor="text" w:hAnchor="margin" w:y="-71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szCs w:val="18"/>
                    </w:rPr>
                  </w:pPr>
                  <w:r w:rsidRPr="0093784B">
                    <w:rPr>
                      <w:sz w:val="22"/>
                      <w:szCs w:val="18"/>
                    </w:rPr>
                    <w:t>Creates a text which is structured to communicate with a reader, though this may not be appropriate to purpose, context or audience.</w:t>
                  </w:r>
                </w:p>
              </w:tc>
              <w:tc>
                <w:tcPr>
                  <w:tcW w:w="0" w:type="auto"/>
                </w:tcPr>
                <w:p w14:paraId="15F2415C" w14:textId="77777777" w:rsidR="00466639" w:rsidRPr="0093784B" w:rsidRDefault="00466639" w:rsidP="00466639">
                  <w:pPr>
                    <w:framePr w:hSpace="180" w:wrap="around" w:vAnchor="text" w:hAnchor="margin" w:y="-71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szCs w:val="18"/>
                    </w:rPr>
                  </w:pPr>
                </w:p>
              </w:tc>
            </w:tr>
            <w:tr w:rsidR="0093784B" w:rsidRPr="00617F48" w14:paraId="2C818B6F" w14:textId="77777777" w:rsidTr="00466639">
              <w:trPr>
                <w:trHeight w:val="3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shd w:val="clear" w:color="auto" w:fill="00B5D1"/>
                </w:tcPr>
                <w:p w14:paraId="4D207982" w14:textId="77777777" w:rsidR="0093784B" w:rsidRDefault="0093784B" w:rsidP="0093784B">
                  <w:pPr>
                    <w:framePr w:hSpace="180" w:wrap="around" w:vAnchor="text" w:hAnchor="margin" w:y="-718"/>
                    <w:spacing w:after="60"/>
                    <w:rPr>
                      <w:rFonts w:cs="Arial"/>
                      <w:b w:val="0"/>
                      <w:lang w:eastAsia="en-AU"/>
                    </w:rPr>
                  </w:pPr>
                </w:p>
              </w:tc>
              <w:tc>
                <w:tcPr>
                  <w:tcW w:w="0" w:type="auto"/>
                </w:tcPr>
                <w:p w14:paraId="71E256A7" w14:textId="20060CD1" w:rsidR="0093784B" w:rsidRPr="0093784B" w:rsidRDefault="0093784B" w:rsidP="0093784B">
                  <w:pPr>
                    <w:framePr w:hSpace="180" w:wrap="around" w:vAnchor="text" w:hAnchor="margin" w:y="-71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szCs w:val="18"/>
                    </w:rPr>
                  </w:pPr>
                  <w:r w:rsidRPr="0093784B">
                    <w:rPr>
                      <w:rFonts w:cs="Arial"/>
                      <w:sz w:val="22"/>
                    </w:rPr>
                    <w:t>Prepares an effective plan which takes into account the needs of the task.</w:t>
                  </w:r>
                </w:p>
              </w:tc>
              <w:tc>
                <w:tcPr>
                  <w:tcW w:w="0" w:type="auto"/>
                </w:tcPr>
                <w:p w14:paraId="13232A20" w14:textId="09CA4812" w:rsidR="0093784B" w:rsidRPr="0093784B" w:rsidRDefault="0093784B" w:rsidP="0093784B">
                  <w:pPr>
                    <w:framePr w:hSpace="180" w:wrap="around" w:vAnchor="text" w:hAnchor="margin" w:y="-71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szCs w:val="18"/>
                    </w:rPr>
                  </w:pPr>
                  <w:r w:rsidRPr="0093784B">
                    <w:rPr>
                      <w:rFonts w:cs="Arial"/>
                      <w:sz w:val="22"/>
                    </w:rPr>
                    <w:t>Lists key points and examples to plan a response.</w:t>
                  </w:r>
                </w:p>
              </w:tc>
              <w:tc>
                <w:tcPr>
                  <w:tcW w:w="0" w:type="auto"/>
                </w:tcPr>
                <w:p w14:paraId="4713BF01" w14:textId="303BA3BF" w:rsidR="0093784B" w:rsidRPr="0093784B" w:rsidRDefault="0093784B" w:rsidP="0093784B">
                  <w:pPr>
                    <w:framePr w:hSpace="180" w:wrap="around" w:vAnchor="text" w:hAnchor="margin" w:y="-71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szCs w:val="18"/>
                    </w:rPr>
                  </w:pPr>
                  <w:r w:rsidRPr="0093784B">
                    <w:rPr>
                      <w:rFonts w:cs="Arial"/>
                      <w:sz w:val="22"/>
                    </w:rPr>
                    <w:t>Uses a provided template to prepare a plan.</w:t>
                  </w:r>
                </w:p>
              </w:tc>
              <w:tc>
                <w:tcPr>
                  <w:tcW w:w="0" w:type="auto"/>
                </w:tcPr>
                <w:p w14:paraId="5B9357BD" w14:textId="7B05A71E" w:rsidR="0093784B" w:rsidRPr="0093784B" w:rsidRDefault="0093784B" w:rsidP="0093784B">
                  <w:pPr>
                    <w:framePr w:hSpace="180" w:wrap="around" w:vAnchor="text" w:hAnchor="margin" w:y="-71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szCs w:val="18"/>
                    </w:rPr>
                  </w:pPr>
                  <w:r w:rsidRPr="0093784B">
                    <w:rPr>
                      <w:rFonts w:cs="Arial"/>
                      <w:sz w:val="22"/>
                    </w:rPr>
                    <w:t>Prepares a brief/simple plan with the aid of a provided template.</w:t>
                  </w:r>
                </w:p>
              </w:tc>
              <w:tc>
                <w:tcPr>
                  <w:tcW w:w="0" w:type="auto"/>
                </w:tcPr>
                <w:p w14:paraId="3E99C75A" w14:textId="77777777" w:rsidR="0093784B" w:rsidRPr="0093784B" w:rsidRDefault="0093784B" w:rsidP="0093784B">
                  <w:pPr>
                    <w:framePr w:hSpace="180" w:wrap="around" w:vAnchor="text" w:hAnchor="margin" w:y="-71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szCs w:val="18"/>
                    </w:rPr>
                  </w:pPr>
                </w:p>
              </w:tc>
            </w:tr>
            <w:tr w:rsidR="0093784B" w:rsidRPr="00617F48" w14:paraId="23CD55EF" w14:textId="77777777" w:rsidTr="00466639">
              <w:trPr>
                <w:trHeight w:val="3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shd w:val="clear" w:color="auto" w:fill="00B5D1"/>
                </w:tcPr>
                <w:p w14:paraId="38662D42" w14:textId="77777777" w:rsidR="0093784B" w:rsidRDefault="0093784B" w:rsidP="0093784B">
                  <w:pPr>
                    <w:framePr w:hSpace="180" w:wrap="around" w:vAnchor="text" w:hAnchor="margin" w:y="-718"/>
                    <w:spacing w:after="60"/>
                    <w:rPr>
                      <w:rFonts w:cs="Arial"/>
                      <w:b w:val="0"/>
                      <w:lang w:eastAsia="en-AU"/>
                    </w:rPr>
                  </w:pPr>
                </w:p>
              </w:tc>
              <w:tc>
                <w:tcPr>
                  <w:tcW w:w="0" w:type="auto"/>
                </w:tcPr>
                <w:p w14:paraId="42E31A43" w14:textId="77777777" w:rsidR="0093784B" w:rsidRPr="0093784B" w:rsidRDefault="0093784B" w:rsidP="0093784B">
                  <w:pPr>
                    <w:framePr w:hSpace="180" w:wrap="around" w:vAnchor="text" w:hAnchor="margin" w:y="-71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2"/>
                    </w:rPr>
                  </w:pPr>
                </w:p>
              </w:tc>
              <w:tc>
                <w:tcPr>
                  <w:tcW w:w="0" w:type="auto"/>
                </w:tcPr>
                <w:p w14:paraId="1D735BA7" w14:textId="77777777" w:rsidR="0093784B" w:rsidRPr="0093784B" w:rsidRDefault="0093784B" w:rsidP="0093784B">
                  <w:pPr>
                    <w:framePr w:hSpace="180" w:wrap="around" w:vAnchor="text" w:hAnchor="margin" w:y="-71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2"/>
                    </w:rPr>
                  </w:pPr>
                </w:p>
              </w:tc>
              <w:tc>
                <w:tcPr>
                  <w:tcW w:w="0" w:type="auto"/>
                </w:tcPr>
                <w:p w14:paraId="6D8FCAF1" w14:textId="77777777" w:rsidR="0093784B" w:rsidRPr="0093784B" w:rsidRDefault="0093784B" w:rsidP="0093784B">
                  <w:pPr>
                    <w:framePr w:hSpace="180" w:wrap="around" w:vAnchor="text" w:hAnchor="margin" w:y="-71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2"/>
                    </w:rPr>
                  </w:pPr>
                </w:p>
              </w:tc>
              <w:tc>
                <w:tcPr>
                  <w:tcW w:w="0" w:type="auto"/>
                </w:tcPr>
                <w:p w14:paraId="40695F02" w14:textId="77777777" w:rsidR="0093784B" w:rsidRPr="0093784B" w:rsidRDefault="0093784B" w:rsidP="0093784B">
                  <w:pPr>
                    <w:framePr w:hSpace="180" w:wrap="around" w:vAnchor="text" w:hAnchor="margin" w:y="-71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2"/>
                    </w:rPr>
                  </w:pPr>
                </w:p>
              </w:tc>
              <w:tc>
                <w:tcPr>
                  <w:tcW w:w="0" w:type="auto"/>
                </w:tcPr>
                <w:p w14:paraId="256EB974" w14:textId="77777777" w:rsidR="0093784B" w:rsidRPr="0093784B" w:rsidRDefault="0093784B" w:rsidP="0093784B">
                  <w:pPr>
                    <w:framePr w:hSpace="180" w:wrap="around" w:vAnchor="text" w:hAnchor="margin" w:y="-71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szCs w:val="18"/>
                    </w:rPr>
                  </w:pPr>
                </w:p>
              </w:tc>
            </w:tr>
          </w:tbl>
          <w:p w14:paraId="030BBDB7" w14:textId="77777777" w:rsidR="00FA3B54" w:rsidRPr="006A5B0B" w:rsidRDefault="00FA3B54" w:rsidP="00466639">
            <w:pPr>
              <w:spacing w:before="120" w:after="120"/>
              <w:rPr>
                <w:rFonts w:ascii="Bebas Neue" w:hAnsi="Bebas Neue" w:cs="Arial"/>
                <w:color w:val="3A6DAF"/>
                <w:sz w:val="32"/>
                <w:szCs w:val="32"/>
              </w:rPr>
            </w:pPr>
          </w:p>
        </w:tc>
      </w:tr>
    </w:tbl>
    <w:p w14:paraId="1251E123" w14:textId="5139E39F" w:rsidR="00FA3B54" w:rsidRPr="004A083C" w:rsidRDefault="00FA3B54" w:rsidP="00FA3B54">
      <w:pPr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br w:type="page"/>
      </w:r>
    </w:p>
    <w:tbl>
      <w:tblPr>
        <w:tblStyle w:val="Style1"/>
        <w:tblpPr w:leftFromText="180" w:rightFromText="180" w:vertAnchor="text" w:horzAnchor="margin" w:tblpY="-649"/>
        <w:tblW w:w="0" w:type="auto"/>
        <w:tblBorders>
          <w:top w:val="single" w:sz="4" w:space="0" w:color="00B5D1"/>
          <w:left w:val="single" w:sz="4" w:space="0" w:color="00B5D1"/>
          <w:bottom w:val="single" w:sz="4" w:space="0" w:color="00B5D1"/>
          <w:right w:val="single" w:sz="4" w:space="0" w:color="00B5D1"/>
        </w:tblBorders>
        <w:tblLook w:val="04A0" w:firstRow="1" w:lastRow="0" w:firstColumn="1" w:lastColumn="0" w:noHBand="0" w:noVBand="1"/>
      </w:tblPr>
      <w:tblGrid>
        <w:gridCol w:w="1585"/>
        <w:gridCol w:w="3371"/>
        <w:gridCol w:w="3118"/>
        <w:gridCol w:w="2552"/>
        <w:gridCol w:w="2410"/>
        <w:gridCol w:w="274"/>
        <w:gridCol w:w="1564"/>
      </w:tblGrid>
      <w:tr w:rsidR="003A3DCA" w:rsidRPr="00617F48" w14:paraId="38048264" w14:textId="77777777" w:rsidTr="003A3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49B6D1"/>
          </w:tcPr>
          <w:p w14:paraId="6BE9E6EE" w14:textId="77777777" w:rsidR="003A3DCA" w:rsidRDefault="003A3DCA" w:rsidP="003A3DCA">
            <w:pPr>
              <w:spacing w:after="60"/>
              <w:rPr>
                <w:rFonts w:cs="Arial"/>
                <w:lang w:eastAsia="en-AU"/>
              </w:rPr>
            </w:pPr>
          </w:p>
        </w:tc>
        <w:tc>
          <w:tcPr>
            <w:tcW w:w="3371" w:type="dxa"/>
            <w:shd w:val="clear" w:color="auto" w:fill="49B6D1"/>
          </w:tcPr>
          <w:p w14:paraId="68A2203E" w14:textId="77777777" w:rsidR="003A3DCA" w:rsidRPr="009F038A" w:rsidRDefault="003A3DCA" w:rsidP="003A3DCA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9F038A">
              <w:rPr>
                <w:rFonts w:cs="Arial"/>
                <w:b/>
              </w:rPr>
              <w:t>A</w:t>
            </w:r>
          </w:p>
          <w:p w14:paraId="074D3B5D" w14:textId="2EBBD1A0" w:rsidR="003A3DCA" w:rsidRPr="0093784B" w:rsidRDefault="003A3DCA" w:rsidP="003A3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F038A">
              <w:rPr>
                <w:rFonts w:cs="Arial"/>
              </w:rPr>
              <w:t>Excellent achievement</w:t>
            </w:r>
          </w:p>
        </w:tc>
        <w:tc>
          <w:tcPr>
            <w:tcW w:w="3118" w:type="dxa"/>
            <w:shd w:val="clear" w:color="auto" w:fill="49B6D1"/>
          </w:tcPr>
          <w:p w14:paraId="769872F4" w14:textId="77777777" w:rsidR="003A3DCA" w:rsidRPr="009F038A" w:rsidRDefault="003A3DCA" w:rsidP="003A3DCA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9F038A">
              <w:rPr>
                <w:rFonts w:cs="Arial"/>
                <w:b/>
              </w:rPr>
              <w:t>B</w:t>
            </w:r>
          </w:p>
          <w:p w14:paraId="38EB1ED9" w14:textId="517EFA78" w:rsidR="003A3DCA" w:rsidRPr="0093784B" w:rsidRDefault="003A3DCA" w:rsidP="003A3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F038A">
              <w:rPr>
                <w:rFonts w:cs="Arial"/>
              </w:rPr>
              <w:t>High achievement</w:t>
            </w:r>
          </w:p>
        </w:tc>
        <w:tc>
          <w:tcPr>
            <w:tcW w:w="2552" w:type="dxa"/>
            <w:shd w:val="clear" w:color="auto" w:fill="49B6D1"/>
            <w:vAlign w:val="center"/>
          </w:tcPr>
          <w:p w14:paraId="228AE3D2" w14:textId="77777777" w:rsidR="003A3DCA" w:rsidRPr="009F038A" w:rsidRDefault="003A3DCA" w:rsidP="003A3DCA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9F038A">
              <w:rPr>
                <w:rFonts w:cs="Arial"/>
                <w:b/>
              </w:rPr>
              <w:t>C</w:t>
            </w:r>
          </w:p>
          <w:p w14:paraId="2F0B5049" w14:textId="4552A516" w:rsidR="003A3DCA" w:rsidRPr="0093784B" w:rsidRDefault="003A3DCA" w:rsidP="003A3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D7788">
              <w:rPr>
                <w:rFonts w:cs="Arial"/>
              </w:rPr>
              <w:t>Satisfactory achievement</w:t>
            </w:r>
          </w:p>
        </w:tc>
        <w:tc>
          <w:tcPr>
            <w:tcW w:w="2684" w:type="dxa"/>
            <w:gridSpan w:val="2"/>
            <w:shd w:val="clear" w:color="auto" w:fill="49B6D1"/>
            <w:vAlign w:val="center"/>
          </w:tcPr>
          <w:p w14:paraId="6B0AF9AD" w14:textId="77777777" w:rsidR="003A3DCA" w:rsidRPr="009F038A" w:rsidRDefault="003A3DCA" w:rsidP="003A3DCA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9F038A">
              <w:rPr>
                <w:rFonts w:cs="Arial"/>
                <w:b/>
              </w:rPr>
              <w:t>D</w:t>
            </w:r>
          </w:p>
          <w:p w14:paraId="6013D81C" w14:textId="1F1944FB" w:rsidR="003A3DCA" w:rsidRPr="0093784B" w:rsidRDefault="003A3DCA" w:rsidP="003A3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F038A">
              <w:rPr>
                <w:rFonts w:cs="Arial"/>
              </w:rPr>
              <w:t>Limited achievement</w:t>
            </w:r>
          </w:p>
        </w:tc>
        <w:tc>
          <w:tcPr>
            <w:tcW w:w="1564" w:type="dxa"/>
            <w:shd w:val="clear" w:color="auto" w:fill="49B6D1"/>
            <w:vAlign w:val="center"/>
          </w:tcPr>
          <w:p w14:paraId="02CD9823" w14:textId="77777777" w:rsidR="003A3DCA" w:rsidRPr="009F038A" w:rsidRDefault="003A3DCA" w:rsidP="003A3DCA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9F038A">
              <w:rPr>
                <w:rFonts w:cs="Arial"/>
                <w:b/>
              </w:rPr>
              <w:t>E</w:t>
            </w:r>
          </w:p>
          <w:p w14:paraId="745690F8" w14:textId="24522C4A" w:rsidR="003A3DCA" w:rsidRPr="00982EA9" w:rsidRDefault="003A3DCA" w:rsidP="003A3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F038A">
              <w:rPr>
                <w:rFonts w:cs="Arial"/>
              </w:rPr>
              <w:t>Very low achievement</w:t>
            </w:r>
          </w:p>
        </w:tc>
      </w:tr>
      <w:tr w:rsidR="003A3DCA" w:rsidRPr="00617F48" w14:paraId="5E03F0DF" w14:textId="77777777" w:rsidTr="003A3DCA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B5D1"/>
          </w:tcPr>
          <w:p w14:paraId="21B376D7" w14:textId="14BFEF5C" w:rsidR="003A3DCA" w:rsidRDefault="003A3DCA" w:rsidP="003A3DCA">
            <w:pPr>
              <w:spacing w:after="60"/>
              <w:rPr>
                <w:rFonts w:eastAsia="Times New Roman" w:cs="Arial"/>
                <w:b w:val="0"/>
                <w:lang w:eastAsia="en-AU"/>
              </w:rPr>
            </w:pPr>
            <w:r>
              <w:rPr>
                <w:rFonts w:eastAsia="Times New Roman" w:cs="Arial"/>
                <w:lang w:eastAsia="en-AU"/>
              </w:rPr>
              <w:t>Text structure</w:t>
            </w:r>
          </w:p>
        </w:tc>
        <w:tc>
          <w:tcPr>
            <w:tcW w:w="3371" w:type="dxa"/>
          </w:tcPr>
          <w:p w14:paraId="7CE2E60D" w14:textId="77777777" w:rsidR="003A3DCA" w:rsidRPr="0093784B" w:rsidRDefault="003A3DCA" w:rsidP="003A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93784B">
              <w:rPr>
                <w:sz w:val="22"/>
              </w:rPr>
              <w:t>Manipulates text structures to enhance communication, experimenting with unconventional choices to engage or influence a reader.</w:t>
            </w:r>
          </w:p>
        </w:tc>
        <w:tc>
          <w:tcPr>
            <w:tcW w:w="3118" w:type="dxa"/>
          </w:tcPr>
          <w:p w14:paraId="27A079A9" w14:textId="77777777" w:rsidR="003A3DCA" w:rsidRPr="0093784B" w:rsidRDefault="003A3DCA" w:rsidP="003A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93784B">
              <w:rPr>
                <w:sz w:val="22"/>
              </w:rPr>
              <w:t>Uses appropriate text structures, incorporating elements from other text types, where relevant, to engage a reader.</w:t>
            </w:r>
          </w:p>
        </w:tc>
        <w:tc>
          <w:tcPr>
            <w:tcW w:w="2552" w:type="dxa"/>
          </w:tcPr>
          <w:p w14:paraId="52680277" w14:textId="77777777" w:rsidR="003A3DCA" w:rsidRPr="0093784B" w:rsidRDefault="003A3DCA" w:rsidP="003A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93784B">
              <w:rPr>
                <w:sz w:val="22"/>
              </w:rPr>
              <w:t>Uses appropriate text structures to communicate ideas clearly to a reader.</w:t>
            </w:r>
          </w:p>
        </w:tc>
        <w:tc>
          <w:tcPr>
            <w:tcW w:w="2410" w:type="dxa"/>
          </w:tcPr>
          <w:p w14:paraId="7B33604D" w14:textId="77777777" w:rsidR="003A3DCA" w:rsidRPr="0093784B" w:rsidRDefault="003A3DCA" w:rsidP="003A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93784B">
              <w:rPr>
                <w:sz w:val="22"/>
              </w:rPr>
              <w:t>Structures texts logically to communicate with the readers.</w:t>
            </w:r>
          </w:p>
        </w:tc>
        <w:tc>
          <w:tcPr>
            <w:tcW w:w="1838" w:type="dxa"/>
            <w:gridSpan w:val="2"/>
          </w:tcPr>
          <w:p w14:paraId="7D025857" w14:textId="2837D9A7" w:rsidR="003A3DCA" w:rsidRPr="003A3DCA" w:rsidRDefault="003A3DCA" w:rsidP="003A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3A3DCA">
              <w:rPr>
                <w:sz w:val="22"/>
              </w:rPr>
              <w:t>Does not meet the requirements of a D grade.</w:t>
            </w:r>
          </w:p>
        </w:tc>
      </w:tr>
      <w:tr w:rsidR="003A3DCA" w:rsidRPr="00617F48" w14:paraId="511C88A0" w14:textId="77777777" w:rsidTr="003A3DCA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B5D1"/>
          </w:tcPr>
          <w:p w14:paraId="6C4A0A67" w14:textId="776B78CE" w:rsidR="003A3DCA" w:rsidRDefault="003A3DCA" w:rsidP="003A3DCA">
            <w:pPr>
              <w:spacing w:after="60"/>
              <w:rPr>
                <w:rFonts w:cs="Arial"/>
                <w:b w:val="0"/>
                <w:lang w:eastAsia="en-AU"/>
              </w:rPr>
            </w:pPr>
            <w:r w:rsidRPr="004A083C">
              <w:rPr>
                <w:rFonts w:cs="Arial"/>
                <w:lang w:eastAsia="en-AU"/>
              </w:rPr>
              <w:t>Language features</w:t>
            </w:r>
          </w:p>
        </w:tc>
        <w:tc>
          <w:tcPr>
            <w:tcW w:w="3371" w:type="dxa"/>
          </w:tcPr>
          <w:p w14:paraId="6F7E0362" w14:textId="2A4BCB76" w:rsidR="003A3DCA" w:rsidRPr="0093784B" w:rsidRDefault="003A3DCA" w:rsidP="003A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93784B">
              <w:rPr>
                <w:sz w:val="22"/>
              </w:rPr>
              <w:t>Expresses ideas fluently and with precision, using a range of sentence structures.</w:t>
            </w:r>
          </w:p>
        </w:tc>
        <w:tc>
          <w:tcPr>
            <w:tcW w:w="3118" w:type="dxa"/>
          </w:tcPr>
          <w:p w14:paraId="5054AB14" w14:textId="4806438E" w:rsidR="003A3DCA" w:rsidRPr="0093784B" w:rsidRDefault="003A3DCA" w:rsidP="003A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784B">
              <w:rPr>
                <w:sz w:val="22"/>
              </w:rPr>
              <w:t>Expresses ideas clearly, using a range of sentence structures.</w:t>
            </w:r>
          </w:p>
        </w:tc>
        <w:tc>
          <w:tcPr>
            <w:tcW w:w="2552" w:type="dxa"/>
          </w:tcPr>
          <w:p w14:paraId="5B340E6F" w14:textId="335A71E8" w:rsidR="003A3DCA" w:rsidRPr="0093784B" w:rsidRDefault="003A3DCA" w:rsidP="003A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93784B">
              <w:rPr>
                <w:sz w:val="22"/>
              </w:rPr>
              <w:t>Expresses ideas clearly, using simple and compound sentences. Uses some complex sentences correctly. Often relies on repetitive structures.</w:t>
            </w:r>
          </w:p>
        </w:tc>
        <w:tc>
          <w:tcPr>
            <w:tcW w:w="2684" w:type="dxa"/>
            <w:gridSpan w:val="2"/>
          </w:tcPr>
          <w:p w14:paraId="771A8EF0" w14:textId="2FD0AA86" w:rsidR="003A3DCA" w:rsidRPr="0093784B" w:rsidRDefault="003A3DCA" w:rsidP="003A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93784B">
              <w:rPr>
                <w:sz w:val="22"/>
              </w:rPr>
              <w:t>Presents ideas, using some simple sentence structures, though some structures may detract from meaning.</w:t>
            </w:r>
          </w:p>
        </w:tc>
        <w:tc>
          <w:tcPr>
            <w:tcW w:w="1564" w:type="dxa"/>
          </w:tcPr>
          <w:p w14:paraId="50EA8C7D" w14:textId="579F8F7E" w:rsidR="003A3DCA" w:rsidRPr="00982EA9" w:rsidRDefault="003A3DCA" w:rsidP="003A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</w:tr>
      <w:tr w:rsidR="003A3DCA" w:rsidRPr="00617F48" w14:paraId="476FD317" w14:textId="77777777" w:rsidTr="003A3DCA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B5D1"/>
          </w:tcPr>
          <w:p w14:paraId="0016FD1F" w14:textId="59C42EAD" w:rsidR="003A3DCA" w:rsidRPr="004A083C" w:rsidRDefault="003A3DCA" w:rsidP="003A3DCA">
            <w:pPr>
              <w:spacing w:after="60"/>
              <w:rPr>
                <w:rFonts w:cs="Arial"/>
                <w:lang w:eastAsia="en-AU"/>
              </w:rPr>
            </w:pPr>
          </w:p>
        </w:tc>
        <w:tc>
          <w:tcPr>
            <w:tcW w:w="3371" w:type="dxa"/>
          </w:tcPr>
          <w:p w14:paraId="0CF937A0" w14:textId="5460CD55" w:rsidR="003A3DCA" w:rsidRPr="0093784B" w:rsidRDefault="003A3DCA" w:rsidP="003A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93784B">
              <w:rPr>
                <w:sz w:val="22"/>
              </w:rPr>
              <w:t>Makes effective language choices and uses narrative conventions appropriately.</w:t>
            </w:r>
          </w:p>
        </w:tc>
        <w:tc>
          <w:tcPr>
            <w:tcW w:w="3118" w:type="dxa"/>
          </w:tcPr>
          <w:p w14:paraId="4FD7B2CB" w14:textId="4DE81344" w:rsidR="003A3DCA" w:rsidRPr="0093784B" w:rsidRDefault="003A3DCA" w:rsidP="003A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784B">
              <w:rPr>
                <w:sz w:val="22"/>
              </w:rPr>
              <w:t>Makes appropriate language choices and integrates narrative conventions correctly.</w:t>
            </w:r>
          </w:p>
        </w:tc>
        <w:tc>
          <w:tcPr>
            <w:tcW w:w="2552" w:type="dxa"/>
          </w:tcPr>
          <w:p w14:paraId="20F2E9B0" w14:textId="5B37E8A0" w:rsidR="003A3DCA" w:rsidRPr="0093784B" w:rsidRDefault="003A3DCA" w:rsidP="003A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93784B">
              <w:rPr>
                <w:sz w:val="22"/>
              </w:rPr>
              <w:t>Makes conventional language choices and uses narrative conventions simplistically.</w:t>
            </w:r>
          </w:p>
        </w:tc>
        <w:tc>
          <w:tcPr>
            <w:tcW w:w="2684" w:type="dxa"/>
            <w:gridSpan w:val="2"/>
          </w:tcPr>
          <w:p w14:paraId="21FBC155" w14:textId="6C527A7C" w:rsidR="003A3DCA" w:rsidRPr="0093784B" w:rsidRDefault="003A3DCA" w:rsidP="003A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93784B">
              <w:rPr>
                <w:sz w:val="22"/>
              </w:rPr>
              <w:t>Uses mostly simple language and some expressions that may be inappropriate for the task.</w:t>
            </w:r>
          </w:p>
        </w:tc>
        <w:tc>
          <w:tcPr>
            <w:tcW w:w="1564" w:type="dxa"/>
          </w:tcPr>
          <w:p w14:paraId="52349CCA" w14:textId="77777777" w:rsidR="003A3DCA" w:rsidRPr="00982EA9" w:rsidRDefault="003A3DCA" w:rsidP="003A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</w:tr>
      <w:tr w:rsidR="003A3DCA" w:rsidRPr="00617F48" w14:paraId="7F728D7D" w14:textId="77777777" w:rsidTr="003A3DCA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B5D1"/>
          </w:tcPr>
          <w:p w14:paraId="4404BB3E" w14:textId="0AC8CCB4" w:rsidR="003A3DCA" w:rsidRPr="004A083C" w:rsidRDefault="003A3DCA" w:rsidP="003A3DCA">
            <w:pPr>
              <w:spacing w:after="60"/>
              <w:rPr>
                <w:rFonts w:cs="Arial"/>
                <w:lang w:eastAsia="en-AU"/>
              </w:rPr>
            </w:pPr>
            <w:r>
              <w:rPr>
                <w:rFonts w:eastAsia="Times New Roman" w:cs="Arial"/>
                <w:lang w:eastAsia="en-AU"/>
              </w:rPr>
              <w:t>Spelling and p</w:t>
            </w:r>
            <w:r w:rsidRPr="00884667">
              <w:rPr>
                <w:rFonts w:eastAsia="Times New Roman" w:cs="Arial"/>
                <w:lang w:eastAsia="en-AU"/>
              </w:rPr>
              <w:t>unctuation</w:t>
            </w:r>
          </w:p>
        </w:tc>
        <w:tc>
          <w:tcPr>
            <w:tcW w:w="3371" w:type="dxa"/>
          </w:tcPr>
          <w:p w14:paraId="049024AD" w14:textId="240258A0" w:rsidR="003A3DCA" w:rsidRPr="0093784B" w:rsidRDefault="003A3DCA" w:rsidP="003A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784B">
              <w:rPr>
                <w:sz w:val="22"/>
                <w:szCs w:val="18"/>
              </w:rPr>
              <w:t>Spells familiar and most challenging words accurately, and makes some effective uses of creative spelling for particular effects where appropriate.</w:t>
            </w:r>
          </w:p>
        </w:tc>
        <w:tc>
          <w:tcPr>
            <w:tcW w:w="3118" w:type="dxa"/>
          </w:tcPr>
          <w:p w14:paraId="28DBAA96" w14:textId="10D7453C" w:rsidR="003A3DCA" w:rsidRPr="0093784B" w:rsidRDefault="003A3DCA" w:rsidP="003A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784B">
              <w:rPr>
                <w:sz w:val="22"/>
                <w:szCs w:val="18"/>
              </w:rPr>
              <w:t>Uses accurate spelling for familiar and some challenging words, and experiments with creative spelling for particular effects where appropriate.</w:t>
            </w:r>
          </w:p>
        </w:tc>
        <w:tc>
          <w:tcPr>
            <w:tcW w:w="2552" w:type="dxa"/>
          </w:tcPr>
          <w:p w14:paraId="0E2BF6A4" w14:textId="2D87C173" w:rsidR="003A3DCA" w:rsidRPr="0093784B" w:rsidRDefault="003A3DCA" w:rsidP="003A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784B">
              <w:rPr>
                <w:sz w:val="22"/>
                <w:szCs w:val="18"/>
              </w:rPr>
              <w:t>Spells common and familiar words accurately.</w:t>
            </w:r>
          </w:p>
        </w:tc>
        <w:tc>
          <w:tcPr>
            <w:tcW w:w="2684" w:type="dxa"/>
            <w:gridSpan w:val="2"/>
          </w:tcPr>
          <w:p w14:paraId="47A1A341" w14:textId="4C152A86" w:rsidR="003A3DCA" w:rsidRPr="0093784B" w:rsidRDefault="003A3DCA" w:rsidP="003A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784B">
              <w:rPr>
                <w:sz w:val="22"/>
                <w:szCs w:val="18"/>
              </w:rPr>
              <w:t>Misspells some familiar words.</w:t>
            </w:r>
          </w:p>
        </w:tc>
        <w:tc>
          <w:tcPr>
            <w:tcW w:w="1564" w:type="dxa"/>
          </w:tcPr>
          <w:p w14:paraId="1F00DEDD" w14:textId="77777777" w:rsidR="003A3DCA" w:rsidRPr="00982EA9" w:rsidRDefault="003A3DCA" w:rsidP="003A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</w:tr>
      <w:tr w:rsidR="003A3DCA" w:rsidRPr="00617F48" w14:paraId="4C23B182" w14:textId="77777777" w:rsidTr="003A3DCA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B5D1"/>
          </w:tcPr>
          <w:p w14:paraId="68AAE001" w14:textId="77777777" w:rsidR="003A3DCA" w:rsidRPr="004A083C" w:rsidRDefault="003A3DCA" w:rsidP="003A3DCA">
            <w:pPr>
              <w:spacing w:after="60"/>
              <w:rPr>
                <w:rFonts w:cs="Arial"/>
                <w:lang w:eastAsia="en-AU"/>
              </w:rPr>
            </w:pPr>
          </w:p>
        </w:tc>
        <w:tc>
          <w:tcPr>
            <w:tcW w:w="3371" w:type="dxa"/>
          </w:tcPr>
          <w:p w14:paraId="7E608045" w14:textId="4BBD990F" w:rsidR="003A3DCA" w:rsidRPr="0093784B" w:rsidRDefault="003A3DCA" w:rsidP="003A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784B">
              <w:rPr>
                <w:sz w:val="22"/>
                <w:szCs w:val="18"/>
              </w:rPr>
              <w:t>Uses punctuation with a high degree of accuracy; for example, correctly punctuating a range of complex sentences to enhance clarity.</w:t>
            </w:r>
          </w:p>
        </w:tc>
        <w:tc>
          <w:tcPr>
            <w:tcW w:w="3118" w:type="dxa"/>
          </w:tcPr>
          <w:p w14:paraId="5725C536" w14:textId="13EA38BA" w:rsidR="003A3DCA" w:rsidRPr="0093784B" w:rsidRDefault="003A3DCA" w:rsidP="003A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784B">
              <w:rPr>
                <w:sz w:val="22"/>
                <w:szCs w:val="18"/>
              </w:rPr>
              <w:t>Uses most complex punctuation correctly and experiments with using punctuation for particular effect.</w:t>
            </w:r>
          </w:p>
        </w:tc>
        <w:tc>
          <w:tcPr>
            <w:tcW w:w="2552" w:type="dxa"/>
          </w:tcPr>
          <w:p w14:paraId="5F0B830E" w14:textId="1B8EED72" w:rsidR="003A3DCA" w:rsidRPr="0093784B" w:rsidRDefault="003A3DCA" w:rsidP="003A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784B">
              <w:rPr>
                <w:sz w:val="22"/>
                <w:szCs w:val="18"/>
              </w:rPr>
              <w:t>Uses most common, and some complex, punctuation accurately.</w:t>
            </w:r>
          </w:p>
        </w:tc>
        <w:tc>
          <w:tcPr>
            <w:tcW w:w="2684" w:type="dxa"/>
            <w:gridSpan w:val="2"/>
          </w:tcPr>
          <w:p w14:paraId="57AF9324" w14:textId="5537F8E4" w:rsidR="003A3DCA" w:rsidRPr="0093784B" w:rsidRDefault="003A3DCA" w:rsidP="003A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784B">
              <w:rPr>
                <w:sz w:val="22"/>
                <w:szCs w:val="18"/>
              </w:rPr>
              <w:t>Uses correct punctuation inconsistently.</w:t>
            </w:r>
          </w:p>
        </w:tc>
        <w:tc>
          <w:tcPr>
            <w:tcW w:w="1564" w:type="dxa"/>
          </w:tcPr>
          <w:p w14:paraId="05ACAADE" w14:textId="77777777" w:rsidR="003A3DCA" w:rsidRPr="0093784B" w:rsidRDefault="003A3DCA" w:rsidP="003A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</w:p>
        </w:tc>
      </w:tr>
      <w:tr w:rsidR="003A3DCA" w:rsidRPr="00617F48" w14:paraId="797F84E4" w14:textId="77777777" w:rsidTr="003A3DCA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B5D1"/>
          </w:tcPr>
          <w:p w14:paraId="6C4B9845" w14:textId="68121C50" w:rsidR="003A3DCA" w:rsidRPr="004A083C" w:rsidRDefault="003A3DCA" w:rsidP="003A3DCA">
            <w:pPr>
              <w:spacing w:after="60"/>
              <w:rPr>
                <w:rFonts w:cs="Arial"/>
                <w:lang w:eastAsia="en-AU"/>
              </w:rPr>
            </w:pPr>
            <w:r w:rsidRPr="00884667">
              <w:rPr>
                <w:rFonts w:eastAsia="Times New Roman" w:cs="Arial"/>
                <w:lang w:eastAsia="en-AU"/>
              </w:rPr>
              <w:lastRenderedPageBreak/>
              <w:t>Editing</w:t>
            </w:r>
          </w:p>
        </w:tc>
        <w:tc>
          <w:tcPr>
            <w:tcW w:w="3371" w:type="dxa"/>
          </w:tcPr>
          <w:p w14:paraId="2B1D7485" w14:textId="2E3489A8" w:rsidR="003A3DCA" w:rsidRPr="0093784B" w:rsidRDefault="003A3DCA" w:rsidP="003A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784B">
              <w:rPr>
                <w:sz w:val="22"/>
                <w:szCs w:val="18"/>
              </w:rPr>
              <w:t>Consistently uses a range of editing strategies to demonstrate control over sequencing of ideas, selection of vocabulary, spelling and punctuation.</w:t>
            </w:r>
          </w:p>
        </w:tc>
        <w:tc>
          <w:tcPr>
            <w:tcW w:w="3118" w:type="dxa"/>
          </w:tcPr>
          <w:p w14:paraId="240BEA0F" w14:textId="7D379D0E" w:rsidR="003A3DCA" w:rsidRPr="0093784B" w:rsidRDefault="003A3DCA" w:rsidP="003A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784B">
              <w:rPr>
                <w:sz w:val="22"/>
                <w:szCs w:val="18"/>
              </w:rPr>
              <w:t>Monitors and edits own work effectively for accuracy of vocabulary, spelling, grammar and punctuation to achieve specific effects.</w:t>
            </w:r>
          </w:p>
        </w:tc>
        <w:tc>
          <w:tcPr>
            <w:tcW w:w="2552" w:type="dxa"/>
          </w:tcPr>
          <w:p w14:paraId="781F0FD2" w14:textId="59910DD5" w:rsidR="003A3DCA" w:rsidRPr="0093784B" w:rsidRDefault="003A3DCA" w:rsidP="003A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784B">
              <w:rPr>
                <w:sz w:val="22"/>
                <w:szCs w:val="18"/>
              </w:rPr>
              <w:t>Reviews and edits own work to improve paragraphing, vocabulary and/or sentence structure.</w:t>
            </w:r>
          </w:p>
        </w:tc>
        <w:tc>
          <w:tcPr>
            <w:tcW w:w="2410" w:type="dxa"/>
          </w:tcPr>
          <w:p w14:paraId="5AAEEB57" w14:textId="2CCC8603" w:rsidR="003A3DCA" w:rsidRPr="0093784B" w:rsidRDefault="003A3DCA" w:rsidP="003A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3784B">
              <w:rPr>
                <w:sz w:val="22"/>
                <w:szCs w:val="18"/>
              </w:rPr>
              <w:t>Identifies some errors in punctuation, spelling or word choice, and may attempt to rewrite words or insert punctuation.</w:t>
            </w:r>
          </w:p>
        </w:tc>
        <w:tc>
          <w:tcPr>
            <w:tcW w:w="1838" w:type="dxa"/>
            <w:gridSpan w:val="2"/>
          </w:tcPr>
          <w:p w14:paraId="038752C8" w14:textId="203C58E7" w:rsidR="003A3DCA" w:rsidRPr="003A3DCA" w:rsidRDefault="003A3DCA" w:rsidP="003A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3A3DCA">
              <w:rPr>
                <w:sz w:val="22"/>
              </w:rPr>
              <w:t>Does not meet the requirements of a D grade.</w:t>
            </w:r>
          </w:p>
        </w:tc>
      </w:tr>
    </w:tbl>
    <w:p w14:paraId="323F8EA6" w14:textId="2DA97DD0" w:rsidR="004A083C" w:rsidRPr="00466639" w:rsidRDefault="004A083C" w:rsidP="00FA3B54"/>
    <w:sectPr w:rsidR="004A083C" w:rsidRPr="00466639" w:rsidSect="0093784B">
      <w:pgSz w:w="16817" w:h="11901" w:orient="landscape"/>
      <w:pgMar w:top="1392" w:right="1009" w:bottom="1644" w:left="92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0A575B" w14:textId="77777777" w:rsidR="005349C3" w:rsidRDefault="005349C3" w:rsidP="00466639">
      <w:r>
        <w:separator/>
      </w:r>
    </w:p>
  </w:endnote>
  <w:endnote w:type="continuationSeparator" w:id="0">
    <w:p w14:paraId="1155FB4E" w14:textId="77777777" w:rsidR="005349C3" w:rsidRDefault="005349C3" w:rsidP="00466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ebas Neue">
    <w:altName w:val="Arial"/>
    <w:panose1 w:val="00000000000000000000"/>
    <w:charset w:val="00"/>
    <w:family w:val="swiss"/>
    <w:notTrueType/>
    <w:pitch w:val="variable"/>
    <w:sig w:usb0="00000001" w:usb1="0000004B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0D7570" w14:textId="77777777" w:rsidR="005349C3" w:rsidRDefault="005349C3" w:rsidP="00466639">
      <w:r>
        <w:separator/>
      </w:r>
    </w:p>
  </w:footnote>
  <w:footnote w:type="continuationSeparator" w:id="0">
    <w:p w14:paraId="39AFDF98" w14:textId="77777777" w:rsidR="005349C3" w:rsidRDefault="005349C3" w:rsidP="00466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;visibility:visible" o:bullet="t">
        <v:imagedata r:id="rId1" o:title="AIC LOGO"/>
      </v:shape>
    </w:pict>
  </w:numPicBullet>
  <w:abstractNum w:abstractNumId="0" w15:restartNumberingAfterBreak="0">
    <w:nsid w:val="083624FF"/>
    <w:multiLevelType w:val="hybridMultilevel"/>
    <w:tmpl w:val="F918C8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0D6"/>
    <w:multiLevelType w:val="multilevel"/>
    <w:tmpl w:val="2CDA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31A14"/>
    <w:multiLevelType w:val="hybridMultilevel"/>
    <w:tmpl w:val="32BA5C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476F2"/>
    <w:multiLevelType w:val="hybridMultilevel"/>
    <w:tmpl w:val="EFE2548E"/>
    <w:lvl w:ilvl="0" w:tplc="377AD1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6ACB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06B3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1257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5624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5AE1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088C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E884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06C1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E293904"/>
    <w:multiLevelType w:val="hybridMultilevel"/>
    <w:tmpl w:val="376EC3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0913DD"/>
    <w:multiLevelType w:val="hybridMultilevel"/>
    <w:tmpl w:val="875EB410"/>
    <w:lvl w:ilvl="0" w:tplc="513E2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D705C"/>
    <w:multiLevelType w:val="hybridMultilevel"/>
    <w:tmpl w:val="2EB893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205FF6"/>
    <w:multiLevelType w:val="hybridMultilevel"/>
    <w:tmpl w:val="6EE812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95286"/>
    <w:multiLevelType w:val="hybridMultilevel"/>
    <w:tmpl w:val="5066E3E0"/>
    <w:lvl w:ilvl="0" w:tplc="513E2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F53CF"/>
    <w:multiLevelType w:val="hybridMultilevel"/>
    <w:tmpl w:val="F6D84488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4CD424B7"/>
    <w:multiLevelType w:val="hybridMultilevel"/>
    <w:tmpl w:val="7D86E8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9513B"/>
    <w:multiLevelType w:val="hybridMultilevel"/>
    <w:tmpl w:val="513E38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E32AB"/>
    <w:multiLevelType w:val="hybridMultilevel"/>
    <w:tmpl w:val="47389E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A4FCD"/>
    <w:multiLevelType w:val="hybridMultilevel"/>
    <w:tmpl w:val="6046D8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C01D6"/>
    <w:multiLevelType w:val="hybridMultilevel"/>
    <w:tmpl w:val="31EA35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416DC"/>
    <w:multiLevelType w:val="hybridMultilevel"/>
    <w:tmpl w:val="60643C20"/>
    <w:lvl w:ilvl="0" w:tplc="513E2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900BCB"/>
    <w:multiLevelType w:val="hybridMultilevel"/>
    <w:tmpl w:val="65BA0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9516300"/>
    <w:multiLevelType w:val="hybridMultilevel"/>
    <w:tmpl w:val="5F86FF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1789C"/>
    <w:multiLevelType w:val="hybridMultilevel"/>
    <w:tmpl w:val="A10A90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1"/>
  </w:num>
  <w:num w:numId="5">
    <w:abstractNumId w:val="10"/>
  </w:num>
  <w:num w:numId="6">
    <w:abstractNumId w:val="12"/>
  </w:num>
  <w:num w:numId="7">
    <w:abstractNumId w:val="13"/>
  </w:num>
  <w:num w:numId="8">
    <w:abstractNumId w:val="18"/>
  </w:num>
  <w:num w:numId="9">
    <w:abstractNumId w:val="2"/>
  </w:num>
  <w:num w:numId="10">
    <w:abstractNumId w:val="9"/>
  </w:num>
  <w:num w:numId="11">
    <w:abstractNumId w:val="4"/>
  </w:num>
  <w:num w:numId="12">
    <w:abstractNumId w:val="6"/>
  </w:num>
  <w:num w:numId="13">
    <w:abstractNumId w:val="16"/>
  </w:num>
  <w:num w:numId="14">
    <w:abstractNumId w:val="5"/>
  </w:num>
  <w:num w:numId="15">
    <w:abstractNumId w:val="8"/>
  </w:num>
  <w:num w:numId="16">
    <w:abstractNumId w:val="15"/>
  </w:num>
  <w:num w:numId="17">
    <w:abstractNumId w:val="7"/>
  </w:num>
  <w:num w:numId="18">
    <w:abstractNumId w:val="1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592"/>
    <w:rsid w:val="00015C88"/>
    <w:rsid w:val="00024848"/>
    <w:rsid w:val="000538A8"/>
    <w:rsid w:val="00053F99"/>
    <w:rsid w:val="0007733B"/>
    <w:rsid w:val="000C2463"/>
    <w:rsid w:val="000C454D"/>
    <w:rsid w:val="000C7A34"/>
    <w:rsid w:val="000E3575"/>
    <w:rsid w:val="000F3DC8"/>
    <w:rsid w:val="000F4D65"/>
    <w:rsid w:val="00106DF7"/>
    <w:rsid w:val="00113907"/>
    <w:rsid w:val="00140583"/>
    <w:rsid w:val="00165ABB"/>
    <w:rsid w:val="001715A0"/>
    <w:rsid w:val="00175CA6"/>
    <w:rsid w:val="001A2592"/>
    <w:rsid w:val="001F310F"/>
    <w:rsid w:val="00216EE0"/>
    <w:rsid w:val="00242C1D"/>
    <w:rsid w:val="00243F61"/>
    <w:rsid w:val="002D2B92"/>
    <w:rsid w:val="002D38C6"/>
    <w:rsid w:val="002D6013"/>
    <w:rsid w:val="002F6D4E"/>
    <w:rsid w:val="00317F6A"/>
    <w:rsid w:val="003402DD"/>
    <w:rsid w:val="00340822"/>
    <w:rsid w:val="00346C0E"/>
    <w:rsid w:val="00347F04"/>
    <w:rsid w:val="00351F23"/>
    <w:rsid w:val="00355D97"/>
    <w:rsid w:val="00374F41"/>
    <w:rsid w:val="003945D7"/>
    <w:rsid w:val="00394E67"/>
    <w:rsid w:val="003A3DCA"/>
    <w:rsid w:val="003C343C"/>
    <w:rsid w:val="003F1CF2"/>
    <w:rsid w:val="003F649B"/>
    <w:rsid w:val="0040493E"/>
    <w:rsid w:val="00430FB3"/>
    <w:rsid w:val="0043407B"/>
    <w:rsid w:val="00436AF1"/>
    <w:rsid w:val="0045188D"/>
    <w:rsid w:val="00457E67"/>
    <w:rsid w:val="00466639"/>
    <w:rsid w:val="00470F6A"/>
    <w:rsid w:val="00472845"/>
    <w:rsid w:val="004740B5"/>
    <w:rsid w:val="004A083C"/>
    <w:rsid w:val="004B4AA5"/>
    <w:rsid w:val="004D1123"/>
    <w:rsid w:val="004F4F6E"/>
    <w:rsid w:val="005349C3"/>
    <w:rsid w:val="0054767A"/>
    <w:rsid w:val="00552028"/>
    <w:rsid w:val="00564CB9"/>
    <w:rsid w:val="00584E68"/>
    <w:rsid w:val="00586405"/>
    <w:rsid w:val="00604715"/>
    <w:rsid w:val="006049F5"/>
    <w:rsid w:val="00624781"/>
    <w:rsid w:val="00650C94"/>
    <w:rsid w:val="00652E11"/>
    <w:rsid w:val="006640C2"/>
    <w:rsid w:val="0069648D"/>
    <w:rsid w:val="006B6659"/>
    <w:rsid w:val="006C6C18"/>
    <w:rsid w:val="006E6293"/>
    <w:rsid w:val="006F5B82"/>
    <w:rsid w:val="00701FF6"/>
    <w:rsid w:val="00702166"/>
    <w:rsid w:val="00705870"/>
    <w:rsid w:val="00716F0D"/>
    <w:rsid w:val="00721885"/>
    <w:rsid w:val="00724A7D"/>
    <w:rsid w:val="00730F9C"/>
    <w:rsid w:val="00737B66"/>
    <w:rsid w:val="00741FAB"/>
    <w:rsid w:val="00752243"/>
    <w:rsid w:val="00760216"/>
    <w:rsid w:val="007A3019"/>
    <w:rsid w:val="007C1F2C"/>
    <w:rsid w:val="007C7707"/>
    <w:rsid w:val="007E39D5"/>
    <w:rsid w:val="00861B9A"/>
    <w:rsid w:val="00873C63"/>
    <w:rsid w:val="00885E54"/>
    <w:rsid w:val="00897194"/>
    <w:rsid w:val="008E33F0"/>
    <w:rsid w:val="008E6684"/>
    <w:rsid w:val="0091495F"/>
    <w:rsid w:val="00925303"/>
    <w:rsid w:val="00926320"/>
    <w:rsid w:val="00936A92"/>
    <w:rsid w:val="0093784B"/>
    <w:rsid w:val="00954239"/>
    <w:rsid w:val="0096405E"/>
    <w:rsid w:val="0097023E"/>
    <w:rsid w:val="00977B48"/>
    <w:rsid w:val="009B69B2"/>
    <w:rsid w:val="009D6707"/>
    <w:rsid w:val="009D6B43"/>
    <w:rsid w:val="009E0C36"/>
    <w:rsid w:val="00A04D3E"/>
    <w:rsid w:val="00A06FC7"/>
    <w:rsid w:val="00A352B2"/>
    <w:rsid w:val="00A47FCD"/>
    <w:rsid w:val="00A77560"/>
    <w:rsid w:val="00AA050D"/>
    <w:rsid w:val="00AD4F55"/>
    <w:rsid w:val="00AE3CAB"/>
    <w:rsid w:val="00B01FFA"/>
    <w:rsid w:val="00B118EE"/>
    <w:rsid w:val="00B1699B"/>
    <w:rsid w:val="00B40E5F"/>
    <w:rsid w:val="00B41D3F"/>
    <w:rsid w:val="00B93A3C"/>
    <w:rsid w:val="00BA20CA"/>
    <w:rsid w:val="00BA420C"/>
    <w:rsid w:val="00BB0E3E"/>
    <w:rsid w:val="00BB7B67"/>
    <w:rsid w:val="00BC1822"/>
    <w:rsid w:val="00BC76FB"/>
    <w:rsid w:val="00BF0360"/>
    <w:rsid w:val="00BF1402"/>
    <w:rsid w:val="00BF239F"/>
    <w:rsid w:val="00BF2CED"/>
    <w:rsid w:val="00C012B9"/>
    <w:rsid w:val="00C10A45"/>
    <w:rsid w:val="00C15868"/>
    <w:rsid w:val="00C224B5"/>
    <w:rsid w:val="00C43599"/>
    <w:rsid w:val="00C455D8"/>
    <w:rsid w:val="00C7450E"/>
    <w:rsid w:val="00C87FAC"/>
    <w:rsid w:val="00C9223D"/>
    <w:rsid w:val="00CA0A99"/>
    <w:rsid w:val="00CA162B"/>
    <w:rsid w:val="00CA4360"/>
    <w:rsid w:val="00CA7283"/>
    <w:rsid w:val="00CB2C85"/>
    <w:rsid w:val="00D06342"/>
    <w:rsid w:val="00D21CD6"/>
    <w:rsid w:val="00D35E0E"/>
    <w:rsid w:val="00DA139E"/>
    <w:rsid w:val="00DE0D8E"/>
    <w:rsid w:val="00DE27B3"/>
    <w:rsid w:val="00DF4A36"/>
    <w:rsid w:val="00E060F5"/>
    <w:rsid w:val="00E656B2"/>
    <w:rsid w:val="00E67B87"/>
    <w:rsid w:val="00E70353"/>
    <w:rsid w:val="00E71C50"/>
    <w:rsid w:val="00E90674"/>
    <w:rsid w:val="00E94901"/>
    <w:rsid w:val="00EC465A"/>
    <w:rsid w:val="00F17EDC"/>
    <w:rsid w:val="00F22BA4"/>
    <w:rsid w:val="00F27EE5"/>
    <w:rsid w:val="00F84216"/>
    <w:rsid w:val="00F87A4B"/>
    <w:rsid w:val="00F90693"/>
    <w:rsid w:val="00FA3B54"/>
    <w:rsid w:val="00FD0522"/>
    <w:rsid w:val="00FD6A4C"/>
    <w:rsid w:val="00FF3DE0"/>
    <w:rsid w:val="7EB8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F5A92B9"/>
  <w15:chartTrackingRefBased/>
  <w15:docId w15:val="{2DB96D34-DF9E-44B6-8072-D5BE336E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592"/>
    <w:rPr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qFormat/>
    <w:rsid w:val="001A2592"/>
    <w:pPr>
      <w:keepNext/>
      <w:jc w:val="center"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rsid w:val="001A2592"/>
    <w:pPr>
      <w:keepNext/>
      <w:jc w:val="center"/>
      <w:outlineLvl w:val="1"/>
    </w:pPr>
    <w:rPr>
      <w:b/>
      <w:bCs/>
      <w:sz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Assesment_Pointer_Movement"/>
    <w:basedOn w:val="TableNormal"/>
    <w:uiPriority w:val="59"/>
    <w:rsid w:val="00914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AD4F55"/>
    <w:pPr>
      <w:spacing w:before="100" w:beforeAutospacing="1" w:after="100" w:afterAutospacing="1"/>
    </w:pPr>
    <w:rPr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FA3B54"/>
    <w:rPr>
      <w:sz w:val="24"/>
      <w:szCs w:val="24"/>
      <w:lang w:val="en-AU" w:eastAsia="en-AU"/>
    </w:rPr>
  </w:style>
  <w:style w:type="table" w:customStyle="1" w:styleId="Style1">
    <w:name w:val="Style1"/>
    <w:basedOn w:val="TableNormal"/>
    <w:uiPriority w:val="99"/>
    <w:rsid w:val="00FA3B54"/>
    <w:pPr>
      <w:spacing w:before="120" w:after="120"/>
    </w:pPr>
    <w:rPr>
      <w:rFonts w:asciiTheme="minorHAnsi" w:eastAsiaTheme="minorHAnsi" w:hAnsiTheme="minorHAnsi" w:cstheme="minorBidi"/>
      <w:sz w:val="18"/>
      <w:szCs w:val="22"/>
      <w:lang w:val="en-AU" w:eastAsia="en-US"/>
    </w:rPr>
    <w:tblPr>
      <w:tblBorders>
        <w:top w:val="single" w:sz="4" w:space="0" w:color="007852"/>
        <w:left w:val="single" w:sz="4" w:space="0" w:color="007852"/>
        <w:bottom w:val="single" w:sz="4" w:space="0" w:color="007852"/>
        <w:right w:val="single" w:sz="4" w:space="0" w:color="007852"/>
      </w:tblBorders>
    </w:tblPr>
    <w:tblStylePr w:type="firstRow">
      <w:pPr>
        <w:wordWrap/>
        <w:spacing w:beforeLines="0" w:before="0" w:beforeAutospacing="0" w:afterLines="0" w:after="0" w:afterAutospacing="0"/>
      </w:pPr>
      <w:rPr>
        <w:rFonts w:asciiTheme="minorHAnsi" w:hAnsiTheme="minorHAnsi"/>
        <w:color w:val="FFFFFF" w:themeColor="background1"/>
        <w:sz w:val="18"/>
      </w:rPr>
      <w:tblPr/>
      <w:tcPr>
        <w:shd w:val="clear" w:color="auto" w:fill="007852"/>
      </w:tcPr>
    </w:tblStylePr>
    <w:tblStylePr w:type="firstCol">
      <w:pPr>
        <w:wordWrap/>
        <w:spacing w:beforeLines="0" w:before="120" w:beforeAutospacing="0" w:afterLines="0" w:after="0" w:afterAutospacing="0"/>
        <w:jc w:val="center"/>
      </w:pPr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07852"/>
      </w:tcPr>
    </w:tblStylePr>
  </w:style>
  <w:style w:type="paragraph" w:customStyle="1" w:styleId="BodyHeading">
    <w:name w:val="Body_Heading"/>
    <w:basedOn w:val="NormalWeb"/>
    <w:link w:val="BodyHeadingChar"/>
    <w:qFormat/>
    <w:rsid w:val="00FA3B54"/>
    <w:pPr>
      <w:framePr w:hSpace="180" w:wrap="around" w:vAnchor="text" w:hAnchor="margin" w:y="-314"/>
      <w:spacing w:before="240" w:beforeAutospacing="0" w:after="120" w:afterAutospacing="0"/>
    </w:pPr>
    <w:rPr>
      <w:rFonts w:ascii="Arial Narrow" w:hAnsi="Arial Narrow" w:cs="Arial"/>
      <w:b/>
      <w:caps/>
      <w:color w:val="00B5D1"/>
      <w:sz w:val="28"/>
      <w:szCs w:val="32"/>
    </w:rPr>
  </w:style>
  <w:style w:type="character" w:customStyle="1" w:styleId="BodyHeadingChar">
    <w:name w:val="Body_Heading Char"/>
    <w:basedOn w:val="NormalWebChar"/>
    <w:link w:val="BodyHeading"/>
    <w:rsid w:val="00FA3B54"/>
    <w:rPr>
      <w:rFonts w:ascii="Arial Narrow" w:hAnsi="Arial Narrow" w:cs="Arial"/>
      <w:b/>
      <w:caps/>
      <w:color w:val="00B5D1"/>
      <w:sz w:val="28"/>
      <w:szCs w:val="32"/>
      <w:lang w:val="en-AU" w:eastAsia="en-AU"/>
    </w:rPr>
  </w:style>
  <w:style w:type="paragraph" w:styleId="Header">
    <w:name w:val="header"/>
    <w:basedOn w:val="Normal"/>
    <w:link w:val="HeaderChar"/>
    <w:rsid w:val="004666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66639"/>
    <w:rPr>
      <w:sz w:val="24"/>
      <w:szCs w:val="24"/>
      <w:lang w:val="en-AU" w:eastAsia="en-US"/>
    </w:rPr>
  </w:style>
  <w:style w:type="paragraph" w:styleId="Footer">
    <w:name w:val="footer"/>
    <w:basedOn w:val="Normal"/>
    <w:link w:val="FooterChar"/>
    <w:rsid w:val="004666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66639"/>
    <w:rPr>
      <w:sz w:val="24"/>
      <w:szCs w:val="24"/>
      <w:lang w:val="en-AU" w:eastAsia="en-US"/>
    </w:rPr>
  </w:style>
  <w:style w:type="paragraph" w:styleId="BalloonText">
    <w:name w:val="Balloon Text"/>
    <w:basedOn w:val="Normal"/>
    <w:link w:val="BalloonTextChar"/>
    <w:rsid w:val="002D2B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D2B92"/>
    <w:rPr>
      <w:rFonts w:ascii="Segoe UI" w:hAnsi="Segoe UI" w:cs="Segoe UI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6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7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1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0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7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B5B20-4AE2-4BEB-8522-94F4D77EC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85646031</Template>
  <TotalTime>33</TotalTime>
  <Pages>7</Pages>
  <Words>1712</Words>
  <Characters>10771</Characters>
  <Application>Microsoft Office Word</Application>
  <DocSecurity>0</DocSecurity>
  <Lines>89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Brief</vt:lpstr>
    </vt:vector>
  </TitlesOfParts>
  <Company/>
  <LinksUpToDate>false</LinksUpToDate>
  <CharactersWithSpaces>12459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Brief</dc:title>
  <dc:subject/>
  <dc:creator>David</dc:creator>
  <cp:keywords/>
  <dc:description/>
  <cp:lastModifiedBy>DUARTE Monique [Narrogin Senior High School]</cp:lastModifiedBy>
  <cp:revision>7</cp:revision>
  <cp:lastPrinted>2020-03-17T00:24:00Z</cp:lastPrinted>
  <dcterms:created xsi:type="dcterms:W3CDTF">2020-03-16T13:03:00Z</dcterms:created>
  <dcterms:modified xsi:type="dcterms:W3CDTF">2020-03-30T07:30:00Z</dcterms:modified>
</cp:coreProperties>
</file>