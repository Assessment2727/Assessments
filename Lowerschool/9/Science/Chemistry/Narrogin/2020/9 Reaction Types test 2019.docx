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18" w:rsidRDefault="006A6118" w:rsidP="006A6118">
      <w:r>
        <w:rPr>
          <w:noProof/>
        </w:rPr>
        <w:drawing>
          <wp:anchor distT="36576" distB="36576" distL="36576" distR="36576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-447675</wp:posOffset>
            </wp:positionV>
            <wp:extent cx="1219200" cy="1257300"/>
            <wp:effectExtent l="0" t="0" r="0" b="0"/>
            <wp:wrapNone/>
            <wp:docPr id="3" name="Picture 3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118" w:rsidRPr="00813856" w:rsidRDefault="006A6118" w:rsidP="006A6118">
      <w:pPr>
        <w:ind w:left="2880" w:firstLine="720"/>
      </w:pPr>
      <w:r>
        <w:t xml:space="preserve">Year 9 </w:t>
      </w:r>
      <w:r w:rsidRPr="00813856">
        <w:t xml:space="preserve">Science </w:t>
      </w:r>
    </w:p>
    <w:p w:rsidR="006A6118" w:rsidRPr="00183FB2" w:rsidRDefault="006A6118" w:rsidP="006A6118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Chemistry Test </w:t>
      </w:r>
      <w:r w:rsidR="006620D5">
        <w:rPr>
          <w:b/>
          <w:sz w:val="36"/>
          <w:szCs w:val="36"/>
        </w:rPr>
        <w:t>2: Reaction Types</w:t>
      </w:r>
    </w:p>
    <w:p w:rsidR="00ED2329" w:rsidRPr="00F219EF" w:rsidRDefault="00ED2329">
      <w:pPr>
        <w:rPr>
          <w:rFonts w:ascii="Arial" w:hAnsi="Arial" w:cs="Arial"/>
          <w:sz w:val="22"/>
          <w:szCs w:val="22"/>
        </w:rPr>
      </w:pPr>
    </w:p>
    <w:p w:rsidR="009F48D8" w:rsidRPr="00F219EF" w:rsidRDefault="009F48D8" w:rsidP="009F48D8">
      <w:pPr>
        <w:rPr>
          <w:rFonts w:ascii="Arial" w:hAnsi="Arial" w:cs="Arial"/>
          <w:sz w:val="22"/>
          <w:szCs w:val="22"/>
        </w:rPr>
      </w:pPr>
    </w:p>
    <w:p w:rsidR="006A6118" w:rsidRPr="00183FB2" w:rsidRDefault="006A6118" w:rsidP="006A6118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 xml:space="preserve">SECTION 1:  MULTIPLE CHOICE </w:t>
      </w:r>
      <w:r w:rsidRPr="00183FB2">
        <w:rPr>
          <w:sz w:val="28"/>
          <w:szCs w:val="28"/>
        </w:rPr>
        <w:t>(1 mark each)</w:t>
      </w:r>
      <w:r w:rsidRPr="00183FB2">
        <w:rPr>
          <w:sz w:val="28"/>
          <w:szCs w:val="28"/>
          <w:u w:val="single"/>
        </w:rPr>
        <w:t xml:space="preserve"> </w:t>
      </w:r>
    </w:p>
    <w:p w:rsidR="006A6118" w:rsidRDefault="006A6118" w:rsidP="006A6118">
      <w:pPr>
        <w:rPr>
          <w:sz w:val="28"/>
          <w:szCs w:val="28"/>
        </w:rPr>
      </w:pPr>
      <w:r w:rsidRPr="00183FB2">
        <w:rPr>
          <w:sz w:val="28"/>
          <w:szCs w:val="28"/>
        </w:rPr>
        <w:t xml:space="preserve">Circle your answer on the multiple choice answer sheet.  </w:t>
      </w:r>
    </w:p>
    <w:p w:rsidR="009F48D8" w:rsidRPr="00F219EF" w:rsidRDefault="009F48D8" w:rsidP="009F48D8">
      <w:pPr>
        <w:tabs>
          <w:tab w:val="left" w:pos="1276"/>
          <w:tab w:val="right" w:pos="10206"/>
        </w:tabs>
        <w:rPr>
          <w:rFonts w:ascii="Arial" w:hAnsi="Arial" w:cs="Arial"/>
          <w:b/>
          <w:sz w:val="22"/>
          <w:szCs w:val="22"/>
        </w:rPr>
      </w:pPr>
    </w:p>
    <w:p w:rsidR="009F48D8" w:rsidRPr="006A6118" w:rsidRDefault="009F48D8" w:rsidP="009F48D8">
      <w:pPr>
        <w:numPr>
          <w:ilvl w:val="0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 xml:space="preserve">Which of the following is </w:t>
      </w:r>
      <w:r w:rsidR="002F153A" w:rsidRPr="006A6118">
        <w:rPr>
          <w:sz w:val="28"/>
          <w:szCs w:val="28"/>
        </w:rPr>
        <w:t>the best</w:t>
      </w:r>
      <w:r w:rsidRPr="006A6118">
        <w:rPr>
          <w:sz w:val="28"/>
          <w:szCs w:val="28"/>
        </w:rPr>
        <w:t xml:space="preserve"> example of an acid?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HCl</w:t>
      </w:r>
      <w:proofErr w:type="spellEnd"/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NaOH</w:t>
      </w:r>
      <w:proofErr w:type="spellEnd"/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Zn</w:t>
      </w:r>
    </w:p>
    <w:p w:rsidR="009F48D8" w:rsidRPr="006A6118" w:rsidRDefault="002F153A" w:rsidP="009F48D8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Fe</w:t>
      </w:r>
    </w:p>
    <w:p w:rsidR="009F48D8" w:rsidRPr="006A6118" w:rsidRDefault="009F48D8" w:rsidP="009F48D8">
      <w:pPr>
        <w:rPr>
          <w:sz w:val="28"/>
          <w:szCs w:val="28"/>
        </w:rPr>
      </w:pPr>
    </w:p>
    <w:p w:rsidR="009F48D8" w:rsidRPr="006A6118" w:rsidRDefault="009F48D8" w:rsidP="009F48D8">
      <w:pPr>
        <w:numPr>
          <w:ilvl w:val="0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The acid with the formula H</w:t>
      </w:r>
      <w:r w:rsidRPr="006A6118">
        <w:rPr>
          <w:sz w:val="28"/>
          <w:szCs w:val="28"/>
          <w:vertAlign w:val="subscript"/>
        </w:rPr>
        <w:t>2</w:t>
      </w:r>
      <w:r w:rsidRPr="006A6118">
        <w:rPr>
          <w:sz w:val="28"/>
          <w:szCs w:val="28"/>
        </w:rPr>
        <w:t>SO</w:t>
      </w:r>
      <w:r w:rsidRPr="006A6118">
        <w:rPr>
          <w:sz w:val="28"/>
          <w:szCs w:val="28"/>
          <w:vertAlign w:val="subscript"/>
        </w:rPr>
        <w:t>4</w:t>
      </w:r>
      <w:r w:rsidRPr="006A6118">
        <w:rPr>
          <w:sz w:val="28"/>
          <w:szCs w:val="28"/>
        </w:rPr>
        <w:t xml:space="preserve"> is called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hydrochloric acid.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sulfuric</w:t>
      </w:r>
      <w:proofErr w:type="spellEnd"/>
      <w:r w:rsidRPr="006A6118">
        <w:rPr>
          <w:sz w:val="28"/>
          <w:szCs w:val="28"/>
        </w:rPr>
        <w:t xml:space="preserve"> acid.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nitric acid.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ethanoic acid.</w:t>
      </w:r>
    </w:p>
    <w:p w:rsidR="009F48D8" w:rsidRPr="006A6118" w:rsidRDefault="009F48D8" w:rsidP="009F48D8">
      <w:pPr>
        <w:rPr>
          <w:sz w:val="28"/>
          <w:szCs w:val="28"/>
        </w:rPr>
      </w:pPr>
    </w:p>
    <w:p w:rsidR="009F48D8" w:rsidRPr="006A6118" w:rsidRDefault="009F48D8" w:rsidP="009F48D8">
      <w:pPr>
        <w:numPr>
          <w:ilvl w:val="0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The correct formula of the base sodium hydroxide is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NaOH</w:t>
      </w:r>
      <w:proofErr w:type="spellEnd"/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SoOH</w:t>
      </w:r>
      <w:proofErr w:type="spellEnd"/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HONa</w:t>
      </w:r>
      <w:proofErr w:type="spellEnd"/>
    </w:p>
    <w:p w:rsidR="00F219EF" w:rsidRPr="006A6118" w:rsidRDefault="009F48D8" w:rsidP="00921696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NaSO</w:t>
      </w:r>
      <w:proofErr w:type="spellEnd"/>
    </w:p>
    <w:p w:rsidR="00921696" w:rsidRPr="006A6118" w:rsidRDefault="00921696" w:rsidP="00921696">
      <w:pPr>
        <w:ind w:left="900"/>
        <w:rPr>
          <w:sz w:val="28"/>
          <w:szCs w:val="28"/>
        </w:rPr>
      </w:pPr>
    </w:p>
    <w:p w:rsidR="009F48D8" w:rsidRPr="006A6118" w:rsidRDefault="009F48D8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4.    When Magnesium </w:t>
      </w:r>
      <w:r w:rsidR="00685ABA" w:rsidRPr="006A6118">
        <w:rPr>
          <w:sz w:val="28"/>
          <w:szCs w:val="28"/>
        </w:rPr>
        <w:t xml:space="preserve">metal </w:t>
      </w:r>
      <w:r w:rsidRPr="006A6118">
        <w:rPr>
          <w:sz w:val="28"/>
          <w:szCs w:val="28"/>
        </w:rPr>
        <w:t xml:space="preserve">is added </w:t>
      </w:r>
      <w:r w:rsidR="00685ABA" w:rsidRPr="006A6118">
        <w:rPr>
          <w:sz w:val="28"/>
          <w:szCs w:val="28"/>
        </w:rPr>
        <w:t>to hydrochloric acid: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a) the chemicals react to form a salt and water only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b) the chemicals react to release hydrogen gas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c) the chemicals react to release carbon dioxide gas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d) no observable reaction occurs</w:t>
      </w:r>
    </w:p>
    <w:p w:rsidR="00F219EF" w:rsidRPr="006A6118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5.    The substance you begin with in a chemical reaction are called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a) chemicals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b) reactants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c) Products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d) compounds</w:t>
      </w:r>
    </w:p>
    <w:p w:rsidR="00F219EF" w:rsidRPr="006A6118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6.     Which of the following does not indicate that a chemical change has taken place: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 a) a white precipitate is formed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 b) a green but odourless gas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 c) a new substance being formed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 d) a solid is formed from a liquid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lastRenderedPageBreak/>
        <w:t>7. Which sentence best matches the following word equation</w:t>
      </w:r>
    </w:p>
    <w:p w:rsidR="00685ABA" w:rsidRPr="006A6118" w:rsidRDefault="006645D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b/>
          <w:sz w:val="28"/>
          <w:szCs w:val="28"/>
        </w:rPr>
      </w:pPr>
      <w:r w:rsidRPr="006A6118">
        <w:rPr>
          <w:b/>
          <w:sz w:val="28"/>
          <w:szCs w:val="28"/>
        </w:rPr>
        <w:t xml:space="preserve">                  </w:t>
      </w:r>
      <w:r w:rsidR="00685ABA" w:rsidRPr="006A6118">
        <w:rPr>
          <w:b/>
          <w:sz w:val="28"/>
          <w:szCs w:val="28"/>
        </w:rPr>
        <w:t xml:space="preserve">Magnesium + Hydrochloric </w:t>
      </w:r>
      <w:r w:rsidR="006620D5" w:rsidRPr="006A6118">
        <w:rPr>
          <w:b/>
          <w:sz w:val="28"/>
          <w:szCs w:val="28"/>
        </w:rPr>
        <w:t>acid →</w:t>
      </w:r>
      <w:r w:rsidR="002F153A" w:rsidRPr="006A6118">
        <w:rPr>
          <w:b/>
          <w:sz w:val="28"/>
          <w:szCs w:val="28"/>
        </w:rPr>
        <w:t xml:space="preserve"> </w:t>
      </w:r>
      <w:r w:rsidR="00685ABA" w:rsidRPr="006A6118">
        <w:rPr>
          <w:b/>
          <w:sz w:val="28"/>
          <w:szCs w:val="28"/>
        </w:rPr>
        <w:t>Hydrogen + magnesium chloride</w:t>
      </w:r>
    </w:p>
    <w:p w:rsidR="00685ABA" w:rsidRPr="006A6118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sz w:val="28"/>
          <w:szCs w:val="28"/>
        </w:rPr>
      </w:pPr>
      <w:r w:rsidRPr="006620D5">
        <w:rPr>
          <w:sz w:val="28"/>
          <w:szCs w:val="28"/>
        </w:rPr>
        <w:t>a)</w:t>
      </w:r>
      <w:r w:rsidRPr="006A6118">
        <w:rPr>
          <w:b/>
          <w:sz w:val="28"/>
          <w:szCs w:val="28"/>
        </w:rPr>
        <w:t xml:space="preserve"> </w:t>
      </w:r>
      <w:r w:rsidRPr="006A6118">
        <w:rPr>
          <w:sz w:val="28"/>
          <w:szCs w:val="28"/>
        </w:rPr>
        <w:t>Magnesium reacts with hydrogen to form hydrochloric acid and magnesium chloride.</w:t>
      </w:r>
    </w:p>
    <w:p w:rsidR="00685ABA" w:rsidRPr="006A6118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sz w:val="28"/>
          <w:szCs w:val="28"/>
        </w:rPr>
      </w:pPr>
      <w:r w:rsidRPr="006A6118">
        <w:rPr>
          <w:sz w:val="28"/>
          <w:szCs w:val="28"/>
        </w:rPr>
        <w:t>b) Hydrochloric acid and hydrogen react to form magnesium and magnesium chloride.</w:t>
      </w:r>
    </w:p>
    <w:p w:rsidR="00685ABA" w:rsidRPr="006A6118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sz w:val="28"/>
          <w:szCs w:val="28"/>
        </w:rPr>
      </w:pPr>
      <w:r w:rsidRPr="006A6118">
        <w:rPr>
          <w:sz w:val="28"/>
          <w:szCs w:val="28"/>
        </w:rPr>
        <w:t xml:space="preserve">c) </w:t>
      </w:r>
      <w:r w:rsidR="00446CC5" w:rsidRPr="006A6118">
        <w:rPr>
          <w:sz w:val="28"/>
          <w:szCs w:val="28"/>
        </w:rPr>
        <w:t>Magnesium reacts with hydrochloric acid to form hydrogen and magnesium chloride.</w:t>
      </w:r>
    </w:p>
    <w:p w:rsidR="00446CC5" w:rsidRPr="006A6118" w:rsidRDefault="00446CC5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sz w:val="28"/>
          <w:szCs w:val="28"/>
        </w:rPr>
      </w:pPr>
      <w:r w:rsidRPr="006A6118">
        <w:rPr>
          <w:sz w:val="28"/>
          <w:szCs w:val="28"/>
        </w:rPr>
        <w:t>d) Hydrogen reacts with magnesium chloride to form magnesium and hydrochloric acid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446CC5" w:rsidRPr="006A6118" w:rsidRDefault="002F153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8. W</w:t>
      </w:r>
      <w:r w:rsidR="00446CC5" w:rsidRPr="006A6118">
        <w:rPr>
          <w:sz w:val="28"/>
          <w:szCs w:val="28"/>
        </w:rPr>
        <w:t>hen petrol explodes, it releases energy in the form of heat and light. This reaction is an example of:</w:t>
      </w:r>
    </w:p>
    <w:p w:rsidR="00446CC5" w:rsidRPr="006A6118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sz w:val="28"/>
          <w:szCs w:val="28"/>
        </w:rPr>
      </w:pPr>
      <w:r w:rsidRPr="006A6118">
        <w:rPr>
          <w:sz w:val="28"/>
          <w:szCs w:val="28"/>
        </w:rPr>
        <w:t>a) an endothermic reaction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674C51">
        <w:rPr>
          <w:sz w:val="28"/>
          <w:szCs w:val="28"/>
        </w:rPr>
        <w:t xml:space="preserve">   </w:t>
      </w:r>
      <w:r w:rsidRPr="006A6118">
        <w:rPr>
          <w:sz w:val="28"/>
          <w:szCs w:val="28"/>
        </w:rPr>
        <w:t>b) neutralization reaction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674C51">
        <w:rPr>
          <w:sz w:val="28"/>
          <w:szCs w:val="28"/>
        </w:rPr>
        <w:t xml:space="preserve">   </w:t>
      </w:r>
      <w:r w:rsidRPr="006A6118">
        <w:rPr>
          <w:sz w:val="28"/>
          <w:szCs w:val="28"/>
        </w:rPr>
        <w:t>c) a corrosion reaction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</w:t>
      </w:r>
      <w:r w:rsidR="00AB13BD" w:rsidRPr="006A6118">
        <w:rPr>
          <w:sz w:val="28"/>
          <w:szCs w:val="28"/>
        </w:rPr>
        <w:t xml:space="preserve">    </w:t>
      </w:r>
      <w:r w:rsidRPr="006A6118">
        <w:rPr>
          <w:sz w:val="28"/>
          <w:szCs w:val="28"/>
        </w:rPr>
        <w:t>d) an exothermic reaction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9. The formula for hydrogen gas is</w:t>
      </w:r>
    </w:p>
    <w:p w:rsidR="00446CC5" w:rsidRPr="006A6118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sz w:val="28"/>
          <w:szCs w:val="28"/>
        </w:rPr>
      </w:pPr>
      <w:r w:rsidRPr="006A6118">
        <w:rPr>
          <w:sz w:val="28"/>
          <w:szCs w:val="28"/>
        </w:rPr>
        <w:t>a) H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6645D1" w:rsidRPr="006A6118">
        <w:rPr>
          <w:sz w:val="28"/>
          <w:szCs w:val="28"/>
        </w:rPr>
        <w:t xml:space="preserve">  </w:t>
      </w:r>
      <w:r w:rsidR="00674C51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b) H</w:t>
      </w:r>
      <w:r w:rsidRPr="006A6118">
        <w:rPr>
          <w:sz w:val="28"/>
          <w:szCs w:val="28"/>
          <w:vertAlign w:val="subscript"/>
        </w:rPr>
        <w:t>2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6645D1" w:rsidRPr="006A6118">
        <w:rPr>
          <w:sz w:val="28"/>
          <w:szCs w:val="28"/>
        </w:rPr>
        <w:t xml:space="preserve">  </w:t>
      </w:r>
      <w:r w:rsidR="00674C51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c) O</w:t>
      </w:r>
      <w:r w:rsidRPr="006A6118">
        <w:rPr>
          <w:sz w:val="28"/>
          <w:szCs w:val="28"/>
          <w:vertAlign w:val="subscript"/>
        </w:rPr>
        <w:t>2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6645D1" w:rsidRPr="006A6118">
        <w:rPr>
          <w:sz w:val="28"/>
          <w:szCs w:val="28"/>
        </w:rPr>
        <w:t xml:space="preserve">  </w:t>
      </w:r>
      <w:r w:rsidR="00674C51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d) CO</w:t>
      </w:r>
      <w:r w:rsidRPr="006A6118">
        <w:rPr>
          <w:sz w:val="28"/>
          <w:szCs w:val="28"/>
          <w:vertAlign w:val="subscript"/>
        </w:rPr>
        <w:t>2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10. Which of the following is </w:t>
      </w:r>
      <w:r w:rsidRPr="006A6118">
        <w:rPr>
          <w:b/>
          <w:sz w:val="28"/>
          <w:szCs w:val="28"/>
        </w:rPr>
        <w:t>not</w:t>
      </w:r>
      <w:r w:rsidRPr="006A6118">
        <w:rPr>
          <w:sz w:val="28"/>
          <w:szCs w:val="28"/>
        </w:rPr>
        <w:t xml:space="preserve"> a sign that a chemical change has occurred?</w:t>
      </w:r>
    </w:p>
    <w:p w:rsidR="00446CC5" w:rsidRPr="006A6118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sz w:val="28"/>
          <w:szCs w:val="28"/>
        </w:rPr>
      </w:pPr>
      <w:r w:rsidRPr="006A6118">
        <w:rPr>
          <w:sz w:val="28"/>
          <w:szCs w:val="28"/>
        </w:rPr>
        <w:t>a) a spontaneous change in temperature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</w:t>
      </w:r>
      <w:r w:rsidR="00AB13BD" w:rsidRPr="006A6118">
        <w:rPr>
          <w:sz w:val="28"/>
          <w:szCs w:val="28"/>
        </w:rPr>
        <w:t xml:space="preserve">  </w:t>
      </w:r>
      <w:r w:rsidRPr="006A6118">
        <w:rPr>
          <w:sz w:val="28"/>
          <w:szCs w:val="28"/>
        </w:rPr>
        <w:t>b) precipitation (solution goes cloudy)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674C51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c) smell or bubble are given off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674C51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d) evaporation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11. When an aci</w:t>
      </w:r>
      <w:r w:rsidR="002F153A" w:rsidRPr="006A6118">
        <w:rPr>
          <w:sz w:val="28"/>
          <w:szCs w:val="28"/>
        </w:rPr>
        <w:t xml:space="preserve">d reacts with a carbonate what type of </w:t>
      </w:r>
      <w:r w:rsidRPr="006A6118">
        <w:rPr>
          <w:sz w:val="28"/>
          <w:szCs w:val="28"/>
        </w:rPr>
        <w:t>substances are produced:</w:t>
      </w:r>
    </w:p>
    <w:p w:rsidR="00446CC5" w:rsidRPr="006A6118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 w:hanging="567"/>
        <w:rPr>
          <w:sz w:val="28"/>
          <w:szCs w:val="28"/>
        </w:rPr>
      </w:pPr>
      <w:r w:rsidRPr="006A6118">
        <w:rPr>
          <w:sz w:val="28"/>
          <w:szCs w:val="28"/>
        </w:rPr>
        <w:t xml:space="preserve">      </w:t>
      </w:r>
      <w:r w:rsidR="00AB13BD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 xml:space="preserve"> a) hydrogen and carbon dioxide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AB13BD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b) a salt and water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AB13BD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c) a salt, water and carbon dioxide</w:t>
      </w:r>
    </w:p>
    <w:p w:rsidR="009B64A1" w:rsidRPr="006A6118" w:rsidRDefault="002F153A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426"/>
        <w:rPr>
          <w:sz w:val="28"/>
          <w:szCs w:val="28"/>
        </w:rPr>
      </w:pPr>
      <w:r w:rsidRPr="006A6118">
        <w:rPr>
          <w:sz w:val="28"/>
          <w:szCs w:val="28"/>
        </w:rPr>
        <w:t xml:space="preserve"> </w:t>
      </w:r>
      <w:r w:rsidR="00446CC5" w:rsidRPr="006A6118">
        <w:rPr>
          <w:sz w:val="28"/>
          <w:szCs w:val="28"/>
        </w:rPr>
        <w:t>d) none of the above</w:t>
      </w:r>
    </w:p>
    <w:p w:rsidR="009B64A1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Pr="006A6118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lastRenderedPageBreak/>
        <w:t>12. What numb</w:t>
      </w:r>
      <w:r w:rsidR="002F153A" w:rsidRPr="006A6118">
        <w:rPr>
          <w:sz w:val="28"/>
          <w:szCs w:val="28"/>
        </w:rPr>
        <w:t xml:space="preserve">er is needed in front of the </w:t>
      </w:r>
      <w:proofErr w:type="spellStart"/>
      <w:r w:rsidR="002F153A" w:rsidRPr="006A6118">
        <w:rPr>
          <w:sz w:val="28"/>
          <w:szCs w:val="28"/>
        </w:rPr>
        <w:t>Na</w:t>
      </w:r>
      <w:r w:rsidRPr="006A6118">
        <w:rPr>
          <w:sz w:val="28"/>
          <w:szCs w:val="28"/>
        </w:rPr>
        <w:t>F</w:t>
      </w:r>
      <w:proofErr w:type="spellEnd"/>
      <w:r w:rsidRPr="006A6118">
        <w:rPr>
          <w:sz w:val="28"/>
          <w:szCs w:val="28"/>
        </w:rPr>
        <w:t xml:space="preserve"> in order for this equation to be balanced</w:t>
      </w:r>
    </w:p>
    <w:p w:rsidR="009B64A1" w:rsidRPr="006A6118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b/>
          <w:sz w:val="28"/>
          <w:szCs w:val="28"/>
          <w:vertAlign w:val="subscript"/>
        </w:rPr>
      </w:pPr>
      <w:r w:rsidRPr="006A6118">
        <w:rPr>
          <w:b/>
          <w:sz w:val="28"/>
          <w:szCs w:val="28"/>
        </w:rPr>
        <w:t xml:space="preserve">                         </w:t>
      </w:r>
      <w:r w:rsidR="006620D5">
        <w:rPr>
          <w:b/>
          <w:sz w:val="28"/>
          <w:szCs w:val="28"/>
        </w:rPr>
        <w:t xml:space="preserve">                         </w:t>
      </w:r>
      <w:r w:rsidRPr="006A6118">
        <w:rPr>
          <w:b/>
          <w:sz w:val="28"/>
          <w:szCs w:val="28"/>
        </w:rPr>
        <w:t xml:space="preserve">  </w:t>
      </w:r>
      <w:r w:rsidR="002F153A" w:rsidRPr="006A6118">
        <w:rPr>
          <w:b/>
          <w:sz w:val="28"/>
          <w:szCs w:val="28"/>
        </w:rPr>
        <w:t xml:space="preserve">_ </w:t>
      </w:r>
      <w:proofErr w:type="spellStart"/>
      <w:r w:rsidR="009B64A1" w:rsidRPr="006A6118">
        <w:rPr>
          <w:b/>
          <w:sz w:val="28"/>
          <w:szCs w:val="28"/>
        </w:rPr>
        <w:t>NaF</w:t>
      </w:r>
      <w:proofErr w:type="spellEnd"/>
      <w:r w:rsidR="009B64A1" w:rsidRPr="006A6118">
        <w:rPr>
          <w:b/>
          <w:sz w:val="28"/>
          <w:szCs w:val="28"/>
        </w:rPr>
        <w:t xml:space="preserve"> + Br</w:t>
      </w:r>
      <w:r w:rsidR="00CC6114" w:rsidRPr="006A6118">
        <w:rPr>
          <w:b/>
          <w:sz w:val="28"/>
          <w:szCs w:val="28"/>
          <w:vertAlign w:val="subscript"/>
        </w:rPr>
        <w:t>2</w:t>
      </w:r>
      <w:r w:rsidR="00CC6114" w:rsidRPr="006A6118">
        <w:rPr>
          <w:b/>
          <w:sz w:val="28"/>
          <w:szCs w:val="28"/>
        </w:rPr>
        <w:t xml:space="preserve"> →</w:t>
      </w:r>
      <w:r w:rsidR="00F06749" w:rsidRPr="006A6118">
        <w:rPr>
          <w:b/>
          <w:sz w:val="28"/>
          <w:szCs w:val="28"/>
        </w:rPr>
        <w:t xml:space="preserve">   </w:t>
      </w:r>
      <w:r w:rsidR="009B64A1" w:rsidRPr="006A6118">
        <w:rPr>
          <w:b/>
          <w:sz w:val="28"/>
          <w:szCs w:val="28"/>
        </w:rPr>
        <w:t>2NaBr + F</w:t>
      </w:r>
      <w:r w:rsidR="009B64A1" w:rsidRPr="006A6118">
        <w:rPr>
          <w:b/>
          <w:sz w:val="28"/>
          <w:szCs w:val="28"/>
          <w:vertAlign w:val="subscript"/>
        </w:rPr>
        <w:t>2</w:t>
      </w:r>
    </w:p>
    <w:p w:rsidR="009B64A1" w:rsidRPr="006A6118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</w:t>
      </w:r>
      <w:r w:rsidR="009B64A1" w:rsidRPr="006A6118">
        <w:rPr>
          <w:sz w:val="28"/>
          <w:szCs w:val="28"/>
        </w:rPr>
        <w:t>a) 1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b) 2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c) 3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d) 4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13. Which of the following is an example of a chemical reaction?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a) The breakdown of food into energy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b) Photosynthesis in plants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c) Metal rusting </w:t>
      </w:r>
    </w:p>
    <w:p w:rsidR="009B64A1" w:rsidRPr="006A6118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9B64A1" w:rsidRPr="006A6118">
        <w:rPr>
          <w:sz w:val="28"/>
          <w:szCs w:val="28"/>
        </w:rPr>
        <w:t>d) all of the above</w:t>
      </w:r>
    </w:p>
    <w:p w:rsidR="00F219EF" w:rsidRPr="006A6118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14. </w:t>
      </w:r>
      <w:r w:rsidR="00495B60" w:rsidRPr="006A6118">
        <w:rPr>
          <w:sz w:val="28"/>
          <w:szCs w:val="28"/>
        </w:rPr>
        <w:t>What does a catalyst do to a chemical reaction?</w:t>
      </w:r>
    </w:p>
    <w:p w:rsidR="00495B60" w:rsidRPr="006A6118" w:rsidRDefault="00495B6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a) Stops the reaction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b) Starts the reaction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c) Speed up the reaction</w:t>
      </w:r>
    </w:p>
    <w:p w:rsidR="003A1670" w:rsidRPr="006A6118" w:rsidRDefault="00CC6114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>
        <w:rPr>
          <w:sz w:val="28"/>
          <w:szCs w:val="28"/>
        </w:rPr>
        <w:t xml:space="preserve">       d) S</w:t>
      </w:r>
      <w:r w:rsidR="003A1670" w:rsidRPr="006A6118">
        <w:rPr>
          <w:sz w:val="28"/>
          <w:szCs w:val="28"/>
        </w:rPr>
        <w:t>lows down the rate of reaction</w:t>
      </w:r>
    </w:p>
    <w:p w:rsidR="00F219EF" w:rsidRPr="006A6118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Next three questions are based on the following equation </w:t>
      </w:r>
    </w:p>
    <w:p w:rsidR="003A1670" w:rsidRPr="006A6118" w:rsidRDefault="003A1670" w:rsidP="003A1670">
      <w:pPr>
        <w:rPr>
          <w:b/>
          <w:sz w:val="28"/>
          <w:szCs w:val="28"/>
        </w:rPr>
      </w:pPr>
      <w:r w:rsidRPr="006A6118">
        <w:rPr>
          <w:b/>
          <w:sz w:val="28"/>
          <w:szCs w:val="28"/>
        </w:rPr>
        <w:t xml:space="preserve">Sodium carbonate + ethanoic acid </w:t>
      </w:r>
      <w:r w:rsidRPr="006A6118">
        <w:rPr>
          <w:b/>
          <w:sz w:val="28"/>
          <w:szCs w:val="28"/>
        </w:rPr>
        <w:sym w:font="Wingdings" w:char="F0E0"/>
      </w:r>
      <w:r w:rsidRPr="006A6118">
        <w:rPr>
          <w:b/>
          <w:sz w:val="28"/>
          <w:szCs w:val="28"/>
        </w:rPr>
        <w:t xml:space="preserve">  carbon dioxide + water + sodium ethanoate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15. Which of the following is a reactant?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a) Sodium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921696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b) Sodium carbonate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</w:t>
      </w:r>
      <w:r w:rsidR="00921696" w:rsidRPr="006A6118">
        <w:rPr>
          <w:sz w:val="28"/>
          <w:szCs w:val="28"/>
        </w:rPr>
        <w:t xml:space="preserve">  </w:t>
      </w:r>
      <w:r w:rsidRPr="006A6118">
        <w:rPr>
          <w:sz w:val="28"/>
          <w:szCs w:val="28"/>
        </w:rPr>
        <w:t>c) Carbon dioxide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</w:t>
      </w:r>
      <w:r w:rsidR="00921696" w:rsidRPr="006A6118">
        <w:rPr>
          <w:sz w:val="28"/>
          <w:szCs w:val="28"/>
        </w:rPr>
        <w:t xml:space="preserve">   </w:t>
      </w:r>
      <w:r w:rsidRPr="006A6118">
        <w:rPr>
          <w:sz w:val="28"/>
          <w:szCs w:val="28"/>
        </w:rPr>
        <w:t>d) Water</w:t>
      </w:r>
    </w:p>
    <w:p w:rsidR="00921696" w:rsidRPr="006A6118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3A1670" w:rsidRPr="006A6118" w:rsidRDefault="00846780" w:rsidP="00E165DC">
      <w:pPr>
        <w:pStyle w:val="ListParagraph"/>
        <w:numPr>
          <w:ilvl w:val="0"/>
          <w:numId w:val="14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W</w:t>
      </w:r>
      <w:r w:rsidR="003A1670" w:rsidRPr="006A6118">
        <w:rPr>
          <w:sz w:val="28"/>
          <w:szCs w:val="28"/>
        </w:rPr>
        <w:t>hich of the following is a product?</w:t>
      </w:r>
    </w:p>
    <w:p w:rsidR="003A1670" w:rsidRPr="006A6118" w:rsidRDefault="003A1670" w:rsidP="00E165DC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Carbon dioxide</w:t>
      </w:r>
    </w:p>
    <w:p w:rsidR="003A1670" w:rsidRPr="006A6118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ethanoic acid  </w:t>
      </w:r>
    </w:p>
    <w:p w:rsidR="003A1670" w:rsidRPr="006A6118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Sodium</w:t>
      </w:r>
    </w:p>
    <w:p w:rsidR="003A1670" w:rsidRPr="006A6118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Ethanoate</w:t>
      </w: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17. This reaction could be described as</w:t>
      </w: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a) a physical change</w:t>
      </w: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b) a chemical change</w:t>
      </w: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c) an indicator change</w:t>
      </w: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921696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d) a precipitation reaction</w:t>
      </w:r>
    </w:p>
    <w:p w:rsidR="003A1670" w:rsidRPr="006A6118" w:rsidRDefault="002F153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lastRenderedPageBreak/>
        <w:t xml:space="preserve"> </w:t>
      </w:r>
      <w:r w:rsidR="003A1670" w:rsidRPr="006A6118">
        <w:rPr>
          <w:sz w:val="28"/>
          <w:szCs w:val="28"/>
        </w:rPr>
        <w:t>18. A reaction that causes heat to be absorbed, so the test tube feels very cold is called</w:t>
      </w:r>
      <w:r w:rsidRPr="006A6118">
        <w:rPr>
          <w:sz w:val="28"/>
          <w:szCs w:val="28"/>
        </w:rPr>
        <w:t xml:space="preserve"> a</w:t>
      </w:r>
    </w:p>
    <w:p w:rsidR="003A1670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</w:t>
      </w:r>
      <w:r w:rsidR="00807B7B" w:rsidRPr="006A6118">
        <w:rPr>
          <w:sz w:val="28"/>
          <w:szCs w:val="28"/>
        </w:rPr>
        <w:t xml:space="preserve">a) </w:t>
      </w:r>
      <w:r w:rsidR="003A1670" w:rsidRPr="006A6118">
        <w:rPr>
          <w:sz w:val="28"/>
          <w:szCs w:val="28"/>
        </w:rPr>
        <w:t>combustion</w:t>
      </w:r>
      <w:r w:rsidR="002F153A" w:rsidRPr="006A6118">
        <w:rPr>
          <w:sz w:val="28"/>
          <w:szCs w:val="28"/>
        </w:rPr>
        <w:t xml:space="preserve"> reaction</w:t>
      </w:r>
      <w:r w:rsidR="003A1670" w:rsidRPr="006A6118">
        <w:rPr>
          <w:sz w:val="28"/>
          <w:szCs w:val="28"/>
        </w:rPr>
        <w:t>.</w:t>
      </w:r>
    </w:p>
    <w:p w:rsidR="003A1670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</w:t>
      </w:r>
      <w:r w:rsidR="00807B7B" w:rsidRPr="006A6118">
        <w:rPr>
          <w:sz w:val="28"/>
          <w:szCs w:val="28"/>
        </w:rPr>
        <w:t xml:space="preserve">b) </w:t>
      </w:r>
      <w:r w:rsidR="003A1670" w:rsidRPr="006A6118">
        <w:rPr>
          <w:sz w:val="28"/>
          <w:szCs w:val="28"/>
        </w:rPr>
        <w:t>precipitation</w:t>
      </w:r>
      <w:r w:rsidR="002F153A" w:rsidRPr="006A6118">
        <w:rPr>
          <w:sz w:val="28"/>
          <w:szCs w:val="28"/>
        </w:rPr>
        <w:t xml:space="preserve"> reaction</w:t>
      </w:r>
      <w:r w:rsidR="003A1670" w:rsidRPr="006A6118">
        <w:rPr>
          <w:sz w:val="28"/>
          <w:szCs w:val="28"/>
        </w:rPr>
        <w:t>.</w:t>
      </w:r>
    </w:p>
    <w:p w:rsidR="003A1670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</w:t>
      </w:r>
      <w:r w:rsidR="00807B7B" w:rsidRPr="006A6118">
        <w:rPr>
          <w:sz w:val="28"/>
          <w:szCs w:val="28"/>
        </w:rPr>
        <w:t xml:space="preserve">c) </w:t>
      </w:r>
      <w:r w:rsidR="003A1670" w:rsidRPr="006A6118">
        <w:rPr>
          <w:sz w:val="28"/>
          <w:szCs w:val="28"/>
        </w:rPr>
        <w:t>neutralisation</w:t>
      </w:r>
      <w:r w:rsidR="002F153A" w:rsidRPr="006A6118">
        <w:rPr>
          <w:sz w:val="28"/>
          <w:szCs w:val="28"/>
        </w:rPr>
        <w:t xml:space="preserve"> reaction</w:t>
      </w:r>
      <w:r w:rsidR="003A1670" w:rsidRPr="006A6118">
        <w:rPr>
          <w:sz w:val="28"/>
          <w:szCs w:val="28"/>
        </w:rPr>
        <w:t>.</w:t>
      </w:r>
    </w:p>
    <w:p w:rsidR="003A1670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</w:t>
      </w:r>
      <w:r w:rsidR="00807B7B" w:rsidRPr="006A6118">
        <w:rPr>
          <w:sz w:val="28"/>
          <w:szCs w:val="28"/>
        </w:rPr>
        <w:t xml:space="preserve">d) </w:t>
      </w:r>
      <w:r w:rsidR="003A1670" w:rsidRPr="006A6118">
        <w:rPr>
          <w:sz w:val="28"/>
          <w:szCs w:val="28"/>
        </w:rPr>
        <w:t>endothermic</w:t>
      </w:r>
      <w:r w:rsidR="002F153A" w:rsidRPr="006A6118">
        <w:rPr>
          <w:sz w:val="28"/>
          <w:szCs w:val="28"/>
        </w:rPr>
        <w:t xml:space="preserve"> reaction</w:t>
      </w:r>
      <w:r w:rsidR="003A1670" w:rsidRPr="006A6118">
        <w:rPr>
          <w:sz w:val="28"/>
          <w:szCs w:val="28"/>
        </w:rPr>
        <w:t>.</w:t>
      </w: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>19, If a precipitation reaction occurs, the observation would be:</w:t>
      </w:r>
    </w:p>
    <w:p w:rsidR="00921696" w:rsidRPr="006A6118" w:rsidRDefault="00921696" w:rsidP="009216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A6118">
        <w:rPr>
          <w:sz w:val="28"/>
          <w:szCs w:val="28"/>
        </w:rPr>
        <w:t>the solution goes from clear to cloudy.</w:t>
      </w:r>
    </w:p>
    <w:p w:rsidR="00921696" w:rsidRPr="006A6118" w:rsidRDefault="00921696" w:rsidP="009216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A6118">
        <w:rPr>
          <w:sz w:val="28"/>
          <w:szCs w:val="28"/>
        </w:rPr>
        <w:t>the solution gets hot.</w:t>
      </w:r>
    </w:p>
    <w:p w:rsidR="00921696" w:rsidRPr="006A6118" w:rsidRDefault="00921696" w:rsidP="009216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A6118">
        <w:rPr>
          <w:sz w:val="28"/>
          <w:szCs w:val="28"/>
        </w:rPr>
        <w:t>the solution produces bubbles of gas.</w:t>
      </w:r>
    </w:p>
    <w:p w:rsidR="00921696" w:rsidRPr="006A6118" w:rsidRDefault="00921696" w:rsidP="009216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A6118">
        <w:rPr>
          <w:sz w:val="28"/>
          <w:szCs w:val="28"/>
        </w:rPr>
        <w:t>it starts to rain outside</w:t>
      </w: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>20. Which of the following is a combustion reaction</w:t>
      </w: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a) </w:t>
      </w:r>
      <w:r w:rsidR="00F06749" w:rsidRPr="006A6118">
        <w:rPr>
          <w:sz w:val="28"/>
          <w:szCs w:val="28"/>
        </w:rPr>
        <w:t xml:space="preserve">  </w:t>
      </w:r>
      <w:r w:rsidRPr="006A6118">
        <w:rPr>
          <w:sz w:val="28"/>
          <w:szCs w:val="28"/>
        </w:rPr>
        <w:t xml:space="preserve">Methane + </w:t>
      </w:r>
      <w:proofErr w:type="gramStart"/>
      <w:r w:rsidRPr="006A6118">
        <w:rPr>
          <w:sz w:val="28"/>
          <w:szCs w:val="28"/>
        </w:rPr>
        <w:t>carbon  →</w:t>
      </w:r>
      <w:proofErr w:type="gramEnd"/>
      <w:r w:rsidRPr="006A6118">
        <w:rPr>
          <w:sz w:val="28"/>
          <w:szCs w:val="28"/>
        </w:rPr>
        <w:t xml:space="preserve"> carbon dioxide  +  hydrogen</w:t>
      </w: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b) </w:t>
      </w:r>
      <w:r w:rsidR="00F06749" w:rsidRPr="006A6118">
        <w:rPr>
          <w:sz w:val="28"/>
          <w:szCs w:val="28"/>
        </w:rPr>
        <w:t xml:space="preserve">  </w:t>
      </w:r>
      <w:r w:rsidRPr="006A6118">
        <w:rPr>
          <w:sz w:val="28"/>
          <w:szCs w:val="28"/>
        </w:rPr>
        <w:t xml:space="preserve">Methane + </w:t>
      </w:r>
      <w:r w:rsidR="002F153A" w:rsidRPr="006A6118">
        <w:rPr>
          <w:sz w:val="28"/>
          <w:szCs w:val="28"/>
        </w:rPr>
        <w:t>oxygen gas</w:t>
      </w:r>
      <w:r w:rsidRPr="006A6118">
        <w:rPr>
          <w:sz w:val="28"/>
          <w:szCs w:val="28"/>
        </w:rPr>
        <w:t xml:space="preserve">→ </w:t>
      </w:r>
      <w:r w:rsidR="002F153A" w:rsidRPr="006A6118">
        <w:rPr>
          <w:sz w:val="28"/>
          <w:szCs w:val="28"/>
        </w:rPr>
        <w:t>carbon dioxide</w:t>
      </w:r>
      <w:r w:rsidRPr="006A6118">
        <w:rPr>
          <w:sz w:val="28"/>
          <w:szCs w:val="28"/>
        </w:rPr>
        <w:t xml:space="preserve"> + water</w:t>
      </w: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c) </w:t>
      </w:r>
      <w:r w:rsidR="00F06749" w:rsidRPr="006A6118">
        <w:rPr>
          <w:sz w:val="28"/>
          <w:szCs w:val="28"/>
        </w:rPr>
        <w:t xml:space="preserve">  </w:t>
      </w:r>
      <w:r w:rsidRPr="006A6118">
        <w:rPr>
          <w:sz w:val="28"/>
          <w:szCs w:val="28"/>
        </w:rPr>
        <w:t>Copper</w:t>
      </w:r>
      <w:r w:rsidR="00F06749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oxide + carbon → copper + carbon dioxide</w:t>
      </w: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F06749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 xml:space="preserve">d)  </w:t>
      </w:r>
      <w:r w:rsidR="00F06749" w:rsidRPr="006A6118">
        <w:rPr>
          <w:sz w:val="28"/>
          <w:szCs w:val="28"/>
        </w:rPr>
        <w:t>Silver nitrate + copper → silver + copper nitrate</w:t>
      </w: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F06749" w:rsidRDefault="00F06749" w:rsidP="006620D5">
      <w:pPr>
        <w:rPr>
          <w:b/>
          <w:sz w:val="28"/>
          <w:szCs w:val="28"/>
        </w:rPr>
      </w:pPr>
      <w:r w:rsidRPr="006A6118">
        <w:rPr>
          <w:b/>
          <w:sz w:val="28"/>
          <w:szCs w:val="28"/>
        </w:rPr>
        <w:t xml:space="preserve">                                                                 </w:t>
      </w: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b/>
          <w:sz w:val="28"/>
          <w:szCs w:val="28"/>
        </w:rPr>
      </w:pPr>
    </w:p>
    <w:p w:rsidR="006620D5" w:rsidRDefault="006620D5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b/>
          <w:sz w:val="28"/>
          <w:szCs w:val="28"/>
        </w:rPr>
      </w:pPr>
    </w:p>
    <w:p w:rsidR="006620D5" w:rsidRPr="006A6118" w:rsidRDefault="006620D5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b/>
          <w:sz w:val="28"/>
          <w:szCs w:val="28"/>
        </w:rPr>
      </w:pPr>
    </w:p>
    <w:p w:rsidR="006620D5" w:rsidRPr="006620D5" w:rsidRDefault="006620D5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620D5">
        <w:rPr>
          <w:b/>
          <w:sz w:val="28"/>
          <w:szCs w:val="28"/>
          <w:u w:val="single"/>
        </w:rPr>
        <w:lastRenderedPageBreak/>
        <w:t>SECTION 2:  WRITTEN</w:t>
      </w:r>
      <w:r w:rsidRPr="006620D5">
        <w:rPr>
          <w:sz w:val="28"/>
          <w:szCs w:val="28"/>
        </w:rPr>
        <w:t xml:space="preserve"> </w:t>
      </w:r>
    </w:p>
    <w:p w:rsidR="006620D5" w:rsidRPr="00BF48DF" w:rsidRDefault="006620D5" w:rsidP="006620D5">
      <w:pPr>
        <w:rPr>
          <w:b/>
          <w:sz w:val="28"/>
          <w:szCs w:val="28"/>
        </w:rPr>
      </w:pPr>
      <w:r w:rsidRPr="00BF48DF">
        <w:rPr>
          <w:b/>
          <w:sz w:val="28"/>
          <w:szCs w:val="28"/>
        </w:rPr>
        <w:t>Write all answers in the spaces provided.  If you need more space, ask for some lined paper</w:t>
      </w:r>
    </w:p>
    <w:p w:rsidR="006620D5" w:rsidRDefault="006620D5" w:rsidP="006620D5">
      <w:pPr>
        <w:pStyle w:val="ListParagraph"/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807B7B" w:rsidRPr="006A6118" w:rsidRDefault="00807B7B" w:rsidP="00807B7B">
      <w:pPr>
        <w:pStyle w:val="ListParagraph"/>
        <w:numPr>
          <w:ilvl w:val="0"/>
          <w:numId w:val="7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Match the following:  </w:t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Pr="006A6118">
        <w:rPr>
          <w:sz w:val="28"/>
          <w:szCs w:val="28"/>
        </w:rPr>
        <w:t>(4 Marks)</w:t>
      </w:r>
    </w:p>
    <w:p w:rsidR="00807B7B" w:rsidRPr="006A6118" w:rsidRDefault="00807B7B" w:rsidP="00807B7B">
      <w:pPr>
        <w:pStyle w:val="ListParagraph"/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5073"/>
      </w:tblGrid>
      <w:tr w:rsidR="00807B7B" w:rsidRPr="006A6118" w:rsidTr="00807B7B">
        <w:tc>
          <w:tcPr>
            <w:tcW w:w="5210" w:type="dxa"/>
          </w:tcPr>
          <w:p w:rsidR="00807B7B" w:rsidRPr="006620D5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  <w:r w:rsidRPr="006620D5">
              <w:rPr>
                <w:sz w:val="28"/>
                <w:szCs w:val="28"/>
              </w:rPr>
              <w:t>Aerobic respiration</w:t>
            </w:r>
          </w:p>
        </w:tc>
        <w:tc>
          <w:tcPr>
            <w:tcW w:w="5210" w:type="dxa"/>
          </w:tcPr>
          <w:p w:rsidR="00807B7B" w:rsidRPr="006620D5" w:rsidRDefault="00807B7B" w:rsidP="00807B7B">
            <w:pPr>
              <w:spacing w:after="150"/>
              <w:rPr>
                <w:b/>
                <w:bCs/>
                <w:sz w:val="28"/>
                <w:szCs w:val="28"/>
                <w:lang w:val="en-IN" w:eastAsia="en-IN"/>
              </w:rPr>
            </w:pPr>
            <w:r w:rsidRPr="006620D5">
              <w:rPr>
                <w:sz w:val="28"/>
                <w:szCs w:val="28"/>
                <w:lang w:val="en-IN" w:eastAsia="en-IN"/>
              </w:rPr>
              <w:t>A reaction that occurs when there is plenty of oxygen. It produces carbon dioxide and water vapour</w:t>
            </w:r>
          </w:p>
          <w:p w:rsidR="00807B7B" w:rsidRPr="006620D5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</w:p>
        </w:tc>
      </w:tr>
      <w:tr w:rsidR="00807B7B" w:rsidRPr="006A6118" w:rsidTr="00807B7B">
        <w:tc>
          <w:tcPr>
            <w:tcW w:w="5210" w:type="dxa"/>
          </w:tcPr>
          <w:p w:rsidR="00807B7B" w:rsidRPr="006620D5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  <w:r w:rsidRPr="006620D5">
              <w:rPr>
                <w:sz w:val="28"/>
                <w:szCs w:val="28"/>
              </w:rPr>
              <w:t>Law of conservation of mass</w:t>
            </w:r>
          </w:p>
        </w:tc>
        <w:tc>
          <w:tcPr>
            <w:tcW w:w="5210" w:type="dxa"/>
          </w:tcPr>
          <w:p w:rsidR="00807B7B" w:rsidRPr="006620D5" w:rsidRDefault="00807B7B" w:rsidP="00807B7B">
            <w:pPr>
              <w:spacing w:after="150"/>
              <w:rPr>
                <w:sz w:val="28"/>
                <w:szCs w:val="28"/>
              </w:rPr>
            </w:pPr>
            <w:r w:rsidRPr="006620D5">
              <w:rPr>
                <w:sz w:val="28"/>
                <w:szCs w:val="28"/>
                <w:lang w:val="en-IN" w:eastAsia="en-IN"/>
              </w:rPr>
              <w:t xml:space="preserve">A chemical equation that has the same numbers of each atom on both sides of the arrow. </w:t>
            </w:r>
          </w:p>
        </w:tc>
      </w:tr>
      <w:tr w:rsidR="00807B7B" w:rsidRPr="006A6118" w:rsidTr="00807B7B">
        <w:tc>
          <w:tcPr>
            <w:tcW w:w="5210" w:type="dxa"/>
          </w:tcPr>
          <w:p w:rsidR="00807B7B" w:rsidRPr="006620D5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  <w:r w:rsidRPr="006620D5">
              <w:rPr>
                <w:sz w:val="28"/>
                <w:szCs w:val="28"/>
              </w:rPr>
              <w:t>Balanced formula equation</w:t>
            </w:r>
          </w:p>
          <w:p w:rsidR="00807B7B" w:rsidRPr="006620D5" w:rsidRDefault="00807B7B" w:rsidP="00807B7B">
            <w:pPr>
              <w:pStyle w:val="ListParagraph"/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5210" w:type="dxa"/>
          </w:tcPr>
          <w:p w:rsidR="00807B7B" w:rsidRPr="006620D5" w:rsidRDefault="00807B7B" w:rsidP="00807B7B">
            <w:pPr>
              <w:spacing w:after="150"/>
              <w:rPr>
                <w:b/>
                <w:bCs/>
                <w:sz w:val="28"/>
                <w:szCs w:val="28"/>
                <w:lang w:val="en-IN" w:eastAsia="en-IN"/>
              </w:rPr>
            </w:pPr>
            <w:r w:rsidRPr="006620D5">
              <w:rPr>
                <w:sz w:val="28"/>
                <w:szCs w:val="28"/>
                <w:lang w:val="en-IN" w:eastAsia="en-IN"/>
              </w:rPr>
              <w:t>A reaction that uses oxygen to release energy stored in glucose (this happens in every cell in your body to give each cell energy)</w:t>
            </w:r>
          </w:p>
          <w:p w:rsidR="00807B7B" w:rsidRPr="006620D5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</w:p>
        </w:tc>
      </w:tr>
      <w:tr w:rsidR="00807B7B" w:rsidRPr="006A6118" w:rsidTr="00807B7B">
        <w:tc>
          <w:tcPr>
            <w:tcW w:w="5210" w:type="dxa"/>
          </w:tcPr>
          <w:p w:rsidR="00807B7B" w:rsidRPr="006620D5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  <w:r w:rsidRPr="006620D5">
              <w:rPr>
                <w:sz w:val="28"/>
                <w:szCs w:val="28"/>
              </w:rPr>
              <w:t>Complete combustion</w:t>
            </w:r>
          </w:p>
        </w:tc>
        <w:tc>
          <w:tcPr>
            <w:tcW w:w="5210" w:type="dxa"/>
          </w:tcPr>
          <w:p w:rsidR="00807B7B" w:rsidRPr="006620D5" w:rsidRDefault="00807B7B" w:rsidP="00807B7B">
            <w:pPr>
              <w:spacing w:after="150"/>
              <w:rPr>
                <w:b/>
                <w:bCs/>
                <w:sz w:val="28"/>
                <w:szCs w:val="28"/>
                <w:lang w:val="en-IN" w:eastAsia="en-IN"/>
              </w:rPr>
            </w:pPr>
            <w:r w:rsidRPr="006620D5">
              <w:rPr>
                <w:sz w:val="28"/>
                <w:szCs w:val="28"/>
                <w:lang w:val="en-IN" w:eastAsia="en-IN"/>
              </w:rPr>
              <w:t>Atoms are not created or destroyed in a chemical reaction. They can only be rearranged</w:t>
            </w:r>
          </w:p>
          <w:p w:rsidR="00807B7B" w:rsidRPr="006620D5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</w:p>
        </w:tc>
      </w:tr>
    </w:tbl>
    <w:p w:rsidR="00807B7B" w:rsidRPr="006A6118" w:rsidRDefault="00807B7B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807B7B" w:rsidRPr="002F7EC2" w:rsidRDefault="00807B7B" w:rsidP="002F7E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2F7EC2">
        <w:rPr>
          <w:sz w:val="28"/>
          <w:szCs w:val="28"/>
        </w:rPr>
        <w:t xml:space="preserve"> Write word equations (names only) from the following descriptions. </w:t>
      </w:r>
      <w:r w:rsidRPr="002F7EC2">
        <w:rPr>
          <w:b/>
          <w:sz w:val="28"/>
          <w:szCs w:val="28"/>
        </w:rPr>
        <w:t>(2 Marks)</w:t>
      </w:r>
    </w:p>
    <w:p w:rsidR="00807B7B" w:rsidRPr="006A6118" w:rsidRDefault="00807B7B" w:rsidP="00807B7B">
      <w:pPr>
        <w:numPr>
          <w:ilvl w:val="1"/>
          <w:numId w:val="9"/>
        </w:numPr>
        <w:rPr>
          <w:sz w:val="28"/>
          <w:szCs w:val="28"/>
        </w:rPr>
      </w:pPr>
      <w:r w:rsidRPr="006A6118">
        <w:rPr>
          <w:sz w:val="28"/>
          <w:szCs w:val="28"/>
        </w:rPr>
        <w:t>Carbon dioxide is a product of the combustion of octane in oxygen from air.  Water is also produced.</w:t>
      </w:r>
    </w:p>
    <w:p w:rsidR="0054148E" w:rsidRPr="006A6118" w:rsidRDefault="0054148E" w:rsidP="0054148E">
      <w:pPr>
        <w:rPr>
          <w:sz w:val="28"/>
          <w:szCs w:val="28"/>
        </w:rPr>
      </w:pPr>
    </w:p>
    <w:p w:rsidR="0054148E" w:rsidRPr="006A6118" w:rsidRDefault="0054148E" w:rsidP="0054148E">
      <w:pPr>
        <w:rPr>
          <w:sz w:val="28"/>
          <w:szCs w:val="28"/>
        </w:rPr>
      </w:pPr>
    </w:p>
    <w:p w:rsidR="0054148E" w:rsidRPr="006A6118" w:rsidRDefault="0054148E" w:rsidP="0054148E">
      <w:pPr>
        <w:rPr>
          <w:sz w:val="28"/>
          <w:szCs w:val="28"/>
        </w:rPr>
      </w:pPr>
    </w:p>
    <w:p w:rsidR="0054148E" w:rsidRPr="006A6118" w:rsidRDefault="0054148E" w:rsidP="0054148E">
      <w:pPr>
        <w:rPr>
          <w:sz w:val="28"/>
          <w:szCs w:val="28"/>
        </w:rPr>
      </w:pPr>
    </w:p>
    <w:p w:rsidR="0054148E" w:rsidRPr="006A6118" w:rsidRDefault="0054148E" w:rsidP="0054148E">
      <w:pPr>
        <w:rPr>
          <w:sz w:val="28"/>
          <w:szCs w:val="28"/>
        </w:rPr>
      </w:pPr>
    </w:p>
    <w:p w:rsidR="00807B7B" w:rsidRPr="006A6118" w:rsidRDefault="00807B7B" w:rsidP="00807B7B">
      <w:pPr>
        <w:numPr>
          <w:ilvl w:val="1"/>
          <w:numId w:val="9"/>
        </w:numPr>
        <w:rPr>
          <w:sz w:val="28"/>
          <w:szCs w:val="28"/>
        </w:rPr>
      </w:pPr>
      <w:r w:rsidRPr="006A6118">
        <w:rPr>
          <w:sz w:val="28"/>
          <w:szCs w:val="28"/>
        </w:rPr>
        <w:t>When silver nitrate is added to sodium chloride, a solid precipitate of silver chloride is produced, while sodium nitrate remains in solution.</w:t>
      </w:r>
    </w:p>
    <w:p w:rsidR="00807B7B" w:rsidRPr="006A6118" w:rsidRDefault="00807B7B" w:rsidP="00807B7B">
      <w:pPr>
        <w:rPr>
          <w:sz w:val="28"/>
          <w:szCs w:val="28"/>
        </w:rPr>
      </w:pP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54148E" w:rsidRDefault="005414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Pr="006A6118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2F7EC2" w:rsidRDefault="002F7EC2" w:rsidP="002F7EC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Balance the following reactions and classify them as either </w:t>
      </w:r>
      <w:r w:rsidR="00CC6114">
        <w:rPr>
          <w:sz w:val="28"/>
          <w:szCs w:val="28"/>
        </w:rPr>
        <w:t>combustion</w:t>
      </w:r>
      <w:r w:rsidR="00CC611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acid/metal, </w:t>
      </w:r>
      <w:bookmarkStart w:id="0" w:name="_GoBack"/>
      <w:bookmarkEnd w:id="0"/>
      <w:r>
        <w:rPr>
          <w:sz w:val="28"/>
          <w:szCs w:val="28"/>
        </w:rPr>
        <w:t xml:space="preserve"> corrosion or neutralisation.</w:t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  <w:t>(6 marks)</w:t>
      </w:r>
    </w:p>
    <w:p w:rsidR="002F7EC2" w:rsidRDefault="002F7EC2" w:rsidP="002F7EC2">
      <w:pPr>
        <w:pStyle w:val="ListParagraph"/>
        <w:rPr>
          <w:sz w:val="28"/>
          <w:szCs w:val="28"/>
        </w:rPr>
      </w:pPr>
    </w:p>
    <w:p w:rsidR="002F7EC2" w:rsidRDefault="00CC6114" w:rsidP="00CC6114">
      <w:pPr>
        <w:pStyle w:val="ListParagraph"/>
        <w:numPr>
          <w:ilvl w:val="0"/>
          <w:numId w:val="1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</m:t>
        </m:r>
        <m:r>
          <w:rPr>
            <w:rFonts w:ascii="Cambria Math" w:hAnsi="Cambria Math"/>
            <w:sz w:val="28"/>
            <w:szCs w:val="28"/>
          </w:rPr>
          <m:t xml:space="preserve">HCl   +   Mg→ 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MgC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F7EC2">
        <w:rPr>
          <w:sz w:val="28"/>
          <w:szCs w:val="28"/>
        </w:rPr>
        <w:tab/>
        <w:t xml:space="preserve">   </w:t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2F7EC2">
        <w:rPr>
          <w:sz w:val="28"/>
          <w:szCs w:val="28"/>
        </w:rPr>
        <w:t>_____________________</w:t>
      </w:r>
    </w:p>
    <w:p w:rsidR="002F7EC2" w:rsidRDefault="002F7EC2" w:rsidP="002F7EC2">
      <w:pPr>
        <w:pStyle w:val="ListParagraph"/>
        <w:rPr>
          <w:sz w:val="28"/>
          <w:szCs w:val="28"/>
        </w:rPr>
      </w:pPr>
    </w:p>
    <w:p w:rsidR="002F7EC2" w:rsidRDefault="002F7EC2" w:rsidP="002F7EC2">
      <w:pPr>
        <w:pStyle w:val="ListParagraph"/>
        <w:rPr>
          <w:sz w:val="28"/>
          <w:szCs w:val="28"/>
        </w:rPr>
      </w:pPr>
    </w:p>
    <w:p w:rsidR="00102973" w:rsidRDefault="00CC6114" w:rsidP="00CC6114">
      <w:pPr>
        <w:pStyle w:val="ListParagraph"/>
        <w:numPr>
          <w:ilvl w:val="0"/>
          <w:numId w:val="1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→   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O</m:t>
        </m:r>
      </m:oMath>
      <w:r w:rsidR="00102973">
        <w:rPr>
          <w:sz w:val="28"/>
          <w:szCs w:val="28"/>
        </w:rPr>
        <w:tab/>
        <w:t xml:space="preserve">              </w:t>
      </w:r>
      <w:r w:rsidR="00102973">
        <w:rPr>
          <w:sz w:val="28"/>
          <w:szCs w:val="28"/>
        </w:rPr>
        <w:tab/>
        <w:t>_____________________</w:t>
      </w:r>
    </w:p>
    <w:p w:rsidR="00102973" w:rsidRDefault="00102973" w:rsidP="002F7EC2">
      <w:pPr>
        <w:pStyle w:val="ListParagraph"/>
        <w:rPr>
          <w:sz w:val="28"/>
          <w:szCs w:val="28"/>
        </w:rPr>
      </w:pPr>
    </w:p>
    <w:p w:rsidR="00102973" w:rsidRDefault="00102973" w:rsidP="002F7EC2">
      <w:pPr>
        <w:pStyle w:val="ListParagraph"/>
        <w:rPr>
          <w:sz w:val="28"/>
          <w:szCs w:val="28"/>
        </w:rPr>
      </w:pPr>
    </w:p>
    <w:p w:rsidR="00102973" w:rsidRPr="002F7EC2" w:rsidRDefault="00CC6114" w:rsidP="00CC611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+  NaOH→    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O </m:t>
        </m:r>
      </m:oMath>
      <w:r w:rsidR="00102973">
        <w:rPr>
          <w:sz w:val="28"/>
          <w:szCs w:val="28"/>
        </w:rPr>
        <w:tab/>
        <w:t xml:space="preserve">    </w:t>
      </w:r>
      <w:r w:rsidR="00102973">
        <w:rPr>
          <w:sz w:val="28"/>
          <w:szCs w:val="28"/>
        </w:rPr>
        <w:tab/>
        <w:t>_____________________</w:t>
      </w:r>
    </w:p>
    <w:p w:rsidR="002F7EC2" w:rsidRDefault="00102973" w:rsidP="00F12FF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F7EC2" w:rsidRDefault="002F7EC2" w:rsidP="00F12FF2">
      <w:pPr>
        <w:rPr>
          <w:sz w:val="28"/>
          <w:szCs w:val="28"/>
        </w:rPr>
      </w:pPr>
    </w:p>
    <w:p w:rsidR="00F12FF2" w:rsidRPr="006A6118" w:rsidRDefault="00807B7B" w:rsidP="00F12FF2">
      <w:pPr>
        <w:rPr>
          <w:sz w:val="28"/>
          <w:szCs w:val="28"/>
        </w:rPr>
      </w:pPr>
      <w:r w:rsidRPr="006A6118">
        <w:rPr>
          <w:sz w:val="28"/>
          <w:szCs w:val="28"/>
        </w:rPr>
        <w:t>3</w:t>
      </w:r>
      <w:r w:rsidR="006620D5">
        <w:rPr>
          <w:sz w:val="28"/>
          <w:szCs w:val="28"/>
        </w:rPr>
        <w:t xml:space="preserve">. </w:t>
      </w:r>
      <w:r w:rsidR="00F12FF2" w:rsidRPr="006A6118">
        <w:rPr>
          <w:sz w:val="28"/>
          <w:szCs w:val="28"/>
        </w:rPr>
        <w:t>Alice and Joanne placed a p</w:t>
      </w:r>
      <w:r w:rsidR="002F153A" w:rsidRPr="006A6118">
        <w:rPr>
          <w:sz w:val="28"/>
          <w:szCs w:val="28"/>
        </w:rPr>
        <w:t xml:space="preserve">iece of metal in a test tube which contained </w:t>
      </w:r>
      <w:r w:rsidR="006A6118" w:rsidRPr="006A6118">
        <w:rPr>
          <w:sz w:val="28"/>
          <w:szCs w:val="28"/>
        </w:rPr>
        <w:t xml:space="preserve">liquid. Five </w:t>
      </w:r>
      <w:r w:rsidR="00F12FF2" w:rsidRPr="006A6118">
        <w:rPr>
          <w:sz w:val="28"/>
          <w:szCs w:val="28"/>
        </w:rPr>
        <w:t xml:space="preserve">observations </w:t>
      </w:r>
      <w:r w:rsidR="002F153A" w:rsidRPr="006A6118">
        <w:rPr>
          <w:sz w:val="28"/>
          <w:szCs w:val="28"/>
        </w:rPr>
        <w:t xml:space="preserve">were made </w:t>
      </w:r>
      <w:r w:rsidR="00F12FF2" w:rsidRPr="006A6118">
        <w:rPr>
          <w:sz w:val="28"/>
          <w:szCs w:val="28"/>
        </w:rPr>
        <w:t>about the</w:t>
      </w:r>
      <w:r w:rsidR="002F153A" w:rsidRPr="006A6118">
        <w:rPr>
          <w:sz w:val="28"/>
          <w:szCs w:val="28"/>
        </w:rPr>
        <w:t xml:space="preserve"> reaction they witnessed. They</w:t>
      </w:r>
      <w:r w:rsidR="00F12FF2" w:rsidRPr="006A6118">
        <w:rPr>
          <w:sz w:val="28"/>
          <w:szCs w:val="28"/>
        </w:rPr>
        <w:t xml:space="preserve"> recorded </w:t>
      </w:r>
      <w:r w:rsidR="002F153A" w:rsidRPr="006A6118">
        <w:rPr>
          <w:sz w:val="28"/>
          <w:szCs w:val="28"/>
        </w:rPr>
        <w:t xml:space="preserve">their results </w:t>
      </w:r>
      <w:r w:rsidR="00F12FF2" w:rsidRPr="006A6118">
        <w:rPr>
          <w:sz w:val="28"/>
          <w:szCs w:val="28"/>
        </w:rPr>
        <w:t>in the table below:</w:t>
      </w:r>
    </w:p>
    <w:p w:rsidR="00F12FF2" w:rsidRPr="006A6118" w:rsidRDefault="00F12FF2" w:rsidP="00CC6114">
      <w:pPr>
        <w:jc w:val="center"/>
        <w:rPr>
          <w:sz w:val="28"/>
          <w:szCs w:val="28"/>
        </w:rPr>
      </w:pPr>
      <w:r w:rsidRPr="006A6118">
        <w:rPr>
          <w:noProof/>
          <w:sz w:val="28"/>
          <w:szCs w:val="28"/>
        </w:rPr>
        <w:drawing>
          <wp:inline distT="0" distB="0" distL="0" distR="0">
            <wp:extent cx="5939790" cy="12655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F2" w:rsidRPr="006A6118" w:rsidRDefault="00F12FF2" w:rsidP="00F12FF2">
      <w:pPr>
        <w:rPr>
          <w:sz w:val="28"/>
          <w:szCs w:val="28"/>
        </w:rPr>
      </w:pPr>
    </w:p>
    <w:p w:rsidR="00F12FF2" w:rsidRPr="006A6118" w:rsidRDefault="00F12FF2" w:rsidP="00F12FF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6A6118">
        <w:rPr>
          <w:sz w:val="28"/>
          <w:szCs w:val="28"/>
        </w:rPr>
        <w:t xml:space="preserve">Did Alice and Joanne observe a physical reaction or a chemical reaction? </w:t>
      </w:r>
      <w:r w:rsidRPr="006A6118">
        <w:rPr>
          <w:b/>
          <w:sz w:val="28"/>
          <w:szCs w:val="28"/>
        </w:rPr>
        <w:t>(1mark)</w:t>
      </w:r>
    </w:p>
    <w:p w:rsidR="00F12FF2" w:rsidRPr="006A6118" w:rsidRDefault="00F12FF2" w:rsidP="00F12FF2">
      <w:pPr>
        <w:rPr>
          <w:sz w:val="28"/>
          <w:szCs w:val="28"/>
        </w:rPr>
      </w:pPr>
    </w:p>
    <w:p w:rsidR="00F12FF2" w:rsidRPr="006A6118" w:rsidRDefault="00F12FF2" w:rsidP="00F12FF2">
      <w:pPr>
        <w:rPr>
          <w:sz w:val="28"/>
          <w:szCs w:val="28"/>
        </w:rPr>
      </w:pPr>
    </w:p>
    <w:p w:rsidR="00F12FF2" w:rsidRDefault="00F12FF2" w:rsidP="00F12FF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6A6118">
        <w:rPr>
          <w:sz w:val="28"/>
          <w:szCs w:val="28"/>
        </w:rPr>
        <w:t xml:space="preserve">Which two </w:t>
      </w:r>
      <w:r w:rsidR="006A6118" w:rsidRPr="006A6118">
        <w:rPr>
          <w:sz w:val="28"/>
          <w:szCs w:val="28"/>
        </w:rPr>
        <w:t>observations in</w:t>
      </w:r>
      <w:r w:rsidRPr="006A6118">
        <w:rPr>
          <w:sz w:val="28"/>
          <w:szCs w:val="28"/>
        </w:rPr>
        <w:t xml:space="preserve"> the table support your answer to part a? Explain why </w:t>
      </w:r>
      <w:r w:rsidR="009B6AE1" w:rsidRPr="006A6118">
        <w:rPr>
          <w:b/>
          <w:sz w:val="28"/>
          <w:szCs w:val="28"/>
        </w:rPr>
        <w:t>(2</w:t>
      </w:r>
      <w:r w:rsidRPr="006A6118">
        <w:rPr>
          <w:b/>
          <w:sz w:val="28"/>
          <w:szCs w:val="28"/>
        </w:rPr>
        <w:t xml:space="preserve"> Marks)</w:t>
      </w:r>
    </w:p>
    <w:p w:rsidR="00102973" w:rsidRDefault="00102973" w:rsidP="00102973">
      <w:pPr>
        <w:rPr>
          <w:b/>
          <w:sz w:val="28"/>
          <w:szCs w:val="28"/>
        </w:rPr>
      </w:pPr>
    </w:p>
    <w:p w:rsidR="00102973" w:rsidRPr="00102973" w:rsidRDefault="00102973" w:rsidP="00102973">
      <w:pPr>
        <w:rPr>
          <w:b/>
          <w:sz w:val="28"/>
          <w:szCs w:val="28"/>
        </w:rPr>
      </w:pPr>
    </w:p>
    <w:p w:rsidR="00F12FF2" w:rsidRPr="006A6118" w:rsidRDefault="00F12FF2" w:rsidP="00F12FF2">
      <w:pPr>
        <w:rPr>
          <w:sz w:val="28"/>
          <w:szCs w:val="28"/>
        </w:rPr>
      </w:pPr>
    </w:p>
    <w:p w:rsidR="0054148E" w:rsidRPr="006A6118" w:rsidRDefault="00F12FF2" w:rsidP="0054148E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8"/>
          <w:szCs w:val="28"/>
        </w:rPr>
      </w:pPr>
      <w:r w:rsidRPr="006A6118">
        <w:rPr>
          <w:sz w:val="28"/>
          <w:szCs w:val="28"/>
        </w:rPr>
        <w:t xml:space="preserve">How does particle size affect the rate of a chemical reaction? </w:t>
      </w:r>
      <w:r w:rsidRPr="006A6118">
        <w:rPr>
          <w:b/>
          <w:sz w:val="28"/>
          <w:szCs w:val="28"/>
        </w:rPr>
        <w:t xml:space="preserve">(1 mark) </w:t>
      </w:r>
    </w:p>
    <w:p w:rsidR="0054148E" w:rsidRPr="006A6118" w:rsidRDefault="0054148E" w:rsidP="0054148E">
      <w:pPr>
        <w:pStyle w:val="ListParagraph"/>
        <w:spacing w:after="200" w:line="276" w:lineRule="auto"/>
        <w:ind w:left="397"/>
        <w:rPr>
          <w:sz w:val="28"/>
          <w:szCs w:val="28"/>
        </w:rPr>
      </w:pPr>
    </w:p>
    <w:p w:rsidR="0054148E" w:rsidRPr="006A6118" w:rsidRDefault="0054148E" w:rsidP="0054148E">
      <w:pPr>
        <w:pStyle w:val="ListParagraph"/>
        <w:spacing w:after="200" w:line="276" w:lineRule="auto"/>
        <w:ind w:left="397"/>
        <w:rPr>
          <w:sz w:val="28"/>
          <w:szCs w:val="28"/>
        </w:rPr>
      </w:pPr>
    </w:p>
    <w:p w:rsidR="0054148E" w:rsidRPr="006A6118" w:rsidRDefault="00F12FF2" w:rsidP="0054148E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8"/>
          <w:szCs w:val="28"/>
        </w:rPr>
      </w:pPr>
      <w:r w:rsidRPr="006A6118">
        <w:rPr>
          <w:sz w:val="28"/>
          <w:szCs w:val="28"/>
        </w:rPr>
        <w:t xml:space="preserve">How does temperature increase the rate of a chemical reaction? </w:t>
      </w:r>
      <w:r w:rsidRPr="006A6118">
        <w:rPr>
          <w:b/>
          <w:sz w:val="28"/>
          <w:szCs w:val="28"/>
        </w:rPr>
        <w:t>(1 mark)</w:t>
      </w:r>
    </w:p>
    <w:p w:rsidR="0054148E" w:rsidRPr="006A6118" w:rsidRDefault="0054148E" w:rsidP="0054148E">
      <w:pPr>
        <w:pStyle w:val="ListParagraph"/>
        <w:spacing w:after="200" w:line="276" w:lineRule="auto"/>
        <w:ind w:left="397"/>
        <w:rPr>
          <w:sz w:val="28"/>
          <w:szCs w:val="28"/>
        </w:rPr>
      </w:pPr>
    </w:p>
    <w:p w:rsidR="006A6118" w:rsidRPr="006A6118" w:rsidRDefault="006A6118" w:rsidP="0054148E">
      <w:pPr>
        <w:pStyle w:val="ListParagraph"/>
        <w:spacing w:after="200" w:line="276" w:lineRule="auto"/>
        <w:ind w:left="397"/>
        <w:rPr>
          <w:sz w:val="28"/>
          <w:szCs w:val="28"/>
        </w:rPr>
      </w:pPr>
    </w:p>
    <w:p w:rsidR="0054148E" w:rsidRPr="006A6118" w:rsidRDefault="0054148E" w:rsidP="0054148E">
      <w:pPr>
        <w:numPr>
          <w:ilvl w:val="0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 xml:space="preserve">Classify the following as physical or chemical changes </w:t>
      </w:r>
      <w:r w:rsidRPr="006A6118">
        <w:rPr>
          <w:b/>
          <w:sz w:val="28"/>
          <w:szCs w:val="28"/>
        </w:rPr>
        <w:t>(4 marks)</w:t>
      </w:r>
    </w:p>
    <w:p w:rsidR="0054148E" w:rsidRPr="006A6118" w:rsidRDefault="0054148E" w:rsidP="0054148E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freezing water to make ice</w:t>
      </w:r>
    </w:p>
    <w:p w:rsidR="0054148E" w:rsidRPr="006A6118" w:rsidRDefault="0054148E" w:rsidP="0054148E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ripping paper</w:t>
      </w:r>
    </w:p>
    <w:p w:rsidR="0054148E" w:rsidRPr="006A6118" w:rsidRDefault="0054148E" w:rsidP="0054148E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burning candle wax</w:t>
      </w:r>
    </w:p>
    <w:p w:rsidR="009F48D8" w:rsidRPr="006A6118" w:rsidRDefault="006620D5" w:rsidP="0054148E">
      <w:pPr>
        <w:numPr>
          <w:ilvl w:val="1"/>
          <w:numId w:val="1"/>
        </w:numPr>
        <w:rPr>
          <w:sz w:val="28"/>
          <w:szCs w:val="28"/>
        </w:rPr>
        <w:sectPr w:rsidR="009F48D8" w:rsidRPr="006A6118" w:rsidSect="002F153A">
          <w:headerReference w:type="default" r:id="rId10"/>
          <w:footerReference w:type="default" r:id="rId11"/>
          <w:headerReference w:type="first" r:id="rId12"/>
          <w:pgSz w:w="11906" w:h="16838"/>
          <w:pgMar w:top="851" w:right="851" w:bottom="851" w:left="851" w:header="709" w:footer="57" w:gutter="0"/>
          <w:cols w:space="708"/>
          <w:titlePg/>
          <w:docGrid w:linePitch="360"/>
        </w:sectPr>
      </w:pPr>
      <w:r>
        <w:rPr>
          <w:sz w:val="28"/>
          <w:szCs w:val="28"/>
        </w:rPr>
        <w:t>evaporating salt out of water</w:t>
      </w:r>
    </w:p>
    <w:p w:rsidR="009F48D8" w:rsidRPr="006A6118" w:rsidRDefault="009F48D8" w:rsidP="006620D5">
      <w:pPr>
        <w:rPr>
          <w:sz w:val="28"/>
          <w:szCs w:val="28"/>
        </w:rPr>
      </w:pPr>
    </w:p>
    <w:sectPr w:rsidR="009F48D8" w:rsidRPr="006A6118" w:rsidSect="00F2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EC2" w:rsidRDefault="002F7EC2">
      <w:r>
        <w:separator/>
      </w:r>
    </w:p>
  </w:endnote>
  <w:endnote w:type="continuationSeparator" w:id="0">
    <w:p w:rsidR="002F7EC2" w:rsidRDefault="002F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EC2" w:rsidRPr="00AF0D05" w:rsidRDefault="002F7EC2" w:rsidP="002F153A">
    <w:pPr>
      <w:pStyle w:val="Footer"/>
      <w:tabs>
        <w:tab w:val="clear" w:pos="9026"/>
        <w:tab w:val="right" w:pos="10260"/>
      </w:tabs>
      <w:jc w:val="center"/>
      <w:rPr>
        <w:rFonts w:ascii="Times New Roman" w:hAnsi="Times New Roman"/>
      </w:rPr>
    </w:pPr>
    <w:r w:rsidRPr="00AF0D05">
      <w:rPr>
        <w:rStyle w:val="PageNumber"/>
        <w:rFonts w:ascii="Times New Roman" w:hAnsi="Times New Roman"/>
      </w:rPr>
      <w:fldChar w:fldCharType="begin"/>
    </w:r>
    <w:r w:rsidRPr="00AF0D05">
      <w:rPr>
        <w:rStyle w:val="PageNumber"/>
        <w:rFonts w:ascii="Times New Roman" w:hAnsi="Times New Roman"/>
      </w:rPr>
      <w:instrText xml:space="preserve"> PAGE </w:instrText>
    </w:r>
    <w:r w:rsidRPr="00AF0D05">
      <w:rPr>
        <w:rStyle w:val="PageNumber"/>
        <w:rFonts w:ascii="Times New Roman" w:hAnsi="Times New Roman"/>
      </w:rPr>
      <w:fldChar w:fldCharType="separate"/>
    </w:r>
    <w:r w:rsidR="00CC6114">
      <w:rPr>
        <w:rStyle w:val="PageNumber"/>
        <w:rFonts w:ascii="Times New Roman" w:hAnsi="Times New Roman"/>
        <w:noProof/>
      </w:rPr>
      <w:t>7</w:t>
    </w:r>
    <w:r w:rsidRPr="00AF0D05">
      <w:rPr>
        <w:rStyle w:val="PageNumber"/>
        <w:rFonts w:ascii="Times New Roman" w:hAnsi="Times New Roman"/>
      </w:rPr>
      <w:fldChar w:fldCharType="end"/>
    </w:r>
    <w:r w:rsidRPr="00AF0D05">
      <w:rPr>
        <w:rStyle w:val="PageNumber"/>
        <w:rFonts w:ascii="Times New Roman" w:hAnsi="Times New Roman"/>
      </w:rPr>
      <w:t xml:space="preserve"> of </w:t>
    </w:r>
    <w:r w:rsidRPr="00AF0D05">
      <w:rPr>
        <w:rStyle w:val="PageNumber"/>
        <w:rFonts w:ascii="Times New Roman" w:hAnsi="Times New Roman"/>
      </w:rPr>
      <w:fldChar w:fldCharType="begin"/>
    </w:r>
    <w:r w:rsidRPr="00AF0D05">
      <w:rPr>
        <w:rStyle w:val="PageNumber"/>
        <w:rFonts w:ascii="Times New Roman" w:hAnsi="Times New Roman"/>
      </w:rPr>
      <w:instrText xml:space="preserve"> NUMPAGES </w:instrText>
    </w:r>
    <w:r w:rsidRPr="00AF0D05">
      <w:rPr>
        <w:rStyle w:val="PageNumber"/>
        <w:rFonts w:ascii="Times New Roman" w:hAnsi="Times New Roman"/>
      </w:rPr>
      <w:fldChar w:fldCharType="separate"/>
    </w:r>
    <w:r w:rsidR="00CC6114">
      <w:rPr>
        <w:rStyle w:val="PageNumber"/>
        <w:rFonts w:ascii="Times New Roman" w:hAnsi="Times New Roman"/>
        <w:noProof/>
      </w:rPr>
      <w:t>7</w:t>
    </w:r>
    <w:r w:rsidRPr="00AF0D05">
      <w:rPr>
        <w:rStyle w:val="PageNumber"/>
        <w:rFonts w:ascii="Times New Roman" w:hAnsi="Times New Roman"/>
      </w:rPr>
      <w:fldChar w:fldCharType="end"/>
    </w:r>
  </w:p>
  <w:p w:rsidR="002F7EC2" w:rsidRDefault="002F7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EC2" w:rsidRDefault="002F7EC2">
      <w:r>
        <w:separator/>
      </w:r>
    </w:p>
  </w:footnote>
  <w:footnote w:type="continuationSeparator" w:id="0">
    <w:p w:rsidR="002F7EC2" w:rsidRDefault="002F7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EC2" w:rsidRPr="00D34B62" w:rsidRDefault="002F7EC2" w:rsidP="002F153A">
    <w:pPr>
      <w:pStyle w:val="Header"/>
      <w:rPr>
        <w:sz w:val="16"/>
        <w:szCs w:val="16"/>
      </w:rPr>
    </w:pPr>
  </w:p>
  <w:p w:rsidR="002F7EC2" w:rsidRDefault="002F7E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EC2" w:rsidRPr="00346DE0" w:rsidRDefault="002F7EC2" w:rsidP="002F1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4FB2"/>
    <w:multiLevelType w:val="hybridMultilevel"/>
    <w:tmpl w:val="5B8225EC"/>
    <w:lvl w:ilvl="0" w:tplc="1ECE4C4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1" w:tplc="B11634E6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045B6"/>
    <w:multiLevelType w:val="hybridMultilevel"/>
    <w:tmpl w:val="364EBE3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FE9F3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51D65"/>
    <w:multiLevelType w:val="hybridMultilevel"/>
    <w:tmpl w:val="32344CB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54DE2"/>
    <w:multiLevelType w:val="hybridMultilevel"/>
    <w:tmpl w:val="DC16D0AE"/>
    <w:lvl w:ilvl="0" w:tplc="55F062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74AD"/>
    <w:multiLevelType w:val="hybridMultilevel"/>
    <w:tmpl w:val="85208F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47C4"/>
    <w:multiLevelType w:val="hybridMultilevel"/>
    <w:tmpl w:val="30FA3C30"/>
    <w:lvl w:ilvl="0" w:tplc="65805CFE">
      <w:start w:val="1"/>
      <w:numFmt w:val="lowerLetter"/>
      <w:lvlText w:val="%1)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3963477"/>
    <w:multiLevelType w:val="hybridMultilevel"/>
    <w:tmpl w:val="77E8617C"/>
    <w:lvl w:ilvl="0" w:tplc="CB02B0A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FF0DA8"/>
    <w:multiLevelType w:val="hybridMultilevel"/>
    <w:tmpl w:val="547C7634"/>
    <w:lvl w:ilvl="0" w:tplc="40CC5AA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3BC7109D"/>
    <w:multiLevelType w:val="multilevel"/>
    <w:tmpl w:val="29DC4C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C79B3"/>
    <w:multiLevelType w:val="hybridMultilevel"/>
    <w:tmpl w:val="6B96D96C"/>
    <w:lvl w:ilvl="0" w:tplc="596E55A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00301B5"/>
    <w:multiLevelType w:val="hybridMultilevel"/>
    <w:tmpl w:val="4582124E"/>
    <w:lvl w:ilvl="0" w:tplc="E22A223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F6FFA"/>
    <w:multiLevelType w:val="hybridMultilevel"/>
    <w:tmpl w:val="61C2BDB6"/>
    <w:lvl w:ilvl="0" w:tplc="6D363A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222CD"/>
    <w:multiLevelType w:val="hybridMultilevel"/>
    <w:tmpl w:val="32AC3792"/>
    <w:lvl w:ilvl="0" w:tplc="50A2F0E6">
      <w:start w:val="19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13C2FFE">
      <w:start w:val="1"/>
      <w:numFmt w:val="lowerLetter"/>
      <w:lvlText w:val="%2."/>
      <w:lvlJc w:val="left"/>
      <w:pPr>
        <w:ind w:left="1477" w:hanging="360"/>
      </w:pPr>
      <w:rPr>
        <w:rFonts w:ascii="Arial" w:eastAsia="Times New Roman" w:hAnsi="Arial" w:cs="Arial"/>
      </w:rPr>
    </w:lvl>
    <w:lvl w:ilvl="2" w:tplc="DDA45EF6">
      <w:start w:val="1"/>
      <w:numFmt w:val="lowerLetter"/>
      <w:lvlText w:val="%3."/>
      <w:lvlJc w:val="left"/>
      <w:pPr>
        <w:ind w:left="2377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588E1B76"/>
    <w:multiLevelType w:val="hybridMultilevel"/>
    <w:tmpl w:val="FBC44372"/>
    <w:lvl w:ilvl="0" w:tplc="EAC6328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D27C96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A21414"/>
    <w:multiLevelType w:val="hybridMultilevel"/>
    <w:tmpl w:val="F20C713A"/>
    <w:lvl w:ilvl="0" w:tplc="B98A8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750283"/>
    <w:multiLevelType w:val="hybridMultilevel"/>
    <w:tmpl w:val="6CF20434"/>
    <w:lvl w:ilvl="0" w:tplc="EDF692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3"/>
  </w:num>
  <w:num w:numId="10">
    <w:abstractNumId w:val="1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44"/>
    <w:rsid w:val="00102973"/>
    <w:rsid w:val="00124E68"/>
    <w:rsid w:val="002F153A"/>
    <w:rsid w:val="002F7EC2"/>
    <w:rsid w:val="003A1670"/>
    <w:rsid w:val="00446CC5"/>
    <w:rsid w:val="00495B60"/>
    <w:rsid w:val="0054148E"/>
    <w:rsid w:val="00563D44"/>
    <w:rsid w:val="006620D5"/>
    <w:rsid w:val="006645D1"/>
    <w:rsid w:val="00674C51"/>
    <w:rsid w:val="00685ABA"/>
    <w:rsid w:val="006A6118"/>
    <w:rsid w:val="006B47A6"/>
    <w:rsid w:val="00807B7B"/>
    <w:rsid w:val="00846780"/>
    <w:rsid w:val="00921696"/>
    <w:rsid w:val="009B64A1"/>
    <w:rsid w:val="009B6AE1"/>
    <w:rsid w:val="009F48D8"/>
    <w:rsid w:val="00A438E9"/>
    <w:rsid w:val="00AB13BD"/>
    <w:rsid w:val="00CC6114"/>
    <w:rsid w:val="00E165DC"/>
    <w:rsid w:val="00ED2329"/>
    <w:rsid w:val="00EE3EF2"/>
    <w:rsid w:val="00F06749"/>
    <w:rsid w:val="00F12FF2"/>
    <w:rsid w:val="00F219EF"/>
    <w:rsid w:val="00F25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5845"/>
  <w15:docId w15:val="{8D89A266-DA75-4C4C-AA30-DF5C31B5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F48D8"/>
    <w:pPr>
      <w:tabs>
        <w:tab w:val="center" w:pos="4513"/>
        <w:tab w:val="right" w:pos="9026"/>
      </w:tabs>
      <w:spacing w:after="200" w:line="276" w:lineRule="auto"/>
    </w:pPr>
    <w:rPr>
      <w:rFonts w:ascii="Calibri" w:eastAsia="MS Mincho" w:hAnsi="Calibr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rsid w:val="009F48D8"/>
    <w:rPr>
      <w:rFonts w:ascii="Calibri" w:eastAsia="MS Mincho" w:hAnsi="Calibri" w:cs="Times New Roman"/>
      <w:lang w:eastAsia="ja-JP"/>
    </w:rPr>
  </w:style>
  <w:style w:type="paragraph" w:styleId="Footer">
    <w:name w:val="footer"/>
    <w:basedOn w:val="Normal"/>
    <w:link w:val="FooterChar"/>
    <w:unhideWhenUsed/>
    <w:rsid w:val="009F48D8"/>
    <w:pPr>
      <w:tabs>
        <w:tab w:val="center" w:pos="4513"/>
        <w:tab w:val="right" w:pos="9026"/>
      </w:tabs>
      <w:spacing w:after="200" w:line="276" w:lineRule="auto"/>
    </w:pPr>
    <w:rPr>
      <w:rFonts w:ascii="Calibri" w:eastAsia="MS Mincho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rsid w:val="009F48D8"/>
    <w:rPr>
      <w:rFonts w:ascii="Calibri" w:eastAsia="MS Mincho" w:hAnsi="Calibri" w:cs="Times New Roman"/>
      <w:lang w:eastAsia="ja-JP"/>
    </w:rPr>
  </w:style>
  <w:style w:type="character" w:styleId="PageNumber">
    <w:name w:val="page number"/>
    <w:basedOn w:val="DefaultParagraphFont"/>
    <w:rsid w:val="009F48D8"/>
  </w:style>
  <w:style w:type="paragraph" w:styleId="ListParagraph">
    <w:name w:val="List Paragraph"/>
    <w:basedOn w:val="Normal"/>
    <w:uiPriority w:val="34"/>
    <w:qFormat/>
    <w:rsid w:val="003A16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F2"/>
    <w:rPr>
      <w:rFonts w:ascii="Tahoma" w:eastAsia="Times New Roman" w:hAnsi="Tahoma" w:cs="Tahoma"/>
      <w:sz w:val="16"/>
      <w:szCs w:val="16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F7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36E3-CB6C-4AA3-900E-7B2A2313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C1256F78</Template>
  <TotalTime>19</TotalTime>
  <Pages>7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D'cruz</dc:creator>
  <cp:keywords/>
  <dc:description/>
  <cp:lastModifiedBy>D'CRUZ Jean [Narrogin Senior High School]</cp:lastModifiedBy>
  <cp:revision>4</cp:revision>
  <cp:lastPrinted>2018-09-12T01:13:00Z</cp:lastPrinted>
  <dcterms:created xsi:type="dcterms:W3CDTF">2019-09-05T02:38:00Z</dcterms:created>
  <dcterms:modified xsi:type="dcterms:W3CDTF">2019-09-06T03:25:00Z</dcterms:modified>
</cp:coreProperties>
</file>