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40DBC3" w14:textId="77777777" w:rsidR="00883694" w:rsidRPr="00A63A2E" w:rsidRDefault="00D3734D" w:rsidP="00AD036C">
      <w:pPr>
        <w:jc w:val="center"/>
        <w:rPr>
          <w:rFonts w:ascii="Times New Roman" w:hAnsi="Times New Roman"/>
        </w:rPr>
      </w:pPr>
      <w:r w:rsidRPr="00A63A2E">
        <w:rPr>
          <w:rFonts w:ascii="Times New Roman" w:hAnsi="Times New Roman"/>
          <w:noProof/>
          <w:lang w:eastAsia="en-AU"/>
        </w:rPr>
        <w:drawing>
          <wp:inline distT="0" distB="0" distL="0" distR="0" wp14:anchorId="2A867AE2" wp14:editId="0424F783">
            <wp:extent cx="2451100" cy="3238500"/>
            <wp:effectExtent l="0" t="0" r="12700" b="12700"/>
            <wp:docPr id="1" name="Picture 1" descr="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A86C" w14:textId="77777777" w:rsidR="00883694" w:rsidRPr="00A63A2E" w:rsidRDefault="00883694">
      <w:pPr>
        <w:rPr>
          <w:rFonts w:ascii="Times New Roman" w:hAnsi="Times New Roman"/>
        </w:rPr>
      </w:pPr>
    </w:p>
    <w:p w14:paraId="25B9163F" w14:textId="77777777" w:rsidR="00543E9A" w:rsidRPr="00A63A2E" w:rsidRDefault="00543E9A" w:rsidP="00AD036C">
      <w:pPr>
        <w:jc w:val="center"/>
        <w:rPr>
          <w:rFonts w:ascii="Times New Roman" w:hAnsi="Times New Roman"/>
          <w:b/>
          <w:sz w:val="40"/>
          <w:szCs w:val="40"/>
        </w:rPr>
      </w:pPr>
      <w:r w:rsidRPr="00A63A2E">
        <w:rPr>
          <w:rFonts w:ascii="Times New Roman" w:hAnsi="Times New Roman"/>
          <w:b/>
          <w:sz w:val="40"/>
          <w:szCs w:val="40"/>
        </w:rPr>
        <w:t>YEAR:</w:t>
      </w:r>
      <w:r w:rsidR="00AD036C" w:rsidRPr="00A63A2E">
        <w:rPr>
          <w:rFonts w:ascii="Times New Roman" w:hAnsi="Times New Roman"/>
          <w:b/>
          <w:sz w:val="40"/>
          <w:szCs w:val="40"/>
        </w:rPr>
        <w:t xml:space="preserve"> 9</w:t>
      </w:r>
    </w:p>
    <w:p w14:paraId="48972EA7" w14:textId="77777777" w:rsidR="00543E9A" w:rsidRPr="00A63A2E" w:rsidRDefault="00543E9A" w:rsidP="00764F74">
      <w:pPr>
        <w:jc w:val="center"/>
        <w:rPr>
          <w:rFonts w:ascii="Times New Roman" w:hAnsi="Times New Roman"/>
          <w:b/>
          <w:sz w:val="40"/>
          <w:szCs w:val="40"/>
        </w:rPr>
      </w:pPr>
      <w:r w:rsidRPr="00A63A2E">
        <w:rPr>
          <w:rFonts w:ascii="Times New Roman" w:hAnsi="Times New Roman"/>
          <w:b/>
          <w:sz w:val="40"/>
          <w:szCs w:val="40"/>
        </w:rPr>
        <w:t>SUBJECT:</w:t>
      </w:r>
      <w:r w:rsidR="00AD036C" w:rsidRPr="00A63A2E">
        <w:rPr>
          <w:rFonts w:ascii="Times New Roman" w:hAnsi="Times New Roman"/>
          <w:b/>
          <w:sz w:val="40"/>
          <w:szCs w:val="40"/>
        </w:rPr>
        <w:t xml:space="preserve"> SCIENCE</w:t>
      </w:r>
    </w:p>
    <w:p w14:paraId="6AE5863F" w14:textId="77777777" w:rsidR="00883694" w:rsidRPr="00A63A2E" w:rsidRDefault="00883694">
      <w:pPr>
        <w:rPr>
          <w:rFonts w:ascii="Times New Roman" w:hAnsi="Times New Roman"/>
          <w:b/>
          <w:sz w:val="32"/>
          <w:szCs w:val="32"/>
        </w:rPr>
      </w:pPr>
    </w:p>
    <w:p w14:paraId="025C06F7" w14:textId="77777777" w:rsidR="00883694" w:rsidRPr="00A63A2E" w:rsidRDefault="00883694">
      <w:pPr>
        <w:rPr>
          <w:rFonts w:ascii="Times New Roman" w:hAnsi="Times New Roman"/>
          <w:b/>
          <w:sz w:val="32"/>
          <w:szCs w:val="32"/>
        </w:rPr>
      </w:pPr>
    </w:p>
    <w:p w14:paraId="1F83F0BF" w14:textId="5FFBEABE" w:rsidR="00543E9A" w:rsidRPr="00A63A2E" w:rsidRDefault="00543E9A">
      <w:pPr>
        <w:rPr>
          <w:rFonts w:ascii="Times New Roman" w:hAnsi="Times New Roman"/>
          <w:b/>
          <w:sz w:val="32"/>
          <w:szCs w:val="32"/>
        </w:rPr>
      </w:pPr>
      <w:r w:rsidRPr="00A63A2E">
        <w:rPr>
          <w:rFonts w:ascii="Times New Roman" w:hAnsi="Times New Roman"/>
          <w:b/>
          <w:sz w:val="32"/>
          <w:szCs w:val="32"/>
        </w:rPr>
        <w:t>TEST:</w:t>
      </w:r>
      <w:r w:rsidR="00AD036C" w:rsidRPr="00A63A2E">
        <w:rPr>
          <w:rFonts w:ascii="Times New Roman" w:hAnsi="Times New Roman"/>
          <w:b/>
          <w:sz w:val="32"/>
          <w:szCs w:val="32"/>
        </w:rPr>
        <w:t xml:space="preserve"> </w:t>
      </w:r>
      <w:r w:rsidR="00D75BAB">
        <w:rPr>
          <w:rFonts w:ascii="Times New Roman" w:hAnsi="Times New Roman"/>
          <w:b/>
          <w:sz w:val="32"/>
          <w:szCs w:val="32"/>
        </w:rPr>
        <w:t>Chemical reactions</w:t>
      </w:r>
    </w:p>
    <w:p w14:paraId="23B7A004" w14:textId="787D825C" w:rsidR="00543E9A" w:rsidRPr="00A63A2E" w:rsidRDefault="00543E9A">
      <w:pPr>
        <w:rPr>
          <w:rFonts w:ascii="Times New Roman" w:hAnsi="Times New Roman"/>
          <w:b/>
          <w:sz w:val="32"/>
          <w:szCs w:val="32"/>
        </w:rPr>
      </w:pPr>
      <w:r w:rsidRPr="00A63A2E">
        <w:rPr>
          <w:rFonts w:ascii="Times New Roman" w:hAnsi="Times New Roman"/>
          <w:b/>
          <w:sz w:val="32"/>
          <w:szCs w:val="32"/>
        </w:rPr>
        <w:t>TIME:</w:t>
      </w:r>
      <w:r w:rsidR="00AD036C" w:rsidRPr="00A63A2E">
        <w:rPr>
          <w:rFonts w:ascii="Times New Roman" w:hAnsi="Times New Roman"/>
          <w:b/>
          <w:sz w:val="32"/>
          <w:szCs w:val="32"/>
        </w:rPr>
        <w:t xml:space="preserve"> </w:t>
      </w:r>
      <w:r w:rsidR="003158D3" w:rsidRPr="00A63A2E">
        <w:rPr>
          <w:rFonts w:ascii="Times New Roman" w:hAnsi="Times New Roman"/>
          <w:b/>
          <w:sz w:val="32"/>
          <w:szCs w:val="32"/>
        </w:rPr>
        <w:t>4</w:t>
      </w:r>
      <w:r w:rsidR="00C53DC9">
        <w:rPr>
          <w:rFonts w:ascii="Times New Roman" w:hAnsi="Times New Roman"/>
          <w:b/>
          <w:sz w:val="32"/>
          <w:szCs w:val="32"/>
        </w:rPr>
        <w:t>5</w:t>
      </w:r>
      <w:r w:rsidR="00FD5766" w:rsidRPr="00A63A2E">
        <w:rPr>
          <w:rFonts w:ascii="Times New Roman" w:hAnsi="Times New Roman"/>
          <w:b/>
          <w:sz w:val="32"/>
          <w:szCs w:val="32"/>
        </w:rPr>
        <w:t xml:space="preserve"> mins</w:t>
      </w:r>
    </w:p>
    <w:p w14:paraId="56826EA7" w14:textId="08EFAE60" w:rsidR="00575CD0" w:rsidRPr="00A63A2E" w:rsidRDefault="00543E9A" w:rsidP="00575CD0">
      <w:pPr>
        <w:rPr>
          <w:rFonts w:ascii="Times New Roman" w:hAnsi="Times New Roman"/>
          <w:b/>
          <w:sz w:val="32"/>
          <w:szCs w:val="32"/>
        </w:rPr>
      </w:pPr>
      <w:r w:rsidRPr="00A63A2E">
        <w:rPr>
          <w:rFonts w:ascii="Times New Roman" w:hAnsi="Times New Roman"/>
          <w:b/>
          <w:sz w:val="32"/>
          <w:szCs w:val="32"/>
        </w:rPr>
        <w:t>QUESTIONS:</w:t>
      </w:r>
      <w:r w:rsidR="00AD036C" w:rsidRPr="00A63A2E">
        <w:rPr>
          <w:rFonts w:ascii="Times New Roman" w:hAnsi="Times New Roman"/>
          <w:b/>
          <w:sz w:val="32"/>
          <w:szCs w:val="32"/>
        </w:rPr>
        <w:t xml:space="preserve"> </w:t>
      </w:r>
      <w:r w:rsidR="00575CD0" w:rsidRPr="00A63A2E">
        <w:rPr>
          <w:rFonts w:ascii="Times New Roman" w:hAnsi="Times New Roman"/>
          <w:b/>
          <w:sz w:val="32"/>
          <w:szCs w:val="32"/>
        </w:rPr>
        <w:tab/>
      </w:r>
      <w:r w:rsidR="00F11252" w:rsidRPr="00A63A2E">
        <w:rPr>
          <w:rFonts w:ascii="Times New Roman" w:hAnsi="Times New Roman"/>
          <w:b/>
          <w:sz w:val="32"/>
          <w:szCs w:val="32"/>
        </w:rPr>
        <w:t xml:space="preserve">Part A: </w:t>
      </w:r>
      <w:r w:rsidR="00AD036C" w:rsidRPr="00A63A2E">
        <w:rPr>
          <w:rFonts w:ascii="Times New Roman" w:hAnsi="Times New Roman"/>
          <w:b/>
          <w:sz w:val="32"/>
          <w:szCs w:val="32"/>
        </w:rPr>
        <w:t>Multiple Choice Questions</w:t>
      </w:r>
      <w:r w:rsidR="00FD5766" w:rsidRPr="00A63A2E">
        <w:rPr>
          <w:rFonts w:ascii="Times New Roman" w:hAnsi="Times New Roman"/>
          <w:b/>
          <w:sz w:val="32"/>
          <w:szCs w:val="32"/>
        </w:rPr>
        <w:t xml:space="preserve"> </w:t>
      </w:r>
      <w:r w:rsidR="00A63A2E">
        <w:rPr>
          <w:rFonts w:ascii="Times New Roman" w:hAnsi="Times New Roman"/>
          <w:b/>
          <w:sz w:val="32"/>
          <w:szCs w:val="32"/>
        </w:rPr>
        <w:t xml:space="preserve">      </w:t>
      </w:r>
      <w:r w:rsidR="006C5781" w:rsidRPr="00A63A2E">
        <w:rPr>
          <w:rFonts w:ascii="Times New Roman" w:hAnsi="Times New Roman"/>
          <w:b/>
          <w:sz w:val="32"/>
          <w:szCs w:val="32"/>
        </w:rPr>
        <w:t xml:space="preserve"> </w:t>
      </w:r>
      <w:r w:rsidR="00FD5766" w:rsidRPr="00A63A2E">
        <w:rPr>
          <w:rFonts w:ascii="Times New Roman" w:hAnsi="Times New Roman"/>
          <w:b/>
          <w:sz w:val="32"/>
          <w:szCs w:val="32"/>
        </w:rPr>
        <w:t>(</w:t>
      </w:r>
      <w:r w:rsidR="00AB6A77">
        <w:rPr>
          <w:rFonts w:ascii="Times New Roman" w:hAnsi="Times New Roman"/>
          <w:b/>
          <w:sz w:val="32"/>
          <w:szCs w:val="32"/>
        </w:rPr>
        <w:t>6</w:t>
      </w:r>
      <w:r w:rsidR="00F11252" w:rsidRPr="00A63A2E">
        <w:rPr>
          <w:rFonts w:ascii="Times New Roman" w:hAnsi="Times New Roman"/>
          <w:b/>
          <w:sz w:val="32"/>
          <w:szCs w:val="32"/>
        </w:rPr>
        <w:t xml:space="preserve"> marks)</w:t>
      </w:r>
    </w:p>
    <w:p w14:paraId="64DBD528" w14:textId="26AB2123" w:rsidR="00AD036C" w:rsidRPr="00A63A2E" w:rsidRDefault="00575CD0" w:rsidP="00575CD0">
      <w:pPr>
        <w:rPr>
          <w:rFonts w:ascii="Times New Roman" w:hAnsi="Times New Roman"/>
          <w:b/>
          <w:sz w:val="32"/>
          <w:szCs w:val="32"/>
        </w:rPr>
      </w:pPr>
      <w:r w:rsidRPr="00A63A2E">
        <w:rPr>
          <w:rFonts w:ascii="Times New Roman" w:hAnsi="Times New Roman"/>
          <w:b/>
          <w:sz w:val="32"/>
          <w:szCs w:val="32"/>
        </w:rPr>
        <w:tab/>
      </w:r>
      <w:r w:rsidRPr="00A63A2E">
        <w:rPr>
          <w:rFonts w:ascii="Times New Roman" w:hAnsi="Times New Roman"/>
          <w:b/>
          <w:sz w:val="32"/>
          <w:szCs w:val="32"/>
        </w:rPr>
        <w:tab/>
      </w:r>
      <w:r w:rsidRPr="00A63A2E">
        <w:rPr>
          <w:rFonts w:ascii="Times New Roman" w:hAnsi="Times New Roman"/>
          <w:b/>
          <w:sz w:val="32"/>
          <w:szCs w:val="32"/>
        </w:rPr>
        <w:tab/>
      </w:r>
      <w:r w:rsidR="00D70913" w:rsidRPr="00A63A2E">
        <w:rPr>
          <w:rFonts w:ascii="Times New Roman" w:hAnsi="Times New Roman"/>
          <w:b/>
          <w:sz w:val="32"/>
          <w:szCs w:val="32"/>
        </w:rPr>
        <w:t>Part B</w:t>
      </w:r>
      <w:r w:rsidR="00AD036C" w:rsidRPr="00A63A2E">
        <w:rPr>
          <w:rFonts w:ascii="Times New Roman" w:hAnsi="Times New Roman"/>
          <w:b/>
          <w:sz w:val="32"/>
          <w:szCs w:val="32"/>
        </w:rPr>
        <w:t>:  Short Answer Questions</w:t>
      </w:r>
      <w:r w:rsidR="00F11252" w:rsidRPr="00A63A2E">
        <w:rPr>
          <w:rFonts w:ascii="Times New Roman" w:hAnsi="Times New Roman"/>
          <w:b/>
          <w:sz w:val="32"/>
          <w:szCs w:val="32"/>
        </w:rPr>
        <w:t xml:space="preserve"> </w:t>
      </w:r>
      <w:r w:rsidR="00616247" w:rsidRPr="00A63A2E">
        <w:rPr>
          <w:rFonts w:ascii="Times New Roman" w:hAnsi="Times New Roman"/>
          <w:b/>
          <w:sz w:val="32"/>
          <w:szCs w:val="32"/>
        </w:rPr>
        <w:t xml:space="preserve">    </w:t>
      </w:r>
      <w:r w:rsidR="00A63A2E">
        <w:rPr>
          <w:rFonts w:ascii="Times New Roman" w:hAnsi="Times New Roman"/>
          <w:b/>
          <w:sz w:val="32"/>
          <w:szCs w:val="32"/>
        </w:rPr>
        <w:t xml:space="preserve">     </w:t>
      </w:r>
      <w:r w:rsidR="006C5781" w:rsidRPr="00A63A2E">
        <w:rPr>
          <w:rFonts w:ascii="Times New Roman" w:hAnsi="Times New Roman"/>
          <w:b/>
          <w:sz w:val="32"/>
          <w:szCs w:val="32"/>
        </w:rPr>
        <w:t xml:space="preserve"> </w:t>
      </w:r>
      <w:r w:rsidR="00A63A2E">
        <w:rPr>
          <w:rFonts w:ascii="Times New Roman" w:hAnsi="Times New Roman"/>
          <w:b/>
          <w:sz w:val="32"/>
          <w:szCs w:val="32"/>
        </w:rPr>
        <w:t>(</w:t>
      </w:r>
      <w:r w:rsidR="00AB6A77">
        <w:rPr>
          <w:rFonts w:ascii="Times New Roman" w:hAnsi="Times New Roman"/>
          <w:b/>
          <w:sz w:val="32"/>
          <w:szCs w:val="32"/>
        </w:rPr>
        <w:t>35</w:t>
      </w:r>
      <w:r w:rsidR="00F11252" w:rsidRPr="00A63A2E">
        <w:rPr>
          <w:rFonts w:ascii="Times New Roman" w:hAnsi="Times New Roman"/>
          <w:b/>
          <w:sz w:val="32"/>
          <w:szCs w:val="32"/>
        </w:rPr>
        <w:t xml:space="preserve"> marks)</w:t>
      </w:r>
    </w:p>
    <w:p w14:paraId="608D4D39" w14:textId="7D1AACB5" w:rsidR="006C5781" w:rsidRPr="00A63A2E" w:rsidRDefault="006C5781" w:rsidP="00575CD0">
      <w:pPr>
        <w:rPr>
          <w:rFonts w:ascii="Times New Roman" w:hAnsi="Times New Roman"/>
          <w:b/>
          <w:sz w:val="32"/>
          <w:szCs w:val="32"/>
        </w:rPr>
      </w:pPr>
      <w:r w:rsidRPr="00A63A2E">
        <w:rPr>
          <w:rFonts w:ascii="Times New Roman" w:hAnsi="Times New Roman"/>
          <w:b/>
          <w:sz w:val="32"/>
          <w:szCs w:val="32"/>
        </w:rPr>
        <w:t xml:space="preserve">                              </w:t>
      </w:r>
    </w:p>
    <w:p w14:paraId="27D880EA" w14:textId="77777777" w:rsidR="00AD036C" w:rsidRPr="00A63A2E" w:rsidRDefault="00F11252" w:rsidP="00AD036C">
      <w:pPr>
        <w:tabs>
          <w:tab w:val="left" w:pos="1948"/>
        </w:tabs>
        <w:rPr>
          <w:rFonts w:ascii="Times New Roman" w:hAnsi="Times New Roman"/>
          <w:b/>
          <w:sz w:val="32"/>
          <w:szCs w:val="32"/>
        </w:rPr>
      </w:pPr>
      <w:r w:rsidRPr="00A63A2E">
        <w:rPr>
          <w:rFonts w:ascii="Times New Roman" w:hAnsi="Times New Roman"/>
          <w:b/>
          <w:sz w:val="32"/>
          <w:szCs w:val="32"/>
        </w:rPr>
        <w:tab/>
        <w:t xml:space="preserve"> </w:t>
      </w:r>
    </w:p>
    <w:p w14:paraId="65944F0A" w14:textId="1564D1C6" w:rsidR="00A34E13" w:rsidRPr="00A63A2E" w:rsidRDefault="00543E9A">
      <w:pPr>
        <w:rPr>
          <w:rFonts w:ascii="Times New Roman" w:hAnsi="Times New Roman"/>
          <w:b/>
          <w:sz w:val="32"/>
          <w:szCs w:val="32"/>
        </w:rPr>
      </w:pPr>
      <w:r w:rsidRPr="00A63A2E">
        <w:rPr>
          <w:rFonts w:ascii="Times New Roman" w:hAnsi="Times New Roman"/>
          <w:b/>
          <w:sz w:val="32"/>
          <w:szCs w:val="32"/>
        </w:rPr>
        <w:t>TOTAL MARKS:</w:t>
      </w:r>
      <w:r w:rsidR="005F14FB" w:rsidRPr="00A63A2E">
        <w:rPr>
          <w:rFonts w:ascii="Times New Roman" w:hAnsi="Times New Roman"/>
          <w:b/>
          <w:sz w:val="32"/>
          <w:szCs w:val="32"/>
        </w:rPr>
        <w:t xml:space="preserve">  </w:t>
      </w:r>
      <w:r w:rsidR="00AB6A77">
        <w:rPr>
          <w:rFonts w:ascii="Times New Roman" w:hAnsi="Times New Roman"/>
          <w:b/>
          <w:sz w:val="32"/>
          <w:szCs w:val="32"/>
        </w:rPr>
        <w:t>41</w:t>
      </w:r>
      <w:r w:rsidR="00A63A2E">
        <w:rPr>
          <w:rFonts w:ascii="Times New Roman" w:hAnsi="Times New Roman"/>
          <w:b/>
          <w:sz w:val="32"/>
          <w:szCs w:val="32"/>
        </w:rPr>
        <w:t xml:space="preserve"> marks</w:t>
      </w:r>
    </w:p>
    <w:p w14:paraId="05A9182A" w14:textId="77777777" w:rsidR="006C5781" w:rsidRPr="00A63A2E" w:rsidRDefault="00543E9A" w:rsidP="00D70913">
      <w:pPr>
        <w:rPr>
          <w:rFonts w:ascii="Times New Roman" w:hAnsi="Times New Roman"/>
          <w:b/>
          <w:sz w:val="32"/>
          <w:szCs w:val="32"/>
        </w:rPr>
      </w:pPr>
      <w:r w:rsidRPr="00A63A2E">
        <w:rPr>
          <w:rFonts w:ascii="Times New Roman" w:hAnsi="Times New Roman"/>
          <w:b/>
          <w:sz w:val="32"/>
          <w:szCs w:val="32"/>
        </w:rPr>
        <w:t>DO NOT WRITE ON OR MARK THIS PAPER</w:t>
      </w:r>
    </w:p>
    <w:p w14:paraId="1AB982CB" w14:textId="77777777" w:rsidR="00A63A2E" w:rsidRDefault="00A63A2E" w:rsidP="00D70913">
      <w:pPr>
        <w:rPr>
          <w:rFonts w:ascii="Times New Roman" w:hAnsi="Times New Roman"/>
          <w:b/>
          <w:sz w:val="28"/>
          <w:szCs w:val="28"/>
        </w:rPr>
      </w:pPr>
    </w:p>
    <w:p w14:paraId="6FCFFA9B" w14:textId="77777777" w:rsidR="00AB6A77" w:rsidRDefault="00AB6A77">
      <w:pPr>
        <w:spacing w:after="0" w:line="240" w:lineRule="auto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br w:type="page"/>
      </w:r>
    </w:p>
    <w:p w14:paraId="4310BB74" w14:textId="5BD404FB" w:rsidR="00D70913" w:rsidRPr="00AB6A77" w:rsidRDefault="00BD2066" w:rsidP="00D70913">
      <w:pPr>
        <w:rPr>
          <w:rFonts w:ascii="Times New Roman" w:hAnsi="Times New Roman"/>
          <w:b/>
          <w:sz w:val="24"/>
          <w:szCs w:val="32"/>
        </w:rPr>
      </w:pPr>
      <w:r w:rsidRPr="00AB6A77">
        <w:rPr>
          <w:rFonts w:ascii="Times New Roman" w:hAnsi="Times New Roman"/>
          <w:b/>
          <w:szCs w:val="28"/>
        </w:rPr>
        <w:lastRenderedPageBreak/>
        <w:t xml:space="preserve">SECTION ONE: </w:t>
      </w:r>
      <w:r w:rsidR="00D70913" w:rsidRPr="00AB6A77">
        <w:rPr>
          <w:rFonts w:ascii="Times New Roman" w:hAnsi="Times New Roman"/>
          <w:b/>
          <w:szCs w:val="28"/>
        </w:rPr>
        <w:t>Multiple Choice</w:t>
      </w:r>
      <w:r w:rsidR="00E35E3A" w:rsidRPr="00AB6A77">
        <w:rPr>
          <w:rFonts w:ascii="Times New Roman" w:hAnsi="Times New Roman"/>
          <w:b/>
          <w:szCs w:val="28"/>
        </w:rPr>
        <w:t xml:space="preserve"> Questions</w:t>
      </w:r>
      <w:r w:rsidR="005D67C9" w:rsidRPr="00AB6A77">
        <w:rPr>
          <w:rFonts w:ascii="Times New Roman" w:hAnsi="Times New Roman"/>
          <w:b/>
          <w:szCs w:val="28"/>
        </w:rPr>
        <w:t xml:space="preserve">   </w:t>
      </w:r>
      <w:r w:rsidR="00B81D50" w:rsidRPr="00AB6A77">
        <w:rPr>
          <w:rFonts w:ascii="Times New Roman" w:hAnsi="Times New Roman"/>
          <w:b/>
          <w:szCs w:val="28"/>
        </w:rPr>
        <w:t xml:space="preserve">                          </w:t>
      </w:r>
      <w:r w:rsidR="005D67C9" w:rsidRPr="00AB6A77">
        <w:rPr>
          <w:rFonts w:ascii="Times New Roman" w:hAnsi="Times New Roman"/>
          <w:b/>
          <w:szCs w:val="28"/>
        </w:rPr>
        <w:t>(1</w:t>
      </w:r>
      <w:r w:rsidR="00B75919" w:rsidRPr="00AB6A77">
        <w:rPr>
          <w:rFonts w:ascii="Times New Roman" w:hAnsi="Times New Roman"/>
          <w:b/>
          <w:szCs w:val="28"/>
        </w:rPr>
        <w:t xml:space="preserve"> </w:t>
      </w:r>
      <w:r w:rsidR="005D67C9" w:rsidRPr="00AB6A77">
        <w:rPr>
          <w:rFonts w:ascii="Times New Roman" w:hAnsi="Times New Roman"/>
          <w:b/>
          <w:szCs w:val="28"/>
        </w:rPr>
        <w:t>mark each)</w:t>
      </w:r>
    </w:p>
    <w:p w14:paraId="73F433D1" w14:textId="77777777" w:rsidR="00475199" w:rsidRPr="00AB6A77" w:rsidRDefault="00E35E3A" w:rsidP="005D67C9">
      <w:pPr>
        <w:spacing w:after="0"/>
        <w:rPr>
          <w:rFonts w:ascii="Times New Roman" w:hAnsi="Times New Roman"/>
          <w:b/>
          <w:szCs w:val="28"/>
        </w:rPr>
      </w:pPr>
      <w:r w:rsidRPr="00AB6A77">
        <w:rPr>
          <w:rFonts w:ascii="Times New Roman" w:hAnsi="Times New Roman"/>
          <w:b/>
          <w:szCs w:val="28"/>
        </w:rPr>
        <w:t>Answer t</w:t>
      </w:r>
      <w:r w:rsidR="005D67C9" w:rsidRPr="00AB6A77">
        <w:rPr>
          <w:rFonts w:ascii="Times New Roman" w:hAnsi="Times New Roman"/>
          <w:b/>
          <w:szCs w:val="28"/>
        </w:rPr>
        <w:t>his section on</w:t>
      </w:r>
      <w:r w:rsidRPr="00AB6A77">
        <w:rPr>
          <w:rFonts w:ascii="Times New Roman" w:hAnsi="Times New Roman"/>
          <w:b/>
          <w:szCs w:val="28"/>
        </w:rPr>
        <w:t xml:space="preserve"> the separate </w:t>
      </w:r>
      <w:r w:rsidR="005D67C9" w:rsidRPr="00AB6A77">
        <w:rPr>
          <w:rFonts w:ascii="Times New Roman" w:hAnsi="Times New Roman"/>
          <w:b/>
          <w:szCs w:val="28"/>
        </w:rPr>
        <w:t>multiple – choice answer sheet</w:t>
      </w:r>
    </w:p>
    <w:p w14:paraId="72315EE3" w14:textId="77777777" w:rsidR="002F00C9" w:rsidRPr="00A63A2E" w:rsidRDefault="002F00C9" w:rsidP="005D67C9">
      <w:pPr>
        <w:spacing w:after="0"/>
        <w:rPr>
          <w:rFonts w:ascii="Times New Roman" w:hAnsi="Times New Roman"/>
          <w:b/>
          <w:sz w:val="28"/>
          <w:szCs w:val="28"/>
        </w:rPr>
      </w:pPr>
    </w:p>
    <w:p w14:paraId="23C31721" w14:textId="77777777" w:rsidR="00AB6A77" w:rsidRPr="001E1FB7" w:rsidRDefault="00AB6A77" w:rsidP="00AB6A77">
      <w:pPr>
        <w:pStyle w:val="PMultiChoice1col"/>
        <w:numPr>
          <w:ilvl w:val="0"/>
          <w:numId w:val="30"/>
        </w:num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The law of conservation of mass explains why, in a chemical reaction:</w:t>
      </w:r>
    </w:p>
    <w:p w14:paraId="0E5B246F" w14:textId="77777777" w:rsidR="00AB6A77" w:rsidRPr="001E1FB7" w:rsidRDefault="00AB6A77" w:rsidP="00AB6A77">
      <w:pPr>
        <w:pStyle w:val="PMultiChoice1col"/>
        <w:ind w:left="720" w:firstLine="0"/>
        <w:rPr>
          <w:rFonts w:ascii="Arial" w:hAnsi="Arial" w:cs="Arial"/>
          <w:sz w:val="22"/>
          <w:szCs w:val="24"/>
        </w:rPr>
      </w:pPr>
    </w:p>
    <w:p w14:paraId="599168D3" w14:textId="77777777" w:rsidR="00AB6A77" w:rsidRPr="001E1FB7" w:rsidRDefault="00AB6A77" w:rsidP="00AB6A77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proofErr w:type="gramStart"/>
      <w:r>
        <w:rPr>
          <w:rFonts w:ascii="Arial" w:hAnsi="Arial" w:cs="Arial"/>
          <w:sz w:val="22"/>
          <w:szCs w:val="24"/>
        </w:rPr>
        <w:t>energy</w:t>
      </w:r>
      <w:proofErr w:type="gramEnd"/>
      <w:r>
        <w:rPr>
          <w:rFonts w:ascii="Arial" w:hAnsi="Arial" w:cs="Arial"/>
          <w:sz w:val="22"/>
          <w:szCs w:val="24"/>
        </w:rPr>
        <w:t xml:space="preserve"> cannot be created nor destroyed, only transformed or transferred.</w:t>
      </w:r>
    </w:p>
    <w:p w14:paraId="3A6F50D4" w14:textId="77777777" w:rsidR="00AB6A77" w:rsidRPr="001E1FB7" w:rsidRDefault="00AB6A77" w:rsidP="00AB6A77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proofErr w:type="gramStart"/>
      <w:r>
        <w:rPr>
          <w:rFonts w:ascii="Arial" w:eastAsia="MS Mincho" w:hAnsi="Arial" w:cs="Arial"/>
          <w:sz w:val="22"/>
          <w:szCs w:val="24"/>
        </w:rPr>
        <w:t>the</w:t>
      </w:r>
      <w:proofErr w:type="gramEnd"/>
      <w:r>
        <w:rPr>
          <w:rFonts w:ascii="Arial" w:eastAsia="MS Mincho" w:hAnsi="Arial" w:cs="Arial"/>
          <w:sz w:val="22"/>
          <w:szCs w:val="24"/>
        </w:rPr>
        <w:t xml:space="preserve"> total mass of reactants equals the total mass of products.</w:t>
      </w:r>
    </w:p>
    <w:p w14:paraId="5B7C9740" w14:textId="77777777" w:rsidR="00AB6A77" w:rsidRPr="001E1FB7" w:rsidRDefault="00AB6A77" w:rsidP="00AB6A77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proofErr w:type="gramStart"/>
      <w:r>
        <w:rPr>
          <w:rFonts w:ascii="Arial" w:eastAsia="MS Mincho" w:hAnsi="Arial" w:cs="Arial"/>
          <w:sz w:val="22"/>
          <w:szCs w:val="24"/>
        </w:rPr>
        <w:t>new</w:t>
      </w:r>
      <w:proofErr w:type="gramEnd"/>
      <w:r>
        <w:rPr>
          <w:rFonts w:ascii="Arial" w:eastAsia="MS Mincho" w:hAnsi="Arial" w:cs="Arial"/>
          <w:sz w:val="22"/>
          <w:szCs w:val="24"/>
        </w:rPr>
        <w:t xml:space="preserve"> atoms are created from the reactant atoms.</w:t>
      </w:r>
    </w:p>
    <w:p w14:paraId="55C361F8" w14:textId="77777777" w:rsidR="00AB6A77" w:rsidRPr="006F3CCF" w:rsidRDefault="00AB6A77" w:rsidP="00AB6A77">
      <w:pPr>
        <w:pStyle w:val="ListParagraph"/>
        <w:numPr>
          <w:ilvl w:val="1"/>
          <w:numId w:val="30"/>
        </w:numPr>
        <w:spacing w:after="0"/>
        <w:ind w:left="1418" w:hanging="709"/>
        <w:rPr>
          <w:rFonts w:ascii="Arial" w:eastAsia="MS Mincho" w:hAnsi="Arial" w:cs="Arial"/>
          <w:szCs w:val="24"/>
          <w:vertAlign w:val="subscript"/>
        </w:rPr>
      </w:pPr>
      <w:proofErr w:type="gramStart"/>
      <w:r>
        <w:rPr>
          <w:rFonts w:ascii="Arial" w:eastAsia="MS Mincho" w:hAnsi="Arial" w:cs="Arial"/>
          <w:szCs w:val="24"/>
        </w:rPr>
        <w:t>when</w:t>
      </w:r>
      <w:proofErr w:type="gramEnd"/>
      <w:r>
        <w:rPr>
          <w:rFonts w:ascii="Arial" w:eastAsia="MS Mincho" w:hAnsi="Arial" w:cs="Arial"/>
          <w:szCs w:val="24"/>
        </w:rPr>
        <w:t xml:space="preserve"> rearranging atoms to form products, the mass changes significantly.</w:t>
      </w:r>
    </w:p>
    <w:p w14:paraId="43923A44" w14:textId="77777777" w:rsidR="00AB6A77" w:rsidRPr="00AD047A" w:rsidRDefault="00AB6A77" w:rsidP="00AB6A77">
      <w:pPr>
        <w:pStyle w:val="ListParagraph"/>
        <w:spacing w:after="0"/>
        <w:ind w:left="1418"/>
        <w:rPr>
          <w:rStyle w:val="Psubscriptasis"/>
          <w:rFonts w:ascii="Arial" w:eastAsia="MS Mincho" w:hAnsi="Arial" w:cs="Arial"/>
          <w:szCs w:val="24"/>
        </w:rPr>
      </w:pPr>
    </w:p>
    <w:p w14:paraId="5BD20E01" w14:textId="77777777" w:rsidR="00AB6A77" w:rsidRPr="001E1FB7" w:rsidRDefault="00AB6A77" w:rsidP="00AB6A77">
      <w:pPr>
        <w:pStyle w:val="PMultiChoice1col"/>
        <w:numPr>
          <w:ilvl w:val="0"/>
          <w:numId w:val="30"/>
        </w:num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A chemical equation shows:</w:t>
      </w:r>
    </w:p>
    <w:p w14:paraId="24702B42" w14:textId="77777777" w:rsidR="00AB6A77" w:rsidRPr="001E1FB7" w:rsidRDefault="00AB6A77" w:rsidP="00AB6A77">
      <w:pPr>
        <w:pStyle w:val="PMultiChoice1col"/>
        <w:ind w:left="720" w:firstLine="0"/>
        <w:rPr>
          <w:rFonts w:ascii="Arial" w:hAnsi="Arial" w:cs="Arial"/>
          <w:sz w:val="22"/>
          <w:szCs w:val="24"/>
        </w:rPr>
      </w:pPr>
    </w:p>
    <w:p w14:paraId="7E385638" w14:textId="77777777" w:rsidR="00AB6A77" w:rsidRPr="001E1FB7" w:rsidRDefault="00AB6A77" w:rsidP="00AB6A77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proofErr w:type="gramStart"/>
      <w:r>
        <w:rPr>
          <w:rFonts w:ascii="Arial" w:eastAsia="MS Mincho" w:hAnsi="Arial" w:cs="Arial"/>
          <w:sz w:val="22"/>
          <w:szCs w:val="24"/>
        </w:rPr>
        <w:t>the</w:t>
      </w:r>
      <w:proofErr w:type="gramEnd"/>
      <w:r>
        <w:rPr>
          <w:rFonts w:ascii="Arial" w:eastAsia="MS Mincho" w:hAnsi="Arial" w:cs="Arial"/>
          <w:sz w:val="22"/>
          <w:szCs w:val="24"/>
        </w:rPr>
        <w:t xml:space="preserve"> chemical formulas of the reactants and products.</w:t>
      </w:r>
    </w:p>
    <w:p w14:paraId="52509AFA" w14:textId="77777777" w:rsidR="00AB6A77" w:rsidRPr="001E1FB7" w:rsidRDefault="00AB6A77" w:rsidP="00AB6A77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proofErr w:type="gramStart"/>
      <w:r>
        <w:rPr>
          <w:rFonts w:ascii="Arial" w:eastAsia="MS Mincho" w:hAnsi="Arial" w:cs="Arial"/>
          <w:sz w:val="22"/>
          <w:szCs w:val="24"/>
        </w:rPr>
        <w:t>the</w:t>
      </w:r>
      <w:proofErr w:type="gramEnd"/>
      <w:r>
        <w:rPr>
          <w:rFonts w:ascii="Arial" w:eastAsia="MS Mincho" w:hAnsi="Arial" w:cs="Arial"/>
          <w:sz w:val="22"/>
          <w:szCs w:val="24"/>
        </w:rPr>
        <w:t xml:space="preserve"> names of the reactants and the products in words.</w:t>
      </w:r>
    </w:p>
    <w:p w14:paraId="79565397" w14:textId="77777777" w:rsidR="00AB6A77" w:rsidRPr="001E1FB7" w:rsidRDefault="00AB6A77" w:rsidP="00AB6A77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proofErr w:type="gramStart"/>
      <w:r>
        <w:rPr>
          <w:rFonts w:ascii="Arial" w:eastAsia="MS Mincho" w:hAnsi="Arial" w:cs="Arial"/>
          <w:sz w:val="22"/>
          <w:szCs w:val="24"/>
        </w:rPr>
        <w:t>all</w:t>
      </w:r>
      <w:proofErr w:type="gramEnd"/>
      <w:r>
        <w:rPr>
          <w:rFonts w:ascii="Arial" w:eastAsia="MS Mincho" w:hAnsi="Arial" w:cs="Arial"/>
          <w:sz w:val="22"/>
          <w:szCs w:val="24"/>
        </w:rPr>
        <w:t xml:space="preserve"> the atoms in the compounds of the reactants, but not the products.</w:t>
      </w:r>
    </w:p>
    <w:p w14:paraId="7FD1C1D6" w14:textId="77777777" w:rsidR="00AB6A77" w:rsidRDefault="00AB6A77" w:rsidP="00AB6A77">
      <w:pPr>
        <w:pStyle w:val="ListParagraph"/>
        <w:numPr>
          <w:ilvl w:val="1"/>
          <w:numId w:val="30"/>
        </w:numPr>
        <w:spacing w:after="0"/>
        <w:ind w:left="1418" w:hanging="709"/>
        <w:rPr>
          <w:rFonts w:ascii="Arial" w:eastAsia="MS Mincho" w:hAnsi="Arial" w:cs="Arial"/>
          <w:szCs w:val="24"/>
        </w:rPr>
      </w:pPr>
      <w:proofErr w:type="gramStart"/>
      <w:r>
        <w:rPr>
          <w:rFonts w:ascii="Arial" w:eastAsia="MS Mincho" w:hAnsi="Arial" w:cs="Arial"/>
          <w:szCs w:val="24"/>
        </w:rPr>
        <w:t>all</w:t>
      </w:r>
      <w:proofErr w:type="gramEnd"/>
      <w:r>
        <w:rPr>
          <w:rFonts w:ascii="Arial" w:eastAsia="MS Mincho" w:hAnsi="Arial" w:cs="Arial"/>
          <w:szCs w:val="24"/>
        </w:rPr>
        <w:t xml:space="preserve"> the atoms involved in the reaction and how they rearrange into the products.</w:t>
      </w:r>
    </w:p>
    <w:p w14:paraId="2D0623DB" w14:textId="77777777" w:rsidR="00AB6A77" w:rsidRPr="006F3CCF" w:rsidRDefault="00AB6A77" w:rsidP="00AB6A77">
      <w:pPr>
        <w:spacing w:after="0"/>
        <w:rPr>
          <w:rStyle w:val="Psubscriptasis"/>
          <w:rFonts w:ascii="Arial" w:eastAsia="MS Mincho" w:hAnsi="Arial" w:cs="Arial"/>
          <w:szCs w:val="24"/>
          <w:vertAlign w:val="baseline"/>
        </w:rPr>
      </w:pPr>
    </w:p>
    <w:p w14:paraId="5F9A5ECD" w14:textId="77777777" w:rsidR="00AB6A77" w:rsidRPr="001E1FB7" w:rsidRDefault="00AB6A77" w:rsidP="00AB6A77">
      <w:pPr>
        <w:pStyle w:val="PMultiChoice1col"/>
        <w:numPr>
          <w:ilvl w:val="0"/>
          <w:numId w:val="30"/>
        </w:numPr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 xml:space="preserve">Copper reacts with </w:t>
      </w:r>
      <w:proofErr w:type="spellStart"/>
      <w:r w:rsidRPr="001E1FB7">
        <w:rPr>
          <w:rFonts w:ascii="Arial" w:hAnsi="Arial" w:cs="Arial"/>
          <w:sz w:val="22"/>
          <w:szCs w:val="24"/>
        </w:rPr>
        <w:t>sulfur</w:t>
      </w:r>
      <w:proofErr w:type="spellEnd"/>
      <w:r w:rsidRPr="001E1FB7">
        <w:rPr>
          <w:rFonts w:ascii="Arial" w:hAnsi="Arial" w:cs="Arial"/>
          <w:sz w:val="22"/>
          <w:szCs w:val="24"/>
        </w:rPr>
        <w:t xml:space="preserve"> dioxide to form copper sulfide and oxygen gas. The reactants for this reaction are:</w:t>
      </w:r>
    </w:p>
    <w:p w14:paraId="4033BAEF" w14:textId="77777777" w:rsidR="00AB6A77" w:rsidRPr="001E1FB7" w:rsidRDefault="00AB6A77" w:rsidP="00AB6A77">
      <w:pPr>
        <w:pStyle w:val="PMultiChoice1col"/>
        <w:ind w:left="720" w:firstLine="0"/>
        <w:rPr>
          <w:rFonts w:ascii="Arial" w:hAnsi="Arial" w:cs="Arial"/>
          <w:sz w:val="22"/>
          <w:szCs w:val="24"/>
        </w:rPr>
      </w:pPr>
    </w:p>
    <w:p w14:paraId="1B974236" w14:textId="77777777" w:rsidR="00AB6A77" w:rsidRPr="001E1FB7" w:rsidRDefault="00AB6A77" w:rsidP="00AB6A77">
      <w:pPr>
        <w:pStyle w:val="PMultiChoice1col"/>
        <w:numPr>
          <w:ilvl w:val="1"/>
          <w:numId w:val="30"/>
        </w:numPr>
        <w:ind w:left="1418" w:hanging="709"/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>copper</w:t>
      </w:r>
    </w:p>
    <w:p w14:paraId="14D3CDDD" w14:textId="77777777" w:rsidR="00AB6A77" w:rsidRPr="001E1FB7" w:rsidRDefault="00AB6A77" w:rsidP="00AB6A77">
      <w:pPr>
        <w:pStyle w:val="PMultiChoice1col"/>
        <w:numPr>
          <w:ilvl w:val="1"/>
          <w:numId w:val="30"/>
        </w:numPr>
        <w:ind w:left="1418" w:hanging="709"/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 xml:space="preserve">copper and </w:t>
      </w:r>
      <w:proofErr w:type="spellStart"/>
      <w:r w:rsidRPr="001E1FB7">
        <w:rPr>
          <w:rFonts w:ascii="Arial" w:hAnsi="Arial" w:cs="Arial"/>
          <w:sz w:val="22"/>
          <w:szCs w:val="24"/>
        </w:rPr>
        <w:t>sulfur</w:t>
      </w:r>
      <w:proofErr w:type="spellEnd"/>
      <w:r w:rsidRPr="001E1FB7">
        <w:rPr>
          <w:rFonts w:ascii="Arial" w:hAnsi="Arial" w:cs="Arial"/>
          <w:sz w:val="22"/>
          <w:szCs w:val="24"/>
        </w:rPr>
        <w:t xml:space="preserve"> dioxide</w:t>
      </w:r>
    </w:p>
    <w:p w14:paraId="1C8D4C43" w14:textId="77777777" w:rsidR="00AB6A77" w:rsidRPr="001E1FB7" w:rsidRDefault="00AB6A77" w:rsidP="00AB6A77">
      <w:pPr>
        <w:pStyle w:val="PMultiChoice1col"/>
        <w:numPr>
          <w:ilvl w:val="1"/>
          <w:numId w:val="30"/>
        </w:numPr>
        <w:ind w:left="1418" w:hanging="709"/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>copper sulfide and oxygen gas</w:t>
      </w:r>
    </w:p>
    <w:p w14:paraId="73B369EC" w14:textId="77777777" w:rsidR="00AB6A77" w:rsidRPr="00AD047A" w:rsidRDefault="00AB6A77" w:rsidP="00AB6A77">
      <w:pPr>
        <w:pStyle w:val="ListParagraph"/>
        <w:numPr>
          <w:ilvl w:val="1"/>
          <w:numId w:val="30"/>
        </w:numPr>
        <w:tabs>
          <w:tab w:val="left" w:pos="7680"/>
        </w:tabs>
        <w:spacing w:after="0"/>
        <w:ind w:left="1418" w:hanging="709"/>
        <w:rPr>
          <w:rFonts w:ascii="Arial" w:hAnsi="Arial" w:cs="Arial"/>
          <w:szCs w:val="24"/>
        </w:rPr>
      </w:pPr>
      <w:r w:rsidRPr="00AD047A">
        <w:rPr>
          <w:rFonts w:ascii="Arial" w:hAnsi="Arial" w:cs="Arial"/>
          <w:szCs w:val="24"/>
        </w:rPr>
        <w:t>copper, sulphur dioxide, copper sulfide and oxygen gas</w:t>
      </w:r>
    </w:p>
    <w:p w14:paraId="44F37CCB" w14:textId="77777777" w:rsidR="00AB6A77" w:rsidRPr="001E1FB7" w:rsidRDefault="00AB6A77" w:rsidP="00AB6A77">
      <w:pPr>
        <w:tabs>
          <w:tab w:val="left" w:pos="7680"/>
        </w:tabs>
        <w:spacing w:after="0"/>
        <w:rPr>
          <w:rFonts w:ascii="Arial" w:hAnsi="Arial" w:cs="Arial"/>
          <w:szCs w:val="24"/>
        </w:rPr>
      </w:pPr>
    </w:p>
    <w:p w14:paraId="4C074D8A" w14:textId="77777777" w:rsidR="00AB6A77" w:rsidRPr="001E1FB7" w:rsidRDefault="00AB6A77" w:rsidP="00AB6A77">
      <w:pPr>
        <w:pStyle w:val="PMultiChoice1col"/>
        <w:numPr>
          <w:ilvl w:val="0"/>
          <w:numId w:val="30"/>
        </w:numPr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>When petrol explodes, it releases energy in the form of heat and light. This reaction is an example of:</w:t>
      </w:r>
    </w:p>
    <w:p w14:paraId="4F368026" w14:textId="77777777" w:rsidR="00AB6A77" w:rsidRPr="001E1FB7" w:rsidRDefault="00AB6A77" w:rsidP="00AB6A77">
      <w:pPr>
        <w:pStyle w:val="PMultiChoice1col"/>
        <w:ind w:left="720" w:firstLine="0"/>
        <w:rPr>
          <w:rFonts w:ascii="Arial" w:hAnsi="Arial" w:cs="Arial"/>
          <w:sz w:val="22"/>
          <w:szCs w:val="24"/>
        </w:rPr>
      </w:pPr>
    </w:p>
    <w:p w14:paraId="78DF038C" w14:textId="77777777" w:rsidR="00AB6A77" w:rsidRPr="001E1FB7" w:rsidRDefault="00AB6A77" w:rsidP="00AB6A77">
      <w:pPr>
        <w:pStyle w:val="PMultiChoice1col"/>
        <w:numPr>
          <w:ilvl w:val="1"/>
          <w:numId w:val="30"/>
        </w:numPr>
        <w:ind w:left="1418" w:hanging="709"/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>an endothermic reaction</w:t>
      </w:r>
    </w:p>
    <w:p w14:paraId="1E981895" w14:textId="77777777" w:rsidR="00AB6A77" w:rsidRPr="001E1FB7" w:rsidRDefault="00AB6A77" w:rsidP="00AB6A77">
      <w:pPr>
        <w:pStyle w:val="PMultiChoice1col"/>
        <w:numPr>
          <w:ilvl w:val="1"/>
          <w:numId w:val="30"/>
        </w:numPr>
        <w:ind w:left="1418" w:hanging="709"/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>an exothermic reaction</w:t>
      </w:r>
    </w:p>
    <w:p w14:paraId="4BF3D63C" w14:textId="77777777" w:rsidR="00AB6A77" w:rsidRPr="001E1FB7" w:rsidRDefault="00AB6A77" w:rsidP="00AB6A77">
      <w:pPr>
        <w:pStyle w:val="PMultiChoice1col"/>
        <w:numPr>
          <w:ilvl w:val="1"/>
          <w:numId w:val="30"/>
        </w:numPr>
        <w:ind w:left="1418" w:hanging="709"/>
        <w:rPr>
          <w:rFonts w:ascii="Arial" w:hAnsi="Arial" w:cs="Arial"/>
          <w:sz w:val="22"/>
          <w:szCs w:val="24"/>
        </w:rPr>
      </w:pPr>
      <w:r w:rsidRPr="001E1FB7">
        <w:rPr>
          <w:rFonts w:ascii="Arial" w:hAnsi="Arial" w:cs="Arial"/>
          <w:sz w:val="22"/>
          <w:szCs w:val="24"/>
        </w:rPr>
        <w:t>a neutralisation reaction</w:t>
      </w:r>
    </w:p>
    <w:p w14:paraId="646E87EC" w14:textId="77777777" w:rsidR="00AB6A77" w:rsidRPr="00AD047A" w:rsidRDefault="00AB6A77" w:rsidP="00AB6A77">
      <w:pPr>
        <w:pStyle w:val="ListParagraph"/>
        <w:numPr>
          <w:ilvl w:val="1"/>
          <w:numId w:val="30"/>
        </w:numPr>
        <w:spacing w:after="0"/>
        <w:ind w:left="1418" w:hanging="709"/>
        <w:rPr>
          <w:rFonts w:ascii="Arial" w:hAnsi="Arial" w:cs="Arial"/>
          <w:szCs w:val="24"/>
        </w:rPr>
      </w:pPr>
      <w:r w:rsidRPr="00AD047A">
        <w:rPr>
          <w:rFonts w:ascii="Arial" w:hAnsi="Arial" w:cs="Arial"/>
          <w:szCs w:val="24"/>
        </w:rPr>
        <w:t>a</w:t>
      </w:r>
      <w:r>
        <w:rPr>
          <w:rFonts w:ascii="Arial" w:hAnsi="Arial" w:cs="Arial"/>
          <w:szCs w:val="24"/>
        </w:rPr>
        <w:t>n</w:t>
      </w:r>
      <w:r w:rsidRPr="00AD047A"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extrathermic</w:t>
      </w:r>
      <w:proofErr w:type="spellEnd"/>
      <w:r>
        <w:rPr>
          <w:rFonts w:ascii="Arial" w:hAnsi="Arial" w:cs="Arial"/>
          <w:szCs w:val="24"/>
        </w:rPr>
        <w:t xml:space="preserve"> </w:t>
      </w:r>
      <w:r w:rsidRPr="00AD047A">
        <w:rPr>
          <w:rFonts w:ascii="Arial" w:hAnsi="Arial" w:cs="Arial"/>
          <w:szCs w:val="24"/>
        </w:rPr>
        <w:t>reaction</w:t>
      </w:r>
    </w:p>
    <w:p w14:paraId="7F61578D" w14:textId="77777777" w:rsidR="00AB6A77" w:rsidRPr="001E1FB7" w:rsidRDefault="00AB6A77" w:rsidP="00AB6A77">
      <w:pPr>
        <w:tabs>
          <w:tab w:val="left" w:pos="1015"/>
        </w:tabs>
        <w:spacing w:after="0"/>
        <w:rPr>
          <w:rFonts w:ascii="Arial" w:eastAsia="MS Mincho" w:hAnsi="Arial" w:cs="Arial"/>
          <w:szCs w:val="24"/>
        </w:rPr>
      </w:pPr>
    </w:p>
    <w:p w14:paraId="5468AEDD" w14:textId="77777777" w:rsidR="00AB6A77" w:rsidRPr="001E1FB7" w:rsidRDefault="00AB6A77" w:rsidP="00AB6A77">
      <w:pPr>
        <w:pStyle w:val="PMultiChoice1col"/>
        <w:numPr>
          <w:ilvl w:val="0"/>
          <w:numId w:val="30"/>
        </w:numPr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>Neutralisation reactions between acids and bases can be generalised by which one of the following word equations?</w:t>
      </w:r>
    </w:p>
    <w:p w14:paraId="4F092AAD" w14:textId="77777777" w:rsidR="00AB6A77" w:rsidRPr="001E1FB7" w:rsidRDefault="00AB6A77" w:rsidP="00AB6A77">
      <w:pPr>
        <w:pStyle w:val="PMultiChoice1col"/>
        <w:ind w:left="720" w:firstLine="0"/>
        <w:rPr>
          <w:rFonts w:ascii="Arial" w:hAnsi="Arial" w:cs="Arial"/>
          <w:sz w:val="22"/>
          <w:szCs w:val="24"/>
        </w:rPr>
      </w:pPr>
    </w:p>
    <w:p w14:paraId="2DB7193F" w14:textId="77777777" w:rsidR="00AB6A77" w:rsidRPr="001E1FB7" w:rsidRDefault="00AB6A77" w:rsidP="00AB6A77">
      <w:pPr>
        <w:pStyle w:val="PMultiChoice1col"/>
        <w:numPr>
          <w:ilvl w:val="0"/>
          <w:numId w:val="44"/>
        </w:numPr>
        <w:ind w:left="1418" w:hanging="709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acid </w:t>
      </w:r>
      <w:r w:rsidRPr="001E1FB7">
        <w:rPr>
          <w:rFonts w:ascii="Arial" w:hAnsi="Arial" w:cs="Arial"/>
          <w:sz w:val="22"/>
          <w:szCs w:val="24"/>
        </w:rPr>
        <w:t xml:space="preserve">+ </w:t>
      </w:r>
      <w:r>
        <w:rPr>
          <w:rFonts w:ascii="Arial" w:hAnsi="Arial" w:cs="Arial"/>
          <w:sz w:val="22"/>
          <w:szCs w:val="24"/>
        </w:rPr>
        <w:t xml:space="preserve">base </w:t>
      </w:r>
      <w:r>
        <w:t xml:space="preserve">→ </w:t>
      </w:r>
      <w:r w:rsidRPr="001E1FB7">
        <w:rPr>
          <w:rFonts w:ascii="Arial" w:hAnsi="Arial" w:cs="Arial"/>
          <w:sz w:val="22"/>
          <w:szCs w:val="24"/>
        </w:rPr>
        <w:t>hydrogen gas</w:t>
      </w:r>
      <w:r>
        <w:rPr>
          <w:rFonts w:ascii="Arial" w:hAnsi="Arial" w:cs="Arial"/>
          <w:sz w:val="22"/>
          <w:szCs w:val="24"/>
        </w:rPr>
        <w:t xml:space="preserve"> + salt + water</w:t>
      </w:r>
    </w:p>
    <w:p w14:paraId="64505D07" w14:textId="77777777" w:rsidR="00AB6A77" w:rsidRPr="001E1FB7" w:rsidRDefault="00AB6A77" w:rsidP="00AB6A77">
      <w:pPr>
        <w:pStyle w:val="PMultiChoice1col"/>
        <w:numPr>
          <w:ilvl w:val="0"/>
          <w:numId w:val="44"/>
        </w:numPr>
        <w:ind w:left="1418" w:hanging="709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acid </w:t>
      </w:r>
      <w:r w:rsidRPr="001E1FB7">
        <w:rPr>
          <w:rFonts w:ascii="Arial" w:hAnsi="Arial" w:cs="Arial"/>
          <w:sz w:val="22"/>
          <w:szCs w:val="24"/>
        </w:rPr>
        <w:t xml:space="preserve">+ </w:t>
      </w:r>
      <w:r>
        <w:rPr>
          <w:rFonts w:ascii="Arial" w:hAnsi="Arial" w:cs="Arial"/>
          <w:sz w:val="22"/>
          <w:szCs w:val="24"/>
        </w:rPr>
        <w:t xml:space="preserve">base </w:t>
      </w:r>
      <w:r>
        <w:t xml:space="preserve">→ </w:t>
      </w:r>
      <w:r>
        <w:rPr>
          <w:rFonts w:ascii="Arial" w:hAnsi="Arial" w:cs="Arial"/>
          <w:sz w:val="22"/>
          <w:szCs w:val="24"/>
        </w:rPr>
        <w:t xml:space="preserve"> water</w:t>
      </w:r>
    </w:p>
    <w:p w14:paraId="7A0DB8E5" w14:textId="77777777" w:rsidR="00AB6A77" w:rsidRPr="001E1FB7" w:rsidRDefault="00AB6A77" w:rsidP="00AB6A77">
      <w:pPr>
        <w:pStyle w:val="PMultiChoice1col"/>
        <w:numPr>
          <w:ilvl w:val="0"/>
          <w:numId w:val="44"/>
        </w:numPr>
        <w:ind w:left="1418" w:hanging="709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acid </w:t>
      </w:r>
      <w:r w:rsidRPr="001E1FB7">
        <w:rPr>
          <w:rFonts w:ascii="Arial" w:hAnsi="Arial" w:cs="Arial"/>
          <w:sz w:val="22"/>
          <w:szCs w:val="24"/>
        </w:rPr>
        <w:t xml:space="preserve">+ </w:t>
      </w:r>
      <w:r>
        <w:rPr>
          <w:rFonts w:ascii="Arial" w:hAnsi="Arial" w:cs="Arial"/>
          <w:sz w:val="22"/>
          <w:szCs w:val="24"/>
        </w:rPr>
        <w:t xml:space="preserve">base </w:t>
      </w:r>
      <w:r>
        <w:t xml:space="preserve">→ </w:t>
      </w:r>
      <w:r>
        <w:rPr>
          <w:rFonts w:ascii="Arial" w:hAnsi="Arial" w:cs="Arial"/>
          <w:sz w:val="22"/>
          <w:szCs w:val="24"/>
        </w:rPr>
        <w:t>salt + water</w:t>
      </w:r>
    </w:p>
    <w:p w14:paraId="7B7B23D9" w14:textId="77777777" w:rsidR="00AB6A77" w:rsidRPr="001E1FB7" w:rsidRDefault="00AB6A77" w:rsidP="00AB6A77">
      <w:pPr>
        <w:pStyle w:val="PMultiChoice1col"/>
        <w:numPr>
          <w:ilvl w:val="0"/>
          <w:numId w:val="44"/>
        </w:numPr>
        <w:ind w:left="1418" w:hanging="709"/>
        <w:rPr>
          <w:rFonts w:ascii="Arial" w:hAnsi="Arial" w:cs="Arial"/>
          <w:sz w:val="22"/>
          <w:szCs w:val="24"/>
        </w:rPr>
      </w:pPr>
      <w:r>
        <w:rPr>
          <w:rFonts w:ascii="Arial" w:hAnsi="Arial" w:cs="Arial"/>
          <w:sz w:val="22"/>
          <w:szCs w:val="24"/>
        </w:rPr>
        <w:t xml:space="preserve">acid </w:t>
      </w:r>
      <w:r w:rsidRPr="001E1FB7">
        <w:rPr>
          <w:rFonts w:ascii="Arial" w:hAnsi="Arial" w:cs="Arial"/>
          <w:sz w:val="22"/>
          <w:szCs w:val="24"/>
        </w:rPr>
        <w:t xml:space="preserve">+ </w:t>
      </w:r>
      <w:r>
        <w:rPr>
          <w:rFonts w:ascii="Arial" w:hAnsi="Arial" w:cs="Arial"/>
          <w:sz w:val="22"/>
          <w:szCs w:val="24"/>
        </w:rPr>
        <w:t xml:space="preserve">base </w:t>
      </w:r>
      <w:r>
        <w:t xml:space="preserve">→ </w:t>
      </w:r>
      <w:r>
        <w:rPr>
          <w:rFonts w:ascii="Arial" w:hAnsi="Arial" w:cs="Arial"/>
          <w:sz w:val="22"/>
          <w:szCs w:val="24"/>
        </w:rPr>
        <w:t>salt + carbon dioxide + water</w:t>
      </w:r>
    </w:p>
    <w:p w14:paraId="3E1B2302" w14:textId="77777777" w:rsidR="00AB6A77" w:rsidRPr="001E1FB7" w:rsidRDefault="00AB6A77" w:rsidP="00AB6A77">
      <w:pPr>
        <w:rPr>
          <w:rFonts w:ascii="Arial" w:hAnsi="Arial" w:cs="Arial"/>
          <w:szCs w:val="24"/>
        </w:rPr>
      </w:pPr>
    </w:p>
    <w:p w14:paraId="321AE236" w14:textId="77777777" w:rsidR="00AB6A77" w:rsidRPr="001E1FB7" w:rsidRDefault="00AB6A77" w:rsidP="00AB6A77">
      <w:pPr>
        <w:pStyle w:val="ListParagraph"/>
        <w:numPr>
          <w:ilvl w:val="0"/>
          <w:numId w:val="30"/>
        </w:numPr>
        <w:rPr>
          <w:rFonts w:ascii="Arial" w:hAnsi="Arial" w:cs="Arial"/>
          <w:szCs w:val="24"/>
        </w:rPr>
      </w:pPr>
      <w:r w:rsidRPr="001E1FB7">
        <w:rPr>
          <w:rFonts w:ascii="Arial" w:hAnsi="Arial" w:cs="Arial"/>
          <w:szCs w:val="24"/>
        </w:rPr>
        <w:t>Which of the following chemical equations is correctly balanced?</w:t>
      </w:r>
    </w:p>
    <w:p w14:paraId="4C650D54" w14:textId="77777777" w:rsidR="00AB6A77" w:rsidRPr="001E1FB7" w:rsidRDefault="00AB6A77" w:rsidP="00AB6A77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proofErr w:type="spellStart"/>
      <w:r w:rsidRPr="001E1FB7">
        <w:rPr>
          <w:rFonts w:ascii="Arial" w:hAnsi="Arial" w:cs="Arial"/>
          <w:sz w:val="22"/>
          <w:szCs w:val="24"/>
        </w:rPr>
        <w:t>HCl</w:t>
      </w:r>
      <w:proofErr w:type="spellEnd"/>
      <w:r w:rsidRPr="001E1FB7">
        <w:rPr>
          <w:rFonts w:ascii="Arial" w:hAnsi="Arial" w:cs="Arial"/>
          <w:sz w:val="22"/>
          <w:szCs w:val="24"/>
        </w:rPr>
        <w:t xml:space="preserve"> + </w:t>
      </w:r>
      <w:proofErr w:type="spellStart"/>
      <w:r w:rsidRPr="001E1FB7">
        <w:rPr>
          <w:rFonts w:ascii="Arial" w:hAnsi="Arial" w:cs="Arial"/>
          <w:sz w:val="22"/>
          <w:szCs w:val="24"/>
        </w:rPr>
        <w:t>NaOH</w:t>
      </w:r>
      <w:proofErr w:type="spellEnd"/>
      <w:r w:rsidRPr="001E1FB7">
        <w:rPr>
          <w:rFonts w:ascii="Arial" w:hAnsi="Arial" w:cs="Arial"/>
          <w:sz w:val="22"/>
          <w:szCs w:val="24"/>
        </w:rPr>
        <w:t xml:space="preserve"> → </w:t>
      </w:r>
      <w:proofErr w:type="spellStart"/>
      <w:r w:rsidRPr="001E1FB7">
        <w:rPr>
          <w:rFonts w:ascii="Arial" w:hAnsi="Arial" w:cs="Arial"/>
          <w:sz w:val="22"/>
          <w:szCs w:val="24"/>
        </w:rPr>
        <w:t>NaCl</w:t>
      </w:r>
      <w:proofErr w:type="spellEnd"/>
      <w:r w:rsidRPr="001E1FB7">
        <w:rPr>
          <w:rFonts w:ascii="Arial" w:hAnsi="Arial" w:cs="Arial"/>
          <w:sz w:val="22"/>
          <w:szCs w:val="24"/>
        </w:rPr>
        <w:t xml:space="preserve"> + H</w:t>
      </w:r>
      <w:r w:rsidRPr="001E1FB7">
        <w:rPr>
          <w:rFonts w:ascii="Arial" w:hAnsi="Arial" w:cs="Arial"/>
          <w:sz w:val="22"/>
          <w:szCs w:val="24"/>
          <w:vertAlign w:val="subscript"/>
        </w:rPr>
        <w:t>2</w:t>
      </w:r>
      <w:r w:rsidRPr="001E1FB7">
        <w:rPr>
          <w:rFonts w:ascii="Arial" w:hAnsi="Arial" w:cs="Arial"/>
          <w:sz w:val="22"/>
          <w:szCs w:val="24"/>
        </w:rPr>
        <w:t>O</w:t>
      </w:r>
    </w:p>
    <w:p w14:paraId="5BBD35F1" w14:textId="77777777" w:rsidR="00AB6A77" w:rsidRPr="001E1FB7" w:rsidRDefault="00AB6A77" w:rsidP="00AB6A77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r w:rsidRPr="001E1FB7">
        <w:rPr>
          <w:rFonts w:ascii="Arial" w:eastAsia="MS Mincho" w:hAnsi="Arial" w:cs="Arial"/>
          <w:sz w:val="22"/>
          <w:szCs w:val="24"/>
        </w:rPr>
        <w:t>H</w:t>
      </w:r>
      <w:r w:rsidRPr="001E1FB7">
        <w:rPr>
          <w:rFonts w:ascii="Arial" w:eastAsia="MS Mincho" w:hAnsi="Arial" w:cs="Arial"/>
          <w:sz w:val="22"/>
          <w:szCs w:val="24"/>
          <w:vertAlign w:val="subscript"/>
        </w:rPr>
        <w:t xml:space="preserve">2 </w:t>
      </w:r>
      <w:r w:rsidRPr="001E1FB7">
        <w:rPr>
          <w:rFonts w:ascii="Arial" w:eastAsia="MS Mincho" w:hAnsi="Arial" w:cs="Arial"/>
          <w:sz w:val="22"/>
          <w:szCs w:val="24"/>
        </w:rPr>
        <w:t>+ O</w:t>
      </w:r>
      <w:r w:rsidRPr="001E1FB7">
        <w:rPr>
          <w:rStyle w:val="Psubscriptasis"/>
          <w:rFonts w:ascii="Arial" w:eastAsia="MS Mincho" w:hAnsi="Arial" w:cs="Arial"/>
          <w:sz w:val="22"/>
          <w:szCs w:val="24"/>
        </w:rPr>
        <w:t>2</w:t>
      </w:r>
      <w:r w:rsidRPr="001E1FB7">
        <w:rPr>
          <w:rFonts w:ascii="Arial" w:eastAsia="MS Mincho" w:hAnsi="Arial" w:cs="Arial"/>
          <w:sz w:val="22"/>
          <w:szCs w:val="24"/>
        </w:rPr>
        <w:t xml:space="preserve"> </w:t>
      </w:r>
      <w:r w:rsidRPr="001E1FB7">
        <w:rPr>
          <w:rFonts w:ascii="Arial" w:hAnsi="Arial" w:cs="Arial"/>
          <w:sz w:val="22"/>
          <w:szCs w:val="24"/>
        </w:rPr>
        <w:t>→</w:t>
      </w:r>
      <w:r w:rsidRPr="001E1FB7">
        <w:rPr>
          <w:rFonts w:ascii="Arial" w:eastAsia="MS Mincho" w:hAnsi="Arial" w:cs="Arial"/>
          <w:sz w:val="22"/>
          <w:szCs w:val="24"/>
        </w:rPr>
        <w:t xml:space="preserve"> H</w:t>
      </w:r>
      <w:r w:rsidRPr="001E1FB7">
        <w:rPr>
          <w:rStyle w:val="Psubscriptasis"/>
          <w:rFonts w:ascii="Arial" w:eastAsia="MS Mincho" w:hAnsi="Arial" w:cs="Arial"/>
          <w:sz w:val="22"/>
          <w:szCs w:val="24"/>
        </w:rPr>
        <w:t>2</w:t>
      </w:r>
      <w:r w:rsidRPr="001E1FB7">
        <w:rPr>
          <w:rStyle w:val="Psubscriptasis"/>
          <w:rFonts w:ascii="Arial" w:eastAsia="MS Mincho" w:hAnsi="Arial" w:cs="Arial"/>
          <w:sz w:val="22"/>
          <w:szCs w:val="24"/>
          <w:vertAlign w:val="baseline"/>
        </w:rPr>
        <w:t>O</w:t>
      </w:r>
    </w:p>
    <w:p w14:paraId="04CB4402" w14:textId="77777777" w:rsidR="00AB6A77" w:rsidRPr="001E1FB7" w:rsidRDefault="00AB6A77" w:rsidP="00AB6A77">
      <w:pPr>
        <w:pStyle w:val="PBodytextfullout"/>
        <w:numPr>
          <w:ilvl w:val="1"/>
          <w:numId w:val="30"/>
        </w:numPr>
        <w:spacing w:after="40"/>
        <w:ind w:left="1418" w:hanging="709"/>
        <w:rPr>
          <w:rFonts w:ascii="Arial" w:eastAsia="MS Mincho" w:hAnsi="Arial" w:cs="Arial"/>
          <w:sz w:val="22"/>
          <w:szCs w:val="24"/>
        </w:rPr>
      </w:pPr>
      <w:r w:rsidRPr="001E1FB7">
        <w:rPr>
          <w:rFonts w:ascii="Arial" w:eastAsia="MS Mincho" w:hAnsi="Arial" w:cs="Arial"/>
          <w:sz w:val="22"/>
          <w:szCs w:val="24"/>
        </w:rPr>
        <w:t>2Na + H</w:t>
      </w:r>
      <w:r w:rsidRPr="001E1FB7">
        <w:rPr>
          <w:rStyle w:val="Psubscriptasis"/>
          <w:rFonts w:ascii="Arial" w:eastAsia="MS Mincho" w:hAnsi="Arial" w:cs="Arial"/>
          <w:sz w:val="22"/>
          <w:szCs w:val="24"/>
        </w:rPr>
        <w:t>2</w:t>
      </w:r>
      <w:r w:rsidRPr="001E1FB7">
        <w:rPr>
          <w:rFonts w:ascii="Arial" w:eastAsia="MS Mincho" w:hAnsi="Arial" w:cs="Arial"/>
          <w:sz w:val="22"/>
          <w:szCs w:val="24"/>
        </w:rPr>
        <w:t xml:space="preserve">O </w:t>
      </w:r>
      <w:r w:rsidRPr="001E1FB7">
        <w:rPr>
          <w:rFonts w:ascii="Arial" w:hAnsi="Arial" w:cs="Arial"/>
          <w:sz w:val="22"/>
          <w:szCs w:val="24"/>
        </w:rPr>
        <w:t xml:space="preserve">→ </w:t>
      </w:r>
      <w:r w:rsidRPr="001E1FB7">
        <w:rPr>
          <w:rFonts w:ascii="Arial" w:eastAsia="MS Mincho" w:hAnsi="Arial" w:cs="Arial"/>
          <w:sz w:val="22"/>
          <w:szCs w:val="24"/>
        </w:rPr>
        <w:t>2NaOH + H</w:t>
      </w:r>
      <w:r w:rsidRPr="001E1FB7">
        <w:rPr>
          <w:rStyle w:val="Psubscriptasis"/>
          <w:rFonts w:ascii="Arial" w:eastAsia="MS Mincho" w:hAnsi="Arial" w:cs="Arial"/>
          <w:sz w:val="22"/>
          <w:szCs w:val="24"/>
        </w:rPr>
        <w:t>2</w:t>
      </w:r>
    </w:p>
    <w:p w14:paraId="04FCB1F5" w14:textId="77777777" w:rsidR="00AB6A77" w:rsidRPr="00AD047A" w:rsidRDefault="00AB6A77" w:rsidP="00AB6A77">
      <w:pPr>
        <w:pStyle w:val="ListParagraph"/>
        <w:numPr>
          <w:ilvl w:val="1"/>
          <w:numId w:val="30"/>
        </w:numPr>
        <w:spacing w:after="0"/>
        <w:ind w:left="1418" w:hanging="709"/>
        <w:rPr>
          <w:rStyle w:val="Psubscriptasis"/>
          <w:rFonts w:ascii="Arial" w:eastAsia="MS Mincho" w:hAnsi="Arial" w:cs="Arial"/>
          <w:szCs w:val="24"/>
          <w:vertAlign w:val="baseline"/>
        </w:rPr>
      </w:pPr>
      <w:r w:rsidRPr="00AD047A">
        <w:rPr>
          <w:rFonts w:ascii="Arial" w:eastAsia="MS Mincho" w:hAnsi="Arial" w:cs="Arial"/>
          <w:szCs w:val="24"/>
        </w:rPr>
        <w:t>CaCl</w:t>
      </w:r>
      <w:r w:rsidRPr="00AD047A">
        <w:rPr>
          <w:rFonts w:ascii="Arial" w:eastAsia="MS Mincho" w:hAnsi="Arial" w:cs="Arial"/>
          <w:szCs w:val="24"/>
          <w:vertAlign w:val="subscript"/>
        </w:rPr>
        <w:t>2</w:t>
      </w:r>
      <w:r w:rsidRPr="00AD047A">
        <w:rPr>
          <w:rFonts w:ascii="Arial" w:eastAsia="MS Mincho" w:hAnsi="Arial" w:cs="Arial"/>
          <w:szCs w:val="24"/>
        </w:rPr>
        <w:t xml:space="preserve"> + PbCO</w:t>
      </w:r>
      <w:r w:rsidRPr="00AD047A">
        <w:rPr>
          <w:rFonts w:ascii="Arial" w:eastAsia="MS Mincho" w:hAnsi="Arial" w:cs="Arial"/>
          <w:szCs w:val="24"/>
          <w:vertAlign w:val="subscript"/>
        </w:rPr>
        <w:t>3</w:t>
      </w:r>
      <w:r w:rsidRPr="00AD047A">
        <w:rPr>
          <w:rFonts w:ascii="Arial" w:eastAsia="MS Mincho" w:hAnsi="Arial" w:cs="Arial"/>
          <w:szCs w:val="24"/>
        </w:rPr>
        <w:t xml:space="preserve"> </w:t>
      </w:r>
      <w:r w:rsidRPr="00AD047A">
        <w:rPr>
          <w:rFonts w:ascii="Arial" w:hAnsi="Arial" w:cs="Arial"/>
          <w:szCs w:val="24"/>
        </w:rPr>
        <w:t>→</w:t>
      </w:r>
      <w:r w:rsidRPr="00AD047A">
        <w:rPr>
          <w:rFonts w:ascii="Arial" w:eastAsia="MS Mincho" w:hAnsi="Arial" w:cs="Arial"/>
          <w:szCs w:val="24"/>
        </w:rPr>
        <w:t xml:space="preserve"> 2PbCl</w:t>
      </w:r>
      <w:r w:rsidRPr="00AD047A">
        <w:rPr>
          <w:rFonts w:ascii="Arial" w:eastAsia="MS Mincho" w:hAnsi="Arial" w:cs="Arial"/>
          <w:szCs w:val="24"/>
          <w:vertAlign w:val="subscript"/>
        </w:rPr>
        <w:t>2</w:t>
      </w:r>
      <w:r w:rsidRPr="00AD047A">
        <w:rPr>
          <w:rFonts w:ascii="Arial" w:eastAsia="MS Mincho" w:hAnsi="Arial" w:cs="Arial"/>
          <w:szCs w:val="24"/>
        </w:rPr>
        <w:t xml:space="preserve"> + CaCO</w:t>
      </w:r>
      <w:r w:rsidRPr="00AD047A">
        <w:rPr>
          <w:rFonts w:ascii="Arial" w:eastAsia="MS Mincho" w:hAnsi="Arial" w:cs="Arial"/>
          <w:szCs w:val="24"/>
          <w:vertAlign w:val="subscript"/>
        </w:rPr>
        <w:t>3</w:t>
      </w:r>
    </w:p>
    <w:p w14:paraId="77E611D9" w14:textId="77777777" w:rsidR="00A63A2E" w:rsidRPr="00A63A2E" w:rsidRDefault="00A63A2E" w:rsidP="003158D3">
      <w:pPr>
        <w:rPr>
          <w:rFonts w:ascii="Times New Roman" w:hAnsi="Times New Roman"/>
          <w:sz w:val="24"/>
          <w:szCs w:val="24"/>
        </w:rPr>
      </w:pPr>
    </w:p>
    <w:p w14:paraId="4119ED8B" w14:textId="77777777" w:rsidR="00455224" w:rsidRPr="00A63A2E" w:rsidRDefault="00455224" w:rsidP="00A93125">
      <w:pPr>
        <w:pStyle w:val="Ptablebodyfullout"/>
        <w:numPr>
          <w:ilvl w:val="0"/>
          <w:numId w:val="0"/>
        </w:numPr>
        <w:ind w:left="720"/>
        <w:rPr>
          <w:sz w:val="22"/>
          <w:szCs w:val="22"/>
        </w:rPr>
      </w:pPr>
    </w:p>
    <w:p w14:paraId="1ABABA13" w14:textId="77777777" w:rsidR="00455224" w:rsidRPr="00A63A2E" w:rsidRDefault="00455224" w:rsidP="00A93125">
      <w:pPr>
        <w:pStyle w:val="Ptablebodyfullout"/>
        <w:numPr>
          <w:ilvl w:val="0"/>
          <w:numId w:val="0"/>
        </w:numPr>
        <w:ind w:left="720"/>
        <w:rPr>
          <w:sz w:val="22"/>
          <w:szCs w:val="22"/>
        </w:rPr>
      </w:pPr>
    </w:p>
    <w:p w14:paraId="1838876D" w14:textId="77777777" w:rsidR="00FC19D0" w:rsidRPr="00A63A2E" w:rsidRDefault="00D3734D" w:rsidP="00FC19D0">
      <w:pPr>
        <w:jc w:val="center"/>
        <w:rPr>
          <w:rFonts w:ascii="Times New Roman" w:hAnsi="Times New Roman"/>
        </w:rPr>
      </w:pPr>
      <w:r w:rsidRPr="00A63A2E">
        <w:rPr>
          <w:rFonts w:ascii="Times New Roman" w:hAnsi="Times New Roman"/>
          <w:noProof/>
          <w:lang w:eastAsia="en-AU"/>
        </w:rPr>
        <w:drawing>
          <wp:inline distT="0" distB="0" distL="0" distR="0" wp14:anchorId="59A26EAD" wp14:editId="477CDA22">
            <wp:extent cx="1206500" cy="1600200"/>
            <wp:effectExtent l="0" t="0" r="12700" b="0"/>
            <wp:docPr id="4" name="Picture 5" descr="Description: 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0235C" w14:textId="6E5A1D1E" w:rsidR="00FC19D0" w:rsidRPr="00A63A2E" w:rsidRDefault="00FC19D0" w:rsidP="00FC19D0">
      <w:pPr>
        <w:jc w:val="center"/>
        <w:rPr>
          <w:rFonts w:ascii="Times New Roman" w:hAnsi="Times New Roman"/>
          <w:b/>
          <w:sz w:val="32"/>
          <w:szCs w:val="32"/>
        </w:rPr>
      </w:pPr>
      <w:r w:rsidRPr="00A63A2E">
        <w:rPr>
          <w:rFonts w:ascii="Times New Roman" w:hAnsi="Times New Roman"/>
          <w:b/>
          <w:sz w:val="32"/>
          <w:szCs w:val="32"/>
        </w:rPr>
        <w:t xml:space="preserve">SEMESTER </w:t>
      </w:r>
      <w:r w:rsidR="002F00C9">
        <w:rPr>
          <w:rFonts w:ascii="Times New Roman" w:hAnsi="Times New Roman"/>
          <w:b/>
          <w:sz w:val="32"/>
          <w:szCs w:val="32"/>
        </w:rPr>
        <w:t>Two</w:t>
      </w:r>
      <w:r w:rsidRPr="00A63A2E">
        <w:rPr>
          <w:rFonts w:ascii="Times New Roman" w:hAnsi="Times New Roman"/>
          <w:b/>
          <w:sz w:val="32"/>
          <w:szCs w:val="32"/>
        </w:rPr>
        <w:t xml:space="preserve"> 201</w:t>
      </w:r>
      <w:r w:rsidR="002F00C9">
        <w:rPr>
          <w:rFonts w:ascii="Times New Roman" w:hAnsi="Times New Roman"/>
          <w:b/>
          <w:sz w:val="32"/>
          <w:szCs w:val="32"/>
        </w:rPr>
        <w:t>7</w:t>
      </w:r>
    </w:p>
    <w:p w14:paraId="3F495431" w14:textId="7C8118B7" w:rsidR="00FC19D0" w:rsidRPr="00A63A2E" w:rsidRDefault="002F00C9" w:rsidP="00FC19D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Chemical reactions</w:t>
      </w:r>
      <w:r w:rsidR="00FC19D0" w:rsidRPr="00A63A2E">
        <w:rPr>
          <w:rFonts w:ascii="Times New Roman" w:hAnsi="Times New Roman"/>
          <w:b/>
          <w:sz w:val="32"/>
          <w:szCs w:val="32"/>
        </w:rPr>
        <w:t>:</w:t>
      </w:r>
    </w:p>
    <w:p w14:paraId="7B2FB87C" w14:textId="77777777" w:rsidR="00FC19D0" w:rsidRPr="00A63A2E" w:rsidRDefault="00FC19D0" w:rsidP="00FC19D0">
      <w:pPr>
        <w:jc w:val="center"/>
        <w:rPr>
          <w:rFonts w:ascii="Times New Roman" w:hAnsi="Times New Roman"/>
          <w:b/>
          <w:sz w:val="32"/>
          <w:szCs w:val="32"/>
        </w:rPr>
      </w:pPr>
      <w:r w:rsidRPr="00A63A2E">
        <w:rPr>
          <w:rFonts w:ascii="Times New Roman" w:hAnsi="Times New Roman"/>
          <w:b/>
          <w:sz w:val="32"/>
          <w:szCs w:val="32"/>
        </w:rPr>
        <w:t>ANSWER BOOKLET</w:t>
      </w:r>
    </w:p>
    <w:p w14:paraId="70C56155" w14:textId="749AF2DE" w:rsidR="00FC19D0" w:rsidRPr="00A63A2E" w:rsidRDefault="00A93125" w:rsidP="00FC19D0">
      <w:pPr>
        <w:spacing w:line="360" w:lineRule="auto"/>
        <w:rPr>
          <w:rFonts w:ascii="Times New Roman" w:hAnsi="Times New Roman"/>
          <w:b/>
          <w:u w:val="single"/>
        </w:rPr>
      </w:pPr>
      <w:r w:rsidRPr="00A63A2E">
        <w:rPr>
          <w:rFonts w:ascii="Times New Roman" w:hAnsi="Times New Roman"/>
        </w:rPr>
        <w:t xml:space="preserve"> </w:t>
      </w:r>
      <w:r w:rsidR="00FC19D0" w:rsidRPr="00A63A2E">
        <w:rPr>
          <w:rFonts w:ascii="Times New Roman" w:hAnsi="Times New Roman"/>
        </w:rPr>
        <w:t xml:space="preserve">  </w:t>
      </w:r>
      <w:r w:rsidR="00FC19D0" w:rsidRPr="00A63A2E">
        <w:rPr>
          <w:rFonts w:ascii="Times New Roman" w:hAnsi="Times New Roman"/>
          <w:b/>
        </w:rPr>
        <w:t xml:space="preserve">NAME:  </w:t>
      </w:r>
      <w:r w:rsidR="00FC19D0" w:rsidRPr="00A63A2E">
        <w:rPr>
          <w:rFonts w:ascii="Times New Roman" w:hAnsi="Times New Roman"/>
          <w:b/>
          <w:u w:val="single"/>
        </w:rPr>
        <w:tab/>
      </w:r>
      <w:r w:rsidR="00FC19D0" w:rsidRPr="00A63A2E">
        <w:rPr>
          <w:rFonts w:ascii="Times New Roman" w:hAnsi="Times New Roman"/>
          <w:b/>
          <w:u w:val="single"/>
        </w:rPr>
        <w:tab/>
      </w:r>
      <w:r w:rsidR="00FC19D0" w:rsidRPr="00A63A2E">
        <w:rPr>
          <w:rFonts w:ascii="Times New Roman" w:hAnsi="Times New Roman"/>
          <w:b/>
          <w:u w:val="single"/>
        </w:rPr>
        <w:tab/>
      </w:r>
      <w:r w:rsidR="00FC19D0" w:rsidRPr="00A63A2E">
        <w:rPr>
          <w:rFonts w:ascii="Times New Roman" w:hAnsi="Times New Roman"/>
          <w:b/>
          <w:u w:val="single"/>
        </w:rPr>
        <w:tab/>
      </w:r>
      <w:r w:rsidR="00FC19D0" w:rsidRPr="00A63A2E">
        <w:rPr>
          <w:rFonts w:ascii="Times New Roman" w:hAnsi="Times New Roman"/>
          <w:b/>
          <w:u w:val="single"/>
        </w:rPr>
        <w:tab/>
      </w:r>
      <w:r w:rsidR="00FC19D0" w:rsidRPr="00A63A2E">
        <w:rPr>
          <w:rFonts w:ascii="Times New Roman" w:hAnsi="Times New Roman"/>
          <w:b/>
          <w:u w:val="single"/>
        </w:rPr>
        <w:tab/>
      </w:r>
      <w:r w:rsidR="00FC19D0" w:rsidRPr="00A63A2E">
        <w:rPr>
          <w:rFonts w:ascii="Times New Roman" w:hAnsi="Times New Roman"/>
          <w:b/>
          <w:u w:val="single"/>
        </w:rPr>
        <w:tab/>
      </w:r>
      <w:r w:rsidR="00FC19D0" w:rsidRPr="00A63A2E">
        <w:rPr>
          <w:rFonts w:ascii="Times New Roman" w:hAnsi="Times New Roman"/>
          <w:b/>
          <w:u w:val="single"/>
        </w:rPr>
        <w:tab/>
      </w:r>
      <w:r w:rsidR="00FC19D0" w:rsidRPr="00A63A2E">
        <w:rPr>
          <w:rFonts w:ascii="Times New Roman" w:hAnsi="Times New Roman"/>
          <w:b/>
          <w:u w:val="single"/>
        </w:rPr>
        <w:tab/>
      </w:r>
      <w:r w:rsidR="00FC19D0" w:rsidRPr="00A63A2E">
        <w:rPr>
          <w:rFonts w:ascii="Times New Roman" w:hAnsi="Times New Roman"/>
          <w:b/>
          <w:u w:val="single"/>
        </w:rPr>
        <w:tab/>
      </w:r>
    </w:p>
    <w:p w14:paraId="5F33F67C" w14:textId="77777777" w:rsidR="00FC19D0" w:rsidRPr="00A63A2E" w:rsidRDefault="00FC19D0" w:rsidP="00FC19D0">
      <w:pPr>
        <w:spacing w:line="360" w:lineRule="auto"/>
        <w:rPr>
          <w:rFonts w:ascii="Times New Roman" w:hAnsi="Times New Roman"/>
          <w:u w:val="single"/>
        </w:rPr>
      </w:pPr>
      <w:r w:rsidRPr="00A63A2E">
        <w:rPr>
          <w:rFonts w:ascii="Times New Roman" w:hAnsi="Times New Roman"/>
        </w:rPr>
        <w:t xml:space="preserve">   </w:t>
      </w:r>
      <w:r w:rsidRPr="00A63A2E">
        <w:rPr>
          <w:rFonts w:ascii="Times New Roman" w:hAnsi="Times New Roman"/>
          <w:b/>
        </w:rPr>
        <w:t>FORM:</w:t>
      </w:r>
      <w:r w:rsidRPr="00A63A2E">
        <w:rPr>
          <w:rFonts w:ascii="Times New Roman" w:hAnsi="Times New Roman"/>
        </w:rPr>
        <w:t xml:space="preserve">  </w:t>
      </w:r>
      <w:r w:rsidRPr="00A63A2E">
        <w:rPr>
          <w:rFonts w:ascii="Times New Roman" w:hAnsi="Times New Roman"/>
          <w:u w:val="single"/>
        </w:rPr>
        <w:tab/>
      </w:r>
      <w:r w:rsidRPr="00A63A2E">
        <w:rPr>
          <w:rFonts w:ascii="Times New Roman" w:hAnsi="Times New Roman"/>
          <w:u w:val="single"/>
        </w:rPr>
        <w:tab/>
      </w:r>
      <w:r w:rsidRPr="00A63A2E">
        <w:rPr>
          <w:rFonts w:ascii="Times New Roman" w:hAnsi="Times New Roman"/>
          <w:u w:val="single"/>
        </w:rPr>
        <w:tab/>
      </w:r>
      <w:r w:rsidRPr="00A63A2E">
        <w:rPr>
          <w:rFonts w:ascii="Times New Roman" w:hAnsi="Times New Roman"/>
          <w:u w:val="single"/>
        </w:rPr>
        <w:tab/>
      </w:r>
      <w:r w:rsidRPr="00A63A2E">
        <w:rPr>
          <w:rFonts w:ascii="Times New Roman" w:hAnsi="Times New Roman"/>
          <w:u w:val="single"/>
        </w:rPr>
        <w:tab/>
      </w:r>
      <w:r w:rsidRPr="00A63A2E">
        <w:rPr>
          <w:rFonts w:ascii="Times New Roman" w:hAnsi="Times New Roman"/>
        </w:rPr>
        <w:t xml:space="preserve">          </w:t>
      </w:r>
      <w:r w:rsidRPr="00A63A2E">
        <w:rPr>
          <w:rFonts w:ascii="Times New Roman" w:hAnsi="Times New Roman"/>
        </w:rPr>
        <w:tab/>
      </w:r>
      <w:r w:rsidRPr="00A63A2E">
        <w:rPr>
          <w:rFonts w:ascii="Times New Roman" w:hAnsi="Times New Roman"/>
          <w:b/>
        </w:rPr>
        <w:t>DATE:</w:t>
      </w:r>
      <w:r w:rsidRPr="00A63A2E">
        <w:rPr>
          <w:rFonts w:ascii="Times New Roman" w:hAnsi="Times New Roman"/>
        </w:rPr>
        <w:t xml:space="preserve">  </w:t>
      </w:r>
      <w:r w:rsidRPr="00A63A2E">
        <w:rPr>
          <w:rFonts w:ascii="Times New Roman" w:hAnsi="Times New Roman"/>
          <w:u w:val="single"/>
        </w:rPr>
        <w:tab/>
      </w:r>
      <w:r w:rsidRPr="00A63A2E">
        <w:rPr>
          <w:rFonts w:ascii="Times New Roman" w:hAnsi="Times New Roman"/>
          <w:u w:val="single"/>
        </w:rPr>
        <w:tab/>
      </w:r>
      <w:r w:rsidRPr="00A63A2E">
        <w:rPr>
          <w:rFonts w:ascii="Times New Roman" w:hAnsi="Times New Roman"/>
          <w:u w:val="single"/>
        </w:rPr>
        <w:tab/>
      </w:r>
      <w:r w:rsidRPr="00A63A2E">
        <w:rPr>
          <w:rFonts w:ascii="Times New Roman" w:hAnsi="Times New Roman"/>
          <w:u w:val="single"/>
        </w:rPr>
        <w:tab/>
      </w:r>
    </w:p>
    <w:p w14:paraId="6783CF95" w14:textId="77777777" w:rsidR="00FC19D0" w:rsidRPr="00A63A2E" w:rsidRDefault="00FC19D0" w:rsidP="00FC19D0">
      <w:pPr>
        <w:spacing w:line="360" w:lineRule="auto"/>
        <w:rPr>
          <w:rFonts w:ascii="Times New Roman" w:hAnsi="Times New Roman"/>
        </w:rPr>
      </w:pPr>
    </w:p>
    <w:p w14:paraId="46BF6D7B" w14:textId="77777777" w:rsidR="00FC19D0" w:rsidRPr="00A63A2E" w:rsidRDefault="00FC19D0" w:rsidP="00FC19D0">
      <w:pPr>
        <w:rPr>
          <w:rFonts w:ascii="Times New Roman" w:hAnsi="Times New Roman"/>
          <w:sz w:val="28"/>
          <w:szCs w:val="28"/>
        </w:rPr>
      </w:pPr>
      <w:r w:rsidRPr="00A63A2E">
        <w:rPr>
          <w:rFonts w:ascii="Times New Roman" w:hAnsi="Times New Roman"/>
          <w:sz w:val="28"/>
          <w:szCs w:val="28"/>
        </w:rPr>
        <w:t xml:space="preserve">    Multiple Choice</w:t>
      </w:r>
      <w:r w:rsidRPr="00A63A2E">
        <w:rPr>
          <w:rFonts w:ascii="Times New Roman" w:hAnsi="Times New Roman"/>
          <w:sz w:val="28"/>
          <w:szCs w:val="28"/>
        </w:rPr>
        <w:tab/>
        <w:t xml:space="preserve">         Short Answer</w:t>
      </w:r>
      <w:r w:rsidRPr="00A63A2E">
        <w:rPr>
          <w:rFonts w:ascii="Times New Roman" w:hAnsi="Times New Roman"/>
          <w:sz w:val="28"/>
          <w:szCs w:val="28"/>
        </w:rPr>
        <w:tab/>
      </w:r>
      <w:r w:rsidRPr="00A63A2E">
        <w:rPr>
          <w:rFonts w:ascii="Times New Roman" w:hAnsi="Times New Roman"/>
          <w:sz w:val="28"/>
          <w:szCs w:val="28"/>
        </w:rPr>
        <w:tab/>
      </w:r>
      <w:r w:rsidRPr="00A63A2E">
        <w:rPr>
          <w:rFonts w:ascii="Times New Roman" w:hAnsi="Times New Roman"/>
          <w:sz w:val="28"/>
          <w:szCs w:val="28"/>
        </w:rPr>
        <w:tab/>
        <w:t xml:space="preserve"> </w:t>
      </w:r>
      <w:r w:rsidRPr="00A63A2E">
        <w:rPr>
          <w:rFonts w:ascii="Times New Roman" w:hAnsi="Times New Roman"/>
          <w:sz w:val="28"/>
          <w:szCs w:val="28"/>
        </w:rPr>
        <w:tab/>
        <w:t xml:space="preserve">     Total</w:t>
      </w:r>
    </w:p>
    <w:p w14:paraId="38D7E62B" w14:textId="77777777" w:rsidR="00FC19D0" w:rsidRPr="00A63A2E" w:rsidRDefault="00D3734D" w:rsidP="00FC19D0">
      <w:pPr>
        <w:jc w:val="center"/>
        <w:rPr>
          <w:rFonts w:ascii="Times New Roman" w:hAnsi="Times New Roman"/>
          <w:sz w:val="28"/>
          <w:szCs w:val="28"/>
        </w:rPr>
      </w:pPr>
      <w:r w:rsidRPr="00A63A2E">
        <w:rPr>
          <w:rFonts w:ascii="Times New Roman" w:hAnsi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C92AC9" wp14:editId="247356B0">
                <wp:simplePos x="0" y="0"/>
                <wp:positionH relativeFrom="column">
                  <wp:posOffset>4051300</wp:posOffset>
                </wp:positionH>
                <wp:positionV relativeFrom="paragraph">
                  <wp:posOffset>102870</wp:posOffset>
                </wp:positionV>
                <wp:extent cx="914400" cy="979805"/>
                <wp:effectExtent l="0" t="0" r="25400" b="3619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7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F14A2" w14:textId="77777777" w:rsidR="00A46357" w:rsidRPr="00026DDD" w:rsidRDefault="00A46357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2EE77FE4" w14:textId="77777777" w:rsidR="00A46357" w:rsidRPr="00026DDD" w:rsidRDefault="00A46357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02221D08" w14:textId="28AB3293" w:rsidR="00A46357" w:rsidRPr="00026DDD" w:rsidRDefault="00A63A2E" w:rsidP="00FC19D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/</w:t>
                            </w:r>
                            <w:r w:rsidR="00C53DC9"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="00EF0B69">
                              <w:rPr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9pt;margin-top:8.1pt;width:1in;height:7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">
                <v:textbox>
                  <w:txbxContent>
                    <w:p w14:paraId="619F14A2" w14:textId="77777777" w:rsidR="00A46357" w:rsidRPr="00026DDD" w:rsidRDefault="00A46357" w:rsidP="00FC19D0">
                      <w:pPr>
                        <w:rPr>
                          <w:b/>
                        </w:rPr>
                      </w:pPr>
                    </w:p>
                    <w:p w14:paraId="2EE77FE4" w14:textId="77777777" w:rsidR="00A46357" w:rsidRPr="00026DDD" w:rsidRDefault="00A46357" w:rsidP="00FC19D0">
                      <w:pPr>
                        <w:rPr>
                          <w:b/>
                        </w:rPr>
                      </w:pPr>
                    </w:p>
                    <w:p w14:paraId="02221D08" w14:textId="28AB3293" w:rsidR="00A46357" w:rsidRPr="00026DDD" w:rsidRDefault="00A63A2E" w:rsidP="00FC19D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/</w:t>
                      </w:r>
                      <w:r w:rsidR="00C53DC9">
                        <w:rPr>
                          <w:b/>
                          <w:sz w:val="28"/>
                          <w:szCs w:val="28"/>
                        </w:rPr>
                        <w:t>3</w:t>
                      </w:r>
                      <w:r w:rsidR="00EF0B69">
                        <w:rPr>
                          <w:b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A63A2E">
        <w:rPr>
          <w:rFonts w:ascii="Times New Roman" w:hAnsi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43D8ABB" wp14:editId="4D7B4130">
                <wp:simplePos x="0" y="0"/>
                <wp:positionH relativeFrom="column">
                  <wp:posOffset>1739900</wp:posOffset>
                </wp:positionH>
                <wp:positionV relativeFrom="paragraph">
                  <wp:posOffset>118110</wp:posOffset>
                </wp:positionV>
                <wp:extent cx="914400" cy="964565"/>
                <wp:effectExtent l="0" t="0" r="25400" b="260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7534A9" w14:textId="77777777" w:rsidR="00A46357" w:rsidRPr="00026DDD" w:rsidRDefault="00A46357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71723426" w14:textId="77777777" w:rsidR="00A46357" w:rsidRPr="00026DDD" w:rsidRDefault="00A46357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45478047" w14:textId="32550B3B" w:rsidR="00A46357" w:rsidRPr="00026DDD" w:rsidRDefault="00EF0B69" w:rsidP="00FC19D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  <w:t>/32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137pt;margin-top:9.3pt;width:1in;height:75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">
                <v:textbox>
                  <w:txbxContent>
                    <w:p w14:paraId="7E7534A9" w14:textId="77777777" w:rsidR="00A46357" w:rsidRPr="00026DDD" w:rsidRDefault="00A46357" w:rsidP="00FC19D0">
                      <w:pPr>
                        <w:rPr>
                          <w:b/>
                        </w:rPr>
                      </w:pPr>
                    </w:p>
                    <w:p w14:paraId="71723426" w14:textId="77777777" w:rsidR="00A46357" w:rsidRPr="00026DDD" w:rsidRDefault="00A46357" w:rsidP="00FC19D0">
                      <w:pPr>
                        <w:rPr>
                          <w:b/>
                        </w:rPr>
                      </w:pPr>
                    </w:p>
                    <w:p w14:paraId="45478047" w14:textId="32550B3B" w:rsidR="00A46357" w:rsidRPr="00026DDD" w:rsidRDefault="00EF0B69" w:rsidP="00FC19D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  <w:t>/32</w:t>
                      </w:r>
                    </w:p>
                  </w:txbxContent>
                </v:textbox>
              </v:shape>
            </w:pict>
          </mc:Fallback>
        </mc:AlternateContent>
      </w:r>
      <w:r w:rsidRPr="00A63A2E">
        <w:rPr>
          <w:rFonts w:ascii="Times New Roman" w:hAnsi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B049A2D" wp14:editId="3A9B7223">
                <wp:simplePos x="0" y="0"/>
                <wp:positionH relativeFrom="column">
                  <wp:posOffset>241300</wp:posOffset>
                </wp:positionH>
                <wp:positionV relativeFrom="paragraph">
                  <wp:posOffset>109220</wp:posOffset>
                </wp:positionV>
                <wp:extent cx="914400" cy="973455"/>
                <wp:effectExtent l="0" t="0" r="25400" b="1714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7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5BA06" w14:textId="77777777" w:rsidR="00A46357" w:rsidRPr="00026DDD" w:rsidRDefault="00A46357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0B3E48BB" w14:textId="77777777" w:rsidR="00A46357" w:rsidRPr="00026DDD" w:rsidRDefault="00A46357" w:rsidP="00FC19D0">
                            <w:pPr>
                              <w:rPr>
                                <w:b/>
                              </w:rPr>
                            </w:pPr>
                          </w:p>
                          <w:p w14:paraId="6F78EB86" w14:textId="42893306" w:rsidR="00A46357" w:rsidRPr="00026DDD" w:rsidRDefault="00A46357" w:rsidP="00FC19D0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FC19D0">
                              <w:rPr>
                                <w:b/>
                                <w:sz w:val="28"/>
                                <w:szCs w:val="28"/>
                              </w:rPr>
                              <w:t>/</w:t>
                            </w:r>
                            <w:r w:rsidR="00EF0B69"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19pt;margin-top:8.6pt;width:1in;height:76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">
                <v:textbox>
                  <w:txbxContent>
                    <w:p w14:paraId="1E85BA06" w14:textId="77777777" w:rsidR="00A46357" w:rsidRPr="00026DDD" w:rsidRDefault="00A46357" w:rsidP="00FC19D0">
                      <w:pPr>
                        <w:rPr>
                          <w:b/>
                        </w:rPr>
                      </w:pPr>
                    </w:p>
                    <w:p w14:paraId="0B3E48BB" w14:textId="77777777" w:rsidR="00A46357" w:rsidRPr="00026DDD" w:rsidRDefault="00A46357" w:rsidP="00FC19D0">
                      <w:pPr>
                        <w:rPr>
                          <w:b/>
                        </w:rPr>
                      </w:pPr>
                    </w:p>
                    <w:p w14:paraId="6F78EB86" w14:textId="42893306" w:rsidR="00A46357" w:rsidRPr="00026DDD" w:rsidRDefault="00A46357" w:rsidP="00FC19D0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ab/>
                      </w:r>
                      <w:r w:rsidRPr="00FC19D0">
                        <w:rPr>
                          <w:b/>
                          <w:sz w:val="28"/>
                          <w:szCs w:val="28"/>
                        </w:rPr>
                        <w:t>/</w:t>
                      </w:r>
                      <w:r w:rsidR="00EF0B69">
                        <w:rPr>
                          <w:b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4DA5DB55" w14:textId="77777777" w:rsidR="00FC19D0" w:rsidRPr="00A63A2E" w:rsidRDefault="00FC19D0" w:rsidP="00FC19D0">
      <w:pPr>
        <w:jc w:val="center"/>
        <w:rPr>
          <w:rFonts w:ascii="Times New Roman" w:hAnsi="Times New Roman"/>
        </w:rPr>
      </w:pPr>
    </w:p>
    <w:p w14:paraId="6EDC324E" w14:textId="77777777" w:rsidR="00FC19D0" w:rsidRPr="00A63A2E" w:rsidRDefault="00FC19D0" w:rsidP="00FC19D0">
      <w:pPr>
        <w:rPr>
          <w:rFonts w:ascii="Times New Roman" w:hAnsi="Times New Roman"/>
        </w:rPr>
      </w:pPr>
    </w:p>
    <w:p w14:paraId="03048021" w14:textId="77777777" w:rsidR="00FC19D0" w:rsidRPr="00A63A2E" w:rsidRDefault="00FC19D0" w:rsidP="00FC19D0">
      <w:pPr>
        <w:tabs>
          <w:tab w:val="left" w:pos="7305"/>
        </w:tabs>
        <w:rPr>
          <w:rFonts w:ascii="Times New Roman" w:hAnsi="Times New Roman"/>
          <w:b/>
        </w:rPr>
      </w:pPr>
    </w:p>
    <w:p w14:paraId="1EBBD5E3" w14:textId="77777777" w:rsidR="00A63A2E" w:rsidRDefault="00A63A2E" w:rsidP="00FC19D0">
      <w:pPr>
        <w:tabs>
          <w:tab w:val="left" w:pos="7305"/>
        </w:tabs>
        <w:rPr>
          <w:rFonts w:ascii="Times New Roman" w:hAnsi="Times New Roman"/>
          <w:b/>
        </w:rPr>
      </w:pPr>
    </w:p>
    <w:p w14:paraId="5EB41A00" w14:textId="77777777" w:rsidR="00FC19D0" w:rsidRPr="00A63A2E" w:rsidRDefault="00FC19D0" w:rsidP="00FC19D0">
      <w:pPr>
        <w:tabs>
          <w:tab w:val="left" w:pos="7305"/>
        </w:tabs>
        <w:rPr>
          <w:rFonts w:ascii="Times New Roman" w:hAnsi="Times New Roman"/>
        </w:rPr>
      </w:pPr>
      <w:r w:rsidRPr="00A63A2E">
        <w:rPr>
          <w:rFonts w:ascii="Times New Roman" w:hAnsi="Times New Roman"/>
          <w:b/>
        </w:rPr>
        <w:t xml:space="preserve">SECTION ONE: </w:t>
      </w:r>
      <w:r w:rsidRPr="00A63A2E">
        <w:rPr>
          <w:rFonts w:ascii="Times New Roman" w:hAnsi="Times New Roman"/>
        </w:rPr>
        <w:t>Multiple choice answers</w:t>
      </w:r>
    </w:p>
    <w:p w14:paraId="78B63E20" w14:textId="50479BC8" w:rsidR="006A7054" w:rsidRDefault="00FC19D0" w:rsidP="00FC19D0">
      <w:pPr>
        <w:tabs>
          <w:tab w:val="left" w:pos="7305"/>
        </w:tabs>
        <w:rPr>
          <w:rFonts w:ascii="Times New Roman" w:hAnsi="Times New Roman"/>
        </w:rPr>
      </w:pPr>
      <w:r w:rsidRPr="00A63A2E">
        <w:rPr>
          <w:rFonts w:ascii="Times New Roman" w:hAnsi="Times New Roman"/>
        </w:rPr>
        <w:t xml:space="preserve">Cross </w:t>
      </w:r>
      <w:r w:rsidR="006A7054" w:rsidRPr="00A63A2E">
        <w:rPr>
          <w:rFonts w:ascii="Times New Roman" w:hAnsi="Times New Roman"/>
        </w:rPr>
        <w:t>(X) through the correct answer.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"/>
        <w:gridCol w:w="929"/>
        <w:gridCol w:w="871"/>
        <w:gridCol w:w="864"/>
        <w:gridCol w:w="871"/>
      </w:tblGrid>
      <w:tr w:rsidR="00FC19D0" w:rsidRPr="00A63A2E" w14:paraId="79FB24E4" w14:textId="77777777" w:rsidTr="00C53DC9">
        <w:trPr>
          <w:trHeight w:val="379"/>
          <w:jc w:val="center"/>
        </w:trPr>
        <w:tc>
          <w:tcPr>
            <w:tcW w:w="839" w:type="dxa"/>
            <w:shd w:val="clear" w:color="auto" w:fill="auto"/>
            <w:vAlign w:val="center"/>
          </w:tcPr>
          <w:p w14:paraId="6CE27832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1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472A0AD4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871" w:type="dxa"/>
            <w:shd w:val="clear" w:color="auto" w:fill="auto"/>
            <w:vAlign w:val="center"/>
          </w:tcPr>
          <w:p w14:paraId="32EE39D0" w14:textId="3BB94194" w:rsidR="00FC19D0" w:rsidRPr="004C6B88" w:rsidRDefault="004C6B88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Times New Roman" w:hAnsi="Times New Roman" w:cs="Times New Roman"/>
                <w:color w:val="FF0000"/>
                <w:spacing w:val="-11"/>
                <w:sz w:val="24"/>
                <w:szCs w:val="24"/>
              </w:rPr>
              <w:t xml:space="preserve"> </w:t>
            </w:r>
            <w:r w:rsidRPr="006119D1">
              <w:rPr>
                <w:rStyle w:val="CharacterStyle3"/>
                <w:rFonts w:ascii="Times New Roman" w:hAnsi="Times New Roman" w:cs="Times New Roman"/>
                <w:b/>
                <w:color w:val="FF0000"/>
                <w:spacing w:val="-11"/>
                <w:sz w:val="24"/>
                <w:szCs w:val="24"/>
              </w:rPr>
              <w:t xml:space="preserve"> X  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782CAF62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8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514619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A63A2E" w14:paraId="114061D1" w14:textId="77777777" w:rsidTr="00C53DC9">
        <w:trPr>
          <w:trHeight w:val="379"/>
          <w:jc w:val="center"/>
        </w:trPr>
        <w:tc>
          <w:tcPr>
            <w:tcW w:w="839" w:type="dxa"/>
            <w:shd w:val="clear" w:color="auto" w:fill="auto"/>
            <w:vAlign w:val="center"/>
          </w:tcPr>
          <w:p w14:paraId="32C329AD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2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422AC97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871" w:type="dxa"/>
            <w:shd w:val="clear" w:color="auto" w:fill="auto"/>
            <w:vAlign w:val="center"/>
          </w:tcPr>
          <w:p w14:paraId="4143CF0F" w14:textId="20CCACE5" w:rsidR="00FC19D0" w:rsidRPr="00A63A2E" w:rsidRDefault="00AB6A77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6119D1">
              <w:rPr>
                <w:rStyle w:val="CharacterStyle3"/>
                <w:rFonts w:ascii="Times New Roman" w:hAnsi="Times New Roman" w:cs="Times New Roman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16B40BF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8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A9FD878" w14:textId="289B4E1A" w:rsidR="00FC19D0" w:rsidRPr="00AB6A77" w:rsidRDefault="00AB6A77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B6A77">
              <w:rPr>
                <w:rStyle w:val="CharacterStyle3"/>
                <w:rFonts w:ascii="Times New Roman" w:hAnsi="Times New Roman" w:cs="Times New Roman"/>
                <w:color w:val="000000" w:themeColor="text1"/>
                <w:spacing w:val="-11"/>
                <w:sz w:val="24"/>
                <w:szCs w:val="24"/>
              </w:rPr>
              <w:t>d</w:t>
            </w:r>
          </w:p>
        </w:tc>
      </w:tr>
      <w:tr w:rsidR="00FC19D0" w:rsidRPr="00A63A2E" w14:paraId="00518C24" w14:textId="77777777" w:rsidTr="00C53DC9">
        <w:trPr>
          <w:trHeight w:val="379"/>
          <w:jc w:val="center"/>
        </w:trPr>
        <w:tc>
          <w:tcPr>
            <w:tcW w:w="839" w:type="dxa"/>
            <w:shd w:val="clear" w:color="auto" w:fill="auto"/>
            <w:vAlign w:val="center"/>
          </w:tcPr>
          <w:p w14:paraId="6DF549D1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3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761DCE49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871" w:type="dxa"/>
            <w:shd w:val="clear" w:color="auto" w:fill="auto"/>
            <w:vAlign w:val="center"/>
          </w:tcPr>
          <w:p w14:paraId="707FADFE" w14:textId="1BCEC5C5" w:rsidR="00FC19D0" w:rsidRPr="00C87924" w:rsidRDefault="00C87924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6119D1">
              <w:rPr>
                <w:rStyle w:val="CharacterStyle3"/>
                <w:rFonts w:ascii="Times New Roman" w:hAnsi="Times New Roman" w:cs="Times New Roman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D42E3A1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8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238928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A63A2E" w14:paraId="5E9B19ED" w14:textId="77777777" w:rsidTr="00C53DC9">
        <w:trPr>
          <w:trHeight w:val="379"/>
          <w:jc w:val="center"/>
        </w:trPr>
        <w:tc>
          <w:tcPr>
            <w:tcW w:w="839" w:type="dxa"/>
            <w:shd w:val="clear" w:color="auto" w:fill="auto"/>
            <w:vAlign w:val="center"/>
          </w:tcPr>
          <w:p w14:paraId="5379F4ED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4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8B61C9E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871" w:type="dxa"/>
            <w:shd w:val="clear" w:color="auto" w:fill="auto"/>
            <w:vAlign w:val="center"/>
          </w:tcPr>
          <w:p w14:paraId="4D748634" w14:textId="1087C97E" w:rsidR="00FC19D0" w:rsidRPr="00A63A2E" w:rsidRDefault="00AB6A77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6119D1">
              <w:rPr>
                <w:rStyle w:val="CharacterStyle3"/>
                <w:rFonts w:ascii="Times New Roman" w:hAnsi="Times New Roman" w:cs="Times New Roman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A4D6A8F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8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FDB87B" w14:textId="29A12363" w:rsidR="00FC19D0" w:rsidRPr="00B11579" w:rsidRDefault="00AB6A77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FC19D0" w:rsidRPr="00A63A2E" w14:paraId="552E57F1" w14:textId="77777777" w:rsidTr="00C53DC9">
        <w:trPr>
          <w:trHeight w:val="379"/>
          <w:jc w:val="center"/>
        </w:trPr>
        <w:tc>
          <w:tcPr>
            <w:tcW w:w="839" w:type="dxa"/>
            <w:shd w:val="clear" w:color="auto" w:fill="auto"/>
            <w:vAlign w:val="center"/>
          </w:tcPr>
          <w:p w14:paraId="7F3E91BB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5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1E699DB5" w14:textId="17F6BBD7" w:rsidR="00FC19D0" w:rsidRPr="006B6DAC" w:rsidRDefault="00AB6A77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b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a</w:t>
            </w:r>
          </w:p>
        </w:tc>
        <w:tc>
          <w:tcPr>
            <w:tcW w:w="871" w:type="dxa"/>
            <w:shd w:val="clear" w:color="auto" w:fill="auto"/>
            <w:vAlign w:val="center"/>
          </w:tcPr>
          <w:p w14:paraId="54D3FC73" w14:textId="2545E4AB" w:rsidR="00FC19D0" w:rsidRPr="00A63A2E" w:rsidRDefault="00AB6A77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6119D1">
              <w:rPr>
                <w:rStyle w:val="CharacterStyle3"/>
                <w:rFonts w:ascii="Times New Roman" w:hAnsi="Times New Roman" w:cs="Times New Roman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63889D7E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8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0EE330" w14:textId="77777777" w:rsidR="00FC19D0" w:rsidRPr="00A63A2E" w:rsidRDefault="00FC19D0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  <w:tr w:rsidR="008243DC" w:rsidRPr="00A63A2E" w14:paraId="00A25FF5" w14:textId="77777777" w:rsidTr="00C53DC9">
        <w:trPr>
          <w:trHeight w:val="379"/>
          <w:jc w:val="center"/>
        </w:trPr>
        <w:tc>
          <w:tcPr>
            <w:tcW w:w="839" w:type="dxa"/>
            <w:shd w:val="clear" w:color="auto" w:fill="auto"/>
            <w:vAlign w:val="center"/>
          </w:tcPr>
          <w:p w14:paraId="6544B64D" w14:textId="7047DC2B" w:rsidR="008243DC" w:rsidRPr="00A63A2E" w:rsidRDefault="008243DC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6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18129226" w14:textId="581DF01F" w:rsidR="008243DC" w:rsidRPr="006119D1" w:rsidRDefault="008243DC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b/>
                <w:color w:val="FF0000"/>
                <w:spacing w:val="-11"/>
                <w:sz w:val="24"/>
                <w:szCs w:val="24"/>
              </w:rPr>
            </w:pPr>
            <w:r w:rsidRPr="006119D1">
              <w:rPr>
                <w:rStyle w:val="CharacterStyle3"/>
                <w:rFonts w:ascii="Times New Roman" w:hAnsi="Times New Roman" w:cs="Times New Roman"/>
                <w:b/>
                <w:color w:val="FF0000"/>
                <w:spacing w:val="-11"/>
                <w:sz w:val="24"/>
                <w:szCs w:val="24"/>
              </w:rPr>
              <w:t>X</w:t>
            </w:r>
          </w:p>
        </w:tc>
        <w:tc>
          <w:tcPr>
            <w:tcW w:w="871" w:type="dxa"/>
            <w:shd w:val="clear" w:color="auto" w:fill="auto"/>
            <w:vAlign w:val="center"/>
          </w:tcPr>
          <w:p w14:paraId="1B7D7E0B" w14:textId="0F91A716" w:rsidR="008243DC" w:rsidRPr="00A63A2E" w:rsidRDefault="008243DC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b</w:t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3859355A" w14:textId="61C3B7F4" w:rsidR="008243DC" w:rsidRPr="00A63A2E" w:rsidRDefault="008243DC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c</w:t>
            </w:r>
          </w:p>
        </w:tc>
        <w:tc>
          <w:tcPr>
            <w:tcW w:w="87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6090DD" w14:textId="2C74F7FD" w:rsidR="008243DC" w:rsidRPr="00A63A2E" w:rsidRDefault="008243DC" w:rsidP="00964875">
            <w:pPr>
              <w:pStyle w:val="Style31"/>
              <w:kinsoku w:val="0"/>
              <w:autoSpaceDE/>
              <w:autoSpaceDN/>
              <w:spacing w:before="0" w:line="184" w:lineRule="auto"/>
              <w:jc w:val="center"/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</w:pPr>
            <w:r w:rsidRPr="00A63A2E">
              <w:rPr>
                <w:rStyle w:val="CharacterStyle3"/>
                <w:rFonts w:ascii="Times New Roman" w:hAnsi="Times New Roman" w:cs="Times New Roman"/>
                <w:spacing w:val="-11"/>
                <w:sz w:val="24"/>
                <w:szCs w:val="24"/>
              </w:rPr>
              <w:t>d</w:t>
            </w:r>
          </w:p>
        </w:tc>
      </w:tr>
    </w:tbl>
    <w:p w14:paraId="186EB060" w14:textId="77777777" w:rsidR="00FC19D0" w:rsidRPr="00A63A2E" w:rsidRDefault="00FC19D0" w:rsidP="00FC19D0">
      <w:pPr>
        <w:rPr>
          <w:rFonts w:ascii="Times New Roman" w:hAnsi="Times New Roman"/>
          <w:b/>
        </w:rPr>
      </w:pPr>
    </w:p>
    <w:p w14:paraId="6971090C" w14:textId="38C6ED13" w:rsidR="00FC19D0" w:rsidRPr="00A63A2E" w:rsidRDefault="00FC19D0" w:rsidP="00FC19D0">
      <w:pPr>
        <w:rPr>
          <w:rFonts w:ascii="Times New Roman" w:hAnsi="Times New Roman"/>
          <w:sz w:val="24"/>
          <w:szCs w:val="24"/>
        </w:rPr>
      </w:pPr>
      <w:r w:rsidRPr="00A63A2E">
        <w:rPr>
          <w:rFonts w:ascii="Times New Roman" w:hAnsi="Times New Roman"/>
          <w:b/>
        </w:rPr>
        <w:br w:type="page"/>
      </w:r>
      <w:r w:rsidRPr="00A63A2E">
        <w:rPr>
          <w:rFonts w:ascii="Times New Roman" w:hAnsi="Times New Roman"/>
          <w:b/>
          <w:sz w:val="24"/>
          <w:szCs w:val="24"/>
        </w:rPr>
        <w:lastRenderedPageBreak/>
        <w:t>SECTION TWO: Sh</w:t>
      </w:r>
      <w:r w:rsidR="005D33B7" w:rsidRPr="00A63A2E">
        <w:rPr>
          <w:rFonts w:ascii="Times New Roman" w:hAnsi="Times New Roman"/>
          <w:b/>
          <w:sz w:val="24"/>
          <w:szCs w:val="24"/>
        </w:rPr>
        <w:t xml:space="preserve">ort Answer </w:t>
      </w:r>
      <w:r w:rsidR="005D33B7" w:rsidRPr="00A63A2E">
        <w:rPr>
          <w:rFonts w:ascii="Times New Roman" w:hAnsi="Times New Roman"/>
          <w:b/>
          <w:sz w:val="24"/>
          <w:szCs w:val="24"/>
        </w:rPr>
        <w:tab/>
      </w:r>
      <w:r w:rsidR="005D33B7" w:rsidRPr="00A63A2E">
        <w:rPr>
          <w:rFonts w:ascii="Times New Roman" w:hAnsi="Times New Roman"/>
          <w:b/>
          <w:sz w:val="24"/>
          <w:szCs w:val="24"/>
        </w:rPr>
        <w:tab/>
      </w:r>
      <w:r w:rsidR="005D33B7" w:rsidRPr="00A63A2E">
        <w:rPr>
          <w:rFonts w:ascii="Times New Roman" w:hAnsi="Times New Roman"/>
          <w:b/>
          <w:sz w:val="24"/>
          <w:szCs w:val="24"/>
        </w:rPr>
        <w:tab/>
      </w:r>
      <w:r w:rsidR="00A63A2E"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5D33B7" w:rsidRPr="00A63A2E">
        <w:rPr>
          <w:rFonts w:ascii="Times New Roman" w:hAnsi="Times New Roman"/>
          <w:b/>
          <w:sz w:val="24"/>
          <w:szCs w:val="24"/>
        </w:rPr>
        <w:t xml:space="preserve">    </w:t>
      </w:r>
      <w:r w:rsidR="00AD77EB">
        <w:rPr>
          <w:rFonts w:ascii="Times New Roman" w:hAnsi="Times New Roman"/>
          <w:b/>
          <w:sz w:val="24"/>
          <w:szCs w:val="24"/>
        </w:rPr>
        <w:t xml:space="preserve">                             (</w:t>
      </w:r>
      <w:r w:rsidR="00E706DE">
        <w:rPr>
          <w:rFonts w:ascii="Times New Roman" w:hAnsi="Times New Roman"/>
          <w:b/>
          <w:sz w:val="24"/>
          <w:szCs w:val="24"/>
        </w:rPr>
        <w:t>35</w:t>
      </w:r>
      <w:r w:rsidRPr="00A63A2E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3074F7B6" w14:textId="77777777" w:rsidR="00FC19D0" w:rsidRPr="00A63A2E" w:rsidRDefault="00FC19D0" w:rsidP="00FC19D0">
      <w:pPr>
        <w:rPr>
          <w:rFonts w:ascii="Times New Roman" w:hAnsi="Times New Roman"/>
          <w:b/>
          <w:sz w:val="24"/>
          <w:szCs w:val="24"/>
        </w:rPr>
      </w:pPr>
      <w:r w:rsidRPr="00A63A2E">
        <w:rPr>
          <w:rFonts w:ascii="Times New Roman" w:hAnsi="Times New Roman"/>
          <w:sz w:val="24"/>
          <w:szCs w:val="24"/>
        </w:rPr>
        <w:t>Answer the questions in the spaces provided.</w:t>
      </w:r>
    </w:p>
    <w:p w14:paraId="124FDF9B" w14:textId="77777777" w:rsidR="00FC19D0" w:rsidRPr="00A63A2E" w:rsidRDefault="00FC19D0" w:rsidP="00FC19D0">
      <w:pPr>
        <w:rPr>
          <w:rFonts w:ascii="Times New Roman" w:hAnsi="Times New Roman"/>
          <w:color w:val="1A1718"/>
          <w:sz w:val="24"/>
          <w:szCs w:val="24"/>
          <w:u w:val="single"/>
          <w:lang w:val="en-US"/>
        </w:rPr>
      </w:pPr>
      <w:r w:rsidRPr="00A63A2E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A63A2E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A63A2E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A63A2E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A63A2E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A63A2E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A63A2E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A63A2E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A63A2E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A63A2E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A63A2E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  <w:r w:rsidRPr="00A63A2E">
        <w:rPr>
          <w:rFonts w:ascii="Times New Roman" w:hAnsi="Times New Roman"/>
          <w:color w:val="1A1718"/>
          <w:sz w:val="24"/>
          <w:szCs w:val="24"/>
          <w:u w:val="single"/>
          <w:lang w:val="en-US"/>
        </w:rPr>
        <w:tab/>
      </w:r>
    </w:p>
    <w:p w14:paraId="76ACFB04" w14:textId="08196AD6" w:rsidR="000A52B7" w:rsidRPr="00A63A2E" w:rsidRDefault="001E04A3" w:rsidP="001E04A3">
      <w:pPr>
        <w:rPr>
          <w:rFonts w:ascii="Times New Roman" w:hAnsi="Times New Roman"/>
          <w:b/>
          <w:sz w:val="24"/>
          <w:szCs w:val="24"/>
        </w:rPr>
      </w:pPr>
      <w:r w:rsidRPr="00A63A2E">
        <w:rPr>
          <w:rFonts w:ascii="Times New Roman" w:hAnsi="Times New Roman"/>
          <w:b/>
          <w:sz w:val="24"/>
          <w:szCs w:val="24"/>
        </w:rPr>
        <w:t xml:space="preserve"> </w:t>
      </w:r>
      <w:r w:rsidR="006118CA" w:rsidRPr="00A63A2E">
        <w:rPr>
          <w:rFonts w:ascii="Times New Roman" w:hAnsi="Times New Roman"/>
          <w:b/>
          <w:sz w:val="24"/>
          <w:szCs w:val="24"/>
        </w:rPr>
        <w:t xml:space="preserve">Question </w:t>
      </w:r>
      <w:r w:rsidR="00C55744">
        <w:rPr>
          <w:rFonts w:ascii="Times New Roman" w:hAnsi="Times New Roman"/>
          <w:b/>
          <w:sz w:val="24"/>
          <w:szCs w:val="24"/>
        </w:rPr>
        <w:t>5</w:t>
      </w:r>
      <w:r w:rsidR="006A7054" w:rsidRPr="00A63A2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</w:t>
      </w:r>
      <w:r w:rsidR="00A63A2E">
        <w:rPr>
          <w:rFonts w:ascii="Times New Roman" w:hAnsi="Times New Roman"/>
          <w:b/>
          <w:sz w:val="24"/>
          <w:szCs w:val="24"/>
        </w:rPr>
        <w:t xml:space="preserve">        </w:t>
      </w:r>
      <w:r w:rsidR="006A7054" w:rsidRPr="00A63A2E">
        <w:rPr>
          <w:rFonts w:ascii="Times New Roman" w:hAnsi="Times New Roman"/>
          <w:b/>
          <w:sz w:val="24"/>
          <w:szCs w:val="24"/>
        </w:rPr>
        <w:t xml:space="preserve"> (4 marks)</w:t>
      </w:r>
    </w:p>
    <w:p w14:paraId="17E8341F" w14:textId="77777777" w:rsidR="006A7054" w:rsidRPr="00A63A2E" w:rsidRDefault="006A7054" w:rsidP="006A7054">
      <w:pPr>
        <w:pStyle w:val="PMultiChoice1col"/>
        <w:ind w:left="0" w:firstLine="0"/>
        <w:rPr>
          <w:szCs w:val="24"/>
        </w:rPr>
      </w:pPr>
      <w:r w:rsidRPr="00A63A2E">
        <w:rPr>
          <w:szCs w:val="24"/>
        </w:rPr>
        <w:t>Ethane (C</w:t>
      </w:r>
      <w:r w:rsidRPr="00A63A2E">
        <w:rPr>
          <w:szCs w:val="24"/>
          <w:vertAlign w:val="subscript"/>
        </w:rPr>
        <w:t>2</w:t>
      </w:r>
      <w:r w:rsidRPr="00A63A2E">
        <w:rPr>
          <w:szCs w:val="24"/>
        </w:rPr>
        <w:t>H</w:t>
      </w:r>
      <w:r w:rsidRPr="00A63A2E">
        <w:rPr>
          <w:szCs w:val="24"/>
          <w:vertAlign w:val="subscript"/>
        </w:rPr>
        <w:t>6</w:t>
      </w:r>
      <w:r w:rsidRPr="00A63A2E">
        <w:rPr>
          <w:szCs w:val="24"/>
        </w:rPr>
        <w:t>) reacts with oxygen gas (O</w:t>
      </w:r>
      <w:r w:rsidRPr="00A63A2E">
        <w:rPr>
          <w:szCs w:val="24"/>
          <w:vertAlign w:val="subscript"/>
        </w:rPr>
        <w:t>2</w:t>
      </w:r>
      <w:r w:rsidRPr="00A63A2E">
        <w:rPr>
          <w:szCs w:val="24"/>
        </w:rPr>
        <w:t>) to form carbon dioxide (CO</w:t>
      </w:r>
      <w:r w:rsidRPr="00A63A2E">
        <w:rPr>
          <w:szCs w:val="24"/>
        </w:rPr>
        <w:softHyphen/>
      </w:r>
      <w:r w:rsidRPr="00A63A2E">
        <w:rPr>
          <w:szCs w:val="24"/>
          <w:vertAlign w:val="subscript"/>
        </w:rPr>
        <w:t>2</w:t>
      </w:r>
      <w:r w:rsidRPr="00A63A2E">
        <w:rPr>
          <w:szCs w:val="24"/>
        </w:rPr>
        <w:t>) and water vapour (H</w:t>
      </w:r>
      <w:r w:rsidRPr="00A63A2E">
        <w:rPr>
          <w:szCs w:val="24"/>
          <w:vertAlign w:val="subscript"/>
        </w:rPr>
        <w:t>2</w:t>
      </w:r>
      <w:r w:rsidRPr="00A63A2E">
        <w:rPr>
          <w:szCs w:val="24"/>
        </w:rPr>
        <w:t>O).</w:t>
      </w:r>
    </w:p>
    <w:p w14:paraId="7680B2E8" w14:textId="77777777" w:rsidR="006A7054" w:rsidRPr="00A63A2E" w:rsidRDefault="006A7054" w:rsidP="006A7054">
      <w:pPr>
        <w:pStyle w:val="PMultiChoice1col"/>
        <w:ind w:left="0" w:firstLine="0"/>
        <w:rPr>
          <w:szCs w:val="24"/>
        </w:rPr>
      </w:pPr>
    </w:p>
    <w:p w14:paraId="42244667" w14:textId="425C5AA1" w:rsidR="006A7054" w:rsidRPr="00A63A2E" w:rsidRDefault="006A7054" w:rsidP="006A7054">
      <w:pPr>
        <w:pStyle w:val="Ptablebodyindent1"/>
        <w:tabs>
          <w:tab w:val="left" w:pos="567"/>
        </w:tabs>
        <w:rPr>
          <w:szCs w:val="24"/>
        </w:rPr>
      </w:pPr>
      <w:r w:rsidRPr="00A63A2E">
        <w:rPr>
          <w:b/>
          <w:szCs w:val="24"/>
        </w:rPr>
        <w:t>a)</w:t>
      </w:r>
      <w:r w:rsidRPr="00A63A2E">
        <w:rPr>
          <w:szCs w:val="24"/>
        </w:rPr>
        <w:tab/>
      </w:r>
      <w:r w:rsidRPr="00A63A2E">
        <w:rPr>
          <w:b/>
          <w:szCs w:val="24"/>
        </w:rPr>
        <w:t>Identify</w:t>
      </w:r>
      <w:r w:rsidRPr="00A63A2E">
        <w:rPr>
          <w:szCs w:val="24"/>
        </w:rPr>
        <w:t xml:space="preserve"> the reactants of this reaction.</w:t>
      </w:r>
    </w:p>
    <w:p w14:paraId="04ADBFA7" w14:textId="6C0D9F23" w:rsidR="006A7054" w:rsidRPr="00A63A2E" w:rsidRDefault="006A7054" w:rsidP="006A7054">
      <w:pPr>
        <w:pStyle w:val="Ptablebodyindent1"/>
        <w:tabs>
          <w:tab w:val="left" w:pos="567"/>
        </w:tabs>
        <w:rPr>
          <w:szCs w:val="24"/>
        </w:rPr>
      </w:pPr>
      <w:r w:rsidRPr="00A63A2E">
        <w:rPr>
          <w:b/>
          <w:szCs w:val="24"/>
        </w:rPr>
        <w:t>b)</w:t>
      </w:r>
      <w:r w:rsidRPr="00A63A2E">
        <w:rPr>
          <w:szCs w:val="24"/>
        </w:rPr>
        <w:tab/>
      </w:r>
      <w:r w:rsidRPr="00A63A2E">
        <w:rPr>
          <w:b/>
          <w:szCs w:val="24"/>
        </w:rPr>
        <w:t>Identify</w:t>
      </w:r>
      <w:r w:rsidRPr="00A63A2E">
        <w:rPr>
          <w:szCs w:val="24"/>
        </w:rPr>
        <w:t xml:space="preserve"> the products of this reaction.</w:t>
      </w:r>
    </w:p>
    <w:p w14:paraId="189E222B" w14:textId="619EFAF2" w:rsidR="006A7054" w:rsidRPr="00A63A2E" w:rsidRDefault="006A7054" w:rsidP="006A7054">
      <w:pPr>
        <w:pStyle w:val="Ptablebodyindent1"/>
        <w:tabs>
          <w:tab w:val="left" w:pos="567"/>
        </w:tabs>
        <w:rPr>
          <w:szCs w:val="24"/>
        </w:rPr>
      </w:pPr>
      <w:r w:rsidRPr="00A63A2E">
        <w:rPr>
          <w:b/>
          <w:szCs w:val="24"/>
        </w:rPr>
        <w:t>c)</w:t>
      </w:r>
      <w:r w:rsidRPr="00A63A2E">
        <w:rPr>
          <w:szCs w:val="24"/>
        </w:rPr>
        <w:tab/>
      </w:r>
      <w:r w:rsidRPr="00A63A2E">
        <w:rPr>
          <w:b/>
          <w:szCs w:val="24"/>
        </w:rPr>
        <w:t>Construct</w:t>
      </w:r>
      <w:r w:rsidRPr="00A63A2E">
        <w:rPr>
          <w:szCs w:val="24"/>
        </w:rPr>
        <w:t xml:space="preserve"> a word equation for this reaction.</w:t>
      </w:r>
    </w:p>
    <w:p w14:paraId="27AE1D00" w14:textId="3AA3D986" w:rsidR="0083233A" w:rsidRDefault="006A7054" w:rsidP="006A7054">
      <w:pPr>
        <w:rPr>
          <w:rFonts w:ascii="Times New Roman" w:hAnsi="Times New Roman"/>
          <w:sz w:val="24"/>
          <w:szCs w:val="24"/>
        </w:rPr>
      </w:pPr>
      <w:r w:rsidRPr="00A63A2E">
        <w:rPr>
          <w:rFonts w:ascii="Times New Roman" w:hAnsi="Times New Roman"/>
          <w:b/>
          <w:sz w:val="24"/>
          <w:szCs w:val="24"/>
        </w:rPr>
        <w:t>d)</w:t>
      </w:r>
      <w:r w:rsidR="00A63A2E">
        <w:rPr>
          <w:rFonts w:ascii="Times New Roman" w:hAnsi="Times New Roman"/>
          <w:sz w:val="24"/>
          <w:szCs w:val="24"/>
        </w:rPr>
        <w:t xml:space="preserve">      </w:t>
      </w:r>
      <w:r w:rsidRPr="00A63A2E">
        <w:rPr>
          <w:rFonts w:ascii="Times New Roman" w:hAnsi="Times New Roman"/>
          <w:b/>
          <w:sz w:val="24"/>
          <w:szCs w:val="24"/>
        </w:rPr>
        <w:t>Construct</w:t>
      </w:r>
      <w:r w:rsidRPr="00A63A2E">
        <w:rPr>
          <w:rFonts w:ascii="Times New Roman" w:hAnsi="Times New Roman"/>
          <w:sz w:val="24"/>
          <w:szCs w:val="24"/>
        </w:rPr>
        <w:t xml:space="preserve"> an </w:t>
      </w:r>
      <w:r w:rsidRPr="00A63A2E">
        <w:rPr>
          <w:rFonts w:ascii="Times New Roman" w:hAnsi="Times New Roman"/>
          <w:sz w:val="24"/>
          <w:szCs w:val="24"/>
          <w:u w:val="single"/>
        </w:rPr>
        <w:t>unbalanced</w:t>
      </w:r>
      <w:r w:rsidRPr="00A63A2E">
        <w:rPr>
          <w:rFonts w:ascii="Times New Roman" w:hAnsi="Times New Roman"/>
          <w:sz w:val="24"/>
          <w:szCs w:val="24"/>
        </w:rPr>
        <w:t xml:space="preserve"> formula equation for this reaction.</w:t>
      </w:r>
    </w:p>
    <w:p w14:paraId="3367160D" w14:textId="2E4A028D" w:rsidR="005A14AD" w:rsidRPr="005A14AD" w:rsidRDefault="001479E3" w:rsidP="005A14AD">
      <w:pPr>
        <w:pStyle w:val="PMultiChoice1col"/>
        <w:ind w:left="567" w:hanging="227"/>
        <w:rPr>
          <w:color w:val="FF0000"/>
        </w:rPr>
      </w:pPr>
      <w:r>
        <w:rPr>
          <w:color w:val="FF0000"/>
        </w:rPr>
        <w:t>a.</w:t>
      </w:r>
      <w:r w:rsidR="006B0F56">
        <w:rPr>
          <w:color w:val="FF0000"/>
        </w:rPr>
        <w:t xml:space="preserve"> </w:t>
      </w:r>
      <w:proofErr w:type="gramStart"/>
      <w:r w:rsidR="005A14AD" w:rsidRPr="005A14AD">
        <w:rPr>
          <w:color w:val="FF0000"/>
        </w:rPr>
        <w:t xml:space="preserve">Reactants </w:t>
      </w:r>
      <w:r w:rsidR="006B0F56">
        <w:rPr>
          <w:color w:val="FF0000"/>
        </w:rPr>
        <w:t>:</w:t>
      </w:r>
      <w:proofErr w:type="gramEnd"/>
      <w:r w:rsidR="006B0F56">
        <w:rPr>
          <w:color w:val="FF0000"/>
        </w:rPr>
        <w:t xml:space="preserve"> </w:t>
      </w:r>
      <w:r w:rsidR="005A14AD" w:rsidRPr="005A14AD">
        <w:rPr>
          <w:color w:val="FF0000"/>
        </w:rPr>
        <w:t xml:space="preserve">ethane + oxygen gas – </w:t>
      </w:r>
      <w:r>
        <w:rPr>
          <w:color w:val="FF0000"/>
          <w:szCs w:val="24"/>
        </w:rPr>
        <w:t>(</w:t>
      </w:r>
      <w:r w:rsidRPr="00320C9D">
        <w:rPr>
          <w:rFonts w:eastAsia="MS Mincho"/>
          <w:color w:val="FF0000"/>
          <w:szCs w:val="24"/>
        </w:rPr>
        <w:t xml:space="preserve">1 </w:t>
      </w:r>
      <w:r>
        <w:rPr>
          <w:rFonts w:eastAsia="MS Mincho"/>
          <w:color w:val="FF0000"/>
          <w:szCs w:val="24"/>
        </w:rPr>
        <w:t>mark)</w:t>
      </w:r>
    </w:p>
    <w:p w14:paraId="14C5BDE7" w14:textId="78003DDB" w:rsidR="005A14AD" w:rsidRPr="005A14AD" w:rsidRDefault="005A14AD" w:rsidP="005A14AD">
      <w:pPr>
        <w:pStyle w:val="PMultiChoice1col"/>
        <w:ind w:left="567" w:hanging="227"/>
        <w:rPr>
          <w:color w:val="FF0000"/>
        </w:rPr>
      </w:pPr>
      <w:proofErr w:type="gramStart"/>
      <w:r w:rsidRPr="001479E3">
        <w:rPr>
          <w:b/>
          <w:color w:val="FF0000"/>
        </w:rPr>
        <w:t>b</w:t>
      </w:r>
      <w:proofErr w:type="gramEnd"/>
      <w:r w:rsidRPr="001479E3">
        <w:rPr>
          <w:b/>
          <w:color w:val="FF0000"/>
        </w:rPr>
        <w:tab/>
      </w:r>
      <w:r w:rsidRPr="005A14AD">
        <w:rPr>
          <w:color w:val="FF0000"/>
        </w:rPr>
        <w:t xml:space="preserve">Products </w:t>
      </w:r>
      <w:r w:rsidR="006B0F56">
        <w:rPr>
          <w:color w:val="FF0000"/>
        </w:rPr>
        <w:t>:</w:t>
      </w:r>
      <w:r w:rsidRPr="005A14AD">
        <w:rPr>
          <w:color w:val="FF0000"/>
        </w:rPr>
        <w:t xml:space="preserve"> carbon dioxide + water vapour – </w:t>
      </w:r>
      <w:r w:rsidR="001479E3">
        <w:rPr>
          <w:color w:val="FF0000"/>
          <w:szCs w:val="24"/>
        </w:rPr>
        <w:t>(</w:t>
      </w:r>
      <w:r w:rsidR="001479E3" w:rsidRPr="00320C9D">
        <w:rPr>
          <w:rFonts w:eastAsia="MS Mincho"/>
          <w:color w:val="FF0000"/>
          <w:szCs w:val="24"/>
        </w:rPr>
        <w:t xml:space="preserve">1 </w:t>
      </w:r>
      <w:r w:rsidR="001479E3">
        <w:rPr>
          <w:rFonts w:eastAsia="MS Mincho"/>
          <w:color w:val="FF0000"/>
          <w:szCs w:val="24"/>
        </w:rPr>
        <w:t>mark)</w:t>
      </w:r>
    </w:p>
    <w:p w14:paraId="0112FDD8" w14:textId="69708212" w:rsidR="005A14AD" w:rsidRPr="005A14AD" w:rsidRDefault="005A14AD" w:rsidP="005A14AD">
      <w:pPr>
        <w:pStyle w:val="PBodytextfullout"/>
        <w:widowControl/>
        <w:suppressAutoHyphens w:val="0"/>
        <w:autoSpaceDE/>
        <w:autoSpaceDN/>
        <w:adjustRightInd/>
        <w:spacing w:after="40"/>
        <w:ind w:left="567" w:hanging="227"/>
        <w:textAlignment w:val="auto"/>
        <w:rPr>
          <w:rFonts w:eastAsia="MS Mincho"/>
          <w:color w:val="FF0000"/>
        </w:rPr>
      </w:pPr>
      <w:proofErr w:type="gramStart"/>
      <w:r w:rsidRPr="005A14AD">
        <w:rPr>
          <w:b/>
          <w:color w:val="FF0000"/>
        </w:rPr>
        <w:t>c</w:t>
      </w:r>
      <w:proofErr w:type="gramEnd"/>
      <w:r w:rsidRPr="005A14AD">
        <w:rPr>
          <w:color w:val="FF0000"/>
        </w:rPr>
        <w:tab/>
      </w:r>
      <w:r w:rsidRPr="005A14AD">
        <w:rPr>
          <w:rFonts w:eastAsia="MS Mincho"/>
          <w:color w:val="FF0000"/>
        </w:rPr>
        <w:t xml:space="preserve">ethane + oxygen </w:t>
      </w:r>
      <w:r w:rsidRPr="005A14AD">
        <w:rPr>
          <w:rFonts w:eastAsia="MS Mincho" w:hint="eastAsia"/>
          <w:color w:val="FF0000"/>
        </w:rPr>
        <w:t>→</w:t>
      </w:r>
      <w:r w:rsidRPr="005A14AD">
        <w:rPr>
          <w:rFonts w:eastAsia="MS Mincho"/>
          <w:color w:val="FF0000"/>
        </w:rPr>
        <w:t xml:space="preserve"> carbon dioxide + water vapour – </w:t>
      </w:r>
      <w:r w:rsidR="001479E3">
        <w:rPr>
          <w:color w:val="FF0000"/>
          <w:szCs w:val="24"/>
        </w:rPr>
        <w:t>(</w:t>
      </w:r>
      <w:r w:rsidR="001479E3" w:rsidRPr="00320C9D">
        <w:rPr>
          <w:rFonts w:eastAsia="MS Mincho"/>
          <w:color w:val="FF0000"/>
          <w:szCs w:val="24"/>
        </w:rPr>
        <w:t xml:space="preserve">1 </w:t>
      </w:r>
      <w:r w:rsidR="001479E3">
        <w:rPr>
          <w:rFonts w:eastAsia="MS Mincho"/>
          <w:color w:val="FF0000"/>
          <w:szCs w:val="24"/>
        </w:rPr>
        <w:t>mark)</w:t>
      </w:r>
    </w:p>
    <w:p w14:paraId="50A1006A" w14:textId="5206818F" w:rsidR="005A14AD" w:rsidRPr="005A14AD" w:rsidRDefault="005A14AD" w:rsidP="005A14AD">
      <w:pPr>
        <w:pStyle w:val="PBodytextfullout"/>
        <w:widowControl/>
        <w:suppressAutoHyphens w:val="0"/>
        <w:autoSpaceDE/>
        <w:autoSpaceDN/>
        <w:adjustRightInd/>
        <w:spacing w:after="40"/>
        <w:ind w:left="567" w:hanging="227"/>
        <w:textAlignment w:val="auto"/>
        <w:rPr>
          <w:rFonts w:eastAsia="MS Mincho"/>
          <w:color w:val="FF0000"/>
        </w:rPr>
      </w:pPr>
      <w:proofErr w:type="gramStart"/>
      <w:r w:rsidRPr="001479E3">
        <w:rPr>
          <w:color w:val="FF0000"/>
        </w:rPr>
        <w:t>d</w:t>
      </w:r>
      <w:proofErr w:type="gramEnd"/>
      <w:r w:rsidRPr="005A14AD">
        <w:rPr>
          <w:color w:val="FF0000"/>
        </w:rPr>
        <w:tab/>
      </w:r>
      <w:r w:rsidRPr="005A14AD">
        <w:rPr>
          <w:rFonts w:eastAsia="MS Mincho"/>
          <w:color w:val="FF0000"/>
        </w:rPr>
        <w:t>C</w:t>
      </w:r>
      <w:r w:rsidRPr="005A14AD">
        <w:rPr>
          <w:rStyle w:val="Psubscriptasis"/>
          <w:rFonts w:eastAsia="MS Mincho"/>
          <w:color w:val="FF0000"/>
        </w:rPr>
        <w:t>2</w:t>
      </w:r>
      <w:r w:rsidRPr="005A14AD">
        <w:rPr>
          <w:rFonts w:eastAsia="MS Mincho"/>
          <w:color w:val="FF0000"/>
        </w:rPr>
        <w:t>H</w:t>
      </w:r>
      <w:r w:rsidRPr="005A14AD">
        <w:rPr>
          <w:rStyle w:val="Psubscriptasis"/>
          <w:rFonts w:eastAsia="MS Mincho"/>
          <w:color w:val="FF0000"/>
        </w:rPr>
        <w:t>6</w:t>
      </w:r>
      <w:r w:rsidRPr="005A14AD">
        <w:rPr>
          <w:rFonts w:eastAsia="MS Mincho"/>
          <w:color w:val="FF0000"/>
        </w:rPr>
        <w:t xml:space="preserve"> + O</w:t>
      </w:r>
      <w:r w:rsidRPr="005A14AD">
        <w:rPr>
          <w:rStyle w:val="Psubscriptasis"/>
          <w:rFonts w:eastAsia="MS Mincho"/>
          <w:color w:val="FF0000"/>
        </w:rPr>
        <w:t>2</w:t>
      </w:r>
      <w:r w:rsidRPr="005A14AD">
        <w:rPr>
          <w:rFonts w:eastAsia="MS Mincho"/>
          <w:color w:val="FF0000"/>
        </w:rPr>
        <w:t xml:space="preserve"> </w:t>
      </w:r>
      <w:r w:rsidRPr="005A14AD">
        <w:rPr>
          <w:rFonts w:hint="eastAsia"/>
          <w:color w:val="FF0000"/>
        </w:rPr>
        <w:t>→</w:t>
      </w:r>
      <w:r w:rsidRPr="005A14AD">
        <w:rPr>
          <w:rFonts w:eastAsia="MS Mincho"/>
          <w:color w:val="FF0000"/>
        </w:rPr>
        <w:t xml:space="preserve"> CO</w:t>
      </w:r>
      <w:r w:rsidRPr="005A14AD">
        <w:rPr>
          <w:rStyle w:val="Psubscriptasis"/>
          <w:rFonts w:eastAsia="MS Mincho"/>
          <w:color w:val="FF0000"/>
        </w:rPr>
        <w:t>2</w:t>
      </w:r>
      <w:r w:rsidRPr="005A14AD">
        <w:rPr>
          <w:rFonts w:eastAsia="MS Mincho"/>
          <w:color w:val="FF0000"/>
        </w:rPr>
        <w:t xml:space="preserve"> + H</w:t>
      </w:r>
      <w:r w:rsidRPr="005A14AD">
        <w:rPr>
          <w:rStyle w:val="Psubscriptasis"/>
          <w:rFonts w:eastAsia="MS Mincho"/>
          <w:color w:val="FF0000"/>
        </w:rPr>
        <w:t>2</w:t>
      </w:r>
      <w:r w:rsidRPr="005A14AD">
        <w:rPr>
          <w:rFonts w:eastAsia="MS Mincho"/>
          <w:color w:val="FF0000"/>
        </w:rPr>
        <w:t xml:space="preserve">O – </w:t>
      </w:r>
      <w:r w:rsidR="001479E3">
        <w:rPr>
          <w:color w:val="FF0000"/>
          <w:szCs w:val="24"/>
        </w:rPr>
        <w:t>(</w:t>
      </w:r>
      <w:r w:rsidR="001479E3" w:rsidRPr="00320C9D">
        <w:rPr>
          <w:rFonts w:eastAsia="MS Mincho"/>
          <w:color w:val="FF0000"/>
          <w:szCs w:val="24"/>
        </w:rPr>
        <w:t xml:space="preserve">1 </w:t>
      </w:r>
      <w:r w:rsidR="001479E3">
        <w:rPr>
          <w:rFonts w:eastAsia="MS Mincho"/>
          <w:color w:val="FF0000"/>
          <w:szCs w:val="24"/>
        </w:rPr>
        <w:t>mark)</w:t>
      </w:r>
    </w:p>
    <w:p w14:paraId="6B452111" w14:textId="77777777" w:rsidR="005A14AD" w:rsidRDefault="005A14AD" w:rsidP="0083233A">
      <w:pPr>
        <w:rPr>
          <w:rFonts w:ascii="Times New Roman" w:hAnsi="Times New Roman"/>
          <w:b/>
          <w:sz w:val="24"/>
          <w:szCs w:val="24"/>
        </w:rPr>
      </w:pPr>
    </w:p>
    <w:p w14:paraId="283DBC8E" w14:textId="01458901" w:rsidR="0083233A" w:rsidRPr="00A63A2E" w:rsidRDefault="00676DDF" w:rsidP="0083233A">
      <w:pPr>
        <w:rPr>
          <w:rFonts w:ascii="Times New Roman" w:hAnsi="Times New Roman"/>
          <w:b/>
          <w:sz w:val="24"/>
          <w:szCs w:val="24"/>
        </w:rPr>
      </w:pPr>
      <w:r w:rsidRPr="00A63A2E">
        <w:rPr>
          <w:rFonts w:ascii="Times New Roman" w:hAnsi="Times New Roman"/>
          <w:b/>
          <w:sz w:val="24"/>
          <w:szCs w:val="24"/>
        </w:rPr>
        <w:t>Q</w:t>
      </w:r>
      <w:r w:rsidR="006118CA" w:rsidRPr="00A63A2E">
        <w:rPr>
          <w:rFonts w:ascii="Times New Roman" w:hAnsi="Times New Roman"/>
          <w:b/>
          <w:sz w:val="24"/>
          <w:szCs w:val="24"/>
        </w:rPr>
        <w:t xml:space="preserve">uestion </w:t>
      </w:r>
      <w:r w:rsidR="00C55744">
        <w:rPr>
          <w:rFonts w:ascii="Times New Roman" w:hAnsi="Times New Roman"/>
          <w:b/>
          <w:sz w:val="24"/>
          <w:szCs w:val="24"/>
        </w:rPr>
        <w:t>6</w:t>
      </w:r>
      <w:r w:rsidR="00A63A2E">
        <w:rPr>
          <w:rFonts w:ascii="Times New Roman" w:hAnsi="Times New Roman"/>
          <w:b/>
          <w:sz w:val="24"/>
          <w:szCs w:val="24"/>
        </w:rPr>
        <w:t xml:space="preserve">           </w:t>
      </w:r>
      <w:r w:rsidR="006A7054" w:rsidRPr="00A63A2E"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  <w:r w:rsidR="00A63A2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</w:t>
      </w:r>
      <w:r w:rsidR="00A63A2E" w:rsidRPr="00A63A2E">
        <w:rPr>
          <w:rFonts w:ascii="Times New Roman" w:hAnsi="Times New Roman"/>
          <w:b/>
          <w:sz w:val="24"/>
          <w:szCs w:val="24"/>
        </w:rPr>
        <w:t>(</w:t>
      </w:r>
      <w:r w:rsidR="001E1DDE">
        <w:rPr>
          <w:rFonts w:ascii="Times New Roman" w:hAnsi="Times New Roman"/>
          <w:b/>
          <w:sz w:val="24"/>
          <w:szCs w:val="24"/>
        </w:rPr>
        <w:t>5</w:t>
      </w:r>
      <w:r w:rsidR="00A63A2E" w:rsidRPr="00A63A2E">
        <w:rPr>
          <w:rFonts w:ascii="Times New Roman" w:hAnsi="Times New Roman"/>
          <w:b/>
          <w:sz w:val="24"/>
          <w:szCs w:val="24"/>
        </w:rPr>
        <w:t xml:space="preserve"> marks)</w:t>
      </w:r>
      <w:r w:rsidR="006A7054" w:rsidRPr="00A63A2E">
        <w:rPr>
          <w:rFonts w:ascii="Times New Roman" w:hAnsi="Times New Roman"/>
          <w:b/>
          <w:sz w:val="24"/>
          <w:szCs w:val="24"/>
        </w:rPr>
        <w:t xml:space="preserve">                                                   </w:t>
      </w:r>
      <w:r w:rsidR="00A63A2E">
        <w:rPr>
          <w:rFonts w:ascii="Times New Roman" w:hAnsi="Times New Roman"/>
          <w:b/>
          <w:sz w:val="24"/>
          <w:szCs w:val="24"/>
        </w:rPr>
        <w:t xml:space="preserve">                               </w:t>
      </w:r>
    </w:p>
    <w:p w14:paraId="43BADD0A" w14:textId="77777777" w:rsidR="006A7054" w:rsidRPr="00A63A2E" w:rsidRDefault="006A7054" w:rsidP="006A7054">
      <w:pPr>
        <w:pStyle w:val="PMultiChoice1col"/>
        <w:ind w:left="0" w:firstLine="0"/>
        <w:rPr>
          <w:szCs w:val="24"/>
        </w:rPr>
      </w:pPr>
      <w:r w:rsidRPr="00A63A2E">
        <w:rPr>
          <w:szCs w:val="24"/>
        </w:rPr>
        <w:t>Magnesium burns in oxygen gas to form magnesium oxide. Its unbalanced formula equation is:</w:t>
      </w:r>
    </w:p>
    <w:p w14:paraId="72BE9282" w14:textId="77777777" w:rsidR="006A7054" w:rsidRDefault="006A7054" w:rsidP="006A7054">
      <w:pPr>
        <w:pStyle w:val="PMultiChoice1col"/>
        <w:rPr>
          <w:szCs w:val="24"/>
        </w:rPr>
      </w:pPr>
      <w:r w:rsidRPr="00A63A2E">
        <w:rPr>
          <w:szCs w:val="24"/>
        </w:rPr>
        <w:t>Mg + O</w:t>
      </w:r>
      <w:r w:rsidRPr="00A63A2E">
        <w:rPr>
          <w:szCs w:val="24"/>
          <w:vertAlign w:val="subscript"/>
        </w:rPr>
        <w:t>2</w:t>
      </w:r>
      <w:r w:rsidRPr="00A63A2E">
        <w:rPr>
          <w:szCs w:val="24"/>
        </w:rPr>
        <w:t xml:space="preserve"> → </w:t>
      </w:r>
      <w:proofErr w:type="spellStart"/>
      <w:r w:rsidRPr="00A63A2E">
        <w:rPr>
          <w:szCs w:val="24"/>
        </w:rPr>
        <w:t>MgO</w:t>
      </w:r>
      <w:proofErr w:type="spellEnd"/>
    </w:p>
    <w:p w14:paraId="56EAAD31" w14:textId="77777777" w:rsidR="001E1DDE" w:rsidRPr="00A63A2E" w:rsidRDefault="001E1DDE" w:rsidP="006A7054">
      <w:pPr>
        <w:pStyle w:val="PMultiChoice1col"/>
        <w:rPr>
          <w:szCs w:val="24"/>
        </w:rPr>
      </w:pPr>
    </w:p>
    <w:p w14:paraId="1407892E" w14:textId="55970A6A" w:rsidR="006A7054" w:rsidRPr="00A63A2E" w:rsidRDefault="001E1DDE" w:rsidP="001E1DDE">
      <w:pPr>
        <w:pStyle w:val="Ptablebodyindent1"/>
        <w:numPr>
          <w:ilvl w:val="0"/>
          <w:numId w:val="35"/>
        </w:numPr>
        <w:tabs>
          <w:tab w:val="left" w:pos="567"/>
        </w:tabs>
        <w:rPr>
          <w:szCs w:val="24"/>
        </w:rPr>
      </w:pPr>
      <w:r>
        <w:rPr>
          <w:b/>
          <w:szCs w:val="24"/>
        </w:rPr>
        <w:t xml:space="preserve">  </w:t>
      </w:r>
      <w:r w:rsidR="006A7054" w:rsidRPr="00A63A2E">
        <w:rPr>
          <w:b/>
          <w:szCs w:val="24"/>
        </w:rPr>
        <w:t>Use</w:t>
      </w:r>
      <w:r w:rsidR="006A7054" w:rsidRPr="00A63A2E">
        <w:rPr>
          <w:szCs w:val="24"/>
        </w:rPr>
        <w:t xml:space="preserve"> this equation to </w:t>
      </w:r>
      <w:r w:rsidR="006A7054" w:rsidRPr="00A63A2E">
        <w:rPr>
          <w:b/>
          <w:szCs w:val="24"/>
        </w:rPr>
        <w:t>identify</w:t>
      </w:r>
      <w:r w:rsidR="006A7054" w:rsidRPr="00A63A2E">
        <w:rPr>
          <w:szCs w:val="24"/>
        </w:rPr>
        <w:t xml:space="preserve"> the chemical formula for magnesium oxide.</w:t>
      </w:r>
    </w:p>
    <w:p w14:paraId="0026583F" w14:textId="129E14F7" w:rsidR="006A7054" w:rsidRPr="00A63A2E" w:rsidRDefault="001E1DDE" w:rsidP="001E1DDE">
      <w:pPr>
        <w:pStyle w:val="Ptablebodyindent1"/>
        <w:numPr>
          <w:ilvl w:val="0"/>
          <w:numId w:val="35"/>
        </w:numPr>
        <w:tabs>
          <w:tab w:val="left" w:pos="567"/>
        </w:tabs>
        <w:rPr>
          <w:szCs w:val="24"/>
        </w:rPr>
      </w:pPr>
      <w:r>
        <w:rPr>
          <w:b/>
          <w:szCs w:val="24"/>
        </w:rPr>
        <w:t xml:space="preserve">  </w:t>
      </w:r>
      <w:r w:rsidR="006A7054" w:rsidRPr="00A63A2E">
        <w:rPr>
          <w:b/>
          <w:szCs w:val="24"/>
        </w:rPr>
        <w:t>Construct</w:t>
      </w:r>
      <w:r w:rsidR="006A7054" w:rsidRPr="00A63A2E">
        <w:rPr>
          <w:szCs w:val="24"/>
        </w:rPr>
        <w:t xml:space="preserve"> a word equation describing this reaction.</w:t>
      </w:r>
    </w:p>
    <w:p w14:paraId="5A1414A5" w14:textId="2C63FAED" w:rsidR="006A7054" w:rsidRPr="00A63A2E" w:rsidRDefault="001E1DDE" w:rsidP="001E1DDE">
      <w:pPr>
        <w:pStyle w:val="Ptablebodyindent1"/>
        <w:numPr>
          <w:ilvl w:val="0"/>
          <w:numId w:val="35"/>
        </w:numPr>
        <w:tabs>
          <w:tab w:val="left" w:pos="567"/>
        </w:tabs>
        <w:rPr>
          <w:szCs w:val="24"/>
        </w:rPr>
      </w:pPr>
      <w:r>
        <w:rPr>
          <w:b/>
          <w:szCs w:val="24"/>
        </w:rPr>
        <w:t xml:space="preserve">  </w:t>
      </w:r>
      <w:r w:rsidR="006A7054" w:rsidRPr="00A63A2E">
        <w:rPr>
          <w:b/>
          <w:szCs w:val="24"/>
        </w:rPr>
        <w:t>Identify</w:t>
      </w:r>
      <w:r w:rsidR="006A7054" w:rsidRPr="00A63A2E">
        <w:rPr>
          <w:szCs w:val="24"/>
        </w:rPr>
        <w:t xml:space="preserve"> which element (Mg or O) is unbalanced in the above equation.</w:t>
      </w:r>
    </w:p>
    <w:p w14:paraId="193488DE" w14:textId="109CEA45" w:rsidR="00EA3753" w:rsidRPr="001E1DDE" w:rsidRDefault="006A7054" w:rsidP="001E1DDE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E1DDE">
        <w:rPr>
          <w:rFonts w:ascii="Times New Roman" w:hAnsi="Times New Roman"/>
          <w:b/>
          <w:sz w:val="24"/>
          <w:szCs w:val="24"/>
        </w:rPr>
        <w:t>Balance</w:t>
      </w:r>
      <w:r w:rsidRPr="001E1DDE">
        <w:rPr>
          <w:rFonts w:ascii="Times New Roman" w:hAnsi="Times New Roman"/>
          <w:sz w:val="24"/>
          <w:szCs w:val="24"/>
        </w:rPr>
        <w:t xml:space="preserve"> the above equation.</w:t>
      </w:r>
    </w:p>
    <w:p w14:paraId="5B0CFCD6" w14:textId="62482D06" w:rsidR="00EA3753" w:rsidRPr="001E1DDE" w:rsidRDefault="00EA3753" w:rsidP="001E1DDE">
      <w:pPr>
        <w:pStyle w:val="ListParagraph"/>
        <w:numPr>
          <w:ilvl w:val="0"/>
          <w:numId w:val="35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1E1DDE">
        <w:rPr>
          <w:rFonts w:ascii="Times New Roman" w:hAnsi="Times New Roman"/>
          <w:b/>
          <w:sz w:val="24"/>
          <w:szCs w:val="24"/>
        </w:rPr>
        <w:t xml:space="preserve">Identify </w:t>
      </w:r>
      <w:r w:rsidRPr="001E1DDE">
        <w:rPr>
          <w:rFonts w:ascii="Times New Roman" w:hAnsi="Times New Roman"/>
          <w:sz w:val="24"/>
          <w:szCs w:val="24"/>
        </w:rPr>
        <w:t>the type of reaction that has taken place.</w:t>
      </w:r>
    </w:p>
    <w:p w14:paraId="6E99896E" w14:textId="547D135B" w:rsidR="00676DDF" w:rsidRPr="00A63A2E" w:rsidRDefault="007B60A8" w:rsidP="00126DC9">
      <w:pPr>
        <w:rPr>
          <w:rFonts w:ascii="Times New Roman" w:hAnsi="Times New Roman"/>
          <w:sz w:val="24"/>
          <w:szCs w:val="24"/>
        </w:rPr>
      </w:pPr>
      <w:r w:rsidRPr="00A63A2E">
        <w:rPr>
          <w:rFonts w:ascii="Times New Roman" w:hAnsi="Times New Roman"/>
          <w:sz w:val="24"/>
          <w:szCs w:val="24"/>
        </w:rPr>
        <w:tab/>
        <w:t xml:space="preserve">  </w:t>
      </w:r>
      <w:r w:rsidR="00676DDF" w:rsidRPr="00A63A2E">
        <w:rPr>
          <w:rFonts w:ascii="Times New Roman" w:hAnsi="Times New Roman"/>
          <w:sz w:val="24"/>
          <w:szCs w:val="24"/>
        </w:rPr>
        <w:tab/>
        <w:t xml:space="preserve">                 </w:t>
      </w:r>
      <w:r w:rsidR="006A7054" w:rsidRPr="00A63A2E">
        <w:rPr>
          <w:rFonts w:ascii="Times New Roman" w:hAnsi="Times New Roman"/>
          <w:sz w:val="24"/>
          <w:szCs w:val="24"/>
        </w:rPr>
        <w:t xml:space="preserve">           </w:t>
      </w:r>
      <w:r w:rsidRPr="00A63A2E">
        <w:rPr>
          <w:rFonts w:ascii="Times New Roman" w:hAnsi="Times New Roman"/>
          <w:sz w:val="24"/>
          <w:szCs w:val="24"/>
        </w:rPr>
        <w:t xml:space="preserve">    </w:t>
      </w:r>
      <w:r w:rsidR="00676DDF" w:rsidRPr="00A63A2E">
        <w:rPr>
          <w:rFonts w:ascii="Times New Roman" w:hAnsi="Times New Roman"/>
          <w:sz w:val="24"/>
          <w:szCs w:val="24"/>
        </w:rPr>
        <w:t xml:space="preserve"> </w:t>
      </w:r>
    </w:p>
    <w:p w14:paraId="5D5C6505" w14:textId="303EBA50" w:rsidR="00126DC9" w:rsidRPr="00126DC9" w:rsidRDefault="00126DC9" w:rsidP="00126DC9">
      <w:pPr>
        <w:pStyle w:val="PMultiChoice1col"/>
        <w:ind w:left="567" w:hanging="227"/>
        <w:rPr>
          <w:color w:val="FF0000"/>
        </w:rPr>
      </w:pPr>
      <w:proofErr w:type="gramStart"/>
      <w:r w:rsidRPr="00126DC9">
        <w:rPr>
          <w:color w:val="FF0000"/>
        </w:rPr>
        <w:t>a</w:t>
      </w:r>
      <w:proofErr w:type="gramEnd"/>
      <w:r w:rsidRPr="00126DC9">
        <w:rPr>
          <w:color w:val="FF0000"/>
        </w:rPr>
        <w:t xml:space="preserve"> .</w:t>
      </w:r>
      <w:proofErr w:type="spellStart"/>
      <w:r w:rsidRPr="00126DC9">
        <w:rPr>
          <w:color w:val="FF0000"/>
        </w:rPr>
        <w:t>MgO</w:t>
      </w:r>
      <w:proofErr w:type="spellEnd"/>
      <w:r>
        <w:rPr>
          <w:color w:val="FF0000"/>
        </w:rPr>
        <w:t xml:space="preserve"> </w:t>
      </w:r>
      <w:r w:rsidRPr="005A14AD">
        <w:rPr>
          <w:rFonts w:eastAsia="MS Mincho"/>
          <w:color w:val="FF0000"/>
        </w:rPr>
        <w:t xml:space="preserve">– </w:t>
      </w:r>
      <w:r w:rsidR="006B0F56">
        <w:rPr>
          <w:color w:val="FF0000"/>
          <w:szCs w:val="24"/>
        </w:rPr>
        <w:t>(</w:t>
      </w:r>
      <w:r w:rsidR="006B0F56" w:rsidRPr="00320C9D">
        <w:rPr>
          <w:rFonts w:eastAsia="MS Mincho"/>
          <w:color w:val="FF0000"/>
          <w:szCs w:val="24"/>
        </w:rPr>
        <w:t xml:space="preserve">1 </w:t>
      </w:r>
      <w:r w:rsidR="006B0F56">
        <w:rPr>
          <w:rFonts w:eastAsia="MS Mincho"/>
          <w:color w:val="FF0000"/>
          <w:szCs w:val="24"/>
        </w:rPr>
        <w:t>mark)</w:t>
      </w:r>
    </w:p>
    <w:p w14:paraId="55D9FED2" w14:textId="1A79CCDC" w:rsidR="00126DC9" w:rsidRDefault="00126DC9" w:rsidP="00126DC9">
      <w:pPr>
        <w:pStyle w:val="PMultiChoice1col"/>
        <w:ind w:left="567" w:hanging="227"/>
        <w:rPr>
          <w:rFonts w:eastAsia="MS Mincho"/>
          <w:color w:val="FF0000"/>
        </w:rPr>
      </w:pPr>
      <w:r w:rsidRPr="00126DC9">
        <w:rPr>
          <w:color w:val="FF0000"/>
        </w:rPr>
        <w:t xml:space="preserve">b. Magnesium + oxygen gas </w:t>
      </w:r>
      <w:r w:rsidRPr="00126DC9">
        <w:rPr>
          <w:rFonts w:cs="Times"/>
          <w:color w:val="FF0000"/>
        </w:rPr>
        <w:t>→</w:t>
      </w:r>
      <w:r w:rsidRPr="00126DC9">
        <w:rPr>
          <w:color w:val="FF0000"/>
        </w:rPr>
        <w:t xml:space="preserve"> magnesium oxide</w:t>
      </w:r>
      <w:r>
        <w:rPr>
          <w:color w:val="FF0000"/>
        </w:rPr>
        <w:t xml:space="preserve"> </w:t>
      </w:r>
      <w:r w:rsidRPr="005A14AD">
        <w:rPr>
          <w:rFonts w:eastAsia="MS Mincho"/>
          <w:color w:val="FF0000"/>
        </w:rPr>
        <w:t xml:space="preserve">– </w:t>
      </w:r>
      <w:r w:rsidR="006B0F56">
        <w:rPr>
          <w:color w:val="FF0000"/>
          <w:szCs w:val="24"/>
        </w:rPr>
        <w:t>(</w:t>
      </w:r>
      <w:r w:rsidR="006B0F56" w:rsidRPr="00320C9D">
        <w:rPr>
          <w:rFonts w:eastAsia="MS Mincho"/>
          <w:color w:val="FF0000"/>
          <w:szCs w:val="24"/>
        </w:rPr>
        <w:t xml:space="preserve">1 </w:t>
      </w:r>
      <w:r w:rsidR="006B0F56">
        <w:rPr>
          <w:rFonts w:eastAsia="MS Mincho"/>
          <w:color w:val="FF0000"/>
          <w:szCs w:val="24"/>
        </w:rPr>
        <w:t>mark)</w:t>
      </w:r>
    </w:p>
    <w:p w14:paraId="6BFCAAF1" w14:textId="2BBFA0D0" w:rsidR="005C489C" w:rsidRDefault="005C489C" w:rsidP="005C489C">
      <w:pPr>
        <w:pStyle w:val="PMultiChoice1col"/>
        <w:ind w:left="567" w:hanging="227"/>
      </w:pPr>
      <w:r>
        <w:rPr>
          <w:rFonts w:eastAsia="MS Mincho"/>
          <w:color w:val="FF0000"/>
        </w:rPr>
        <w:t xml:space="preserve">c. </w:t>
      </w:r>
      <w:r w:rsidRPr="005C489C">
        <w:rPr>
          <w:color w:val="FF0000"/>
        </w:rPr>
        <w:t>O is unbalanced</w:t>
      </w:r>
      <w:r>
        <w:rPr>
          <w:color w:val="FF0000"/>
        </w:rPr>
        <w:t xml:space="preserve"> </w:t>
      </w:r>
      <w:r w:rsidRPr="005A14AD">
        <w:rPr>
          <w:rFonts w:eastAsia="MS Mincho"/>
          <w:color w:val="FF0000"/>
        </w:rPr>
        <w:t xml:space="preserve">– </w:t>
      </w:r>
      <w:r w:rsidR="006B0F56">
        <w:rPr>
          <w:color w:val="FF0000"/>
          <w:szCs w:val="24"/>
        </w:rPr>
        <w:t>(</w:t>
      </w:r>
      <w:r w:rsidR="006B0F56" w:rsidRPr="00320C9D">
        <w:rPr>
          <w:rFonts w:eastAsia="MS Mincho"/>
          <w:color w:val="FF0000"/>
          <w:szCs w:val="24"/>
        </w:rPr>
        <w:t xml:space="preserve">1 </w:t>
      </w:r>
      <w:r w:rsidR="006B0F56">
        <w:rPr>
          <w:rFonts w:eastAsia="MS Mincho"/>
          <w:color w:val="FF0000"/>
          <w:szCs w:val="24"/>
        </w:rPr>
        <w:t>mark)</w:t>
      </w:r>
    </w:p>
    <w:p w14:paraId="27119223" w14:textId="3CAF249F" w:rsidR="00126DC9" w:rsidRPr="00126DC9" w:rsidRDefault="00126DC9" w:rsidP="00126DC9">
      <w:pPr>
        <w:pStyle w:val="PMultiChoice1col"/>
        <w:rPr>
          <w:color w:val="FF0000"/>
        </w:rPr>
      </w:pPr>
      <w:r w:rsidRPr="00126DC9">
        <w:rPr>
          <w:color w:val="FF0000"/>
        </w:rPr>
        <w:tab/>
      </w:r>
      <w:proofErr w:type="gramStart"/>
      <w:r w:rsidRPr="00126DC9">
        <w:rPr>
          <w:color w:val="FF0000"/>
        </w:rPr>
        <w:t>d</w:t>
      </w:r>
      <w:proofErr w:type="gramEnd"/>
      <w:r w:rsidRPr="00126DC9">
        <w:rPr>
          <w:color w:val="FF0000"/>
        </w:rPr>
        <w:t>. 2Mg + O</w:t>
      </w:r>
      <w:r w:rsidRPr="00126DC9">
        <w:rPr>
          <w:color w:val="FF0000"/>
          <w:vertAlign w:val="subscript"/>
        </w:rPr>
        <w:t>2</w:t>
      </w:r>
      <w:r w:rsidRPr="00126DC9">
        <w:rPr>
          <w:color w:val="FF0000"/>
        </w:rPr>
        <w:t xml:space="preserve"> </w:t>
      </w:r>
      <w:r w:rsidRPr="00126DC9">
        <w:rPr>
          <w:rFonts w:cs="Times"/>
          <w:color w:val="FF0000"/>
        </w:rPr>
        <w:t>→</w:t>
      </w:r>
      <w:r w:rsidRPr="00126DC9">
        <w:rPr>
          <w:color w:val="FF0000"/>
        </w:rPr>
        <w:t xml:space="preserve"> 2MgO</w:t>
      </w:r>
      <w:r>
        <w:rPr>
          <w:color w:val="FF0000"/>
        </w:rPr>
        <w:t xml:space="preserve"> </w:t>
      </w:r>
      <w:r w:rsidRPr="005A14AD">
        <w:rPr>
          <w:rFonts w:eastAsia="MS Mincho"/>
          <w:color w:val="FF0000"/>
        </w:rPr>
        <w:t xml:space="preserve">– </w:t>
      </w:r>
      <w:r w:rsidR="006B0F56">
        <w:rPr>
          <w:color w:val="FF0000"/>
          <w:szCs w:val="24"/>
        </w:rPr>
        <w:t>(</w:t>
      </w:r>
      <w:r w:rsidR="006B0F56" w:rsidRPr="00320C9D">
        <w:rPr>
          <w:rFonts w:eastAsia="MS Mincho"/>
          <w:color w:val="FF0000"/>
          <w:szCs w:val="24"/>
        </w:rPr>
        <w:t xml:space="preserve">1 </w:t>
      </w:r>
      <w:r w:rsidR="006B0F56">
        <w:rPr>
          <w:rFonts w:eastAsia="MS Mincho"/>
          <w:color w:val="FF0000"/>
          <w:szCs w:val="24"/>
        </w:rPr>
        <w:t>mark)</w:t>
      </w:r>
    </w:p>
    <w:p w14:paraId="79A4AF4D" w14:textId="34E2B84C" w:rsidR="00126DC9" w:rsidRPr="00126DC9" w:rsidRDefault="00126DC9" w:rsidP="00126DC9">
      <w:pPr>
        <w:pStyle w:val="PMultiChoice1col"/>
        <w:tabs>
          <w:tab w:val="clear" w:pos="340"/>
          <w:tab w:val="left" w:pos="2786"/>
        </w:tabs>
        <w:rPr>
          <w:color w:val="FF0000"/>
        </w:rPr>
      </w:pPr>
      <w:r w:rsidRPr="00126DC9">
        <w:rPr>
          <w:color w:val="FF0000"/>
        </w:rPr>
        <w:t xml:space="preserve">     e. </w:t>
      </w:r>
      <w:proofErr w:type="gramStart"/>
      <w:r w:rsidRPr="00126DC9">
        <w:rPr>
          <w:color w:val="FF0000"/>
        </w:rPr>
        <w:t>Combustion  reaction</w:t>
      </w:r>
      <w:proofErr w:type="gramEnd"/>
      <w:r w:rsidRPr="00126DC9">
        <w:rPr>
          <w:color w:val="FF0000"/>
        </w:rPr>
        <w:t xml:space="preserve"> or if someone writes corrosion reaction give </w:t>
      </w:r>
      <w:r w:rsidRPr="005A14AD">
        <w:rPr>
          <w:rFonts w:eastAsia="MS Mincho"/>
          <w:color w:val="FF0000"/>
        </w:rPr>
        <w:t xml:space="preserve">– </w:t>
      </w:r>
      <w:r w:rsidR="006B0F56">
        <w:rPr>
          <w:color w:val="FF0000"/>
          <w:szCs w:val="24"/>
        </w:rPr>
        <w:t>(</w:t>
      </w:r>
      <w:r w:rsidR="006B0F56" w:rsidRPr="00320C9D">
        <w:rPr>
          <w:rFonts w:eastAsia="MS Mincho"/>
          <w:color w:val="FF0000"/>
          <w:szCs w:val="24"/>
        </w:rPr>
        <w:t xml:space="preserve">1 </w:t>
      </w:r>
      <w:r w:rsidR="006B0F56">
        <w:rPr>
          <w:rFonts w:eastAsia="MS Mincho"/>
          <w:color w:val="FF0000"/>
          <w:szCs w:val="24"/>
        </w:rPr>
        <w:t>mark)</w:t>
      </w:r>
    </w:p>
    <w:p w14:paraId="1CF2C736" w14:textId="77777777" w:rsidR="006A7054" w:rsidRPr="00A63A2E" w:rsidRDefault="006A7054" w:rsidP="0083233A">
      <w:pPr>
        <w:rPr>
          <w:rFonts w:ascii="Times New Roman" w:hAnsi="Times New Roman"/>
          <w:b/>
          <w:sz w:val="24"/>
          <w:szCs w:val="24"/>
        </w:rPr>
      </w:pPr>
    </w:p>
    <w:p w14:paraId="4300AC44" w14:textId="77777777" w:rsidR="00EF0B69" w:rsidRDefault="00EF0B6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1C3E22D2" w14:textId="5B3B9468" w:rsidR="005D33B7" w:rsidRPr="00A63A2E" w:rsidRDefault="005D33B7" w:rsidP="005D33B7">
      <w:pPr>
        <w:rPr>
          <w:rFonts w:ascii="Times New Roman" w:hAnsi="Times New Roman"/>
          <w:b/>
          <w:sz w:val="24"/>
          <w:szCs w:val="24"/>
        </w:rPr>
      </w:pPr>
      <w:r w:rsidRPr="00A63A2E">
        <w:rPr>
          <w:rFonts w:ascii="Times New Roman" w:hAnsi="Times New Roman"/>
          <w:b/>
          <w:sz w:val="24"/>
          <w:szCs w:val="24"/>
        </w:rPr>
        <w:lastRenderedPageBreak/>
        <w:t xml:space="preserve">Question </w:t>
      </w:r>
      <w:r w:rsidR="00E706DE">
        <w:rPr>
          <w:rFonts w:ascii="Times New Roman" w:hAnsi="Times New Roman"/>
          <w:b/>
          <w:sz w:val="24"/>
          <w:szCs w:val="24"/>
        </w:rPr>
        <w:t>7</w:t>
      </w:r>
      <w:r w:rsidR="00A46357" w:rsidRPr="00A63A2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</w:t>
      </w:r>
      <w:r w:rsidR="00A63A2E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A46357" w:rsidRPr="00A63A2E">
        <w:rPr>
          <w:rFonts w:ascii="Times New Roman" w:hAnsi="Times New Roman"/>
          <w:b/>
          <w:sz w:val="24"/>
          <w:szCs w:val="24"/>
        </w:rPr>
        <w:t>(4 marks)</w:t>
      </w:r>
    </w:p>
    <w:p w14:paraId="18CAC6E4" w14:textId="0BF0F4BB" w:rsidR="00EF0B69" w:rsidRDefault="00EF0B69" w:rsidP="00EF0B6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Balance</w:t>
      </w:r>
      <w:r>
        <w:rPr>
          <w:rFonts w:ascii="Arial" w:hAnsi="Arial" w:cs="Arial"/>
          <w:sz w:val="24"/>
          <w:szCs w:val="24"/>
        </w:rPr>
        <w:t xml:space="preserve"> the following chemical equations:</w:t>
      </w:r>
    </w:p>
    <w:p w14:paraId="363CE089" w14:textId="6A1B46C2" w:rsidR="00EF0B69" w:rsidRDefault="009B4D7A" w:rsidP="00EF0B6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7C1E265" wp14:editId="6B53BBBC">
                <wp:simplePos x="0" y="0"/>
                <wp:positionH relativeFrom="column">
                  <wp:posOffset>476250</wp:posOffset>
                </wp:positionH>
                <wp:positionV relativeFrom="paragraph">
                  <wp:posOffset>141605</wp:posOffset>
                </wp:positionV>
                <wp:extent cx="333375" cy="1403985"/>
                <wp:effectExtent l="0" t="0" r="28575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FC3659" w14:textId="45BCFC8D" w:rsidR="009B4D7A" w:rsidRPr="009B4D7A" w:rsidRDefault="009B4D7A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B4D7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37.5pt;margin-top:11.15pt;width:26.25pt;height:110.55pt;z-index:251660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" filled="f" strokecolor="white [3212]">
                <v:textbox style="mso-fit-shape-to-text:t">
                  <w:txbxContent>
                    <w:p w14:paraId="67FC3659" w14:textId="45BCFC8D" w:rsidR="009B4D7A" w:rsidRPr="009B4D7A" w:rsidRDefault="009B4D7A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B4D7A"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288201" wp14:editId="64D93164">
                <wp:simplePos x="0" y="0"/>
                <wp:positionH relativeFrom="column">
                  <wp:posOffset>2514600</wp:posOffset>
                </wp:positionH>
                <wp:positionV relativeFrom="paragraph">
                  <wp:posOffset>132080</wp:posOffset>
                </wp:positionV>
                <wp:extent cx="342900" cy="1403985"/>
                <wp:effectExtent l="0" t="0" r="19050" b="184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7EB62" w14:textId="77777777" w:rsidR="009B4D7A" w:rsidRPr="009B4D7A" w:rsidRDefault="009B4D7A" w:rsidP="009B4D7A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B4D7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98pt;margin-top:10.4pt;width:27pt;height:110.55pt;z-index:251664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" filled="f" strokecolor="white [3212]">
                <v:textbox style="mso-fit-shape-to-text:t">
                  <w:txbxContent>
                    <w:p w14:paraId="6C97EB62" w14:textId="77777777" w:rsidR="009B4D7A" w:rsidRPr="009B4D7A" w:rsidRDefault="009B4D7A" w:rsidP="009B4D7A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B4D7A"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559EFC4" wp14:editId="62C09590">
                <wp:simplePos x="0" y="0"/>
                <wp:positionH relativeFrom="column">
                  <wp:posOffset>1266825</wp:posOffset>
                </wp:positionH>
                <wp:positionV relativeFrom="paragraph">
                  <wp:posOffset>141605</wp:posOffset>
                </wp:positionV>
                <wp:extent cx="314325" cy="1403985"/>
                <wp:effectExtent l="0" t="0" r="28575" b="184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EDE0A" w14:textId="35F0A933" w:rsidR="009B4D7A" w:rsidRPr="009B4D7A" w:rsidRDefault="009B4D7A" w:rsidP="009B4D7A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99.75pt;margin-top:11.15pt;width:24.75pt;height:110.5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" filled="f" strokecolor="white [3212]">
                <v:textbox style="mso-fit-shape-to-text:t">
                  <w:txbxContent>
                    <w:p w14:paraId="31AEDE0A" w14:textId="35F0A933" w:rsidR="009B4D7A" w:rsidRPr="009B4D7A" w:rsidRDefault="009B4D7A" w:rsidP="009B4D7A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87EBB17" w14:textId="49F99A21" w:rsidR="00EF0B69" w:rsidRPr="001E1FB7" w:rsidRDefault="009B4D7A" w:rsidP="00EF0B69">
      <w:pPr>
        <w:pStyle w:val="ListParagraph"/>
        <w:numPr>
          <w:ilvl w:val="0"/>
          <w:numId w:val="43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ED1F0ED" wp14:editId="5845CA9B">
                <wp:simplePos x="0" y="0"/>
                <wp:positionH relativeFrom="column">
                  <wp:posOffset>1409700</wp:posOffset>
                </wp:positionH>
                <wp:positionV relativeFrom="paragraph">
                  <wp:posOffset>547370</wp:posOffset>
                </wp:positionV>
                <wp:extent cx="323850" cy="1403985"/>
                <wp:effectExtent l="0" t="0" r="19050" b="184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3A2C5" w14:textId="77777777" w:rsidR="009B4D7A" w:rsidRPr="009B4D7A" w:rsidRDefault="009B4D7A" w:rsidP="009B4D7A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B4D7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11pt;margin-top:43.1pt;width:25.5pt;height:110.55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" filled="f" strokecolor="white [3212]">
                <v:textbox style="mso-fit-shape-to-text:t">
                  <w:txbxContent>
                    <w:p w14:paraId="18A3A2C5" w14:textId="77777777" w:rsidR="009B4D7A" w:rsidRPr="009B4D7A" w:rsidRDefault="009B4D7A" w:rsidP="009B4D7A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B4D7A"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F0B69">
        <w:object w:dxaOrig="4575" w:dyaOrig="405" w14:anchorId="6C0031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5pt;height:20.4pt" o:ole="">
            <v:imagedata r:id="rId10" o:title=""/>
          </v:shape>
          <o:OLEObject Type="Embed" ProgID="FXChem2.Equation" ShapeID="_x0000_i1025" DrawAspect="Content" ObjectID="_1570520680" r:id="rId11"/>
        </w:object>
      </w:r>
    </w:p>
    <w:p w14:paraId="10DC3A99" w14:textId="3C48DEBF" w:rsidR="00EF0B69" w:rsidRPr="001E1FB7" w:rsidRDefault="009B4D7A" w:rsidP="00EF0B69">
      <w:pPr>
        <w:pStyle w:val="ListParagraph"/>
        <w:numPr>
          <w:ilvl w:val="0"/>
          <w:numId w:val="43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B673CDF" wp14:editId="1749C8D2">
                <wp:simplePos x="0" y="0"/>
                <wp:positionH relativeFrom="column">
                  <wp:posOffset>542925</wp:posOffset>
                </wp:positionH>
                <wp:positionV relativeFrom="paragraph">
                  <wp:posOffset>548640</wp:posOffset>
                </wp:positionV>
                <wp:extent cx="323850" cy="1403985"/>
                <wp:effectExtent l="0" t="0" r="19050" b="1841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EC2EC" w14:textId="77777777" w:rsidR="009B4D7A" w:rsidRPr="009B4D7A" w:rsidRDefault="009B4D7A" w:rsidP="009B4D7A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B4D7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2.75pt;margin-top:43.2pt;width:25.5pt;height:110.55pt;z-index:25167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" filled="f" strokecolor="white [3212]">
                <v:textbox style="mso-fit-shape-to-text:t">
                  <w:txbxContent>
                    <w:p w14:paraId="0FAEC2EC" w14:textId="77777777" w:rsidR="009B4D7A" w:rsidRPr="009B4D7A" w:rsidRDefault="009B4D7A" w:rsidP="009B4D7A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B4D7A"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0FBF394" wp14:editId="53EF6D96">
                <wp:simplePos x="0" y="0"/>
                <wp:positionH relativeFrom="column">
                  <wp:posOffset>2838450</wp:posOffset>
                </wp:positionH>
                <wp:positionV relativeFrom="paragraph">
                  <wp:posOffset>548005</wp:posOffset>
                </wp:positionV>
                <wp:extent cx="323850" cy="1403985"/>
                <wp:effectExtent l="0" t="0" r="19050" b="184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CBE96" w14:textId="77777777" w:rsidR="009B4D7A" w:rsidRPr="009B4D7A" w:rsidRDefault="009B4D7A" w:rsidP="009B4D7A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B4D7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23.5pt;margin-top:43.15pt;width:25.5pt;height:110.55pt;z-index:25167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" filled="f" strokecolor="white [3212]">
                <v:textbox style="mso-fit-shape-to-text:t">
                  <w:txbxContent>
                    <w:p w14:paraId="7FDCBE96" w14:textId="77777777" w:rsidR="009B4D7A" w:rsidRPr="009B4D7A" w:rsidRDefault="009B4D7A" w:rsidP="009B4D7A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B4D7A"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B7F273E" wp14:editId="60956FA4">
                <wp:simplePos x="0" y="0"/>
                <wp:positionH relativeFrom="column">
                  <wp:posOffset>1428750</wp:posOffset>
                </wp:positionH>
                <wp:positionV relativeFrom="paragraph">
                  <wp:posOffset>547370</wp:posOffset>
                </wp:positionV>
                <wp:extent cx="314325" cy="1403985"/>
                <wp:effectExtent l="0" t="0" r="28575" b="1841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D9D67" w14:textId="766EF400" w:rsidR="009B4D7A" w:rsidRPr="009B4D7A" w:rsidRDefault="009B4D7A" w:rsidP="009B4D7A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0" o:spid="_x0000_s1035" type="#_x0000_t202" style="position:absolute;left:0;text-align:left;margin-left:112.5pt;margin-top:43.1pt;width:24.75pt;height:110.55pt;z-index:2516710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" filled="f" strokecolor="white [3212]">
                <v:textbox style="mso-fit-shape-to-text:t">
                  <w:txbxContent>
                    <w:p w14:paraId="32AD9D67" w14:textId="766EF400" w:rsidR="009B4D7A" w:rsidRPr="009B4D7A" w:rsidRDefault="009B4D7A" w:rsidP="009B4D7A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9F0C70F" wp14:editId="4EA0E497">
                <wp:simplePos x="0" y="0"/>
                <wp:positionH relativeFrom="column">
                  <wp:posOffset>3876675</wp:posOffset>
                </wp:positionH>
                <wp:positionV relativeFrom="paragraph">
                  <wp:posOffset>548640</wp:posOffset>
                </wp:positionV>
                <wp:extent cx="314325" cy="1403985"/>
                <wp:effectExtent l="0" t="0" r="28575" b="1841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4B3FB" w14:textId="77777777" w:rsidR="009B4D7A" w:rsidRPr="009B4D7A" w:rsidRDefault="009B4D7A" w:rsidP="009B4D7A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9" o:spid="_x0000_s1036" type="#_x0000_t202" style="position:absolute;left:0;text-align:left;margin-left:305.25pt;margin-top:43.2pt;width:24.75pt;height:110.55pt;z-index:2516689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" filled="f" strokecolor="white [3212]">
                <v:textbox style="mso-fit-shape-to-text:t">
                  <w:txbxContent>
                    <w:p w14:paraId="6704B3FB" w14:textId="77777777" w:rsidR="009B4D7A" w:rsidRPr="009B4D7A" w:rsidRDefault="009B4D7A" w:rsidP="009B4D7A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F0B69">
        <w:object w:dxaOrig="6765" w:dyaOrig="405" w14:anchorId="5E6E219D">
          <v:shape id="_x0000_i1026" type="#_x0000_t75" style="width:338.25pt;height:20.4pt" o:ole="">
            <v:imagedata r:id="rId12" o:title=""/>
          </v:shape>
          <o:OLEObject Type="Embed" ProgID="FXChem2.Equation" ShapeID="_x0000_i1026" DrawAspect="Content" ObjectID="_1570520681" r:id="rId13"/>
        </w:object>
      </w:r>
    </w:p>
    <w:p w14:paraId="6BC0BFDE" w14:textId="0394D294" w:rsidR="00EF0B69" w:rsidRPr="00ED48B7" w:rsidRDefault="009B4D7A" w:rsidP="00EF0B69">
      <w:pPr>
        <w:pStyle w:val="ListParagraph"/>
        <w:numPr>
          <w:ilvl w:val="0"/>
          <w:numId w:val="43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111A61E" wp14:editId="3D908250">
                <wp:simplePos x="0" y="0"/>
                <wp:positionH relativeFrom="column">
                  <wp:posOffset>2695575</wp:posOffset>
                </wp:positionH>
                <wp:positionV relativeFrom="paragraph">
                  <wp:posOffset>539750</wp:posOffset>
                </wp:positionV>
                <wp:extent cx="314325" cy="1403985"/>
                <wp:effectExtent l="0" t="0" r="28575" b="1841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2A906" w14:textId="257AD5D6" w:rsidR="009B4D7A" w:rsidRPr="009B4D7A" w:rsidRDefault="009B4D7A" w:rsidP="009B4D7A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37" type="#_x0000_t202" style="position:absolute;left:0;text-align:left;margin-left:212.25pt;margin-top:42.5pt;width:24.75pt;height:110.55pt;z-index:2516833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" filled="f" strokecolor="white [3212]">
                <v:textbox style="mso-fit-shape-to-text:t">
                  <w:txbxContent>
                    <w:p w14:paraId="1882A906" w14:textId="257AD5D6" w:rsidR="009B4D7A" w:rsidRPr="009B4D7A" w:rsidRDefault="009B4D7A" w:rsidP="009B4D7A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DC0F7C2" wp14:editId="0135502C">
                <wp:simplePos x="0" y="0"/>
                <wp:positionH relativeFrom="column">
                  <wp:posOffset>1447800</wp:posOffset>
                </wp:positionH>
                <wp:positionV relativeFrom="paragraph">
                  <wp:posOffset>549275</wp:posOffset>
                </wp:positionV>
                <wp:extent cx="314325" cy="1403985"/>
                <wp:effectExtent l="0" t="0" r="28575" b="1841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1A66A" w14:textId="4AD2EAB3" w:rsidR="009B4D7A" w:rsidRPr="009B4D7A" w:rsidRDefault="009B4D7A" w:rsidP="009B4D7A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38" type="#_x0000_t202" style="position:absolute;left:0;text-align:left;margin-left:114pt;margin-top:43.25pt;width:24.75pt;height:110.55pt;z-index:251681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" filled="f" strokecolor="white [3212]">
                <v:textbox style="mso-fit-shape-to-text:t">
                  <w:txbxContent>
                    <w:p w14:paraId="72B1A66A" w14:textId="4AD2EAB3" w:rsidR="009B4D7A" w:rsidRPr="009B4D7A" w:rsidRDefault="009B4D7A" w:rsidP="009B4D7A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C0B8D10" wp14:editId="112B211E">
                <wp:simplePos x="0" y="0"/>
                <wp:positionH relativeFrom="column">
                  <wp:posOffset>485775</wp:posOffset>
                </wp:positionH>
                <wp:positionV relativeFrom="paragraph">
                  <wp:posOffset>548640</wp:posOffset>
                </wp:positionV>
                <wp:extent cx="323850" cy="1403985"/>
                <wp:effectExtent l="0" t="0" r="19050" b="1841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9E501" w14:textId="77777777" w:rsidR="009B4D7A" w:rsidRPr="009B4D7A" w:rsidRDefault="009B4D7A" w:rsidP="009B4D7A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9B4D7A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8.25pt;margin-top:43.2pt;width:25.5pt;height:110.55pt;z-index:2516771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" filled="f" strokecolor="white [3212]">
                <v:textbox style="mso-fit-shape-to-text:t">
                  <w:txbxContent>
                    <w:p w14:paraId="04A9E501" w14:textId="77777777" w:rsidR="009B4D7A" w:rsidRPr="009B4D7A" w:rsidRDefault="009B4D7A" w:rsidP="009B4D7A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9B4D7A"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7A82AE0" wp14:editId="1E42313B">
                <wp:simplePos x="0" y="0"/>
                <wp:positionH relativeFrom="column">
                  <wp:posOffset>3581400</wp:posOffset>
                </wp:positionH>
                <wp:positionV relativeFrom="paragraph">
                  <wp:posOffset>549910</wp:posOffset>
                </wp:positionV>
                <wp:extent cx="314325" cy="1403985"/>
                <wp:effectExtent l="0" t="0" r="28575" b="1841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2E257" w14:textId="29F5253D" w:rsidR="009B4D7A" w:rsidRPr="009B4D7A" w:rsidRDefault="009B4D7A" w:rsidP="009B4D7A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4" o:spid="_x0000_s1040" type="#_x0000_t202" style="position:absolute;left:0;text-align:left;margin-left:282pt;margin-top:43.3pt;width:24.75pt;height:110.55pt;z-index:25167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" filled="f" strokecolor="white [3212]">
                <v:textbox style="mso-fit-shape-to-text:t">
                  <w:txbxContent>
                    <w:p w14:paraId="5FE2E257" w14:textId="29F5253D" w:rsidR="009B4D7A" w:rsidRPr="009B4D7A" w:rsidRDefault="009B4D7A" w:rsidP="009B4D7A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F0B69">
        <w:object w:dxaOrig="6345" w:dyaOrig="405" w14:anchorId="420C7B3F">
          <v:shape id="_x0000_i1027" type="#_x0000_t75" style="width:317.25pt;height:20.4pt" o:ole="">
            <v:imagedata r:id="rId14" o:title=""/>
          </v:shape>
          <o:OLEObject Type="Embed" ProgID="FXChem2.Equation" ShapeID="_x0000_i1027" DrawAspect="Content" ObjectID="_1570520682" r:id="rId15"/>
        </w:object>
      </w:r>
    </w:p>
    <w:p w14:paraId="5C8DA201" w14:textId="1ABDEF5F" w:rsidR="00EF0B69" w:rsidRPr="001E1FB7" w:rsidRDefault="00EF0B69" w:rsidP="00EF0B69">
      <w:pPr>
        <w:pStyle w:val="ListParagraph"/>
        <w:numPr>
          <w:ilvl w:val="0"/>
          <w:numId w:val="43"/>
        </w:numPr>
        <w:spacing w:after="0" w:line="720" w:lineRule="auto"/>
        <w:rPr>
          <w:rFonts w:ascii="Arial" w:hAnsi="Arial" w:cs="Arial"/>
          <w:b/>
          <w:sz w:val="24"/>
          <w:szCs w:val="24"/>
        </w:rPr>
      </w:pPr>
      <w:r>
        <w:object w:dxaOrig="6015" w:dyaOrig="405" w14:anchorId="73E0F959">
          <v:shape id="_x0000_i1028" type="#_x0000_t75" style="width:300.75pt;height:20.4pt" o:ole="">
            <v:imagedata r:id="rId16" o:title=""/>
          </v:shape>
          <o:OLEObject Type="Embed" ProgID="FXChem2.Equation" ShapeID="_x0000_i1028" DrawAspect="Content" ObjectID="_1570520683" r:id="rId17"/>
        </w:object>
      </w:r>
    </w:p>
    <w:p w14:paraId="563BEFD1" w14:textId="36D02E81" w:rsidR="00A67AF1" w:rsidRPr="00A63A2E" w:rsidRDefault="00A67AF1" w:rsidP="00A67AF1">
      <w:pPr>
        <w:rPr>
          <w:rFonts w:ascii="Times New Roman" w:hAnsi="Times New Roman"/>
          <w:sz w:val="24"/>
          <w:szCs w:val="24"/>
        </w:rPr>
      </w:pPr>
      <w:r w:rsidRPr="00A63A2E">
        <w:rPr>
          <w:rFonts w:ascii="Times New Roman" w:hAnsi="Times New Roman"/>
          <w:b/>
          <w:sz w:val="24"/>
          <w:szCs w:val="24"/>
        </w:rPr>
        <w:t xml:space="preserve">Question </w:t>
      </w:r>
      <w:r w:rsidR="00E706DE">
        <w:rPr>
          <w:rFonts w:ascii="Times New Roman" w:hAnsi="Times New Roman"/>
          <w:b/>
          <w:sz w:val="24"/>
          <w:szCs w:val="24"/>
        </w:rPr>
        <w:t>8</w:t>
      </w:r>
      <w:r w:rsidR="0083233A" w:rsidRPr="00A63A2E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</w:t>
      </w:r>
      <w:r w:rsidR="00A63A2E">
        <w:rPr>
          <w:rFonts w:ascii="Times New Roman" w:hAnsi="Times New Roman"/>
          <w:b/>
          <w:sz w:val="24"/>
          <w:szCs w:val="24"/>
        </w:rPr>
        <w:t xml:space="preserve">             </w:t>
      </w:r>
      <w:r w:rsidR="00EF0B69">
        <w:rPr>
          <w:rFonts w:ascii="Times New Roman" w:hAnsi="Times New Roman"/>
          <w:b/>
          <w:sz w:val="24"/>
          <w:szCs w:val="24"/>
        </w:rPr>
        <w:t>(4</w:t>
      </w:r>
      <w:r w:rsidR="0083233A" w:rsidRPr="00A63A2E">
        <w:rPr>
          <w:rFonts w:ascii="Times New Roman" w:hAnsi="Times New Roman"/>
          <w:b/>
          <w:sz w:val="24"/>
          <w:szCs w:val="24"/>
        </w:rPr>
        <w:t xml:space="preserve"> marks)</w:t>
      </w:r>
    </w:p>
    <w:p w14:paraId="1F508BC6" w14:textId="77777777" w:rsidR="00E706DE" w:rsidRDefault="00E706DE" w:rsidP="00E706D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graph below shows the change in energy that occurs during a chemical reaction.</w:t>
      </w:r>
    </w:p>
    <w:p w14:paraId="700EF87A" w14:textId="77777777" w:rsidR="00E706DE" w:rsidRDefault="00E706DE" w:rsidP="00E706D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95F6074" w14:textId="77777777" w:rsidR="00E706DE" w:rsidRDefault="00E706DE" w:rsidP="00E706D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3FF8777" wp14:editId="5CFCCD1A">
            <wp:extent cx="3676650" cy="2466975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ever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3E67C" w14:textId="77777777" w:rsidR="00E706DE" w:rsidRDefault="00E706DE" w:rsidP="00E706D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FADDA32" w14:textId="77777777" w:rsidR="00E706DE" w:rsidRPr="002A39C3" w:rsidRDefault="00E706DE" w:rsidP="00E706DE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 this an endothermic or an exothermic reaction?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</w:p>
    <w:p w14:paraId="5B987E03" w14:textId="77777777" w:rsidR="00E706DE" w:rsidRDefault="00E706DE" w:rsidP="00E706D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4272EBB" w14:textId="39A07B3C" w:rsidR="00E706DE" w:rsidRPr="00E706DE" w:rsidRDefault="00E706DE" w:rsidP="00E706D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color w:val="FF0000"/>
          <w:szCs w:val="24"/>
        </w:rPr>
        <w:t>Endothermic</w:t>
      </w:r>
    </w:p>
    <w:p w14:paraId="6E387626" w14:textId="77777777" w:rsidR="00E706DE" w:rsidRPr="002A39C3" w:rsidRDefault="00E706DE" w:rsidP="00E706D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719952E" w14:textId="77777777" w:rsidR="00E706DE" w:rsidRPr="002A39C3" w:rsidRDefault="00E706DE" w:rsidP="00E706DE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why you chose your answer for part a) above.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 marks)</w:t>
      </w:r>
    </w:p>
    <w:p w14:paraId="7B7CC579" w14:textId="77777777" w:rsidR="00E706DE" w:rsidRDefault="00E706DE" w:rsidP="00E706D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CB0A2E6" w14:textId="13DBF070" w:rsidR="00E706DE" w:rsidRDefault="00E706DE" w:rsidP="00E706D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spacing w:line="360" w:lineRule="auto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color w:val="FF0000"/>
          <w:szCs w:val="24"/>
        </w:rPr>
        <w:t>Endothermic reactions absorb energy – 1 mark</w:t>
      </w:r>
    </w:p>
    <w:p w14:paraId="1D2AF3E9" w14:textId="5448DEB9" w:rsidR="00E706DE" w:rsidRPr="00E706DE" w:rsidRDefault="00E706DE" w:rsidP="00E706D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spacing w:line="360" w:lineRule="auto"/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color w:val="FF0000"/>
          <w:szCs w:val="24"/>
        </w:rPr>
        <w:t>Graph shows reactants absorbing energy to form product – 1 mark</w:t>
      </w:r>
    </w:p>
    <w:p w14:paraId="1F6639A2" w14:textId="77777777" w:rsidR="00E706DE" w:rsidRPr="002A39C3" w:rsidRDefault="00E706DE" w:rsidP="00E706D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FBDBADE" w14:textId="77777777" w:rsidR="00E706DE" w:rsidRDefault="00E706DE" w:rsidP="00E706DE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Where does the energy that is released in an exothermic reaction come from?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 mark)</w:t>
      </w:r>
    </w:p>
    <w:p w14:paraId="1CB6A746" w14:textId="5A9FB993" w:rsidR="00E706DE" w:rsidRPr="00E706DE" w:rsidRDefault="00E706DE" w:rsidP="00E706DE">
      <w:pPr>
        <w:pStyle w:val="Ptablebodyindent1"/>
        <w:tabs>
          <w:tab w:val="clear" w:pos="851"/>
          <w:tab w:val="clear" w:pos="1361"/>
          <w:tab w:val="left" w:pos="567"/>
          <w:tab w:val="left" w:pos="8789"/>
        </w:tabs>
        <w:rPr>
          <w:rFonts w:ascii="Arial" w:hAnsi="Arial" w:cs="Arial"/>
          <w:color w:val="FF0000"/>
          <w:szCs w:val="24"/>
        </w:rPr>
      </w:pPr>
      <w:r>
        <w:rPr>
          <w:rFonts w:ascii="Arial" w:hAnsi="Arial" w:cs="Arial"/>
          <w:color w:val="FF0000"/>
          <w:szCs w:val="24"/>
        </w:rPr>
        <w:t>Come from the breaking and forming of chemical bonds – 1 mark</w:t>
      </w:r>
      <w:bookmarkStart w:id="0" w:name="_GoBack"/>
      <w:bookmarkEnd w:id="0"/>
    </w:p>
    <w:p w14:paraId="074404DF" w14:textId="00127E87" w:rsidR="00084433" w:rsidRPr="00A63A2E" w:rsidRDefault="00084433" w:rsidP="00084433">
      <w:pPr>
        <w:rPr>
          <w:rFonts w:ascii="Times New Roman" w:hAnsi="Times New Roman"/>
          <w:sz w:val="24"/>
          <w:szCs w:val="24"/>
        </w:rPr>
      </w:pPr>
      <w:r w:rsidRPr="00A63A2E">
        <w:rPr>
          <w:rFonts w:ascii="Times New Roman" w:hAnsi="Times New Roman"/>
          <w:b/>
          <w:sz w:val="24"/>
          <w:szCs w:val="24"/>
        </w:rPr>
        <w:lastRenderedPageBreak/>
        <w:t>Question 1</w:t>
      </w:r>
      <w:r>
        <w:rPr>
          <w:rFonts w:ascii="Times New Roman" w:hAnsi="Times New Roman"/>
          <w:b/>
          <w:sz w:val="24"/>
          <w:szCs w:val="24"/>
        </w:rPr>
        <w:t>0</w:t>
      </w:r>
      <w:r w:rsidR="00EF0B69">
        <w:rPr>
          <w:rFonts w:ascii="Times New Roman" w:hAnsi="Times New Roman"/>
          <w:b/>
          <w:sz w:val="24"/>
          <w:szCs w:val="24"/>
        </w:rPr>
        <w:t xml:space="preserve"> </w:t>
      </w:r>
      <w:r w:rsidR="00EF0B69">
        <w:rPr>
          <w:rFonts w:ascii="Times New Roman" w:hAnsi="Times New Roman"/>
          <w:b/>
          <w:sz w:val="24"/>
          <w:szCs w:val="24"/>
        </w:rPr>
        <w:tab/>
      </w:r>
      <w:r w:rsidR="00EF0B69">
        <w:rPr>
          <w:rFonts w:ascii="Times New Roman" w:hAnsi="Times New Roman"/>
          <w:b/>
          <w:sz w:val="24"/>
          <w:szCs w:val="24"/>
        </w:rPr>
        <w:tab/>
      </w:r>
      <w:r w:rsidR="00EF0B69">
        <w:rPr>
          <w:rFonts w:ascii="Times New Roman" w:hAnsi="Times New Roman"/>
          <w:b/>
          <w:sz w:val="24"/>
          <w:szCs w:val="24"/>
        </w:rPr>
        <w:tab/>
      </w:r>
      <w:r w:rsidR="00EF0B69">
        <w:rPr>
          <w:rFonts w:ascii="Times New Roman" w:hAnsi="Times New Roman"/>
          <w:b/>
          <w:sz w:val="24"/>
          <w:szCs w:val="24"/>
        </w:rPr>
        <w:tab/>
      </w:r>
      <w:r w:rsidR="00EF0B69">
        <w:rPr>
          <w:rFonts w:ascii="Times New Roman" w:hAnsi="Times New Roman"/>
          <w:b/>
          <w:sz w:val="24"/>
          <w:szCs w:val="24"/>
        </w:rPr>
        <w:tab/>
      </w:r>
      <w:r w:rsidR="00EF0B69">
        <w:rPr>
          <w:rFonts w:ascii="Times New Roman" w:hAnsi="Times New Roman"/>
          <w:b/>
          <w:sz w:val="24"/>
          <w:szCs w:val="24"/>
        </w:rPr>
        <w:tab/>
      </w:r>
      <w:r w:rsidR="00EF0B69">
        <w:rPr>
          <w:rFonts w:ascii="Times New Roman" w:hAnsi="Times New Roman"/>
          <w:b/>
          <w:sz w:val="24"/>
          <w:szCs w:val="24"/>
        </w:rPr>
        <w:tab/>
      </w:r>
      <w:r w:rsidR="00EF0B69">
        <w:rPr>
          <w:rFonts w:ascii="Times New Roman" w:hAnsi="Times New Roman"/>
          <w:b/>
          <w:sz w:val="24"/>
          <w:szCs w:val="24"/>
        </w:rPr>
        <w:tab/>
      </w:r>
      <w:r w:rsidR="00EF0B69">
        <w:rPr>
          <w:rFonts w:ascii="Times New Roman" w:hAnsi="Times New Roman"/>
          <w:b/>
          <w:sz w:val="24"/>
          <w:szCs w:val="24"/>
        </w:rPr>
        <w:tab/>
      </w:r>
      <w:r w:rsidR="00EF0B69">
        <w:rPr>
          <w:rFonts w:ascii="Times New Roman" w:hAnsi="Times New Roman"/>
          <w:b/>
          <w:sz w:val="24"/>
          <w:szCs w:val="24"/>
        </w:rPr>
        <w:tab/>
        <w:t>(5 marks)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526DD128" w14:textId="77777777" w:rsidR="00EF0B69" w:rsidRPr="00A63A2E" w:rsidRDefault="00EF0B69" w:rsidP="00EF0B69">
      <w:pPr>
        <w:rPr>
          <w:rFonts w:ascii="Times New Roman" w:hAnsi="Times New Roman"/>
          <w:sz w:val="24"/>
          <w:szCs w:val="24"/>
        </w:rPr>
      </w:pPr>
      <w:r w:rsidRPr="00A63A2E">
        <w:rPr>
          <w:rFonts w:ascii="Times New Roman" w:hAnsi="Times New Roman"/>
          <w:sz w:val="24"/>
          <w:szCs w:val="24"/>
        </w:rPr>
        <w:t>Use this graph to answer the following questions:</w:t>
      </w:r>
    </w:p>
    <w:p w14:paraId="59FDBA0E" w14:textId="77777777" w:rsidR="00EF0B69" w:rsidRPr="00A63A2E" w:rsidRDefault="00EF0B69" w:rsidP="00EF0B69">
      <w:pPr>
        <w:rPr>
          <w:rFonts w:ascii="Times New Roman" w:hAnsi="Times New Roman"/>
          <w:sz w:val="24"/>
          <w:szCs w:val="24"/>
        </w:rPr>
      </w:pPr>
      <w:r w:rsidRPr="00A63A2E">
        <w:rPr>
          <w:rFonts w:ascii="Times New Roman" w:hAnsi="Times New Roman"/>
          <w:sz w:val="24"/>
          <w:szCs w:val="24"/>
        </w:rPr>
        <w:t>Increasing volumes of sodium hydroxide (NaOH) were added to a solution of hydrochloric acid (HCl). As it was added, the pH changed according to the graph shown below.</w:t>
      </w:r>
    </w:p>
    <w:p w14:paraId="75D792B5" w14:textId="77777777" w:rsidR="00EF0B69" w:rsidRPr="00A63A2E" w:rsidRDefault="00EF0B69" w:rsidP="00EF0B69">
      <w:pPr>
        <w:tabs>
          <w:tab w:val="left" w:pos="1015"/>
        </w:tabs>
        <w:rPr>
          <w:rFonts w:ascii="Times New Roman" w:hAnsi="Times New Roman"/>
          <w:sz w:val="24"/>
          <w:szCs w:val="24"/>
        </w:rPr>
      </w:pPr>
      <w:r w:rsidRPr="00A63A2E">
        <w:rPr>
          <w:rFonts w:ascii="Times New Roman" w:hAnsi="Times New Roman"/>
          <w:noProof/>
          <w:sz w:val="24"/>
          <w:szCs w:val="24"/>
          <w:lang w:eastAsia="en-AU"/>
        </w:rPr>
        <w:drawing>
          <wp:inline distT="0" distB="0" distL="0" distR="0" wp14:anchorId="5E287FB5" wp14:editId="52B82B81">
            <wp:extent cx="3171825" cy="2095500"/>
            <wp:effectExtent l="0" t="0" r="9525" b="0"/>
            <wp:docPr id="19" name="Picture 19" descr="PSCI_9PR_3_0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CI_9PR_3_02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31F9" w14:textId="77777777" w:rsidR="00EF0B69" w:rsidRPr="00A63A2E" w:rsidRDefault="00EF0B69" w:rsidP="00EF0B69">
      <w:pPr>
        <w:pStyle w:val="PMultiChoice1col"/>
        <w:numPr>
          <w:ilvl w:val="0"/>
          <w:numId w:val="31"/>
        </w:numPr>
        <w:rPr>
          <w:szCs w:val="24"/>
        </w:rPr>
      </w:pPr>
      <w:r w:rsidRPr="00A63A2E">
        <w:rPr>
          <w:szCs w:val="24"/>
        </w:rPr>
        <w:t>State the pH of the solution at the start of the experiment.</w:t>
      </w:r>
    </w:p>
    <w:p w14:paraId="099DFFD7" w14:textId="77777777" w:rsidR="00EF0B69" w:rsidRPr="00A63A2E" w:rsidRDefault="00EF0B69" w:rsidP="00EF0B69">
      <w:pPr>
        <w:pStyle w:val="ListParagraph"/>
        <w:numPr>
          <w:ilvl w:val="0"/>
          <w:numId w:val="31"/>
        </w:numPr>
        <w:rPr>
          <w:rFonts w:ascii="Times New Roman" w:hAnsi="Times New Roman"/>
          <w:sz w:val="24"/>
          <w:szCs w:val="24"/>
        </w:rPr>
      </w:pPr>
      <w:r w:rsidRPr="00A63A2E">
        <w:rPr>
          <w:rFonts w:ascii="Times New Roman" w:hAnsi="Times New Roman"/>
          <w:sz w:val="24"/>
          <w:szCs w:val="24"/>
        </w:rPr>
        <w:t>Determine the volume of sodium hydroxide that is needed to be added to exactly neutralise the acid.</w:t>
      </w:r>
    </w:p>
    <w:p w14:paraId="0D6CA18B" w14:textId="77777777" w:rsidR="00EF0B69" w:rsidRPr="00A63A2E" w:rsidRDefault="00EF0B69" w:rsidP="00EF0B69">
      <w:pPr>
        <w:pStyle w:val="PMultiChoice1col"/>
        <w:numPr>
          <w:ilvl w:val="0"/>
          <w:numId w:val="31"/>
        </w:numPr>
        <w:tabs>
          <w:tab w:val="clear" w:pos="340"/>
        </w:tabs>
        <w:rPr>
          <w:szCs w:val="24"/>
        </w:rPr>
      </w:pPr>
      <w:r w:rsidRPr="00A63A2E">
        <w:rPr>
          <w:szCs w:val="24"/>
        </w:rPr>
        <w:t>Determine the pH when 16 mL of sodium hydroxide was added.</w:t>
      </w:r>
    </w:p>
    <w:p w14:paraId="1B7DFB15" w14:textId="77777777" w:rsidR="00EF0B69" w:rsidRPr="00A63A2E" w:rsidRDefault="00EF0B69" w:rsidP="00EF0B69">
      <w:pPr>
        <w:pStyle w:val="PMultiChoice1col"/>
        <w:numPr>
          <w:ilvl w:val="0"/>
          <w:numId w:val="31"/>
        </w:numPr>
        <w:tabs>
          <w:tab w:val="clear" w:pos="340"/>
        </w:tabs>
        <w:rPr>
          <w:szCs w:val="24"/>
        </w:rPr>
      </w:pPr>
      <w:r w:rsidRPr="00A63A2E">
        <w:rPr>
          <w:szCs w:val="24"/>
        </w:rPr>
        <w:t>Determine the total volume of sodium hydroxide added in the experiment.</w:t>
      </w:r>
    </w:p>
    <w:p w14:paraId="4B162733" w14:textId="77777777" w:rsidR="00EF0B69" w:rsidRDefault="00EF0B69" w:rsidP="00EF0B69">
      <w:pPr>
        <w:pStyle w:val="PMultiChoice1col"/>
        <w:numPr>
          <w:ilvl w:val="0"/>
          <w:numId w:val="31"/>
        </w:numPr>
        <w:rPr>
          <w:szCs w:val="24"/>
        </w:rPr>
      </w:pPr>
      <w:r w:rsidRPr="00A63A2E">
        <w:rPr>
          <w:szCs w:val="24"/>
        </w:rPr>
        <w:t>At the end of the above experiment, what type of solution was formed?</w:t>
      </w:r>
    </w:p>
    <w:p w14:paraId="2BEAAFD0" w14:textId="77777777" w:rsidR="00EF0B69" w:rsidRPr="00A63A2E" w:rsidRDefault="00EF0B69" w:rsidP="00EF0B69">
      <w:pPr>
        <w:pStyle w:val="PMultiChoice1col"/>
        <w:ind w:left="720" w:firstLine="0"/>
        <w:rPr>
          <w:szCs w:val="24"/>
        </w:rPr>
      </w:pPr>
    </w:p>
    <w:p w14:paraId="656781B2" w14:textId="77777777" w:rsidR="00EF0B69" w:rsidRPr="004611A7" w:rsidRDefault="00EF0B69" w:rsidP="00EF0B69">
      <w:pPr>
        <w:ind w:left="360"/>
        <w:rPr>
          <w:rFonts w:ascii="Times New Roman" w:hAnsi="Times New Roman"/>
          <w:b/>
          <w:color w:val="FF0000"/>
          <w:sz w:val="24"/>
          <w:szCs w:val="24"/>
        </w:rPr>
      </w:pPr>
      <w:r w:rsidRPr="004611A7">
        <w:rPr>
          <w:rFonts w:ascii="Times New Roman" w:hAnsi="Times New Roman"/>
          <w:b/>
          <w:color w:val="FF0000"/>
          <w:sz w:val="24"/>
          <w:szCs w:val="24"/>
        </w:rPr>
        <w:t xml:space="preserve">a) pH of 1 – </w:t>
      </w:r>
      <w:r>
        <w:rPr>
          <w:rFonts w:ascii="Times New Roman" w:hAnsi="Times New Roman"/>
          <w:color w:val="FF0000"/>
          <w:sz w:val="24"/>
          <w:szCs w:val="24"/>
        </w:rPr>
        <w:t>(</w:t>
      </w:r>
      <w:r w:rsidRPr="00320C9D">
        <w:rPr>
          <w:rFonts w:ascii="Times New Roman" w:eastAsia="MS Mincho" w:hAnsi="Times New Roman"/>
          <w:color w:val="FF0000"/>
          <w:sz w:val="24"/>
          <w:szCs w:val="24"/>
        </w:rPr>
        <w:t xml:space="preserve">1 </w:t>
      </w:r>
      <w:r>
        <w:rPr>
          <w:rFonts w:ascii="Times New Roman" w:eastAsia="MS Mincho" w:hAnsi="Times New Roman"/>
          <w:color w:val="FF0000"/>
          <w:sz w:val="24"/>
          <w:szCs w:val="24"/>
        </w:rPr>
        <w:t>mark)</w:t>
      </w:r>
    </w:p>
    <w:p w14:paraId="4EE78046" w14:textId="77777777" w:rsidR="00EF0B69" w:rsidRPr="004611A7" w:rsidRDefault="00EF0B69" w:rsidP="00EF0B69">
      <w:pPr>
        <w:ind w:left="360"/>
        <w:rPr>
          <w:rFonts w:ascii="Times New Roman" w:hAnsi="Times New Roman"/>
          <w:b/>
          <w:color w:val="FF0000"/>
          <w:sz w:val="24"/>
          <w:szCs w:val="24"/>
        </w:rPr>
      </w:pPr>
      <w:r w:rsidRPr="004611A7">
        <w:rPr>
          <w:rFonts w:ascii="Times New Roman" w:hAnsi="Times New Roman"/>
          <w:b/>
          <w:color w:val="FF0000"/>
          <w:sz w:val="24"/>
          <w:szCs w:val="24"/>
        </w:rPr>
        <w:t xml:space="preserve">b) 20mL – </w:t>
      </w:r>
      <w:r>
        <w:rPr>
          <w:rFonts w:ascii="Times New Roman" w:hAnsi="Times New Roman"/>
          <w:color w:val="FF0000"/>
          <w:sz w:val="24"/>
          <w:szCs w:val="24"/>
        </w:rPr>
        <w:t>(</w:t>
      </w:r>
      <w:r w:rsidRPr="00320C9D">
        <w:rPr>
          <w:rFonts w:ascii="Times New Roman" w:eastAsia="MS Mincho" w:hAnsi="Times New Roman"/>
          <w:color w:val="FF0000"/>
          <w:sz w:val="24"/>
          <w:szCs w:val="24"/>
        </w:rPr>
        <w:t xml:space="preserve">1 </w:t>
      </w:r>
      <w:r>
        <w:rPr>
          <w:rFonts w:ascii="Times New Roman" w:eastAsia="MS Mincho" w:hAnsi="Times New Roman"/>
          <w:color w:val="FF0000"/>
          <w:sz w:val="24"/>
          <w:szCs w:val="24"/>
        </w:rPr>
        <w:t>mark)</w:t>
      </w:r>
    </w:p>
    <w:p w14:paraId="2230EBE0" w14:textId="77777777" w:rsidR="00EF0B69" w:rsidRPr="004611A7" w:rsidRDefault="00EF0B69" w:rsidP="00EF0B69">
      <w:pPr>
        <w:pStyle w:val="ListParagraph"/>
        <w:numPr>
          <w:ilvl w:val="0"/>
          <w:numId w:val="39"/>
        </w:numPr>
        <w:rPr>
          <w:rFonts w:ascii="Times New Roman" w:hAnsi="Times New Roman"/>
          <w:b/>
          <w:color w:val="FF0000"/>
          <w:sz w:val="24"/>
          <w:szCs w:val="24"/>
        </w:rPr>
      </w:pPr>
      <w:r w:rsidRPr="004611A7">
        <w:rPr>
          <w:rFonts w:ascii="Times New Roman" w:hAnsi="Times New Roman"/>
          <w:b/>
          <w:color w:val="FF0000"/>
          <w:sz w:val="24"/>
          <w:szCs w:val="24"/>
        </w:rPr>
        <w:t xml:space="preserve">pH 2 – </w:t>
      </w:r>
      <w:r>
        <w:rPr>
          <w:rFonts w:ascii="Times New Roman" w:hAnsi="Times New Roman"/>
          <w:color w:val="FF0000"/>
          <w:sz w:val="24"/>
          <w:szCs w:val="24"/>
        </w:rPr>
        <w:t>(</w:t>
      </w:r>
      <w:r w:rsidRPr="00320C9D">
        <w:rPr>
          <w:rFonts w:ascii="Times New Roman" w:eastAsia="MS Mincho" w:hAnsi="Times New Roman"/>
          <w:color w:val="FF0000"/>
          <w:sz w:val="24"/>
          <w:szCs w:val="24"/>
        </w:rPr>
        <w:t xml:space="preserve">1 </w:t>
      </w:r>
      <w:r>
        <w:rPr>
          <w:rFonts w:ascii="Times New Roman" w:eastAsia="MS Mincho" w:hAnsi="Times New Roman"/>
          <w:color w:val="FF0000"/>
          <w:sz w:val="24"/>
          <w:szCs w:val="24"/>
        </w:rPr>
        <w:t>mark)</w:t>
      </w:r>
    </w:p>
    <w:p w14:paraId="49D5C02C" w14:textId="77777777" w:rsidR="00EF0B69" w:rsidRPr="004611A7" w:rsidRDefault="00EF0B69" w:rsidP="00EF0B69">
      <w:pPr>
        <w:ind w:left="360"/>
        <w:rPr>
          <w:rFonts w:ascii="Times New Roman" w:hAnsi="Times New Roman"/>
          <w:b/>
          <w:color w:val="FF0000"/>
          <w:sz w:val="24"/>
          <w:szCs w:val="24"/>
        </w:rPr>
      </w:pPr>
      <w:r w:rsidRPr="004611A7">
        <w:rPr>
          <w:rFonts w:ascii="Times New Roman" w:hAnsi="Times New Roman"/>
          <w:b/>
          <w:color w:val="FF0000"/>
          <w:sz w:val="24"/>
          <w:szCs w:val="24"/>
        </w:rPr>
        <w:t xml:space="preserve">d) 40 mL – </w:t>
      </w:r>
      <w:r>
        <w:rPr>
          <w:rFonts w:ascii="Times New Roman" w:hAnsi="Times New Roman"/>
          <w:color w:val="FF0000"/>
          <w:sz w:val="24"/>
          <w:szCs w:val="24"/>
        </w:rPr>
        <w:t>(</w:t>
      </w:r>
      <w:r w:rsidRPr="00320C9D">
        <w:rPr>
          <w:rFonts w:ascii="Times New Roman" w:eastAsia="MS Mincho" w:hAnsi="Times New Roman"/>
          <w:color w:val="FF0000"/>
          <w:sz w:val="24"/>
          <w:szCs w:val="24"/>
        </w:rPr>
        <w:t xml:space="preserve">1 </w:t>
      </w:r>
      <w:r>
        <w:rPr>
          <w:rFonts w:ascii="Times New Roman" w:eastAsia="MS Mincho" w:hAnsi="Times New Roman"/>
          <w:color w:val="FF0000"/>
          <w:sz w:val="24"/>
          <w:szCs w:val="24"/>
        </w:rPr>
        <w:t>mark)</w:t>
      </w:r>
    </w:p>
    <w:p w14:paraId="283A42FC" w14:textId="1BA1F6A5" w:rsidR="00EF0B69" w:rsidRPr="00294FC6" w:rsidRDefault="00294FC6" w:rsidP="00294FC6">
      <w:pPr>
        <w:ind w:left="360"/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color w:val="FF0000"/>
          <w:sz w:val="24"/>
          <w:szCs w:val="24"/>
        </w:rPr>
        <w:t>e)</w:t>
      </w:r>
      <w:r w:rsidR="00EF0B69" w:rsidRPr="00294FC6">
        <w:rPr>
          <w:rFonts w:ascii="Times New Roman" w:hAnsi="Times New Roman"/>
          <w:b/>
          <w:color w:val="FF0000"/>
          <w:sz w:val="24"/>
          <w:szCs w:val="24"/>
        </w:rPr>
        <w:t>The solution becomes ALKALINE</w:t>
      </w:r>
      <w:r w:rsidR="00250F4B" w:rsidRPr="00294FC6">
        <w:rPr>
          <w:rFonts w:ascii="Times New Roman" w:hAnsi="Times New Roman"/>
          <w:b/>
          <w:color w:val="FF0000"/>
          <w:sz w:val="24"/>
          <w:szCs w:val="24"/>
        </w:rPr>
        <w:t>/BASIC</w:t>
      </w:r>
      <w:r w:rsidR="00EF0B69" w:rsidRPr="00294FC6">
        <w:rPr>
          <w:rFonts w:ascii="Times New Roman" w:hAnsi="Times New Roman"/>
          <w:b/>
          <w:color w:val="FF0000"/>
          <w:sz w:val="24"/>
          <w:szCs w:val="24"/>
        </w:rPr>
        <w:t xml:space="preserve"> – </w:t>
      </w:r>
      <w:r w:rsidR="00EF0B69" w:rsidRPr="00294FC6">
        <w:rPr>
          <w:rFonts w:ascii="Times New Roman" w:hAnsi="Times New Roman"/>
          <w:color w:val="FF0000"/>
          <w:sz w:val="24"/>
          <w:szCs w:val="24"/>
        </w:rPr>
        <w:t>(</w:t>
      </w:r>
      <w:r w:rsidR="00EF0B69" w:rsidRPr="00294FC6">
        <w:rPr>
          <w:rFonts w:ascii="Times New Roman" w:eastAsia="MS Mincho" w:hAnsi="Times New Roman"/>
          <w:color w:val="FF0000"/>
          <w:sz w:val="24"/>
          <w:szCs w:val="24"/>
        </w:rPr>
        <w:t>1 mark)</w:t>
      </w:r>
    </w:p>
    <w:p w14:paraId="1EF30356" w14:textId="77777777" w:rsidR="00EF0B69" w:rsidRDefault="00EF0B6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690716B" w14:textId="688F74A2" w:rsidR="00EF0B69" w:rsidRDefault="00EF0B69" w:rsidP="00084433">
      <w:pPr>
        <w:rPr>
          <w:rFonts w:ascii="Times New Roman" w:hAnsi="Times New Roman"/>
          <w:b/>
          <w:sz w:val="24"/>
          <w:szCs w:val="24"/>
        </w:rPr>
      </w:pPr>
      <w:r w:rsidRPr="00A63A2E">
        <w:rPr>
          <w:rFonts w:ascii="Times New Roman" w:hAnsi="Times New Roman"/>
          <w:b/>
          <w:sz w:val="24"/>
          <w:szCs w:val="24"/>
        </w:rPr>
        <w:lastRenderedPageBreak/>
        <w:t>Question 1</w:t>
      </w:r>
      <w:r>
        <w:rPr>
          <w:rFonts w:ascii="Times New Roman" w:hAnsi="Times New Roman"/>
          <w:b/>
          <w:sz w:val="24"/>
          <w:szCs w:val="24"/>
        </w:rPr>
        <w:t xml:space="preserve">1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06528DFA" w14:textId="5E5BD722" w:rsidR="004409EA" w:rsidRDefault="004409EA" w:rsidP="0008443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Acids are commonly found around us. Bases can be described as the ‘chemical opposite’ of acids. </w:t>
      </w:r>
    </w:p>
    <w:p w14:paraId="4C7A4FFC" w14:textId="03895D58" w:rsidR="004409EA" w:rsidRDefault="004409EA" w:rsidP="004409EA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List the main properties of </w:t>
      </w:r>
      <w:r w:rsidRPr="004409EA">
        <w:rPr>
          <w:rFonts w:ascii="Times New Roman" w:hAnsi="Times New Roman"/>
          <w:b/>
          <w:sz w:val="24"/>
          <w:szCs w:val="24"/>
        </w:rPr>
        <w:t>acids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4409EA">
        <w:rPr>
          <w:rFonts w:ascii="Times New Roman" w:hAnsi="Times New Roman"/>
          <w:b/>
          <w:sz w:val="24"/>
          <w:szCs w:val="24"/>
        </w:rPr>
        <w:t>bases</w:t>
      </w:r>
      <w:r>
        <w:rPr>
          <w:rFonts w:ascii="Times New Roman" w:hAnsi="Times New Roman"/>
          <w:sz w:val="24"/>
          <w:szCs w:val="24"/>
        </w:rPr>
        <w:t xml:space="preserve">. </w:t>
      </w:r>
      <w:r w:rsidR="00F83AC3">
        <w:rPr>
          <w:rFonts w:ascii="Times New Roman" w:hAnsi="Times New Roman"/>
          <w:sz w:val="24"/>
          <w:szCs w:val="24"/>
        </w:rPr>
        <w:tab/>
      </w:r>
      <w:r w:rsidR="00F83AC3">
        <w:rPr>
          <w:rFonts w:ascii="Times New Roman" w:hAnsi="Times New Roman"/>
          <w:sz w:val="24"/>
          <w:szCs w:val="24"/>
        </w:rPr>
        <w:tab/>
      </w:r>
      <w:r w:rsidR="00F83AC3">
        <w:rPr>
          <w:rFonts w:ascii="Times New Roman" w:hAnsi="Times New Roman"/>
          <w:sz w:val="24"/>
          <w:szCs w:val="24"/>
        </w:rPr>
        <w:tab/>
      </w:r>
      <w:r w:rsidR="00F83AC3">
        <w:rPr>
          <w:rFonts w:ascii="Times New Roman" w:hAnsi="Times New Roman"/>
          <w:sz w:val="24"/>
          <w:szCs w:val="24"/>
        </w:rPr>
        <w:tab/>
      </w:r>
      <w:r w:rsidR="00F83AC3">
        <w:rPr>
          <w:rFonts w:ascii="Times New Roman" w:hAnsi="Times New Roman"/>
          <w:sz w:val="24"/>
          <w:szCs w:val="24"/>
        </w:rPr>
        <w:tab/>
      </w:r>
      <w:r w:rsidR="00F83AC3" w:rsidRPr="00BF07C7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F83AC3" w:rsidRPr="00034884">
        <w:rPr>
          <w:rFonts w:ascii="Times New Roman" w:hAnsi="Times New Roman"/>
          <w:color w:val="FF0000"/>
          <w:sz w:val="24"/>
          <w:szCs w:val="24"/>
        </w:rPr>
        <w:t>(4 marks)</w:t>
      </w:r>
    </w:p>
    <w:p w14:paraId="0C28A0C3" w14:textId="2D08F57B" w:rsidR="004409EA" w:rsidRPr="004409EA" w:rsidRDefault="004409EA" w:rsidP="004409EA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is the difference between a strong and a weak acid? </w:t>
      </w:r>
      <w:r w:rsidR="00F83AC3">
        <w:rPr>
          <w:rFonts w:ascii="Times New Roman" w:hAnsi="Times New Roman"/>
          <w:sz w:val="24"/>
          <w:szCs w:val="24"/>
        </w:rPr>
        <w:t xml:space="preserve">                            </w:t>
      </w:r>
      <w:r w:rsidR="00F83AC3" w:rsidRPr="00034884">
        <w:rPr>
          <w:rFonts w:ascii="Times New Roman" w:hAnsi="Times New Roman"/>
          <w:color w:val="FF0000"/>
          <w:sz w:val="24"/>
          <w:szCs w:val="24"/>
        </w:rPr>
        <w:t>(2 marks)</w:t>
      </w:r>
    </w:p>
    <w:p w14:paraId="210D4FF0" w14:textId="2EB581AB" w:rsidR="00CC27FB" w:rsidRPr="00D542AA" w:rsidRDefault="00232477" w:rsidP="00585694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a)</w:t>
      </w:r>
      <w:r w:rsidR="00CC27FB" w:rsidRPr="00D542AA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="00D542AA" w:rsidRPr="00D542AA">
        <w:rPr>
          <w:rFonts w:ascii="Times New Roman" w:hAnsi="Times New Roman"/>
          <w:color w:val="FF0000"/>
          <w:sz w:val="24"/>
          <w:szCs w:val="24"/>
        </w:rPr>
        <w:t>Acids – Any four properties, some examples are given below ( ½ mark each)</w:t>
      </w:r>
    </w:p>
    <w:p w14:paraId="29D3F9F1" w14:textId="3EF35E76" w:rsidR="00D542AA" w:rsidRPr="00D542AA" w:rsidRDefault="00D542AA" w:rsidP="00D542AA">
      <w:pPr>
        <w:pStyle w:val="ListParagraph"/>
        <w:numPr>
          <w:ilvl w:val="0"/>
          <w:numId w:val="40"/>
        </w:numPr>
        <w:rPr>
          <w:rFonts w:ascii="Times New Roman" w:hAnsi="Times New Roman"/>
          <w:color w:val="FF0000"/>
          <w:sz w:val="24"/>
          <w:szCs w:val="24"/>
        </w:rPr>
      </w:pPr>
      <w:r w:rsidRPr="00D542AA">
        <w:rPr>
          <w:rFonts w:ascii="Times New Roman" w:hAnsi="Times New Roman"/>
          <w:color w:val="FF0000"/>
          <w:sz w:val="24"/>
          <w:szCs w:val="24"/>
        </w:rPr>
        <w:t>Have a sour taste</w:t>
      </w:r>
    </w:p>
    <w:p w14:paraId="197BB60D" w14:textId="35022E77" w:rsidR="00D542AA" w:rsidRPr="00D542AA" w:rsidRDefault="00D542AA" w:rsidP="00D542AA">
      <w:pPr>
        <w:pStyle w:val="ListParagraph"/>
        <w:numPr>
          <w:ilvl w:val="0"/>
          <w:numId w:val="40"/>
        </w:numPr>
        <w:rPr>
          <w:rFonts w:ascii="Times New Roman" w:hAnsi="Times New Roman"/>
          <w:color w:val="FF0000"/>
          <w:sz w:val="24"/>
          <w:szCs w:val="24"/>
        </w:rPr>
      </w:pPr>
      <w:r w:rsidRPr="00D542AA">
        <w:rPr>
          <w:rFonts w:ascii="Times New Roman" w:hAnsi="Times New Roman"/>
          <w:color w:val="FF0000"/>
          <w:sz w:val="24"/>
          <w:szCs w:val="24"/>
        </w:rPr>
        <w:t>Produces a prickling or burning sensation when they come into contact with the skin or they are corrosive</w:t>
      </w:r>
    </w:p>
    <w:p w14:paraId="2A93C8FE" w14:textId="0F2EBCF9" w:rsidR="00D542AA" w:rsidRPr="00D542AA" w:rsidRDefault="00D542AA" w:rsidP="00D542AA">
      <w:pPr>
        <w:pStyle w:val="ListParagraph"/>
        <w:numPr>
          <w:ilvl w:val="0"/>
          <w:numId w:val="40"/>
        </w:numPr>
        <w:rPr>
          <w:rFonts w:ascii="Times New Roman" w:hAnsi="Times New Roman"/>
          <w:color w:val="FF0000"/>
          <w:sz w:val="24"/>
          <w:szCs w:val="24"/>
        </w:rPr>
      </w:pPr>
      <w:r w:rsidRPr="00D542AA">
        <w:rPr>
          <w:rFonts w:ascii="Times New Roman" w:hAnsi="Times New Roman"/>
          <w:color w:val="FF0000"/>
          <w:sz w:val="24"/>
          <w:szCs w:val="24"/>
        </w:rPr>
        <w:t>They all contain at least one hydrogen  atom</w:t>
      </w:r>
    </w:p>
    <w:p w14:paraId="2FBD6093" w14:textId="553C6A01" w:rsidR="00D542AA" w:rsidRDefault="00D542AA" w:rsidP="00D542AA">
      <w:pPr>
        <w:pStyle w:val="ListParagraph"/>
        <w:numPr>
          <w:ilvl w:val="0"/>
          <w:numId w:val="40"/>
        </w:numPr>
        <w:rPr>
          <w:rFonts w:ascii="Times New Roman" w:hAnsi="Times New Roman"/>
          <w:color w:val="FF0000"/>
          <w:sz w:val="24"/>
          <w:szCs w:val="24"/>
        </w:rPr>
      </w:pPr>
      <w:r w:rsidRPr="00D542AA">
        <w:rPr>
          <w:rFonts w:ascii="Times New Roman" w:hAnsi="Times New Roman"/>
          <w:color w:val="FF0000"/>
          <w:sz w:val="24"/>
          <w:szCs w:val="24"/>
        </w:rPr>
        <w:t>They tend to react with many metals</w:t>
      </w:r>
      <w:r w:rsidR="004B323F">
        <w:rPr>
          <w:rFonts w:ascii="Times New Roman" w:hAnsi="Times New Roman"/>
          <w:color w:val="FF0000"/>
          <w:sz w:val="24"/>
          <w:szCs w:val="24"/>
        </w:rPr>
        <w:t xml:space="preserve"> and releases hydrogen gas and a salt</w:t>
      </w:r>
    </w:p>
    <w:p w14:paraId="0FAB84DC" w14:textId="77777777" w:rsidR="00D542AA" w:rsidRDefault="00D542AA" w:rsidP="00D542AA">
      <w:pPr>
        <w:pStyle w:val="ListParagraph"/>
        <w:rPr>
          <w:rFonts w:ascii="Times New Roman" w:hAnsi="Times New Roman"/>
          <w:color w:val="FF0000"/>
          <w:sz w:val="24"/>
          <w:szCs w:val="24"/>
        </w:rPr>
      </w:pPr>
    </w:p>
    <w:p w14:paraId="64E5AB25" w14:textId="5CB7F716" w:rsidR="00D542AA" w:rsidRPr="00D542AA" w:rsidRDefault="00D542AA" w:rsidP="00D542AA">
      <w:pPr>
        <w:rPr>
          <w:rFonts w:ascii="Times New Roman" w:hAnsi="Times New Roman"/>
          <w:color w:val="FF0000"/>
          <w:sz w:val="24"/>
          <w:szCs w:val="24"/>
        </w:rPr>
      </w:pPr>
      <w:r w:rsidRPr="00D542AA">
        <w:rPr>
          <w:rFonts w:ascii="Times New Roman" w:hAnsi="Times New Roman"/>
          <w:color w:val="FF0000"/>
          <w:sz w:val="24"/>
          <w:szCs w:val="24"/>
        </w:rPr>
        <w:t xml:space="preserve">  </w:t>
      </w:r>
      <w:r>
        <w:rPr>
          <w:rFonts w:ascii="Times New Roman" w:hAnsi="Times New Roman"/>
          <w:color w:val="FF0000"/>
          <w:sz w:val="24"/>
          <w:szCs w:val="24"/>
        </w:rPr>
        <w:t>Bases</w:t>
      </w:r>
      <w:r w:rsidRPr="00D542AA">
        <w:rPr>
          <w:rFonts w:ascii="Times New Roman" w:hAnsi="Times New Roman"/>
          <w:color w:val="FF0000"/>
          <w:sz w:val="24"/>
          <w:szCs w:val="24"/>
        </w:rPr>
        <w:t xml:space="preserve"> – Any four properties, some examples are given below ( ½ mark each)</w:t>
      </w:r>
    </w:p>
    <w:p w14:paraId="19974BF1" w14:textId="77777777" w:rsidR="00547053" w:rsidRPr="0083786C" w:rsidRDefault="00547053" w:rsidP="00547053">
      <w:pPr>
        <w:pStyle w:val="ListParagraph"/>
        <w:numPr>
          <w:ilvl w:val="0"/>
          <w:numId w:val="41"/>
        </w:numPr>
        <w:rPr>
          <w:rFonts w:ascii="Times New Roman" w:hAnsi="Times New Roman"/>
          <w:color w:val="FF0000"/>
          <w:sz w:val="24"/>
          <w:szCs w:val="24"/>
        </w:rPr>
      </w:pPr>
      <w:r w:rsidRPr="0083786C">
        <w:rPr>
          <w:rFonts w:ascii="Times New Roman" w:hAnsi="Times New Roman"/>
          <w:color w:val="FF0000"/>
          <w:sz w:val="24"/>
          <w:szCs w:val="24"/>
        </w:rPr>
        <w:t>They are bitter and feel slippery or soapy to touch</w:t>
      </w:r>
    </w:p>
    <w:p w14:paraId="7E905951" w14:textId="77777777" w:rsidR="00547053" w:rsidRPr="0083786C" w:rsidRDefault="00547053" w:rsidP="00547053">
      <w:pPr>
        <w:pStyle w:val="ListParagraph"/>
        <w:numPr>
          <w:ilvl w:val="0"/>
          <w:numId w:val="41"/>
        </w:numPr>
        <w:rPr>
          <w:rFonts w:ascii="Times New Roman" w:hAnsi="Times New Roman"/>
          <w:color w:val="FF0000"/>
          <w:sz w:val="24"/>
          <w:szCs w:val="24"/>
        </w:rPr>
      </w:pPr>
      <w:r w:rsidRPr="0083786C">
        <w:rPr>
          <w:rFonts w:ascii="Times New Roman" w:hAnsi="Times New Roman"/>
          <w:color w:val="FF0000"/>
          <w:sz w:val="24"/>
          <w:szCs w:val="24"/>
        </w:rPr>
        <w:t>They react with fats and oils to produce soaps</w:t>
      </w:r>
    </w:p>
    <w:p w14:paraId="06D126D2" w14:textId="77777777" w:rsidR="00547053" w:rsidRPr="0083786C" w:rsidRDefault="00547053" w:rsidP="00547053">
      <w:pPr>
        <w:pStyle w:val="ListParagraph"/>
        <w:numPr>
          <w:ilvl w:val="0"/>
          <w:numId w:val="41"/>
        </w:numPr>
        <w:rPr>
          <w:rFonts w:ascii="Times New Roman" w:hAnsi="Times New Roman"/>
          <w:color w:val="FF0000"/>
          <w:sz w:val="24"/>
          <w:szCs w:val="24"/>
        </w:rPr>
      </w:pPr>
      <w:r w:rsidRPr="0083786C">
        <w:rPr>
          <w:rFonts w:ascii="Times New Roman" w:hAnsi="Times New Roman"/>
          <w:color w:val="FF0000"/>
          <w:sz w:val="24"/>
          <w:szCs w:val="24"/>
        </w:rPr>
        <w:t>Some bases can dissolve in water and are called as alkalis</w:t>
      </w:r>
    </w:p>
    <w:p w14:paraId="30AD668D" w14:textId="758D6DAE" w:rsidR="00084433" w:rsidRPr="0083786C" w:rsidRDefault="00547053" w:rsidP="00547053">
      <w:pPr>
        <w:pStyle w:val="ListParagraph"/>
        <w:numPr>
          <w:ilvl w:val="0"/>
          <w:numId w:val="41"/>
        </w:numPr>
        <w:rPr>
          <w:rFonts w:ascii="Times New Roman" w:hAnsi="Times New Roman"/>
          <w:color w:val="FF0000"/>
          <w:sz w:val="24"/>
          <w:szCs w:val="24"/>
        </w:rPr>
      </w:pPr>
      <w:r w:rsidRPr="0083786C">
        <w:rPr>
          <w:rFonts w:ascii="Times New Roman" w:hAnsi="Times New Roman"/>
          <w:color w:val="FF0000"/>
          <w:sz w:val="24"/>
          <w:szCs w:val="24"/>
        </w:rPr>
        <w:t xml:space="preserve">They are neutralised by acids producing a salt and water </w:t>
      </w:r>
    </w:p>
    <w:p w14:paraId="7A496394" w14:textId="77777777" w:rsidR="00CC27FB" w:rsidRDefault="00CC27FB" w:rsidP="00A63A2E">
      <w:pPr>
        <w:jc w:val="center"/>
        <w:rPr>
          <w:rFonts w:ascii="Times New Roman" w:hAnsi="Times New Roman"/>
          <w:sz w:val="24"/>
          <w:szCs w:val="24"/>
        </w:rPr>
      </w:pPr>
    </w:p>
    <w:p w14:paraId="73CC232A" w14:textId="77777777" w:rsidR="00951F78" w:rsidRPr="00951F78" w:rsidRDefault="00951F78" w:rsidP="00294FC6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951F78">
        <w:rPr>
          <w:rFonts w:ascii="Times New Roman" w:hAnsi="Times New Roman"/>
          <w:color w:val="FF0000"/>
          <w:sz w:val="24"/>
          <w:szCs w:val="24"/>
        </w:rPr>
        <w:t xml:space="preserve">Strong acids are dangerous because they can burn </w:t>
      </w:r>
      <w:r>
        <w:rPr>
          <w:rFonts w:ascii="Times New Roman" w:hAnsi="Times New Roman"/>
          <w:color w:val="FF0000"/>
          <w:sz w:val="24"/>
          <w:szCs w:val="24"/>
        </w:rPr>
        <w:t>through objects. (</w:t>
      </w:r>
      <w:r w:rsidRPr="00320C9D">
        <w:rPr>
          <w:rFonts w:ascii="Times New Roman" w:eastAsia="MS Mincho" w:hAnsi="Times New Roman"/>
          <w:color w:val="FF0000"/>
          <w:sz w:val="24"/>
          <w:szCs w:val="24"/>
        </w:rPr>
        <w:t xml:space="preserve">1 </w:t>
      </w:r>
      <w:r>
        <w:rPr>
          <w:rFonts w:ascii="Times New Roman" w:eastAsia="MS Mincho" w:hAnsi="Times New Roman"/>
          <w:color w:val="FF0000"/>
          <w:sz w:val="24"/>
          <w:szCs w:val="24"/>
        </w:rPr>
        <w:t>mark)</w:t>
      </w:r>
    </w:p>
    <w:p w14:paraId="58CE9645" w14:textId="796DF040" w:rsidR="00CC27FB" w:rsidRPr="00951F78" w:rsidRDefault="00951F78" w:rsidP="00951F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951F78">
        <w:rPr>
          <w:rFonts w:ascii="Times New Roman" w:hAnsi="Times New Roman"/>
          <w:color w:val="FF0000"/>
          <w:sz w:val="24"/>
          <w:szCs w:val="24"/>
        </w:rPr>
        <w:t xml:space="preserve"> Weak acids are much safer </w:t>
      </w:r>
      <w:r>
        <w:rPr>
          <w:rFonts w:ascii="Times New Roman" w:hAnsi="Times New Roman"/>
          <w:color w:val="FF0000"/>
          <w:sz w:val="24"/>
          <w:szCs w:val="24"/>
        </w:rPr>
        <w:t xml:space="preserve">as </w:t>
      </w:r>
      <w:r w:rsidRPr="00951F78">
        <w:rPr>
          <w:rFonts w:ascii="Times New Roman" w:hAnsi="Times New Roman"/>
          <w:color w:val="FF0000"/>
          <w:sz w:val="24"/>
          <w:szCs w:val="24"/>
        </w:rPr>
        <w:t>we can eat and drink some of them.</w:t>
      </w:r>
      <w:r>
        <w:rPr>
          <w:rFonts w:ascii="Times New Roman" w:hAnsi="Times New Roman"/>
          <w:color w:val="FF0000"/>
          <w:sz w:val="24"/>
          <w:szCs w:val="24"/>
        </w:rPr>
        <w:t xml:space="preserve"> (</w:t>
      </w:r>
      <w:r w:rsidRPr="00320C9D">
        <w:rPr>
          <w:rFonts w:ascii="Times New Roman" w:eastAsia="MS Mincho" w:hAnsi="Times New Roman"/>
          <w:color w:val="FF0000"/>
          <w:sz w:val="24"/>
          <w:szCs w:val="24"/>
        </w:rPr>
        <w:t xml:space="preserve">1 </w:t>
      </w:r>
      <w:r>
        <w:rPr>
          <w:rFonts w:ascii="Times New Roman" w:eastAsia="MS Mincho" w:hAnsi="Times New Roman"/>
          <w:color w:val="FF0000"/>
          <w:sz w:val="24"/>
          <w:szCs w:val="24"/>
        </w:rPr>
        <w:t>mark)</w:t>
      </w:r>
    </w:p>
    <w:p w14:paraId="6C7E244B" w14:textId="77777777" w:rsidR="00CC27FB" w:rsidRPr="00951F78" w:rsidRDefault="00CC27FB" w:rsidP="00A63A2E">
      <w:pPr>
        <w:jc w:val="center"/>
        <w:rPr>
          <w:rFonts w:ascii="Times New Roman" w:hAnsi="Times New Roman"/>
          <w:sz w:val="24"/>
          <w:szCs w:val="24"/>
        </w:rPr>
      </w:pPr>
    </w:p>
    <w:p w14:paraId="767CBDB3" w14:textId="32BEB265" w:rsidR="00FC19D0" w:rsidRPr="00A63A2E" w:rsidRDefault="00AA22DF" w:rsidP="00A63A2E">
      <w:pPr>
        <w:jc w:val="center"/>
        <w:rPr>
          <w:rFonts w:ascii="Times New Roman" w:hAnsi="Times New Roman"/>
          <w:sz w:val="24"/>
          <w:szCs w:val="24"/>
        </w:rPr>
      </w:pPr>
      <w:r w:rsidRPr="00A63A2E">
        <w:rPr>
          <w:rFonts w:ascii="Times New Roman" w:hAnsi="Times New Roman"/>
          <w:sz w:val="24"/>
          <w:szCs w:val="24"/>
        </w:rPr>
        <w:t>Please check</w:t>
      </w:r>
      <w:r w:rsidR="0083233A" w:rsidRPr="00A63A2E">
        <w:rPr>
          <w:rFonts w:ascii="Times New Roman" w:hAnsi="Times New Roman"/>
          <w:sz w:val="24"/>
          <w:szCs w:val="24"/>
        </w:rPr>
        <w:t xml:space="preserve"> your work / complete any unanswered questions.</w:t>
      </w:r>
    </w:p>
    <w:sectPr w:rsidR="00FC19D0" w:rsidRPr="00A63A2E" w:rsidSect="00AB6A77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81FAEA" w14:textId="77777777" w:rsidR="00727E09" w:rsidRDefault="00727E09" w:rsidP="00275096">
      <w:pPr>
        <w:spacing w:after="0" w:line="240" w:lineRule="auto"/>
      </w:pPr>
      <w:r>
        <w:separator/>
      </w:r>
    </w:p>
  </w:endnote>
  <w:endnote w:type="continuationSeparator" w:id="0">
    <w:p w14:paraId="60480F31" w14:textId="77777777" w:rsidR="00727E09" w:rsidRDefault="00727E09" w:rsidP="00275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topia-Regular">
    <w:altName w:val="Utop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7C7E4" w14:textId="77777777" w:rsidR="00727E09" w:rsidRDefault="00727E09" w:rsidP="00275096">
      <w:pPr>
        <w:spacing w:after="0" w:line="240" w:lineRule="auto"/>
      </w:pPr>
      <w:r>
        <w:separator/>
      </w:r>
    </w:p>
  </w:footnote>
  <w:footnote w:type="continuationSeparator" w:id="0">
    <w:p w14:paraId="231A326F" w14:textId="77777777" w:rsidR="00727E09" w:rsidRDefault="00727E09" w:rsidP="00275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4B8BE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8"/>
    <w:multiLevelType w:val="singleLevel"/>
    <w:tmpl w:val="83B8A362"/>
    <w:lvl w:ilvl="0">
      <w:start w:val="1"/>
      <w:numFmt w:val="bullet"/>
      <w:pStyle w:val="Pauto-tablebody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4"/>
      </w:rPr>
    </w:lvl>
  </w:abstractNum>
  <w:abstractNum w:abstractNumId="2">
    <w:nsid w:val="02691577"/>
    <w:multiLevelType w:val="hybridMultilevel"/>
    <w:tmpl w:val="3626CB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7C7875"/>
    <w:multiLevelType w:val="hybridMultilevel"/>
    <w:tmpl w:val="F0E07CF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A816D3"/>
    <w:multiLevelType w:val="hybridMultilevel"/>
    <w:tmpl w:val="C27C984A"/>
    <w:lvl w:ilvl="0" w:tplc="0C090019">
      <w:start w:val="1"/>
      <w:numFmt w:val="lowerLetter"/>
      <w:lvlText w:val="%1."/>
      <w:lvlJc w:val="left"/>
      <w:pPr>
        <w:ind w:left="825" w:hanging="360"/>
      </w:p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>
    <w:nsid w:val="05594C8E"/>
    <w:multiLevelType w:val="hybridMultilevel"/>
    <w:tmpl w:val="710A10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2710C9"/>
    <w:multiLevelType w:val="hybridMultilevel"/>
    <w:tmpl w:val="E6EC92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235D80"/>
    <w:multiLevelType w:val="hybridMultilevel"/>
    <w:tmpl w:val="8A9292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1F7C22"/>
    <w:multiLevelType w:val="hybridMultilevel"/>
    <w:tmpl w:val="CE44BB4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91242A"/>
    <w:multiLevelType w:val="hybridMultilevel"/>
    <w:tmpl w:val="7FCC4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FD56F5"/>
    <w:multiLevelType w:val="hybridMultilevel"/>
    <w:tmpl w:val="593A8C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AA5D4B"/>
    <w:multiLevelType w:val="hybridMultilevel"/>
    <w:tmpl w:val="4FFA7940"/>
    <w:lvl w:ilvl="0" w:tplc="64381984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>
    <w:nsid w:val="182A281F"/>
    <w:multiLevelType w:val="hybridMultilevel"/>
    <w:tmpl w:val="D9C01EE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C3231D"/>
    <w:multiLevelType w:val="hybridMultilevel"/>
    <w:tmpl w:val="B69E581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043161"/>
    <w:multiLevelType w:val="hybridMultilevel"/>
    <w:tmpl w:val="993890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2E5C4F"/>
    <w:multiLevelType w:val="hybridMultilevel"/>
    <w:tmpl w:val="F5A68CC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B6312F"/>
    <w:multiLevelType w:val="hybridMultilevel"/>
    <w:tmpl w:val="378EBBF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F16FC4"/>
    <w:multiLevelType w:val="hybridMultilevel"/>
    <w:tmpl w:val="7DD85A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D06778"/>
    <w:multiLevelType w:val="hybridMultilevel"/>
    <w:tmpl w:val="6C8A745E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972908"/>
    <w:multiLevelType w:val="hybridMultilevel"/>
    <w:tmpl w:val="BD6C722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>
    <w:nsid w:val="3A840D1C"/>
    <w:multiLevelType w:val="hybridMultilevel"/>
    <w:tmpl w:val="1E668B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3D331C"/>
    <w:multiLevelType w:val="hybridMultilevel"/>
    <w:tmpl w:val="DF44B1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4F608B"/>
    <w:multiLevelType w:val="hybridMultilevel"/>
    <w:tmpl w:val="AFC488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3F6E44"/>
    <w:multiLevelType w:val="hybridMultilevel"/>
    <w:tmpl w:val="AF06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375FD4"/>
    <w:multiLevelType w:val="hybridMultilevel"/>
    <w:tmpl w:val="4984B5FE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83D046A"/>
    <w:multiLevelType w:val="hybridMultilevel"/>
    <w:tmpl w:val="82044F5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629656">
      <w:start w:val="1"/>
      <w:numFmt w:val="lowerLetter"/>
      <w:lvlText w:val="%2."/>
      <w:lvlJc w:val="left"/>
      <w:pPr>
        <w:ind w:left="1545" w:hanging="465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48368A"/>
    <w:multiLevelType w:val="hybridMultilevel"/>
    <w:tmpl w:val="CE44BB4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773D19"/>
    <w:multiLevelType w:val="hybridMultilevel"/>
    <w:tmpl w:val="854C5964"/>
    <w:lvl w:ilvl="0" w:tplc="2564EE7A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35" w:hanging="360"/>
      </w:pPr>
    </w:lvl>
    <w:lvl w:ilvl="2" w:tplc="0C09001B" w:tentative="1">
      <w:start w:val="1"/>
      <w:numFmt w:val="lowerRoman"/>
      <w:lvlText w:val="%3."/>
      <w:lvlJc w:val="right"/>
      <w:pPr>
        <w:ind w:left="2055" w:hanging="180"/>
      </w:pPr>
    </w:lvl>
    <w:lvl w:ilvl="3" w:tplc="0C09000F" w:tentative="1">
      <w:start w:val="1"/>
      <w:numFmt w:val="decimal"/>
      <w:lvlText w:val="%4."/>
      <w:lvlJc w:val="left"/>
      <w:pPr>
        <w:ind w:left="2775" w:hanging="360"/>
      </w:pPr>
    </w:lvl>
    <w:lvl w:ilvl="4" w:tplc="0C090019" w:tentative="1">
      <w:start w:val="1"/>
      <w:numFmt w:val="lowerLetter"/>
      <w:lvlText w:val="%5."/>
      <w:lvlJc w:val="left"/>
      <w:pPr>
        <w:ind w:left="3495" w:hanging="360"/>
      </w:pPr>
    </w:lvl>
    <w:lvl w:ilvl="5" w:tplc="0C09001B" w:tentative="1">
      <w:start w:val="1"/>
      <w:numFmt w:val="lowerRoman"/>
      <w:lvlText w:val="%6."/>
      <w:lvlJc w:val="right"/>
      <w:pPr>
        <w:ind w:left="4215" w:hanging="180"/>
      </w:pPr>
    </w:lvl>
    <w:lvl w:ilvl="6" w:tplc="0C09000F" w:tentative="1">
      <w:start w:val="1"/>
      <w:numFmt w:val="decimal"/>
      <w:lvlText w:val="%7."/>
      <w:lvlJc w:val="left"/>
      <w:pPr>
        <w:ind w:left="4935" w:hanging="360"/>
      </w:pPr>
    </w:lvl>
    <w:lvl w:ilvl="7" w:tplc="0C090019" w:tentative="1">
      <w:start w:val="1"/>
      <w:numFmt w:val="lowerLetter"/>
      <w:lvlText w:val="%8."/>
      <w:lvlJc w:val="left"/>
      <w:pPr>
        <w:ind w:left="5655" w:hanging="360"/>
      </w:pPr>
    </w:lvl>
    <w:lvl w:ilvl="8" w:tplc="0C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9">
    <w:nsid w:val="4BC519EA"/>
    <w:multiLevelType w:val="hybridMultilevel"/>
    <w:tmpl w:val="97C2913C"/>
    <w:lvl w:ilvl="0" w:tplc="2E3C32A6">
      <w:start w:val="1"/>
      <w:numFmt w:val="lowerLetter"/>
      <w:lvlText w:val="%1)"/>
      <w:lvlJc w:val="left"/>
      <w:pPr>
        <w:ind w:left="930" w:hanging="57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571717"/>
    <w:multiLevelType w:val="hybridMultilevel"/>
    <w:tmpl w:val="FACE64CC"/>
    <w:lvl w:ilvl="0" w:tplc="CF1E6E20">
      <w:start w:val="1"/>
      <w:numFmt w:val="lowerLetter"/>
      <w:lvlText w:val="%1."/>
      <w:lvlJc w:val="left"/>
      <w:pPr>
        <w:ind w:left="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>
    <w:nsid w:val="534A034E"/>
    <w:multiLevelType w:val="hybridMultilevel"/>
    <w:tmpl w:val="D82E0A1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50C6A80"/>
    <w:multiLevelType w:val="hybridMultilevel"/>
    <w:tmpl w:val="DF8C9B4A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4">
    <w:nsid w:val="5E873395"/>
    <w:multiLevelType w:val="hybridMultilevel"/>
    <w:tmpl w:val="606ECC3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C7433B"/>
    <w:multiLevelType w:val="hybridMultilevel"/>
    <w:tmpl w:val="E6EC924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16110D6"/>
    <w:multiLevelType w:val="hybridMultilevel"/>
    <w:tmpl w:val="DC32208C"/>
    <w:lvl w:ilvl="0" w:tplc="14B6D316">
      <w:start w:val="1"/>
      <w:numFmt w:val="lowerLetter"/>
      <w:lvlText w:val="%1."/>
      <w:lvlJc w:val="left"/>
      <w:pPr>
        <w:ind w:left="825" w:hanging="360"/>
      </w:pPr>
      <w:rPr>
        <w:rFonts w:ascii="Times New Roman" w:eastAsia="Times New Roman" w:hAnsi="Times New Roman" w:cs="Times New Roman"/>
      </w:r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7">
    <w:nsid w:val="630913C5"/>
    <w:multiLevelType w:val="hybridMultilevel"/>
    <w:tmpl w:val="367207FC"/>
    <w:lvl w:ilvl="0" w:tplc="35B85794">
      <w:start w:val="1"/>
      <w:numFmt w:val="upperLetter"/>
      <w:lvlText w:val="%1)"/>
      <w:lvlJc w:val="left"/>
      <w:pPr>
        <w:ind w:left="85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72" w:hanging="360"/>
      </w:pPr>
    </w:lvl>
    <w:lvl w:ilvl="2" w:tplc="0C09001B" w:tentative="1">
      <w:start w:val="1"/>
      <w:numFmt w:val="lowerRoman"/>
      <w:lvlText w:val="%3."/>
      <w:lvlJc w:val="right"/>
      <w:pPr>
        <w:ind w:left="2292" w:hanging="180"/>
      </w:pPr>
    </w:lvl>
    <w:lvl w:ilvl="3" w:tplc="0C09000F" w:tentative="1">
      <w:start w:val="1"/>
      <w:numFmt w:val="decimal"/>
      <w:lvlText w:val="%4."/>
      <w:lvlJc w:val="left"/>
      <w:pPr>
        <w:ind w:left="3012" w:hanging="360"/>
      </w:pPr>
    </w:lvl>
    <w:lvl w:ilvl="4" w:tplc="0C090019" w:tentative="1">
      <w:start w:val="1"/>
      <w:numFmt w:val="lowerLetter"/>
      <w:lvlText w:val="%5."/>
      <w:lvlJc w:val="left"/>
      <w:pPr>
        <w:ind w:left="3732" w:hanging="360"/>
      </w:pPr>
    </w:lvl>
    <w:lvl w:ilvl="5" w:tplc="0C09001B" w:tentative="1">
      <w:start w:val="1"/>
      <w:numFmt w:val="lowerRoman"/>
      <w:lvlText w:val="%6."/>
      <w:lvlJc w:val="right"/>
      <w:pPr>
        <w:ind w:left="4452" w:hanging="180"/>
      </w:pPr>
    </w:lvl>
    <w:lvl w:ilvl="6" w:tplc="0C09000F" w:tentative="1">
      <w:start w:val="1"/>
      <w:numFmt w:val="decimal"/>
      <w:lvlText w:val="%7."/>
      <w:lvlJc w:val="left"/>
      <w:pPr>
        <w:ind w:left="5172" w:hanging="360"/>
      </w:pPr>
    </w:lvl>
    <w:lvl w:ilvl="7" w:tplc="0C090019" w:tentative="1">
      <w:start w:val="1"/>
      <w:numFmt w:val="lowerLetter"/>
      <w:lvlText w:val="%8."/>
      <w:lvlJc w:val="left"/>
      <w:pPr>
        <w:ind w:left="5892" w:hanging="360"/>
      </w:pPr>
    </w:lvl>
    <w:lvl w:ilvl="8" w:tplc="0C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38">
    <w:nsid w:val="6B543E6A"/>
    <w:multiLevelType w:val="hybridMultilevel"/>
    <w:tmpl w:val="4798043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E627E1"/>
    <w:multiLevelType w:val="hybridMultilevel"/>
    <w:tmpl w:val="D6A29E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ED2E18"/>
    <w:multiLevelType w:val="hybridMultilevel"/>
    <w:tmpl w:val="02DE68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C06BA2"/>
    <w:multiLevelType w:val="hybridMultilevel"/>
    <w:tmpl w:val="F782B6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972BD2"/>
    <w:multiLevelType w:val="hybridMultilevel"/>
    <w:tmpl w:val="B3CC126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0A4D4B"/>
    <w:multiLevelType w:val="multilevel"/>
    <w:tmpl w:val="79FEA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632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>
    <w:nsid w:val="7EAA0E56"/>
    <w:multiLevelType w:val="hybridMultilevel"/>
    <w:tmpl w:val="CF5C72AA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0"/>
  </w:num>
  <w:num w:numId="3">
    <w:abstractNumId w:val="10"/>
  </w:num>
  <w:num w:numId="4">
    <w:abstractNumId w:val="31"/>
  </w:num>
  <w:num w:numId="5">
    <w:abstractNumId w:val="33"/>
  </w:num>
  <w:num w:numId="6">
    <w:abstractNumId w:val="1"/>
  </w:num>
  <w:num w:numId="7">
    <w:abstractNumId w:val="30"/>
  </w:num>
  <w:num w:numId="8">
    <w:abstractNumId w:val="5"/>
  </w:num>
  <w:num w:numId="9">
    <w:abstractNumId w:val="11"/>
  </w:num>
  <w:num w:numId="10">
    <w:abstractNumId w:val="4"/>
  </w:num>
  <w:num w:numId="11">
    <w:abstractNumId w:val="28"/>
  </w:num>
  <w:num w:numId="12">
    <w:abstractNumId w:val="38"/>
  </w:num>
  <w:num w:numId="13">
    <w:abstractNumId w:val="16"/>
  </w:num>
  <w:num w:numId="14">
    <w:abstractNumId w:val="22"/>
  </w:num>
  <w:num w:numId="15">
    <w:abstractNumId w:val="26"/>
  </w:num>
  <w:num w:numId="16">
    <w:abstractNumId w:val="42"/>
  </w:num>
  <w:num w:numId="17">
    <w:abstractNumId w:val="3"/>
  </w:num>
  <w:num w:numId="18">
    <w:abstractNumId w:val="18"/>
  </w:num>
  <w:num w:numId="19">
    <w:abstractNumId w:val="7"/>
  </w:num>
  <w:num w:numId="20">
    <w:abstractNumId w:val="13"/>
  </w:num>
  <w:num w:numId="21">
    <w:abstractNumId w:val="32"/>
  </w:num>
  <w:num w:numId="22">
    <w:abstractNumId w:val="25"/>
  </w:num>
  <w:num w:numId="23">
    <w:abstractNumId w:val="8"/>
  </w:num>
  <w:num w:numId="24">
    <w:abstractNumId w:val="36"/>
  </w:num>
  <w:num w:numId="25">
    <w:abstractNumId w:val="43"/>
  </w:num>
  <w:num w:numId="26">
    <w:abstractNumId w:val="0"/>
  </w:num>
  <w:num w:numId="27">
    <w:abstractNumId w:val="27"/>
  </w:num>
  <w:num w:numId="28">
    <w:abstractNumId w:val="9"/>
  </w:num>
  <w:num w:numId="29">
    <w:abstractNumId w:val="40"/>
  </w:num>
  <w:num w:numId="30">
    <w:abstractNumId w:val="39"/>
  </w:num>
  <w:num w:numId="31">
    <w:abstractNumId w:val="21"/>
  </w:num>
  <w:num w:numId="32">
    <w:abstractNumId w:val="12"/>
  </w:num>
  <w:num w:numId="33">
    <w:abstractNumId w:val="29"/>
  </w:num>
  <w:num w:numId="34">
    <w:abstractNumId w:val="2"/>
  </w:num>
  <w:num w:numId="35">
    <w:abstractNumId w:val="19"/>
  </w:num>
  <w:num w:numId="36">
    <w:abstractNumId w:val="15"/>
  </w:num>
  <w:num w:numId="37">
    <w:abstractNumId w:val="6"/>
  </w:num>
  <w:num w:numId="38">
    <w:abstractNumId w:val="14"/>
  </w:num>
  <w:num w:numId="39">
    <w:abstractNumId w:val="44"/>
  </w:num>
  <w:num w:numId="40">
    <w:abstractNumId w:val="17"/>
  </w:num>
  <w:num w:numId="41">
    <w:abstractNumId w:val="41"/>
  </w:num>
  <w:num w:numId="42">
    <w:abstractNumId w:val="35"/>
  </w:num>
  <w:num w:numId="43">
    <w:abstractNumId w:val="23"/>
  </w:num>
  <w:num w:numId="44">
    <w:abstractNumId w:val="37"/>
  </w:num>
  <w:num w:numId="45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E9A"/>
    <w:rsid w:val="00022478"/>
    <w:rsid w:val="00022ECC"/>
    <w:rsid w:val="0002702C"/>
    <w:rsid w:val="0003141A"/>
    <w:rsid w:val="00033D5F"/>
    <w:rsid w:val="00034884"/>
    <w:rsid w:val="00037732"/>
    <w:rsid w:val="000500C2"/>
    <w:rsid w:val="00053377"/>
    <w:rsid w:val="00053A57"/>
    <w:rsid w:val="00055580"/>
    <w:rsid w:val="00073B5A"/>
    <w:rsid w:val="00073ED7"/>
    <w:rsid w:val="00076707"/>
    <w:rsid w:val="00084433"/>
    <w:rsid w:val="000875C6"/>
    <w:rsid w:val="000A52B7"/>
    <w:rsid w:val="000A6C04"/>
    <w:rsid w:val="000A7D9B"/>
    <w:rsid w:val="000B036C"/>
    <w:rsid w:val="000B7040"/>
    <w:rsid w:val="000C5BC1"/>
    <w:rsid w:val="000C745D"/>
    <w:rsid w:val="000D1002"/>
    <w:rsid w:val="000D4007"/>
    <w:rsid w:val="000E07AE"/>
    <w:rsid w:val="00104DB0"/>
    <w:rsid w:val="00115915"/>
    <w:rsid w:val="00123DC9"/>
    <w:rsid w:val="0012510E"/>
    <w:rsid w:val="00126AC3"/>
    <w:rsid w:val="00126DC9"/>
    <w:rsid w:val="00127F05"/>
    <w:rsid w:val="00143780"/>
    <w:rsid w:val="00145BD9"/>
    <w:rsid w:val="001479E3"/>
    <w:rsid w:val="00150D8F"/>
    <w:rsid w:val="00151729"/>
    <w:rsid w:val="00152C14"/>
    <w:rsid w:val="00155560"/>
    <w:rsid w:val="00155BA8"/>
    <w:rsid w:val="0016156E"/>
    <w:rsid w:val="00162E9F"/>
    <w:rsid w:val="0018210D"/>
    <w:rsid w:val="00184AC2"/>
    <w:rsid w:val="00193A28"/>
    <w:rsid w:val="001D5C4E"/>
    <w:rsid w:val="001E04A3"/>
    <w:rsid w:val="001E0FC1"/>
    <w:rsid w:val="001E1DDE"/>
    <w:rsid w:val="001E7164"/>
    <w:rsid w:val="001E75C4"/>
    <w:rsid w:val="00205317"/>
    <w:rsid w:val="00205632"/>
    <w:rsid w:val="002058F2"/>
    <w:rsid w:val="002061A6"/>
    <w:rsid w:val="00212F7E"/>
    <w:rsid w:val="0021343C"/>
    <w:rsid w:val="00220386"/>
    <w:rsid w:val="00221DE9"/>
    <w:rsid w:val="00222CF1"/>
    <w:rsid w:val="0022579B"/>
    <w:rsid w:val="00226E99"/>
    <w:rsid w:val="00226EAF"/>
    <w:rsid w:val="00232477"/>
    <w:rsid w:val="00235B15"/>
    <w:rsid w:val="00240946"/>
    <w:rsid w:val="0024623E"/>
    <w:rsid w:val="00250F4B"/>
    <w:rsid w:val="00266553"/>
    <w:rsid w:val="00274B92"/>
    <w:rsid w:val="00275096"/>
    <w:rsid w:val="00294FC6"/>
    <w:rsid w:val="00295121"/>
    <w:rsid w:val="002978A5"/>
    <w:rsid w:val="002A37C6"/>
    <w:rsid w:val="002A6088"/>
    <w:rsid w:val="002A7D7A"/>
    <w:rsid w:val="002B26A4"/>
    <w:rsid w:val="002C3071"/>
    <w:rsid w:val="002C5266"/>
    <w:rsid w:val="002D09EB"/>
    <w:rsid w:val="002D3366"/>
    <w:rsid w:val="002F00C9"/>
    <w:rsid w:val="002F1D0D"/>
    <w:rsid w:val="002F3DF3"/>
    <w:rsid w:val="002F5A38"/>
    <w:rsid w:val="003158D3"/>
    <w:rsid w:val="00315FFB"/>
    <w:rsid w:val="0031758A"/>
    <w:rsid w:val="00320C9D"/>
    <w:rsid w:val="00325F29"/>
    <w:rsid w:val="00343841"/>
    <w:rsid w:val="00345868"/>
    <w:rsid w:val="00350773"/>
    <w:rsid w:val="00352D95"/>
    <w:rsid w:val="00354135"/>
    <w:rsid w:val="00371D6A"/>
    <w:rsid w:val="0037416B"/>
    <w:rsid w:val="00376303"/>
    <w:rsid w:val="00376645"/>
    <w:rsid w:val="00390D37"/>
    <w:rsid w:val="00390F24"/>
    <w:rsid w:val="003925BF"/>
    <w:rsid w:val="003B32E7"/>
    <w:rsid w:val="003C2759"/>
    <w:rsid w:val="003C6872"/>
    <w:rsid w:val="003D1E88"/>
    <w:rsid w:val="003D60F5"/>
    <w:rsid w:val="003E54D7"/>
    <w:rsid w:val="003F1590"/>
    <w:rsid w:val="003F5436"/>
    <w:rsid w:val="003F576F"/>
    <w:rsid w:val="00404A35"/>
    <w:rsid w:val="004059AC"/>
    <w:rsid w:val="004060DF"/>
    <w:rsid w:val="00406493"/>
    <w:rsid w:val="00425346"/>
    <w:rsid w:val="004409EA"/>
    <w:rsid w:val="004508E3"/>
    <w:rsid w:val="00452E3E"/>
    <w:rsid w:val="00453A3B"/>
    <w:rsid w:val="00454683"/>
    <w:rsid w:val="00454761"/>
    <w:rsid w:val="00455224"/>
    <w:rsid w:val="004566B6"/>
    <w:rsid w:val="004611A7"/>
    <w:rsid w:val="00474466"/>
    <w:rsid w:val="00475199"/>
    <w:rsid w:val="00485A6F"/>
    <w:rsid w:val="00493568"/>
    <w:rsid w:val="004962A0"/>
    <w:rsid w:val="00497051"/>
    <w:rsid w:val="004B323F"/>
    <w:rsid w:val="004B7A2B"/>
    <w:rsid w:val="004C64B9"/>
    <w:rsid w:val="004C6B88"/>
    <w:rsid w:val="004D52F7"/>
    <w:rsid w:val="00510F8C"/>
    <w:rsid w:val="00513E05"/>
    <w:rsid w:val="00517601"/>
    <w:rsid w:val="00530BB7"/>
    <w:rsid w:val="00536C11"/>
    <w:rsid w:val="005409D3"/>
    <w:rsid w:val="00543E9A"/>
    <w:rsid w:val="00545B4C"/>
    <w:rsid w:val="00547053"/>
    <w:rsid w:val="00560365"/>
    <w:rsid w:val="005632E2"/>
    <w:rsid w:val="00575976"/>
    <w:rsid w:val="00575CD0"/>
    <w:rsid w:val="00577DA5"/>
    <w:rsid w:val="00583E5E"/>
    <w:rsid w:val="00585694"/>
    <w:rsid w:val="00591385"/>
    <w:rsid w:val="00595DF6"/>
    <w:rsid w:val="005A14AD"/>
    <w:rsid w:val="005A2C2E"/>
    <w:rsid w:val="005A43F2"/>
    <w:rsid w:val="005A6A0F"/>
    <w:rsid w:val="005B4314"/>
    <w:rsid w:val="005B599E"/>
    <w:rsid w:val="005C326F"/>
    <w:rsid w:val="005C489C"/>
    <w:rsid w:val="005D33B7"/>
    <w:rsid w:val="005D3D5A"/>
    <w:rsid w:val="005D5C80"/>
    <w:rsid w:val="005D67C9"/>
    <w:rsid w:val="005E1D83"/>
    <w:rsid w:val="005E2C18"/>
    <w:rsid w:val="005F14FB"/>
    <w:rsid w:val="005F1D49"/>
    <w:rsid w:val="005F4FD1"/>
    <w:rsid w:val="006118CA"/>
    <w:rsid w:val="006119D1"/>
    <w:rsid w:val="00615EA8"/>
    <w:rsid w:val="00616247"/>
    <w:rsid w:val="00616E98"/>
    <w:rsid w:val="006271BF"/>
    <w:rsid w:val="00627BBB"/>
    <w:rsid w:val="0063631F"/>
    <w:rsid w:val="0064315D"/>
    <w:rsid w:val="006447D4"/>
    <w:rsid w:val="00651A33"/>
    <w:rsid w:val="0065434F"/>
    <w:rsid w:val="00662D4A"/>
    <w:rsid w:val="00670242"/>
    <w:rsid w:val="00672FE3"/>
    <w:rsid w:val="00674EB7"/>
    <w:rsid w:val="00676DDF"/>
    <w:rsid w:val="00677ED4"/>
    <w:rsid w:val="006821C1"/>
    <w:rsid w:val="006861DE"/>
    <w:rsid w:val="006879FF"/>
    <w:rsid w:val="00691B8A"/>
    <w:rsid w:val="00696C11"/>
    <w:rsid w:val="006A408B"/>
    <w:rsid w:val="006A7054"/>
    <w:rsid w:val="006B0F56"/>
    <w:rsid w:val="006B6DAC"/>
    <w:rsid w:val="006B71AB"/>
    <w:rsid w:val="006C262A"/>
    <w:rsid w:val="006C5781"/>
    <w:rsid w:val="006D484D"/>
    <w:rsid w:val="006D4AF7"/>
    <w:rsid w:val="006D584A"/>
    <w:rsid w:val="006E3C33"/>
    <w:rsid w:val="006F0EE3"/>
    <w:rsid w:val="00712F23"/>
    <w:rsid w:val="007138B6"/>
    <w:rsid w:val="007141B4"/>
    <w:rsid w:val="00716577"/>
    <w:rsid w:val="00716F05"/>
    <w:rsid w:val="007171B8"/>
    <w:rsid w:val="00727E09"/>
    <w:rsid w:val="00733B03"/>
    <w:rsid w:val="007351DD"/>
    <w:rsid w:val="00744C86"/>
    <w:rsid w:val="0074541E"/>
    <w:rsid w:val="0075252A"/>
    <w:rsid w:val="007527FF"/>
    <w:rsid w:val="00764F74"/>
    <w:rsid w:val="00776CCD"/>
    <w:rsid w:val="00776D00"/>
    <w:rsid w:val="00785DC3"/>
    <w:rsid w:val="00791C12"/>
    <w:rsid w:val="0079450A"/>
    <w:rsid w:val="00794E5E"/>
    <w:rsid w:val="007A0F63"/>
    <w:rsid w:val="007A4B39"/>
    <w:rsid w:val="007A615C"/>
    <w:rsid w:val="007B60A8"/>
    <w:rsid w:val="007B6C51"/>
    <w:rsid w:val="007D3A25"/>
    <w:rsid w:val="007D488C"/>
    <w:rsid w:val="007E20A9"/>
    <w:rsid w:val="007E68A2"/>
    <w:rsid w:val="007E7A32"/>
    <w:rsid w:val="007F02F7"/>
    <w:rsid w:val="007F1315"/>
    <w:rsid w:val="007F4843"/>
    <w:rsid w:val="007F7103"/>
    <w:rsid w:val="00823886"/>
    <w:rsid w:val="008243DC"/>
    <w:rsid w:val="00827E0F"/>
    <w:rsid w:val="00831BCA"/>
    <w:rsid w:val="0083233A"/>
    <w:rsid w:val="00835936"/>
    <w:rsid w:val="0083786C"/>
    <w:rsid w:val="00842E3D"/>
    <w:rsid w:val="00851365"/>
    <w:rsid w:val="00860F57"/>
    <w:rsid w:val="00862E56"/>
    <w:rsid w:val="00870602"/>
    <w:rsid w:val="00873896"/>
    <w:rsid w:val="00880B69"/>
    <w:rsid w:val="00881C27"/>
    <w:rsid w:val="00883694"/>
    <w:rsid w:val="00883FAB"/>
    <w:rsid w:val="00884D25"/>
    <w:rsid w:val="00886A3D"/>
    <w:rsid w:val="00892264"/>
    <w:rsid w:val="00893665"/>
    <w:rsid w:val="00893CAF"/>
    <w:rsid w:val="008D1BFD"/>
    <w:rsid w:val="008D4906"/>
    <w:rsid w:val="008D5C2A"/>
    <w:rsid w:val="008D6033"/>
    <w:rsid w:val="008E00D9"/>
    <w:rsid w:val="008F1954"/>
    <w:rsid w:val="009003DD"/>
    <w:rsid w:val="00904BF2"/>
    <w:rsid w:val="00912A72"/>
    <w:rsid w:val="00920550"/>
    <w:rsid w:val="009267E6"/>
    <w:rsid w:val="00926E89"/>
    <w:rsid w:val="0094138C"/>
    <w:rsid w:val="00942A9D"/>
    <w:rsid w:val="00951F78"/>
    <w:rsid w:val="00953DF9"/>
    <w:rsid w:val="00960BD9"/>
    <w:rsid w:val="00964875"/>
    <w:rsid w:val="00967F16"/>
    <w:rsid w:val="00971AF0"/>
    <w:rsid w:val="00972541"/>
    <w:rsid w:val="00984B8E"/>
    <w:rsid w:val="00984E7B"/>
    <w:rsid w:val="00987926"/>
    <w:rsid w:val="00997BFD"/>
    <w:rsid w:val="009A2621"/>
    <w:rsid w:val="009B028C"/>
    <w:rsid w:val="009B4D7A"/>
    <w:rsid w:val="009C449D"/>
    <w:rsid w:val="009D3A14"/>
    <w:rsid w:val="009D666C"/>
    <w:rsid w:val="009F09E2"/>
    <w:rsid w:val="009F2A33"/>
    <w:rsid w:val="009F2F26"/>
    <w:rsid w:val="009F5F2A"/>
    <w:rsid w:val="00A04E0C"/>
    <w:rsid w:val="00A10BA5"/>
    <w:rsid w:val="00A169FC"/>
    <w:rsid w:val="00A235E7"/>
    <w:rsid w:val="00A34E13"/>
    <w:rsid w:val="00A41BC0"/>
    <w:rsid w:val="00A46357"/>
    <w:rsid w:val="00A47C51"/>
    <w:rsid w:val="00A5245C"/>
    <w:rsid w:val="00A53290"/>
    <w:rsid w:val="00A609C4"/>
    <w:rsid w:val="00A63A2E"/>
    <w:rsid w:val="00A63B97"/>
    <w:rsid w:val="00A65704"/>
    <w:rsid w:val="00A67AF1"/>
    <w:rsid w:val="00A71B8D"/>
    <w:rsid w:val="00A75C59"/>
    <w:rsid w:val="00A92A7D"/>
    <w:rsid w:val="00A93125"/>
    <w:rsid w:val="00A97825"/>
    <w:rsid w:val="00AA22DF"/>
    <w:rsid w:val="00AA23CD"/>
    <w:rsid w:val="00AB1ECC"/>
    <w:rsid w:val="00AB6A77"/>
    <w:rsid w:val="00AC1F99"/>
    <w:rsid w:val="00AC715C"/>
    <w:rsid w:val="00AD036C"/>
    <w:rsid w:val="00AD49AA"/>
    <w:rsid w:val="00AD77EB"/>
    <w:rsid w:val="00AE57C5"/>
    <w:rsid w:val="00AF667A"/>
    <w:rsid w:val="00B11579"/>
    <w:rsid w:val="00B11B1F"/>
    <w:rsid w:val="00B14879"/>
    <w:rsid w:val="00B242EA"/>
    <w:rsid w:val="00B2507F"/>
    <w:rsid w:val="00B27899"/>
    <w:rsid w:val="00B319AB"/>
    <w:rsid w:val="00B56E9F"/>
    <w:rsid w:val="00B56F92"/>
    <w:rsid w:val="00B73C79"/>
    <w:rsid w:val="00B75919"/>
    <w:rsid w:val="00B81D50"/>
    <w:rsid w:val="00B8253A"/>
    <w:rsid w:val="00B92027"/>
    <w:rsid w:val="00BA65FC"/>
    <w:rsid w:val="00BB1C82"/>
    <w:rsid w:val="00BB2745"/>
    <w:rsid w:val="00BC0FA1"/>
    <w:rsid w:val="00BC57E9"/>
    <w:rsid w:val="00BD128C"/>
    <w:rsid w:val="00BD2066"/>
    <w:rsid w:val="00BD51A3"/>
    <w:rsid w:val="00BE17F6"/>
    <w:rsid w:val="00BF07C7"/>
    <w:rsid w:val="00C10112"/>
    <w:rsid w:val="00C11DF3"/>
    <w:rsid w:val="00C155F7"/>
    <w:rsid w:val="00C16941"/>
    <w:rsid w:val="00C21ABE"/>
    <w:rsid w:val="00C22B4B"/>
    <w:rsid w:val="00C26B17"/>
    <w:rsid w:val="00C508C8"/>
    <w:rsid w:val="00C53DC9"/>
    <w:rsid w:val="00C55744"/>
    <w:rsid w:val="00C5716F"/>
    <w:rsid w:val="00C64FA8"/>
    <w:rsid w:val="00C66810"/>
    <w:rsid w:val="00C83492"/>
    <w:rsid w:val="00C87924"/>
    <w:rsid w:val="00C90291"/>
    <w:rsid w:val="00C95AD8"/>
    <w:rsid w:val="00C95B01"/>
    <w:rsid w:val="00C963F6"/>
    <w:rsid w:val="00CA0602"/>
    <w:rsid w:val="00CA376F"/>
    <w:rsid w:val="00CC1925"/>
    <w:rsid w:val="00CC27FB"/>
    <w:rsid w:val="00CD18D3"/>
    <w:rsid w:val="00CD2B13"/>
    <w:rsid w:val="00CD4856"/>
    <w:rsid w:val="00CF2B33"/>
    <w:rsid w:val="00D12F80"/>
    <w:rsid w:val="00D13A97"/>
    <w:rsid w:val="00D23D29"/>
    <w:rsid w:val="00D32974"/>
    <w:rsid w:val="00D3734D"/>
    <w:rsid w:val="00D538FE"/>
    <w:rsid w:val="00D53A94"/>
    <w:rsid w:val="00D542AA"/>
    <w:rsid w:val="00D5708E"/>
    <w:rsid w:val="00D70913"/>
    <w:rsid w:val="00D72900"/>
    <w:rsid w:val="00D75BAB"/>
    <w:rsid w:val="00D75D53"/>
    <w:rsid w:val="00D76C96"/>
    <w:rsid w:val="00D8254F"/>
    <w:rsid w:val="00D855DB"/>
    <w:rsid w:val="00D8652F"/>
    <w:rsid w:val="00D95ED9"/>
    <w:rsid w:val="00DA083C"/>
    <w:rsid w:val="00DA6C66"/>
    <w:rsid w:val="00DA7C12"/>
    <w:rsid w:val="00DB6848"/>
    <w:rsid w:val="00DB7547"/>
    <w:rsid w:val="00DB7CDC"/>
    <w:rsid w:val="00DC37E7"/>
    <w:rsid w:val="00DC397A"/>
    <w:rsid w:val="00DD1CCC"/>
    <w:rsid w:val="00DD48AC"/>
    <w:rsid w:val="00DD6C3E"/>
    <w:rsid w:val="00DE2EA9"/>
    <w:rsid w:val="00DE6181"/>
    <w:rsid w:val="00DF5421"/>
    <w:rsid w:val="00E213A4"/>
    <w:rsid w:val="00E35A8E"/>
    <w:rsid w:val="00E35E3A"/>
    <w:rsid w:val="00E5178E"/>
    <w:rsid w:val="00E67FCB"/>
    <w:rsid w:val="00E706DE"/>
    <w:rsid w:val="00E71863"/>
    <w:rsid w:val="00E762B7"/>
    <w:rsid w:val="00E83E35"/>
    <w:rsid w:val="00E84567"/>
    <w:rsid w:val="00E854C0"/>
    <w:rsid w:val="00E85695"/>
    <w:rsid w:val="00E858AE"/>
    <w:rsid w:val="00E90979"/>
    <w:rsid w:val="00E94B09"/>
    <w:rsid w:val="00E96698"/>
    <w:rsid w:val="00EA3753"/>
    <w:rsid w:val="00EA6BB6"/>
    <w:rsid w:val="00EB0AA8"/>
    <w:rsid w:val="00EB37F7"/>
    <w:rsid w:val="00EB3C1F"/>
    <w:rsid w:val="00EB481A"/>
    <w:rsid w:val="00EB6BAA"/>
    <w:rsid w:val="00EC54A6"/>
    <w:rsid w:val="00EC5CD3"/>
    <w:rsid w:val="00EC663C"/>
    <w:rsid w:val="00ED18C3"/>
    <w:rsid w:val="00ED5502"/>
    <w:rsid w:val="00ED799E"/>
    <w:rsid w:val="00EF0B69"/>
    <w:rsid w:val="00EF0EB0"/>
    <w:rsid w:val="00EF69FF"/>
    <w:rsid w:val="00F11252"/>
    <w:rsid w:val="00F13D4C"/>
    <w:rsid w:val="00F25A78"/>
    <w:rsid w:val="00F362A1"/>
    <w:rsid w:val="00F370B8"/>
    <w:rsid w:val="00F45970"/>
    <w:rsid w:val="00F475B1"/>
    <w:rsid w:val="00F50BF3"/>
    <w:rsid w:val="00F607BD"/>
    <w:rsid w:val="00F71BD9"/>
    <w:rsid w:val="00F73092"/>
    <w:rsid w:val="00F83AC3"/>
    <w:rsid w:val="00F97B81"/>
    <w:rsid w:val="00FA10C8"/>
    <w:rsid w:val="00FA17E4"/>
    <w:rsid w:val="00FA717B"/>
    <w:rsid w:val="00FC19D0"/>
    <w:rsid w:val="00FC512F"/>
    <w:rsid w:val="00FD5766"/>
    <w:rsid w:val="00FD593F"/>
    <w:rsid w:val="00FD6EC8"/>
    <w:rsid w:val="00FE1550"/>
    <w:rsid w:val="00FE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B6D91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5"/>
      </w:numPr>
      <w:spacing w:before="40" w:after="80"/>
    </w:pPr>
    <w:rPr>
      <w:rFonts w:ascii="Times New Roman" w:eastAsia="Times New Roman" w:hAnsi="Times New Roman"/>
      <w:sz w:val="24"/>
    </w:rPr>
  </w:style>
  <w:style w:type="paragraph" w:customStyle="1" w:styleId="Ptablenumbers">
    <w:name w:val="P: table numbers"/>
    <w:basedOn w:val="Normal"/>
    <w:rsid w:val="00C5716F"/>
    <w:pPr>
      <w:numPr>
        <w:numId w:val="5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6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5"/>
      </w:numPr>
      <w:spacing w:after="40"/>
      <w:contextualSpacing/>
    </w:pPr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3F5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numPr>
        <w:numId w:val="0"/>
      </w:num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numPr>
        <w:numId w:val="0"/>
      </w:num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Paragraph">
    <w:name w:val="List Paragraph"/>
    <w:basedOn w:val="Normal"/>
    <w:uiPriority w:val="34"/>
    <w:qFormat/>
    <w:rsid w:val="007F02F7"/>
    <w:pPr>
      <w:ind w:left="720"/>
      <w:contextualSpacing/>
    </w:pPr>
  </w:style>
  <w:style w:type="paragraph" w:customStyle="1" w:styleId="PMultiChoice1col">
    <w:name w:val="P: MultiChoice 1 col"/>
    <w:basedOn w:val="Normal"/>
    <w:rsid w:val="003158D3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/>
      <w:sz w:val="24"/>
      <w:szCs w:val="20"/>
    </w:rPr>
  </w:style>
  <w:style w:type="paragraph" w:customStyle="1" w:styleId="PBodytextfullout">
    <w:name w:val="P: Body text fullout"/>
    <w:qFormat/>
    <w:rsid w:val="003158D3"/>
    <w:pPr>
      <w:widowControl w:val="0"/>
      <w:suppressAutoHyphens/>
      <w:autoSpaceDE w:val="0"/>
      <w:autoSpaceDN w:val="0"/>
      <w:adjustRightInd w:val="0"/>
      <w:spacing w:after="120"/>
      <w:textAlignment w:val="center"/>
    </w:pPr>
    <w:rPr>
      <w:rFonts w:ascii="Times New Roman" w:eastAsia="Times New Roman" w:hAnsi="Times New Roman" w:cs="Utopia-Regular"/>
      <w:sz w:val="24"/>
      <w:szCs w:val="19"/>
      <w:lang w:bidi="en-US"/>
    </w:rPr>
  </w:style>
  <w:style w:type="character" w:customStyle="1" w:styleId="Psubscriptasis">
    <w:name w:val="P:   subscript as is"/>
    <w:rsid w:val="003158D3"/>
    <w:rPr>
      <w:vertAlign w:val="sub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7509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7509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509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75096"/>
    <w:rPr>
      <w:rFonts w:ascii="Tahoma" w:hAnsi="Tahoma" w:cs="Tahoma"/>
      <w:sz w:val="16"/>
      <w:szCs w:val="16"/>
      <w:lang w:eastAsia="en-US"/>
    </w:rPr>
  </w:style>
  <w:style w:type="paragraph" w:customStyle="1" w:styleId="Ptablebodyfullout">
    <w:name w:val="P: table body fullout"/>
    <w:basedOn w:val="Normal"/>
    <w:rsid w:val="000D1002"/>
    <w:pPr>
      <w:numPr>
        <w:numId w:val="2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PBoldasis">
    <w:name w:val="P: Bold as is"/>
    <w:rsid w:val="000D1002"/>
    <w:rPr>
      <w:b/>
    </w:rPr>
  </w:style>
  <w:style w:type="paragraph" w:customStyle="1" w:styleId="PMultipleChoice">
    <w:name w:val="P: Multiple Choice"/>
    <w:rsid w:val="000D1002"/>
    <w:pPr>
      <w:spacing w:after="40"/>
      <w:contextualSpacing/>
    </w:pPr>
    <w:rPr>
      <w:rFonts w:ascii="Times New Roman" w:eastAsia="Times New Roman" w:hAnsi="Times New Roman"/>
      <w:sz w:val="24"/>
    </w:rPr>
  </w:style>
  <w:style w:type="character" w:customStyle="1" w:styleId="Pboldasis0">
    <w:name w:val="P:   bold as is"/>
    <w:rsid w:val="00C5716F"/>
    <w:rPr>
      <w:b/>
    </w:rPr>
  </w:style>
  <w:style w:type="paragraph" w:customStyle="1" w:styleId="Pauto-tablebodyindent1">
    <w:name w:val="P: auto - table body indent 1"/>
    <w:rsid w:val="00C5716F"/>
    <w:pPr>
      <w:numPr>
        <w:ilvl w:val="2"/>
        <w:numId w:val="5"/>
      </w:numPr>
      <w:spacing w:before="40" w:after="80"/>
    </w:pPr>
    <w:rPr>
      <w:rFonts w:ascii="Times New Roman" w:eastAsia="Times New Roman" w:hAnsi="Times New Roman"/>
      <w:sz w:val="24"/>
    </w:rPr>
  </w:style>
  <w:style w:type="paragraph" w:customStyle="1" w:styleId="Ptablenumbers">
    <w:name w:val="P: table numbers"/>
    <w:basedOn w:val="Normal"/>
    <w:rsid w:val="00C5716F"/>
    <w:pPr>
      <w:numPr>
        <w:numId w:val="5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/>
      <w:sz w:val="24"/>
      <w:szCs w:val="20"/>
      <w:lang w:eastAsia="en-AU"/>
    </w:rPr>
  </w:style>
  <w:style w:type="paragraph" w:customStyle="1" w:styleId="Pauto-tablebodybullet">
    <w:name w:val="P: auto - table body bullet"/>
    <w:basedOn w:val="Normal"/>
    <w:rsid w:val="00C5716F"/>
    <w:pPr>
      <w:numPr>
        <w:numId w:val="6"/>
      </w:numPr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C5716F"/>
    <w:pPr>
      <w:numPr>
        <w:ilvl w:val="3"/>
        <w:numId w:val="5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/>
      <w:sz w:val="24"/>
      <w:szCs w:val="20"/>
    </w:rPr>
  </w:style>
  <w:style w:type="paragraph" w:customStyle="1" w:styleId="Pauto-MultipleChoice">
    <w:name w:val="P: auto - Multiple Choice"/>
    <w:rsid w:val="00C5716F"/>
    <w:pPr>
      <w:numPr>
        <w:ilvl w:val="1"/>
        <w:numId w:val="5"/>
      </w:numPr>
      <w:spacing w:after="40"/>
      <w:contextualSpacing/>
    </w:pPr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3F57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1">
    <w:name w:val="Style 31"/>
    <w:basedOn w:val="Normal"/>
    <w:rsid w:val="001E7164"/>
    <w:pPr>
      <w:widowControl w:val="0"/>
      <w:autoSpaceDE w:val="0"/>
      <w:autoSpaceDN w:val="0"/>
      <w:spacing w:before="36" w:after="0" w:line="192" w:lineRule="auto"/>
    </w:pPr>
    <w:rPr>
      <w:rFonts w:ascii="Times New Roman" w:eastAsia="Times New Roman" w:hAnsi="Times New Roman"/>
      <w:lang w:val="en-US" w:eastAsia="en-AU"/>
    </w:rPr>
  </w:style>
  <w:style w:type="character" w:customStyle="1" w:styleId="CharacterStyle3">
    <w:name w:val="Character Style 3"/>
    <w:rsid w:val="001E7164"/>
    <w:rPr>
      <w:rFonts w:ascii="Bookman Old Style" w:hAnsi="Bookman Old Style" w:cs="Bookman Old Style"/>
      <w:sz w:val="23"/>
      <w:szCs w:val="23"/>
    </w:rPr>
  </w:style>
  <w:style w:type="paragraph" w:customStyle="1" w:styleId="Ptablebodyindent1">
    <w:name w:val="P: table body indent 1"/>
    <w:basedOn w:val="Ptablebodyfullout"/>
    <w:rsid w:val="00493568"/>
    <w:pPr>
      <w:numPr>
        <w:numId w:val="0"/>
      </w:numPr>
      <w:tabs>
        <w:tab w:val="left" w:pos="851"/>
        <w:tab w:val="left" w:pos="1361"/>
      </w:tabs>
    </w:pPr>
  </w:style>
  <w:style w:type="paragraph" w:customStyle="1" w:styleId="Ptablebodycentred">
    <w:name w:val="P: table body centred"/>
    <w:basedOn w:val="Ptablebodyfullout"/>
    <w:rsid w:val="00D32974"/>
    <w:pPr>
      <w:numPr>
        <w:numId w:val="0"/>
      </w:numPr>
      <w:jc w:val="center"/>
    </w:pPr>
    <w:rPr>
      <w:position w:val="-12"/>
    </w:rPr>
  </w:style>
  <w:style w:type="character" w:customStyle="1" w:styleId="Pitalicasis">
    <w:name w:val="P:   italic as is"/>
    <w:rsid w:val="00D32974"/>
    <w:rPr>
      <w:i/>
    </w:rPr>
  </w:style>
  <w:style w:type="paragraph" w:styleId="ListParagraph">
    <w:name w:val="List Paragraph"/>
    <w:basedOn w:val="Normal"/>
    <w:uiPriority w:val="34"/>
    <w:qFormat/>
    <w:rsid w:val="007F02F7"/>
    <w:pPr>
      <w:ind w:left="720"/>
      <w:contextualSpacing/>
    </w:pPr>
  </w:style>
  <w:style w:type="paragraph" w:customStyle="1" w:styleId="PMultiChoice1col">
    <w:name w:val="P: MultiChoice 1 col"/>
    <w:basedOn w:val="Normal"/>
    <w:rsid w:val="003158D3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/>
      <w:sz w:val="24"/>
      <w:szCs w:val="20"/>
    </w:rPr>
  </w:style>
  <w:style w:type="paragraph" w:customStyle="1" w:styleId="PBodytextfullout">
    <w:name w:val="P: Body text fullout"/>
    <w:qFormat/>
    <w:rsid w:val="003158D3"/>
    <w:pPr>
      <w:widowControl w:val="0"/>
      <w:suppressAutoHyphens/>
      <w:autoSpaceDE w:val="0"/>
      <w:autoSpaceDN w:val="0"/>
      <w:adjustRightInd w:val="0"/>
      <w:spacing w:after="120"/>
      <w:textAlignment w:val="center"/>
    </w:pPr>
    <w:rPr>
      <w:rFonts w:ascii="Times New Roman" w:eastAsia="Times New Roman" w:hAnsi="Times New Roman" w:cs="Utopia-Regular"/>
      <w:sz w:val="24"/>
      <w:szCs w:val="19"/>
      <w:lang w:bidi="en-US"/>
    </w:rPr>
  </w:style>
  <w:style w:type="character" w:customStyle="1" w:styleId="Psubscriptasis">
    <w:name w:val="P:   subscript as is"/>
    <w:rsid w:val="003158D3"/>
    <w:rPr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C45367B9</Template>
  <TotalTime>125</TotalTime>
  <Pages>7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6596</CharactersWithSpaces>
  <SharedDoc>false</SharedDoc>
  <HLinks>
    <vt:vector size="12" baseType="variant">
      <vt:variant>
        <vt:i4>4653157</vt:i4>
      </vt:variant>
      <vt:variant>
        <vt:i4>2048</vt:i4>
      </vt:variant>
      <vt:variant>
        <vt:i4>1025</vt:i4>
      </vt:variant>
      <vt:variant>
        <vt:i4>1</vt:i4>
      </vt:variant>
      <vt:variant>
        <vt:lpwstr>Vertical full colour positive</vt:lpwstr>
      </vt:variant>
      <vt:variant>
        <vt:lpwstr/>
      </vt:variant>
      <vt:variant>
        <vt:i4>2359309</vt:i4>
      </vt:variant>
      <vt:variant>
        <vt:i4>4381</vt:i4>
      </vt:variant>
      <vt:variant>
        <vt:i4>1028</vt:i4>
      </vt:variant>
      <vt:variant>
        <vt:i4>1</vt:i4>
      </vt:variant>
      <vt:variant>
        <vt:lpwstr>PSCI_9PR_1_01T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RAUH Natasha</cp:lastModifiedBy>
  <cp:revision>38</cp:revision>
  <cp:lastPrinted>2016-06-23T02:08:00Z</cp:lastPrinted>
  <dcterms:created xsi:type="dcterms:W3CDTF">2017-10-04T02:02:00Z</dcterms:created>
  <dcterms:modified xsi:type="dcterms:W3CDTF">2017-10-26T02:57:00Z</dcterms:modified>
</cp:coreProperties>
</file>