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FE6" w:rsidRDefault="00B6674F">
      <w:pPr>
        <w:rPr>
          <w:b/>
          <w:sz w:val="96"/>
          <w:szCs w:val="96"/>
        </w:rPr>
      </w:pPr>
      <w:r w:rsidRPr="00B6674F">
        <w:rPr>
          <w:b/>
          <w:sz w:val="96"/>
          <w:szCs w:val="96"/>
        </w:rPr>
        <w:t>Dispersion of Light</w:t>
      </w:r>
    </w:p>
    <w:p w:rsidR="00B6674F" w:rsidRDefault="00B6674F">
      <w:pPr>
        <w:rPr>
          <w:b/>
          <w:sz w:val="96"/>
          <w:szCs w:val="96"/>
        </w:rPr>
      </w:pPr>
    </w:p>
    <w:p w:rsidR="00B6674F" w:rsidRPr="00B6674F" w:rsidRDefault="00B6674F" w:rsidP="00B6674F">
      <w:pPr>
        <w:jc w:val="center"/>
        <w:rPr>
          <w:b/>
          <w:sz w:val="96"/>
          <w:szCs w:val="96"/>
        </w:rPr>
      </w:pPr>
      <w:r>
        <w:rPr>
          <w:noProof/>
          <w:lang w:eastAsia="en-AU"/>
        </w:rPr>
        <w:drawing>
          <wp:inline distT="0" distB="0" distL="0" distR="0" wp14:anchorId="469EF68F" wp14:editId="79FFC27B">
            <wp:extent cx="4254759" cy="5486400"/>
            <wp:effectExtent l="0" t="0" r="0" b="0"/>
            <wp:docPr id="2" name="Picture 2" descr="Image result for Refraction of light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Refraction of light templa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01" cy="5522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74F" w:rsidRPr="00B66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4F"/>
    <w:rsid w:val="00AB2FE6"/>
    <w:rsid w:val="00B6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DCB8"/>
  <w15:chartTrackingRefBased/>
  <w15:docId w15:val="{1D964570-5453-4AAC-8FAE-EDA85B22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800221B3</Template>
  <TotalTime>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Maxine [Narrogin Senior High School]</dc:creator>
  <cp:keywords/>
  <dc:description/>
  <cp:lastModifiedBy>CLARK Maxine [Narrogin Senior High School]</cp:lastModifiedBy>
  <cp:revision>1</cp:revision>
  <dcterms:created xsi:type="dcterms:W3CDTF">2019-11-20T05:32:00Z</dcterms:created>
  <dcterms:modified xsi:type="dcterms:W3CDTF">2019-11-20T05:34:00Z</dcterms:modified>
</cp:coreProperties>
</file>