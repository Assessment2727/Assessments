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011" w:rsidRDefault="00741DBA" w:rsidP="00741DBA">
      <w:pPr>
        <w:jc w:val="center"/>
        <w:rPr>
          <w:rFonts w:ascii="Arial" w:hAnsi="Arial" w:cs="Arial"/>
          <w:b/>
          <w:sz w:val="36"/>
          <w:u w:val="single"/>
        </w:rPr>
      </w:pPr>
      <w:proofErr w:type="spellStart"/>
      <w:r w:rsidRPr="00741DBA">
        <w:rPr>
          <w:rFonts w:ascii="Arial" w:hAnsi="Arial" w:cs="Arial"/>
          <w:b/>
          <w:sz w:val="36"/>
          <w:u w:val="single"/>
        </w:rPr>
        <w:t>Ohmic</w:t>
      </w:r>
      <w:proofErr w:type="spellEnd"/>
      <w:r w:rsidRPr="00741DBA">
        <w:rPr>
          <w:rFonts w:ascii="Arial" w:hAnsi="Arial" w:cs="Arial"/>
          <w:b/>
          <w:sz w:val="36"/>
          <w:u w:val="single"/>
        </w:rPr>
        <w:t xml:space="preserve"> resistance and Ohm’s law</w:t>
      </w:r>
    </w:p>
    <w:p w:rsidR="00741DBA" w:rsidRDefault="00741DBA" w:rsidP="00741DBA">
      <w:pPr>
        <w:rPr>
          <w:rFonts w:ascii="Arial" w:hAnsi="Arial" w:cs="Arial"/>
        </w:rPr>
      </w:pPr>
      <w:r>
        <w:rPr>
          <w:rFonts w:ascii="Arial" w:hAnsi="Arial" w:cs="Arial"/>
        </w:rPr>
        <w:t>In this experiment, you will be using a resistor, with characteristics similar to the metals that make up wires and the heating elements in electrical appliances. You will discover the relationship known as ‘Ohms Law’</w:t>
      </w:r>
    </w:p>
    <w:p w:rsidR="00741DBA" w:rsidRDefault="00741DBA" w:rsidP="00741DBA">
      <w:pPr>
        <w:rPr>
          <w:rFonts w:ascii="Arial" w:hAnsi="Arial" w:cs="Arial"/>
        </w:rPr>
      </w:pPr>
    </w:p>
    <w:p w:rsidR="008242F8" w:rsidRDefault="00741DBA" w:rsidP="00741DBA">
      <w:pPr>
        <w:rPr>
          <w:rFonts w:ascii="Arial" w:hAnsi="Arial" w:cs="Arial"/>
          <w:b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7314D4FB" wp14:editId="013B8C09">
            <wp:simplePos x="0" y="0"/>
            <wp:positionH relativeFrom="column">
              <wp:posOffset>1913890</wp:posOffset>
            </wp:positionH>
            <wp:positionV relativeFrom="paragraph">
              <wp:posOffset>309880</wp:posOffset>
            </wp:positionV>
            <wp:extent cx="1873885" cy="2620010"/>
            <wp:effectExtent l="7938" t="0" r="952" b="953"/>
            <wp:wrapTight wrapText="bothSides">
              <wp:wrapPolygon edited="0">
                <wp:start x="21509" y="-65"/>
                <wp:lineTo x="209" y="-65"/>
                <wp:lineTo x="209" y="21451"/>
                <wp:lineTo x="21508" y="21451"/>
                <wp:lineTo x="21509" y="-65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7388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Diagram of the experiment</w:t>
      </w:r>
      <w:r w:rsidRPr="00741DBA">
        <w:rPr>
          <w:noProof/>
          <w:lang w:eastAsia="en-AU"/>
        </w:rPr>
        <w:t xml:space="preserve"> </w:t>
      </w:r>
    </w:p>
    <w:p w:rsidR="008242F8" w:rsidRPr="008242F8" w:rsidRDefault="008242F8" w:rsidP="008242F8">
      <w:pPr>
        <w:rPr>
          <w:rFonts w:ascii="Arial" w:hAnsi="Arial" w:cs="Arial"/>
        </w:rPr>
      </w:pPr>
    </w:p>
    <w:p w:rsidR="008242F8" w:rsidRPr="008242F8" w:rsidRDefault="008242F8" w:rsidP="008242F8">
      <w:pPr>
        <w:rPr>
          <w:rFonts w:ascii="Arial" w:hAnsi="Arial" w:cs="Arial"/>
        </w:rPr>
      </w:pPr>
    </w:p>
    <w:p w:rsidR="008242F8" w:rsidRPr="008242F8" w:rsidRDefault="008242F8" w:rsidP="008242F8">
      <w:pPr>
        <w:rPr>
          <w:rFonts w:ascii="Arial" w:hAnsi="Arial" w:cs="Arial"/>
        </w:rPr>
      </w:pPr>
    </w:p>
    <w:p w:rsidR="008242F8" w:rsidRPr="008242F8" w:rsidRDefault="008242F8" w:rsidP="008242F8">
      <w:pPr>
        <w:rPr>
          <w:rFonts w:ascii="Arial" w:hAnsi="Arial" w:cs="Arial"/>
        </w:rPr>
      </w:pPr>
    </w:p>
    <w:p w:rsidR="008242F8" w:rsidRPr="008242F8" w:rsidRDefault="008242F8" w:rsidP="008242F8">
      <w:pPr>
        <w:rPr>
          <w:rFonts w:ascii="Arial" w:hAnsi="Arial" w:cs="Arial"/>
        </w:rPr>
      </w:pPr>
    </w:p>
    <w:p w:rsidR="008242F8" w:rsidRPr="008242F8" w:rsidRDefault="008242F8" w:rsidP="008242F8">
      <w:pPr>
        <w:rPr>
          <w:rFonts w:ascii="Arial" w:hAnsi="Arial" w:cs="Arial"/>
        </w:rPr>
      </w:pPr>
    </w:p>
    <w:p w:rsidR="008242F8" w:rsidRPr="008242F8" w:rsidRDefault="008242F8" w:rsidP="008242F8">
      <w:pPr>
        <w:rPr>
          <w:rFonts w:ascii="Arial" w:hAnsi="Arial" w:cs="Arial"/>
        </w:rPr>
      </w:pPr>
    </w:p>
    <w:p w:rsidR="008242F8" w:rsidRPr="008242F8" w:rsidRDefault="008242F8" w:rsidP="008242F8">
      <w:pPr>
        <w:rPr>
          <w:rFonts w:ascii="Arial" w:hAnsi="Arial" w:cs="Arial"/>
        </w:rPr>
      </w:pPr>
    </w:p>
    <w:p w:rsidR="008242F8" w:rsidRPr="008242F8" w:rsidRDefault="008242F8" w:rsidP="008242F8">
      <w:pPr>
        <w:rPr>
          <w:rFonts w:ascii="Arial" w:hAnsi="Arial" w:cs="Arial"/>
        </w:rPr>
      </w:pPr>
    </w:p>
    <w:p w:rsidR="00741DBA" w:rsidRDefault="00741DBA" w:rsidP="008242F8">
      <w:pPr>
        <w:rPr>
          <w:rFonts w:ascii="Arial" w:hAnsi="Arial" w:cs="Arial"/>
        </w:rPr>
      </w:pPr>
    </w:p>
    <w:p w:rsidR="008242F8" w:rsidRDefault="008242F8" w:rsidP="008242F8">
      <w:pPr>
        <w:rPr>
          <w:rFonts w:ascii="Arial" w:hAnsi="Arial" w:cs="Arial"/>
          <w:b/>
        </w:rPr>
      </w:pPr>
      <w:r w:rsidRPr="008242F8">
        <w:rPr>
          <w:rFonts w:ascii="Arial" w:hAnsi="Arial" w:cs="Arial"/>
          <w:b/>
        </w:rPr>
        <w:t>Results</w:t>
      </w:r>
    </w:p>
    <w:p w:rsidR="008242F8" w:rsidRPr="008242F8" w:rsidRDefault="008242F8" w:rsidP="008242F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242F8">
        <w:rPr>
          <w:rFonts w:ascii="Arial" w:hAnsi="Arial" w:cs="Arial"/>
        </w:rPr>
        <w:t xml:space="preserve">Record the current </w:t>
      </w:r>
      <w:r>
        <w:rPr>
          <w:rFonts w:ascii="Arial" w:hAnsi="Arial" w:cs="Arial"/>
        </w:rPr>
        <w:t xml:space="preserve">for voltages from 0 volts to </w:t>
      </w:r>
      <w:r w:rsidRPr="008242F8">
        <w:rPr>
          <w:rFonts w:ascii="Arial" w:hAnsi="Arial" w:cs="Arial"/>
        </w:rPr>
        <w:t>the 12 volt setting of the power supply in a suitable results table.</w:t>
      </w:r>
    </w:p>
    <w:p w:rsidR="008242F8" w:rsidRDefault="008242F8" w:rsidP="008242F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242F8">
        <w:rPr>
          <w:rFonts w:ascii="Arial" w:hAnsi="Arial" w:cs="Arial"/>
        </w:rPr>
        <w:t xml:space="preserve">Plot the voltage (y-axis) against the current (x-axis). </w:t>
      </w:r>
    </w:p>
    <w:p w:rsidR="008242F8" w:rsidRDefault="008242F8" w:rsidP="008242F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gradient of the graph is called the ‘resistance’. From the graph calculate the resistance of your resistor.</w:t>
      </w:r>
    </w:p>
    <w:p w:rsidR="00F56C12" w:rsidRDefault="00F56C12" w:rsidP="008242F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On your graph, draw a line you predict you could get a higher value resistance and one you could get for a line of lower value of resistance.</w:t>
      </w:r>
    </w:p>
    <w:p w:rsidR="008242F8" w:rsidRDefault="008242F8" w:rsidP="008242F8">
      <w:pPr>
        <w:rPr>
          <w:rFonts w:ascii="Arial" w:hAnsi="Arial" w:cs="Arial"/>
        </w:rPr>
      </w:pPr>
    </w:p>
    <w:p w:rsidR="008242F8" w:rsidRPr="008242F8" w:rsidRDefault="008242F8" w:rsidP="008242F8">
      <w:pPr>
        <w:rPr>
          <w:rFonts w:ascii="Arial" w:hAnsi="Arial" w:cs="Arial"/>
          <w:b/>
        </w:rPr>
      </w:pPr>
      <w:r w:rsidRPr="008242F8">
        <w:rPr>
          <w:rFonts w:ascii="Arial" w:hAnsi="Arial" w:cs="Arial"/>
          <w:b/>
        </w:rPr>
        <w:t>Safety</w:t>
      </w:r>
    </w:p>
    <w:p w:rsidR="008242F8" w:rsidRDefault="008242F8" w:rsidP="008242F8">
      <w:pPr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Safety glasses are essential during the experiment.</w:t>
      </w:r>
      <w:bookmarkStart w:id="0" w:name="_GoBack"/>
      <w:bookmarkEnd w:id="0"/>
    </w:p>
    <w:p w:rsidR="008242F8" w:rsidRDefault="008242F8" w:rsidP="008242F8">
      <w:pPr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Ensure power is off when constructing circuits.</w:t>
      </w:r>
    </w:p>
    <w:p w:rsidR="008242F8" w:rsidRDefault="008242F8" w:rsidP="008242F8">
      <w:pPr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Ensure all circuits are properly connected.</w:t>
      </w:r>
    </w:p>
    <w:p w:rsidR="008242F8" w:rsidRDefault="008242F8" w:rsidP="008242F8">
      <w:pPr>
        <w:rPr>
          <w:rFonts w:ascii="Arial" w:hAnsi="Arial" w:cs="Arial"/>
          <w:b/>
        </w:rPr>
      </w:pPr>
    </w:p>
    <w:p w:rsidR="008242F8" w:rsidRDefault="008242F8" w:rsidP="008242F8">
      <w:pPr>
        <w:rPr>
          <w:rFonts w:ascii="Arial" w:hAnsi="Arial" w:cs="Arial"/>
          <w:b/>
        </w:rPr>
      </w:pPr>
    </w:p>
    <w:p w:rsidR="008242F8" w:rsidRDefault="008242F8" w:rsidP="008242F8">
      <w:pPr>
        <w:rPr>
          <w:rFonts w:ascii="Arial" w:hAnsi="Arial" w:cs="Arial"/>
          <w:b/>
        </w:rPr>
      </w:pPr>
    </w:p>
    <w:p w:rsidR="008242F8" w:rsidRDefault="008242F8" w:rsidP="008242F8">
      <w:pPr>
        <w:rPr>
          <w:rFonts w:ascii="Arial" w:hAnsi="Arial" w:cs="Arial"/>
          <w:b/>
        </w:rPr>
      </w:pPr>
    </w:p>
    <w:p w:rsidR="008242F8" w:rsidRDefault="008242F8" w:rsidP="008242F8">
      <w:pPr>
        <w:rPr>
          <w:rFonts w:ascii="Arial" w:hAnsi="Arial" w:cs="Arial"/>
          <w:b/>
        </w:rPr>
      </w:pPr>
    </w:p>
    <w:p w:rsidR="008242F8" w:rsidRDefault="008242F8" w:rsidP="008242F8">
      <w:pPr>
        <w:rPr>
          <w:rFonts w:ascii="Arial" w:hAnsi="Arial" w:cs="Arial"/>
          <w:b/>
        </w:rPr>
      </w:pPr>
    </w:p>
    <w:p w:rsidR="008242F8" w:rsidRDefault="008242F8" w:rsidP="008242F8">
      <w:pPr>
        <w:rPr>
          <w:rFonts w:ascii="Arial" w:hAnsi="Arial" w:cs="Arial"/>
          <w:b/>
        </w:rPr>
      </w:pPr>
    </w:p>
    <w:p w:rsidR="008242F8" w:rsidRDefault="008242F8" w:rsidP="008242F8">
      <w:pPr>
        <w:ind w:left="2880"/>
        <w:rPr>
          <w:rFonts w:ascii="Lucida Handwriting" w:hAnsi="Lucida Handwriting" w:cs="Arial"/>
          <w:b/>
          <w:sz w:val="40"/>
          <w:szCs w:val="40"/>
        </w:rPr>
      </w:pPr>
      <w:proofErr w:type="spellStart"/>
      <w:r>
        <w:rPr>
          <w:rFonts w:ascii="Lucida Handwriting" w:hAnsi="Lucida Handwriting" w:cs="Arial"/>
          <w:b/>
          <w:sz w:val="40"/>
          <w:szCs w:val="40"/>
        </w:rPr>
        <w:t>Ohmic</w:t>
      </w:r>
      <w:proofErr w:type="spellEnd"/>
      <w:r>
        <w:rPr>
          <w:rFonts w:ascii="Lucida Handwriting" w:hAnsi="Lucida Handwriting" w:cs="Arial"/>
          <w:b/>
          <w:sz w:val="40"/>
          <w:szCs w:val="40"/>
        </w:rPr>
        <w:t xml:space="preserve"> resistance and Ohm’s Law</w:t>
      </w:r>
    </w:p>
    <w:p w:rsidR="008242F8" w:rsidRDefault="008242F8" w:rsidP="008242F8">
      <w:pPr>
        <w:ind w:left="1440" w:firstLine="720"/>
        <w:rPr>
          <w:rFonts w:ascii="Arial" w:hAnsi="Arial" w:cs="Arial"/>
          <w:b/>
          <w:sz w:val="36"/>
          <w:szCs w:val="36"/>
        </w:rPr>
      </w:pPr>
      <w:r>
        <w:rPr>
          <w:rFonts w:ascii="Lucida Handwriting" w:hAnsi="Lucida Handwriting" w:cs="Arial"/>
          <w:b/>
          <w:noProof/>
          <w:sz w:val="40"/>
          <w:szCs w:val="40"/>
          <w:lang w:eastAsia="en-A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-274320</wp:posOffset>
            </wp:positionH>
            <wp:positionV relativeFrom="paragraph">
              <wp:posOffset>-1009650</wp:posOffset>
            </wp:positionV>
            <wp:extent cx="1693545" cy="1650365"/>
            <wp:effectExtent l="0" t="0" r="1905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1650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42F8" w:rsidRPr="00332241" w:rsidRDefault="008242F8" w:rsidP="008242F8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  <w:szCs w:val="36"/>
        </w:rPr>
        <w:t>I</w:t>
      </w:r>
      <w:r>
        <w:rPr>
          <w:rFonts w:ascii="Arial" w:hAnsi="Arial" w:cs="Arial"/>
          <w:szCs w:val="36"/>
        </w:rPr>
        <w:tab/>
      </w:r>
      <w:r>
        <w:rPr>
          <w:rFonts w:ascii="Arial" w:hAnsi="Arial" w:cs="Arial"/>
          <w:szCs w:val="36"/>
        </w:rPr>
        <w:tab/>
      </w:r>
      <w:r w:rsidRPr="00332241">
        <w:rPr>
          <w:rFonts w:ascii="Arial" w:hAnsi="Arial" w:cs="Arial"/>
        </w:rPr>
        <w:t>In groups of 2-4, plan and conduct the Investigation.</w:t>
      </w:r>
    </w:p>
    <w:p w:rsidR="008242F8" w:rsidRPr="00332241" w:rsidRDefault="008242F8" w:rsidP="008242F8">
      <w:pPr>
        <w:ind w:left="720" w:firstLine="720"/>
        <w:rPr>
          <w:rFonts w:ascii="Arial" w:hAnsi="Arial" w:cs="Arial"/>
        </w:rPr>
      </w:pPr>
      <w:r w:rsidRPr="00332241">
        <w:rPr>
          <w:rFonts w:ascii="Arial" w:hAnsi="Arial" w:cs="Arial"/>
        </w:rPr>
        <w:tab/>
      </w:r>
      <w:r w:rsidRPr="00332241">
        <w:rPr>
          <w:rFonts w:ascii="Arial" w:hAnsi="Arial" w:cs="Arial"/>
        </w:rPr>
        <w:tab/>
        <w:t>Complete your write-up individually.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6"/>
        <w:gridCol w:w="5219"/>
        <w:gridCol w:w="1411"/>
        <w:gridCol w:w="705"/>
      </w:tblGrid>
      <w:tr w:rsidR="008242F8" w:rsidRPr="00332241" w:rsidTr="006B2982">
        <w:trPr>
          <w:cantSplit/>
          <w:trHeight w:val="20"/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8242F8" w:rsidRPr="00332241" w:rsidRDefault="008242F8" w:rsidP="006B298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vAlign w:val="center"/>
          </w:tcPr>
          <w:p w:rsidR="008242F8" w:rsidRPr="00332241" w:rsidRDefault="008242F8" w:rsidP="006B298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8242F8" w:rsidRPr="00332241" w:rsidRDefault="008242F8" w:rsidP="006B2982">
            <w:pPr>
              <w:jc w:val="center"/>
              <w:rPr>
                <w:rFonts w:ascii="Arial" w:hAnsi="Arial" w:cs="Arial"/>
              </w:rPr>
            </w:pPr>
            <w:r w:rsidRPr="00332241">
              <w:rPr>
                <w:rFonts w:ascii="Arial" w:hAnsi="Arial" w:cs="Arial"/>
              </w:rPr>
              <w:t>Mark Allocation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242F8" w:rsidRPr="00332241" w:rsidRDefault="008242F8" w:rsidP="006B2982">
            <w:pPr>
              <w:jc w:val="center"/>
              <w:rPr>
                <w:rFonts w:ascii="Arial" w:hAnsi="Arial" w:cs="Arial"/>
              </w:rPr>
            </w:pPr>
            <w:r w:rsidRPr="00332241">
              <w:rPr>
                <w:rFonts w:ascii="Arial" w:hAnsi="Arial" w:cs="Arial"/>
              </w:rPr>
              <w:t xml:space="preserve">Mark </w:t>
            </w:r>
          </w:p>
        </w:tc>
      </w:tr>
      <w:tr w:rsidR="008242F8" w:rsidRPr="00332241" w:rsidTr="006B2982">
        <w:trPr>
          <w:trHeight w:val="279"/>
          <w:jc w:val="center"/>
        </w:trPr>
        <w:tc>
          <w:tcPr>
            <w:tcW w:w="0" w:type="auto"/>
            <w:shd w:val="clear" w:color="auto" w:fill="auto"/>
          </w:tcPr>
          <w:p w:rsidR="008242F8" w:rsidRPr="00332241" w:rsidRDefault="008242F8" w:rsidP="006B2982">
            <w:pPr>
              <w:rPr>
                <w:rFonts w:ascii="Arial" w:hAnsi="Arial" w:cs="Arial"/>
              </w:rPr>
            </w:pPr>
            <w:r w:rsidRPr="00332241">
              <w:rPr>
                <w:rFonts w:ascii="Arial" w:hAnsi="Arial" w:cs="Arial"/>
              </w:rPr>
              <w:t>Title</w:t>
            </w:r>
          </w:p>
        </w:tc>
        <w:tc>
          <w:tcPr>
            <w:tcW w:w="0" w:type="auto"/>
            <w:shd w:val="clear" w:color="auto" w:fill="auto"/>
          </w:tcPr>
          <w:p w:rsidR="008242F8" w:rsidRPr="00332241" w:rsidRDefault="008242F8" w:rsidP="008242F8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332241">
              <w:rPr>
                <w:rFonts w:ascii="Arial" w:hAnsi="Arial" w:cs="Arial"/>
              </w:rPr>
              <w:t>Title relevant and concise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242F8" w:rsidRPr="00332241" w:rsidRDefault="008242F8" w:rsidP="006B2982">
            <w:pPr>
              <w:jc w:val="center"/>
              <w:rPr>
                <w:rFonts w:ascii="Arial" w:hAnsi="Arial" w:cs="Arial"/>
              </w:rPr>
            </w:pPr>
            <w:r w:rsidRPr="00332241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8242F8" w:rsidRPr="00332241" w:rsidRDefault="008242F8" w:rsidP="006B2982">
            <w:pPr>
              <w:rPr>
                <w:rFonts w:ascii="Arial" w:hAnsi="Arial" w:cs="Arial"/>
              </w:rPr>
            </w:pPr>
          </w:p>
        </w:tc>
      </w:tr>
      <w:tr w:rsidR="008242F8" w:rsidRPr="00332241" w:rsidTr="006B2982">
        <w:trPr>
          <w:trHeight w:val="459"/>
          <w:jc w:val="center"/>
        </w:trPr>
        <w:tc>
          <w:tcPr>
            <w:tcW w:w="0" w:type="auto"/>
            <w:shd w:val="clear" w:color="auto" w:fill="auto"/>
          </w:tcPr>
          <w:p w:rsidR="008242F8" w:rsidRPr="00332241" w:rsidRDefault="008242F8" w:rsidP="006B2982">
            <w:pPr>
              <w:rPr>
                <w:rFonts w:ascii="Arial" w:hAnsi="Arial" w:cs="Arial"/>
              </w:rPr>
            </w:pPr>
            <w:r w:rsidRPr="00332241">
              <w:rPr>
                <w:rFonts w:ascii="Arial" w:hAnsi="Arial" w:cs="Arial"/>
              </w:rPr>
              <w:t>Aim and Hypothesis</w:t>
            </w:r>
          </w:p>
        </w:tc>
        <w:tc>
          <w:tcPr>
            <w:tcW w:w="0" w:type="auto"/>
            <w:shd w:val="clear" w:color="auto" w:fill="auto"/>
          </w:tcPr>
          <w:p w:rsidR="008242F8" w:rsidRPr="00332241" w:rsidRDefault="008242F8" w:rsidP="008242F8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332241">
              <w:rPr>
                <w:rFonts w:ascii="Arial" w:hAnsi="Arial" w:cs="Arial"/>
              </w:rPr>
              <w:t>Aim is clear and concise</w:t>
            </w:r>
          </w:p>
          <w:p w:rsidR="008242F8" w:rsidRPr="00332241" w:rsidRDefault="008242F8" w:rsidP="008242F8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332241">
              <w:rPr>
                <w:rFonts w:ascii="Arial" w:hAnsi="Arial" w:cs="Arial"/>
              </w:rPr>
              <w:t>Hypothesis relates independent and dependent variables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242F8" w:rsidRPr="00332241" w:rsidRDefault="008242F8" w:rsidP="006B2982">
            <w:pPr>
              <w:jc w:val="center"/>
              <w:rPr>
                <w:rFonts w:ascii="Arial" w:hAnsi="Arial" w:cs="Arial"/>
              </w:rPr>
            </w:pPr>
            <w:r w:rsidRPr="00332241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8242F8" w:rsidRPr="00332241" w:rsidRDefault="008242F8" w:rsidP="006B2982">
            <w:pPr>
              <w:rPr>
                <w:rFonts w:ascii="Arial" w:hAnsi="Arial" w:cs="Arial"/>
              </w:rPr>
            </w:pPr>
          </w:p>
        </w:tc>
      </w:tr>
      <w:tr w:rsidR="008242F8" w:rsidRPr="00332241" w:rsidTr="006B2982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:rsidR="008242F8" w:rsidRPr="00332241" w:rsidRDefault="008242F8" w:rsidP="006B2982">
            <w:pPr>
              <w:rPr>
                <w:rFonts w:ascii="Arial" w:hAnsi="Arial" w:cs="Arial"/>
              </w:rPr>
            </w:pPr>
            <w:r w:rsidRPr="00332241">
              <w:rPr>
                <w:rFonts w:ascii="Arial" w:hAnsi="Arial" w:cs="Arial"/>
              </w:rPr>
              <w:t>Variables</w:t>
            </w:r>
          </w:p>
        </w:tc>
        <w:tc>
          <w:tcPr>
            <w:tcW w:w="0" w:type="auto"/>
            <w:shd w:val="clear" w:color="auto" w:fill="auto"/>
          </w:tcPr>
          <w:p w:rsidR="008242F8" w:rsidRPr="00332241" w:rsidRDefault="008242F8" w:rsidP="008242F8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332241">
              <w:rPr>
                <w:rFonts w:ascii="Arial" w:hAnsi="Arial" w:cs="Arial"/>
              </w:rPr>
              <w:t>Independent variable is identified</w:t>
            </w:r>
          </w:p>
          <w:p w:rsidR="008242F8" w:rsidRPr="00332241" w:rsidRDefault="008242F8" w:rsidP="008242F8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332241">
              <w:rPr>
                <w:rFonts w:ascii="Arial" w:hAnsi="Arial" w:cs="Arial"/>
              </w:rPr>
              <w:t xml:space="preserve"> Dependant variable is identified </w:t>
            </w:r>
          </w:p>
          <w:p w:rsidR="008242F8" w:rsidRPr="00332241" w:rsidRDefault="008242F8" w:rsidP="008242F8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00332241">
              <w:rPr>
                <w:rFonts w:ascii="Arial" w:hAnsi="Arial" w:cs="Arial"/>
              </w:rPr>
              <w:t xml:space="preserve">3-5 controlled variables identified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242F8" w:rsidRPr="00332241" w:rsidRDefault="008242F8" w:rsidP="006B2982">
            <w:pPr>
              <w:jc w:val="center"/>
              <w:rPr>
                <w:rFonts w:ascii="Arial" w:hAnsi="Arial" w:cs="Arial"/>
              </w:rPr>
            </w:pPr>
            <w:r w:rsidRPr="00332241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8242F8" w:rsidRPr="00332241" w:rsidRDefault="008242F8" w:rsidP="006B2982">
            <w:pPr>
              <w:rPr>
                <w:rFonts w:ascii="Arial" w:hAnsi="Arial" w:cs="Arial"/>
              </w:rPr>
            </w:pPr>
          </w:p>
        </w:tc>
      </w:tr>
      <w:tr w:rsidR="008242F8" w:rsidRPr="00332241" w:rsidTr="006B2982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:rsidR="008242F8" w:rsidRPr="00332241" w:rsidRDefault="008242F8" w:rsidP="006B2982">
            <w:pPr>
              <w:rPr>
                <w:rFonts w:ascii="Arial" w:hAnsi="Arial" w:cs="Arial"/>
              </w:rPr>
            </w:pPr>
            <w:r w:rsidRPr="00332241">
              <w:rPr>
                <w:rFonts w:ascii="Arial" w:hAnsi="Arial" w:cs="Arial"/>
              </w:rPr>
              <w:t>Results</w:t>
            </w:r>
          </w:p>
        </w:tc>
        <w:tc>
          <w:tcPr>
            <w:tcW w:w="0" w:type="auto"/>
            <w:shd w:val="clear" w:color="auto" w:fill="auto"/>
          </w:tcPr>
          <w:p w:rsidR="008242F8" w:rsidRPr="00332241" w:rsidRDefault="008242F8" w:rsidP="008242F8">
            <w:pPr>
              <w:numPr>
                <w:ilvl w:val="0"/>
                <w:numId w:val="4"/>
              </w:numPr>
              <w:tabs>
                <w:tab w:val="clear" w:pos="360"/>
              </w:tabs>
              <w:spacing w:after="0" w:line="240" w:lineRule="auto"/>
              <w:rPr>
                <w:rFonts w:ascii="Arial" w:hAnsi="Arial" w:cs="Arial"/>
              </w:rPr>
            </w:pPr>
            <w:r w:rsidRPr="00332241">
              <w:rPr>
                <w:rFonts w:ascii="Arial" w:hAnsi="Arial" w:cs="Arial"/>
              </w:rPr>
              <w:t>Table includes title which relates variables</w:t>
            </w:r>
          </w:p>
          <w:p w:rsidR="008242F8" w:rsidRDefault="008242F8" w:rsidP="008242F8">
            <w:pPr>
              <w:numPr>
                <w:ilvl w:val="0"/>
                <w:numId w:val="4"/>
              </w:numPr>
              <w:tabs>
                <w:tab w:val="clear" w:pos="360"/>
              </w:tabs>
              <w:spacing w:after="0" w:line="240" w:lineRule="auto"/>
              <w:rPr>
                <w:rFonts w:ascii="Arial" w:hAnsi="Arial" w:cs="Arial"/>
              </w:rPr>
            </w:pPr>
            <w:r w:rsidRPr="00332241">
              <w:rPr>
                <w:rFonts w:ascii="Arial" w:hAnsi="Arial" w:cs="Arial"/>
              </w:rPr>
              <w:t>Columns relate to independent and dependent variables and include headings with units</w:t>
            </w:r>
          </w:p>
          <w:p w:rsidR="008242F8" w:rsidRPr="003B7B63" w:rsidRDefault="008242F8" w:rsidP="008242F8">
            <w:pPr>
              <w:numPr>
                <w:ilvl w:val="0"/>
                <w:numId w:val="4"/>
              </w:numPr>
              <w:tabs>
                <w:tab w:val="clear" w:pos="36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Calculation of Gradient (resistance)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242F8" w:rsidRPr="00332241" w:rsidRDefault="008242F8" w:rsidP="006B29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8242F8" w:rsidRPr="00332241" w:rsidRDefault="008242F8" w:rsidP="006B2982">
            <w:pPr>
              <w:rPr>
                <w:rFonts w:ascii="Arial" w:hAnsi="Arial" w:cs="Arial"/>
              </w:rPr>
            </w:pPr>
          </w:p>
        </w:tc>
      </w:tr>
      <w:tr w:rsidR="008242F8" w:rsidRPr="00332241" w:rsidTr="006B2982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:rsidR="008242F8" w:rsidRPr="00747BEE" w:rsidRDefault="008242F8" w:rsidP="006B2982">
            <w:pPr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Graph</w:t>
            </w:r>
          </w:p>
        </w:tc>
        <w:tc>
          <w:tcPr>
            <w:tcW w:w="0" w:type="auto"/>
            <w:shd w:val="clear" w:color="auto" w:fill="auto"/>
          </w:tcPr>
          <w:p w:rsidR="008242F8" w:rsidRPr="00747BEE" w:rsidRDefault="008242F8" w:rsidP="008242F8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Graph title relates variables</w:t>
            </w:r>
          </w:p>
          <w:p w:rsidR="008242F8" w:rsidRPr="00747BEE" w:rsidRDefault="008242F8" w:rsidP="008242F8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Graph type appropriate for data</w:t>
            </w:r>
          </w:p>
          <w:p w:rsidR="008242F8" w:rsidRPr="00747BEE" w:rsidRDefault="008242F8" w:rsidP="008242F8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Axis correct orientation and labelled, including units</w:t>
            </w:r>
          </w:p>
          <w:p w:rsidR="008242F8" w:rsidRDefault="008242F8" w:rsidP="008242F8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Appropriate size and scale</w:t>
            </w:r>
          </w:p>
          <w:p w:rsidR="00F56C12" w:rsidRPr="00747BEE" w:rsidRDefault="00F56C12" w:rsidP="008242F8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Predicted lines of lower and higher resistance values.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242F8" w:rsidRPr="00332241" w:rsidRDefault="00F56C12" w:rsidP="006B29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8242F8" w:rsidRPr="00332241" w:rsidRDefault="008242F8" w:rsidP="006B2982">
            <w:pPr>
              <w:rPr>
                <w:rFonts w:ascii="Arial" w:hAnsi="Arial" w:cs="Arial"/>
              </w:rPr>
            </w:pPr>
          </w:p>
        </w:tc>
      </w:tr>
      <w:tr w:rsidR="008242F8" w:rsidRPr="00332241" w:rsidTr="006B2982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:rsidR="008242F8" w:rsidRPr="00332241" w:rsidRDefault="008242F8" w:rsidP="006B2982">
            <w:pPr>
              <w:rPr>
                <w:rFonts w:ascii="Arial" w:hAnsi="Arial" w:cs="Arial"/>
              </w:rPr>
            </w:pPr>
            <w:r w:rsidRPr="00332241">
              <w:rPr>
                <w:rFonts w:ascii="Arial" w:hAnsi="Arial" w:cs="Arial"/>
              </w:rPr>
              <w:t>Discussion</w:t>
            </w:r>
          </w:p>
        </w:tc>
        <w:tc>
          <w:tcPr>
            <w:tcW w:w="0" w:type="auto"/>
            <w:shd w:val="clear" w:color="auto" w:fill="auto"/>
          </w:tcPr>
          <w:p w:rsidR="008242F8" w:rsidRPr="00332241" w:rsidRDefault="008242F8" w:rsidP="008242F8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 w:rsidRPr="00332241">
              <w:rPr>
                <w:rFonts w:ascii="Arial" w:hAnsi="Arial" w:cs="Arial"/>
              </w:rPr>
              <w:t>Results summarised and patterns identified</w:t>
            </w:r>
          </w:p>
          <w:p w:rsidR="008242F8" w:rsidRPr="00332241" w:rsidRDefault="008242F8" w:rsidP="008242F8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 w:rsidRPr="00332241">
              <w:rPr>
                <w:rFonts w:ascii="Arial" w:hAnsi="Arial" w:cs="Arial"/>
              </w:rPr>
              <w:t>Explanation of results using scientific knowledge</w:t>
            </w:r>
          </w:p>
          <w:p w:rsidR="008242F8" w:rsidRPr="00332241" w:rsidRDefault="008242F8" w:rsidP="008242F8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 w:rsidRPr="00332241">
              <w:rPr>
                <w:rFonts w:ascii="Arial" w:hAnsi="Arial" w:cs="Arial"/>
              </w:rPr>
              <w:t>Difficulties or sources of error identified</w:t>
            </w:r>
          </w:p>
          <w:p w:rsidR="008242F8" w:rsidRPr="00332241" w:rsidRDefault="008242F8" w:rsidP="008242F8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 w:rsidRPr="00332241">
              <w:rPr>
                <w:rFonts w:ascii="Arial" w:hAnsi="Arial" w:cs="Arial"/>
              </w:rPr>
              <w:t>Specific suggestions for improvement or further experimentation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242F8" w:rsidRPr="00332241" w:rsidRDefault="008242F8" w:rsidP="006B2982">
            <w:pPr>
              <w:jc w:val="center"/>
              <w:rPr>
                <w:rFonts w:ascii="Arial" w:hAnsi="Arial" w:cs="Arial"/>
              </w:rPr>
            </w:pPr>
            <w:r w:rsidRPr="00332241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8242F8" w:rsidRPr="00332241" w:rsidRDefault="008242F8" w:rsidP="006B2982">
            <w:pPr>
              <w:rPr>
                <w:rFonts w:ascii="Arial" w:hAnsi="Arial" w:cs="Arial"/>
              </w:rPr>
            </w:pPr>
          </w:p>
        </w:tc>
      </w:tr>
      <w:tr w:rsidR="008242F8" w:rsidRPr="00332241" w:rsidTr="006B2982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:rsidR="008242F8" w:rsidRPr="00332241" w:rsidRDefault="008242F8" w:rsidP="006B2982">
            <w:pPr>
              <w:rPr>
                <w:rFonts w:ascii="Arial" w:hAnsi="Arial" w:cs="Arial"/>
              </w:rPr>
            </w:pPr>
            <w:r w:rsidRPr="00332241">
              <w:rPr>
                <w:rFonts w:ascii="Arial" w:hAnsi="Arial" w:cs="Arial"/>
              </w:rPr>
              <w:t>Conclusion</w:t>
            </w:r>
          </w:p>
        </w:tc>
        <w:tc>
          <w:tcPr>
            <w:tcW w:w="0" w:type="auto"/>
            <w:shd w:val="clear" w:color="auto" w:fill="auto"/>
          </w:tcPr>
          <w:p w:rsidR="008242F8" w:rsidRPr="00332241" w:rsidRDefault="008242F8" w:rsidP="008242F8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00332241">
              <w:rPr>
                <w:rFonts w:ascii="Arial" w:hAnsi="Arial" w:cs="Arial"/>
              </w:rPr>
              <w:t>Summary of findings</w:t>
            </w:r>
          </w:p>
          <w:p w:rsidR="008242F8" w:rsidRPr="00332241" w:rsidRDefault="008242F8" w:rsidP="008242F8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00332241">
              <w:rPr>
                <w:rFonts w:ascii="Arial" w:hAnsi="Arial" w:cs="Arial"/>
              </w:rPr>
              <w:t>Hypothesis supported or not.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242F8" w:rsidRPr="00332241" w:rsidRDefault="008242F8" w:rsidP="006B2982">
            <w:pPr>
              <w:jc w:val="center"/>
              <w:rPr>
                <w:rFonts w:ascii="Arial" w:hAnsi="Arial" w:cs="Arial"/>
              </w:rPr>
            </w:pPr>
            <w:r w:rsidRPr="00332241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8242F8" w:rsidRPr="00332241" w:rsidRDefault="008242F8" w:rsidP="006B2982">
            <w:pPr>
              <w:rPr>
                <w:rFonts w:ascii="Arial" w:hAnsi="Arial" w:cs="Arial"/>
              </w:rPr>
            </w:pPr>
          </w:p>
        </w:tc>
      </w:tr>
      <w:tr w:rsidR="008242F8" w:rsidRPr="00332241" w:rsidTr="006B2982">
        <w:trPr>
          <w:trHeight w:val="20"/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</w:tcPr>
          <w:p w:rsidR="008242F8" w:rsidRPr="00332241" w:rsidRDefault="008242F8" w:rsidP="006B298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nil"/>
              <w:bottom w:val="nil"/>
            </w:tcBorders>
            <w:shd w:val="clear" w:color="auto" w:fill="auto"/>
          </w:tcPr>
          <w:p w:rsidR="008242F8" w:rsidRPr="00332241" w:rsidRDefault="008242F8" w:rsidP="006B2982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8242F8" w:rsidRPr="00332241" w:rsidRDefault="008242F8" w:rsidP="006B2982">
            <w:pPr>
              <w:jc w:val="center"/>
              <w:rPr>
                <w:rFonts w:ascii="Arial" w:hAnsi="Arial" w:cs="Arial"/>
              </w:rPr>
            </w:pPr>
            <w:r w:rsidRPr="00332241">
              <w:rPr>
                <w:rFonts w:ascii="Arial" w:hAnsi="Arial" w:cs="Arial"/>
              </w:rPr>
              <w:t>Total</w:t>
            </w:r>
          </w:p>
          <w:p w:rsidR="008242F8" w:rsidRPr="00332241" w:rsidRDefault="00EB4F45" w:rsidP="006B29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/20</w:t>
            </w:r>
          </w:p>
        </w:tc>
        <w:tc>
          <w:tcPr>
            <w:tcW w:w="0" w:type="auto"/>
            <w:shd w:val="clear" w:color="auto" w:fill="auto"/>
          </w:tcPr>
          <w:p w:rsidR="008242F8" w:rsidRPr="00332241" w:rsidRDefault="008242F8" w:rsidP="006B2982">
            <w:pPr>
              <w:rPr>
                <w:rFonts w:ascii="Arial" w:hAnsi="Arial" w:cs="Arial"/>
              </w:rPr>
            </w:pPr>
          </w:p>
        </w:tc>
      </w:tr>
    </w:tbl>
    <w:p w:rsidR="008242F8" w:rsidRPr="008242F8" w:rsidRDefault="008242F8" w:rsidP="008242F8">
      <w:pPr>
        <w:rPr>
          <w:rFonts w:ascii="Arial" w:hAnsi="Arial" w:cs="Arial"/>
          <w:b/>
        </w:rPr>
      </w:pPr>
    </w:p>
    <w:sectPr w:rsidR="008242F8" w:rsidRPr="008242F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F48" w:rsidRDefault="00666F48" w:rsidP="00741DBA">
      <w:pPr>
        <w:spacing w:after="0" w:line="240" w:lineRule="auto"/>
      </w:pPr>
      <w:r>
        <w:separator/>
      </w:r>
    </w:p>
  </w:endnote>
  <w:endnote w:type="continuationSeparator" w:id="0">
    <w:p w:rsidR="00666F48" w:rsidRDefault="00666F48" w:rsidP="00741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F48" w:rsidRDefault="00666F48" w:rsidP="00741DBA">
      <w:pPr>
        <w:spacing w:after="0" w:line="240" w:lineRule="auto"/>
      </w:pPr>
      <w:r>
        <w:separator/>
      </w:r>
    </w:p>
  </w:footnote>
  <w:footnote w:type="continuationSeparator" w:id="0">
    <w:p w:rsidR="00666F48" w:rsidRDefault="00666F48" w:rsidP="00741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DBA" w:rsidRPr="00DF4CE6" w:rsidRDefault="00741DBA" w:rsidP="00741DBA">
    <w:pPr>
      <w:pStyle w:val="Header"/>
      <w:tabs>
        <w:tab w:val="right" w:pos="9540"/>
      </w:tabs>
      <w:rPr>
        <w:rFonts w:ascii="Lucida Handwriting" w:hAnsi="Lucida Handwriting"/>
      </w:rPr>
    </w:pPr>
    <w:r w:rsidRPr="00601244">
      <w:rPr>
        <w:rFonts w:ascii="Lucida Handwriting" w:hAnsi="Lucida Handwriting"/>
        <w:sz w:val="20"/>
        <w:szCs w:val="20"/>
      </w:rPr>
      <w:t>Narrogin Senior High School</w:t>
    </w:r>
    <w:r>
      <w:rPr>
        <w:rFonts w:ascii="Lucida Handwriting" w:hAnsi="Lucida Handwriting"/>
        <w:sz w:val="20"/>
        <w:szCs w:val="20"/>
      </w:rPr>
      <w:t xml:space="preserve">          </w:t>
    </w:r>
    <w:r>
      <w:rPr>
        <w:rFonts w:ascii="Lucida Handwriting" w:hAnsi="Lucida Handwriting"/>
        <w:sz w:val="20"/>
        <w:szCs w:val="20"/>
      </w:rPr>
      <w:tab/>
    </w:r>
    <w:r>
      <w:rPr>
        <w:rFonts w:ascii="Lucida Handwriting" w:hAnsi="Lucida Handwriting"/>
      </w:rPr>
      <w:tab/>
    </w:r>
    <w:r w:rsidRPr="00DF4CE6">
      <w:rPr>
        <w:rFonts w:ascii="Lucida Handwriting" w:hAnsi="Lucida Handwriting"/>
      </w:rPr>
      <w:t>Name: _____________________</w:t>
    </w:r>
  </w:p>
  <w:p w:rsidR="00741DBA" w:rsidRDefault="00741DBA" w:rsidP="00741DBA">
    <w:pPr>
      <w:pStyle w:val="Header"/>
      <w:tabs>
        <w:tab w:val="right" w:pos="9540"/>
      </w:tabs>
    </w:pPr>
    <w:r>
      <w:rPr>
        <w:rFonts w:ascii="Lucida Handwriting" w:hAnsi="Lucida Handwriting"/>
        <w:b/>
        <w:sz w:val="32"/>
        <w:szCs w:val="32"/>
      </w:rPr>
      <w:t>Year 9</w:t>
    </w:r>
    <w:r w:rsidRPr="00DF4CE6">
      <w:rPr>
        <w:rFonts w:ascii="Lucida Handwriting" w:hAnsi="Lucida Handwriting"/>
        <w:b/>
        <w:sz w:val="32"/>
        <w:szCs w:val="32"/>
      </w:rPr>
      <w:t xml:space="preserve"> Science</w:t>
    </w:r>
    <w:r>
      <w:rPr>
        <w:rFonts w:ascii="Lucida Handwriting" w:hAnsi="Lucida Handwriting"/>
      </w:rPr>
      <w:tab/>
      <w:t xml:space="preserve">                                </w:t>
    </w:r>
    <w:r>
      <w:rPr>
        <w:rFonts w:ascii="Lucida Handwriting" w:hAnsi="Lucida Handwriting"/>
      </w:rPr>
      <w:tab/>
    </w:r>
    <w:r w:rsidRPr="00DF4CE6">
      <w:rPr>
        <w:rFonts w:ascii="Lucida Handwriting" w:hAnsi="Lucida Handwriting"/>
      </w:rPr>
      <w:t>Due: _____________</w:t>
    </w:r>
  </w:p>
  <w:p w:rsidR="00741DBA" w:rsidRDefault="00741D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00E01"/>
    <w:multiLevelType w:val="hybridMultilevel"/>
    <w:tmpl w:val="E640DD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42F52"/>
    <w:multiLevelType w:val="hybridMultilevel"/>
    <w:tmpl w:val="2B745D5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CB60C6"/>
    <w:multiLevelType w:val="hybridMultilevel"/>
    <w:tmpl w:val="599AD4F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773148"/>
    <w:multiLevelType w:val="hybridMultilevel"/>
    <w:tmpl w:val="1E0E437C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895A28"/>
    <w:multiLevelType w:val="hybridMultilevel"/>
    <w:tmpl w:val="E74AA4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B16AB6"/>
    <w:multiLevelType w:val="hybridMultilevel"/>
    <w:tmpl w:val="22B4B632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DBA"/>
    <w:rsid w:val="006220D9"/>
    <w:rsid w:val="00666F48"/>
    <w:rsid w:val="0067603D"/>
    <w:rsid w:val="00741DBA"/>
    <w:rsid w:val="008242F8"/>
    <w:rsid w:val="00954011"/>
    <w:rsid w:val="00EB4F45"/>
    <w:rsid w:val="00F5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742F9"/>
  <w15:chartTrackingRefBased/>
  <w15:docId w15:val="{F4C3CBD7-2FC7-4F46-B7F2-03558CF39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1D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DBA"/>
  </w:style>
  <w:style w:type="paragraph" w:styleId="Footer">
    <w:name w:val="footer"/>
    <w:basedOn w:val="Normal"/>
    <w:link w:val="FooterChar"/>
    <w:uiPriority w:val="99"/>
    <w:unhideWhenUsed/>
    <w:rsid w:val="00741D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DBA"/>
  </w:style>
  <w:style w:type="paragraph" w:styleId="ListParagraph">
    <w:name w:val="List Paragraph"/>
    <w:basedOn w:val="Normal"/>
    <w:uiPriority w:val="34"/>
    <w:qFormat/>
    <w:rsid w:val="008242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4F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F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89170491</Template>
  <TotalTime>1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JOHNSON Kristy [Narrogin Senior High School]</cp:lastModifiedBy>
  <cp:revision>2</cp:revision>
  <cp:lastPrinted>2019-05-15T02:52:00Z</cp:lastPrinted>
  <dcterms:created xsi:type="dcterms:W3CDTF">2019-05-15T02:53:00Z</dcterms:created>
  <dcterms:modified xsi:type="dcterms:W3CDTF">2019-05-15T02:53:00Z</dcterms:modified>
</cp:coreProperties>
</file>