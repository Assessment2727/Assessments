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E15BF" w14:textId="77777777" w:rsidR="004140EB" w:rsidRDefault="00D978DA" w:rsidP="00D978DA">
      <w:pPr>
        <w:jc w:val="center"/>
        <w:rPr>
          <w:b/>
        </w:rPr>
      </w:pPr>
      <w:r>
        <w:rPr>
          <w:b/>
        </w:rPr>
        <w:t xml:space="preserve">Year 9 Ecosystems </w:t>
      </w:r>
      <w:r w:rsidR="000D3A80" w:rsidRPr="00D978DA">
        <w:rPr>
          <w:b/>
        </w:rPr>
        <w:t>Marking key</w:t>
      </w:r>
    </w:p>
    <w:p w14:paraId="6FC521A4" w14:textId="77777777" w:rsidR="00D978DA" w:rsidRDefault="00D978DA" w:rsidP="00D978DA">
      <w:pPr>
        <w:rPr>
          <w:b/>
        </w:rPr>
      </w:pPr>
      <w:r w:rsidRPr="00D978DA">
        <w:rPr>
          <w:b/>
        </w:rPr>
        <w:t>Multiple choice</w:t>
      </w:r>
    </w:p>
    <w:p w14:paraId="78A887F0" w14:textId="77777777" w:rsidR="00D978DA" w:rsidRDefault="00D978DA" w:rsidP="00D978DA">
      <w:pPr>
        <w:rPr>
          <w:b/>
        </w:rPr>
      </w:pPr>
    </w:p>
    <w:p w14:paraId="7473E9A9" w14:textId="77777777" w:rsidR="00D978DA" w:rsidRDefault="00D978DA" w:rsidP="00D978DA">
      <w:pPr>
        <w:rPr>
          <w:b/>
        </w:rPr>
      </w:pPr>
    </w:p>
    <w:p w14:paraId="1DD7F2C1" w14:textId="77777777" w:rsidR="00D978DA" w:rsidRDefault="00D978DA" w:rsidP="00D978DA">
      <w:pPr>
        <w:rPr>
          <w:b/>
        </w:rPr>
      </w:pPr>
    </w:p>
    <w:p w14:paraId="0088A16C" w14:textId="77777777" w:rsidR="00D978DA" w:rsidRDefault="00D978DA" w:rsidP="00D978DA">
      <w:pPr>
        <w:rPr>
          <w:b/>
        </w:rPr>
      </w:pPr>
    </w:p>
    <w:p w14:paraId="14A54E68" w14:textId="77777777" w:rsidR="00D978DA" w:rsidRDefault="00D978DA" w:rsidP="00D978DA">
      <w:pPr>
        <w:rPr>
          <w:b/>
        </w:rPr>
      </w:pPr>
    </w:p>
    <w:p w14:paraId="24BD98AB" w14:textId="77777777" w:rsidR="00D978DA" w:rsidRDefault="00D978DA" w:rsidP="00D978DA">
      <w:pPr>
        <w:rPr>
          <w:b/>
        </w:rPr>
      </w:pPr>
    </w:p>
    <w:p w14:paraId="18968F89" w14:textId="77777777" w:rsidR="00D978DA" w:rsidRDefault="00D978DA" w:rsidP="00D978DA">
      <w:pPr>
        <w:rPr>
          <w:b/>
        </w:rPr>
      </w:pPr>
    </w:p>
    <w:p w14:paraId="630D2776" w14:textId="77777777" w:rsidR="00D978DA" w:rsidRPr="00D978DA" w:rsidRDefault="00D978DA" w:rsidP="00D978DA">
      <w:pPr>
        <w:rPr>
          <w:b/>
        </w:rPr>
      </w:pPr>
      <w:r>
        <w:rPr>
          <w:b/>
        </w:rPr>
        <w:t>Short answer</w:t>
      </w:r>
    </w:p>
    <w:tbl>
      <w:tblPr>
        <w:tblpPr w:leftFromText="180" w:rightFromText="180" w:horzAnchor="page" w:tblpX="3610" w:tblpY="6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0D3A80" w:rsidRPr="00500A89" w14:paraId="424462BC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0AAFD44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66EF03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901908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C13114C" w14:textId="2E24E54F" w:rsidR="000D3A80" w:rsidRPr="00500A89" w:rsidRDefault="00070AE1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8B3A32" w14:textId="6EC10E22" w:rsidR="000D3A80" w:rsidRPr="00500A89" w:rsidRDefault="00070AE1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764A635C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48CA69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2DF654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F3CB1F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683A5B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797A01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61140A10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1ED2A8F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2A834BE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FC14EB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6BB688B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A668E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2126833A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8D2E9F8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E66A6F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320EDDC" w14:textId="40C65445" w:rsidR="000D3A80" w:rsidRPr="00500A89" w:rsidRDefault="00070AE1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151E25F" w14:textId="139BA759" w:rsidR="000D3A80" w:rsidRPr="00500A89" w:rsidRDefault="00070AE1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  <w:bookmarkStart w:id="0" w:name="_GoBack"/>
            <w:bookmarkEnd w:id="0"/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661B00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02CD47A7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D8512B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52B3392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5663A02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DCC53FD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EF517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1416D4F3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1842926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CF7773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CA5B59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C33A98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FAC9A7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page" w:tblpX="807" w:tblpY="4505"/>
        <w:tblW w:w="10491" w:type="dxa"/>
        <w:tblLook w:val="04A0" w:firstRow="1" w:lastRow="0" w:firstColumn="1" w:lastColumn="0" w:noHBand="0" w:noVBand="1"/>
      </w:tblPr>
      <w:tblGrid>
        <w:gridCol w:w="9073"/>
        <w:gridCol w:w="1418"/>
      </w:tblGrid>
      <w:tr w:rsidR="000D3A80" w14:paraId="07320A55" w14:textId="77777777" w:rsidTr="000D3A80">
        <w:trPr>
          <w:trHeight w:val="326"/>
        </w:trPr>
        <w:tc>
          <w:tcPr>
            <w:tcW w:w="9073" w:type="dxa"/>
            <w:shd w:val="clear" w:color="auto" w:fill="BFBFBF" w:themeFill="background1" w:themeFillShade="BF"/>
          </w:tcPr>
          <w:p w14:paraId="4AF43A7B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Question 1a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674501C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6 Marks</w:t>
            </w:r>
          </w:p>
        </w:tc>
      </w:tr>
      <w:tr w:rsidR="000D3A80" w14:paraId="25961DE5" w14:textId="77777777" w:rsidTr="000D3A80">
        <w:tc>
          <w:tcPr>
            <w:tcW w:w="9073" w:type="dxa"/>
          </w:tcPr>
          <w:p w14:paraId="25C30F49" w14:textId="77777777" w:rsidR="000D3A80" w:rsidRDefault="000D3A80" w:rsidP="000D3A80">
            <w:pPr>
              <w:ind w:left="-284" w:firstLine="284"/>
              <w:rPr>
                <w:lang w:val="en-AU"/>
              </w:rPr>
            </w:pPr>
            <w:r>
              <w:rPr>
                <w:lang w:val="en-AU"/>
              </w:rPr>
              <w:t>List some of the biotic and abiotic factors that can affect Desmond’s estuary ecosystem</w:t>
            </w:r>
          </w:p>
          <w:p w14:paraId="472E2408" w14:textId="77777777" w:rsidR="000D3A80" w:rsidRDefault="000D3A80" w:rsidP="000D3A80">
            <w:pPr>
              <w:ind w:left="-284" w:firstLine="284"/>
              <w:rPr>
                <w:lang w:val="en-AU"/>
              </w:rPr>
            </w:pPr>
          </w:p>
          <w:p w14:paraId="50292FCE" w14:textId="77777777" w:rsidR="000D3A80" w:rsidRDefault="000D3A80" w:rsidP="000D3A80">
            <w:pPr>
              <w:ind w:left="-284" w:firstLine="284"/>
            </w:pPr>
            <w:r>
              <w:t>Abiotic</w:t>
            </w:r>
          </w:p>
          <w:p w14:paraId="571BD710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Temperature water</w:t>
            </w:r>
          </w:p>
          <w:p w14:paraId="621669DC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Wind</w:t>
            </w:r>
          </w:p>
          <w:p w14:paraId="10E81017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Amount of Sunlight</w:t>
            </w:r>
          </w:p>
          <w:p w14:paraId="31BDFCCD" w14:textId="77777777" w:rsidR="000D3A80" w:rsidRDefault="000D3A80" w:rsidP="000D3A80"/>
          <w:p w14:paraId="60981206" w14:textId="77777777" w:rsidR="000D3A80" w:rsidRDefault="000D3A80" w:rsidP="000D3A80">
            <w:r>
              <w:t>Biotic</w:t>
            </w:r>
          </w:p>
          <w:p w14:paraId="44F849F2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catfish</w:t>
            </w:r>
          </w:p>
          <w:p w14:paraId="0439939F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squid</w:t>
            </w:r>
          </w:p>
          <w:p w14:paraId="2FE0F1E9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sea grass</w:t>
            </w:r>
          </w:p>
          <w:p w14:paraId="63AD457E" w14:textId="77777777" w:rsidR="000D3A80" w:rsidRDefault="000D3A80" w:rsidP="000D3A80">
            <w:pPr>
              <w:pStyle w:val="ListParagraph"/>
            </w:pPr>
          </w:p>
        </w:tc>
        <w:tc>
          <w:tcPr>
            <w:tcW w:w="1418" w:type="dxa"/>
          </w:tcPr>
          <w:p w14:paraId="094FE86A" w14:textId="77777777" w:rsidR="000D3A80" w:rsidRDefault="000D3A80" w:rsidP="000D3A80">
            <w:r>
              <w:t>1 mark per correct answer</w:t>
            </w:r>
          </w:p>
          <w:p w14:paraId="5993E4BA" w14:textId="77777777" w:rsidR="000D3A80" w:rsidRDefault="000D3A80" w:rsidP="000D3A80"/>
          <w:p w14:paraId="19BA9295" w14:textId="77777777" w:rsidR="000D3A80" w:rsidRDefault="000D3A80" w:rsidP="000D3A80">
            <w:r>
              <w:t>Max 3 each for biotic and abiotic</w:t>
            </w:r>
          </w:p>
        </w:tc>
      </w:tr>
      <w:tr w:rsidR="000D3A80" w14:paraId="33810CE2" w14:textId="77777777" w:rsidTr="000D3A80">
        <w:tc>
          <w:tcPr>
            <w:tcW w:w="9073" w:type="dxa"/>
            <w:shd w:val="clear" w:color="auto" w:fill="BFBFBF" w:themeFill="background1" w:themeFillShade="BF"/>
          </w:tcPr>
          <w:p w14:paraId="0B05A3C6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Question 1b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68A4A4" w14:textId="77777777" w:rsidR="000D3A80" w:rsidRPr="000D3A80" w:rsidRDefault="007379B4" w:rsidP="000D3A80">
            <w:pPr>
              <w:rPr>
                <w:b/>
              </w:rPr>
            </w:pPr>
            <w:r>
              <w:rPr>
                <w:b/>
              </w:rPr>
              <w:t>5</w:t>
            </w:r>
            <w:r w:rsidR="000D3A80">
              <w:rPr>
                <w:b/>
              </w:rPr>
              <w:t xml:space="preserve"> marks</w:t>
            </w:r>
          </w:p>
        </w:tc>
      </w:tr>
      <w:tr w:rsidR="000D3A80" w14:paraId="4A5D44C2" w14:textId="77777777" w:rsidTr="007379B4">
        <w:trPr>
          <w:trHeight w:val="1832"/>
        </w:trPr>
        <w:tc>
          <w:tcPr>
            <w:tcW w:w="9073" w:type="dxa"/>
          </w:tcPr>
          <w:p w14:paraId="78D803C1" w14:textId="77777777" w:rsidR="000D3A80" w:rsidRDefault="000D3A80" w:rsidP="000D3A80">
            <w:pPr>
              <w:rPr>
                <w:lang w:val="en-AU"/>
              </w:rPr>
            </w:pPr>
            <w:r>
              <w:rPr>
                <w:lang w:val="en-AU"/>
              </w:rPr>
              <w:t xml:space="preserve">State and describe the relationship between Desmond </w:t>
            </w:r>
            <w:r w:rsidR="007379B4">
              <w:rPr>
                <w:lang w:val="en-AU"/>
              </w:rPr>
              <w:t xml:space="preserve">the dolphin </w:t>
            </w:r>
            <w:r>
              <w:rPr>
                <w:lang w:val="en-AU"/>
              </w:rPr>
              <w:t xml:space="preserve">and </w:t>
            </w:r>
            <w:r w:rsidR="007379B4">
              <w:rPr>
                <w:lang w:val="en-AU"/>
              </w:rPr>
              <w:t>a tapeworm</w:t>
            </w:r>
          </w:p>
          <w:p w14:paraId="1214F229" w14:textId="77777777" w:rsidR="000D3A80" w:rsidRDefault="000D3A80" w:rsidP="000D3A80">
            <w:pPr>
              <w:rPr>
                <w:lang w:val="en-AU"/>
              </w:rPr>
            </w:pPr>
          </w:p>
          <w:p w14:paraId="489AC9DD" w14:textId="77777777" w:rsidR="007379B4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Parasitism</w:t>
            </w:r>
          </w:p>
          <w:p w14:paraId="753EFB40" w14:textId="77777777" w:rsidR="000D3A80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It is a symbiotic relationship (1) because it involved 2 different species (1)</w:t>
            </w:r>
          </w:p>
          <w:p w14:paraId="0C39A989" w14:textId="77777777" w:rsidR="007379B4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Desmond the dolphin is harmed (1) and the tape worm benefits (1)</w:t>
            </w:r>
          </w:p>
          <w:p w14:paraId="1B2993CF" w14:textId="77777777" w:rsidR="007379B4" w:rsidRDefault="007379B4" w:rsidP="007379B4">
            <w:pPr>
              <w:pStyle w:val="ListParagraph"/>
            </w:pPr>
          </w:p>
        </w:tc>
        <w:tc>
          <w:tcPr>
            <w:tcW w:w="1418" w:type="dxa"/>
          </w:tcPr>
          <w:p w14:paraId="25183807" w14:textId="77777777" w:rsidR="000D3A80" w:rsidRDefault="000D3A80" w:rsidP="000D3A80"/>
          <w:p w14:paraId="2D2A377D" w14:textId="77777777" w:rsidR="000D3A80" w:rsidRDefault="000D3A80" w:rsidP="000D3A80"/>
          <w:p w14:paraId="479F932C" w14:textId="77777777" w:rsidR="000D3A80" w:rsidRDefault="000D3A80" w:rsidP="000D3A80">
            <w:r>
              <w:t>1 mark</w:t>
            </w:r>
          </w:p>
          <w:p w14:paraId="4FDDD3E1" w14:textId="77777777" w:rsidR="000D3A80" w:rsidRDefault="007379B4" w:rsidP="000D3A80">
            <w:r>
              <w:t>2</w:t>
            </w:r>
            <w:r w:rsidR="000D3A80">
              <w:t xml:space="preserve"> mark</w:t>
            </w:r>
            <w:r>
              <w:t>s</w:t>
            </w:r>
          </w:p>
          <w:p w14:paraId="0C1630DD" w14:textId="77777777" w:rsidR="000D3A80" w:rsidRDefault="007379B4" w:rsidP="000D3A80">
            <w:r>
              <w:t>2 marks</w:t>
            </w:r>
          </w:p>
        </w:tc>
      </w:tr>
      <w:tr w:rsidR="007379B4" w14:paraId="01056499" w14:textId="77777777" w:rsidTr="007379B4">
        <w:tc>
          <w:tcPr>
            <w:tcW w:w="9073" w:type="dxa"/>
            <w:shd w:val="clear" w:color="auto" w:fill="BFBFBF" w:themeFill="background1" w:themeFillShade="BF"/>
          </w:tcPr>
          <w:p w14:paraId="7723A256" w14:textId="77777777" w:rsidR="007379B4" w:rsidRPr="000D3A80" w:rsidRDefault="007379B4" w:rsidP="007379B4">
            <w:pPr>
              <w:rPr>
                <w:b/>
              </w:rPr>
            </w:pPr>
            <w:r>
              <w:rPr>
                <w:b/>
              </w:rPr>
              <w:t>Question 1c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17B19B" w14:textId="77777777" w:rsidR="007379B4" w:rsidRPr="000D3A80" w:rsidRDefault="00D978DA" w:rsidP="007379B4">
            <w:pPr>
              <w:rPr>
                <w:b/>
              </w:rPr>
            </w:pPr>
            <w:r>
              <w:rPr>
                <w:b/>
              </w:rPr>
              <w:t>7</w:t>
            </w:r>
            <w:r w:rsidR="007379B4">
              <w:rPr>
                <w:b/>
              </w:rPr>
              <w:t xml:space="preserve"> marks</w:t>
            </w:r>
          </w:p>
        </w:tc>
      </w:tr>
      <w:tr w:rsidR="007379B4" w14:paraId="41A48562" w14:textId="77777777" w:rsidTr="000D3A80">
        <w:tc>
          <w:tcPr>
            <w:tcW w:w="9073" w:type="dxa"/>
          </w:tcPr>
          <w:p w14:paraId="46F0FA87" w14:textId="77777777" w:rsidR="007379B4" w:rsidRDefault="007379B4" w:rsidP="007379B4">
            <w:pPr>
              <w:rPr>
                <w:lang w:val="en-AU"/>
              </w:rPr>
            </w:pPr>
            <w:r>
              <w:rPr>
                <w:lang w:val="en-AU"/>
              </w:rPr>
              <w:t>Construct a labelled food web with at least two (2) producers, three (3) first-order consumers, Desmond, and a top consumer.</w:t>
            </w:r>
          </w:p>
          <w:p w14:paraId="25C7E8AF" w14:textId="77777777" w:rsidR="007379B4" w:rsidRDefault="007379B4" w:rsidP="007379B4">
            <w:pPr>
              <w:rPr>
                <w:lang w:val="en-AU"/>
              </w:rPr>
            </w:pPr>
          </w:p>
          <w:p w14:paraId="01364623" w14:textId="77777777" w:rsidR="007379B4" w:rsidRDefault="007379B4" w:rsidP="007379B4"/>
          <w:p w14:paraId="1A2D67E9" w14:textId="77777777" w:rsidR="00D978DA" w:rsidRDefault="00D978DA" w:rsidP="007379B4"/>
          <w:p w14:paraId="5AF81C27" w14:textId="77777777" w:rsidR="007379B4" w:rsidRDefault="007379B4" w:rsidP="007379B4"/>
          <w:p w14:paraId="7B5CE695" w14:textId="77777777" w:rsidR="007379B4" w:rsidRDefault="007379B4" w:rsidP="007379B4"/>
          <w:p w14:paraId="3606E58E" w14:textId="77777777" w:rsidR="007379B4" w:rsidRDefault="007379B4" w:rsidP="007379B4"/>
          <w:p w14:paraId="41A14324" w14:textId="77777777" w:rsidR="007379B4" w:rsidRDefault="007379B4" w:rsidP="007379B4"/>
          <w:p w14:paraId="62998BA6" w14:textId="77777777" w:rsidR="007379B4" w:rsidRDefault="007379B4" w:rsidP="007379B4"/>
          <w:p w14:paraId="378F5BC3" w14:textId="77777777" w:rsidR="007379B4" w:rsidRDefault="007379B4" w:rsidP="007379B4"/>
        </w:tc>
        <w:tc>
          <w:tcPr>
            <w:tcW w:w="1418" w:type="dxa"/>
          </w:tcPr>
          <w:p w14:paraId="11C0165E" w14:textId="77777777" w:rsidR="007379B4" w:rsidRDefault="007379B4" w:rsidP="007379B4">
            <w:r>
              <w:t>0.5 mark for organism</w:t>
            </w:r>
          </w:p>
          <w:p w14:paraId="1126D56A" w14:textId="77777777" w:rsidR="007379B4" w:rsidRDefault="007379B4" w:rsidP="007379B4"/>
          <w:p w14:paraId="19D5FF01" w14:textId="77777777" w:rsidR="007379B4" w:rsidRDefault="007379B4" w:rsidP="007379B4">
            <w:r>
              <w:t>0.5 marks for arrow in correct direction</w:t>
            </w:r>
          </w:p>
        </w:tc>
      </w:tr>
      <w:tr w:rsidR="007379B4" w14:paraId="111C5AEB" w14:textId="77777777" w:rsidTr="00D978DA">
        <w:tc>
          <w:tcPr>
            <w:tcW w:w="9073" w:type="dxa"/>
            <w:shd w:val="clear" w:color="auto" w:fill="BFBFBF" w:themeFill="background1" w:themeFillShade="BF"/>
          </w:tcPr>
          <w:p w14:paraId="5F9DC708" w14:textId="77777777" w:rsidR="007379B4" w:rsidRPr="00D978DA" w:rsidRDefault="00D978DA" w:rsidP="007379B4">
            <w:pPr>
              <w:rPr>
                <w:b/>
              </w:rPr>
            </w:pPr>
            <w:r>
              <w:rPr>
                <w:b/>
              </w:rPr>
              <w:t>Question 1d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2E97438" w14:textId="77777777" w:rsidR="007379B4" w:rsidRPr="00D978DA" w:rsidRDefault="00D978DA" w:rsidP="007379B4">
            <w:pPr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7379B4" w14:paraId="3AECFFDB" w14:textId="77777777" w:rsidTr="000D3A80">
        <w:tc>
          <w:tcPr>
            <w:tcW w:w="9073" w:type="dxa"/>
          </w:tcPr>
          <w:p w14:paraId="07D8A34B" w14:textId="77777777" w:rsidR="00D978DA" w:rsidRDefault="00D978DA" w:rsidP="00D978DA">
            <w:pPr>
              <w:rPr>
                <w:lang w:val="en-AU"/>
              </w:rPr>
            </w:pPr>
            <w:r>
              <w:rPr>
                <w:lang w:val="en-AU"/>
              </w:rPr>
              <w:t xml:space="preserve">Include and label the source of energy for this ecosystem </w:t>
            </w:r>
          </w:p>
          <w:p w14:paraId="1CFD3762" w14:textId="77777777" w:rsidR="007379B4" w:rsidRDefault="00D978DA" w:rsidP="00D978DA">
            <w:pPr>
              <w:pStyle w:val="ListParagraph"/>
              <w:numPr>
                <w:ilvl w:val="0"/>
                <w:numId w:val="4"/>
              </w:numPr>
              <w:ind w:left="851"/>
            </w:pPr>
            <w:r>
              <w:t>The Sun</w:t>
            </w:r>
          </w:p>
          <w:p w14:paraId="39427ADA" w14:textId="77777777" w:rsidR="00D978DA" w:rsidRDefault="00D978DA" w:rsidP="00D978DA">
            <w:pPr>
              <w:pStyle w:val="ListParagraph"/>
              <w:ind w:left="851"/>
            </w:pPr>
          </w:p>
        </w:tc>
        <w:tc>
          <w:tcPr>
            <w:tcW w:w="1418" w:type="dxa"/>
          </w:tcPr>
          <w:p w14:paraId="466FC547" w14:textId="77777777" w:rsidR="007379B4" w:rsidRDefault="007379B4" w:rsidP="007379B4"/>
          <w:p w14:paraId="48F00497" w14:textId="77777777" w:rsidR="00D978DA" w:rsidRDefault="00D978DA" w:rsidP="007379B4">
            <w:r>
              <w:t>1 mark</w:t>
            </w:r>
          </w:p>
        </w:tc>
      </w:tr>
      <w:tr w:rsidR="00D978DA" w14:paraId="1F42B383" w14:textId="77777777" w:rsidTr="00CE594F">
        <w:tc>
          <w:tcPr>
            <w:tcW w:w="9073" w:type="dxa"/>
            <w:shd w:val="clear" w:color="auto" w:fill="BFBFBF" w:themeFill="background1" w:themeFillShade="BF"/>
          </w:tcPr>
          <w:p w14:paraId="312036B9" w14:textId="77777777" w:rsidR="00D978DA" w:rsidRPr="00D978DA" w:rsidRDefault="00D978DA" w:rsidP="00D978D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lastRenderedPageBreak/>
              <w:t>Question 1e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BE01998" w14:textId="77777777" w:rsidR="00D978DA" w:rsidRPr="00D978DA" w:rsidRDefault="000D3744" w:rsidP="007379B4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D978DA">
              <w:rPr>
                <w:b/>
              </w:rPr>
              <w:t>marks</w:t>
            </w:r>
          </w:p>
        </w:tc>
      </w:tr>
      <w:tr w:rsidR="00D978DA" w14:paraId="7FDC8D62" w14:textId="77777777" w:rsidTr="000D3A80">
        <w:tc>
          <w:tcPr>
            <w:tcW w:w="9073" w:type="dxa"/>
          </w:tcPr>
          <w:p w14:paraId="5CED7384" w14:textId="77777777" w:rsidR="00D978DA" w:rsidRPr="00D978DA" w:rsidRDefault="00D978DA" w:rsidP="00D978DA">
            <w:pPr>
              <w:rPr>
                <w:lang w:val="en-AU"/>
              </w:rPr>
            </w:pPr>
            <w:r w:rsidRPr="00D978DA">
              <w:rPr>
                <w:lang w:val="en-AU"/>
              </w:rPr>
              <w:t xml:space="preserve">Compare and contrast the flow of energy and matter in a food web. You can use the food web you constructed as a reference. </w:t>
            </w:r>
          </w:p>
          <w:p w14:paraId="1C75815F" w14:textId="77777777" w:rsidR="00D978DA" w:rsidRDefault="00D978DA" w:rsidP="00D978DA">
            <w:pPr>
              <w:rPr>
                <w:lang w:val="en-AU"/>
              </w:rPr>
            </w:pPr>
          </w:p>
          <w:p w14:paraId="62F0DAFF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Energy flows in one direction</w:t>
            </w:r>
          </w:p>
          <w:p w14:paraId="4D0E5F66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Matter and nutrients flows in a circle (cyclical, is recycled)</w:t>
            </w:r>
          </w:p>
          <w:p w14:paraId="3B6EA213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The amount of energy decreases through the chain</w:t>
            </w:r>
          </w:p>
          <w:p w14:paraId="1E4C7A76" w14:textId="77777777" w:rsidR="000D3744" w:rsidRP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 xml:space="preserve">The </w:t>
            </w:r>
            <w:r w:rsidR="00CE594F">
              <w:rPr>
                <w:lang w:val="en-AU"/>
              </w:rPr>
              <w:t>number</w:t>
            </w:r>
            <w:r>
              <w:rPr>
                <w:lang w:val="en-AU"/>
              </w:rPr>
              <w:t xml:space="preserve"> of atoms stay the same through</w:t>
            </w:r>
            <w:r w:rsidR="00CE594F">
              <w:rPr>
                <w:lang w:val="en-AU"/>
              </w:rPr>
              <w:t>out</w:t>
            </w:r>
            <w:r>
              <w:rPr>
                <w:lang w:val="en-AU"/>
              </w:rPr>
              <w:t xml:space="preserve"> the chain</w:t>
            </w:r>
          </w:p>
        </w:tc>
        <w:tc>
          <w:tcPr>
            <w:tcW w:w="1418" w:type="dxa"/>
          </w:tcPr>
          <w:p w14:paraId="7702C63F" w14:textId="77777777" w:rsidR="00D978DA" w:rsidRDefault="00D978DA" w:rsidP="007379B4"/>
          <w:p w14:paraId="407C66BB" w14:textId="77777777" w:rsidR="000D3744" w:rsidRDefault="000D3744" w:rsidP="007379B4"/>
          <w:p w14:paraId="7F7DF9E8" w14:textId="77777777" w:rsidR="000D3744" w:rsidRDefault="000D3744" w:rsidP="007379B4"/>
          <w:p w14:paraId="1EE941A7" w14:textId="77777777" w:rsidR="000D3744" w:rsidRDefault="000D3744" w:rsidP="007379B4">
            <w:r>
              <w:t>1 mark</w:t>
            </w:r>
          </w:p>
          <w:p w14:paraId="75886D9F" w14:textId="77777777" w:rsidR="000D3744" w:rsidRDefault="000D3744" w:rsidP="007379B4">
            <w:r>
              <w:t>1 mark</w:t>
            </w:r>
          </w:p>
          <w:p w14:paraId="0DE25152" w14:textId="77777777" w:rsidR="000D3744" w:rsidRDefault="000D3744" w:rsidP="007379B4">
            <w:r>
              <w:t>1 mark</w:t>
            </w:r>
          </w:p>
          <w:p w14:paraId="3E566146" w14:textId="77777777" w:rsidR="000D3744" w:rsidRDefault="000D3744" w:rsidP="007379B4">
            <w:r>
              <w:t>1 mark</w:t>
            </w:r>
          </w:p>
          <w:p w14:paraId="12DE93E6" w14:textId="77777777" w:rsidR="000D3744" w:rsidRDefault="000D3744" w:rsidP="007379B4"/>
        </w:tc>
      </w:tr>
      <w:tr w:rsidR="00D978DA" w14:paraId="17AEE930" w14:textId="77777777" w:rsidTr="00CE594F">
        <w:tc>
          <w:tcPr>
            <w:tcW w:w="9073" w:type="dxa"/>
            <w:shd w:val="clear" w:color="auto" w:fill="BFBFBF" w:themeFill="background1" w:themeFillShade="BF"/>
          </w:tcPr>
          <w:p w14:paraId="4B28D699" w14:textId="77777777" w:rsidR="00D978DA" w:rsidRPr="00D978DA" w:rsidRDefault="00D978DA" w:rsidP="00D978D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Question 1f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8BD77EE" w14:textId="77777777" w:rsidR="00D978DA" w:rsidRPr="00D978DA" w:rsidRDefault="00116C6C" w:rsidP="007379B4">
            <w:pPr>
              <w:rPr>
                <w:b/>
              </w:rPr>
            </w:pPr>
            <w:r>
              <w:rPr>
                <w:b/>
              </w:rPr>
              <w:t>2</w:t>
            </w:r>
            <w:r w:rsidR="00D978DA">
              <w:rPr>
                <w:b/>
              </w:rPr>
              <w:t xml:space="preserve"> marks</w:t>
            </w:r>
          </w:p>
        </w:tc>
      </w:tr>
      <w:tr w:rsidR="00D978DA" w14:paraId="4C165FBD" w14:textId="77777777" w:rsidTr="000D3A80">
        <w:tc>
          <w:tcPr>
            <w:tcW w:w="9073" w:type="dxa"/>
          </w:tcPr>
          <w:p w14:paraId="2C349681" w14:textId="77777777" w:rsidR="00D978DA" w:rsidRDefault="00D978DA" w:rsidP="00D978DA">
            <w:pPr>
              <w:rPr>
                <w:lang w:val="en-AU"/>
              </w:rPr>
            </w:pPr>
            <w:r>
              <w:rPr>
                <w:lang w:val="en-AU"/>
              </w:rPr>
              <w:t>Whales and sea birds both feed on krill. Describe this kind of relationship</w:t>
            </w:r>
          </w:p>
          <w:p w14:paraId="787E91F3" w14:textId="77777777" w:rsidR="00D978DA" w:rsidRDefault="00D978DA" w:rsidP="00D978DA">
            <w:pPr>
              <w:rPr>
                <w:lang w:val="en-AU"/>
              </w:rPr>
            </w:pPr>
          </w:p>
          <w:p w14:paraId="2AB2153C" w14:textId="77777777" w:rsidR="00D978DA" w:rsidRDefault="00D978DA" w:rsidP="00D978DA">
            <w:pPr>
              <w:pStyle w:val="ListParagraph"/>
              <w:numPr>
                <w:ilvl w:val="0"/>
                <w:numId w:val="3"/>
              </w:numPr>
            </w:pPr>
            <w:r>
              <w:t>Competition</w:t>
            </w:r>
          </w:p>
          <w:p w14:paraId="0CE55F50" w14:textId="77777777" w:rsidR="00D978DA" w:rsidRDefault="00D978DA" w:rsidP="00D978DA">
            <w:pPr>
              <w:pStyle w:val="ListParagraph"/>
              <w:numPr>
                <w:ilvl w:val="0"/>
                <w:numId w:val="3"/>
              </w:numPr>
            </w:pPr>
            <w:r>
              <w:t xml:space="preserve">The two species are fighting (competing) for the same </w:t>
            </w:r>
            <w:r w:rsidR="00116C6C">
              <w:t>resource (food source)</w:t>
            </w:r>
          </w:p>
          <w:p w14:paraId="56864299" w14:textId="77777777" w:rsidR="00D978DA" w:rsidRDefault="00D978DA" w:rsidP="00D978DA">
            <w:pPr>
              <w:rPr>
                <w:lang w:val="en-AU"/>
              </w:rPr>
            </w:pPr>
          </w:p>
        </w:tc>
        <w:tc>
          <w:tcPr>
            <w:tcW w:w="1418" w:type="dxa"/>
          </w:tcPr>
          <w:p w14:paraId="77B5CCCF" w14:textId="77777777" w:rsidR="00D978DA" w:rsidRDefault="00D978DA" w:rsidP="007379B4"/>
          <w:p w14:paraId="147F0A40" w14:textId="77777777" w:rsidR="00116C6C" w:rsidRDefault="00116C6C" w:rsidP="007379B4"/>
          <w:p w14:paraId="68B90633" w14:textId="77777777" w:rsidR="00116C6C" w:rsidRDefault="00116C6C" w:rsidP="007379B4">
            <w:r>
              <w:t>1 mark</w:t>
            </w:r>
          </w:p>
          <w:p w14:paraId="1D2FC146" w14:textId="77777777" w:rsidR="00116C6C" w:rsidRDefault="00116C6C" w:rsidP="007379B4">
            <w:r>
              <w:t>1 mark</w:t>
            </w:r>
          </w:p>
        </w:tc>
      </w:tr>
    </w:tbl>
    <w:p w14:paraId="1163B02D" w14:textId="77777777" w:rsidR="00CE594F" w:rsidRDefault="00CE594F"/>
    <w:p w14:paraId="386A7202" w14:textId="77777777" w:rsidR="00CE594F" w:rsidRDefault="00CE594F"/>
    <w:p w14:paraId="66A49163" w14:textId="77777777" w:rsidR="00CE594F" w:rsidRDefault="00CE594F">
      <w:pPr>
        <w:rPr>
          <w:b/>
        </w:rPr>
      </w:pPr>
      <w:r>
        <w:rPr>
          <w:b/>
        </w:rPr>
        <w:t>Long answer</w:t>
      </w:r>
      <w:r>
        <w:rPr>
          <w:b/>
        </w:rPr>
        <w:br/>
      </w:r>
    </w:p>
    <w:tbl>
      <w:tblPr>
        <w:tblStyle w:val="TableGrid"/>
        <w:tblpPr w:leftFromText="180" w:rightFromText="180" w:vertAnchor="page" w:horzAnchor="page" w:tblpX="910" w:tblpY="7205"/>
        <w:tblW w:w="10491" w:type="dxa"/>
        <w:tblLook w:val="04A0" w:firstRow="1" w:lastRow="0" w:firstColumn="1" w:lastColumn="0" w:noHBand="0" w:noVBand="1"/>
      </w:tblPr>
      <w:tblGrid>
        <w:gridCol w:w="8509"/>
        <w:gridCol w:w="1982"/>
      </w:tblGrid>
      <w:tr w:rsidR="00CE594F" w:rsidRPr="00D978DA" w14:paraId="001FC8AB" w14:textId="77777777" w:rsidTr="00CE594F">
        <w:tc>
          <w:tcPr>
            <w:tcW w:w="8509" w:type="dxa"/>
            <w:shd w:val="clear" w:color="auto" w:fill="BFBFBF" w:themeFill="background1" w:themeFillShade="BF"/>
          </w:tcPr>
          <w:p w14:paraId="526A7AED" w14:textId="77777777" w:rsidR="00CE594F" w:rsidRPr="00D978DA" w:rsidRDefault="00CE594F" w:rsidP="00CE594F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Question 2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14:paraId="59FAA884" w14:textId="77777777" w:rsidR="00CE594F" w:rsidRPr="00D978DA" w:rsidRDefault="001F422A" w:rsidP="00CE594F">
            <w:pPr>
              <w:rPr>
                <w:b/>
              </w:rPr>
            </w:pPr>
            <w:r>
              <w:rPr>
                <w:b/>
              </w:rPr>
              <w:t>10</w:t>
            </w:r>
            <w:r w:rsidR="00CE594F">
              <w:rPr>
                <w:b/>
              </w:rPr>
              <w:t xml:space="preserve"> marks</w:t>
            </w:r>
          </w:p>
        </w:tc>
      </w:tr>
      <w:tr w:rsidR="00CE594F" w14:paraId="06E2F5D3" w14:textId="77777777" w:rsidTr="00CE594F">
        <w:trPr>
          <w:trHeight w:val="5211"/>
        </w:trPr>
        <w:tc>
          <w:tcPr>
            <w:tcW w:w="8509" w:type="dxa"/>
          </w:tcPr>
          <w:p w14:paraId="5E61ED22" w14:textId="77777777" w:rsidR="00CE594F" w:rsidRDefault="00CE594F" w:rsidP="00CE594F">
            <w:pPr>
              <w:rPr>
                <w:lang w:val="en-AU"/>
              </w:rPr>
            </w:pPr>
            <w:r w:rsidRPr="00BD2F08">
              <w:rPr>
                <w:lang w:val="en-AU"/>
              </w:rPr>
              <w:t>Nearby this forest, a new suburb is being built. Once families and their pets move in, both feral and domesticated cats disrupt this ecosystem by preying on all the birds.</w:t>
            </w:r>
          </w:p>
          <w:p w14:paraId="6DD32736" w14:textId="77777777" w:rsidR="00CE594F" w:rsidRDefault="00CE594F" w:rsidP="00CE594F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>Formulate a response that includes the following:</w:t>
            </w:r>
          </w:p>
          <w:p w14:paraId="5894467D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State the change that happened in this ecosystem</w:t>
            </w:r>
          </w:p>
          <w:p w14:paraId="4B611DA0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Describe the immediate effect that it may have on organisms</w:t>
            </w:r>
          </w:p>
          <w:p w14:paraId="67BA5266" w14:textId="77777777" w:rsidR="00CE594F" w:rsidRPr="007055F4" w:rsidRDefault="00CE594F" w:rsidP="00CE594F">
            <w:pPr>
              <w:pStyle w:val="ListParagraph"/>
              <w:ind w:left="1440"/>
              <w:rPr>
                <w:lang w:val="en-AU"/>
              </w:rPr>
            </w:pPr>
            <w:r>
              <w:rPr>
                <w:lang w:val="en-AU"/>
              </w:rPr>
              <w:t xml:space="preserve">(HINT: you may want to draw a food chain to find out the organisms that have </w:t>
            </w:r>
            <w:r>
              <w:rPr>
                <w:b/>
                <w:lang w:val="en-AU"/>
              </w:rPr>
              <w:t>direct</w:t>
            </w:r>
            <w:r>
              <w:rPr>
                <w:lang w:val="en-AU"/>
              </w:rPr>
              <w:t xml:space="preserve"> and </w:t>
            </w:r>
            <w:r>
              <w:rPr>
                <w:b/>
                <w:lang w:val="en-AU"/>
              </w:rPr>
              <w:t xml:space="preserve">immediate </w:t>
            </w:r>
            <w:r>
              <w:rPr>
                <w:lang w:val="en-AU"/>
              </w:rPr>
              <w:t>effect)</w:t>
            </w:r>
          </w:p>
          <w:p w14:paraId="71F7F3A2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Predict the future impacts on the ecosystem</w:t>
            </w:r>
          </w:p>
          <w:p w14:paraId="504A9339" w14:textId="77777777" w:rsidR="00CE594F" w:rsidRDefault="00CE594F" w:rsidP="00CE594F">
            <w:pPr>
              <w:rPr>
                <w:lang w:val="en-AU"/>
              </w:rPr>
            </w:pPr>
          </w:p>
          <w:p w14:paraId="57FED7D5" w14:textId="77777777" w:rsidR="00CE594F" w:rsidRDefault="00CE594F" w:rsidP="00C94995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 w:rsidRPr="00CE594F">
              <w:rPr>
                <w:lang w:val="en-AU"/>
              </w:rPr>
              <w:t xml:space="preserve">Change: </w:t>
            </w:r>
          </w:p>
          <w:p w14:paraId="66AAF652" w14:textId="77777777" w:rsidR="00CE594F" w:rsidRDefault="00CE594F" w:rsidP="00CE594F">
            <w:pPr>
              <w:pStyle w:val="ListParagraph"/>
              <w:numPr>
                <w:ilvl w:val="0"/>
                <w:numId w:val="8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Urbanisation/urban sprawl/deforestation</w:t>
            </w:r>
          </w:p>
          <w:p w14:paraId="47B88FDD" w14:textId="77777777" w:rsidR="00CE594F" w:rsidRDefault="00CE594F" w:rsidP="00CE594F">
            <w:pPr>
              <w:pStyle w:val="ListParagraph"/>
              <w:numPr>
                <w:ilvl w:val="0"/>
                <w:numId w:val="8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Introduced species</w:t>
            </w:r>
          </w:p>
          <w:p w14:paraId="0E73F697" w14:textId="77777777" w:rsidR="00CE594F" w:rsidRPr="00CE594F" w:rsidRDefault="00CE594F" w:rsidP="00CE594F">
            <w:pPr>
              <w:ind w:left="916"/>
              <w:rPr>
                <w:lang w:val="en-AU"/>
              </w:rPr>
            </w:pPr>
          </w:p>
          <w:p w14:paraId="11C7C883" w14:textId="77777777" w:rsidR="00CE594F" w:rsidRPr="00CE594F" w:rsidRDefault="00CE594F" w:rsidP="00CE594F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 w:rsidRPr="00CE594F">
              <w:rPr>
                <w:lang w:val="en-AU"/>
              </w:rPr>
              <w:t xml:space="preserve">Immediate effect: </w:t>
            </w:r>
          </w:p>
          <w:p w14:paraId="38641245" w14:textId="77777777" w:rsidR="00CE594F" w:rsidRDefault="00CE594F" w:rsidP="00CE594F">
            <w:pPr>
              <w:pStyle w:val="ListParagraph"/>
              <w:numPr>
                <w:ilvl w:val="0"/>
                <w:numId w:val="10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Decreased number of birds</w:t>
            </w:r>
          </w:p>
          <w:p w14:paraId="721DC23F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This directly impacts the lynx (0.5), insects (0.5),</w:t>
            </w:r>
            <w:r w:rsidR="001F422A">
              <w:rPr>
                <w:lang w:val="en-AU"/>
              </w:rPr>
              <w:t xml:space="preserve"> owl (0.5)</w:t>
            </w:r>
            <w:r>
              <w:rPr>
                <w:lang w:val="en-AU"/>
              </w:rPr>
              <w:t xml:space="preserve"> and black spruce (0.5) populations</w:t>
            </w:r>
          </w:p>
          <w:p w14:paraId="7AB1DB47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 xml:space="preserve">Lynx </w:t>
            </w:r>
            <w:r w:rsidR="001F422A">
              <w:rPr>
                <w:lang w:val="en-AU"/>
              </w:rPr>
              <w:t xml:space="preserve">and owls </w:t>
            </w:r>
            <w:r>
              <w:rPr>
                <w:lang w:val="en-AU"/>
              </w:rPr>
              <w:t>will decrease (0.5) with loss of food source (0.5)</w:t>
            </w:r>
          </w:p>
          <w:p w14:paraId="14361E51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Insects and trees will increase (0.5) in number with less predation (0.5)</w:t>
            </w:r>
          </w:p>
          <w:p w14:paraId="7B35D613" w14:textId="77777777" w:rsidR="00CE594F" w:rsidRPr="00CE594F" w:rsidRDefault="00CE594F" w:rsidP="00CE594F">
            <w:pPr>
              <w:ind w:left="916"/>
              <w:rPr>
                <w:lang w:val="en-AU"/>
              </w:rPr>
            </w:pPr>
          </w:p>
          <w:p w14:paraId="5B629023" w14:textId="77777777" w:rsidR="00CE594F" w:rsidRPr="00CE594F" w:rsidRDefault="00CE594F" w:rsidP="00C94995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>Future impacts:</w:t>
            </w:r>
          </w:p>
          <w:p w14:paraId="6F4064A8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 xml:space="preserve">Bird populations become extinct </w:t>
            </w:r>
          </w:p>
          <w:p w14:paraId="146267FC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Increases in number of moose and elk</w:t>
            </w:r>
            <w:r w:rsidR="001F422A">
              <w:rPr>
                <w:lang w:val="en-AU"/>
              </w:rPr>
              <w:t xml:space="preserve"> (0.5) because they have more black spruce to feed on (0.5)</w:t>
            </w:r>
          </w:p>
          <w:p w14:paraId="1E3BF834" w14:textId="77777777" w:rsidR="001F422A" w:rsidRDefault="001F422A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Increase in number of mice (0.5) due to increase in food source (0,5)</w:t>
            </w:r>
          </w:p>
          <w:p w14:paraId="7DADAB91" w14:textId="77777777" w:rsidR="001F422A" w:rsidRPr="001F422A" w:rsidRDefault="001F422A" w:rsidP="001F422A">
            <w:pPr>
              <w:rPr>
                <w:lang w:val="en-AU"/>
              </w:rPr>
            </w:pPr>
            <w:r>
              <w:rPr>
                <w:lang w:val="en-AU"/>
              </w:rPr>
              <w:t>Must connect idea with reason for full mark</w:t>
            </w:r>
          </w:p>
        </w:tc>
        <w:tc>
          <w:tcPr>
            <w:tcW w:w="1982" w:type="dxa"/>
          </w:tcPr>
          <w:p w14:paraId="0A9BE13A" w14:textId="77777777" w:rsidR="00CE594F" w:rsidRDefault="00CE594F" w:rsidP="00CE594F"/>
          <w:p w14:paraId="191C11D0" w14:textId="77777777" w:rsidR="00CE594F" w:rsidRDefault="00CE594F" w:rsidP="00CE594F"/>
          <w:p w14:paraId="64E424B0" w14:textId="77777777" w:rsidR="00CE594F" w:rsidRDefault="00CE594F" w:rsidP="00CE594F"/>
          <w:p w14:paraId="1F6062C2" w14:textId="77777777" w:rsidR="00CE594F" w:rsidRDefault="00CE594F" w:rsidP="00CE594F"/>
          <w:p w14:paraId="4FB978C1" w14:textId="77777777" w:rsidR="00CE594F" w:rsidRDefault="00CE594F" w:rsidP="00CE594F"/>
          <w:p w14:paraId="195A5A82" w14:textId="77777777" w:rsidR="00CE594F" w:rsidRDefault="00CE594F" w:rsidP="00CE594F"/>
          <w:p w14:paraId="3A4EF143" w14:textId="77777777" w:rsidR="00CE594F" w:rsidRDefault="00CE594F" w:rsidP="00CE594F"/>
          <w:p w14:paraId="018A6E7C" w14:textId="77777777" w:rsidR="00CE594F" w:rsidRDefault="00CE594F" w:rsidP="00CE594F"/>
          <w:p w14:paraId="36BD480A" w14:textId="77777777" w:rsidR="00CE594F" w:rsidRDefault="00CE594F" w:rsidP="00CE594F"/>
          <w:p w14:paraId="16817BEE" w14:textId="77777777" w:rsidR="00CE594F" w:rsidRDefault="00CE594F" w:rsidP="00CE594F"/>
          <w:p w14:paraId="007C25AB" w14:textId="77777777" w:rsidR="00CE594F" w:rsidRDefault="00CE594F" w:rsidP="00CE594F">
            <w:r>
              <w:t>1 mark</w:t>
            </w:r>
          </w:p>
          <w:p w14:paraId="35BDBA2F" w14:textId="77777777" w:rsidR="00CE594F" w:rsidRDefault="00CE594F" w:rsidP="00CE594F">
            <w:r>
              <w:t>1 mark</w:t>
            </w:r>
          </w:p>
          <w:p w14:paraId="4A9C653B" w14:textId="77777777" w:rsidR="00CE594F" w:rsidRDefault="00CE594F" w:rsidP="00CE594F"/>
          <w:p w14:paraId="6CE46AAA" w14:textId="77777777" w:rsidR="001F422A" w:rsidRDefault="001F422A" w:rsidP="00CE594F"/>
          <w:p w14:paraId="11DCDA9F" w14:textId="77777777" w:rsidR="00CE594F" w:rsidRDefault="00CE594F" w:rsidP="00CE594F">
            <w:r>
              <w:t>1 mark</w:t>
            </w:r>
          </w:p>
          <w:p w14:paraId="60BBB7BD" w14:textId="77777777" w:rsidR="00CE594F" w:rsidRDefault="001F422A" w:rsidP="00CE594F">
            <w:r>
              <w:t>total 2</w:t>
            </w:r>
            <w:r w:rsidR="00CE594F">
              <w:t xml:space="preserve"> marks</w:t>
            </w:r>
          </w:p>
          <w:p w14:paraId="1C84AD6C" w14:textId="77777777" w:rsidR="00CE594F" w:rsidRDefault="00CE594F" w:rsidP="00CE594F"/>
          <w:p w14:paraId="28FDC0F5" w14:textId="77777777" w:rsidR="00CE594F" w:rsidRDefault="00CE594F" w:rsidP="00CE594F">
            <w:r>
              <w:t>1 mark</w:t>
            </w:r>
          </w:p>
          <w:p w14:paraId="29E03DBD" w14:textId="77777777" w:rsidR="00CE594F" w:rsidRDefault="00CE594F" w:rsidP="00CE594F">
            <w:r>
              <w:t>1 mark</w:t>
            </w:r>
          </w:p>
          <w:p w14:paraId="1AAD411F" w14:textId="77777777" w:rsidR="00CE594F" w:rsidRDefault="00CE594F" w:rsidP="00CE594F"/>
          <w:p w14:paraId="03A8045A" w14:textId="77777777" w:rsidR="00CE594F" w:rsidRDefault="00CE594F" w:rsidP="00CE594F"/>
          <w:p w14:paraId="5FBBAC1D" w14:textId="77777777" w:rsidR="00CE594F" w:rsidRDefault="00CE594F" w:rsidP="00CE594F">
            <w:r>
              <w:t>1 mark</w:t>
            </w:r>
          </w:p>
          <w:p w14:paraId="3DC6AFF3" w14:textId="77777777" w:rsidR="00CE594F" w:rsidRDefault="001F422A" w:rsidP="00CE594F">
            <w:r>
              <w:t>1 mark</w:t>
            </w:r>
          </w:p>
          <w:p w14:paraId="0A58C7D6" w14:textId="77777777" w:rsidR="001F422A" w:rsidRDefault="001F422A" w:rsidP="00CE594F"/>
          <w:p w14:paraId="0AF705F5" w14:textId="77777777" w:rsidR="001F422A" w:rsidRDefault="001F422A" w:rsidP="00CE594F">
            <w:r>
              <w:t>1 mark</w:t>
            </w:r>
          </w:p>
          <w:p w14:paraId="41AC37BC" w14:textId="77777777" w:rsidR="001F422A" w:rsidRDefault="001F422A" w:rsidP="00CE594F">
            <w:r>
              <w:t>(max 3)</w:t>
            </w:r>
          </w:p>
        </w:tc>
      </w:tr>
    </w:tbl>
    <w:p w14:paraId="4BFD60EA" w14:textId="77777777" w:rsidR="00CE594F" w:rsidRPr="00CE594F" w:rsidRDefault="00CE594F">
      <w:pPr>
        <w:rPr>
          <w:b/>
        </w:rPr>
      </w:pPr>
    </w:p>
    <w:sectPr w:rsidR="00CE594F" w:rsidRPr="00CE594F" w:rsidSect="00086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446"/>
    <w:multiLevelType w:val="hybridMultilevel"/>
    <w:tmpl w:val="BF6AC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7109BD"/>
    <w:multiLevelType w:val="hybridMultilevel"/>
    <w:tmpl w:val="7C9E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13C4"/>
    <w:multiLevelType w:val="hybridMultilevel"/>
    <w:tmpl w:val="DDA0D1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692C"/>
    <w:multiLevelType w:val="hybridMultilevel"/>
    <w:tmpl w:val="AD3C79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878EA"/>
    <w:multiLevelType w:val="hybridMultilevel"/>
    <w:tmpl w:val="022CC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249D4"/>
    <w:multiLevelType w:val="hybridMultilevel"/>
    <w:tmpl w:val="085AAE4A"/>
    <w:lvl w:ilvl="0" w:tplc="08090003">
      <w:start w:val="1"/>
      <w:numFmt w:val="bullet"/>
      <w:lvlText w:val="o"/>
      <w:lvlJc w:val="left"/>
      <w:pPr>
        <w:ind w:left="-2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</w:abstractNum>
  <w:abstractNum w:abstractNumId="6">
    <w:nsid w:val="6A7F54DB"/>
    <w:multiLevelType w:val="hybridMultilevel"/>
    <w:tmpl w:val="5A76C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20ABF"/>
    <w:multiLevelType w:val="hybridMultilevel"/>
    <w:tmpl w:val="F482C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9BE"/>
    <w:multiLevelType w:val="hybridMultilevel"/>
    <w:tmpl w:val="43A4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101A6"/>
    <w:multiLevelType w:val="hybridMultilevel"/>
    <w:tmpl w:val="146E3C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330F5"/>
    <w:multiLevelType w:val="hybridMultilevel"/>
    <w:tmpl w:val="D9344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80"/>
    <w:rsid w:val="00070AE1"/>
    <w:rsid w:val="00086C12"/>
    <w:rsid w:val="000A1643"/>
    <w:rsid w:val="000D3744"/>
    <w:rsid w:val="000D3A80"/>
    <w:rsid w:val="00116C6C"/>
    <w:rsid w:val="001F422A"/>
    <w:rsid w:val="007379B4"/>
    <w:rsid w:val="00CE594F"/>
    <w:rsid w:val="00D9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0D3A80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0D3A80"/>
    <w:rPr>
      <w:rFonts w:ascii="Bookman Old Style" w:hAnsi="Bookman Old Style" w:cs="Bookman Old Style"/>
      <w:sz w:val="23"/>
      <w:szCs w:val="23"/>
    </w:rPr>
  </w:style>
  <w:style w:type="paragraph" w:styleId="ListParagraph">
    <w:name w:val="List Paragraph"/>
    <w:basedOn w:val="Normal"/>
    <w:uiPriority w:val="34"/>
    <w:qFormat/>
    <w:rsid w:val="000D3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0D3A80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0D3A80"/>
    <w:rPr>
      <w:rFonts w:ascii="Bookman Old Style" w:hAnsi="Bookman Old Style" w:cs="Bookman Old Style"/>
      <w:sz w:val="23"/>
      <w:szCs w:val="23"/>
    </w:rPr>
  </w:style>
  <w:style w:type="paragraph" w:styleId="ListParagraph">
    <w:name w:val="List Paragraph"/>
    <w:basedOn w:val="Normal"/>
    <w:uiPriority w:val="34"/>
    <w:qFormat/>
    <w:rsid w:val="000D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C2DFEEBE</Template>
  <TotalTime>27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RAUH Natasha</cp:lastModifiedBy>
  <cp:revision>2</cp:revision>
  <dcterms:created xsi:type="dcterms:W3CDTF">2017-07-04T07:25:00Z</dcterms:created>
  <dcterms:modified xsi:type="dcterms:W3CDTF">2017-09-21T07:54:00Z</dcterms:modified>
</cp:coreProperties>
</file>