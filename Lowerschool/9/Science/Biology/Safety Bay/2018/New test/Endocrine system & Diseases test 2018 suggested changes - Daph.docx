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349EB" w14:textId="77777777" w:rsidR="004C3819" w:rsidRDefault="004C3819" w:rsidP="004C3819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C3DCC19" wp14:editId="69CBE027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75DC9" w14:textId="77777777" w:rsidR="004C3819" w:rsidRDefault="004C3819">
      <w:pPr>
        <w:rPr>
          <w:sz w:val="36"/>
          <w:szCs w:val="36"/>
        </w:rPr>
      </w:pPr>
    </w:p>
    <w:p w14:paraId="37E5E8AC" w14:textId="77777777" w:rsidR="004C3819" w:rsidRDefault="004C3819">
      <w:pPr>
        <w:rPr>
          <w:sz w:val="36"/>
          <w:szCs w:val="36"/>
        </w:rPr>
      </w:pPr>
    </w:p>
    <w:p w14:paraId="0A1BE39B" w14:textId="77777777" w:rsidR="004C3819" w:rsidRDefault="004C3819">
      <w:pPr>
        <w:rPr>
          <w:sz w:val="36"/>
          <w:szCs w:val="36"/>
        </w:rPr>
      </w:pPr>
    </w:p>
    <w:p w14:paraId="6AF771F8" w14:textId="77777777" w:rsidR="004C3819" w:rsidRDefault="004C3819">
      <w:pPr>
        <w:rPr>
          <w:sz w:val="36"/>
          <w:szCs w:val="36"/>
        </w:rPr>
      </w:pPr>
    </w:p>
    <w:p w14:paraId="31DC2DEE" w14:textId="77777777" w:rsidR="004C3819" w:rsidRDefault="004C3819">
      <w:pPr>
        <w:rPr>
          <w:sz w:val="36"/>
          <w:szCs w:val="36"/>
        </w:rPr>
      </w:pPr>
    </w:p>
    <w:p w14:paraId="66DAE098" w14:textId="77777777" w:rsidR="004C3819" w:rsidRDefault="004C3819">
      <w:pPr>
        <w:rPr>
          <w:sz w:val="36"/>
          <w:szCs w:val="36"/>
        </w:rPr>
      </w:pPr>
    </w:p>
    <w:p w14:paraId="75E71EF4" w14:textId="77777777" w:rsidR="004C3819" w:rsidRDefault="004C3819">
      <w:pPr>
        <w:rPr>
          <w:sz w:val="36"/>
          <w:szCs w:val="36"/>
        </w:rPr>
      </w:pPr>
    </w:p>
    <w:p w14:paraId="3E9B5A85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9</w:t>
      </w:r>
    </w:p>
    <w:p w14:paraId="68EC7F19" w14:textId="0750C264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201</w:t>
      </w:r>
      <w:r w:rsidR="00940C3C">
        <w:rPr>
          <w:rFonts w:ascii="Calibri" w:eastAsia="Times New Roman" w:hAnsi="Calibri" w:cs="Times New Roman"/>
          <w:b/>
          <w:sz w:val="40"/>
          <w:szCs w:val="40"/>
          <w:lang w:eastAsia="en-AU"/>
        </w:rPr>
        <w:t>8</w:t>
      </w:r>
    </w:p>
    <w:p w14:paraId="53D4D9AB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14:paraId="27AF4B11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0ADF8BC4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3D01A7B5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D70849"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</w:p>
    <w:p w14:paraId="038BABDD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TIME: </w:t>
      </w:r>
      <w:r w:rsidR="002F7120">
        <w:rPr>
          <w:rFonts w:ascii="Calibri" w:eastAsia="Times New Roman" w:hAnsi="Calibri" w:cs="Calibri"/>
          <w:b/>
          <w:sz w:val="32"/>
          <w:szCs w:val="32"/>
          <w:lang w:eastAsia="en-AU"/>
        </w:rPr>
        <w:t>40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minutes</w:t>
      </w:r>
    </w:p>
    <w:p w14:paraId="204D0059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14:paraId="45131F9D" w14:textId="4411F3B2" w:rsidR="004C3819" w:rsidRDefault="004C3819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r w:rsidR="00F46011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 (1</w:t>
      </w:r>
      <w:r w:rsidR="00103C45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="006828C3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marks)</w:t>
      </w:r>
    </w:p>
    <w:p w14:paraId="7FBEBE37" w14:textId="5B7E16D5" w:rsidR="00CD2090" w:rsidRPr="004C3819" w:rsidRDefault="00CD2090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1 Extended response (5 marks)</w:t>
      </w:r>
    </w:p>
    <w:p w14:paraId="09B0963E" w14:textId="27582830" w:rsidR="004C3819" w:rsidRPr="004C3819" w:rsidRDefault="00CD2090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32</w:t>
      </w:r>
      <w:r w:rsidR="004C3819"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14:paraId="56807195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18924FA7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57C89A68" w14:textId="2CE4D1DB" w:rsidR="004C3819" w:rsidRPr="00CD2090" w:rsidRDefault="004C3819" w:rsidP="00CD20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14:paraId="45D86D02" w14:textId="25966958" w:rsidR="004C3819" w:rsidRPr="00A96892" w:rsidRDefault="00CD2090" w:rsidP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Multiple </w:t>
      </w:r>
      <w:r w:rsidR="004C3819">
        <w:rPr>
          <w:sz w:val="36"/>
          <w:szCs w:val="36"/>
        </w:rPr>
        <w:t xml:space="preserve">choice </w:t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4C3819" w:rsidRPr="000E0A3D">
        <w:rPr>
          <w:b/>
          <w:sz w:val="36"/>
          <w:szCs w:val="36"/>
        </w:rPr>
        <w:t>(</w:t>
      </w:r>
      <w:r w:rsidR="004C3819" w:rsidRPr="000E0A3D">
        <w:rPr>
          <w:b/>
          <w:sz w:val="28"/>
          <w:szCs w:val="28"/>
        </w:rPr>
        <w:t>10 marks</w:t>
      </w:r>
      <w:r w:rsidR="004C3819" w:rsidRPr="000E0A3D">
        <w:rPr>
          <w:b/>
          <w:sz w:val="36"/>
          <w:szCs w:val="36"/>
        </w:rPr>
        <w:t>)</w:t>
      </w:r>
    </w:p>
    <w:p w14:paraId="1ADACEC7" w14:textId="77777777" w:rsidR="00867B6C" w:rsidRPr="00A57BCD" w:rsidRDefault="00867B6C" w:rsidP="00867B6C">
      <w:pPr>
        <w:pStyle w:val="PBodyTextfullout"/>
        <w:keepNext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Name the hormone that helps control water levels in the blood.</w:t>
      </w:r>
    </w:p>
    <w:p w14:paraId="573B7518" w14:textId="6B2F1D25" w:rsidR="00867B6C" w:rsidRPr="00A57BCD" w:rsidRDefault="003E4486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867B6C" w:rsidRPr="00A57BCD">
        <w:rPr>
          <w:rFonts w:ascii="Calibri" w:hAnsi="Calibri"/>
          <w:sz w:val="22"/>
          <w:szCs w:val="22"/>
        </w:rPr>
        <w:t>hyroid stimulating hormone</w:t>
      </w:r>
    </w:p>
    <w:p w14:paraId="1F07FA87" w14:textId="435E2189" w:rsidR="00867B6C" w:rsidRPr="00A57BCD" w:rsidRDefault="003E4486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 w:rsidR="00867B6C" w:rsidRPr="00A57BCD">
        <w:rPr>
          <w:rFonts w:ascii="Calibri" w:hAnsi="Calibri"/>
          <w:sz w:val="22"/>
          <w:szCs w:val="22"/>
        </w:rPr>
        <w:t>nsulin</w:t>
      </w:r>
    </w:p>
    <w:p w14:paraId="1022DA99" w14:textId="6CE6B8BB" w:rsidR="00867B6C" w:rsidRPr="00A57BCD" w:rsidRDefault="003E4486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="00867B6C" w:rsidRPr="00A57BCD">
        <w:rPr>
          <w:rFonts w:ascii="Calibri" w:hAnsi="Calibri"/>
          <w:sz w:val="22"/>
          <w:szCs w:val="22"/>
        </w:rPr>
        <w:t>ntidiuretic hormone</w:t>
      </w:r>
    </w:p>
    <w:p w14:paraId="2428D2FC" w14:textId="2AE50431" w:rsidR="00867B6C" w:rsidRPr="00A57BCD" w:rsidRDefault="003E4486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="00867B6C" w:rsidRPr="00A57BCD">
        <w:rPr>
          <w:rFonts w:ascii="Calibri" w:hAnsi="Calibri"/>
          <w:sz w:val="22"/>
          <w:szCs w:val="22"/>
        </w:rPr>
        <w:t xml:space="preserve">pinephrine </w:t>
      </w:r>
    </w:p>
    <w:p w14:paraId="4D32D840" w14:textId="77777777" w:rsidR="004C3819" w:rsidRDefault="004C3819" w:rsidP="004C3819"/>
    <w:p w14:paraId="329EECC3" w14:textId="2EDE89B1" w:rsidR="004C3819" w:rsidRDefault="00940C3C" w:rsidP="004C3819">
      <w:pPr>
        <w:pStyle w:val="ListParagraph"/>
        <w:numPr>
          <w:ilvl w:val="0"/>
          <w:numId w:val="1"/>
        </w:numPr>
      </w:pPr>
      <w:r>
        <w:t>From the list below, select the pair of organs or glands that are included in the endocrine system</w:t>
      </w:r>
      <w:r w:rsidR="003E4486">
        <w:t>.</w:t>
      </w:r>
    </w:p>
    <w:p w14:paraId="2EFA5301" w14:textId="0DD22B01" w:rsidR="00940C3C" w:rsidRDefault="00940C3C" w:rsidP="00940C3C">
      <w:pPr>
        <w:pStyle w:val="ListParagraph"/>
        <w:numPr>
          <w:ilvl w:val="1"/>
          <w:numId w:val="1"/>
        </w:numPr>
      </w:pPr>
      <w:r>
        <w:t>Heart and hypothalamus</w:t>
      </w:r>
    </w:p>
    <w:p w14:paraId="52C8855A" w14:textId="3CC10737" w:rsidR="00940C3C" w:rsidRDefault="00940C3C" w:rsidP="00940C3C">
      <w:pPr>
        <w:pStyle w:val="ListParagraph"/>
        <w:numPr>
          <w:ilvl w:val="1"/>
          <w:numId w:val="1"/>
        </w:numPr>
      </w:pPr>
      <w:r>
        <w:t>Blood and pituitary gland</w:t>
      </w:r>
    </w:p>
    <w:p w14:paraId="422666C9" w14:textId="1A04EBB5" w:rsidR="00940C3C" w:rsidRDefault="00940C3C" w:rsidP="00940C3C">
      <w:pPr>
        <w:pStyle w:val="ListParagraph"/>
        <w:numPr>
          <w:ilvl w:val="1"/>
          <w:numId w:val="1"/>
        </w:numPr>
      </w:pPr>
      <w:r>
        <w:t>Heart and adrenal gland</w:t>
      </w:r>
    </w:p>
    <w:p w14:paraId="49D34B55" w14:textId="41C8C973" w:rsidR="00940C3C" w:rsidRDefault="00940C3C" w:rsidP="00940C3C">
      <w:pPr>
        <w:pStyle w:val="ListParagraph"/>
        <w:numPr>
          <w:ilvl w:val="1"/>
          <w:numId w:val="1"/>
        </w:numPr>
      </w:pPr>
      <w:r>
        <w:t>Blood and appendix</w:t>
      </w:r>
    </w:p>
    <w:p w14:paraId="0DDB71B7" w14:textId="77777777" w:rsidR="004C3819" w:rsidRDefault="004C3819" w:rsidP="004C3819"/>
    <w:p w14:paraId="36A64323" w14:textId="77777777"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The role of the antibody is </w:t>
      </w:r>
    </w:p>
    <w:p w14:paraId="64CBA515" w14:textId="77777777" w:rsidR="00724689" w:rsidRDefault="00724689" w:rsidP="00724689">
      <w:pPr>
        <w:pStyle w:val="ListParagraph"/>
      </w:pPr>
    </w:p>
    <w:p w14:paraId="236A5E66" w14:textId="542232F4" w:rsidR="004C3819" w:rsidRDefault="000516E2" w:rsidP="004C3819">
      <w:pPr>
        <w:pStyle w:val="ListParagraph"/>
        <w:numPr>
          <w:ilvl w:val="1"/>
          <w:numId w:val="1"/>
        </w:numPr>
      </w:pPr>
      <w:r>
        <w:t>t</w:t>
      </w:r>
      <w:r w:rsidR="004C3819">
        <w:t>o ingest pathogens</w:t>
      </w:r>
    </w:p>
    <w:p w14:paraId="42B429E0" w14:textId="70D39ED9" w:rsidR="004C3819" w:rsidRDefault="000516E2" w:rsidP="004C3819">
      <w:pPr>
        <w:pStyle w:val="ListParagraph"/>
        <w:numPr>
          <w:ilvl w:val="1"/>
          <w:numId w:val="1"/>
        </w:numPr>
      </w:pPr>
      <w:r>
        <w:t>r</w:t>
      </w:r>
      <w:r w:rsidR="004C3819">
        <w:t>elease a chemical that causes increased blood flow to the infected area</w:t>
      </w:r>
    </w:p>
    <w:p w14:paraId="14B74068" w14:textId="6F3114E1" w:rsidR="004C3819" w:rsidRDefault="000516E2" w:rsidP="004C3819">
      <w:pPr>
        <w:pStyle w:val="ListParagraph"/>
        <w:numPr>
          <w:ilvl w:val="1"/>
          <w:numId w:val="1"/>
        </w:numPr>
      </w:pPr>
      <w:r>
        <w:t>t</w:t>
      </w:r>
      <w:r w:rsidR="004C3819">
        <w:t>o cause the pathogens to clump together so macrophages can destroy more at one time</w:t>
      </w:r>
    </w:p>
    <w:p w14:paraId="552E9AF0" w14:textId="5AFCFF2C" w:rsidR="004C3819" w:rsidRDefault="000516E2" w:rsidP="004C3819">
      <w:pPr>
        <w:pStyle w:val="ListParagraph"/>
        <w:numPr>
          <w:ilvl w:val="1"/>
          <w:numId w:val="1"/>
        </w:numPr>
      </w:pPr>
      <w:r>
        <w:t>t</w:t>
      </w:r>
      <w:r w:rsidR="004C3819">
        <w:t>o activate the third line of defence</w:t>
      </w:r>
    </w:p>
    <w:p w14:paraId="227D5F3F" w14:textId="77777777" w:rsidR="004C3819" w:rsidRDefault="004C3819" w:rsidP="004C3819"/>
    <w:p w14:paraId="3EBBB97F" w14:textId="3BA96E42" w:rsidR="004C3819" w:rsidRDefault="0021746F" w:rsidP="004C3819">
      <w:pPr>
        <w:pStyle w:val="ListParagraph"/>
        <w:numPr>
          <w:ilvl w:val="0"/>
          <w:numId w:val="1"/>
        </w:numPr>
      </w:pPr>
      <w:r>
        <w:t xml:space="preserve">If white blood </w:t>
      </w:r>
      <w:r w:rsidR="004C3819">
        <w:t>activity is visible what line of defence has been breached?</w:t>
      </w:r>
    </w:p>
    <w:p w14:paraId="36B55005" w14:textId="77777777" w:rsidR="00724689" w:rsidRDefault="00724689" w:rsidP="00724689">
      <w:pPr>
        <w:pStyle w:val="ListParagraph"/>
      </w:pPr>
    </w:p>
    <w:p w14:paraId="42C80D29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1</w:t>
      </w:r>
      <w:r w:rsidRPr="005078A6">
        <w:rPr>
          <w:vertAlign w:val="superscript"/>
        </w:rPr>
        <w:t>st</w:t>
      </w:r>
      <w:r>
        <w:t xml:space="preserve"> line</w:t>
      </w:r>
    </w:p>
    <w:p w14:paraId="0FADB770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2</w:t>
      </w:r>
      <w:r w:rsidRPr="005078A6">
        <w:rPr>
          <w:vertAlign w:val="superscript"/>
        </w:rPr>
        <w:t>nd</w:t>
      </w:r>
      <w:r>
        <w:t xml:space="preserve"> line</w:t>
      </w:r>
    </w:p>
    <w:p w14:paraId="1662F97D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3</w:t>
      </w:r>
      <w:r w:rsidRPr="005078A6">
        <w:rPr>
          <w:vertAlign w:val="superscript"/>
        </w:rPr>
        <w:t>rd</w:t>
      </w:r>
      <w:r>
        <w:t xml:space="preserve"> line</w:t>
      </w:r>
    </w:p>
    <w:p w14:paraId="6E09F3EB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All of the above</w:t>
      </w:r>
    </w:p>
    <w:p w14:paraId="28EF3FDF" w14:textId="7D7205D4" w:rsidR="00CD2090" w:rsidRDefault="00CD2090" w:rsidP="00766768">
      <w:pPr>
        <w:pStyle w:val="ListParagraph"/>
        <w:ind w:left="1440"/>
      </w:pPr>
    </w:p>
    <w:p w14:paraId="2FE216CE" w14:textId="77777777" w:rsidR="00CD2090" w:rsidRDefault="00CD2090" w:rsidP="00766768">
      <w:pPr>
        <w:pStyle w:val="ListParagraph"/>
        <w:ind w:left="1440"/>
      </w:pPr>
    </w:p>
    <w:p w14:paraId="704C126C" w14:textId="77777777" w:rsidR="004C3819" w:rsidRDefault="004C3819" w:rsidP="004C3819">
      <w:pPr>
        <w:pStyle w:val="ListParagraph"/>
        <w:numPr>
          <w:ilvl w:val="0"/>
          <w:numId w:val="1"/>
        </w:numPr>
      </w:pPr>
      <w:r>
        <w:t>Penicillin is</w:t>
      </w:r>
    </w:p>
    <w:p w14:paraId="73890B97" w14:textId="77777777" w:rsidR="00724689" w:rsidRDefault="00724689" w:rsidP="00724689">
      <w:pPr>
        <w:pStyle w:val="ListParagraph"/>
      </w:pPr>
    </w:p>
    <w:p w14:paraId="316BB8FD" w14:textId="0486D960" w:rsidR="004C3819" w:rsidRDefault="00135777" w:rsidP="004C3819">
      <w:pPr>
        <w:pStyle w:val="ListParagraph"/>
        <w:numPr>
          <w:ilvl w:val="1"/>
          <w:numId w:val="1"/>
        </w:numPr>
      </w:pPr>
      <w:r>
        <w:t>a</w:t>
      </w:r>
      <w:r w:rsidR="004C3819">
        <w:t xml:space="preserve"> pathogenic bacteria</w:t>
      </w:r>
    </w:p>
    <w:p w14:paraId="0CA49037" w14:textId="7C30CE87" w:rsidR="004C3819" w:rsidRDefault="00135777" w:rsidP="004C3819">
      <w:pPr>
        <w:pStyle w:val="ListParagraph"/>
        <w:numPr>
          <w:ilvl w:val="1"/>
          <w:numId w:val="1"/>
        </w:numPr>
      </w:pPr>
      <w:r>
        <w:t>t</w:t>
      </w:r>
      <w:r w:rsidR="004C3819">
        <w:t>he first successful antiviral</w:t>
      </w:r>
    </w:p>
    <w:p w14:paraId="203D3A57" w14:textId="21105289" w:rsidR="004C3819" w:rsidRDefault="00135777" w:rsidP="004C3819">
      <w:pPr>
        <w:pStyle w:val="ListParagraph"/>
        <w:numPr>
          <w:ilvl w:val="1"/>
          <w:numId w:val="1"/>
        </w:numPr>
      </w:pPr>
      <w:r>
        <w:t>a</w:t>
      </w:r>
      <w:r w:rsidR="004C3819">
        <w:t>n infectious disease</w:t>
      </w:r>
    </w:p>
    <w:p w14:paraId="67F3E376" w14:textId="17EB750A" w:rsidR="004C3819" w:rsidRDefault="00135777" w:rsidP="004C3819">
      <w:pPr>
        <w:pStyle w:val="ListParagraph"/>
        <w:numPr>
          <w:ilvl w:val="1"/>
          <w:numId w:val="1"/>
        </w:numPr>
      </w:pPr>
      <w:r>
        <w:t>t</w:t>
      </w:r>
      <w:r w:rsidR="004C3819">
        <w:t>he first successful antibiotic</w:t>
      </w:r>
    </w:p>
    <w:p w14:paraId="341389B6" w14:textId="77777777" w:rsidR="00CD2090" w:rsidRDefault="00CD2090" w:rsidP="00CD2090">
      <w:pPr>
        <w:ind w:left="1080"/>
      </w:pPr>
    </w:p>
    <w:p w14:paraId="02D8924E" w14:textId="77777777" w:rsidR="004C3819" w:rsidRDefault="004C3819" w:rsidP="004C3819"/>
    <w:p w14:paraId="60BFBFFB" w14:textId="77777777" w:rsidR="004C3819" w:rsidRDefault="004C3819" w:rsidP="004C3819"/>
    <w:p w14:paraId="3734DA53" w14:textId="3B9DD60D" w:rsidR="004C3819" w:rsidRDefault="004C3819" w:rsidP="004D3F24">
      <w:pPr>
        <w:pStyle w:val="ListParagraph"/>
        <w:numPr>
          <w:ilvl w:val="0"/>
          <w:numId w:val="1"/>
        </w:numPr>
      </w:pPr>
      <w:r>
        <w:t xml:space="preserve">To prevent the spread of </w:t>
      </w:r>
      <w:r w:rsidR="00940C3C">
        <w:t xml:space="preserve">a viral </w:t>
      </w:r>
      <w:r>
        <w:t xml:space="preserve">disease, an infected person </w:t>
      </w:r>
    </w:p>
    <w:p w14:paraId="6B8E8E73" w14:textId="77777777" w:rsidR="00724689" w:rsidRDefault="00724689" w:rsidP="00724689">
      <w:pPr>
        <w:pStyle w:val="ListParagraph"/>
      </w:pPr>
    </w:p>
    <w:p w14:paraId="01A86957" w14:textId="76B47DAE" w:rsidR="004C3819" w:rsidRDefault="00135777" w:rsidP="004C3819">
      <w:pPr>
        <w:pStyle w:val="ListParagraph"/>
        <w:numPr>
          <w:ilvl w:val="1"/>
          <w:numId w:val="1"/>
        </w:numPr>
      </w:pPr>
      <w:r>
        <w:t>m</w:t>
      </w:r>
      <w:r w:rsidR="004C3819">
        <w:t>ay be placed in quarantine</w:t>
      </w:r>
    </w:p>
    <w:p w14:paraId="34DDD126" w14:textId="7BF1C252" w:rsidR="004C3819" w:rsidRDefault="00135777" w:rsidP="004C3819">
      <w:pPr>
        <w:pStyle w:val="ListParagraph"/>
        <w:numPr>
          <w:ilvl w:val="1"/>
          <w:numId w:val="1"/>
        </w:numPr>
      </w:pPr>
      <w:r>
        <w:t>t</w:t>
      </w:r>
      <w:r w:rsidR="004C3819">
        <w:t>old to contact lots of people so they can build immunity</w:t>
      </w:r>
    </w:p>
    <w:p w14:paraId="3CAD6E88" w14:textId="3E9FE078" w:rsidR="004C3819" w:rsidRDefault="00135777" w:rsidP="004C3819">
      <w:pPr>
        <w:pStyle w:val="ListParagraph"/>
        <w:numPr>
          <w:ilvl w:val="1"/>
          <w:numId w:val="1"/>
        </w:numPr>
      </w:pPr>
      <w:r>
        <w:t>w</w:t>
      </w:r>
      <w:r w:rsidR="004C3819">
        <w:t>ill be automatically given antibiotics</w:t>
      </w:r>
    </w:p>
    <w:p w14:paraId="64762092" w14:textId="59D077C9" w:rsidR="004C3819" w:rsidRDefault="00135777" w:rsidP="004C3819">
      <w:pPr>
        <w:pStyle w:val="ListParagraph"/>
        <w:numPr>
          <w:ilvl w:val="1"/>
          <w:numId w:val="1"/>
        </w:numPr>
      </w:pPr>
      <w:r>
        <w:t>w</w:t>
      </w:r>
      <w:r w:rsidR="004C3819">
        <w:t>ill be told to continue on with their normal lives</w:t>
      </w:r>
    </w:p>
    <w:p w14:paraId="22CC7C60" w14:textId="77777777" w:rsidR="004C3819" w:rsidRDefault="004C3819" w:rsidP="004C3819"/>
    <w:p w14:paraId="19CC219B" w14:textId="77777777" w:rsidR="004C3819" w:rsidRDefault="004C3819" w:rsidP="004C3819">
      <w:pPr>
        <w:pStyle w:val="ListParagraph"/>
        <w:numPr>
          <w:ilvl w:val="0"/>
          <w:numId w:val="1"/>
        </w:numPr>
      </w:pPr>
      <w:r>
        <w:t>Which disease has a vaccine available for it?</w:t>
      </w:r>
    </w:p>
    <w:p w14:paraId="56FBAF83" w14:textId="77777777" w:rsidR="00724689" w:rsidRDefault="00724689" w:rsidP="00724689">
      <w:pPr>
        <w:pStyle w:val="ListParagraph"/>
      </w:pPr>
      <w:bookmarkStart w:id="0" w:name="_GoBack"/>
      <w:bookmarkEnd w:id="0"/>
    </w:p>
    <w:p w14:paraId="4731E9A9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Influenza</w:t>
      </w:r>
    </w:p>
    <w:p w14:paraId="60DDD4A1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HIV</w:t>
      </w:r>
    </w:p>
    <w:p w14:paraId="39331555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Leprosy</w:t>
      </w:r>
    </w:p>
    <w:p w14:paraId="77C6267B" w14:textId="77777777" w:rsidR="004C3819" w:rsidRDefault="004C3819" w:rsidP="004C3819">
      <w:pPr>
        <w:pStyle w:val="ListParagraph"/>
        <w:numPr>
          <w:ilvl w:val="1"/>
          <w:numId w:val="1"/>
        </w:numPr>
      </w:pPr>
      <w:r>
        <w:t>Ebola</w:t>
      </w:r>
    </w:p>
    <w:p w14:paraId="07BF3D44" w14:textId="7F83F56D" w:rsidR="004C3819" w:rsidRDefault="00626A1A" w:rsidP="004C3819">
      <w:r>
        <w:t xml:space="preserve">    </w:t>
      </w:r>
      <w:proofErr w:type="gramStart"/>
      <w:r w:rsidR="00035C6F">
        <w:t>8</w:t>
      </w:r>
      <w:r>
        <w:t xml:space="preserve"> </w:t>
      </w:r>
      <w:r w:rsidR="0013185D">
        <w:t>.</w:t>
      </w:r>
      <w:proofErr w:type="gramEnd"/>
      <w:r w:rsidR="0013185D">
        <w:t xml:space="preserve"> Which of the following will stimulate the production of an antibody?</w:t>
      </w:r>
    </w:p>
    <w:p w14:paraId="1D351602" w14:textId="63C17488" w:rsidR="0013185D" w:rsidRDefault="0013185D" w:rsidP="004C3819">
      <w:r>
        <w:t xml:space="preserve">                    a.   Hormones.</w:t>
      </w:r>
      <w:r>
        <w:br/>
        <w:t xml:space="preserve">                    </w:t>
      </w:r>
      <w:proofErr w:type="gramStart"/>
      <w:r>
        <w:t>b.  Antibiotics</w:t>
      </w:r>
      <w:proofErr w:type="gramEnd"/>
      <w:r>
        <w:br/>
        <w:t xml:space="preserve">                    c.   </w:t>
      </w:r>
      <w:proofErr w:type="gramStart"/>
      <w:r>
        <w:t>Enzymes</w:t>
      </w:r>
      <w:r>
        <w:br/>
        <w:t xml:space="preserve">                    d.</w:t>
      </w:r>
      <w:proofErr w:type="gramEnd"/>
      <w:r>
        <w:t xml:space="preserve">  </w:t>
      </w:r>
      <w:proofErr w:type="gramStart"/>
      <w:r>
        <w:t>Antigens.</w:t>
      </w:r>
      <w:proofErr w:type="gramEnd"/>
    </w:p>
    <w:p w14:paraId="2F891695" w14:textId="39D77DD6" w:rsidR="00626A1A" w:rsidRDefault="00035C6F" w:rsidP="004C3819">
      <w:r>
        <w:t xml:space="preserve">  9</w:t>
      </w:r>
      <w:r w:rsidR="00626A1A">
        <w:t>.  After using the toilet you should wash your hands with soap and water in order to</w:t>
      </w:r>
    </w:p>
    <w:p w14:paraId="73B8D746" w14:textId="1B7340F1" w:rsidR="00626A1A" w:rsidRDefault="00626A1A" w:rsidP="004C3819">
      <w:r>
        <w:t xml:space="preserve">                   </w:t>
      </w:r>
      <w:proofErr w:type="gramStart"/>
      <w:r>
        <w:t>a</w:t>
      </w:r>
      <w:proofErr w:type="gramEnd"/>
      <w:r>
        <w:t>. suffocate the microorganisms.</w:t>
      </w:r>
      <w:r>
        <w:br/>
        <w:t xml:space="preserve">                   </w:t>
      </w:r>
      <w:proofErr w:type="gramStart"/>
      <w:r>
        <w:t>b</w:t>
      </w:r>
      <w:proofErr w:type="gramEnd"/>
      <w:r>
        <w:t>. kill all the bacteria on your hands.</w:t>
      </w:r>
      <w:r>
        <w:br/>
        <w:t xml:space="preserve">                   </w:t>
      </w:r>
      <w:proofErr w:type="gramStart"/>
      <w:r>
        <w:t>c</w:t>
      </w:r>
      <w:proofErr w:type="gramEnd"/>
      <w:r>
        <w:t>. remove bacteria from your skin.</w:t>
      </w:r>
      <w:r>
        <w:br/>
        <w:t xml:space="preserve">                   </w:t>
      </w:r>
      <w:proofErr w:type="gramStart"/>
      <w:r>
        <w:t>d</w:t>
      </w:r>
      <w:proofErr w:type="gramEnd"/>
      <w:r>
        <w:t>. hydrate the bacteria.</w:t>
      </w:r>
    </w:p>
    <w:p w14:paraId="3F80E418" w14:textId="77777777" w:rsidR="000C12E9" w:rsidRDefault="000C12E9" w:rsidP="004C3819">
      <w:r>
        <w:t>10. The essential difference between a bacterium and a virus is that a virus</w:t>
      </w:r>
    </w:p>
    <w:p w14:paraId="1E1279B8" w14:textId="23D6EE41" w:rsidR="000C12E9" w:rsidRDefault="000C12E9" w:rsidP="004C3819">
      <w:r>
        <w:t xml:space="preserve">                  </w:t>
      </w:r>
      <w:proofErr w:type="gramStart"/>
      <w:r>
        <w:t>a.  can</w:t>
      </w:r>
      <w:proofErr w:type="gramEnd"/>
      <w:r>
        <w:t xml:space="preserve"> only be spread by personal contact.</w:t>
      </w:r>
      <w:r>
        <w:br/>
        <w:t xml:space="preserve">                  </w:t>
      </w:r>
      <w:proofErr w:type="gramStart"/>
      <w:r>
        <w:t xml:space="preserve">b.  </w:t>
      </w:r>
      <w:r w:rsidR="009E00AB">
        <w:t>reproduces</w:t>
      </w:r>
      <w:proofErr w:type="gramEnd"/>
      <w:r w:rsidR="009E00AB">
        <w:t xml:space="preserve"> by sexual methods.</w:t>
      </w:r>
      <w:r w:rsidR="009E00AB">
        <w:br/>
        <w:t xml:space="preserve">                  </w:t>
      </w:r>
      <w:proofErr w:type="gramStart"/>
      <w:r w:rsidR="009E00AB">
        <w:t>c.  reproduces</w:t>
      </w:r>
      <w:proofErr w:type="gramEnd"/>
      <w:r w:rsidR="009E00AB">
        <w:t xml:space="preserve"> only in a living organism.</w:t>
      </w:r>
      <w:r w:rsidR="009E00AB">
        <w:br/>
        <w:t xml:space="preserve">                  </w:t>
      </w:r>
      <w:proofErr w:type="gramStart"/>
      <w:r w:rsidR="009E00AB">
        <w:t>d.  is</w:t>
      </w:r>
      <w:proofErr w:type="gramEnd"/>
      <w:r w:rsidR="009E00AB">
        <w:t xml:space="preserve"> a single celled organism.</w:t>
      </w:r>
      <w:r>
        <w:br/>
      </w:r>
    </w:p>
    <w:p w14:paraId="45D4412A" w14:textId="4EE4EDBA" w:rsidR="000C12E9" w:rsidRDefault="000C12E9" w:rsidP="004C3819">
      <w:r>
        <w:t xml:space="preserve">                   </w:t>
      </w:r>
    </w:p>
    <w:p w14:paraId="30EA81FA" w14:textId="77777777" w:rsidR="00626A1A" w:rsidRDefault="00626A1A" w:rsidP="004C3819"/>
    <w:p w14:paraId="2502F5E0" w14:textId="77777777" w:rsidR="0013185D" w:rsidRDefault="0013185D" w:rsidP="004C3819"/>
    <w:p w14:paraId="4E9E017D" w14:textId="77777777" w:rsidR="004C3819" w:rsidRDefault="004C3819" w:rsidP="004C0196">
      <w:pPr>
        <w:rPr>
          <w:sz w:val="36"/>
          <w:szCs w:val="36"/>
        </w:rPr>
      </w:pPr>
    </w:p>
    <w:p w14:paraId="1EAC038F" w14:textId="77777777"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811550C" w14:textId="77777777" w:rsidR="002E27DF" w:rsidRDefault="002E27DF" w:rsidP="004C0196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4D6328C9" wp14:editId="40756596">
            <wp:simplePos x="0" y="0"/>
            <wp:positionH relativeFrom="column">
              <wp:posOffset>2457450</wp:posOffset>
            </wp:positionH>
            <wp:positionV relativeFrom="paragraph">
              <wp:posOffset>25400</wp:posOffset>
            </wp:positionV>
            <wp:extent cx="1200150" cy="1600200"/>
            <wp:effectExtent l="0" t="0" r="0" b="0"/>
            <wp:wrapSquare wrapText="bothSides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88DDE" w14:textId="77777777" w:rsidR="002E27DF" w:rsidRDefault="002E27DF">
      <w:pPr>
        <w:rPr>
          <w:sz w:val="36"/>
          <w:szCs w:val="36"/>
        </w:rPr>
      </w:pPr>
    </w:p>
    <w:p w14:paraId="696755B0" w14:textId="77777777" w:rsidR="002E27DF" w:rsidRDefault="002E27DF">
      <w:pPr>
        <w:rPr>
          <w:sz w:val="36"/>
          <w:szCs w:val="36"/>
        </w:rPr>
      </w:pPr>
    </w:p>
    <w:p w14:paraId="26ABC7F6" w14:textId="77777777" w:rsidR="006828C3" w:rsidRDefault="006828C3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043B26E3" w14:textId="77777777" w:rsidR="006828C3" w:rsidRDefault="006828C3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3C4F2B30" w14:textId="1E765E37" w:rsidR="002E27DF" w:rsidRPr="002E27DF" w:rsidRDefault="006828C3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SEMESTER TWO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201</w:t>
      </w: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8</w:t>
      </w:r>
    </w:p>
    <w:p w14:paraId="443899A4" w14:textId="77777777" w:rsidR="002E27DF" w:rsidRPr="002E27DF" w:rsidRDefault="000E0A3D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Test:</w:t>
      </w:r>
    </w:p>
    <w:p w14:paraId="4A6B142D" w14:textId="77777777"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14:paraId="08F1D5E5" w14:textId="77777777" w:rsidR="002E27DF" w:rsidRDefault="002E27DF">
      <w:pPr>
        <w:rPr>
          <w:sz w:val="36"/>
          <w:szCs w:val="36"/>
        </w:rPr>
      </w:pPr>
    </w:p>
    <w:p w14:paraId="40A779F9" w14:textId="77777777" w:rsidR="002E27DF" w:rsidRPr="001D1F09" w:rsidRDefault="002E27DF" w:rsidP="002E27D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14:paraId="73FF1FBE" w14:textId="77777777" w:rsidR="002E27DF" w:rsidRPr="001D1F09" w:rsidRDefault="002E27DF" w:rsidP="002E27D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14:paraId="1D71B782" w14:textId="77777777" w:rsidR="002E27DF" w:rsidRDefault="002E27DF">
      <w:pPr>
        <w:rPr>
          <w:sz w:val="36"/>
          <w:szCs w:val="36"/>
        </w:rPr>
      </w:pPr>
    </w:p>
    <w:p w14:paraId="2E99B6E4" w14:textId="77DF9E53" w:rsidR="002E27DF" w:rsidRPr="002E27DF" w:rsidRDefault="002E27DF" w:rsidP="002E27DF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Multiple Choice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Short Answer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</w:t>
      </w:r>
      <w:r w:rsidR="006828C3">
        <w:rPr>
          <w:rFonts w:ascii="Calibri" w:eastAsia="Times New Roman" w:hAnsi="Calibri" w:cs="Times New Roman"/>
          <w:sz w:val="28"/>
          <w:szCs w:val="28"/>
          <w:lang w:eastAsia="en-AU"/>
        </w:rPr>
        <w:t>Extended Response</w:t>
      </w:r>
      <w:r w:rsidR="006828C3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6828C3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Total</w:t>
      </w:r>
    </w:p>
    <w:p w14:paraId="5A0A194D" w14:textId="783B5BD9" w:rsidR="002E27DF" w:rsidRPr="002E27DF" w:rsidRDefault="00CD2090" w:rsidP="002E27DF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BE9AC" wp14:editId="1D1FB851">
                <wp:simplePos x="0" y="0"/>
                <wp:positionH relativeFrom="column">
                  <wp:posOffset>4953000</wp:posOffset>
                </wp:positionH>
                <wp:positionV relativeFrom="paragraph">
                  <wp:posOffset>137795</wp:posOffset>
                </wp:positionV>
                <wp:extent cx="914400" cy="914400"/>
                <wp:effectExtent l="0" t="0" r="12700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B057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</w:p>
                          <w:p w14:paraId="6FD5DCCF" w14:textId="5126C72B" w:rsidR="002E27DF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</w:t>
                            </w:r>
                            <w:r w:rsidR="006828C3">
                              <w:rPr>
                                <w:b/>
                                <w:sz w:val="44"/>
                                <w:szCs w:val="44"/>
                              </w:rPr>
                              <w:t>32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7A84DDEB" w14:textId="77777777" w:rsidR="00253C34" w:rsidRPr="00026DDD" w:rsidRDefault="00253C34" w:rsidP="002E27DF">
                            <w:pPr>
                              <w:rPr>
                                <w:b/>
                              </w:rPr>
                            </w:pPr>
                          </w:p>
                          <w:p w14:paraId="56426FCA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4DC7761E" w14:textId="77777777"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81BE9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0pt;margin-top:10.8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/yIQIAAE8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">
                <v:textbox>
                  <w:txbxContent>
                    <w:p w14:paraId="460CB057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</w:p>
                    <w:p w14:paraId="6FD5DCCF" w14:textId="5126C72B" w:rsidR="002E27DF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</w:t>
                      </w:r>
                      <w:r w:rsidR="006828C3">
                        <w:rPr>
                          <w:b/>
                          <w:sz w:val="44"/>
                          <w:szCs w:val="44"/>
                        </w:rPr>
                        <w:t>32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7A84DDEB" w14:textId="77777777" w:rsidR="00253C34" w:rsidRPr="00026DDD" w:rsidRDefault="00253C34" w:rsidP="002E27DF">
                      <w:pPr>
                        <w:rPr>
                          <w:b/>
                        </w:rPr>
                      </w:pPr>
                    </w:p>
                    <w:p w14:paraId="56426FCA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4DC7761E" w14:textId="77777777"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6828C3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24B19" wp14:editId="183F7CF6">
                <wp:simplePos x="0" y="0"/>
                <wp:positionH relativeFrom="column">
                  <wp:posOffset>3302000</wp:posOffset>
                </wp:positionH>
                <wp:positionV relativeFrom="paragraph">
                  <wp:posOffset>135255</wp:posOffset>
                </wp:positionV>
                <wp:extent cx="914400" cy="9144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DD1CD" w14:textId="77777777" w:rsidR="006828C3" w:rsidRPr="00026DDD" w:rsidRDefault="006828C3" w:rsidP="006828C3">
                            <w:pPr>
                              <w:rPr>
                                <w:b/>
                              </w:rPr>
                            </w:pPr>
                          </w:p>
                          <w:p w14:paraId="034672BA" w14:textId="63B8C87D" w:rsidR="006828C3" w:rsidRDefault="006828C3" w:rsidP="006828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/5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40AC0776" w14:textId="77777777" w:rsidR="006828C3" w:rsidRPr="00026DDD" w:rsidRDefault="006828C3" w:rsidP="006828C3">
                            <w:pPr>
                              <w:rPr>
                                <w:b/>
                              </w:rPr>
                            </w:pPr>
                          </w:p>
                          <w:p w14:paraId="22A7150F" w14:textId="77777777" w:rsidR="006828C3" w:rsidRPr="00026DDD" w:rsidRDefault="006828C3" w:rsidP="006828C3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7EDFAD19" w14:textId="77777777" w:rsidR="006828C3" w:rsidRPr="00026DDD" w:rsidRDefault="006828C3" w:rsidP="006828C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8A24B19" id="Text Box 3" o:spid="_x0000_s1027" type="#_x0000_t202" style="position:absolute;left:0;text-align:left;margin-left:260pt;margin-top:10.6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">
                <v:textbox>
                  <w:txbxContent>
                    <w:p w14:paraId="2D5DD1CD" w14:textId="77777777" w:rsidR="006828C3" w:rsidRPr="00026DDD" w:rsidRDefault="006828C3" w:rsidP="006828C3">
                      <w:pPr>
                        <w:rPr>
                          <w:b/>
                        </w:rPr>
                      </w:pPr>
                    </w:p>
                    <w:p w14:paraId="034672BA" w14:textId="63B8C87D" w:rsidR="006828C3" w:rsidRDefault="006828C3" w:rsidP="006828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5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40AC0776" w14:textId="77777777" w:rsidR="006828C3" w:rsidRPr="00026DDD" w:rsidRDefault="006828C3" w:rsidP="006828C3">
                      <w:pPr>
                        <w:rPr>
                          <w:b/>
                        </w:rPr>
                      </w:pPr>
                    </w:p>
                    <w:p w14:paraId="22A7150F" w14:textId="77777777" w:rsidR="006828C3" w:rsidRPr="00026DDD" w:rsidRDefault="006828C3" w:rsidP="006828C3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7EDFAD19" w14:textId="77777777" w:rsidR="006828C3" w:rsidRPr="00026DDD" w:rsidRDefault="006828C3" w:rsidP="006828C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6828C3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4E935" wp14:editId="4E99BC8B">
                <wp:simplePos x="0" y="0"/>
                <wp:positionH relativeFrom="column">
                  <wp:posOffset>1778000</wp:posOffset>
                </wp:positionH>
                <wp:positionV relativeFrom="paragraph">
                  <wp:posOffset>80010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7C9D1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51462CCB" w14:textId="49CC8D39" w:rsidR="002E27DF" w:rsidRPr="00253C34" w:rsidRDefault="00253C34" w:rsidP="002E27DF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/1</w:t>
                            </w:r>
                            <w:r w:rsidR="006828C3">
                              <w:rPr>
                                <w:b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A04E935" id="Text Box 8" o:spid="_x0000_s1028" type="#_x0000_t202" style="position:absolute;left:0;text-align:left;margin-left:140pt;margin-top:6.3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+1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">
                <v:textbox>
                  <w:txbxContent>
                    <w:p w14:paraId="2237C9D1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51462CCB" w14:textId="49CC8D39" w:rsidR="002E27DF" w:rsidRPr="00253C34" w:rsidRDefault="00253C34" w:rsidP="002E27DF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/1</w:t>
                      </w:r>
                      <w:r w:rsidR="006828C3">
                        <w:rPr>
                          <w:b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828C3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7705F" wp14:editId="3EC97444">
                <wp:simplePos x="0" y="0"/>
                <wp:positionH relativeFrom="column">
                  <wp:posOffset>254000</wp:posOffset>
                </wp:positionH>
                <wp:positionV relativeFrom="paragraph">
                  <wp:posOffset>96520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99E8F" w14:textId="77777777" w:rsidR="00253C34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14:paraId="7564B4AE" w14:textId="77777777" w:rsidR="002E27DF" w:rsidRPr="00253C34" w:rsidRDefault="00466B3E" w:rsidP="002E27D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53C34">
                              <w:rPr>
                                <w:b/>
                                <w:sz w:val="48"/>
                                <w:szCs w:val="48"/>
                              </w:rPr>
                              <w:t>/10</w:t>
                            </w:r>
                          </w:p>
                          <w:p w14:paraId="33746428" w14:textId="77777777" w:rsidR="002E27DF" w:rsidRPr="00253C34" w:rsidRDefault="002E27DF" w:rsidP="002E27D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13333092" w14:textId="77777777"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AB7705F" id="Text Box 7" o:spid="_x0000_s1029" type="#_x0000_t202" style="position:absolute;left:0;text-align:left;margin-left:20pt;margin-top:7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">
                <v:textbox>
                  <w:txbxContent>
                    <w:p w14:paraId="59999E8F" w14:textId="77777777" w:rsidR="00253C34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14:paraId="7564B4AE" w14:textId="77777777" w:rsidR="002E27DF" w:rsidRPr="00253C34" w:rsidRDefault="00466B3E" w:rsidP="002E27D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53C34">
                        <w:rPr>
                          <w:b/>
                          <w:sz w:val="48"/>
                          <w:szCs w:val="48"/>
                        </w:rPr>
                        <w:t>/10</w:t>
                      </w:r>
                    </w:p>
                    <w:p w14:paraId="33746428" w14:textId="77777777" w:rsidR="002E27DF" w:rsidRPr="00253C34" w:rsidRDefault="002E27DF" w:rsidP="002E27D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13333092" w14:textId="77777777"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</w:p>
    <w:p w14:paraId="50797BF5" w14:textId="153F498B"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14:paraId="5F954FCD" w14:textId="77777777"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14:paraId="7E235797" w14:textId="77777777"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14:paraId="2CE4402E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14:paraId="4B7EF628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60B64761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4BDD2ED4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14:paraId="7F5A45A4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14:paraId="452EA17C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E27DF" w:rsidRPr="002E27DF" w14:paraId="5E4745C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8F5E41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C3C429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ED3547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C5C9A0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8D998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128C2B0F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F4CC18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EAA2B6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14F8E3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40ED92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AE51F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2CB99F21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65C9141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83D23E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C985FF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CA56B6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1639F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0CA142AD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81A80E3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BCF84B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32445A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1916006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1DBB2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17B3A8BE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1879E3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ACDAD1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F76815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04D61D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AF509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0F0731A5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25D4C7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04BBAC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449A26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7E782F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98E14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5F9B4F88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2083A0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0A78D31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6E0586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7AD66A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48D836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736CAF3A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446EBE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FD59C9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0E44CB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160648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FE14B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62C1155B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B8B379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6E1391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58AE0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A1A227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A9A8E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493646DD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45D3EC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83EB97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95D6A7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FCA0A1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2947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14:paraId="43FE2B17" w14:textId="77777777" w:rsidR="006828C3" w:rsidRDefault="006828C3" w:rsidP="00AF5759">
      <w:pPr>
        <w:rPr>
          <w:sz w:val="36"/>
          <w:szCs w:val="36"/>
        </w:rPr>
      </w:pPr>
    </w:p>
    <w:p w14:paraId="6418B351" w14:textId="29CD4C8B" w:rsidR="00A7217F" w:rsidRPr="0058328A" w:rsidRDefault="00A7217F" w:rsidP="00AF5759">
      <w:pPr>
        <w:rPr>
          <w:b/>
          <w:sz w:val="36"/>
          <w:szCs w:val="36"/>
        </w:rPr>
      </w:pPr>
      <w:r w:rsidRPr="0058328A">
        <w:rPr>
          <w:b/>
          <w:sz w:val="36"/>
          <w:szCs w:val="36"/>
        </w:rPr>
        <w:lastRenderedPageBreak/>
        <w:t xml:space="preserve"> Short Answer</w:t>
      </w:r>
    </w:p>
    <w:p w14:paraId="22A422B0" w14:textId="083AEEB7" w:rsidR="00132BCE" w:rsidRDefault="00857777" w:rsidP="004D3F24">
      <w:pPr>
        <w:pStyle w:val="ListParagraph"/>
        <w:numPr>
          <w:ilvl w:val="0"/>
          <w:numId w:val="1"/>
        </w:numPr>
        <w:ind w:left="426"/>
      </w:pPr>
      <w:r>
        <w:t xml:space="preserve"> </w:t>
      </w:r>
      <w:r w:rsidR="00132BCE" w:rsidRPr="004D3F24">
        <w:rPr>
          <w:rFonts w:ascii="Calibri" w:hAnsi="Calibri"/>
          <w:szCs w:val="24"/>
        </w:rPr>
        <w:t>The diagram shows the location of the major endocrine glands in the human body. Select the correct labels from th</w:t>
      </w:r>
      <w:r w:rsidR="00EE761F" w:rsidRPr="004D3F24">
        <w:rPr>
          <w:rFonts w:ascii="Calibri" w:hAnsi="Calibri"/>
          <w:szCs w:val="24"/>
        </w:rPr>
        <w:t>ese choices: pituitary, testis</w:t>
      </w:r>
      <w:r w:rsidR="00132BCE" w:rsidRPr="004D3F24">
        <w:rPr>
          <w:rFonts w:ascii="Calibri" w:hAnsi="Calibri"/>
          <w:szCs w:val="24"/>
        </w:rPr>
        <w:t>, ovary, pancreas, adrenal</w:t>
      </w:r>
      <w:r w:rsidR="00EE761F" w:rsidRPr="004D3F24">
        <w:rPr>
          <w:rFonts w:ascii="Calibri" w:hAnsi="Calibri"/>
          <w:szCs w:val="24"/>
        </w:rPr>
        <w:t xml:space="preserve"> glands</w:t>
      </w:r>
      <w:r w:rsidR="00132BCE" w:rsidRPr="004D3F24">
        <w:rPr>
          <w:rFonts w:ascii="Calibri" w:hAnsi="Calibri"/>
          <w:szCs w:val="24"/>
        </w:rPr>
        <w:t xml:space="preserve">.   </w:t>
      </w:r>
    </w:p>
    <w:p w14:paraId="0DD381DF" w14:textId="77777777" w:rsidR="00132BCE" w:rsidRDefault="00132BCE" w:rsidP="00132BCE">
      <w:pPr>
        <w:tabs>
          <w:tab w:val="left" w:pos="7620"/>
        </w:tabs>
      </w:pPr>
      <w:r>
        <w:tab/>
      </w:r>
    </w:p>
    <w:p w14:paraId="062A09E1" w14:textId="77777777" w:rsidR="00132BCE" w:rsidRDefault="00132BCE" w:rsidP="00132BCE">
      <w:pPr>
        <w:tabs>
          <w:tab w:val="left" w:pos="6615"/>
        </w:tabs>
      </w:pPr>
      <w:r>
        <w:tab/>
      </w:r>
      <w:r>
        <w:rPr>
          <w:rFonts w:ascii="Calibri" w:hAnsi="Calibri"/>
          <w:noProof/>
          <w:szCs w:val="24"/>
          <w:lang w:eastAsia="en-AU"/>
        </w:rPr>
        <w:drawing>
          <wp:inline distT="0" distB="0" distL="0" distR="0" wp14:anchorId="563A5705" wp14:editId="1729308A">
            <wp:extent cx="1674064" cy="2324100"/>
            <wp:effectExtent l="0" t="0" r="2540" b="0"/>
            <wp:docPr id="4" name="Picture 4" descr="SW2%20C10T2Q%20endoc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W2%20C10T2Q%20endocr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64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A341" w14:textId="77777777" w:rsidR="00132BCE" w:rsidRDefault="00132BCE" w:rsidP="00132BCE">
      <w:pPr>
        <w:tabs>
          <w:tab w:val="left" w:pos="6615"/>
        </w:tabs>
      </w:pPr>
      <w:r>
        <w:tab/>
      </w:r>
    </w:p>
    <w:p w14:paraId="7388B606" w14:textId="77777777" w:rsidR="003708A9" w:rsidRDefault="00132BCE" w:rsidP="003708A9">
      <w:pPr>
        <w:rPr>
          <w:rFonts w:ascii="Calibri" w:hAnsi="Calibri"/>
          <w:szCs w:val="24"/>
        </w:rPr>
      </w:pPr>
      <w:r w:rsidRPr="00CB3DB5">
        <w:rPr>
          <w:rFonts w:ascii="Calibri" w:hAnsi="Calibri"/>
          <w:b/>
          <w:szCs w:val="24"/>
        </w:rPr>
        <w:t>A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B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C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D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E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  <w:t xml:space="preserve">    </w:t>
      </w:r>
      <w:r w:rsidR="0089147E" w:rsidRPr="00132BCE">
        <w:rPr>
          <w:rFonts w:ascii="Calibri" w:hAnsi="Calibri"/>
          <w:b/>
          <w:szCs w:val="24"/>
        </w:rPr>
        <w:t>(5 marks)</w:t>
      </w:r>
    </w:p>
    <w:p w14:paraId="5EBBF3F9" w14:textId="77777777" w:rsidR="003708A9" w:rsidRDefault="003708A9" w:rsidP="003708A9">
      <w:pPr>
        <w:rPr>
          <w:rFonts w:ascii="Calibri" w:hAnsi="Calibri"/>
          <w:szCs w:val="24"/>
        </w:rPr>
      </w:pPr>
    </w:p>
    <w:p w14:paraId="5F91C1C3" w14:textId="37203636" w:rsidR="0058328A" w:rsidRDefault="003708A9" w:rsidP="004D3F24">
      <w:pPr>
        <w:pStyle w:val="ListParagraph"/>
        <w:numPr>
          <w:ilvl w:val="0"/>
          <w:numId w:val="1"/>
        </w:numPr>
        <w:ind w:left="426"/>
      </w:pPr>
      <w:r>
        <w:t xml:space="preserve"> </w:t>
      </w:r>
      <w:r w:rsidR="0058328A">
        <w:t>List t</w:t>
      </w:r>
      <w:r w:rsidR="002E27DF">
        <w:t>wo differences between antibiotics</w:t>
      </w:r>
      <w:r w:rsidR="0058328A">
        <w:t xml:space="preserve"> and vaccines.</w:t>
      </w:r>
      <w:r w:rsidR="00A96892">
        <w:t xml:space="preserve"> </w:t>
      </w:r>
      <w:r w:rsidR="007C57B0">
        <w:tab/>
      </w:r>
      <w:r w:rsidR="007C57B0">
        <w:tab/>
      </w:r>
      <w:r w:rsidR="007C57B0">
        <w:tab/>
      </w:r>
      <w:r w:rsidR="007C57B0">
        <w:tab/>
      </w:r>
      <w:r w:rsidR="0089147E">
        <w:t xml:space="preserve">    </w:t>
      </w:r>
      <w:r w:rsidR="00A96892">
        <w:t>(</w:t>
      </w:r>
      <w:r w:rsidR="00A96892" w:rsidRPr="004D3F24">
        <w:rPr>
          <w:b/>
        </w:rPr>
        <w:t>2 Marks</w:t>
      </w:r>
      <w:r w:rsidR="00A96892">
        <w:t>)</w:t>
      </w:r>
    </w:p>
    <w:p w14:paraId="75C34541" w14:textId="2A6E6D87" w:rsidR="003708A9" w:rsidRDefault="0058328A" w:rsidP="003708A9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  <w:r w:rsidR="003708A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3F24">
        <w:t>____________</w:t>
      </w:r>
    </w:p>
    <w:p w14:paraId="5F44D2A3" w14:textId="5B65D1D3" w:rsidR="00721610" w:rsidRDefault="00721610" w:rsidP="00AF5759"/>
    <w:p w14:paraId="6C2F790C" w14:textId="77777777" w:rsidR="004D3F24" w:rsidRDefault="004D3F24" w:rsidP="00AF5759"/>
    <w:p w14:paraId="5A0E0908" w14:textId="0CCF1135" w:rsidR="004D3F24" w:rsidRDefault="004D3F24" w:rsidP="004D3F24">
      <w:pPr>
        <w:pStyle w:val="ListParagraph"/>
        <w:numPr>
          <w:ilvl w:val="0"/>
          <w:numId w:val="1"/>
        </w:numPr>
        <w:ind w:left="426"/>
      </w:pPr>
      <w:r>
        <w:lastRenderedPageBreak/>
        <w:t xml:space="preserve">For a hormone of </w:t>
      </w:r>
      <w:r w:rsidR="005712A9">
        <w:t xml:space="preserve">your </w:t>
      </w:r>
      <w:r>
        <w:t>choice, name its origin, its target organ, and the response in the body (</w:t>
      </w:r>
      <w:r>
        <w:rPr>
          <w:b/>
        </w:rPr>
        <w:t>4 marks)</w:t>
      </w:r>
    </w:p>
    <w:p w14:paraId="43BB25A0" w14:textId="3A1B732D" w:rsidR="004D3F24" w:rsidRDefault="004D3F24" w:rsidP="004D3F24">
      <w:pPr>
        <w:ind w:left="360"/>
      </w:pPr>
      <w:r>
        <w:t>Hormone: ________________________________________________________________________</w:t>
      </w:r>
    </w:p>
    <w:p w14:paraId="031D7359" w14:textId="00BD1BBD" w:rsidR="004D3F24" w:rsidRDefault="004D3F24" w:rsidP="004D3F24">
      <w:pPr>
        <w:ind w:left="360"/>
      </w:pPr>
      <w:r>
        <w:t>Origin: __________________________________________________________________________</w:t>
      </w:r>
    </w:p>
    <w:p w14:paraId="0E024470" w14:textId="51003FB8" w:rsidR="004D3F24" w:rsidRDefault="004D3F24" w:rsidP="004D3F24">
      <w:pPr>
        <w:ind w:left="360"/>
      </w:pPr>
      <w:r>
        <w:t>Target organ: _____________________________________________________________________</w:t>
      </w:r>
    </w:p>
    <w:p w14:paraId="5493B238" w14:textId="42C21DB7" w:rsidR="004D3F24" w:rsidRDefault="004D3F24" w:rsidP="00245A45">
      <w:pPr>
        <w:ind w:left="360"/>
      </w:pPr>
      <w:r>
        <w:t xml:space="preserve">Response in body: </w:t>
      </w:r>
      <w:r>
        <w:br/>
      </w:r>
      <w:r>
        <w:br/>
        <w:t>________________________________________________________________________________</w:t>
      </w:r>
      <w:r>
        <w:br/>
      </w:r>
      <w:r>
        <w:br/>
        <w:t>________________________________________________________________________________</w:t>
      </w:r>
      <w:r>
        <w:br/>
      </w:r>
    </w:p>
    <w:p w14:paraId="6E519326" w14:textId="7D52C2B0" w:rsidR="00A7217F" w:rsidRDefault="004D3F24" w:rsidP="004D3F24">
      <w:pPr>
        <w:pStyle w:val="ListParagraph"/>
        <w:numPr>
          <w:ilvl w:val="0"/>
          <w:numId w:val="1"/>
        </w:numPr>
        <w:ind w:left="426"/>
      </w:pPr>
      <w:r>
        <w:t xml:space="preserve"> </w:t>
      </w:r>
      <w:r w:rsidR="00A7217F">
        <w:t>Explain the three lines of defence that the body has to prevent infection.</w:t>
      </w:r>
      <w:r w:rsidR="00A96892">
        <w:t xml:space="preserve"> </w:t>
      </w:r>
      <w:r w:rsidR="007C57B0">
        <w:tab/>
      </w:r>
      <w:r w:rsidR="007C57B0">
        <w:tab/>
      </w:r>
      <w:r w:rsidR="00A96892">
        <w:t>(</w:t>
      </w:r>
      <w:r w:rsidR="00A96892" w:rsidRPr="004D3F24">
        <w:rPr>
          <w:b/>
        </w:rPr>
        <w:t>3 marks</w:t>
      </w:r>
      <w:r w:rsidR="00A9689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2936"/>
        <w:gridCol w:w="3276"/>
      </w:tblGrid>
      <w:tr w:rsidR="005712A9" w14:paraId="4A00864B" w14:textId="77777777" w:rsidTr="005712A9">
        <w:tc>
          <w:tcPr>
            <w:tcW w:w="3218" w:type="dxa"/>
          </w:tcPr>
          <w:p w14:paraId="4A871423" w14:textId="77777777" w:rsidR="005712A9" w:rsidRDefault="005712A9" w:rsidP="002E27DF">
            <w:pPr>
              <w:spacing w:line="480" w:lineRule="auto"/>
              <w:jc w:val="center"/>
            </w:pPr>
            <w:r>
              <w:t>Line of Defence</w:t>
            </w:r>
          </w:p>
        </w:tc>
        <w:tc>
          <w:tcPr>
            <w:tcW w:w="2936" w:type="dxa"/>
          </w:tcPr>
          <w:p w14:paraId="2D6D0B37" w14:textId="67560400" w:rsidR="005712A9" w:rsidRDefault="005712A9" w:rsidP="002E27DF">
            <w:pPr>
              <w:spacing w:line="480" w:lineRule="auto"/>
              <w:jc w:val="center"/>
            </w:pPr>
            <w:r>
              <w:t>Example</w:t>
            </w:r>
          </w:p>
        </w:tc>
        <w:tc>
          <w:tcPr>
            <w:tcW w:w="3276" w:type="dxa"/>
          </w:tcPr>
          <w:p w14:paraId="3B1C5BF4" w14:textId="5D1C9AD7" w:rsidR="005712A9" w:rsidRDefault="005712A9" w:rsidP="002E27DF">
            <w:pPr>
              <w:spacing w:line="480" w:lineRule="auto"/>
              <w:jc w:val="center"/>
            </w:pPr>
            <w:r>
              <w:t>How does it prevent infection?</w:t>
            </w:r>
          </w:p>
        </w:tc>
      </w:tr>
      <w:tr w:rsidR="005712A9" w14:paraId="0E9C9990" w14:textId="77777777" w:rsidTr="005712A9">
        <w:tc>
          <w:tcPr>
            <w:tcW w:w="3218" w:type="dxa"/>
          </w:tcPr>
          <w:p w14:paraId="112CBF3E" w14:textId="77777777" w:rsidR="005712A9" w:rsidRDefault="005712A9" w:rsidP="0058328A">
            <w:pPr>
              <w:spacing w:line="480" w:lineRule="auto"/>
            </w:pPr>
          </w:p>
          <w:p w14:paraId="7CB178C0" w14:textId="77777777" w:rsidR="005712A9" w:rsidRDefault="005712A9" w:rsidP="0058328A">
            <w:pPr>
              <w:spacing w:line="480" w:lineRule="auto"/>
            </w:pPr>
          </w:p>
          <w:p w14:paraId="3F7245AD" w14:textId="77777777" w:rsidR="005712A9" w:rsidRDefault="005712A9" w:rsidP="00253C34">
            <w:pPr>
              <w:spacing w:line="48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253C34">
              <w:rPr>
                <w:sz w:val="48"/>
                <w:szCs w:val="48"/>
                <w:vertAlign w:val="superscript"/>
              </w:rPr>
              <w:t>st</w:t>
            </w:r>
          </w:p>
          <w:p w14:paraId="1DE7D54B" w14:textId="77777777" w:rsidR="005712A9" w:rsidRDefault="005712A9" w:rsidP="00253C34">
            <w:pPr>
              <w:spacing w:line="480" w:lineRule="auto"/>
              <w:jc w:val="center"/>
            </w:pPr>
          </w:p>
        </w:tc>
        <w:tc>
          <w:tcPr>
            <w:tcW w:w="2936" w:type="dxa"/>
          </w:tcPr>
          <w:p w14:paraId="70926F46" w14:textId="77777777" w:rsidR="005712A9" w:rsidRDefault="005712A9" w:rsidP="0058328A">
            <w:pPr>
              <w:spacing w:line="480" w:lineRule="auto"/>
            </w:pPr>
          </w:p>
        </w:tc>
        <w:tc>
          <w:tcPr>
            <w:tcW w:w="3276" w:type="dxa"/>
          </w:tcPr>
          <w:p w14:paraId="61EE50BF" w14:textId="4B54000A" w:rsidR="005712A9" w:rsidRDefault="005712A9" w:rsidP="0058328A">
            <w:pPr>
              <w:spacing w:line="480" w:lineRule="auto"/>
            </w:pPr>
          </w:p>
        </w:tc>
      </w:tr>
      <w:tr w:rsidR="005712A9" w14:paraId="1B693095" w14:textId="77777777" w:rsidTr="005712A9">
        <w:tc>
          <w:tcPr>
            <w:tcW w:w="3218" w:type="dxa"/>
          </w:tcPr>
          <w:p w14:paraId="28BBEB8D" w14:textId="77777777" w:rsidR="005712A9" w:rsidRDefault="005712A9" w:rsidP="0058328A">
            <w:pPr>
              <w:spacing w:line="480" w:lineRule="auto"/>
            </w:pPr>
          </w:p>
          <w:p w14:paraId="4C484994" w14:textId="77777777" w:rsidR="005712A9" w:rsidRDefault="005712A9" w:rsidP="0058328A">
            <w:pPr>
              <w:spacing w:line="480" w:lineRule="auto"/>
            </w:pPr>
          </w:p>
          <w:p w14:paraId="0C3B85F1" w14:textId="77777777" w:rsidR="005712A9" w:rsidRDefault="005712A9" w:rsidP="00253C34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2</w:t>
            </w:r>
            <w:r w:rsidRPr="00253C34">
              <w:rPr>
                <w:sz w:val="44"/>
                <w:szCs w:val="44"/>
                <w:vertAlign w:val="superscript"/>
              </w:rPr>
              <w:t>nd</w:t>
            </w:r>
          </w:p>
          <w:p w14:paraId="628E137D" w14:textId="77777777" w:rsidR="005712A9" w:rsidRDefault="005712A9" w:rsidP="0058328A">
            <w:pPr>
              <w:spacing w:line="480" w:lineRule="auto"/>
            </w:pPr>
          </w:p>
        </w:tc>
        <w:tc>
          <w:tcPr>
            <w:tcW w:w="2936" w:type="dxa"/>
          </w:tcPr>
          <w:p w14:paraId="3D1C8023" w14:textId="77777777" w:rsidR="005712A9" w:rsidRDefault="005712A9" w:rsidP="0058328A">
            <w:pPr>
              <w:spacing w:line="480" w:lineRule="auto"/>
            </w:pPr>
          </w:p>
        </w:tc>
        <w:tc>
          <w:tcPr>
            <w:tcW w:w="3276" w:type="dxa"/>
          </w:tcPr>
          <w:p w14:paraId="7F8E914D" w14:textId="3CC3C2FF" w:rsidR="005712A9" w:rsidRDefault="005712A9" w:rsidP="0058328A">
            <w:pPr>
              <w:spacing w:line="480" w:lineRule="auto"/>
            </w:pPr>
          </w:p>
        </w:tc>
      </w:tr>
      <w:tr w:rsidR="005712A9" w14:paraId="559330F4" w14:textId="77777777" w:rsidTr="005712A9">
        <w:tc>
          <w:tcPr>
            <w:tcW w:w="3218" w:type="dxa"/>
          </w:tcPr>
          <w:p w14:paraId="2D79967A" w14:textId="77777777" w:rsidR="005712A9" w:rsidRDefault="005712A9" w:rsidP="0058328A">
            <w:pPr>
              <w:spacing w:line="480" w:lineRule="auto"/>
            </w:pPr>
          </w:p>
          <w:p w14:paraId="2C8E91B3" w14:textId="77777777" w:rsidR="005712A9" w:rsidRDefault="005712A9" w:rsidP="0058328A">
            <w:pPr>
              <w:spacing w:line="480" w:lineRule="auto"/>
            </w:pPr>
          </w:p>
          <w:p w14:paraId="74784F86" w14:textId="77777777" w:rsidR="005712A9" w:rsidRDefault="005712A9" w:rsidP="00253C34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3</w:t>
            </w:r>
            <w:r w:rsidRPr="00253C34">
              <w:rPr>
                <w:sz w:val="44"/>
                <w:szCs w:val="44"/>
                <w:vertAlign w:val="superscript"/>
              </w:rPr>
              <w:t>rd</w:t>
            </w:r>
          </w:p>
          <w:p w14:paraId="468FBD2B" w14:textId="77777777" w:rsidR="005712A9" w:rsidRDefault="005712A9" w:rsidP="0058328A">
            <w:pPr>
              <w:spacing w:line="480" w:lineRule="auto"/>
            </w:pPr>
          </w:p>
        </w:tc>
        <w:tc>
          <w:tcPr>
            <w:tcW w:w="2936" w:type="dxa"/>
          </w:tcPr>
          <w:p w14:paraId="248A43C1" w14:textId="77777777" w:rsidR="005712A9" w:rsidRDefault="005712A9" w:rsidP="0058328A">
            <w:pPr>
              <w:spacing w:line="480" w:lineRule="auto"/>
            </w:pPr>
          </w:p>
        </w:tc>
        <w:tc>
          <w:tcPr>
            <w:tcW w:w="3276" w:type="dxa"/>
          </w:tcPr>
          <w:p w14:paraId="1358ED45" w14:textId="096C8DD8" w:rsidR="005712A9" w:rsidRDefault="005712A9" w:rsidP="0058328A">
            <w:pPr>
              <w:spacing w:line="480" w:lineRule="auto"/>
            </w:pPr>
          </w:p>
        </w:tc>
      </w:tr>
    </w:tbl>
    <w:p w14:paraId="0AC9E606" w14:textId="77777777" w:rsidR="00CD0DB7" w:rsidRDefault="00CD0DB7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14:paraId="4EBC363F" w14:textId="1890A09B" w:rsidR="008F6C3E" w:rsidRDefault="00857777" w:rsidP="00954908">
      <w:pPr>
        <w:spacing w:line="240" w:lineRule="auto"/>
      </w:pPr>
      <w:r>
        <w:lastRenderedPageBreak/>
        <w:t>1</w:t>
      </w:r>
      <w:r w:rsidR="00CD0DB7">
        <w:t>5</w:t>
      </w:r>
      <w:r>
        <w:t xml:space="preserve">. </w:t>
      </w:r>
      <w:r w:rsidR="0058328A">
        <w:t>Explain how vaccines are created and how they work within</w:t>
      </w:r>
      <w:r w:rsidR="00954908">
        <w:t xml:space="preserve"> the body to prevent infection.</w:t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</w:r>
      <w:r w:rsidR="00954908">
        <w:tab/>
        <w:t xml:space="preserve">       </w:t>
      </w:r>
      <w:r w:rsidR="00A96892">
        <w:t xml:space="preserve"> </w:t>
      </w:r>
      <w:r w:rsidR="008F6C3E">
        <w:t>(</w:t>
      </w:r>
      <w:r w:rsidR="00954908">
        <w:rPr>
          <w:b/>
        </w:rPr>
        <w:t>3</w:t>
      </w:r>
      <w:r w:rsidR="008F6C3E" w:rsidRPr="004C3819">
        <w:rPr>
          <w:b/>
        </w:rPr>
        <w:t xml:space="preserve"> marks</w:t>
      </w:r>
      <w:r w:rsidR="008F6C3E">
        <w:t>)</w:t>
      </w:r>
      <w:r>
        <w:t xml:space="preserve">        </w:t>
      </w:r>
    </w:p>
    <w:p w14:paraId="2579EC06" w14:textId="2F2D2D63" w:rsidR="00087050" w:rsidRDefault="0058328A" w:rsidP="008F6C3E">
      <w:pPr>
        <w:tabs>
          <w:tab w:val="left" w:pos="7275"/>
        </w:tabs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54908">
        <w:t>______________________________</w:t>
      </w:r>
      <w:r>
        <w:t>_</w:t>
      </w:r>
    </w:p>
    <w:p w14:paraId="18D46A9C" w14:textId="77777777" w:rsidR="006828C3" w:rsidRDefault="00954908" w:rsidP="00087050">
      <w:pPr>
        <w:tabs>
          <w:tab w:val="left" w:pos="2880"/>
        </w:tabs>
      </w:pPr>
      <w:r>
        <w:tab/>
      </w:r>
      <w:r w:rsidR="00087050">
        <w:t xml:space="preserve"> </w:t>
      </w:r>
    </w:p>
    <w:p w14:paraId="3B17AB7E" w14:textId="77777777" w:rsidR="006828C3" w:rsidRDefault="006828C3">
      <w:r>
        <w:br w:type="page"/>
      </w:r>
    </w:p>
    <w:p w14:paraId="08C7ECD9" w14:textId="571E64E8" w:rsidR="006828C3" w:rsidRDefault="006828C3" w:rsidP="006828C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Extended response</w:t>
      </w:r>
      <w:r w:rsidR="000A647F">
        <w:t xml:space="preserve">     </w:t>
      </w:r>
      <w:r w:rsidR="000A647F">
        <w:tab/>
      </w:r>
      <w:r w:rsidR="000A647F">
        <w:tab/>
      </w:r>
      <w:r w:rsidR="000A647F">
        <w:tab/>
      </w:r>
      <w:r w:rsidR="000A647F">
        <w:tab/>
      </w:r>
      <w:r w:rsidR="000A647F">
        <w:tab/>
      </w:r>
      <w:r w:rsidR="000A647F">
        <w:tab/>
      </w:r>
      <w:r w:rsidR="000A647F">
        <w:tab/>
        <w:t xml:space="preserve">   (</w:t>
      </w:r>
      <w:r w:rsidR="00CD2090">
        <w:rPr>
          <w:b/>
        </w:rPr>
        <w:t>5</w:t>
      </w:r>
      <w:r w:rsidR="000A647F" w:rsidRPr="004C3819">
        <w:rPr>
          <w:b/>
        </w:rPr>
        <w:t xml:space="preserve"> marks</w:t>
      </w:r>
      <w:r w:rsidR="000A647F">
        <w:t xml:space="preserve">)        </w:t>
      </w:r>
    </w:p>
    <w:p w14:paraId="5CA6335D" w14:textId="4F0C238C" w:rsidR="006828C3" w:rsidRDefault="006828C3" w:rsidP="006828C3">
      <w:r>
        <w:t>Read the scenario below in order to identify the disease</w:t>
      </w:r>
    </w:p>
    <w:p w14:paraId="1FBC99CA" w14:textId="21648B63" w:rsidR="006828C3" w:rsidRDefault="006828C3" w:rsidP="006828C3"/>
    <w:p w14:paraId="294426DD" w14:textId="0BFB3985" w:rsidR="006828C3" w:rsidRDefault="006828C3" w:rsidP="006828C3">
      <w:r>
        <w:t>Duri</w:t>
      </w:r>
      <w:r w:rsidR="00575D92">
        <w:t xml:space="preserve">ng the school holidays, Mr </w:t>
      </w:r>
      <w:proofErr w:type="spellStart"/>
      <w:r w:rsidR="00575D92">
        <w:t>Opaca</w:t>
      </w:r>
      <w:r>
        <w:t>k</w:t>
      </w:r>
      <w:proofErr w:type="spellEnd"/>
      <w:r>
        <w:t xml:space="preserve"> </w:t>
      </w:r>
      <w:r w:rsidR="000A647F">
        <w:t>went</w:t>
      </w:r>
      <w:r>
        <w:t xml:space="preserve"> South Africa</w:t>
      </w:r>
      <w:r w:rsidR="000A647F">
        <w:t xml:space="preserve"> for a hiking trip for a week</w:t>
      </w:r>
      <w:r>
        <w:t xml:space="preserve">. </w:t>
      </w:r>
      <w:r w:rsidR="000A647F">
        <w:t>When he arrived home, he began experiencing flu-like symptoms, his joint</w:t>
      </w:r>
      <w:r w:rsidR="00506EAB">
        <w:t xml:space="preserve">s became swollen and he </w:t>
      </w:r>
      <w:r w:rsidR="000A647F">
        <w:t>has</w:t>
      </w:r>
      <w:r w:rsidR="00506EAB">
        <w:t xml:space="preserve"> developed</w:t>
      </w:r>
      <w:r w:rsidR="000A647F">
        <w:t xml:space="preserve"> rashes on </w:t>
      </w:r>
      <w:r w:rsidR="00575D92">
        <w:t xml:space="preserve">his arms and legs. When Mr </w:t>
      </w:r>
      <w:proofErr w:type="spellStart"/>
      <w:r w:rsidR="00575D92">
        <w:t>Opaca</w:t>
      </w:r>
      <w:r w:rsidR="000A647F">
        <w:t>k</w:t>
      </w:r>
      <w:proofErr w:type="spellEnd"/>
      <w:r w:rsidR="000A647F">
        <w:t xml:space="preserve"> went to the doctors for treatment, they said he would </w:t>
      </w:r>
      <w:r w:rsidR="00575D92">
        <w:t xml:space="preserve">recover after a week. Mr </w:t>
      </w:r>
      <w:proofErr w:type="spellStart"/>
      <w:r w:rsidR="00575D92">
        <w:t>Opaca</w:t>
      </w:r>
      <w:r w:rsidR="000A647F">
        <w:t>k</w:t>
      </w:r>
      <w:proofErr w:type="spellEnd"/>
      <w:r w:rsidR="000A647F">
        <w:t xml:space="preserve"> reported he may </w:t>
      </w:r>
      <w:r w:rsidR="00506EAB">
        <w:t>have</w:t>
      </w:r>
      <w:r w:rsidR="000A647F">
        <w:t xml:space="preserve"> been bitten by some bugs. </w:t>
      </w:r>
      <w:r w:rsidR="00575D92">
        <w:t xml:space="preserve">Mr </w:t>
      </w:r>
      <w:proofErr w:type="spellStart"/>
      <w:r w:rsidR="00575D92">
        <w:t>Opaca</w:t>
      </w:r>
      <w:r>
        <w:t>k</w:t>
      </w:r>
      <w:proofErr w:type="spellEnd"/>
      <w:r>
        <w:t xml:space="preserve"> did not get vaccinated for before he left for his trip</w:t>
      </w:r>
      <w:r w:rsidR="00506EAB">
        <w:t>.</w:t>
      </w:r>
      <w:r>
        <w:t xml:space="preserve"> </w:t>
      </w:r>
    </w:p>
    <w:p w14:paraId="15666139" w14:textId="74426873" w:rsidR="000A647F" w:rsidRDefault="006828C3" w:rsidP="000A647F">
      <w:r>
        <w:t>In the space below</w:t>
      </w:r>
      <w:r w:rsidR="000A647F">
        <w:t xml:space="preserve"> you must write a response that inc</w:t>
      </w:r>
      <w:r w:rsidR="00FC10B0">
        <w:t>l</w:t>
      </w:r>
      <w:r w:rsidR="000A647F">
        <w:t>udes</w:t>
      </w:r>
      <w:r w:rsidR="00506EAB">
        <w:t>:</w:t>
      </w:r>
    </w:p>
    <w:p w14:paraId="726BD985" w14:textId="26070B95" w:rsidR="000A647F" w:rsidRDefault="00B94A2A" w:rsidP="000A647F">
      <w:pPr>
        <w:pStyle w:val="ListParagraph"/>
        <w:numPr>
          <w:ilvl w:val="0"/>
          <w:numId w:val="9"/>
        </w:numPr>
      </w:pPr>
      <w:r>
        <w:t>The likely disease</w:t>
      </w:r>
      <w:r w:rsidR="000A647F">
        <w:t>,</w:t>
      </w:r>
    </w:p>
    <w:p w14:paraId="2ABAE17E" w14:textId="388C27A4" w:rsidR="000A647F" w:rsidRDefault="000A647F" w:rsidP="000A647F">
      <w:pPr>
        <w:pStyle w:val="ListParagraph"/>
        <w:numPr>
          <w:ilvl w:val="0"/>
          <w:numId w:val="9"/>
        </w:numPr>
      </w:pPr>
      <w:r>
        <w:t>Whether the disease is bacterial or viral,</w:t>
      </w:r>
    </w:p>
    <w:p w14:paraId="5B25AB5A" w14:textId="74D55E36" w:rsidR="000A647F" w:rsidRDefault="000A647F" w:rsidP="000A647F">
      <w:pPr>
        <w:pStyle w:val="ListParagraph"/>
        <w:numPr>
          <w:ilvl w:val="0"/>
          <w:numId w:val="9"/>
        </w:numPr>
      </w:pPr>
      <w:r>
        <w:t>The possible cause for the disease,</w:t>
      </w:r>
    </w:p>
    <w:p w14:paraId="5F67D1A9" w14:textId="4FEA914F" w:rsidR="000A647F" w:rsidRDefault="000A647F" w:rsidP="000A647F">
      <w:pPr>
        <w:pStyle w:val="ListParagraph"/>
        <w:numPr>
          <w:ilvl w:val="0"/>
          <w:numId w:val="9"/>
        </w:numPr>
      </w:pPr>
      <w:r>
        <w:t>The treatment for the disease, and</w:t>
      </w:r>
    </w:p>
    <w:p w14:paraId="5F9F7EE5" w14:textId="12079B00" w:rsidR="000A647F" w:rsidRDefault="000A647F" w:rsidP="000A647F">
      <w:pPr>
        <w:pStyle w:val="ListParagraph"/>
        <w:numPr>
          <w:ilvl w:val="0"/>
          <w:numId w:val="9"/>
        </w:numPr>
      </w:pPr>
      <w:r>
        <w:t>Possible methods of prevention</w:t>
      </w:r>
      <w:r w:rsidR="001C34F1">
        <w:t xml:space="preserve"> when travelling</w:t>
      </w:r>
      <w:r>
        <w:t xml:space="preserve"> in the future</w:t>
      </w:r>
    </w:p>
    <w:p w14:paraId="1E683B37" w14:textId="0957ECF0" w:rsidR="000A647F" w:rsidRDefault="000A647F" w:rsidP="000A647F">
      <w:pPr>
        <w:spacing w:line="360" w:lineRule="auto"/>
        <w:ind w:left="357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CC50EE" w14:textId="171217B8" w:rsidR="006828C3" w:rsidRPr="006828C3" w:rsidRDefault="006828C3" w:rsidP="006828C3">
      <w:pPr>
        <w:rPr>
          <w:b/>
          <w:sz w:val="36"/>
          <w:szCs w:val="36"/>
        </w:rPr>
      </w:pPr>
    </w:p>
    <w:p w14:paraId="5160738D" w14:textId="280AA2E3" w:rsidR="0058328A" w:rsidRPr="00087050" w:rsidRDefault="00087050" w:rsidP="000A647F">
      <w:pPr>
        <w:tabs>
          <w:tab w:val="left" w:pos="2880"/>
        </w:tabs>
        <w:jc w:val="center"/>
      </w:pPr>
      <w:r>
        <w:t>End of the Test</w:t>
      </w:r>
    </w:p>
    <w:sectPr w:rsidR="0058328A" w:rsidRPr="00087050" w:rsidSect="004D3F24">
      <w:pgSz w:w="11906" w:h="16838"/>
      <w:pgMar w:top="1440" w:right="125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5BDB"/>
    <w:multiLevelType w:val="hybridMultilevel"/>
    <w:tmpl w:val="6B20465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6213B"/>
    <w:multiLevelType w:val="hybridMultilevel"/>
    <w:tmpl w:val="A6629A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41707"/>
    <w:multiLevelType w:val="hybridMultilevel"/>
    <w:tmpl w:val="6A20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F1841"/>
    <w:multiLevelType w:val="hybridMultilevel"/>
    <w:tmpl w:val="3DC0527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276ED"/>
    <w:multiLevelType w:val="hybridMultilevel"/>
    <w:tmpl w:val="E25A1AAA"/>
    <w:lvl w:ilvl="0" w:tplc="F758A448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B43B7"/>
    <w:multiLevelType w:val="hybridMultilevel"/>
    <w:tmpl w:val="29423C08"/>
    <w:lvl w:ilvl="0" w:tplc="600E4FB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D55CC"/>
    <w:multiLevelType w:val="hybridMultilevel"/>
    <w:tmpl w:val="18F495C8"/>
    <w:lvl w:ilvl="0" w:tplc="392EF678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8"/>
    <w:rsid w:val="00035C6F"/>
    <w:rsid w:val="000516E2"/>
    <w:rsid w:val="00087050"/>
    <w:rsid w:val="000A647F"/>
    <w:rsid w:val="000C12E9"/>
    <w:rsid w:val="000E0A3D"/>
    <w:rsid w:val="0010294D"/>
    <w:rsid w:val="00103C45"/>
    <w:rsid w:val="0013185D"/>
    <w:rsid w:val="00132BCE"/>
    <w:rsid w:val="00135777"/>
    <w:rsid w:val="001C34F1"/>
    <w:rsid w:val="0021746F"/>
    <w:rsid w:val="00245A45"/>
    <w:rsid w:val="00253C34"/>
    <w:rsid w:val="00276C60"/>
    <w:rsid w:val="002E27DF"/>
    <w:rsid w:val="002F7120"/>
    <w:rsid w:val="003708A9"/>
    <w:rsid w:val="003C0D75"/>
    <w:rsid w:val="003E4486"/>
    <w:rsid w:val="00466B3E"/>
    <w:rsid w:val="004C0196"/>
    <w:rsid w:val="004C3819"/>
    <w:rsid w:val="004D3F24"/>
    <w:rsid w:val="00506EAB"/>
    <w:rsid w:val="005078A6"/>
    <w:rsid w:val="005712A9"/>
    <w:rsid w:val="00575D92"/>
    <w:rsid w:val="0058328A"/>
    <w:rsid w:val="00617639"/>
    <w:rsid w:val="00626A1A"/>
    <w:rsid w:val="00643EE5"/>
    <w:rsid w:val="00663AF7"/>
    <w:rsid w:val="006828C3"/>
    <w:rsid w:val="00721610"/>
    <w:rsid w:val="00724689"/>
    <w:rsid w:val="00766768"/>
    <w:rsid w:val="007C57B0"/>
    <w:rsid w:val="008445A8"/>
    <w:rsid w:val="00857777"/>
    <w:rsid w:val="00867B6C"/>
    <w:rsid w:val="0089147E"/>
    <w:rsid w:val="00891A3D"/>
    <w:rsid w:val="008F6C3E"/>
    <w:rsid w:val="00940C3C"/>
    <w:rsid w:val="00954908"/>
    <w:rsid w:val="009E00AB"/>
    <w:rsid w:val="00A7217F"/>
    <w:rsid w:val="00A96892"/>
    <w:rsid w:val="00AF5759"/>
    <w:rsid w:val="00B94A2A"/>
    <w:rsid w:val="00BE1AE5"/>
    <w:rsid w:val="00CA01A4"/>
    <w:rsid w:val="00CD0DB7"/>
    <w:rsid w:val="00CD2090"/>
    <w:rsid w:val="00D70849"/>
    <w:rsid w:val="00D75EED"/>
    <w:rsid w:val="00EE761F"/>
    <w:rsid w:val="00EF3304"/>
    <w:rsid w:val="00F46011"/>
    <w:rsid w:val="00FC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1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B764B459.dotm</Template>
  <TotalTime>57</TotalTime>
  <Pages>8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e0324103</dc:creator>
  <cp:lastModifiedBy>e0324103</cp:lastModifiedBy>
  <cp:revision>14</cp:revision>
  <cp:lastPrinted>2016-05-23T07:18:00Z</cp:lastPrinted>
  <dcterms:created xsi:type="dcterms:W3CDTF">2018-08-06T01:04:00Z</dcterms:created>
  <dcterms:modified xsi:type="dcterms:W3CDTF">2018-08-06T02:23:00Z</dcterms:modified>
</cp:coreProperties>
</file>