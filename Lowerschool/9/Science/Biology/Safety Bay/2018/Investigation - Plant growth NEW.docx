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9FA57" w14:textId="77777777" w:rsidR="003E0530" w:rsidRPr="00F67CDE" w:rsidRDefault="00C3421A" w:rsidP="00E407D8">
      <w:pPr>
        <w:jc w:val="center"/>
        <w:rPr>
          <w:rFonts w:ascii="Kristen ITC" w:hAnsi="Kristen ITC"/>
          <w:b/>
          <w:sz w:val="32"/>
        </w:rPr>
      </w:pPr>
      <w:r>
        <w:rPr>
          <w:rFonts w:ascii="Kristen ITC" w:hAnsi="Kristen ITC"/>
          <w:b/>
          <w:sz w:val="32"/>
        </w:rPr>
        <w:t xml:space="preserve">Investigating </w:t>
      </w:r>
      <w:r w:rsidR="00937B5B">
        <w:rPr>
          <w:rFonts w:ascii="Kristen ITC" w:hAnsi="Kristen ITC"/>
          <w:b/>
          <w:sz w:val="32"/>
        </w:rPr>
        <w:t>Abiotic factors</w:t>
      </w:r>
    </w:p>
    <w:p w14:paraId="5625BFEF" w14:textId="77777777" w:rsidR="00E407D8" w:rsidRPr="00E407D8" w:rsidRDefault="00E407D8" w:rsidP="00E407D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NAME: </w:t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CLASS: </w:t>
      </w:r>
      <w:r w:rsidR="003703CC">
        <w:rPr>
          <w:rFonts w:cstheme="minorHAnsi"/>
          <w:b/>
          <w:sz w:val="24"/>
          <w:u w:val="single"/>
        </w:rPr>
        <w:tab/>
      </w:r>
      <w:r w:rsidR="003703CC">
        <w:rPr>
          <w:rFonts w:cstheme="minorHAnsi"/>
          <w:b/>
          <w:sz w:val="24"/>
          <w:u w:val="single"/>
        </w:rPr>
        <w:tab/>
      </w:r>
    </w:p>
    <w:p w14:paraId="014115FC" w14:textId="77777777" w:rsidR="00C0687A" w:rsidRPr="00E407D8" w:rsidRDefault="00C0687A">
      <w:pPr>
        <w:rPr>
          <w:sz w:val="24"/>
        </w:rPr>
      </w:pPr>
      <w:r w:rsidRPr="00E407D8">
        <w:rPr>
          <w:sz w:val="24"/>
        </w:rPr>
        <w:t xml:space="preserve">Now that you are </w:t>
      </w:r>
      <w:r w:rsidR="00C3421A">
        <w:rPr>
          <w:sz w:val="24"/>
        </w:rPr>
        <w:t xml:space="preserve">familiar with ecosystems and </w:t>
      </w:r>
      <w:r w:rsidR="00937B5B">
        <w:rPr>
          <w:sz w:val="24"/>
        </w:rPr>
        <w:t xml:space="preserve">abiotic factors, </w:t>
      </w:r>
      <w:r w:rsidR="00C3421A">
        <w:rPr>
          <w:sz w:val="24"/>
        </w:rPr>
        <w:t xml:space="preserve">you will observe </w:t>
      </w:r>
      <w:r w:rsidR="00937B5B">
        <w:rPr>
          <w:sz w:val="24"/>
        </w:rPr>
        <w:t>plant growth over the course of 3 weeks</w:t>
      </w:r>
      <w:r w:rsidR="00C3421A">
        <w:rPr>
          <w:sz w:val="24"/>
        </w:rPr>
        <w:t xml:space="preserve"> to see whether </w:t>
      </w:r>
      <w:r w:rsidR="00A554C9">
        <w:rPr>
          <w:sz w:val="24"/>
        </w:rPr>
        <w:t xml:space="preserve">a change in </w:t>
      </w:r>
      <w:r w:rsidR="00A554C9">
        <w:rPr>
          <w:b/>
          <w:sz w:val="24"/>
          <w:u w:val="single"/>
        </w:rPr>
        <w:t>one abiotic factor</w:t>
      </w:r>
      <w:r w:rsidR="00C3421A">
        <w:rPr>
          <w:sz w:val="24"/>
        </w:rPr>
        <w:t xml:space="preserve"> affects </w:t>
      </w:r>
      <w:r w:rsidR="00937B5B">
        <w:rPr>
          <w:sz w:val="24"/>
        </w:rPr>
        <w:t>plant growth.</w:t>
      </w:r>
    </w:p>
    <w:p w14:paraId="38F51613" w14:textId="77777777" w:rsidR="00C0687A" w:rsidRPr="00E407D8" w:rsidRDefault="00C0687A">
      <w:pPr>
        <w:rPr>
          <w:b/>
          <w:sz w:val="24"/>
        </w:rPr>
      </w:pPr>
      <w:r w:rsidRPr="00E407D8">
        <w:rPr>
          <w:b/>
          <w:sz w:val="24"/>
        </w:rPr>
        <w:t>GROUPS</w:t>
      </w:r>
    </w:p>
    <w:p w14:paraId="2D5CB337" w14:textId="77777777" w:rsidR="00C0687A" w:rsidRPr="00E407D8" w:rsidRDefault="00C0687A">
      <w:pPr>
        <w:rPr>
          <w:sz w:val="24"/>
        </w:rPr>
      </w:pPr>
      <w:r w:rsidRPr="00E407D8">
        <w:rPr>
          <w:sz w:val="24"/>
        </w:rPr>
        <w:t xml:space="preserve">You will work in pairs to complete this </w:t>
      </w:r>
      <w:r w:rsidR="00C3421A">
        <w:rPr>
          <w:sz w:val="24"/>
        </w:rPr>
        <w:t>investigation</w:t>
      </w:r>
      <w:r w:rsidRPr="00E407D8">
        <w:rPr>
          <w:sz w:val="24"/>
        </w:rPr>
        <w:t>. The partner that you will need to work with will be randomly chosen.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5"/>
      </w:tblGrid>
      <w:tr w:rsidR="00764285" w14:paraId="0C96BF47" w14:textId="77777777" w:rsidTr="00937B5B">
        <w:trPr>
          <w:trHeight w:val="927"/>
        </w:trPr>
        <w:tc>
          <w:tcPr>
            <w:tcW w:w="10265" w:type="dxa"/>
          </w:tcPr>
          <w:p w14:paraId="585421E4" w14:textId="77777777" w:rsidR="00764285" w:rsidRDefault="00764285" w:rsidP="00764285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My partner is</w:t>
            </w:r>
          </w:p>
          <w:p w14:paraId="2EA50AA9" w14:textId="77777777" w:rsidR="00764285" w:rsidRDefault="00764285"/>
        </w:tc>
      </w:tr>
    </w:tbl>
    <w:p w14:paraId="0E34BE05" w14:textId="77777777" w:rsidR="00764285" w:rsidRDefault="00764285"/>
    <w:p w14:paraId="186A7446" w14:textId="77777777" w:rsidR="00A554C9" w:rsidRPr="00E407D8" w:rsidRDefault="00A554C9" w:rsidP="00A554C9">
      <w:pPr>
        <w:rPr>
          <w:b/>
          <w:sz w:val="24"/>
        </w:rPr>
      </w:pPr>
      <w:r>
        <w:rPr>
          <w:b/>
          <w:sz w:val="24"/>
        </w:rPr>
        <w:t>AIM</w:t>
      </w:r>
    </w:p>
    <w:p w14:paraId="46FB6C95" w14:textId="77777777" w:rsidR="00A554C9" w:rsidRDefault="00A554C9" w:rsidP="00A554C9">
      <w:pPr>
        <w:rPr>
          <w:sz w:val="24"/>
        </w:rPr>
      </w:pPr>
      <w:r>
        <w:rPr>
          <w:sz w:val="24"/>
        </w:rPr>
        <w:t>Write the aim of this investigation in your own words (</w:t>
      </w:r>
      <w:r>
        <w:rPr>
          <w:b/>
          <w:sz w:val="24"/>
          <w:u w:val="single"/>
        </w:rPr>
        <w:t>HINT:</w:t>
      </w:r>
      <w:r>
        <w:rPr>
          <w:sz w:val="24"/>
        </w:rPr>
        <w:t xml:space="preserve"> Read the first line at the top of the page!!)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4"/>
      </w:tblGrid>
      <w:tr w:rsidR="00A554C9" w14:paraId="00D62436" w14:textId="77777777" w:rsidTr="00937B5B">
        <w:trPr>
          <w:trHeight w:val="1017"/>
        </w:trPr>
        <w:tc>
          <w:tcPr>
            <w:tcW w:w="10264" w:type="dxa"/>
          </w:tcPr>
          <w:p w14:paraId="36817116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The aim of this investigation is to</w:t>
            </w:r>
          </w:p>
          <w:p w14:paraId="1EDC347B" w14:textId="77777777" w:rsidR="00A554C9" w:rsidRDefault="00A554C9" w:rsidP="001B70E9"/>
        </w:tc>
      </w:tr>
    </w:tbl>
    <w:p w14:paraId="3237D0B5" w14:textId="77777777" w:rsidR="00A554C9" w:rsidRDefault="00A554C9" w:rsidP="00A554C9">
      <w:pPr>
        <w:rPr>
          <w:sz w:val="24"/>
        </w:rPr>
      </w:pPr>
    </w:p>
    <w:p w14:paraId="224E8639" w14:textId="77777777" w:rsidR="00A554C9" w:rsidRDefault="00A554C9" w:rsidP="00A554C9">
      <w:pPr>
        <w:rPr>
          <w:sz w:val="24"/>
        </w:rPr>
      </w:pPr>
      <w:r>
        <w:rPr>
          <w:sz w:val="24"/>
        </w:rPr>
        <w:t xml:space="preserve">Discuss with your partner which abiotic feature you are able to modify most easily – this will become your </w:t>
      </w:r>
      <w:r>
        <w:rPr>
          <w:b/>
          <w:i/>
          <w:sz w:val="24"/>
        </w:rPr>
        <w:t>independent variable</w:t>
      </w:r>
      <w:r>
        <w:rPr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3"/>
      </w:tblGrid>
      <w:tr w:rsidR="00A554C9" w14:paraId="704B109F" w14:textId="77777777" w:rsidTr="00937B5B">
        <w:trPr>
          <w:trHeight w:val="912"/>
        </w:trPr>
        <w:tc>
          <w:tcPr>
            <w:tcW w:w="10263" w:type="dxa"/>
          </w:tcPr>
          <w:p w14:paraId="39800F36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Our independent variable is</w:t>
            </w:r>
          </w:p>
          <w:p w14:paraId="00D46C4A" w14:textId="77777777" w:rsidR="00A554C9" w:rsidRDefault="00A554C9" w:rsidP="001B70E9"/>
        </w:tc>
      </w:tr>
    </w:tbl>
    <w:p w14:paraId="0AC99761" w14:textId="77777777" w:rsidR="00A554C9" w:rsidRDefault="00A554C9" w:rsidP="00A554C9">
      <w:pPr>
        <w:rPr>
          <w:sz w:val="24"/>
        </w:rPr>
      </w:pPr>
    </w:p>
    <w:p w14:paraId="72C12DBD" w14:textId="77777777" w:rsidR="00A554C9" w:rsidRDefault="00A554C9" w:rsidP="00A554C9">
      <w:pPr>
        <w:rPr>
          <w:sz w:val="24"/>
        </w:rPr>
      </w:pPr>
      <w:r>
        <w:rPr>
          <w:sz w:val="24"/>
        </w:rPr>
        <w:t xml:space="preserve">As you will observe how this feature affects the organisms present in the ecosystem, what you observe will be your </w:t>
      </w:r>
      <w:r>
        <w:rPr>
          <w:b/>
          <w:i/>
          <w:sz w:val="24"/>
        </w:rPr>
        <w:t>dependent variable</w:t>
      </w:r>
      <w:r>
        <w:rPr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5"/>
      </w:tblGrid>
      <w:tr w:rsidR="00A554C9" w14:paraId="57F2C5DD" w14:textId="77777777" w:rsidTr="00937B5B">
        <w:trPr>
          <w:trHeight w:val="833"/>
        </w:trPr>
        <w:tc>
          <w:tcPr>
            <w:tcW w:w="10265" w:type="dxa"/>
          </w:tcPr>
          <w:p w14:paraId="7804B321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Our dependent variable is</w:t>
            </w:r>
          </w:p>
          <w:p w14:paraId="6758E269" w14:textId="77777777" w:rsidR="00A554C9" w:rsidRDefault="00A554C9" w:rsidP="001B70E9"/>
        </w:tc>
      </w:tr>
    </w:tbl>
    <w:p w14:paraId="179D8275" w14:textId="77777777" w:rsidR="00A554C9" w:rsidRDefault="00A554C9" w:rsidP="00A554C9">
      <w:pPr>
        <w:rPr>
          <w:sz w:val="24"/>
        </w:rPr>
      </w:pPr>
    </w:p>
    <w:p w14:paraId="10A28DCF" w14:textId="77777777" w:rsidR="00937B5B" w:rsidRDefault="00937B5B" w:rsidP="00A554C9">
      <w:pPr>
        <w:rPr>
          <w:sz w:val="24"/>
        </w:rPr>
      </w:pPr>
    </w:p>
    <w:p w14:paraId="472706BB" w14:textId="77777777" w:rsidR="00937B5B" w:rsidRDefault="00937B5B" w:rsidP="00A554C9">
      <w:pPr>
        <w:rPr>
          <w:sz w:val="24"/>
        </w:rPr>
      </w:pPr>
    </w:p>
    <w:p w14:paraId="3F3A072E" w14:textId="77777777" w:rsidR="00937B5B" w:rsidRDefault="00937B5B" w:rsidP="00A554C9">
      <w:pPr>
        <w:rPr>
          <w:sz w:val="24"/>
        </w:rPr>
      </w:pPr>
    </w:p>
    <w:p w14:paraId="303241FC" w14:textId="77777777" w:rsidR="00937B5B" w:rsidRDefault="00937B5B" w:rsidP="00A554C9">
      <w:pPr>
        <w:rPr>
          <w:sz w:val="24"/>
        </w:rPr>
      </w:pPr>
    </w:p>
    <w:p w14:paraId="688E79B2" w14:textId="77777777" w:rsidR="00460031" w:rsidRDefault="00460031">
      <w:pPr>
        <w:rPr>
          <w:sz w:val="24"/>
        </w:rPr>
      </w:pPr>
      <w:r>
        <w:rPr>
          <w:sz w:val="24"/>
        </w:rPr>
        <w:br w:type="page"/>
      </w:r>
    </w:p>
    <w:p w14:paraId="131A24F6" w14:textId="32E7254B" w:rsidR="00A554C9" w:rsidRDefault="00A554C9" w:rsidP="00A554C9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 xml:space="preserve">All other abiotic features and some important sampling methods will be your </w:t>
      </w:r>
      <w:r>
        <w:rPr>
          <w:b/>
          <w:i/>
          <w:sz w:val="24"/>
        </w:rPr>
        <w:t>controlled variables</w:t>
      </w:r>
      <w:r>
        <w:rPr>
          <w:sz w:val="24"/>
        </w:rPr>
        <w:t>.</w:t>
      </w:r>
      <w:r w:rsidRPr="00A554C9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4"/>
      </w:tblGrid>
      <w:tr w:rsidR="00A554C9" w14:paraId="47A51D9E" w14:textId="77777777" w:rsidTr="00937B5B">
        <w:trPr>
          <w:trHeight w:val="2897"/>
        </w:trPr>
        <w:tc>
          <w:tcPr>
            <w:tcW w:w="10454" w:type="dxa"/>
          </w:tcPr>
          <w:p w14:paraId="6D089E9F" w14:textId="77777777" w:rsidR="00A554C9" w:rsidRDefault="00A554C9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Some controlled variables are</w:t>
            </w:r>
          </w:p>
          <w:p w14:paraId="7EBA2EDF" w14:textId="77777777" w:rsidR="00A554C9" w:rsidRDefault="00A554C9" w:rsidP="001B70E9"/>
        </w:tc>
      </w:tr>
    </w:tbl>
    <w:p w14:paraId="246E12F0" w14:textId="77777777" w:rsidR="00937B5B" w:rsidRDefault="00937B5B" w:rsidP="00987028">
      <w:pPr>
        <w:rPr>
          <w:b/>
          <w:sz w:val="24"/>
        </w:rPr>
      </w:pPr>
    </w:p>
    <w:p w14:paraId="2DD9412D" w14:textId="77777777" w:rsidR="00987028" w:rsidRPr="00E407D8" w:rsidRDefault="00987028" w:rsidP="00987028">
      <w:pPr>
        <w:rPr>
          <w:b/>
          <w:sz w:val="24"/>
        </w:rPr>
      </w:pPr>
      <w:r>
        <w:rPr>
          <w:b/>
          <w:sz w:val="24"/>
        </w:rPr>
        <w:t>HYPOTHESIS</w:t>
      </w:r>
    </w:p>
    <w:p w14:paraId="02A639D6" w14:textId="77777777" w:rsidR="00987028" w:rsidRDefault="00987028" w:rsidP="00987028">
      <w:pPr>
        <w:rPr>
          <w:sz w:val="24"/>
        </w:rPr>
      </w:pPr>
      <w:r>
        <w:rPr>
          <w:sz w:val="24"/>
        </w:rPr>
        <w:t xml:space="preserve">Discuss with your partner what effect you think that changing your chosen abiotic feature will have on </w:t>
      </w:r>
      <w:r w:rsidR="00937B5B">
        <w:rPr>
          <w:sz w:val="24"/>
        </w:rPr>
        <w:t>your plant</w:t>
      </w:r>
      <w:r>
        <w:rPr>
          <w:sz w:val="24"/>
        </w:rPr>
        <w:t>. Write this in the form of a hypothesis – a scientific statement about what is expected to happen.</w:t>
      </w:r>
    </w:p>
    <w:p w14:paraId="3E057C17" w14:textId="77777777" w:rsidR="00987028" w:rsidRDefault="00987028" w:rsidP="00987028">
      <w:pPr>
        <w:rPr>
          <w:i/>
          <w:sz w:val="24"/>
        </w:rPr>
      </w:pPr>
      <w:r>
        <w:rPr>
          <w:i/>
          <w:sz w:val="24"/>
        </w:rPr>
        <w:t xml:space="preserve">E.g. A </w:t>
      </w:r>
      <w:r w:rsidR="00937B5B">
        <w:rPr>
          <w:i/>
          <w:sz w:val="24"/>
        </w:rPr>
        <w:t>plant</w:t>
      </w:r>
      <w:r>
        <w:rPr>
          <w:i/>
          <w:sz w:val="24"/>
        </w:rPr>
        <w:t xml:space="preserve"> with </w:t>
      </w:r>
      <w:r w:rsidR="00937B5B">
        <w:rPr>
          <w:i/>
          <w:sz w:val="24"/>
        </w:rPr>
        <w:t>watered everyday</w:t>
      </w:r>
      <w:r>
        <w:rPr>
          <w:i/>
          <w:sz w:val="24"/>
        </w:rPr>
        <w:t xml:space="preserve"> will </w:t>
      </w:r>
      <w:r w:rsidR="00937B5B">
        <w:rPr>
          <w:i/>
          <w:sz w:val="24"/>
        </w:rPr>
        <w:t>have more leaves</w:t>
      </w:r>
    </w:p>
    <w:p w14:paraId="737664C8" w14:textId="77777777" w:rsidR="00987028" w:rsidRPr="00987028" w:rsidRDefault="00987028" w:rsidP="00987028">
      <w:pPr>
        <w:rPr>
          <w:i/>
          <w:sz w:val="24"/>
        </w:rPr>
      </w:pPr>
      <w:r>
        <w:rPr>
          <w:i/>
          <w:sz w:val="24"/>
        </w:rPr>
        <w:t xml:space="preserve">      A </w:t>
      </w:r>
      <w:r w:rsidR="00937B5B">
        <w:rPr>
          <w:i/>
          <w:sz w:val="24"/>
        </w:rPr>
        <w:t>plant</w:t>
      </w:r>
      <w:r>
        <w:rPr>
          <w:i/>
          <w:sz w:val="24"/>
        </w:rPr>
        <w:t xml:space="preserve"> exposed to higher amounts of sunlight will </w:t>
      </w:r>
      <w:r w:rsidR="00937B5B">
        <w:rPr>
          <w:i/>
          <w:sz w:val="24"/>
        </w:rPr>
        <w:t>grow taller</w:t>
      </w:r>
      <w:r>
        <w:rPr>
          <w:i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4"/>
      </w:tblGrid>
      <w:tr w:rsidR="00987028" w14:paraId="7E2282F1" w14:textId="77777777" w:rsidTr="00141831">
        <w:trPr>
          <w:trHeight w:val="1106"/>
        </w:trPr>
        <w:tc>
          <w:tcPr>
            <w:tcW w:w="10624" w:type="dxa"/>
          </w:tcPr>
          <w:p w14:paraId="2005491D" w14:textId="77777777" w:rsidR="00987028" w:rsidRDefault="00987028" w:rsidP="001B70E9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 xml:space="preserve">A </w:t>
            </w:r>
            <w:r w:rsidR="00937B5B">
              <w:rPr>
                <w:rFonts w:ascii="Kristen ITC" w:hAnsi="Kristen ITC"/>
                <w:b/>
              </w:rPr>
              <w:t>plant</w:t>
            </w:r>
          </w:p>
          <w:p w14:paraId="05D2AC24" w14:textId="77777777" w:rsidR="00987028" w:rsidRDefault="00987028" w:rsidP="001B70E9"/>
        </w:tc>
      </w:tr>
    </w:tbl>
    <w:p w14:paraId="0D065BA7" w14:textId="77777777" w:rsidR="00A554C9" w:rsidRDefault="00A554C9" w:rsidP="00A554C9">
      <w:pPr>
        <w:rPr>
          <w:b/>
          <w:sz w:val="24"/>
        </w:rPr>
      </w:pPr>
    </w:p>
    <w:p w14:paraId="47F6D223" w14:textId="77777777" w:rsidR="00C0687A" w:rsidRDefault="00C0687A"/>
    <w:p w14:paraId="62E85298" w14:textId="77777777" w:rsidR="00C3421A" w:rsidRDefault="00C3421A">
      <w:pPr>
        <w:rPr>
          <w:b/>
          <w:sz w:val="24"/>
        </w:rPr>
      </w:pPr>
      <w:r>
        <w:rPr>
          <w:b/>
          <w:sz w:val="24"/>
        </w:rPr>
        <w:br w:type="page"/>
      </w:r>
    </w:p>
    <w:p w14:paraId="05B56ECF" w14:textId="77777777" w:rsidR="00091E86" w:rsidRPr="00C53CAC" w:rsidRDefault="00091E86">
      <w:pPr>
        <w:rPr>
          <w:b/>
          <w:sz w:val="24"/>
        </w:rPr>
      </w:pPr>
      <w:r>
        <w:rPr>
          <w:b/>
          <w:sz w:val="24"/>
        </w:rPr>
        <w:lastRenderedPageBreak/>
        <w:t>ABIOTIC DATA</w:t>
      </w:r>
    </w:p>
    <w:p w14:paraId="1C68A9A8" w14:textId="77777777" w:rsidR="00091E86" w:rsidRDefault="00091E86">
      <w:pPr>
        <w:rPr>
          <w:sz w:val="24"/>
        </w:rPr>
      </w:pPr>
      <w:r>
        <w:rPr>
          <w:sz w:val="24"/>
        </w:rPr>
        <w:t>In the table below, record your measurements of some abiotic factors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289"/>
        <w:gridCol w:w="2289"/>
        <w:gridCol w:w="1812"/>
        <w:gridCol w:w="1812"/>
      </w:tblGrid>
      <w:tr w:rsidR="00141032" w:rsidRPr="007757F1" w14:paraId="6C03FD32" w14:textId="77777777" w:rsidTr="00141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6415D2E" w14:textId="77777777" w:rsidR="00141032" w:rsidRPr="007757F1" w:rsidRDefault="00C53CAC" w:rsidP="007757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2289" w:type="dxa"/>
            <w:vAlign w:val="center"/>
          </w:tcPr>
          <w:p w14:paraId="44A0B508" w14:textId="77777777" w:rsidR="00141032" w:rsidRPr="007757F1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</w:t>
            </w:r>
          </w:p>
        </w:tc>
        <w:tc>
          <w:tcPr>
            <w:tcW w:w="2289" w:type="dxa"/>
            <w:vAlign w:val="center"/>
          </w:tcPr>
          <w:p w14:paraId="644DCF8B" w14:textId="77777777" w:rsidR="00141032" w:rsidRPr="007757F1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1</w:t>
            </w:r>
          </w:p>
        </w:tc>
        <w:tc>
          <w:tcPr>
            <w:tcW w:w="1812" w:type="dxa"/>
          </w:tcPr>
          <w:p w14:paraId="181FE6F5" w14:textId="77777777" w:rsidR="00141032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2</w:t>
            </w:r>
          </w:p>
        </w:tc>
        <w:tc>
          <w:tcPr>
            <w:tcW w:w="1812" w:type="dxa"/>
          </w:tcPr>
          <w:p w14:paraId="1AEC0838" w14:textId="77777777" w:rsidR="00141032" w:rsidRDefault="00141032" w:rsidP="00775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Plant 3</w:t>
            </w:r>
          </w:p>
        </w:tc>
      </w:tr>
      <w:tr w:rsidR="00141032" w14:paraId="0C64BDCE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015517C" w14:textId="77777777" w:rsidR="00141032" w:rsidRDefault="00C53CAC" w:rsidP="007757F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  <w:p w14:paraId="7CE3F8A8" w14:textId="77777777" w:rsidR="00C53CAC" w:rsidRDefault="00C53CAC" w:rsidP="007757F1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0C7338D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5117F12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4476A9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C88EFCF" w14:textId="77777777" w:rsidR="00141032" w:rsidRDefault="00141032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8C0EB28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0FD24701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  <w:p w14:paraId="10FAA990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B47B5A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90FC3CC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CD72893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53C6379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04B88FE1" w14:textId="77777777" w:rsidTr="00C53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C0A1AF9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  <w:p w14:paraId="6AB99A3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6D5D64E6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32F4CB9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433E37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5AACE4A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F1EDDB0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774578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  <w:p w14:paraId="054F612B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14F50CA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6ADB28A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4B27AC2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E1C4F65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1AE1317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E2B767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  <w:p w14:paraId="646D732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55E85033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C599FF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55AFF6E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2F05EEF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65749DD5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5E1F0F27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  <w:p w14:paraId="6895350A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3F20B3B9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649B9A0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0719008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FAF5C4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5ECEDDC2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5D7E67F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  <w:p w14:paraId="06B2621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046AD36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113D846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00CC5FA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513AC8A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4D71479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11E48B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  <w:p w14:paraId="41D96C8D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4D263AA8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EA52C47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1A0733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36FD8A5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665F80C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A393A66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  <w:p w14:paraId="3082501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124777E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5AD04BFC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3FFE5AE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1B039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27290DBB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0E9BAAE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  <w:p w14:paraId="11AB624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6E6190D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745C111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B079112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C55159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09934DCF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D007F4B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  <w:p w14:paraId="4720619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404C0BA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4068224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5F77CAB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2769087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79EE13FF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31CAB9A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  <w:p w14:paraId="2DF035FF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735445A2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3005B6E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FC03CF0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CEEA2F3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65E5FA27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D82280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  <w:p w14:paraId="45468144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3CD9D6AF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0C0DCE45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8AEE69D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38D1DBB1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1A9C12EE" w14:textId="77777777" w:rsidTr="0014103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2BA96BD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  <w:p w14:paraId="0B35B212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25FD151D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791FB254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50093494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0C32F98B" w14:textId="77777777" w:rsidR="00C53CAC" w:rsidRDefault="00C53CAC" w:rsidP="00775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C53CAC" w14:paraId="7F7F5E09" w14:textId="77777777" w:rsidTr="0014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708EE83C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  <w:p w14:paraId="35703358" w14:textId="77777777" w:rsidR="00C53CAC" w:rsidRDefault="00C53CAC" w:rsidP="00C53CAC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2289" w:type="dxa"/>
            <w:vAlign w:val="center"/>
          </w:tcPr>
          <w:p w14:paraId="2C6E8006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2289" w:type="dxa"/>
            <w:vAlign w:val="center"/>
          </w:tcPr>
          <w:p w14:paraId="263243D8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71616AE4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1812" w:type="dxa"/>
          </w:tcPr>
          <w:p w14:paraId="414E9A39" w14:textId="77777777" w:rsidR="00C53CAC" w:rsidRDefault="00C53CAC" w:rsidP="007757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0B24D36C" w14:textId="77777777" w:rsidR="00B44F9A" w:rsidRDefault="00B44F9A">
      <w:pPr>
        <w:rPr>
          <w:b/>
          <w:sz w:val="24"/>
        </w:rPr>
      </w:pPr>
    </w:p>
    <w:p w14:paraId="62750C2A" w14:textId="77777777" w:rsidR="00B44F9A" w:rsidRDefault="00B44F9A">
      <w:pPr>
        <w:rPr>
          <w:b/>
          <w:sz w:val="24"/>
        </w:rPr>
      </w:pPr>
    </w:p>
    <w:p w14:paraId="3F609B66" w14:textId="77777777" w:rsidR="00B44F9A" w:rsidRDefault="00B44F9A">
      <w:pPr>
        <w:rPr>
          <w:b/>
          <w:sz w:val="24"/>
        </w:rPr>
      </w:pPr>
    </w:p>
    <w:p w14:paraId="7836605B" w14:textId="77777777" w:rsidR="00B44F9A" w:rsidRDefault="00B44F9A">
      <w:pPr>
        <w:rPr>
          <w:b/>
          <w:sz w:val="24"/>
        </w:rPr>
      </w:pPr>
    </w:p>
    <w:p w14:paraId="591B8E20" w14:textId="77777777" w:rsidR="00B44F9A" w:rsidRDefault="00B44F9A">
      <w:pPr>
        <w:rPr>
          <w:b/>
          <w:sz w:val="24"/>
        </w:rPr>
      </w:pPr>
    </w:p>
    <w:p w14:paraId="3D8E1FBF" w14:textId="77777777" w:rsidR="00B44F9A" w:rsidRDefault="00B44F9A">
      <w:pPr>
        <w:rPr>
          <w:b/>
          <w:sz w:val="24"/>
        </w:rPr>
      </w:pPr>
      <w:r>
        <w:rPr>
          <w:b/>
          <w:sz w:val="24"/>
        </w:rPr>
        <w:br w:type="page"/>
      </w:r>
    </w:p>
    <w:p w14:paraId="54477D99" w14:textId="6F7A2FF1" w:rsidR="007757F1" w:rsidRDefault="00B44F9A">
      <w:pPr>
        <w:rPr>
          <w:b/>
          <w:sz w:val="24"/>
        </w:rPr>
      </w:pPr>
      <w:r>
        <w:rPr>
          <w:b/>
          <w:sz w:val="24"/>
        </w:rPr>
        <w:lastRenderedPageBreak/>
        <w:t>DESCRIPTION OF PLANT GROWTH</w:t>
      </w:r>
    </w:p>
    <w:p w14:paraId="62BD42E3" w14:textId="695EA8AF" w:rsidR="00B44F9A" w:rsidRPr="00B44F9A" w:rsidRDefault="00B44F9A">
      <w:pPr>
        <w:rPr>
          <w:sz w:val="24"/>
        </w:rPr>
      </w:pPr>
      <w:r>
        <w:rPr>
          <w:sz w:val="24"/>
        </w:rPr>
        <w:t>Record how the plant growth has changed over time</w:t>
      </w:r>
    </w:p>
    <w:tbl>
      <w:tblPr>
        <w:tblStyle w:val="LightList"/>
        <w:tblW w:w="10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8131"/>
      </w:tblGrid>
      <w:tr w:rsidR="00B44F9A" w:rsidRPr="007757F1" w14:paraId="34EBE41E" w14:textId="77777777" w:rsidTr="00B4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1064AB25" w14:textId="77777777" w:rsidR="00B44F9A" w:rsidRPr="007757F1" w:rsidRDefault="00B44F9A" w:rsidP="004032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8131" w:type="dxa"/>
            <w:vAlign w:val="center"/>
          </w:tcPr>
          <w:p w14:paraId="711B32A0" w14:textId="3B722A06" w:rsidR="00B44F9A" w:rsidRDefault="00B44F9A" w:rsidP="00403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Observation of plant growth</w:t>
            </w:r>
          </w:p>
          <w:p w14:paraId="01066C3C" w14:textId="2F3A7805" w:rsidR="00B44F9A" w:rsidRPr="007757F1" w:rsidRDefault="00B44F9A" w:rsidP="00403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B44F9A" w14:paraId="1917CFC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589B19DB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  <w:p w14:paraId="513BC0E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5C2F27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2DB6663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C64F9D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C3B1C45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18AF35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  <w:p w14:paraId="0AA70A1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75F3CA8A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24AE0386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53B870C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0723FB2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42B85A6F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  <w:p w14:paraId="3572263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2C9FB0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9B02318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73120A3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B87E73C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A026A2E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  <w:p w14:paraId="39B02A5F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553F2A9B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5262CF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656592D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517E4DA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17BEB84C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  <w:p w14:paraId="0AB10AB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3AA58B9F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BEA264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4F5A0F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F340AF3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0B33A64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  <w:p w14:paraId="16D3D4D7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0CC6C7B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D6A8520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798ECA8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2CFC99B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A94FC9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  <w:p w14:paraId="70AB37C5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1A81D952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027AD73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8777A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904A399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8761C5E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  <w:p w14:paraId="162B32EB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3D9F03D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863250E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24D2303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10568A8D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205033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  <w:p w14:paraId="35593EA1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E913B5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49D52D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BC484AC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3B868DDF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30E0562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  <w:p w14:paraId="2BF1695A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7280CA3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1DA8954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676378FC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982C20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33FD75E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  <w:p w14:paraId="1DA13394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7D34457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0EF19BDE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4C4476A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403C8106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085A9656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  <w:p w14:paraId="1646042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5F55A74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09C06EF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171A6519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2679E0B8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6C2EAC27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  <w:p w14:paraId="558F405D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4CC2BCCA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65D17389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73A514B6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0E81B363" w14:textId="77777777" w:rsidTr="00B44F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CAEACB1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  <w:p w14:paraId="4423BE78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2F4A4D06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5079BB7E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2A4ED5F7" w14:textId="77777777" w:rsidR="00B44F9A" w:rsidRDefault="00B44F9A" w:rsidP="00403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  <w:tr w:rsidR="00B44F9A" w14:paraId="5B72673B" w14:textId="77777777" w:rsidTr="00B4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Align w:val="center"/>
          </w:tcPr>
          <w:p w14:paraId="20CB8A99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  <w:p w14:paraId="3B90DAD0" w14:textId="77777777" w:rsidR="00B44F9A" w:rsidRDefault="00B44F9A" w:rsidP="004032E8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Date: __________</w:t>
            </w:r>
          </w:p>
        </w:tc>
        <w:tc>
          <w:tcPr>
            <w:tcW w:w="8131" w:type="dxa"/>
            <w:vAlign w:val="center"/>
          </w:tcPr>
          <w:p w14:paraId="691AA238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DCE2931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14:paraId="3F271F20" w14:textId="77777777" w:rsidR="00B44F9A" w:rsidRDefault="00B44F9A" w:rsidP="00403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</w:tr>
    </w:tbl>
    <w:p w14:paraId="55AA3A03" w14:textId="430121F5" w:rsidR="00715FDB" w:rsidRPr="00937B5B" w:rsidRDefault="00715FDB" w:rsidP="00937B5B">
      <w:pPr>
        <w:spacing w:line="480" w:lineRule="auto"/>
        <w:rPr>
          <w:b/>
          <w:sz w:val="24"/>
        </w:rPr>
        <w:sectPr w:rsidR="00715FDB" w:rsidRPr="00937B5B" w:rsidSect="007642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E806059" w14:textId="77777777" w:rsidR="00B93F5A" w:rsidRPr="0006481B" w:rsidRDefault="00141831" w:rsidP="00B93F5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Graph</w:t>
      </w:r>
    </w:p>
    <w:p w14:paraId="1DFD3FAE" w14:textId="0EB7C424" w:rsidR="00B93F5A" w:rsidRDefault="00EB5A98" w:rsidP="00B93F5A">
      <w:pPr>
        <w:rPr>
          <w:rFonts w:cstheme="minorHAnsi"/>
          <w:sz w:val="24"/>
          <w:szCs w:val="24"/>
        </w:rPr>
      </w:pPr>
      <w:r>
        <w:t>Graph the results of your radish plan</w:t>
      </w:r>
      <w:r w:rsidR="00F364BF">
        <w:t>t below. You will need to include the main features of a graph and think about how best to neatly and clearly present the data you collected.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141831" w14:paraId="05CE041B" w14:textId="77777777" w:rsidTr="00AA09E9">
        <w:trPr>
          <w:trHeight w:val="332"/>
        </w:trPr>
        <w:tc>
          <w:tcPr>
            <w:tcW w:w="442" w:type="dxa"/>
          </w:tcPr>
          <w:p w14:paraId="1780A7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AFD9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E49F6E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91E6C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4EC7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5381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99716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43D8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E2A5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EEEB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C3E9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FA7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FB345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81309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6BD9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8066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DA3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C7B5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9AB5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E29A5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B3CD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DE987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8BCA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D9C1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268E994" w14:textId="77777777" w:rsidTr="00AA09E9">
        <w:trPr>
          <w:trHeight w:val="332"/>
        </w:trPr>
        <w:tc>
          <w:tcPr>
            <w:tcW w:w="442" w:type="dxa"/>
          </w:tcPr>
          <w:p w14:paraId="4B8030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E04D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0379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603D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A25A0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08AAE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35855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D24B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B4E3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9428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0D37E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ABED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CCAD8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28DD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CCBE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B970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1F40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F50EA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3FA82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21F2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5469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58E8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CDC0B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67AD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8AF4948" w14:textId="77777777" w:rsidTr="00AA09E9">
        <w:trPr>
          <w:trHeight w:val="332"/>
        </w:trPr>
        <w:tc>
          <w:tcPr>
            <w:tcW w:w="442" w:type="dxa"/>
          </w:tcPr>
          <w:p w14:paraId="3DD5CD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E47CE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3CF08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89536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F5A6E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4576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D95A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82B5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66BEF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B87D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B139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0A3B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9D990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0474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FE5B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13F6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E652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6F697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2CE4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35E7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E6C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BD29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DCAD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DFA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0A5933A" w14:textId="77777777" w:rsidTr="00AA09E9">
        <w:trPr>
          <w:trHeight w:val="332"/>
        </w:trPr>
        <w:tc>
          <w:tcPr>
            <w:tcW w:w="442" w:type="dxa"/>
          </w:tcPr>
          <w:p w14:paraId="479B07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8169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CC6EEB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C1D6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4900C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CAEBF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6FB7E2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245E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4F68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626B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D273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AF90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37F8E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53BB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5AC4E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3FE36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039C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A992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68683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71FD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1293C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BC512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82E5F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C2A0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C990B6C" w14:textId="77777777" w:rsidTr="00AA09E9">
        <w:trPr>
          <w:trHeight w:val="332"/>
        </w:trPr>
        <w:tc>
          <w:tcPr>
            <w:tcW w:w="442" w:type="dxa"/>
          </w:tcPr>
          <w:p w14:paraId="1B0E10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AC53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19A06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52C1A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81427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4B10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BEFA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A52D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38CD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245E0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396B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DADF6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881A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52AF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208E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FF6E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3A02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8E7AB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0773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ADAB9B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12E9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A365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790C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E09A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91BAF3F" w14:textId="77777777" w:rsidTr="00AA09E9">
        <w:trPr>
          <w:trHeight w:val="332"/>
        </w:trPr>
        <w:tc>
          <w:tcPr>
            <w:tcW w:w="442" w:type="dxa"/>
          </w:tcPr>
          <w:p w14:paraId="46580E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B31C7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FC05D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1C697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A7353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B193C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7F7C2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CBDB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B8974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A9067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E116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340E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15DF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1D43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AEFD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3AAE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50DC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3D4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BBE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195B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0CE52B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46D2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605500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DD4E8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8369222" w14:textId="77777777" w:rsidTr="00AA09E9">
        <w:trPr>
          <w:trHeight w:val="332"/>
        </w:trPr>
        <w:tc>
          <w:tcPr>
            <w:tcW w:w="442" w:type="dxa"/>
          </w:tcPr>
          <w:p w14:paraId="661EE1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9CDF3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CF01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3006B9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2C463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78E74F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29D8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5297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2856B1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69C3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6F42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55D7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28D9C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388E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CDF5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4E20F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532B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B0E9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02C2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EEC0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6AB5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C5D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2712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EEB2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B92C9B2" w14:textId="77777777" w:rsidTr="00AA09E9">
        <w:trPr>
          <w:trHeight w:val="374"/>
        </w:trPr>
        <w:tc>
          <w:tcPr>
            <w:tcW w:w="442" w:type="dxa"/>
          </w:tcPr>
          <w:p w14:paraId="109113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8974D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944E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7A34E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F0B58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15363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2628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E4AE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1665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3BFA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6F5A1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4D8C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1489A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F0D2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B76A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8B327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1CEA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6DA0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B41C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B19E1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09AA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CE61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874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064BB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383CF951" w14:textId="77777777" w:rsidTr="00AA09E9">
        <w:trPr>
          <w:trHeight w:val="343"/>
        </w:trPr>
        <w:tc>
          <w:tcPr>
            <w:tcW w:w="442" w:type="dxa"/>
          </w:tcPr>
          <w:p w14:paraId="7950B0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8AE5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A5B4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E032AA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87BD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483950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F9BD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FA31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3ABA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0C6E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FDF9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6AAD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A9799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E10BE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9314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7CF2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687B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51A7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97B2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AFBB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CA05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4FA5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93FF7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BC70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404243F" w14:textId="77777777" w:rsidTr="00AA09E9">
        <w:trPr>
          <w:trHeight w:val="332"/>
        </w:trPr>
        <w:tc>
          <w:tcPr>
            <w:tcW w:w="442" w:type="dxa"/>
          </w:tcPr>
          <w:p w14:paraId="163574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BBB08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50A3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960C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066AB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C49C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AAD1E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8916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215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9053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E4D80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74123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0232C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621C0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D969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A84F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8F1C2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C30DD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F7F6E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C711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6573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4C5E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BF06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63C1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2BE2F1B" w14:textId="77777777" w:rsidTr="00AA09E9">
        <w:trPr>
          <w:trHeight w:val="334"/>
        </w:trPr>
        <w:tc>
          <w:tcPr>
            <w:tcW w:w="442" w:type="dxa"/>
          </w:tcPr>
          <w:p w14:paraId="4DEF54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82493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3FC01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EB9D9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ACE4A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F9BE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20B3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8D231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8807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8D7FB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69B91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EF96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764D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9402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2340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7305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9E55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4C82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2D2F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8B180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259B0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B88D1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09A4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01CA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5481AD3E" w14:textId="77777777" w:rsidTr="00AA09E9">
        <w:trPr>
          <w:trHeight w:val="332"/>
        </w:trPr>
        <w:tc>
          <w:tcPr>
            <w:tcW w:w="442" w:type="dxa"/>
          </w:tcPr>
          <w:p w14:paraId="5521CB1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C7918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CB1EE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1EC3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4C94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8E255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08D8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692B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C37F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01BAC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688F0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432A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C803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4907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A9ADD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27F43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747FE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0DC5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6CA8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8CAB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AE91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007E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FD78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102C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40B835E7" w14:textId="77777777" w:rsidTr="00AA09E9">
        <w:trPr>
          <w:trHeight w:val="332"/>
        </w:trPr>
        <w:tc>
          <w:tcPr>
            <w:tcW w:w="442" w:type="dxa"/>
          </w:tcPr>
          <w:p w14:paraId="0DE000B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58904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483C0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D8EEF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886E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F992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4851D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C10E9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58F8D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4E34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94022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6F14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61C5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D4BE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95BA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1E17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68438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F3E6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EB9A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94E1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ADE3B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0526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268C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89B16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780ADCF" w14:textId="77777777" w:rsidTr="00AA09E9">
        <w:trPr>
          <w:trHeight w:val="332"/>
        </w:trPr>
        <w:tc>
          <w:tcPr>
            <w:tcW w:w="442" w:type="dxa"/>
          </w:tcPr>
          <w:p w14:paraId="75F8C4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3A0A7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54505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3FE47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0CA1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ABEA0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3E7AA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F3CCD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5C6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98E1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08A4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AE39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D187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4105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76CF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001C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534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BE9A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465A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0ED0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6F7EF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6755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797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B5AB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306DE536" w14:textId="77777777" w:rsidTr="00AA09E9">
        <w:trPr>
          <w:trHeight w:val="332"/>
        </w:trPr>
        <w:tc>
          <w:tcPr>
            <w:tcW w:w="442" w:type="dxa"/>
          </w:tcPr>
          <w:p w14:paraId="6E98980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F0DC0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D9FCF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E7BD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350A42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7B5AF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01110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B6C2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4DD1A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7199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2A65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7547A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4B78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526A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CAA72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27A5F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A6DD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47B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488CE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5673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2A996A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0532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6D3E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149A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139FFC6" w14:textId="77777777" w:rsidTr="00AA09E9">
        <w:trPr>
          <w:trHeight w:val="332"/>
        </w:trPr>
        <w:tc>
          <w:tcPr>
            <w:tcW w:w="442" w:type="dxa"/>
          </w:tcPr>
          <w:p w14:paraId="02FF144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EBA6C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0E5CE6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2C309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94FFAC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C545E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BB7C6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4FB7E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14E9C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D4632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EBDF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DC9F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EB64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6816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2FAB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C9CD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ED09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8BE9B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927B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9241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F6DC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6709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F45E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C719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6E42E27" w14:textId="77777777" w:rsidTr="00AA09E9">
        <w:trPr>
          <w:trHeight w:val="332"/>
        </w:trPr>
        <w:tc>
          <w:tcPr>
            <w:tcW w:w="442" w:type="dxa"/>
          </w:tcPr>
          <w:p w14:paraId="491619C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FE7F9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14C466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3646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B4D789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1883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58C44D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3AEF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F6C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20586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F809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8474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6E01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2F90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0D231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BE3A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C6B5D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3A786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2AFB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A0B2A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7BF5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819E8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AB401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C587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C9A2F3D" w14:textId="77777777" w:rsidTr="00AA09E9">
        <w:trPr>
          <w:trHeight w:val="332"/>
        </w:trPr>
        <w:tc>
          <w:tcPr>
            <w:tcW w:w="442" w:type="dxa"/>
          </w:tcPr>
          <w:p w14:paraId="7ACB42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D026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6386D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3382E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D68931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FDFB5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44932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25CF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09722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0A7B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A3832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EAED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9E78D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8EB01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062F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6B90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A34DF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F267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7A70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35CD8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B2F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B71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AFC7E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9D177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A9816B5" w14:textId="77777777" w:rsidTr="00AA09E9">
        <w:trPr>
          <w:trHeight w:val="332"/>
        </w:trPr>
        <w:tc>
          <w:tcPr>
            <w:tcW w:w="442" w:type="dxa"/>
          </w:tcPr>
          <w:p w14:paraId="6212E6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10E8C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5BEE2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7050C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BA21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A9AF0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50D98B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A985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721B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8CF5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AA0B5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1058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EFE5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301C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9CA22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8CCF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0E42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104E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19954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52C6E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A5FD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EEEF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71A1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D45D20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8E7E90B" w14:textId="77777777" w:rsidTr="00AA09E9">
        <w:trPr>
          <w:trHeight w:val="332"/>
        </w:trPr>
        <w:tc>
          <w:tcPr>
            <w:tcW w:w="442" w:type="dxa"/>
          </w:tcPr>
          <w:p w14:paraId="37AC23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1E647A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A58169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06713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D5445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502D6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8FAE2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D038F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264E3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93A9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CD7C8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2F6A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08914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BAC1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99ED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2546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DBF52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5923A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B883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8D04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FFFF5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F315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37C78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3171C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E174138" w14:textId="77777777" w:rsidTr="00AA09E9">
        <w:trPr>
          <w:trHeight w:val="332"/>
        </w:trPr>
        <w:tc>
          <w:tcPr>
            <w:tcW w:w="442" w:type="dxa"/>
          </w:tcPr>
          <w:p w14:paraId="63E412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FA5B7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36E1F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C2621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63A5E0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8352F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B5A9B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04BE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71892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AB0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195A1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A29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5010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99974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4D1C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A3E58E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E4F0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DE3B32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5BEE2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CD11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2493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3853C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7F1CB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1A17F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1E650B5" w14:textId="77777777" w:rsidTr="00AA09E9">
        <w:trPr>
          <w:trHeight w:val="332"/>
        </w:trPr>
        <w:tc>
          <w:tcPr>
            <w:tcW w:w="442" w:type="dxa"/>
          </w:tcPr>
          <w:p w14:paraId="2D2DC1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F75B7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206F2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96A73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98A5C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81D2FE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2C415A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80567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1817A5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3FC33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30B36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5F46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21167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6784E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62A2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60204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677C04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7EA9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F9050D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793C5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0D9E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937C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2B080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E0B0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2EC29719" w14:textId="77777777" w:rsidTr="00AA09E9">
        <w:trPr>
          <w:trHeight w:val="332"/>
        </w:trPr>
        <w:tc>
          <w:tcPr>
            <w:tcW w:w="442" w:type="dxa"/>
          </w:tcPr>
          <w:p w14:paraId="5BB31F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1D0F7D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8C1E9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17472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212B94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35AC58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C5821E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1AA48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263BD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D353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44829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6940F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EF0B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92015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4B05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21F2D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66D96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3BD34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2635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E2F5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ECC9C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04EC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F28A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B639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555226D1" w14:textId="77777777" w:rsidTr="00AA09E9">
        <w:trPr>
          <w:trHeight w:val="332"/>
        </w:trPr>
        <w:tc>
          <w:tcPr>
            <w:tcW w:w="442" w:type="dxa"/>
          </w:tcPr>
          <w:p w14:paraId="7A2B61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D44F6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9ABA2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87C5D1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0B63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E07C2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AC4DB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D30A5E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5980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AAC82D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24442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5762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458D3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AD32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6D2EE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ACCDD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861E2A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4240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EA3ACE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2DBF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E1DAB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3FAAB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84064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F140D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018D47A2" w14:textId="77777777" w:rsidTr="00AA09E9">
        <w:trPr>
          <w:trHeight w:val="332"/>
        </w:trPr>
        <w:tc>
          <w:tcPr>
            <w:tcW w:w="442" w:type="dxa"/>
          </w:tcPr>
          <w:p w14:paraId="4BA7F3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28B1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524F56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5E6AA9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2B0B3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75B1FC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DDE7E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AE1F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ED8AA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0EE36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BD72A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E4E4C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29C4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468B3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C751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93A59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4487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176C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BC38B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D991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BF7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12C1F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CCE66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3AF92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E73451D" w14:textId="77777777" w:rsidTr="00AA09E9">
        <w:trPr>
          <w:trHeight w:val="332"/>
        </w:trPr>
        <w:tc>
          <w:tcPr>
            <w:tcW w:w="442" w:type="dxa"/>
          </w:tcPr>
          <w:p w14:paraId="2401BE4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1EDC55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9B8A99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C4F7F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0D8ED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D20788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1BC9A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7B2B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48F95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D91C9E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FC951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EF6C5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C1C243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EA721D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CC8E08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5AB5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F3842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C2223F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CA7E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63ECC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802C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FEEC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B805A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CBDF52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7D3502F" w14:textId="77777777" w:rsidTr="00AA09E9">
        <w:trPr>
          <w:trHeight w:val="332"/>
        </w:trPr>
        <w:tc>
          <w:tcPr>
            <w:tcW w:w="442" w:type="dxa"/>
          </w:tcPr>
          <w:p w14:paraId="272F693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0E42A3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C35360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066C2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14EC9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91D0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2FDAA9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8772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3E73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9E996A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144A15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0ED59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C8D4D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D094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D0919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6F3CB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D78AB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94D576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71F4FB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74190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945A5E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FFA83A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999D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84485F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68F394CA" w14:textId="77777777" w:rsidTr="00AA09E9">
        <w:trPr>
          <w:trHeight w:val="332"/>
        </w:trPr>
        <w:tc>
          <w:tcPr>
            <w:tcW w:w="442" w:type="dxa"/>
          </w:tcPr>
          <w:p w14:paraId="20B7E8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A613C0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F485AA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5CA22B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6A297D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76A86A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35FA399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B81064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DB1E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3F107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2687EE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DD82DB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5DC2B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45B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B2B702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7A134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41A05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B03F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7B708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898EF9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E2C5A0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687C20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12A37A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BA6616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B4FC8F7" w14:textId="77777777" w:rsidTr="00AA09E9">
        <w:trPr>
          <w:trHeight w:val="332"/>
        </w:trPr>
        <w:tc>
          <w:tcPr>
            <w:tcW w:w="442" w:type="dxa"/>
          </w:tcPr>
          <w:p w14:paraId="63A00A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DC4CF5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2539C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C98FE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63435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F1AA5A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C5139E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281F8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54E3D2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C18F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A5BC6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33A8A7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7E00F5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9BA4BD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FC1D8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5063E4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9103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4EF53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122A32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D9533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45AA5E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9C298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F14F7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821AE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0FEECC8" w14:textId="77777777" w:rsidTr="00AA09E9">
        <w:trPr>
          <w:trHeight w:val="332"/>
        </w:trPr>
        <w:tc>
          <w:tcPr>
            <w:tcW w:w="442" w:type="dxa"/>
          </w:tcPr>
          <w:p w14:paraId="3EDDA7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87E888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949884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4FECE3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E39B81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27585FB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45BBD2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744F5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F13C1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3F5F48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B1B30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2D2BC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0F4E8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E86735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703E29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17A83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59D5A7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A547D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C232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8270D4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34217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3F4F4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6402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2C0FEE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1F496036" w14:textId="77777777" w:rsidTr="00AA09E9">
        <w:trPr>
          <w:trHeight w:val="332"/>
        </w:trPr>
        <w:tc>
          <w:tcPr>
            <w:tcW w:w="442" w:type="dxa"/>
          </w:tcPr>
          <w:p w14:paraId="7ECE95F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65CE2F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47B6E9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E4EDA1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21298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5E6C6ECB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0E34C6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AF59E3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BC2BB2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892CE7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306FCF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E23502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BC7638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B43019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4A026B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FA0A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97D4FE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76E8325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05A9E77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2210BC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8CDCBCD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A1050A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EF25CE6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E2BBC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  <w:tr w:rsidR="00141831" w14:paraId="7AA6F73A" w14:textId="77777777" w:rsidTr="00AA09E9">
        <w:trPr>
          <w:trHeight w:val="332"/>
        </w:trPr>
        <w:tc>
          <w:tcPr>
            <w:tcW w:w="442" w:type="dxa"/>
          </w:tcPr>
          <w:p w14:paraId="5CFCB89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6641F21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AF20F0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337B79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0B8A13B7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4B23056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2" w:type="dxa"/>
          </w:tcPr>
          <w:p w14:paraId="1992706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1EE50D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E9F4D5F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068217C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D9621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F942614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185A96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C1A478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72CF82AE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D54D6A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07AD4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8E76F9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476F890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32A787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2F5B4F82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5D05FA8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4967FD41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  <w:tc>
          <w:tcPr>
            <w:tcW w:w="443" w:type="dxa"/>
          </w:tcPr>
          <w:p w14:paraId="356B9103" w14:textId="77777777" w:rsidR="00141831" w:rsidRPr="00141831" w:rsidRDefault="00141831" w:rsidP="005C6DAF">
            <w:pPr>
              <w:rPr>
                <w:rFonts w:ascii="Times" w:hAnsi="Times" w:cstheme="minorHAnsi"/>
                <w:sz w:val="24"/>
                <w:szCs w:val="24"/>
              </w:rPr>
            </w:pPr>
          </w:p>
        </w:tc>
      </w:tr>
    </w:tbl>
    <w:p w14:paraId="726775C9" w14:textId="77777777" w:rsidR="005C6DAF" w:rsidRPr="00141831" w:rsidRDefault="005C6DAF" w:rsidP="00141831">
      <w:pPr>
        <w:ind w:left="426"/>
        <w:rPr>
          <w:rFonts w:ascii="Kristen ITC" w:hAnsi="Kristen ITC" w:cstheme="minorHAnsi"/>
          <w:sz w:val="24"/>
          <w:szCs w:val="24"/>
        </w:rPr>
      </w:pPr>
    </w:p>
    <w:p w14:paraId="061E9AD5" w14:textId="77777777" w:rsidR="005C6DAF" w:rsidRDefault="005C6DAF" w:rsidP="005C6DAF">
      <w:pPr>
        <w:rPr>
          <w:rFonts w:ascii="Kristen ITC" w:hAnsi="Kristen ITC" w:cstheme="minorHAnsi"/>
          <w:b/>
          <w:i/>
          <w:sz w:val="24"/>
          <w:szCs w:val="24"/>
        </w:rPr>
      </w:pPr>
    </w:p>
    <w:p w14:paraId="5F2685C4" w14:textId="77777777" w:rsidR="005C6DAF" w:rsidRPr="00B44F29" w:rsidRDefault="005C6DAF" w:rsidP="00B44F29">
      <w:pPr>
        <w:rPr>
          <w:rFonts w:cstheme="minorHAnsi"/>
          <w:b/>
          <w:i/>
          <w:sz w:val="24"/>
          <w:szCs w:val="24"/>
        </w:rPr>
        <w:sectPr w:rsidR="005C6DAF" w:rsidRPr="00B44F29" w:rsidSect="00B114F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3E6865E" w14:textId="77777777" w:rsidR="001877F9" w:rsidRPr="0006481B" w:rsidRDefault="001877F9" w:rsidP="001877F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WHAT DID YOU FIND?</w:t>
      </w:r>
    </w:p>
    <w:p w14:paraId="1DBDC002" w14:textId="45BE8D4A" w:rsidR="001877F9" w:rsidRDefault="001877F9" w:rsidP="001877F9">
      <w:r>
        <w:t xml:space="preserve">Now that you have collected data for </w:t>
      </w:r>
      <w:r w:rsidR="00141831">
        <w:t>four plants</w:t>
      </w:r>
      <w:r>
        <w:t xml:space="preserve">, compare and contrast </w:t>
      </w:r>
      <w:r w:rsidR="00F364BF">
        <w:t>the abiotic factors</w:t>
      </w:r>
      <w:r>
        <w:t xml:space="preserve"> by discussing what you have observed.</w:t>
      </w:r>
      <w:r w:rsidR="00335558">
        <w:t xml:space="preserve"> Refer to all </w:t>
      </w:r>
      <w:r w:rsidR="00F364BF">
        <w:t xml:space="preserve">of the data you have collected, including </w:t>
      </w:r>
      <w:r w:rsidR="00335558">
        <w:t xml:space="preserve">descriptions of the </w:t>
      </w:r>
      <w:r w:rsidR="00141831">
        <w:t>plant growth</w:t>
      </w:r>
      <w:r w:rsidR="00F364BF">
        <w:t xml:space="preserve"> and how abiotic factors contribute to plant growth</w:t>
      </w:r>
    </w:p>
    <w:p w14:paraId="0EFC2BE2" w14:textId="275E3AC4" w:rsidR="00B44F29" w:rsidRPr="00582A02" w:rsidRDefault="00335558" w:rsidP="00582A02">
      <w:pPr>
        <w:spacing w:line="480" w:lineRule="auto"/>
        <w:sectPr w:rsidR="00B44F29" w:rsidRPr="00582A02" w:rsidSect="00B44F29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lastRenderedPageBreak/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>
        <w:rPr>
          <w:sz w:val="24"/>
          <w:u w:val="dash"/>
        </w:rPr>
        <w:tab/>
      </w:r>
      <w:r w:rsidR="00B44F29">
        <w:rPr>
          <w:rFonts w:cstheme="minorHAnsi"/>
          <w:b/>
          <w:i/>
          <w:sz w:val="36"/>
          <w:szCs w:val="24"/>
        </w:rPr>
        <w:br w:type="page"/>
      </w:r>
    </w:p>
    <w:p w14:paraId="7B2C3598" w14:textId="2091010E" w:rsidR="004214CD" w:rsidRDefault="00AF2443" w:rsidP="00582A02">
      <w:pPr>
        <w:spacing w:line="480" w:lineRule="auto"/>
        <w:rPr>
          <w:rFonts w:cstheme="minorHAnsi"/>
          <w:b/>
          <w:i/>
          <w:sz w:val="36"/>
          <w:szCs w:val="24"/>
          <w:u w:val="single"/>
        </w:rPr>
      </w:pPr>
      <w:r w:rsidRPr="00582A02">
        <w:rPr>
          <w:rFonts w:cstheme="minorHAnsi"/>
          <w:b/>
          <w:i/>
          <w:sz w:val="36"/>
          <w:szCs w:val="24"/>
        </w:rPr>
        <w:lastRenderedPageBreak/>
        <w:t>SOIL INVESTIGATION</w:t>
      </w:r>
      <w:r w:rsidR="00E1562F" w:rsidRPr="00582A02">
        <w:rPr>
          <w:rFonts w:cstheme="minorHAnsi"/>
          <w:b/>
          <w:i/>
          <w:sz w:val="36"/>
          <w:szCs w:val="24"/>
        </w:rPr>
        <w:t xml:space="preserve"> – Marking Guide</w:t>
      </w:r>
      <w:r w:rsidR="00E1562F" w:rsidRPr="00582A02">
        <w:rPr>
          <w:rFonts w:cstheme="minorHAnsi"/>
          <w:b/>
          <w:i/>
          <w:sz w:val="36"/>
          <w:szCs w:val="24"/>
        </w:rPr>
        <w:tab/>
      </w:r>
      <w:r w:rsidR="00E1562F" w:rsidRPr="00582A02">
        <w:rPr>
          <w:rFonts w:cstheme="minorHAnsi"/>
          <w:b/>
          <w:i/>
          <w:sz w:val="36"/>
          <w:szCs w:val="24"/>
        </w:rPr>
        <w:tab/>
        <w:t xml:space="preserve">Name: </w:t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  <w:r w:rsidR="001C1F26">
        <w:rPr>
          <w:rFonts w:cstheme="minorHAnsi"/>
          <w:b/>
          <w:i/>
          <w:sz w:val="36"/>
          <w:szCs w:val="24"/>
          <w:u w:val="single"/>
        </w:rPr>
        <w:tab/>
      </w:r>
    </w:p>
    <w:tbl>
      <w:tblPr>
        <w:tblStyle w:val="TableGrid"/>
        <w:tblW w:w="0" w:type="auto"/>
        <w:tblInd w:w="826" w:type="dxa"/>
        <w:tblLook w:val="04A0" w:firstRow="1" w:lastRow="0" w:firstColumn="1" w:lastColumn="0" w:noHBand="0" w:noVBand="1"/>
      </w:tblPr>
      <w:tblGrid>
        <w:gridCol w:w="7513"/>
        <w:gridCol w:w="1591"/>
      </w:tblGrid>
      <w:tr w:rsidR="001C1F26" w14:paraId="2F606D0D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69F5C4A" w14:textId="77777777" w:rsidR="001C1F26" w:rsidRPr="005139DA" w:rsidRDefault="001C1F26" w:rsidP="004032E8">
            <w:pPr>
              <w:jc w:val="center"/>
              <w:rPr>
                <w:b/>
              </w:rPr>
            </w:pPr>
            <w:r w:rsidRPr="005139DA">
              <w:rPr>
                <w:b/>
              </w:rPr>
              <w:t>Marking Criteria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1AA4626B" w14:textId="77777777" w:rsidR="001C1F26" w:rsidRPr="005139DA" w:rsidRDefault="001C1F26" w:rsidP="004032E8">
            <w:pPr>
              <w:jc w:val="center"/>
              <w:rPr>
                <w:b/>
              </w:rPr>
            </w:pPr>
            <w:r w:rsidRPr="005139DA">
              <w:rPr>
                <w:b/>
              </w:rPr>
              <w:t>Marks</w:t>
            </w:r>
          </w:p>
        </w:tc>
      </w:tr>
      <w:tr w:rsidR="001C1F26" w14:paraId="453260C7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21445ED2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Aim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56F6629F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083035BE" w14:textId="77777777" w:rsidTr="001C1F26">
        <w:tc>
          <w:tcPr>
            <w:tcW w:w="7513" w:type="dxa"/>
          </w:tcPr>
          <w:p w14:paraId="38B7852A" w14:textId="77777777" w:rsidR="001C1F26" w:rsidRDefault="001C1F26" w:rsidP="004032E8">
            <w:r>
              <w:t>Correct aim relating to the experiment and variables</w:t>
            </w:r>
          </w:p>
        </w:tc>
        <w:tc>
          <w:tcPr>
            <w:tcW w:w="1591" w:type="dxa"/>
          </w:tcPr>
          <w:p w14:paraId="737C720C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3E275A2F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C8A6568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Variables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24612724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73C91A9B" w14:textId="77777777" w:rsidTr="001C1F26">
        <w:tc>
          <w:tcPr>
            <w:tcW w:w="7513" w:type="dxa"/>
          </w:tcPr>
          <w:p w14:paraId="06BB8935" w14:textId="77777777" w:rsidR="001C1F26" w:rsidRDefault="001C1F26" w:rsidP="004032E8">
            <w:r>
              <w:t>Correct independent variable</w:t>
            </w:r>
          </w:p>
        </w:tc>
        <w:tc>
          <w:tcPr>
            <w:tcW w:w="1591" w:type="dxa"/>
          </w:tcPr>
          <w:p w14:paraId="638B585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17CF8FA2" w14:textId="77777777" w:rsidTr="001C1F26">
        <w:tc>
          <w:tcPr>
            <w:tcW w:w="7513" w:type="dxa"/>
          </w:tcPr>
          <w:p w14:paraId="050EA911" w14:textId="77777777" w:rsidR="001C1F26" w:rsidRDefault="001C1F26" w:rsidP="004032E8">
            <w:r>
              <w:t>Correct dependent variable</w:t>
            </w:r>
          </w:p>
        </w:tc>
        <w:tc>
          <w:tcPr>
            <w:tcW w:w="1591" w:type="dxa"/>
          </w:tcPr>
          <w:p w14:paraId="1E78B54A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AECAFF4" w14:textId="77777777" w:rsidTr="001C1F26">
        <w:tc>
          <w:tcPr>
            <w:tcW w:w="7513" w:type="dxa"/>
          </w:tcPr>
          <w:p w14:paraId="10C5F2BA" w14:textId="77777777" w:rsidR="001C1F26" w:rsidRDefault="001C1F26" w:rsidP="004032E8">
            <w:r>
              <w:t xml:space="preserve">At least three controlled variables </w:t>
            </w:r>
          </w:p>
        </w:tc>
        <w:tc>
          <w:tcPr>
            <w:tcW w:w="1591" w:type="dxa"/>
          </w:tcPr>
          <w:p w14:paraId="14FD77E1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C1F26" w14:paraId="3EBD2D09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45270CD7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Hypothesis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06246ED9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031887B3" w14:textId="77777777" w:rsidTr="001C1F26">
        <w:trPr>
          <w:trHeight w:val="339"/>
        </w:trPr>
        <w:tc>
          <w:tcPr>
            <w:tcW w:w="7513" w:type="dxa"/>
          </w:tcPr>
          <w:p w14:paraId="7A758091" w14:textId="77777777" w:rsidR="001C1F26" w:rsidRDefault="001C1F26" w:rsidP="004032E8">
            <w:r>
              <w:t>Includes independent variable</w:t>
            </w:r>
          </w:p>
        </w:tc>
        <w:tc>
          <w:tcPr>
            <w:tcW w:w="1591" w:type="dxa"/>
          </w:tcPr>
          <w:p w14:paraId="08D233C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8971256" w14:textId="77777777" w:rsidTr="001C1F26">
        <w:tc>
          <w:tcPr>
            <w:tcW w:w="7513" w:type="dxa"/>
          </w:tcPr>
          <w:p w14:paraId="5F1A98EB" w14:textId="77777777" w:rsidR="001C1F26" w:rsidRDefault="001C1F26" w:rsidP="004032E8">
            <w:r>
              <w:t>Includes dependent variable</w:t>
            </w:r>
          </w:p>
        </w:tc>
        <w:tc>
          <w:tcPr>
            <w:tcW w:w="1591" w:type="dxa"/>
          </w:tcPr>
          <w:p w14:paraId="1A6966BD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68D736C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6A7577E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Abiotic data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4CD445FA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632D6C1B" w14:textId="77777777" w:rsidTr="001C1F26">
        <w:tc>
          <w:tcPr>
            <w:tcW w:w="7513" w:type="dxa"/>
          </w:tcPr>
          <w:p w14:paraId="7B91A36A" w14:textId="77777777" w:rsidR="001C1F26" w:rsidRDefault="001C1F26" w:rsidP="004032E8">
            <w:r>
              <w:t>1 mark per completed column (max 5)</w:t>
            </w:r>
          </w:p>
        </w:tc>
        <w:tc>
          <w:tcPr>
            <w:tcW w:w="1591" w:type="dxa"/>
          </w:tcPr>
          <w:p w14:paraId="1D3707A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C1F26" w14:paraId="109666C4" w14:textId="77777777" w:rsidTr="001C1F26">
        <w:tc>
          <w:tcPr>
            <w:tcW w:w="7513" w:type="dxa"/>
          </w:tcPr>
          <w:p w14:paraId="60992ADD" w14:textId="77777777" w:rsidR="001C1F26" w:rsidRDefault="001C1F26" w:rsidP="004032E8">
            <w:r>
              <w:t>Completed in pencil</w:t>
            </w:r>
          </w:p>
        </w:tc>
        <w:tc>
          <w:tcPr>
            <w:tcW w:w="1591" w:type="dxa"/>
          </w:tcPr>
          <w:p w14:paraId="6F0E3F11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C1F26" w14:paraId="0DCC2954" w14:textId="77777777" w:rsidTr="001C1F26">
        <w:tc>
          <w:tcPr>
            <w:tcW w:w="7513" w:type="dxa"/>
          </w:tcPr>
          <w:p w14:paraId="74F11CC8" w14:textId="77777777" w:rsidR="001C1F26" w:rsidRDefault="001C1F26" w:rsidP="004032E8">
            <w:r>
              <w:t>Neatly recorded</w:t>
            </w:r>
          </w:p>
        </w:tc>
        <w:tc>
          <w:tcPr>
            <w:tcW w:w="1591" w:type="dxa"/>
          </w:tcPr>
          <w:p w14:paraId="60EA0B9B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</w:tc>
      </w:tr>
      <w:tr w:rsidR="001C1F26" w14:paraId="6AAE076F" w14:textId="77777777" w:rsidTr="001C1F26">
        <w:tc>
          <w:tcPr>
            <w:tcW w:w="7513" w:type="dxa"/>
          </w:tcPr>
          <w:p w14:paraId="6C5A4432" w14:textId="77777777" w:rsidR="001C1F26" w:rsidRDefault="001C1F26" w:rsidP="004032E8">
            <w:r>
              <w:t>Correct units</w:t>
            </w:r>
          </w:p>
        </w:tc>
        <w:tc>
          <w:tcPr>
            <w:tcW w:w="1591" w:type="dxa"/>
          </w:tcPr>
          <w:p w14:paraId="5DF71358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25844E0" w14:textId="77777777" w:rsidTr="001C1F26">
        <w:trPr>
          <w:trHeight w:val="305"/>
        </w:trPr>
        <w:tc>
          <w:tcPr>
            <w:tcW w:w="7513" w:type="dxa"/>
            <w:shd w:val="clear" w:color="auto" w:fill="BFBFBF" w:themeFill="background1" w:themeFillShade="BF"/>
          </w:tcPr>
          <w:p w14:paraId="31601FD1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Description plant growth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4FB15D61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2C7D6B1C" w14:textId="77777777" w:rsidTr="001C1F26">
        <w:tc>
          <w:tcPr>
            <w:tcW w:w="7513" w:type="dxa"/>
          </w:tcPr>
          <w:p w14:paraId="6F574221" w14:textId="77777777" w:rsidR="001C1F26" w:rsidRDefault="001C1F26" w:rsidP="004032E8">
            <w:r>
              <w:t xml:space="preserve">Daily observations completed </w:t>
            </w:r>
          </w:p>
        </w:tc>
        <w:tc>
          <w:tcPr>
            <w:tcW w:w="1591" w:type="dxa"/>
          </w:tcPr>
          <w:p w14:paraId="0190D664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66314582" w14:textId="77777777" w:rsidTr="001C1F26">
        <w:trPr>
          <w:trHeight w:val="367"/>
        </w:trPr>
        <w:tc>
          <w:tcPr>
            <w:tcW w:w="7513" w:type="dxa"/>
          </w:tcPr>
          <w:p w14:paraId="6282CE2A" w14:textId="77777777" w:rsidR="001C1F26" w:rsidRDefault="001C1F26" w:rsidP="004032E8">
            <w:r>
              <w:t>Detailed</w:t>
            </w:r>
          </w:p>
        </w:tc>
        <w:tc>
          <w:tcPr>
            <w:tcW w:w="1591" w:type="dxa"/>
          </w:tcPr>
          <w:p w14:paraId="4F2C010E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D7C670C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0B447AC0" w14:textId="77777777" w:rsidR="001C1F26" w:rsidRPr="005139DA" w:rsidRDefault="001C1F26" w:rsidP="004032E8">
            <w:pPr>
              <w:rPr>
                <w:b/>
              </w:rPr>
            </w:pPr>
            <w:r>
              <w:rPr>
                <w:b/>
              </w:rPr>
              <w:t>Graph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5D25C827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457110FF" w14:textId="77777777" w:rsidTr="001C1F26">
        <w:tc>
          <w:tcPr>
            <w:tcW w:w="7513" w:type="dxa"/>
          </w:tcPr>
          <w:p w14:paraId="7889F9E4" w14:textId="77777777" w:rsidR="001C1F26" w:rsidRDefault="001C1F26" w:rsidP="004032E8">
            <w:r>
              <w:t>Title</w:t>
            </w:r>
          </w:p>
        </w:tc>
        <w:tc>
          <w:tcPr>
            <w:tcW w:w="1591" w:type="dxa"/>
          </w:tcPr>
          <w:p w14:paraId="6044AB6B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C8A5D86" w14:textId="77777777" w:rsidTr="001C1F26">
        <w:tc>
          <w:tcPr>
            <w:tcW w:w="7513" w:type="dxa"/>
          </w:tcPr>
          <w:p w14:paraId="1DA5DA69" w14:textId="77777777" w:rsidR="001C1F26" w:rsidRDefault="001C1F26" w:rsidP="004032E8">
            <w:r>
              <w:t>Labelled axis (1 mark each)</w:t>
            </w:r>
          </w:p>
        </w:tc>
        <w:tc>
          <w:tcPr>
            <w:tcW w:w="1591" w:type="dxa"/>
          </w:tcPr>
          <w:p w14:paraId="7EB8A477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45573287" w14:textId="77777777" w:rsidTr="001C1F26">
        <w:tc>
          <w:tcPr>
            <w:tcW w:w="7513" w:type="dxa"/>
          </w:tcPr>
          <w:p w14:paraId="33328D8F" w14:textId="77777777" w:rsidR="001C1F26" w:rsidRDefault="001C1F26" w:rsidP="004032E8">
            <w:r>
              <w:t>Units on axis (0.5 marks each)</w:t>
            </w:r>
          </w:p>
        </w:tc>
        <w:tc>
          <w:tcPr>
            <w:tcW w:w="1591" w:type="dxa"/>
          </w:tcPr>
          <w:p w14:paraId="356D8369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23C92B87" w14:textId="77777777" w:rsidTr="001C1F26">
        <w:tc>
          <w:tcPr>
            <w:tcW w:w="7513" w:type="dxa"/>
          </w:tcPr>
          <w:p w14:paraId="3D3A47A6" w14:textId="77777777" w:rsidR="001C1F26" w:rsidRDefault="001C1F26" w:rsidP="004032E8">
            <w:r>
              <w:t>Correct type of graph</w:t>
            </w:r>
          </w:p>
        </w:tc>
        <w:tc>
          <w:tcPr>
            <w:tcW w:w="1591" w:type="dxa"/>
          </w:tcPr>
          <w:p w14:paraId="7FDB86A4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55B8C37" w14:textId="77777777" w:rsidTr="001C1F26">
        <w:tc>
          <w:tcPr>
            <w:tcW w:w="7513" w:type="dxa"/>
          </w:tcPr>
          <w:p w14:paraId="7797ADE2" w14:textId="77777777" w:rsidR="001C1F26" w:rsidRDefault="001C1F26" w:rsidP="004032E8">
            <w:r>
              <w:t>Use of pencil and ruler (0.5 each)</w:t>
            </w:r>
          </w:p>
        </w:tc>
        <w:tc>
          <w:tcPr>
            <w:tcW w:w="1591" w:type="dxa"/>
          </w:tcPr>
          <w:p w14:paraId="10F6C11F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9272D20" w14:textId="77777777" w:rsidTr="001C1F26">
        <w:tc>
          <w:tcPr>
            <w:tcW w:w="7513" w:type="dxa"/>
          </w:tcPr>
          <w:p w14:paraId="041EFE8A" w14:textId="77777777" w:rsidR="001C1F26" w:rsidRDefault="001C1F26" w:rsidP="004032E8">
            <w:r>
              <w:t xml:space="preserve">Correct plotting of data </w:t>
            </w:r>
          </w:p>
        </w:tc>
        <w:tc>
          <w:tcPr>
            <w:tcW w:w="1591" w:type="dxa"/>
          </w:tcPr>
          <w:p w14:paraId="34179E78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64ED460A" w14:textId="77777777" w:rsidTr="001C1F26">
        <w:tc>
          <w:tcPr>
            <w:tcW w:w="7513" w:type="dxa"/>
            <w:shd w:val="clear" w:color="auto" w:fill="BFBFBF" w:themeFill="background1" w:themeFillShade="BF"/>
          </w:tcPr>
          <w:p w14:paraId="3EFADBB3" w14:textId="77777777" w:rsidR="001C1F26" w:rsidRPr="005139DA" w:rsidRDefault="001C1F26" w:rsidP="004032E8">
            <w:pPr>
              <w:rPr>
                <w:b/>
              </w:rPr>
            </w:pPr>
            <w:r w:rsidRPr="005139DA">
              <w:rPr>
                <w:b/>
              </w:rPr>
              <w:t>Discussion of results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38CB28E9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  <w:tr w:rsidR="001C1F26" w14:paraId="7121A8A8" w14:textId="77777777" w:rsidTr="001C1F26">
        <w:tc>
          <w:tcPr>
            <w:tcW w:w="7513" w:type="dxa"/>
          </w:tcPr>
          <w:p w14:paraId="7DA4CDD6" w14:textId="77777777" w:rsidR="001C1F26" w:rsidRDefault="001C1F26" w:rsidP="004032E8">
            <w:r>
              <w:t>Refers to aim</w:t>
            </w:r>
          </w:p>
        </w:tc>
        <w:tc>
          <w:tcPr>
            <w:tcW w:w="1591" w:type="dxa"/>
          </w:tcPr>
          <w:p w14:paraId="367993A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0BE9C305" w14:textId="77777777" w:rsidTr="001C1F26">
        <w:tc>
          <w:tcPr>
            <w:tcW w:w="7513" w:type="dxa"/>
          </w:tcPr>
          <w:p w14:paraId="33502A12" w14:textId="77777777" w:rsidR="001C1F26" w:rsidRDefault="001C1F26" w:rsidP="004032E8">
            <w:r>
              <w:t>States the relationship between the aim and the results</w:t>
            </w:r>
          </w:p>
        </w:tc>
        <w:tc>
          <w:tcPr>
            <w:tcW w:w="1591" w:type="dxa"/>
          </w:tcPr>
          <w:p w14:paraId="256AC3E4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1A3A0B3C" w14:textId="77777777" w:rsidTr="001C1F26">
        <w:tc>
          <w:tcPr>
            <w:tcW w:w="7513" w:type="dxa"/>
          </w:tcPr>
          <w:p w14:paraId="21EB4B58" w14:textId="77777777" w:rsidR="001C1F26" w:rsidRDefault="001C1F26" w:rsidP="004032E8">
            <w:r>
              <w:t>Explains why the results were observed</w:t>
            </w:r>
          </w:p>
        </w:tc>
        <w:tc>
          <w:tcPr>
            <w:tcW w:w="1591" w:type="dxa"/>
          </w:tcPr>
          <w:p w14:paraId="5AB62F1B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0E507922" w14:textId="77777777" w:rsidTr="001C1F26">
        <w:trPr>
          <w:trHeight w:val="367"/>
        </w:trPr>
        <w:tc>
          <w:tcPr>
            <w:tcW w:w="7513" w:type="dxa"/>
          </w:tcPr>
          <w:p w14:paraId="3FCDA9E7" w14:textId="77777777" w:rsidR="001C1F26" w:rsidRDefault="001C1F26" w:rsidP="004032E8">
            <w:r>
              <w:t>Refers to both observations and quantitative data</w:t>
            </w:r>
          </w:p>
        </w:tc>
        <w:tc>
          <w:tcPr>
            <w:tcW w:w="1591" w:type="dxa"/>
          </w:tcPr>
          <w:p w14:paraId="4FFBEA18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07DB56C4" w14:textId="77777777" w:rsidTr="001C1F26">
        <w:trPr>
          <w:trHeight w:val="366"/>
        </w:trPr>
        <w:tc>
          <w:tcPr>
            <w:tcW w:w="7513" w:type="dxa"/>
          </w:tcPr>
          <w:p w14:paraId="4043BBBC" w14:textId="77777777" w:rsidR="001C1F26" w:rsidRDefault="001C1F26" w:rsidP="004032E8">
            <w:r>
              <w:t>Discusses sources of errors and any problems</w:t>
            </w:r>
          </w:p>
        </w:tc>
        <w:tc>
          <w:tcPr>
            <w:tcW w:w="1591" w:type="dxa"/>
          </w:tcPr>
          <w:p w14:paraId="0185DF7C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C1F26" w14:paraId="48589FC8" w14:textId="77777777" w:rsidTr="001C1F26">
        <w:trPr>
          <w:trHeight w:val="325"/>
        </w:trPr>
        <w:tc>
          <w:tcPr>
            <w:tcW w:w="7513" w:type="dxa"/>
          </w:tcPr>
          <w:p w14:paraId="049C51F5" w14:textId="77777777" w:rsidR="001C1F26" w:rsidRDefault="001C1F26" w:rsidP="004032E8">
            <w:r>
              <w:t>Suggests future modifications to their experiment</w:t>
            </w:r>
          </w:p>
        </w:tc>
        <w:tc>
          <w:tcPr>
            <w:tcW w:w="1591" w:type="dxa"/>
          </w:tcPr>
          <w:p w14:paraId="7C00DE2F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70F53795" w14:textId="77777777" w:rsidTr="001C1F26">
        <w:trPr>
          <w:trHeight w:val="325"/>
        </w:trPr>
        <w:tc>
          <w:tcPr>
            <w:tcW w:w="7513" w:type="dxa"/>
          </w:tcPr>
          <w:p w14:paraId="0AF690B4" w14:textId="77777777" w:rsidR="001C1F26" w:rsidRDefault="001C1F26" w:rsidP="004032E8">
            <w:r>
              <w:t>Summarises how the abiotic factor affected the plant</w:t>
            </w:r>
          </w:p>
        </w:tc>
        <w:tc>
          <w:tcPr>
            <w:tcW w:w="1591" w:type="dxa"/>
          </w:tcPr>
          <w:p w14:paraId="301A0316" w14:textId="77777777" w:rsidR="001C1F26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C1F26" w14:paraId="5B2EE591" w14:textId="77777777" w:rsidTr="001C1F26">
        <w:trPr>
          <w:trHeight w:val="241"/>
        </w:trPr>
        <w:tc>
          <w:tcPr>
            <w:tcW w:w="7513" w:type="dxa"/>
            <w:shd w:val="clear" w:color="auto" w:fill="BFBFBF" w:themeFill="background1" w:themeFillShade="BF"/>
          </w:tcPr>
          <w:p w14:paraId="0A62521B" w14:textId="77777777" w:rsidR="001C1F26" w:rsidRPr="005139DA" w:rsidRDefault="001C1F26" w:rsidP="004032E8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14:paraId="78F49CC3" w14:textId="77777777" w:rsidR="001C1F26" w:rsidRPr="005139DA" w:rsidRDefault="001C1F26" w:rsidP="004032E8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1C1F26" w14:paraId="00BC5205" w14:textId="77777777" w:rsidTr="001C1F26">
        <w:trPr>
          <w:trHeight w:val="241"/>
        </w:trPr>
        <w:tc>
          <w:tcPr>
            <w:tcW w:w="7513" w:type="dxa"/>
            <w:shd w:val="clear" w:color="auto" w:fill="auto"/>
          </w:tcPr>
          <w:p w14:paraId="3129C7EA" w14:textId="77777777" w:rsidR="001C1F26" w:rsidRDefault="001C1F26" w:rsidP="004032E8">
            <w:pPr>
              <w:rPr>
                <w:b/>
              </w:rPr>
            </w:pPr>
          </w:p>
        </w:tc>
        <w:tc>
          <w:tcPr>
            <w:tcW w:w="1591" w:type="dxa"/>
            <w:shd w:val="clear" w:color="auto" w:fill="auto"/>
          </w:tcPr>
          <w:p w14:paraId="2AE7267D" w14:textId="77777777" w:rsidR="001C1F26" w:rsidRPr="005139DA" w:rsidRDefault="001C1F26" w:rsidP="004032E8">
            <w:pPr>
              <w:jc w:val="center"/>
              <w:rPr>
                <w:b/>
              </w:rPr>
            </w:pPr>
          </w:p>
        </w:tc>
      </w:tr>
    </w:tbl>
    <w:p w14:paraId="1B46634B" w14:textId="431404FE" w:rsidR="001C1F26" w:rsidRDefault="001C1F26" w:rsidP="001C1F26">
      <w:pPr>
        <w:ind w:left="720"/>
      </w:pPr>
      <w:r>
        <w:rPr>
          <w:rFonts w:cstheme="minorHAnsi"/>
          <w:b/>
          <w:i/>
          <w:sz w:val="36"/>
          <w:szCs w:val="24"/>
          <w:u w:val="single"/>
        </w:rPr>
        <w:br/>
      </w:r>
      <w:r>
        <w:t>Comment:</w:t>
      </w:r>
    </w:p>
    <w:p w14:paraId="765C040B" w14:textId="72106CCC" w:rsidR="001C1F26" w:rsidRDefault="001C1F26" w:rsidP="001C1F26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9528AD" w14:textId="77777777" w:rsidR="001C1F26" w:rsidRPr="00582A02" w:rsidRDefault="001C1F26" w:rsidP="00582A02">
      <w:pPr>
        <w:spacing w:line="480" w:lineRule="auto"/>
        <w:rPr>
          <w:rFonts w:cstheme="minorHAnsi"/>
          <w:b/>
          <w:i/>
          <w:sz w:val="36"/>
          <w:szCs w:val="24"/>
          <w:u w:val="single"/>
        </w:rPr>
      </w:pPr>
    </w:p>
    <w:p w14:paraId="73556828" w14:textId="77777777" w:rsidR="00764285" w:rsidRPr="00764285" w:rsidRDefault="00764285" w:rsidP="001C1F26">
      <w:pPr>
        <w:ind w:firstLine="284"/>
        <w:rPr>
          <w:rFonts w:ascii="Kristen ITC" w:hAnsi="Kristen ITC" w:cstheme="minorHAnsi"/>
          <w:b/>
          <w:i/>
          <w:sz w:val="24"/>
          <w:szCs w:val="24"/>
        </w:rPr>
      </w:pPr>
    </w:p>
    <w:sectPr w:rsidR="00764285" w:rsidRPr="00764285" w:rsidSect="001C1F26">
      <w:pgSz w:w="11900" w:h="16840"/>
      <w:pgMar w:top="720" w:right="720" w:bottom="72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912C1" w14:textId="77777777" w:rsidR="00784A00" w:rsidRDefault="00784A00" w:rsidP="00715FDB">
      <w:pPr>
        <w:spacing w:after="0" w:line="240" w:lineRule="auto"/>
      </w:pPr>
      <w:r>
        <w:separator/>
      </w:r>
    </w:p>
  </w:endnote>
  <w:endnote w:type="continuationSeparator" w:id="0">
    <w:p w14:paraId="4CA679E5" w14:textId="77777777" w:rsidR="00784A00" w:rsidRDefault="00784A00" w:rsidP="0071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altName w:val="Zapfino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4857A" w14:textId="77777777" w:rsidR="00784A00" w:rsidRDefault="00784A00" w:rsidP="00715FDB">
      <w:pPr>
        <w:spacing w:after="0" w:line="240" w:lineRule="auto"/>
      </w:pPr>
      <w:r>
        <w:separator/>
      </w:r>
    </w:p>
  </w:footnote>
  <w:footnote w:type="continuationSeparator" w:id="0">
    <w:p w14:paraId="1EACF264" w14:textId="77777777" w:rsidR="00784A00" w:rsidRDefault="00784A00" w:rsidP="0071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130"/>
    <w:multiLevelType w:val="hybridMultilevel"/>
    <w:tmpl w:val="1AF231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F251B9"/>
    <w:multiLevelType w:val="hybridMultilevel"/>
    <w:tmpl w:val="71009D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23E4B"/>
    <w:multiLevelType w:val="hybridMultilevel"/>
    <w:tmpl w:val="F1828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F5994"/>
    <w:multiLevelType w:val="hybridMultilevel"/>
    <w:tmpl w:val="BC78F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7A"/>
    <w:rsid w:val="0006481B"/>
    <w:rsid w:val="00091E86"/>
    <w:rsid w:val="000C419A"/>
    <w:rsid w:val="000E6143"/>
    <w:rsid w:val="001012AD"/>
    <w:rsid w:val="00110C53"/>
    <w:rsid w:val="00141032"/>
    <w:rsid w:val="00141831"/>
    <w:rsid w:val="001877F9"/>
    <w:rsid w:val="001A2447"/>
    <w:rsid w:val="001C1F26"/>
    <w:rsid w:val="001C3F1E"/>
    <w:rsid w:val="00335558"/>
    <w:rsid w:val="003703CC"/>
    <w:rsid w:val="003A30AC"/>
    <w:rsid w:val="003E0530"/>
    <w:rsid w:val="004214CD"/>
    <w:rsid w:val="00460031"/>
    <w:rsid w:val="00461068"/>
    <w:rsid w:val="00483B4C"/>
    <w:rsid w:val="00493F94"/>
    <w:rsid w:val="00577148"/>
    <w:rsid w:val="00582A02"/>
    <w:rsid w:val="005C6DAF"/>
    <w:rsid w:val="00603F43"/>
    <w:rsid w:val="00623ECA"/>
    <w:rsid w:val="006C1F08"/>
    <w:rsid w:val="00715FDB"/>
    <w:rsid w:val="00764285"/>
    <w:rsid w:val="007757F1"/>
    <w:rsid w:val="00784A00"/>
    <w:rsid w:val="00860ED8"/>
    <w:rsid w:val="008E1A34"/>
    <w:rsid w:val="00937B5B"/>
    <w:rsid w:val="00987028"/>
    <w:rsid w:val="00A0380A"/>
    <w:rsid w:val="00A23336"/>
    <w:rsid w:val="00A24B05"/>
    <w:rsid w:val="00A554C9"/>
    <w:rsid w:val="00A90AEC"/>
    <w:rsid w:val="00AF2443"/>
    <w:rsid w:val="00B114FF"/>
    <w:rsid w:val="00B44F29"/>
    <w:rsid w:val="00B44F9A"/>
    <w:rsid w:val="00B93F5A"/>
    <w:rsid w:val="00C0687A"/>
    <w:rsid w:val="00C3421A"/>
    <w:rsid w:val="00C53CAC"/>
    <w:rsid w:val="00D27068"/>
    <w:rsid w:val="00D45594"/>
    <w:rsid w:val="00E1562F"/>
    <w:rsid w:val="00E407D8"/>
    <w:rsid w:val="00EB5A98"/>
    <w:rsid w:val="00F364BF"/>
    <w:rsid w:val="00F41B23"/>
    <w:rsid w:val="00F66B28"/>
    <w:rsid w:val="00F67CDE"/>
    <w:rsid w:val="00F86DBF"/>
    <w:rsid w:val="00F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7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8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DB"/>
  </w:style>
  <w:style w:type="paragraph" w:styleId="Footer">
    <w:name w:val="footer"/>
    <w:basedOn w:val="Normal"/>
    <w:link w:val="Foot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DB"/>
  </w:style>
  <w:style w:type="paragraph" w:styleId="BalloonText">
    <w:name w:val="Balloon Text"/>
    <w:basedOn w:val="Normal"/>
    <w:link w:val="BalloonTextChar"/>
    <w:uiPriority w:val="99"/>
    <w:semiHidden/>
    <w:unhideWhenUsed/>
    <w:rsid w:val="0042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8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DB"/>
  </w:style>
  <w:style w:type="paragraph" w:styleId="Footer">
    <w:name w:val="footer"/>
    <w:basedOn w:val="Normal"/>
    <w:link w:val="Foot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DB"/>
  </w:style>
  <w:style w:type="paragraph" w:styleId="BalloonText">
    <w:name w:val="Balloon Text"/>
    <w:basedOn w:val="Normal"/>
    <w:link w:val="BalloonTextChar"/>
    <w:uiPriority w:val="99"/>
    <w:semiHidden/>
    <w:unhideWhenUsed/>
    <w:rsid w:val="0042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C2F4373B</Template>
  <TotalTime>8</TotalTime>
  <Pages>9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RAUH Natasha</dc:creator>
  <cp:lastModifiedBy>RAUH Natasha</cp:lastModifiedBy>
  <cp:revision>4</cp:revision>
  <cp:lastPrinted>2016-08-12T04:24:00Z</cp:lastPrinted>
  <dcterms:created xsi:type="dcterms:W3CDTF">2017-06-27T05:09:00Z</dcterms:created>
  <dcterms:modified xsi:type="dcterms:W3CDTF">2017-09-15T01:58:00Z</dcterms:modified>
</cp:coreProperties>
</file>