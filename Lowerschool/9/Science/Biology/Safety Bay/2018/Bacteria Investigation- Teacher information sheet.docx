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F8796E" w:rsidRDefault="00014546" w:rsidP="00F8796E">
      <w:pPr>
        <w:jc w:val="center"/>
        <w:rPr>
          <w:b/>
          <w:sz w:val="24"/>
          <w:szCs w:val="24"/>
          <w:u w:val="single"/>
        </w:rPr>
      </w:pPr>
      <w:r w:rsidRPr="00F8796E">
        <w:rPr>
          <w:b/>
          <w:sz w:val="24"/>
          <w:szCs w:val="24"/>
          <w:u w:val="single"/>
        </w:rPr>
        <w:t>Bacteria Investigation- Teacher’s notes</w:t>
      </w:r>
    </w:p>
    <w:p w:rsidR="00014546" w:rsidRDefault="00014546">
      <w:r>
        <w:t xml:space="preserve">Per group 2 agar plates are allowed to use. One without the line is for </w:t>
      </w:r>
      <w:r w:rsidR="00824FD7">
        <w:t xml:space="preserve">a </w:t>
      </w:r>
      <w:bookmarkStart w:id="0" w:name="_GoBack"/>
      <w:bookmarkEnd w:id="0"/>
      <w:r>
        <w:t>dirty hand and the one with the line is</w:t>
      </w:r>
      <w:r w:rsidR="00F8796E">
        <w:t xml:space="preserve"> for the cleaning agent. </w:t>
      </w:r>
    </w:p>
    <w:p w:rsidR="00F8796E" w:rsidRPr="00F8796E" w:rsidRDefault="00F8796E">
      <w:pPr>
        <w:rPr>
          <w:b/>
          <w:u w:val="single"/>
        </w:rPr>
      </w:pPr>
      <w:r w:rsidRPr="00F8796E">
        <w:rPr>
          <w:b/>
          <w:u w:val="single"/>
        </w:rPr>
        <w:t>10 groups per class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Bar of soap –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Detergent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Hand wash( Dettol)- 2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Water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Sanitiser-2 sets</w:t>
      </w:r>
    </w:p>
    <w:p w:rsidR="00F8796E" w:rsidRDefault="00F8796E">
      <w:pPr>
        <w:rPr>
          <w:b/>
          <w:u w:val="single"/>
        </w:rPr>
      </w:pPr>
      <w:r w:rsidRPr="00F8796E">
        <w:rPr>
          <w:b/>
          <w:u w:val="single"/>
        </w:rPr>
        <w:t>Extra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tape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labels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swabs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tray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bags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Access to an incubator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Permanent marker for the teacher</w:t>
      </w:r>
    </w:p>
    <w:p w:rsidR="009C45EC" w:rsidRPr="009C45EC" w:rsidRDefault="009C45EC" w:rsidP="009C45EC">
      <w:pPr>
        <w:rPr>
          <w:b/>
          <w:u w:val="single"/>
        </w:rPr>
      </w:pPr>
      <w:r w:rsidRPr="009C45EC">
        <w:rPr>
          <w:b/>
          <w:u w:val="single"/>
        </w:rPr>
        <w:t>For results</w:t>
      </w:r>
    </w:p>
    <w:p w:rsidR="00F8796E" w:rsidRDefault="00F8796E">
      <w:r>
        <w:t xml:space="preserve">Share </w:t>
      </w:r>
      <w:r w:rsidR="009C45EC">
        <w:t xml:space="preserve">the </w:t>
      </w:r>
      <w:r>
        <w:t xml:space="preserve">class results. Take photographs and compare results. </w:t>
      </w:r>
    </w:p>
    <w:p w:rsidR="00F8796E" w:rsidRPr="009C45EC" w:rsidRDefault="00F8796E">
      <w:pPr>
        <w:rPr>
          <w:b/>
          <w:u w:val="single"/>
        </w:rPr>
      </w:pPr>
      <w:r w:rsidRPr="009C45EC">
        <w:rPr>
          <w:b/>
          <w:u w:val="single"/>
        </w:rPr>
        <w:t>Presentation</w:t>
      </w:r>
    </w:p>
    <w:p w:rsidR="00F8796E" w:rsidRDefault="00F8796E">
      <w:r>
        <w:t xml:space="preserve">Presentation in the form of </w:t>
      </w:r>
      <w:r w:rsidR="009C45EC">
        <w:t xml:space="preserve">an </w:t>
      </w:r>
      <w:r>
        <w:t xml:space="preserve">A3 </w:t>
      </w:r>
      <w:r w:rsidR="009C45EC">
        <w:t>sized poster.</w:t>
      </w:r>
    </w:p>
    <w:p w:rsidR="00014546" w:rsidRPr="00014546" w:rsidRDefault="00014546"/>
    <w:sectPr w:rsidR="00014546" w:rsidRPr="0001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307B"/>
    <w:multiLevelType w:val="hybridMultilevel"/>
    <w:tmpl w:val="15C6C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4775"/>
    <w:multiLevelType w:val="hybridMultilevel"/>
    <w:tmpl w:val="E9E49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46"/>
    <w:rsid w:val="00014546"/>
    <w:rsid w:val="00140731"/>
    <w:rsid w:val="00191067"/>
    <w:rsid w:val="001C13DF"/>
    <w:rsid w:val="001F4800"/>
    <w:rsid w:val="002A6877"/>
    <w:rsid w:val="003D201F"/>
    <w:rsid w:val="003E46F4"/>
    <w:rsid w:val="00764B89"/>
    <w:rsid w:val="007A15D6"/>
    <w:rsid w:val="007B3185"/>
    <w:rsid w:val="00824FD7"/>
    <w:rsid w:val="00835CFB"/>
    <w:rsid w:val="00887E0F"/>
    <w:rsid w:val="009476D8"/>
    <w:rsid w:val="009C45EC"/>
    <w:rsid w:val="00A20DCD"/>
    <w:rsid w:val="00B6309C"/>
    <w:rsid w:val="00C116CD"/>
    <w:rsid w:val="00C74357"/>
    <w:rsid w:val="00DC5C90"/>
    <w:rsid w:val="00F8796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C5ED1560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WILLIAMS Daphne</cp:lastModifiedBy>
  <cp:revision>3</cp:revision>
  <dcterms:created xsi:type="dcterms:W3CDTF">2017-05-03T00:24:00Z</dcterms:created>
  <dcterms:modified xsi:type="dcterms:W3CDTF">2018-07-19T03:43:00Z</dcterms:modified>
</cp:coreProperties>
</file>