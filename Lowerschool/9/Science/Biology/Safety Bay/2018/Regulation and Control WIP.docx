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819" w:rsidRDefault="004C3819" w:rsidP="004C3819">
      <w:pPr>
        <w:rPr>
          <w:sz w:val="36"/>
          <w:szCs w:val="36"/>
        </w:rPr>
      </w:pPr>
      <w:r>
        <w:rPr>
          <w:rFonts w:ascii="Calibri" w:hAnsi="Calibri"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1437E552" wp14:editId="3F6543FF">
            <wp:simplePos x="0" y="0"/>
            <wp:positionH relativeFrom="column">
              <wp:posOffset>1524000</wp:posOffset>
            </wp:positionH>
            <wp:positionV relativeFrom="paragraph">
              <wp:posOffset>0</wp:posOffset>
            </wp:positionV>
            <wp:extent cx="2447925" cy="3238500"/>
            <wp:effectExtent l="0" t="0" r="9525" b="0"/>
            <wp:wrapSquare wrapText="bothSides"/>
            <wp:docPr id="2" name="Picture 2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YEAR: 9</w:t>
      </w:r>
    </w:p>
    <w:p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201</w:t>
      </w:r>
      <w:r w:rsidR="00E54E92">
        <w:rPr>
          <w:rFonts w:ascii="Calibri" w:eastAsia="Times New Roman" w:hAnsi="Calibri" w:cs="Times New Roman"/>
          <w:b/>
          <w:sz w:val="40"/>
          <w:szCs w:val="40"/>
          <w:lang w:eastAsia="en-AU"/>
        </w:rPr>
        <w:t>8</w:t>
      </w:r>
    </w:p>
    <w:p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SUBJECT: Science</w:t>
      </w:r>
    </w:p>
    <w:p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TEST: </w:t>
      </w:r>
      <w:r w:rsidR="00E54E92">
        <w:rPr>
          <w:rFonts w:ascii="Calibri" w:eastAsia="Times New Roman" w:hAnsi="Calibri" w:cs="Times New Roman"/>
          <w:b/>
          <w:sz w:val="32"/>
          <w:szCs w:val="32"/>
          <w:lang w:eastAsia="en-AU"/>
        </w:rPr>
        <w:t>Regulation and Control</w:t>
      </w: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TIME: </w:t>
      </w:r>
      <w:r w:rsidR="002F7120">
        <w:rPr>
          <w:rFonts w:ascii="Calibri" w:eastAsia="Times New Roman" w:hAnsi="Calibri" w:cs="Calibri"/>
          <w:b/>
          <w:sz w:val="32"/>
          <w:szCs w:val="32"/>
          <w:lang w:eastAsia="en-AU"/>
        </w:rPr>
        <w:t>40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minutes</w:t>
      </w: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QUESTIONS: 1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Multiple Choice     (1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marks)</w:t>
      </w:r>
    </w:p>
    <w:p w:rsidR="004C3819" w:rsidRPr="004C3819" w:rsidRDefault="004C3819" w:rsidP="004C3819">
      <w:pPr>
        <w:tabs>
          <w:tab w:val="left" w:pos="1948"/>
        </w:tabs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                      </w:t>
      </w:r>
      <w:r w:rsidR="00F46011">
        <w:rPr>
          <w:rFonts w:ascii="Calibri" w:eastAsia="Times New Roman" w:hAnsi="Calibri" w:cs="Calibri"/>
          <w:b/>
          <w:sz w:val="32"/>
          <w:szCs w:val="32"/>
          <w:lang w:eastAsia="en-AU"/>
        </w:rPr>
        <w:t>5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Short Answer          (1</w:t>
      </w:r>
      <w:r w:rsidR="00103C45">
        <w:rPr>
          <w:rFonts w:ascii="Calibri" w:eastAsia="Times New Roman" w:hAnsi="Calibri" w:cs="Calibri"/>
          <w:b/>
          <w:sz w:val="32"/>
          <w:szCs w:val="32"/>
          <w:lang w:eastAsia="en-AU"/>
        </w:rPr>
        <w:t>8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marks)</w:t>
      </w: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>TOTAL MARKS:  2</w:t>
      </w:r>
      <w:r w:rsidR="00103C45">
        <w:rPr>
          <w:rFonts w:ascii="Calibri" w:eastAsia="Times New Roman" w:hAnsi="Calibri" w:cs="Calibri"/>
          <w:b/>
          <w:sz w:val="32"/>
          <w:szCs w:val="32"/>
          <w:lang w:eastAsia="en-AU"/>
        </w:rPr>
        <w:t>8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</w:t>
      </w:r>
    </w:p>
    <w:p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Times New Roman"/>
          <w:b/>
          <w:sz w:val="32"/>
          <w:szCs w:val="32"/>
          <w:lang w:eastAsia="en-AU"/>
        </w:rPr>
        <w:t>DO NOT WRITE ON OR MARK THIS PAPER</w:t>
      </w:r>
    </w:p>
    <w:p w:rsidR="004C3819" w:rsidRDefault="004C381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C3819" w:rsidRPr="00A96892" w:rsidRDefault="004C3819" w:rsidP="004C381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Section 1 – Multi-choice </w:t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Pr="000E0A3D">
        <w:rPr>
          <w:b/>
          <w:sz w:val="36"/>
          <w:szCs w:val="36"/>
        </w:rPr>
        <w:t>(</w:t>
      </w:r>
      <w:r w:rsidRPr="000E0A3D">
        <w:rPr>
          <w:b/>
          <w:sz w:val="28"/>
          <w:szCs w:val="28"/>
        </w:rPr>
        <w:t>10 marks</w:t>
      </w:r>
      <w:r w:rsidRPr="000E0A3D">
        <w:rPr>
          <w:b/>
          <w:sz w:val="36"/>
          <w:szCs w:val="36"/>
        </w:rPr>
        <w:t>)</w:t>
      </w:r>
    </w:p>
    <w:p w:rsidR="00B23D4E" w:rsidRPr="006756CC" w:rsidRDefault="00B23D4E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:rsidR="00B23D4E" w:rsidRPr="006756CC" w:rsidRDefault="00B23D4E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:rsidR="004C3819" w:rsidRPr="006756CC" w:rsidRDefault="00B23D4E" w:rsidP="00B7435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>The next two questions refer to the section of the brain illustrated below.</w:t>
      </w:r>
    </w:p>
    <w:p w:rsidR="004C3819" w:rsidRPr="006756CC" w:rsidRDefault="004C3819" w:rsidP="004C3819">
      <w:pPr>
        <w:rPr>
          <w:rFonts w:ascii="Arial" w:hAnsi="Arial" w:cs="Arial"/>
          <w:sz w:val="24"/>
          <w:szCs w:val="24"/>
        </w:rPr>
      </w:pPr>
    </w:p>
    <w:p w:rsidR="004C3819" w:rsidRPr="006756CC" w:rsidRDefault="00B23D4E" w:rsidP="004C3819">
      <w:pPr>
        <w:rPr>
          <w:rFonts w:ascii="Arial" w:hAnsi="Arial" w:cs="Arial"/>
          <w:sz w:val="24"/>
          <w:szCs w:val="24"/>
        </w:rPr>
      </w:pPr>
      <w:r w:rsidRPr="006756CC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3B7A6225" wp14:editId="6113F7F0">
            <wp:extent cx="3295650" cy="2733675"/>
            <wp:effectExtent l="0" t="0" r="0" b="9525"/>
            <wp:docPr id="3" name="Picture 3" descr="Brain%2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ain%20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819" w:rsidRPr="006756CC" w:rsidRDefault="004C3819" w:rsidP="004C0196">
      <w:pPr>
        <w:rPr>
          <w:rFonts w:ascii="Arial" w:hAnsi="Arial" w:cs="Arial"/>
          <w:sz w:val="24"/>
          <w:szCs w:val="24"/>
        </w:rPr>
      </w:pPr>
    </w:p>
    <w:p w:rsidR="00B74355" w:rsidRPr="006756CC" w:rsidRDefault="006756CC" w:rsidP="00B74355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>
        <w:rPr>
          <w:rFonts w:ascii="Arial" w:eastAsia="Times New Roman" w:hAnsi="Arial" w:cs="Arial"/>
          <w:sz w:val="24"/>
          <w:szCs w:val="24"/>
          <w:lang w:val="en-GB" w:eastAsia="en-AU"/>
        </w:rPr>
        <w:t>1</w:t>
      </w:r>
      <w:r w:rsidR="00B74355"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. </w:t>
      </w:r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Structure E is the</w:t>
      </w:r>
    </w:p>
    <w:p w:rsidR="00B23D4E" w:rsidRPr="006756CC" w:rsidRDefault="00B23D4E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:rsidR="00B23D4E" w:rsidRPr="006756CC" w:rsidRDefault="00B74355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 xml:space="preserve">     a) </w:t>
      </w:r>
      <w:r w:rsidRPr="006756CC">
        <w:rPr>
          <w:rFonts w:ascii="Arial" w:eastAsia="Times New Roman" w:hAnsi="Arial" w:cs="Arial"/>
          <w:b/>
          <w:sz w:val="24"/>
          <w:szCs w:val="24"/>
          <w:lang w:val="en-GB" w:eastAsia="en-AU"/>
        </w:rPr>
        <w:t xml:space="preserve"> </w:t>
      </w:r>
      <w:proofErr w:type="gramStart"/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hypothalamus</w:t>
      </w:r>
      <w:proofErr w:type="gramEnd"/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.</w:t>
      </w:r>
    </w:p>
    <w:p w:rsidR="00B23D4E" w:rsidRPr="006756CC" w:rsidRDefault="00B74355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 xml:space="preserve">     b)  </w:t>
      </w:r>
      <w:proofErr w:type="gramStart"/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cerebrum</w:t>
      </w:r>
      <w:proofErr w:type="gramEnd"/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.</w:t>
      </w:r>
    </w:p>
    <w:p w:rsidR="00B23D4E" w:rsidRPr="006756CC" w:rsidRDefault="00B74355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b/>
          <w:sz w:val="24"/>
          <w:szCs w:val="24"/>
          <w:lang w:val="en-GB" w:eastAsia="en-AU"/>
        </w:rPr>
        <w:tab/>
        <w:t xml:space="preserve">     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c)  </w:t>
      </w:r>
      <w:proofErr w:type="gramStart"/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cerebellum</w:t>
      </w:r>
      <w:proofErr w:type="gramEnd"/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.</w:t>
      </w:r>
    </w:p>
    <w:p w:rsidR="00B23D4E" w:rsidRPr="006756CC" w:rsidRDefault="00B74355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 xml:space="preserve">     d)  </w:t>
      </w:r>
      <w:proofErr w:type="gramStart"/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medulla</w:t>
      </w:r>
      <w:proofErr w:type="gramEnd"/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 oblongata.</w:t>
      </w:r>
    </w:p>
    <w:p w:rsidR="004C3819" w:rsidRPr="006756CC" w:rsidRDefault="004C3819">
      <w:pPr>
        <w:rPr>
          <w:rFonts w:ascii="Arial" w:hAnsi="Arial" w:cs="Arial"/>
          <w:sz w:val="24"/>
          <w:szCs w:val="24"/>
        </w:rPr>
      </w:pPr>
    </w:p>
    <w:p w:rsidR="006512EE" w:rsidRPr="006756CC" w:rsidRDefault="006756CC" w:rsidP="006512EE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>
        <w:rPr>
          <w:rFonts w:ascii="Arial" w:hAnsi="Arial" w:cs="Arial"/>
          <w:sz w:val="24"/>
          <w:szCs w:val="24"/>
        </w:rPr>
        <w:t>2</w:t>
      </w:r>
      <w:r w:rsidR="006512EE" w:rsidRPr="006756CC">
        <w:rPr>
          <w:rFonts w:ascii="Arial" w:hAnsi="Arial" w:cs="Arial"/>
          <w:sz w:val="24"/>
          <w:szCs w:val="24"/>
        </w:rPr>
        <w:t xml:space="preserve">. </w:t>
      </w:r>
      <w:r w:rsidR="006512EE"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The part of the human brain that contains vital centres for regulating heartbeat and         </w:t>
      </w:r>
      <w:r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</w:t>
      </w:r>
      <w:r w:rsidR="006512E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breathing is structure:-</w:t>
      </w:r>
    </w:p>
    <w:p w:rsidR="006512EE" w:rsidRPr="006756CC" w:rsidRDefault="006512EE" w:rsidP="006512EE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                 a) A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          b) B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          c) C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          d) D</w:t>
      </w:r>
    </w:p>
    <w:p w:rsidR="006512EE" w:rsidRPr="006756CC" w:rsidRDefault="006512EE">
      <w:pPr>
        <w:rPr>
          <w:rFonts w:ascii="Arial" w:hAnsi="Arial" w:cs="Arial"/>
          <w:sz w:val="24"/>
          <w:szCs w:val="24"/>
        </w:rPr>
      </w:pPr>
    </w:p>
    <w:p w:rsidR="006756CC" w:rsidRDefault="006756CC" w:rsidP="00B500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:rsidR="006756CC" w:rsidRDefault="006756CC" w:rsidP="00B500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:rsidR="006756CC" w:rsidRDefault="006756CC" w:rsidP="00B500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:rsidR="006756CC" w:rsidRDefault="006756CC" w:rsidP="00B500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:rsidR="006756CC" w:rsidRDefault="006756CC" w:rsidP="00B500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:rsidR="00436D78" w:rsidRPr="002F4211" w:rsidRDefault="006756CC" w:rsidP="00436D78">
      <w:pPr>
        <w:spacing w:after="0"/>
        <w:rPr>
          <w:rFonts w:ascii="Arial" w:eastAsia="Calibri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en-GB" w:eastAsia="en-AU"/>
        </w:rPr>
        <w:lastRenderedPageBreak/>
        <w:t>3</w:t>
      </w:r>
      <w:r w:rsidR="00B5001D"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. </w:t>
      </w:r>
      <w:r w:rsidR="00436D78">
        <w:rPr>
          <w:rFonts w:ascii="Arial" w:eastAsia="Calibri" w:hAnsi="Arial" w:cs="Arial"/>
          <w:sz w:val="24"/>
          <w:szCs w:val="24"/>
        </w:rPr>
        <w:t xml:space="preserve"> </w:t>
      </w:r>
      <w:r w:rsidR="00436D78" w:rsidRPr="002F4211">
        <w:rPr>
          <w:rFonts w:ascii="Arial" w:eastAsia="Calibri" w:hAnsi="Arial" w:cs="Arial"/>
          <w:sz w:val="24"/>
          <w:szCs w:val="24"/>
        </w:rPr>
        <w:t xml:space="preserve">In the darkened room, Joel felt a sticky cobweb suddenly cover his face, and he </w:t>
      </w:r>
    </w:p>
    <w:p w:rsidR="00436D78" w:rsidRPr="002F4211" w:rsidRDefault="00436D78" w:rsidP="00436D78">
      <w:pPr>
        <w:spacing w:after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</w:t>
      </w:r>
      <w:proofErr w:type="gramStart"/>
      <w:r w:rsidRPr="002F4211">
        <w:rPr>
          <w:rFonts w:ascii="Arial" w:eastAsia="Calibri" w:hAnsi="Arial" w:cs="Arial"/>
          <w:sz w:val="24"/>
          <w:szCs w:val="24"/>
        </w:rPr>
        <w:t>immediately</w:t>
      </w:r>
      <w:proofErr w:type="gramEnd"/>
      <w:r w:rsidRPr="002F4211">
        <w:rPr>
          <w:rFonts w:ascii="Arial" w:eastAsia="Calibri" w:hAnsi="Arial" w:cs="Arial"/>
          <w:sz w:val="24"/>
          <w:szCs w:val="24"/>
        </w:rPr>
        <w:t xml:space="preserve"> pulled away. Which type of receptor was used for this action?</w:t>
      </w:r>
    </w:p>
    <w:p w:rsidR="00436D78" w:rsidRPr="002F4211" w:rsidRDefault="00436D78" w:rsidP="00436D78">
      <w:pPr>
        <w:spacing w:before="40" w:after="80" w:line="240" w:lineRule="auto"/>
        <w:rPr>
          <w:rFonts w:ascii="Arial" w:eastAsia="Times New Roman" w:hAnsi="Arial" w:cs="Arial"/>
          <w:sz w:val="24"/>
          <w:szCs w:val="24"/>
        </w:rPr>
      </w:pPr>
    </w:p>
    <w:p w:rsidR="00436D78" w:rsidRPr="002F4211" w:rsidRDefault="00436D78" w:rsidP="00436D78">
      <w:pPr>
        <w:spacing w:after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a) </w:t>
      </w:r>
      <w:r w:rsidRPr="002F4211">
        <w:rPr>
          <w:rFonts w:ascii="Arial" w:eastAsia="Calibri" w:hAnsi="Arial" w:cs="Arial"/>
          <w:sz w:val="24"/>
          <w:szCs w:val="24"/>
        </w:rPr>
        <w:t xml:space="preserve"> Vision</w:t>
      </w:r>
    </w:p>
    <w:p w:rsidR="00436D78" w:rsidRPr="002F4211" w:rsidRDefault="00436D78" w:rsidP="00436D78">
      <w:pPr>
        <w:spacing w:after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b) </w:t>
      </w:r>
      <w:r w:rsidRPr="002F4211">
        <w:rPr>
          <w:rFonts w:ascii="Arial" w:eastAsia="Calibri" w:hAnsi="Arial" w:cs="Arial"/>
          <w:sz w:val="24"/>
          <w:szCs w:val="24"/>
        </w:rPr>
        <w:t xml:space="preserve"> Taste</w:t>
      </w:r>
    </w:p>
    <w:p w:rsidR="00436D78" w:rsidRPr="002F4211" w:rsidRDefault="00436D78" w:rsidP="00436D78">
      <w:pPr>
        <w:spacing w:after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c) </w:t>
      </w:r>
      <w:r w:rsidRPr="002F4211">
        <w:rPr>
          <w:rFonts w:ascii="Arial" w:eastAsia="Calibri" w:hAnsi="Arial" w:cs="Arial"/>
          <w:sz w:val="24"/>
          <w:szCs w:val="24"/>
        </w:rPr>
        <w:t xml:space="preserve"> Touch</w:t>
      </w:r>
    </w:p>
    <w:p w:rsidR="00436D78" w:rsidRPr="002F4211" w:rsidRDefault="00436D78" w:rsidP="00436D78">
      <w:pPr>
        <w:rPr>
          <w:rFonts w:ascii="Arial" w:hAnsi="Arial" w:cs="Arial"/>
          <w:sz w:val="24"/>
          <w:szCs w:val="24"/>
        </w:rPr>
      </w:pPr>
      <w:r w:rsidRPr="002F4211">
        <w:rPr>
          <w:rFonts w:ascii="Arial" w:eastAsia="Calibri" w:hAnsi="Arial" w:cs="Arial"/>
          <w:sz w:val="24"/>
          <w:szCs w:val="24"/>
        </w:rPr>
        <w:t xml:space="preserve">  </w:t>
      </w:r>
      <w:r>
        <w:rPr>
          <w:rFonts w:ascii="Arial" w:eastAsia="Calibri" w:hAnsi="Arial" w:cs="Arial"/>
          <w:sz w:val="24"/>
          <w:szCs w:val="24"/>
        </w:rPr>
        <w:t xml:space="preserve">    d) </w:t>
      </w:r>
      <w:r w:rsidRPr="002F4211">
        <w:rPr>
          <w:rFonts w:ascii="Arial" w:eastAsia="Calibri" w:hAnsi="Arial" w:cs="Arial"/>
          <w:sz w:val="24"/>
          <w:szCs w:val="24"/>
        </w:rPr>
        <w:t>Sound</w:t>
      </w:r>
    </w:p>
    <w:p w:rsidR="00B9754E" w:rsidRPr="006756CC" w:rsidRDefault="00B9754E" w:rsidP="00B5001D">
      <w:pPr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:rsidR="00B9754E" w:rsidRPr="006756CC" w:rsidRDefault="006756CC" w:rsidP="00B5001D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>
        <w:rPr>
          <w:rFonts w:ascii="Arial" w:eastAsia="Times New Roman" w:hAnsi="Arial" w:cs="Arial"/>
          <w:sz w:val="24"/>
          <w:szCs w:val="24"/>
          <w:lang w:val="en-GB" w:eastAsia="en-AU"/>
        </w:rPr>
        <w:t>4</w:t>
      </w:r>
      <w:r w:rsidR="00B975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. Which of the following reflexes has to be learnt?</w:t>
      </w:r>
    </w:p>
    <w:p w:rsidR="00B9754E" w:rsidRPr="006756CC" w:rsidRDefault="00B9754E" w:rsidP="00B9754E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       a)   Knee-jerk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b)   Withdrawal of fingers when they touch a hot object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c)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 xml:space="preserve">  Catching a ball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d)   Swallowing</w:t>
      </w:r>
    </w:p>
    <w:p w:rsidR="00935B2F" w:rsidRDefault="00935B2F" w:rsidP="00B9754E">
      <w:pPr>
        <w:rPr>
          <w:rFonts w:ascii="Arial" w:eastAsia="Times New Roman" w:hAnsi="Arial" w:cs="Arial"/>
          <w:lang w:val="en-GB" w:eastAsia="en-AU"/>
        </w:rPr>
      </w:pPr>
    </w:p>
    <w:p w:rsidR="00935B2F" w:rsidRPr="006756CC" w:rsidRDefault="00935B2F" w:rsidP="00935B2F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Question </w:t>
      </w:r>
      <w:r w:rsidR="00830AAA"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6 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refers to the diagram below showing a cross section of the spinal cord.                   </w:t>
      </w:r>
    </w:p>
    <w:p w:rsidR="00935B2F" w:rsidRPr="006756CC" w:rsidRDefault="00935B2F" w:rsidP="00B9754E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34F20111" wp14:editId="431FAEEF">
            <wp:extent cx="3314700" cy="2181225"/>
            <wp:effectExtent l="0" t="0" r="0" b="9525"/>
            <wp:docPr id="9" name="Picture 9" descr="Spinal%20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al%20cor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B2F" w:rsidRPr="006756CC" w:rsidRDefault="00935B2F" w:rsidP="00B9754E">
      <w:pPr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:rsidR="00A63A79" w:rsidRPr="006756CC" w:rsidRDefault="00436D78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>
        <w:rPr>
          <w:rFonts w:ascii="Arial" w:eastAsia="Times New Roman" w:hAnsi="Arial" w:cs="Arial"/>
          <w:sz w:val="24"/>
          <w:szCs w:val="24"/>
          <w:lang w:val="en-GB" w:eastAsia="en-AU"/>
        </w:rPr>
        <w:t>5</w:t>
      </w:r>
      <w:r w:rsidR="00830AAA"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.   </w:t>
      </w:r>
      <w:r w:rsidR="00A63A79" w:rsidRPr="006756CC">
        <w:rPr>
          <w:rFonts w:ascii="Arial" w:eastAsia="Times New Roman" w:hAnsi="Arial" w:cs="Arial"/>
          <w:sz w:val="24"/>
          <w:szCs w:val="24"/>
          <w:lang w:val="en-GB" w:eastAsia="en-AU"/>
        </w:rPr>
        <w:t>Which of the following is correct?</w:t>
      </w:r>
    </w:p>
    <w:p w:rsidR="00A63A79" w:rsidRPr="006756CC" w:rsidRDefault="00A63A79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:rsidR="00A63A79" w:rsidRPr="006756CC" w:rsidRDefault="00A63A79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      a)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>H is grey matter which contains nerve cell bodies.</w:t>
      </w:r>
    </w:p>
    <w:p w:rsidR="00A63A79" w:rsidRPr="006756CC" w:rsidRDefault="00A63A79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>F is white matter which contains myelinated fibres.</w:t>
      </w:r>
    </w:p>
    <w:p w:rsidR="00A63A79" w:rsidRPr="006756CC" w:rsidRDefault="00A63A79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:rsidR="00A63A79" w:rsidRPr="006756CC" w:rsidRDefault="00A63A79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      b)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>H is grey matter which contains myelinated fibres.</w:t>
      </w:r>
    </w:p>
    <w:p w:rsidR="00A63A79" w:rsidRPr="006756CC" w:rsidRDefault="00A63A79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>F is white matter which contains nerve cell bodies.</w:t>
      </w:r>
    </w:p>
    <w:p w:rsidR="00A63A79" w:rsidRPr="006756CC" w:rsidRDefault="00A63A79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:rsidR="00A63A79" w:rsidRPr="006756CC" w:rsidRDefault="00A63A79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      c)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>H is white matter which contains myelinated fibres.</w:t>
      </w:r>
    </w:p>
    <w:p w:rsidR="00A63A79" w:rsidRPr="006756CC" w:rsidRDefault="00A63A79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>F is grey matter which contains nerve cell bodies.</w:t>
      </w:r>
    </w:p>
    <w:p w:rsidR="00A63A79" w:rsidRPr="006756CC" w:rsidRDefault="00A63A79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:rsidR="00A63A79" w:rsidRPr="006756CC" w:rsidRDefault="00A63A79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      d)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>H is white matter which contains nerve cell bodies.</w:t>
      </w:r>
    </w:p>
    <w:p w:rsidR="00B74355" w:rsidRPr="00DC4E68" w:rsidRDefault="00A63A79" w:rsidP="00DC4E68">
      <w:pPr>
        <w:spacing w:after="0" w:line="240" w:lineRule="auto"/>
        <w:rPr>
          <w:rFonts w:ascii="Arial" w:eastAsia="Times New Roman" w:hAnsi="Arial" w:cs="Arial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>F is grey matter which contains myelinated fibres.</w:t>
      </w:r>
    </w:p>
    <w:p w:rsidR="00DC4E68" w:rsidRDefault="00436D78" w:rsidP="00AA4458">
      <w:pPr>
        <w:pStyle w:val="Ptablebodyfullout"/>
        <w:rPr>
          <w:rFonts w:ascii="Arial" w:hAnsi="Arial" w:cs="Arial"/>
        </w:rPr>
      </w:pPr>
      <w:r w:rsidRPr="00DC4E68">
        <w:rPr>
          <w:rFonts w:ascii="Arial" w:hAnsi="Arial" w:cs="Arial"/>
          <w:szCs w:val="24"/>
        </w:rPr>
        <w:lastRenderedPageBreak/>
        <w:t>6</w:t>
      </w:r>
      <w:r w:rsidR="00AA4458" w:rsidRPr="00DC4E68">
        <w:rPr>
          <w:rFonts w:ascii="Arial" w:hAnsi="Arial" w:cs="Arial"/>
          <w:szCs w:val="24"/>
        </w:rPr>
        <w:t xml:space="preserve">.  </w:t>
      </w:r>
      <w:r w:rsidR="00AA4458" w:rsidRPr="00DC4E68">
        <w:rPr>
          <w:rFonts w:ascii="Arial" w:hAnsi="Arial" w:cs="Arial"/>
        </w:rPr>
        <w:t>Identify the activity that would be difficult after sustaining damage to the</w:t>
      </w:r>
      <w:r w:rsidR="00AA4458" w:rsidRPr="00AA4458">
        <w:rPr>
          <w:rFonts w:ascii="Arial" w:hAnsi="Arial" w:cs="Arial"/>
        </w:rPr>
        <w:t xml:space="preserve"> </w:t>
      </w:r>
      <w:r w:rsidR="00DC4E68">
        <w:rPr>
          <w:rFonts w:ascii="Arial" w:hAnsi="Arial" w:cs="Arial"/>
        </w:rPr>
        <w:t xml:space="preserve">  </w:t>
      </w:r>
    </w:p>
    <w:p w:rsidR="00AA4458" w:rsidRPr="00AA4458" w:rsidRDefault="00DC4E68" w:rsidP="00AA4458">
      <w:pPr>
        <w:pStyle w:val="Ptablebodyfullou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="00AA4458" w:rsidRPr="00AA4458">
        <w:rPr>
          <w:rFonts w:ascii="Arial" w:hAnsi="Arial" w:cs="Arial"/>
        </w:rPr>
        <w:t>cerebellum</w:t>
      </w:r>
      <w:proofErr w:type="gramEnd"/>
      <w:r w:rsidR="00AA4458" w:rsidRPr="00AA4458">
        <w:rPr>
          <w:rFonts w:ascii="Arial" w:hAnsi="Arial" w:cs="Arial"/>
        </w:rPr>
        <w:t>.</w:t>
      </w:r>
    </w:p>
    <w:p w:rsidR="00AA4458" w:rsidRPr="00AA4458" w:rsidRDefault="00AA4458" w:rsidP="00AA4458">
      <w:pPr>
        <w:pStyle w:val="Ptablebodyfullout"/>
        <w:rPr>
          <w:rFonts w:ascii="Arial" w:hAnsi="Arial" w:cs="Arial"/>
        </w:rPr>
      </w:pPr>
    </w:p>
    <w:p w:rsidR="00AA4458" w:rsidRPr="00AA4458" w:rsidRDefault="00AA4458" w:rsidP="00AA4458">
      <w:pPr>
        <w:overflowPunct w:val="0"/>
        <w:autoSpaceDE w:val="0"/>
        <w:autoSpaceDN w:val="0"/>
        <w:adjustRightInd w:val="0"/>
        <w:spacing w:after="40" w:line="240" w:lineRule="auto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 w:rsidRPr="00AA4458">
        <w:rPr>
          <w:rFonts w:ascii="Arial" w:eastAsia="Times New Roman" w:hAnsi="Arial" w:cs="Arial"/>
          <w:sz w:val="24"/>
          <w:szCs w:val="20"/>
        </w:rPr>
        <w:t xml:space="preserve">      a) </w:t>
      </w:r>
      <w:proofErr w:type="gramStart"/>
      <w:r w:rsidRPr="00AA4458">
        <w:rPr>
          <w:rFonts w:ascii="Arial" w:eastAsia="Times New Roman" w:hAnsi="Arial" w:cs="Arial"/>
          <w:sz w:val="24"/>
          <w:szCs w:val="20"/>
        </w:rPr>
        <w:t>speech</w:t>
      </w:r>
      <w:proofErr w:type="gramEnd"/>
    </w:p>
    <w:p w:rsidR="00AA4458" w:rsidRPr="00AA4458" w:rsidRDefault="00AA4458" w:rsidP="00AA4458">
      <w:pPr>
        <w:overflowPunct w:val="0"/>
        <w:autoSpaceDE w:val="0"/>
        <w:autoSpaceDN w:val="0"/>
        <w:adjustRightInd w:val="0"/>
        <w:spacing w:after="40" w:line="240" w:lineRule="auto"/>
        <w:ind w:left="36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 </w:t>
      </w:r>
      <w:r w:rsidRPr="00AA4458">
        <w:rPr>
          <w:rFonts w:ascii="Arial" w:eastAsia="Times New Roman" w:hAnsi="Arial" w:cs="Arial"/>
          <w:sz w:val="24"/>
          <w:szCs w:val="20"/>
        </w:rPr>
        <w:t>b)</w:t>
      </w:r>
      <w:r>
        <w:rPr>
          <w:rFonts w:ascii="Arial" w:eastAsia="Times New Roman" w:hAnsi="Arial" w:cs="Arial"/>
          <w:sz w:val="24"/>
          <w:szCs w:val="20"/>
        </w:rPr>
        <w:t xml:space="preserve"> </w:t>
      </w:r>
      <w:proofErr w:type="gramStart"/>
      <w:r w:rsidRPr="00AA4458">
        <w:rPr>
          <w:rFonts w:ascii="Arial" w:eastAsia="Times New Roman" w:hAnsi="Arial" w:cs="Arial"/>
          <w:sz w:val="24"/>
          <w:szCs w:val="20"/>
        </w:rPr>
        <w:t>walking</w:t>
      </w:r>
      <w:proofErr w:type="gramEnd"/>
    </w:p>
    <w:p w:rsidR="00AA4458" w:rsidRPr="00AA4458" w:rsidRDefault="00AA4458" w:rsidP="00AA4458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 </w:t>
      </w:r>
      <w:r w:rsidRPr="00AA4458">
        <w:rPr>
          <w:rFonts w:ascii="Arial" w:eastAsia="Times New Roman" w:hAnsi="Arial" w:cs="Arial"/>
          <w:sz w:val="24"/>
          <w:szCs w:val="20"/>
        </w:rPr>
        <w:t xml:space="preserve">c) </w:t>
      </w:r>
      <w:proofErr w:type="gramStart"/>
      <w:r w:rsidRPr="00AA4458">
        <w:rPr>
          <w:rFonts w:ascii="Arial" w:eastAsia="Times New Roman" w:hAnsi="Arial" w:cs="Arial"/>
          <w:sz w:val="24"/>
          <w:szCs w:val="20"/>
        </w:rPr>
        <w:t>breathing</w:t>
      </w:r>
      <w:proofErr w:type="gramEnd"/>
    </w:p>
    <w:p w:rsidR="003E57FE" w:rsidRDefault="00AA4458" w:rsidP="00AA4458">
      <w:pPr>
        <w:rPr>
          <w:rFonts w:ascii="Arial" w:eastAsia="Times New Roman" w:hAnsi="Arial" w:cs="Arial"/>
          <w:sz w:val="24"/>
          <w:szCs w:val="20"/>
          <w:lang w:eastAsia="en-AU"/>
        </w:rPr>
      </w:pPr>
      <w:r w:rsidRPr="00AA4458">
        <w:rPr>
          <w:rFonts w:ascii="Arial" w:eastAsia="Times New Roman" w:hAnsi="Arial" w:cs="Arial"/>
          <w:sz w:val="24"/>
          <w:szCs w:val="20"/>
          <w:lang w:eastAsia="en-AU"/>
        </w:rPr>
        <w:t xml:space="preserve">      d) </w:t>
      </w:r>
      <w:proofErr w:type="gramStart"/>
      <w:r w:rsidRPr="00AA4458">
        <w:rPr>
          <w:rFonts w:ascii="Arial" w:eastAsia="Times New Roman" w:hAnsi="Arial" w:cs="Arial"/>
          <w:sz w:val="24"/>
          <w:szCs w:val="20"/>
          <w:lang w:eastAsia="en-AU"/>
        </w:rPr>
        <w:t>intellectual</w:t>
      </w:r>
      <w:proofErr w:type="gramEnd"/>
      <w:r w:rsidRPr="00AA4458">
        <w:rPr>
          <w:rFonts w:ascii="Arial" w:eastAsia="Times New Roman" w:hAnsi="Arial" w:cs="Arial"/>
          <w:sz w:val="24"/>
          <w:szCs w:val="20"/>
          <w:lang w:eastAsia="en-AU"/>
        </w:rPr>
        <w:t xml:space="preserve"> thought</w:t>
      </w:r>
      <w:r w:rsidR="00D833A1">
        <w:rPr>
          <w:rFonts w:ascii="Arial" w:eastAsia="Times New Roman" w:hAnsi="Arial" w:cs="Arial"/>
          <w:sz w:val="24"/>
          <w:szCs w:val="20"/>
          <w:lang w:eastAsia="en-AU"/>
        </w:rPr>
        <w:t>.</w:t>
      </w:r>
    </w:p>
    <w:p w:rsidR="00D833A1" w:rsidRDefault="00D833A1" w:rsidP="00AA4458">
      <w:pPr>
        <w:rPr>
          <w:rFonts w:ascii="Arial" w:eastAsia="Times New Roman" w:hAnsi="Arial" w:cs="Arial"/>
          <w:sz w:val="24"/>
          <w:szCs w:val="20"/>
          <w:lang w:eastAsia="en-AU"/>
        </w:rPr>
      </w:pPr>
    </w:p>
    <w:p w:rsidR="00D833A1" w:rsidRDefault="00436D78" w:rsidP="00D833A1">
      <w:pPr>
        <w:pStyle w:val="Ptablebodyfullout"/>
        <w:rPr>
          <w:rFonts w:ascii="Arial" w:hAnsi="Arial" w:cs="Arial"/>
          <w:szCs w:val="24"/>
        </w:rPr>
      </w:pPr>
      <w:r>
        <w:rPr>
          <w:rFonts w:ascii="Arial" w:hAnsi="Arial" w:cs="Arial"/>
          <w:lang w:eastAsia="en-AU"/>
        </w:rPr>
        <w:t>7</w:t>
      </w:r>
      <w:r w:rsidR="00D833A1">
        <w:rPr>
          <w:rFonts w:ascii="Arial" w:hAnsi="Arial" w:cs="Arial"/>
          <w:lang w:eastAsia="en-AU"/>
        </w:rPr>
        <w:t xml:space="preserve">. </w:t>
      </w:r>
      <w:r w:rsidR="00D833A1" w:rsidRPr="00D833A1">
        <w:rPr>
          <w:rFonts w:ascii="Arial" w:hAnsi="Arial" w:cs="Arial"/>
          <w:szCs w:val="24"/>
        </w:rPr>
        <w:t>Name two parts of the autonomic nervous system.</w:t>
      </w:r>
    </w:p>
    <w:p w:rsidR="00D833A1" w:rsidRPr="00D833A1" w:rsidRDefault="00D833A1" w:rsidP="00D833A1">
      <w:pPr>
        <w:pStyle w:val="Ptablebodyfullout"/>
        <w:rPr>
          <w:rFonts w:ascii="Arial" w:hAnsi="Arial" w:cs="Arial"/>
          <w:szCs w:val="24"/>
        </w:rPr>
      </w:pPr>
    </w:p>
    <w:p w:rsidR="00D833A1" w:rsidRPr="00D833A1" w:rsidRDefault="00D833A1" w:rsidP="00D833A1">
      <w:pPr>
        <w:overflowPunct w:val="0"/>
        <w:autoSpaceDE w:val="0"/>
        <w:autoSpaceDN w:val="0"/>
        <w:adjustRightInd w:val="0"/>
        <w:spacing w:after="40" w:line="240" w:lineRule="auto"/>
        <w:ind w:left="360"/>
        <w:contextualSpacing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a) </w:t>
      </w:r>
      <w:r w:rsidR="009F1394">
        <w:rPr>
          <w:rFonts w:ascii="Arial" w:eastAsia="Times New Roman" w:hAnsi="Arial" w:cs="Arial"/>
          <w:sz w:val="24"/>
          <w:szCs w:val="24"/>
        </w:rPr>
        <w:t>C</w:t>
      </w:r>
      <w:r w:rsidRPr="00D833A1">
        <w:rPr>
          <w:rFonts w:ascii="Arial" w:eastAsia="Times New Roman" w:hAnsi="Arial" w:cs="Arial"/>
          <w:sz w:val="24"/>
          <w:szCs w:val="24"/>
        </w:rPr>
        <w:t>entral nervous system and parasympathetic nervous system</w:t>
      </w:r>
    </w:p>
    <w:p w:rsidR="00D833A1" w:rsidRPr="00D833A1" w:rsidRDefault="00D833A1" w:rsidP="00D833A1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b) </w:t>
      </w:r>
      <w:r w:rsidR="009F1394">
        <w:rPr>
          <w:rFonts w:ascii="Arial" w:eastAsia="Times New Roman" w:hAnsi="Arial" w:cs="Arial"/>
          <w:sz w:val="24"/>
          <w:szCs w:val="24"/>
        </w:rPr>
        <w:t>P</w:t>
      </w:r>
      <w:r w:rsidRPr="00D833A1">
        <w:rPr>
          <w:rFonts w:ascii="Arial" w:eastAsia="Times New Roman" w:hAnsi="Arial" w:cs="Arial"/>
          <w:sz w:val="24"/>
          <w:szCs w:val="24"/>
        </w:rPr>
        <w:t>eripheral nervous system and parasympathetic nervous system</w:t>
      </w:r>
    </w:p>
    <w:p w:rsidR="00D833A1" w:rsidRPr="00D833A1" w:rsidRDefault="00D833A1" w:rsidP="00D833A1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c) </w:t>
      </w:r>
      <w:r w:rsidR="009F1394">
        <w:rPr>
          <w:rFonts w:ascii="Arial" w:eastAsia="Times New Roman" w:hAnsi="Arial" w:cs="Arial"/>
          <w:sz w:val="24"/>
          <w:szCs w:val="24"/>
        </w:rPr>
        <w:t>S</w:t>
      </w:r>
      <w:r w:rsidRPr="00D833A1">
        <w:rPr>
          <w:rFonts w:ascii="Arial" w:eastAsia="Times New Roman" w:hAnsi="Arial" w:cs="Arial"/>
          <w:sz w:val="24"/>
          <w:szCs w:val="24"/>
        </w:rPr>
        <w:t>ympathetic nervous system and parasympathetic nervous system</w:t>
      </w:r>
    </w:p>
    <w:p w:rsidR="00D833A1" w:rsidRDefault="00D833A1" w:rsidP="00D833A1">
      <w:pPr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  d) </w:t>
      </w:r>
      <w:r w:rsidR="009F1394">
        <w:rPr>
          <w:rFonts w:ascii="Arial" w:eastAsia="Times New Roman" w:hAnsi="Arial" w:cs="Arial"/>
          <w:sz w:val="24"/>
          <w:szCs w:val="24"/>
          <w:lang w:eastAsia="en-AU"/>
        </w:rPr>
        <w:t>C</w:t>
      </w:r>
      <w:r w:rsidRPr="00D833A1">
        <w:rPr>
          <w:rFonts w:ascii="Arial" w:eastAsia="Times New Roman" w:hAnsi="Arial" w:cs="Arial"/>
          <w:sz w:val="24"/>
          <w:szCs w:val="24"/>
          <w:lang w:eastAsia="en-AU"/>
        </w:rPr>
        <w:t>entral nervous system and peripheral nervous system</w:t>
      </w:r>
      <w:r w:rsidR="005A02DF">
        <w:rPr>
          <w:rFonts w:ascii="Arial" w:eastAsia="Times New Roman" w:hAnsi="Arial" w:cs="Arial"/>
          <w:sz w:val="24"/>
          <w:szCs w:val="24"/>
          <w:lang w:eastAsia="en-AU"/>
        </w:rPr>
        <w:t>.</w:t>
      </w:r>
    </w:p>
    <w:p w:rsidR="005A02DF" w:rsidRDefault="005A02DF" w:rsidP="00D833A1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:rsidR="009F1394" w:rsidRPr="009F1394" w:rsidRDefault="00436D78" w:rsidP="009F1394">
      <w:pPr>
        <w:pStyle w:val="Ptablebodyfullout"/>
        <w:numPr>
          <w:ilvl w:val="0"/>
          <w:numId w:val="0"/>
        </w:numPr>
        <w:overflowPunct w:val="0"/>
        <w:autoSpaceDE w:val="0"/>
        <w:autoSpaceDN w:val="0"/>
        <w:adjustRightInd w:val="0"/>
        <w:spacing w:after="40"/>
        <w:contextualSpacing/>
        <w:textAlignment w:val="baseline"/>
        <w:rPr>
          <w:rFonts w:ascii="Arial" w:hAnsi="Arial" w:cs="Arial"/>
        </w:rPr>
      </w:pPr>
      <w:r>
        <w:rPr>
          <w:rFonts w:ascii="Arial" w:hAnsi="Arial" w:cs="Arial"/>
          <w:szCs w:val="24"/>
          <w:lang w:eastAsia="en-AU"/>
        </w:rPr>
        <w:t>8</w:t>
      </w:r>
      <w:r w:rsidR="005A02DF" w:rsidRPr="009F1394">
        <w:rPr>
          <w:rFonts w:ascii="Arial" w:hAnsi="Arial" w:cs="Arial"/>
          <w:szCs w:val="24"/>
          <w:lang w:eastAsia="en-AU"/>
        </w:rPr>
        <w:t xml:space="preserve">. </w:t>
      </w:r>
      <w:r w:rsidR="009F1394" w:rsidRPr="009F1394">
        <w:rPr>
          <w:rFonts w:ascii="Arial" w:hAnsi="Arial" w:cs="Arial"/>
        </w:rPr>
        <w:t>Which of the following is INCORRECT?</w:t>
      </w:r>
    </w:p>
    <w:p w:rsidR="009F1394" w:rsidRPr="009F1394" w:rsidRDefault="009F1394" w:rsidP="009F1394">
      <w:pPr>
        <w:pStyle w:val="Ptablebodyfullout"/>
        <w:numPr>
          <w:ilvl w:val="0"/>
          <w:numId w:val="0"/>
        </w:numPr>
        <w:overflowPunct w:val="0"/>
        <w:autoSpaceDE w:val="0"/>
        <w:autoSpaceDN w:val="0"/>
        <w:adjustRightInd w:val="0"/>
        <w:spacing w:after="40"/>
        <w:contextualSpacing/>
        <w:textAlignment w:val="baseline"/>
        <w:rPr>
          <w:rFonts w:ascii="Arial" w:hAnsi="Arial" w:cs="Arial"/>
        </w:rPr>
      </w:pPr>
    </w:p>
    <w:p w:rsidR="009F1394" w:rsidRPr="009F1394" w:rsidRDefault="009F1394" w:rsidP="009F1394">
      <w:pPr>
        <w:pStyle w:val="Ptablebodyfullout"/>
        <w:numPr>
          <w:ilvl w:val="0"/>
          <w:numId w:val="0"/>
        </w:numPr>
        <w:overflowPunct w:val="0"/>
        <w:autoSpaceDE w:val="0"/>
        <w:autoSpaceDN w:val="0"/>
        <w:adjustRightInd w:val="0"/>
        <w:spacing w:after="40"/>
        <w:ind w:left="340"/>
        <w:contextualSpacing/>
        <w:textAlignment w:val="baseline"/>
        <w:rPr>
          <w:rFonts w:ascii="Arial" w:hAnsi="Arial" w:cs="Arial"/>
        </w:rPr>
      </w:pPr>
      <w:r w:rsidRPr="009F1394">
        <w:rPr>
          <w:rFonts w:ascii="Arial" w:hAnsi="Arial" w:cs="Arial"/>
        </w:rPr>
        <w:t xml:space="preserve">a) The central nervous system carries messages to and from all parts of the body.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br/>
        <w:t xml:space="preserve">    </w:t>
      </w:r>
      <w:r w:rsidRPr="009F1394">
        <w:rPr>
          <w:rFonts w:ascii="Arial" w:hAnsi="Arial" w:cs="Arial"/>
        </w:rPr>
        <w:t xml:space="preserve">The peripheral nervous system processes information and tells the body how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br/>
        <w:t xml:space="preserve">      </w:t>
      </w:r>
      <w:r w:rsidRPr="009F1394">
        <w:rPr>
          <w:rFonts w:ascii="Arial" w:hAnsi="Arial" w:cs="Arial"/>
        </w:rPr>
        <w:t>to respond.</w:t>
      </w:r>
    </w:p>
    <w:p w:rsidR="009F1394" w:rsidRPr="009F1394" w:rsidRDefault="009F1394" w:rsidP="009F1394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>b</w:t>
      </w:r>
      <w:r w:rsidRPr="009F1394">
        <w:rPr>
          <w:rFonts w:ascii="Arial" w:eastAsia="Times New Roman" w:hAnsi="Arial" w:cs="Arial"/>
          <w:sz w:val="24"/>
          <w:szCs w:val="20"/>
        </w:rPr>
        <w:t xml:space="preserve">) Motor neurones carry messages from the central nervous system to effectors. </w:t>
      </w:r>
      <w:r>
        <w:rPr>
          <w:rFonts w:ascii="Arial" w:eastAsia="Times New Roman" w:hAnsi="Arial" w:cs="Arial"/>
          <w:sz w:val="24"/>
          <w:szCs w:val="20"/>
        </w:rPr>
        <w:t xml:space="preserve"> </w:t>
      </w:r>
      <w:r>
        <w:rPr>
          <w:rFonts w:ascii="Arial" w:eastAsia="Times New Roman" w:hAnsi="Arial" w:cs="Arial"/>
          <w:sz w:val="24"/>
          <w:szCs w:val="20"/>
        </w:rPr>
        <w:br/>
        <w:t xml:space="preserve">     </w:t>
      </w:r>
      <w:r w:rsidRPr="009F1394">
        <w:rPr>
          <w:rFonts w:ascii="Arial" w:eastAsia="Times New Roman" w:hAnsi="Arial" w:cs="Arial"/>
          <w:sz w:val="24"/>
          <w:szCs w:val="20"/>
        </w:rPr>
        <w:t xml:space="preserve">Sensory neurones carry messages from cells in the sense organs to the </w:t>
      </w:r>
      <w:r>
        <w:rPr>
          <w:rFonts w:ascii="Arial" w:eastAsia="Times New Roman" w:hAnsi="Arial" w:cs="Arial"/>
          <w:sz w:val="24"/>
          <w:szCs w:val="20"/>
        </w:rPr>
        <w:br/>
        <w:t xml:space="preserve">     </w:t>
      </w:r>
      <w:r w:rsidRPr="009F1394">
        <w:rPr>
          <w:rFonts w:ascii="Arial" w:eastAsia="Times New Roman" w:hAnsi="Arial" w:cs="Arial"/>
          <w:sz w:val="24"/>
          <w:szCs w:val="20"/>
        </w:rPr>
        <w:t>central nervous system.</w:t>
      </w:r>
    </w:p>
    <w:p w:rsidR="009F1394" w:rsidRPr="009F1394" w:rsidRDefault="009F1394" w:rsidP="009F1394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c) </w:t>
      </w:r>
      <w:r w:rsidRPr="009F1394">
        <w:rPr>
          <w:rFonts w:ascii="Arial" w:eastAsia="Times New Roman" w:hAnsi="Arial" w:cs="Arial"/>
          <w:sz w:val="24"/>
          <w:szCs w:val="20"/>
        </w:rPr>
        <w:t xml:space="preserve">Effectors are muscles or glands that put the messages from the nervous </w:t>
      </w:r>
      <w:r>
        <w:rPr>
          <w:rFonts w:ascii="Arial" w:eastAsia="Times New Roman" w:hAnsi="Arial" w:cs="Arial"/>
          <w:sz w:val="24"/>
          <w:szCs w:val="20"/>
        </w:rPr>
        <w:br/>
        <w:t xml:space="preserve">    </w:t>
      </w:r>
      <w:r w:rsidRPr="009F1394">
        <w:rPr>
          <w:rFonts w:ascii="Arial" w:eastAsia="Times New Roman" w:hAnsi="Arial" w:cs="Arial"/>
          <w:sz w:val="24"/>
          <w:szCs w:val="20"/>
        </w:rPr>
        <w:t xml:space="preserve">system into effect. Receptors are organs or tissues that have nerve endings </w:t>
      </w:r>
      <w:r>
        <w:rPr>
          <w:rFonts w:ascii="Arial" w:eastAsia="Times New Roman" w:hAnsi="Arial" w:cs="Arial"/>
          <w:sz w:val="24"/>
          <w:szCs w:val="20"/>
        </w:rPr>
        <w:br/>
        <w:t xml:space="preserve">    </w:t>
      </w:r>
      <w:r w:rsidRPr="009F1394">
        <w:rPr>
          <w:rFonts w:ascii="Arial" w:eastAsia="Times New Roman" w:hAnsi="Arial" w:cs="Arial"/>
          <w:sz w:val="24"/>
          <w:szCs w:val="20"/>
        </w:rPr>
        <w:t>that detect changes in the environment.</w:t>
      </w:r>
    </w:p>
    <w:p w:rsidR="0023668D" w:rsidRDefault="009F1394" w:rsidP="0023668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0"/>
          <w:lang w:eastAsia="en-AU"/>
        </w:rPr>
        <w:t xml:space="preserve">     d) A </w:t>
      </w:r>
      <w:r w:rsidRPr="009F1394">
        <w:rPr>
          <w:rFonts w:ascii="Arial" w:eastAsia="Times New Roman" w:hAnsi="Arial" w:cs="Arial"/>
          <w:sz w:val="24"/>
          <w:szCs w:val="20"/>
          <w:lang w:eastAsia="en-AU"/>
        </w:rPr>
        <w:t xml:space="preserve">stimulus is something that you can detect using your sense organs. A </w:t>
      </w:r>
      <w:r>
        <w:rPr>
          <w:rFonts w:ascii="Arial" w:eastAsia="Times New Roman" w:hAnsi="Arial" w:cs="Arial"/>
          <w:sz w:val="24"/>
          <w:szCs w:val="20"/>
          <w:lang w:eastAsia="en-AU"/>
        </w:rPr>
        <w:br/>
        <w:t xml:space="preserve">        </w:t>
      </w:r>
      <w:r w:rsidRPr="009F1394">
        <w:rPr>
          <w:rFonts w:ascii="Arial" w:eastAsia="Times New Roman" w:hAnsi="Arial" w:cs="Arial"/>
          <w:sz w:val="24"/>
          <w:szCs w:val="20"/>
          <w:lang w:eastAsia="en-AU"/>
        </w:rPr>
        <w:t>response is a reaction to a stimulus.</w:t>
      </w:r>
      <w:r w:rsidR="0023668D" w:rsidRPr="0023668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3668D" w:rsidRDefault="0023668D" w:rsidP="0023668D">
      <w:pPr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23668D" w:rsidRDefault="0023668D" w:rsidP="0023668D">
      <w:pPr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23668D" w:rsidRPr="0023668D" w:rsidRDefault="0023668D" w:rsidP="0023668D">
      <w:pPr>
        <w:rPr>
          <w:rFonts w:ascii="Arial" w:eastAsia="Calibri" w:hAnsi="Arial" w:cs="Arial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436D78">
        <w:rPr>
          <w:rFonts w:ascii="Times New Roman" w:eastAsia="Calibri" w:hAnsi="Times New Roman" w:cs="Times New Roman"/>
          <w:sz w:val="24"/>
          <w:szCs w:val="24"/>
        </w:rPr>
        <w:t>9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Pr="0023668D">
        <w:rPr>
          <w:rFonts w:ascii="Arial" w:eastAsia="Calibri" w:hAnsi="Arial" w:cs="Arial"/>
          <w:sz w:val="24"/>
          <w:szCs w:val="24"/>
        </w:rPr>
        <w:t xml:space="preserve">  Name the part which occupies more </w:t>
      </w:r>
      <w:r>
        <w:rPr>
          <w:rFonts w:ascii="Arial" w:eastAsia="Calibri" w:hAnsi="Arial" w:cs="Arial"/>
          <w:sz w:val="24"/>
          <w:szCs w:val="24"/>
        </w:rPr>
        <w:t>t</w:t>
      </w:r>
      <w:r w:rsidRPr="0023668D">
        <w:rPr>
          <w:rFonts w:ascii="Arial" w:eastAsia="Calibri" w:hAnsi="Arial" w:cs="Arial"/>
          <w:sz w:val="24"/>
          <w:szCs w:val="24"/>
        </w:rPr>
        <w:t xml:space="preserve">han 80% of the brain and contains over </w:t>
      </w:r>
      <w:r>
        <w:rPr>
          <w:rFonts w:ascii="Arial" w:eastAsia="Calibri" w:hAnsi="Arial" w:cs="Arial"/>
          <w:sz w:val="24"/>
          <w:szCs w:val="24"/>
        </w:rPr>
        <w:t xml:space="preserve">   </w:t>
      </w:r>
      <w:r>
        <w:rPr>
          <w:rFonts w:ascii="Arial" w:eastAsia="Calibri" w:hAnsi="Arial" w:cs="Arial"/>
          <w:sz w:val="24"/>
          <w:szCs w:val="24"/>
        </w:rPr>
        <w:br/>
        <w:t xml:space="preserve">          </w:t>
      </w:r>
      <w:r w:rsidRPr="0023668D">
        <w:rPr>
          <w:rFonts w:ascii="Arial" w:eastAsia="Calibri" w:hAnsi="Arial" w:cs="Arial"/>
          <w:sz w:val="24"/>
          <w:szCs w:val="24"/>
        </w:rPr>
        <w:t>10 billion neurones</w:t>
      </w:r>
    </w:p>
    <w:p w:rsidR="0023668D" w:rsidRPr="0023668D" w:rsidRDefault="0023668D" w:rsidP="0023668D">
      <w:pPr>
        <w:spacing w:after="0"/>
        <w:ind w:left="720"/>
        <w:rPr>
          <w:rFonts w:ascii="Arial" w:eastAsia="Calibri" w:hAnsi="Arial" w:cs="Arial"/>
          <w:sz w:val="24"/>
          <w:szCs w:val="24"/>
        </w:rPr>
      </w:pPr>
      <w:proofErr w:type="gramStart"/>
      <w:r>
        <w:rPr>
          <w:rFonts w:ascii="Arial" w:eastAsia="Calibri" w:hAnsi="Arial" w:cs="Arial"/>
          <w:sz w:val="24"/>
          <w:szCs w:val="24"/>
        </w:rPr>
        <w:t>a</w:t>
      </w:r>
      <w:proofErr w:type="gramEnd"/>
      <w:r>
        <w:rPr>
          <w:rFonts w:ascii="Arial" w:eastAsia="Calibri" w:hAnsi="Arial" w:cs="Arial"/>
          <w:sz w:val="24"/>
          <w:szCs w:val="24"/>
        </w:rPr>
        <w:t xml:space="preserve">) </w:t>
      </w:r>
      <w:r w:rsidRPr="0023668D">
        <w:rPr>
          <w:rFonts w:ascii="Arial" w:eastAsia="Calibri" w:hAnsi="Arial" w:cs="Arial"/>
          <w:sz w:val="24"/>
          <w:szCs w:val="24"/>
        </w:rPr>
        <w:t>cerebrum</w:t>
      </w:r>
    </w:p>
    <w:p w:rsidR="0023668D" w:rsidRPr="0023668D" w:rsidRDefault="0023668D" w:rsidP="0023668D">
      <w:pPr>
        <w:spacing w:after="0"/>
        <w:ind w:left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b) </w:t>
      </w:r>
      <w:proofErr w:type="gramStart"/>
      <w:r w:rsidRPr="0023668D">
        <w:rPr>
          <w:rFonts w:ascii="Arial" w:eastAsia="Calibri" w:hAnsi="Arial" w:cs="Arial"/>
          <w:sz w:val="24"/>
          <w:szCs w:val="24"/>
        </w:rPr>
        <w:t>cerebellum</w:t>
      </w:r>
      <w:proofErr w:type="gramEnd"/>
    </w:p>
    <w:p w:rsidR="0023668D" w:rsidRPr="0023668D" w:rsidRDefault="0023668D" w:rsidP="0023668D">
      <w:pPr>
        <w:spacing w:after="0"/>
        <w:ind w:left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c) </w:t>
      </w:r>
      <w:proofErr w:type="gramStart"/>
      <w:r w:rsidRPr="0023668D">
        <w:rPr>
          <w:rFonts w:ascii="Arial" w:eastAsia="Calibri" w:hAnsi="Arial" w:cs="Arial"/>
          <w:sz w:val="24"/>
          <w:szCs w:val="24"/>
        </w:rPr>
        <w:t>brain</w:t>
      </w:r>
      <w:proofErr w:type="gramEnd"/>
      <w:r w:rsidRPr="0023668D">
        <w:rPr>
          <w:rFonts w:ascii="Arial" w:eastAsia="Calibri" w:hAnsi="Arial" w:cs="Arial"/>
          <w:sz w:val="24"/>
          <w:szCs w:val="24"/>
        </w:rPr>
        <w:t xml:space="preserve"> stem</w:t>
      </w:r>
    </w:p>
    <w:p w:rsidR="0023668D" w:rsidRPr="0023668D" w:rsidRDefault="0023668D" w:rsidP="0023668D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d) </w:t>
      </w:r>
      <w:proofErr w:type="gramStart"/>
      <w:r w:rsidRPr="0023668D">
        <w:rPr>
          <w:rFonts w:ascii="Arial" w:eastAsia="Calibri" w:hAnsi="Arial" w:cs="Arial"/>
          <w:sz w:val="24"/>
          <w:szCs w:val="24"/>
        </w:rPr>
        <w:t>hypothalamus</w:t>
      </w:r>
      <w:proofErr w:type="gramEnd"/>
    </w:p>
    <w:p w:rsidR="005A02DF" w:rsidRDefault="005A02DF" w:rsidP="009F1394">
      <w:pPr>
        <w:rPr>
          <w:rFonts w:ascii="Arial" w:eastAsia="Times New Roman" w:hAnsi="Arial" w:cs="Arial"/>
          <w:sz w:val="24"/>
          <w:szCs w:val="20"/>
          <w:lang w:eastAsia="en-AU"/>
        </w:rPr>
      </w:pPr>
    </w:p>
    <w:p w:rsidR="0023668D" w:rsidRDefault="0023668D" w:rsidP="009F1394">
      <w:pPr>
        <w:rPr>
          <w:rFonts w:ascii="Arial" w:eastAsia="Times New Roman" w:hAnsi="Arial" w:cs="Arial"/>
          <w:sz w:val="24"/>
          <w:szCs w:val="20"/>
          <w:lang w:eastAsia="en-AU"/>
        </w:rPr>
      </w:pPr>
    </w:p>
    <w:p w:rsidR="00E52410" w:rsidRDefault="00E52410" w:rsidP="00D833A1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:rsidR="00E52410" w:rsidRPr="00D833A1" w:rsidRDefault="00436D78" w:rsidP="00D833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10</w:t>
      </w:r>
      <w:r w:rsidR="0023668D">
        <w:rPr>
          <w:rFonts w:ascii="Arial" w:hAnsi="Arial" w:cs="Arial"/>
          <w:sz w:val="24"/>
          <w:szCs w:val="24"/>
        </w:rPr>
        <w:t>.</w:t>
      </w:r>
    </w:p>
    <w:p w:rsidR="00B74355" w:rsidRPr="00AA4458" w:rsidRDefault="005A02DF">
      <w:pPr>
        <w:rPr>
          <w:rFonts w:ascii="Arial" w:hAnsi="Arial" w:cs="Arial"/>
          <w:sz w:val="36"/>
          <w:szCs w:val="36"/>
        </w:rPr>
      </w:pPr>
      <w:r>
        <w:rPr>
          <w:noProof/>
          <w:color w:val="FF0000"/>
          <w:lang w:eastAsia="en-AU"/>
        </w:rPr>
        <w:t xml:space="preserve">                                   </w:t>
      </w:r>
      <w:r>
        <w:rPr>
          <w:noProof/>
          <w:color w:val="FF0000"/>
          <w:lang w:eastAsia="en-AU"/>
        </w:rPr>
        <w:drawing>
          <wp:inline distT="0" distB="0" distL="0" distR="0">
            <wp:extent cx="2905125" cy="3804942"/>
            <wp:effectExtent l="0" t="0" r="0" b="5080"/>
            <wp:docPr id="6" name="Picture 6" descr="PSCI_9PR_7_08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CI_9PR_7_08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80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355" w:rsidRDefault="00B74355">
      <w:pPr>
        <w:rPr>
          <w:sz w:val="36"/>
          <w:szCs w:val="36"/>
        </w:rPr>
      </w:pPr>
    </w:p>
    <w:p w:rsidR="00E52410" w:rsidRPr="0023668D" w:rsidRDefault="00E52410" w:rsidP="00E52410">
      <w:pPr>
        <w:spacing w:before="40" w:after="80" w:line="240" w:lineRule="auto"/>
        <w:rPr>
          <w:rFonts w:ascii="Arial" w:eastAsia="Times New Roman" w:hAnsi="Arial" w:cs="Arial"/>
          <w:sz w:val="24"/>
        </w:rPr>
      </w:pPr>
      <w:proofErr w:type="spellStart"/>
      <w:r w:rsidRPr="00E52410">
        <w:rPr>
          <w:rFonts w:ascii="Arial" w:eastAsia="Times New Roman" w:hAnsi="Arial" w:cs="Arial"/>
          <w:sz w:val="24"/>
        </w:rPr>
        <w:t>Yanni</w:t>
      </w:r>
      <w:proofErr w:type="spellEnd"/>
      <w:r w:rsidRPr="00E52410">
        <w:rPr>
          <w:rFonts w:ascii="Arial" w:eastAsia="Times New Roman" w:hAnsi="Arial" w:cs="Arial"/>
          <w:sz w:val="24"/>
        </w:rPr>
        <w:t xml:space="preserve"> had an accident that damaged his spinal cord in the lower lumbar region. Some people said he would not be able to walk again because the </w:t>
      </w:r>
      <w:r w:rsidRPr="00E52410">
        <w:rPr>
          <w:rFonts w:ascii="Arial" w:eastAsia="Times New Roman" w:hAnsi="Arial" w:cs="Arial"/>
          <w:sz w:val="24"/>
          <w:szCs w:val="20"/>
        </w:rPr>
        <w:t>lower</w:t>
      </w:r>
      <w:r w:rsidRPr="00E52410">
        <w:rPr>
          <w:rFonts w:ascii="Arial" w:eastAsia="Times New Roman" w:hAnsi="Arial" w:cs="Arial"/>
          <w:sz w:val="24"/>
        </w:rPr>
        <w:t xml:space="preserve"> nerves from the spinal cord control movement of the legs. After a time </w:t>
      </w:r>
      <w:proofErr w:type="spellStart"/>
      <w:r w:rsidRPr="00E52410">
        <w:rPr>
          <w:rFonts w:ascii="Arial" w:eastAsia="Times New Roman" w:hAnsi="Arial" w:cs="Arial"/>
          <w:sz w:val="24"/>
        </w:rPr>
        <w:t>Yanni</w:t>
      </w:r>
      <w:proofErr w:type="spellEnd"/>
      <w:r w:rsidRPr="00E52410">
        <w:rPr>
          <w:rFonts w:ascii="Arial" w:eastAsia="Times New Roman" w:hAnsi="Arial" w:cs="Arial"/>
          <w:sz w:val="24"/>
        </w:rPr>
        <w:t xml:space="preserve"> did learn to walk again. Explain why this was possible.</w:t>
      </w:r>
    </w:p>
    <w:p w:rsidR="00E52410" w:rsidRPr="00E52410" w:rsidRDefault="00E52410" w:rsidP="00E52410">
      <w:pPr>
        <w:spacing w:before="40" w:after="80" w:line="240" w:lineRule="auto"/>
        <w:rPr>
          <w:rFonts w:ascii="Arial" w:eastAsia="Times New Roman" w:hAnsi="Arial" w:cs="Arial"/>
          <w:sz w:val="24"/>
          <w:szCs w:val="20"/>
        </w:rPr>
      </w:pPr>
    </w:p>
    <w:p w:rsidR="0023668D" w:rsidRDefault="00E52410" w:rsidP="00E52410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 w:rsidRPr="0023668D">
        <w:rPr>
          <w:rFonts w:ascii="Arial" w:eastAsia="Times New Roman" w:hAnsi="Arial" w:cs="Arial"/>
          <w:sz w:val="24"/>
          <w:szCs w:val="20"/>
        </w:rPr>
        <w:t xml:space="preserve">a) </w:t>
      </w:r>
      <w:r w:rsidRPr="00E52410">
        <w:rPr>
          <w:rFonts w:ascii="Arial" w:eastAsia="Times New Roman" w:hAnsi="Arial" w:cs="Arial"/>
          <w:sz w:val="24"/>
          <w:szCs w:val="20"/>
        </w:rPr>
        <w:t xml:space="preserve">The nerves of the spinal cord regenerated and all messages from the brain </w:t>
      </w:r>
      <w:r w:rsidR="0023668D">
        <w:rPr>
          <w:rFonts w:ascii="Arial" w:eastAsia="Times New Roman" w:hAnsi="Arial" w:cs="Arial"/>
          <w:sz w:val="24"/>
          <w:szCs w:val="20"/>
        </w:rPr>
        <w:t xml:space="preserve">  </w:t>
      </w:r>
    </w:p>
    <w:p w:rsidR="00E52410" w:rsidRPr="00E52410" w:rsidRDefault="0023668D" w:rsidP="00E52410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    </w:t>
      </w:r>
      <w:proofErr w:type="gramStart"/>
      <w:r w:rsidR="00E52410" w:rsidRPr="00E52410">
        <w:rPr>
          <w:rFonts w:ascii="Arial" w:eastAsia="Times New Roman" w:hAnsi="Arial" w:cs="Arial"/>
          <w:sz w:val="24"/>
          <w:szCs w:val="20"/>
        </w:rPr>
        <w:t>were</w:t>
      </w:r>
      <w:proofErr w:type="gramEnd"/>
      <w:r w:rsidR="00E52410" w:rsidRPr="00E52410">
        <w:rPr>
          <w:rFonts w:ascii="Arial" w:eastAsia="Times New Roman" w:hAnsi="Arial" w:cs="Arial"/>
          <w:sz w:val="24"/>
          <w:szCs w:val="20"/>
        </w:rPr>
        <w:t xml:space="preserve"> able to travel as before the accident.</w:t>
      </w:r>
    </w:p>
    <w:p w:rsidR="00E52410" w:rsidRPr="00E52410" w:rsidRDefault="007F1733" w:rsidP="00E52410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 w:rsidRPr="0023668D">
        <w:rPr>
          <w:rFonts w:ascii="Arial" w:eastAsia="Times New Roman" w:hAnsi="Arial" w:cs="Arial"/>
          <w:sz w:val="24"/>
          <w:szCs w:val="20"/>
        </w:rPr>
        <w:t xml:space="preserve">b) </w:t>
      </w:r>
      <w:r w:rsidR="00E52410" w:rsidRPr="00E52410">
        <w:rPr>
          <w:rFonts w:ascii="Arial" w:eastAsia="Times New Roman" w:hAnsi="Arial" w:cs="Arial"/>
          <w:sz w:val="24"/>
          <w:szCs w:val="20"/>
        </w:rPr>
        <w:t>The nerves of the lumbar region do not control the ability to walk.</w:t>
      </w:r>
    </w:p>
    <w:p w:rsidR="00E52410" w:rsidRPr="00E52410" w:rsidRDefault="0023668D" w:rsidP="007F1733">
      <w:pPr>
        <w:overflowPunct w:val="0"/>
        <w:autoSpaceDE w:val="0"/>
        <w:autoSpaceDN w:val="0"/>
        <w:adjustRightInd w:val="0"/>
        <w:spacing w:after="40" w:line="240" w:lineRule="auto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    </w:t>
      </w:r>
      <w:r w:rsidR="007F1733" w:rsidRPr="0023668D">
        <w:rPr>
          <w:rFonts w:ascii="Arial" w:eastAsia="Times New Roman" w:hAnsi="Arial" w:cs="Arial"/>
          <w:sz w:val="24"/>
          <w:szCs w:val="20"/>
        </w:rPr>
        <w:t xml:space="preserve"> c) </w:t>
      </w:r>
      <w:r w:rsidR="00E52410" w:rsidRPr="00E52410">
        <w:rPr>
          <w:rFonts w:ascii="Arial" w:eastAsia="Times New Roman" w:hAnsi="Arial" w:cs="Arial"/>
          <w:sz w:val="24"/>
          <w:szCs w:val="20"/>
        </w:rPr>
        <w:t xml:space="preserve">The last pair of thoracic nerves and the lumbar nerves above the damaged </w:t>
      </w:r>
      <w:r>
        <w:rPr>
          <w:rFonts w:ascii="Arial" w:eastAsia="Times New Roman" w:hAnsi="Arial" w:cs="Arial"/>
          <w:sz w:val="24"/>
          <w:szCs w:val="20"/>
        </w:rPr>
        <w:br/>
        <w:t xml:space="preserve">         </w:t>
      </w:r>
      <w:r w:rsidR="00E52410" w:rsidRPr="00E52410">
        <w:rPr>
          <w:rFonts w:ascii="Arial" w:eastAsia="Times New Roman" w:hAnsi="Arial" w:cs="Arial"/>
          <w:sz w:val="24"/>
          <w:szCs w:val="20"/>
        </w:rPr>
        <w:t>area could be used to move the muscles needed for walking.</w:t>
      </w:r>
    </w:p>
    <w:p w:rsidR="00B74355" w:rsidRDefault="00B2315C" w:rsidP="00E52410">
      <w:pPr>
        <w:rPr>
          <w:sz w:val="36"/>
          <w:szCs w:val="36"/>
        </w:rPr>
      </w:pPr>
      <w:r>
        <w:rPr>
          <w:rFonts w:ascii="Arial" w:eastAsia="Times New Roman" w:hAnsi="Arial" w:cs="Arial"/>
          <w:sz w:val="24"/>
          <w:szCs w:val="20"/>
          <w:lang w:eastAsia="en-AU"/>
        </w:rPr>
        <w:t xml:space="preserve">    </w:t>
      </w:r>
      <w:bookmarkStart w:id="0" w:name="_GoBack"/>
      <w:bookmarkEnd w:id="0"/>
      <w:r w:rsidR="007F1733" w:rsidRPr="0023668D">
        <w:rPr>
          <w:rFonts w:ascii="Arial" w:eastAsia="Times New Roman" w:hAnsi="Arial" w:cs="Arial"/>
          <w:sz w:val="24"/>
          <w:szCs w:val="20"/>
          <w:lang w:eastAsia="en-AU"/>
        </w:rPr>
        <w:t xml:space="preserve"> d) </w:t>
      </w:r>
      <w:r w:rsidR="00E52410" w:rsidRPr="0023668D">
        <w:rPr>
          <w:rFonts w:ascii="Arial" w:eastAsia="Times New Roman" w:hAnsi="Arial" w:cs="Arial"/>
          <w:sz w:val="24"/>
          <w:szCs w:val="20"/>
          <w:lang w:eastAsia="en-AU"/>
        </w:rPr>
        <w:t>It is the brain that controls walking and it was not damaged</w:t>
      </w:r>
    </w:p>
    <w:p w:rsidR="00B74355" w:rsidRDefault="00B74355">
      <w:pPr>
        <w:rPr>
          <w:sz w:val="36"/>
          <w:szCs w:val="36"/>
        </w:rPr>
      </w:pPr>
    </w:p>
    <w:p w:rsidR="00B74355" w:rsidRDefault="00B74355">
      <w:pPr>
        <w:rPr>
          <w:sz w:val="36"/>
          <w:szCs w:val="36"/>
        </w:rPr>
      </w:pPr>
    </w:p>
    <w:p w:rsidR="00B74355" w:rsidRDefault="00B74355">
      <w:pPr>
        <w:rPr>
          <w:sz w:val="36"/>
          <w:szCs w:val="36"/>
        </w:rPr>
      </w:pPr>
    </w:p>
    <w:p w:rsidR="00830AAA" w:rsidRDefault="00830AAA">
      <w:pPr>
        <w:rPr>
          <w:sz w:val="36"/>
          <w:szCs w:val="36"/>
        </w:rPr>
      </w:pPr>
    </w:p>
    <w:p w:rsidR="00830AAA" w:rsidRDefault="00C873C5">
      <w:pPr>
        <w:rPr>
          <w:sz w:val="36"/>
          <w:szCs w:val="36"/>
        </w:rPr>
      </w:pPr>
      <w:r>
        <w:rPr>
          <w:rFonts w:ascii="Calibri" w:hAnsi="Calibri"/>
          <w:noProof/>
          <w:lang w:eastAsia="en-AU"/>
        </w:rPr>
        <w:lastRenderedPageBreak/>
        <w:drawing>
          <wp:anchor distT="0" distB="0" distL="114300" distR="114300" simplePos="0" relativeHeight="251665408" behindDoc="0" locked="0" layoutInCell="1" allowOverlap="1" wp14:anchorId="1F8D4E1C" wp14:editId="0AFA5042">
            <wp:simplePos x="0" y="0"/>
            <wp:positionH relativeFrom="column">
              <wp:posOffset>2133600</wp:posOffset>
            </wp:positionH>
            <wp:positionV relativeFrom="paragraph">
              <wp:posOffset>99695</wp:posOffset>
            </wp:positionV>
            <wp:extent cx="1200150" cy="1600200"/>
            <wp:effectExtent l="0" t="0" r="0" b="0"/>
            <wp:wrapSquare wrapText="bothSides"/>
            <wp:docPr id="10" name="Picture 10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0AAA" w:rsidRDefault="00830AAA">
      <w:pPr>
        <w:rPr>
          <w:sz w:val="36"/>
          <w:szCs w:val="36"/>
        </w:rPr>
      </w:pPr>
    </w:p>
    <w:p w:rsidR="00830AAA" w:rsidRDefault="00830AAA">
      <w:pPr>
        <w:rPr>
          <w:sz w:val="36"/>
          <w:szCs w:val="36"/>
        </w:rPr>
      </w:pPr>
    </w:p>
    <w:p w:rsidR="00830AAA" w:rsidRDefault="00830AAA">
      <w:pPr>
        <w:rPr>
          <w:sz w:val="36"/>
          <w:szCs w:val="36"/>
        </w:rPr>
      </w:pPr>
    </w:p>
    <w:p w:rsidR="00830AAA" w:rsidRDefault="00830AAA">
      <w:pPr>
        <w:rPr>
          <w:sz w:val="36"/>
          <w:szCs w:val="36"/>
        </w:rPr>
      </w:pPr>
    </w:p>
    <w:p w:rsidR="002E27DF" w:rsidRDefault="002E27DF">
      <w:pPr>
        <w:rPr>
          <w:sz w:val="36"/>
          <w:szCs w:val="36"/>
        </w:rPr>
      </w:pPr>
    </w:p>
    <w:p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SEMESTER ONE</w:t>
      </w:r>
      <w:r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 201</w:t>
      </w:r>
      <w:r w:rsidR="00E54E92">
        <w:rPr>
          <w:rFonts w:ascii="Calibri" w:eastAsia="Times New Roman" w:hAnsi="Calibri" w:cs="Times New Roman"/>
          <w:b/>
          <w:sz w:val="32"/>
          <w:szCs w:val="32"/>
          <w:lang w:eastAsia="en-AU"/>
        </w:rPr>
        <w:t>8</w:t>
      </w:r>
    </w:p>
    <w:p w:rsidR="002E27DF" w:rsidRPr="002E27DF" w:rsidRDefault="00B23D4E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Regulation and Control </w:t>
      </w:r>
      <w:r w:rsidR="002E27DF"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>ANSWER BOOKLET</w:t>
      </w:r>
    </w:p>
    <w:p w:rsidR="002E27DF" w:rsidRDefault="002E27DF">
      <w:pPr>
        <w:rPr>
          <w:sz w:val="36"/>
          <w:szCs w:val="36"/>
        </w:rPr>
      </w:pPr>
    </w:p>
    <w:p w:rsidR="002E27DF" w:rsidRPr="001D1F09" w:rsidRDefault="002E27DF" w:rsidP="002E27DF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2E27DF" w:rsidRPr="001D1F09" w:rsidRDefault="002E27DF" w:rsidP="002E27DF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2E27DF" w:rsidRDefault="002E27DF">
      <w:pPr>
        <w:rPr>
          <w:sz w:val="36"/>
          <w:szCs w:val="36"/>
        </w:rPr>
      </w:pPr>
    </w:p>
    <w:p w:rsidR="002E27DF" w:rsidRPr="002E27DF" w:rsidRDefault="002E27DF" w:rsidP="002E27DF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n-AU"/>
        </w:rPr>
      </w:pP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</w:t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                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Multiple Choice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ab/>
        <w:t xml:space="preserve">      </w:t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Short Answer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ab/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  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Total</w:t>
      </w:r>
    </w:p>
    <w:p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Arial"/>
          <w:sz w:val="28"/>
          <w:szCs w:val="28"/>
          <w:lang w:eastAsia="en-AU"/>
        </w:rPr>
      </w:pP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D4829" wp14:editId="2AF64FA5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2E27DF" w:rsidRPr="00253C34" w:rsidRDefault="00253C34" w:rsidP="002E27DF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253C34">
                              <w:rPr>
                                <w:b/>
                                <w:sz w:val="44"/>
                                <w:szCs w:val="44"/>
                              </w:rPr>
                              <w:t>/1</w:t>
                            </w:r>
                            <w:r w:rsidR="00CD0DB7">
                              <w:rPr>
                                <w:b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09pt;margin-top:9.3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">
                <v:textbox>
                  <w:txbxContent>
                    <w:p w:rsidR="002E27DF" w:rsidRPr="00026DDD" w:rsidRDefault="002E27DF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2E27DF" w:rsidRPr="00253C34" w:rsidRDefault="00253C34" w:rsidP="002E27DF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</w:t>
                      </w:r>
                      <w:r w:rsidRPr="00253C34">
                        <w:rPr>
                          <w:b/>
                          <w:sz w:val="44"/>
                          <w:szCs w:val="44"/>
                        </w:rPr>
                        <w:t>/1</w:t>
                      </w:r>
                      <w:r w:rsidR="00CD0DB7">
                        <w:rPr>
                          <w:b/>
                          <w:sz w:val="44"/>
                          <w:szCs w:val="4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A456F" wp14:editId="10267AA9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C34" w:rsidRDefault="00253C34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</w:t>
                            </w:r>
                          </w:p>
                          <w:p w:rsidR="002E27DF" w:rsidRPr="00253C34" w:rsidRDefault="00466B3E" w:rsidP="002E27DF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="00253C34">
                              <w:rPr>
                                <w:b/>
                                <w:sz w:val="48"/>
                                <w:szCs w:val="48"/>
                              </w:rPr>
                              <w:t>/10</w:t>
                            </w:r>
                          </w:p>
                          <w:p w:rsidR="002E27DF" w:rsidRPr="00253C34" w:rsidRDefault="002E27DF" w:rsidP="002E27DF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2E27DF" w:rsidRPr="00026DDD" w:rsidRDefault="002E27DF" w:rsidP="002E27D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91pt;margin-top:8.6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">
                <v:textbox>
                  <w:txbxContent>
                    <w:p w:rsidR="00253C34" w:rsidRDefault="00253C34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</w:t>
                      </w:r>
                    </w:p>
                    <w:p w:rsidR="002E27DF" w:rsidRPr="00253C34" w:rsidRDefault="00466B3E" w:rsidP="002E27DF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="00253C34">
                        <w:rPr>
                          <w:b/>
                          <w:sz w:val="48"/>
                          <w:szCs w:val="48"/>
                        </w:rPr>
                        <w:t>/10</w:t>
                      </w:r>
                    </w:p>
                    <w:p w:rsidR="002E27DF" w:rsidRPr="00253C34" w:rsidRDefault="002E27DF" w:rsidP="002E27DF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2E27DF" w:rsidRPr="00026DDD" w:rsidRDefault="002E27DF" w:rsidP="002E27D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3C55E0" wp14:editId="38B739DB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</w:p>
                          <w:p w:rsidR="002E27DF" w:rsidRDefault="00253C34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/2</w:t>
                            </w:r>
                            <w:r w:rsidR="00CD0DB7">
                              <w:rPr>
                                <w:b/>
                                <w:sz w:val="44"/>
                                <w:szCs w:val="44"/>
                              </w:rPr>
                              <w:t>8</w:t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:rsidR="00253C34" w:rsidRPr="00026DDD" w:rsidRDefault="00253C34" w:rsidP="002E27DF">
                            <w:pPr>
                              <w:rPr>
                                <w:b/>
                              </w:rPr>
                            </w:pPr>
                          </w:p>
                          <w:p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2E27DF" w:rsidRPr="00026DDD" w:rsidRDefault="002E27DF" w:rsidP="002E27D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19pt;margin-top:8.85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AE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WZgZ4k&#10;epRjYO9wZK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">
                <v:textbox>
                  <w:txbxContent>
                    <w:p w:rsidR="002E27DF" w:rsidRPr="00026DDD" w:rsidRDefault="002E27DF" w:rsidP="002E27DF">
                      <w:pPr>
                        <w:rPr>
                          <w:b/>
                        </w:rPr>
                      </w:pPr>
                    </w:p>
                    <w:p w:rsidR="002E27DF" w:rsidRDefault="00253C34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/2</w:t>
                      </w:r>
                      <w:r w:rsidR="00CD0DB7">
                        <w:rPr>
                          <w:b/>
                          <w:sz w:val="44"/>
                          <w:szCs w:val="44"/>
                        </w:rPr>
                        <w:t>8</w:t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:rsidR="00253C34" w:rsidRPr="00026DDD" w:rsidRDefault="00253C34" w:rsidP="002E27DF">
                      <w:pPr>
                        <w:rPr>
                          <w:b/>
                        </w:rPr>
                      </w:pPr>
                    </w:p>
                    <w:p w:rsidR="002E27DF" w:rsidRPr="00026DDD" w:rsidRDefault="002E27DF" w:rsidP="002E27DF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2E27DF" w:rsidRPr="00026DDD" w:rsidRDefault="002E27DF" w:rsidP="002E27D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</w:p>
    <w:p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2E27DF" w:rsidRPr="002E27DF" w:rsidRDefault="002E27DF" w:rsidP="002E27DF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2E27DF" w:rsidRPr="002E27DF" w:rsidRDefault="002E27DF" w:rsidP="002E27DF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2E27DF">
        <w:rPr>
          <w:rFonts w:ascii="Calibri" w:eastAsia="Times New Roman" w:hAnsi="Calibri" w:cs="Times New Roman"/>
          <w:b/>
          <w:sz w:val="24"/>
          <w:szCs w:val="24"/>
          <w:lang w:eastAsia="en-AU"/>
        </w:rPr>
        <w:t xml:space="preserve">SECTION ONE: </w:t>
      </w:r>
      <w:r w:rsidRPr="002E27DF">
        <w:rPr>
          <w:rFonts w:ascii="Calibri" w:eastAsia="Times New Roman" w:hAnsi="Calibri" w:cs="Times New Roman"/>
          <w:sz w:val="24"/>
          <w:szCs w:val="24"/>
          <w:lang w:eastAsia="en-AU"/>
        </w:rPr>
        <w:t>Multiple choice answers</w:t>
      </w: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2E27DF">
        <w:rPr>
          <w:rFonts w:ascii="Calibri" w:eastAsia="Times New Roman" w:hAnsi="Calibri" w:cs="Times New Roman"/>
          <w:sz w:val="24"/>
          <w:szCs w:val="24"/>
          <w:lang w:eastAsia="en-AU"/>
        </w:rPr>
        <w:t>Cross (X) through the correct answer.</w:t>
      </w: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</w:tbl>
    <w:p w:rsidR="00A7217F" w:rsidRPr="0058328A" w:rsidRDefault="00A7217F" w:rsidP="00AF5759">
      <w:pPr>
        <w:rPr>
          <w:b/>
          <w:sz w:val="36"/>
          <w:szCs w:val="36"/>
        </w:rPr>
      </w:pPr>
      <w:r w:rsidRPr="0058328A">
        <w:rPr>
          <w:b/>
          <w:sz w:val="36"/>
          <w:szCs w:val="36"/>
        </w:rPr>
        <w:lastRenderedPageBreak/>
        <w:t>Section 2 Short Answer</w:t>
      </w:r>
    </w:p>
    <w:p w:rsidR="000063E3" w:rsidRPr="000E3910" w:rsidRDefault="006205EB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Questions 1, 2 and 3 refer to the following diagram</w:t>
      </w:r>
    </w:p>
    <w:p w:rsidR="000063E3" w:rsidRPr="000E3910" w:rsidRDefault="005D1AEF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People who accidentally put their hand or finger close to a flame experience a ‘reflex’.  This involves the hand automatically moving away from the flame.  The diagram below shows the nervous pathway involved.</w:t>
      </w:r>
    </w:p>
    <w:p w:rsidR="000063E3" w:rsidRPr="000E3910" w:rsidRDefault="000063E3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5D1AEF" w:rsidRPr="000E3910" w:rsidRDefault="005D1AEF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4239613A" wp14:editId="2E53B986">
            <wp:extent cx="4829175" cy="3114675"/>
            <wp:effectExtent l="0" t="0" r="9525" b="9525"/>
            <wp:docPr id="11" name="Picture 11" descr="reflexar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flexarc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AEF" w:rsidRPr="000E3910" w:rsidRDefault="005D1AEF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E03172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1.  Write down the correct letter next to the definition.</w:t>
      </w:r>
      <w:r w:rsidR="001325AF" w:rsidRPr="000E3910">
        <w:rPr>
          <w:rFonts w:ascii="Arial" w:hAnsi="Arial" w:cs="Arial"/>
          <w:sz w:val="24"/>
          <w:szCs w:val="24"/>
        </w:rPr>
        <w:t xml:space="preserve">              </w:t>
      </w:r>
      <w:r w:rsidR="000E3910">
        <w:rPr>
          <w:rFonts w:ascii="Arial" w:hAnsi="Arial" w:cs="Arial"/>
          <w:sz w:val="24"/>
          <w:szCs w:val="24"/>
        </w:rPr>
        <w:t xml:space="preserve">                    </w:t>
      </w:r>
      <w:r w:rsidR="001325AF" w:rsidRPr="000E3910">
        <w:rPr>
          <w:rFonts w:ascii="Arial" w:hAnsi="Arial" w:cs="Arial"/>
          <w:sz w:val="24"/>
          <w:szCs w:val="24"/>
        </w:rPr>
        <w:t xml:space="preserve"> (5 marks)</w:t>
      </w:r>
    </w:p>
    <w:p w:rsidR="00E03172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a) Sensory neuron. ________________</w:t>
      </w:r>
    </w:p>
    <w:p w:rsidR="00E03172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b) Interneuron (also known as the connector or relay neuron) ____________</w:t>
      </w:r>
    </w:p>
    <w:p w:rsidR="00E03172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c) Muscle __________</w:t>
      </w:r>
    </w:p>
    <w:p w:rsidR="00E03172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d) Stimulus _______</w:t>
      </w:r>
    </w:p>
    <w:p w:rsidR="001325AF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d) Motor neuron ________</w:t>
      </w:r>
    </w:p>
    <w:p w:rsidR="006205EB" w:rsidRPr="000E3910" w:rsidRDefault="006205EB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6205EB" w:rsidRPr="000E3910" w:rsidRDefault="001325AF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2. Draw arrows on the diagram to show the direction of nerve impulses.</w:t>
      </w:r>
      <w:r w:rsidR="000E3910">
        <w:rPr>
          <w:rFonts w:ascii="Arial" w:hAnsi="Arial" w:cs="Arial"/>
          <w:sz w:val="24"/>
          <w:szCs w:val="24"/>
        </w:rPr>
        <w:t xml:space="preserve">      </w:t>
      </w:r>
      <w:r w:rsidRPr="000E3910">
        <w:rPr>
          <w:rFonts w:ascii="Arial" w:hAnsi="Arial" w:cs="Arial"/>
          <w:sz w:val="24"/>
          <w:szCs w:val="24"/>
        </w:rPr>
        <w:t xml:space="preserve">  (1 mark)</w:t>
      </w:r>
    </w:p>
    <w:p w:rsidR="000E3910" w:rsidRDefault="000E391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0E3910" w:rsidRDefault="000E391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6205EB" w:rsidRPr="000E3910" w:rsidRDefault="006205EB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lastRenderedPageBreak/>
        <w:t>3. Why would it be a disadvantage for the message to go to the brain first?   (1 mark)</w:t>
      </w:r>
    </w:p>
    <w:p w:rsidR="00913D7D" w:rsidRPr="000E3910" w:rsidRDefault="006205EB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6205EB" w:rsidRDefault="006205EB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0E3910" w:rsidRDefault="000E3910" w:rsidP="00087050">
      <w:pPr>
        <w:tabs>
          <w:tab w:val="left" w:pos="2880"/>
        </w:tabs>
      </w:pPr>
    </w:p>
    <w:p w:rsidR="00913D7D" w:rsidRPr="00EE5AA8" w:rsidRDefault="00812BFD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913D7D" w:rsidRPr="00EE5AA8">
        <w:rPr>
          <w:rFonts w:ascii="Arial" w:hAnsi="Arial" w:cs="Arial"/>
          <w:sz w:val="24"/>
          <w:szCs w:val="24"/>
        </w:rPr>
        <w:t>Look at the diagram below and then fill in the table underneath it.</w:t>
      </w:r>
    </w:p>
    <w:p w:rsidR="00913D7D" w:rsidRDefault="00913D7D" w:rsidP="00087050">
      <w:pPr>
        <w:tabs>
          <w:tab w:val="left" w:pos="2880"/>
        </w:tabs>
      </w:pPr>
    </w:p>
    <w:p w:rsidR="00913D7D" w:rsidRDefault="00913D7D" w:rsidP="00087050">
      <w:pPr>
        <w:tabs>
          <w:tab w:val="left" w:pos="2880"/>
        </w:tabs>
      </w:pPr>
      <w:r>
        <w:rPr>
          <w:noProof/>
          <w:lang w:eastAsia="en-AU"/>
        </w:rPr>
        <w:drawing>
          <wp:inline distT="0" distB="0" distL="0" distR="0">
            <wp:extent cx="4290391" cy="1333500"/>
            <wp:effectExtent l="0" t="0" r="0" b="0"/>
            <wp:docPr id="1" name="Picture 1" descr="PSCI_9PR_7_0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CI_9PR_7_02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391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7050">
        <w:tab/>
      </w:r>
    </w:p>
    <w:p w:rsidR="00913D7D" w:rsidRDefault="00913D7D" w:rsidP="00087050">
      <w:pPr>
        <w:tabs>
          <w:tab w:val="left" w:pos="2880"/>
        </w:tabs>
      </w:pPr>
    </w:p>
    <w:p w:rsidR="00913D7D" w:rsidRDefault="00913D7D" w:rsidP="00087050">
      <w:pPr>
        <w:tabs>
          <w:tab w:val="left" w:pos="28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252"/>
        <w:gridCol w:w="3889"/>
      </w:tblGrid>
      <w:tr w:rsidR="00913D7D" w:rsidTr="006D219F">
        <w:tc>
          <w:tcPr>
            <w:tcW w:w="1101" w:type="dxa"/>
          </w:tcPr>
          <w:p w:rsidR="00913D7D" w:rsidRPr="00EE5AA8" w:rsidRDefault="00913D7D" w:rsidP="00913D7D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 w:rsidRPr="00EE5AA8">
              <w:rPr>
                <w:rFonts w:ascii="Arial" w:hAnsi="Arial" w:cs="Arial"/>
                <w:sz w:val="24"/>
                <w:szCs w:val="24"/>
              </w:rPr>
              <w:t xml:space="preserve"> Number </w:t>
            </w:r>
          </w:p>
        </w:tc>
        <w:tc>
          <w:tcPr>
            <w:tcW w:w="4252" w:type="dxa"/>
          </w:tcPr>
          <w:p w:rsidR="00EE5AA8" w:rsidRDefault="00EE5AA8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913D7D" w:rsidRPr="00EE5AA8" w:rsidRDefault="00913D7D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 w:rsidRPr="00EE5AA8">
              <w:rPr>
                <w:rFonts w:ascii="Arial" w:hAnsi="Arial" w:cs="Arial"/>
                <w:sz w:val="24"/>
                <w:szCs w:val="24"/>
              </w:rPr>
              <w:t>Name of structure</w:t>
            </w:r>
          </w:p>
        </w:tc>
        <w:tc>
          <w:tcPr>
            <w:tcW w:w="3889" w:type="dxa"/>
          </w:tcPr>
          <w:p w:rsidR="00EE5AA8" w:rsidRDefault="00EE5AA8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913D7D" w:rsidRPr="00EE5AA8" w:rsidRDefault="00913D7D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 w:rsidRPr="00EE5AA8">
              <w:rPr>
                <w:rFonts w:ascii="Arial" w:hAnsi="Arial" w:cs="Arial"/>
                <w:sz w:val="24"/>
                <w:szCs w:val="24"/>
              </w:rPr>
              <w:t>Function (What it does)</w:t>
            </w:r>
          </w:p>
        </w:tc>
      </w:tr>
      <w:tr w:rsidR="00913D7D" w:rsidTr="006D219F">
        <w:tc>
          <w:tcPr>
            <w:tcW w:w="1101" w:type="dxa"/>
          </w:tcPr>
          <w:p w:rsidR="00913D7D" w:rsidRDefault="00913D7D" w:rsidP="00087050">
            <w:pPr>
              <w:tabs>
                <w:tab w:val="left" w:pos="2880"/>
              </w:tabs>
            </w:pPr>
          </w:p>
          <w:p w:rsidR="00913D7D" w:rsidRDefault="00913D7D" w:rsidP="00087050">
            <w:pPr>
              <w:tabs>
                <w:tab w:val="left" w:pos="2880"/>
              </w:tabs>
            </w:pPr>
          </w:p>
          <w:p w:rsidR="00913D7D" w:rsidRDefault="00913D7D" w:rsidP="00087050">
            <w:pPr>
              <w:tabs>
                <w:tab w:val="left" w:pos="2880"/>
              </w:tabs>
            </w:pPr>
            <w:r>
              <w:t xml:space="preserve">                     1</w:t>
            </w:r>
          </w:p>
          <w:p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4252" w:type="dxa"/>
          </w:tcPr>
          <w:p w:rsidR="00913D7D" w:rsidRDefault="00913D7D" w:rsidP="00087050">
            <w:pPr>
              <w:tabs>
                <w:tab w:val="left" w:pos="2880"/>
              </w:tabs>
            </w:pPr>
          </w:p>
          <w:p w:rsidR="00913D7D" w:rsidRDefault="00913D7D" w:rsidP="00087050">
            <w:pPr>
              <w:tabs>
                <w:tab w:val="left" w:pos="2880"/>
              </w:tabs>
            </w:pPr>
          </w:p>
          <w:p w:rsidR="00913D7D" w:rsidRDefault="00913D7D" w:rsidP="00087050">
            <w:pPr>
              <w:tabs>
                <w:tab w:val="left" w:pos="2880"/>
              </w:tabs>
            </w:pPr>
          </w:p>
          <w:p w:rsidR="00913D7D" w:rsidRDefault="00913D7D" w:rsidP="00087050">
            <w:pPr>
              <w:tabs>
                <w:tab w:val="left" w:pos="2880"/>
              </w:tabs>
            </w:pPr>
          </w:p>
          <w:p w:rsidR="00913D7D" w:rsidRDefault="00913D7D" w:rsidP="00087050">
            <w:pPr>
              <w:tabs>
                <w:tab w:val="left" w:pos="2880"/>
              </w:tabs>
            </w:pPr>
          </w:p>
          <w:p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3889" w:type="dxa"/>
          </w:tcPr>
          <w:p w:rsidR="00913D7D" w:rsidRDefault="00913D7D" w:rsidP="00087050">
            <w:pPr>
              <w:tabs>
                <w:tab w:val="left" w:pos="2880"/>
              </w:tabs>
            </w:pPr>
          </w:p>
        </w:tc>
      </w:tr>
      <w:tr w:rsidR="00913D7D" w:rsidTr="006D219F">
        <w:tc>
          <w:tcPr>
            <w:tcW w:w="1101" w:type="dxa"/>
          </w:tcPr>
          <w:p w:rsidR="00913D7D" w:rsidRDefault="00913D7D" w:rsidP="00087050">
            <w:pPr>
              <w:tabs>
                <w:tab w:val="left" w:pos="2880"/>
              </w:tabs>
            </w:pPr>
          </w:p>
          <w:p w:rsidR="00913D7D" w:rsidRDefault="00913D7D" w:rsidP="00087050">
            <w:pPr>
              <w:tabs>
                <w:tab w:val="left" w:pos="2880"/>
              </w:tabs>
            </w:pPr>
          </w:p>
          <w:p w:rsidR="00913D7D" w:rsidRDefault="00913D7D" w:rsidP="00087050">
            <w:pPr>
              <w:tabs>
                <w:tab w:val="left" w:pos="2880"/>
              </w:tabs>
            </w:pPr>
            <w:r>
              <w:t xml:space="preserve">                     2</w:t>
            </w:r>
          </w:p>
          <w:p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4252" w:type="dxa"/>
          </w:tcPr>
          <w:p w:rsidR="00913D7D" w:rsidRDefault="00913D7D" w:rsidP="00087050">
            <w:pPr>
              <w:tabs>
                <w:tab w:val="left" w:pos="2880"/>
              </w:tabs>
            </w:pPr>
          </w:p>
          <w:p w:rsidR="00913D7D" w:rsidRDefault="00913D7D" w:rsidP="00087050">
            <w:pPr>
              <w:tabs>
                <w:tab w:val="left" w:pos="2880"/>
              </w:tabs>
            </w:pPr>
          </w:p>
          <w:p w:rsidR="00913D7D" w:rsidRDefault="00913D7D" w:rsidP="00087050">
            <w:pPr>
              <w:tabs>
                <w:tab w:val="left" w:pos="2880"/>
              </w:tabs>
            </w:pPr>
          </w:p>
          <w:p w:rsidR="00913D7D" w:rsidRDefault="00913D7D" w:rsidP="00087050">
            <w:pPr>
              <w:tabs>
                <w:tab w:val="left" w:pos="2880"/>
              </w:tabs>
            </w:pPr>
          </w:p>
          <w:p w:rsidR="00913D7D" w:rsidRDefault="00913D7D" w:rsidP="00087050">
            <w:pPr>
              <w:tabs>
                <w:tab w:val="left" w:pos="2880"/>
              </w:tabs>
            </w:pPr>
          </w:p>
          <w:p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3889" w:type="dxa"/>
          </w:tcPr>
          <w:p w:rsidR="00913D7D" w:rsidRDefault="00913D7D" w:rsidP="00087050">
            <w:pPr>
              <w:tabs>
                <w:tab w:val="left" w:pos="2880"/>
              </w:tabs>
            </w:pPr>
          </w:p>
        </w:tc>
      </w:tr>
      <w:tr w:rsidR="00913D7D" w:rsidTr="006D219F">
        <w:tc>
          <w:tcPr>
            <w:tcW w:w="1101" w:type="dxa"/>
          </w:tcPr>
          <w:p w:rsidR="00913D7D" w:rsidRDefault="00913D7D" w:rsidP="00087050">
            <w:pPr>
              <w:tabs>
                <w:tab w:val="left" w:pos="2880"/>
              </w:tabs>
            </w:pPr>
          </w:p>
          <w:p w:rsidR="00913D7D" w:rsidRDefault="00913D7D" w:rsidP="00087050">
            <w:pPr>
              <w:tabs>
                <w:tab w:val="left" w:pos="2880"/>
              </w:tabs>
            </w:pPr>
          </w:p>
          <w:p w:rsidR="00913D7D" w:rsidRDefault="00913D7D" w:rsidP="00087050">
            <w:pPr>
              <w:tabs>
                <w:tab w:val="left" w:pos="2880"/>
              </w:tabs>
            </w:pPr>
            <w:r>
              <w:t xml:space="preserve"> 3    </w:t>
            </w:r>
          </w:p>
          <w:p w:rsidR="00913D7D" w:rsidRDefault="00913D7D" w:rsidP="00087050">
            <w:pPr>
              <w:tabs>
                <w:tab w:val="left" w:pos="2880"/>
              </w:tabs>
            </w:pPr>
          </w:p>
          <w:p w:rsidR="00913D7D" w:rsidRDefault="00913D7D" w:rsidP="00087050">
            <w:pPr>
              <w:tabs>
                <w:tab w:val="left" w:pos="2880"/>
              </w:tabs>
            </w:pPr>
          </w:p>
          <w:p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4252" w:type="dxa"/>
          </w:tcPr>
          <w:p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3889" w:type="dxa"/>
          </w:tcPr>
          <w:p w:rsidR="00913D7D" w:rsidRDefault="00913D7D" w:rsidP="00087050">
            <w:pPr>
              <w:tabs>
                <w:tab w:val="left" w:pos="2880"/>
              </w:tabs>
            </w:pPr>
          </w:p>
        </w:tc>
      </w:tr>
      <w:tr w:rsidR="00913D7D" w:rsidTr="006D219F">
        <w:tc>
          <w:tcPr>
            <w:tcW w:w="1101" w:type="dxa"/>
          </w:tcPr>
          <w:p w:rsidR="00913D7D" w:rsidRDefault="00913D7D" w:rsidP="00087050">
            <w:pPr>
              <w:tabs>
                <w:tab w:val="left" w:pos="2880"/>
              </w:tabs>
            </w:pPr>
          </w:p>
          <w:p w:rsidR="006D219F" w:rsidRDefault="006D219F" w:rsidP="00087050">
            <w:pPr>
              <w:tabs>
                <w:tab w:val="left" w:pos="2880"/>
              </w:tabs>
            </w:pPr>
          </w:p>
          <w:p w:rsidR="006D219F" w:rsidRDefault="006D219F" w:rsidP="00087050">
            <w:pPr>
              <w:tabs>
                <w:tab w:val="left" w:pos="2880"/>
              </w:tabs>
            </w:pPr>
            <w:r>
              <w:t>4</w:t>
            </w:r>
          </w:p>
          <w:p w:rsidR="006D219F" w:rsidRDefault="006D219F" w:rsidP="00087050">
            <w:pPr>
              <w:tabs>
                <w:tab w:val="left" w:pos="2880"/>
              </w:tabs>
            </w:pPr>
          </w:p>
          <w:p w:rsidR="006D219F" w:rsidRDefault="006D219F" w:rsidP="00087050">
            <w:pPr>
              <w:tabs>
                <w:tab w:val="left" w:pos="2880"/>
              </w:tabs>
            </w:pPr>
          </w:p>
          <w:p w:rsidR="006D219F" w:rsidRDefault="006D219F" w:rsidP="00087050">
            <w:pPr>
              <w:tabs>
                <w:tab w:val="left" w:pos="2880"/>
              </w:tabs>
            </w:pPr>
          </w:p>
        </w:tc>
        <w:tc>
          <w:tcPr>
            <w:tcW w:w="4252" w:type="dxa"/>
          </w:tcPr>
          <w:p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3889" w:type="dxa"/>
          </w:tcPr>
          <w:p w:rsidR="00913D7D" w:rsidRDefault="00913D7D" w:rsidP="00087050">
            <w:pPr>
              <w:tabs>
                <w:tab w:val="left" w:pos="2880"/>
              </w:tabs>
            </w:pPr>
          </w:p>
        </w:tc>
      </w:tr>
    </w:tbl>
    <w:p w:rsidR="00913D7D" w:rsidRDefault="00913D7D" w:rsidP="00087050">
      <w:pPr>
        <w:tabs>
          <w:tab w:val="left" w:pos="2880"/>
        </w:tabs>
      </w:pPr>
    </w:p>
    <w:p w:rsidR="00913D7D" w:rsidRDefault="00913D7D" w:rsidP="00087050">
      <w:pPr>
        <w:tabs>
          <w:tab w:val="left" w:pos="2880"/>
        </w:tabs>
      </w:pPr>
    </w:p>
    <w:p w:rsidR="00913D7D" w:rsidRDefault="00913D7D" w:rsidP="00087050">
      <w:pPr>
        <w:tabs>
          <w:tab w:val="left" w:pos="2880"/>
        </w:tabs>
      </w:pPr>
    </w:p>
    <w:p w:rsidR="00913D7D" w:rsidRDefault="00913D7D" w:rsidP="00087050">
      <w:pPr>
        <w:tabs>
          <w:tab w:val="left" w:pos="2880"/>
        </w:tabs>
      </w:pPr>
    </w:p>
    <w:p w:rsidR="00913D7D" w:rsidRDefault="00913D7D" w:rsidP="00087050">
      <w:pPr>
        <w:tabs>
          <w:tab w:val="left" w:pos="2880"/>
        </w:tabs>
      </w:pPr>
    </w:p>
    <w:p w:rsidR="0058328A" w:rsidRPr="00087050" w:rsidRDefault="00087050" w:rsidP="00087050">
      <w:pPr>
        <w:tabs>
          <w:tab w:val="left" w:pos="2880"/>
        </w:tabs>
      </w:pPr>
      <w:r>
        <w:t>The End of the Test</w:t>
      </w:r>
    </w:p>
    <w:sectPr w:rsidR="0058328A" w:rsidRPr="00087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6213B"/>
    <w:multiLevelType w:val="hybridMultilevel"/>
    <w:tmpl w:val="A6629AB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5C2B08"/>
    <w:multiLevelType w:val="hybridMultilevel"/>
    <w:tmpl w:val="06EA832C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276ED"/>
    <w:multiLevelType w:val="hybridMultilevel"/>
    <w:tmpl w:val="E25A1AAA"/>
    <w:lvl w:ilvl="0" w:tplc="F758A448">
      <w:start w:val="1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C4020"/>
    <w:multiLevelType w:val="hybridMultilevel"/>
    <w:tmpl w:val="B60A1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">
    <w:nsid w:val="3CF1216A"/>
    <w:multiLevelType w:val="hybridMultilevel"/>
    <w:tmpl w:val="170EEA8E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F6E44"/>
    <w:multiLevelType w:val="hybridMultilevel"/>
    <w:tmpl w:val="AF06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051E5"/>
    <w:multiLevelType w:val="hybridMultilevel"/>
    <w:tmpl w:val="E8583EAA"/>
    <w:lvl w:ilvl="0" w:tplc="64544E6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B43B7"/>
    <w:multiLevelType w:val="hybridMultilevel"/>
    <w:tmpl w:val="29423C08"/>
    <w:lvl w:ilvl="0" w:tplc="600E4FB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D55CC"/>
    <w:multiLevelType w:val="hybridMultilevel"/>
    <w:tmpl w:val="18F495C8"/>
    <w:lvl w:ilvl="0" w:tplc="392EF678">
      <w:start w:val="14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4A034E"/>
    <w:multiLevelType w:val="hybridMultilevel"/>
    <w:tmpl w:val="D82E0A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50EBB"/>
    <w:multiLevelType w:val="hybridMultilevel"/>
    <w:tmpl w:val="B7E0B318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EC7071"/>
    <w:multiLevelType w:val="hybridMultilevel"/>
    <w:tmpl w:val="DB889BBC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DA4F0D"/>
    <w:multiLevelType w:val="hybridMultilevel"/>
    <w:tmpl w:val="FC40E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FC45ABB"/>
    <w:multiLevelType w:val="hybridMultilevel"/>
    <w:tmpl w:val="E6FAC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11"/>
  </w:num>
  <w:num w:numId="9">
    <w:abstractNumId w:val="12"/>
  </w:num>
  <w:num w:numId="10">
    <w:abstractNumId w:val="5"/>
  </w:num>
  <w:num w:numId="11">
    <w:abstractNumId w:val="1"/>
  </w:num>
  <w:num w:numId="12">
    <w:abstractNumId w:val="6"/>
  </w:num>
  <w:num w:numId="13">
    <w:abstractNumId w:val="10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A8"/>
    <w:rsid w:val="000063E3"/>
    <w:rsid w:val="00087050"/>
    <w:rsid w:val="000E0A3D"/>
    <w:rsid w:val="000E3910"/>
    <w:rsid w:val="0010294D"/>
    <w:rsid w:val="00103C45"/>
    <w:rsid w:val="001325AF"/>
    <w:rsid w:val="00132BCE"/>
    <w:rsid w:val="0023668D"/>
    <w:rsid w:val="00253C34"/>
    <w:rsid w:val="00276C60"/>
    <w:rsid w:val="002E27DF"/>
    <w:rsid w:val="002F4211"/>
    <w:rsid w:val="002F7120"/>
    <w:rsid w:val="003708A9"/>
    <w:rsid w:val="003C0D75"/>
    <w:rsid w:val="003E57FE"/>
    <w:rsid w:val="00436D78"/>
    <w:rsid w:val="00466B3E"/>
    <w:rsid w:val="004C0196"/>
    <w:rsid w:val="004C3819"/>
    <w:rsid w:val="005078A6"/>
    <w:rsid w:val="0058328A"/>
    <w:rsid w:val="005A02DF"/>
    <w:rsid w:val="005D1AEF"/>
    <w:rsid w:val="00617639"/>
    <w:rsid w:val="006205EB"/>
    <w:rsid w:val="006512EE"/>
    <w:rsid w:val="00663AF7"/>
    <w:rsid w:val="006756CC"/>
    <w:rsid w:val="006D219F"/>
    <w:rsid w:val="00721610"/>
    <w:rsid w:val="00766768"/>
    <w:rsid w:val="007C57B0"/>
    <w:rsid w:val="007F1733"/>
    <w:rsid w:val="00812BFD"/>
    <w:rsid w:val="00830AAA"/>
    <w:rsid w:val="008445A8"/>
    <w:rsid w:val="00857777"/>
    <w:rsid w:val="00867B6C"/>
    <w:rsid w:val="0089147E"/>
    <w:rsid w:val="00891A3D"/>
    <w:rsid w:val="008F6C3E"/>
    <w:rsid w:val="00913D7D"/>
    <w:rsid w:val="00935B2F"/>
    <w:rsid w:val="009F1394"/>
    <w:rsid w:val="00A63A79"/>
    <w:rsid w:val="00A7217F"/>
    <w:rsid w:val="00A96892"/>
    <w:rsid w:val="00AA4458"/>
    <w:rsid w:val="00AC4A6D"/>
    <w:rsid w:val="00AF5759"/>
    <w:rsid w:val="00B2315C"/>
    <w:rsid w:val="00B23D4E"/>
    <w:rsid w:val="00B5001D"/>
    <w:rsid w:val="00B60192"/>
    <w:rsid w:val="00B74355"/>
    <w:rsid w:val="00B9754E"/>
    <w:rsid w:val="00BE1AE5"/>
    <w:rsid w:val="00C873C5"/>
    <w:rsid w:val="00CA01A4"/>
    <w:rsid w:val="00CD0DB7"/>
    <w:rsid w:val="00D70849"/>
    <w:rsid w:val="00D75EED"/>
    <w:rsid w:val="00D833A1"/>
    <w:rsid w:val="00DC4E68"/>
    <w:rsid w:val="00E03172"/>
    <w:rsid w:val="00E52410"/>
    <w:rsid w:val="00E54E92"/>
    <w:rsid w:val="00EE5AA8"/>
    <w:rsid w:val="00EE761F"/>
    <w:rsid w:val="00EF3304"/>
    <w:rsid w:val="00F4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A8"/>
    <w:pPr>
      <w:ind w:left="720"/>
      <w:contextualSpacing/>
    </w:pPr>
  </w:style>
  <w:style w:type="table" w:styleId="TableGrid">
    <w:name w:val="Table Grid"/>
    <w:basedOn w:val="TableNormal"/>
    <w:uiPriority w:val="59"/>
    <w:rsid w:val="00A9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DF"/>
    <w:rPr>
      <w:rFonts w:ascii="Tahoma" w:hAnsi="Tahoma" w:cs="Tahoma"/>
      <w:sz w:val="16"/>
      <w:szCs w:val="16"/>
    </w:rPr>
  </w:style>
  <w:style w:type="paragraph" w:customStyle="1" w:styleId="PBodyTextfullout">
    <w:name w:val="P: Body Text fullout"/>
    <w:basedOn w:val="Normal"/>
    <w:rsid w:val="00867B6C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">
    <w:name w:val="List"/>
    <w:basedOn w:val="Normal"/>
    <w:rsid w:val="00CD0DB7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tablebodyfullout">
    <w:name w:val="P: table body fullout"/>
    <w:basedOn w:val="Normal"/>
    <w:rsid w:val="00AA4458"/>
    <w:pPr>
      <w:numPr>
        <w:numId w:val="7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A8"/>
    <w:pPr>
      <w:ind w:left="720"/>
      <w:contextualSpacing/>
    </w:pPr>
  </w:style>
  <w:style w:type="table" w:styleId="TableGrid">
    <w:name w:val="Table Grid"/>
    <w:basedOn w:val="TableNormal"/>
    <w:uiPriority w:val="59"/>
    <w:rsid w:val="00A9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DF"/>
    <w:rPr>
      <w:rFonts w:ascii="Tahoma" w:hAnsi="Tahoma" w:cs="Tahoma"/>
      <w:sz w:val="16"/>
      <w:szCs w:val="16"/>
    </w:rPr>
  </w:style>
  <w:style w:type="paragraph" w:customStyle="1" w:styleId="PBodyTextfullout">
    <w:name w:val="P: Body Text fullout"/>
    <w:basedOn w:val="Normal"/>
    <w:rsid w:val="00867B6C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">
    <w:name w:val="List"/>
    <w:basedOn w:val="Normal"/>
    <w:rsid w:val="00CD0DB7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tablebodyfullout">
    <w:name w:val="P: table body fullout"/>
    <w:basedOn w:val="Normal"/>
    <w:rsid w:val="00AA4458"/>
    <w:pPr>
      <w:numPr>
        <w:numId w:val="7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9722BFCC</Template>
  <TotalTime>95</TotalTime>
  <Pages>9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WILLIAMS Daphne</cp:lastModifiedBy>
  <cp:revision>34</cp:revision>
  <cp:lastPrinted>2016-05-23T07:18:00Z</cp:lastPrinted>
  <dcterms:created xsi:type="dcterms:W3CDTF">2017-05-29T03:47:00Z</dcterms:created>
  <dcterms:modified xsi:type="dcterms:W3CDTF">2018-06-22T05:06:00Z</dcterms:modified>
</cp:coreProperties>
</file>