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74DEC" w14:textId="4359158B" w:rsidR="00AC03EC" w:rsidRPr="00AC03EC" w:rsidRDefault="00512A96" w:rsidP="003737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Year 9</w:t>
      </w:r>
      <w:r w:rsidR="00B62DC4">
        <w:rPr>
          <w:b/>
          <w:sz w:val="40"/>
          <w:szCs w:val="40"/>
        </w:rPr>
        <w:t xml:space="preserve"> Science</w:t>
      </w:r>
      <w:r>
        <w:rPr>
          <w:b/>
          <w:sz w:val="40"/>
          <w:szCs w:val="40"/>
        </w:rPr>
        <w:t xml:space="preserve"> – Biology 1</w:t>
      </w:r>
    </w:p>
    <w:p w14:paraId="364535F8" w14:textId="4B9C59D3" w:rsidR="00AC03EC" w:rsidRDefault="00AC03EC" w:rsidP="00AC03EC">
      <w:pPr>
        <w:jc w:val="center"/>
        <w:rPr>
          <w:b/>
          <w:sz w:val="36"/>
          <w:szCs w:val="36"/>
        </w:rPr>
      </w:pPr>
      <w:r w:rsidRPr="003737F1">
        <w:rPr>
          <w:b/>
          <w:sz w:val="36"/>
          <w:szCs w:val="36"/>
        </w:rPr>
        <w:t>Answer Sheet</w:t>
      </w:r>
    </w:p>
    <w:p w14:paraId="18343FC4" w14:textId="482ED5CF" w:rsidR="007C34ED" w:rsidRPr="00C9108B" w:rsidRDefault="00F71ACD" w:rsidP="003737F1">
      <w:pPr>
        <w:jc w:val="center"/>
        <w:rPr>
          <w:b/>
          <w:sz w:val="32"/>
          <w:szCs w:val="32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5128354D">
            <wp:simplePos x="0" y="0"/>
            <wp:positionH relativeFrom="column">
              <wp:posOffset>-914400</wp:posOffset>
            </wp:positionH>
            <wp:positionV relativeFrom="paragraph">
              <wp:posOffset>-457199</wp:posOffset>
            </wp:positionV>
            <wp:extent cx="886781" cy="914400"/>
            <wp:effectExtent l="0" t="0" r="254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20" cy="9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72" w:rsidRPr="00C9108B">
        <w:rPr>
          <w:b/>
          <w:sz w:val="32"/>
          <w:szCs w:val="32"/>
        </w:rPr>
        <w:t>Name: _______________</w:t>
      </w:r>
      <w:r w:rsidR="00512A96">
        <w:rPr>
          <w:b/>
          <w:sz w:val="32"/>
          <w:szCs w:val="32"/>
        </w:rPr>
        <w:t xml:space="preserve"> </w:t>
      </w:r>
    </w:p>
    <w:p w14:paraId="277EFF6C" w14:textId="77777777" w:rsidR="00AC1472" w:rsidRDefault="00AC1472"/>
    <w:p w14:paraId="4E199512" w14:textId="02A42068" w:rsidR="003737F1" w:rsidRPr="005532CC" w:rsidRDefault="00512A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1: </w:t>
      </w:r>
      <w:r w:rsidR="00B62DC4">
        <w:rPr>
          <w:b/>
          <w:sz w:val="28"/>
          <w:szCs w:val="28"/>
        </w:rPr>
        <w:t>Multiple Choice – 15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7777777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88328EE" w14:textId="7777777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AC5FA50" w14:textId="7777777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820D6AF" w14:textId="7777777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3ED8C8B9" w14:textId="77777777" w:rsidR="00AC03EC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D99302F" w14:textId="1793DF09" w:rsidR="00DD6A7C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1EE02806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186C3A29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0AFFF16B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7955AFE" w14:textId="17DD4408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7646C86" w14:textId="77777777" w:rsidR="00512A96" w:rsidRDefault="00512A96">
      <w:pPr>
        <w:rPr>
          <w:sz w:val="28"/>
          <w:szCs w:val="28"/>
        </w:rPr>
      </w:pPr>
    </w:p>
    <w:p w14:paraId="6D7BF372" w14:textId="2EFAC3E7" w:rsidR="00512A96" w:rsidRDefault="00512A9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2: Witten</w:t>
      </w:r>
    </w:p>
    <w:p w14:paraId="47374910" w14:textId="77777777" w:rsidR="00512A96" w:rsidRDefault="00512A96">
      <w:pPr>
        <w:rPr>
          <w:sz w:val="28"/>
          <w:szCs w:val="28"/>
        </w:rPr>
      </w:pPr>
    </w:p>
    <w:p w14:paraId="653A4DA2" w14:textId="2D1141A5" w:rsidR="00512A96" w:rsidRDefault="00512A96" w:rsidP="00512A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Parts of the digestion system</w:t>
      </w:r>
      <w:r w:rsidR="00176E21">
        <w:rPr>
          <w:sz w:val="28"/>
          <w:szCs w:val="28"/>
        </w:rPr>
        <w:t>:</w:t>
      </w:r>
    </w:p>
    <w:p w14:paraId="24E42C19" w14:textId="77777777" w:rsidR="00512A96" w:rsidRDefault="00512A96" w:rsidP="00512A96">
      <w:pPr>
        <w:pStyle w:val="ListParagraph"/>
        <w:rPr>
          <w:sz w:val="28"/>
          <w:szCs w:val="28"/>
        </w:rPr>
      </w:pPr>
    </w:p>
    <w:p w14:paraId="23F74F9A" w14:textId="482E7E2D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  <w:t>g. _______________________</w:t>
      </w:r>
    </w:p>
    <w:p w14:paraId="5813B2DE" w14:textId="77777777" w:rsidR="00296D57" w:rsidRDefault="00296D57" w:rsidP="00296D57">
      <w:pPr>
        <w:pStyle w:val="ListParagraph"/>
        <w:ind w:left="1080"/>
        <w:rPr>
          <w:sz w:val="28"/>
          <w:szCs w:val="28"/>
        </w:rPr>
      </w:pPr>
    </w:p>
    <w:p w14:paraId="4802F072" w14:textId="3220F2CB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  <w:t>h. _______________________</w:t>
      </w:r>
    </w:p>
    <w:p w14:paraId="5606B49F" w14:textId="77777777" w:rsidR="00296D57" w:rsidRPr="00296D57" w:rsidRDefault="00296D57" w:rsidP="00296D57">
      <w:pPr>
        <w:rPr>
          <w:sz w:val="28"/>
          <w:szCs w:val="28"/>
        </w:rPr>
      </w:pPr>
    </w:p>
    <w:p w14:paraId="2CD4C7F1" w14:textId="6E9FE551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</w:r>
      <w:proofErr w:type="spellStart"/>
      <w:proofErr w:type="gramStart"/>
      <w:r w:rsidR="00296D57">
        <w:rPr>
          <w:sz w:val="28"/>
          <w:szCs w:val="28"/>
        </w:rPr>
        <w:t>i</w:t>
      </w:r>
      <w:proofErr w:type="spellEnd"/>
      <w:proofErr w:type="gramEnd"/>
      <w:r w:rsidR="00296D57">
        <w:rPr>
          <w:sz w:val="28"/>
          <w:szCs w:val="28"/>
        </w:rPr>
        <w:t>.  _______________________</w:t>
      </w:r>
    </w:p>
    <w:p w14:paraId="06C1DB4C" w14:textId="77777777" w:rsidR="00296D57" w:rsidRDefault="00296D57" w:rsidP="00296D57">
      <w:pPr>
        <w:pStyle w:val="ListParagraph"/>
        <w:ind w:left="1080"/>
        <w:rPr>
          <w:sz w:val="28"/>
          <w:szCs w:val="28"/>
        </w:rPr>
      </w:pPr>
    </w:p>
    <w:p w14:paraId="000FB018" w14:textId="6A86D376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</w:r>
      <w:proofErr w:type="gramStart"/>
      <w:r w:rsidR="00296D57">
        <w:rPr>
          <w:sz w:val="28"/>
          <w:szCs w:val="28"/>
        </w:rPr>
        <w:t>j</w:t>
      </w:r>
      <w:proofErr w:type="gramEnd"/>
      <w:r w:rsidR="00296D57">
        <w:rPr>
          <w:sz w:val="28"/>
          <w:szCs w:val="28"/>
        </w:rPr>
        <w:t>.  _______________________</w:t>
      </w:r>
    </w:p>
    <w:p w14:paraId="44750608" w14:textId="77777777" w:rsidR="00296D57" w:rsidRPr="00296D57" w:rsidRDefault="00296D57" w:rsidP="00296D57">
      <w:pPr>
        <w:rPr>
          <w:sz w:val="28"/>
          <w:szCs w:val="28"/>
        </w:rPr>
      </w:pPr>
    </w:p>
    <w:p w14:paraId="4E3288B2" w14:textId="7E289E4D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  <w:t>k. _______________________</w:t>
      </w:r>
    </w:p>
    <w:p w14:paraId="38813A17" w14:textId="77777777" w:rsidR="00296D57" w:rsidRPr="00296D57" w:rsidRDefault="00296D57" w:rsidP="00296D57">
      <w:pPr>
        <w:rPr>
          <w:sz w:val="28"/>
          <w:szCs w:val="28"/>
        </w:rPr>
      </w:pPr>
    </w:p>
    <w:p w14:paraId="0509BECB" w14:textId="24FC5CCC" w:rsidR="00512A96" w:rsidRDefault="00512A96" w:rsidP="00512A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296D57">
        <w:rPr>
          <w:sz w:val="28"/>
          <w:szCs w:val="28"/>
        </w:rPr>
        <w:tab/>
      </w:r>
      <w:r w:rsidR="00296D57">
        <w:rPr>
          <w:sz w:val="28"/>
          <w:szCs w:val="28"/>
        </w:rPr>
        <w:tab/>
      </w:r>
      <w:proofErr w:type="gramStart"/>
      <w:r w:rsidR="00296D57">
        <w:rPr>
          <w:sz w:val="28"/>
          <w:szCs w:val="28"/>
        </w:rPr>
        <w:t>l</w:t>
      </w:r>
      <w:proofErr w:type="gramEnd"/>
      <w:r w:rsidR="00296D57">
        <w:rPr>
          <w:sz w:val="28"/>
          <w:szCs w:val="28"/>
        </w:rPr>
        <w:t>.  _______________________</w:t>
      </w:r>
    </w:p>
    <w:p w14:paraId="38413D28" w14:textId="77777777" w:rsidR="00296D57" w:rsidRDefault="00296D57" w:rsidP="00296D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2A96">
        <w:rPr>
          <w:sz w:val="28"/>
          <w:szCs w:val="28"/>
        </w:rPr>
        <w:tab/>
      </w:r>
      <w:r w:rsidR="00512A96">
        <w:rPr>
          <w:sz w:val="28"/>
          <w:szCs w:val="28"/>
        </w:rPr>
        <w:tab/>
      </w:r>
      <w:r w:rsidR="00512A96">
        <w:rPr>
          <w:sz w:val="28"/>
          <w:szCs w:val="28"/>
        </w:rPr>
        <w:tab/>
      </w:r>
    </w:p>
    <w:p w14:paraId="1511AD84" w14:textId="77777777" w:rsidR="00296D57" w:rsidRDefault="00296D57" w:rsidP="00296D57">
      <w:pPr>
        <w:pStyle w:val="ListParagraph"/>
        <w:ind w:left="1080"/>
        <w:rPr>
          <w:sz w:val="28"/>
          <w:szCs w:val="28"/>
        </w:rPr>
      </w:pPr>
    </w:p>
    <w:p w14:paraId="35E09D47" w14:textId="39D40006" w:rsidR="00512A96" w:rsidRDefault="00512A96" w:rsidP="00296D57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>(1 mark each: ______ /12)</w:t>
      </w:r>
    </w:p>
    <w:p w14:paraId="743AA5A5" w14:textId="08F1A7ED" w:rsidR="00512A96" w:rsidRDefault="00512A96" w:rsidP="00512A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4B7668" w14:textId="55AEC6E6" w:rsidR="00512A96" w:rsidRDefault="00512A96" w:rsidP="00512A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Function of digestive system part</w:t>
      </w:r>
      <w:r w:rsidR="00176E21">
        <w:rPr>
          <w:sz w:val="28"/>
          <w:szCs w:val="28"/>
        </w:rPr>
        <w:t xml:space="preserve"> labeled:</w:t>
      </w:r>
    </w:p>
    <w:p w14:paraId="3A5AE0BE" w14:textId="77777777" w:rsidR="00512A96" w:rsidRDefault="00512A96" w:rsidP="00512A96">
      <w:pPr>
        <w:pStyle w:val="ListParagraph"/>
        <w:rPr>
          <w:sz w:val="28"/>
          <w:szCs w:val="28"/>
        </w:rPr>
      </w:pPr>
    </w:p>
    <w:p w14:paraId="2441B805" w14:textId="5595DEA8" w:rsidR="00512A96" w:rsidRDefault="00512A96" w:rsidP="00512A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f.    ____________________________________________________________________</w:t>
      </w:r>
    </w:p>
    <w:p w14:paraId="34A914F6" w14:textId="77777777" w:rsidR="00512A96" w:rsidRDefault="00512A96" w:rsidP="00512A96">
      <w:pPr>
        <w:pStyle w:val="ListParagraph"/>
        <w:rPr>
          <w:sz w:val="28"/>
          <w:szCs w:val="28"/>
        </w:rPr>
      </w:pPr>
    </w:p>
    <w:p w14:paraId="718BC332" w14:textId="4E782E61" w:rsidR="00512A96" w:rsidRDefault="00512A96" w:rsidP="00512A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 (1 mark)</w:t>
      </w:r>
    </w:p>
    <w:p w14:paraId="19CC5226" w14:textId="77777777" w:rsidR="00512A96" w:rsidRDefault="00512A96" w:rsidP="00512A96">
      <w:pPr>
        <w:pStyle w:val="ListParagraph"/>
        <w:rPr>
          <w:sz w:val="28"/>
          <w:szCs w:val="28"/>
        </w:rPr>
      </w:pPr>
    </w:p>
    <w:p w14:paraId="73983061" w14:textId="4C03C9B4" w:rsidR="00512A96" w:rsidRDefault="007447F6" w:rsidP="00512A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</w:t>
      </w:r>
      <w:r w:rsidR="00512A96">
        <w:rPr>
          <w:sz w:val="28"/>
          <w:szCs w:val="28"/>
        </w:rPr>
        <w:t>.   ____________________________________________________________________</w:t>
      </w:r>
    </w:p>
    <w:p w14:paraId="39C3E1AD" w14:textId="77777777" w:rsidR="00512A96" w:rsidRDefault="00512A96" w:rsidP="00512A96">
      <w:pPr>
        <w:pStyle w:val="ListParagraph"/>
        <w:rPr>
          <w:sz w:val="28"/>
          <w:szCs w:val="28"/>
        </w:rPr>
      </w:pPr>
    </w:p>
    <w:p w14:paraId="0E48029B" w14:textId="7A74D580" w:rsidR="00512A96" w:rsidRDefault="00512A96" w:rsidP="00512A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 </w:t>
      </w:r>
      <w:r w:rsidR="007447F6">
        <w:rPr>
          <w:sz w:val="28"/>
          <w:szCs w:val="28"/>
        </w:rPr>
        <w:t>(1 mark)</w:t>
      </w:r>
    </w:p>
    <w:p w14:paraId="0C52D90A" w14:textId="511AF9AD" w:rsidR="007447F6" w:rsidRDefault="007447F6" w:rsidP="007447F6">
      <w:pPr>
        <w:rPr>
          <w:sz w:val="28"/>
          <w:szCs w:val="28"/>
        </w:rPr>
      </w:pPr>
    </w:p>
    <w:p w14:paraId="11676CCF" w14:textId="7C1E1B81" w:rsidR="007447F6" w:rsidRDefault="007447F6" w:rsidP="007447F6">
      <w:pPr>
        <w:pStyle w:val="ListParagraph"/>
        <w:numPr>
          <w:ilvl w:val="0"/>
          <w:numId w:val="5"/>
        </w:numPr>
        <w:ind w:left="1134" w:hanging="414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9D35985" w14:textId="77777777" w:rsidR="007447F6" w:rsidRDefault="007447F6" w:rsidP="007447F6">
      <w:pPr>
        <w:ind w:left="720"/>
        <w:rPr>
          <w:sz w:val="28"/>
          <w:szCs w:val="28"/>
        </w:rPr>
      </w:pPr>
    </w:p>
    <w:p w14:paraId="3473DDC1" w14:textId="48811B07" w:rsidR="007447F6" w:rsidRDefault="007447F6" w:rsidP="007447F6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 (1 mark)</w:t>
      </w:r>
    </w:p>
    <w:p w14:paraId="5C0F0D61" w14:textId="77777777" w:rsidR="007447F6" w:rsidRDefault="007447F6" w:rsidP="007447F6">
      <w:pPr>
        <w:rPr>
          <w:sz w:val="28"/>
          <w:szCs w:val="28"/>
        </w:rPr>
      </w:pPr>
    </w:p>
    <w:p w14:paraId="032AD1C8" w14:textId="77777777" w:rsidR="00296D57" w:rsidRDefault="00296D57" w:rsidP="007447F6">
      <w:pPr>
        <w:rPr>
          <w:sz w:val="28"/>
          <w:szCs w:val="28"/>
        </w:rPr>
      </w:pPr>
    </w:p>
    <w:p w14:paraId="1CBEA02D" w14:textId="77777777" w:rsidR="00296D57" w:rsidRDefault="00296D57" w:rsidP="007447F6">
      <w:pPr>
        <w:rPr>
          <w:sz w:val="28"/>
          <w:szCs w:val="28"/>
        </w:rPr>
      </w:pPr>
    </w:p>
    <w:p w14:paraId="1BF6BEC0" w14:textId="0A10137D" w:rsidR="007447F6" w:rsidRDefault="00296D57" w:rsidP="00744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locations in the food pyramid</w:t>
      </w:r>
      <w:r w:rsidR="00176E21">
        <w:rPr>
          <w:sz w:val="28"/>
          <w:szCs w:val="28"/>
        </w:rPr>
        <w:t>:</w:t>
      </w:r>
      <w:bookmarkStart w:id="0" w:name="_GoBack"/>
      <w:bookmarkEnd w:id="0"/>
    </w:p>
    <w:p w14:paraId="00B5FC7F" w14:textId="77777777" w:rsidR="00296D57" w:rsidRDefault="00296D57" w:rsidP="00296D57">
      <w:pPr>
        <w:pStyle w:val="ListParagraph"/>
        <w:rPr>
          <w:sz w:val="28"/>
          <w:szCs w:val="28"/>
        </w:rPr>
      </w:pPr>
    </w:p>
    <w:p w14:paraId="0F079703" w14:textId="234B16FF" w:rsidR="00296D57" w:rsidRDefault="00296D57" w:rsidP="00296D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2BE0C28" w14:textId="77777777" w:rsidR="00296D57" w:rsidRPr="00296D57" w:rsidRDefault="00296D57" w:rsidP="00296D57">
      <w:pPr>
        <w:pStyle w:val="ListParagraph"/>
        <w:ind w:left="1080"/>
        <w:rPr>
          <w:sz w:val="28"/>
          <w:szCs w:val="28"/>
        </w:rPr>
      </w:pPr>
    </w:p>
    <w:p w14:paraId="5D253EDB" w14:textId="6C1E05C0" w:rsidR="00296D57" w:rsidRDefault="00296D57" w:rsidP="00296D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FE51401" w14:textId="77777777" w:rsidR="00296D57" w:rsidRPr="00296D57" w:rsidRDefault="00296D57" w:rsidP="00296D57">
      <w:pPr>
        <w:rPr>
          <w:sz w:val="28"/>
          <w:szCs w:val="28"/>
        </w:rPr>
      </w:pPr>
    </w:p>
    <w:p w14:paraId="29DBB0E5" w14:textId="7047355B" w:rsidR="00296D57" w:rsidRDefault="00296D57" w:rsidP="00296D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75CDE93B" w14:textId="77777777" w:rsidR="00296D57" w:rsidRPr="00296D57" w:rsidRDefault="00296D57" w:rsidP="00296D57">
      <w:pPr>
        <w:rPr>
          <w:sz w:val="28"/>
          <w:szCs w:val="28"/>
        </w:rPr>
      </w:pPr>
    </w:p>
    <w:p w14:paraId="56CF784E" w14:textId="28E67F5E" w:rsidR="00296D57" w:rsidRDefault="00296D57" w:rsidP="00296D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2321BD83" w14:textId="77777777" w:rsidR="00296D57" w:rsidRPr="00296D57" w:rsidRDefault="00296D57" w:rsidP="00296D57">
      <w:pPr>
        <w:rPr>
          <w:sz w:val="28"/>
          <w:szCs w:val="28"/>
        </w:rPr>
      </w:pPr>
    </w:p>
    <w:p w14:paraId="76D6C8E9" w14:textId="7AAE628C" w:rsidR="00296D57" w:rsidRPr="007447F6" w:rsidRDefault="00296D57" w:rsidP="00296D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 each: ______/5)</w:t>
      </w:r>
    </w:p>
    <w:p w14:paraId="61B58A01" w14:textId="77777777" w:rsidR="00512A96" w:rsidRPr="00512A96" w:rsidRDefault="00512A96" w:rsidP="00512A96">
      <w:pPr>
        <w:pStyle w:val="ListParagraph"/>
        <w:rPr>
          <w:sz w:val="28"/>
          <w:szCs w:val="28"/>
        </w:rPr>
      </w:pPr>
    </w:p>
    <w:p w14:paraId="623A516E" w14:textId="7252D6CE" w:rsidR="00296D57" w:rsidRDefault="00DD6A7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p w14:paraId="558CB7B0" w14:textId="77777777" w:rsidR="00296D57" w:rsidRDefault="00296D57">
      <w:pPr>
        <w:rPr>
          <w:sz w:val="28"/>
          <w:szCs w:val="28"/>
        </w:rPr>
      </w:pPr>
    </w:p>
    <w:p w14:paraId="126FBC59" w14:textId="63995AE7" w:rsidR="00296D57" w:rsidRPr="00296D57" w:rsidRDefault="00296D57" w:rsidP="00296D57">
      <w:pPr>
        <w:jc w:val="center"/>
        <w:rPr>
          <w:b/>
          <w:sz w:val="28"/>
          <w:szCs w:val="28"/>
        </w:rPr>
      </w:pPr>
      <w:r w:rsidRPr="00296D57">
        <w:rPr>
          <w:b/>
          <w:sz w:val="28"/>
          <w:szCs w:val="28"/>
        </w:rPr>
        <w:t>END OF TEST</w:t>
      </w:r>
      <w:r w:rsidRPr="00296D57">
        <w:rPr>
          <w:b/>
          <w:sz w:val="28"/>
          <w:szCs w:val="28"/>
        </w:rPr>
        <w:tab/>
      </w:r>
      <w:r w:rsidRPr="00296D57">
        <w:rPr>
          <w:b/>
          <w:sz w:val="28"/>
          <w:szCs w:val="28"/>
        </w:rPr>
        <w:tab/>
        <w:t>TOTAL: _______ / 35 MARKS</w:t>
      </w:r>
    </w:p>
    <w:sectPr w:rsidR="00296D57" w:rsidRPr="00296D57" w:rsidSect="007C3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14D"/>
    <w:multiLevelType w:val="hybridMultilevel"/>
    <w:tmpl w:val="65BC36C6"/>
    <w:lvl w:ilvl="0" w:tplc="CF76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91AED"/>
    <w:multiLevelType w:val="hybridMultilevel"/>
    <w:tmpl w:val="B8284E88"/>
    <w:lvl w:ilvl="0" w:tplc="FBD834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DB4808"/>
    <w:multiLevelType w:val="hybridMultilevel"/>
    <w:tmpl w:val="433231D4"/>
    <w:lvl w:ilvl="0" w:tplc="4CBACD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9358E0"/>
    <w:multiLevelType w:val="hybridMultilevel"/>
    <w:tmpl w:val="2AA42570"/>
    <w:lvl w:ilvl="0" w:tplc="25EAC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EC0CC3"/>
    <w:multiLevelType w:val="hybridMultilevel"/>
    <w:tmpl w:val="FCC0D61C"/>
    <w:lvl w:ilvl="0" w:tplc="9814D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0D295B"/>
    <w:multiLevelType w:val="hybridMultilevel"/>
    <w:tmpl w:val="F9F4B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F1"/>
    <w:rsid w:val="00176E21"/>
    <w:rsid w:val="00296D57"/>
    <w:rsid w:val="003047A9"/>
    <w:rsid w:val="003737F1"/>
    <w:rsid w:val="00512A96"/>
    <w:rsid w:val="005532CC"/>
    <w:rsid w:val="00687141"/>
    <w:rsid w:val="007235F2"/>
    <w:rsid w:val="007374A0"/>
    <w:rsid w:val="007447F6"/>
    <w:rsid w:val="007C34ED"/>
    <w:rsid w:val="007F7C2C"/>
    <w:rsid w:val="00A23717"/>
    <w:rsid w:val="00AC03EC"/>
    <w:rsid w:val="00AC1472"/>
    <w:rsid w:val="00B62DC4"/>
    <w:rsid w:val="00C14217"/>
    <w:rsid w:val="00C9108B"/>
    <w:rsid w:val="00D54F2F"/>
    <w:rsid w:val="00DD6A7C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7C840406</Template>
  <TotalTime>11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</cp:lastModifiedBy>
  <cp:revision>6</cp:revision>
  <cp:lastPrinted>2013-02-22T03:36:00Z</cp:lastPrinted>
  <dcterms:created xsi:type="dcterms:W3CDTF">2017-04-03T08:27:00Z</dcterms:created>
  <dcterms:modified xsi:type="dcterms:W3CDTF">2017-04-03T08:37:00Z</dcterms:modified>
</cp:coreProperties>
</file>