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0DBC3" w14:textId="77777777" w:rsidR="00883694" w:rsidRPr="00984B8E" w:rsidRDefault="00D3734D" w:rsidP="00AD036C">
      <w:pPr>
        <w:jc w:val="center"/>
        <w:rPr>
          <w:rFonts w:cs="Calibri"/>
        </w:rPr>
      </w:pPr>
      <w:r>
        <w:rPr>
          <w:rFonts w:cs="Calibri"/>
          <w:noProof/>
          <w:lang w:eastAsia="en-AU"/>
        </w:rPr>
        <w:drawing>
          <wp:inline distT="0" distB="0" distL="0" distR="0" wp14:anchorId="2A867AE2" wp14:editId="0424F783">
            <wp:extent cx="2451100" cy="3238500"/>
            <wp:effectExtent l="0" t="0" r="12700" b="1270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A86C" w14:textId="77777777" w:rsidR="00883694" w:rsidRPr="00984B8E" w:rsidRDefault="00883694">
      <w:pPr>
        <w:rPr>
          <w:rFonts w:cs="Calibri"/>
        </w:rPr>
      </w:pPr>
    </w:p>
    <w:p w14:paraId="25B9163F" w14:textId="77777777" w:rsidR="00543E9A" w:rsidRPr="00984B8E" w:rsidRDefault="00543E9A" w:rsidP="00AD036C">
      <w:pPr>
        <w:jc w:val="center"/>
        <w:rPr>
          <w:rFonts w:cs="Calibri"/>
          <w:b/>
          <w:sz w:val="40"/>
          <w:szCs w:val="40"/>
        </w:rPr>
      </w:pPr>
      <w:r w:rsidRPr="00984B8E">
        <w:rPr>
          <w:rFonts w:cs="Calibri"/>
          <w:b/>
          <w:sz w:val="40"/>
          <w:szCs w:val="40"/>
        </w:rPr>
        <w:t>YEAR:</w:t>
      </w:r>
      <w:r w:rsidR="00AD036C" w:rsidRPr="00984B8E">
        <w:rPr>
          <w:rFonts w:cs="Calibri"/>
          <w:b/>
          <w:sz w:val="40"/>
          <w:szCs w:val="40"/>
        </w:rPr>
        <w:t xml:space="preserve"> 9</w:t>
      </w:r>
    </w:p>
    <w:p w14:paraId="48972EA7" w14:textId="77777777" w:rsidR="00543E9A" w:rsidRPr="00984B8E" w:rsidRDefault="00543E9A" w:rsidP="00764F74">
      <w:pPr>
        <w:jc w:val="center"/>
        <w:rPr>
          <w:rFonts w:cs="Calibri"/>
          <w:b/>
          <w:sz w:val="40"/>
          <w:szCs w:val="40"/>
        </w:rPr>
      </w:pPr>
      <w:r w:rsidRPr="00984B8E">
        <w:rPr>
          <w:rFonts w:cs="Calibri"/>
          <w:b/>
          <w:sz w:val="40"/>
          <w:szCs w:val="40"/>
        </w:rPr>
        <w:t>SUBJECT:</w:t>
      </w:r>
      <w:r w:rsidR="00AD036C" w:rsidRPr="00984B8E">
        <w:rPr>
          <w:rFonts w:cs="Calibri"/>
          <w:b/>
          <w:sz w:val="40"/>
          <w:szCs w:val="40"/>
        </w:rPr>
        <w:t xml:space="preserve"> SCIENCE</w:t>
      </w:r>
    </w:p>
    <w:p w14:paraId="6AE5863F" w14:textId="77777777" w:rsidR="00883694" w:rsidRPr="00984B8E" w:rsidRDefault="00883694">
      <w:pPr>
        <w:rPr>
          <w:rFonts w:cs="Calibri"/>
          <w:b/>
          <w:sz w:val="32"/>
          <w:szCs w:val="32"/>
        </w:rPr>
      </w:pPr>
    </w:p>
    <w:p w14:paraId="025C06F7" w14:textId="77777777" w:rsidR="00883694" w:rsidRPr="00984B8E" w:rsidRDefault="00883694">
      <w:pPr>
        <w:rPr>
          <w:rFonts w:cs="Calibri"/>
          <w:b/>
          <w:sz w:val="32"/>
          <w:szCs w:val="32"/>
        </w:rPr>
      </w:pPr>
    </w:p>
    <w:p w14:paraId="1F83F0BF" w14:textId="05236199" w:rsidR="00543E9A" w:rsidRPr="00984B8E" w:rsidRDefault="00543E9A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TEST:</w:t>
      </w:r>
      <w:r w:rsidR="00AD036C" w:rsidRPr="00984B8E">
        <w:rPr>
          <w:rFonts w:cs="Calibri"/>
          <w:b/>
          <w:sz w:val="32"/>
          <w:szCs w:val="32"/>
        </w:rPr>
        <w:t xml:space="preserve"> </w:t>
      </w:r>
      <w:r w:rsidR="00AA22DF">
        <w:rPr>
          <w:rFonts w:cs="Calibri"/>
          <w:b/>
          <w:sz w:val="32"/>
          <w:szCs w:val="32"/>
        </w:rPr>
        <w:t>Plate Tectonics</w:t>
      </w:r>
    </w:p>
    <w:p w14:paraId="23B7A004" w14:textId="77777777" w:rsidR="00543E9A" w:rsidRPr="00984B8E" w:rsidRDefault="00543E9A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TIME:</w:t>
      </w:r>
      <w:r w:rsidR="00AD036C" w:rsidRPr="00984B8E">
        <w:rPr>
          <w:rFonts w:cs="Calibri"/>
          <w:b/>
          <w:sz w:val="32"/>
          <w:szCs w:val="32"/>
        </w:rPr>
        <w:t xml:space="preserve"> </w:t>
      </w:r>
      <w:r w:rsidR="00FD5766" w:rsidRPr="00984B8E">
        <w:rPr>
          <w:rFonts w:cs="Calibri"/>
          <w:b/>
          <w:sz w:val="32"/>
          <w:szCs w:val="32"/>
        </w:rPr>
        <w:t>45 mins</w:t>
      </w:r>
    </w:p>
    <w:p w14:paraId="56826EA7" w14:textId="77777777" w:rsidR="00575CD0" w:rsidRPr="00984B8E" w:rsidRDefault="00543E9A" w:rsidP="00575CD0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QUESTIONS:</w:t>
      </w:r>
      <w:r w:rsidR="00AD036C" w:rsidRPr="00984B8E">
        <w:rPr>
          <w:rFonts w:cs="Calibri"/>
          <w:b/>
          <w:sz w:val="32"/>
          <w:szCs w:val="32"/>
        </w:rPr>
        <w:t xml:space="preserve"> </w:t>
      </w:r>
      <w:r w:rsidR="00575CD0" w:rsidRPr="00984B8E">
        <w:rPr>
          <w:rFonts w:cs="Calibri"/>
          <w:b/>
          <w:sz w:val="32"/>
          <w:szCs w:val="32"/>
        </w:rPr>
        <w:tab/>
      </w:r>
      <w:r w:rsidR="00F11252" w:rsidRPr="00984B8E">
        <w:rPr>
          <w:rFonts w:cs="Calibri"/>
          <w:b/>
          <w:sz w:val="32"/>
          <w:szCs w:val="32"/>
        </w:rPr>
        <w:t xml:space="preserve">Part A: </w:t>
      </w:r>
      <w:r w:rsidR="00AD036C" w:rsidRPr="00984B8E">
        <w:rPr>
          <w:rFonts w:cs="Calibri"/>
          <w:b/>
          <w:sz w:val="32"/>
          <w:szCs w:val="32"/>
        </w:rPr>
        <w:t>Multiple Choice Questions</w:t>
      </w:r>
      <w:r w:rsidR="00FD5766" w:rsidRPr="00984B8E">
        <w:rPr>
          <w:rFonts w:cs="Calibri"/>
          <w:b/>
          <w:sz w:val="32"/>
          <w:szCs w:val="32"/>
        </w:rPr>
        <w:t xml:space="preserve"> </w:t>
      </w:r>
      <w:r w:rsidR="006C5781">
        <w:rPr>
          <w:rFonts w:cs="Calibri"/>
          <w:b/>
          <w:sz w:val="32"/>
          <w:szCs w:val="32"/>
        </w:rPr>
        <w:t xml:space="preserve">            </w:t>
      </w:r>
      <w:r w:rsidR="00FD5766" w:rsidRPr="00984B8E">
        <w:rPr>
          <w:rFonts w:cs="Calibri"/>
          <w:b/>
          <w:sz w:val="32"/>
          <w:szCs w:val="32"/>
        </w:rPr>
        <w:t>(1</w:t>
      </w:r>
      <w:r w:rsidR="00F11252" w:rsidRPr="00984B8E">
        <w:rPr>
          <w:rFonts w:cs="Calibri"/>
          <w:b/>
          <w:sz w:val="32"/>
          <w:szCs w:val="32"/>
        </w:rPr>
        <w:t>0 marks)</w:t>
      </w:r>
    </w:p>
    <w:p w14:paraId="64DBD528" w14:textId="7AA849D0" w:rsidR="00AD036C" w:rsidRDefault="00575CD0" w:rsidP="00575CD0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ab/>
      </w:r>
      <w:r w:rsidRPr="00984B8E">
        <w:rPr>
          <w:rFonts w:cs="Calibri"/>
          <w:b/>
          <w:sz w:val="32"/>
          <w:szCs w:val="32"/>
        </w:rPr>
        <w:tab/>
      </w:r>
      <w:r w:rsidRPr="00984B8E">
        <w:rPr>
          <w:rFonts w:cs="Calibri"/>
          <w:b/>
          <w:sz w:val="32"/>
          <w:szCs w:val="32"/>
        </w:rPr>
        <w:tab/>
      </w:r>
      <w:r w:rsidR="00D70913" w:rsidRPr="00984B8E">
        <w:rPr>
          <w:rFonts w:cs="Calibri"/>
          <w:b/>
          <w:sz w:val="32"/>
          <w:szCs w:val="32"/>
        </w:rPr>
        <w:t>Part B</w:t>
      </w:r>
      <w:r w:rsidR="00AD036C" w:rsidRPr="00984B8E">
        <w:rPr>
          <w:rFonts w:cs="Calibri"/>
          <w:b/>
          <w:sz w:val="32"/>
          <w:szCs w:val="32"/>
        </w:rPr>
        <w:t>:  Short Answer Questions</w:t>
      </w:r>
      <w:r w:rsidR="00F11252" w:rsidRPr="00984B8E">
        <w:rPr>
          <w:rFonts w:cs="Calibri"/>
          <w:b/>
          <w:sz w:val="32"/>
          <w:szCs w:val="32"/>
        </w:rPr>
        <w:t xml:space="preserve"> </w:t>
      </w:r>
      <w:r w:rsidR="00616247" w:rsidRPr="00984B8E">
        <w:rPr>
          <w:rFonts w:cs="Calibri"/>
          <w:b/>
          <w:sz w:val="32"/>
          <w:szCs w:val="32"/>
        </w:rPr>
        <w:t xml:space="preserve">    </w:t>
      </w:r>
      <w:r w:rsidR="006C5781">
        <w:rPr>
          <w:rFonts w:cs="Calibri"/>
          <w:b/>
          <w:sz w:val="32"/>
          <w:szCs w:val="32"/>
        </w:rPr>
        <w:t xml:space="preserve">           </w:t>
      </w:r>
      <w:r w:rsidR="00F11252" w:rsidRPr="00984B8E">
        <w:rPr>
          <w:rFonts w:cs="Calibri"/>
          <w:b/>
          <w:sz w:val="32"/>
          <w:szCs w:val="32"/>
        </w:rPr>
        <w:t>(2</w:t>
      </w:r>
      <w:r w:rsidR="00AA22DF">
        <w:rPr>
          <w:rFonts w:cs="Calibri"/>
          <w:b/>
          <w:sz w:val="32"/>
          <w:szCs w:val="32"/>
        </w:rPr>
        <w:t>4</w:t>
      </w:r>
      <w:r w:rsidR="00F11252" w:rsidRPr="00984B8E">
        <w:rPr>
          <w:rFonts w:cs="Calibri"/>
          <w:b/>
          <w:sz w:val="32"/>
          <w:szCs w:val="32"/>
        </w:rPr>
        <w:t xml:space="preserve"> marks)</w:t>
      </w:r>
    </w:p>
    <w:p w14:paraId="608D4D39" w14:textId="7D1AACB5" w:rsidR="006C5781" w:rsidRPr="00984B8E" w:rsidRDefault="006C5781" w:rsidP="00575CD0">
      <w:p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                              </w:t>
      </w:r>
    </w:p>
    <w:p w14:paraId="27D880EA" w14:textId="77777777" w:rsidR="00AD036C" w:rsidRPr="00984B8E" w:rsidRDefault="00F11252" w:rsidP="00AD036C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ab/>
        <w:t xml:space="preserve"> </w:t>
      </w:r>
    </w:p>
    <w:p w14:paraId="37D6587D" w14:textId="0C9B1593" w:rsidR="00543E9A" w:rsidRPr="00984B8E" w:rsidRDefault="00543E9A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TOTAL MARKS:</w:t>
      </w:r>
      <w:r w:rsidR="005F14FB" w:rsidRPr="00984B8E">
        <w:rPr>
          <w:rFonts w:cs="Calibri"/>
          <w:b/>
          <w:sz w:val="32"/>
          <w:szCs w:val="32"/>
        </w:rPr>
        <w:t xml:space="preserve">  </w:t>
      </w:r>
      <w:r w:rsidR="00AA22DF">
        <w:rPr>
          <w:rFonts w:cs="Calibri"/>
          <w:b/>
          <w:sz w:val="32"/>
          <w:szCs w:val="32"/>
        </w:rPr>
        <w:t>34</w:t>
      </w:r>
      <w:r w:rsidR="005F14FB" w:rsidRPr="00984B8E">
        <w:rPr>
          <w:rFonts w:cs="Calibri"/>
          <w:b/>
          <w:sz w:val="32"/>
          <w:szCs w:val="32"/>
        </w:rPr>
        <w:t xml:space="preserve"> marks</w:t>
      </w:r>
    </w:p>
    <w:p w14:paraId="350D9831" w14:textId="77777777" w:rsidR="00883694" w:rsidRPr="00984B8E" w:rsidRDefault="00883694">
      <w:pPr>
        <w:rPr>
          <w:rFonts w:cs="Calibri"/>
          <w:b/>
        </w:rPr>
      </w:pPr>
    </w:p>
    <w:p w14:paraId="65944F0A" w14:textId="77777777" w:rsidR="00A34E13" w:rsidRPr="00984B8E" w:rsidRDefault="00A34E13">
      <w:pPr>
        <w:rPr>
          <w:rFonts w:cs="Calibri"/>
          <w:b/>
        </w:rPr>
      </w:pPr>
    </w:p>
    <w:p w14:paraId="05A9182A" w14:textId="77777777" w:rsidR="006C5781" w:rsidRDefault="00543E9A" w:rsidP="00D70913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DO NOT WRITE ON OR MARK THIS PAPER</w:t>
      </w:r>
    </w:p>
    <w:p w14:paraId="4310BB74" w14:textId="49F43C39" w:rsidR="00D70913" w:rsidRPr="006C5781" w:rsidRDefault="00BD2066" w:rsidP="00D70913">
      <w:pPr>
        <w:rPr>
          <w:rFonts w:cs="Calibri"/>
          <w:b/>
          <w:sz w:val="32"/>
          <w:szCs w:val="32"/>
        </w:rPr>
      </w:pPr>
      <w:r w:rsidRPr="00BD2066">
        <w:rPr>
          <w:b/>
          <w:sz w:val="28"/>
          <w:szCs w:val="28"/>
        </w:rPr>
        <w:lastRenderedPageBreak/>
        <w:t xml:space="preserve">SECTION ONE: </w:t>
      </w:r>
      <w:r w:rsidR="00D70913" w:rsidRPr="00984B8E">
        <w:rPr>
          <w:rFonts w:cs="Calibri"/>
          <w:b/>
          <w:sz w:val="28"/>
          <w:szCs w:val="28"/>
        </w:rPr>
        <w:t>Multiple Choice</w:t>
      </w:r>
      <w:r w:rsidR="00E35E3A" w:rsidRPr="00984B8E">
        <w:rPr>
          <w:rFonts w:cs="Calibri"/>
          <w:b/>
          <w:sz w:val="28"/>
          <w:szCs w:val="28"/>
        </w:rPr>
        <w:t xml:space="preserve"> Questions</w:t>
      </w:r>
      <w:r w:rsidR="005D67C9" w:rsidRPr="00984B8E">
        <w:rPr>
          <w:rFonts w:cs="Calibri"/>
          <w:b/>
          <w:sz w:val="28"/>
          <w:szCs w:val="28"/>
        </w:rPr>
        <w:t xml:space="preserve">   </w:t>
      </w:r>
      <w:r w:rsidR="00B81D50" w:rsidRPr="00984B8E">
        <w:rPr>
          <w:rFonts w:cs="Calibri"/>
          <w:b/>
          <w:sz w:val="28"/>
          <w:szCs w:val="28"/>
        </w:rPr>
        <w:t xml:space="preserve">                           </w:t>
      </w:r>
      <w:r w:rsidR="005D67C9" w:rsidRPr="00984B8E">
        <w:rPr>
          <w:rFonts w:cs="Calibri"/>
          <w:b/>
          <w:sz w:val="28"/>
          <w:szCs w:val="28"/>
        </w:rPr>
        <w:t>(1</w:t>
      </w:r>
      <w:r w:rsidR="00B75919">
        <w:rPr>
          <w:rFonts w:cs="Calibri"/>
          <w:b/>
          <w:sz w:val="28"/>
          <w:szCs w:val="28"/>
        </w:rPr>
        <w:t xml:space="preserve"> </w:t>
      </w:r>
      <w:r w:rsidR="005D67C9" w:rsidRPr="00984B8E">
        <w:rPr>
          <w:rFonts w:cs="Calibri"/>
          <w:b/>
          <w:sz w:val="28"/>
          <w:szCs w:val="28"/>
        </w:rPr>
        <w:t>mark each)</w:t>
      </w:r>
    </w:p>
    <w:p w14:paraId="73F433D1" w14:textId="77777777" w:rsidR="00475199" w:rsidRPr="00984B8E" w:rsidRDefault="00E35E3A" w:rsidP="005D67C9">
      <w:pPr>
        <w:spacing w:after="0"/>
        <w:rPr>
          <w:rFonts w:cs="Calibri"/>
          <w:b/>
          <w:sz w:val="28"/>
          <w:szCs w:val="28"/>
        </w:rPr>
      </w:pPr>
      <w:r w:rsidRPr="00984B8E">
        <w:rPr>
          <w:rFonts w:cs="Calibri"/>
          <w:b/>
          <w:sz w:val="28"/>
          <w:szCs w:val="28"/>
        </w:rPr>
        <w:t>Answer t</w:t>
      </w:r>
      <w:r w:rsidR="005D67C9" w:rsidRPr="00984B8E">
        <w:rPr>
          <w:rFonts w:cs="Calibri"/>
          <w:b/>
          <w:sz w:val="28"/>
          <w:szCs w:val="28"/>
        </w:rPr>
        <w:t>his section on</w:t>
      </w:r>
      <w:r w:rsidRPr="00984B8E">
        <w:rPr>
          <w:rFonts w:cs="Calibri"/>
          <w:b/>
          <w:sz w:val="28"/>
          <w:szCs w:val="28"/>
        </w:rPr>
        <w:t xml:space="preserve"> the separate </w:t>
      </w:r>
      <w:r w:rsidR="005D67C9" w:rsidRPr="00984B8E">
        <w:rPr>
          <w:rFonts w:cs="Calibri"/>
          <w:b/>
          <w:sz w:val="28"/>
          <w:szCs w:val="28"/>
        </w:rPr>
        <w:t>multiple – choice answer sheet</w:t>
      </w:r>
    </w:p>
    <w:p w14:paraId="7A74E197" w14:textId="77777777" w:rsidR="005D67C9" w:rsidRDefault="005D67C9" w:rsidP="005D67C9">
      <w:pPr>
        <w:tabs>
          <w:tab w:val="left" w:pos="7680"/>
        </w:tabs>
        <w:spacing w:after="0"/>
        <w:ind w:left="7050"/>
        <w:rPr>
          <w:rFonts w:ascii="Cambria" w:hAnsi="Cambria"/>
          <w:sz w:val="24"/>
          <w:szCs w:val="24"/>
        </w:rPr>
      </w:pPr>
    </w:p>
    <w:p w14:paraId="70FF6A0B" w14:textId="5C67B4D9" w:rsidR="00513E05" w:rsidRDefault="00862E56" w:rsidP="007F02F7">
      <w:pPr>
        <w:pStyle w:val="ListParagraph"/>
        <w:numPr>
          <w:ilvl w:val="0"/>
          <w:numId w:val="28"/>
        </w:numPr>
        <w:spacing w:before="40" w:after="80"/>
      </w:pPr>
      <w:r>
        <w:t>Which observation led to the hypothesis of seafloor spreading?</w:t>
      </w:r>
    </w:p>
    <w:p w14:paraId="7A6DABE0" w14:textId="77777777" w:rsidR="007F02F7" w:rsidRPr="00862E56" w:rsidRDefault="007F02F7" w:rsidP="007F02F7">
      <w:pPr>
        <w:pStyle w:val="ListParagraph"/>
        <w:spacing w:before="40" w:after="80"/>
      </w:pPr>
    </w:p>
    <w:p w14:paraId="11942282" w14:textId="77777777" w:rsidR="00513E05" w:rsidRDefault="00862E56" w:rsidP="00513E05">
      <w:pPr>
        <w:numPr>
          <w:ilvl w:val="0"/>
          <w:numId w:val="3"/>
        </w:numPr>
        <w:spacing w:before="40" w:after="80" w:line="240" w:lineRule="auto"/>
      </w:pPr>
      <w:r>
        <w:t>The claim of a large land mass referred to as Pangaea.</w:t>
      </w:r>
    </w:p>
    <w:p w14:paraId="7AFC8819" w14:textId="0767D3B5" w:rsidR="00513E05" w:rsidRDefault="00536C11" w:rsidP="00513E05">
      <w:pPr>
        <w:numPr>
          <w:ilvl w:val="0"/>
          <w:numId w:val="3"/>
        </w:numPr>
        <w:spacing w:before="40" w:after="80" w:line="240" w:lineRule="auto"/>
      </w:pPr>
      <w:r>
        <w:t>That there is a</w:t>
      </w:r>
      <w:r w:rsidR="00862E56">
        <w:t xml:space="preserve"> Global Rift system and undersea mountains.</w:t>
      </w:r>
    </w:p>
    <w:p w14:paraId="44FE3419" w14:textId="77777777" w:rsidR="00513E05" w:rsidRDefault="00862E56" w:rsidP="00513E05">
      <w:pPr>
        <w:numPr>
          <w:ilvl w:val="0"/>
          <w:numId w:val="3"/>
        </w:numPr>
        <w:spacing w:before="40" w:after="80" w:line="240" w:lineRule="auto"/>
      </w:pPr>
      <w:r>
        <w:t xml:space="preserve">Scientists in 1872 </w:t>
      </w:r>
      <w:r w:rsidR="00FA17E4">
        <w:t>discovering a mountain ridge in the Atlantic Ocean.</w:t>
      </w:r>
    </w:p>
    <w:p w14:paraId="67217739" w14:textId="77777777" w:rsidR="00FA17E4" w:rsidRDefault="00FA17E4" w:rsidP="00513E05">
      <w:pPr>
        <w:numPr>
          <w:ilvl w:val="0"/>
          <w:numId w:val="3"/>
        </w:numPr>
        <w:spacing w:before="40" w:after="80" w:line="240" w:lineRule="auto"/>
      </w:pPr>
      <w:r>
        <w:t>The earth has several layers with different physical properties.</w:t>
      </w:r>
    </w:p>
    <w:p w14:paraId="09E7C53D" w14:textId="77777777" w:rsidR="00513E05" w:rsidRDefault="00513E05" w:rsidP="00513E05">
      <w:pPr>
        <w:tabs>
          <w:tab w:val="left" w:pos="7680"/>
        </w:tabs>
        <w:spacing w:after="0"/>
        <w:rPr>
          <w:rFonts w:ascii="Cambria" w:hAnsi="Cambria"/>
          <w:sz w:val="24"/>
          <w:szCs w:val="24"/>
        </w:rPr>
      </w:pPr>
    </w:p>
    <w:p w14:paraId="1B866E7C" w14:textId="77777777" w:rsidR="00D70913" w:rsidRPr="00EB37F7" w:rsidRDefault="00FA17E4" w:rsidP="00513E05">
      <w:pPr>
        <w:numPr>
          <w:ilvl w:val="0"/>
          <w:numId w:val="15"/>
        </w:numPr>
      </w:pPr>
      <w:r>
        <w:t xml:space="preserve">Which of the following is </w:t>
      </w:r>
      <w:r>
        <w:rPr>
          <w:b/>
        </w:rPr>
        <w:t xml:space="preserve">NOT </w:t>
      </w:r>
      <w:r>
        <w:t>a type of plate boundary?</w:t>
      </w:r>
    </w:p>
    <w:p w14:paraId="0F493CCD" w14:textId="77777777" w:rsidR="002F5A38" w:rsidRPr="00EB37F7" w:rsidRDefault="00FA17E4" w:rsidP="00EB37F7">
      <w:pPr>
        <w:numPr>
          <w:ilvl w:val="0"/>
          <w:numId w:val="4"/>
        </w:numPr>
        <w:spacing w:after="0"/>
      </w:pPr>
      <w:r>
        <w:t>Converging</w:t>
      </w:r>
    </w:p>
    <w:p w14:paraId="07AE4F54" w14:textId="77777777" w:rsidR="002F5A38" w:rsidRPr="00EB37F7" w:rsidRDefault="00FA17E4" w:rsidP="00EB37F7">
      <w:pPr>
        <w:numPr>
          <w:ilvl w:val="0"/>
          <w:numId w:val="4"/>
        </w:numPr>
        <w:spacing w:after="0"/>
      </w:pPr>
      <w:r>
        <w:t>Continental</w:t>
      </w:r>
    </w:p>
    <w:p w14:paraId="45260E99" w14:textId="77777777" w:rsidR="002F5A38" w:rsidRPr="00EB37F7" w:rsidRDefault="00FA17E4" w:rsidP="00EB37F7">
      <w:pPr>
        <w:numPr>
          <w:ilvl w:val="0"/>
          <w:numId w:val="4"/>
        </w:numPr>
        <w:spacing w:after="0"/>
      </w:pPr>
      <w:r>
        <w:t>Diverging</w:t>
      </w:r>
    </w:p>
    <w:p w14:paraId="600AEF8D" w14:textId="77777777" w:rsidR="002F5A38" w:rsidRPr="00EB37F7" w:rsidRDefault="00FA17E4" w:rsidP="00EB37F7">
      <w:pPr>
        <w:numPr>
          <w:ilvl w:val="0"/>
          <w:numId w:val="4"/>
        </w:numPr>
        <w:spacing w:after="0"/>
      </w:pPr>
      <w:r>
        <w:t>Transform</w:t>
      </w:r>
    </w:p>
    <w:p w14:paraId="1E94EA9D" w14:textId="77777777" w:rsidR="00EB3C1F" w:rsidRDefault="00EB3C1F" w:rsidP="00513E05">
      <w:pPr>
        <w:spacing w:after="0"/>
        <w:rPr>
          <w:rFonts w:ascii="Times New Roman" w:hAnsi="Times New Roman"/>
          <w:sz w:val="24"/>
          <w:szCs w:val="24"/>
        </w:rPr>
      </w:pPr>
    </w:p>
    <w:p w14:paraId="51F93C36" w14:textId="76C8A313" w:rsidR="00513E05" w:rsidRPr="00EB37F7" w:rsidRDefault="00513E05" w:rsidP="00513E05">
      <w:pPr>
        <w:tabs>
          <w:tab w:val="left" w:pos="1015"/>
        </w:tabs>
        <w:spacing w:after="0"/>
      </w:pPr>
      <w:r>
        <w:rPr>
          <w:rFonts w:ascii="Times New Roman" w:hAnsi="Times New Roman"/>
          <w:sz w:val="24"/>
          <w:szCs w:val="24"/>
        </w:rPr>
        <w:t xml:space="preserve">   </w:t>
      </w:r>
      <w:r w:rsidRPr="00EB37F7">
        <w:t xml:space="preserve"> </w:t>
      </w:r>
      <w:r w:rsidR="00F45970">
        <w:t xml:space="preserve">  </w:t>
      </w:r>
      <w:r w:rsidRPr="00EB37F7">
        <w:t xml:space="preserve"> </w:t>
      </w:r>
      <w:r>
        <w:t>3</w:t>
      </w:r>
      <w:r w:rsidR="00F45970">
        <w:t xml:space="preserve">.   </w:t>
      </w:r>
      <w:r w:rsidR="00FA17E4">
        <w:t>List the order of colouring in magma as it begins to cool.</w:t>
      </w:r>
    </w:p>
    <w:p w14:paraId="6187BFC7" w14:textId="77777777" w:rsidR="00513E05" w:rsidRPr="00960BD9" w:rsidRDefault="00513E05" w:rsidP="00513E05">
      <w:pPr>
        <w:tabs>
          <w:tab w:val="left" w:pos="1015"/>
        </w:tabs>
        <w:spacing w:after="0"/>
      </w:pPr>
    </w:p>
    <w:p w14:paraId="2FD51F2B" w14:textId="77777777" w:rsidR="00513E05" w:rsidRPr="00960BD9" w:rsidRDefault="00FA17E4" w:rsidP="00FA17E4">
      <w:pPr>
        <w:numPr>
          <w:ilvl w:val="0"/>
          <w:numId w:val="7"/>
        </w:numPr>
        <w:tabs>
          <w:tab w:val="left" w:pos="1015"/>
        </w:tabs>
        <w:spacing w:after="0"/>
      </w:pPr>
      <w:r>
        <w:t>Orange -&gt; red -&gt; yellow -&gt; black -&gt; white.</w:t>
      </w:r>
    </w:p>
    <w:p w14:paraId="1E19815A" w14:textId="77777777" w:rsidR="00513E05" w:rsidRPr="00960BD9" w:rsidRDefault="00FA17E4" w:rsidP="00FA17E4">
      <w:pPr>
        <w:numPr>
          <w:ilvl w:val="0"/>
          <w:numId w:val="7"/>
        </w:numPr>
        <w:tabs>
          <w:tab w:val="left" w:pos="1015"/>
        </w:tabs>
        <w:spacing w:after="0"/>
      </w:pPr>
      <w:r>
        <w:t>Red -&gt; white -&gt; orange -&gt; yellow -&gt; black.</w:t>
      </w:r>
    </w:p>
    <w:p w14:paraId="53840D2C" w14:textId="77777777" w:rsidR="00513E05" w:rsidRPr="00960BD9" w:rsidRDefault="00FA17E4" w:rsidP="00FA17E4">
      <w:pPr>
        <w:numPr>
          <w:ilvl w:val="0"/>
          <w:numId w:val="7"/>
        </w:numPr>
        <w:tabs>
          <w:tab w:val="left" w:pos="1015"/>
        </w:tabs>
        <w:spacing w:after="0"/>
      </w:pPr>
      <w:r>
        <w:t>Black -&gt; white -&gt; orange -&gt; red -&gt; yellow.</w:t>
      </w:r>
    </w:p>
    <w:p w14:paraId="0BFA22A9" w14:textId="77777777" w:rsidR="00513E05" w:rsidRPr="00960BD9" w:rsidRDefault="00FA17E4" w:rsidP="00513E05">
      <w:pPr>
        <w:numPr>
          <w:ilvl w:val="0"/>
          <w:numId w:val="7"/>
        </w:numPr>
        <w:tabs>
          <w:tab w:val="left" w:pos="1015"/>
        </w:tabs>
        <w:spacing w:after="0"/>
      </w:pPr>
      <w:r>
        <w:t>White -&gt; yellow -&gt; orange -&gt; red -&gt; black.</w:t>
      </w:r>
    </w:p>
    <w:p w14:paraId="1610606C" w14:textId="77777777" w:rsidR="00513E05" w:rsidRDefault="00513E05" w:rsidP="00513E05">
      <w:pPr>
        <w:spacing w:after="0"/>
        <w:rPr>
          <w:rFonts w:ascii="Times New Roman" w:hAnsi="Times New Roman"/>
          <w:sz w:val="24"/>
          <w:szCs w:val="24"/>
        </w:rPr>
      </w:pPr>
    </w:p>
    <w:p w14:paraId="0D4FDD77" w14:textId="0D7AD263" w:rsidR="00CC1925" w:rsidRPr="00FA17E4" w:rsidRDefault="00CC1925" w:rsidP="00FA17E4">
      <w:pPr>
        <w:pStyle w:val="Ptablebodyfullout"/>
        <w:rPr>
          <w:rFonts w:ascii="Calibri" w:hAnsi="Calibri"/>
          <w:sz w:val="22"/>
          <w:szCs w:val="22"/>
        </w:rPr>
      </w:pPr>
      <w:r>
        <w:rPr>
          <w:szCs w:val="24"/>
        </w:rPr>
        <w:t xml:space="preserve">      </w:t>
      </w:r>
      <w:r>
        <w:rPr>
          <w:rFonts w:ascii="Calibri" w:hAnsi="Calibri"/>
          <w:sz w:val="22"/>
          <w:szCs w:val="22"/>
        </w:rPr>
        <w:t xml:space="preserve"> 4.</w:t>
      </w:r>
      <w:r w:rsidR="00F45970">
        <w:rPr>
          <w:rFonts w:ascii="Calibri" w:hAnsi="Calibri"/>
          <w:sz w:val="22"/>
          <w:szCs w:val="22"/>
        </w:rPr>
        <w:t xml:space="preserve">   </w:t>
      </w:r>
      <w:r w:rsidR="006A408B">
        <w:rPr>
          <w:rFonts w:ascii="Calibri" w:hAnsi="Calibri"/>
          <w:sz w:val="22"/>
          <w:szCs w:val="22"/>
        </w:rPr>
        <w:t>In the reconstruction of Pangaea, which continents bordered India?</w:t>
      </w:r>
    </w:p>
    <w:p w14:paraId="4BEFC39F" w14:textId="77777777" w:rsidR="00CC1925" w:rsidRPr="00CC1925" w:rsidRDefault="00CC1925" w:rsidP="00CC1925">
      <w:pPr>
        <w:tabs>
          <w:tab w:val="left" w:pos="1015"/>
        </w:tabs>
        <w:spacing w:after="0"/>
      </w:pPr>
    </w:p>
    <w:p w14:paraId="483076BD" w14:textId="77777777" w:rsidR="00CC1925" w:rsidRPr="00CC1925" w:rsidRDefault="006A408B" w:rsidP="00376303">
      <w:pPr>
        <w:pStyle w:val="PMultipleChoice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Africa, Antarctica and Australia.</w:t>
      </w:r>
    </w:p>
    <w:p w14:paraId="0648118C" w14:textId="77777777" w:rsidR="00CC1925" w:rsidRPr="00CC1925" w:rsidRDefault="006A408B" w:rsidP="00376303">
      <w:pPr>
        <w:pStyle w:val="PMultipleChoice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Africa and South America only.</w:t>
      </w:r>
    </w:p>
    <w:p w14:paraId="15D5D605" w14:textId="77777777" w:rsidR="006A408B" w:rsidRPr="00CC1925" w:rsidRDefault="006A408B" w:rsidP="006A408B">
      <w:pPr>
        <w:pStyle w:val="PMultipleChoice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Africa and Antarctica only.</w:t>
      </w:r>
    </w:p>
    <w:p w14:paraId="47802D19" w14:textId="77777777" w:rsidR="00CC1925" w:rsidRPr="006A408B" w:rsidRDefault="006A408B" w:rsidP="006A408B">
      <w:pPr>
        <w:pStyle w:val="PMultipleChoice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Africa, Australia and South America.</w:t>
      </w:r>
    </w:p>
    <w:p w14:paraId="1B4EE32A" w14:textId="77777777" w:rsidR="00CC1925" w:rsidRDefault="00CC1925" w:rsidP="00513E05">
      <w:pPr>
        <w:spacing w:after="0"/>
        <w:rPr>
          <w:rFonts w:ascii="Times New Roman" w:hAnsi="Times New Roman"/>
          <w:sz w:val="24"/>
          <w:szCs w:val="24"/>
        </w:rPr>
      </w:pPr>
    </w:p>
    <w:p w14:paraId="3C6D75E2" w14:textId="4500088E" w:rsidR="004B7A2B" w:rsidRPr="00EB37F7" w:rsidRDefault="00F11252" w:rsidP="004B7A2B">
      <w:pPr>
        <w:tabs>
          <w:tab w:val="left" w:pos="1015"/>
        </w:tabs>
        <w:spacing w:after="0"/>
      </w:pPr>
      <w:r w:rsidRPr="00EB37F7">
        <w:t xml:space="preserve">    </w:t>
      </w:r>
      <w:r w:rsidR="00F45970">
        <w:t xml:space="preserve"> </w:t>
      </w:r>
      <w:r w:rsidRPr="00EB37F7">
        <w:t xml:space="preserve">  </w:t>
      </w:r>
      <w:r w:rsidR="00615EA8">
        <w:t xml:space="preserve"> </w:t>
      </w:r>
      <w:r w:rsidR="00376303">
        <w:t>5</w:t>
      </w:r>
      <w:r w:rsidR="00F45970">
        <w:t xml:space="preserve">.   </w:t>
      </w:r>
      <w:r w:rsidR="00345868">
        <w:t xml:space="preserve">Name the </w:t>
      </w:r>
      <w:r w:rsidR="00536C11">
        <w:t>two types of crust that form</w:t>
      </w:r>
      <w:r w:rsidR="00345868">
        <w:t xml:space="preserve"> tectonic plates.</w:t>
      </w:r>
    </w:p>
    <w:p w14:paraId="4E503EB6" w14:textId="77777777" w:rsidR="00FE1901" w:rsidRPr="00EB37F7" w:rsidRDefault="00FE1901" w:rsidP="004B7A2B">
      <w:pPr>
        <w:tabs>
          <w:tab w:val="left" w:pos="1015"/>
        </w:tabs>
        <w:spacing w:after="0"/>
      </w:pPr>
    </w:p>
    <w:p w14:paraId="77829D43" w14:textId="46379AFA" w:rsidR="004508E3" w:rsidRPr="00EB37F7" w:rsidRDefault="00345868" w:rsidP="00EB37F7">
      <w:pPr>
        <w:pStyle w:val="PMultipleChoice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Transverse and continental.</w:t>
      </w:r>
    </w:p>
    <w:p w14:paraId="68D808AD" w14:textId="0A2E0D7B" w:rsidR="004508E3" w:rsidRPr="00EB37F7" w:rsidRDefault="00345868" w:rsidP="00EB37F7">
      <w:pPr>
        <w:pStyle w:val="PMultipleChoice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Oceanic and diverging.</w:t>
      </w:r>
    </w:p>
    <w:p w14:paraId="42D1C012" w14:textId="23C7E9B3" w:rsidR="004508E3" w:rsidRPr="00EB37F7" w:rsidRDefault="00E71863" w:rsidP="004508E3">
      <w:pPr>
        <w:tabs>
          <w:tab w:val="left" w:pos="1015"/>
        </w:tabs>
        <w:spacing w:after="0"/>
      </w:pPr>
      <w:r>
        <w:t xml:space="preserve">      </w:t>
      </w:r>
      <w:r w:rsidR="00345868">
        <w:t xml:space="preserve">  </w:t>
      </w:r>
      <w:r>
        <w:t xml:space="preserve">c.     </w:t>
      </w:r>
      <w:r w:rsidR="00345868">
        <w:t>Continental and converging.</w:t>
      </w:r>
    </w:p>
    <w:p w14:paraId="03C2499C" w14:textId="0385F295" w:rsidR="004508E3" w:rsidRPr="00EB37F7" w:rsidRDefault="00E71863" w:rsidP="004508E3">
      <w:pPr>
        <w:tabs>
          <w:tab w:val="left" w:pos="1015"/>
        </w:tabs>
        <w:spacing w:after="0"/>
        <w:ind w:left="360"/>
      </w:pPr>
      <w:r>
        <w:t xml:space="preserve"> d.    </w:t>
      </w:r>
      <w:r w:rsidR="00345868">
        <w:t>Oceanic and continental.</w:t>
      </w:r>
    </w:p>
    <w:p w14:paraId="4F8E9BB2" w14:textId="77777777" w:rsidR="004508E3" w:rsidRPr="004508E3" w:rsidRDefault="004508E3" w:rsidP="004508E3">
      <w:pPr>
        <w:tabs>
          <w:tab w:val="left" w:pos="1015"/>
        </w:tabs>
        <w:spacing w:after="0"/>
        <w:ind w:left="720"/>
      </w:pPr>
    </w:p>
    <w:p w14:paraId="3A8FE9FE" w14:textId="334321AA" w:rsidR="00D32974" w:rsidRPr="00EB37F7" w:rsidRDefault="002A7D7A" w:rsidP="00851365">
      <w:pPr>
        <w:pStyle w:val="Ptablebodyfullout"/>
        <w:rPr>
          <w:rFonts w:ascii="Calibri" w:hAnsi="Calibri"/>
          <w:sz w:val="22"/>
          <w:szCs w:val="22"/>
        </w:rPr>
      </w:pPr>
      <w:r w:rsidRPr="00EB37F7">
        <w:rPr>
          <w:rFonts w:ascii="Calibri" w:hAnsi="Calibri"/>
          <w:sz w:val="22"/>
          <w:szCs w:val="22"/>
        </w:rPr>
        <w:t xml:space="preserve">  </w:t>
      </w:r>
      <w:r w:rsidR="00904BF2" w:rsidRPr="00EB37F7">
        <w:rPr>
          <w:rFonts w:ascii="Calibri" w:hAnsi="Calibri"/>
          <w:sz w:val="22"/>
          <w:szCs w:val="22"/>
        </w:rPr>
        <w:t xml:space="preserve"> </w:t>
      </w:r>
      <w:r w:rsidRPr="00EB37F7">
        <w:rPr>
          <w:rFonts w:ascii="Calibri" w:hAnsi="Calibri"/>
          <w:sz w:val="22"/>
          <w:szCs w:val="22"/>
        </w:rPr>
        <w:t xml:space="preserve"> </w:t>
      </w:r>
      <w:r w:rsidR="00371D6A" w:rsidRPr="00EB37F7">
        <w:rPr>
          <w:rFonts w:ascii="Calibri" w:hAnsi="Calibri"/>
          <w:sz w:val="22"/>
          <w:szCs w:val="22"/>
        </w:rPr>
        <w:t xml:space="preserve">  </w:t>
      </w:r>
      <w:r w:rsidR="00F45970">
        <w:rPr>
          <w:rFonts w:ascii="Calibri" w:hAnsi="Calibri"/>
          <w:sz w:val="22"/>
          <w:szCs w:val="22"/>
        </w:rPr>
        <w:t xml:space="preserve"> </w:t>
      </w:r>
      <w:r w:rsidR="00615EA8">
        <w:rPr>
          <w:rFonts w:ascii="Calibri" w:hAnsi="Calibri"/>
          <w:sz w:val="22"/>
          <w:szCs w:val="22"/>
        </w:rPr>
        <w:t xml:space="preserve"> </w:t>
      </w:r>
      <w:r w:rsidR="00376303">
        <w:rPr>
          <w:rFonts w:ascii="Calibri" w:hAnsi="Calibri"/>
          <w:sz w:val="22"/>
          <w:szCs w:val="22"/>
        </w:rPr>
        <w:t>6</w:t>
      </w:r>
      <w:r w:rsidR="00371D6A" w:rsidRPr="00EB37F7">
        <w:rPr>
          <w:rFonts w:ascii="Calibri" w:hAnsi="Calibri"/>
          <w:sz w:val="22"/>
          <w:szCs w:val="22"/>
        </w:rPr>
        <w:t>.</w:t>
      </w:r>
      <w:r w:rsidR="00F45970">
        <w:rPr>
          <w:rFonts w:ascii="Calibri" w:hAnsi="Calibri"/>
          <w:sz w:val="22"/>
          <w:szCs w:val="22"/>
        </w:rPr>
        <w:t xml:space="preserve">   </w:t>
      </w:r>
      <w:r w:rsidR="00536C11">
        <w:rPr>
          <w:rFonts w:ascii="Calibri" w:hAnsi="Calibri"/>
          <w:sz w:val="22"/>
          <w:szCs w:val="22"/>
        </w:rPr>
        <w:t>Name the</w:t>
      </w:r>
      <w:r w:rsidR="00851365">
        <w:rPr>
          <w:rFonts w:ascii="Calibri" w:hAnsi="Calibri"/>
          <w:sz w:val="22"/>
          <w:szCs w:val="22"/>
        </w:rPr>
        <w:t xml:space="preserve"> tectonic process that generates heat at the boundaries of the plate.</w:t>
      </w:r>
    </w:p>
    <w:p w14:paraId="3E10903D" w14:textId="60D266C3" w:rsidR="00D32974" w:rsidRPr="00EB37F7" w:rsidRDefault="00D32974" w:rsidP="00D32974">
      <w:pPr>
        <w:pStyle w:val="Ptablebodyfullout"/>
        <w:rPr>
          <w:rFonts w:ascii="Calibri" w:hAnsi="Calibri"/>
          <w:sz w:val="22"/>
          <w:szCs w:val="22"/>
        </w:rPr>
      </w:pPr>
      <w:r w:rsidRPr="00EB37F7">
        <w:rPr>
          <w:rFonts w:ascii="Calibri" w:hAnsi="Calibri"/>
          <w:sz w:val="22"/>
          <w:szCs w:val="22"/>
        </w:rPr>
        <w:t xml:space="preserve">        </w:t>
      </w:r>
    </w:p>
    <w:p w14:paraId="1C7A3B45" w14:textId="5B933F6A" w:rsidR="00904BF2" w:rsidRPr="00EB37F7" w:rsidRDefault="00851365" w:rsidP="00376303">
      <w:pPr>
        <w:pStyle w:val="PMultipleChoice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Seismic waves</w:t>
      </w:r>
      <w:r w:rsidR="00155BA8">
        <w:rPr>
          <w:rFonts w:ascii="Calibri" w:hAnsi="Calibri"/>
          <w:sz w:val="22"/>
          <w:szCs w:val="22"/>
        </w:rPr>
        <w:t>.</w:t>
      </w:r>
    </w:p>
    <w:p w14:paraId="18408802" w14:textId="11E36480" w:rsidR="00904BF2" w:rsidRPr="00EB37F7" w:rsidRDefault="00851365" w:rsidP="00376303">
      <w:pPr>
        <w:pStyle w:val="PMultipleChoice"/>
        <w:numPr>
          <w:ilvl w:val="0"/>
          <w:numId w:val="19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Subduction</w:t>
      </w:r>
      <w:proofErr w:type="spellEnd"/>
      <w:r w:rsidR="00155BA8">
        <w:rPr>
          <w:rFonts w:ascii="Calibri" w:hAnsi="Calibri"/>
          <w:sz w:val="22"/>
          <w:szCs w:val="22"/>
        </w:rPr>
        <w:t>.</w:t>
      </w:r>
    </w:p>
    <w:p w14:paraId="7EAE6234" w14:textId="0E2DE629" w:rsidR="00904BF2" w:rsidRPr="00EB37F7" w:rsidRDefault="00851365" w:rsidP="00376303">
      <w:pPr>
        <w:pStyle w:val="PMultipleChoice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Circumduction</w:t>
      </w:r>
      <w:r w:rsidR="00155BA8">
        <w:rPr>
          <w:rFonts w:ascii="Calibri" w:hAnsi="Calibri"/>
          <w:sz w:val="22"/>
          <w:szCs w:val="22"/>
        </w:rPr>
        <w:t>.</w:t>
      </w:r>
    </w:p>
    <w:p w14:paraId="02FA6EEA" w14:textId="44A1CC78" w:rsidR="00F97B81" w:rsidRDefault="00851365" w:rsidP="00376303">
      <w:pPr>
        <w:numPr>
          <w:ilvl w:val="0"/>
          <w:numId w:val="19"/>
        </w:numPr>
        <w:spacing w:after="0"/>
      </w:pPr>
      <w:r>
        <w:t>Eruption</w:t>
      </w:r>
      <w:r w:rsidR="00155BA8">
        <w:t>.</w:t>
      </w:r>
    </w:p>
    <w:p w14:paraId="7F5CD493" w14:textId="77777777" w:rsidR="00851365" w:rsidRDefault="00851365" w:rsidP="00851365">
      <w:pPr>
        <w:spacing w:after="0"/>
        <w:ind w:left="720"/>
      </w:pPr>
    </w:p>
    <w:p w14:paraId="60873172" w14:textId="77777777" w:rsidR="00851365" w:rsidRDefault="00851365" w:rsidP="00851365">
      <w:pPr>
        <w:spacing w:after="0"/>
        <w:ind w:left="720"/>
      </w:pPr>
    </w:p>
    <w:p w14:paraId="5C7DAA99" w14:textId="25619B97" w:rsidR="00145BD9" w:rsidRPr="00D23D29" w:rsidRDefault="00785DC3" w:rsidP="00785DC3">
      <w:pPr>
        <w:tabs>
          <w:tab w:val="left" w:pos="1015"/>
        </w:tabs>
        <w:spacing w:after="0"/>
      </w:pPr>
      <w:r>
        <w:rPr>
          <w:rFonts w:eastAsia="Times New Roman"/>
        </w:rPr>
        <w:t xml:space="preserve"> </w:t>
      </w:r>
      <w:r w:rsidR="00F11252" w:rsidRPr="00EB37F7">
        <w:t xml:space="preserve"> </w:t>
      </w:r>
      <w:r w:rsidR="00115915">
        <w:t xml:space="preserve">  </w:t>
      </w:r>
      <w:r w:rsidR="00823886" w:rsidRPr="00EB37F7">
        <w:t xml:space="preserve"> </w:t>
      </w:r>
      <w:r w:rsidR="00F45970">
        <w:t xml:space="preserve"> </w:t>
      </w:r>
      <w:r w:rsidR="00115915">
        <w:t>7</w:t>
      </w:r>
      <w:r w:rsidR="00F45970">
        <w:t xml:space="preserve">.   </w:t>
      </w:r>
      <w:r w:rsidR="00D23D29">
        <w:t xml:space="preserve">Which of the following is </w:t>
      </w:r>
      <w:r w:rsidR="00D23D29">
        <w:rPr>
          <w:b/>
        </w:rPr>
        <w:t xml:space="preserve">NOT </w:t>
      </w:r>
      <w:r w:rsidR="00D23D29">
        <w:t>evidence supporting the hypothesis of seafloor spreading?</w:t>
      </w:r>
    </w:p>
    <w:p w14:paraId="5C069423" w14:textId="77777777" w:rsidR="00F11252" w:rsidRPr="002A7D7A" w:rsidRDefault="00F11252" w:rsidP="00145BD9">
      <w:pPr>
        <w:spacing w:after="0"/>
        <w:rPr>
          <w:szCs w:val="24"/>
        </w:rPr>
      </w:pPr>
    </w:p>
    <w:p w14:paraId="036DEA6B" w14:textId="25288786" w:rsidR="00145BD9" w:rsidRPr="00EB37F7" w:rsidRDefault="00F45970" w:rsidP="00EB37F7">
      <w:pPr>
        <w:pStyle w:val="PMultipleChoice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155BA8">
        <w:rPr>
          <w:rFonts w:ascii="Calibri" w:hAnsi="Calibri"/>
          <w:sz w:val="22"/>
          <w:szCs w:val="22"/>
        </w:rPr>
        <w:t>The magnetic polarity of rocks alternated periodically along seafloor ridges.</w:t>
      </w:r>
    </w:p>
    <w:p w14:paraId="2AC6CD56" w14:textId="0C90BB61" w:rsidR="00145BD9" w:rsidRPr="00EB37F7" w:rsidRDefault="00D23D29" w:rsidP="00EB37F7">
      <w:pPr>
        <w:pStyle w:val="PMultipleChoice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Sedimentary rock layers become thicker as you move away from the edges.</w:t>
      </w:r>
    </w:p>
    <w:p w14:paraId="27C01424" w14:textId="4C499337" w:rsidR="00145BD9" w:rsidRPr="00EB37F7" w:rsidRDefault="00D23D29" w:rsidP="00EB37F7">
      <w:pPr>
        <w:pStyle w:val="PMultipleChoice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Rocks on one side of a rift have the same magnetic direction as those on the other side.</w:t>
      </w:r>
    </w:p>
    <w:p w14:paraId="0ED16FE4" w14:textId="7F26BF95" w:rsidR="00F11252" w:rsidRPr="00EB37F7" w:rsidRDefault="00145BD9" w:rsidP="00EB37F7">
      <w:pPr>
        <w:numPr>
          <w:ilvl w:val="0"/>
          <w:numId w:val="11"/>
        </w:numPr>
        <w:spacing w:after="0"/>
      </w:pPr>
      <w:r w:rsidRPr="00EB37F7">
        <w:t xml:space="preserve"> </w:t>
      </w:r>
      <w:r w:rsidR="00D23D29">
        <w:t>The further the rocks are from the ridges, the older they are.</w:t>
      </w:r>
    </w:p>
    <w:p w14:paraId="13BE23E5" w14:textId="77777777" w:rsidR="00DA6C66" w:rsidRDefault="00DA6C66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1EE3DDA6" w14:textId="26BAE519" w:rsidR="00F45970" w:rsidRDefault="00205632" w:rsidP="00205632">
      <w:pPr>
        <w:spacing w:before="40" w:after="80"/>
      </w:pPr>
      <w:r w:rsidRPr="00EB37F7">
        <w:t xml:space="preserve">   </w:t>
      </w:r>
      <w:r w:rsidR="00F45970">
        <w:t xml:space="preserve">   </w:t>
      </w:r>
      <w:r w:rsidRPr="00EB37F7">
        <w:t xml:space="preserve"> </w:t>
      </w:r>
      <w:r w:rsidR="00115915">
        <w:t>8</w:t>
      </w:r>
      <w:r w:rsidR="00155BA8">
        <w:t xml:space="preserve">. </w:t>
      </w:r>
      <w:r w:rsidR="00F45970">
        <w:t xml:space="preserve">  </w:t>
      </w:r>
      <w:r w:rsidR="00155BA8">
        <w:t>Which of the following is an example of transform boundary?</w:t>
      </w:r>
    </w:p>
    <w:p w14:paraId="6AF3C7F8" w14:textId="77777777" w:rsidR="00F45970" w:rsidRPr="00EB37F7" w:rsidRDefault="00F45970" w:rsidP="00205632">
      <w:pPr>
        <w:spacing w:before="40" w:after="80"/>
      </w:pPr>
    </w:p>
    <w:p w14:paraId="7485CEAF" w14:textId="0DA4F64C" w:rsidR="00205632" w:rsidRPr="00EB37F7" w:rsidRDefault="00F45970" w:rsidP="00615EA8">
      <w:pPr>
        <w:numPr>
          <w:ilvl w:val="0"/>
          <w:numId w:val="20"/>
        </w:numPr>
        <w:spacing w:before="40" w:after="80" w:line="240" w:lineRule="auto"/>
      </w:pPr>
      <w:r>
        <w:t>East Africa ridge valley.</w:t>
      </w:r>
    </w:p>
    <w:p w14:paraId="4C570DD4" w14:textId="0121D908" w:rsidR="00205632" w:rsidRPr="00EB37F7" w:rsidRDefault="00155BA8" w:rsidP="00615EA8">
      <w:pPr>
        <w:numPr>
          <w:ilvl w:val="0"/>
          <w:numId w:val="20"/>
        </w:numPr>
        <w:spacing w:before="40" w:after="80" w:line="240" w:lineRule="auto"/>
      </w:pPr>
      <w:r>
        <w:t>Mid-Atlantic Ocean ridge.</w:t>
      </w:r>
    </w:p>
    <w:p w14:paraId="42BA65F1" w14:textId="0A8FAB0D" w:rsidR="00205632" w:rsidRPr="00EB37F7" w:rsidRDefault="00155BA8" w:rsidP="00615EA8">
      <w:pPr>
        <w:numPr>
          <w:ilvl w:val="0"/>
          <w:numId w:val="20"/>
        </w:numPr>
        <w:spacing w:before="40" w:after="80" w:line="240" w:lineRule="auto"/>
      </w:pPr>
      <w:r>
        <w:t>South Island of New Zealand.</w:t>
      </w:r>
    </w:p>
    <w:p w14:paraId="03E5A5EC" w14:textId="76D61307" w:rsidR="00205632" w:rsidRPr="00EB37F7" w:rsidRDefault="00F45970" w:rsidP="00615EA8">
      <w:pPr>
        <w:numPr>
          <w:ilvl w:val="0"/>
          <w:numId w:val="20"/>
        </w:numPr>
        <w:spacing w:before="40" w:after="80" w:line="240" w:lineRule="auto"/>
      </w:pPr>
      <w:proofErr w:type="spellStart"/>
      <w:r>
        <w:t>Sundra</w:t>
      </w:r>
      <w:proofErr w:type="spellEnd"/>
      <w:r>
        <w:t xml:space="preserve"> trench between Australia and Indonesia.</w:t>
      </w:r>
    </w:p>
    <w:p w14:paraId="1C1AFA45" w14:textId="77777777" w:rsidR="00DA6C66" w:rsidRDefault="00DA6C66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51FFF0FF" w14:textId="5B3E9203" w:rsidR="00AD49AA" w:rsidRPr="00EB37F7" w:rsidRDefault="00AD49AA" w:rsidP="00AD49AA">
      <w:pPr>
        <w:rPr>
          <w:b/>
        </w:rPr>
      </w:pPr>
      <w:r w:rsidRPr="00EB37F7">
        <w:t xml:space="preserve">  </w:t>
      </w:r>
      <w:r w:rsidR="00AC715C">
        <w:t xml:space="preserve"> </w:t>
      </w:r>
      <w:r w:rsidR="00F45970">
        <w:t xml:space="preserve">   </w:t>
      </w:r>
      <w:r w:rsidR="00545B4C">
        <w:t>9</w:t>
      </w:r>
      <w:r w:rsidRPr="00EB37F7">
        <w:t>.</w:t>
      </w:r>
      <w:r w:rsidR="00F45970">
        <w:t xml:space="preserve">   Which scale is used to measure the magnitude of earthquakes?</w:t>
      </w:r>
      <w:r w:rsidRPr="00EB37F7">
        <w:t xml:space="preserve">  </w:t>
      </w:r>
    </w:p>
    <w:p w14:paraId="62CD4EDC" w14:textId="6C804FED" w:rsidR="00AD49AA" w:rsidRPr="00EB37F7" w:rsidRDefault="00A93125" w:rsidP="00615EA8">
      <w:pPr>
        <w:pStyle w:val="Ptablebodyfullout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Flux capacitor.</w:t>
      </w:r>
    </w:p>
    <w:p w14:paraId="79574129" w14:textId="4037F658" w:rsidR="00AD49AA" w:rsidRPr="00EB37F7" w:rsidRDefault="00F45970" w:rsidP="00615EA8">
      <w:pPr>
        <w:pStyle w:val="Ptablebodyfullout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Amplifier.</w:t>
      </w:r>
    </w:p>
    <w:p w14:paraId="236BA9AC" w14:textId="3DF26E1A" w:rsidR="00AD49AA" w:rsidRPr="00EB37F7" w:rsidRDefault="00F45970" w:rsidP="00615EA8">
      <w:pPr>
        <w:pStyle w:val="Ptablebodyfullout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Richter.</w:t>
      </w:r>
    </w:p>
    <w:p w14:paraId="7458F4FC" w14:textId="1D57A038" w:rsidR="00AD49AA" w:rsidRPr="00EB37F7" w:rsidRDefault="00F45970" w:rsidP="00615EA8">
      <w:pPr>
        <w:pStyle w:val="Ptablebodyfullout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Multiplier.</w:t>
      </w:r>
    </w:p>
    <w:p w14:paraId="13BB6F05" w14:textId="77777777" w:rsidR="00DA6C66" w:rsidRDefault="00DA6C66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71AD6053" w14:textId="3FC079B2" w:rsidR="00DA6C66" w:rsidRDefault="00AC715C" w:rsidP="00A93125">
      <w:pPr>
        <w:pStyle w:val="Ptablebodyfullout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EB37F7">
        <w:rPr>
          <w:rFonts w:ascii="Calibri" w:hAnsi="Calibri"/>
          <w:sz w:val="22"/>
          <w:szCs w:val="22"/>
        </w:rPr>
        <w:t xml:space="preserve">   </w:t>
      </w:r>
      <w:r w:rsidR="00615EA8">
        <w:rPr>
          <w:rFonts w:ascii="Calibri" w:hAnsi="Calibri"/>
          <w:sz w:val="22"/>
          <w:szCs w:val="22"/>
        </w:rPr>
        <w:t xml:space="preserve"> </w:t>
      </w:r>
      <w:r w:rsidRPr="00EB37F7">
        <w:rPr>
          <w:rFonts w:ascii="Calibri" w:hAnsi="Calibri"/>
          <w:sz w:val="22"/>
          <w:szCs w:val="22"/>
        </w:rPr>
        <w:t xml:space="preserve"> </w:t>
      </w:r>
      <w:r w:rsidR="00545B4C">
        <w:rPr>
          <w:rFonts w:ascii="Calibri" w:hAnsi="Calibri"/>
          <w:sz w:val="22"/>
          <w:szCs w:val="22"/>
        </w:rPr>
        <w:t>10</w:t>
      </w:r>
      <w:r w:rsidR="00A93125">
        <w:rPr>
          <w:rFonts w:ascii="Calibri" w:hAnsi="Calibri"/>
          <w:sz w:val="22"/>
          <w:szCs w:val="22"/>
        </w:rPr>
        <w:t>.   What is pyroclastic flow?</w:t>
      </w:r>
    </w:p>
    <w:p w14:paraId="13F407AF" w14:textId="77777777" w:rsidR="00A93125" w:rsidRDefault="00A93125" w:rsidP="00A93125">
      <w:pPr>
        <w:pStyle w:val="Ptablebodyfullout"/>
        <w:numPr>
          <w:ilvl w:val="0"/>
          <w:numId w:val="0"/>
        </w:numPr>
        <w:rPr>
          <w:rFonts w:ascii="Calibri" w:hAnsi="Calibri"/>
          <w:sz w:val="22"/>
          <w:szCs w:val="22"/>
        </w:rPr>
      </w:pPr>
    </w:p>
    <w:p w14:paraId="4B17288D" w14:textId="191A2136" w:rsidR="00A93125" w:rsidRPr="00EB37F7" w:rsidRDefault="00A93125" w:rsidP="00A93125">
      <w:pPr>
        <w:pStyle w:val="Ptablebodyfullou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upward expulsion of lava during a volcanic eruption.</w:t>
      </w:r>
    </w:p>
    <w:p w14:paraId="527B865C" w14:textId="4FBCCD3B" w:rsidR="00A93125" w:rsidRPr="00EB37F7" w:rsidRDefault="00A93125" w:rsidP="00A93125">
      <w:pPr>
        <w:pStyle w:val="Ptablebodyfullou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varying constituents between tectonic plates.</w:t>
      </w:r>
    </w:p>
    <w:p w14:paraId="67DE48CB" w14:textId="61841777" w:rsidR="00A93125" w:rsidRDefault="00A93125" w:rsidP="00A93125">
      <w:pPr>
        <w:pStyle w:val="Ptablebodyfullou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cloud of ash, rock and gas at about 500 degrees </w:t>
      </w:r>
      <w:proofErr w:type="spellStart"/>
      <w:r>
        <w:rPr>
          <w:rFonts w:ascii="Calibri" w:hAnsi="Calibri"/>
          <w:sz w:val="22"/>
          <w:szCs w:val="22"/>
        </w:rPr>
        <w:t>celsius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2ED8B6B1" w14:textId="1DCE18CD" w:rsidR="00A93125" w:rsidRPr="00EB37F7" w:rsidRDefault="00A93125" w:rsidP="00A93125">
      <w:pPr>
        <w:pStyle w:val="Ptablebodyfullou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Molten lava at 1500 degrees </w:t>
      </w:r>
      <w:proofErr w:type="spellStart"/>
      <w:r w:rsidR="0083233A"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elsius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559B77A0" w14:textId="23851336" w:rsidR="00A93125" w:rsidRDefault="00A93125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6F5BD88A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318F1C98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5A48D3CD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36F23E7C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653DAD1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59FE2724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6307828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C7E5579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65A1CC9C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B336BB8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4EB82CA9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A963FCA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4119ED8B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1ABABA13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88136CF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602056C0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53ACDC64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298FBD99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A69652F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85B844F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39EF8212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345DCF4C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DE65986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59052506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356A2BA0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451867CD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5452F2AC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D348A1A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33A2C437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64E3160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0C8D69E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33DE1B5B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6ACC2F20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3638C564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3AF958A2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ACA0763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038A0DDA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6242101A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1B70A038" w14:textId="77777777" w:rsidR="00455224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4ABF57F7" w14:textId="77777777" w:rsidR="00455224" w:rsidRPr="00EB37F7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13D77102" w14:textId="77777777" w:rsidR="00A93125" w:rsidRPr="00A93125" w:rsidRDefault="00A93125" w:rsidP="00A93125">
      <w:pPr>
        <w:pStyle w:val="Ptablebodyfullout"/>
        <w:numPr>
          <w:ilvl w:val="0"/>
          <w:numId w:val="0"/>
        </w:numPr>
      </w:pPr>
    </w:p>
    <w:p w14:paraId="060DDCFC" w14:textId="6AF4CF25" w:rsidR="00DB7CDC" w:rsidRDefault="00DB7CDC" w:rsidP="00F11252">
      <w:pPr>
        <w:tabs>
          <w:tab w:val="left" w:pos="1015"/>
        </w:tabs>
        <w:spacing w:after="0"/>
        <w:rPr>
          <w:rFonts w:ascii="Times New Roman" w:hAnsi="Times New Roman"/>
          <w:sz w:val="24"/>
          <w:szCs w:val="24"/>
        </w:rPr>
      </w:pPr>
    </w:p>
    <w:p w14:paraId="5CE354C9" w14:textId="77777777" w:rsidR="00FC19D0" w:rsidRDefault="00FC19D0" w:rsidP="00FC19D0"/>
    <w:p w14:paraId="1A78D7C1" w14:textId="77777777" w:rsidR="00A93125" w:rsidRDefault="00A93125" w:rsidP="00FC19D0"/>
    <w:p w14:paraId="28F9D75D" w14:textId="77777777" w:rsidR="00A93125" w:rsidRDefault="00A93125" w:rsidP="00FC19D0"/>
    <w:p w14:paraId="13C7D2DF" w14:textId="77777777" w:rsidR="00A93125" w:rsidRDefault="00A93125" w:rsidP="00FC19D0"/>
    <w:p w14:paraId="73F15E72" w14:textId="77777777" w:rsidR="00A93125" w:rsidRPr="001D1F09" w:rsidRDefault="00A93125" w:rsidP="00FC19D0"/>
    <w:p w14:paraId="1838876D" w14:textId="77777777" w:rsidR="00FC19D0" w:rsidRPr="001D1F09" w:rsidRDefault="00D3734D" w:rsidP="00FC19D0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59A26EAD" wp14:editId="477CDA22">
            <wp:extent cx="1206500" cy="1600200"/>
            <wp:effectExtent l="0" t="0" r="12700" b="0"/>
            <wp:docPr id="4" name="Picture 5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235C" w14:textId="77777777" w:rsidR="00FC19D0" w:rsidRPr="001D1F09" w:rsidRDefault="00FC19D0" w:rsidP="00FC19D0">
      <w:pPr>
        <w:jc w:val="center"/>
        <w:rPr>
          <w:b/>
          <w:sz w:val="32"/>
          <w:szCs w:val="32"/>
        </w:rPr>
      </w:pPr>
      <w:r w:rsidRPr="001D1F09">
        <w:rPr>
          <w:b/>
          <w:sz w:val="32"/>
          <w:szCs w:val="32"/>
        </w:rPr>
        <w:t xml:space="preserve">SEMESTER </w:t>
      </w:r>
      <w:r>
        <w:rPr>
          <w:b/>
          <w:sz w:val="32"/>
          <w:szCs w:val="32"/>
        </w:rPr>
        <w:t>ONE</w:t>
      </w:r>
      <w:r w:rsidRPr="001D1F09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14:paraId="3F495431" w14:textId="2C0BCB2A" w:rsidR="00FC19D0" w:rsidRPr="001D1F09" w:rsidRDefault="00AA22DF" w:rsidP="00FC19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Plate Tectonics</w:t>
      </w:r>
      <w:r w:rsidR="00FC19D0">
        <w:rPr>
          <w:b/>
          <w:sz w:val="32"/>
          <w:szCs w:val="32"/>
        </w:rPr>
        <w:t xml:space="preserve"> Test</w:t>
      </w:r>
      <w:r w:rsidR="00FC19D0" w:rsidRPr="001D1F09">
        <w:rPr>
          <w:b/>
          <w:sz w:val="32"/>
          <w:szCs w:val="32"/>
        </w:rPr>
        <w:t>:</w:t>
      </w:r>
    </w:p>
    <w:p w14:paraId="7B2FB87C" w14:textId="77777777" w:rsidR="00FC19D0" w:rsidRPr="001D1F09" w:rsidRDefault="00FC19D0" w:rsidP="00FC19D0">
      <w:pPr>
        <w:jc w:val="center"/>
        <w:rPr>
          <w:b/>
          <w:sz w:val="32"/>
          <w:szCs w:val="32"/>
        </w:rPr>
      </w:pPr>
      <w:r w:rsidRPr="001D1F09">
        <w:rPr>
          <w:b/>
          <w:sz w:val="32"/>
          <w:szCs w:val="32"/>
        </w:rPr>
        <w:t>ANSWER BOOKLET</w:t>
      </w:r>
    </w:p>
    <w:p w14:paraId="70C56155" w14:textId="749AF2DE" w:rsidR="00FC19D0" w:rsidRPr="001D1F09" w:rsidRDefault="00A93125" w:rsidP="00FC19D0">
      <w:pPr>
        <w:spacing w:line="360" w:lineRule="auto"/>
        <w:rPr>
          <w:b/>
          <w:u w:val="single"/>
        </w:rPr>
      </w:pPr>
      <w:r>
        <w:t xml:space="preserve"> </w:t>
      </w:r>
      <w:r w:rsidR="00FC19D0" w:rsidRPr="001D1F09">
        <w:t xml:space="preserve">  </w:t>
      </w:r>
      <w:r w:rsidR="00FC19D0" w:rsidRPr="001D1F09">
        <w:rPr>
          <w:b/>
        </w:rPr>
        <w:t xml:space="preserve">NAME:  </w:t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</w:p>
    <w:p w14:paraId="5F33F67C" w14:textId="77777777" w:rsidR="00FC19D0" w:rsidRPr="001D1F09" w:rsidRDefault="00FC19D0" w:rsidP="00FC19D0">
      <w:pPr>
        <w:spacing w:line="360" w:lineRule="auto"/>
        <w:rPr>
          <w:u w:val="single"/>
        </w:rPr>
      </w:pPr>
      <w:r w:rsidRPr="001D1F09">
        <w:t xml:space="preserve">   </w:t>
      </w:r>
      <w:r w:rsidRPr="001D1F09">
        <w:rPr>
          <w:b/>
        </w:rPr>
        <w:t>FORM:</w:t>
      </w:r>
      <w:r w:rsidRPr="001D1F09">
        <w:t xml:space="preserve">  </w:t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t xml:space="preserve">          </w:t>
      </w:r>
      <w:r w:rsidRPr="001D1F09">
        <w:tab/>
      </w:r>
      <w:r w:rsidRPr="001D1F09">
        <w:rPr>
          <w:b/>
        </w:rPr>
        <w:t>DATE:</w:t>
      </w:r>
      <w:r w:rsidRPr="001D1F09">
        <w:t xml:space="preserve">  </w:t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</w:p>
    <w:p w14:paraId="6783CF95" w14:textId="77777777" w:rsidR="00FC19D0" w:rsidRPr="001D1F09" w:rsidRDefault="00FC19D0" w:rsidP="00FC19D0">
      <w:pPr>
        <w:spacing w:line="360" w:lineRule="auto"/>
      </w:pPr>
    </w:p>
    <w:p w14:paraId="46BF6D7B" w14:textId="77777777" w:rsidR="00FC19D0" w:rsidRPr="001D1F09" w:rsidRDefault="00FC19D0" w:rsidP="00FC19D0">
      <w:pPr>
        <w:rPr>
          <w:rFonts w:cs="Arial"/>
          <w:sz w:val="28"/>
          <w:szCs w:val="28"/>
        </w:rPr>
      </w:pPr>
      <w:r w:rsidRPr="001D1F09">
        <w:rPr>
          <w:sz w:val="28"/>
          <w:szCs w:val="28"/>
        </w:rPr>
        <w:t xml:space="preserve">    Multiple Choice</w:t>
      </w:r>
      <w:r w:rsidRPr="001D1F09">
        <w:rPr>
          <w:sz w:val="28"/>
          <w:szCs w:val="28"/>
        </w:rPr>
        <w:tab/>
        <w:t xml:space="preserve">         Short Answer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1F09">
        <w:rPr>
          <w:sz w:val="28"/>
          <w:szCs w:val="28"/>
        </w:rPr>
        <w:tab/>
        <w:t xml:space="preserve"> </w:t>
      </w:r>
      <w:r w:rsidRPr="001D1F09">
        <w:rPr>
          <w:sz w:val="28"/>
          <w:szCs w:val="28"/>
        </w:rPr>
        <w:tab/>
        <w:t xml:space="preserve">     Total</w:t>
      </w:r>
    </w:p>
    <w:p w14:paraId="38D7E62B" w14:textId="77777777" w:rsidR="00FC19D0" w:rsidRPr="001D1F09" w:rsidRDefault="00D3734D" w:rsidP="00FC19D0">
      <w:pPr>
        <w:jc w:val="center"/>
        <w:rPr>
          <w:rFonts w:cs="Arial"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C92AC9" wp14:editId="247356B0">
                <wp:simplePos x="0" y="0"/>
                <wp:positionH relativeFrom="column">
                  <wp:posOffset>4051300</wp:posOffset>
                </wp:positionH>
                <wp:positionV relativeFrom="paragraph">
                  <wp:posOffset>102870</wp:posOffset>
                </wp:positionV>
                <wp:extent cx="914400" cy="979805"/>
                <wp:effectExtent l="0" t="0" r="25400" b="361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F14A2" w14:textId="77777777" w:rsidR="00455224" w:rsidRPr="00026DDD" w:rsidRDefault="00455224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2EE77FE4" w14:textId="77777777" w:rsidR="00455224" w:rsidRPr="00026DDD" w:rsidRDefault="00455224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2221D08" w14:textId="55543403" w:rsidR="00455224" w:rsidRPr="00026DDD" w:rsidRDefault="00455224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9pt;margin-top:8.1pt;width:1in;height:7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">
                <v:textbox>
                  <w:txbxContent>
                    <w:p w14:paraId="619F14A2" w14:textId="77777777" w:rsidR="0083233A" w:rsidRPr="00026DDD" w:rsidRDefault="0083233A" w:rsidP="00FC19D0">
                      <w:pPr>
                        <w:rPr>
                          <w:b/>
                        </w:rPr>
                      </w:pPr>
                    </w:p>
                    <w:p w14:paraId="2EE77FE4" w14:textId="77777777" w:rsidR="0083233A" w:rsidRPr="00026DDD" w:rsidRDefault="0083233A" w:rsidP="00FC19D0">
                      <w:pPr>
                        <w:rPr>
                          <w:b/>
                        </w:rPr>
                      </w:pPr>
                    </w:p>
                    <w:p w14:paraId="02221D08" w14:textId="55543403" w:rsidR="0083233A" w:rsidRPr="00026DDD" w:rsidRDefault="005D33B7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</w:t>
                      </w:r>
                      <w:r w:rsidR="00AA22DF">
                        <w:rPr>
                          <w:b/>
                          <w:sz w:val="28"/>
                          <w:szCs w:val="28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3D8ABB" wp14:editId="4D7B4130">
                <wp:simplePos x="0" y="0"/>
                <wp:positionH relativeFrom="column">
                  <wp:posOffset>1739900</wp:posOffset>
                </wp:positionH>
                <wp:positionV relativeFrom="paragraph">
                  <wp:posOffset>118110</wp:posOffset>
                </wp:positionV>
                <wp:extent cx="914400" cy="964565"/>
                <wp:effectExtent l="0" t="0" r="25400" b="260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534A9" w14:textId="77777777" w:rsidR="00455224" w:rsidRPr="00026DDD" w:rsidRDefault="00455224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71723426" w14:textId="77777777" w:rsidR="00455224" w:rsidRPr="00026DDD" w:rsidRDefault="00455224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45478047" w14:textId="46F75ADF" w:rsidR="00455224" w:rsidRPr="00026DDD" w:rsidRDefault="00455224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8" o:spid="_x0000_s1027" type="#_x0000_t202" style="position:absolute;left:0;text-align:left;margin-left:137pt;margin-top:9.3pt;width:1in;height:7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">
                <v:textbox>
                  <w:txbxContent>
                    <w:p w14:paraId="7E7534A9" w14:textId="77777777" w:rsidR="0083233A" w:rsidRPr="00026DDD" w:rsidRDefault="0083233A" w:rsidP="00FC19D0">
                      <w:pPr>
                        <w:rPr>
                          <w:b/>
                        </w:rPr>
                      </w:pPr>
                    </w:p>
                    <w:p w14:paraId="71723426" w14:textId="77777777" w:rsidR="0083233A" w:rsidRPr="00026DDD" w:rsidRDefault="0083233A" w:rsidP="00FC19D0">
                      <w:pPr>
                        <w:rPr>
                          <w:b/>
                        </w:rPr>
                      </w:pPr>
                    </w:p>
                    <w:p w14:paraId="45478047" w14:textId="46F75ADF" w:rsidR="0083233A" w:rsidRPr="00026DDD" w:rsidRDefault="0083233A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</w:t>
                      </w:r>
                      <w:r w:rsidR="00AA22DF">
                        <w:rPr>
                          <w:b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049A2D" wp14:editId="3A9B7223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73455"/>
                <wp:effectExtent l="0" t="0" r="254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5BA06" w14:textId="77777777" w:rsidR="00455224" w:rsidRPr="00026DDD" w:rsidRDefault="00455224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B3E48BB" w14:textId="77777777" w:rsidR="00455224" w:rsidRPr="00026DDD" w:rsidRDefault="00455224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6F78EB86" w14:textId="77777777" w:rsidR="00455224" w:rsidRPr="00026DDD" w:rsidRDefault="00455224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7" o:spid="_x0000_s1028" type="#_x0000_t202" style="position:absolute;left:0;text-align:left;margin-left:19pt;margin-top:8.6pt;width:1in;height:76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">
                <v:textbox>
                  <w:txbxContent>
                    <w:p w14:paraId="1E85BA06" w14:textId="77777777" w:rsidR="0083233A" w:rsidRPr="00026DDD" w:rsidRDefault="0083233A" w:rsidP="00FC19D0">
                      <w:pPr>
                        <w:rPr>
                          <w:b/>
                        </w:rPr>
                      </w:pPr>
                    </w:p>
                    <w:p w14:paraId="0B3E48BB" w14:textId="77777777" w:rsidR="0083233A" w:rsidRPr="00026DDD" w:rsidRDefault="0083233A" w:rsidP="00FC19D0">
                      <w:pPr>
                        <w:rPr>
                          <w:b/>
                        </w:rPr>
                      </w:pPr>
                    </w:p>
                    <w:p w14:paraId="6F78EB86" w14:textId="77777777" w:rsidR="0083233A" w:rsidRPr="00026DDD" w:rsidRDefault="0083233A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14:paraId="4DA5DB55" w14:textId="77777777" w:rsidR="00FC19D0" w:rsidRPr="001D1F09" w:rsidRDefault="00FC19D0" w:rsidP="00FC19D0">
      <w:pPr>
        <w:jc w:val="center"/>
      </w:pPr>
    </w:p>
    <w:p w14:paraId="6EDC324E" w14:textId="77777777" w:rsidR="00FC19D0" w:rsidRPr="001D1F09" w:rsidRDefault="00FC19D0" w:rsidP="00FC19D0"/>
    <w:p w14:paraId="1082BFCB" w14:textId="77777777" w:rsidR="00FC19D0" w:rsidRPr="001D1F09" w:rsidRDefault="00FC19D0" w:rsidP="00FC19D0">
      <w:pPr>
        <w:tabs>
          <w:tab w:val="left" w:pos="7305"/>
        </w:tabs>
        <w:rPr>
          <w:b/>
        </w:rPr>
      </w:pPr>
    </w:p>
    <w:p w14:paraId="03048021" w14:textId="77777777" w:rsidR="00FC19D0" w:rsidRPr="001D1F09" w:rsidRDefault="00FC19D0" w:rsidP="00FC19D0">
      <w:pPr>
        <w:tabs>
          <w:tab w:val="left" w:pos="7305"/>
        </w:tabs>
        <w:rPr>
          <w:b/>
        </w:rPr>
      </w:pPr>
    </w:p>
    <w:p w14:paraId="5EB41A00" w14:textId="77777777" w:rsidR="00FC19D0" w:rsidRPr="001D1F09" w:rsidRDefault="00FC19D0" w:rsidP="00FC19D0">
      <w:pPr>
        <w:tabs>
          <w:tab w:val="left" w:pos="7305"/>
        </w:tabs>
      </w:pPr>
      <w:r w:rsidRPr="001D1F09">
        <w:rPr>
          <w:b/>
        </w:rPr>
        <w:t xml:space="preserve">SECTION ONE: </w:t>
      </w:r>
      <w:r w:rsidRPr="001D1F09">
        <w:t>Multiple choice answers</w:t>
      </w:r>
    </w:p>
    <w:p w14:paraId="3E564BB1" w14:textId="77777777" w:rsidR="00FC19D0" w:rsidRPr="001D1F09" w:rsidRDefault="00FC19D0" w:rsidP="00FC19D0">
      <w:pPr>
        <w:tabs>
          <w:tab w:val="left" w:pos="7305"/>
        </w:tabs>
      </w:pPr>
      <w:r w:rsidRPr="001D1F09">
        <w:t>Cross (X) through the correct answer.</w:t>
      </w:r>
    </w:p>
    <w:p w14:paraId="0FA2A00B" w14:textId="77777777" w:rsidR="00FC19D0" w:rsidRPr="001D1F09" w:rsidRDefault="00FC19D0" w:rsidP="00FC19D0">
      <w:pPr>
        <w:tabs>
          <w:tab w:val="left" w:pos="7305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FC19D0" w:rsidRPr="001D1F09" w14:paraId="79FB24E4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CE27832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72A0AD4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2EE39D0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82CAF62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14619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114061D1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2C329AD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422AC97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143CF0F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16B40BF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FD878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00518C24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DF549D1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61DCE49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07FADF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D42E3A1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238928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5E9B19ED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379F4ED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8B61C9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D748634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A4D6A8F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FDB87B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552E57F1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7F3E91BB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E699DB5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4D3FC73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3889D7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EE330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654E59E9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DF09888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2188D65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2F53C6D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51BE82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A70A99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1577B3D3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9DC20A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CDE6F4D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C60D0BC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934AE7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16C45B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73E574CD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C3A542F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4BC6132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E99800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17913DC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FBD349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3BDC6156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44BEE225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9F68114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0C2BBBA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9A891C8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ED7CE0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051F2F85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08EF06B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6A9F9FC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1E80C77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E331BDA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C0663F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14:paraId="186EB060" w14:textId="77777777" w:rsidR="00FC19D0" w:rsidRDefault="00FC19D0" w:rsidP="00FC19D0">
      <w:pPr>
        <w:rPr>
          <w:rFonts w:cs="Calibri"/>
          <w:b/>
        </w:rPr>
      </w:pPr>
    </w:p>
    <w:p w14:paraId="6971090C" w14:textId="19609596" w:rsidR="00FC19D0" w:rsidRPr="00FC19D0" w:rsidRDefault="00FC19D0" w:rsidP="00FC19D0">
      <w:pPr>
        <w:rPr>
          <w:rFonts w:cs="Calibri"/>
        </w:rPr>
      </w:pPr>
      <w:r>
        <w:rPr>
          <w:rFonts w:cs="Calibri"/>
          <w:b/>
        </w:rPr>
        <w:br w:type="page"/>
      </w:r>
      <w:r w:rsidRPr="001D1F09">
        <w:rPr>
          <w:rFonts w:cs="Calibri"/>
          <w:b/>
        </w:rPr>
        <w:lastRenderedPageBreak/>
        <w:t>SECTION TWO: Sh</w:t>
      </w:r>
      <w:r w:rsidR="005D33B7">
        <w:rPr>
          <w:rFonts w:cs="Calibri"/>
          <w:b/>
        </w:rPr>
        <w:t xml:space="preserve">ort Answer </w:t>
      </w:r>
      <w:r w:rsidR="005D33B7">
        <w:rPr>
          <w:rFonts w:cs="Calibri"/>
          <w:b/>
        </w:rPr>
        <w:tab/>
      </w:r>
      <w:r w:rsidR="005D33B7">
        <w:rPr>
          <w:rFonts w:cs="Calibri"/>
          <w:b/>
        </w:rPr>
        <w:tab/>
      </w:r>
      <w:r w:rsidR="005D33B7">
        <w:rPr>
          <w:rFonts w:cs="Calibri"/>
          <w:b/>
        </w:rPr>
        <w:tab/>
      </w:r>
      <w:r w:rsidR="005D33B7">
        <w:rPr>
          <w:rFonts w:cs="Calibri"/>
          <w:b/>
        </w:rPr>
        <w:tab/>
      </w:r>
      <w:r w:rsidR="005D33B7">
        <w:rPr>
          <w:rFonts w:cs="Calibri"/>
          <w:b/>
        </w:rPr>
        <w:tab/>
        <w:t xml:space="preserve">                                              (25</w:t>
      </w:r>
      <w:r w:rsidRPr="001D1F09">
        <w:rPr>
          <w:rFonts w:cs="Calibri"/>
          <w:b/>
        </w:rPr>
        <w:t xml:space="preserve"> marks)</w:t>
      </w:r>
    </w:p>
    <w:p w14:paraId="3074F7B6" w14:textId="77777777" w:rsidR="00FC19D0" w:rsidRPr="00FC19D0" w:rsidRDefault="00FC19D0" w:rsidP="00FC19D0">
      <w:pPr>
        <w:rPr>
          <w:rFonts w:cs="Arial"/>
          <w:b/>
        </w:rPr>
      </w:pPr>
      <w:r w:rsidRPr="001D1F09">
        <w:rPr>
          <w:rFonts w:cs="Arial"/>
        </w:rPr>
        <w:t>Answer the questions in the spaces provided.</w:t>
      </w:r>
    </w:p>
    <w:p w14:paraId="124FDF9B" w14:textId="77777777" w:rsidR="00FC19D0" w:rsidRDefault="00FC19D0" w:rsidP="00FC19D0">
      <w:pPr>
        <w:rPr>
          <w:rFonts w:cs="Arial"/>
          <w:color w:val="1A1718"/>
          <w:u w:val="single"/>
          <w:lang w:val="en-US"/>
        </w:rPr>
      </w:pP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</w:p>
    <w:p w14:paraId="295760A7" w14:textId="77777777" w:rsidR="005D33B7" w:rsidRPr="00B01BA4" w:rsidRDefault="005D33B7" w:rsidP="00FC19D0"/>
    <w:p w14:paraId="76ACFB04" w14:textId="77777777" w:rsidR="000A52B7" w:rsidRDefault="001E04A3" w:rsidP="001E04A3">
      <w:pPr>
        <w:rPr>
          <w:rFonts w:cs="Arial"/>
          <w:b/>
        </w:rPr>
      </w:pPr>
      <w:r w:rsidRPr="005F1D49">
        <w:rPr>
          <w:rFonts w:cs="Arial"/>
          <w:b/>
        </w:rPr>
        <w:t xml:space="preserve"> </w:t>
      </w:r>
      <w:r w:rsidR="006118CA">
        <w:rPr>
          <w:rFonts w:cs="Arial"/>
          <w:b/>
        </w:rPr>
        <w:t>Question 11</w:t>
      </w:r>
    </w:p>
    <w:p w14:paraId="134324F4" w14:textId="6526B7A5" w:rsidR="000A52B7" w:rsidRPr="000A52B7" w:rsidRDefault="000A52B7" w:rsidP="001E04A3">
      <w:pPr>
        <w:rPr>
          <w:rFonts w:cs="Arial"/>
          <w:b/>
        </w:rPr>
      </w:pPr>
      <w:r>
        <w:rPr>
          <w:rFonts w:cs="Arial"/>
        </w:rPr>
        <w:t>Define the following terms:</w:t>
      </w:r>
      <w:r w:rsidR="001E04A3" w:rsidRPr="005F1D49">
        <w:rPr>
          <w:rFonts w:cs="Arial"/>
        </w:rPr>
        <w:t xml:space="preserve"> </w:t>
      </w:r>
      <w:r w:rsidR="001E04A3">
        <w:rPr>
          <w:rFonts w:cs="Arial"/>
        </w:rPr>
        <w:tab/>
        <w:t xml:space="preserve">                   </w:t>
      </w:r>
      <w:r>
        <w:rPr>
          <w:rFonts w:cs="Arial"/>
        </w:rPr>
        <w:t xml:space="preserve">                                                                                       </w:t>
      </w:r>
      <w:r w:rsidR="001E04A3" w:rsidRPr="005F1D49">
        <w:t>(</w:t>
      </w:r>
      <w:r>
        <w:t>5</w:t>
      </w:r>
      <w:r w:rsidR="001E04A3" w:rsidRPr="005F1D49">
        <w:t xml:space="preserve"> marks)</w:t>
      </w:r>
    </w:p>
    <w:p w14:paraId="4C95A086" w14:textId="77777777" w:rsidR="000A52B7" w:rsidRDefault="000A52B7" w:rsidP="001E04A3">
      <w:pPr>
        <w:rPr>
          <w:rFonts w:cs="Arial"/>
        </w:rPr>
      </w:pPr>
    </w:p>
    <w:p w14:paraId="553656F5" w14:textId="21718727" w:rsidR="001E04A3" w:rsidRPr="000A52B7" w:rsidRDefault="000A52B7" w:rsidP="001E04A3">
      <w:pPr>
        <w:rPr>
          <w:rFonts w:cs="Arial"/>
        </w:rPr>
      </w:pPr>
      <w:r>
        <w:rPr>
          <w:rFonts w:cs="Arial"/>
        </w:rPr>
        <w:t>Ocean trench</w:t>
      </w:r>
      <w:r>
        <w:t>: ________________________________________________________________________________________________________________________</w:t>
      </w:r>
      <w:r w:rsidR="001E04A3" w:rsidRPr="005F1D49">
        <w:t>________________________________________</w:t>
      </w:r>
      <w:r w:rsidR="001E04A3">
        <w:t>___</w:t>
      </w:r>
      <w:r w:rsidR="001E04A3" w:rsidRPr="005F1D49">
        <w:t>_</w:t>
      </w:r>
    </w:p>
    <w:p w14:paraId="5E698E90" w14:textId="77777777" w:rsidR="000A52B7" w:rsidRDefault="000A52B7" w:rsidP="001E04A3"/>
    <w:p w14:paraId="20B2CC99" w14:textId="1B5AA4BC" w:rsidR="001E04A3" w:rsidRDefault="000A52B7" w:rsidP="001E04A3">
      <w:r>
        <w:rPr>
          <w:rFonts w:cs="Arial"/>
        </w:rPr>
        <w:t xml:space="preserve">Magnetic striping: </w:t>
      </w:r>
      <w:r>
        <w:t>__</w:t>
      </w:r>
      <w:r w:rsidR="001E04A3" w:rsidRPr="005F1D49">
        <w:t>________________________________________</w:t>
      </w:r>
      <w:r>
        <w:t>___________________________________________________________________________________________________</w:t>
      </w:r>
      <w:r w:rsidR="001E04A3" w:rsidRPr="005F1D49">
        <w:t>___________</w:t>
      </w:r>
      <w:r>
        <w:t>_</w:t>
      </w:r>
      <w:r w:rsidR="001E04A3" w:rsidRPr="005F1D49">
        <w:t>________</w:t>
      </w:r>
      <w:r w:rsidR="001E04A3">
        <w:t>___</w:t>
      </w:r>
    </w:p>
    <w:p w14:paraId="233C0142" w14:textId="77777777" w:rsidR="000A52B7" w:rsidRDefault="000A52B7" w:rsidP="001E04A3"/>
    <w:p w14:paraId="50091858" w14:textId="069A4465" w:rsidR="000A52B7" w:rsidRDefault="0083233A" w:rsidP="001E04A3">
      <w:proofErr w:type="spellStart"/>
      <w:r>
        <w:t>Subduction</w:t>
      </w:r>
      <w:proofErr w:type="spellEnd"/>
      <w:r w:rsidR="000A52B7">
        <w:t>: ____________________________________________________________________________________________________________________________________________________________________</w:t>
      </w:r>
    </w:p>
    <w:p w14:paraId="19602410" w14:textId="77777777" w:rsidR="000A52B7" w:rsidRDefault="000A52B7" w:rsidP="001E04A3"/>
    <w:p w14:paraId="18543B9A" w14:textId="181ABF18" w:rsidR="000A52B7" w:rsidRDefault="000A52B7" w:rsidP="001E04A3">
      <w:r>
        <w:t>Earthquake: ____________________________________________________________________________________________________________________________________________________________________</w:t>
      </w:r>
    </w:p>
    <w:p w14:paraId="727F48DA" w14:textId="77777777" w:rsidR="000A52B7" w:rsidRDefault="000A52B7" w:rsidP="001E04A3"/>
    <w:p w14:paraId="5521C4C6" w14:textId="4B2425A4" w:rsidR="000A52B7" w:rsidRDefault="000A52B7" w:rsidP="001E04A3">
      <w:r>
        <w:t>Primary Wave (P-wave):</w:t>
      </w:r>
    </w:p>
    <w:p w14:paraId="0B86BD98" w14:textId="44C4F1F9" w:rsidR="000A52B7" w:rsidRDefault="000A52B7" w:rsidP="001E04A3">
      <w:r>
        <w:t>____________________________________________________________________________________________________________________________________________________________________</w:t>
      </w:r>
    </w:p>
    <w:p w14:paraId="27AE1D00" w14:textId="77777777" w:rsidR="0083233A" w:rsidRDefault="000A52B7" w:rsidP="0083233A">
      <w:r>
        <w:t xml:space="preserve"> </w:t>
      </w:r>
    </w:p>
    <w:p w14:paraId="283DBC8E" w14:textId="77777777" w:rsidR="0083233A" w:rsidRDefault="00676DDF" w:rsidP="0083233A">
      <w:pPr>
        <w:rPr>
          <w:rFonts w:cs="Arial"/>
          <w:b/>
        </w:rPr>
      </w:pPr>
      <w:r>
        <w:rPr>
          <w:rFonts w:cs="Arial"/>
          <w:b/>
        </w:rPr>
        <w:t>Q</w:t>
      </w:r>
      <w:r w:rsidR="006118CA">
        <w:rPr>
          <w:rFonts w:cs="Arial"/>
          <w:b/>
        </w:rPr>
        <w:t>uestion 12</w:t>
      </w:r>
    </w:p>
    <w:p w14:paraId="645A9FBC" w14:textId="4AE2EC45" w:rsidR="00676DDF" w:rsidRPr="0083233A" w:rsidRDefault="007B60A8" w:rsidP="0083233A">
      <w:r>
        <w:rPr>
          <w:rFonts w:cs="Calibri"/>
        </w:rPr>
        <w:t xml:space="preserve">List the </w:t>
      </w:r>
      <w:r>
        <w:rPr>
          <w:rFonts w:cs="Calibri"/>
          <w:b/>
        </w:rPr>
        <w:t xml:space="preserve">THREE </w:t>
      </w:r>
      <w:r>
        <w:rPr>
          <w:rFonts w:cs="Calibri"/>
        </w:rPr>
        <w:t>layers that make up the earths structure:</w:t>
      </w:r>
      <w:r>
        <w:rPr>
          <w:rFonts w:cs="Calibri"/>
        </w:rPr>
        <w:tab/>
      </w:r>
      <w:r>
        <w:rPr>
          <w:rFonts w:cs="Calibri"/>
        </w:rPr>
        <w:tab/>
        <w:t xml:space="preserve">  </w:t>
      </w:r>
      <w:r w:rsidR="00676DDF" w:rsidRPr="00886A3D">
        <w:rPr>
          <w:rFonts w:cs="Calibri"/>
        </w:rPr>
        <w:tab/>
        <w:t xml:space="preserve">               </w:t>
      </w:r>
      <w:r w:rsidR="00676DDF">
        <w:rPr>
          <w:rFonts w:cs="Calibri"/>
        </w:rPr>
        <w:t xml:space="preserve">  </w:t>
      </w:r>
      <w:r>
        <w:rPr>
          <w:rFonts w:cs="Calibri"/>
        </w:rPr>
        <w:t xml:space="preserve">                </w:t>
      </w:r>
      <w:r w:rsidR="00676DDF">
        <w:rPr>
          <w:rFonts w:cs="Calibri"/>
        </w:rPr>
        <w:t xml:space="preserve"> </w:t>
      </w:r>
      <w:r w:rsidR="00676DDF" w:rsidRPr="00886A3D">
        <w:rPr>
          <w:rFonts w:cs="Calibri"/>
        </w:rPr>
        <w:t xml:space="preserve">(3 marks)                        </w:t>
      </w:r>
    </w:p>
    <w:p w14:paraId="03AED7FA" w14:textId="77777777" w:rsidR="00676DDF" w:rsidRPr="00CD2B13" w:rsidRDefault="00676DDF" w:rsidP="00676DDF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65A03BC7" w14:textId="77777777" w:rsidR="00676DDF" w:rsidRPr="00CD2B13" w:rsidRDefault="00676DDF" w:rsidP="00676DDF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4F2236B4" w14:textId="77777777" w:rsidR="00676DDF" w:rsidRPr="00CD2B13" w:rsidRDefault="00676DDF" w:rsidP="00676DDF">
      <w:r w:rsidRPr="00CD2B13">
        <w:t>___________________________________________________________________________</w:t>
      </w:r>
    </w:p>
    <w:p w14:paraId="221F7FA7" w14:textId="77777777" w:rsidR="007F02F7" w:rsidRPr="00CD2B13" w:rsidRDefault="007F02F7" w:rsidP="007F02F7">
      <w:pPr>
        <w:tabs>
          <w:tab w:val="left" w:pos="1015"/>
        </w:tabs>
      </w:pPr>
      <w:r w:rsidRPr="00CD2B13">
        <w:lastRenderedPageBreak/>
        <w:t>___________________________________________________________________________</w:t>
      </w:r>
    </w:p>
    <w:p w14:paraId="2D70EDDB" w14:textId="77777777" w:rsidR="007F02F7" w:rsidRPr="00CD2B13" w:rsidRDefault="007F02F7" w:rsidP="007F02F7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6061A946" w14:textId="77777777" w:rsidR="007F02F7" w:rsidRPr="00CD2B13" w:rsidRDefault="007F02F7" w:rsidP="007F02F7">
      <w:r w:rsidRPr="00CD2B13">
        <w:t>___________________________________________________________________________</w:t>
      </w:r>
    </w:p>
    <w:p w14:paraId="6E99896E" w14:textId="77777777" w:rsidR="00676DDF" w:rsidRPr="00CD2B13" w:rsidRDefault="00676DDF" w:rsidP="00676DDF"/>
    <w:p w14:paraId="5F51AF58" w14:textId="26E607F2" w:rsidR="0083233A" w:rsidRDefault="0083233A" w:rsidP="0083233A">
      <w:pPr>
        <w:rPr>
          <w:rFonts w:cs="Arial"/>
          <w:b/>
        </w:rPr>
      </w:pPr>
      <w:r>
        <w:rPr>
          <w:rFonts w:cs="Arial"/>
          <w:b/>
        </w:rPr>
        <w:t>Question 13</w:t>
      </w:r>
    </w:p>
    <w:p w14:paraId="5BC0BB9A" w14:textId="2EB964E6" w:rsidR="0083233A" w:rsidRPr="0083233A" w:rsidRDefault="0083233A" w:rsidP="0083233A">
      <w:r>
        <w:rPr>
          <w:rFonts w:cs="Calibri"/>
        </w:rPr>
        <w:t xml:space="preserve">List </w:t>
      </w:r>
      <w:r>
        <w:rPr>
          <w:rFonts w:cs="Calibri"/>
          <w:b/>
        </w:rPr>
        <w:t>TEN</w:t>
      </w:r>
      <w:r>
        <w:rPr>
          <w:rFonts w:cs="Calibri"/>
        </w:rPr>
        <w:t xml:space="preserve"> major tectonic plates</w:t>
      </w:r>
      <w:r w:rsidR="005D33B7">
        <w:rPr>
          <w:rFonts w:cs="Calibri"/>
        </w:rPr>
        <w:t>:</w:t>
      </w:r>
      <w:r w:rsidRPr="00886A3D">
        <w:rPr>
          <w:rFonts w:cs="Calibri"/>
        </w:rPr>
        <w:tab/>
      </w:r>
      <w:r w:rsidRPr="00886A3D">
        <w:rPr>
          <w:rFonts w:cs="Calibri"/>
        </w:rPr>
        <w:tab/>
      </w:r>
      <w:r w:rsidRPr="00886A3D">
        <w:rPr>
          <w:rFonts w:cs="Calibri"/>
        </w:rPr>
        <w:tab/>
      </w:r>
      <w:r w:rsidRPr="00886A3D">
        <w:rPr>
          <w:rFonts w:cs="Calibri"/>
        </w:rPr>
        <w:tab/>
      </w:r>
      <w:r w:rsidRPr="00886A3D">
        <w:rPr>
          <w:rFonts w:cs="Calibri"/>
        </w:rPr>
        <w:tab/>
      </w:r>
      <w:r w:rsidRPr="00886A3D">
        <w:rPr>
          <w:rFonts w:cs="Calibri"/>
        </w:rPr>
        <w:tab/>
        <w:t xml:space="preserve">               </w:t>
      </w:r>
      <w:r>
        <w:rPr>
          <w:rFonts w:cs="Calibri"/>
        </w:rPr>
        <w:t xml:space="preserve">                   (5</w:t>
      </w:r>
      <w:r w:rsidRPr="00886A3D">
        <w:rPr>
          <w:rFonts w:cs="Calibri"/>
        </w:rPr>
        <w:t xml:space="preserve"> marks)                        </w:t>
      </w:r>
    </w:p>
    <w:p w14:paraId="0BE9EDB9" w14:textId="77777777" w:rsidR="0083233A" w:rsidRPr="00CD2B13" w:rsidRDefault="0083233A" w:rsidP="0083233A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28517F77" w14:textId="77777777" w:rsidR="0083233A" w:rsidRPr="00CD2B13" w:rsidRDefault="0083233A" w:rsidP="0083233A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5993C6FB" w14:textId="77777777" w:rsidR="0083233A" w:rsidRPr="00CD2B13" w:rsidRDefault="0083233A" w:rsidP="0083233A">
      <w:r w:rsidRPr="00CD2B13">
        <w:t>___________________________________________________________________________</w:t>
      </w:r>
    </w:p>
    <w:p w14:paraId="0E3B18E4" w14:textId="1545615B" w:rsidR="0083233A" w:rsidRDefault="0083233A" w:rsidP="0083233A">
      <w:r w:rsidRPr="00CD2B13">
        <w:t>___________________________________________________________________________</w:t>
      </w:r>
    </w:p>
    <w:p w14:paraId="6698C441" w14:textId="77777777" w:rsidR="005D33B7" w:rsidRPr="00CD2B13" w:rsidRDefault="005D33B7" w:rsidP="005D33B7">
      <w:r w:rsidRPr="00CD2B13">
        <w:t>___________________________________________________________________________</w:t>
      </w:r>
    </w:p>
    <w:p w14:paraId="0DADD86B" w14:textId="77777777" w:rsidR="005D33B7" w:rsidRDefault="005D33B7" w:rsidP="005D33B7">
      <w:pPr>
        <w:rPr>
          <w:rFonts w:cs="Arial"/>
          <w:b/>
        </w:rPr>
      </w:pPr>
      <w:r w:rsidRPr="00CD2B13">
        <w:t>___________________________________________________________________________</w:t>
      </w:r>
    </w:p>
    <w:p w14:paraId="61543C70" w14:textId="77777777" w:rsidR="005D33B7" w:rsidRPr="00CD2B13" w:rsidRDefault="005D33B7" w:rsidP="005D33B7">
      <w:r w:rsidRPr="00CD2B13">
        <w:t>___________________________________________________________________________</w:t>
      </w:r>
    </w:p>
    <w:p w14:paraId="779F7E09" w14:textId="77777777" w:rsidR="005D33B7" w:rsidRDefault="005D33B7" w:rsidP="005D33B7">
      <w:pPr>
        <w:rPr>
          <w:rFonts w:cs="Arial"/>
          <w:b/>
        </w:rPr>
      </w:pPr>
      <w:r w:rsidRPr="00CD2B13">
        <w:t>___________________________________________________________________________</w:t>
      </w:r>
    </w:p>
    <w:p w14:paraId="3CB307F2" w14:textId="77777777" w:rsidR="005D33B7" w:rsidRPr="00CD2B13" w:rsidRDefault="005D33B7" w:rsidP="005D33B7">
      <w:r w:rsidRPr="00CD2B13">
        <w:t>___________________________________________________________________________</w:t>
      </w:r>
    </w:p>
    <w:p w14:paraId="3B449F50" w14:textId="77777777" w:rsidR="005D33B7" w:rsidRDefault="005D33B7" w:rsidP="005D33B7">
      <w:pPr>
        <w:rPr>
          <w:rFonts w:cs="Arial"/>
          <w:b/>
        </w:rPr>
      </w:pPr>
      <w:r w:rsidRPr="00CD2B13">
        <w:t>___________________________________________________________________________</w:t>
      </w:r>
    </w:p>
    <w:p w14:paraId="0C36AE22" w14:textId="77777777" w:rsidR="0083233A" w:rsidRDefault="0083233A" w:rsidP="00A67AF1">
      <w:pPr>
        <w:rPr>
          <w:rFonts w:cs="Arial"/>
          <w:b/>
        </w:rPr>
      </w:pPr>
    </w:p>
    <w:p w14:paraId="1C3E22D2" w14:textId="6C4BCA46" w:rsidR="005D33B7" w:rsidRDefault="005D33B7" w:rsidP="005D33B7">
      <w:pPr>
        <w:rPr>
          <w:rFonts w:cs="Arial"/>
          <w:b/>
        </w:rPr>
      </w:pPr>
      <w:r>
        <w:rPr>
          <w:rFonts w:cs="Arial"/>
          <w:b/>
        </w:rPr>
        <w:t>Question 14</w:t>
      </w:r>
    </w:p>
    <w:p w14:paraId="16CA9DF8" w14:textId="4E616EDE" w:rsidR="005D33B7" w:rsidRPr="0083233A" w:rsidRDefault="005D33B7" w:rsidP="005D33B7">
      <w:r>
        <w:rPr>
          <w:rFonts w:cs="Calibri"/>
        </w:rPr>
        <w:t>List the names of the scientists who proposed the following theories:</w:t>
      </w:r>
      <w:r>
        <w:rPr>
          <w:rFonts w:cs="Calibri"/>
        </w:rPr>
        <w:tab/>
      </w:r>
      <w:r>
        <w:rPr>
          <w:rFonts w:cs="Calibri"/>
        </w:rPr>
        <w:tab/>
        <w:t xml:space="preserve">                  </w:t>
      </w:r>
      <w:r w:rsidR="00AA22DF">
        <w:rPr>
          <w:rFonts w:cs="Calibri"/>
        </w:rPr>
        <w:t xml:space="preserve"> (2</w:t>
      </w:r>
      <w:r w:rsidRPr="00886A3D">
        <w:rPr>
          <w:rFonts w:cs="Calibri"/>
        </w:rPr>
        <w:t xml:space="preserve"> marks)                        </w:t>
      </w:r>
    </w:p>
    <w:p w14:paraId="761AF81A" w14:textId="63F31701" w:rsidR="005D33B7" w:rsidRPr="00CD2B13" w:rsidRDefault="005D33B7" w:rsidP="005D33B7">
      <w:pPr>
        <w:tabs>
          <w:tab w:val="left" w:pos="1015"/>
        </w:tabs>
      </w:pPr>
      <w:r>
        <w:t xml:space="preserve">Pangaea: </w:t>
      </w:r>
      <w:r w:rsidRPr="00CD2B13">
        <w:t>_____________________________________________________________</w:t>
      </w:r>
      <w:r>
        <w:t>____________</w:t>
      </w:r>
    </w:p>
    <w:p w14:paraId="1A7829ED" w14:textId="42C27EAF" w:rsidR="005D33B7" w:rsidRDefault="005D33B7" w:rsidP="005D33B7">
      <w:r>
        <w:t xml:space="preserve">Seafloor spreading: </w:t>
      </w:r>
      <w:r w:rsidRPr="00CD2B13">
        <w:t>___________________</w:t>
      </w:r>
      <w:r>
        <w:t>_____________________________</w:t>
      </w:r>
      <w:r w:rsidRPr="00CD2B13">
        <w:t>_________________</w:t>
      </w:r>
    </w:p>
    <w:p w14:paraId="7FC67F9D" w14:textId="77777777" w:rsidR="005D33B7" w:rsidRPr="00CD2B13" w:rsidRDefault="005D33B7" w:rsidP="005D33B7"/>
    <w:p w14:paraId="563BEFD1" w14:textId="7D99AEF6" w:rsidR="00A67AF1" w:rsidRPr="0083233A" w:rsidRDefault="00A67AF1" w:rsidP="00A67AF1">
      <w:pPr>
        <w:rPr>
          <w:rFonts w:cs="Arial"/>
        </w:rPr>
      </w:pPr>
      <w:r w:rsidRPr="00900D9E">
        <w:rPr>
          <w:rFonts w:cs="Arial"/>
          <w:b/>
        </w:rPr>
        <w:t xml:space="preserve">Question </w:t>
      </w:r>
      <w:r w:rsidR="005D33B7">
        <w:rPr>
          <w:rFonts w:cs="Arial"/>
          <w:b/>
        </w:rPr>
        <w:t>15</w:t>
      </w:r>
      <w:r w:rsidR="0083233A">
        <w:rPr>
          <w:rFonts w:cs="Arial"/>
          <w:b/>
        </w:rPr>
        <w:t xml:space="preserve">                                                                                                                                              </w:t>
      </w:r>
      <w:r w:rsidR="0083233A">
        <w:rPr>
          <w:rFonts w:cs="Arial"/>
        </w:rPr>
        <w:t>(9 marks)</w:t>
      </w:r>
    </w:p>
    <w:p w14:paraId="673E9AF3" w14:textId="60CA386B" w:rsidR="0083233A" w:rsidRPr="0083233A" w:rsidRDefault="0083233A" w:rsidP="00A67AF1">
      <w:pPr>
        <w:rPr>
          <w:rFonts w:cs="Arial"/>
        </w:rPr>
      </w:pPr>
      <w:r>
        <w:rPr>
          <w:rFonts w:cs="Arial"/>
        </w:rPr>
        <w:t xml:space="preserve">There are </w:t>
      </w:r>
      <w:r>
        <w:rPr>
          <w:rFonts w:cs="Arial"/>
          <w:b/>
        </w:rPr>
        <w:t>THREE</w:t>
      </w:r>
      <w:r>
        <w:rPr>
          <w:rFonts w:cs="Arial"/>
        </w:rPr>
        <w:t xml:space="preserve"> types of tectonic plate movement. State each type of plate </w:t>
      </w:r>
      <w:proofErr w:type="gramStart"/>
      <w:r>
        <w:rPr>
          <w:rFonts w:cs="Arial"/>
        </w:rPr>
        <w:t>movement,</w:t>
      </w:r>
      <w:proofErr w:type="gramEnd"/>
      <w:r>
        <w:rPr>
          <w:rFonts w:cs="Arial"/>
        </w:rPr>
        <w:t xml:space="preserve"> provide an example of a country/continent/land mass where it occurs and the resulting landscape changes as a result of the plate movement.</w:t>
      </w:r>
    </w:p>
    <w:p w14:paraId="35AED9FF" w14:textId="77777777" w:rsidR="0083233A" w:rsidRPr="00CD2B13" w:rsidRDefault="0083233A" w:rsidP="0083233A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0FEDEE9F" w14:textId="77777777" w:rsidR="0083233A" w:rsidRPr="00CD2B13" w:rsidRDefault="0083233A" w:rsidP="0083233A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35E7FB37" w14:textId="77777777" w:rsidR="0083233A" w:rsidRPr="00CD2B13" w:rsidRDefault="0083233A" w:rsidP="0083233A">
      <w:r w:rsidRPr="00CD2B13">
        <w:t>___________________________________________________________________________</w:t>
      </w:r>
    </w:p>
    <w:p w14:paraId="1F9D4253" w14:textId="77777777" w:rsidR="0083233A" w:rsidRPr="00CD2B13" w:rsidRDefault="0083233A" w:rsidP="0083233A">
      <w:r w:rsidRPr="00CD2B13">
        <w:t>___________________________________________________________________________</w:t>
      </w:r>
    </w:p>
    <w:p w14:paraId="6F063FB8" w14:textId="77777777" w:rsidR="0083233A" w:rsidRPr="00CD2B13" w:rsidRDefault="0083233A" w:rsidP="0083233A">
      <w:pPr>
        <w:tabs>
          <w:tab w:val="left" w:pos="1015"/>
        </w:tabs>
      </w:pPr>
      <w:r w:rsidRPr="00CD2B13">
        <w:lastRenderedPageBreak/>
        <w:t>___________________________________________________________________________</w:t>
      </w:r>
    </w:p>
    <w:p w14:paraId="5DC76051" w14:textId="77777777" w:rsidR="0083233A" w:rsidRPr="00CD2B13" w:rsidRDefault="0083233A" w:rsidP="0083233A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44C6E19C" w14:textId="77777777" w:rsidR="0083233A" w:rsidRPr="00CD2B13" w:rsidRDefault="0083233A" w:rsidP="0083233A">
      <w:r w:rsidRPr="00CD2B13">
        <w:t>___________________________________________________________________________</w:t>
      </w:r>
    </w:p>
    <w:p w14:paraId="1CCA03E0" w14:textId="77777777" w:rsidR="0083233A" w:rsidRPr="00CD2B13" w:rsidRDefault="0083233A" w:rsidP="0083233A">
      <w:r w:rsidRPr="00CD2B13">
        <w:t>___________________________________________________________________________</w:t>
      </w:r>
    </w:p>
    <w:p w14:paraId="0D0378ED" w14:textId="77777777" w:rsidR="0083233A" w:rsidRPr="00CD2B13" w:rsidRDefault="0083233A" w:rsidP="0083233A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5942D9B0" w14:textId="77777777" w:rsidR="0083233A" w:rsidRPr="00CD2B13" w:rsidRDefault="0083233A" w:rsidP="0083233A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74A61A9D" w14:textId="77777777" w:rsidR="0083233A" w:rsidRPr="00CD2B13" w:rsidRDefault="0083233A" w:rsidP="0083233A">
      <w:r w:rsidRPr="00CD2B13">
        <w:t>___________________________________________________________________________</w:t>
      </w:r>
    </w:p>
    <w:p w14:paraId="2357E589" w14:textId="77777777" w:rsidR="0083233A" w:rsidRPr="00CD2B13" w:rsidRDefault="0083233A" w:rsidP="0083233A">
      <w:r w:rsidRPr="00CD2B13">
        <w:t>___________________________________________________________________________</w:t>
      </w:r>
    </w:p>
    <w:p w14:paraId="7E0D6CD7" w14:textId="77777777" w:rsidR="0083233A" w:rsidRPr="00CD2B13" w:rsidRDefault="0083233A" w:rsidP="0083233A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64157D86" w14:textId="77777777" w:rsidR="0083233A" w:rsidRPr="00CD2B13" w:rsidRDefault="0083233A" w:rsidP="0083233A">
      <w:pPr>
        <w:tabs>
          <w:tab w:val="left" w:pos="1015"/>
        </w:tabs>
      </w:pPr>
      <w:r w:rsidRPr="00CD2B13">
        <w:t>___________________________________________________________________________</w:t>
      </w:r>
    </w:p>
    <w:p w14:paraId="277D5C9E" w14:textId="77777777" w:rsidR="0083233A" w:rsidRPr="00CD2B13" w:rsidRDefault="0083233A" w:rsidP="0083233A">
      <w:r w:rsidRPr="00CD2B13">
        <w:t>___________________________________________________________________________</w:t>
      </w:r>
    </w:p>
    <w:p w14:paraId="0F56D233" w14:textId="77777777" w:rsidR="0083233A" w:rsidRPr="00CD2B13" w:rsidRDefault="0083233A" w:rsidP="0083233A">
      <w:r w:rsidRPr="00CD2B13">
        <w:t>___________________________________________________________________________</w:t>
      </w:r>
    </w:p>
    <w:p w14:paraId="72C598C8" w14:textId="77777777" w:rsidR="0083233A" w:rsidRDefault="0083233A" w:rsidP="00A67AF1">
      <w:pPr>
        <w:rPr>
          <w:rFonts w:cs="Arial"/>
          <w:b/>
        </w:rPr>
      </w:pPr>
    </w:p>
    <w:p w14:paraId="21832E3D" w14:textId="77777777" w:rsidR="0083233A" w:rsidRDefault="0083233A" w:rsidP="00A67AF1">
      <w:pPr>
        <w:rPr>
          <w:rFonts w:cs="Arial"/>
          <w:b/>
        </w:rPr>
      </w:pPr>
    </w:p>
    <w:p w14:paraId="0C090204" w14:textId="77777777" w:rsidR="0083233A" w:rsidRDefault="0083233A" w:rsidP="00A67AF1">
      <w:pPr>
        <w:rPr>
          <w:rFonts w:cs="Arial"/>
          <w:b/>
        </w:rPr>
      </w:pPr>
    </w:p>
    <w:p w14:paraId="509F086D" w14:textId="77777777" w:rsidR="0083233A" w:rsidRPr="0083233A" w:rsidRDefault="0083233A" w:rsidP="00A67AF1"/>
    <w:p w14:paraId="70BDBAEB" w14:textId="39B8BD36" w:rsidR="005D33B7" w:rsidRPr="005D33B7" w:rsidRDefault="00A67AF1" w:rsidP="005D33B7">
      <w:pPr>
        <w:tabs>
          <w:tab w:val="left" w:pos="1015"/>
        </w:tabs>
        <w:spacing w:after="0"/>
        <w:rPr>
          <w:rFonts w:cs="Arial"/>
        </w:rPr>
      </w:pPr>
      <w:r>
        <w:t xml:space="preserve"> </w:t>
      </w:r>
    </w:p>
    <w:p w14:paraId="5EB4252C" w14:textId="77777777" w:rsidR="00FC19D0" w:rsidRDefault="00FC19D0" w:rsidP="0064315D"/>
    <w:p w14:paraId="4002ED2A" w14:textId="77777777" w:rsidR="00FC19D0" w:rsidRPr="00FC19D0" w:rsidRDefault="00FC19D0" w:rsidP="00FC19D0">
      <w:pPr>
        <w:jc w:val="center"/>
        <w:rPr>
          <w:rFonts w:cs="Calibri"/>
          <w:b/>
          <w:sz w:val="32"/>
        </w:rPr>
      </w:pPr>
      <w:r w:rsidRPr="00FC19D0">
        <w:rPr>
          <w:rFonts w:cs="Calibri"/>
          <w:b/>
          <w:sz w:val="32"/>
        </w:rPr>
        <w:t>END OF TEST</w:t>
      </w:r>
    </w:p>
    <w:p w14:paraId="4B51387A" w14:textId="77777777" w:rsidR="00FC19D0" w:rsidRPr="00FC19D0" w:rsidRDefault="00FC19D0" w:rsidP="00FC19D0">
      <w:pPr>
        <w:jc w:val="center"/>
        <w:rPr>
          <w:rFonts w:cs="Calibri"/>
        </w:rPr>
      </w:pPr>
    </w:p>
    <w:p w14:paraId="05F08075" w14:textId="5CB98036" w:rsidR="00FC19D0" w:rsidRPr="00FC19D0" w:rsidRDefault="00AA22DF" w:rsidP="00FC19D0">
      <w:pPr>
        <w:jc w:val="center"/>
        <w:rPr>
          <w:rFonts w:cs="Calibri"/>
        </w:rPr>
      </w:pPr>
      <w:r>
        <w:rPr>
          <w:rFonts w:cs="Calibri"/>
        </w:rPr>
        <w:t>Please go back and check</w:t>
      </w:r>
      <w:r w:rsidR="0083233A">
        <w:rPr>
          <w:rFonts w:cs="Calibri"/>
        </w:rPr>
        <w:t xml:space="preserve"> your work / complete any unanswered questions.</w:t>
      </w:r>
    </w:p>
    <w:p w14:paraId="767CBDB3" w14:textId="77777777" w:rsidR="00FC19D0" w:rsidRPr="005F1D49" w:rsidRDefault="00FC19D0" w:rsidP="0064315D"/>
    <w:sectPr w:rsidR="00FC19D0" w:rsidRPr="005F1D49" w:rsidSect="005D67C9">
      <w:pgSz w:w="11906" w:h="16838"/>
      <w:pgMar w:top="1440" w:right="1440" w:bottom="7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EF3FD" w14:textId="77777777" w:rsidR="00455224" w:rsidRDefault="00455224" w:rsidP="00275096">
      <w:pPr>
        <w:spacing w:after="0" w:line="240" w:lineRule="auto"/>
      </w:pPr>
      <w:r>
        <w:separator/>
      </w:r>
    </w:p>
  </w:endnote>
  <w:endnote w:type="continuationSeparator" w:id="0">
    <w:p w14:paraId="5AE5B2B2" w14:textId="77777777" w:rsidR="00455224" w:rsidRDefault="00455224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C163E" w14:textId="77777777" w:rsidR="00455224" w:rsidRDefault="00455224" w:rsidP="00275096">
      <w:pPr>
        <w:spacing w:after="0" w:line="240" w:lineRule="auto"/>
      </w:pPr>
      <w:r>
        <w:separator/>
      </w:r>
    </w:p>
  </w:footnote>
  <w:footnote w:type="continuationSeparator" w:id="0">
    <w:p w14:paraId="19BADB50" w14:textId="77777777" w:rsidR="00455224" w:rsidRDefault="00455224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4B8BE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2">
    <w:nsid w:val="027C7875"/>
    <w:multiLevelType w:val="hybridMultilevel"/>
    <w:tmpl w:val="F0E07C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16D3"/>
    <w:multiLevelType w:val="hybridMultilevel"/>
    <w:tmpl w:val="C27C984A"/>
    <w:lvl w:ilvl="0" w:tplc="0C090019">
      <w:start w:val="1"/>
      <w:numFmt w:val="lowerLetter"/>
      <w:lvlText w:val="%1.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05594C8E"/>
    <w:multiLevelType w:val="hybridMultilevel"/>
    <w:tmpl w:val="710A1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35D80"/>
    <w:multiLevelType w:val="hybridMultilevel"/>
    <w:tmpl w:val="8A9292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F7C22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1242A"/>
    <w:multiLevelType w:val="hybridMultilevel"/>
    <w:tmpl w:val="7FCC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D56F5"/>
    <w:multiLevelType w:val="hybridMultilevel"/>
    <w:tmpl w:val="593A8C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A5D4B"/>
    <w:multiLevelType w:val="hybridMultilevel"/>
    <w:tmpl w:val="4FFA7940"/>
    <w:lvl w:ilvl="0" w:tplc="6438198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8C3231D"/>
    <w:multiLevelType w:val="hybridMultilevel"/>
    <w:tmpl w:val="B69E581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6312F"/>
    <w:multiLevelType w:val="hybridMultilevel"/>
    <w:tmpl w:val="378EBB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06778"/>
    <w:multiLevelType w:val="hybridMultilevel"/>
    <w:tmpl w:val="6C8A745E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>
    <w:nsid w:val="403D331C"/>
    <w:multiLevelType w:val="hybridMultilevel"/>
    <w:tmpl w:val="DF44B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375FD4"/>
    <w:multiLevelType w:val="hybridMultilevel"/>
    <w:tmpl w:val="4984B5F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3D046A"/>
    <w:multiLevelType w:val="hybridMultilevel"/>
    <w:tmpl w:val="82044F5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629656">
      <w:start w:val="1"/>
      <w:numFmt w:val="lowerLetter"/>
      <w:lvlText w:val="%2."/>
      <w:lvlJc w:val="left"/>
      <w:pPr>
        <w:ind w:left="1545" w:hanging="46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8368A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73D19"/>
    <w:multiLevelType w:val="hybridMultilevel"/>
    <w:tmpl w:val="854C5964"/>
    <w:lvl w:ilvl="0" w:tplc="2564EE7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0">
    <w:nsid w:val="52571717"/>
    <w:multiLevelType w:val="hybridMultilevel"/>
    <w:tmpl w:val="FACE64CC"/>
    <w:lvl w:ilvl="0" w:tplc="CF1E6E20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0C6A80"/>
    <w:multiLevelType w:val="hybridMultilevel"/>
    <w:tmpl w:val="DF8C9B4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4">
    <w:nsid w:val="616110D6"/>
    <w:multiLevelType w:val="hybridMultilevel"/>
    <w:tmpl w:val="DC32208C"/>
    <w:lvl w:ilvl="0" w:tplc="14B6D316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>
    <w:nsid w:val="6B543E6A"/>
    <w:multiLevelType w:val="hybridMultilevel"/>
    <w:tmpl w:val="4798043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72BD2"/>
    <w:multiLevelType w:val="hybridMultilevel"/>
    <w:tmpl w:val="B3CC126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21"/>
  </w:num>
  <w:num w:numId="5">
    <w:abstractNumId w:val="23"/>
  </w:num>
  <w:num w:numId="6">
    <w:abstractNumId w:val="1"/>
  </w:num>
  <w:num w:numId="7">
    <w:abstractNumId w:val="20"/>
  </w:num>
  <w:num w:numId="8">
    <w:abstractNumId w:val="4"/>
  </w:num>
  <w:num w:numId="9">
    <w:abstractNumId w:val="9"/>
  </w:num>
  <w:num w:numId="10">
    <w:abstractNumId w:val="3"/>
  </w:num>
  <w:num w:numId="11">
    <w:abstractNumId w:val="19"/>
  </w:num>
  <w:num w:numId="12">
    <w:abstractNumId w:val="25"/>
  </w:num>
  <w:num w:numId="13">
    <w:abstractNumId w:val="11"/>
  </w:num>
  <w:num w:numId="14">
    <w:abstractNumId w:val="14"/>
  </w:num>
  <w:num w:numId="15">
    <w:abstractNumId w:val="17"/>
  </w:num>
  <w:num w:numId="16">
    <w:abstractNumId w:val="26"/>
  </w:num>
  <w:num w:numId="17">
    <w:abstractNumId w:val="2"/>
  </w:num>
  <w:num w:numId="18">
    <w:abstractNumId w:val="12"/>
  </w:num>
  <w:num w:numId="19">
    <w:abstractNumId w:val="5"/>
  </w:num>
  <w:num w:numId="20">
    <w:abstractNumId w:val="10"/>
  </w:num>
  <w:num w:numId="21">
    <w:abstractNumId w:val="22"/>
  </w:num>
  <w:num w:numId="22">
    <w:abstractNumId w:val="16"/>
  </w:num>
  <w:num w:numId="23">
    <w:abstractNumId w:val="6"/>
  </w:num>
  <w:num w:numId="24">
    <w:abstractNumId w:val="24"/>
  </w:num>
  <w:num w:numId="25">
    <w:abstractNumId w:val="27"/>
  </w:num>
  <w:num w:numId="26">
    <w:abstractNumId w:val="0"/>
  </w:num>
  <w:num w:numId="27">
    <w:abstractNumId w:val="18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9A"/>
    <w:rsid w:val="00022478"/>
    <w:rsid w:val="00022ECC"/>
    <w:rsid w:val="0002702C"/>
    <w:rsid w:val="0003141A"/>
    <w:rsid w:val="00033D5F"/>
    <w:rsid w:val="00037732"/>
    <w:rsid w:val="000500C2"/>
    <w:rsid w:val="00053377"/>
    <w:rsid w:val="00053A57"/>
    <w:rsid w:val="00055580"/>
    <w:rsid w:val="00073B5A"/>
    <w:rsid w:val="00073ED7"/>
    <w:rsid w:val="00076707"/>
    <w:rsid w:val="000875C6"/>
    <w:rsid w:val="000A52B7"/>
    <w:rsid w:val="000A6C04"/>
    <w:rsid w:val="000A7D9B"/>
    <w:rsid w:val="000B036C"/>
    <w:rsid w:val="000B7040"/>
    <w:rsid w:val="000C5BC1"/>
    <w:rsid w:val="000C745D"/>
    <w:rsid w:val="000D1002"/>
    <w:rsid w:val="000D4007"/>
    <w:rsid w:val="000E07AE"/>
    <w:rsid w:val="00104DB0"/>
    <w:rsid w:val="00115915"/>
    <w:rsid w:val="00123DC9"/>
    <w:rsid w:val="0012510E"/>
    <w:rsid w:val="00126AC3"/>
    <w:rsid w:val="00127F05"/>
    <w:rsid w:val="00143780"/>
    <w:rsid w:val="00145BD9"/>
    <w:rsid w:val="00150D8F"/>
    <w:rsid w:val="00151729"/>
    <w:rsid w:val="00152C14"/>
    <w:rsid w:val="00155560"/>
    <w:rsid w:val="00155BA8"/>
    <w:rsid w:val="0016156E"/>
    <w:rsid w:val="00162E9F"/>
    <w:rsid w:val="0018210D"/>
    <w:rsid w:val="00184AC2"/>
    <w:rsid w:val="00193A28"/>
    <w:rsid w:val="001D5C4E"/>
    <w:rsid w:val="001E04A3"/>
    <w:rsid w:val="001E0FC1"/>
    <w:rsid w:val="001E7164"/>
    <w:rsid w:val="001E75C4"/>
    <w:rsid w:val="00205317"/>
    <w:rsid w:val="00205632"/>
    <w:rsid w:val="002058F2"/>
    <w:rsid w:val="002061A6"/>
    <w:rsid w:val="00212F7E"/>
    <w:rsid w:val="0021343C"/>
    <w:rsid w:val="00220386"/>
    <w:rsid w:val="00221DE9"/>
    <w:rsid w:val="00222CF1"/>
    <w:rsid w:val="0022579B"/>
    <w:rsid w:val="00226E99"/>
    <w:rsid w:val="00226EAF"/>
    <w:rsid w:val="00240946"/>
    <w:rsid w:val="0024623E"/>
    <w:rsid w:val="00266553"/>
    <w:rsid w:val="00274B92"/>
    <w:rsid w:val="00275096"/>
    <w:rsid w:val="00295121"/>
    <w:rsid w:val="002978A5"/>
    <w:rsid w:val="002A37C6"/>
    <w:rsid w:val="002A6088"/>
    <w:rsid w:val="002A7D7A"/>
    <w:rsid w:val="002B26A4"/>
    <w:rsid w:val="002C3071"/>
    <w:rsid w:val="002C5266"/>
    <w:rsid w:val="002D3366"/>
    <w:rsid w:val="002F1D0D"/>
    <w:rsid w:val="002F3DF3"/>
    <w:rsid w:val="002F5A38"/>
    <w:rsid w:val="00315FFB"/>
    <w:rsid w:val="0031758A"/>
    <w:rsid w:val="00325F29"/>
    <w:rsid w:val="00343841"/>
    <w:rsid w:val="00345868"/>
    <w:rsid w:val="00350773"/>
    <w:rsid w:val="00352D95"/>
    <w:rsid w:val="00354135"/>
    <w:rsid w:val="00371D6A"/>
    <w:rsid w:val="0037416B"/>
    <w:rsid w:val="00376303"/>
    <w:rsid w:val="00376645"/>
    <w:rsid w:val="00390D37"/>
    <w:rsid w:val="00390F24"/>
    <w:rsid w:val="003925BF"/>
    <w:rsid w:val="003B32E7"/>
    <w:rsid w:val="003C2759"/>
    <w:rsid w:val="003C6872"/>
    <w:rsid w:val="003D1E88"/>
    <w:rsid w:val="003D60F5"/>
    <w:rsid w:val="003E54D7"/>
    <w:rsid w:val="003F1590"/>
    <w:rsid w:val="003F5436"/>
    <w:rsid w:val="003F576F"/>
    <w:rsid w:val="00404A35"/>
    <w:rsid w:val="004059AC"/>
    <w:rsid w:val="004060DF"/>
    <w:rsid w:val="00406493"/>
    <w:rsid w:val="00425346"/>
    <w:rsid w:val="004508E3"/>
    <w:rsid w:val="00452E3E"/>
    <w:rsid w:val="00453A3B"/>
    <w:rsid w:val="00454683"/>
    <w:rsid w:val="00454761"/>
    <w:rsid w:val="00455224"/>
    <w:rsid w:val="004566B6"/>
    <w:rsid w:val="00474466"/>
    <w:rsid w:val="00475199"/>
    <w:rsid w:val="00493568"/>
    <w:rsid w:val="00497051"/>
    <w:rsid w:val="004B7A2B"/>
    <w:rsid w:val="004C64B9"/>
    <w:rsid w:val="004D52F7"/>
    <w:rsid w:val="00510F8C"/>
    <w:rsid w:val="00513E05"/>
    <w:rsid w:val="00517601"/>
    <w:rsid w:val="00530BB7"/>
    <w:rsid w:val="00536C11"/>
    <w:rsid w:val="005409D3"/>
    <w:rsid w:val="00543E9A"/>
    <w:rsid w:val="00545B4C"/>
    <w:rsid w:val="00560365"/>
    <w:rsid w:val="005632E2"/>
    <w:rsid w:val="00575976"/>
    <w:rsid w:val="00575CD0"/>
    <w:rsid w:val="00577DA5"/>
    <w:rsid w:val="00583E5E"/>
    <w:rsid w:val="00591385"/>
    <w:rsid w:val="00595DF6"/>
    <w:rsid w:val="005A2C2E"/>
    <w:rsid w:val="005A43F2"/>
    <w:rsid w:val="005A6A0F"/>
    <w:rsid w:val="005B4314"/>
    <w:rsid w:val="005B599E"/>
    <w:rsid w:val="005C326F"/>
    <w:rsid w:val="005D33B7"/>
    <w:rsid w:val="005D3D5A"/>
    <w:rsid w:val="005D5C80"/>
    <w:rsid w:val="005D67C9"/>
    <w:rsid w:val="005E1D83"/>
    <w:rsid w:val="005F14FB"/>
    <w:rsid w:val="005F1D49"/>
    <w:rsid w:val="005F4FD1"/>
    <w:rsid w:val="006118CA"/>
    <w:rsid w:val="00615EA8"/>
    <w:rsid w:val="00616247"/>
    <w:rsid w:val="00616E98"/>
    <w:rsid w:val="006271BF"/>
    <w:rsid w:val="00627BBB"/>
    <w:rsid w:val="0063631F"/>
    <w:rsid w:val="0064315D"/>
    <w:rsid w:val="006447D4"/>
    <w:rsid w:val="0065434F"/>
    <w:rsid w:val="00662D4A"/>
    <w:rsid w:val="00672FE3"/>
    <w:rsid w:val="00674EB7"/>
    <w:rsid w:val="00676DDF"/>
    <w:rsid w:val="00677ED4"/>
    <w:rsid w:val="006821C1"/>
    <w:rsid w:val="006861DE"/>
    <w:rsid w:val="006879FF"/>
    <w:rsid w:val="00691B8A"/>
    <w:rsid w:val="00696C11"/>
    <w:rsid w:val="006A408B"/>
    <w:rsid w:val="006B71AB"/>
    <w:rsid w:val="006C262A"/>
    <w:rsid w:val="006C5781"/>
    <w:rsid w:val="006D484D"/>
    <w:rsid w:val="006D4AF7"/>
    <w:rsid w:val="006D584A"/>
    <w:rsid w:val="006E3C33"/>
    <w:rsid w:val="006F0EE3"/>
    <w:rsid w:val="00712F23"/>
    <w:rsid w:val="007138B6"/>
    <w:rsid w:val="007141B4"/>
    <w:rsid w:val="00716577"/>
    <w:rsid w:val="00716F05"/>
    <w:rsid w:val="007171B8"/>
    <w:rsid w:val="007351DD"/>
    <w:rsid w:val="00744C86"/>
    <w:rsid w:val="0074541E"/>
    <w:rsid w:val="0075252A"/>
    <w:rsid w:val="007527FF"/>
    <w:rsid w:val="00764F74"/>
    <w:rsid w:val="00776CCD"/>
    <w:rsid w:val="00776D00"/>
    <w:rsid w:val="00785DC3"/>
    <w:rsid w:val="00791C12"/>
    <w:rsid w:val="0079450A"/>
    <w:rsid w:val="00794E5E"/>
    <w:rsid w:val="007A4B39"/>
    <w:rsid w:val="007A615C"/>
    <w:rsid w:val="007B60A8"/>
    <w:rsid w:val="007B6C51"/>
    <w:rsid w:val="007D3A25"/>
    <w:rsid w:val="007D488C"/>
    <w:rsid w:val="007E20A9"/>
    <w:rsid w:val="007E68A2"/>
    <w:rsid w:val="007E7A32"/>
    <w:rsid w:val="007F02F7"/>
    <w:rsid w:val="007F1315"/>
    <w:rsid w:val="007F4843"/>
    <w:rsid w:val="007F7103"/>
    <w:rsid w:val="00823886"/>
    <w:rsid w:val="00827E0F"/>
    <w:rsid w:val="00831BCA"/>
    <w:rsid w:val="0083233A"/>
    <w:rsid w:val="00835936"/>
    <w:rsid w:val="00842E3D"/>
    <w:rsid w:val="00851365"/>
    <w:rsid w:val="00860F57"/>
    <w:rsid w:val="00862E56"/>
    <w:rsid w:val="00870602"/>
    <w:rsid w:val="00873896"/>
    <w:rsid w:val="00880B69"/>
    <w:rsid w:val="00881C27"/>
    <w:rsid w:val="00883694"/>
    <w:rsid w:val="00883FAB"/>
    <w:rsid w:val="00884D25"/>
    <w:rsid w:val="00886A3D"/>
    <w:rsid w:val="00892264"/>
    <w:rsid w:val="00893665"/>
    <w:rsid w:val="00893CAF"/>
    <w:rsid w:val="008D4906"/>
    <w:rsid w:val="008D5C2A"/>
    <w:rsid w:val="008D6033"/>
    <w:rsid w:val="008E00D9"/>
    <w:rsid w:val="008F1954"/>
    <w:rsid w:val="00904BF2"/>
    <w:rsid w:val="00912A72"/>
    <w:rsid w:val="00920550"/>
    <w:rsid w:val="009267E6"/>
    <w:rsid w:val="00926E89"/>
    <w:rsid w:val="0094138C"/>
    <w:rsid w:val="00942A9D"/>
    <w:rsid w:val="00953DF9"/>
    <w:rsid w:val="00960BD9"/>
    <w:rsid w:val="00964875"/>
    <w:rsid w:val="00967F16"/>
    <w:rsid w:val="00971AF0"/>
    <w:rsid w:val="00972541"/>
    <w:rsid w:val="00984B8E"/>
    <w:rsid w:val="00984E7B"/>
    <w:rsid w:val="00987926"/>
    <w:rsid w:val="00997BFD"/>
    <w:rsid w:val="009A2621"/>
    <w:rsid w:val="009B028C"/>
    <w:rsid w:val="009C449D"/>
    <w:rsid w:val="009D3A14"/>
    <w:rsid w:val="009D666C"/>
    <w:rsid w:val="009F2A33"/>
    <w:rsid w:val="009F2F26"/>
    <w:rsid w:val="009F5F2A"/>
    <w:rsid w:val="00A04E0C"/>
    <w:rsid w:val="00A10BA5"/>
    <w:rsid w:val="00A169FC"/>
    <w:rsid w:val="00A235E7"/>
    <w:rsid w:val="00A34E13"/>
    <w:rsid w:val="00A41BC0"/>
    <w:rsid w:val="00A47C51"/>
    <w:rsid w:val="00A5245C"/>
    <w:rsid w:val="00A609C4"/>
    <w:rsid w:val="00A63B97"/>
    <w:rsid w:val="00A65704"/>
    <w:rsid w:val="00A67AF1"/>
    <w:rsid w:val="00A71B8D"/>
    <w:rsid w:val="00A75C59"/>
    <w:rsid w:val="00A92A7D"/>
    <w:rsid w:val="00A93125"/>
    <w:rsid w:val="00A97825"/>
    <w:rsid w:val="00AA22DF"/>
    <w:rsid w:val="00AA23CD"/>
    <w:rsid w:val="00AB1ECC"/>
    <w:rsid w:val="00AC1F99"/>
    <w:rsid w:val="00AC715C"/>
    <w:rsid w:val="00AD036C"/>
    <w:rsid w:val="00AD49AA"/>
    <w:rsid w:val="00AE57C5"/>
    <w:rsid w:val="00AF667A"/>
    <w:rsid w:val="00B11B1F"/>
    <w:rsid w:val="00B14879"/>
    <w:rsid w:val="00B27899"/>
    <w:rsid w:val="00B319AB"/>
    <w:rsid w:val="00B56E9F"/>
    <w:rsid w:val="00B56F92"/>
    <w:rsid w:val="00B73C79"/>
    <w:rsid w:val="00B75919"/>
    <w:rsid w:val="00B81D50"/>
    <w:rsid w:val="00B8253A"/>
    <w:rsid w:val="00B92027"/>
    <w:rsid w:val="00BA65FC"/>
    <w:rsid w:val="00BB2745"/>
    <w:rsid w:val="00BC0FA1"/>
    <w:rsid w:val="00BC57E9"/>
    <w:rsid w:val="00BD128C"/>
    <w:rsid w:val="00BD2066"/>
    <w:rsid w:val="00BE17F6"/>
    <w:rsid w:val="00C10112"/>
    <w:rsid w:val="00C11DF3"/>
    <w:rsid w:val="00C155F7"/>
    <w:rsid w:val="00C16941"/>
    <w:rsid w:val="00C21ABE"/>
    <w:rsid w:val="00C22B4B"/>
    <w:rsid w:val="00C508C8"/>
    <w:rsid w:val="00C5716F"/>
    <w:rsid w:val="00C64FA8"/>
    <w:rsid w:val="00C66810"/>
    <w:rsid w:val="00C83492"/>
    <w:rsid w:val="00C90291"/>
    <w:rsid w:val="00C95AD8"/>
    <w:rsid w:val="00C95B01"/>
    <w:rsid w:val="00C963F6"/>
    <w:rsid w:val="00CA0602"/>
    <w:rsid w:val="00CC1925"/>
    <w:rsid w:val="00CD18D3"/>
    <w:rsid w:val="00CD2B13"/>
    <w:rsid w:val="00CF2B33"/>
    <w:rsid w:val="00D12F80"/>
    <w:rsid w:val="00D13A97"/>
    <w:rsid w:val="00D23D29"/>
    <w:rsid w:val="00D32974"/>
    <w:rsid w:val="00D3734D"/>
    <w:rsid w:val="00D538FE"/>
    <w:rsid w:val="00D53A94"/>
    <w:rsid w:val="00D5708E"/>
    <w:rsid w:val="00D70913"/>
    <w:rsid w:val="00D72900"/>
    <w:rsid w:val="00D75D53"/>
    <w:rsid w:val="00D76C96"/>
    <w:rsid w:val="00D8254F"/>
    <w:rsid w:val="00D855DB"/>
    <w:rsid w:val="00D8652F"/>
    <w:rsid w:val="00D95ED9"/>
    <w:rsid w:val="00DA083C"/>
    <w:rsid w:val="00DA6C66"/>
    <w:rsid w:val="00DA7C12"/>
    <w:rsid w:val="00DB6848"/>
    <w:rsid w:val="00DB7CDC"/>
    <w:rsid w:val="00DC37E7"/>
    <w:rsid w:val="00DC397A"/>
    <w:rsid w:val="00DD1CCC"/>
    <w:rsid w:val="00DD48AC"/>
    <w:rsid w:val="00DE2EA9"/>
    <w:rsid w:val="00DE6181"/>
    <w:rsid w:val="00DF5421"/>
    <w:rsid w:val="00E213A4"/>
    <w:rsid w:val="00E35E3A"/>
    <w:rsid w:val="00E5178E"/>
    <w:rsid w:val="00E67FCB"/>
    <w:rsid w:val="00E71863"/>
    <w:rsid w:val="00E762B7"/>
    <w:rsid w:val="00E83E35"/>
    <w:rsid w:val="00E84567"/>
    <w:rsid w:val="00E854C0"/>
    <w:rsid w:val="00E85695"/>
    <w:rsid w:val="00E858AE"/>
    <w:rsid w:val="00E90979"/>
    <w:rsid w:val="00E94B09"/>
    <w:rsid w:val="00E96698"/>
    <w:rsid w:val="00EA6BB6"/>
    <w:rsid w:val="00EB0AA8"/>
    <w:rsid w:val="00EB37F7"/>
    <w:rsid w:val="00EB3C1F"/>
    <w:rsid w:val="00EB6BAA"/>
    <w:rsid w:val="00EC54A6"/>
    <w:rsid w:val="00EC5CD3"/>
    <w:rsid w:val="00EC663C"/>
    <w:rsid w:val="00ED18C3"/>
    <w:rsid w:val="00ED5502"/>
    <w:rsid w:val="00ED799E"/>
    <w:rsid w:val="00EF0EB0"/>
    <w:rsid w:val="00EF69FF"/>
    <w:rsid w:val="00F11252"/>
    <w:rsid w:val="00F13D4C"/>
    <w:rsid w:val="00F25A78"/>
    <w:rsid w:val="00F370B8"/>
    <w:rsid w:val="00F45970"/>
    <w:rsid w:val="00F475B1"/>
    <w:rsid w:val="00F50BF3"/>
    <w:rsid w:val="00F607BD"/>
    <w:rsid w:val="00F71BD9"/>
    <w:rsid w:val="00F73092"/>
    <w:rsid w:val="00F97B81"/>
    <w:rsid w:val="00FA10C8"/>
    <w:rsid w:val="00FA17E4"/>
    <w:rsid w:val="00FA717B"/>
    <w:rsid w:val="00FC19D0"/>
    <w:rsid w:val="00FD5766"/>
    <w:rsid w:val="00FD593F"/>
    <w:rsid w:val="00FD6EC8"/>
    <w:rsid w:val="00FE1550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B6D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477856C7</Template>
  <TotalTime>103</TotalTime>
  <Pages>8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Department of Education</Company>
  <LinksUpToDate>false</LinksUpToDate>
  <CharactersWithSpaces>7733</CharactersWithSpaces>
  <SharedDoc>false</SharedDoc>
  <HLinks>
    <vt:vector size="12" baseType="variant">
      <vt:variant>
        <vt:i4>4653157</vt:i4>
      </vt:variant>
      <vt:variant>
        <vt:i4>2048</vt:i4>
      </vt:variant>
      <vt:variant>
        <vt:i4>1025</vt:i4>
      </vt:variant>
      <vt:variant>
        <vt:i4>1</vt:i4>
      </vt:variant>
      <vt:variant>
        <vt:lpwstr>Vertical full colour positive</vt:lpwstr>
      </vt:variant>
      <vt:variant>
        <vt:lpwstr/>
      </vt:variant>
      <vt:variant>
        <vt:i4>2359309</vt:i4>
      </vt:variant>
      <vt:variant>
        <vt:i4>4381</vt:i4>
      </vt:variant>
      <vt:variant>
        <vt:i4>1028</vt:i4>
      </vt:variant>
      <vt:variant>
        <vt:i4>1</vt:i4>
      </vt:variant>
      <vt:variant>
        <vt:lpwstr>PSCI_9PR_1_01T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GARDYNE Leanne</dc:creator>
  <cp:keywords/>
  <dc:description/>
  <cp:lastModifiedBy>OPACAK Ivan</cp:lastModifiedBy>
  <cp:revision>12</cp:revision>
  <cp:lastPrinted>2016-06-23T02:08:00Z</cp:lastPrinted>
  <dcterms:created xsi:type="dcterms:W3CDTF">2016-05-18T01:29:00Z</dcterms:created>
  <dcterms:modified xsi:type="dcterms:W3CDTF">2016-06-23T02:10:00Z</dcterms:modified>
</cp:coreProperties>
</file>