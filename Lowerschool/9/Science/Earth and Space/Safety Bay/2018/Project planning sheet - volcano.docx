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D1C16" w14:textId="693ADDA7" w:rsidR="002309B7" w:rsidRDefault="002309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Assignment: Build a 3D Model Volcano </w:t>
      </w:r>
    </w:p>
    <w:p w14:paraId="7D3B5294" w14:textId="3870C27A" w:rsidR="002309B7" w:rsidRDefault="002309B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Your task: </w:t>
      </w:r>
      <w:r>
        <w:rPr>
          <w:sz w:val="28"/>
          <w:szCs w:val="28"/>
        </w:rPr>
        <w:t xml:space="preserve">Build a model of a volcano </w:t>
      </w:r>
      <w:r w:rsidR="00BC0417">
        <w:rPr>
          <w:sz w:val="28"/>
          <w:szCs w:val="28"/>
        </w:rPr>
        <w:t>in groups of 2 or 3</w:t>
      </w:r>
      <w:r>
        <w:rPr>
          <w:sz w:val="28"/>
          <w:szCs w:val="28"/>
        </w:rPr>
        <w:t xml:space="preserve">. You will be investigating a topic </w:t>
      </w:r>
      <w:r w:rsidR="005A2B68">
        <w:rPr>
          <w:sz w:val="28"/>
          <w:szCs w:val="28"/>
        </w:rPr>
        <w:t xml:space="preserve">of your choice. You must hand in a </w:t>
      </w:r>
      <w:r w:rsidR="008169B3">
        <w:rPr>
          <w:sz w:val="28"/>
          <w:szCs w:val="28"/>
        </w:rPr>
        <w:t>scientific report along with your planning and your model. The</w:t>
      </w:r>
      <w:r w:rsidR="005A2B68">
        <w:rPr>
          <w:sz w:val="28"/>
          <w:szCs w:val="28"/>
        </w:rPr>
        <w:t xml:space="preserve"> report must be done individually.</w:t>
      </w:r>
    </w:p>
    <w:p w14:paraId="447D2FE1" w14:textId="77777777" w:rsidR="005A2B68" w:rsidRDefault="005A2B68">
      <w:pPr>
        <w:rPr>
          <w:sz w:val="28"/>
          <w:szCs w:val="28"/>
        </w:rPr>
      </w:pPr>
    </w:p>
    <w:p w14:paraId="265FE126" w14:textId="537B6607" w:rsidR="005A2B68" w:rsidRDefault="00BC0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d</w:t>
      </w:r>
      <w:r w:rsidR="005A2B68">
        <w:rPr>
          <w:b/>
          <w:sz w:val="28"/>
          <w:szCs w:val="28"/>
        </w:rPr>
        <w:t>ue date</w:t>
      </w:r>
      <w:r>
        <w:rPr>
          <w:b/>
          <w:sz w:val="28"/>
          <w:szCs w:val="28"/>
        </w:rPr>
        <w:t xml:space="preserve"> (explosion date)</w:t>
      </w:r>
      <w:r w:rsidR="005A2B6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Week 9/10: _______________</w:t>
      </w:r>
    </w:p>
    <w:p w14:paraId="53B18122" w14:textId="400606E4" w:rsidR="00BC0417" w:rsidRPr="005A2B68" w:rsidRDefault="00BC0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Report due date: Week 10 _______________</w:t>
      </w:r>
    </w:p>
    <w:p w14:paraId="67DBE8C1" w14:textId="77777777" w:rsidR="002309B7" w:rsidRDefault="002309B7">
      <w:pPr>
        <w:rPr>
          <w:sz w:val="28"/>
          <w:szCs w:val="28"/>
        </w:rPr>
      </w:pPr>
    </w:p>
    <w:p w14:paraId="7A7D3104" w14:textId="77777777" w:rsidR="002309B7" w:rsidRDefault="00230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Ideas about what to investigate:</w:t>
      </w:r>
    </w:p>
    <w:p w14:paraId="1B173A6F" w14:textId="6056C9CF" w:rsidR="002309B7" w:rsidRPr="002309B7" w:rsidRDefault="002309B7" w:rsidP="005A2B68">
      <w:pPr>
        <w:ind w:left="709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Volcano: </w:t>
      </w:r>
      <w:r>
        <w:rPr>
          <w:sz w:val="28"/>
          <w:szCs w:val="28"/>
        </w:rPr>
        <w:t xml:space="preserve">Does the temperature of the </w:t>
      </w:r>
      <w:r w:rsidR="00305C47">
        <w:rPr>
          <w:sz w:val="28"/>
          <w:szCs w:val="28"/>
        </w:rPr>
        <w:t>vinegar</w:t>
      </w:r>
      <w:bookmarkStart w:id="0" w:name="_GoBack"/>
      <w:bookmarkEnd w:id="0"/>
      <w:r>
        <w:rPr>
          <w:sz w:val="28"/>
          <w:szCs w:val="28"/>
        </w:rPr>
        <w:t xml:space="preserve"> affect how fast the volcano </w:t>
      </w:r>
      <w:r w:rsidR="00305C47">
        <w:rPr>
          <w:sz w:val="28"/>
          <w:szCs w:val="28"/>
        </w:rPr>
        <w:t>erupts</w:t>
      </w:r>
      <w:r>
        <w:rPr>
          <w:sz w:val="28"/>
          <w:szCs w:val="28"/>
        </w:rPr>
        <w:t>? Does the shape of the volcano affect the direction the “lava” flows?  What combination of baking powder and vinegar creates the largest eruption?</w:t>
      </w:r>
    </w:p>
    <w:p w14:paraId="65298000" w14:textId="77777777" w:rsidR="002309B7" w:rsidRPr="002309B7" w:rsidRDefault="002309B7">
      <w:pPr>
        <w:rPr>
          <w:sz w:val="28"/>
          <w:szCs w:val="28"/>
        </w:rPr>
      </w:pPr>
    </w:p>
    <w:p w14:paraId="709EF398" w14:textId="77777777" w:rsidR="00BC0417" w:rsidRDefault="002309B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When you have </w:t>
      </w:r>
      <w:r w:rsidR="00BC0417">
        <w:rPr>
          <w:b/>
          <w:sz w:val="32"/>
          <w:szCs w:val="32"/>
        </w:rPr>
        <w:t>decided</w:t>
      </w:r>
      <w:r>
        <w:rPr>
          <w:b/>
          <w:sz w:val="32"/>
          <w:szCs w:val="32"/>
        </w:rPr>
        <w:t xml:space="preserve"> what to investigate, you must propose your investigation with a list of materials you will need i</w:t>
      </w:r>
      <w:r w:rsidR="007975FA">
        <w:rPr>
          <w:b/>
          <w:sz w:val="32"/>
          <w:szCs w:val="32"/>
        </w:rPr>
        <w:t>n order to create the model.</w:t>
      </w:r>
    </w:p>
    <w:p w14:paraId="599DB9C5" w14:textId="77777777" w:rsidR="00BC0417" w:rsidRDefault="00BC0417">
      <w:pPr>
        <w:rPr>
          <w:b/>
          <w:sz w:val="32"/>
          <w:szCs w:val="32"/>
        </w:rPr>
      </w:pPr>
    </w:p>
    <w:p w14:paraId="1C84233C" w14:textId="7B47E462" w:rsidR="00BC0417" w:rsidRPr="00BC0417" w:rsidRDefault="00BC0417" w:rsidP="00BC041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 you will have access to: </w:t>
      </w:r>
      <w:r w:rsidR="00BE1F9D">
        <w:rPr>
          <w:sz w:val="28"/>
          <w:szCs w:val="28"/>
        </w:rPr>
        <w:t>cardboard, aluminium foil</w:t>
      </w:r>
      <w:r>
        <w:rPr>
          <w:sz w:val="28"/>
          <w:szCs w:val="28"/>
        </w:rPr>
        <w:t>, newspaper, sticky tape, lab trays, baking soda, vinegar, stirring rod, scissors, food dye, 100mL beaker, cornflour, antacid tablets</w:t>
      </w:r>
    </w:p>
    <w:p w14:paraId="04206B60" w14:textId="2A786EAE" w:rsidR="002309B7" w:rsidRDefault="00BC0417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Any other materials you may need you will need to provide yourself </w:t>
      </w: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. Coke bottle, jars, plasticine etc. However the materials above are enough to build a standard volcano. </w:t>
      </w:r>
      <w:r w:rsidR="002309B7">
        <w:rPr>
          <w:b/>
          <w:sz w:val="32"/>
          <w:szCs w:val="32"/>
        </w:rPr>
        <w:br w:type="page"/>
      </w:r>
    </w:p>
    <w:p w14:paraId="6AC40083" w14:textId="2A1FA473" w:rsidR="00551555" w:rsidRPr="00551555" w:rsidRDefault="005A2B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136A7" wp14:editId="5331DF42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5943600" cy="32004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00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6228" w14:textId="7370FCD7" w:rsidR="00231C24" w:rsidRDefault="00231C24" w:rsidP="005A2B68">
                            <w:r>
                              <w:t>Diagram of model: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7pt;width:468pt;height:25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" fillcolor="white [3201]" strokecolor="black [3200]" strokeweight="2pt">
                <v:textbox>
                  <w:txbxContent>
                    <w:p w14:paraId="49606228" w14:textId="7370FCD7" w:rsidR="00231C24" w:rsidRDefault="00231C24" w:rsidP="005A2B68">
                      <w:r>
                        <w:t>Diagram of model: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78C1E" wp14:editId="31D7C0B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943600" cy="9144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E263" w14:textId="52987C6D" w:rsidR="00231C24" w:rsidRDefault="00231C24">
                            <w:r>
                              <w:t>We will be investigating: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0;margin-top:36pt;width:468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" fillcolor="white [3201]" strokecolor="black [3200]" strokeweight="2pt">
                <v:textbox>
                  <w:txbxContent>
                    <w:p w14:paraId="56CAE263" w14:textId="52987C6D" w:rsidR="00231C24" w:rsidRDefault="00231C24">
                      <w:r>
                        <w:t>We will be investigating: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55" w:rsidRPr="00551555">
        <w:rPr>
          <w:b/>
          <w:sz w:val="32"/>
          <w:szCs w:val="32"/>
        </w:rPr>
        <w:t xml:space="preserve">Project planning sheet </w:t>
      </w:r>
    </w:p>
    <w:p w14:paraId="04C95004" w14:textId="5FACBA60" w:rsidR="00BC0417" w:rsidRDefault="00BC0417"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78AD3" wp14:editId="2EFDDB7E">
                <wp:simplePos x="0" y="0"/>
                <wp:positionH relativeFrom="column">
                  <wp:posOffset>0</wp:posOffset>
                </wp:positionH>
                <wp:positionV relativeFrom="paragraph">
                  <wp:posOffset>5346700</wp:posOffset>
                </wp:positionV>
                <wp:extent cx="5943600" cy="2057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997C" w14:textId="34F8BCAA" w:rsidR="00231C24" w:rsidRDefault="00231C24" w:rsidP="005A2B68">
                            <w:r>
                              <w:t>What resources can we get ourselves? Delegate who is in charge of obtaining certain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28" type="#_x0000_t202" style="position:absolute;margin-left:0;margin-top:421pt;width:468pt;height:16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" fillcolor="white [3201]" strokecolor="black [3200]" strokeweight="2pt">
                <v:textbox>
                  <w:txbxContent>
                    <w:p w14:paraId="27F5997C" w14:textId="34F8BCAA" w:rsidR="00231C24" w:rsidRDefault="00231C24" w:rsidP="005A2B68">
                      <w:r>
                        <w:t>What resources can we get ourselves? Delegate who is in charge of obtaining certain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3B837" wp14:editId="3D77E0A7">
                <wp:simplePos x="0" y="0"/>
                <wp:positionH relativeFrom="column">
                  <wp:posOffset>0</wp:posOffset>
                </wp:positionH>
                <wp:positionV relativeFrom="paragraph">
                  <wp:posOffset>3403600</wp:posOffset>
                </wp:positionV>
                <wp:extent cx="5943600" cy="18288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28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5865" w14:textId="446E042D" w:rsidR="00231C24" w:rsidRDefault="00231C24" w:rsidP="005A2B68">
                            <w:r>
                              <w:t>What resources do we need?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9" type="#_x0000_t202" style="position:absolute;margin-left:0;margin-top:268pt;width:468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" fillcolor="white [3201]" strokecolor="black [3200]" strokeweight="2pt">
                <v:textbox>
                  <w:txbxContent>
                    <w:p w14:paraId="67F95865" w14:textId="446E042D" w:rsidR="00231C24" w:rsidRDefault="00231C24" w:rsidP="005A2B68">
                      <w:r>
                        <w:t>What resources do we need?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0E2C7" w14:textId="2ADB6E9A" w:rsidR="00BC0417" w:rsidRPr="00551555" w:rsidRDefault="00BE1F9D" w:rsidP="00BC041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B4F82" wp14:editId="7EF365B2">
                <wp:simplePos x="0" y="0"/>
                <wp:positionH relativeFrom="column">
                  <wp:posOffset>0</wp:posOffset>
                </wp:positionH>
                <wp:positionV relativeFrom="paragraph">
                  <wp:posOffset>1828800</wp:posOffset>
                </wp:positionV>
                <wp:extent cx="5943600" cy="762635"/>
                <wp:effectExtent l="0" t="0" r="1905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6263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55332" w14:textId="2915CACF" w:rsidR="00BC0417" w:rsidRPr="00332F67" w:rsidRDefault="00BC0417" w:rsidP="00BC0417">
                            <w:pPr>
                              <w:rPr>
                                <w:i/>
                              </w:rPr>
                            </w:pPr>
                            <w:r>
                              <w:t>Dependent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0;margin-top:2in;width:468pt;height:6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" fillcolor="white [3201]" strokecolor="black [3200]" strokeweight="2pt">
                <v:textbox>
                  <w:txbxContent>
                    <w:p w14:paraId="70F55332" w14:textId="2915CACF" w:rsidR="00BC0417" w:rsidRPr="00332F67" w:rsidRDefault="00BC0417" w:rsidP="00BC0417">
                      <w:pPr>
                        <w:rPr>
                          <w:i/>
                        </w:rPr>
                      </w:pPr>
                      <w:r>
                        <w:t>Dependent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417"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D52B7" wp14:editId="039247FC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5943600" cy="11430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A0ABB" w14:textId="73ABF0FE" w:rsidR="00332F67" w:rsidRPr="00332F67" w:rsidRDefault="00332F67" w:rsidP="00332F67">
                            <w:pPr>
                              <w:rPr>
                                <w:i/>
                              </w:rPr>
                            </w:pPr>
                            <w:r>
                              <w:t>Our hypothesis (</w:t>
                            </w:r>
                            <w:r>
                              <w:rPr>
                                <w:i/>
                              </w:rPr>
                              <w:t xml:space="preserve">If….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Then….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Because…..)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30" type="#_x0000_t202" style="position:absolute;margin-left:0;margin-top:36pt;width:468pt;height:9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" fillcolor="white [3201]" strokecolor="black [3200]" strokeweight="2pt">
                <v:textbox>
                  <w:txbxContent>
                    <w:p w14:paraId="045A0ABB" w14:textId="73ABF0FE" w:rsidR="00332F67" w:rsidRPr="00332F67" w:rsidRDefault="00332F67" w:rsidP="00332F67">
                      <w:pPr>
                        <w:rPr>
                          <w:i/>
                        </w:rPr>
                      </w:pPr>
                      <w:r>
                        <w:t>Our hypothesis (</w:t>
                      </w:r>
                      <w:r>
                        <w:rPr>
                          <w:i/>
                        </w:rPr>
                        <w:t>If…. Then…. Because…..)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417">
        <w:rPr>
          <w:b/>
          <w:sz w:val="32"/>
          <w:szCs w:val="32"/>
        </w:rPr>
        <w:t>P</w:t>
      </w:r>
      <w:r w:rsidR="00BC0417" w:rsidRPr="00551555">
        <w:rPr>
          <w:b/>
          <w:sz w:val="32"/>
          <w:szCs w:val="32"/>
        </w:rPr>
        <w:t xml:space="preserve">roject planning sheet </w:t>
      </w:r>
    </w:p>
    <w:p w14:paraId="1296A2F5" w14:textId="293448EB" w:rsidR="007975FA" w:rsidRDefault="00BE1F9D"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E3A09" wp14:editId="23D6273C">
                <wp:simplePos x="0" y="0"/>
                <wp:positionH relativeFrom="column">
                  <wp:posOffset>0</wp:posOffset>
                </wp:positionH>
                <wp:positionV relativeFrom="paragraph">
                  <wp:posOffset>3630295</wp:posOffset>
                </wp:positionV>
                <wp:extent cx="5943600" cy="3628390"/>
                <wp:effectExtent l="0" t="0" r="1905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2839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E822A" w14:textId="28F098F4" w:rsidR="00BE1F9D" w:rsidRPr="00332F67" w:rsidRDefault="00BE1F9D" w:rsidP="00BE1F9D">
                            <w:pPr>
                              <w:rPr>
                                <w:i/>
                              </w:rPr>
                            </w:pPr>
                            <w:r>
                              <w:t>Proposed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2" type="#_x0000_t202" style="position:absolute;margin-left:0;margin-top:285.85pt;width:468pt;height:28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" fillcolor="white [3201]" strokecolor="black [3200]" strokeweight="2pt">
                <v:textbox>
                  <w:txbxContent>
                    <w:p w14:paraId="2EDE822A" w14:textId="28F098F4" w:rsidR="00BE1F9D" w:rsidRPr="00332F67" w:rsidRDefault="00BE1F9D" w:rsidP="00BE1F9D">
                      <w:pPr>
                        <w:rPr>
                          <w:i/>
                        </w:rPr>
                      </w:pPr>
                      <w:r>
                        <w:t>Proposed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55A0B" wp14:editId="1133C4FD">
                <wp:simplePos x="0" y="0"/>
                <wp:positionH relativeFrom="column">
                  <wp:posOffset>0</wp:posOffset>
                </wp:positionH>
                <wp:positionV relativeFrom="paragraph">
                  <wp:posOffset>1952625</wp:posOffset>
                </wp:positionV>
                <wp:extent cx="5943600" cy="1540510"/>
                <wp:effectExtent l="0" t="0" r="19050" b="215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405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E5C1" w14:textId="0C825786" w:rsidR="00BE1F9D" w:rsidRPr="00332F67" w:rsidRDefault="00BE1F9D" w:rsidP="00BE1F9D">
                            <w:pPr>
                              <w:rPr>
                                <w:i/>
                              </w:rPr>
                            </w:pPr>
                            <w:r>
                              <w:t>Controlled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33" type="#_x0000_t202" style="position:absolute;margin-left:0;margin-top:153.75pt;width:468pt;height:121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" fillcolor="white [3201]" strokecolor="black [3200]" strokeweight="2pt">
                <v:textbox>
                  <w:txbxContent>
                    <w:p w14:paraId="62DDE5C1" w14:textId="0C825786" w:rsidR="00BE1F9D" w:rsidRPr="00332F67" w:rsidRDefault="00BE1F9D" w:rsidP="00BE1F9D">
                      <w:pPr>
                        <w:rPr>
                          <w:i/>
                        </w:rPr>
                      </w:pPr>
                      <w:r>
                        <w:t xml:space="preserve">Controlled </w:t>
                      </w:r>
                      <w:r>
                        <w:t>variable</w:t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85288" wp14:editId="2F4A5B9C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943600" cy="654685"/>
                <wp:effectExtent l="0" t="0" r="1905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5468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F3320" w14:textId="376C6A56" w:rsidR="00BC0417" w:rsidRPr="00332F67" w:rsidRDefault="00BC0417" w:rsidP="00BC0417">
                            <w:pPr>
                              <w:rPr>
                                <w:i/>
                              </w:rPr>
                            </w:pPr>
                            <w:r>
                              <w:t>Independent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" o:spid="_x0000_s1034" type="#_x0000_t202" style="position:absolute;margin-left:0;margin-top:89.7pt;width:468pt;height:51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" fillcolor="white [3201]" strokecolor="black [3200]" strokeweight="2pt">
                <v:textbox>
                  <w:txbxContent>
                    <w:p w14:paraId="2DDF3320" w14:textId="376C6A56" w:rsidR="00BC0417" w:rsidRPr="00332F67" w:rsidRDefault="00BC0417" w:rsidP="00BC0417">
                      <w:pPr>
                        <w:rPr>
                          <w:i/>
                        </w:rPr>
                      </w:pPr>
                      <w:r>
                        <w:t>Independent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75FA" w:rsidSect="00BC0417">
      <w:headerReference w:type="default" r:id="rId9"/>
      <w:pgSz w:w="11900" w:h="1682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F43C9" w14:textId="77777777" w:rsidR="00231C24" w:rsidRDefault="00231C24" w:rsidP="00551555">
      <w:pPr>
        <w:spacing w:after="0" w:line="240" w:lineRule="auto"/>
      </w:pPr>
      <w:r>
        <w:separator/>
      </w:r>
    </w:p>
  </w:endnote>
  <w:endnote w:type="continuationSeparator" w:id="0">
    <w:p w14:paraId="4EA5A750" w14:textId="77777777" w:rsidR="00231C24" w:rsidRDefault="00231C24" w:rsidP="0055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F4B3F" w14:textId="77777777" w:rsidR="00231C24" w:rsidRDefault="00231C24" w:rsidP="00551555">
      <w:pPr>
        <w:spacing w:after="0" w:line="240" w:lineRule="auto"/>
      </w:pPr>
      <w:r>
        <w:separator/>
      </w:r>
    </w:p>
  </w:footnote>
  <w:footnote w:type="continuationSeparator" w:id="0">
    <w:p w14:paraId="16289B8C" w14:textId="77777777" w:rsidR="00231C24" w:rsidRDefault="00231C24" w:rsidP="0055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3DA9D" w14:textId="77777777" w:rsidR="00231C24" w:rsidRDefault="00231C24">
    <w:pPr>
      <w:pStyle w:val="Header"/>
    </w:pPr>
    <w:r>
      <w:t>Name: 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E6B3B"/>
    <w:multiLevelType w:val="hybridMultilevel"/>
    <w:tmpl w:val="17C40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A1F2CD5"/>
    <w:multiLevelType w:val="hybridMultilevel"/>
    <w:tmpl w:val="318415A8"/>
    <w:lvl w:ilvl="0" w:tplc="EF02AA7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55"/>
    <w:rsid w:val="002309B7"/>
    <w:rsid w:val="00231C24"/>
    <w:rsid w:val="00235AD5"/>
    <w:rsid w:val="00305C47"/>
    <w:rsid w:val="00332F67"/>
    <w:rsid w:val="00551555"/>
    <w:rsid w:val="005A2B68"/>
    <w:rsid w:val="005E2102"/>
    <w:rsid w:val="007975FA"/>
    <w:rsid w:val="008169B3"/>
    <w:rsid w:val="00A74E7C"/>
    <w:rsid w:val="00AC59F4"/>
    <w:rsid w:val="00BC0417"/>
    <w:rsid w:val="00BC6935"/>
    <w:rsid w:val="00BD7D19"/>
    <w:rsid w:val="00BE1F9D"/>
    <w:rsid w:val="00E47252"/>
    <w:rsid w:val="00F1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64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55"/>
  </w:style>
  <w:style w:type="paragraph" w:styleId="Footer">
    <w:name w:val="footer"/>
    <w:basedOn w:val="Normal"/>
    <w:link w:val="Foot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55"/>
  </w:style>
  <w:style w:type="table" w:styleId="TableGrid">
    <w:name w:val="Table Grid"/>
    <w:basedOn w:val="TableNormal"/>
    <w:uiPriority w:val="59"/>
    <w:rsid w:val="0079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C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55"/>
  </w:style>
  <w:style w:type="paragraph" w:styleId="Footer">
    <w:name w:val="footer"/>
    <w:basedOn w:val="Normal"/>
    <w:link w:val="FooterChar"/>
    <w:uiPriority w:val="99"/>
    <w:unhideWhenUsed/>
    <w:rsid w:val="0055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55"/>
  </w:style>
  <w:style w:type="table" w:styleId="TableGrid">
    <w:name w:val="Table Grid"/>
    <w:basedOn w:val="TableNormal"/>
    <w:uiPriority w:val="59"/>
    <w:rsid w:val="0079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C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385C5-311F-439A-98D7-1C85E59B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92CF9C2D</Template>
  <TotalTime>71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BRELSKI-NAPRAWSKI Sabina</dc:creator>
  <cp:lastModifiedBy>OPACAK Ivan</cp:lastModifiedBy>
  <cp:revision>9</cp:revision>
  <cp:lastPrinted>2017-05-11T04:52:00Z</cp:lastPrinted>
  <dcterms:created xsi:type="dcterms:W3CDTF">2016-05-30T02:14:00Z</dcterms:created>
  <dcterms:modified xsi:type="dcterms:W3CDTF">2017-05-11T04:52:00Z</dcterms:modified>
</cp:coreProperties>
</file>