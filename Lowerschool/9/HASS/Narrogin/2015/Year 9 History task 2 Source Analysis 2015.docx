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696" w:rsidRDefault="006F698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688589" wp14:editId="4DD790D1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1541145" cy="1257300"/>
                <wp:effectExtent l="0" t="1905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145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5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29.35pt;margin-top:-40.2pt;width:121.35pt;height:99pt;z-index:251660288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XiFwA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9QhsMA&#10;AADaAAAADwAAAGRycy9kb3ducmV2LnhtbESPQWvCQBSE74X+h+UVvDWbFBWJWaUUArn0UDUHb4/s&#10;axKSfRuy2xj99V1B8DjMzDdMtp9NLyYaXWtZQRLFIIgrq1uuFZyO+fsGhPPIGnvLpOBKDva715cM&#10;U20v/EPTwdciQNilqKDxfkildFVDBl1kB+Lg/drRoA9yrKUe8RLgppcfcbyWBlsOCw0O9NVQ1R3+&#10;jIJy2d3K8/XbJfbGpV/PeVUUuVKLt/lzC8LT7J/hR7vQClZwvxJu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9Qh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TbRS+AAAA2gAAAA8AAABkcnMvZG93bnJldi54bWxET01rAjEQvRf8D2EEL0WzepCyGkWFheKh&#10;UCt4HTdjsriZLEnqrv/eHAo9Pt73eju4VjwoxMazgvmsAEFce92wUXD+qaYfIGJC1th6JgVPirDd&#10;jN7WWGrf8zc9TsmIHMKxRAU2pa6UMtaWHMaZ74gzd/PBYcowGKkD9jnctXJRFEvpsOHcYLGjg6X6&#10;fvp1Cr4uz3C17743S3PRe95XRh4rpSbjYbcCkWhI/+I/96dWkLfmK/kGyM0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wTbRS+AAAA2gAAAA8AAAAAAAAAAAAAAAAAnwIAAGRy&#10;cy9kb3ducmV2LnhtbFBLBQYAAAAABAAEAPcAAACKAwAAAAA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AC32B" wp14:editId="085E1C18">
                <wp:simplePos x="0" y="0"/>
                <wp:positionH relativeFrom="column">
                  <wp:posOffset>1169581</wp:posOffset>
                </wp:positionH>
                <wp:positionV relativeFrom="paragraph">
                  <wp:posOffset>-531628</wp:posOffset>
                </wp:positionV>
                <wp:extent cx="4946650" cy="956930"/>
                <wp:effectExtent l="0" t="0" r="254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95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982" w:rsidRDefault="006F6982" w:rsidP="006F69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50  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>______ %   Complete on the day of the tes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     </w:t>
                            </w:r>
                          </w:p>
                          <w:p w:rsidR="006F6982" w:rsidRPr="006F6982" w:rsidRDefault="006F6982" w:rsidP="006F6982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2.1pt;margin-top:-41.85pt;width:389.5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" fillcolor="white [3201]" strokecolor="#f79646 [3209]" strokeweight="2pt">
                <v:textbox>
                  <w:txbxContent>
                    <w:p w:rsidR="006F6982" w:rsidRDefault="006F6982" w:rsidP="006F69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>
                        <w:rPr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50  or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48C9">
                        <w:rPr>
                          <w:sz w:val="18"/>
                          <w:szCs w:val="18"/>
                        </w:rPr>
                        <w:t>______ %   Complete on the day of the tes</w:t>
                      </w:r>
                      <w:r>
                        <w:rPr>
                          <w:sz w:val="18"/>
                          <w:szCs w:val="18"/>
                        </w:rPr>
                        <w:t xml:space="preserve">t     </w:t>
                      </w:r>
                    </w:p>
                    <w:p w:rsidR="006F6982" w:rsidRPr="006F6982" w:rsidRDefault="006F6982" w:rsidP="006F6982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 w:rsidRPr="003859EF">
                        <w:rPr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6F6982" w:rsidRPr="0089410E" w:rsidRDefault="006F6982">
      <w:pPr>
        <w:rPr>
          <w:rFonts w:ascii="Arial" w:hAnsi="Arial" w:cs="Arial"/>
          <w:b/>
          <w:sz w:val="32"/>
          <w:szCs w:val="32"/>
        </w:rPr>
      </w:pPr>
    </w:p>
    <w:p w:rsidR="00F15696" w:rsidRPr="0089410E" w:rsidRDefault="00A948C9">
      <w:pPr>
        <w:rPr>
          <w:rFonts w:ascii="Arial" w:hAnsi="Arial" w:cs="Arial"/>
          <w:b/>
          <w:sz w:val="32"/>
          <w:szCs w:val="32"/>
        </w:rPr>
      </w:pPr>
      <w:r w:rsidRPr="0089410E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89410E">
        <w:rPr>
          <w:rFonts w:ascii="Arial" w:hAnsi="Arial" w:cs="Arial"/>
          <w:b/>
          <w:sz w:val="32"/>
          <w:szCs w:val="32"/>
        </w:rPr>
        <w:t xml:space="preserve">         </w:t>
      </w:r>
      <w:r w:rsidR="0089410E" w:rsidRPr="0089410E">
        <w:rPr>
          <w:rFonts w:ascii="Arial" w:hAnsi="Arial" w:cs="Arial"/>
          <w:b/>
          <w:sz w:val="32"/>
          <w:szCs w:val="32"/>
        </w:rPr>
        <w:t xml:space="preserve">  </w:t>
      </w:r>
      <w:r w:rsidR="0089410E">
        <w:rPr>
          <w:rFonts w:ascii="Arial" w:hAnsi="Arial" w:cs="Arial"/>
          <w:b/>
          <w:sz w:val="32"/>
          <w:szCs w:val="32"/>
        </w:rPr>
        <w:t>NAME: ____________________</w:t>
      </w:r>
    </w:p>
    <w:p w:rsidR="006F6982" w:rsidRPr="008554B7" w:rsidRDefault="006F6982" w:rsidP="006F6982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8554B7">
        <w:rPr>
          <w:rFonts w:ascii="Arial" w:hAnsi="Arial" w:cs="Arial"/>
          <w:b/>
          <w:sz w:val="36"/>
          <w:szCs w:val="36"/>
          <w:u w:val="single"/>
        </w:rPr>
        <w:t>Task 2 – Source Analysis Task</w:t>
      </w:r>
    </w:p>
    <w:p w:rsidR="00A948C9" w:rsidRPr="006F6982" w:rsidRDefault="006F6982" w:rsidP="006F698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Topic: </w:t>
      </w:r>
      <w:r w:rsidR="00A948C9" w:rsidRPr="0089410E">
        <w:rPr>
          <w:rFonts w:ascii="Arial" w:hAnsi="Arial" w:cs="Arial"/>
          <w:b/>
          <w:sz w:val="36"/>
          <w:szCs w:val="36"/>
        </w:rPr>
        <w:t xml:space="preserve">  Industrial Revolution</w:t>
      </w:r>
      <w:r>
        <w:rPr>
          <w:rFonts w:ascii="Arial" w:hAnsi="Arial" w:cs="Arial"/>
          <w:b/>
          <w:sz w:val="32"/>
          <w:szCs w:val="32"/>
        </w:rPr>
        <w:t xml:space="preserve">      </w:t>
      </w:r>
      <w:r w:rsidRPr="0089410E">
        <w:rPr>
          <w:rFonts w:ascii="Arial" w:hAnsi="Arial" w:cs="Arial"/>
          <w:b/>
          <w:sz w:val="32"/>
          <w:szCs w:val="32"/>
        </w:rPr>
        <w:t xml:space="preserve"> Weighting 20%</w:t>
      </w:r>
      <w:r>
        <w:rPr>
          <w:rFonts w:ascii="Arial" w:hAnsi="Arial" w:cs="Arial"/>
          <w:b/>
          <w:sz w:val="32"/>
          <w:szCs w:val="32"/>
        </w:rPr>
        <w:t xml:space="preserve">       </w:t>
      </w:r>
      <w:r w:rsidRPr="0089410E">
        <w:rPr>
          <w:rFonts w:ascii="Arial" w:hAnsi="Arial" w:cs="Arial"/>
          <w:b/>
          <w:sz w:val="32"/>
          <w:szCs w:val="32"/>
        </w:rPr>
        <w:t xml:space="preserve"> /50   </w:t>
      </w:r>
      <w:r>
        <w:rPr>
          <w:rFonts w:ascii="Arial" w:hAnsi="Arial" w:cs="Arial"/>
          <w:b/>
          <w:sz w:val="32"/>
          <w:szCs w:val="32"/>
        </w:rPr>
        <w:t xml:space="preserve">  </w:t>
      </w:r>
    </w:p>
    <w:p w:rsidR="00C849B3" w:rsidRPr="003859EF" w:rsidRDefault="00A948C9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Source</w:t>
      </w:r>
      <w:r w:rsidR="0089410E">
        <w:rPr>
          <w:b/>
          <w:sz w:val="32"/>
          <w:szCs w:val="32"/>
        </w:rPr>
        <w:t xml:space="preserve"> 1.</w:t>
      </w:r>
      <w:proofErr w:type="gramEnd"/>
      <w:r w:rsidR="00C849B3">
        <w:rPr>
          <w:noProof/>
          <w:lang w:eastAsia="en-AU"/>
        </w:rPr>
        <w:drawing>
          <wp:inline distT="0" distB="0" distL="0" distR="0" wp14:anchorId="5B8ED717" wp14:editId="11DE616E">
            <wp:extent cx="5433237" cy="3466214"/>
            <wp:effectExtent l="0" t="0" r="0" b="1270"/>
            <wp:docPr id="6" name="Picture 6" descr="Image result for industrial r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industrial revolu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98" cy="34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B3" w:rsidRPr="00C849B3" w:rsidRDefault="00C849B3">
      <w:pPr>
        <w:rPr>
          <w:rFonts w:ascii="Arial" w:hAnsi="Arial" w:cs="Arial"/>
          <w:b/>
          <w:sz w:val="24"/>
          <w:szCs w:val="24"/>
        </w:rPr>
      </w:pPr>
      <w:r w:rsidRPr="006F6982">
        <w:rPr>
          <w:rFonts w:ascii="Arial" w:hAnsi="Arial" w:cs="Arial"/>
          <w:b/>
          <w:sz w:val="24"/>
          <w:szCs w:val="24"/>
        </w:rPr>
        <w:t>Source I</w:t>
      </w:r>
      <w:r w:rsidRPr="00C849B3">
        <w:rPr>
          <w:rFonts w:ascii="Arial" w:hAnsi="Arial" w:cs="Arial"/>
          <w:sz w:val="24"/>
          <w:szCs w:val="24"/>
        </w:rPr>
        <w:t xml:space="preserve"> is an </w:t>
      </w:r>
      <w:proofErr w:type="spellStart"/>
      <w:r w:rsidRPr="00C849B3">
        <w:rPr>
          <w:rFonts w:ascii="Arial" w:hAnsi="Arial" w:cs="Arial"/>
          <w:sz w:val="24"/>
          <w:szCs w:val="24"/>
        </w:rPr>
        <w:t>Infographic</w:t>
      </w:r>
      <w:proofErr w:type="spellEnd"/>
      <w:r w:rsidRPr="00C849B3">
        <w:rPr>
          <w:rFonts w:ascii="Arial" w:hAnsi="Arial" w:cs="Arial"/>
          <w:sz w:val="24"/>
          <w:szCs w:val="24"/>
        </w:rPr>
        <w:t xml:space="preserve"> about the Industrial Revolution. </w:t>
      </w:r>
      <w:r w:rsidR="003859EF">
        <w:rPr>
          <w:rFonts w:ascii="Arial" w:hAnsi="Arial" w:cs="Arial"/>
          <w:sz w:val="24"/>
          <w:szCs w:val="24"/>
        </w:rPr>
        <w:t>Refer to the source and c</w:t>
      </w:r>
      <w:r w:rsidRPr="00C849B3">
        <w:rPr>
          <w:rFonts w:ascii="Arial" w:hAnsi="Arial" w:cs="Arial"/>
          <w:sz w:val="24"/>
          <w:szCs w:val="24"/>
        </w:rPr>
        <w:t xml:space="preserve">hoose 5 words from this </w:t>
      </w:r>
      <w:proofErr w:type="spellStart"/>
      <w:r w:rsidRPr="00C849B3">
        <w:rPr>
          <w:rFonts w:ascii="Arial" w:hAnsi="Arial" w:cs="Arial"/>
          <w:sz w:val="24"/>
          <w:szCs w:val="24"/>
        </w:rPr>
        <w:t>Infographic</w:t>
      </w:r>
      <w:proofErr w:type="spellEnd"/>
      <w:r w:rsidRPr="00C849B3">
        <w:rPr>
          <w:rFonts w:ascii="Arial" w:hAnsi="Arial" w:cs="Arial"/>
          <w:sz w:val="24"/>
          <w:szCs w:val="24"/>
        </w:rPr>
        <w:t xml:space="preserve"> and explain their significance to the Industrial Revolution. </w:t>
      </w:r>
      <w:r w:rsidRPr="00C849B3">
        <w:rPr>
          <w:rFonts w:ascii="Arial" w:hAnsi="Arial" w:cs="Arial"/>
          <w:b/>
          <w:sz w:val="24"/>
          <w:szCs w:val="24"/>
        </w:rPr>
        <w:t xml:space="preserve">Use examples related to the Industrial Revolution. </w:t>
      </w:r>
    </w:p>
    <w:p w:rsidR="00C849B3" w:rsidRPr="00F15696" w:rsidRDefault="00C849B3" w:rsidP="00C849B3">
      <w:pPr>
        <w:pStyle w:val="ListParagraph"/>
        <w:numPr>
          <w:ilvl w:val="0"/>
          <w:numId w:val="1"/>
        </w:numPr>
      </w:pPr>
      <w:r w:rsidRPr="008554B7">
        <w:rPr>
          <w:rFonts w:ascii="Arial" w:hAnsi="Arial" w:cs="Arial"/>
          <w:b/>
          <w:sz w:val="24"/>
          <w:szCs w:val="24"/>
        </w:rPr>
        <w:t>Word:</w:t>
      </w:r>
      <w:r w:rsidR="00F15696" w:rsidRPr="00F15696">
        <w:rPr>
          <w:rFonts w:ascii="Arial" w:hAnsi="Arial" w:cs="Arial"/>
          <w:sz w:val="24"/>
          <w:szCs w:val="24"/>
        </w:rPr>
        <w:t>__________________________________</w:t>
      </w:r>
      <w:r w:rsidRPr="00F15696">
        <w:t xml:space="preserve">         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Pr="008554B7">
        <w:rPr>
          <w:rFonts w:ascii="Arial" w:hAnsi="Arial" w:cs="Arial"/>
          <w:sz w:val="24"/>
          <w:szCs w:val="24"/>
        </w:rPr>
        <w:t>arks)</w:t>
      </w:r>
    </w:p>
    <w:p w:rsidR="00C849B3" w:rsidRPr="006F6982" w:rsidRDefault="00C849B3" w:rsidP="00C849B3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Significance</w:t>
      </w:r>
      <w:proofErr w:type="gramStart"/>
      <w:r w:rsidR="00F15696" w:rsidRPr="006F6982">
        <w:t>:</w:t>
      </w:r>
      <w:r w:rsidR="00F15696" w:rsidRPr="006F6982">
        <w:rPr>
          <w:rFonts w:ascii="Arial" w:hAnsi="Arial" w:cs="Arial"/>
          <w:sz w:val="24"/>
          <w:szCs w:val="24"/>
        </w:rPr>
        <w:t>_</w:t>
      </w:r>
      <w:proofErr w:type="gramEnd"/>
      <w:r w:rsidR="00F15696" w:rsidRPr="006F6982">
        <w:rPr>
          <w:rFonts w:ascii="Arial" w:hAnsi="Arial" w:cs="Arial"/>
          <w:sz w:val="24"/>
          <w:szCs w:val="24"/>
        </w:rPr>
        <w:t>______________________________________________________</w:t>
      </w:r>
    </w:p>
    <w:p w:rsidR="00F15696" w:rsidRPr="006F6982" w:rsidRDefault="00F15696" w:rsidP="00C849B3">
      <w:pPr>
        <w:rPr>
          <w:rFonts w:ascii="Arial" w:hAnsi="Arial" w:cs="Arial"/>
          <w:i/>
          <w:sz w:val="24"/>
          <w:szCs w:val="24"/>
        </w:rPr>
      </w:pPr>
      <w:r w:rsidRPr="006F6982">
        <w:rPr>
          <w:rFonts w:ascii="Arial" w:hAnsi="Arial" w:cs="Arial"/>
          <w:i/>
          <w:sz w:val="24"/>
          <w:szCs w:val="24"/>
        </w:rPr>
        <w:t>__________________________________</w:t>
      </w:r>
      <w:r w:rsidR="006F6982" w:rsidRPr="006F6982">
        <w:rPr>
          <w:rFonts w:ascii="Arial" w:hAnsi="Arial" w:cs="Arial"/>
          <w:i/>
          <w:sz w:val="24"/>
          <w:szCs w:val="24"/>
        </w:rPr>
        <w:t>_______________________________</w:t>
      </w:r>
    </w:p>
    <w:p w:rsidR="00F15696" w:rsidRPr="006F6982" w:rsidRDefault="00F15696" w:rsidP="00C849B3">
      <w:pPr>
        <w:rPr>
          <w:rFonts w:ascii="Arial" w:hAnsi="Arial" w:cs="Arial"/>
          <w:i/>
          <w:sz w:val="24"/>
          <w:szCs w:val="24"/>
        </w:rPr>
      </w:pPr>
      <w:r w:rsidRPr="006F6982">
        <w:rPr>
          <w:rFonts w:ascii="Arial" w:hAnsi="Arial" w:cs="Arial"/>
          <w:i/>
          <w:sz w:val="24"/>
          <w:szCs w:val="24"/>
        </w:rPr>
        <w:t>_________________________________________________________________</w:t>
      </w:r>
    </w:p>
    <w:p w:rsidR="00F15696" w:rsidRPr="00F15696" w:rsidRDefault="00F15696" w:rsidP="00C849B3">
      <w:pPr>
        <w:rPr>
          <w:rFonts w:ascii="Arial" w:hAnsi="Arial" w:cs="Arial"/>
          <w:sz w:val="24"/>
          <w:szCs w:val="24"/>
        </w:rPr>
      </w:pPr>
      <w:r w:rsidRPr="00F15696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C849B3" w:rsidRDefault="00C849B3" w:rsidP="00C849B3"/>
    <w:p w:rsidR="008554B7" w:rsidRPr="00F15696" w:rsidRDefault="008554B7" w:rsidP="00C849B3"/>
    <w:p w:rsidR="00C849B3" w:rsidRPr="00F15696" w:rsidRDefault="008554B7" w:rsidP="00C84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lastRenderedPageBreak/>
        <w:t>Word:</w:t>
      </w:r>
      <w:r>
        <w:rPr>
          <w:rFonts w:ascii="Arial" w:hAnsi="Arial" w:cs="Arial"/>
          <w:sz w:val="24"/>
          <w:szCs w:val="24"/>
        </w:rPr>
        <w:t xml:space="preserve"> </w:t>
      </w:r>
      <w:r w:rsidR="00C849B3" w:rsidRPr="00F15696">
        <w:rPr>
          <w:rFonts w:ascii="Arial" w:hAnsi="Arial" w:cs="Arial"/>
          <w:sz w:val="24"/>
          <w:szCs w:val="24"/>
        </w:rPr>
        <w:t xml:space="preserve">___________________________________             </w:t>
      </w:r>
      <w:r w:rsidR="003859EF" w:rsidRPr="008554B7">
        <w:rPr>
          <w:rFonts w:ascii="Arial" w:hAnsi="Arial" w:cs="Arial"/>
          <w:sz w:val="24"/>
          <w:szCs w:val="24"/>
        </w:rPr>
        <w:t>(4 m</w:t>
      </w:r>
      <w:r w:rsidR="00C849B3" w:rsidRPr="008554B7">
        <w:rPr>
          <w:rFonts w:ascii="Arial" w:hAnsi="Arial" w:cs="Arial"/>
          <w:sz w:val="24"/>
          <w:szCs w:val="24"/>
        </w:rPr>
        <w:t>arks)</w:t>
      </w:r>
    </w:p>
    <w:p w:rsidR="00F15696" w:rsidRPr="00F15696" w:rsidRDefault="00F15696" w:rsidP="00F15696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Significance:</w:t>
      </w:r>
      <w:r w:rsidRPr="00F15696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F15696" w:rsidRPr="00F15696" w:rsidRDefault="00F15696" w:rsidP="00F15696">
      <w:pPr>
        <w:rPr>
          <w:rFonts w:ascii="Arial" w:hAnsi="Arial" w:cs="Arial"/>
          <w:sz w:val="24"/>
          <w:szCs w:val="24"/>
        </w:rPr>
      </w:pPr>
      <w:r w:rsidRPr="00F1569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rPr>
          <w:rFonts w:ascii="Arial" w:hAnsi="Arial" w:cs="Arial"/>
          <w:sz w:val="24"/>
          <w:szCs w:val="24"/>
        </w:rPr>
      </w:pPr>
      <w:r w:rsidRPr="00F1569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rPr>
          <w:rFonts w:ascii="Arial" w:hAnsi="Arial" w:cs="Arial"/>
          <w:sz w:val="24"/>
          <w:szCs w:val="24"/>
        </w:rPr>
      </w:pPr>
      <w:r w:rsidRPr="00F1569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Word</w:t>
      </w:r>
      <w:r w:rsidRPr="008554B7">
        <w:rPr>
          <w:rFonts w:ascii="Arial" w:hAnsi="Arial" w:cs="Arial"/>
          <w:sz w:val="24"/>
          <w:szCs w:val="24"/>
        </w:rPr>
        <w:t xml:space="preserve">:___________________________________   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Pr="008554B7">
        <w:rPr>
          <w:rFonts w:ascii="Arial" w:hAnsi="Arial" w:cs="Arial"/>
          <w:sz w:val="24"/>
          <w:szCs w:val="24"/>
        </w:rPr>
        <w:t>arks)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Significance: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  <w:r w:rsidR="008554B7">
        <w:rPr>
          <w:rFonts w:ascii="Arial" w:hAnsi="Arial" w:cs="Arial"/>
          <w:sz w:val="24"/>
          <w:szCs w:val="24"/>
        </w:rPr>
        <w:t>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Word</w:t>
      </w:r>
      <w:r w:rsidRPr="00F15696">
        <w:rPr>
          <w:rFonts w:ascii="Arial" w:hAnsi="Arial" w:cs="Arial"/>
          <w:sz w:val="24"/>
          <w:szCs w:val="24"/>
        </w:rPr>
        <w:t xml:space="preserve">:___________________________________   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Pr="008554B7">
        <w:rPr>
          <w:rFonts w:ascii="Arial" w:hAnsi="Arial" w:cs="Arial"/>
          <w:sz w:val="24"/>
          <w:szCs w:val="24"/>
        </w:rPr>
        <w:t>arks)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Significance: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  <w:r w:rsidR="008554B7">
        <w:rPr>
          <w:rFonts w:ascii="Arial" w:hAnsi="Arial" w:cs="Arial"/>
          <w:sz w:val="24"/>
          <w:szCs w:val="24"/>
        </w:rPr>
        <w:t>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Pr="00F15696" w:rsidRDefault="00F15696" w:rsidP="00F156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Word</w:t>
      </w:r>
      <w:r w:rsidRPr="00F15696">
        <w:rPr>
          <w:rFonts w:ascii="Arial" w:hAnsi="Arial" w:cs="Arial"/>
          <w:sz w:val="24"/>
          <w:szCs w:val="24"/>
        </w:rPr>
        <w:t xml:space="preserve">:___________________________________   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Pr="008554B7">
        <w:rPr>
          <w:rFonts w:ascii="Arial" w:hAnsi="Arial" w:cs="Arial"/>
          <w:sz w:val="24"/>
          <w:szCs w:val="24"/>
        </w:rPr>
        <w:t>arks)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b/>
          <w:sz w:val="24"/>
          <w:szCs w:val="24"/>
        </w:rPr>
        <w:t>Significance: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  <w:r w:rsidR="008554B7">
        <w:rPr>
          <w:rFonts w:ascii="Arial" w:hAnsi="Arial" w:cs="Arial"/>
          <w:sz w:val="24"/>
          <w:szCs w:val="24"/>
        </w:rPr>
        <w:t>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849B3" w:rsidRDefault="00F15696" w:rsidP="00F15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F15696" w:rsidRDefault="00F15696" w:rsidP="00F15696"/>
    <w:p w:rsidR="00F15696" w:rsidRDefault="00F15696" w:rsidP="00F15696"/>
    <w:p w:rsidR="00F15696" w:rsidRDefault="00F15696" w:rsidP="00F15696"/>
    <w:p w:rsidR="00F15696" w:rsidRDefault="00F15696" w:rsidP="00F15696"/>
    <w:p w:rsidR="00F15696" w:rsidRDefault="00F15696" w:rsidP="00F15696"/>
    <w:p w:rsidR="00F15696" w:rsidRDefault="00F15696" w:rsidP="00F15696"/>
    <w:p w:rsidR="00F15696" w:rsidRPr="00F15696" w:rsidRDefault="00F15696" w:rsidP="00F15696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Source 2.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C849B3" w:rsidRDefault="00C849B3">
      <w:r>
        <w:rPr>
          <w:noProof/>
          <w:lang w:eastAsia="en-AU"/>
        </w:rPr>
        <w:drawing>
          <wp:inline distT="0" distB="0" distL="0" distR="0">
            <wp:extent cx="4731385" cy="3391535"/>
            <wp:effectExtent l="0" t="0" r="0" b="0"/>
            <wp:docPr id="2" name="Picture 2" descr="http://3219a2.medialib.glogster.com/jayytyler97/media/85/855091f4e179f59b4354490d87349d19200025b9/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219a2.medialib.glogster.com/jayytyler97/media/85/855091f4e179f59b4354490d87349d19200025b9/chi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96" w:rsidRDefault="00F15696"/>
    <w:p w:rsidR="00F15696" w:rsidRDefault="00541D8D" w:rsidP="00541D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1D8D">
        <w:rPr>
          <w:rFonts w:ascii="Arial" w:hAnsi="Arial" w:cs="Arial"/>
          <w:sz w:val="24"/>
          <w:szCs w:val="24"/>
        </w:rPr>
        <w:t xml:space="preserve">Study </w:t>
      </w:r>
      <w:r w:rsidRPr="006F6982">
        <w:rPr>
          <w:rFonts w:ascii="Arial" w:hAnsi="Arial" w:cs="Arial"/>
          <w:b/>
          <w:sz w:val="24"/>
          <w:szCs w:val="24"/>
        </w:rPr>
        <w:t xml:space="preserve">Source 2 </w:t>
      </w:r>
      <w:r w:rsidRPr="00541D8D">
        <w:rPr>
          <w:rFonts w:ascii="Arial" w:hAnsi="Arial" w:cs="Arial"/>
          <w:sz w:val="24"/>
          <w:szCs w:val="24"/>
        </w:rPr>
        <w:t>and describe the conditions under which these children were expected to</w:t>
      </w:r>
      <w:r w:rsidR="00E30213">
        <w:rPr>
          <w:rFonts w:ascii="Arial" w:hAnsi="Arial" w:cs="Arial"/>
          <w:sz w:val="24"/>
          <w:szCs w:val="24"/>
        </w:rPr>
        <w:t xml:space="preserve"> work in during the Industrial R</w:t>
      </w:r>
      <w:r w:rsidRPr="00541D8D">
        <w:rPr>
          <w:rFonts w:ascii="Arial" w:hAnsi="Arial" w:cs="Arial"/>
          <w:sz w:val="24"/>
          <w:szCs w:val="24"/>
        </w:rPr>
        <w:t xml:space="preserve">evolution. You must talk about the </w:t>
      </w:r>
      <w:r w:rsidRPr="00541D8D">
        <w:rPr>
          <w:rFonts w:ascii="Arial" w:hAnsi="Arial" w:cs="Arial"/>
          <w:b/>
          <w:sz w:val="24"/>
          <w:szCs w:val="24"/>
        </w:rPr>
        <w:t xml:space="preserve">hours </w:t>
      </w:r>
      <w:r w:rsidRPr="00541D8D">
        <w:rPr>
          <w:rFonts w:ascii="Arial" w:hAnsi="Arial" w:cs="Arial"/>
          <w:sz w:val="24"/>
          <w:szCs w:val="24"/>
        </w:rPr>
        <w:t>they worked and both the</w:t>
      </w:r>
      <w:r w:rsidRPr="00541D8D">
        <w:rPr>
          <w:rFonts w:ascii="Arial" w:hAnsi="Arial" w:cs="Arial"/>
          <w:b/>
          <w:sz w:val="24"/>
          <w:szCs w:val="24"/>
        </w:rPr>
        <w:t xml:space="preserve"> living</w:t>
      </w:r>
      <w:r w:rsidRPr="00541D8D">
        <w:rPr>
          <w:rFonts w:ascii="Arial" w:hAnsi="Arial" w:cs="Arial"/>
          <w:sz w:val="24"/>
          <w:szCs w:val="24"/>
        </w:rPr>
        <w:t xml:space="preserve"> and </w:t>
      </w:r>
      <w:r w:rsidRPr="00541D8D">
        <w:rPr>
          <w:rFonts w:ascii="Arial" w:hAnsi="Arial" w:cs="Arial"/>
          <w:b/>
          <w:sz w:val="24"/>
          <w:szCs w:val="24"/>
        </w:rPr>
        <w:t>working</w:t>
      </w:r>
      <w:r w:rsidRPr="00541D8D">
        <w:rPr>
          <w:rFonts w:ascii="Arial" w:hAnsi="Arial" w:cs="Arial"/>
          <w:sz w:val="24"/>
          <w:szCs w:val="24"/>
        </w:rPr>
        <w:t xml:space="preserve"> conditions they endured. </w:t>
      </w:r>
    </w:p>
    <w:p w:rsidR="002718F5" w:rsidRPr="00541D8D" w:rsidRDefault="006F6982" w:rsidP="002718F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Please use full</w:t>
      </w:r>
      <w:r w:rsidR="002718F5">
        <w:rPr>
          <w:rFonts w:ascii="Arial" w:hAnsi="Arial" w:cs="Arial"/>
          <w:b/>
          <w:sz w:val="24"/>
          <w:szCs w:val="24"/>
        </w:rPr>
        <w:t xml:space="preserve"> sentences and correct grammar. </w:t>
      </w:r>
    </w:p>
    <w:p w:rsidR="00541D8D" w:rsidRPr="008554B7" w:rsidRDefault="00541D8D" w:rsidP="00663EE0">
      <w:pPr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  <w:r w:rsidR="006F6982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="00663EE0" w:rsidRPr="008554B7">
        <w:rPr>
          <w:rFonts w:ascii="Arial" w:hAnsi="Arial" w:cs="Arial"/>
          <w:sz w:val="24"/>
          <w:szCs w:val="24"/>
        </w:rPr>
        <w:t>arks)</w:t>
      </w:r>
    </w:p>
    <w:p w:rsidR="00663EE0" w:rsidRPr="00663EE0" w:rsidRDefault="00663EE0" w:rsidP="00663E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541D8D" w:rsidRDefault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541D8D" w:rsidRDefault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2718F5" w:rsidRDefault="00271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2718F5" w:rsidRDefault="002718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EE0" w:rsidRDefault="00663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EE0" w:rsidRDefault="00663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Pr="00663EE0" w:rsidRDefault="00663E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/>
    <w:p w:rsidR="00541D8D" w:rsidRPr="00541D8D" w:rsidRDefault="00541D8D">
      <w:pPr>
        <w:rPr>
          <w:rFonts w:ascii="Arial" w:hAnsi="Arial" w:cs="Arial"/>
          <w:b/>
          <w:sz w:val="28"/>
          <w:szCs w:val="28"/>
        </w:rPr>
      </w:pPr>
      <w:r w:rsidRPr="00541D8D">
        <w:rPr>
          <w:rFonts w:ascii="Arial" w:hAnsi="Arial" w:cs="Arial"/>
          <w:b/>
          <w:sz w:val="28"/>
          <w:szCs w:val="28"/>
        </w:rPr>
        <w:t>Source 3</w:t>
      </w:r>
    </w:p>
    <w:p w:rsidR="00C849B3" w:rsidRDefault="00C849B3">
      <w:r>
        <w:rPr>
          <w:noProof/>
          <w:lang w:eastAsia="en-AU"/>
        </w:rPr>
        <w:drawing>
          <wp:inline distT="0" distB="0" distL="0" distR="0" wp14:anchorId="428B36D8" wp14:editId="71C3D8DA">
            <wp:extent cx="4476307" cy="2445488"/>
            <wp:effectExtent l="0" t="0" r="635" b="0"/>
            <wp:docPr id="3" name="Picture 3" descr="Image result for industrial r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ndustrial revol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16" cy="24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8D" w:rsidRDefault="00541D8D"/>
    <w:p w:rsidR="002718F5" w:rsidRDefault="00541D8D" w:rsidP="00541D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what is happening in </w:t>
      </w:r>
      <w:r w:rsidRPr="006F6982">
        <w:rPr>
          <w:rFonts w:ascii="Arial" w:hAnsi="Arial" w:cs="Arial"/>
          <w:b/>
          <w:sz w:val="24"/>
          <w:szCs w:val="24"/>
        </w:rPr>
        <w:t>Source 3</w:t>
      </w:r>
      <w:r>
        <w:rPr>
          <w:rFonts w:ascii="Arial" w:hAnsi="Arial" w:cs="Arial"/>
          <w:sz w:val="24"/>
          <w:szCs w:val="24"/>
        </w:rPr>
        <w:t xml:space="preserve">.   </w:t>
      </w:r>
      <w:r w:rsidR="006F6982">
        <w:rPr>
          <w:rFonts w:ascii="Arial" w:hAnsi="Arial" w:cs="Arial"/>
          <w:b/>
          <w:sz w:val="24"/>
          <w:szCs w:val="24"/>
        </w:rPr>
        <w:t>Please use full</w:t>
      </w:r>
      <w:r w:rsidR="002718F5" w:rsidRPr="002718F5">
        <w:rPr>
          <w:rFonts w:ascii="Arial" w:hAnsi="Arial" w:cs="Arial"/>
          <w:b/>
          <w:sz w:val="24"/>
          <w:szCs w:val="24"/>
        </w:rPr>
        <w:t xml:space="preserve"> sentences and</w:t>
      </w:r>
      <w:r w:rsidR="002718F5">
        <w:rPr>
          <w:rFonts w:ascii="Arial" w:hAnsi="Arial" w:cs="Arial"/>
          <w:sz w:val="24"/>
          <w:szCs w:val="24"/>
        </w:rPr>
        <w:t xml:space="preserve"> </w:t>
      </w:r>
      <w:r w:rsidR="002718F5" w:rsidRPr="002718F5">
        <w:rPr>
          <w:rFonts w:ascii="Arial" w:hAnsi="Arial" w:cs="Arial"/>
          <w:b/>
          <w:sz w:val="24"/>
          <w:szCs w:val="24"/>
        </w:rPr>
        <w:t>grammar.</w:t>
      </w:r>
      <w:r w:rsidR="002718F5">
        <w:rPr>
          <w:rFonts w:ascii="Arial" w:hAnsi="Arial" w:cs="Arial"/>
          <w:sz w:val="24"/>
          <w:szCs w:val="24"/>
        </w:rPr>
        <w:t xml:space="preserve">                              </w:t>
      </w:r>
    </w:p>
    <w:p w:rsidR="00541D8D" w:rsidRPr="008554B7" w:rsidRDefault="002718F5" w:rsidP="002718F5">
      <w:pPr>
        <w:pStyle w:val="ListParagraph"/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sz w:val="24"/>
          <w:szCs w:val="24"/>
        </w:rPr>
        <w:t xml:space="preserve">                                                                           </w:t>
      </w:r>
      <w:r w:rsidR="00541D8D" w:rsidRPr="008554B7">
        <w:rPr>
          <w:rFonts w:ascii="Arial" w:hAnsi="Arial" w:cs="Arial"/>
          <w:sz w:val="24"/>
          <w:szCs w:val="24"/>
        </w:rPr>
        <w:t xml:space="preserve">               </w:t>
      </w:r>
      <w:r w:rsidR="006F6982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4 m</w:t>
      </w:r>
      <w:r w:rsidR="00541D8D" w:rsidRPr="008554B7">
        <w:rPr>
          <w:rFonts w:ascii="Arial" w:hAnsi="Arial" w:cs="Arial"/>
          <w:sz w:val="24"/>
          <w:szCs w:val="24"/>
        </w:rPr>
        <w:t>arks)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EE0" w:rsidRDefault="00663EE0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EE0" w:rsidRDefault="00663EE0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EE0" w:rsidRDefault="00663EE0" w:rsidP="00541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541D8D" w:rsidRDefault="00541D8D" w:rsidP="00541D8D">
      <w:pPr>
        <w:rPr>
          <w:rFonts w:ascii="Arial" w:hAnsi="Arial" w:cs="Arial"/>
          <w:sz w:val="24"/>
          <w:szCs w:val="24"/>
        </w:rPr>
      </w:pPr>
    </w:p>
    <w:p w:rsidR="002718F5" w:rsidRDefault="002718F5" w:rsidP="00541D8D">
      <w:pPr>
        <w:rPr>
          <w:rFonts w:ascii="Arial" w:hAnsi="Arial" w:cs="Arial"/>
          <w:sz w:val="24"/>
          <w:szCs w:val="24"/>
        </w:rPr>
      </w:pPr>
    </w:p>
    <w:p w:rsidR="002718F5" w:rsidRDefault="002718F5" w:rsidP="00541D8D">
      <w:pPr>
        <w:rPr>
          <w:rFonts w:ascii="Arial" w:hAnsi="Arial" w:cs="Arial"/>
          <w:sz w:val="24"/>
          <w:szCs w:val="24"/>
        </w:rPr>
      </w:pPr>
    </w:p>
    <w:p w:rsidR="006F6982" w:rsidRDefault="006F6982" w:rsidP="00541D8D">
      <w:pPr>
        <w:rPr>
          <w:rFonts w:ascii="Arial" w:hAnsi="Arial" w:cs="Arial"/>
          <w:sz w:val="24"/>
          <w:szCs w:val="24"/>
        </w:rPr>
      </w:pPr>
    </w:p>
    <w:p w:rsidR="00663EE0" w:rsidRDefault="00663EE0" w:rsidP="00541D8D">
      <w:pPr>
        <w:rPr>
          <w:rFonts w:ascii="Arial" w:hAnsi="Arial" w:cs="Arial"/>
          <w:sz w:val="24"/>
          <w:szCs w:val="24"/>
        </w:rPr>
      </w:pPr>
    </w:p>
    <w:p w:rsidR="008C397B" w:rsidRPr="008C397B" w:rsidRDefault="008C397B" w:rsidP="00541D8D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Source 4.</w:t>
      </w:r>
      <w:proofErr w:type="gramEnd"/>
    </w:p>
    <w:p w:rsidR="002718F5" w:rsidRDefault="008C397B" w:rsidP="00541D8D">
      <w:pPr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5731510" cy="3707545"/>
            <wp:effectExtent l="0" t="0" r="2540" b="7620"/>
            <wp:docPr id="7" name="Picture 7" descr="http://1.bp.blogspot.com/-RZeMOJS16p4/TilPdcr7KeI/AAAAAAAAB3I/dBgMApdlDv4/s1600/Screen+shot+2011-07-22+at+6.22.20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1.bp.blogspot.com/-RZeMOJS16p4/TilPdcr7KeI/AAAAAAAAB3I/dBgMApdlDv4/s1600/Screen+shot+2011-07-22+at+6.22.20+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8D" w:rsidRPr="008C397B" w:rsidRDefault="008C397B" w:rsidP="008C39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which period did England use the most Coal?    </w:t>
      </w:r>
      <w:r w:rsidR="007629A5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6F6982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1 m</w:t>
      </w:r>
      <w:r w:rsidRPr="008554B7">
        <w:rPr>
          <w:rFonts w:ascii="Arial" w:hAnsi="Arial" w:cs="Arial"/>
          <w:sz w:val="24"/>
          <w:szCs w:val="24"/>
        </w:rPr>
        <w:t>ark)</w:t>
      </w:r>
    </w:p>
    <w:p w:rsidR="008C397B" w:rsidRDefault="008C397B" w:rsidP="008C39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</w:t>
      </w:r>
    </w:p>
    <w:p w:rsidR="008C397B" w:rsidRDefault="006F6982" w:rsidP="006F69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you think England used more coal during this period?      (1 mark)</w:t>
      </w:r>
    </w:p>
    <w:p w:rsidR="006F6982" w:rsidRDefault="006F6982" w:rsidP="006F698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6F6982" w:rsidRPr="006F6982" w:rsidRDefault="006F6982" w:rsidP="006F6982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6F6982" w:rsidRPr="006F6982" w:rsidRDefault="006F6982" w:rsidP="006F69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which period did England use the least amount of coal? (1 mark)</w:t>
      </w:r>
    </w:p>
    <w:p w:rsidR="006F6982" w:rsidRPr="006F6982" w:rsidRDefault="006F6982" w:rsidP="006F6982">
      <w:pPr>
        <w:ind w:firstLine="360"/>
        <w:rPr>
          <w:rFonts w:ascii="Arial" w:hAnsi="Arial" w:cs="Arial"/>
          <w:sz w:val="24"/>
          <w:szCs w:val="24"/>
        </w:rPr>
      </w:pPr>
      <w:r w:rsidRPr="006F6982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6F6982" w:rsidRDefault="006F6982" w:rsidP="006F6982">
      <w:pPr>
        <w:ind w:firstLine="360"/>
        <w:rPr>
          <w:rFonts w:ascii="Arial" w:hAnsi="Arial" w:cs="Arial"/>
          <w:sz w:val="24"/>
          <w:szCs w:val="24"/>
        </w:rPr>
      </w:pPr>
      <w:r w:rsidRPr="006F6982"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7629A5" w:rsidRPr="006F6982" w:rsidRDefault="006F6982" w:rsidP="006F69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Why do you think England used less coal during this period?  (2 </w:t>
      </w:r>
      <w:r w:rsidRPr="006F6982">
        <w:rPr>
          <w:rFonts w:ascii="Arial" w:hAnsi="Arial" w:cs="Arial"/>
          <w:sz w:val="24"/>
          <w:szCs w:val="24"/>
        </w:rPr>
        <w:t>marks)</w:t>
      </w:r>
    </w:p>
    <w:p w:rsid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</w:p>
    <w:p w:rsid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  <w:r w:rsidRPr="006F6982"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:rsidR="006F6982" w:rsidRP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</w:p>
    <w:p w:rsid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  <w:r w:rsidRPr="006F6982"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:rsidR="006F6982" w:rsidRP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</w:p>
    <w:p w:rsidR="006F6982" w:rsidRPr="006F6982" w:rsidRDefault="006F6982" w:rsidP="006F6982">
      <w:pPr>
        <w:pStyle w:val="ListParagraph"/>
        <w:rPr>
          <w:rFonts w:ascii="Arial" w:hAnsi="Arial" w:cs="Arial"/>
          <w:sz w:val="24"/>
          <w:szCs w:val="24"/>
        </w:rPr>
      </w:pPr>
      <w:r w:rsidRPr="006F6982"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6F6982" w:rsidRDefault="006F6982" w:rsidP="00DE3C4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E3C44" w:rsidRPr="000D2D4C" w:rsidRDefault="000D2D4C" w:rsidP="000D2D4C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5731510" cy="809858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44" w:rsidRDefault="00DE3C44" w:rsidP="00DE3C4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E3C44" w:rsidRPr="000D2D4C" w:rsidRDefault="00DE3C44" w:rsidP="000D2D4C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DE3C44" w:rsidRDefault="00DE3C44" w:rsidP="00DE3C4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E3C44" w:rsidRPr="00DE3C44" w:rsidRDefault="00A83646" w:rsidP="00DE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</w:t>
      </w:r>
      <w:r w:rsidRPr="008554B7">
        <w:rPr>
          <w:rFonts w:ascii="Arial" w:hAnsi="Arial" w:cs="Arial"/>
          <w:b/>
          <w:sz w:val="24"/>
          <w:szCs w:val="24"/>
        </w:rPr>
        <w:t xml:space="preserve">Source 5 </w:t>
      </w:r>
      <w:r w:rsidRPr="008554B7">
        <w:rPr>
          <w:rFonts w:ascii="Arial" w:hAnsi="Arial" w:cs="Arial"/>
          <w:sz w:val="24"/>
          <w:szCs w:val="24"/>
        </w:rPr>
        <w:t>and</w:t>
      </w:r>
      <w:r w:rsidRPr="008554B7">
        <w:rPr>
          <w:rFonts w:ascii="Arial" w:hAnsi="Arial" w:cs="Arial"/>
          <w:b/>
          <w:sz w:val="24"/>
          <w:szCs w:val="24"/>
        </w:rPr>
        <w:t xml:space="preserve"> 6</w:t>
      </w:r>
      <w:r w:rsidR="00DE3C44">
        <w:rPr>
          <w:rFonts w:ascii="Arial" w:hAnsi="Arial" w:cs="Arial"/>
          <w:sz w:val="24"/>
          <w:szCs w:val="24"/>
        </w:rPr>
        <w:t xml:space="preserve"> and list 3 changes that took place</w:t>
      </w:r>
      <w:r w:rsidR="00DE3C44" w:rsidRPr="008554B7">
        <w:rPr>
          <w:rFonts w:ascii="Arial" w:hAnsi="Arial" w:cs="Arial"/>
          <w:sz w:val="24"/>
          <w:szCs w:val="24"/>
        </w:rPr>
        <w:t xml:space="preserve">.      </w:t>
      </w:r>
      <w:r w:rsidR="006F6982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6 m</w:t>
      </w:r>
      <w:r w:rsidR="00DE3C44" w:rsidRPr="008554B7">
        <w:rPr>
          <w:rFonts w:ascii="Arial" w:hAnsi="Arial" w:cs="Arial"/>
          <w:sz w:val="24"/>
          <w:szCs w:val="24"/>
        </w:rPr>
        <w:t>arks)</w:t>
      </w:r>
    </w:p>
    <w:p w:rsidR="00DE3C44" w:rsidRDefault="003859EF" w:rsidP="00DE3C4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Please use full</w:t>
      </w:r>
      <w:r w:rsidR="00DE3C44">
        <w:rPr>
          <w:rFonts w:ascii="Arial" w:hAnsi="Arial" w:cs="Arial"/>
          <w:b/>
          <w:sz w:val="28"/>
          <w:szCs w:val="28"/>
        </w:rPr>
        <w:t xml:space="preserve"> sentences and correct grammar. </w:t>
      </w:r>
    </w:p>
    <w:p w:rsidR="00A83646" w:rsidRPr="00DE3C44" w:rsidRDefault="00A83646" w:rsidP="00DE3C44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</w:p>
    <w:p w:rsidR="00DE3C44" w:rsidRDefault="00DE3C44" w:rsidP="00DE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Select 2 of the changes and explain if they were negative or positive. </w:t>
      </w:r>
    </w:p>
    <w:p w:rsidR="00F839C2" w:rsidRPr="00F839C2" w:rsidRDefault="003859EF" w:rsidP="00F839C2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Please use full</w:t>
      </w:r>
      <w:r w:rsidR="00F839C2">
        <w:rPr>
          <w:rFonts w:ascii="Arial" w:hAnsi="Arial" w:cs="Arial"/>
          <w:b/>
          <w:sz w:val="24"/>
          <w:szCs w:val="24"/>
        </w:rPr>
        <w:t xml:space="preserve"> sentences and correct grammar. </w:t>
      </w:r>
    </w:p>
    <w:p w:rsidR="00DE3C44" w:rsidRDefault="00DE3C44" w:rsidP="00DE3C44">
      <w:pPr>
        <w:pStyle w:val="ListParagraph"/>
        <w:rPr>
          <w:rFonts w:ascii="Arial" w:hAnsi="Arial" w:cs="Arial"/>
          <w:sz w:val="24"/>
          <w:szCs w:val="24"/>
        </w:rPr>
      </w:pPr>
    </w:p>
    <w:p w:rsidR="00DE3C44" w:rsidRPr="008554B7" w:rsidRDefault="00DE3C44" w:rsidP="00DE3C44">
      <w:pPr>
        <w:pStyle w:val="ListParagraph"/>
        <w:rPr>
          <w:rFonts w:ascii="Arial" w:hAnsi="Arial" w:cs="Arial"/>
          <w:sz w:val="24"/>
          <w:szCs w:val="24"/>
        </w:rPr>
      </w:pPr>
      <w:r w:rsidRPr="008554B7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A83646" w:rsidRPr="008554B7">
        <w:rPr>
          <w:rFonts w:ascii="Arial" w:hAnsi="Arial" w:cs="Arial"/>
          <w:sz w:val="24"/>
          <w:szCs w:val="24"/>
        </w:rPr>
        <w:t xml:space="preserve">       </w:t>
      </w:r>
      <w:r w:rsidRPr="008554B7">
        <w:rPr>
          <w:rFonts w:ascii="Arial" w:hAnsi="Arial" w:cs="Arial"/>
          <w:sz w:val="24"/>
          <w:szCs w:val="24"/>
        </w:rPr>
        <w:t xml:space="preserve">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 xml:space="preserve">2 </w:t>
      </w:r>
      <w:proofErr w:type="gramStart"/>
      <w:r w:rsidR="003859EF" w:rsidRPr="008554B7">
        <w:rPr>
          <w:rFonts w:ascii="Arial" w:hAnsi="Arial" w:cs="Arial"/>
          <w:sz w:val="24"/>
          <w:szCs w:val="24"/>
        </w:rPr>
        <w:t>m</w:t>
      </w:r>
      <w:r w:rsidRPr="008554B7">
        <w:rPr>
          <w:rFonts w:ascii="Arial" w:hAnsi="Arial" w:cs="Arial"/>
          <w:sz w:val="24"/>
          <w:szCs w:val="24"/>
        </w:rPr>
        <w:t>arks )</w:t>
      </w:r>
      <w:proofErr w:type="gramEnd"/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proofErr w:type="gramStart"/>
      <w:r w:rsidRPr="008554B7">
        <w:rPr>
          <w:rFonts w:ascii="Arial" w:hAnsi="Arial" w:cs="Arial"/>
          <w:b/>
          <w:sz w:val="24"/>
          <w:szCs w:val="24"/>
        </w:rPr>
        <w:t>Change</w:t>
      </w:r>
      <w:r w:rsidR="008554B7" w:rsidRPr="008554B7">
        <w:rPr>
          <w:rFonts w:ascii="Arial" w:hAnsi="Arial" w:cs="Arial"/>
          <w:b/>
          <w:sz w:val="24"/>
          <w:szCs w:val="24"/>
        </w:rPr>
        <w:t xml:space="preserve"> </w:t>
      </w:r>
      <w:r w:rsidRPr="008554B7">
        <w:rPr>
          <w:rFonts w:ascii="Arial" w:hAnsi="Arial" w:cs="Arial"/>
          <w:b/>
          <w:sz w:val="24"/>
          <w:szCs w:val="24"/>
        </w:rPr>
        <w:t>1.</w:t>
      </w:r>
      <w:proofErr w:type="gramEnd"/>
      <w:r>
        <w:rPr>
          <w:rFonts w:ascii="Arial" w:hAnsi="Arial" w:cs="Arial"/>
          <w:sz w:val="28"/>
          <w:szCs w:val="28"/>
        </w:rPr>
        <w:t xml:space="preserve"> 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663EE0" w:rsidRDefault="00663EE0" w:rsidP="00DE3C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:rsidR="00663EE0" w:rsidRDefault="00663EE0" w:rsidP="00DE3C44">
      <w:pPr>
        <w:rPr>
          <w:rFonts w:ascii="Arial" w:hAnsi="Arial" w:cs="Arial"/>
          <w:sz w:val="28"/>
          <w:szCs w:val="28"/>
        </w:rPr>
      </w:pPr>
    </w:p>
    <w:p w:rsidR="00663EE0" w:rsidRDefault="00663EE0" w:rsidP="00DE3C44">
      <w:pPr>
        <w:rPr>
          <w:rFonts w:ascii="Arial" w:hAnsi="Arial" w:cs="Arial"/>
          <w:sz w:val="28"/>
          <w:szCs w:val="28"/>
        </w:rPr>
      </w:pPr>
    </w:p>
    <w:p w:rsidR="00DE3C44" w:rsidRPr="00A83646" w:rsidRDefault="00DE3C44" w:rsidP="00DE3C44">
      <w:pPr>
        <w:rPr>
          <w:rFonts w:ascii="Arial" w:hAnsi="Arial" w:cs="Arial"/>
          <w:sz w:val="28"/>
          <w:szCs w:val="28"/>
        </w:rPr>
      </w:pPr>
      <w:proofErr w:type="gramStart"/>
      <w:r w:rsidRPr="008554B7">
        <w:rPr>
          <w:rFonts w:ascii="Arial" w:hAnsi="Arial" w:cs="Arial"/>
          <w:b/>
          <w:sz w:val="24"/>
          <w:szCs w:val="24"/>
        </w:rPr>
        <w:lastRenderedPageBreak/>
        <w:t>Change 2.</w:t>
      </w:r>
      <w:proofErr w:type="gramEnd"/>
      <w:r w:rsidRPr="008554B7">
        <w:rPr>
          <w:rFonts w:ascii="Arial" w:hAnsi="Arial" w:cs="Arial"/>
          <w:b/>
          <w:sz w:val="24"/>
          <w:szCs w:val="24"/>
        </w:rPr>
        <w:t xml:space="preserve">                                                    </w:t>
      </w:r>
      <w:r w:rsidR="00A83646" w:rsidRPr="008554B7">
        <w:rPr>
          <w:rFonts w:ascii="Arial" w:hAnsi="Arial" w:cs="Arial"/>
          <w:b/>
          <w:sz w:val="24"/>
          <w:szCs w:val="24"/>
        </w:rPr>
        <w:t xml:space="preserve">                      </w:t>
      </w:r>
      <w:r w:rsidRPr="008554B7">
        <w:rPr>
          <w:rFonts w:ascii="Arial" w:hAnsi="Arial" w:cs="Arial"/>
          <w:b/>
          <w:sz w:val="24"/>
          <w:szCs w:val="24"/>
        </w:rPr>
        <w:t xml:space="preserve"> 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 xml:space="preserve">2 </w:t>
      </w:r>
      <w:proofErr w:type="gramStart"/>
      <w:r w:rsidR="003859EF" w:rsidRPr="008554B7">
        <w:rPr>
          <w:rFonts w:ascii="Arial" w:hAnsi="Arial" w:cs="Arial"/>
          <w:sz w:val="24"/>
          <w:szCs w:val="24"/>
        </w:rPr>
        <w:t>m</w:t>
      </w:r>
      <w:r w:rsidRPr="008554B7">
        <w:rPr>
          <w:rFonts w:ascii="Arial" w:hAnsi="Arial" w:cs="Arial"/>
          <w:sz w:val="24"/>
          <w:szCs w:val="24"/>
        </w:rPr>
        <w:t>arks</w:t>
      </w:r>
      <w:r w:rsidR="00F839C2" w:rsidRPr="008554B7">
        <w:rPr>
          <w:rFonts w:ascii="Arial" w:hAnsi="Arial" w:cs="Arial"/>
          <w:sz w:val="24"/>
          <w:szCs w:val="24"/>
        </w:rPr>
        <w:t xml:space="preserve"> </w:t>
      </w:r>
      <w:r w:rsidRPr="008554B7">
        <w:rPr>
          <w:rFonts w:ascii="Arial" w:hAnsi="Arial" w:cs="Arial"/>
          <w:sz w:val="24"/>
          <w:szCs w:val="24"/>
        </w:rPr>
        <w:t>)</w:t>
      </w:r>
      <w:proofErr w:type="gramEnd"/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DE3C44" w:rsidRDefault="00DE3C44" w:rsidP="00DE3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  <w:r w:rsidR="00A83646">
        <w:rPr>
          <w:rFonts w:ascii="Arial" w:hAnsi="Arial" w:cs="Arial"/>
          <w:sz w:val="24"/>
          <w:szCs w:val="24"/>
        </w:rPr>
        <w:t>______________________________</w:t>
      </w:r>
    </w:p>
    <w:p w:rsidR="00DE3C44" w:rsidRPr="00DE3C44" w:rsidRDefault="00DE3C44" w:rsidP="00DE3C44">
      <w:pPr>
        <w:rPr>
          <w:rFonts w:ascii="Arial" w:hAnsi="Arial" w:cs="Arial"/>
          <w:sz w:val="24"/>
          <w:szCs w:val="24"/>
        </w:rPr>
      </w:pPr>
    </w:p>
    <w:p w:rsidR="007629A5" w:rsidRPr="00F839C2" w:rsidRDefault="007629A5" w:rsidP="007629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Fill </w:t>
      </w:r>
      <w:r>
        <w:rPr>
          <w:rFonts w:ascii="Arial" w:hAnsi="Arial" w:cs="Arial"/>
          <w:sz w:val="24"/>
          <w:szCs w:val="24"/>
        </w:rPr>
        <w:t xml:space="preserve">in the missing words. Each correct word is ½ a mark.        </w:t>
      </w:r>
      <w:r w:rsidR="008554B7" w:rsidRPr="008554B7">
        <w:rPr>
          <w:rFonts w:ascii="Arial" w:hAnsi="Arial" w:cs="Arial"/>
          <w:sz w:val="24"/>
          <w:szCs w:val="24"/>
        </w:rPr>
        <w:t>(</w:t>
      </w:r>
      <w:r w:rsidR="003859EF" w:rsidRPr="008554B7">
        <w:rPr>
          <w:rFonts w:ascii="Arial" w:hAnsi="Arial" w:cs="Arial"/>
          <w:sz w:val="24"/>
          <w:szCs w:val="24"/>
        </w:rPr>
        <w:t>6 m</w:t>
      </w:r>
      <w:r w:rsidRPr="008554B7">
        <w:rPr>
          <w:rFonts w:ascii="Arial" w:hAnsi="Arial" w:cs="Arial"/>
          <w:sz w:val="24"/>
          <w:szCs w:val="24"/>
        </w:rPr>
        <w:t>arks)</w:t>
      </w:r>
    </w:p>
    <w:p w:rsidR="00F839C2" w:rsidRPr="007629A5" w:rsidRDefault="00F839C2" w:rsidP="00F839C2">
      <w:pPr>
        <w:pStyle w:val="ListParagraph"/>
        <w:rPr>
          <w:rFonts w:ascii="Arial" w:hAnsi="Arial" w:cs="Arial"/>
          <w:sz w:val="24"/>
          <w:szCs w:val="24"/>
        </w:rPr>
      </w:pPr>
    </w:p>
    <w:p w:rsidR="007629A5" w:rsidRDefault="007629A5" w:rsidP="00762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A______________________</w:t>
      </w:r>
      <w:proofErr w:type="gramStart"/>
      <w:r>
        <w:rPr>
          <w:rFonts w:ascii="Arial" w:hAnsi="Arial" w:cs="Arial"/>
          <w:sz w:val="24"/>
          <w:szCs w:val="24"/>
        </w:rPr>
        <w:t>_  Revolution</w:t>
      </w:r>
      <w:proofErr w:type="gramEnd"/>
      <w:r>
        <w:rPr>
          <w:rFonts w:ascii="Arial" w:hAnsi="Arial" w:cs="Arial"/>
          <w:sz w:val="24"/>
          <w:szCs w:val="24"/>
        </w:rPr>
        <w:t xml:space="preserve"> in B_____________________, part </w:t>
      </w:r>
    </w:p>
    <w:p w:rsidR="002F0E94" w:rsidRDefault="007629A5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which included the e_______________________ (hedging and fencing) of land </w:t>
      </w:r>
    </w:p>
    <w:p w:rsidR="002F0E94" w:rsidRDefault="007629A5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the introduction of new f________________________ methods, left many farm </w:t>
      </w:r>
    </w:p>
    <w:p w:rsidR="002F0E94" w:rsidRDefault="007629A5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</w:t>
      </w:r>
      <w:proofErr w:type="gramEnd"/>
      <w:r>
        <w:rPr>
          <w:rFonts w:ascii="Arial" w:hAnsi="Arial" w:cs="Arial"/>
          <w:sz w:val="24"/>
          <w:szCs w:val="24"/>
        </w:rPr>
        <w:t xml:space="preserve">__________________________ without a home or a </w:t>
      </w:r>
      <w:r w:rsidR="002F0E94">
        <w:rPr>
          <w:rFonts w:ascii="Arial" w:hAnsi="Arial" w:cs="Arial"/>
          <w:sz w:val="24"/>
          <w:szCs w:val="24"/>
        </w:rPr>
        <w:t>j______________</w:t>
      </w:r>
      <w:r>
        <w:rPr>
          <w:rFonts w:ascii="Arial" w:hAnsi="Arial" w:cs="Arial"/>
          <w:sz w:val="24"/>
          <w:szCs w:val="24"/>
        </w:rPr>
        <w:t xml:space="preserve">. In </w:t>
      </w:r>
    </w:p>
    <w:p w:rsidR="002F0E94" w:rsidRDefault="007629A5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response</w:t>
      </w:r>
      <w:proofErr w:type="gramEnd"/>
      <w:r>
        <w:rPr>
          <w:rFonts w:ascii="Arial" w:hAnsi="Arial" w:cs="Arial"/>
          <w:sz w:val="24"/>
          <w:szCs w:val="24"/>
        </w:rPr>
        <w:t xml:space="preserve"> to this many people drifted towards the c________________________ </w:t>
      </w:r>
    </w:p>
    <w:p w:rsidR="002F0E94" w:rsidRDefault="007629A5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new </w:t>
      </w:r>
      <w:r w:rsidR="002F0E94">
        <w:rPr>
          <w:rFonts w:ascii="Arial" w:hAnsi="Arial" w:cs="Arial"/>
          <w:sz w:val="24"/>
          <w:szCs w:val="24"/>
        </w:rPr>
        <w:t xml:space="preserve">f_____________________ towns. Britain had changed from a </w:t>
      </w:r>
    </w:p>
    <w:p w:rsidR="002F0E94" w:rsidRDefault="002F0E94" w:rsidP="00762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r________________________ (country) society to an u__________________ (city)</w:t>
      </w:r>
    </w:p>
    <w:p w:rsidR="002F0E94" w:rsidRDefault="002F0E94" w:rsidP="00762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society</w:t>
      </w:r>
      <w:proofErr w:type="gramEnd"/>
      <w:r>
        <w:rPr>
          <w:rFonts w:ascii="Arial" w:hAnsi="Arial" w:cs="Arial"/>
          <w:sz w:val="24"/>
          <w:szCs w:val="24"/>
        </w:rPr>
        <w:t xml:space="preserve"> with most workers now being employed in the </w:t>
      </w:r>
    </w:p>
    <w:p w:rsidR="007629A5" w:rsidRDefault="002F0E94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</w:t>
      </w:r>
      <w:proofErr w:type="gramEnd"/>
      <w:r>
        <w:rPr>
          <w:rFonts w:ascii="Arial" w:hAnsi="Arial" w:cs="Arial"/>
          <w:sz w:val="24"/>
          <w:szCs w:val="24"/>
        </w:rPr>
        <w:t>________________________ and t_______________________</w:t>
      </w:r>
    </w:p>
    <w:p w:rsidR="002F0E94" w:rsidRDefault="002F0E94" w:rsidP="007629A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industries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8554B7" w:rsidRDefault="008554B7" w:rsidP="007629A5">
      <w:pPr>
        <w:rPr>
          <w:rFonts w:ascii="Arial" w:hAnsi="Arial" w:cs="Arial"/>
          <w:sz w:val="24"/>
          <w:szCs w:val="24"/>
        </w:rPr>
      </w:pPr>
    </w:p>
    <w:p w:rsidR="008554B7" w:rsidRDefault="008554B7" w:rsidP="007629A5">
      <w:pPr>
        <w:rPr>
          <w:rFonts w:ascii="Arial" w:hAnsi="Arial" w:cs="Arial"/>
          <w:sz w:val="24"/>
          <w:szCs w:val="24"/>
        </w:rPr>
      </w:pPr>
    </w:p>
    <w:p w:rsidR="008554B7" w:rsidRDefault="008554B7" w:rsidP="007629A5">
      <w:pPr>
        <w:rPr>
          <w:rFonts w:ascii="Arial" w:hAnsi="Arial" w:cs="Arial"/>
          <w:sz w:val="24"/>
          <w:szCs w:val="24"/>
        </w:rPr>
      </w:pPr>
    </w:p>
    <w:p w:rsidR="007629A5" w:rsidRPr="007629A5" w:rsidRDefault="008554B7" w:rsidP="008554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test paper!</w:t>
      </w:r>
    </w:p>
    <w:sectPr w:rsidR="007629A5" w:rsidRPr="0076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5CA4"/>
    <w:multiLevelType w:val="hybridMultilevel"/>
    <w:tmpl w:val="ACA25D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6686A"/>
    <w:multiLevelType w:val="hybridMultilevel"/>
    <w:tmpl w:val="ACA25D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62948"/>
    <w:multiLevelType w:val="hybridMultilevel"/>
    <w:tmpl w:val="ACA25D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B3"/>
    <w:rsid w:val="000D2D4C"/>
    <w:rsid w:val="001C5BDC"/>
    <w:rsid w:val="002718F5"/>
    <w:rsid w:val="002F0E94"/>
    <w:rsid w:val="003372BA"/>
    <w:rsid w:val="003859EF"/>
    <w:rsid w:val="00453607"/>
    <w:rsid w:val="00541D8D"/>
    <w:rsid w:val="00663EE0"/>
    <w:rsid w:val="006F6982"/>
    <w:rsid w:val="00751FA3"/>
    <w:rsid w:val="007629A5"/>
    <w:rsid w:val="008554B7"/>
    <w:rsid w:val="0089410E"/>
    <w:rsid w:val="008C397B"/>
    <w:rsid w:val="00A83646"/>
    <w:rsid w:val="00A948C9"/>
    <w:rsid w:val="00C54B8D"/>
    <w:rsid w:val="00C849B3"/>
    <w:rsid w:val="00DE3C44"/>
    <w:rsid w:val="00E30213"/>
    <w:rsid w:val="00F15696"/>
    <w:rsid w:val="00F839C2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1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1857-03F8-4C78-89F0-A7DB35DE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411F4049</Template>
  <TotalTime>2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WATSON Vicke</cp:lastModifiedBy>
  <cp:revision>3</cp:revision>
  <cp:lastPrinted>2015-03-16T07:48:00Z</cp:lastPrinted>
  <dcterms:created xsi:type="dcterms:W3CDTF">2015-03-17T08:10:00Z</dcterms:created>
  <dcterms:modified xsi:type="dcterms:W3CDTF">2015-03-20T06:46:00Z</dcterms:modified>
</cp:coreProperties>
</file>