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559" w:rsidRDefault="00354559" w:rsidP="00354559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89410E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75A4F" wp14:editId="14805CD9">
                <wp:simplePos x="0" y="0"/>
                <wp:positionH relativeFrom="column">
                  <wp:posOffset>133350</wp:posOffset>
                </wp:positionH>
                <wp:positionV relativeFrom="paragraph">
                  <wp:posOffset>-323850</wp:posOffset>
                </wp:positionV>
                <wp:extent cx="4429125" cy="704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559" w:rsidRDefault="00354559" w:rsidP="0035455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6982">
                              <w:rPr>
                                <w:sz w:val="40"/>
                                <w:szCs w:val="40"/>
                              </w:rPr>
                              <w:t>My Target</w:t>
                            </w:r>
                            <w:r>
                              <w:t xml:space="preserve">:    </w:t>
                            </w:r>
                            <w:r w:rsidR="000E2036">
                              <w:rPr>
                                <w:sz w:val="18"/>
                                <w:szCs w:val="18"/>
                              </w:rPr>
                              <w:t>____ /  35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or </w:t>
                            </w:r>
                            <w:r w:rsidRPr="00A948C9">
                              <w:rPr>
                                <w:sz w:val="18"/>
                                <w:szCs w:val="18"/>
                              </w:rPr>
                              <w:t>______ %   Complete on the day of the tes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     </w:t>
                            </w:r>
                          </w:p>
                          <w:p w:rsidR="00354559" w:rsidRPr="006F6982" w:rsidRDefault="00354559" w:rsidP="00354559">
                            <w:pPr>
                              <w:jc w:val="center"/>
                            </w:pP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3859EF">
                              <w:rPr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.5pt;margin-top:-25.5pt;width:348.7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" fillcolor="white [3201]" strokecolor="#f79646 [3209]" strokeweight="2pt">
                <v:textbox>
                  <w:txbxContent>
                    <w:p w:rsidR="00354559" w:rsidRDefault="00354559" w:rsidP="0035455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6982">
                        <w:rPr>
                          <w:sz w:val="40"/>
                          <w:szCs w:val="40"/>
                        </w:rPr>
                        <w:t>My Target</w:t>
                      </w:r>
                      <w:r>
                        <w:t xml:space="preserve">:    </w:t>
                      </w:r>
                      <w:r w:rsidR="000E2036">
                        <w:rPr>
                          <w:sz w:val="18"/>
                          <w:szCs w:val="18"/>
                        </w:rPr>
                        <w:t xml:space="preserve">____ </w:t>
                      </w:r>
                      <w:proofErr w:type="gramStart"/>
                      <w:r w:rsidR="000E2036">
                        <w:rPr>
                          <w:sz w:val="18"/>
                          <w:szCs w:val="18"/>
                        </w:rPr>
                        <w:t>/  35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  or </w:t>
                      </w:r>
                      <w:r w:rsidRPr="00A948C9">
                        <w:rPr>
                          <w:sz w:val="18"/>
                          <w:szCs w:val="18"/>
                        </w:rPr>
                        <w:t>______ %   Complete on the day of the tes</w:t>
                      </w:r>
                      <w:r>
                        <w:rPr>
                          <w:sz w:val="18"/>
                          <w:szCs w:val="18"/>
                        </w:rPr>
                        <w:t xml:space="preserve">t     </w:t>
                      </w:r>
                    </w:p>
                    <w:p w:rsidR="00354559" w:rsidRPr="006F6982" w:rsidRDefault="00354559" w:rsidP="00354559">
                      <w:pPr>
                        <w:jc w:val="center"/>
                      </w:pPr>
                      <w:r w:rsidRPr="006F6982">
                        <w:rPr>
                          <w:sz w:val="48"/>
                          <w:szCs w:val="48"/>
                        </w:rPr>
                        <w:sym w:font="Wingdings 2" w:char="F03C"/>
                      </w:r>
                      <w:r w:rsidRPr="006F6982"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6F6982">
                        <w:rPr>
                          <w:sz w:val="48"/>
                          <w:szCs w:val="48"/>
                        </w:rPr>
                        <w:sym w:font="Wingdings 2" w:char="F03D"/>
                      </w:r>
                      <w:r>
                        <w:rPr>
                          <w:sz w:val="18"/>
                          <w:szCs w:val="18"/>
                        </w:rPr>
                        <w:t xml:space="preserve">     (</w:t>
                      </w:r>
                      <w:r w:rsidRPr="003859EF">
                        <w:rPr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354559" w:rsidRDefault="00354559" w:rsidP="00354559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354559" w:rsidRDefault="00354559" w:rsidP="00354559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354559" w:rsidRDefault="00354559" w:rsidP="00354559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76A3A3" wp14:editId="31705D89">
                <wp:simplePos x="0" y="0"/>
                <wp:positionH relativeFrom="column">
                  <wp:posOffset>4686300</wp:posOffset>
                </wp:positionH>
                <wp:positionV relativeFrom="paragraph">
                  <wp:posOffset>-456565</wp:posOffset>
                </wp:positionV>
                <wp:extent cx="1371600" cy="1257300"/>
                <wp:effectExtent l="0" t="19050" r="0" b="1905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7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69pt;margin-top:-35.95pt;width:108pt;height:99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FrasMA&#10;AADaAAAADwAAAGRycy9kb3ducmV2LnhtbESPQWvCQBSE74X+h+UVvJlNiqjErFIKgVx6qJqDt0f2&#10;NQnJvg3ZbYz++q4g9DjMzDdMdphNLyYaXWtZQRLFIIgrq1uuFZxP+XILwnlkjb1lUnAjB4f960uG&#10;qbZX/qbp6GsRIOxSVNB4P6RSuqohgy6yA3Hwfuxo0Ac51lKPeA1w08v3OF5Lgy2HhQYH+myo6o6/&#10;RkG56u7l5fblEnvn0q/nvCqKXKnF2/yxA+Fp9v/hZ7vQCjbwuBJu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FrasMAAADaAAAADwAAAAAAAAAAAAAAAACYAgAAZHJzL2Rv&#10;d25yZXYueG1sUEsFBgAAAAAEAAQA9QAAAIgD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9Tfq/AAAA2gAAAA8AAABkcnMvZG93bnJldi54bWxET8uKwjAU3Qv+Q7iCO00VnJGOUUQQCi58&#10;FZzlpbnTdmxuShNr/HuzGJjl4bxXm2Aa0VPnassKZtMEBHFhdc2lgvy6nyxBOI+ssbFMCl7kYLMe&#10;DlaYavvkM/UXX4oYwi5FBZX3bSqlKyoy6Ka2JY7cj+0M+gi7UuoOnzHcNHKeJB/SYM2xocKWdhUV&#10;98vDKNjZz9PicM5CkH39m2fH27c+sFLjUdh+gfAU/L/4z51pBXFrvBJvgFy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IvU36vwAAANoAAAAPAAAAAAAAAAAAAAAAAJ8CAABk&#10;cnMvZG93bnJldi54bWxQSwUGAAAAAAQABAD3AAAAiwMAAAAA&#10;" fillcolor="green" stroked="t" strokecolor="white" strokeweight="0">
                  <v:imagedata r:id="rId7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>
        <w:rPr>
          <w:rFonts w:ascii="Arial" w:hAnsi="Arial" w:cs="Arial"/>
          <w:b/>
          <w:sz w:val="28"/>
          <w:szCs w:val="28"/>
          <w:u w:val="single"/>
        </w:rPr>
        <w:t>Name:                             __</w:t>
      </w:r>
      <w:r>
        <w:rPr>
          <w:rFonts w:ascii="Arial" w:hAnsi="Arial" w:cs="Arial"/>
          <w:b/>
          <w:sz w:val="28"/>
          <w:szCs w:val="28"/>
        </w:rPr>
        <w:t xml:space="preserve">   </w:t>
      </w:r>
      <w:r>
        <w:rPr>
          <w:rFonts w:ascii="Arial" w:hAnsi="Arial" w:cs="Arial"/>
          <w:b/>
          <w:sz w:val="28"/>
          <w:szCs w:val="28"/>
          <w:u w:val="single"/>
        </w:rPr>
        <w:t>Date due___________</w:t>
      </w:r>
    </w:p>
    <w:p w:rsidR="00354559" w:rsidRDefault="00354559" w:rsidP="00354559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 xml:space="preserve">               </w:t>
      </w:r>
    </w:p>
    <w:p w:rsidR="00354559" w:rsidRPr="00834D4C" w:rsidRDefault="00354559" w:rsidP="00354559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  <w:u w:val="single"/>
        </w:rPr>
        <w:t>Yr 9 Society &amp; Environment: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  <w:u w:val="single"/>
        </w:rPr>
        <w:t>Geography</w:t>
      </w:r>
    </w:p>
    <w:tbl>
      <w:tblPr>
        <w:tblpPr w:leftFromText="180" w:rightFromText="180" w:vertAnchor="text" w:horzAnchor="margin" w:tblpX="-232" w:tblpY="322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707"/>
        <w:gridCol w:w="1212"/>
      </w:tblGrid>
      <w:tr w:rsidR="00354559" w:rsidTr="003F7F4A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559" w:rsidRDefault="00354559" w:rsidP="003F7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marks</w:t>
            </w:r>
          </w:p>
          <w:p w:rsidR="00354559" w:rsidRDefault="000E2036" w:rsidP="003F7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59" w:rsidRDefault="00354559" w:rsidP="003F7F4A">
            <w:pPr>
              <w:rPr>
                <w:rFonts w:ascii="Arial" w:hAnsi="Arial" w:cs="Arial"/>
                <w:b/>
              </w:rPr>
            </w:pPr>
          </w:p>
          <w:p w:rsidR="00354559" w:rsidRDefault="00354559" w:rsidP="003F7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59" w:rsidRDefault="00354559" w:rsidP="003F7F4A">
            <w:pPr>
              <w:rPr>
                <w:rFonts w:ascii="Arial" w:hAnsi="Arial" w:cs="Arial"/>
                <w:b/>
              </w:rPr>
            </w:pPr>
          </w:p>
          <w:p w:rsidR="00354559" w:rsidRDefault="00354559" w:rsidP="003F7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Weight</w:t>
            </w:r>
          </w:p>
          <w:p w:rsidR="00354559" w:rsidRDefault="000E2036" w:rsidP="003F7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="00354559">
              <w:rPr>
                <w:rFonts w:ascii="Arial" w:hAnsi="Arial" w:cs="Arial"/>
                <w:b/>
              </w:rPr>
              <w:t>%</w:t>
            </w:r>
          </w:p>
        </w:tc>
      </w:tr>
      <w:tr w:rsidR="00354559" w:rsidTr="003F7F4A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59" w:rsidRDefault="00354559" w:rsidP="003F7F4A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59" w:rsidRDefault="00354559" w:rsidP="003F7F4A">
            <w:pPr>
              <w:rPr>
                <w:rFonts w:ascii="Arial" w:hAnsi="Arial" w:cs="Arial"/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59" w:rsidRDefault="00354559" w:rsidP="003F7F4A">
            <w:pPr>
              <w:rPr>
                <w:rFonts w:ascii="Arial" w:hAnsi="Arial" w:cs="Arial"/>
                <w:b/>
              </w:rPr>
            </w:pPr>
          </w:p>
        </w:tc>
      </w:tr>
    </w:tbl>
    <w:p w:rsidR="00354559" w:rsidRDefault="00354559" w:rsidP="00354559">
      <w:pPr>
        <w:rPr>
          <w:rFonts w:ascii="Arial" w:hAnsi="Arial" w:cs="Arial"/>
          <w:i/>
          <w:sz w:val="40"/>
          <w:szCs w:val="40"/>
        </w:rPr>
      </w:pPr>
    </w:p>
    <w:p w:rsidR="00354559" w:rsidRDefault="0049345C" w:rsidP="00354559">
      <w:pPr>
        <w:outlineLvl w:val="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Task 7</w:t>
      </w:r>
      <w:bookmarkStart w:id="0" w:name="_GoBack"/>
      <w:bookmarkEnd w:id="0"/>
      <w:r w:rsidR="00354559">
        <w:rPr>
          <w:rFonts w:ascii="Arial" w:hAnsi="Arial" w:cs="Arial"/>
          <w:b/>
          <w:i/>
          <w:sz w:val="32"/>
          <w:szCs w:val="32"/>
        </w:rPr>
        <w:t>:</w:t>
      </w:r>
    </w:p>
    <w:p w:rsidR="00354559" w:rsidRPr="00DF7BCD" w:rsidRDefault="00354559" w:rsidP="00354559">
      <w:pPr>
        <w:outlineLvl w:val="0"/>
        <w:rPr>
          <w:rFonts w:ascii="Arial" w:hAnsi="Arial" w:cs="Arial"/>
          <w:b/>
          <w:i/>
          <w:sz w:val="44"/>
          <w:szCs w:val="44"/>
        </w:rPr>
      </w:pPr>
      <w:r>
        <w:rPr>
          <w:rFonts w:ascii="Arial" w:hAnsi="Arial" w:cs="Arial"/>
          <w:b/>
          <w:i/>
          <w:sz w:val="44"/>
          <w:szCs w:val="44"/>
        </w:rPr>
        <w:t xml:space="preserve">  Global Interconnections</w:t>
      </w:r>
    </w:p>
    <w:p w:rsidR="00354559" w:rsidRDefault="00354559" w:rsidP="00873041">
      <w:pPr>
        <w:jc w:val="center"/>
        <w:rPr>
          <w:rFonts w:ascii="Arial" w:hAnsi="Arial" w:cs="Arial"/>
        </w:rPr>
      </w:pPr>
    </w:p>
    <w:p w:rsidR="00354559" w:rsidRPr="00EC4447" w:rsidRDefault="00354559" w:rsidP="00354559">
      <w:pPr>
        <w:outlineLvl w:val="0"/>
        <w:rPr>
          <w:rFonts w:ascii="Arial" w:hAnsi="Arial" w:cs="Arial"/>
          <w:b/>
          <w:i/>
        </w:rPr>
      </w:pPr>
      <w:r w:rsidRPr="00EC4447">
        <w:rPr>
          <w:rFonts w:ascii="Arial" w:hAnsi="Arial" w:cs="Arial"/>
          <w:b/>
          <w:i/>
        </w:rPr>
        <w:t xml:space="preserve">This assessment paper is in three parts: </w:t>
      </w:r>
    </w:p>
    <w:p w:rsidR="00354559" w:rsidRPr="00EC4447" w:rsidRDefault="00354559" w:rsidP="00354559">
      <w:pPr>
        <w:rPr>
          <w:rFonts w:ascii="Arial" w:hAnsi="Arial" w:cs="Arial"/>
          <w:b/>
          <w:i/>
        </w:rPr>
      </w:pPr>
    </w:p>
    <w:p w:rsidR="00354559" w:rsidRPr="00EC4447" w:rsidRDefault="00354559" w:rsidP="00354559">
      <w:pPr>
        <w:rPr>
          <w:rFonts w:ascii="Arial" w:hAnsi="Arial" w:cs="Arial"/>
          <w:b/>
          <w:i/>
        </w:rPr>
      </w:pPr>
      <w:r w:rsidRPr="00EC4447">
        <w:rPr>
          <w:rFonts w:ascii="Arial" w:hAnsi="Arial" w:cs="Arial"/>
          <w:b/>
          <w:i/>
        </w:rPr>
        <w:t xml:space="preserve"> Part One - </w:t>
      </w:r>
      <w:r w:rsidRPr="00EC4447">
        <w:rPr>
          <w:rFonts w:ascii="Arial" w:hAnsi="Arial" w:cs="Arial"/>
        </w:rPr>
        <w:t>Multiple Choice</w:t>
      </w:r>
    </w:p>
    <w:p w:rsidR="00354559" w:rsidRPr="00EC4447" w:rsidRDefault="00354559" w:rsidP="00354559">
      <w:pPr>
        <w:outlineLvl w:val="0"/>
        <w:rPr>
          <w:rFonts w:ascii="Arial" w:hAnsi="Arial" w:cs="Arial"/>
        </w:rPr>
      </w:pPr>
      <w:r w:rsidRPr="00EC4447">
        <w:rPr>
          <w:rFonts w:ascii="Arial" w:hAnsi="Arial" w:cs="Arial"/>
          <w:b/>
          <w:i/>
        </w:rPr>
        <w:t xml:space="preserve">Part Two - </w:t>
      </w:r>
      <w:r w:rsidRPr="00EC4447">
        <w:rPr>
          <w:rFonts w:ascii="Arial" w:hAnsi="Arial" w:cs="Arial"/>
        </w:rPr>
        <w:t>Short Answer Questions</w:t>
      </w:r>
    </w:p>
    <w:p w:rsidR="00354559" w:rsidRPr="00EC4447" w:rsidRDefault="00354559" w:rsidP="00354559">
      <w:pPr>
        <w:outlineLvl w:val="0"/>
        <w:rPr>
          <w:rFonts w:ascii="Arial" w:hAnsi="Arial" w:cs="Arial"/>
        </w:rPr>
      </w:pPr>
      <w:r w:rsidRPr="00EC4447">
        <w:rPr>
          <w:rFonts w:ascii="Arial" w:hAnsi="Arial" w:cs="Arial"/>
          <w:b/>
          <w:i/>
        </w:rPr>
        <w:t xml:space="preserve">Part Three – </w:t>
      </w:r>
      <w:r w:rsidRPr="00EC4447">
        <w:rPr>
          <w:rFonts w:ascii="Arial" w:hAnsi="Arial" w:cs="Arial"/>
        </w:rPr>
        <w:t>Source Analysis</w:t>
      </w:r>
    </w:p>
    <w:p w:rsidR="00354559" w:rsidRPr="00EC4447" w:rsidRDefault="00354559" w:rsidP="00354559">
      <w:pPr>
        <w:outlineLvl w:val="0"/>
        <w:rPr>
          <w:rFonts w:ascii="Arial" w:hAnsi="Arial" w:cs="Arial"/>
        </w:rPr>
      </w:pPr>
    </w:p>
    <w:p w:rsidR="00354559" w:rsidRPr="00EC4447" w:rsidRDefault="00354559" w:rsidP="00354559">
      <w:pPr>
        <w:outlineLvl w:val="0"/>
        <w:rPr>
          <w:rFonts w:ascii="Arial" w:hAnsi="Arial" w:cs="Arial"/>
          <w:b/>
          <w:i/>
        </w:rPr>
      </w:pPr>
    </w:p>
    <w:p w:rsidR="00354559" w:rsidRPr="00EC4447" w:rsidRDefault="00354559" w:rsidP="00354559">
      <w:pPr>
        <w:jc w:val="both"/>
        <w:rPr>
          <w:rFonts w:ascii="Arial" w:hAnsi="Arial" w:cs="Arial"/>
          <w:b/>
          <w:u w:val="single"/>
        </w:rPr>
      </w:pPr>
    </w:p>
    <w:p w:rsidR="00354559" w:rsidRDefault="00354559" w:rsidP="00354559">
      <w:pPr>
        <w:jc w:val="both"/>
        <w:outlineLvl w:val="0"/>
        <w:rPr>
          <w:rFonts w:ascii="Arial" w:hAnsi="Arial" w:cs="Arial"/>
          <w:b/>
          <w:u w:val="single"/>
        </w:rPr>
      </w:pPr>
      <w:r w:rsidRPr="00EC4447">
        <w:rPr>
          <w:rFonts w:ascii="Arial" w:hAnsi="Arial" w:cs="Arial"/>
          <w:b/>
          <w:u w:val="single"/>
        </w:rPr>
        <w:t>Part One: Multiple Choice</w:t>
      </w:r>
      <w:r w:rsidR="00CB32D4">
        <w:rPr>
          <w:rFonts w:ascii="Arial" w:hAnsi="Arial" w:cs="Arial"/>
          <w:b/>
          <w:u w:val="single"/>
        </w:rPr>
        <w:t xml:space="preserve">                             </w:t>
      </w:r>
    </w:p>
    <w:p w:rsidR="00CB32D4" w:rsidRPr="00CB32D4" w:rsidRDefault="00CB32D4" w:rsidP="00354559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 xml:space="preserve">                                                                                  </w:t>
      </w:r>
    </w:p>
    <w:p w:rsidR="00B06720" w:rsidRPr="00C708CE" w:rsidRDefault="00CB32D4" w:rsidP="003545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(10 Marks)</w:t>
      </w:r>
    </w:p>
    <w:p w:rsidR="00873041" w:rsidRPr="00C708CE" w:rsidRDefault="00873041" w:rsidP="00873041">
      <w:pPr>
        <w:jc w:val="center"/>
        <w:rPr>
          <w:rFonts w:ascii="Arial" w:hAnsi="Arial" w:cs="Arial"/>
        </w:rPr>
      </w:pPr>
    </w:p>
    <w:p w:rsidR="00873041" w:rsidRPr="00C708CE" w:rsidRDefault="00873041" w:rsidP="008730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What is globalisation?</w:t>
      </w:r>
    </w:p>
    <w:p w:rsidR="00C708CE" w:rsidRPr="00C708CE" w:rsidRDefault="00C708CE" w:rsidP="00C708CE">
      <w:pPr>
        <w:pStyle w:val="ListParagraph"/>
        <w:rPr>
          <w:rFonts w:ascii="Arial" w:hAnsi="Arial" w:cs="Arial"/>
        </w:rPr>
      </w:pPr>
    </w:p>
    <w:p w:rsidR="00C708CE" w:rsidRPr="00FB6348" w:rsidRDefault="00873041" w:rsidP="00FB63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A term used to describe the way countries are becoming more interconnected.</w:t>
      </w:r>
    </w:p>
    <w:p w:rsidR="00C708CE" w:rsidRPr="00FB6348" w:rsidRDefault="00873041" w:rsidP="00FB63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A term used to describe how the world was in the 17</w:t>
      </w:r>
      <w:r w:rsidRPr="00C708CE">
        <w:rPr>
          <w:rFonts w:ascii="Arial" w:hAnsi="Arial" w:cs="Arial"/>
          <w:vertAlign w:val="superscript"/>
        </w:rPr>
        <w:t>th</w:t>
      </w:r>
      <w:r w:rsidRPr="00C708CE">
        <w:rPr>
          <w:rFonts w:ascii="Arial" w:hAnsi="Arial" w:cs="Arial"/>
        </w:rPr>
        <w:t xml:space="preserve"> century.</w:t>
      </w:r>
    </w:p>
    <w:p w:rsidR="00C708CE" w:rsidRPr="00FB6348" w:rsidRDefault="00873041" w:rsidP="00FB63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A term used to des</w:t>
      </w:r>
      <w:r w:rsidR="00FB6348">
        <w:rPr>
          <w:rFonts w:ascii="Arial" w:hAnsi="Arial" w:cs="Arial"/>
        </w:rPr>
        <w:t>cribe how the world was in the 1</w:t>
      </w:r>
      <w:r w:rsidRPr="00C708CE">
        <w:rPr>
          <w:rFonts w:ascii="Arial" w:hAnsi="Arial" w:cs="Arial"/>
        </w:rPr>
        <w:t>8</w:t>
      </w:r>
      <w:r w:rsidRPr="00C708CE">
        <w:rPr>
          <w:rFonts w:ascii="Arial" w:hAnsi="Arial" w:cs="Arial"/>
          <w:vertAlign w:val="superscript"/>
        </w:rPr>
        <w:t>th</w:t>
      </w:r>
      <w:r w:rsidRPr="00C708CE">
        <w:rPr>
          <w:rFonts w:ascii="Arial" w:hAnsi="Arial" w:cs="Arial"/>
        </w:rPr>
        <w:t xml:space="preserve"> century.</w:t>
      </w:r>
    </w:p>
    <w:p w:rsidR="00873041" w:rsidRPr="00C708CE" w:rsidRDefault="00873041" w:rsidP="0087304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 xml:space="preserve">A term used to describe how Australian states are connected. </w:t>
      </w:r>
    </w:p>
    <w:p w:rsidR="00873041" w:rsidRPr="00C708CE" w:rsidRDefault="00873041" w:rsidP="00873041">
      <w:pPr>
        <w:rPr>
          <w:rFonts w:ascii="Arial" w:hAnsi="Arial" w:cs="Arial"/>
        </w:rPr>
      </w:pPr>
    </w:p>
    <w:p w:rsidR="00C708CE" w:rsidRPr="00C708CE" w:rsidRDefault="00C708CE" w:rsidP="00873041">
      <w:pPr>
        <w:rPr>
          <w:rFonts w:ascii="Arial" w:hAnsi="Arial" w:cs="Arial"/>
        </w:rPr>
      </w:pPr>
    </w:p>
    <w:p w:rsidR="00873041" w:rsidRPr="00C708CE" w:rsidRDefault="00873041" w:rsidP="008730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Globalisation makes it possible to produce a product.</w:t>
      </w:r>
    </w:p>
    <w:p w:rsidR="00C708CE" w:rsidRPr="00C708CE" w:rsidRDefault="00C708CE" w:rsidP="00C708CE">
      <w:pPr>
        <w:pStyle w:val="ListParagraph"/>
        <w:rPr>
          <w:rFonts w:ascii="Arial" w:hAnsi="Arial" w:cs="Arial"/>
        </w:rPr>
      </w:pPr>
    </w:p>
    <w:p w:rsidR="00C708CE" w:rsidRPr="00FB6348" w:rsidRDefault="00410F87" w:rsidP="00FB63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By a company based anywhere.</w:t>
      </w:r>
    </w:p>
    <w:p w:rsidR="00C708CE" w:rsidRPr="00FB6348" w:rsidRDefault="00410F87" w:rsidP="00FB63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To be sold anywhere.</w:t>
      </w:r>
    </w:p>
    <w:p w:rsidR="00C708CE" w:rsidRPr="00FB6348" w:rsidRDefault="00873041" w:rsidP="00C708C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 xml:space="preserve">Anywhere, using resources from anywhere. </w:t>
      </w:r>
    </w:p>
    <w:p w:rsidR="00410F87" w:rsidRPr="00C708CE" w:rsidRDefault="00FB6348" w:rsidP="008730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410F87" w:rsidRPr="00C708CE">
        <w:rPr>
          <w:rFonts w:ascii="Arial" w:hAnsi="Arial" w:cs="Arial"/>
        </w:rPr>
        <w:t xml:space="preserve"> (d) All of the above.</w:t>
      </w:r>
    </w:p>
    <w:p w:rsidR="00410F87" w:rsidRPr="00C708CE" w:rsidRDefault="00410F87" w:rsidP="00873041">
      <w:pPr>
        <w:rPr>
          <w:rFonts w:ascii="Arial" w:hAnsi="Arial" w:cs="Arial"/>
        </w:rPr>
      </w:pPr>
    </w:p>
    <w:p w:rsidR="00C708CE" w:rsidRPr="00C708CE" w:rsidRDefault="00C708CE" w:rsidP="00873041">
      <w:pPr>
        <w:rPr>
          <w:rFonts w:ascii="Arial" w:hAnsi="Arial" w:cs="Arial"/>
        </w:rPr>
      </w:pPr>
    </w:p>
    <w:p w:rsidR="00410F87" w:rsidRPr="00C708CE" w:rsidRDefault="00410F87" w:rsidP="00410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Consumers are winners when it comes to globalisation because.</w:t>
      </w:r>
    </w:p>
    <w:p w:rsidR="00C708CE" w:rsidRPr="00C708CE" w:rsidRDefault="00C708CE" w:rsidP="00C708CE">
      <w:pPr>
        <w:pStyle w:val="ListParagraph"/>
        <w:rPr>
          <w:rFonts w:ascii="Arial" w:hAnsi="Arial" w:cs="Arial"/>
        </w:rPr>
      </w:pPr>
    </w:p>
    <w:p w:rsidR="00C708CE" w:rsidRPr="00FB6348" w:rsidRDefault="00410F87" w:rsidP="00FB634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They get more expensive goods.</w:t>
      </w:r>
    </w:p>
    <w:p w:rsidR="00C708CE" w:rsidRPr="00FB6348" w:rsidRDefault="00410F87" w:rsidP="00C708C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They get less choice of goods.</w:t>
      </w:r>
    </w:p>
    <w:p w:rsidR="00C708CE" w:rsidRPr="00FB6348" w:rsidRDefault="00410F87" w:rsidP="00FB634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They get a greater choice of goods.</w:t>
      </w:r>
    </w:p>
    <w:p w:rsidR="00410F87" w:rsidRPr="00C708CE" w:rsidRDefault="00410F87" w:rsidP="00C708C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They get no choice in goods.</w:t>
      </w:r>
    </w:p>
    <w:p w:rsidR="00C708CE" w:rsidRPr="00C708CE" w:rsidRDefault="00C708CE" w:rsidP="00C708CE">
      <w:pPr>
        <w:pStyle w:val="ListParagraph"/>
        <w:rPr>
          <w:rFonts w:ascii="Arial" w:hAnsi="Arial" w:cs="Arial"/>
        </w:rPr>
      </w:pPr>
    </w:p>
    <w:p w:rsidR="00C708CE" w:rsidRPr="00C708CE" w:rsidRDefault="00C708CE" w:rsidP="00C708CE">
      <w:pPr>
        <w:pStyle w:val="ListParagraph"/>
        <w:ind w:left="660"/>
        <w:rPr>
          <w:rFonts w:ascii="Arial" w:hAnsi="Arial" w:cs="Arial"/>
        </w:rPr>
      </w:pPr>
    </w:p>
    <w:p w:rsidR="00410F87" w:rsidRPr="00C708CE" w:rsidRDefault="00410F87" w:rsidP="00410F87">
      <w:pPr>
        <w:rPr>
          <w:rFonts w:ascii="Arial" w:hAnsi="Arial" w:cs="Arial"/>
        </w:rPr>
      </w:pPr>
    </w:p>
    <w:p w:rsidR="00410F87" w:rsidRPr="00C708CE" w:rsidRDefault="00C708CE" w:rsidP="00410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 xml:space="preserve">Which type of factory workers in developed countries are </w:t>
      </w:r>
      <w:r w:rsidRPr="00C708CE">
        <w:rPr>
          <w:rFonts w:ascii="Arial" w:hAnsi="Arial" w:cs="Arial"/>
          <w:b/>
        </w:rPr>
        <w:t xml:space="preserve">more </w:t>
      </w:r>
      <w:r w:rsidRPr="00C708CE">
        <w:rPr>
          <w:rFonts w:ascii="Arial" w:hAnsi="Arial" w:cs="Arial"/>
        </w:rPr>
        <w:t xml:space="preserve">at risk of losing their jobs to cheap labour in developing countries? </w:t>
      </w:r>
    </w:p>
    <w:p w:rsidR="00C708CE" w:rsidRPr="00C708CE" w:rsidRDefault="00C708CE" w:rsidP="00C708CE">
      <w:pPr>
        <w:pStyle w:val="ListParagraph"/>
        <w:rPr>
          <w:rFonts w:ascii="Arial" w:hAnsi="Arial" w:cs="Arial"/>
        </w:rPr>
      </w:pPr>
    </w:p>
    <w:p w:rsidR="00C708CE" w:rsidRPr="00FB6348" w:rsidRDefault="00C708CE" w:rsidP="00C708C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Lazy.</w:t>
      </w:r>
    </w:p>
    <w:p w:rsidR="00C708CE" w:rsidRPr="00FB6348" w:rsidRDefault="00C708CE" w:rsidP="00FB63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Busy</w:t>
      </w:r>
    </w:p>
    <w:p w:rsidR="00C708CE" w:rsidRPr="00FB6348" w:rsidRDefault="00C708CE" w:rsidP="00FB63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Unskilled and semi-skilled</w:t>
      </w:r>
    </w:p>
    <w:p w:rsidR="00C708CE" w:rsidRDefault="00C708CE" w:rsidP="00C708C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Educated.</w:t>
      </w:r>
    </w:p>
    <w:p w:rsidR="00C708CE" w:rsidRPr="00354559" w:rsidRDefault="00C708CE" w:rsidP="00354559">
      <w:pPr>
        <w:rPr>
          <w:rFonts w:ascii="Arial" w:hAnsi="Arial" w:cs="Arial"/>
        </w:rPr>
      </w:pPr>
    </w:p>
    <w:p w:rsidR="00DA3D8F" w:rsidRPr="00C708CE" w:rsidRDefault="00DA3D8F" w:rsidP="00C708CE">
      <w:pPr>
        <w:pStyle w:val="ListParagraph"/>
        <w:rPr>
          <w:rFonts w:ascii="Arial" w:hAnsi="Arial" w:cs="Arial"/>
        </w:rPr>
      </w:pPr>
    </w:p>
    <w:p w:rsidR="00354559" w:rsidRPr="00354559" w:rsidRDefault="00C708CE" w:rsidP="003545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does TNC stand for?</w:t>
      </w:r>
    </w:p>
    <w:p w:rsidR="00DA3D8F" w:rsidRPr="00DA3D8F" w:rsidRDefault="00DA3D8F" w:rsidP="00DA3D8F">
      <w:pPr>
        <w:rPr>
          <w:rFonts w:ascii="Arial" w:hAnsi="Arial" w:cs="Arial"/>
        </w:rPr>
      </w:pPr>
    </w:p>
    <w:p w:rsidR="00DA3D8F" w:rsidRPr="00FB6348" w:rsidRDefault="00C708CE" w:rsidP="00FB634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B6348">
        <w:rPr>
          <w:rFonts w:ascii="Arial" w:hAnsi="Arial" w:cs="Arial"/>
        </w:rPr>
        <w:t>Transnational corporation</w:t>
      </w:r>
    </w:p>
    <w:p w:rsidR="00DA3D8F" w:rsidRPr="00FB6348" w:rsidRDefault="00DA3D8F" w:rsidP="00DA3D8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Transnormal company</w:t>
      </w:r>
    </w:p>
    <w:p w:rsidR="00DA3D8F" w:rsidRPr="00FB6348" w:rsidRDefault="00DA3D8F" w:rsidP="00FB634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Total national corporation</w:t>
      </w:r>
    </w:p>
    <w:p w:rsidR="00DA3D8F" w:rsidRPr="00DA3D8F" w:rsidRDefault="00DA3D8F" w:rsidP="00DA3D8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A3D8F">
        <w:rPr>
          <w:rFonts w:ascii="Arial" w:hAnsi="Arial" w:cs="Arial"/>
        </w:rPr>
        <w:t>Total normal company</w:t>
      </w:r>
    </w:p>
    <w:p w:rsidR="00FB6348" w:rsidRPr="00354559" w:rsidRDefault="00FB6348" w:rsidP="00354559">
      <w:pPr>
        <w:rPr>
          <w:rFonts w:ascii="Arial" w:hAnsi="Arial" w:cs="Arial"/>
        </w:rPr>
      </w:pPr>
    </w:p>
    <w:p w:rsidR="00DA3D8F" w:rsidRDefault="00DA3D8F" w:rsidP="00DA3D8F">
      <w:pPr>
        <w:rPr>
          <w:rFonts w:ascii="Arial" w:hAnsi="Arial" w:cs="Arial"/>
        </w:rPr>
      </w:pPr>
    </w:p>
    <w:p w:rsidR="00DA3D8F" w:rsidRDefault="00DA3D8F" w:rsidP="00DA3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are characteristics of globalisation </w:t>
      </w:r>
      <w:r w:rsidR="00E37B27">
        <w:rPr>
          <w:rFonts w:ascii="Arial" w:hAnsi="Arial" w:cs="Arial"/>
        </w:rPr>
        <w:t>winners?</w:t>
      </w:r>
    </w:p>
    <w:p w:rsidR="00DA3D8F" w:rsidRDefault="00DA3D8F" w:rsidP="00DA3D8F">
      <w:pPr>
        <w:pStyle w:val="ListParagraph"/>
        <w:rPr>
          <w:rFonts w:ascii="Arial" w:hAnsi="Arial" w:cs="Arial"/>
        </w:rPr>
      </w:pPr>
    </w:p>
    <w:p w:rsidR="00DA3D8F" w:rsidRPr="00FB6348" w:rsidRDefault="00DA3D8F" w:rsidP="00FB634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Those unwilling to update processes.</w:t>
      </w:r>
    </w:p>
    <w:p w:rsidR="00DA3D8F" w:rsidRPr="00FB6348" w:rsidRDefault="00DA3D8F" w:rsidP="00DA3D8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Those unwilling to update to new technologies.</w:t>
      </w:r>
    </w:p>
    <w:p w:rsidR="00DA3D8F" w:rsidRPr="00FB6348" w:rsidRDefault="00DA3D8F" w:rsidP="00FB634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Those who are able to master new technologies.</w:t>
      </w:r>
    </w:p>
    <w:p w:rsidR="00DA3D8F" w:rsidRDefault="00DA3D8F" w:rsidP="00DA3D8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Those with limited education.</w:t>
      </w:r>
    </w:p>
    <w:p w:rsidR="00DA3D8F" w:rsidRPr="00DA3D8F" w:rsidRDefault="00DA3D8F" w:rsidP="00DA3D8F">
      <w:pPr>
        <w:rPr>
          <w:rFonts w:ascii="Arial" w:hAnsi="Arial" w:cs="Arial"/>
        </w:rPr>
      </w:pPr>
    </w:p>
    <w:p w:rsidR="00DA3D8F" w:rsidRDefault="00DA3D8F" w:rsidP="00DA3D8F">
      <w:pPr>
        <w:rPr>
          <w:rFonts w:ascii="Arial" w:hAnsi="Arial" w:cs="Arial"/>
        </w:rPr>
      </w:pPr>
    </w:p>
    <w:p w:rsidR="00DA3D8F" w:rsidRDefault="00DA3D8F" w:rsidP="00DA3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Which of the following are the best examples of the spread of mass consumer culture?</w:t>
      </w:r>
    </w:p>
    <w:p w:rsidR="000A7563" w:rsidRDefault="000A7563" w:rsidP="000A7563">
      <w:pPr>
        <w:pStyle w:val="ListParagraph"/>
        <w:rPr>
          <w:rFonts w:ascii="Arial" w:hAnsi="Arial" w:cs="Arial"/>
        </w:rPr>
      </w:pPr>
    </w:p>
    <w:p w:rsidR="000A7563" w:rsidRPr="00FB6348" w:rsidRDefault="00DA3D8F" w:rsidP="00FB634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International travel</w:t>
      </w:r>
      <w:r w:rsidR="000A7563">
        <w:rPr>
          <w:rFonts w:ascii="Arial" w:hAnsi="Arial" w:cs="Arial"/>
        </w:rPr>
        <w:t>.</w:t>
      </w:r>
    </w:p>
    <w:p w:rsidR="000A7563" w:rsidRPr="00FB6348" w:rsidRDefault="000A7563" w:rsidP="00FB634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Global music industry and world sport.</w:t>
      </w:r>
    </w:p>
    <w:p w:rsidR="000A7563" w:rsidRPr="00FB6348" w:rsidRDefault="000A7563" w:rsidP="000A756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The Internet.</w:t>
      </w:r>
    </w:p>
    <w:p w:rsidR="000A7563" w:rsidRDefault="000A7563" w:rsidP="00DA3D8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Climate change. </w:t>
      </w:r>
    </w:p>
    <w:p w:rsidR="000A7563" w:rsidRPr="000A7563" w:rsidRDefault="000A7563" w:rsidP="000A7563">
      <w:pPr>
        <w:pStyle w:val="ListParagraph"/>
        <w:rPr>
          <w:rFonts w:ascii="Arial" w:hAnsi="Arial" w:cs="Arial"/>
        </w:rPr>
      </w:pPr>
    </w:p>
    <w:p w:rsidR="000A7563" w:rsidRDefault="000A7563" w:rsidP="000A75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One of the most obvious examples of globalisation has been.</w:t>
      </w:r>
    </w:p>
    <w:p w:rsidR="000A7563" w:rsidRDefault="000A7563" w:rsidP="000A7563">
      <w:pPr>
        <w:pStyle w:val="ListParagraph"/>
        <w:rPr>
          <w:rFonts w:ascii="Arial" w:hAnsi="Arial" w:cs="Arial"/>
        </w:rPr>
      </w:pPr>
    </w:p>
    <w:p w:rsidR="000A7563" w:rsidRPr="00FB6348" w:rsidRDefault="000A7563" w:rsidP="00FB634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cost of overseas holidays.</w:t>
      </w:r>
    </w:p>
    <w:p w:rsidR="000A7563" w:rsidRPr="00FB6348" w:rsidRDefault="000A7563" w:rsidP="000A756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availability of fresh fruit and vegetables.</w:t>
      </w:r>
    </w:p>
    <w:p w:rsidR="000A7563" w:rsidRPr="00FB6348" w:rsidRDefault="000A7563" w:rsidP="00FB634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rapid growth of fast-food retailers. </w:t>
      </w:r>
    </w:p>
    <w:p w:rsidR="000A7563" w:rsidRDefault="000A7563" w:rsidP="000A756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local fish and chip shop.</w:t>
      </w:r>
    </w:p>
    <w:p w:rsidR="000A7563" w:rsidRPr="000A7563" w:rsidRDefault="000A7563" w:rsidP="000A7563">
      <w:pPr>
        <w:pStyle w:val="ListParagraph"/>
        <w:rPr>
          <w:rFonts w:ascii="Arial" w:hAnsi="Arial" w:cs="Arial"/>
        </w:rPr>
      </w:pPr>
    </w:p>
    <w:p w:rsidR="000A7563" w:rsidRDefault="000A7563" w:rsidP="000A75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of the factors below </w:t>
      </w:r>
      <w:r w:rsidR="00BA08D2">
        <w:rPr>
          <w:rFonts w:ascii="Arial" w:hAnsi="Arial" w:cs="Arial"/>
          <w:b/>
        </w:rPr>
        <w:t xml:space="preserve">did not help </w:t>
      </w:r>
      <w:r w:rsidR="00BA08D2">
        <w:rPr>
          <w:rFonts w:ascii="Arial" w:hAnsi="Arial" w:cs="Arial"/>
        </w:rPr>
        <w:t>to drive the process of globalisation?</w:t>
      </w:r>
    </w:p>
    <w:p w:rsidR="00BA08D2" w:rsidRDefault="00BA08D2" w:rsidP="00BA08D2">
      <w:pPr>
        <w:pStyle w:val="ListParagraph"/>
        <w:rPr>
          <w:rFonts w:ascii="Arial" w:hAnsi="Arial" w:cs="Arial"/>
        </w:rPr>
      </w:pPr>
    </w:p>
    <w:p w:rsidR="00BA08D2" w:rsidRPr="00FB6348" w:rsidRDefault="00BA08D2" w:rsidP="00FB634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Expansion of world trade.</w:t>
      </w:r>
    </w:p>
    <w:p w:rsidR="00BA08D2" w:rsidRPr="00FB6348" w:rsidRDefault="00BA08D2" w:rsidP="00BA08D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The Australian Dollar.</w:t>
      </w:r>
    </w:p>
    <w:p w:rsidR="00BA08D2" w:rsidRPr="00FB6348" w:rsidRDefault="00BA08D2" w:rsidP="00FB634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The growt</w:t>
      </w:r>
      <w:r w:rsidR="00E37B27">
        <w:rPr>
          <w:rFonts w:ascii="Arial" w:hAnsi="Arial" w:cs="Arial"/>
        </w:rPr>
        <w:t>h of transnational corporations.</w:t>
      </w:r>
    </w:p>
    <w:p w:rsidR="00BA08D2" w:rsidRDefault="00BA08D2" w:rsidP="00BA08D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Advances in transport and communications technology. </w:t>
      </w:r>
    </w:p>
    <w:p w:rsidR="00354559" w:rsidRPr="00354559" w:rsidRDefault="00354559" w:rsidP="00354559">
      <w:pPr>
        <w:rPr>
          <w:rFonts w:ascii="Arial" w:hAnsi="Arial" w:cs="Arial"/>
        </w:rPr>
      </w:pPr>
    </w:p>
    <w:p w:rsidR="00BA08D2" w:rsidRDefault="00BA08D2" w:rsidP="00BA08D2">
      <w:pPr>
        <w:rPr>
          <w:rFonts w:ascii="Arial" w:hAnsi="Arial" w:cs="Arial"/>
        </w:rPr>
      </w:pPr>
    </w:p>
    <w:p w:rsidR="00BA08D2" w:rsidRDefault="00E37B27" w:rsidP="00BA08D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Which of the following is </w:t>
      </w:r>
      <w:r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an example </w:t>
      </w:r>
      <w:r w:rsidR="00FB6348">
        <w:rPr>
          <w:rFonts w:ascii="Arial" w:hAnsi="Arial" w:cs="Arial"/>
        </w:rPr>
        <w:t>of why world trade has increased?</w:t>
      </w:r>
    </w:p>
    <w:p w:rsidR="00FB6348" w:rsidRDefault="00FB6348" w:rsidP="00FB6348">
      <w:pPr>
        <w:pStyle w:val="ListParagraph"/>
        <w:rPr>
          <w:rFonts w:ascii="Arial" w:hAnsi="Arial" w:cs="Arial"/>
        </w:rPr>
      </w:pPr>
    </w:p>
    <w:p w:rsidR="00FB6348" w:rsidRDefault="00FB6348" w:rsidP="00FB634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New technologies.</w:t>
      </w:r>
    </w:p>
    <w:p w:rsidR="00FB6348" w:rsidRDefault="00FB6348" w:rsidP="00FB634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Containerisation.</w:t>
      </w:r>
    </w:p>
    <w:p w:rsidR="00FB6348" w:rsidRDefault="00FB6348" w:rsidP="00FB634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Bulk carriers.</w:t>
      </w:r>
    </w:p>
    <w:p w:rsidR="00FB6348" w:rsidRDefault="00FB6348" w:rsidP="00FB634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Taxes.</w:t>
      </w:r>
    </w:p>
    <w:p w:rsidR="00FB6348" w:rsidRDefault="00354559" w:rsidP="00FB6348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</w:p>
    <w:p w:rsidR="00CB32D4" w:rsidRDefault="00354559" w:rsidP="00FB634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Short answer section.</w:t>
      </w:r>
    </w:p>
    <w:p w:rsidR="00354559" w:rsidRDefault="00354559" w:rsidP="00FB634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Please use full sentences with capital letters etc., to answer the following questions. </w:t>
      </w:r>
    </w:p>
    <w:p w:rsidR="00CB32D4" w:rsidRDefault="00CB32D4" w:rsidP="00FB6348">
      <w:pPr>
        <w:rPr>
          <w:rFonts w:ascii="Arial" w:hAnsi="Arial" w:cs="Arial"/>
          <w:b/>
        </w:rPr>
      </w:pPr>
    </w:p>
    <w:p w:rsidR="00CB32D4" w:rsidRDefault="00A068B2" w:rsidP="00CB32D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Define</w:t>
      </w:r>
      <w:r w:rsidR="00CB32D4">
        <w:rPr>
          <w:rFonts w:ascii="Arial" w:hAnsi="Arial" w:cs="Arial"/>
        </w:rPr>
        <w:t xml:space="preserve"> Globalisation?                                                  </w:t>
      </w:r>
      <w:r w:rsidR="00C2615F">
        <w:rPr>
          <w:rFonts w:ascii="Arial" w:hAnsi="Arial" w:cs="Arial"/>
        </w:rPr>
        <w:t>(</w:t>
      </w:r>
      <w:r w:rsidR="00CB32D4">
        <w:rPr>
          <w:rFonts w:ascii="Arial" w:hAnsi="Arial" w:cs="Arial"/>
        </w:rPr>
        <w:t>3 marks)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Default="00CB32D4" w:rsidP="00CB32D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Default="00CB32D4" w:rsidP="00CB32D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Default="00CB32D4" w:rsidP="00CB32D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Default="00CB32D4" w:rsidP="00CB32D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Pr="00CB32D4" w:rsidRDefault="00CB32D4" w:rsidP="00CB32D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354559" w:rsidRDefault="00354559" w:rsidP="00FB6348">
      <w:pPr>
        <w:rPr>
          <w:rFonts w:ascii="Arial" w:hAnsi="Arial" w:cs="Arial"/>
          <w:b/>
        </w:rPr>
      </w:pPr>
    </w:p>
    <w:p w:rsidR="00CB32D4" w:rsidRDefault="00A068B2" w:rsidP="00CB32D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Outline the key factors of</w:t>
      </w:r>
      <w:r w:rsidR="00CB32D4">
        <w:rPr>
          <w:rFonts w:ascii="Arial" w:hAnsi="Arial" w:cs="Arial"/>
        </w:rPr>
        <w:t xml:space="preserve"> Cultural Integratio</w:t>
      </w:r>
      <w:r>
        <w:rPr>
          <w:rFonts w:ascii="Arial" w:hAnsi="Arial" w:cs="Arial"/>
        </w:rPr>
        <w:t xml:space="preserve">n?                 </w:t>
      </w:r>
      <w:r w:rsidR="00C2615F"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 w:rsidR="00CB32D4">
        <w:rPr>
          <w:rFonts w:ascii="Arial" w:hAnsi="Arial" w:cs="Arial"/>
        </w:rPr>
        <w:t xml:space="preserve"> marks)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Default="00CB32D4" w:rsidP="00CB32D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Default="00CB32D4" w:rsidP="00CB32D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Default="00CB32D4" w:rsidP="00CB32D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Default="00CB32D4" w:rsidP="00CB32D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Default="00CB32D4" w:rsidP="00CB32D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Default="00CB32D4" w:rsidP="00CB32D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how fast-food retailers have influenced globalisation.    </w:t>
      </w:r>
      <w:r w:rsidRPr="00CB32D4">
        <w:rPr>
          <w:rFonts w:ascii="Arial" w:hAnsi="Arial" w:cs="Arial"/>
        </w:rPr>
        <w:t xml:space="preserve">   </w:t>
      </w:r>
    </w:p>
    <w:p w:rsidR="00CB32D4" w:rsidRPr="00CB32D4" w:rsidRDefault="00CB32D4" w:rsidP="00CB32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</w:t>
      </w:r>
      <w:r w:rsidR="00C2615F">
        <w:rPr>
          <w:rFonts w:ascii="Arial" w:hAnsi="Arial" w:cs="Arial"/>
        </w:rPr>
        <w:t>(</w:t>
      </w:r>
      <w:r>
        <w:rPr>
          <w:rFonts w:ascii="Arial" w:hAnsi="Arial" w:cs="Arial"/>
        </w:rPr>
        <w:t>3 marks)</w:t>
      </w:r>
      <w:r w:rsidRPr="00CB32D4">
        <w:rPr>
          <w:rFonts w:ascii="Arial" w:hAnsi="Arial" w:cs="Arial"/>
        </w:rPr>
        <w:t xml:space="preserve">                </w:t>
      </w:r>
    </w:p>
    <w:p w:rsidR="00354559" w:rsidRDefault="00354559" w:rsidP="00FB6348">
      <w:pPr>
        <w:rPr>
          <w:rFonts w:ascii="Arial" w:hAnsi="Arial" w:cs="Arial"/>
        </w:rPr>
      </w:pPr>
    </w:p>
    <w:p w:rsidR="00CB32D4" w:rsidRDefault="00CB32D4" w:rsidP="00FB6348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FB6348">
      <w:pPr>
        <w:rPr>
          <w:rFonts w:ascii="Arial" w:hAnsi="Arial" w:cs="Arial"/>
        </w:rPr>
      </w:pPr>
    </w:p>
    <w:p w:rsidR="00CB32D4" w:rsidRDefault="00CB32D4" w:rsidP="00FB6348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FB6348">
      <w:pPr>
        <w:rPr>
          <w:rFonts w:ascii="Arial" w:hAnsi="Arial" w:cs="Arial"/>
        </w:rPr>
      </w:pPr>
    </w:p>
    <w:p w:rsidR="00CB32D4" w:rsidRDefault="00CB32D4" w:rsidP="00FB6348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FB6348">
      <w:pPr>
        <w:rPr>
          <w:rFonts w:ascii="Arial" w:hAnsi="Arial" w:cs="Arial"/>
        </w:rPr>
      </w:pPr>
    </w:p>
    <w:p w:rsidR="00CB32D4" w:rsidRDefault="00CB32D4" w:rsidP="00FB6348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FB6348">
      <w:pPr>
        <w:rPr>
          <w:rFonts w:ascii="Arial" w:hAnsi="Arial" w:cs="Arial"/>
        </w:rPr>
      </w:pPr>
    </w:p>
    <w:p w:rsidR="00CB32D4" w:rsidRDefault="00CB32D4" w:rsidP="00FB6348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FB6348">
      <w:pPr>
        <w:rPr>
          <w:rFonts w:ascii="Arial" w:hAnsi="Arial" w:cs="Arial"/>
        </w:rPr>
      </w:pPr>
    </w:p>
    <w:p w:rsidR="00CB32D4" w:rsidRDefault="00CB32D4" w:rsidP="00FB6348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7F2B36" w:rsidP="007F2B3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Fill in the following chart.                                     </w:t>
      </w:r>
      <w:r w:rsidR="00A068B2">
        <w:rPr>
          <w:rFonts w:ascii="Arial" w:hAnsi="Arial" w:cs="Arial"/>
        </w:rPr>
        <w:t xml:space="preserve">          </w:t>
      </w:r>
      <w:r w:rsidR="00C2615F">
        <w:rPr>
          <w:rFonts w:ascii="Arial" w:hAnsi="Arial" w:cs="Arial"/>
        </w:rPr>
        <w:t>(</w:t>
      </w:r>
      <w:r w:rsidR="00A068B2">
        <w:rPr>
          <w:rFonts w:ascii="Arial" w:hAnsi="Arial" w:cs="Arial"/>
        </w:rPr>
        <w:t xml:space="preserve"> 6</w:t>
      </w:r>
      <w:r>
        <w:rPr>
          <w:rFonts w:ascii="Arial" w:hAnsi="Arial" w:cs="Arial"/>
        </w:rPr>
        <w:t xml:space="preserve"> marks)</w:t>
      </w:r>
      <w:r w:rsidR="004F07F8">
        <w:rPr>
          <w:rFonts w:ascii="Arial" w:hAnsi="Arial" w:cs="Arial"/>
        </w:rPr>
        <w:t xml:space="preserve"> </w:t>
      </w:r>
    </w:p>
    <w:p w:rsidR="007F2B36" w:rsidRDefault="007F2B36" w:rsidP="007F2B36">
      <w:pPr>
        <w:pStyle w:val="ListParagraph"/>
        <w:rPr>
          <w:rFonts w:ascii="Arial" w:hAnsi="Arial" w:cs="Arial"/>
        </w:rPr>
      </w:pPr>
    </w:p>
    <w:p w:rsidR="007F2B36" w:rsidRDefault="00A068B2" w:rsidP="007F2B36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>Globalisation</w:t>
      </w:r>
    </w:p>
    <w:p w:rsidR="00A068B2" w:rsidRDefault="00A068B2" w:rsidP="007F2B36">
      <w:pPr>
        <w:pStyle w:val="ListParagraph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F2B36" w:rsidTr="007F2B36">
        <w:tc>
          <w:tcPr>
            <w:tcW w:w="4261" w:type="dxa"/>
          </w:tcPr>
          <w:p w:rsidR="007F2B36" w:rsidRDefault="00A068B2" w:rsidP="007F2B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Advantages</w:t>
            </w:r>
          </w:p>
        </w:tc>
        <w:tc>
          <w:tcPr>
            <w:tcW w:w="4261" w:type="dxa"/>
          </w:tcPr>
          <w:p w:rsidR="007F2B36" w:rsidRDefault="00A068B2" w:rsidP="00A068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Disadvantages</w:t>
            </w:r>
          </w:p>
        </w:tc>
      </w:tr>
      <w:tr w:rsidR="007F2B36" w:rsidTr="007F2B36">
        <w:tc>
          <w:tcPr>
            <w:tcW w:w="4261" w:type="dxa"/>
          </w:tcPr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A068B2" w:rsidRDefault="00A068B2" w:rsidP="007F2B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A068B2" w:rsidRDefault="00A068B2" w:rsidP="007F2B36">
            <w:pPr>
              <w:rPr>
                <w:rFonts w:ascii="Arial" w:hAnsi="Arial" w:cs="Arial"/>
              </w:rPr>
            </w:pPr>
          </w:p>
          <w:p w:rsidR="00A068B2" w:rsidRDefault="00A068B2" w:rsidP="007F2B36">
            <w:pPr>
              <w:rPr>
                <w:rFonts w:ascii="Arial" w:hAnsi="Arial" w:cs="Arial"/>
              </w:rPr>
            </w:pPr>
          </w:p>
          <w:p w:rsidR="00A068B2" w:rsidRDefault="00A068B2" w:rsidP="007F2B36">
            <w:pPr>
              <w:rPr>
                <w:rFonts w:ascii="Arial" w:hAnsi="Arial" w:cs="Arial"/>
              </w:rPr>
            </w:pPr>
          </w:p>
          <w:p w:rsidR="00A068B2" w:rsidRDefault="00A068B2" w:rsidP="007F2B36">
            <w:pPr>
              <w:rPr>
                <w:rFonts w:ascii="Arial" w:hAnsi="Arial" w:cs="Arial"/>
              </w:rPr>
            </w:pPr>
          </w:p>
          <w:p w:rsidR="00A068B2" w:rsidRDefault="00A068B2" w:rsidP="007F2B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A068B2" w:rsidRDefault="00A068B2" w:rsidP="007F2B36">
            <w:pPr>
              <w:rPr>
                <w:rFonts w:ascii="Arial" w:hAnsi="Arial" w:cs="Arial"/>
              </w:rPr>
            </w:pPr>
          </w:p>
          <w:p w:rsidR="00A068B2" w:rsidRDefault="00A068B2" w:rsidP="007F2B36">
            <w:pPr>
              <w:rPr>
                <w:rFonts w:ascii="Arial" w:hAnsi="Arial" w:cs="Arial"/>
              </w:rPr>
            </w:pPr>
          </w:p>
          <w:p w:rsidR="00A068B2" w:rsidRDefault="00A068B2" w:rsidP="007F2B36">
            <w:pPr>
              <w:rPr>
                <w:rFonts w:ascii="Arial" w:hAnsi="Arial" w:cs="Arial"/>
              </w:rPr>
            </w:pPr>
          </w:p>
          <w:p w:rsidR="00A068B2" w:rsidRDefault="00A068B2" w:rsidP="007F2B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A068B2" w:rsidRDefault="00A068B2" w:rsidP="007F2B36">
            <w:pPr>
              <w:rPr>
                <w:rFonts w:ascii="Arial" w:hAnsi="Arial" w:cs="Arial"/>
              </w:rPr>
            </w:pPr>
          </w:p>
        </w:tc>
        <w:tc>
          <w:tcPr>
            <w:tcW w:w="4261" w:type="dxa"/>
          </w:tcPr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A068B2" w:rsidP="007F2B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A068B2" w:rsidP="007F2B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A068B2" w:rsidP="007F2B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A068B2" w:rsidRDefault="00A068B2" w:rsidP="007F2B36">
            <w:pPr>
              <w:rPr>
                <w:rFonts w:ascii="Arial" w:hAnsi="Arial" w:cs="Arial"/>
              </w:rPr>
            </w:pP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</w:tc>
      </w:tr>
    </w:tbl>
    <w:p w:rsidR="007F2B36" w:rsidRPr="007F2B36" w:rsidRDefault="007F2B36" w:rsidP="007F2B36">
      <w:pPr>
        <w:rPr>
          <w:rFonts w:ascii="Arial" w:hAnsi="Arial" w:cs="Arial"/>
        </w:rPr>
      </w:pPr>
    </w:p>
    <w:p w:rsidR="00354559" w:rsidRDefault="00354559" w:rsidP="00FB6348">
      <w:pPr>
        <w:rPr>
          <w:rFonts w:ascii="Arial" w:hAnsi="Arial" w:cs="Arial"/>
          <w:b/>
        </w:rPr>
      </w:pPr>
    </w:p>
    <w:p w:rsidR="00CC37C4" w:rsidRDefault="00CC37C4" w:rsidP="00FB634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Source analysis. </w:t>
      </w: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Source 1. </w:t>
      </w:r>
    </w:p>
    <w:p w:rsidR="00CC37C4" w:rsidRDefault="00CC37C4" w:rsidP="00FB6348">
      <w:pPr>
        <w:rPr>
          <w:rFonts w:ascii="Arial" w:hAnsi="Arial" w:cs="Arial"/>
        </w:rPr>
      </w:pPr>
    </w:p>
    <w:p w:rsidR="00CC37C4" w:rsidRDefault="001728D6" w:rsidP="00FB6348">
      <w:pPr>
        <w:rPr>
          <w:rFonts w:ascii="Arial" w:hAnsi="Arial" w:cs="Arial"/>
        </w:rPr>
      </w:pPr>
      <w:r>
        <w:rPr>
          <w:noProof/>
        </w:rPr>
        <w:drawing>
          <wp:anchor distT="36576" distB="36576" distL="36576" distR="36576" simplePos="0" relativeHeight="251662336" behindDoc="0" locked="0" layoutInCell="1" allowOverlap="1" wp14:anchorId="4ADDCBF3" wp14:editId="39E5FA20">
            <wp:simplePos x="0" y="0"/>
            <wp:positionH relativeFrom="column">
              <wp:posOffset>-165227</wp:posOffset>
            </wp:positionH>
            <wp:positionV relativeFrom="paragraph">
              <wp:posOffset>56955</wp:posOffset>
            </wp:positionV>
            <wp:extent cx="5432079" cy="4373076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4" t="34274" r="32610" b="34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495" cy="437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P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  <w:b/>
        </w:rPr>
      </w:pPr>
    </w:p>
    <w:p w:rsidR="00CC37C4" w:rsidRDefault="00CC37C4" w:rsidP="00CC37C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Which country imports the most cashew nuts with the kernel on?</w:t>
      </w:r>
    </w:p>
    <w:p w:rsidR="00CC37C4" w:rsidRDefault="00CC37C4" w:rsidP="00CC37C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</w:t>
      </w:r>
      <w:r w:rsidR="00C2615F">
        <w:rPr>
          <w:rFonts w:ascii="Arial" w:hAnsi="Arial" w:cs="Arial"/>
        </w:rPr>
        <w:t>(</w:t>
      </w:r>
      <w:r>
        <w:rPr>
          <w:rFonts w:ascii="Arial" w:hAnsi="Arial" w:cs="Arial"/>
        </w:rPr>
        <w:t>1 mark)</w:t>
      </w:r>
    </w:p>
    <w:p w:rsidR="00CC37C4" w:rsidRDefault="00CC37C4" w:rsidP="00CC37C4">
      <w:pPr>
        <w:rPr>
          <w:rFonts w:ascii="Arial" w:hAnsi="Arial" w:cs="Arial"/>
        </w:rPr>
      </w:pPr>
    </w:p>
    <w:p w:rsidR="00CC37C4" w:rsidRDefault="001F27A0" w:rsidP="00CC37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CC37C4">
        <w:rPr>
          <w:rFonts w:ascii="Arial" w:hAnsi="Arial" w:cs="Arial"/>
        </w:rPr>
        <w:t>______________________________________</w:t>
      </w:r>
    </w:p>
    <w:p w:rsidR="00CC37C4" w:rsidRDefault="00CC37C4" w:rsidP="00CC37C4">
      <w:pPr>
        <w:rPr>
          <w:rFonts w:ascii="Arial" w:hAnsi="Arial" w:cs="Arial"/>
        </w:rPr>
      </w:pPr>
    </w:p>
    <w:p w:rsidR="001F27A0" w:rsidRDefault="00CC37C4" w:rsidP="00CC37C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percentage of the market </w:t>
      </w:r>
      <w:r w:rsidR="001F27A0">
        <w:rPr>
          <w:rFonts w:ascii="Arial" w:hAnsi="Arial" w:cs="Arial"/>
        </w:rPr>
        <w:t xml:space="preserve">does the United Kingdom have?                                           </w:t>
      </w:r>
    </w:p>
    <w:p w:rsidR="00CC37C4" w:rsidRDefault="001F27A0" w:rsidP="001F27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</w:t>
      </w:r>
      <w:r w:rsidR="00C2615F">
        <w:rPr>
          <w:rFonts w:ascii="Arial" w:hAnsi="Arial" w:cs="Arial"/>
        </w:rPr>
        <w:t>(</w:t>
      </w:r>
      <w:r>
        <w:rPr>
          <w:rFonts w:ascii="Arial" w:hAnsi="Arial" w:cs="Arial"/>
        </w:rPr>
        <w:t>1 mark)</w:t>
      </w:r>
    </w:p>
    <w:p w:rsidR="001F27A0" w:rsidRDefault="001F27A0" w:rsidP="001F27A0">
      <w:pPr>
        <w:rPr>
          <w:rFonts w:ascii="Arial" w:hAnsi="Arial" w:cs="Arial"/>
        </w:rPr>
      </w:pPr>
    </w:p>
    <w:p w:rsidR="001F27A0" w:rsidRDefault="001F27A0" w:rsidP="001F27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____________________________________</w:t>
      </w:r>
    </w:p>
    <w:p w:rsidR="001F27A0" w:rsidRDefault="001F27A0" w:rsidP="001F27A0">
      <w:pPr>
        <w:rPr>
          <w:rFonts w:ascii="Arial" w:hAnsi="Arial" w:cs="Arial"/>
        </w:rPr>
      </w:pPr>
    </w:p>
    <w:p w:rsidR="001F27A0" w:rsidRDefault="001F27A0" w:rsidP="001F27A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Which country produces 174.300 tonnes of cashews with the shell on?</w:t>
      </w:r>
    </w:p>
    <w:p w:rsidR="001F27A0" w:rsidRDefault="001F27A0" w:rsidP="001F27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</w:t>
      </w:r>
      <w:r w:rsidR="00C2615F">
        <w:rPr>
          <w:rFonts w:ascii="Arial" w:hAnsi="Arial" w:cs="Arial"/>
        </w:rPr>
        <w:t>(</w:t>
      </w:r>
      <w:r>
        <w:rPr>
          <w:rFonts w:ascii="Arial" w:hAnsi="Arial" w:cs="Arial"/>
        </w:rPr>
        <w:t>1 mark)</w:t>
      </w:r>
    </w:p>
    <w:p w:rsidR="001F27A0" w:rsidRDefault="001F27A0" w:rsidP="001F27A0">
      <w:pPr>
        <w:pStyle w:val="ListParagraph"/>
        <w:rPr>
          <w:rFonts w:ascii="Arial" w:hAnsi="Arial" w:cs="Arial"/>
        </w:rPr>
      </w:pPr>
    </w:p>
    <w:p w:rsidR="001F27A0" w:rsidRDefault="001F27A0" w:rsidP="001F27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</w:t>
      </w:r>
    </w:p>
    <w:p w:rsidR="001F27A0" w:rsidRDefault="001F27A0" w:rsidP="001F27A0">
      <w:pPr>
        <w:pStyle w:val="ListParagraph"/>
        <w:rPr>
          <w:rFonts w:ascii="Arial" w:hAnsi="Arial" w:cs="Arial"/>
        </w:rPr>
      </w:pPr>
    </w:p>
    <w:p w:rsidR="001F27A0" w:rsidRDefault="001F27A0" w:rsidP="001F27A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Where did the figures about the top five cashew nut (with shell) production countries come from?</w:t>
      </w:r>
    </w:p>
    <w:p w:rsidR="001F27A0" w:rsidRDefault="001F27A0" w:rsidP="001F27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</w:t>
      </w:r>
      <w:r w:rsidR="00C2615F">
        <w:rPr>
          <w:rFonts w:ascii="Arial" w:hAnsi="Arial" w:cs="Arial"/>
        </w:rPr>
        <w:t>(</w:t>
      </w:r>
      <w:r>
        <w:rPr>
          <w:rFonts w:ascii="Arial" w:hAnsi="Arial" w:cs="Arial"/>
        </w:rPr>
        <w:t>1 mark)</w:t>
      </w:r>
    </w:p>
    <w:p w:rsidR="001F27A0" w:rsidRDefault="001F27A0" w:rsidP="001F27A0">
      <w:pPr>
        <w:pStyle w:val="ListParagraph"/>
        <w:rPr>
          <w:rFonts w:ascii="Arial" w:hAnsi="Arial" w:cs="Arial"/>
        </w:rPr>
      </w:pPr>
    </w:p>
    <w:p w:rsidR="001F27A0" w:rsidRDefault="001F27A0" w:rsidP="001F27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1F27A0" w:rsidRDefault="001F27A0" w:rsidP="001F27A0">
      <w:pPr>
        <w:pStyle w:val="ListParagraph"/>
        <w:rPr>
          <w:rFonts w:ascii="Arial" w:hAnsi="Arial" w:cs="Arial"/>
        </w:rPr>
      </w:pPr>
    </w:p>
    <w:p w:rsidR="001F27A0" w:rsidRDefault="001F27A0" w:rsidP="001F27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1F27A0" w:rsidRDefault="001F27A0" w:rsidP="001F27A0">
      <w:pPr>
        <w:pStyle w:val="ListParagraph"/>
        <w:rPr>
          <w:rFonts w:ascii="Arial" w:hAnsi="Arial" w:cs="Arial"/>
        </w:rPr>
      </w:pPr>
    </w:p>
    <w:p w:rsidR="001F27A0" w:rsidRDefault="001F27A0" w:rsidP="001F27A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Name </w:t>
      </w:r>
      <w:r w:rsidR="00724F36">
        <w:rPr>
          <w:rFonts w:ascii="Arial" w:hAnsi="Arial" w:cs="Arial"/>
        </w:rPr>
        <w:t>one of the countries</w:t>
      </w:r>
      <w:r>
        <w:rPr>
          <w:rFonts w:ascii="Arial" w:hAnsi="Arial" w:cs="Arial"/>
        </w:rPr>
        <w:t xml:space="preserve"> that imports the least cashew nuts.            </w:t>
      </w:r>
      <w:r w:rsidR="00C2615F">
        <w:rPr>
          <w:rFonts w:ascii="Arial" w:hAnsi="Arial" w:cs="Arial"/>
        </w:rPr>
        <w:t>(</w:t>
      </w:r>
      <w:r>
        <w:rPr>
          <w:rFonts w:ascii="Arial" w:hAnsi="Arial" w:cs="Arial"/>
        </w:rPr>
        <w:t>1 mark)</w:t>
      </w:r>
    </w:p>
    <w:p w:rsidR="001F27A0" w:rsidRDefault="001F27A0" w:rsidP="001F27A0">
      <w:pPr>
        <w:rPr>
          <w:rFonts w:ascii="Arial" w:hAnsi="Arial" w:cs="Arial"/>
        </w:rPr>
      </w:pPr>
    </w:p>
    <w:p w:rsidR="001F27A0" w:rsidRDefault="001F27A0" w:rsidP="001F27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_____________________________________________________</w:t>
      </w:r>
    </w:p>
    <w:p w:rsidR="001F27A0" w:rsidRDefault="001F27A0" w:rsidP="001F27A0">
      <w:pPr>
        <w:rPr>
          <w:rFonts w:ascii="Arial" w:hAnsi="Arial" w:cs="Arial"/>
        </w:rPr>
      </w:pPr>
    </w:p>
    <w:p w:rsidR="001F27A0" w:rsidRDefault="001F27A0" w:rsidP="001F27A0">
      <w:pPr>
        <w:rPr>
          <w:rFonts w:ascii="Arial" w:hAnsi="Arial" w:cs="Arial"/>
        </w:rPr>
      </w:pPr>
    </w:p>
    <w:p w:rsidR="001F27A0" w:rsidRDefault="001F27A0" w:rsidP="001F27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Read the following quote. </w:t>
      </w:r>
    </w:p>
    <w:p w:rsidR="001F27A0" w:rsidRPr="001F27A0" w:rsidRDefault="001F27A0" w:rsidP="001F27A0">
      <w:pPr>
        <w:rPr>
          <w:rFonts w:ascii="Arial" w:hAnsi="Arial" w:cs="Arial"/>
          <w:b/>
        </w:rPr>
      </w:pPr>
    </w:p>
    <w:p w:rsidR="001F27A0" w:rsidRPr="00C2615F" w:rsidRDefault="0049345C" w:rsidP="001F27A0">
      <w:pPr>
        <w:rPr>
          <w:rFonts w:ascii="Arial" w:hAnsi="Arial" w:cs="Arial"/>
          <w:i/>
        </w:rPr>
      </w:pPr>
      <w:hyperlink r:id="rId9" w:tooltip="view quote" w:history="1">
        <w:r w:rsidR="001F27A0" w:rsidRPr="00C2615F">
          <w:rPr>
            <w:rStyle w:val="Hyperlink"/>
            <w:rFonts w:ascii="Arial" w:hAnsi="Arial" w:cs="Arial"/>
            <w:i/>
            <w:color w:val="000000"/>
            <w:u w:val="none"/>
          </w:rPr>
          <w:t>People say that globalisation has negative aspects, but I don't believe globalisation is bad. It's criticised from a western perspective, but if you put yourself in the shoes of people in the developing world, it provides an unprecedented opportunity.</w:t>
        </w:r>
      </w:hyperlink>
    </w:p>
    <w:p w:rsidR="001F27A0" w:rsidRDefault="0049345C" w:rsidP="001F27A0">
      <w:pPr>
        <w:spacing w:line="300" w:lineRule="atLeast"/>
        <w:rPr>
          <w:rFonts w:ascii="Arial" w:hAnsi="Arial" w:cs="Arial"/>
          <w:b/>
          <w:bCs/>
          <w:color w:val="000000"/>
        </w:rPr>
      </w:pPr>
      <w:hyperlink r:id="rId10" w:tooltip="view author" w:history="1">
        <w:r w:rsidR="001F27A0" w:rsidRPr="001F27A0">
          <w:rPr>
            <w:rStyle w:val="Hyperlink"/>
            <w:rFonts w:ascii="Arial" w:hAnsi="Arial" w:cs="Arial"/>
            <w:b/>
            <w:bCs/>
            <w:color w:val="0000AA"/>
            <w:u w:val="none"/>
          </w:rPr>
          <w:t>Tadashi Yanai</w:t>
        </w:r>
      </w:hyperlink>
    </w:p>
    <w:p w:rsidR="00B436BF" w:rsidRDefault="00B436BF" w:rsidP="00B436BF">
      <w:pPr>
        <w:spacing w:line="300" w:lineRule="atLeast"/>
        <w:rPr>
          <w:rFonts w:ascii="Arial" w:hAnsi="Arial" w:cs="Arial"/>
          <w:b/>
          <w:bCs/>
          <w:color w:val="000000"/>
        </w:rPr>
      </w:pPr>
    </w:p>
    <w:p w:rsidR="00B436BF" w:rsidRDefault="00B436BF" w:rsidP="00B436BF">
      <w:pPr>
        <w:pStyle w:val="ListParagraph"/>
        <w:numPr>
          <w:ilvl w:val="0"/>
          <w:numId w:val="14"/>
        </w:numPr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Explain in your own words what Tadashi Yanai is trying to say about globalisation.                                                      </w:t>
      </w:r>
    </w:p>
    <w:p w:rsidR="00B436BF" w:rsidRPr="00B436BF" w:rsidRDefault="00B436BF" w:rsidP="00B436BF">
      <w:pPr>
        <w:spacing w:line="300" w:lineRule="atLeast"/>
        <w:ind w:left="3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                                                                                            </w:t>
      </w:r>
      <w:r w:rsidR="00C2615F">
        <w:rPr>
          <w:rFonts w:ascii="Arial" w:hAnsi="Arial" w:cs="Arial"/>
          <w:bCs/>
          <w:color w:val="000000"/>
        </w:rPr>
        <w:t>(</w:t>
      </w:r>
      <w:r>
        <w:rPr>
          <w:rFonts w:ascii="Arial" w:hAnsi="Arial" w:cs="Arial"/>
          <w:bCs/>
          <w:color w:val="000000"/>
        </w:rPr>
        <w:t>5 marks)</w:t>
      </w: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lastRenderedPageBreak/>
        <w:t>________________________________________________________</w:t>
      </w: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</w:t>
      </w: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C2615F" w:rsidRDefault="00C2615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C2615F" w:rsidRDefault="00C2615F" w:rsidP="00C2615F">
      <w:pPr>
        <w:pStyle w:val="ListParagraph"/>
        <w:spacing w:line="300" w:lineRule="atLeast"/>
        <w:jc w:val="center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End of assessment</w:t>
      </w: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B436BF" w:rsidRP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1F27A0" w:rsidRPr="001F27A0" w:rsidRDefault="001F27A0" w:rsidP="001F27A0">
      <w:pPr>
        <w:rPr>
          <w:rFonts w:ascii="Arial" w:hAnsi="Arial" w:cs="Arial"/>
          <w:u w:val="single"/>
        </w:rPr>
      </w:pPr>
      <w:r w:rsidRPr="001F27A0">
        <w:rPr>
          <w:rFonts w:ascii="Helvetica" w:hAnsi="Helvetica" w:cs="Helvetica"/>
          <w:color w:val="000000"/>
          <w:sz w:val="21"/>
          <w:szCs w:val="21"/>
          <w:u w:val="single"/>
        </w:rPr>
        <w:br/>
      </w:r>
    </w:p>
    <w:p w:rsidR="001F27A0" w:rsidRDefault="001F27A0" w:rsidP="001F27A0">
      <w:pPr>
        <w:rPr>
          <w:rFonts w:ascii="Arial" w:hAnsi="Arial" w:cs="Arial"/>
        </w:rPr>
      </w:pPr>
    </w:p>
    <w:p w:rsidR="001F27A0" w:rsidRPr="001F27A0" w:rsidRDefault="001F27A0" w:rsidP="001F27A0">
      <w:pPr>
        <w:rPr>
          <w:rFonts w:ascii="Arial" w:hAnsi="Arial" w:cs="Arial"/>
        </w:rPr>
      </w:pPr>
    </w:p>
    <w:p w:rsidR="001F27A0" w:rsidRDefault="001F27A0" w:rsidP="001F27A0">
      <w:pPr>
        <w:pStyle w:val="ListParagraph"/>
        <w:rPr>
          <w:rFonts w:ascii="Arial" w:hAnsi="Arial" w:cs="Arial"/>
        </w:rPr>
      </w:pPr>
    </w:p>
    <w:p w:rsidR="001F27A0" w:rsidRPr="001F27A0" w:rsidRDefault="001F27A0" w:rsidP="001F27A0">
      <w:pPr>
        <w:pStyle w:val="ListParagraph"/>
        <w:rPr>
          <w:rFonts w:ascii="Arial" w:hAnsi="Arial" w:cs="Arial"/>
        </w:rPr>
      </w:pPr>
    </w:p>
    <w:p w:rsidR="001F27A0" w:rsidRPr="00CC37C4" w:rsidRDefault="001F27A0" w:rsidP="001F27A0">
      <w:pPr>
        <w:pStyle w:val="ListParagraph"/>
        <w:rPr>
          <w:rFonts w:ascii="Arial" w:hAnsi="Arial" w:cs="Arial"/>
        </w:rPr>
      </w:pPr>
    </w:p>
    <w:sectPr w:rsidR="001F27A0" w:rsidRPr="00CC37C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161C"/>
    <w:multiLevelType w:val="hybridMultilevel"/>
    <w:tmpl w:val="11624DF0"/>
    <w:lvl w:ilvl="0" w:tplc="B72CAAE2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119C3F83"/>
    <w:multiLevelType w:val="hybridMultilevel"/>
    <w:tmpl w:val="B394A73C"/>
    <w:lvl w:ilvl="0" w:tplc="4E82583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F3999"/>
    <w:multiLevelType w:val="hybridMultilevel"/>
    <w:tmpl w:val="9CDAE8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A4E75"/>
    <w:multiLevelType w:val="hybridMultilevel"/>
    <w:tmpl w:val="B19AD1FC"/>
    <w:lvl w:ilvl="0" w:tplc="AB2A15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514F0"/>
    <w:multiLevelType w:val="hybridMultilevel"/>
    <w:tmpl w:val="68561632"/>
    <w:lvl w:ilvl="0" w:tplc="4E4C1BF8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>
    <w:nsid w:val="57A35D0C"/>
    <w:multiLevelType w:val="hybridMultilevel"/>
    <w:tmpl w:val="5ECE62B6"/>
    <w:lvl w:ilvl="0" w:tplc="E012CF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E35A5"/>
    <w:multiLevelType w:val="hybridMultilevel"/>
    <w:tmpl w:val="BF907214"/>
    <w:lvl w:ilvl="0" w:tplc="D1ECF8EA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5FD667FD"/>
    <w:multiLevelType w:val="hybridMultilevel"/>
    <w:tmpl w:val="8CC267D8"/>
    <w:lvl w:ilvl="0" w:tplc="BCF69B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AC0507"/>
    <w:multiLevelType w:val="hybridMultilevel"/>
    <w:tmpl w:val="18CC8B74"/>
    <w:lvl w:ilvl="0" w:tplc="828C9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1C3635"/>
    <w:multiLevelType w:val="hybridMultilevel"/>
    <w:tmpl w:val="12CA48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3316B5"/>
    <w:multiLevelType w:val="hybridMultilevel"/>
    <w:tmpl w:val="9F5C2532"/>
    <w:lvl w:ilvl="0" w:tplc="6166EA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C2601E"/>
    <w:multiLevelType w:val="hybridMultilevel"/>
    <w:tmpl w:val="F070BABA"/>
    <w:lvl w:ilvl="0" w:tplc="E93E8462">
      <w:start w:val="1"/>
      <w:numFmt w:val="lowerLetter"/>
      <w:lvlText w:val="(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8A219D"/>
    <w:multiLevelType w:val="hybridMultilevel"/>
    <w:tmpl w:val="9F0E4598"/>
    <w:lvl w:ilvl="0" w:tplc="A4665E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A1E07"/>
    <w:multiLevelType w:val="hybridMultilevel"/>
    <w:tmpl w:val="19F420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11"/>
  </w:num>
  <w:num w:numId="8">
    <w:abstractNumId w:val="5"/>
  </w:num>
  <w:num w:numId="9">
    <w:abstractNumId w:val="10"/>
  </w:num>
  <w:num w:numId="10">
    <w:abstractNumId w:val="7"/>
  </w:num>
  <w:num w:numId="11">
    <w:abstractNumId w:val="12"/>
  </w:num>
  <w:num w:numId="12">
    <w:abstractNumId w:val="3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1"/>
    <w:rsid w:val="000A7563"/>
    <w:rsid w:val="000E2036"/>
    <w:rsid w:val="001728D6"/>
    <w:rsid w:val="001F27A0"/>
    <w:rsid w:val="00354559"/>
    <w:rsid w:val="00374F6A"/>
    <w:rsid w:val="00410F87"/>
    <w:rsid w:val="0049345C"/>
    <w:rsid w:val="004F07F8"/>
    <w:rsid w:val="00543871"/>
    <w:rsid w:val="005553B6"/>
    <w:rsid w:val="00724F36"/>
    <w:rsid w:val="00787EAA"/>
    <w:rsid w:val="007F2B36"/>
    <w:rsid w:val="00873041"/>
    <w:rsid w:val="009D4753"/>
    <w:rsid w:val="00A068B2"/>
    <w:rsid w:val="00B06720"/>
    <w:rsid w:val="00B436BF"/>
    <w:rsid w:val="00BA08D2"/>
    <w:rsid w:val="00C2615F"/>
    <w:rsid w:val="00C708CE"/>
    <w:rsid w:val="00CB32D4"/>
    <w:rsid w:val="00CC37C4"/>
    <w:rsid w:val="00DA3D8F"/>
    <w:rsid w:val="00E37B27"/>
    <w:rsid w:val="00FB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41"/>
    <w:pPr>
      <w:ind w:left="720"/>
      <w:contextualSpacing/>
    </w:pPr>
  </w:style>
  <w:style w:type="table" w:styleId="TableGrid">
    <w:name w:val="Table Grid"/>
    <w:basedOn w:val="TableNormal"/>
    <w:rsid w:val="007F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qquotelink">
    <w:name w:val="bqquotelink"/>
    <w:basedOn w:val="DefaultParagraphFont"/>
    <w:rsid w:val="001F27A0"/>
  </w:style>
  <w:style w:type="character" w:styleId="Hyperlink">
    <w:name w:val="Hyperlink"/>
    <w:basedOn w:val="DefaultParagraphFont"/>
    <w:uiPriority w:val="99"/>
    <w:unhideWhenUsed/>
    <w:rsid w:val="001F27A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43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3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41"/>
    <w:pPr>
      <w:ind w:left="720"/>
      <w:contextualSpacing/>
    </w:pPr>
  </w:style>
  <w:style w:type="table" w:styleId="TableGrid">
    <w:name w:val="Table Grid"/>
    <w:basedOn w:val="TableNormal"/>
    <w:rsid w:val="007F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qquotelink">
    <w:name w:val="bqquotelink"/>
    <w:basedOn w:val="DefaultParagraphFont"/>
    <w:rsid w:val="001F27A0"/>
  </w:style>
  <w:style w:type="character" w:styleId="Hyperlink">
    <w:name w:val="Hyperlink"/>
    <w:basedOn w:val="DefaultParagraphFont"/>
    <w:uiPriority w:val="99"/>
    <w:unhideWhenUsed/>
    <w:rsid w:val="001F27A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43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3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63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rainyquote.com/quotes/authors/t/tadashi_yana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ainyquote.com/quotes/quotes/t/tadashiyan693073.html?src=t_globalis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6A94F131</Template>
  <TotalTime>12</TotalTime>
  <Pages>6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Vicke</dc:creator>
  <cp:lastModifiedBy>WATSON Vicke</cp:lastModifiedBy>
  <cp:revision>6</cp:revision>
  <cp:lastPrinted>2015-11-13T00:45:00Z</cp:lastPrinted>
  <dcterms:created xsi:type="dcterms:W3CDTF">2015-11-13T00:45:00Z</dcterms:created>
  <dcterms:modified xsi:type="dcterms:W3CDTF">2015-11-19T03:31:00Z</dcterms:modified>
</cp:coreProperties>
</file>