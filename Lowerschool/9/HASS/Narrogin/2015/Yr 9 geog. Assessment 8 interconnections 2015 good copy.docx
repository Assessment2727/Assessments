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89410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75A4F" wp14:editId="14805CD9">
                <wp:simplePos x="0" y="0"/>
                <wp:positionH relativeFrom="column">
                  <wp:posOffset>133350</wp:posOffset>
                </wp:positionH>
                <wp:positionV relativeFrom="paragraph">
                  <wp:posOffset>-323850</wp:posOffset>
                </wp:positionV>
                <wp:extent cx="44291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559" w:rsidRDefault="00354559" w:rsidP="003545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0E2036">
                              <w:rPr>
                                <w:sz w:val="18"/>
                                <w:szCs w:val="18"/>
                              </w:rPr>
                              <w:t xml:space="preserve">____ </w:t>
                            </w:r>
                            <w:proofErr w:type="gramStart"/>
                            <w:r w:rsidR="000E2036">
                              <w:rPr>
                                <w:sz w:val="18"/>
                                <w:szCs w:val="18"/>
                              </w:rPr>
                              <w:t>/  35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354559" w:rsidRPr="006F6982" w:rsidRDefault="00354559" w:rsidP="00354559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.5pt;margin-top:-25.5pt;width:348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KhawIAAB0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" fillcolor="white [3201]" strokecolor="#f79646 [3209]" strokeweight="2pt">
                <v:textbox>
                  <w:txbxContent>
                    <w:p w:rsidR="00354559" w:rsidRDefault="00354559" w:rsidP="003545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0E2036">
                        <w:rPr>
                          <w:sz w:val="18"/>
                          <w:szCs w:val="18"/>
                        </w:rPr>
                        <w:t xml:space="preserve">____ </w:t>
                      </w:r>
                      <w:proofErr w:type="gramStart"/>
                      <w:r w:rsidR="000E2036">
                        <w:rPr>
                          <w:sz w:val="18"/>
                          <w:szCs w:val="18"/>
                        </w:rPr>
                        <w:t>/  35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354559" w:rsidRPr="006F6982" w:rsidRDefault="00354559" w:rsidP="00354559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54559" w:rsidRDefault="00354559" w:rsidP="00354559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76A3A3" wp14:editId="31705D89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35.95pt;width:108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vhmo/iAAAACwEAAA8AAABkcnMvZG93&#10;bnJldi54bWxMj01vwjAMhu+T9h8iT9oN0sD46poihLad0KTBJMQttKataJyqCW359/NO29H2o9fP&#10;m6wHW4sOW1850qDGEQikzOUVFRq+D++jJQgfDOWmdoQa7uhhnT4+JCbOXU9f2O1DITiEfGw0lCE0&#10;sZQ+K9EaP3YNEt8urrUm8NgWMm9Nz+G2lpMomktrKuIPpWlwW2J23d+sho/e9Jupeut218v2fjrM&#10;Po87hVo/Pw2bVxABh/AHw68+q0PKTmd3o9yLWsNiuuQuQcNooVYgmFjNXnhzZnQyVyDTRP7vkP4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r4ZqP4gAAAAs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  <w:u w:val="single"/>
        </w:rPr>
        <w:t>Date due___________</w:t>
      </w:r>
    </w:p>
    <w:p w:rsidR="00354559" w:rsidRDefault="00354559" w:rsidP="00354559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354559" w:rsidRPr="00834D4C" w:rsidRDefault="00354559" w:rsidP="00354559">
      <w:pPr>
        <w:outlineLvl w:val="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9 Society &amp; Environment: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  <w:u w:val="single"/>
        </w:rPr>
        <w:t>Geography</w:t>
      </w:r>
    </w:p>
    <w:tbl>
      <w:tblPr>
        <w:tblpPr w:leftFromText="180" w:rightFromText="180" w:vertAnchor="text" w:horzAnchor="margin" w:tblpX="-232" w:tblpY="322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54559" w:rsidTr="003F7F4A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559" w:rsidRDefault="00354559" w:rsidP="003F7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  <w:p w:rsidR="00354559" w:rsidRDefault="000E2036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  <w:p w:rsidR="00354559" w:rsidRDefault="00354559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  <w:p w:rsidR="00354559" w:rsidRDefault="00354559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354559" w:rsidRDefault="000E2036" w:rsidP="003F7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54559">
              <w:rPr>
                <w:rFonts w:ascii="Arial" w:hAnsi="Arial" w:cs="Arial"/>
                <w:b/>
              </w:rPr>
              <w:t>%</w:t>
            </w:r>
          </w:p>
        </w:tc>
      </w:tr>
      <w:tr w:rsidR="00354559" w:rsidTr="003F7F4A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59" w:rsidRDefault="00354559" w:rsidP="003F7F4A">
            <w:pPr>
              <w:rPr>
                <w:rFonts w:ascii="Arial" w:hAnsi="Arial" w:cs="Arial"/>
                <w:b/>
              </w:rPr>
            </w:pPr>
          </w:p>
        </w:tc>
      </w:tr>
    </w:tbl>
    <w:p w:rsidR="00354559" w:rsidRDefault="00354559" w:rsidP="00354559">
      <w:pPr>
        <w:rPr>
          <w:rFonts w:ascii="Arial" w:hAnsi="Arial" w:cs="Arial"/>
          <w:i/>
          <w:sz w:val="40"/>
          <w:szCs w:val="40"/>
        </w:rPr>
      </w:pPr>
    </w:p>
    <w:p w:rsidR="00354559" w:rsidRDefault="00354559" w:rsidP="00354559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Task 8:</w:t>
      </w:r>
    </w:p>
    <w:p w:rsidR="00354559" w:rsidRPr="00DF7BCD" w:rsidRDefault="00354559" w:rsidP="00354559">
      <w:pPr>
        <w:outlineLvl w:val="0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 xml:space="preserve">  Global Interconnections</w:t>
      </w:r>
    </w:p>
    <w:p w:rsidR="00354559" w:rsidRDefault="00354559" w:rsidP="00873041">
      <w:pPr>
        <w:jc w:val="center"/>
        <w:rPr>
          <w:rFonts w:ascii="Arial" w:hAnsi="Arial" w:cs="Arial"/>
        </w:rPr>
      </w:pPr>
    </w:p>
    <w:p w:rsidR="00354559" w:rsidRPr="00EC4447" w:rsidRDefault="00354559" w:rsidP="00354559">
      <w:pPr>
        <w:outlineLvl w:val="0"/>
        <w:rPr>
          <w:rFonts w:ascii="Arial" w:hAnsi="Arial" w:cs="Arial"/>
          <w:b/>
          <w:i/>
        </w:rPr>
      </w:pPr>
      <w:r w:rsidRPr="00EC4447">
        <w:rPr>
          <w:rFonts w:ascii="Arial" w:hAnsi="Arial" w:cs="Arial"/>
          <w:b/>
          <w:i/>
        </w:rPr>
        <w:t xml:space="preserve">This assessment paper is in three parts: </w:t>
      </w:r>
    </w:p>
    <w:p w:rsidR="00354559" w:rsidRPr="00EC4447" w:rsidRDefault="00354559" w:rsidP="00354559">
      <w:pPr>
        <w:rPr>
          <w:rFonts w:ascii="Arial" w:hAnsi="Arial" w:cs="Arial"/>
          <w:b/>
          <w:i/>
        </w:rPr>
      </w:pPr>
    </w:p>
    <w:p w:rsidR="00354559" w:rsidRPr="00EC4447" w:rsidRDefault="00354559" w:rsidP="00354559">
      <w:pPr>
        <w:rPr>
          <w:rFonts w:ascii="Arial" w:hAnsi="Arial" w:cs="Arial"/>
          <w:b/>
          <w:i/>
        </w:rPr>
      </w:pPr>
      <w:r w:rsidRPr="00EC4447">
        <w:rPr>
          <w:rFonts w:ascii="Arial" w:hAnsi="Arial" w:cs="Arial"/>
          <w:b/>
          <w:i/>
        </w:rPr>
        <w:t xml:space="preserve"> Part One - </w:t>
      </w:r>
      <w:r w:rsidRPr="00EC4447">
        <w:rPr>
          <w:rFonts w:ascii="Arial" w:hAnsi="Arial" w:cs="Arial"/>
        </w:rPr>
        <w:t>Multiple Choice</w:t>
      </w:r>
    </w:p>
    <w:p w:rsidR="00354559" w:rsidRPr="00EC4447" w:rsidRDefault="00354559" w:rsidP="00354559">
      <w:pPr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  <w:i/>
        </w:rPr>
        <w:t xml:space="preserve">Part Two - </w:t>
      </w:r>
      <w:r w:rsidRPr="00EC4447">
        <w:rPr>
          <w:rFonts w:ascii="Arial" w:hAnsi="Arial" w:cs="Arial"/>
        </w:rPr>
        <w:t>Short Answer Questions</w:t>
      </w:r>
    </w:p>
    <w:p w:rsidR="00354559" w:rsidRPr="00EC4447" w:rsidRDefault="00354559" w:rsidP="00354559">
      <w:pPr>
        <w:outlineLvl w:val="0"/>
        <w:rPr>
          <w:rFonts w:ascii="Arial" w:hAnsi="Arial" w:cs="Arial"/>
        </w:rPr>
      </w:pPr>
      <w:r w:rsidRPr="00EC4447">
        <w:rPr>
          <w:rFonts w:ascii="Arial" w:hAnsi="Arial" w:cs="Arial"/>
          <w:b/>
          <w:i/>
        </w:rPr>
        <w:t xml:space="preserve">Part Three – </w:t>
      </w:r>
      <w:r w:rsidRPr="00EC4447">
        <w:rPr>
          <w:rFonts w:ascii="Arial" w:hAnsi="Arial" w:cs="Arial"/>
        </w:rPr>
        <w:t>Source Analysis</w:t>
      </w:r>
    </w:p>
    <w:p w:rsidR="00354559" w:rsidRPr="00EC4447" w:rsidRDefault="00354559" w:rsidP="00354559">
      <w:pPr>
        <w:outlineLvl w:val="0"/>
        <w:rPr>
          <w:rFonts w:ascii="Arial" w:hAnsi="Arial" w:cs="Arial"/>
        </w:rPr>
      </w:pPr>
    </w:p>
    <w:p w:rsidR="00354559" w:rsidRPr="00EC4447" w:rsidRDefault="00354559" w:rsidP="00354559">
      <w:pPr>
        <w:outlineLvl w:val="0"/>
        <w:rPr>
          <w:rFonts w:ascii="Arial" w:hAnsi="Arial" w:cs="Arial"/>
          <w:b/>
          <w:i/>
        </w:rPr>
      </w:pPr>
    </w:p>
    <w:p w:rsidR="00354559" w:rsidRPr="00EC4447" w:rsidRDefault="00354559" w:rsidP="00354559">
      <w:pPr>
        <w:jc w:val="both"/>
        <w:rPr>
          <w:rFonts w:ascii="Arial" w:hAnsi="Arial" w:cs="Arial"/>
          <w:b/>
          <w:u w:val="single"/>
        </w:rPr>
      </w:pPr>
    </w:p>
    <w:p w:rsidR="00354559" w:rsidRDefault="00354559" w:rsidP="00354559">
      <w:pPr>
        <w:jc w:val="both"/>
        <w:outlineLvl w:val="0"/>
        <w:rPr>
          <w:rFonts w:ascii="Arial" w:hAnsi="Arial" w:cs="Arial"/>
          <w:b/>
          <w:u w:val="single"/>
        </w:rPr>
      </w:pPr>
      <w:r w:rsidRPr="00EC4447">
        <w:rPr>
          <w:rFonts w:ascii="Arial" w:hAnsi="Arial" w:cs="Arial"/>
          <w:b/>
          <w:u w:val="single"/>
        </w:rPr>
        <w:t>Part One: Multiple Choice</w:t>
      </w:r>
      <w:r w:rsidR="00CB32D4">
        <w:rPr>
          <w:rFonts w:ascii="Arial" w:hAnsi="Arial" w:cs="Arial"/>
          <w:b/>
          <w:u w:val="single"/>
        </w:rPr>
        <w:t xml:space="preserve">                             </w:t>
      </w:r>
    </w:p>
    <w:p w:rsidR="00CB32D4" w:rsidRPr="00CB32D4" w:rsidRDefault="00CB32D4" w:rsidP="00354559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                                                                                  </w:t>
      </w:r>
    </w:p>
    <w:p w:rsidR="00B06720" w:rsidRPr="00C708CE" w:rsidRDefault="00CB32D4" w:rsidP="003545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(10 Marks)</w:t>
      </w:r>
    </w:p>
    <w:p w:rsidR="00873041" w:rsidRPr="00C708CE" w:rsidRDefault="00873041" w:rsidP="00873041">
      <w:pPr>
        <w:jc w:val="center"/>
        <w:rPr>
          <w:rFonts w:ascii="Arial" w:hAnsi="Arial" w:cs="Arial"/>
        </w:rPr>
      </w:pPr>
    </w:p>
    <w:p w:rsidR="00873041" w:rsidRPr="00C708CE" w:rsidRDefault="00873041" w:rsidP="008730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What is globalisation?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873041" w:rsidP="00FB63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A term used to describe the way countries are becoming more interconnected.</w:t>
      </w:r>
    </w:p>
    <w:p w:rsidR="00C708CE" w:rsidRPr="00FB6348" w:rsidRDefault="00873041" w:rsidP="00FB63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A term used to describe how the world was in the 17</w:t>
      </w:r>
      <w:r w:rsidRPr="00C708CE">
        <w:rPr>
          <w:rFonts w:ascii="Arial" w:hAnsi="Arial" w:cs="Arial"/>
          <w:vertAlign w:val="superscript"/>
        </w:rPr>
        <w:t>th</w:t>
      </w:r>
      <w:r w:rsidRPr="00C708CE">
        <w:rPr>
          <w:rFonts w:ascii="Arial" w:hAnsi="Arial" w:cs="Arial"/>
        </w:rPr>
        <w:t xml:space="preserve"> century.</w:t>
      </w:r>
    </w:p>
    <w:p w:rsidR="00C708CE" w:rsidRPr="00FB6348" w:rsidRDefault="00873041" w:rsidP="00FB63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A term used to des</w:t>
      </w:r>
      <w:r w:rsidR="00FB6348">
        <w:rPr>
          <w:rFonts w:ascii="Arial" w:hAnsi="Arial" w:cs="Arial"/>
        </w:rPr>
        <w:t>cribe how the world was in the 1</w:t>
      </w:r>
      <w:r w:rsidRPr="00C708CE">
        <w:rPr>
          <w:rFonts w:ascii="Arial" w:hAnsi="Arial" w:cs="Arial"/>
        </w:rPr>
        <w:t>8</w:t>
      </w:r>
      <w:r w:rsidRPr="00C708CE">
        <w:rPr>
          <w:rFonts w:ascii="Arial" w:hAnsi="Arial" w:cs="Arial"/>
          <w:vertAlign w:val="superscript"/>
        </w:rPr>
        <w:t>th</w:t>
      </w:r>
      <w:r w:rsidRPr="00C708CE">
        <w:rPr>
          <w:rFonts w:ascii="Arial" w:hAnsi="Arial" w:cs="Arial"/>
        </w:rPr>
        <w:t xml:space="preserve"> century.</w:t>
      </w:r>
    </w:p>
    <w:p w:rsidR="00873041" w:rsidRPr="00C708CE" w:rsidRDefault="00873041" w:rsidP="00873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 xml:space="preserve">A term used to describe how Australian states are connected. </w:t>
      </w:r>
    </w:p>
    <w:p w:rsidR="00873041" w:rsidRPr="00C708CE" w:rsidRDefault="00873041" w:rsidP="00873041">
      <w:pPr>
        <w:rPr>
          <w:rFonts w:ascii="Arial" w:hAnsi="Arial" w:cs="Arial"/>
        </w:rPr>
      </w:pPr>
    </w:p>
    <w:p w:rsidR="00C708CE" w:rsidRPr="00C708CE" w:rsidRDefault="00C708CE" w:rsidP="00873041">
      <w:pPr>
        <w:rPr>
          <w:rFonts w:ascii="Arial" w:hAnsi="Arial" w:cs="Arial"/>
        </w:rPr>
      </w:pPr>
    </w:p>
    <w:p w:rsidR="00873041" w:rsidRPr="00C708CE" w:rsidRDefault="00873041" w:rsidP="008730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Globalisation makes it possible to produce a product.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410F87" w:rsidP="00FB63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By a company based anywhere.</w:t>
      </w:r>
    </w:p>
    <w:p w:rsidR="00C708CE" w:rsidRPr="00FB6348" w:rsidRDefault="00410F87" w:rsidP="00FB63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To be sold anywhere.</w:t>
      </w:r>
    </w:p>
    <w:p w:rsidR="00C708CE" w:rsidRPr="00FB6348" w:rsidRDefault="00873041" w:rsidP="00C708C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 xml:space="preserve">Anywhere, using resources from anywhere. </w:t>
      </w:r>
    </w:p>
    <w:p w:rsidR="00410F87" w:rsidRPr="00C708CE" w:rsidRDefault="00FB6348" w:rsidP="008730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10F87" w:rsidRPr="00C708CE">
        <w:rPr>
          <w:rFonts w:ascii="Arial" w:hAnsi="Arial" w:cs="Arial"/>
        </w:rPr>
        <w:t xml:space="preserve"> (d) All of the above.</w:t>
      </w:r>
    </w:p>
    <w:p w:rsidR="00410F87" w:rsidRPr="00C708CE" w:rsidRDefault="00410F87" w:rsidP="00873041">
      <w:pPr>
        <w:rPr>
          <w:rFonts w:ascii="Arial" w:hAnsi="Arial" w:cs="Arial"/>
        </w:rPr>
      </w:pPr>
    </w:p>
    <w:p w:rsidR="00C708CE" w:rsidRPr="00C708CE" w:rsidRDefault="00C708CE" w:rsidP="00873041">
      <w:pPr>
        <w:rPr>
          <w:rFonts w:ascii="Arial" w:hAnsi="Arial" w:cs="Arial"/>
        </w:rPr>
      </w:pPr>
    </w:p>
    <w:p w:rsidR="00410F87" w:rsidRPr="00C708CE" w:rsidRDefault="00410F87" w:rsidP="00410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Consumers are winners when it comes to globalisation because.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410F87" w:rsidP="00FB63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more expensive goods.</w:t>
      </w:r>
    </w:p>
    <w:p w:rsidR="00C708CE" w:rsidRPr="00FB6348" w:rsidRDefault="00410F87" w:rsidP="00C708C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less choice of goods.</w:t>
      </w:r>
    </w:p>
    <w:p w:rsidR="00C708CE" w:rsidRPr="00FB6348" w:rsidRDefault="00410F87" w:rsidP="00FB63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a greater choice of goods.</w:t>
      </w:r>
    </w:p>
    <w:p w:rsidR="00410F87" w:rsidRPr="00C708CE" w:rsidRDefault="00410F87" w:rsidP="00C708C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>They get no choice in goods.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C708CE" w:rsidRDefault="00C708CE" w:rsidP="00C708CE">
      <w:pPr>
        <w:pStyle w:val="ListParagraph"/>
        <w:ind w:left="660"/>
        <w:rPr>
          <w:rFonts w:ascii="Arial" w:hAnsi="Arial" w:cs="Arial"/>
        </w:rPr>
      </w:pPr>
    </w:p>
    <w:p w:rsidR="00410F87" w:rsidRPr="00C708CE" w:rsidRDefault="00410F87" w:rsidP="00410F87">
      <w:pPr>
        <w:rPr>
          <w:rFonts w:ascii="Arial" w:hAnsi="Arial" w:cs="Arial"/>
        </w:rPr>
      </w:pPr>
    </w:p>
    <w:p w:rsidR="00410F87" w:rsidRPr="00C708CE" w:rsidRDefault="00C708CE" w:rsidP="00410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08CE">
        <w:rPr>
          <w:rFonts w:ascii="Arial" w:hAnsi="Arial" w:cs="Arial"/>
        </w:rPr>
        <w:t xml:space="preserve">Which type of factory workers in developed countries are </w:t>
      </w:r>
      <w:r w:rsidRPr="00C708CE">
        <w:rPr>
          <w:rFonts w:ascii="Arial" w:hAnsi="Arial" w:cs="Arial"/>
          <w:b/>
        </w:rPr>
        <w:t xml:space="preserve">more </w:t>
      </w:r>
      <w:r w:rsidRPr="00C708CE">
        <w:rPr>
          <w:rFonts w:ascii="Arial" w:hAnsi="Arial" w:cs="Arial"/>
        </w:rPr>
        <w:t xml:space="preserve">at risk of losing their jobs to cheap labour in developing countries? </w:t>
      </w:r>
    </w:p>
    <w:p w:rsidR="00C708CE" w:rsidRPr="00C708CE" w:rsidRDefault="00C708CE" w:rsidP="00C708CE">
      <w:pPr>
        <w:pStyle w:val="ListParagraph"/>
        <w:rPr>
          <w:rFonts w:ascii="Arial" w:hAnsi="Arial" w:cs="Arial"/>
        </w:rPr>
      </w:pPr>
    </w:p>
    <w:p w:rsidR="00C708CE" w:rsidRPr="00FB6348" w:rsidRDefault="00C708CE" w:rsidP="00C708C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Lazy.</w:t>
      </w:r>
    </w:p>
    <w:p w:rsidR="00C708CE" w:rsidRPr="00FB6348" w:rsidRDefault="00C708CE" w:rsidP="00FB63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Busy</w:t>
      </w:r>
    </w:p>
    <w:p w:rsidR="00C708CE" w:rsidRPr="00FB6348" w:rsidRDefault="00C708CE" w:rsidP="00FB63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Unskilled and semi-skilled</w:t>
      </w:r>
    </w:p>
    <w:p w:rsidR="00C708CE" w:rsidRDefault="00C708CE" w:rsidP="00C708C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Educated.</w:t>
      </w:r>
    </w:p>
    <w:p w:rsidR="00C708CE" w:rsidRPr="00354559" w:rsidRDefault="00C708CE" w:rsidP="00354559">
      <w:pPr>
        <w:rPr>
          <w:rFonts w:ascii="Arial" w:hAnsi="Arial" w:cs="Arial"/>
        </w:rPr>
      </w:pPr>
    </w:p>
    <w:p w:rsidR="00DA3D8F" w:rsidRPr="00C708CE" w:rsidRDefault="00DA3D8F" w:rsidP="00C708CE">
      <w:pPr>
        <w:pStyle w:val="ListParagraph"/>
        <w:rPr>
          <w:rFonts w:ascii="Arial" w:hAnsi="Arial" w:cs="Arial"/>
        </w:rPr>
      </w:pPr>
    </w:p>
    <w:p w:rsidR="00354559" w:rsidRPr="00354559" w:rsidRDefault="00C708CE" w:rsidP="003545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does TNC stand for?</w:t>
      </w:r>
    </w:p>
    <w:p w:rsidR="00DA3D8F" w:rsidRPr="00DA3D8F" w:rsidRDefault="00DA3D8F" w:rsidP="00DA3D8F">
      <w:pPr>
        <w:rPr>
          <w:rFonts w:ascii="Arial" w:hAnsi="Arial" w:cs="Arial"/>
        </w:rPr>
      </w:pPr>
    </w:p>
    <w:p w:rsidR="00DA3D8F" w:rsidRPr="00FB6348" w:rsidRDefault="00C708CE" w:rsidP="00FB63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B6348">
        <w:rPr>
          <w:rFonts w:ascii="Arial" w:hAnsi="Arial" w:cs="Arial"/>
        </w:rPr>
        <w:t>Transnational corporation</w:t>
      </w:r>
    </w:p>
    <w:p w:rsidR="00DA3D8F" w:rsidRPr="00FB6348" w:rsidRDefault="00DA3D8F" w:rsidP="00DA3D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Transnormal company</w:t>
      </w:r>
    </w:p>
    <w:p w:rsidR="00DA3D8F" w:rsidRPr="00FB6348" w:rsidRDefault="00DA3D8F" w:rsidP="00FB63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Total national corporation</w:t>
      </w:r>
    </w:p>
    <w:p w:rsidR="00DA3D8F" w:rsidRPr="00DA3D8F" w:rsidRDefault="00DA3D8F" w:rsidP="00DA3D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A3D8F">
        <w:rPr>
          <w:rFonts w:ascii="Arial" w:hAnsi="Arial" w:cs="Arial"/>
        </w:rPr>
        <w:t>Total normal company</w:t>
      </w:r>
    </w:p>
    <w:p w:rsidR="00FB6348" w:rsidRPr="00354559" w:rsidRDefault="00FB6348" w:rsidP="00354559">
      <w:pPr>
        <w:rPr>
          <w:rFonts w:ascii="Arial" w:hAnsi="Arial" w:cs="Arial"/>
        </w:rPr>
      </w:pPr>
    </w:p>
    <w:p w:rsidR="00DA3D8F" w:rsidRDefault="00DA3D8F" w:rsidP="00DA3D8F">
      <w:pPr>
        <w:rPr>
          <w:rFonts w:ascii="Arial" w:hAnsi="Arial" w:cs="Arial"/>
        </w:rPr>
      </w:pPr>
    </w:p>
    <w:p w:rsidR="00DA3D8F" w:rsidRDefault="00DA3D8F" w:rsidP="00DA3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are characteristics of globalisation </w:t>
      </w:r>
      <w:r w:rsidR="00E37B27">
        <w:rPr>
          <w:rFonts w:ascii="Arial" w:hAnsi="Arial" w:cs="Arial"/>
        </w:rPr>
        <w:t>winners?</w:t>
      </w:r>
    </w:p>
    <w:p w:rsidR="00DA3D8F" w:rsidRDefault="00DA3D8F" w:rsidP="00DA3D8F">
      <w:pPr>
        <w:pStyle w:val="ListParagraph"/>
        <w:rPr>
          <w:rFonts w:ascii="Arial" w:hAnsi="Arial" w:cs="Arial"/>
        </w:rPr>
      </w:pPr>
    </w:p>
    <w:p w:rsidR="00DA3D8F" w:rsidRPr="00FB6348" w:rsidRDefault="00DA3D8F" w:rsidP="00FB63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unwilling to update processes.</w:t>
      </w:r>
    </w:p>
    <w:p w:rsidR="00DA3D8F" w:rsidRPr="00FB6348" w:rsidRDefault="00DA3D8F" w:rsidP="00DA3D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unwilling to update to new technologies.</w:t>
      </w:r>
    </w:p>
    <w:p w:rsidR="00DA3D8F" w:rsidRPr="00FB6348" w:rsidRDefault="00DA3D8F" w:rsidP="00FB63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who are able to master new technologies.</w:t>
      </w:r>
    </w:p>
    <w:p w:rsidR="00DA3D8F" w:rsidRDefault="00DA3D8F" w:rsidP="00DA3D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Those with limited education.</w:t>
      </w:r>
    </w:p>
    <w:p w:rsidR="00DA3D8F" w:rsidRPr="00DA3D8F" w:rsidRDefault="00DA3D8F" w:rsidP="00DA3D8F">
      <w:pPr>
        <w:rPr>
          <w:rFonts w:ascii="Arial" w:hAnsi="Arial" w:cs="Arial"/>
        </w:rPr>
      </w:pPr>
    </w:p>
    <w:p w:rsidR="00DA3D8F" w:rsidRDefault="00DA3D8F" w:rsidP="00DA3D8F">
      <w:pPr>
        <w:rPr>
          <w:rFonts w:ascii="Arial" w:hAnsi="Arial" w:cs="Arial"/>
        </w:rPr>
      </w:pPr>
    </w:p>
    <w:p w:rsidR="00DA3D8F" w:rsidRDefault="00DA3D8F" w:rsidP="00DA3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of the following are the best examples of the spread of mass consumer culture?</w:t>
      </w:r>
    </w:p>
    <w:p w:rsidR="000A7563" w:rsidRDefault="000A7563" w:rsidP="000A7563">
      <w:pPr>
        <w:pStyle w:val="ListParagraph"/>
        <w:rPr>
          <w:rFonts w:ascii="Arial" w:hAnsi="Arial" w:cs="Arial"/>
        </w:rPr>
      </w:pPr>
    </w:p>
    <w:p w:rsidR="000A7563" w:rsidRPr="00FB6348" w:rsidRDefault="00DA3D8F" w:rsidP="00FB63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International travel</w:t>
      </w:r>
      <w:r w:rsidR="000A7563">
        <w:rPr>
          <w:rFonts w:ascii="Arial" w:hAnsi="Arial" w:cs="Arial"/>
        </w:rPr>
        <w:t>.</w:t>
      </w:r>
    </w:p>
    <w:p w:rsidR="000A7563" w:rsidRPr="00FB6348" w:rsidRDefault="000A7563" w:rsidP="00FB63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Global music industry and world sport.</w:t>
      </w:r>
    </w:p>
    <w:p w:rsidR="000A7563" w:rsidRPr="00FB6348" w:rsidRDefault="000A7563" w:rsidP="000A75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Internet.</w:t>
      </w:r>
    </w:p>
    <w:p w:rsidR="000A7563" w:rsidRDefault="000A7563" w:rsidP="00DA3D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Climate change. </w:t>
      </w:r>
    </w:p>
    <w:p w:rsidR="000A7563" w:rsidRPr="000A7563" w:rsidRDefault="000A7563" w:rsidP="000A7563">
      <w:pPr>
        <w:pStyle w:val="ListParagraph"/>
        <w:rPr>
          <w:rFonts w:ascii="Arial" w:hAnsi="Arial" w:cs="Arial"/>
        </w:rPr>
      </w:pPr>
    </w:p>
    <w:p w:rsidR="000A7563" w:rsidRDefault="000A7563" w:rsidP="000A7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of the most obvious examples of globalisation has been.</w:t>
      </w:r>
    </w:p>
    <w:p w:rsidR="000A7563" w:rsidRDefault="000A7563" w:rsidP="000A7563">
      <w:pPr>
        <w:pStyle w:val="ListParagraph"/>
        <w:rPr>
          <w:rFonts w:ascii="Arial" w:hAnsi="Arial" w:cs="Arial"/>
        </w:rPr>
      </w:pPr>
    </w:p>
    <w:p w:rsidR="000A7563" w:rsidRPr="00FB6348" w:rsidRDefault="000A7563" w:rsidP="00FB63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cost of overseas holidays.</w:t>
      </w:r>
    </w:p>
    <w:p w:rsidR="000A7563" w:rsidRPr="00FB6348" w:rsidRDefault="000A7563" w:rsidP="000A756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availability of fresh fruit and vegetables.</w:t>
      </w:r>
    </w:p>
    <w:p w:rsidR="000A7563" w:rsidRPr="00FB6348" w:rsidRDefault="000A7563" w:rsidP="00FB63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rapid growth of fast-food retailers. </w:t>
      </w:r>
    </w:p>
    <w:p w:rsidR="000A7563" w:rsidRDefault="000A7563" w:rsidP="000A756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local fish and chip shop.</w:t>
      </w:r>
    </w:p>
    <w:p w:rsidR="000A7563" w:rsidRPr="000A7563" w:rsidRDefault="000A7563" w:rsidP="000A7563">
      <w:pPr>
        <w:pStyle w:val="ListParagraph"/>
        <w:rPr>
          <w:rFonts w:ascii="Arial" w:hAnsi="Arial" w:cs="Arial"/>
        </w:rPr>
      </w:pPr>
    </w:p>
    <w:p w:rsidR="000A7563" w:rsidRDefault="000A7563" w:rsidP="000A75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factors below </w:t>
      </w:r>
      <w:r w:rsidR="00BA08D2">
        <w:rPr>
          <w:rFonts w:ascii="Arial" w:hAnsi="Arial" w:cs="Arial"/>
          <w:b/>
        </w:rPr>
        <w:t xml:space="preserve">did not help </w:t>
      </w:r>
      <w:r w:rsidR="00BA08D2">
        <w:rPr>
          <w:rFonts w:ascii="Arial" w:hAnsi="Arial" w:cs="Arial"/>
        </w:rPr>
        <w:t>to drive the process of globalisation?</w:t>
      </w:r>
    </w:p>
    <w:p w:rsidR="00BA08D2" w:rsidRDefault="00BA08D2" w:rsidP="00BA08D2">
      <w:pPr>
        <w:pStyle w:val="ListParagraph"/>
        <w:rPr>
          <w:rFonts w:ascii="Arial" w:hAnsi="Arial" w:cs="Arial"/>
        </w:rPr>
      </w:pPr>
    </w:p>
    <w:p w:rsidR="00BA08D2" w:rsidRPr="00FB6348" w:rsidRDefault="00BA08D2" w:rsidP="00FB63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Expansion of world trade.</w:t>
      </w:r>
    </w:p>
    <w:p w:rsidR="00BA08D2" w:rsidRPr="00FB6348" w:rsidRDefault="00BA08D2" w:rsidP="00BA08D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Australian Dollar.</w:t>
      </w:r>
    </w:p>
    <w:p w:rsidR="00BA08D2" w:rsidRPr="00FB6348" w:rsidRDefault="00BA08D2" w:rsidP="00FB63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growt</w:t>
      </w:r>
      <w:r w:rsidR="00E37B27">
        <w:rPr>
          <w:rFonts w:ascii="Arial" w:hAnsi="Arial" w:cs="Arial"/>
        </w:rPr>
        <w:t>h of transnational corporations.</w:t>
      </w:r>
    </w:p>
    <w:p w:rsidR="00BA08D2" w:rsidRDefault="00BA08D2" w:rsidP="00BA08D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Advances in transport and communications technology. </w:t>
      </w:r>
    </w:p>
    <w:p w:rsidR="00354559" w:rsidRPr="00354559" w:rsidRDefault="00354559" w:rsidP="00354559">
      <w:pPr>
        <w:rPr>
          <w:rFonts w:ascii="Arial" w:hAnsi="Arial" w:cs="Arial"/>
        </w:rPr>
      </w:pPr>
    </w:p>
    <w:p w:rsidR="00BA08D2" w:rsidRDefault="00BA08D2" w:rsidP="00BA08D2">
      <w:pPr>
        <w:rPr>
          <w:rFonts w:ascii="Arial" w:hAnsi="Arial" w:cs="Arial"/>
        </w:rPr>
      </w:pPr>
    </w:p>
    <w:p w:rsidR="00BA08D2" w:rsidRDefault="00E37B27" w:rsidP="00BA08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an example </w:t>
      </w:r>
      <w:r w:rsidR="00FB6348">
        <w:rPr>
          <w:rFonts w:ascii="Arial" w:hAnsi="Arial" w:cs="Arial"/>
        </w:rPr>
        <w:t>of why world trade has increased?</w:t>
      </w:r>
    </w:p>
    <w:p w:rsidR="00FB6348" w:rsidRDefault="00FB6348" w:rsidP="00FB6348">
      <w:pPr>
        <w:pStyle w:val="ListParagraph"/>
        <w:rPr>
          <w:rFonts w:ascii="Arial" w:hAnsi="Arial" w:cs="Arial"/>
        </w:rPr>
      </w:pP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New technologies.</w:t>
      </w: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Containerisation.</w:t>
      </w: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Bulk carriers.</w:t>
      </w:r>
    </w:p>
    <w:p w:rsidR="00FB6348" w:rsidRDefault="00FB6348" w:rsidP="00FB63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Taxes.</w:t>
      </w:r>
    </w:p>
    <w:p w:rsidR="00FB6348" w:rsidRDefault="00354559" w:rsidP="00FB634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:rsidR="00CB32D4" w:rsidRDefault="00354559" w:rsidP="00FB634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Short answer section.</w:t>
      </w:r>
      <w:proofErr w:type="gramEnd"/>
    </w:p>
    <w:p w:rsidR="00354559" w:rsidRDefault="00354559" w:rsidP="00FB6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Please use full sentences with capital letters etc., to answer the following questions. </w:t>
      </w:r>
    </w:p>
    <w:p w:rsidR="00CB32D4" w:rsidRDefault="00CB32D4" w:rsidP="00FB6348">
      <w:pPr>
        <w:rPr>
          <w:rFonts w:ascii="Arial" w:hAnsi="Arial" w:cs="Arial"/>
          <w:b/>
        </w:rPr>
      </w:pPr>
    </w:p>
    <w:p w:rsidR="00CB32D4" w:rsidRDefault="00A068B2" w:rsidP="00CB32D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Define</w:t>
      </w:r>
      <w:r w:rsidR="00CB32D4">
        <w:rPr>
          <w:rFonts w:ascii="Arial" w:hAnsi="Arial" w:cs="Arial"/>
        </w:rPr>
        <w:t xml:space="preserve"> Globalisation?                   </w:t>
      </w:r>
      <w:r w:rsidR="00582B5D">
        <w:rPr>
          <w:rFonts w:ascii="Arial" w:hAnsi="Arial" w:cs="Arial"/>
        </w:rPr>
        <w:t xml:space="preserve">                              (</w:t>
      </w:r>
      <w:r w:rsidR="00CB32D4">
        <w:rPr>
          <w:rFonts w:ascii="Arial" w:hAnsi="Arial" w:cs="Arial"/>
        </w:rPr>
        <w:t>3 marks)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P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354559" w:rsidRDefault="00354559" w:rsidP="00FB6348">
      <w:pPr>
        <w:rPr>
          <w:rFonts w:ascii="Arial" w:hAnsi="Arial" w:cs="Arial"/>
          <w:b/>
        </w:rPr>
      </w:pPr>
    </w:p>
    <w:p w:rsidR="00CB32D4" w:rsidRDefault="00A068B2" w:rsidP="00CB32D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Outline the key factors of</w:t>
      </w:r>
      <w:r w:rsidR="00CB32D4">
        <w:rPr>
          <w:rFonts w:ascii="Arial" w:hAnsi="Arial" w:cs="Arial"/>
        </w:rPr>
        <w:t xml:space="preserve"> Cultural Integratio</w:t>
      </w:r>
      <w:r>
        <w:rPr>
          <w:rFonts w:ascii="Arial" w:hAnsi="Arial" w:cs="Arial"/>
        </w:rPr>
        <w:t xml:space="preserve">n?            </w:t>
      </w:r>
      <w:r w:rsidR="00582B5D">
        <w:rPr>
          <w:rFonts w:ascii="Arial" w:hAnsi="Arial" w:cs="Arial"/>
        </w:rPr>
        <w:t xml:space="preserve">     (</w:t>
      </w:r>
      <w:r>
        <w:rPr>
          <w:rFonts w:ascii="Arial" w:hAnsi="Arial" w:cs="Arial"/>
        </w:rPr>
        <w:t>3</w:t>
      </w:r>
      <w:r w:rsidR="00CB32D4">
        <w:rPr>
          <w:rFonts w:ascii="Arial" w:hAnsi="Arial" w:cs="Arial"/>
        </w:rPr>
        <w:t xml:space="preserve"> marks)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CB32D4">
      <w:pPr>
        <w:rPr>
          <w:rFonts w:ascii="Arial" w:hAnsi="Arial" w:cs="Arial"/>
        </w:rPr>
      </w:pPr>
    </w:p>
    <w:p w:rsidR="00CB32D4" w:rsidRDefault="00CB32D4" w:rsidP="00CB32D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fast-food retailers have influenced globalisation.    </w:t>
      </w:r>
      <w:r w:rsidRPr="00CB32D4">
        <w:rPr>
          <w:rFonts w:ascii="Arial" w:hAnsi="Arial" w:cs="Arial"/>
        </w:rPr>
        <w:t xml:space="preserve">   </w:t>
      </w:r>
    </w:p>
    <w:p w:rsidR="00CB32D4" w:rsidRPr="00CB32D4" w:rsidRDefault="00CB32D4" w:rsidP="00CB32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="00582B5D">
        <w:rPr>
          <w:rFonts w:ascii="Arial" w:hAnsi="Arial" w:cs="Arial"/>
        </w:rPr>
        <w:t xml:space="preserve">                              (</w:t>
      </w:r>
      <w:r>
        <w:rPr>
          <w:rFonts w:ascii="Arial" w:hAnsi="Arial" w:cs="Arial"/>
        </w:rPr>
        <w:t>3 marks)</w:t>
      </w:r>
      <w:r w:rsidRPr="00CB32D4">
        <w:rPr>
          <w:rFonts w:ascii="Arial" w:hAnsi="Arial" w:cs="Arial"/>
        </w:rPr>
        <w:t xml:space="preserve">                </w:t>
      </w:r>
    </w:p>
    <w:p w:rsidR="00354559" w:rsidRDefault="00354559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CB32D4" w:rsidP="00FB6348">
      <w:pPr>
        <w:rPr>
          <w:rFonts w:ascii="Arial" w:hAnsi="Arial" w:cs="Arial"/>
        </w:rPr>
      </w:pPr>
    </w:p>
    <w:p w:rsidR="00CB32D4" w:rsidRDefault="00CB32D4" w:rsidP="00FB634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:rsidR="00CB32D4" w:rsidRDefault="007F2B36" w:rsidP="007F2B3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Fill in the following chart.                                     </w:t>
      </w:r>
      <w:r w:rsidR="00582B5D">
        <w:rPr>
          <w:rFonts w:ascii="Arial" w:hAnsi="Arial" w:cs="Arial"/>
        </w:rPr>
        <w:t xml:space="preserve">          (</w:t>
      </w:r>
      <w:r w:rsidR="00A068B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  <w:r w:rsidR="004F07F8">
        <w:rPr>
          <w:rFonts w:ascii="Arial" w:hAnsi="Arial" w:cs="Arial"/>
        </w:rPr>
        <w:t xml:space="preserve"> </w:t>
      </w:r>
    </w:p>
    <w:p w:rsidR="007F2B36" w:rsidRDefault="007F2B36" w:rsidP="007F2B36">
      <w:pPr>
        <w:pStyle w:val="ListParagraph"/>
        <w:rPr>
          <w:rFonts w:ascii="Arial" w:hAnsi="Arial" w:cs="Arial"/>
        </w:rPr>
      </w:pPr>
    </w:p>
    <w:p w:rsidR="007F2B36" w:rsidRDefault="00A068B2" w:rsidP="007F2B36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Globalisation</w:t>
      </w:r>
    </w:p>
    <w:p w:rsidR="00A068B2" w:rsidRDefault="00A068B2" w:rsidP="007F2B36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Virtual world or Social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2B36" w:rsidTr="007F2B36">
        <w:tc>
          <w:tcPr>
            <w:tcW w:w="4261" w:type="dxa"/>
          </w:tcPr>
          <w:p w:rsidR="007F2B36" w:rsidRDefault="00A068B2" w:rsidP="007F2B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</w:t>
            </w:r>
          </w:p>
        </w:tc>
        <w:tc>
          <w:tcPr>
            <w:tcW w:w="4261" w:type="dxa"/>
          </w:tcPr>
          <w:p w:rsidR="007F2B36" w:rsidRDefault="00A068B2" w:rsidP="00A068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</w:t>
            </w:r>
          </w:p>
        </w:tc>
      </w:tr>
      <w:tr w:rsidR="007F2B36" w:rsidTr="007F2B36">
        <w:tc>
          <w:tcPr>
            <w:tcW w:w="4261" w:type="dxa"/>
          </w:tcPr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A068B2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</w:tcPr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A068B2" w:rsidP="007F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068B2" w:rsidRDefault="00A068B2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  <w:p w:rsidR="007F2B36" w:rsidRDefault="007F2B36" w:rsidP="007F2B36">
            <w:pPr>
              <w:rPr>
                <w:rFonts w:ascii="Arial" w:hAnsi="Arial" w:cs="Arial"/>
              </w:rPr>
            </w:pPr>
          </w:p>
        </w:tc>
      </w:tr>
    </w:tbl>
    <w:p w:rsidR="007F2B36" w:rsidRPr="007F2B36" w:rsidRDefault="007F2B36" w:rsidP="007F2B36">
      <w:pPr>
        <w:rPr>
          <w:rFonts w:ascii="Arial" w:hAnsi="Arial" w:cs="Arial"/>
        </w:rPr>
      </w:pPr>
    </w:p>
    <w:p w:rsidR="00354559" w:rsidRDefault="00354559" w:rsidP="00FB6348">
      <w:pPr>
        <w:rPr>
          <w:rFonts w:ascii="Arial" w:hAnsi="Arial" w:cs="Arial"/>
          <w:b/>
        </w:rPr>
      </w:pPr>
    </w:p>
    <w:p w:rsidR="00CC37C4" w:rsidRDefault="00CC37C4" w:rsidP="00FB634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Source analysis.</w:t>
      </w:r>
      <w:proofErr w:type="gramEnd"/>
      <w:r>
        <w:rPr>
          <w:rFonts w:ascii="Arial" w:hAnsi="Arial" w:cs="Arial"/>
          <w:b/>
        </w:rPr>
        <w:t xml:space="preserve"> </w:t>
      </w: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Source 1.</w:t>
      </w:r>
      <w:proofErr w:type="gramEnd"/>
      <w:r>
        <w:rPr>
          <w:rFonts w:ascii="Arial" w:hAnsi="Arial" w:cs="Arial"/>
        </w:rPr>
        <w:t xml:space="preserve"> </w:t>
      </w:r>
    </w:p>
    <w:p w:rsidR="00CC37C4" w:rsidRDefault="00CC37C4" w:rsidP="00FB6348">
      <w:pPr>
        <w:rPr>
          <w:rFonts w:ascii="Arial" w:hAnsi="Arial" w:cs="Arial"/>
        </w:rPr>
      </w:pPr>
    </w:p>
    <w:p w:rsidR="00CC37C4" w:rsidRDefault="001728D6" w:rsidP="00FB6348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62336" behindDoc="0" locked="0" layoutInCell="1" allowOverlap="1" wp14:anchorId="4ADDCBF3" wp14:editId="39E5FA20">
            <wp:simplePos x="0" y="0"/>
            <wp:positionH relativeFrom="column">
              <wp:posOffset>-165227</wp:posOffset>
            </wp:positionH>
            <wp:positionV relativeFrom="paragraph">
              <wp:posOffset>56955</wp:posOffset>
            </wp:positionV>
            <wp:extent cx="5432079" cy="4373076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4" t="34274" r="32610" b="34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95" cy="437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</w:rPr>
      </w:pPr>
    </w:p>
    <w:p w:rsidR="00CC37C4" w:rsidRPr="00CC37C4" w:rsidRDefault="00CC37C4" w:rsidP="00FB6348">
      <w:pPr>
        <w:rPr>
          <w:rFonts w:ascii="Arial" w:hAnsi="Arial" w:cs="Arial"/>
        </w:rPr>
      </w:pPr>
    </w:p>
    <w:p w:rsidR="00CC37C4" w:rsidRDefault="00CC37C4" w:rsidP="00FB6348">
      <w:pPr>
        <w:rPr>
          <w:rFonts w:ascii="Arial" w:hAnsi="Arial" w:cs="Arial"/>
          <w:b/>
        </w:rPr>
      </w:pPr>
    </w:p>
    <w:p w:rsidR="00CC37C4" w:rsidRDefault="00CC37C4" w:rsidP="00CC37C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Which country imports the most cashew nuts with the kernel on?</w:t>
      </w:r>
    </w:p>
    <w:p w:rsidR="00CC37C4" w:rsidRDefault="00CC37C4" w:rsidP="00CC37C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r w:rsidR="00582B5D">
        <w:rPr>
          <w:rFonts w:ascii="Arial" w:hAnsi="Arial" w:cs="Arial"/>
        </w:rPr>
        <w:t xml:space="preserve">                              (</w:t>
      </w:r>
      <w:r>
        <w:rPr>
          <w:rFonts w:ascii="Arial" w:hAnsi="Arial" w:cs="Arial"/>
        </w:rPr>
        <w:t>1 mark)</w:t>
      </w:r>
    </w:p>
    <w:p w:rsidR="00CC37C4" w:rsidRDefault="00CC37C4" w:rsidP="00CC37C4">
      <w:pPr>
        <w:rPr>
          <w:rFonts w:ascii="Arial" w:hAnsi="Arial" w:cs="Arial"/>
        </w:rPr>
      </w:pPr>
    </w:p>
    <w:p w:rsidR="00CC37C4" w:rsidRDefault="001F27A0" w:rsidP="00CC37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C37C4">
        <w:rPr>
          <w:rFonts w:ascii="Arial" w:hAnsi="Arial" w:cs="Arial"/>
        </w:rPr>
        <w:t>______________________________________</w:t>
      </w:r>
    </w:p>
    <w:p w:rsidR="00CC37C4" w:rsidRDefault="00CC37C4" w:rsidP="00CC37C4">
      <w:pPr>
        <w:rPr>
          <w:rFonts w:ascii="Arial" w:hAnsi="Arial" w:cs="Arial"/>
        </w:rPr>
      </w:pPr>
    </w:p>
    <w:p w:rsidR="001F27A0" w:rsidRDefault="00CC37C4" w:rsidP="00CC37C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percentage of the market </w:t>
      </w:r>
      <w:r w:rsidR="001F27A0">
        <w:rPr>
          <w:rFonts w:ascii="Arial" w:hAnsi="Arial" w:cs="Arial"/>
        </w:rPr>
        <w:t xml:space="preserve">does the United Kingdom have?                                           </w:t>
      </w:r>
    </w:p>
    <w:p w:rsidR="00CC37C4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</w:t>
      </w:r>
      <w:r w:rsidR="00582B5D">
        <w:rPr>
          <w:rFonts w:ascii="Arial" w:hAnsi="Arial" w:cs="Arial"/>
        </w:rPr>
        <w:t xml:space="preserve">                              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____________________________________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Which country produces 174.300 tonnes of cashews with the shell on?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r w:rsidR="00582B5D">
        <w:rPr>
          <w:rFonts w:ascii="Arial" w:hAnsi="Arial" w:cs="Arial"/>
        </w:rPr>
        <w:t xml:space="preserve">                              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Where did the figures about the top five cashew nut (with shell) production countries come from?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r w:rsidR="00582B5D">
        <w:rPr>
          <w:rFonts w:ascii="Arial" w:hAnsi="Arial" w:cs="Arial"/>
        </w:rPr>
        <w:t xml:space="preserve">                              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Default="001F27A0" w:rsidP="001F27A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the country that imports the least cashew nuts.           </w:t>
      </w:r>
      <w:r w:rsidR="00582B5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 mark)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_____________________________________________________</w:t>
      </w: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Read the following quote. </w:t>
      </w:r>
    </w:p>
    <w:p w:rsidR="001F27A0" w:rsidRPr="001F27A0" w:rsidRDefault="001F27A0" w:rsidP="001F27A0">
      <w:pPr>
        <w:rPr>
          <w:rFonts w:ascii="Arial" w:hAnsi="Arial" w:cs="Arial"/>
          <w:b/>
        </w:rPr>
      </w:pPr>
    </w:p>
    <w:p w:rsidR="001F27A0" w:rsidRPr="00582B5D" w:rsidRDefault="00A3175C" w:rsidP="001F27A0">
      <w:pPr>
        <w:rPr>
          <w:rFonts w:ascii="Arial" w:hAnsi="Arial" w:cs="Arial"/>
          <w:i/>
        </w:rPr>
      </w:pPr>
      <w:hyperlink r:id="rId9" w:tooltip="view quote" w:history="1">
        <w:r w:rsidR="001F27A0" w:rsidRPr="00582B5D">
          <w:rPr>
            <w:rStyle w:val="Hyperlink"/>
            <w:rFonts w:ascii="Arial" w:hAnsi="Arial" w:cs="Arial"/>
            <w:i/>
            <w:color w:val="000000"/>
            <w:u w:val="none"/>
          </w:rPr>
          <w:t>People say that globalisation has negative aspects, but I don't believe globalisation is bad. It's criticised from a western perspective, but if you put yourself in the shoes of people in the developing world, it provides an unprecedented opportunity.</w:t>
        </w:r>
      </w:hyperlink>
    </w:p>
    <w:p w:rsidR="001F27A0" w:rsidRDefault="00A3175C" w:rsidP="001F27A0">
      <w:pPr>
        <w:spacing w:line="300" w:lineRule="atLeast"/>
        <w:rPr>
          <w:rFonts w:ascii="Arial" w:hAnsi="Arial" w:cs="Arial"/>
          <w:b/>
          <w:bCs/>
          <w:color w:val="000000"/>
        </w:rPr>
      </w:pPr>
      <w:hyperlink r:id="rId10" w:tooltip="view author" w:history="1">
        <w:r w:rsidR="001F27A0" w:rsidRPr="001F27A0">
          <w:rPr>
            <w:rStyle w:val="Hyperlink"/>
            <w:rFonts w:ascii="Arial" w:hAnsi="Arial" w:cs="Arial"/>
            <w:b/>
            <w:bCs/>
            <w:color w:val="0000AA"/>
            <w:u w:val="none"/>
          </w:rPr>
          <w:t xml:space="preserve">Tadashi </w:t>
        </w:r>
        <w:proofErr w:type="spellStart"/>
        <w:r w:rsidR="001F27A0" w:rsidRPr="001F27A0">
          <w:rPr>
            <w:rStyle w:val="Hyperlink"/>
            <w:rFonts w:ascii="Arial" w:hAnsi="Arial" w:cs="Arial"/>
            <w:b/>
            <w:bCs/>
            <w:color w:val="0000AA"/>
            <w:u w:val="none"/>
          </w:rPr>
          <w:t>Yanai</w:t>
        </w:r>
        <w:proofErr w:type="spellEnd"/>
      </w:hyperlink>
    </w:p>
    <w:p w:rsidR="00B436BF" w:rsidRDefault="00B436BF" w:rsidP="00B436BF">
      <w:pPr>
        <w:spacing w:line="300" w:lineRule="atLeast"/>
        <w:rPr>
          <w:rFonts w:ascii="Arial" w:hAnsi="Arial" w:cs="Arial"/>
          <w:b/>
          <w:bCs/>
          <w:color w:val="000000"/>
        </w:rPr>
      </w:pPr>
    </w:p>
    <w:p w:rsidR="00B436BF" w:rsidRDefault="00B436BF" w:rsidP="00B436BF">
      <w:pPr>
        <w:pStyle w:val="ListParagraph"/>
        <w:numPr>
          <w:ilvl w:val="0"/>
          <w:numId w:val="14"/>
        </w:numPr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Explain in your own words what Tadashi </w:t>
      </w:r>
      <w:proofErr w:type="spellStart"/>
      <w:r>
        <w:rPr>
          <w:rFonts w:ascii="Arial" w:hAnsi="Arial" w:cs="Arial"/>
          <w:bCs/>
          <w:color w:val="000000"/>
        </w:rPr>
        <w:t>Yanai</w:t>
      </w:r>
      <w:proofErr w:type="spellEnd"/>
      <w:r>
        <w:rPr>
          <w:rFonts w:ascii="Arial" w:hAnsi="Arial" w:cs="Arial"/>
          <w:bCs/>
          <w:color w:val="000000"/>
        </w:rPr>
        <w:t xml:space="preserve"> is trying to say about globalisation.                                                      </w:t>
      </w:r>
    </w:p>
    <w:p w:rsidR="00B436BF" w:rsidRPr="00B436BF" w:rsidRDefault="00B436BF" w:rsidP="00B436BF">
      <w:pPr>
        <w:spacing w:line="300" w:lineRule="atLeast"/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                                                    </w:t>
      </w:r>
      <w:r w:rsidR="00582B5D">
        <w:rPr>
          <w:rFonts w:ascii="Arial" w:hAnsi="Arial" w:cs="Arial"/>
          <w:bCs/>
          <w:color w:val="000000"/>
        </w:rPr>
        <w:t xml:space="preserve">                              (</w:t>
      </w:r>
      <w:r>
        <w:rPr>
          <w:rFonts w:ascii="Arial" w:hAnsi="Arial" w:cs="Arial"/>
          <w:bCs/>
          <w:color w:val="000000"/>
        </w:rPr>
        <w:t>5 marks)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582B5D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________________________________________________________</w:t>
      </w:r>
    </w:p>
    <w:p w:rsidR="00582B5D" w:rsidRDefault="00582B5D" w:rsidP="00582B5D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582B5D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Default="00582B5D" w:rsidP="00582B5D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582B5D" w:rsidRPr="00582B5D" w:rsidRDefault="00582B5D" w:rsidP="00582B5D">
      <w:pPr>
        <w:pStyle w:val="ListParagraph"/>
        <w:spacing w:line="300" w:lineRule="atLeast"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End of assessment</w:t>
      </w:r>
      <w:bookmarkStart w:id="0" w:name="_GoBack"/>
      <w:bookmarkEnd w:id="0"/>
    </w:p>
    <w:p w:rsid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B436BF" w:rsidRPr="00B436BF" w:rsidRDefault="00B436BF" w:rsidP="00B436BF">
      <w:pPr>
        <w:pStyle w:val="ListParagraph"/>
        <w:spacing w:line="300" w:lineRule="atLeast"/>
        <w:rPr>
          <w:rFonts w:ascii="Arial" w:hAnsi="Arial" w:cs="Arial"/>
          <w:bCs/>
          <w:color w:val="000000"/>
        </w:rPr>
      </w:pPr>
    </w:p>
    <w:p w:rsidR="001F27A0" w:rsidRPr="001F27A0" w:rsidRDefault="001F27A0" w:rsidP="001F27A0">
      <w:pPr>
        <w:rPr>
          <w:rFonts w:ascii="Arial" w:hAnsi="Arial" w:cs="Arial"/>
          <w:u w:val="single"/>
        </w:rPr>
      </w:pPr>
      <w:r w:rsidRPr="001F27A0">
        <w:rPr>
          <w:rFonts w:ascii="Helvetica" w:hAnsi="Helvetica" w:cs="Helvetica"/>
          <w:color w:val="000000"/>
          <w:sz w:val="21"/>
          <w:szCs w:val="21"/>
          <w:u w:val="single"/>
        </w:rPr>
        <w:br/>
      </w:r>
    </w:p>
    <w:p w:rsidR="001F27A0" w:rsidRDefault="001F27A0" w:rsidP="001F27A0">
      <w:pPr>
        <w:rPr>
          <w:rFonts w:ascii="Arial" w:hAnsi="Arial" w:cs="Arial"/>
        </w:rPr>
      </w:pPr>
    </w:p>
    <w:p w:rsidR="001F27A0" w:rsidRPr="001F27A0" w:rsidRDefault="001F27A0" w:rsidP="001F27A0">
      <w:pPr>
        <w:rPr>
          <w:rFonts w:ascii="Arial" w:hAnsi="Arial" w:cs="Arial"/>
        </w:rPr>
      </w:pPr>
    </w:p>
    <w:p w:rsidR="001F27A0" w:rsidRDefault="001F27A0" w:rsidP="001F27A0">
      <w:pPr>
        <w:pStyle w:val="ListParagraph"/>
        <w:rPr>
          <w:rFonts w:ascii="Arial" w:hAnsi="Arial" w:cs="Arial"/>
        </w:rPr>
      </w:pPr>
    </w:p>
    <w:p w:rsidR="001F27A0" w:rsidRPr="001F27A0" w:rsidRDefault="001F27A0" w:rsidP="001F27A0">
      <w:pPr>
        <w:pStyle w:val="ListParagraph"/>
        <w:rPr>
          <w:rFonts w:ascii="Arial" w:hAnsi="Arial" w:cs="Arial"/>
        </w:rPr>
      </w:pPr>
    </w:p>
    <w:p w:rsidR="001F27A0" w:rsidRPr="00CC37C4" w:rsidRDefault="001F27A0" w:rsidP="001F27A0">
      <w:pPr>
        <w:pStyle w:val="ListParagraph"/>
        <w:rPr>
          <w:rFonts w:ascii="Arial" w:hAnsi="Arial" w:cs="Arial"/>
        </w:rPr>
      </w:pPr>
    </w:p>
    <w:sectPr w:rsidR="001F27A0" w:rsidRPr="00CC37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61C"/>
    <w:multiLevelType w:val="hybridMultilevel"/>
    <w:tmpl w:val="11624DF0"/>
    <w:lvl w:ilvl="0" w:tplc="B72CAAE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19C3F83"/>
    <w:multiLevelType w:val="hybridMultilevel"/>
    <w:tmpl w:val="B394A73C"/>
    <w:lvl w:ilvl="0" w:tplc="4E82583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3999"/>
    <w:multiLevelType w:val="hybridMultilevel"/>
    <w:tmpl w:val="9CDAE8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A4E75"/>
    <w:multiLevelType w:val="hybridMultilevel"/>
    <w:tmpl w:val="B19AD1FC"/>
    <w:lvl w:ilvl="0" w:tplc="AB2A15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514F0"/>
    <w:multiLevelType w:val="hybridMultilevel"/>
    <w:tmpl w:val="68561632"/>
    <w:lvl w:ilvl="0" w:tplc="4E4C1BF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57A35D0C"/>
    <w:multiLevelType w:val="hybridMultilevel"/>
    <w:tmpl w:val="5ECE62B6"/>
    <w:lvl w:ilvl="0" w:tplc="E012C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E35A5"/>
    <w:multiLevelType w:val="hybridMultilevel"/>
    <w:tmpl w:val="BF907214"/>
    <w:lvl w:ilvl="0" w:tplc="D1ECF8EA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5FD667FD"/>
    <w:multiLevelType w:val="hybridMultilevel"/>
    <w:tmpl w:val="8CC267D8"/>
    <w:lvl w:ilvl="0" w:tplc="BCF6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C0507"/>
    <w:multiLevelType w:val="hybridMultilevel"/>
    <w:tmpl w:val="18CC8B74"/>
    <w:lvl w:ilvl="0" w:tplc="828C9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C3635"/>
    <w:multiLevelType w:val="hybridMultilevel"/>
    <w:tmpl w:val="12CA4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316B5"/>
    <w:multiLevelType w:val="hybridMultilevel"/>
    <w:tmpl w:val="9F5C2532"/>
    <w:lvl w:ilvl="0" w:tplc="6166EA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2601E"/>
    <w:multiLevelType w:val="hybridMultilevel"/>
    <w:tmpl w:val="F070BABA"/>
    <w:lvl w:ilvl="0" w:tplc="E93E8462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A219D"/>
    <w:multiLevelType w:val="hybridMultilevel"/>
    <w:tmpl w:val="9F0E4598"/>
    <w:lvl w:ilvl="0" w:tplc="A4665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A1E07"/>
    <w:multiLevelType w:val="hybridMultilevel"/>
    <w:tmpl w:val="19F42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1"/>
    <w:rsid w:val="000A7563"/>
    <w:rsid w:val="000E2036"/>
    <w:rsid w:val="001728D6"/>
    <w:rsid w:val="001F27A0"/>
    <w:rsid w:val="00354559"/>
    <w:rsid w:val="00410F87"/>
    <w:rsid w:val="004F07F8"/>
    <w:rsid w:val="00543871"/>
    <w:rsid w:val="00582B5D"/>
    <w:rsid w:val="00787EAA"/>
    <w:rsid w:val="007F2B36"/>
    <w:rsid w:val="00873041"/>
    <w:rsid w:val="009D4753"/>
    <w:rsid w:val="00A068B2"/>
    <w:rsid w:val="00B06720"/>
    <w:rsid w:val="00B436BF"/>
    <w:rsid w:val="00BA08D2"/>
    <w:rsid w:val="00C708CE"/>
    <w:rsid w:val="00CB32D4"/>
    <w:rsid w:val="00CC37C4"/>
    <w:rsid w:val="00DA3D8F"/>
    <w:rsid w:val="00E37B27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41"/>
    <w:pPr>
      <w:ind w:left="720"/>
      <w:contextualSpacing/>
    </w:pPr>
  </w:style>
  <w:style w:type="table" w:styleId="TableGrid">
    <w:name w:val="Table Grid"/>
    <w:basedOn w:val="TableNormal"/>
    <w:rsid w:val="007F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qquotelink">
    <w:name w:val="bqquotelink"/>
    <w:basedOn w:val="DefaultParagraphFont"/>
    <w:rsid w:val="001F27A0"/>
  </w:style>
  <w:style w:type="character" w:styleId="Hyperlink">
    <w:name w:val="Hyperlink"/>
    <w:basedOn w:val="DefaultParagraphFont"/>
    <w:uiPriority w:val="99"/>
    <w:unhideWhenUsed/>
    <w:rsid w:val="001F27A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3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41"/>
    <w:pPr>
      <w:ind w:left="720"/>
      <w:contextualSpacing/>
    </w:pPr>
  </w:style>
  <w:style w:type="table" w:styleId="TableGrid">
    <w:name w:val="Table Grid"/>
    <w:basedOn w:val="TableNormal"/>
    <w:rsid w:val="007F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qquotelink">
    <w:name w:val="bqquotelink"/>
    <w:basedOn w:val="DefaultParagraphFont"/>
    <w:rsid w:val="001F27A0"/>
  </w:style>
  <w:style w:type="character" w:styleId="Hyperlink">
    <w:name w:val="Hyperlink"/>
    <w:basedOn w:val="DefaultParagraphFont"/>
    <w:uiPriority w:val="99"/>
    <w:unhideWhenUsed/>
    <w:rsid w:val="001F27A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3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3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rainyquote.com/quotes/authors/t/tadashi_yana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inyquote.com/quotes/quotes/t/tadashiyan693073.html?src=t_globalis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5EF9E93C</Template>
  <TotalTime>2</TotalTime>
  <Pages>6</Pages>
  <Words>639</Words>
  <Characters>6512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2</cp:revision>
  <cp:lastPrinted>2015-11-10T04:12:00Z</cp:lastPrinted>
  <dcterms:created xsi:type="dcterms:W3CDTF">2015-11-13T00:56:00Z</dcterms:created>
  <dcterms:modified xsi:type="dcterms:W3CDTF">2015-11-13T00:56:00Z</dcterms:modified>
</cp:coreProperties>
</file>