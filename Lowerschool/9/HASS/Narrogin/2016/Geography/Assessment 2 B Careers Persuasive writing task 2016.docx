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9410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0BDA9" wp14:editId="3358EE70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4291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FD8" w:rsidRDefault="00564FD8" w:rsidP="00564F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687C2B">
                              <w:rPr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gramStart"/>
                            <w:r w:rsidR="00687C2B">
                              <w:rPr>
                                <w:sz w:val="18"/>
                                <w:szCs w:val="18"/>
                              </w:rPr>
                              <w:t>/  25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564FD8" w:rsidRPr="006F6982" w:rsidRDefault="00564FD8" w:rsidP="00564FD8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.5pt;margin-top:-25.5pt;width:348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QzbQIAACQ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" fillcolor="white [3201]" strokecolor="#f79646 [3209]" strokeweight="2pt">
                <v:textbox>
                  <w:txbxContent>
                    <w:p w:rsidR="00564FD8" w:rsidRDefault="00564FD8" w:rsidP="00564F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687C2B"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 w:rsidR="00687C2B">
                        <w:rPr>
                          <w:sz w:val="18"/>
                          <w:szCs w:val="18"/>
                        </w:rPr>
                        <w:t>/  25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564FD8" w:rsidRPr="006F6982" w:rsidRDefault="00564FD8" w:rsidP="00564FD8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003D8" wp14:editId="62606868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35.95pt;width:108pt;height:99pt;z-index:251661312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vhmo/iAAAACwEAAA8AAABkcnMvZG93&#10;bnJldi54bWxMj01vwjAMhu+T9h8iT9oN0sD46poihLad0KTBJMQttKataJyqCW359/NO29H2o9fP&#10;m6wHW4sOW1850qDGEQikzOUVFRq+D++jJQgfDOWmdoQa7uhhnT4+JCbOXU9f2O1DITiEfGw0lCE0&#10;sZQ+K9EaP3YNEt8urrUm8NgWMm9Nz+G2lpMomktrKuIPpWlwW2J23d+sho/e9Jupeut218v2fjrM&#10;Po87hVo/Pw2bVxABh/AHw68+q0PKTmd3o9yLWsNiuuQuQcNooVYgmFjNXnhzZnQyVyDTRP7vkP4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r4ZqP4gAAAAs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>
        <w:rPr>
          <w:rFonts w:ascii="Arial" w:hAnsi="Arial" w:cs="Arial"/>
          <w:b/>
          <w:sz w:val="28"/>
          <w:szCs w:val="28"/>
        </w:rPr>
        <w:t xml:space="preserve">  </w:t>
      </w:r>
    </w:p>
    <w:p w:rsidR="00564FD8" w:rsidRDefault="00564FD8" w:rsidP="00564FD8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564FD8" w:rsidRPr="00834D4C" w:rsidRDefault="00564FD8" w:rsidP="00564FD8">
      <w:pPr>
        <w:outlineLvl w:val="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9 Humanities &amp; Social Sciences: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  <w:u w:val="single"/>
        </w:rPr>
        <w:t>Geography</w:t>
      </w:r>
    </w:p>
    <w:tbl>
      <w:tblPr>
        <w:tblpPr w:leftFromText="180" w:rightFromText="18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564FD8" w:rsidTr="00CC1826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D8" w:rsidRDefault="00564FD8" w:rsidP="00CC1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:rsidR="00564FD8" w:rsidRDefault="00266FF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564FD8" w:rsidRDefault="00564FD8" w:rsidP="00CC18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</w:tc>
      </w:tr>
      <w:tr w:rsidR="00564FD8" w:rsidTr="00CC1826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D8" w:rsidRDefault="00564FD8" w:rsidP="00CC1826">
            <w:pPr>
              <w:rPr>
                <w:rFonts w:ascii="Arial" w:hAnsi="Arial" w:cs="Arial"/>
                <w:b/>
              </w:rPr>
            </w:pPr>
          </w:p>
        </w:tc>
      </w:tr>
    </w:tbl>
    <w:p w:rsidR="00564FD8" w:rsidRDefault="00564FD8" w:rsidP="00564FD8">
      <w:pPr>
        <w:rPr>
          <w:rFonts w:ascii="Arial" w:hAnsi="Arial" w:cs="Arial"/>
          <w:i/>
          <w:sz w:val="40"/>
          <w:szCs w:val="40"/>
        </w:rPr>
      </w:pPr>
    </w:p>
    <w:p w:rsidR="00564FD8" w:rsidRDefault="00564FD8" w:rsidP="00564FD8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Task 2 </w:t>
      </w:r>
      <w:proofErr w:type="gramStart"/>
      <w:r>
        <w:rPr>
          <w:rFonts w:ascii="Arial" w:hAnsi="Arial" w:cs="Arial"/>
          <w:b/>
          <w:i/>
          <w:sz w:val="32"/>
          <w:szCs w:val="32"/>
        </w:rPr>
        <w:t>B :</w:t>
      </w:r>
      <w:proofErr w:type="gramEnd"/>
      <w:r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266FF8" w:rsidRPr="00564FD8" w:rsidRDefault="00564FD8" w:rsidP="00564FD8">
      <w:pPr>
        <w:outlineLvl w:val="0"/>
        <w:rPr>
          <w:rFonts w:ascii="Arial" w:hAnsi="Arial" w:cs="Arial"/>
          <w:b/>
          <w:i/>
          <w:sz w:val="44"/>
          <w:szCs w:val="44"/>
        </w:rPr>
      </w:pPr>
      <w:r>
        <w:rPr>
          <w:rFonts w:ascii="Arial" w:hAnsi="Arial" w:cs="Arial"/>
          <w:b/>
          <w:i/>
          <w:sz w:val="44"/>
          <w:szCs w:val="44"/>
        </w:rPr>
        <w:t xml:space="preserve">  </w:t>
      </w:r>
      <w:proofErr w:type="gramStart"/>
      <w:r>
        <w:rPr>
          <w:rFonts w:ascii="Arial" w:hAnsi="Arial" w:cs="Arial"/>
          <w:b/>
          <w:i/>
          <w:sz w:val="44"/>
          <w:szCs w:val="44"/>
        </w:rPr>
        <w:t>Careers in Geography</w:t>
      </w:r>
      <w:r w:rsidR="00266FF8">
        <w:rPr>
          <w:rFonts w:ascii="Arial" w:hAnsi="Arial" w:cs="Arial"/>
          <w:b/>
          <w:i/>
          <w:sz w:val="44"/>
          <w:szCs w:val="44"/>
        </w:rPr>
        <w:t xml:space="preserve"> Persuasive writing task.</w:t>
      </w:r>
      <w:proofErr w:type="gramEnd"/>
    </w:p>
    <w:p w:rsidR="00F64F36" w:rsidRDefault="00F64F36"/>
    <w:p w:rsidR="00C10DA2" w:rsidRDefault="00C10DA2"/>
    <w:p w:rsidR="00C10DA2" w:rsidRPr="00F64F36" w:rsidRDefault="00C10DA2">
      <w:pPr>
        <w:rPr>
          <w:sz w:val="32"/>
          <w:szCs w:val="32"/>
        </w:rPr>
      </w:pPr>
      <w:r w:rsidRPr="00F64F36">
        <w:rPr>
          <w:sz w:val="32"/>
          <w:szCs w:val="32"/>
        </w:rPr>
        <w:t>Do you agree or disagree with the statement below?</w:t>
      </w:r>
    </w:p>
    <w:p w:rsidR="00C10DA2" w:rsidRDefault="00C10DA2">
      <w:r w:rsidRPr="00C10DA2">
        <w:rPr>
          <w:i/>
          <w:iCs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7F416" wp14:editId="5D2BD1FF">
                <wp:simplePos x="0" y="0"/>
                <wp:positionH relativeFrom="column">
                  <wp:posOffset>38100</wp:posOffset>
                </wp:positionH>
                <wp:positionV relativeFrom="paragraph">
                  <wp:posOffset>86361</wp:posOffset>
                </wp:positionV>
                <wp:extent cx="484822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DA2" w:rsidRDefault="00C10DA2" w:rsidP="00C10DA2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F64F36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>Geography</w:t>
                            </w:r>
                            <w:r w:rsidR="00A77DED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is all around us. It plays a</w:t>
                            </w:r>
                            <w:r w:rsidRPr="00F64F36"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part in all careers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:rsidR="00C10DA2" w:rsidRDefault="00C10D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pt;margin-top:6.8pt;width:381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">
                <v:textbox>
                  <w:txbxContent>
                    <w:p w:rsidR="00C10DA2" w:rsidRDefault="00C10DA2" w:rsidP="00C10DA2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</w:rPr>
                      </w:pPr>
                      <w:r w:rsidRPr="00F64F36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>Geography</w:t>
                      </w:r>
                      <w:r w:rsidR="00A77DED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 xml:space="preserve"> is all around us. It plays a</w:t>
                      </w:r>
                      <w:r w:rsidRPr="00F64F36"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  <w:t xml:space="preserve"> part in all careers</w:t>
                      </w:r>
                      <w:r>
                        <w:rPr>
                          <w:i/>
                          <w:iCs/>
                          <w:color w:val="7F7F7F" w:themeColor="text1" w:themeTint="80"/>
                        </w:rPr>
                        <w:t>.</w:t>
                      </w:r>
                    </w:p>
                    <w:p w:rsidR="00C10DA2" w:rsidRDefault="00C10DA2"/>
                  </w:txbxContent>
                </v:textbox>
              </v:shape>
            </w:pict>
          </mc:Fallback>
        </mc:AlternateContent>
      </w:r>
    </w:p>
    <w:p w:rsidR="00C10DA2" w:rsidRDefault="00C10DA2"/>
    <w:p w:rsidR="00C10DA2" w:rsidRDefault="00C10DA2" w:rsidP="00C10DA2">
      <w:pPr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.</w:t>
      </w:r>
    </w:p>
    <w:p w:rsidR="00F64F36" w:rsidRDefault="00F64F36"/>
    <w:p w:rsidR="00266FF8" w:rsidRDefault="00C10DA2">
      <w:pPr>
        <w:rPr>
          <w:sz w:val="28"/>
          <w:szCs w:val="28"/>
        </w:rPr>
      </w:pPr>
      <w:r w:rsidRPr="00F64F36">
        <w:rPr>
          <w:sz w:val="28"/>
          <w:szCs w:val="28"/>
        </w:rPr>
        <w:t xml:space="preserve">State your opinion and use details to support your point of view. </w:t>
      </w:r>
      <w:r w:rsidR="00564FD8" w:rsidRPr="00F64F36">
        <w:rPr>
          <w:sz w:val="28"/>
          <w:szCs w:val="28"/>
        </w:rPr>
        <w:t>Don’t forget to use your persuasive techniques</w:t>
      </w:r>
      <w:r w:rsidR="00F64F36">
        <w:rPr>
          <w:sz w:val="28"/>
          <w:szCs w:val="28"/>
        </w:rPr>
        <w:t xml:space="preserve"> in you</w:t>
      </w:r>
      <w:r w:rsidR="00266FF8">
        <w:rPr>
          <w:sz w:val="28"/>
          <w:szCs w:val="28"/>
        </w:rPr>
        <w:t>r</w:t>
      </w:r>
      <w:r w:rsidR="00F64F36">
        <w:rPr>
          <w:sz w:val="28"/>
          <w:szCs w:val="28"/>
        </w:rPr>
        <w:t xml:space="preserve"> writing. </w:t>
      </w:r>
    </w:p>
    <w:p w:rsidR="00687C2B" w:rsidRDefault="00687C2B">
      <w:pPr>
        <w:rPr>
          <w:sz w:val="28"/>
          <w:szCs w:val="28"/>
        </w:rPr>
      </w:pPr>
    </w:p>
    <w:p w:rsidR="00F64F36" w:rsidRDefault="00F64F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Marking Key.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44EE2" w:rsidTr="00E44EE2">
        <w:tc>
          <w:tcPr>
            <w:tcW w:w="1420" w:type="dxa"/>
          </w:tcPr>
          <w:p w:rsidR="00E44EE2" w:rsidRDefault="00E44EE2">
            <w:pPr>
              <w:rPr>
                <w:sz w:val="22"/>
                <w:szCs w:val="22"/>
              </w:rPr>
            </w:pPr>
          </w:p>
        </w:tc>
        <w:tc>
          <w:tcPr>
            <w:tcW w:w="1420" w:type="dxa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Mark</w:t>
            </w:r>
          </w:p>
        </w:tc>
        <w:tc>
          <w:tcPr>
            <w:tcW w:w="1420" w:type="dxa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  <w:tc>
          <w:tcPr>
            <w:tcW w:w="1420" w:type="dxa"/>
            <w:shd w:val="clear" w:color="auto" w:fill="FFFFFF" w:themeFill="background1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Marks</w:t>
            </w:r>
          </w:p>
        </w:tc>
        <w:tc>
          <w:tcPr>
            <w:tcW w:w="1421" w:type="dxa"/>
            <w:shd w:val="clear" w:color="auto" w:fill="auto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  <w:tc>
          <w:tcPr>
            <w:tcW w:w="1421" w:type="dxa"/>
            <w:shd w:val="clear" w:color="auto" w:fill="auto"/>
          </w:tcPr>
          <w:p w:rsidR="00E44EE2" w:rsidRDefault="00E44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Marks</w:t>
            </w:r>
            <w:bookmarkStart w:id="0" w:name="_GoBack"/>
            <w:bookmarkEnd w:id="0"/>
          </w:p>
        </w:tc>
      </w:tr>
      <w:tr w:rsidR="00F64F36" w:rsidTr="00266FF8">
        <w:tc>
          <w:tcPr>
            <w:tcW w:w="1420" w:type="dxa"/>
          </w:tcPr>
          <w:p w:rsidR="00F64F36" w:rsidRPr="00F64F36" w:rsidRDefault="00F64F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Address’s audience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structure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Ideas &amp; arguments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F64F36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persuasive techniques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appropriate vocabulary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Writing is cohesive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Uses Paragraphs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F64F36" w:rsidTr="00266FF8">
        <w:tc>
          <w:tcPr>
            <w:tcW w:w="1420" w:type="dxa"/>
          </w:tcPr>
          <w:p w:rsidR="00F64F36" w:rsidRPr="00266FF8" w:rsidRDefault="00266F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Sentence</w:t>
            </w:r>
            <w:r w:rsidRPr="00266FF8">
              <w:rPr>
                <w:sz w:val="22"/>
                <w:szCs w:val="22"/>
              </w:rPr>
              <w:t xml:space="preserve"> structure</w:t>
            </w: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F64F36" w:rsidRDefault="00F64F36">
            <w:pPr>
              <w:rPr>
                <w:sz w:val="28"/>
                <w:szCs w:val="28"/>
              </w:rPr>
            </w:pPr>
          </w:p>
        </w:tc>
      </w:tr>
      <w:tr w:rsidR="00266FF8" w:rsidTr="00266FF8">
        <w:tc>
          <w:tcPr>
            <w:tcW w:w="1420" w:type="dxa"/>
          </w:tcPr>
          <w:p w:rsidR="00266FF8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Correct punctuation</w:t>
            </w: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</w:tr>
      <w:tr w:rsidR="00266FF8" w:rsidTr="00266FF8">
        <w:tc>
          <w:tcPr>
            <w:tcW w:w="1420" w:type="dxa"/>
          </w:tcPr>
          <w:p w:rsidR="00266FF8" w:rsidRPr="00266FF8" w:rsidRDefault="00266FF8">
            <w:pPr>
              <w:rPr>
                <w:sz w:val="22"/>
                <w:szCs w:val="22"/>
              </w:rPr>
            </w:pPr>
            <w:r w:rsidRPr="00266FF8">
              <w:rPr>
                <w:sz w:val="22"/>
                <w:szCs w:val="22"/>
              </w:rPr>
              <w:t>Spelling</w:t>
            </w: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</w:tcPr>
          <w:p w:rsidR="00266FF8" w:rsidRDefault="00266FF8">
            <w:pPr>
              <w:rPr>
                <w:sz w:val="28"/>
                <w:szCs w:val="28"/>
              </w:rPr>
            </w:pPr>
          </w:p>
        </w:tc>
      </w:tr>
    </w:tbl>
    <w:p w:rsidR="00F64F36" w:rsidRDefault="00F64F36" w:rsidP="00F64F36">
      <w:pPr>
        <w:rPr>
          <w:sz w:val="27"/>
          <w:szCs w:val="27"/>
        </w:rPr>
      </w:pPr>
    </w:p>
    <w:p w:rsidR="00F64F36" w:rsidRPr="00F64F36" w:rsidRDefault="00266F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Teachers</w:t>
      </w:r>
      <w:proofErr w:type="gramEnd"/>
      <w:r>
        <w:rPr>
          <w:sz w:val="28"/>
          <w:szCs w:val="28"/>
        </w:rPr>
        <w:t xml:space="preserve"> comments.</w:t>
      </w:r>
    </w:p>
    <w:sectPr w:rsidR="00F64F36" w:rsidRPr="00F64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A2"/>
    <w:rsid w:val="00266FF8"/>
    <w:rsid w:val="00564FD8"/>
    <w:rsid w:val="00687C2B"/>
    <w:rsid w:val="00A77DED"/>
    <w:rsid w:val="00B06720"/>
    <w:rsid w:val="00C10DA2"/>
    <w:rsid w:val="00E44EE2"/>
    <w:rsid w:val="00F6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0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4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0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4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FEBF4877</Template>
  <TotalTime>0</TotalTime>
  <Pages>1</Pages>
  <Words>94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2</cp:revision>
  <cp:lastPrinted>2016-03-09T03:40:00Z</cp:lastPrinted>
  <dcterms:created xsi:type="dcterms:W3CDTF">2016-03-10T06:00:00Z</dcterms:created>
  <dcterms:modified xsi:type="dcterms:W3CDTF">2016-03-10T06:00:00Z</dcterms:modified>
</cp:coreProperties>
</file>