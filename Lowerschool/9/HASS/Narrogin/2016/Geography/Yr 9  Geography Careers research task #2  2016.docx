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4C" w:rsidRDefault="00834D4C" w:rsidP="00DF7BC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89410E">
        <w:rPr>
          <w:rFonts w:ascii="Arial" w:hAnsi="Arial" w:cs="Arial"/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31780" wp14:editId="3F595ED8">
                <wp:simplePos x="0" y="0"/>
                <wp:positionH relativeFrom="column">
                  <wp:posOffset>133350</wp:posOffset>
                </wp:positionH>
                <wp:positionV relativeFrom="paragraph">
                  <wp:posOffset>-323850</wp:posOffset>
                </wp:positionV>
                <wp:extent cx="4429125" cy="704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D4C" w:rsidRDefault="00834D4C" w:rsidP="00834D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6982">
                              <w:rPr>
                                <w:sz w:val="40"/>
                                <w:szCs w:val="40"/>
                              </w:rPr>
                              <w:t>My Target</w:t>
                            </w:r>
                            <w:r>
                              <w:t xml:space="preserve">:    </w:t>
                            </w:r>
                            <w:r w:rsidR="000B3D41">
                              <w:rPr>
                                <w:sz w:val="18"/>
                                <w:szCs w:val="18"/>
                              </w:rPr>
                              <w:t xml:space="preserve">____ </w:t>
                            </w:r>
                            <w:proofErr w:type="gramStart"/>
                            <w:r w:rsidR="000B3D41">
                              <w:rPr>
                                <w:sz w:val="18"/>
                                <w:szCs w:val="18"/>
                              </w:rPr>
                              <w:t>/  100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 or </w:t>
                            </w:r>
                            <w:r w:rsidRPr="00A948C9">
                              <w:rPr>
                                <w:sz w:val="18"/>
                                <w:szCs w:val="18"/>
                              </w:rPr>
                              <w:t>______ %   Complete on the day of the tes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     </w:t>
                            </w:r>
                          </w:p>
                          <w:p w:rsidR="00834D4C" w:rsidRPr="006F6982" w:rsidRDefault="00834D4C" w:rsidP="00834D4C">
                            <w:pPr>
                              <w:jc w:val="center"/>
                            </w:pP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3859EF">
                              <w:rPr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.5pt;margin-top:-25.5pt;width:348.7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" fillcolor="white [3201]" strokecolor="#f79646 [3209]" strokeweight="2pt">
                <v:textbox>
                  <w:txbxContent>
                    <w:p w:rsidR="00834D4C" w:rsidRDefault="00834D4C" w:rsidP="00834D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6982">
                        <w:rPr>
                          <w:sz w:val="40"/>
                          <w:szCs w:val="40"/>
                        </w:rPr>
                        <w:t>My Target</w:t>
                      </w:r>
                      <w:r>
                        <w:t xml:space="preserve">:    </w:t>
                      </w:r>
                      <w:r w:rsidR="000B3D41">
                        <w:rPr>
                          <w:sz w:val="18"/>
                          <w:szCs w:val="18"/>
                        </w:rPr>
                        <w:t xml:space="preserve">____ </w:t>
                      </w:r>
                      <w:proofErr w:type="gramStart"/>
                      <w:r w:rsidR="000B3D41">
                        <w:rPr>
                          <w:sz w:val="18"/>
                          <w:szCs w:val="18"/>
                        </w:rPr>
                        <w:t>/  100</w:t>
                      </w:r>
                      <w:bookmarkStart w:id="1" w:name="_GoBack"/>
                      <w:bookmarkEnd w:id="1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  or </w:t>
                      </w:r>
                      <w:r w:rsidRPr="00A948C9">
                        <w:rPr>
                          <w:sz w:val="18"/>
                          <w:szCs w:val="18"/>
                        </w:rPr>
                        <w:t>______ %   Complete on the day of the tes</w:t>
                      </w:r>
                      <w:r>
                        <w:rPr>
                          <w:sz w:val="18"/>
                          <w:szCs w:val="18"/>
                        </w:rPr>
                        <w:t xml:space="preserve">t     </w:t>
                      </w:r>
                    </w:p>
                    <w:p w:rsidR="00834D4C" w:rsidRPr="006F6982" w:rsidRDefault="00834D4C" w:rsidP="00834D4C">
                      <w:pPr>
                        <w:jc w:val="center"/>
                      </w:pPr>
                      <w:r w:rsidRPr="006F6982">
                        <w:rPr>
                          <w:sz w:val="48"/>
                          <w:szCs w:val="48"/>
                        </w:rPr>
                        <w:sym w:font="Wingdings 2" w:char="F03C"/>
                      </w:r>
                      <w:r w:rsidRPr="006F6982"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6F6982">
                        <w:rPr>
                          <w:sz w:val="48"/>
                          <w:szCs w:val="48"/>
                        </w:rPr>
                        <w:sym w:font="Wingdings 2" w:char="F03D"/>
                      </w:r>
                      <w:r>
                        <w:rPr>
                          <w:sz w:val="18"/>
                          <w:szCs w:val="18"/>
                        </w:rPr>
                        <w:t xml:space="preserve">     (</w:t>
                      </w:r>
                      <w:r w:rsidRPr="003859EF">
                        <w:rPr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834D4C" w:rsidRDefault="00834D4C" w:rsidP="00DF7BC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834D4C" w:rsidRDefault="00834D4C" w:rsidP="00DF7BC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5D6C4C" w:rsidRDefault="00652AF5" w:rsidP="00DF7BC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-456565</wp:posOffset>
                </wp:positionV>
                <wp:extent cx="1371600" cy="1257300"/>
                <wp:effectExtent l="0" t="19050" r="0" b="1905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7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69pt;margin-top:-35.95pt;width:108pt;height:99pt;z-index:251658240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FrasMA&#10;AADaAAAADwAAAGRycy9kb3ducmV2LnhtbESPQWvCQBSE74X+h+UVvJlNiqjErFIKgVx6qJqDt0f2&#10;NQnJvg3ZbYz++q4g9DjMzDdMdphNLyYaXWtZQRLFIIgrq1uuFZxP+XILwnlkjb1lUnAjB4f960uG&#10;qbZX/qbp6GsRIOxSVNB4P6RSuqohgy6yA3Hwfuxo0Ac51lKPeA1w08v3OF5Lgy2HhQYH+myo6o6/&#10;RkG56u7l5fblEnvn0q/nvCqKXKnF2/yxA+Fp9v/hZ7vQCjbwuBJu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FrasMAAADaAAAADwAAAAAAAAAAAAAAAACYAgAAZHJzL2Rv&#10;d25yZXYueG1sUEsFBgAAAAAEAAQA9QAAAIgD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9Tfq/AAAA2gAAAA8AAABkcnMvZG93bnJldi54bWxET8uKwjAU3Qv+Q7iCO00VnJGOUUQQCi58&#10;FZzlpbnTdmxuShNr/HuzGJjl4bxXm2Aa0VPnassKZtMEBHFhdc2lgvy6nyxBOI+ssbFMCl7kYLMe&#10;DlaYavvkM/UXX4oYwi5FBZX3bSqlKyoy6Ka2JY7cj+0M+gi7UuoOnzHcNHKeJB/SYM2xocKWdhUV&#10;98vDKNjZz9PicM5CkH39m2fH27c+sFLjUdh+gfAU/L/4z51pBXFrvBJvgFy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IvU36vwAAANoAAAAPAAAAAAAAAAAAAAAAAJ8CAABk&#10;cnMvZG93bnJldi54bWxQSwUGAAAAAAQABAD3AAAAiwMAAAAA&#10;" fillcolor="green" stroked="t" strokecolor="white" strokeweight="0">
                  <v:imagedata r:id="rId7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>
        <w:rPr>
          <w:rFonts w:ascii="Arial" w:hAnsi="Arial" w:cs="Arial"/>
          <w:b/>
          <w:sz w:val="28"/>
          <w:szCs w:val="28"/>
          <w:u w:val="single"/>
        </w:rPr>
        <w:t>Name:                             __</w:t>
      </w:r>
      <w:r>
        <w:rPr>
          <w:rFonts w:ascii="Arial" w:hAnsi="Arial" w:cs="Arial"/>
          <w:b/>
          <w:sz w:val="28"/>
          <w:szCs w:val="28"/>
        </w:rPr>
        <w:t xml:space="preserve">   </w:t>
      </w:r>
      <w:r w:rsidR="005D6C4C">
        <w:rPr>
          <w:rFonts w:ascii="Arial" w:hAnsi="Arial" w:cs="Arial"/>
          <w:b/>
          <w:sz w:val="28"/>
          <w:szCs w:val="28"/>
          <w:u w:val="single"/>
        </w:rPr>
        <w:t>Date due___________</w:t>
      </w:r>
    </w:p>
    <w:p w:rsidR="00DF7BCD" w:rsidRDefault="00652AF5" w:rsidP="00DF7BCD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 xml:space="preserve">               </w:t>
      </w:r>
    </w:p>
    <w:p w:rsidR="00652AF5" w:rsidRPr="00834D4C" w:rsidRDefault="00FB3E72" w:rsidP="00834D4C">
      <w:pPr>
        <w:outlineLvl w:val="0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  <w:u w:val="single"/>
        </w:rPr>
        <w:t>Yr</w:t>
      </w:r>
      <w:proofErr w:type="spellEnd"/>
      <w:r>
        <w:rPr>
          <w:rFonts w:ascii="Arial" w:hAnsi="Arial" w:cs="Arial"/>
          <w:sz w:val="32"/>
          <w:szCs w:val="32"/>
          <w:u w:val="single"/>
        </w:rPr>
        <w:t xml:space="preserve"> 9 Humanities &amp; Social S</w:t>
      </w:r>
      <w:bookmarkStart w:id="0" w:name="_GoBack"/>
      <w:bookmarkEnd w:id="0"/>
      <w:r>
        <w:rPr>
          <w:rFonts w:ascii="Arial" w:hAnsi="Arial" w:cs="Arial"/>
          <w:sz w:val="32"/>
          <w:szCs w:val="32"/>
          <w:u w:val="single"/>
        </w:rPr>
        <w:t>ciences</w:t>
      </w:r>
      <w:r w:rsidR="00652AF5">
        <w:rPr>
          <w:rFonts w:ascii="Arial" w:hAnsi="Arial" w:cs="Arial"/>
          <w:sz w:val="32"/>
          <w:szCs w:val="32"/>
          <w:u w:val="single"/>
        </w:rPr>
        <w:t>:</w:t>
      </w:r>
      <w:r w:rsidR="00DF7BCD">
        <w:rPr>
          <w:rFonts w:ascii="Arial" w:hAnsi="Arial" w:cs="Arial"/>
          <w:b/>
          <w:sz w:val="32"/>
          <w:szCs w:val="32"/>
        </w:rPr>
        <w:t xml:space="preserve"> </w:t>
      </w:r>
      <w:r w:rsidR="00652AF5">
        <w:rPr>
          <w:rFonts w:ascii="Arial" w:hAnsi="Arial" w:cs="Arial"/>
          <w:i/>
          <w:sz w:val="32"/>
          <w:szCs w:val="32"/>
        </w:rPr>
        <w:t xml:space="preserve"> </w:t>
      </w:r>
      <w:r w:rsidR="00652AF5">
        <w:rPr>
          <w:rFonts w:ascii="Arial" w:hAnsi="Arial" w:cs="Arial"/>
          <w:i/>
          <w:sz w:val="32"/>
          <w:szCs w:val="32"/>
          <w:u w:val="single"/>
        </w:rPr>
        <w:t>Geography</w:t>
      </w:r>
    </w:p>
    <w:tbl>
      <w:tblPr>
        <w:tblpPr w:leftFromText="180" w:rightFromText="180" w:vertAnchor="text" w:horzAnchor="margin" w:tblpX="-232" w:tblpY="322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652AF5" w:rsidTr="00652AF5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AF5" w:rsidRDefault="00652A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marks</w:t>
            </w:r>
          </w:p>
          <w:p w:rsidR="00652AF5" w:rsidRDefault="0065264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AF5" w:rsidRDefault="00652AF5">
            <w:pPr>
              <w:rPr>
                <w:rFonts w:ascii="Arial" w:hAnsi="Arial" w:cs="Arial"/>
                <w:b/>
              </w:rPr>
            </w:pPr>
          </w:p>
          <w:p w:rsidR="00652AF5" w:rsidRDefault="00652AF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AF5" w:rsidRDefault="00652AF5">
            <w:pPr>
              <w:rPr>
                <w:rFonts w:ascii="Arial" w:hAnsi="Arial" w:cs="Arial"/>
                <w:b/>
              </w:rPr>
            </w:pPr>
          </w:p>
          <w:p w:rsidR="00652AF5" w:rsidRDefault="00652AF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</w:t>
            </w:r>
          </w:p>
          <w:p w:rsidR="00652AF5" w:rsidRDefault="00652AF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15%</w:t>
            </w:r>
          </w:p>
        </w:tc>
      </w:tr>
      <w:tr w:rsidR="00652AF5" w:rsidTr="00652AF5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AF5" w:rsidRDefault="00652AF5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AF5" w:rsidRDefault="00652AF5">
            <w:pPr>
              <w:rPr>
                <w:rFonts w:ascii="Arial" w:hAnsi="Arial" w:cs="Arial"/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AF5" w:rsidRDefault="00652AF5">
            <w:pPr>
              <w:rPr>
                <w:rFonts w:ascii="Arial" w:hAnsi="Arial" w:cs="Arial"/>
                <w:b/>
              </w:rPr>
            </w:pPr>
          </w:p>
        </w:tc>
      </w:tr>
    </w:tbl>
    <w:p w:rsidR="00652AF5" w:rsidRDefault="00652AF5" w:rsidP="00DF7BCD">
      <w:pPr>
        <w:rPr>
          <w:rFonts w:ascii="Arial" w:hAnsi="Arial" w:cs="Arial"/>
          <w:i/>
          <w:sz w:val="40"/>
          <w:szCs w:val="40"/>
        </w:rPr>
      </w:pPr>
    </w:p>
    <w:p w:rsidR="00652AF5" w:rsidRDefault="006B5C78" w:rsidP="00652AF5">
      <w:pPr>
        <w:outlineLvl w:val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Task 2</w:t>
      </w:r>
      <w:r w:rsidR="00FB3E72">
        <w:rPr>
          <w:rFonts w:ascii="Arial" w:hAnsi="Arial" w:cs="Arial"/>
          <w:b/>
          <w:i/>
          <w:sz w:val="32"/>
          <w:szCs w:val="32"/>
        </w:rPr>
        <w:t xml:space="preserve"> A</w:t>
      </w:r>
      <w:r w:rsidR="00652AF5">
        <w:rPr>
          <w:rFonts w:ascii="Arial" w:hAnsi="Arial" w:cs="Arial"/>
          <w:b/>
          <w:i/>
          <w:sz w:val="32"/>
          <w:szCs w:val="32"/>
        </w:rPr>
        <w:t xml:space="preserve">: </w:t>
      </w:r>
    </w:p>
    <w:p w:rsidR="00652AF5" w:rsidRPr="00DF7BCD" w:rsidRDefault="00652AF5" w:rsidP="00652AF5">
      <w:pPr>
        <w:outlineLvl w:val="0"/>
        <w:rPr>
          <w:rFonts w:ascii="Arial" w:hAnsi="Arial" w:cs="Arial"/>
          <w:b/>
          <w:i/>
          <w:sz w:val="44"/>
          <w:szCs w:val="44"/>
        </w:rPr>
      </w:pPr>
      <w:r w:rsidRPr="00DF7BCD">
        <w:rPr>
          <w:rFonts w:ascii="Arial" w:hAnsi="Arial" w:cs="Arial"/>
          <w:b/>
          <w:i/>
          <w:sz w:val="44"/>
          <w:szCs w:val="44"/>
        </w:rPr>
        <w:t xml:space="preserve">  Careers in Geography</w:t>
      </w:r>
    </w:p>
    <w:p w:rsidR="00DF7BCD" w:rsidRPr="00DF7BCD" w:rsidRDefault="00652AF5" w:rsidP="00652AF5">
      <w:pPr>
        <w:outlineLvl w:val="0"/>
        <w:rPr>
          <w:rFonts w:ascii="Arial" w:hAnsi="Arial" w:cs="Arial"/>
          <w:b/>
          <w:i/>
          <w:sz w:val="44"/>
          <w:szCs w:val="44"/>
        </w:rPr>
      </w:pPr>
      <w:r w:rsidRPr="00DF7BCD">
        <w:rPr>
          <w:rFonts w:ascii="Arial" w:hAnsi="Arial" w:cs="Arial"/>
          <w:b/>
          <w:i/>
          <w:sz w:val="44"/>
          <w:szCs w:val="44"/>
        </w:rPr>
        <w:t>Research task</w:t>
      </w:r>
    </w:p>
    <w:p w:rsidR="00652AF5" w:rsidRPr="005D6C4C" w:rsidRDefault="00652AF5" w:rsidP="00652AF5">
      <w:pPr>
        <w:outlineLvl w:val="0"/>
        <w:rPr>
          <w:rFonts w:ascii="Arial" w:hAnsi="Arial" w:cs="Arial"/>
          <w:b/>
          <w:i/>
          <w:sz w:val="28"/>
          <w:szCs w:val="28"/>
        </w:rPr>
      </w:pPr>
      <w:r w:rsidRPr="00DF7BCD">
        <w:rPr>
          <w:rFonts w:ascii="Arial" w:hAnsi="Arial" w:cs="Arial"/>
          <w:b/>
          <w:i/>
          <w:sz w:val="28"/>
          <w:szCs w:val="28"/>
        </w:rPr>
        <w:t>Your task is to research a career that inter</w:t>
      </w:r>
      <w:r w:rsidR="005D6C4C">
        <w:rPr>
          <w:rFonts w:ascii="Arial" w:hAnsi="Arial" w:cs="Arial"/>
          <w:b/>
          <w:i/>
          <w:sz w:val="28"/>
          <w:szCs w:val="28"/>
        </w:rPr>
        <w:t>ests you and links to geography.</w:t>
      </w:r>
    </w:p>
    <w:p w:rsidR="00652AF5" w:rsidRPr="00DF7BCD" w:rsidRDefault="00652AF5" w:rsidP="00652AF5">
      <w:pPr>
        <w:outlineLvl w:val="0"/>
        <w:rPr>
          <w:rFonts w:ascii="Arial" w:hAnsi="Arial" w:cs="Arial"/>
        </w:rPr>
      </w:pPr>
      <w:r w:rsidRPr="00DF7BCD">
        <w:rPr>
          <w:rFonts w:ascii="Arial" w:hAnsi="Arial" w:cs="Arial"/>
        </w:rPr>
        <w:t xml:space="preserve">You must Brainstorm geographical careers that link to the following three areas; </w:t>
      </w:r>
    </w:p>
    <w:p w:rsidR="00652AF5" w:rsidRPr="00DF7BCD" w:rsidRDefault="00652AF5" w:rsidP="00652AF5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</w:rPr>
      </w:pPr>
      <w:r w:rsidRPr="00DF7BCD">
        <w:rPr>
          <w:rFonts w:ascii="Arial" w:hAnsi="Arial" w:cs="Arial"/>
        </w:rPr>
        <w:t>Working outdoors e.g. farming, forestry, surveyor or geologist.</w:t>
      </w:r>
    </w:p>
    <w:p w:rsidR="00652AF5" w:rsidRPr="00DF7BCD" w:rsidRDefault="00652AF5" w:rsidP="00652AF5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</w:rPr>
      </w:pPr>
      <w:r w:rsidRPr="00DF7BCD">
        <w:rPr>
          <w:rFonts w:ascii="Arial" w:hAnsi="Arial" w:cs="Arial"/>
        </w:rPr>
        <w:t>Caring for the environment e.g. wildlife conservation or zoologist.</w:t>
      </w:r>
    </w:p>
    <w:p w:rsidR="00652AF5" w:rsidRPr="00DF7BCD" w:rsidRDefault="00652AF5" w:rsidP="00652AF5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</w:rPr>
      </w:pPr>
      <w:r w:rsidRPr="00DF7BCD">
        <w:rPr>
          <w:rFonts w:ascii="Arial" w:hAnsi="Arial" w:cs="Arial"/>
        </w:rPr>
        <w:t>Caring for people e.g. emergency management (DFES), urban planner or foreign affairs</w:t>
      </w:r>
    </w:p>
    <w:p w:rsidR="00652AF5" w:rsidRDefault="00652AF5" w:rsidP="00652AF5">
      <w:pPr>
        <w:outlineLvl w:val="0"/>
        <w:rPr>
          <w:rFonts w:ascii="Arial" w:hAnsi="Arial" w:cs="Arial"/>
          <w:b/>
        </w:rPr>
      </w:pPr>
      <w:r w:rsidRPr="00DF7BCD">
        <w:rPr>
          <w:rFonts w:ascii="Arial" w:hAnsi="Arial" w:cs="Arial"/>
          <w:b/>
        </w:rPr>
        <w:t xml:space="preserve">You will need to hand in 3 different brainstorms. </w:t>
      </w:r>
    </w:p>
    <w:p w:rsidR="00834D4C" w:rsidRPr="00834D4C" w:rsidRDefault="00834D4C" w:rsidP="00652AF5">
      <w:pPr>
        <w:outlineLvl w:val="0"/>
        <w:rPr>
          <w:rFonts w:ascii="Arial" w:hAnsi="Arial" w:cs="Arial"/>
          <w:b/>
        </w:rPr>
      </w:pPr>
    </w:p>
    <w:p w:rsidR="00652AF5" w:rsidRDefault="00652AF5" w:rsidP="00652AF5">
      <w:pPr>
        <w:outlineLvl w:val="0"/>
        <w:rPr>
          <w:rFonts w:ascii="Arial" w:hAnsi="Arial" w:cs="Arial"/>
          <w:b/>
          <w:sz w:val="28"/>
          <w:szCs w:val="28"/>
        </w:rPr>
      </w:pPr>
      <w:r w:rsidRPr="00834D4C">
        <w:rPr>
          <w:rFonts w:ascii="Arial" w:hAnsi="Arial" w:cs="Arial"/>
          <w:b/>
          <w:sz w:val="28"/>
          <w:szCs w:val="28"/>
        </w:rPr>
        <w:t xml:space="preserve">You must then choose one career that particularly interests you </w:t>
      </w:r>
      <w:r w:rsidR="00DF7BCD" w:rsidRPr="00834D4C">
        <w:rPr>
          <w:rFonts w:ascii="Arial" w:hAnsi="Arial" w:cs="Arial"/>
          <w:b/>
          <w:sz w:val="28"/>
          <w:szCs w:val="28"/>
        </w:rPr>
        <w:t>and research</w:t>
      </w:r>
      <w:r w:rsidRPr="00834D4C">
        <w:rPr>
          <w:rFonts w:ascii="Arial" w:hAnsi="Arial" w:cs="Arial"/>
          <w:b/>
          <w:sz w:val="28"/>
          <w:szCs w:val="28"/>
        </w:rPr>
        <w:t xml:space="preserve"> it. </w:t>
      </w:r>
    </w:p>
    <w:p w:rsidR="00834D4C" w:rsidRPr="00834D4C" w:rsidRDefault="00834D4C" w:rsidP="00652AF5">
      <w:pPr>
        <w:outlineLvl w:val="0"/>
        <w:rPr>
          <w:rFonts w:ascii="Arial" w:hAnsi="Arial" w:cs="Arial"/>
          <w:b/>
          <w:sz w:val="28"/>
          <w:szCs w:val="28"/>
        </w:rPr>
      </w:pPr>
    </w:p>
    <w:p w:rsidR="00652AF5" w:rsidRDefault="00652AF5" w:rsidP="00652AF5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The Key Focus Areas you need to research are; </w:t>
      </w:r>
    </w:p>
    <w:p w:rsidR="00652AF5" w:rsidRPr="00DF7BCD" w:rsidRDefault="00652AF5" w:rsidP="00652AF5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</w:rPr>
      </w:pPr>
      <w:r w:rsidRPr="00DF7BCD">
        <w:rPr>
          <w:rFonts w:ascii="Arial" w:hAnsi="Arial" w:cs="Arial"/>
        </w:rPr>
        <w:t>What qualifications are needed in this career?</w:t>
      </w:r>
      <w:r w:rsidR="00DF7BCD" w:rsidRPr="00DF7BCD">
        <w:rPr>
          <w:rFonts w:ascii="Arial" w:hAnsi="Arial" w:cs="Arial"/>
        </w:rPr>
        <w:t xml:space="preserve"> How does a person go about entering this field of </w:t>
      </w:r>
      <w:r w:rsidR="00874CDC" w:rsidRPr="00DF7BCD">
        <w:rPr>
          <w:rFonts w:ascii="Arial" w:hAnsi="Arial" w:cs="Arial"/>
        </w:rPr>
        <w:t>work?</w:t>
      </w:r>
    </w:p>
    <w:p w:rsidR="00DF7BCD" w:rsidRPr="00DF7BCD" w:rsidRDefault="00DF7BCD" w:rsidP="00652AF5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</w:rPr>
      </w:pPr>
      <w:r w:rsidRPr="00DF7BCD">
        <w:rPr>
          <w:rFonts w:ascii="Arial" w:hAnsi="Arial" w:cs="Arial"/>
        </w:rPr>
        <w:t>How does someone working in this career use geographical skills and concepts?</w:t>
      </w:r>
    </w:p>
    <w:p w:rsidR="00DF7BCD" w:rsidRPr="00DF7BCD" w:rsidRDefault="00DF7BCD" w:rsidP="00652AF5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</w:rPr>
      </w:pPr>
      <w:r w:rsidRPr="00DF7BCD">
        <w:rPr>
          <w:rFonts w:ascii="Arial" w:hAnsi="Arial" w:cs="Arial"/>
        </w:rPr>
        <w:t>What aspects of this career so you think is the most attractive to you and others and why?</w:t>
      </w:r>
    </w:p>
    <w:p w:rsidR="00DF7BCD" w:rsidRPr="00DF7BCD" w:rsidRDefault="00DF7BCD" w:rsidP="00652AF5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</w:rPr>
      </w:pPr>
      <w:r w:rsidRPr="00DF7BCD">
        <w:rPr>
          <w:rFonts w:ascii="Arial" w:hAnsi="Arial" w:cs="Arial"/>
        </w:rPr>
        <w:t>What kinds of tasks might be included in a typical day’s work for someone in this career?</w:t>
      </w:r>
    </w:p>
    <w:p w:rsidR="00DF7BCD" w:rsidRPr="00DF7BCD" w:rsidRDefault="00DF7BCD" w:rsidP="00DF7BCD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</w:rPr>
      </w:pPr>
      <w:r w:rsidRPr="00DF7BCD">
        <w:rPr>
          <w:rFonts w:ascii="Arial" w:hAnsi="Arial" w:cs="Arial"/>
        </w:rPr>
        <w:t xml:space="preserve">Three top features of this career. </w:t>
      </w:r>
      <w:r w:rsidR="00874CDC" w:rsidRPr="00DF7BCD">
        <w:rPr>
          <w:rFonts w:ascii="Arial" w:hAnsi="Arial" w:cs="Arial"/>
        </w:rPr>
        <w:t>(3</w:t>
      </w:r>
      <w:r w:rsidRPr="00DF7BCD">
        <w:rPr>
          <w:rFonts w:ascii="Arial" w:hAnsi="Arial" w:cs="Arial"/>
        </w:rPr>
        <w:t xml:space="preserve"> things that make it an interesting career or interesting every day). </w:t>
      </w:r>
    </w:p>
    <w:p w:rsidR="00DF7BCD" w:rsidRPr="00DF7BCD" w:rsidRDefault="00DF7BCD" w:rsidP="00DF7BCD">
      <w:pPr>
        <w:outlineLvl w:val="0"/>
        <w:rPr>
          <w:rFonts w:ascii="Arial" w:hAnsi="Arial" w:cs="Arial"/>
          <w:b/>
        </w:rPr>
      </w:pPr>
    </w:p>
    <w:p w:rsidR="00652AF5" w:rsidRPr="00834D4C" w:rsidRDefault="00DF7BCD" w:rsidP="00652AF5">
      <w:pPr>
        <w:outlineLvl w:val="0"/>
        <w:rPr>
          <w:rFonts w:ascii="Arial" w:hAnsi="Arial" w:cs="Arial"/>
          <w:b/>
          <w:i/>
          <w:sz w:val="28"/>
          <w:szCs w:val="28"/>
        </w:rPr>
      </w:pPr>
      <w:r w:rsidRPr="00834D4C">
        <w:rPr>
          <w:rFonts w:ascii="Arial" w:hAnsi="Arial" w:cs="Arial"/>
          <w:b/>
          <w:i/>
          <w:sz w:val="28"/>
          <w:szCs w:val="28"/>
        </w:rPr>
        <w:t>YOU MUST SUBMIT:</w:t>
      </w:r>
    </w:p>
    <w:p w:rsidR="00DF7BCD" w:rsidRPr="00DF7BCD" w:rsidRDefault="00DF7BCD" w:rsidP="00DF7BCD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DF7BCD">
        <w:rPr>
          <w:rFonts w:ascii="Arial" w:hAnsi="Arial" w:cs="Arial"/>
        </w:rPr>
        <w:t>3 brainstorms</w:t>
      </w:r>
    </w:p>
    <w:p w:rsidR="00DF7BCD" w:rsidRDefault="00DF7BCD" w:rsidP="00DF7BCD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DF7BCD">
        <w:rPr>
          <w:rFonts w:ascii="Arial" w:hAnsi="Arial" w:cs="Arial"/>
        </w:rPr>
        <w:t>K</w:t>
      </w:r>
      <w:r w:rsidR="005D6C4C">
        <w:rPr>
          <w:rFonts w:ascii="Arial" w:hAnsi="Arial" w:cs="Arial"/>
        </w:rPr>
        <w:t>WL</w:t>
      </w:r>
      <w:r w:rsidRPr="00DF7BCD">
        <w:rPr>
          <w:rFonts w:ascii="Arial" w:hAnsi="Arial" w:cs="Arial"/>
        </w:rPr>
        <w:t xml:space="preserve"> chart</w:t>
      </w:r>
      <w:r w:rsidR="00652AF5" w:rsidRPr="00DF7BCD">
        <w:rPr>
          <w:rFonts w:ascii="Arial" w:hAnsi="Arial" w:cs="Arial"/>
          <w:sz w:val="36"/>
          <w:szCs w:val="36"/>
        </w:rPr>
        <w:tab/>
      </w:r>
    </w:p>
    <w:p w:rsidR="00DF7BCD" w:rsidRPr="00DF7BCD" w:rsidRDefault="00DF7BCD" w:rsidP="00DF7BCD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 xml:space="preserve">2 PMI charts  - </w:t>
      </w:r>
      <w:r w:rsidR="00652AF5" w:rsidRPr="00DF7BCD">
        <w:rPr>
          <w:rFonts w:ascii="Arial" w:hAnsi="Arial" w:cs="Arial"/>
          <w:sz w:val="36"/>
          <w:szCs w:val="36"/>
        </w:rPr>
        <w:tab/>
      </w:r>
      <w:r w:rsidR="00834D4C">
        <w:rPr>
          <w:rFonts w:ascii="Arial" w:hAnsi="Arial" w:cs="Arial"/>
        </w:rPr>
        <w:t>1 for the task</w:t>
      </w:r>
      <w:r>
        <w:rPr>
          <w:rFonts w:ascii="Arial" w:hAnsi="Arial" w:cs="Arial"/>
        </w:rPr>
        <w:t xml:space="preserve"> &amp; 1 for </w:t>
      </w:r>
      <w:r w:rsidR="00834D4C">
        <w:rPr>
          <w:rFonts w:ascii="Arial" w:hAnsi="Arial" w:cs="Arial"/>
        </w:rPr>
        <w:t>topic (self-evaluation)</w:t>
      </w:r>
    </w:p>
    <w:p w:rsidR="00DF7BCD" w:rsidRPr="00DF7BCD" w:rsidRDefault="00DF7BCD" w:rsidP="00DF7BCD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 xml:space="preserve">Notes </w:t>
      </w:r>
    </w:p>
    <w:p w:rsidR="005D6C4C" w:rsidRPr="005D6C4C" w:rsidRDefault="00DF7BCD" w:rsidP="00DF7BCD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Bibliography</w:t>
      </w:r>
    </w:p>
    <w:p w:rsidR="00652AF5" w:rsidRPr="00DF7BCD" w:rsidRDefault="005D6C4C" w:rsidP="00DF7BCD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Your finished report</w:t>
      </w:r>
      <w:r w:rsidR="00652AF5" w:rsidRPr="00DF7BCD">
        <w:rPr>
          <w:rFonts w:ascii="Arial" w:hAnsi="Arial" w:cs="Arial"/>
          <w:sz w:val="36"/>
          <w:szCs w:val="36"/>
        </w:rPr>
        <w:tab/>
      </w:r>
      <w:r w:rsidR="00652AF5" w:rsidRPr="00DF7BCD">
        <w:rPr>
          <w:rFonts w:ascii="Arial" w:hAnsi="Arial" w:cs="Arial"/>
          <w:sz w:val="36"/>
          <w:szCs w:val="36"/>
        </w:rPr>
        <w:tab/>
      </w:r>
      <w:r w:rsidR="00652AF5" w:rsidRPr="00DF7BCD">
        <w:rPr>
          <w:rFonts w:ascii="Arial" w:hAnsi="Arial" w:cs="Arial"/>
          <w:sz w:val="36"/>
          <w:szCs w:val="36"/>
        </w:rPr>
        <w:tab/>
      </w:r>
      <w:r w:rsidR="00652AF5" w:rsidRPr="00DF7BCD">
        <w:rPr>
          <w:rFonts w:ascii="Arial" w:hAnsi="Arial" w:cs="Arial"/>
          <w:sz w:val="36"/>
          <w:szCs w:val="36"/>
        </w:rPr>
        <w:tab/>
      </w:r>
      <w:r w:rsidR="00652AF5" w:rsidRPr="00DF7BCD">
        <w:rPr>
          <w:rFonts w:ascii="Arial" w:hAnsi="Arial" w:cs="Arial"/>
          <w:sz w:val="36"/>
          <w:szCs w:val="36"/>
        </w:rPr>
        <w:tab/>
      </w:r>
    </w:p>
    <w:p w:rsidR="005D6C4C" w:rsidRPr="00652644" w:rsidRDefault="005D6C4C" w:rsidP="00652644">
      <w:pPr>
        <w:ind w:left="720"/>
        <w:rPr>
          <w:rFonts w:ascii="Arial" w:hAnsi="Arial" w:cs="Arial"/>
          <w:sz w:val="28"/>
          <w:szCs w:val="28"/>
        </w:rPr>
      </w:pPr>
    </w:p>
    <w:p w:rsidR="005D6C4C" w:rsidRPr="005D6C4C" w:rsidRDefault="005D6C4C" w:rsidP="00834D4C">
      <w:pPr>
        <w:pStyle w:val="ListParagraph"/>
        <w:ind w:left="1080"/>
        <w:rPr>
          <w:sz w:val="28"/>
          <w:szCs w:val="28"/>
        </w:rPr>
      </w:pPr>
    </w:p>
    <w:p w:rsidR="005D6C4C" w:rsidRPr="00ED050E" w:rsidRDefault="005D6C4C" w:rsidP="00ED050E">
      <w:pPr>
        <w:rPr>
          <w:sz w:val="28"/>
          <w:szCs w:val="28"/>
        </w:rPr>
      </w:pPr>
    </w:p>
    <w:p w:rsidR="00EA3F7B" w:rsidRDefault="00EA3F7B"/>
    <w:p w:rsidR="00DF7BCD" w:rsidRPr="00DF7BCD" w:rsidRDefault="00DF7BCD"/>
    <w:p w:rsidR="00652AF5" w:rsidRPr="00DF7BCD" w:rsidRDefault="00652AF5"/>
    <w:p w:rsidR="00652AF5" w:rsidRDefault="00652AF5"/>
    <w:p w:rsidR="002E55A2" w:rsidRDefault="002E55A2"/>
    <w:p w:rsidR="002E55A2" w:rsidRDefault="002E55A2"/>
    <w:p w:rsidR="002E55A2" w:rsidRDefault="002E55A2"/>
    <w:p w:rsidR="002E55A2" w:rsidRDefault="002E55A2"/>
    <w:p w:rsidR="002E55A2" w:rsidRDefault="002E55A2"/>
    <w:p w:rsidR="002E55A2" w:rsidRDefault="002E55A2"/>
    <w:p w:rsidR="002E55A2" w:rsidRDefault="00B434A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A3B2B" wp14:editId="757C913F">
                <wp:simplePos x="0" y="0"/>
                <wp:positionH relativeFrom="column">
                  <wp:posOffset>257175</wp:posOffset>
                </wp:positionH>
                <wp:positionV relativeFrom="paragraph">
                  <wp:posOffset>149225</wp:posOffset>
                </wp:positionV>
                <wp:extent cx="5362575" cy="4095750"/>
                <wp:effectExtent l="38100" t="19050" r="47625" b="3810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4A4" w:rsidRDefault="00B434A4" w:rsidP="00B434A4">
                            <w:pPr>
                              <w:jc w:val="center"/>
                            </w:pPr>
                            <w:r>
                              <w:t xml:space="preserve">Brainstorm </w:t>
                            </w:r>
                          </w:p>
                          <w:p w:rsidR="00B434A4" w:rsidRDefault="00B434A4" w:rsidP="00B434A4">
                            <w:pPr>
                              <w:jc w:val="center"/>
                            </w:pPr>
                            <w:r>
                              <w:t xml:space="preserve">Working </w:t>
                            </w:r>
                          </w:p>
                          <w:p w:rsidR="00B434A4" w:rsidRDefault="00B434A4" w:rsidP="00B434A4">
                            <w:pPr>
                              <w:jc w:val="center"/>
                            </w:pPr>
                            <w:r>
                              <w:t>Outdoors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" o:spid="_x0000_s1027" style="position:absolute;margin-left:20.25pt;margin-top:11.75pt;width:422.25pt;height:3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62575,409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" adj="-11796480,,5400" path="m6,1564433r2048327,11l2681288,r632954,1564444l5362569,1564433,3705430,2531302r632981,1564438l2681288,3128853,1024164,4095740,1657145,2531302,6,1564433xe" fillcolor="white [3201]" strokecolor="#f79646 [3209]" strokeweight="2pt">
                <v:stroke joinstyle="miter"/>
                <v:formulas/>
                <v:path arrowok="t" o:connecttype="custom" o:connectlocs="6,1564433;2048333,1564444;2681288,0;3314242,1564444;5362569,1564433;3705430,2531302;4338411,4095740;2681288,3128853;1024164,4095740;1657145,2531302;6,1564433" o:connectangles="0,0,0,0,0,0,0,0,0,0,0" textboxrect="0,0,5362575,4095750"/>
                <v:textbox>
                  <w:txbxContent>
                    <w:p w:rsidR="00B434A4" w:rsidRDefault="00B434A4" w:rsidP="00B434A4">
                      <w:pPr>
                        <w:jc w:val="center"/>
                      </w:pPr>
                      <w:r>
                        <w:t xml:space="preserve">Brainstorm </w:t>
                      </w:r>
                    </w:p>
                    <w:p w:rsidR="00B434A4" w:rsidRDefault="00B434A4" w:rsidP="00B434A4">
                      <w:pPr>
                        <w:jc w:val="center"/>
                      </w:pPr>
                      <w:r>
                        <w:t xml:space="preserve">Working </w:t>
                      </w:r>
                    </w:p>
                    <w:p w:rsidR="00B434A4" w:rsidRDefault="00B434A4" w:rsidP="00B434A4">
                      <w:pPr>
                        <w:jc w:val="center"/>
                      </w:pPr>
                      <w:r>
                        <w:t>Outdoors</w:t>
                      </w:r>
                    </w:p>
                  </w:txbxContent>
                </v:textbox>
              </v:shape>
            </w:pict>
          </mc:Fallback>
        </mc:AlternateContent>
      </w:r>
    </w:p>
    <w:p w:rsidR="002E55A2" w:rsidRDefault="002E55A2"/>
    <w:p w:rsidR="002E55A2" w:rsidRDefault="002E55A2"/>
    <w:p w:rsidR="002E55A2" w:rsidRDefault="002E55A2"/>
    <w:p w:rsidR="002E55A2" w:rsidRDefault="002E55A2"/>
    <w:p w:rsidR="002E55A2" w:rsidRDefault="002E55A2"/>
    <w:p w:rsidR="002E55A2" w:rsidRDefault="002E55A2"/>
    <w:p w:rsidR="002E55A2" w:rsidRDefault="002E55A2"/>
    <w:p w:rsidR="002E55A2" w:rsidRDefault="002E55A2"/>
    <w:p w:rsidR="002E55A2" w:rsidRDefault="002E55A2"/>
    <w:p w:rsidR="002E55A2" w:rsidRDefault="002E55A2"/>
    <w:p w:rsidR="002E55A2" w:rsidRDefault="002E55A2"/>
    <w:p w:rsidR="002E55A2" w:rsidRDefault="002E55A2"/>
    <w:p w:rsidR="002E55A2" w:rsidRDefault="002E55A2"/>
    <w:p w:rsidR="002E55A2" w:rsidRDefault="002E55A2"/>
    <w:p w:rsidR="002E55A2" w:rsidRDefault="002E55A2"/>
    <w:p w:rsidR="002E55A2" w:rsidRDefault="002E55A2"/>
    <w:p w:rsidR="002E55A2" w:rsidRDefault="002E55A2">
      <w:r>
        <w:t xml:space="preserve">                                                                                   </w:t>
      </w:r>
    </w:p>
    <w:p w:rsidR="002E55A2" w:rsidRDefault="002E55A2">
      <w:r>
        <w:t xml:space="preserve">                                                                        </w:t>
      </w:r>
    </w:p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E8EDE" wp14:editId="7D4BA75F">
                <wp:simplePos x="0" y="0"/>
                <wp:positionH relativeFrom="column">
                  <wp:posOffset>628650</wp:posOffset>
                </wp:positionH>
                <wp:positionV relativeFrom="paragraph">
                  <wp:posOffset>134620</wp:posOffset>
                </wp:positionV>
                <wp:extent cx="4543425" cy="4229100"/>
                <wp:effectExtent l="38100" t="38100" r="47625" b="3810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4229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4A4" w:rsidRDefault="00B434A4" w:rsidP="00B434A4">
                            <w:pPr>
                              <w:jc w:val="center"/>
                            </w:pPr>
                            <w:r>
                              <w:t>Brainstorm Caring for the</w:t>
                            </w:r>
                          </w:p>
                          <w:p w:rsidR="00B434A4" w:rsidRDefault="00B434A4" w:rsidP="00B434A4">
                            <w:pPr>
                              <w:jc w:val="center"/>
                            </w:pPr>
                            <w: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3" o:spid="_x0000_s1028" style="position:absolute;margin-left:49.5pt;margin-top:10.6pt;width:357.75pt;height:3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3425,422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" adj="-11796480,,5400" path="m5,1615368r1735438,12l2271713,r536269,1615380l4543420,1615368,3139414,2613717r536291,1615372l2271713,3230723,867720,4229089,1404011,2613717,5,1615368xe" fillcolor="white [3201]" strokecolor="#f79646 [3209]" strokeweight="2pt">
                <v:stroke joinstyle="miter"/>
                <v:formulas/>
                <v:path arrowok="t" o:connecttype="custom" o:connectlocs="5,1615368;1735443,1615380;2271713,0;2807982,1615380;4543420,1615368;3139414,2613717;3675705,4229089;2271713,3230723;867720,4229089;1404011,2613717;5,1615368" o:connectangles="0,0,0,0,0,0,0,0,0,0,0" textboxrect="0,0,4543425,4229100"/>
                <v:textbox>
                  <w:txbxContent>
                    <w:p w:rsidR="00B434A4" w:rsidRDefault="00B434A4" w:rsidP="00B434A4">
                      <w:pPr>
                        <w:jc w:val="center"/>
                      </w:pPr>
                      <w:r>
                        <w:t>Brainstorm Caring for the</w:t>
                      </w:r>
                    </w:p>
                    <w:p w:rsidR="00B434A4" w:rsidRDefault="00B434A4" w:rsidP="00B434A4">
                      <w:pPr>
                        <w:jc w:val="center"/>
                      </w:pPr>
                      <w:r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</w:p>
    <w:p w:rsidR="00B434A4" w:rsidRDefault="00B434A4"/>
    <w:p w:rsidR="00B434A4" w:rsidRDefault="00B434A4"/>
    <w:p w:rsidR="00B434A4" w:rsidRDefault="00B434A4"/>
    <w:p w:rsidR="00B434A4" w:rsidRDefault="00B434A4"/>
    <w:p w:rsidR="00B434A4" w:rsidRDefault="00B434A4" w:rsidP="00B434A4"/>
    <w:p w:rsidR="00B434A4" w:rsidRDefault="00B434A4" w:rsidP="00B434A4"/>
    <w:p w:rsidR="00B434A4" w:rsidRDefault="00B434A4" w:rsidP="00B434A4"/>
    <w:p w:rsidR="00B434A4" w:rsidRDefault="00B434A4" w:rsidP="00B434A4"/>
    <w:p w:rsidR="00B434A4" w:rsidRDefault="00B434A4" w:rsidP="00B434A4"/>
    <w:p w:rsidR="00B434A4" w:rsidRDefault="00B434A4" w:rsidP="00B434A4"/>
    <w:p w:rsidR="00B434A4" w:rsidRDefault="00B434A4" w:rsidP="00B434A4"/>
    <w:p w:rsidR="00B434A4" w:rsidRDefault="00B434A4" w:rsidP="00B434A4"/>
    <w:p w:rsidR="00B434A4" w:rsidRDefault="00B434A4" w:rsidP="00B434A4"/>
    <w:p w:rsidR="00B434A4" w:rsidRDefault="00B434A4" w:rsidP="00B434A4"/>
    <w:p w:rsidR="00B434A4" w:rsidRDefault="00B434A4" w:rsidP="00B434A4"/>
    <w:p w:rsidR="00B434A4" w:rsidRDefault="00B434A4" w:rsidP="00B434A4"/>
    <w:p w:rsidR="00B434A4" w:rsidRDefault="00B434A4" w:rsidP="00B434A4">
      <w:r>
        <w:t xml:space="preserve">                                                                                   </w:t>
      </w:r>
    </w:p>
    <w:p w:rsidR="00B434A4" w:rsidRPr="00DF7BCD" w:rsidRDefault="00B434A4" w:rsidP="00B434A4">
      <w:r>
        <w:t xml:space="preserve">                                                                        </w:t>
      </w:r>
    </w:p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8B6C2" wp14:editId="7A481002">
                <wp:simplePos x="0" y="0"/>
                <wp:positionH relativeFrom="column">
                  <wp:posOffset>809625</wp:posOffset>
                </wp:positionH>
                <wp:positionV relativeFrom="paragraph">
                  <wp:posOffset>123190</wp:posOffset>
                </wp:positionV>
                <wp:extent cx="4686300" cy="4819650"/>
                <wp:effectExtent l="19050" t="38100" r="38100" b="38100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48196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4A4" w:rsidRDefault="00B434A4" w:rsidP="00B434A4">
                            <w:pPr>
                              <w:jc w:val="center"/>
                            </w:pPr>
                            <w:r>
                              <w:t>Brainstorm Caring for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4" o:spid="_x0000_s1029" style="position:absolute;margin-left:63.75pt;margin-top:9.7pt;width:369pt;height:3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86300,4819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" adj="-11796480,,5400" path="m5,1840938r1790012,13l2343150,r553133,1840951l4686295,1840938,3238138,2978695r553155,1840943l2343150,3681860,895007,4819638,1448162,2978695,5,1840938xe" fillcolor="white [3201]" strokecolor="#f79646 [3209]" strokeweight="2pt">
                <v:stroke joinstyle="miter"/>
                <v:formulas/>
                <v:path arrowok="t" o:connecttype="custom" o:connectlocs="5,1840938;1790017,1840951;2343150,0;2896283,1840951;4686295,1840938;3238138,2978695;3791293,4819638;2343150,3681860;895007,4819638;1448162,2978695;5,1840938" o:connectangles="0,0,0,0,0,0,0,0,0,0,0" textboxrect="0,0,4686300,4819650"/>
                <v:textbox>
                  <w:txbxContent>
                    <w:p w:rsidR="00B434A4" w:rsidRDefault="00B434A4" w:rsidP="00B434A4">
                      <w:pPr>
                        <w:jc w:val="center"/>
                      </w:pPr>
                      <w:r>
                        <w:t>Brainstorm Caring for People</w:t>
                      </w:r>
                    </w:p>
                  </w:txbxContent>
                </v:textbox>
              </v:shape>
            </w:pict>
          </mc:Fallback>
        </mc:AlternateContent>
      </w:r>
    </w:p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Default="00B434A4"/>
    <w:p w:rsidR="00B434A4" w:rsidRPr="00B434A4" w:rsidRDefault="00B434A4" w:rsidP="00B434A4">
      <w:pPr>
        <w:jc w:val="center"/>
        <w:rPr>
          <w:rFonts w:ascii="Broadway" w:hAnsi="Broadway" w:cs="Arial"/>
          <w:sz w:val="48"/>
          <w:szCs w:val="48"/>
        </w:rPr>
      </w:pPr>
      <w:r w:rsidRPr="00B434A4">
        <w:rPr>
          <w:rFonts w:ascii="Broadway" w:hAnsi="Broadway" w:cs="Arial"/>
          <w:sz w:val="48"/>
          <w:szCs w:val="48"/>
        </w:rPr>
        <w:lastRenderedPageBreak/>
        <w:t>KWL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434A4" w:rsidTr="00B434A4">
        <w:tc>
          <w:tcPr>
            <w:tcW w:w="3080" w:type="dxa"/>
          </w:tcPr>
          <w:p w:rsidR="00B434A4" w:rsidRDefault="00B434A4" w:rsidP="00B434A4">
            <w:pPr>
              <w:jc w:val="center"/>
            </w:pPr>
            <w:r>
              <w:t>What you know</w:t>
            </w:r>
          </w:p>
        </w:tc>
        <w:tc>
          <w:tcPr>
            <w:tcW w:w="3081" w:type="dxa"/>
          </w:tcPr>
          <w:p w:rsidR="00B434A4" w:rsidRDefault="00B434A4" w:rsidP="00B434A4">
            <w:pPr>
              <w:jc w:val="center"/>
            </w:pPr>
            <w:r>
              <w:t>What you want to know</w:t>
            </w:r>
          </w:p>
        </w:tc>
        <w:tc>
          <w:tcPr>
            <w:tcW w:w="3081" w:type="dxa"/>
          </w:tcPr>
          <w:p w:rsidR="00B434A4" w:rsidRDefault="00B434A4" w:rsidP="00B434A4">
            <w:pPr>
              <w:jc w:val="center"/>
            </w:pPr>
            <w:r>
              <w:t>What you learnt</w:t>
            </w:r>
          </w:p>
        </w:tc>
      </w:tr>
      <w:tr w:rsidR="00B434A4" w:rsidTr="00B434A4">
        <w:tc>
          <w:tcPr>
            <w:tcW w:w="3080" w:type="dxa"/>
          </w:tcPr>
          <w:p w:rsidR="00B434A4" w:rsidRDefault="00B434A4"/>
        </w:tc>
        <w:tc>
          <w:tcPr>
            <w:tcW w:w="3081" w:type="dxa"/>
          </w:tcPr>
          <w:p w:rsidR="00B434A4" w:rsidRDefault="00B434A4"/>
        </w:tc>
        <w:tc>
          <w:tcPr>
            <w:tcW w:w="3081" w:type="dxa"/>
          </w:tcPr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  <w:p w:rsidR="00B434A4" w:rsidRDefault="00B434A4"/>
        </w:tc>
      </w:tr>
    </w:tbl>
    <w:p w:rsidR="00B434A4" w:rsidRDefault="00B434A4"/>
    <w:p w:rsidR="00B434A4" w:rsidRDefault="00B434A4" w:rsidP="00B434A4">
      <w:pPr>
        <w:jc w:val="center"/>
        <w:rPr>
          <w:rFonts w:ascii="Broadway" w:hAnsi="Broadway"/>
          <w:sz w:val="44"/>
          <w:szCs w:val="44"/>
        </w:rPr>
      </w:pPr>
      <w:r>
        <w:rPr>
          <w:rFonts w:ascii="Broadway" w:hAnsi="Broadway"/>
          <w:sz w:val="44"/>
          <w:szCs w:val="44"/>
        </w:rPr>
        <w:lastRenderedPageBreak/>
        <w:t>PMI CHART</w:t>
      </w:r>
    </w:p>
    <w:p w:rsidR="00B434A4" w:rsidRDefault="00B434A4" w:rsidP="00B434A4">
      <w:pPr>
        <w:jc w:val="center"/>
        <w:rPr>
          <w:rFonts w:ascii="Broadway" w:hAnsi="Broadway"/>
          <w:sz w:val="32"/>
          <w:szCs w:val="32"/>
        </w:rPr>
      </w:pPr>
      <w:r>
        <w:rPr>
          <w:rFonts w:ascii="Broadway" w:hAnsi="Broadway"/>
          <w:sz w:val="32"/>
          <w:szCs w:val="32"/>
        </w:rPr>
        <w:t xml:space="preserve">Task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434A4" w:rsidTr="00B434A4">
        <w:tc>
          <w:tcPr>
            <w:tcW w:w="3080" w:type="dxa"/>
          </w:tcPr>
          <w:p w:rsidR="00B434A4" w:rsidRPr="00B434A4" w:rsidRDefault="00874CDC" w:rsidP="00B434A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Plus</w:t>
            </w:r>
          </w:p>
        </w:tc>
        <w:tc>
          <w:tcPr>
            <w:tcW w:w="3081" w:type="dxa"/>
          </w:tcPr>
          <w:p w:rsidR="00B434A4" w:rsidRPr="00B434A4" w:rsidRDefault="00874CDC" w:rsidP="00B434A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Minus</w:t>
            </w:r>
          </w:p>
        </w:tc>
        <w:tc>
          <w:tcPr>
            <w:tcW w:w="3081" w:type="dxa"/>
          </w:tcPr>
          <w:p w:rsidR="00B434A4" w:rsidRPr="00874CDC" w:rsidRDefault="00874CDC" w:rsidP="00B434A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Interesting</w:t>
            </w:r>
          </w:p>
        </w:tc>
      </w:tr>
      <w:tr w:rsidR="00B434A4" w:rsidTr="00B434A4">
        <w:tc>
          <w:tcPr>
            <w:tcW w:w="3080" w:type="dxa"/>
          </w:tcPr>
          <w:p w:rsidR="00B434A4" w:rsidRDefault="00B434A4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</w:tc>
        <w:tc>
          <w:tcPr>
            <w:tcW w:w="3081" w:type="dxa"/>
          </w:tcPr>
          <w:p w:rsidR="00B434A4" w:rsidRDefault="00B434A4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</w:tc>
        <w:tc>
          <w:tcPr>
            <w:tcW w:w="3081" w:type="dxa"/>
          </w:tcPr>
          <w:p w:rsidR="00B434A4" w:rsidRDefault="00B434A4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B434A4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874CDC">
            <w:pPr>
              <w:rPr>
                <w:rFonts w:ascii="Broadway" w:hAnsi="Broadway"/>
                <w:sz w:val="32"/>
                <w:szCs w:val="32"/>
              </w:rPr>
            </w:pPr>
          </w:p>
        </w:tc>
      </w:tr>
    </w:tbl>
    <w:p w:rsidR="00B434A4" w:rsidRDefault="00B434A4" w:rsidP="00B434A4">
      <w:pPr>
        <w:jc w:val="center"/>
        <w:rPr>
          <w:rFonts w:ascii="Broadway" w:hAnsi="Broadway"/>
          <w:sz w:val="32"/>
          <w:szCs w:val="32"/>
        </w:rPr>
      </w:pPr>
    </w:p>
    <w:p w:rsidR="00874CDC" w:rsidRDefault="00874CDC" w:rsidP="00874CDC">
      <w:pPr>
        <w:jc w:val="center"/>
        <w:rPr>
          <w:rFonts w:ascii="Broadway" w:hAnsi="Broadway"/>
          <w:sz w:val="44"/>
          <w:szCs w:val="44"/>
        </w:rPr>
      </w:pPr>
      <w:r>
        <w:rPr>
          <w:rFonts w:ascii="Broadway" w:hAnsi="Broadway"/>
          <w:sz w:val="44"/>
          <w:szCs w:val="44"/>
        </w:rPr>
        <w:lastRenderedPageBreak/>
        <w:t>PMI CHART</w:t>
      </w:r>
    </w:p>
    <w:p w:rsidR="00874CDC" w:rsidRDefault="00874CDC" w:rsidP="00874CDC">
      <w:pPr>
        <w:jc w:val="center"/>
        <w:rPr>
          <w:rFonts w:ascii="Broadway" w:hAnsi="Broadway"/>
          <w:sz w:val="32"/>
          <w:szCs w:val="32"/>
        </w:rPr>
      </w:pPr>
      <w:r>
        <w:rPr>
          <w:rFonts w:ascii="Broadway" w:hAnsi="Broadway"/>
          <w:sz w:val="32"/>
          <w:szCs w:val="32"/>
        </w:rPr>
        <w:t xml:space="preserve">Topic </w:t>
      </w:r>
    </w:p>
    <w:p w:rsidR="00874CDC" w:rsidRDefault="00874CDC" w:rsidP="00874CDC">
      <w:pPr>
        <w:jc w:val="center"/>
        <w:rPr>
          <w:rFonts w:ascii="Broadway" w:hAnsi="Broadway"/>
          <w:sz w:val="32"/>
          <w:szCs w:val="32"/>
        </w:rPr>
      </w:pPr>
      <w:r>
        <w:rPr>
          <w:rFonts w:ascii="Broadway" w:hAnsi="Broadway"/>
          <w:sz w:val="32"/>
          <w:szCs w:val="32"/>
        </w:rPr>
        <w:t>(</w:t>
      </w:r>
      <w:r w:rsidR="00FD3AFC">
        <w:rPr>
          <w:rFonts w:ascii="Broadway" w:hAnsi="Broadway"/>
          <w:sz w:val="32"/>
          <w:szCs w:val="32"/>
        </w:rPr>
        <w:t>Self-evaluation</w:t>
      </w:r>
      <w:r>
        <w:rPr>
          <w:rFonts w:ascii="Broadway" w:hAnsi="Broadway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74CDC" w:rsidTr="00982EEC">
        <w:tc>
          <w:tcPr>
            <w:tcW w:w="3080" w:type="dxa"/>
          </w:tcPr>
          <w:p w:rsidR="00874CDC" w:rsidRPr="00B434A4" w:rsidRDefault="00874CDC" w:rsidP="00982EE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Plus</w:t>
            </w:r>
          </w:p>
        </w:tc>
        <w:tc>
          <w:tcPr>
            <w:tcW w:w="3081" w:type="dxa"/>
          </w:tcPr>
          <w:p w:rsidR="00874CDC" w:rsidRPr="00B434A4" w:rsidRDefault="00874CDC" w:rsidP="00982EE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Minus</w:t>
            </w:r>
          </w:p>
        </w:tc>
        <w:tc>
          <w:tcPr>
            <w:tcW w:w="3081" w:type="dxa"/>
          </w:tcPr>
          <w:p w:rsidR="00874CDC" w:rsidRPr="00874CDC" w:rsidRDefault="00874CDC" w:rsidP="00982EE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Interesting</w:t>
            </w:r>
          </w:p>
        </w:tc>
      </w:tr>
      <w:tr w:rsidR="00874CDC" w:rsidTr="00982EEC">
        <w:tc>
          <w:tcPr>
            <w:tcW w:w="3080" w:type="dxa"/>
          </w:tcPr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</w:tc>
        <w:tc>
          <w:tcPr>
            <w:tcW w:w="3081" w:type="dxa"/>
          </w:tcPr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</w:tc>
        <w:tc>
          <w:tcPr>
            <w:tcW w:w="3081" w:type="dxa"/>
          </w:tcPr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jc w:val="center"/>
              <w:rPr>
                <w:rFonts w:ascii="Broadway" w:hAnsi="Broadway"/>
                <w:sz w:val="32"/>
                <w:szCs w:val="32"/>
              </w:rPr>
            </w:pPr>
          </w:p>
          <w:p w:rsidR="00874CDC" w:rsidRDefault="00874CDC" w:rsidP="00982EEC">
            <w:pPr>
              <w:rPr>
                <w:rFonts w:ascii="Broadway" w:hAnsi="Broadway"/>
                <w:sz w:val="32"/>
                <w:szCs w:val="32"/>
              </w:rPr>
            </w:pPr>
          </w:p>
        </w:tc>
      </w:tr>
    </w:tbl>
    <w:p w:rsidR="00874CDC" w:rsidRPr="00B71662" w:rsidRDefault="00874CDC" w:rsidP="00B71662">
      <w:pPr>
        <w:rPr>
          <w:rFonts w:ascii="Broadway" w:hAnsi="Broadway"/>
          <w:sz w:val="44"/>
          <w:szCs w:val="44"/>
        </w:rPr>
      </w:pPr>
    </w:p>
    <w:p w:rsidR="00D606C0" w:rsidRPr="00D606C0" w:rsidRDefault="00D606C0" w:rsidP="00B434A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Bibliography</w:t>
      </w:r>
    </w:p>
    <w:p w:rsidR="00D606C0" w:rsidRPr="00D606C0" w:rsidRDefault="00D606C0" w:rsidP="00B434A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books:</w:t>
      </w:r>
    </w:p>
    <w:tbl>
      <w:tblPr>
        <w:tblW w:w="902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8"/>
        <w:gridCol w:w="6"/>
        <w:gridCol w:w="6"/>
        <w:gridCol w:w="6"/>
      </w:tblGrid>
      <w:tr w:rsidR="00874CDC" w:rsidRPr="00874CDC" w:rsidTr="00115B21">
        <w:trPr>
          <w:gridAfter w:val="1"/>
          <w:wAfter w:w="5" w:type="dxa"/>
          <w:trHeight w:val="960"/>
          <w:tblCellSpacing w:w="0" w:type="dxa"/>
        </w:trPr>
        <w:tc>
          <w:tcPr>
            <w:tcW w:w="9011" w:type="dxa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9"/>
              <w:gridCol w:w="1031"/>
              <w:gridCol w:w="2567"/>
              <w:gridCol w:w="1261"/>
              <w:gridCol w:w="2338"/>
            </w:tblGrid>
            <w:tr w:rsidR="00D606C0" w:rsidTr="00D606C0">
              <w:tc>
                <w:tcPr>
                  <w:tcW w:w="1799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Author(s)</w:t>
                  </w:r>
                </w:p>
              </w:tc>
              <w:tc>
                <w:tcPr>
                  <w:tcW w:w="1031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Year</w:t>
                  </w:r>
                </w:p>
              </w:tc>
              <w:tc>
                <w:tcPr>
                  <w:tcW w:w="2567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Title</w:t>
                  </w:r>
                </w:p>
              </w:tc>
              <w:tc>
                <w:tcPr>
                  <w:tcW w:w="1261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City</w:t>
                  </w:r>
                </w:p>
              </w:tc>
              <w:tc>
                <w:tcPr>
                  <w:tcW w:w="2338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Publisher</w:t>
                  </w:r>
                </w:p>
              </w:tc>
            </w:tr>
            <w:tr w:rsidR="00D606C0" w:rsidTr="00D606C0">
              <w:tc>
                <w:tcPr>
                  <w:tcW w:w="1799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1031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567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1261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338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D606C0">
                  <w:pPr>
                    <w:spacing w:before="100" w:beforeAutospacing="1" w:after="100" w:afterAutospacing="1"/>
                    <w:rPr>
                      <w:rFonts w:ascii="Times New Roman" w:eastAsia="Times New Roman" w:hAnsi="Times New Roman"/>
                    </w:rPr>
                  </w:pPr>
                </w:p>
              </w:tc>
            </w:tr>
            <w:tr w:rsidR="00D606C0" w:rsidTr="00D606C0">
              <w:tc>
                <w:tcPr>
                  <w:tcW w:w="1799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1031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567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1261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338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</w:tr>
            <w:tr w:rsidR="00D606C0" w:rsidTr="00D606C0">
              <w:tc>
                <w:tcPr>
                  <w:tcW w:w="1799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1031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567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1261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338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</w:tr>
            <w:tr w:rsidR="00D606C0" w:rsidTr="00D606C0">
              <w:tc>
                <w:tcPr>
                  <w:tcW w:w="1799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1031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567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1261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338" w:type="dxa"/>
                </w:tcPr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</w:tr>
          </w:tbl>
          <w:p w:rsidR="00874CDC" w:rsidRPr="00874CDC" w:rsidRDefault="00874CDC" w:rsidP="00874CD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AU"/>
              </w:rPr>
            </w:pPr>
          </w:p>
        </w:tc>
        <w:tc>
          <w:tcPr>
            <w:tcW w:w="5" w:type="dxa"/>
            <w:vMerge w:val="restart"/>
            <w:vAlign w:val="center"/>
            <w:hideMark/>
          </w:tcPr>
          <w:p w:rsidR="00874CDC" w:rsidRPr="00874CDC" w:rsidRDefault="00874CDC" w:rsidP="00874CDC">
            <w:pPr>
              <w:rPr>
                <w:rFonts w:ascii="Times New Roman" w:eastAsia="Times New Roman" w:hAnsi="Times New Roman"/>
                <w:lang w:eastAsia="en-AU"/>
              </w:rPr>
            </w:pPr>
          </w:p>
        </w:tc>
        <w:tc>
          <w:tcPr>
            <w:tcW w:w="5" w:type="dxa"/>
            <w:vAlign w:val="center"/>
            <w:hideMark/>
          </w:tcPr>
          <w:p w:rsidR="00874CDC" w:rsidRPr="00874CDC" w:rsidRDefault="00874CDC" w:rsidP="00874CDC">
            <w:pPr>
              <w:rPr>
                <w:rFonts w:ascii="Times New Roman" w:eastAsia="Times New Roman" w:hAnsi="Times New Roman"/>
                <w:lang w:eastAsia="en-AU"/>
              </w:rPr>
            </w:pPr>
          </w:p>
        </w:tc>
      </w:tr>
      <w:tr w:rsidR="00874CDC" w:rsidRPr="00874CDC" w:rsidTr="00115B21">
        <w:trPr>
          <w:gridAfter w:val="1"/>
          <w:wAfter w:w="5" w:type="dxa"/>
          <w:trHeight w:val="1440"/>
          <w:tblCellSpacing w:w="0" w:type="dxa"/>
        </w:trPr>
        <w:tc>
          <w:tcPr>
            <w:tcW w:w="9011" w:type="dxa"/>
            <w:hideMark/>
          </w:tcPr>
          <w:p w:rsidR="00874CDC" w:rsidRDefault="00874CDC" w:rsidP="00874CDC">
            <w:pPr>
              <w:rPr>
                <w:rFonts w:ascii="Times New Roman" w:eastAsia="Times New Roman" w:hAnsi="Times New Roman"/>
                <w:lang w:eastAsia="en-AU"/>
              </w:rPr>
            </w:pPr>
          </w:p>
          <w:p w:rsidR="00D606C0" w:rsidRPr="00D606C0" w:rsidRDefault="00D606C0" w:rsidP="00D606C0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AU"/>
              </w:rPr>
              <w:t>For Internet: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1134"/>
              <w:gridCol w:w="1985"/>
              <w:gridCol w:w="4039"/>
            </w:tblGrid>
            <w:tr w:rsidR="00D606C0" w:rsidTr="00D606C0">
              <w:tc>
                <w:tcPr>
                  <w:tcW w:w="1838" w:type="dxa"/>
                </w:tcPr>
                <w:p w:rsidR="00D606C0" w:rsidRDefault="00D606C0" w:rsidP="00D606C0">
                  <w:pPr>
                    <w:jc w:val="center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Author</w:t>
                  </w:r>
                </w:p>
              </w:tc>
              <w:tc>
                <w:tcPr>
                  <w:tcW w:w="1134" w:type="dxa"/>
                </w:tcPr>
                <w:p w:rsidR="00D606C0" w:rsidRDefault="00D606C0" w:rsidP="00D606C0">
                  <w:pPr>
                    <w:jc w:val="center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Date</w:t>
                  </w:r>
                </w:p>
                <w:p w:rsidR="00D606C0" w:rsidRDefault="00D606C0" w:rsidP="00D606C0">
                  <w:pPr>
                    <w:jc w:val="center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(Y/M/D)</w:t>
                  </w:r>
                </w:p>
              </w:tc>
              <w:tc>
                <w:tcPr>
                  <w:tcW w:w="1985" w:type="dxa"/>
                </w:tcPr>
                <w:p w:rsidR="00D606C0" w:rsidRDefault="00D606C0" w:rsidP="00D606C0">
                  <w:pPr>
                    <w:jc w:val="center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Article Title</w:t>
                  </w:r>
                </w:p>
              </w:tc>
              <w:tc>
                <w:tcPr>
                  <w:tcW w:w="4039" w:type="dxa"/>
                </w:tcPr>
                <w:p w:rsidR="00D606C0" w:rsidRDefault="00D606C0" w:rsidP="00D606C0">
                  <w:pPr>
                    <w:jc w:val="center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URL</w:t>
                  </w:r>
                </w:p>
                <w:p w:rsidR="00D606C0" w:rsidRDefault="00D606C0" w:rsidP="00D606C0">
                  <w:pPr>
                    <w:jc w:val="center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(Internet Site Address)</w:t>
                  </w:r>
                </w:p>
              </w:tc>
            </w:tr>
            <w:tr w:rsidR="00D606C0" w:rsidTr="00D606C0">
              <w:tc>
                <w:tcPr>
                  <w:tcW w:w="1838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1134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1985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039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</w:tr>
            <w:tr w:rsidR="00D606C0" w:rsidTr="00D606C0">
              <w:tc>
                <w:tcPr>
                  <w:tcW w:w="1838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1134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1985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039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</w:tr>
            <w:tr w:rsidR="00D606C0" w:rsidTr="00D606C0">
              <w:tc>
                <w:tcPr>
                  <w:tcW w:w="1838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1134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1985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039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</w:tr>
            <w:tr w:rsidR="00D606C0" w:rsidTr="00D606C0">
              <w:tc>
                <w:tcPr>
                  <w:tcW w:w="1838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1134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1985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039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</w:tr>
            <w:tr w:rsidR="00D606C0" w:rsidTr="00D606C0">
              <w:tc>
                <w:tcPr>
                  <w:tcW w:w="1838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1134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1985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039" w:type="dxa"/>
                </w:tcPr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  <w:p w:rsidR="00D606C0" w:rsidRDefault="00D606C0" w:rsidP="00874CDC">
                  <w:pPr>
                    <w:rPr>
                      <w:rFonts w:ascii="Times New Roman" w:eastAsia="Times New Roman" w:hAnsi="Times New Roman"/>
                    </w:rPr>
                  </w:pPr>
                </w:p>
              </w:tc>
            </w:tr>
          </w:tbl>
          <w:p w:rsidR="00D606C0" w:rsidRPr="00874CDC" w:rsidRDefault="00D606C0" w:rsidP="00874CDC">
            <w:pPr>
              <w:rPr>
                <w:rFonts w:ascii="Times New Roman" w:eastAsia="Times New Roman" w:hAnsi="Times New Roman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74CDC" w:rsidRPr="00874CDC" w:rsidRDefault="00874CDC" w:rsidP="00874CDC">
            <w:pPr>
              <w:rPr>
                <w:rFonts w:ascii="Times New Roman" w:eastAsia="Times New Roman" w:hAnsi="Times New Roman"/>
                <w:lang w:eastAsia="en-AU"/>
              </w:rPr>
            </w:pPr>
          </w:p>
        </w:tc>
        <w:tc>
          <w:tcPr>
            <w:tcW w:w="5" w:type="dxa"/>
            <w:vAlign w:val="center"/>
            <w:hideMark/>
          </w:tcPr>
          <w:p w:rsidR="00874CDC" w:rsidRPr="00874CDC" w:rsidRDefault="00874CDC" w:rsidP="00874CDC">
            <w:pPr>
              <w:rPr>
                <w:rFonts w:ascii="Times New Roman" w:eastAsia="Times New Roman" w:hAnsi="Times New Roman"/>
                <w:lang w:eastAsia="en-AU"/>
              </w:rPr>
            </w:pPr>
          </w:p>
        </w:tc>
      </w:tr>
      <w:tr w:rsidR="00874CDC" w:rsidRPr="00874CDC" w:rsidTr="00115B21">
        <w:trPr>
          <w:gridAfter w:val="1"/>
          <w:wAfter w:w="5" w:type="dxa"/>
          <w:trHeight w:val="1440"/>
          <w:tblCellSpacing w:w="0" w:type="dxa"/>
        </w:trPr>
        <w:tc>
          <w:tcPr>
            <w:tcW w:w="9011" w:type="dxa"/>
            <w:hideMark/>
          </w:tcPr>
          <w:p w:rsidR="00122B69" w:rsidRPr="005D6C4C" w:rsidRDefault="00122B69" w:rsidP="00122B69">
            <w:pPr>
              <w:pStyle w:val="ListParagraph"/>
              <w:ind w:left="108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D6C4C">
              <w:rPr>
                <w:rFonts w:ascii="Arial" w:hAnsi="Arial" w:cs="Arial"/>
                <w:sz w:val="28"/>
                <w:szCs w:val="28"/>
              </w:rPr>
              <w:lastRenderedPageBreak/>
              <w:t>Marking Key</w:t>
            </w:r>
          </w:p>
          <w:p w:rsidR="00122B69" w:rsidRPr="005D6C4C" w:rsidRDefault="00122B69" w:rsidP="00122B69">
            <w:pPr>
              <w:pStyle w:val="ListParagraph"/>
              <w:ind w:left="108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D6C4C">
              <w:rPr>
                <w:rFonts w:ascii="Arial" w:hAnsi="Arial" w:cs="Arial"/>
                <w:sz w:val="28"/>
                <w:szCs w:val="28"/>
              </w:rPr>
              <w:t>Yr</w:t>
            </w:r>
            <w:proofErr w:type="spellEnd"/>
            <w:r w:rsidRPr="005D6C4C">
              <w:rPr>
                <w:rFonts w:ascii="Arial" w:hAnsi="Arial" w:cs="Arial"/>
                <w:sz w:val="28"/>
                <w:szCs w:val="28"/>
              </w:rPr>
              <w:t xml:space="preserve"> 9 Society &amp; Environment</w:t>
            </w:r>
          </w:p>
          <w:p w:rsidR="00122B69" w:rsidRPr="005D6C4C" w:rsidRDefault="00122B69" w:rsidP="00122B69">
            <w:pPr>
              <w:pStyle w:val="ListParagraph"/>
              <w:ind w:left="108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Geography</w:t>
            </w:r>
          </w:p>
          <w:p w:rsidR="00122B69" w:rsidRPr="005D6C4C" w:rsidRDefault="00122B69" w:rsidP="00122B69">
            <w:pPr>
              <w:pStyle w:val="ListParagraph"/>
              <w:ind w:left="108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Geographical Career</w:t>
            </w:r>
          </w:p>
          <w:p w:rsidR="00122B69" w:rsidRPr="005D6C4C" w:rsidRDefault="00122B69" w:rsidP="00122B69">
            <w:pPr>
              <w:pStyle w:val="ListParagraph"/>
              <w:ind w:left="1080"/>
              <w:rPr>
                <w:rFonts w:ascii="Arial" w:hAnsi="Arial" w:cs="Arial"/>
                <w:sz w:val="28"/>
                <w:szCs w:val="28"/>
              </w:rPr>
            </w:pPr>
            <w:r w:rsidRPr="005D6C4C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  <w:p w:rsidR="00122B69" w:rsidRPr="005D6C4C" w:rsidRDefault="00122B69" w:rsidP="00122B69">
            <w:pPr>
              <w:pStyle w:val="ListParagraph"/>
              <w:ind w:left="108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D6C4C">
              <w:rPr>
                <w:rFonts w:ascii="Arial" w:hAnsi="Arial" w:cs="Arial"/>
                <w:sz w:val="28"/>
                <w:szCs w:val="28"/>
              </w:rPr>
              <w:t>Mark          /</w:t>
            </w:r>
            <w:r w:rsidR="00652644">
              <w:rPr>
                <w:rFonts w:ascii="Arial" w:hAnsi="Arial" w:cs="Arial"/>
                <w:sz w:val="28"/>
                <w:szCs w:val="28"/>
              </w:rPr>
              <w:t xml:space="preserve"> 100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Weighting   15</w:t>
            </w:r>
            <w:r w:rsidRPr="005D6C4C">
              <w:rPr>
                <w:rFonts w:ascii="Arial" w:hAnsi="Arial" w:cs="Arial"/>
                <w:sz w:val="28"/>
                <w:szCs w:val="28"/>
              </w:rPr>
              <w:t>%</w:t>
            </w:r>
          </w:p>
          <w:p w:rsidR="00122B69" w:rsidRPr="005D6C4C" w:rsidRDefault="00122B69" w:rsidP="00122B69">
            <w:pPr>
              <w:pStyle w:val="ListParagraph"/>
              <w:ind w:left="1080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44"/>
              <w:gridCol w:w="709"/>
              <w:gridCol w:w="851"/>
              <w:gridCol w:w="708"/>
              <w:gridCol w:w="851"/>
              <w:gridCol w:w="759"/>
            </w:tblGrid>
            <w:tr w:rsidR="00122B69" w:rsidTr="0097393B">
              <w:tc>
                <w:tcPr>
                  <w:tcW w:w="4644" w:type="dxa"/>
                </w:tcPr>
                <w:p w:rsidR="00122B69" w:rsidRPr="00CB5EBA" w:rsidRDefault="00122B69" w:rsidP="0097393B"/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08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5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c>
            </w:tr>
            <w:tr w:rsidR="00122B69" w:rsidTr="0097393B">
              <w:tc>
                <w:tcPr>
                  <w:tcW w:w="4644" w:type="dxa"/>
                </w:tcPr>
                <w:p w:rsidR="00122B69" w:rsidRPr="00CB5EBA" w:rsidRDefault="00122B69" w:rsidP="0097393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#1 Brainstorm outdoors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122B69" w:rsidRDefault="00122B69" w:rsidP="0097393B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122B69" w:rsidRDefault="00122B69" w:rsidP="0097393B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122B69" w:rsidRDefault="00122B69" w:rsidP="0097393B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auto"/>
                </w:tcPr>
                <w:p w:rsidR="00122B69" w:rsidRDefault="00122B69" w:rsidP="0097393B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97393B">
              <w:tc>
                <w:tcPr>
                  <w:tcW w:w="4644" w:type="dxa"/>
                </w:tcPr>
                <w:p w:rsidR="00122B69" w:rsidRPr="00CB5EBA" w:rsidRDefault="00122B69" w:rsidP="0097393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#2 Brainstorm environment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auto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97393B">
              <w:tc>
                <w:tcPr>
                  <w:tcW w:w="4644" w:type="dxa"/>
                </w:tcPr>
                <w:p w:rsidR="00122B69" w:rsidRPr="00CB5EBA" w:rsidRDefault="00122B69" w:rsidP="0097393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#3 Brainstorm people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auto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97393B">
              <w:trPr>
                <w:trHeight w:val="201"/>
              </w:trPr>
              <w:tc>
                <w:tcPr>
                  <w:tcW w:w="4644" w:type="dxa"/>
                </w:tcPr>
                <w:p w:rsidR="00122B69" w:rsidRPr="00CB5EBA" w:rsidRDefault="00122B69" w:rsidP="0097393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KWL chart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auto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97393B">
              <w:tc>
                <w:tcPr>
                  <w:tcW w:w="4644" w:type="dxa"/>
                </w:tcPr>
                <w:p w:rsidR="00122B69" w:rsidRPr="00CB5EBA" w:rsidRDefault="00122B69" w:rsidP="0097393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#1 PMI chart task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auto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97393B">
              <w:tc>
                <w:tcPr>
                  <w:tcW w:w="4644" w:type="dxa"/>
                </w:tcPr>
                <w:p w:rsidR="00122B69" w:rsidRPr="00CB5EBA" w:rsidRDefault="00122B69" w:rsidP="0097393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#2 PMI chart topic (self-evaluation)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auto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652644">
              <w:tc>
                <w:tcPr>
                  <w:tcW w:w="4644" w:type="dxa"/>
                </w:tcPr>
                <w:p w:rsidR="00122B69" w:rsidRDefault="00122B69" w:rsidP="0097393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  qualifications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652644">
              <w:tc>
                <w:tcPr>
                  <w:tcW w:w="4644" w:type="dxa"/>
                </w:tcPr>
                <w:p w:rsidR="00122B69" w:rsidRDefault="00122B69" w:rsidP="0097393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 skills used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652644">
              <w:tc>
                <w:tcPr>
                  <w:tcW w:w="4644" w:type="dxa"/>
                </w:tcPr>
                <w:p w:rsidR="00122B69" w:rsidRDefault="00122B69" w:rsidP="0097393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 concepts used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652644">
              <w:tc>
                <w:tcPr>
                  <w:tcW w:w="4644" w:type="dxa"/>
                </w:tcPr>
                <w:p w:rsidR="00122B69" w:rsidRDefault="00122B69" w:rsidP="0097393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 aspects of career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652644">
              <w:tc>
                <w:tcPr>
                  <w:tcW w:w="4644" w:type="dxa"/>
                </w:tcPr>
                <w:p w:rsidR="00122B69" w:rsidRDefault="00122B69" w:rsidP="0097393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 tasks in a day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652644">
              <w:tc>
                <w:tcPr>
                  <w:tcW w:w="4644" w:type="dxa"/>
                </w:tcPr>
                <w:p w:rsidR="00122B69" w:rsidRDefault="00122B69" w:rsidP="0097393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 3 top features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97393B">
              <w:tc>
                <w:tcPr>
                  <w:tcW w:w="4644" w:type="dxa"/>
                </w:tcPr>
                <w:p w:rsidR="00122B69" w:rsidRPr="00CB5EBA" w:rsidRDefault="00122B69" w:rsidP="0097393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Report qualifications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97393B">
              <w:tc>
                <w:tcPr>
                  <w:tcW w:w="4644" w:type="dxa"/>
                </w:tcPr>
                <w:p w:rsidR="00122B69" w:rsidRPr="00CB5EBA" w:rsidRDefault="00122B69" w:rsidP="0097393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Report skills used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97393B">
              <w:trPr>
                <w:trHeight w:val="201"/>
              </w:trPr>
              <w:tc>
                <w:tcPr>
                  <w:tcW w:w="4644" w:type="dxa"/>
                </w:tcPr>
                <w:p w:rsidR="00122B69" w:rsidRPr="00CB5EBA" w:rsidRDefault="00122B69" w:rsidP="0097393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Report concepts used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97393B">
              <w:tc>
                <w:tcPr>
                  <w:tcW w:w="4644" w:type="dxa"/>
                </w:tcPr>
                <w:p w:rsidR="00122B69" w:rsidRPr="00CB5EBA" w:rsidRDefault="00122B69" w:rsidP="0097393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Report aspects of career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97393B">
              <w:tc>
                <w:tcPr>
                  <w:tcW w:w="4644" w:type="dxa"/>
                </w:tcPr>
                <w:p w:rsidR="00122B69" w:rsidRPr="00CB5EBA" w:rsidRDefault="00122B69" w:rsidP="0097393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Report tasks  in a day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652644">
              <w:tc>
                <w:tcPr>
                  <w:tcW w:w="4644" w:type="dxa"/>
                </w:tcPr>
                <w:p w:rsidR="00122B69" w:rsidRDefault="00122B69" w:rsidP="00122B69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Report 3 top features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97393B">
              <w:tc>
                <w:tcPr>
                  <w:tcW w:w="4644" w:type="dxa"/>
                </w:tcPr>
                <w:p w:rsidR="00122B69" w:rsidRPr="00EF0C55" w:rsidRDefault="00122B69" w:rsidP="0097393B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Bibliography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97393B">
              <w:tc>
                <w:tcPr>
                  <w:tcW w:w="4644" w:type="dxa"/>
                </w:tcPr>
                <w:p w:rsidR="00122B69" w:rsidRDefault="00122B69" w:rsidP="0097393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Spelling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97393B">
              <w:tc>
                <w:tcPr>
                  <w:tcW w:w="4644" w:type="dxa"/>
                </w:tcPr>
                <w:p w:rsidR="00122B69" w:rsidRDefault="00122B69" w:rsidP="0097393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Grammar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97393B">
              <w:tc>
                <w:tcPr>
                  <w:tcW w:w="4644" w:type="dxa"/>
                </w:tcPr>
                <w:p w:rsidR="00122B69" w:rsidRDefault="00122B69" w:rsidP="0097393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Presentation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97393B">
              <w:tc>
                <w:tcPr>
                  <w:tcW w:w="4644" w:type="dxa"/>
                </w:tcPr>
                <w:p w:rsidR="00122B69" w:rsidRDefault="00122B69" w:rsidP="0097393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Report format Headings/Subheadings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97393B">
              <w:tc>
                <w:tcPr>
                  <w:tcW w:w="4644" w:type="dxa"/>
                </w:tcPr>
                <w:p w:rsidR="00122B69" w:rsidRDefault="00122B69" w:rsidP="0097393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Report format Cover Page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97393B">
              <w:tc>
                <w:tcPr>
                  <w:tcW w:w="4644" w:type="dxa"/>
                </w:tcPr>
                <w:p w:rsidR="00122B69" w:rsidRDefault="00122B69" w:rsidP="0097393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Report format Contents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97393B">
              <w:tc>
                <w:tcPr>
                  <w:tcW w:w="4644" w:type="dxa"/>
                </w:tcPr>
                <w:p w:rsidR="00122B69" w:rsidRDefault="00122B69" w:rsidP="0097393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Report format Introduction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122B69" w:rsidTr="0097393B">
              <w:tc>
                <w:tcPr>
                  <w:tcW w:w="4644" w:type="dxa"/>
                </w:tcPr>
                <w:p w:rsidR="00122B69" w:rsidRDefault="00122B69" w:rsidP="0097393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Report format Conclusion</w:t>
                  </w:r>
                </w:p>
              </w:tc>
              <w:tc>
                <w:tcPr>
                  <w:tcW w:w="709" w:type="dxa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08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shd w:val="clear" w:color="auto" w:fill="F79646" w:themeFill="accent6"/>
                </w:tcPr>
                <w:p w:rsidR="00122B69" w:rsidRDefault="00122B69" w:rsidP="0097393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122B69" w:rsidRPr="005D6C4C" w:rsidRDefault="00122B69" w:rsidP="00122B69">
            <w:pPr>
              <w:pStyle w:val="ListParagraph"/>
              <w:ind w:left="1080"/>
              <w:rPr>
                <w:sz w:val="28"/>
                <w:szCs w:val="28"/>
              </w:rPr>
            </w:pPr>
          </w:p>
          <w:p w:rsidR="00122B69" w:rsidRDefault="00122B69" w:rsidP="00122B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you need to do to improve your mark.</w:t>
            </w:r>
          </w:p>
          <w:p w:rsidR="00122B69" w:rsidRDefault="00122B69" w:rsidP="00122B69">
            <w:pPr>
              <w:rPr>
                <w:sz w:val="28"/>
                <w:szCs w:val="28"/>
              </w:rPr>
            </w:pPr>
          </w:p>
          <w:p w:rsidR="00122B69" w:rsidRDefault="00122B69" w:rsidP="00122B69">
            <w:pPr>
              <w:rPr>
                <w:sz w:val="28"/>
                <w:szCs w:val="28"/>
              </w:rPr>
            </w:pPr>
          </w:p>
          <w:p w:rsidR="00122B69" w:rsidRDefault="00122B69" w:rsidP="00122B69">
            <w:pPr>
              <w:rPr>
                <w:sz w:val="28"/>
                <w:szCs w:val="28"/>
              </w:rPr>
            </w:pPr>
          </w:p>
          <w:p w:rsidR="00122B69" w:rsidRPr="00ED050E" w:rsidRDefault="00122B69" w:rsidP="00122B69">
            <w:pPr>
              <w:rPr>
                <w:sz w:val="28"/>
                <w:szCs w:val="28"/>
              </w:rPr>
            </w:pPr>
            <w:r w:rsidRPr="00ED050E">
              <w:rPr>
                <w:sz w:val="28"/>
                <w:szCs w:val="28"/>
              </w:rPr>
              <w:t xml:space="preserve">Teacher’s comments. </w:t>
            </w:r>
          </w:p>
          <w:p w:rsidR="00122B69" w:rsidRDefault="00122B69" w:rsidP="00122B69"/>
          <w:p w:rsidR="00122B69" w:rsidRPr="00DF7BCD" w:rsidRDefault="00122B69" w:rsidP="00122B69"/>
          <w:p w:rsidR="00122B69" w:rsidRPr="00DF7BCD" w:rsidRDefault="00122B69" w:rsidP="00122B69"/>
          <w:p w:rsidR="00874CDC" w:rsidRPr="00874CDC" w:rsidRDefault="00874CDC" w:rsidP="00874CDC">
            <w:pPr>
              <w:rPr>
                <w:rFonts w:ascii="Times New Roman" w:eastAsia="Times New Roman" w:hAnsi="Times New Roman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74CDC" w:rsidRPr="00874CDC" w:rsidRDefault="00874CDC" w:rsidP="00874CDC">
            <w:pPr>
              <w:rPr>
                <w:rFonts w:ascii="Times New Roman" w:eastAsia="Times New Roman" w:hAnsi="Times New Roman"/>
                <w:lang w:eastAsia="en-AU"/>
              </w:rPr>
            </w:pPr>
          </w:p>
        </w:tc>
        <w:tc>
          <w:tcPr>
            <w:tcW w:w="5" w:type="dxa"/>
            <w:vAlign w:val="center"/>
            <w:hideMark/>
          </w:tcPr>
          <w:p w:rsidR="00874CDC" w:rsidRPr="00874CDC" w:rsidRDefault="00874CDC" w:rsidP="00874CDC">
            <w:pPr>
              <w:rPr>
                <w:rFonts w:ascii="Times New Roman" w:eastAsia="Times New Roman" w:hAnsi="Times New Roman"/>
                <w:lang w:eastAsia="en-AU"/>
              </w:rPr>
            </w:pPr>
          </w:p>
        </w:tc>
      </w:tr>
      <w:tr w:rsidR="00874CDC" w:rsidRPr="00874CDC" w:rsidTr="00115B21">
        <w:trPr>
          <w:gridAfter w:val="1"/>
          <w:wAfter w:w="5" w:type="dxa"/>
          <w:trHeight w:val="1440"/>
          <w:tblCellSpacing w:w="0" w:type="dxa"/>
        </w:trPr>
        <w:tc>
          <w:tcPr>
            <w:tcW w:w="9011" w:type="dxa"/>
            <w:hideMark/>
          </w:tcPr>
          <w:p w:rsidR="00874CDC" w:rsidRPr="00874CDC" w:rsidRDefault="00874CDC" w:rsidP="00874CDC">
            <w:pPr>
              <w:rPr>
                <w:rFonts w:ascii="Times New Roman" w:eastAsia="Times New Roman" w:hAnsi="Times New Roman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74CDC" w:rsidRPr="00874CDC" w:rsidRDefault="00874CDC" w:rsidP="00874CDC">
            <w:pPr>
              <w:rPr>
                <w:rFonts w:ascii="Times New Roman" w:eastAsia="Times New Roman" w:hAnsi="Times New Roman"/>
                <w:lang w:eastAsia="en-AU"/>
              </w:rPr>
            </w:pPr>
          </w:p>
        </w:tc>
        <w:tc>
          <w:tcPr>
            <w:tcW w:w="5" w:type="dxa"/>
            <w:vAlign w:val="center"/>
            <w:hideMark/>
          </w:tcPr>
          <w:p w:rsidR="00874CDC" w:rsidRPr="00874CDC" w:rsidRDefault="00874CDC" w:rsidP="00874CDC">
            <w:pPr>
              <w:rPr>
                <w:rFonts w:ascii="Times New Roman" w:eastAsia="Times New Roman" w:hAnsi="Times New Roman"/>
                <w:lang w:eastAsia="en-AU"/>
              </w:rPr>
            </w:pPr>
          </w:p>
        </w:tc>
      </w:tr>
      <w:tr w:rsidR="00874CDC" w:rsidRPr="00874CDC" w:rsidTr="00115B21">
        <w:trPr>
          <w:gridAfter w:val="1"/>
          <w:wAfter w:w="5" w:type="dxa"/>
          <w:trHeight w:val="1440"/>
          <w:tblCellSpacing w:w="0" w:type="dxa"/>
        </w:trPr>
        <w:tc>
          <w:tcPr>
            <w:tcW w:w="9011" w:type="dxa"/>
            <w:hideMark/>
          </w:tcPr>
          <w:p w:rsidR="00874CDC" w:rsidRPr="00874CDC" w:rsidRDefault="00874CDC" w:rsidP="00874CDC">
            <w:pPr>
              <w:rPr>
                <w:rFonts w:ascii="Times New Roman" w:eastAsia="Times New Roman" w:hAnsi="Times New Roman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74CDC" w:rsidRPr="00874CDC" w:rsidRDefault="00874CDC" w:rsidP="00874CDC">
            <w:pPr>
              <w:rPr>
                <w:rFonts w:ascii="Times New Roman" w:eastAsia="Times New Roman" w:hAnsi="Times New Roman"/>
                <w:lang w:eastAsia="en-AU"/>
              </w:rPr>
            </w:pPr>
          </w:p>
        </w:tc>
        <w:tc>
          <w:tcPr>
            <w:tcW w:w="5" w:type="dxa"/>
            <w:vAlign w:val="center"/>
            <w:hideMark/>
          </w:tcPr>
          <w:p w:rsidR="00874CDC" w:rsidRPr="00874CDC" w:rsidRDefault="00874CDC" w:rsidP="00874CDC">
            <w:pPr>
              <w:rPr>
                <w:rFonts w:ascii="Times New Roman" w:eastAsia="Times New Roman" w:hAnsi="Times New Roman"/>
                <w:lang w:eastAsia="en-AU"/>
              </w:rPr>
            </w:pPr>
          </w:p>
        </w:tc>
      </w:tr>
      <w:tr w:rsidR="00874CDC" w:rsidRPr="00874CDC" w:rsidTr="00115B21">
        <w:trPr>
          <w:gridAfter w:val="1"/>
          <w:wAfter w:w="5" w:type="dxa"/>
          <w:trHeight w:val="1920"/>
          <w:tblCellSpacing w:w="0" w:type="dxa"/>
        </w:trPr>
        <w:tc>
          <w:tcPr>
            <w:tcW w:w="9011" w:type="dxa"/>
            <w:hideMark/>
          </w:tcPr>
          <w:p w:rsidR="00874CDC" w:rsidRPr="00874CDC" w:rsidRDefault="00874CDC" w:rsidP="00874CDC">
            <w:pPr>
              <w:rPr>
                <w:rFonts w:ascii="Times New Roman" w:eastAsia="Times New Roman" w:hAnsi="Times New Roman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74CDC" w:rsidRPr="00874CDC" w:rsidRDefault="00874CDC" w:rsidP="00874CDC">
            <w:pPr>
              <w:rPr>
                <w:rFonts w:ascii="Times New Roman" w:eastAsia="Times New Roman" w:hAnsi="Times New Roman"/>
                <w:lang w:eastAsia="en-AU"/>
              </w:rPr>
            </w:pPr>
          </w:p>
        </w:tc>
        <w:tc>
          <w:tcPr>
            <w:tcW w:w="5" w:type="dxa"/>
            <w:vAlign w:val="center"/>
            <w:hideMark/>
          </w:tcPr>
          <w:p w:rsidR="00874CDC" w:rsidRPr="00874CDC" w:rsidRDefault="00874CDC" w:rsidP="00874CDC">
            <w:pPr>
              <w:rPr>
                <w:rFonts w:ascii="Times New Roman" w:eastAsia="Times New Roman" w:hAnsi="Times New Roman"/>
                <w:lang w:eastAsia="en-AU"/>
              </w:rPr>
            </w:pPr>
          </w:p>
        </w:tc>
      </w:tr>
      <w:tr w:rsidR="00874CDC" w:rsidRPr="00874CDC" w:rsidTr="00115B21">
        <w:trPr>
          <w:trHeight w:val="15"/>
          <w:tblCellSpacing w:w="0" w:type="dxa"/>
        </w:trPr>
        <w:tc>
          <w:tcPr>
            <w:tcW w:w="9011" w:type="dxa"/>
            <w:vAlign w:val="center"/>
            <w:hideMark/>
          </w:tcPr>
          <w:p w:rsidR="00874CDC" w:rsidRPr="00874CDC" w:rsidRDefault="00874CDC" w:rsidP="00874CDC">
            <w:pPr>
              <w:rPr>
                <w:rFonts w:ascii="Times New Roman" w:eastAsia="Times New Roman" w:hAnsi="Times New Roman"/>
                <w:sz w:val="2"/>
                <w:lang w:eastAsia="en-AU"/>
              </w:rPr>
            </w:pPr>
          </w:p>
        </w:tc>
        <w:tc>
          <w:tcPr>
            <w:tcW w:w="5" w:type="dxa"/>
            <w:vAlign w:val="center"/>
            <w:hideMark/>
          </w:tcPr>
          <w:p w:rsidR="00874CDC" w:rsidRPr="00874CDC" w:rsidRDefault="00874CDC" w:rsidP="00874CDC">
            <w:pPr>
              <w:rPr>
                <w:rFonts w:ascii="Times New Roman" w:eastAsia="Times New Roman" w:hAnsi="Times New Roman"/>
                <w:sz w:val="2"/>
                <w:lang w:eastAsia="en-AU"/>
              </w:rPr>
            </w:pPr>
          </w:p>
        </w:tc>
        <w:tc>
          <w:tcPr>
            <w:tcW w:w="5" w:type="dxa"/>
            <w:vAlign w:val="center"/>
            <w:hideMark/>
          </w:tcPr>
          <w:p w:rsidR="00874CDC" w:rsidRPr="00874CDC" w:rsidRDefault="00874CDC" w:rsidP="00874CDC">
            <w:pPr>
              <w:rPr>
                <w:rFonts w:ascii="Times New Roman" w:eastAsia="Times New Roman" w:hAnsi="Times New Roman"/>
                <w:sz w:val="2"/>
                <w:lang w:eastAsia="en-AU"/>
              </w:rPr>
            </w:pPr>
          </w:p>
        </w:tc>
        <w:tc>
          <w:tcPr>
            <w:tcW w:w="5" w:type="dxa"/>
            <w:vAlign w:val="center"/>
            <w:hideMark/>
          </w:tcPr>
          <w:p w:rsidR="00874CDC" w:rsidRPr="00874CDC" w:rsidRDefault="00874CDC" w:rsidP="00874CDC">
            <w:pPr>
              <w:rPr>
                <w:rFonts w:ascii="Times New Roman" w:eastAsia="Times New Roman" w:hAnsi="Times New Roman"/>
                <w:sz w:val="2"/>
                <w:lang w:eastAsia="en-AU"/>
              </w:rPr>
            </w:pPr>
          </w:p>
        </w:tc>
      </w:tr>
    </w:tbl>
    <w:p w:rsidR="00874CDC" w:rsidRPr="00B434A4" w:rsidRDefault="00874CDC" w:rsidP="00B434A4">
      <w:pPr>
        <w:jc w:val="center"/>
        <w:rPr>
          <w:rFonts w:ascii="Broadway" w:hAnsi="Broadway"/>
          <w:sz w:val="32"/>
          <w:szCs w:val="32"/>
        </w:rPr>
      </w:pPr>
    </w:p>
    <w:sectPr w:rsidR="00874CDC" w:rsidRPr="00B43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25B6A"/>
    <w:multiLevelType w:val="hybridMultilevel"/>
    <w:tmpl w:val="335C9DE4"/>
    <w:lvl w:ilvl="0" w:tplc="739E12B0"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E932C4"/>
    <w:multiLevelType w:val="hybridMultilevel"/>
    <w:tmpl w:val="198EB608"/>
    <w:lvl w:ilvl="0" w:tplc="6C4865F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D4C14"/>
    <w:multiLevelType w:val="hybridMultilevel"/>
    <w:tmpl w:val="4D28698C"/>
    <w:lvl w:ilvl="0" w:tplc="873A57A8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F5"/>
    <w:rsid w:val="000B3D41"/>
    <w:rsid w:val="00115B21"/>
    <w:rsid w:val="00122B69"/>
    <w:rsid w:val="002E55A2"/>
    <w:rsid w:val="005D6C4C"/>
    <w:rsid w:val="00652644"/>
    <w:rsid w:val="00652AF5"/>
    <w:rsid w:val="006B5C78"/>
    <w:rsid w:val="00834D4C"/>
    <w:rsid w:val="00874CDC"/>
    <w:rsid w:val="00914A73"/>
    <w:rsid w:val="0096471C"/>
    <w:rsid w:val="00B434A4"/>
    <w:rsid w:val="00B71662"/>
    <w:rsid w:val="00C15C71"/>
    <w:rsid w:val="00D606C0"/>
    <w:rsid w:val="00DF7BCD"/>
    <w:rsid w:val="00EA3F7B"/>
    <w:rsid w:val="00ED050E"/>
    <w:rsid w:val="00FB3E72"/>
    <w:rsid w:val="00FD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AF5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A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7B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B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BCD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5D6C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74CDC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AF5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A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7B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B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BCD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5D6C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74CDC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3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EC5EE825</Template>
  <TotalTime>1</TotalTime>
  <Pages>10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WATSON Vicke</cp:lastModifiedBy>
  <cp:revision>3</cp:revision>
  <cp:lastPrinted>2015-10-25T07:21:00Z</cp:lastPrinted>
  <dcterms:created xsi:type="dcterms:W3CDTF">2016-03-09T03:15:00Z</dcterms:created>
  <dcterms:modified xsi:type="dcterms:W3CDTF">2016-03-09T03:20:00Z</dcterms:modified>
</cp:coreProperties>
</file>