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D8" w:rsidRDefault="00564FD8" w:rsidP="00564FD8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89410E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0BDA9" wp14:editId="3358EE70">
                <wp:simplePos x="0" y="0"/>
                <wp:positionH relativeFrom="column">
                  <wp:posOffset>133350</wp:posOffset>
                </wp:positionH>
                <wp:positionV relativeFrom="paragraph">
                  <wp:posOffset>-323850</wp:posOffset>
                </wp:positionV>
                <wp:extent cx="4429125" cy="704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FD8" w:rsidRDefault="00564FD8" w:rsidP="00564F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 w:rsidR="00687C2B">
                              <w:rPr>
                                <w:sz w:val="18"/>
                                <w:szCs w:val="18"/>
                              </w:rPr>
                              <w:t>____ /  25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 xml:space="preserve">______ %   </w:t>
                            </w:r>
                            <w:bookmarkStart w:id="0" w:name="_GoBack"/>
                            <w:r w:rsidRPr="00A948C9">
                              <w:rPr>
                                <w:sz w:val="18"/>
                                <w:szCs w:val="18"/>
                              </w:rPr>
                              <w:t>Complete on the day of the tes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     </w:t>
                            </w:r>
                            <w:bookmarkEnd w:id="0"/>
                          </w:p>
                          <w:p w:rsidR="00564FD8" w:rsidRPr="006F6982" w:rsidRDefault="00564FD8" w:rsidP="00564FD8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.5pt;margin-top:-25.5pt;width:348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" fillcolor="white [3201]" strokecolor="#f79646 [3209]" strokeweight="2pt">
                <v:textbox>
                  <w:txbxContent>
                    <w:p w:rsidR="00564FD8" w:rsidRDefault="00564FD8" w:rsidP="00564F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 w:rsidR="00687C2B">
                        <w:rPr>
                          <w:sz w:val="18"/>
                          <w:szCs w:val="18"/>
                        </w:rPr>
                        <w:t xml:space="preserve">____ </w:t>
                      </w:r>
                      <w:proofErr w:type="gramStart"/>
                      <w:r w:rsidR="00687C2B">
                        <w:rPr>
                          <w:sz w:val="18"/>
                          <w:szCs w:val="18"/>
                        </w:rPr>
                        <w:t>/  25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 or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   Complete on the day of the tes</w:t>
                      </w:r>
                      <w:r>
                        <w:rPr>
                          <w:sz w:val="18"/>
                          <w:szCs w:val="18"/>
                        </w:rPr>
                        <w:t xml:space="preserve">t     </w:t>
                      </w:r>
                    </w:p>
                    <w:p w:rsidR="00564FD8" w:rsidRPr="006F6982" w:rsidRDefault="00564FD8" w:rsidP="00564FD8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564FD8" w:rsidRDefault="00564FD8" w:rsidP="00564FD8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564FD8" w:rsidRDefault="00564FD8" w:rsidP="00564FD8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564FD8" w:rsidRDefault="00564FD8" w:rsidP="00564FD8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C003D8" wp14:editId="62606868">
                <wp:simplePos x="0" y="0"/>
                <wp:positionH relativeFrom="column">
                  <wp:posOffset>4686300</wp:posOffset>
                </wp:positionH>
                <wp:positionV relativeFrom="paragraph">
                  <wp:posOffset>-456565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69pt;margin-top:-35.95pt;width:108pt;height:99pt;z-index:251661312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rasMA&#10;AADaAAAADwAAAGRycy9kb3ducmV2LnhtbESPQWvCQBSE74X+h+UVvJlNiqjErFIKgVx6qJqDt0f2&#10;NQnJvg3ZbYz++q4g9DjMzDdMdphNLyYaXWtZQRLFIIgrq1uuFZxP+XILwnlkjb1lUnAjB4f960uG&#10;qbZX/qbp6GsRIOxSVNB4P6RSuqohgy6yA3Hwfuxo0Ac51lKPeA1w08v3OF5Lgy2HhQYH+myo6o6/&#10;RkG56u7l5fblEnvn0q/nvCqKXKnF2/yxA+Fp9v/hZ7vQCjbwuBJu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FrasMAAADaAAAADwAAAAAAAAAAAAAAAACYAgAAZHJzL2Rv&#10;d25yZXYueG1sUEsFBgAAAAAEAAQA9QAAAIgD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9Tfq/AAAA2gAAAA8AAABkcnMvZG93bnJldi54bWxET8uKwjAU3Qv+Q7iCO00VnJGOUUQQCi58&#10;FZzlpbnTdmxuShNr/HuzGJjl4bxXm2Aa0VPnassKZtMEBHFhdc2lgvy6nyxBOI+ssbFMCl7kYLMe&#10;DlaYavvkM/UXX4oYwi5FBZX3bSqlKyoy6Ka2JY7cj+0M+gi7UuoOnzHcNHKeJB/SYM2xocKWdhUV&#10;98vDKNjZz9PicM5CkH39m2fH27c+sFLjUdh+gfAU/L/4z51pBXFrvBJvgFy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IvU36vwAAANoAAAAPAAAAAAAAAAAAAAAAAJ8CAABk&#10;cnMvZG93bnJldi54bWxQSwUGAAAAAAQABAD3AAAAiwMAAAAA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>
        <w:rPr>
          <w:rFonts w:ascii="Arial" w:hAnsi="Arial" w:cs="Arial"/>
          <w:b/>
          <w:sz w:val="28"/>
          <w:szCs w:val="28"/>
        </w:rPr>
        <w:t xml:space="preserve">  </w:t>
      </w:r>
    </w:p>
    <w:p w:rsidR="00564FD8" w:rsidRDefault="00564FD8" w:rsidP="00564FD8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564FD8" w:rsidRPr="00834D4C" w:rsidRDefault="00564FD8" w:rsidP="00564FD8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Yr 9 Humanities &amp; Social Sciences: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  <w:u w:val="single"/>
        </w:rPr>
        <w:t>Geography</w:t>
      </w:r>
    </w:p>
    <w:tbl>
      <w:tblPr>
        <w:tblpPr w:leftFromText="180" w:rightFromText="180" w:vertAnchor="text" w:horzAnchor="margin" w:tblpX="-232" w:tblpY="322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564FD8" w:rsidTr="00CC1826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D8" w:rsidRDefault="00564FD8" w:rsidP="00CC18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marks</w:t>
            </w:r>
          </w:p>
          <w:p w:rsidR="00564FD8" w:rsidRDefault="00266FF8" w:rsidP="00CC18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D8" w:rsidRDefault="00564FD8" w:rsidP="00CC1826">
            <w:pPr>
              <w:rPr>
                <w:rFonts w:ascii="Arial" w:hAnsi="Arial" w:cs="Arial"/>
                <w:b/>
              </w:rPr>
            </w:pPr>
          </w:p>
          <w:p w:rsidR="00564FD8" w:rsidRDefault="00564FD8" w:rsidP="00CC18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D8" w:rsidRDefault="00564FD8" w:rsidP="00CC1826">
            <w:pPr>
              <w:rPr>
                <w:rFonts w:ascii="Arial" w:hAnsi="Arial" w:cs="Arial"/>
                <w:b/>
              </w:rPr>
            </w:pPr>
          </w:p>
          <w:p w:rsidR="00564FD8" w:rsidRDefault="00564FD8" w:rsidP="00CC18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:rsidR="00564FD8" w:rsidRDefault="00564FD8" w:rsidP="00CC18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</w:tc>
      </w:tr>
      <w:tr w:rsidR="00564FD8" w:rsidTr="00CC1826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D8" w:rsidRDefault="00564FD8" w:rsidP="00CC1826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D8" w:rsidRDefault="00564FD8" w:rsidP="00CC1826">
            <w:pPr>
              <w:rPr>
                <w:rFonts w:ascii="Arial" w:hAnsi="Arial" w:cs="Arial"/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D8" w:rsidRDefault="00564FD8" w:rsidP="00CC1826">
            <w:pPr>
              <w:rPr>
                <w:rFonts w:ascii="Arial" w:hAnsi="Arial" w:cs="Arial"/>
                <w:b/>
              </w:rPr>
            </w:pPr>
          </w:p>
        </w:tc>
      </w:tr>
    </w:tbl>
    <w:p w:rsidR="00564FD8" w:rsidRDefault="00564FD8" w:rsidP="00564FD8">
      <w:pPr>
        <w:rPr>
          <w:rFonts w:ascii="Arial" w:hAnsi="Arial" w:cs="Arial"/>
          <w:i/>
          <w:sz w:val="40"/>
          <w:szCs w:val="40"/>
        </w:rPr>
      </w:pPr>
    </w:p>
    <w:p w:rsidR="00564FD8" w:rsidRDefault="00564FD8" w:rsidP="00564FD8">
      <w:pPr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Task 2 B : </w:t>
      </w:r>
    </w:p>
    <w:p w:rsidR="00266FF8" w:rsidRPr="00564FD8" w:rsidRDefault="00564FD8" w:rsidP="00564FD8">
      <w:pPr>
        <w:outlineLvl w:val="0"/>
        <w:rPr>
          <w:rFonts w:ascii="Arial" w:hAnsi="Arial" w:cs="Arial"/>
          <w:b/>
          <w:i/>
          <w:sz w:val="44"/>
          <w:szCs w:val="44"/>
        </w:rPr>
      </w:pPr>
      <w:r>
        <w:rPr>
          <w:rFonts w:ascii="Arial" w:hAnsi="Arial" w:cs="Arial"/>
          <w:b/>
          <w:i/>
          <w:sz w:val="44"/>
          <w:szCs w:val="44"/>
        </w:rPr>
        <w:t xml:space="preserve">  Careers in Geography</w:t>
      </w:r>
      <w:r w:rsidR="00266FF8">
        <w:rPr>
          <w:rFonts w:ascii="Arial" w:hAnsi="Arial" w:cs="Arial"/>
          <w:b/>
          <w:i/>
          <w:sz w:val="44"/>
          <w:szCs w:val="44"/>
        </w:rPr>
        <w:t xml:space="preserve"> Persuasive writing task.</w:t>
      </w:r>
    </w:p>
    <w:p w:rsidR="00F64F36" w:rsidRDefault="00F64F36"/>
    <w:p w:rsidR="00C10DA2" w:rsidRDefault="00C10DA2"/>
    <w:p w:rsidR="00C10DA2" w:rsidRPr="00F64F36" w:rsidRDefault="00C10DA2">
      <w:pPr>
        <w:rPr>
          <w:sz w:val="32"/>
          <w:szCs w:val="32"/>
        </w:rPr>
      </w:pPr>
      <w:r w:rsidRPr="00F64F36">
        <w:rPr>
          <w:sz w:val="32"/>
          <w:szCs w:val="32"/>
        </w:rPr>
        <w:t>Do you agree or disagree with the statement below?</w:t>
      </w:r>
    </w:p>
    <w:p w:rsidR="00C10DA2" w:rsidRDefault="00C10DA2">
      <w:r w:rsidRPr="00C10DA2">
        <w:rPr>
          <w:i/>
          <w:iCs/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7F416" wp14:editId="5D2BD1FF">
                <wp:simplePos x="0" y="0"/>
                <wp:positionH relativeFrom="column">
                  <wp:posOffset>38100</wp:posOffset>
                </wp:positionH>
                <wp:positionV relativeFrom="paragraph">
                  <wp:posOffset>86361</wp:posOffset>
                </wp:positionV>
                <wp:extent cx="4848225" cy="4000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DA2" w:rsidRDefault="00C10DA2" w:rsidP="00C10DA2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</w:pPr>
                            <w:r w:rsidRPr="00F64F36"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</w:rPr>
                              <w:t>Geography</w:t>
                            </w:r>
                            <w:r w:rsidR="00A77DED"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is all around us. It plays a</w:t>
                            </w:r>
                            <w:r w:rsidRPr="00F64F36"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part in all careers</w:t>
                            </w: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  <w:t>.</w:t>
                            </w:r>
                          </w:p>
                          <w:p w:rsidR="00C10DA2" w:rsidRDefault="00C10D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pt;margin-top:6.8pt;width:381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">
                <v:textbox>
                  <w:txbxContent>
                    <w:p w:rsidR="00C10DA2" w:rsidRDefault="00C10DA2" w:rsidP="00C10DA2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</w:rPr>
                      </w:pPr>
                      <w:r w:rsidRPr="00F64F36"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</w:rPr>
                        <w:t>Geography</w:t>
                      </w:r>
                      <w:r w:rsidR="00A77DED"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</w:rPr>
                        <w:t xml:space="preserve"> is all around us. It plays a</w:t>
                      </w:r>
                      <w:r w:rsidRPr="00F64F36"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</w:rPr>
                        <w:t xml:space="preserve"> part in all careers</w:t>
                      </w:r>
                      <w:r>
                        <w:rPr>
                          <w:i/>
                          <w:iCs/>
                          <w:color w:val="7F7F7F" w:themeColor="text1" w:themeTint="80"/>
                        </w:rPr>
                        <w:t>.</w:t>
                      </w:r>
                    </w:p>
                    <w:p w:rsidR="00C10DA2" w:rsidRDefault="00C10DA2"/>
                  </w:txbxContent>
                </v:textbox>
              </v:shape>
            </w:pict>
          </mc:Fallback>
        </mc:AlternateContent>
      </w:r>
    </w:p>
    <w:p w:rsidR="00C10DA2" w:rsidRDefault="00C10DA2"/>
    <w:p w:rsidR="00C10DA2" w:rsidRDefault="00C10DA2" w:rsidP="00C10DA2">
      <w:pPr>
        <w:jc w:val="center"/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.</w:t>
      </w:r>
    </w:p>
    <w:p w:rsidR="00F64F36" w:rsidRDefault="00F64F36"/>
    <w:p w:rsidR="00266FF8" w:rsidRDefault="00C10DA2">
      <w:pPr>
        <w:rPr>
          <w:sz w:val="28"/>
          <w:szCs w:val="28"/>
        </w:rPr>
      </w:pPr>
      <w:r w:rsidRPr="00F64F36">
        <w:rPr>
          <w:sz w:val="28"/>
          <w:szCs w:val="28"/>
        </w:rPr>
        <w:t xml:space="preserve">State your opinion and use details to support your point of view. </w:t>
      </w:r>
      <w:r w:rsidR="00564FD8" w:rsidRPr="00F64F36">
        <w:rPr>
          <w:sz w:val="28"/>
          <w:szCs w:val="28"/>
        </w:rPr>
        <w:t>Don’t forget to use your persuasive techniques</w:t>
      </w:r>
      <w:r w:rsidR="00F64F36">
        <w:rPr>
          <w:sz w:val="28"/>
          <w:szCs w:val="28"/>
        </w:rPr>
        <w:t xml:space="preserve"> in you</w:t>
      </w:r>
      <w:r w:rsidR="00266FF8">
        <w:rPr>
          <w:sz w:val="28"/>
          <w:szCs w:val="28"/>
        </w:rPr>
        <w:t>r</w:t>
      </w:r>
      <w:r w:rsidR="00F64F36">
        <w:rPr>
          <w:sz w:val="28"/>
          <w:szCs w:val="28"/>
        </w:rPr>
        <w:t xml:space="preserve"> writing. </w:t>
      </w:r>
    </w:p>
    <w:p w:rsidR="00687C2B" w:rsidRDefault="00687C2B">
      <w:pPr>
        <w:rPr>
          <w:sz w:val="28"/>
          <w:szCs w:val="28"/>
        </w:rPr>
      </w:pPr>
    </w:p>
    <w:p w:rsidR="00F64F36" w:rsidRDefault="00F64F36">
      <w:pPr>
        <w:rPr>
          <w:sz w:val="28"/>
          <w:szCs w:val="28"/>
        </w:rPr>
      </w:pPr>
      <w:r>
        <w:rPr>
          <w:sz w:val="28"/>
          <w:szCs w:val="28"/>
        </w:rPr>
        <w:t>Marking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44EE2" w:rsidTr="00E44EE2">
        <w:tc>
          <w:tcPr>
            <w:tcW w:w="1420" w:type="dxa"/>
          </w:tcPr>
          <w:p w:rsidR="00E44EE2" w:rsidRDefault="00E44EE2">
            <w:pPr>
              <w:rPr>
                <w:sz w:val="22"/>
                <w:szCs w:val="22"/>
              </w:rPr>
            </w:pPr>
          </w:p>
        </w:tc>
        <w:tc>
          <w:tcPr>
            <w:tcW w:w="1420" w:type="dxa"/>
          </w:tcPr>
          <w:p w:rsidR="00E44EE2" w:rsidRDefault="00E44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Mark</w:t>
            </w:r>
          </w:p>
        </w:tc>
        <w:tc>
          <w:tcPr>
            <w:tcW w:w="1420" w:type="dxa"/>
          </w:tcPr>
          <w:p w:rsidR="00E44EE2" w:rsidRDefault="00E44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  <w:tc>
          <w:tcPr>
            <w:tcW w:w="1420" w:type="dxa"/>
            <w:shd w:val="clear" w:color="auto" w:fill="FFFFFF" w:themeFill="background1"/>
          </w:tcPr>
          <w:p w:rsidR="00E44EE2" w:rsidRDefault="00E44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Marks</w:t>
            </w:r>
          </w:p>
        </w:tc>
        <w:tc>
          <w:tcPr>
            <w:tcW w:w="1421" w:type="dxa"/>
            <w:shd w:val="clear" w:color="auto" w:fill="auto"/>
          </w:tcPr>
          <w:p w:rsidR="00E44EE2" w:rsidRDefault="00E44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  <w:tc>
          <w:tcPr>
            <w:tcW w:w="1421" w:type="dxa"/>
            <w:shd w:val="clear" w:color="auto" w:fill="auto"/>
          </w:tcPr>
          <w:p w:rsidR="00E44EE2" w:rsidRDefault="00E44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Marks</w:t>
            </w:r>
          </w:p>
        </w:tc>
      </w:tr>
      <w:tr w:rsidR="00F64F36" w:rsidTr="00266FF8">
        <w:tc>
          <w:tcPr>
            <w:tcW w:w="1420" w:type="dxa"/>
          </w:tcPr>
          <w:p w:rsidR="00F64F36" w:rsidRPr="00F64F36" w:rsidRDefault="00F64F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Address’s audience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structure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Ideas &amp; arguments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F64F36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Uses persuasive techniques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Uses appropriate vocabulary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Writing is cohesive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Uses Paragraphs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Sentence</w:t>
            </w:r>
            <w:r w:rsidRPr="00266FF8">
              <w:rPr>
                <w:sz w:val="22"/>
                <w:szCs w:val="22"/>
              </w:rPr>
              <w:t xml:space="preserve"> structure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266FF8" w:rsidTr="00266FF8">
        <w:tc>
          <w:tcPr>
            <w:tcW w:w="1420" w:type="dxa"/>
          </w:tcPr>
          <w:p w:rsidR="00266FF8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Correct punctuation</w:t>
            </w:r>
          </w:p>
        </w:tc>
        <w:tc>
          <w:tcPr>
            <w:tcW w:w="1420" w:type="dxa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</w:tr>
      <w:tr w:rsidR="00266FF8" w:rsidTr="00266FF8">
        <w:tc>
          <w:tcPr>
            <w:tcW w:w="1420" w:type="dxa"/>
          </w:tcPr>
          <w:p w:rsidR="00266FF8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Spelling</w:t>
            </w:r>
          </w:p>
        </w:tc>
        <w:tc>
          <w:tcPr>
            <w:tcW w:w="1420" w:type="dxa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</w:tr>
    </w:tbl>
    <w:p w:rsidR="00F64F36" w:rsidRDefault="00F64F36" w:rsidP="00F64F36">
      <w:pPr>
        <w:rPr>
          <w:sz w:val="27"/>
          <w:szCs w:val="27"/>
        </w:rPr>
      </w:pPr>
    </w:p>
    <w:p w:rsidR="00F64F36" w:rsidRPr="00F64F36" w:rsidRDefault="00266FF8">
      <w:pPr>
        <w:rPr>
          <w:sz w:val="28"/>
          <w:szCs w:val="28"/>
        </w:rPr>
      </w:pPr>
      <w:r>
        <w:rPr>
          <w:sz w:val="28"/>
          <w:szCs w:val="28"/>
        </w:rPr>
        <w:t>Teachers comments.</w:t>
      </w:r>
    </w:p>
    <w:sectPr w:rsidR="00F64F36" w:rsidRPr="00F64F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A2"/>
    <w:rsid w:val="00266FF8"/>
    <w:rsid w:val="00564FD8"/>
    <w:rsid w:val="00687C2B"/>
    <w:rsid w:val="009A4772"/>
    <w:rsid w:val="00A77DED"/>
    <w:rsid w:val="00B06720"/>
    <w:rsid w:val="00C10DA2"/>
    <w:rsid w:val="00E44EE2"/>
    <w:rsid w:val="00F6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1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0D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4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1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0D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4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F3A7225E</Template>
  <TotalTime>0</TotalTime>
  <Pages>1</Pages>
  <Words>94</Words>
  <Characters>626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RINTOUL Brooke</cp:lastModifiedBy>
  <cp:revision>2</cp:revision>
  <cp:lastPrinted>2016-03-09T03:40:00Z</cp:lastPrinted>
  <dcterms:created xsi:type="dcterms:W3CDTF">2016-05-18T06:14:00Z</dcterms:created>
  <dcterms:modified xsi:type="dcterms:W3CDTF">2016-05-18T06:14:00Z</dcterms:modified>
</cp:coreProperties>
</file>