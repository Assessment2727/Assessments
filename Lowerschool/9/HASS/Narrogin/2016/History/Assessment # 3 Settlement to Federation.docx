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1C" w:rsidRDefault="00AC471C" w:rsidP="00AA2452">
      <w:pPr>
        <w:outlineLvl w:val="0"/>
        <w:rPr>
          <w:rFonts w:ascii="Arial" w:hAnsi="Arial" w:cs="Arial"/>
          <w:b/>
        </w:rPr>
      </w:pPr>
      <w:r w:rsidRPr="0089410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87F9C" wp14:editId="09D4605D">
                <wp:simplePos x="0" y="0"/>
                <wp:positionH relativeFrom="column">
                  <wp:posOffset>133350</wp:posOffset>
                </wp:positionH>
                <wp:positionV relativeFrom="paragraph">
                  <wp:posOffset>-323850</wp:posOffset>
                </wp:positionV>
                <wp:extent cx="4848225" cy="838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71C" w:rsidRDefault="00AC471C" w:rsidP="00AC47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/  </w:t>
                            </w:r>
                            <w:r w:rsidR="00AC259F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457A7C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   Complete on the day of the 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     </w:t>
                            </w:r>
                          </w:p>
                          <w:p w:rsidR="00AC471C" w:rsidRPr="006F6982" w:rsidRDefault="00AC471C" w:rsidP="00AC471C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0.5pt;margin-top:-25.5pt;width:381.7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" fillcolor="white [3201]" strokecolor="#f79646 [3209]" strokeweight="2pt">
                <v:textbox>
                  <w:txbxContent>
                    <w:p w:rsidR="00AC471C" w:rsidRDefault="00AC471C" w:rsidP="00AC47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>
                        <w:rPr>
                          <w:sz w:val="18"/>
                          <w:szCs w:val="18"/>
                        </w:rPr>
                        <w:t xml:space="preserve">____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/  </w:t>
                      </w:r>
                      <w:r w:rsidR="00AC259F">
                        <w:rPr>
                          <w:sz w:val="18"/>
                          <w:szCs w:val="18"/>
                        </w:rPr>
                        <w:t>5</w:t>
                      </w:r>
                      <w:r w:rsidR="00457A7C">
                        <w:rPr>
                          <w:sz w:val="18"/>
                          <w:szCs w:val="18"/>
                        </w:rPr>
                        <w:t>8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   Complete on the day of the tes</w:t>
                      </w:r>
                      <w:r>
                        <w:rPr>
                          <w:sz w:val="18"/>
                          <w:szCs w:val="18"/>
                        </w:rPr>
                        <w:t xml:space="preserve">t     </w:t>
                      </w:r>
                    </w:p>
                    <w:p w:rsidR="00AC471C" w:rsidRPr="006F6982" w:rsidRDefault="00AC471C" w:rsidP="00AC471C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AC471C" w:rsidRDefault="00AC471C" w:rsidP="00AA2452">
      <w:pPr>
        <w:outlineLvl w:val="0"/>
        <w:rPr>
          <w:rFonts w:ascii="Arial" w:hAnsi="Arial" w:cs="Arial"/>
          <w:b/>
        </w:rPr>
      </w:pPr>
    </w:p>
    <w:p w:rsidR="00AC471C" w:rsidRDefault="00AC471C" w:rsidP="00AA2452">
      <w:pPr>
        <w:outlineLvl w:val="0"/>
        <w:rPr>
          <w:rFonts w:ascii="Arial" w:hAnsi="Arial" w:cs="Arial"/>
          <w:b/>
        </w:rPr>
      </w:pPr>
    </w:p>
    <w:p w:rsidR="00164520" w:rsidRDefault="00164520" w:rsidP="00AA2452">
      <w:pPr>
        <w:outlineLvl w:val="0"/>
        <w:rPr>
          <w:rFonts w:ascii="Arial" w:hAnsi="Arial" w:cs="Arial"/>
          <w:b/>
        </w:rPr>
      </w:pPr>
    </w:p>
    <w:p w:rsidR="00164520" w:rsidRDefault="00164520" w:rsidP="00AA2452">
      <w:pPr>
        <w:outlineLvl w:val="0"/>
        <w:rPr>
          <w:rFonts w:ascii="Arial" w:hAnsi="Arial" w:cs="Arial"/>
          <w:b/>
        </w:rPr>
      </w:pPr>
    </w:p>
    <w:p w:rsidR="00164520" w:rsidRPr="00EC4447" w:rsidRDefault="00AA2452" w:rsidP="00AA2452">
      <w:pPr>
        <w:outlineLvl w:val="0"/>
        <w:rPr>
          <w:rFonts w:ascii="Arial" w:hAnsi="Arial" w:cs="Arial"/>
          <w:b/>
        </w:rPr>
      </w:pPr>
      <w:r w:rsidRPr="00EC4447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597C8D" wp14:editId="6A0BEE42">
                <wp:simplePos x="0" y="0"/>
                <wp:positionH relativeFrom="column">
                  <wp:posOffset>5257800</wp:posOffset>
                </wp:positionH>
                <wp:positionV relativeFrom="paragraph">
                  <wp:posOffset>167640</wp:posOffset>
                </wp:positionV>
                <wp:extent cx="1371600" cy="1257300"/>
                <wp:effectExtent l="9525" t="9525" r="9525" b="952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9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14pt;margin-top:13.2pt;width:108pt;height:99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MIFrQQAAAE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7hcIA&#10;AADaAAAADwAAAGRycy9kb3ducmV2LnhtbESPQWvCQBSE70L/w/IKXqTZ1IOkMasUqeLRpi30+Mg+&#10;s6HZtzG7JvHfu4VCj8PMfMMU28m2YqDeN44VPCcpCOLK6YZrBZ8f+6cMhA/IGlvHpOBGHrabh1mB&#10;uXYjv9NQhlpECPscFZgQulxKXxmy6BPXEUfv7HqLIcq+lrrHMcJtK5dpupIWG44LBjvaGap+yqtV&#10;0Czt99dBLk7mko26O/rqDQev1Pxxel2DCDSF//Bf+6gVvMDvlXg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PuF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abGnFAAAA2wAAAA8AAABkcnMvZG93bnJldi54bWxEj0FrwkAQhe9C/8MyBS9SN/UgmroJUikV&#10;L0UtSG9Ddpqkzc6G7DaJ/945FLy9Yd58894mH12jeupC7dnA8zwBRVx4W3Np4PP89rQCFSKyxcYz&#10;GbhSgDx7mGwwtX7gI/WnWCqBcEjRQBVjm2odioochrlviWX37TuHUcau1LbDQeCu0YskWWqHNcuH&#10;Clt6raj4Pf05oSTvcfvxM7tQfzwUy+GLd7v1xZjp47h9ARVpjHfz//XeSnxJL11EgM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mmxpxQAAANsAAAAPAAAAAAAAAAAAAAAA&#10;AJ8CAABkcnMvZG93bnJldi54bWxQSwUGAAAAAAQABAD3AAAAkQMAAAAA&#10;" fillcolor="green" stroked="t" strokecolor="white" strokeweight="0" insetpen="t">
                  <v:imagedata r:id="rId8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EC4447">
        <w:rPr>
          <w:rFonts w:ascii="Arial" w:hAnsi="Arial" w:cs="Arial"/>
          <w:b/>
        </w:rPr>
        <w:t>Name: _____</w:t>
      </w:r>
      <w:r w:rsidR="00164520" w:rsidRPr="00EC4447">
        <w:rPr>
          <w:rFonts w:ascii="Arial" w:hAnsi="Arial" w:cs="Arial"/>
          <w:b/>
        </w:rPr>
        <w:t>________________________</w:t>
      </w:r>
      <w:proofErr w:type="gramStart"/>
      <w:r w:rsidR="00164520" w:rsidRPr="00EC4447">
        <w:rPr>
          <w:rFonts w:ascii="Arial" w:hAnsi="Arial" w:cs="Arial"/>
          <w:b/>
        </w:rPr>
        <w:t>_  Teacher</w:t>
      </w:r>
      <w:proofErr w:type="gramEnd"/>
      <w:r w:rsidR="00164520" w:rsidRPr="00EC4447">
        <w:rPr>
          <w:rFonts w:ascii="Arial" w:hAnsi="Arial" w:cs="Arial"/>
          <w:b/>
        </w:rPr>
        <w:t>:_______________________</w:t>
      </w:r>
    </w:p>
    <w:p w:rsidR="00AA2452" w:rsidRPr="00EC4447" w:rsidRDefault="00AA2452" w:rsidP="00AA2452">
      <w:pPr>
        <w:outlineLvl w:val="0"/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  <w:t xml:space="preserve">               </w:t>
      </w:r>
    </w:p>
    <w:p w:rsidR="00AA2452" w:rsidRPr="00EC4447" w:rsidRDefault="005D5BB5" w:rsidP="00AA2452">
      <w:pPr>
        <w:outlineLvl w:val="0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Yr</w:t>
      </w:r>
      <w:proofErr w:type="spellEnd"/>
      <w:r>
        <w:rPr>
          <w:rFonts w:ascii="Arial" w:hAnsi="Arial" w:cs="Arial"/>
          <w:u w:val="single"/>
        </w:rPr>
        <w:t xml:space="preserve"> 9 Humanities &amp; Social Sciences Task 3</w:t>
      </w:r>
    </w:p>
    <w:p w:rsidR="00164520" w:rsidRPr="00EC4447" w:rsidRDefault="00164520" w:rsidP="00AA2452">
      <w:pPr>
        <w:outlineLvl w:val="0"/>
        <w:rPr>
          <w:rFonts w:ascii="Arial" w:hAnsi="Arial" w:cs="Arial"/>
          <w:sz w:val="32"/>
          <w:szCs w:val="32"/>
          <w:u w:val="single"/>
        </w:rPr>
      </w:pPr>
    </w:p>
    <w:p w:rsidR="00AA2452" w:rsidRPr="00EC4447" w:rsidRDefault="00AA2452" w:rsidP="00AA2452">
      <w:pPr>
        <w:ind w:left="2160" w:firstLine="720"/>
        <w:outlineLvl w:val="0"/>
        <w:rPr>
          <w:rFonts w:ascii="Arial" w:hAnsi="Arial" w:cs="Arial"/>
          <w:b/>
          <w:i/>
          <w:sz w:val="32"/>
          <w:szCs w:val="32"/>
          <w:u w:val="single"/>
        </w:rPr>
      </w:pPr>
      <w:r w:rsidRPr="00EC4447">
        <w:rPr>
          <w:rFonts w:ascii="Arial" w:hAnsi="Arial" w:cs="Arial"/>
          <w:b/>
          <w:i/>
          <w:sz w:val="32"/>
          <w:szCs w:val="32"/>
          <w:u w:val="single"/>
        </w:rPr>
        <w:t>The Making of the Modern World</w:t>
      </w:r>
    </w:p>
    <w:p w:rsidR="00164520" w:rsidRPr="00EC4447" w:rsidRDefault="00164520" w:rsidP="00164520">
      <w:pPr>
        <w:ind w:left="2160" w:firstLine="720"/>
        <w:jc w:val="center"/>
        <w:outlineLvl w:val="0"/>
        <w:rPr>
          <w:rFonts w:ascii="Arial" w:hAnsi="Arial" w:cs="Arial"/>
          <w:b/>
          <w:i/>
          <w:sz w:val="32"/>
          <w:szCs w:val="32"/>
          <w:u w:val="single"/>
        </w:rPr>
      </w:pPr>
    </w:p>
    <w:p w:rsidR="00AA2452" w:rsidRPr="00EC4447" w:rsidRDefault="00AA2452" w:rsidP="00164520">
      <w:pPr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 w:rsidRPr="00EC4447">
        <w:rPr>
          <w:rFonts w:ascii="Arial" w:hAnsi="Arial" w:cs="Arial"/>
          <w:b/>
          <w:sz w:val="32"/>
          <w:szCs w:val="32"/>
          <w:u w:val="single"/>
        </w:rPr>
        <w:t>Settlement to Federation</w:t>
      </w:r>
    </w:p>
    <w:p w:rsidR="00AA2452" w:rsidRPr="00EC4447" w:rsidRDefault="00AA2452" w:rsidP="00AA2452">
      <w:pPr>
        <w:ind w:firstLine="720"/>
        <w:jc w:val="center"/>
        <w:rPr>
          <w:rFonts w:ascii="Arial" w:hAnsi="Arial" w:cs="Arial"/>
          <w:b/>
          <w:i/>
          <w:sz w:val="32"/>
          <w:szCs w:val="32"/>
        </w:rPr>
      </w:pPr>
    </w:p>
    <w:p w:rsidR="00AA2452" w:rsidRPr="00EC4447" w:rsidRDefault="00AA2452" w:rsidP="00AA2452">
      <w:pPr>
        <w:outlineLvl w:val="0"/>
        <w:rPr>
          <w:rFonts w:ascii="Arial" w:hAnsi="Arial" w:cs="Arial"/>
          <w:b/>
          <w:i/>
        </w:rPr>
      </w:pPr>
      <w:r w:rsidRPr="00EC4447">
        <w:rPr>
          <w:rFonts w:ascii="Arial" w:hAnsi="Arial" w:cs="Arial"/>
          <w:b/>
          <w:i/>
        </w:rPr>
        <w:t xml:space="preserve">This assessment paper is in three parts: </w:t>
      </w:r>
    </w:p>
    <w:p w:rsidR="00AA2452" w:rsidRPr="00EC4447" w:rsidRDefault="00AA2452" w:rsidP="00AA2452">
      <w:pPr>
        <w:rPr>
          <w:rFonts w:ascii="Arial" w:hAnsi="Arial" w:cs="Arial"/>
          <w:b/>
          <w:i/>
        </w:rPr>
      </w:pPr>
    </w:p>
    <w:tbl>
      <w:tblPr>
        <w:tblpPr w:leftFromText="180" w:rightFromText="180" w:vertAnchor="text" w:horzAnchor="page" w:tblpX="7813" w:tblpY="-58"/>
        <w:tblW w:w="2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816"/>
        <w:gridCol w:w="1091"/>
      </w:tblGrid>
      <w:tr w:rsidR="00AA2452" w:rsidRPr="00EC4447" w:rsidTr="00BA6937">
        <w:trPr>
          <w:trHeight w:val="938"/>
        </w:trPr>
        <w:tc>
          <w:tcPr>
            <w:tcW w:w="914" w:type="dxa"/>
          </w:tcPr>
          <w:p w:rsidR="00AA2452" w:rsidRPr="00EC4447" w:rsidRDefault="00AA2452" w:rsidP="00BA6937">
            <w:pPr>
              <w:rPr>
                <w:rFonts w:ascii="Arial" w:hAnsi="Arial" w:cs="Arial"/>
              </w:rPr>
            </w:pPr>
            <w:r w:rsidRPr="00EC4447">
              <w:rPr>
                <w:rFonts w:ascii="Arial" w:hAnsi="Arial" w:cs="Arial"/>
              </w:rPr>
              <w:t>Total marks</w:t>
            </w:r>
          </w:p>
          <w:p w:rsidR="00AA2452" w:rsidRPr="00EC4447" w:rsidRDefault="00AC259F" w:rsidP="00BA69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457A7C" w:rsidRPr="00EC4447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16" w:type="dxa"/>
          </w:tcPr>
          <w:p w:rsidR="00AA2452" w:rsidRPr="00EC4447" w:rsidRDefault="00AA2452" w:rsidP="00BA6937">
            <w:pPr>
              <w:rPr>
                <w:rFonts w:ascii="Arial" w:hAnsi="Arial" w:cs="Arial"/>
                <w:b/>
              </w:rPr>
            </w:pPr>
          </w:p>
          <w:p w:rsidR="00AA2452" w:rsidRPr="00EC4447" w:rsidRDefault="00AA2452" w:rsidP="00BA6937">
            <w:pPr>
              <w:jc w:val="center"/>
              <w:rPr>
                <w:rFonts w:ascii="Arial" w:hAnsi="Arial" w:cs="Arial"/>
                <w:b/>
              </w:rPr>
            </w:pPr>
            <w:r w:rsidRPr="00EC4447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091" w:type="dxa"/>
          </w:tcPr>
          <w:p w:rsidR="00AA2452" w:rsidRPr="00EC4447" w:rsidRDefault="00AA2452" w:rsidP="00BA6937">
            <w:pPr>
              <w:rPr>
                <w:rFonts w:ascii="Arial" w:hAnsi="Arial" w:cs="Arial"/>
                <w:b/>
              </w:rPr>
            </w:pPr>
          </w:p>
          <w:p w:rsidR="00AA2452" w:rsidRPr="00EC4447" w:rsidRDefault="00AA2452" w:rsidP="00BA6937">
            <w:pPr>
              <w:jc w:val="center"/>
              <w:rPr>
                <w:rFonts w:ascii="Arial" w:hAnsi="Arial" w:cs="Arial"/>
                <w:b/>
              </w:rPr>
            </w:pPr>
            <w:r w:rsidRPr="00EC4447">
              <w:rPr>
                <w:rFonts w:ascii="Arial" w:hAnsi="Arial" w:cs="Arial"/>
                <w:b/>
              </w:rPr>
              <w:t>Weight</w:t>
            </w:r>
          </w:p>
          <w:p w:rsidR="00AA2452" w:rsidRPr="00EC4447" w:rsidRDefault="005D5BB5" w:rsidP="00BA69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AA2452" w:rsidRPr="00EC4447">
              <w:rPr>
                <w:rFonts w:ascii="Arial" w:hAnsi="Arial" w:cs="Arial"/>
                <w:b/>
              </w:rPr>
              <w:t>%</w:t>
            </w:r>
          </w:p>
        </w:tc>
      </w:tr>
      <w:tr w:rsidR="00AA2452" w:rsidRPr="00EC4447" w:rsidTr="00BA6937">
        <w:trPr>
          <w:trHeight w:val="865"/>
        </w:trPr>
        <w:tc>
          <w:tcPr>
            <w:tcW w:w="914" w:type="dxa"/>
          </w:tcPr>
          <w:p w:rsidR="00AA2452" w:rsidRPr="00EC4447" w:rsidRDefault="00AA2452" w:rsidP="00BA693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816" w:type="dxa"/>
          </w:tcPr>
          <w:p w:rsidR="00AA2452" w:rsidRPr="00EC4447" w:rsidRDefault="00AA2452" w:rsidP="00BA693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1091" w:type="dxa"/>
          </w:tcPr>
          <w:p w:rsidR="00AA2452" w:rsidRPr="00EC4447" w:rsidRDefault="00AA2452" w:rsidP="00BA6937">
            <w:pPr>
              <w:rPr>
                <w:rFonts w:ascii="Arial" w:hAnsi="Arial" w:cs="Arial"/>
                <w:b/>
                <w:i/>
              </w:rPr>
            </w:pPr>
          </w:p>
        </w:tc>
      </w:tr>
    </w:tbl>
    <w:p w:rsidR="00AA2452" w:rsidRPr="00EC4447" w:rsidRDefault="00AA2452" w:rsidP="00AA2452">
      <w:pPr>
        <w:rPr>
          <w:rFonts w:ascii="Arial" w:hAnsi="Arial" w:cs="Arial"/>
          <w:b/>
          <w:i/>
        </w:rPr>
      </w:pPr>
      <w:r w:rsidRPr="00EC4447">
        <w:rPr>
          <w:rFonts w:ascii="Arial" w:hAnsi="Arial" w:cs="Arial"/>
          <w:b/>
          <w:i/>
        </w:rPr>
        <w:t xml:space="preserve"> Part One - </w:t>
      </w:r>
      <w:r w:rsidRPr="00EC4447">
        <w:rPr>
          <w:rFonts w:ascii="Arial" w:hAnsi="Arial" w:cs="Arial"/>
        </w:rPr>
        <w:t>Multiple Choice</w:t>
      </w:r>
    </w:p>
    <w:p w:rsidR="00AA2452" w:rsidRPr="00EC4447" w:rsidRDefault="00AA2452" w:rsidP="00AA2452">
      <w:pPr>
        <w:outlineLvl w:val="0"/>
        <w:rPr>
          <w:rFonts w:ascii="Arial" w:hAnsi="Arial" w:cs="Arial"/>
        </w:rPr>
      </w:pPr>
      <w:r w:rsidRPr="00EC4447">
        <w:rPr>
          <w:rFonts w:ascii="Arial" w:hAnsi="Arial" w:cs="Arial"/>
          <w:b/>
          <w:i/>
        </w:rPr>
        <w:t xml:space="preserve">Part Two - </w:t>
      </w:r>
      <w:r w:rsidRPr="00EC4447">
        <w:rPr>
          <w:rFonts w:ascii="Arial" w:hAnsi="Arial" w:cs="Arial"/>
        </w:rPr>
        <w:t>Short Answer Questions</w:t>
      </w:r>
    </w:p>
    <w:p w:rsidR="00AA2452" w:rsidRPr="00EC4447" w:rsidRDefault="00AA2452" w:rsidP="00AA2452">
      <w:pPr>
        <w:outlineLvl w:val="0"/>
        <w:rPr>
          <w:rFonts w:ascii="Arial" w:hAnsi="Arial" w:cs="Arial"/>
        </w:rPr>
      </w:pPr>
      <w:r w:rsidRPr="00EC4447">
        <w:rPr>
          <w:rFonts w:ascii="Arial" w:hAnsi="Arial" w:cs="Arial"/>
          <w:b/>
          <w:i/>
        </w:rPr>
        <w:t xml:space="preserve">Part Three – </w:t>
      </w:r>
      <w:r w:rsidRPr="00EC4447">
        <w:rPr>
          <w:rFonts w:ascii="Arial" w:hAnsi="Arial" w:cs="Arial"/>
        </w:rPr>
        <w:t>Source Analysis</w:t>
      </w:r>
    </w:p>
    <w:p w:rsidR="00164520" w:rsidRPr="00EC4447" w:rsidRDefault="00164520" w:rsidP="00AA2452">
      <w:pPr>
        <w:outlineLvl w:val="0"/>
        <w:rPr>
          <w:rFonts w:ascii="Arial" w:hAnsi="Arial" w:cs="Arial"/>
        </w:rPr>
      </w:pPr>
    </w:p>
    <w:p w:rsidR="00164520" w:rsidRPr="00EC4447" w:rsidRDefault="00164520" w:rsidP="00AA2452">
      <w:pPr>
        <w:outlineLvl w:val="0"/>
        <w:rPr>
          <w:rFonts w:ascii="Arial" w:hAnsi="Arial" w:cs="Arial"/>
          <w:b/>
          <w:i/>
        </w:rPr>
      </w:pPr>
    </w:p>
    <w:p w:rsidR="00AA2452" w:rsidRPr="00EC4447" w:rsidRDefault="00AA2452" w:rsidP="00AA2452">
      <w:pPr>
        <w:jc w:val="both"/>
        <w:rPr>
          <w:rFonts w:ascii="Arial" w:hAnsi="Arial" w:cs="Arial"/>
          <w:b/>
          <w:u w:val="single"/>
        </w:rPr>
      </w:pPr>
    </w:p>
    <w:p w:rsidR="00AA2452" w:rsidRPr="00EC4447" w:rsidRDefault="00AA2452" w:rsidP="00AA2452">
      <w:pPr>
        <w:jc w:val="both"/>
        <w:outlineLvl w:val="0"/>
        <w:rPr>
          <w:rFonts w:ascii="Arial" w:hAnsi="Arial" w:cs="Arial"/>
          <w:b/>
        </w:rPr>
      </w:pPr>
      <w:r w:rsidRPr="00EC4447">
        <w:rPr>
          <w:rFonts w:ascii="Arial" w:hAnsi="Arial" w:cs="Arial"/>
          <w:b/>
          <w:u w:val="single"/>
        </w:rPr>
        <w:t>Part One: Multiple Choice</w:t>
      </w:r>
      <w:bookmarkStart w:id="0" w:name="_GoBack"/>
      <w:bookmarkEnd w:id="0"/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Read each statement an</w:t>
      </w:r>
      <w:r w:rsidR="00A57728" w:rsidRPr="00EC4447">
        <w:rPr>
          <w:rFonts w:ascii="Arial" w:hAnsi="Arial" w:cs="Arial"/>
        </w:rPr>
        <w:t xml:space="preserve">d circle your answer. </w:t>
      </w:r>
    </w:p>
    <w:p w:rsidR="00164520" w:rsidRPr="00EC4447" w:rsidRDefault="00164520" w:rsidP="00AA2452">
      <w:pPr>
        <w:jc w:val="both"/>
        <w:rPr>
          <w:rFonts w:ascii="Arial" w:hAnsi="Arial" w:cs="Arial"/>
        </w:rPr>
      </w:pPr>
    </w:p>
    <w:p w:rsidR="00AA2452" w:rsidRPr="00EC4447" w:rsidRDefault="00AA2452" w:rsidP="00164520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Maximum marks: </w:t>
      </w:r>
      <w:r w:rsidR="00457A7C" w:rsidRPr="00EC4447">
        <w:rPr>
          <w:rFonts w:ascii="Arial" w:hAnsi="Arial" w:cs="Arial"/>
          <w:b/>
        </w:rPr>
        <w:t>18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1.</w:t>
      </w:r>
      <w:r w:rsidRPr="00EC4447">
        <w:rPr>
          <w:rFonts w:ascii="Arial" w:hAnsi="Arial" w:cs="Arial"/>
        </w:rPr>
        <w:t xml:space="preserve"> </w:t>
      </w:r>
      <w:r w:rsidRPr="00EC4447">
        <w:rPr>
          <w:rFonts w:ascii="Arial" w:hAnsi="Arial" w:cs="Arial"/>
          <w:b/>
        </w:rPr>
        <w:t>What reason did the British have for selecting Botany Bay as a settlement?</w:t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  <w:t xml:space="preserve">         </w:t>
      </w:r>
    </w:p>
    <w:p w:rsidR="00AA2452" w:rsidRPr="00EC4447" w:rsidRDefault="00AA2452" w:rsidP="00AA2452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Somewhere to send the convicts </w:t>
      </w:r>
    </w:p>
    <w:p w:rsidR="00AA2452" w:rsidRPr="00EC4447" w:rsidRDefault="00AA2452" w:rsidP="00AA2452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To prevent other Europeans from settling there </w:t>
      </w:r>
    </w:p>
    <w:p w:rsidR="00AA2452" w:rsidRPr="00EC4447" w:rsidRDefault="00AA2452" w:rsidP="00AA2452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To collect resources such as timber &amp; flax </w:t>
      </w:r>
    </w:p>
    <w:p w:rsidR="00AA2452" w:rsidRPr="00EC4447" w:rsidRDefault="00AA2452" w:rsidP="00AA2452">
      <w:pPr>
        <w:ind w:firstLine="360"/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D.  Arguably all of the above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164520" w:rsidRPr="00EC4447" w:rsidRDefault="00AA2452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2. The First Fleet consisted of:</w:t>
      </w:r>
      <w:r w:rsidRPr="00EC4447">
        <w:rPr>
          <w:rFonts w:ascii="Arial" w:hAnsi="Arial" w:cs="Arial"/>
          <w:b/>
        </w:rPr>
        <w:tab/>
      </w:r>
    </w:p>
    <w:p w:rsidR="00AA2452" w:rsidRPr="00EC4447" w:rsidRDefault="00AA2452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</w:rPr>
        <w:t xml:space="preserve">         </w:t>
      </w:r>
    </w:p>
    <w:p w:rsidR="00AA2452" w:rsidRPr="00EC4447" w:rsidRDefault="00AA2452" w:rsidP="00AA2452">
      <w:pPr>
        <w:ind w:firstLine="360"/>
        <w:rPr>
          <w:rFonts w:ascii="Arial" w:hAnsi="Arial" w:cs="Arial"/>
        </w:rPr>
      </w:pPr>
      <w:r w:rsidRPr="00EC4447">
        <w:rPr>
          <w:rFonts w:ascii="Arial" w:hAnsi="Arial" w:cs="Arial"/>
        </w:rPr>
        <w:t>A.  Only male convicts</w:t>
      </w:r>
    </w:p>
    <w:p w:rsidR="00AA2452" w:rsidRPr="00EC4447" w:rsidRDefault="00AA2452" w:rsidP="00AA2452">
      <w:pPr>
        <w:ind w:left="360"/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B.  Only female convicts</w:t>
      </w:r>
    </w:p>
    <w:p w:rsidR="00AA2452" w:rsidRPr="00EC4447" w:rsidRDefault="00AA2452" w:rsidP="00AA2452">
      <w:pPr>
        <w:ind w:left="360"/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C.  Naval personnel, soldiers and male &amp; female convicts</w:t>
      </w:r>
    </w:p>
    <w:p w:rsidR="00AA2452" w:rsidRPr="00EC4447" w:rsidRDefault="00AA2452" w:rsidP="00AA2452">
      <w:pPr>
        <w:ind w:left="360"/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D.  Officers’ families, naval personnel, soldiers and male &amp; female convicts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164520" w:rsidRPr="00EC4447" w:rsidRDefault="00AA2452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3.</w:t>
      </w:r>
      <w:r w:rsidRPr="00EC4447">
        <w:rPr>
          <w:rFonts w:ascii="Arial" w:hAnsi="Arial" w:cs="Arial"/>
        </w:rPr>
        <w:t xml:space="preserve"> </w:t>
      </w:r>
      <w:r w:rsidRPr="00EC4447">
        <w:rPr>
          <w:rFonts w:ascii="Arial" w:hAnsi="Arial" w:cs="Arial"/>
          <w:b/>
        </w:rPr>
        <w:t>What does the Latin term ‘Terra Nullius’ mean:</w:t>
      </w:r>
      <w:r w:rsidRPr="00EC4447">
        <w:rPr>
          <w:rFonts w:ascii="Arial" w:hAnsi="Arial" w:cs="Arial"/>
          <w:b/>
        </w:rPr>
        <w:tab/>
      </w:r>
    </w:p>
    <w:p w:rsidR="00AA2452" w:rsidRPr="00EC4447" w:rsidRDefault="00AA2452" w:rsidP="00AA2452">
      <w:pPr>
        <w:rPr>
          <w:rFonts w:ascii="Arial" w:hAnsi="Arial" w:cs="Arial"/>
        </w:rPr>
      </w:pP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  <w:b/>
        </w:rPr>
        <w:tab/>
      </w:r>
    </w:p>
    <w:p w:rsidR="00AA2452" w:rsidRPr="00EC4447" w:rsidRDefault="00AA2452" w:rsidP="00AA245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Southern Land </w:t>
      </w:r>
    </w:p>
    <w:p w:rsidR="00AA2452" w:rsidRPr="00EC4447" w:rsidRDefault="00AA2452" w:rsidP="00AA245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Australia </w:t>
      </w:r>
    </w:p>
    <w:p w:rsidR="00AA2452" w:rsidRPr="00EC4447" w:rsidRDefault="00AA2452" w:rsidP="00AA245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Empty Land </w:t>
      </w:r>
    </w:p>
    <w:p w:rsidR="00AA2452" w:rsidRPr="00EC4447" w:rsidRDefault="00AA2452" w:rsidP="001645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Terrible Land</w:t>
      </w:r>
    </w:p>
    <w:p w:rsidR="00164520" w:rsidRPr="00EC4447" w:rsidRDefault="00164520" w:rsidP="00164520">
      <w:pPr>
        <w:jc w:val="both"/>
        <w:rPr>
          <w:rFonts w:ascii="Arial" w:hAnsi="Arial" w:cs="Arial"/>
        </w:rPr>
      </w:pPr>
    </w:p>
    <w:p w:rsidR="00164520" w:rsidRPr="00EC4447" w:rsidRDefault="00164520" w:rsidP="00164520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164520" w:rsidRPr="00EC4447" w:rsidRDefault="00AA2452" w:rsidP="00AA2452">
      <w:pPr>
        <w:jc w:val="both"/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4.</w:t>
      </w:r>
      <w:r w:rsidRPr="00EC4447">
        <w:rPr>
          <w:rFonts w:ascii="Arial" w:hAnsi="Arial" w:cs="Arial"/>
        </w:rPr>
        <w:t xml:space="preserve"> </w:t>
      </w:r>
      <w:r w:rsidRPr="00EC4447">
        <w:rPr>
          <w:rFonts w:ascii="Arial" w:hAnsi="Arial" w:cs="Arial"/>
          <w:b/>
        </w:rPr>
        <w:t>How did the Aboriginal people of Australia view the land?</w:t>
      </w:r>
    </w:p>
    <w:p w:rsidR="00AA2452" w:rsidRPr="00EC4447" w:rsidRDefault="00AA2452" w:rsidP="00AA2452">
      <w:pPr>
        <w:jc w:val="both"/>
        <w:rPr>
          <w:rFonts w:ascii="Arial" w:hAnsi="Arial" w:cs="Arial"/>
          <w:b/>
        </w:rPr>
      </w:pP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  <w:t xml:space="preserve">           </w:t>
      </w:r>
    </w:p>
    <w:p w:rsidR="00AA2452" w:rsidRPr="00EC4447" w:rsidRDefault="00AA2452" w:rsidP="00AA245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Ownership and its use to be divided amongst all of the people</w:t>
      </w:r>
    </w:p>
    <w:p w:rsidR="00AA2452" w:rsidRPr="00EC4447" w:rsidRDefault="00AA2452" w:rsidP="00AA245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To be worked with, respected and valued</w:t>
      </w:r>
    </w:p>
    <w:p w:rsidR="00AA2452" w:rsidRPr="00EC4447" w:rsidRDefault="00AA2452" w:rsidP="00AA245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To be used as a ready resource for personal and financial gain</w:t>
      </w:r>
    </w:p>
    <w:p w:rsidR="00AA2452" w:rsidRPr="00EC4447" w:rsidRDefault="00AA2452" w:rsidP="00AA245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An ‘empty land’ free for whoever wishes to make claim</w:t>
      </w:r>
    </w:p>
    <w:p w:rsidR="00AC471C" w:rsidRPr="00EC4447" w:rsidRDefault="00AC471C" w:rsidP="00AC471C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164520" w:rsidRPr="00EC4447" w:rsidRDefault="00AA245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  <w:b/>
        </w:rPr>
        <w:t>5. The early Governors of the British settlements were ‘Autocrats’, this means:</w:t>
      </w:r>
      <w:r w:rsidRPr="00EC4447">
        <w:rPr>
          <w:rFonts w:ascii="Arial" w:hAnsi="Arial" w:cs="Arial"/>
        </w:rPr>
        <w:t xml:space="preserve">  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                 </w:t>
      </w:r>
    </w:p>
    <w:p w:rsidR="00AA2452" w:rsidRPr="00EC4447" w:rsidRDefault="00AA2452" w:rsidP="00AA245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They made all of the important decisions themselves</w:t>
      </w:r>
    </w:p>
    <w:p w:rsidR="00AA2452" w:rsidRPr="00EC4447" w:rsidRDefault="00AA2452" w:rsidP="00AA245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They automatically followed instructions on how to govern their colony from Britain</w:t>
      </w:r>
    </w:p>
    <w:p w:rsidR="00AA2452" w:rsidRPr="00EC4447" w:rsidRDefault="00AA2452" w:rsidP="00AA245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They governed through consultation with other settlers</w:t>
      </w:r>
    </w:p>
    <w:p w:rsidR="00AA2452" w:rsidRPr="00EC4447" w:rsidRDefault="00AA2452" w:rsidP="00457A7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They left all of the decision making to those working under their control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A2452" w:rsidRPr="00EC4447" w:rsidRDefault="00AC471C" w:rsidP="00AA2452">
      <w:pPr>
        <w:jc w:val="both"/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 xml:space="preserve"> </w:t>
      </w:r>
      <w:r w:rsidR="00457A7C" w:rsidRPr="00EC4447">
        <w:rPr>
          <w:rFonts w:ascii="Arial" w:hAnsi="Arial" w:cs="Arial"/>
          <w:b/>
        </w:rPr>
        <w:t>6</w:t>
      </w:r>
      <w:r w:rsidR="00AA2452" w:rsidRPr="00EC4447">
        <w:rPr>
          <w:rFonts w:ascii="Arial" w:hAnsi="Arial" w:cs="Arial"/>
          <w:b/>
        </w:rPr>
        <w:t>. Opening of the pastoral lands beyond the Blue Mountains allowed:</w:t>
      </w:r>
      <w:r w:rsidR="00AA2452" w:rsidRPr="00EC4447">
        <w:rPr>
          <w:rFonts w:ascii="Arial" w:hAnsi="Arial" w:cs="Arial"/>
        </w:rPr>
        <w:tab/>
        <w:t xml:space="preserve">             </w:t>
      </w:r>
      <w:r w:rsidR="00AA2452" w:rsidRPr="00EC4447">
        <w:rPr>
          <w:rFonts w:ascii="Arial" w:hAnsi="Arial" w:cs="Arial"/>
        </w:rPr>
        <w:tab/>
        <w:t xml:space="preserve">         </w:t>
      </w:r>
    </w:p>
    <w:p w:rsidR="00AA2452" w:rsidRPr="00EC4447" w:rsidRDefault="00AA2452" w:rsidP="00AA245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Australian farmers to develop the wool industry</w:t>
      </w:r>
    </w:p>
    <w:p w:rsidR="00AA2452" w:rsidRPr="00EC4447" w:rsidRDefault="00AA2452" w:rsidP="00AA245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Australian farmers to develop the beef industry</w:t>
      </w:r>
    </w:p>
    <w:p w:rsidR="00AA2452" w:rsidRPr="00EC4447" w:rsidRDefault="00AA2452" w:rsidP="00AA245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Australian miners to develop the gold industry</w:t>
      </w:r>
    </w:p>
    <w:p w:rsidR="00AA2452" w:rsidRPr="00EC4447" w:rsidRDefault="00AA2452" w:rsidP="00AA245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Australian miners to fight against the licences</w:t>
      </w:r>
    </w:p>
    <w:p w:rsidR="00AA2452" w:rsidRPr="00EC4447" w:rsidRDefault="00AA2452" w:rsidP="00AA2452">
      <w:pPr>
        <w:jc w:val="both"/>
        <w:rPr>
          <w:rFonts w:ascii="Arial" w:hAnsi="Arial" w:cs="Arial"/>
          <w:b/>
        </w:rPr>
      </w:pPr>
    </w:p>
    <w:p w:rsidR="00AA2452" w:rsidRPr="00EC4447" w:rsidRDefault="00457A7C" w:rsidP="00AA2452">
      <w:pPr>
        <w:jc w:val="both"/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7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</w:t>
      </w:r>
      <w:r w:rsidR="00AA2452" w:rsidRPr="00EC4447">
        <w:rPr>
          <w:rFonts w:ascii="Arial" w:hAnsi="Arial" w:cs="Arial"/>
          <w:b/>
        </w:rPr>
        <w:t>From an early stage Australia depended upon what for its economy</w:t>
      </w:r>
      <w:r w:rsidR="00AA2452" w:rsidRPr="00EC4447">
        <w:rPr>
          <w:rFonts w:ascii="Arial" w:hAnsi="Arial" w:cs="Arial"/>
        </w:rPr>
        <w:t>:</w:t>
      </w:r>
      <w:r w:rsidR="00AA2452" w:rsidRPr="00EC4447">
        <w:rPr>
          <w:rFonts w:ascii="Arial" w:hAnsi="Arial" w:cs="Arial"/>
        </w:rPr>
        <w:tab/>
        <w:t xml:space="preserve">      </w:t>
      </w:r>
      <w:r w:rsidR="00AA2452" w:rsidRPr="00EC4447">
        <w:rPr>
          <w:rFonts w:ascii="Arial" w:hAnsi="Arial" w:cs="Arial"/>
        </w:rPr>
        <w:tab/>
      </w:r>
      <w:r w:rsidR="00AA2452" w:rsidRPr="00EC4447">
        <w:rPr>
          <w:rFonts w:ascii="Arial" w:hAnsi="Arial" w:cs="Arial"/>
        </w:rPr>
        <w:tab/>
        <w:t xml:space="preserve">         </w:t>
      </w:r>
    </w:p>
    <w:p w:rsidR="00AA2452" w:rsidRPr="00EC4447" w:rsidRDefault="00AA2452" w:rsidP="00AA245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Primary industries – raw materials (wool, wheat, timber)</w:t>
      </w:r>
    </w:p>
    <w:p w:rsidR="00AA2452" w:rsidRPr="00EC4447" w:rsidRDefault="00AA2452" w:rsidP="00AA245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Secondary industries – manufacturing (factories)</w:t>
      </w:r>
    </w:p>
    <w:p w:rsidR="00AA2452" w:rsidRPr="00EC4447" w:rsidRDefault="00AA2452" w:rsidP="00AA245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Tertiary industries – Clerical businesses (office work &amp; management)</w:t>
      </w:r>
    </w:p>
    <w:p w:rsidR="00AA2452" w:rsidRPr="00EC4447" w:rsidRDefault="00AA2452" w:rsidP="00AA245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Mining industries – Mineral resources (gold, iron ore, alumina)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A2452" w:rsidRPr="00EC4447" w:rsidRDefault="00457A7C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  <w:b/>
        </w:rPr>
        <w:t>8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</w:t>
      </w:r>
      <w:r w:rsidR="00AA2452" w:rsidRPr="00EC4447">
        <w:rPr>
          <w:rFonts w:ascii="Arial" w:hAnsi="Arial" w:cs="Arial"/>
          <w:b/>
        </w:rPr>
        <w:t>In which decade did the Gold Rush begin within Australia?</w:t>
      </w:r>
      <w:r w:rsidR="00AA2452" w:rsidRPr="00EC4447">
        <w:rPr>
          <w:rFonts w:ascii="Arial" w:hAnsi="Arial" w:cs="Arial"/>
        </w:rPr>
        <w:tab/>
      </w:r>
      <w:r w:rsidR="00AA2452" w:rsidRPr="00EC4447">
        <w:rPr>
          <w:rFonts w:ascii="Arial" w:hAnsi="Arial" w:cs="Arial"/>
        </w:rPr>
        <w:tab/>
        <w:t xml:space="preserve">         </w:t>
      </w:r>
      <w:r w:rsidR="00AA2452" w:rsidRPr="00EC4447">
        <w:rPr>
          <w:rFonts w:ascii="Arial" w:hAnsi="Arial" w:cs="Arial"/>
        </w:rPr>
        <w:tab/>
      </w:r>
      <w:r w:rsidR="00AA2452" w:rsidRPr="00EC4447">
        <w:rPr>
          <w:rFonts w:ascii="Arial" w:hAnsi="Arial" w:cs="Arial"/>
        </w:rPr>
        <w:tab/>
      </w:r>
    </w:p>
    <w:p w:rsidR="00AA2452" w:rsidRPr="00EC4447" w:rsidRDefault="00AA2452" w:rsidP="00AA2452">
      <w:pPr>
        <w:ind w:firstLine="360"/>
        <w:jc w:val="both"/>
        <w:rPr>
          <w:rFonts w:ascii="Arial" w:hAnsi="Arial" w:cs="Arial"/>
        </w:rPr>
      </w:pPr>
      <w:proofErr w:type="gramStart"/>
      <w:r w:rsidRPr="00EC4447">
        <w:rPr>
          <w:rFonts w:ascii="Arial" w:hAnsi="Arial" w:cs="Arial"/>
        </w:rPr>
        <w:t>A.  1780s</w:t>
      </w:r>
      <w:proofErr w:type="gramEnd"/>
    </w:p>
    <w:p w:rsidR="00AA2452" w:rsidRPr="00EC4447" w:rsidRDefault="00AA2452" w:rsidP="00AA245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1820s</w:t>
      </w:r>
    </w:p>
    <w:p w:rsidR="00AA2452" w:rsidRPr="00EC4447" w:rsidRDefault="00AA2452" w:rsidP="00AA245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1850s</w:t>
      </w:r>
    </w:p>
    <w:p w:rsidR="00AA2452" w:rsidRPr="00EC4447" w:rsidRDefault="00AA2452" w:rsidP="00AA245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1870s</w:t>
      </w:r>
    </w:p>
    <w:p w:rsidR="00164520" w:rsidRPr="00EC4447" w:rsidRDefault="00164520" w:rsidP="00164520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56572" w:rsidRPr="00EC4447" w:rsidRDefault="00457A7C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9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</w:t>
      </w:r>
      <w:r w:rsidR="00AA2452" w:rsidRPr="00EC4447">
        <w:rPr>
          <w:rFonts w:ascii="Arial" w:hAnsi="Arial" w:cs="Arial"/>
          <w:b/>
        </w:rPr>
        <w:t xml:space="preserve">During the Gold Rush, white intolerance was displayed to which group?   </w:t>
      </w:r>
    </w:p>
    <w:p w:rsidR="00AA2452" w:rsidRPr="00EC4447" w:rsidRDefault="00AA2452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 xml:space="preserve">                     </w:t>
      </w:r>
    </w:p>
    <w:p w:rsidR="00AA2452" w:rsidRPr="00EC4447" w:rsidRDefault="00AA2452" w:rsidP="00AA2452">
      <w:pPr>
        <w:numPr>
          <w:ilvl w:val="0"/>
          <w:numId w:val="9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The Pacific Islanders </w:t>
      </w:r>
    </w:p>
    <w:p w:rsidR="00AA2452" w:rsidRPr="00EC4447" w:rsidRDefault="00AA2452" w:rsidP="00AA2452">
      <w:pPr>
        <w:numPr>
          <w:ilvl w:val="0"/>
          <w:numId w:val="9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The Chinese</w:t>
      </w:r>
    </w:p>
    <w:p w:rsidR="00AA2452" w:rsidRPr="00EC4447" w:rsidRDefault="00AA2452" w:rsidP="00AA2452">
      <w:pPr>
        <w:numPr>
          <w:ilvl w:val="0"/>
          <w:numId w:val="9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The Irish</w:t>
      </w:r>
    </w:p>
    <w:p w:rsidR="00AA2452" w:rsidRPr="00EC4447" w:rsidRDefault="00AA2452" w:rsidP="00AA2452">
      <w:pPr>
        <w:numPr>
          <w:ilvl w:val="0"/>
          <w:numId w:val="9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The Boat people</w:t>
      </w:r>
    </w:p>
    <w:p w:rsidR="00AA2452" w:rsidRPr="00EC4447" w:rsidRDefault="00AA2452" w:rsidP="00AA2452">
      <w:pPr>
        <w:jc w:val="both"/>
        <w:rPr>
          <w:rFonts w:ascii="Arial" w:hAnsi="Arial" w:cs="Arial"/>
          <w:b/>
        </w:rPr>
      </w:pP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</w:p>
    <w:p w:rsidR="003828A3" w:rsidRDefault="003828A3" w:rsidP="00AA2452">
      <w:pPr>
        <w:rPr>
          <w:rFonts w:ascii="Arial" w:hAnsi="Arial" w:cs="Arial"/>
          <w:b/>
        </w:rPr>
      </w:pPr>
    </w:p>
    <w:p w:rsidR="003828A3" w:rsidRDefault="003828A3" w:rsidP="00AA2452">
      <w:pPr>
        <w:rPr>
          <w:rFonts w:ascii="Arial" w:hAnsi="Arial" w:cs="Arial"/>
          <w:b/>
        </w:rPr>
      </w:pPr>
    </w:p>
    <w:p w:rsidR="00AA2452" w:rsidRPr="00EC4447" w:rsidRDefault="00457A7C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lastRenderedPageBreak/>
        <w:t>10</w:t>
      </w:r>
      <w:r w:rsidR="00AA2452" w:rsidRPr="00EC4447">
        <w:rPr>
          <w:rFonts w:ascii="Arial" w:hAnsi="Arial" w:cs="Arial"/>
          <w:b/>
        </w:rPr>
        <w:t>.  The First Fleet was led by;</w:t>
      </w:r>
    </w:p>
    <w:p w:rsidR="00A56572" w:rsidRPr="00EC4447" w:rsidRDefault="00A56572" w:rsidP="00AA2452">
      <w:pPr>
        <w:rPr>
          <w:rFonts w:ascii="Arial" w:hAnsi="Arial" w:cs="Arial"/>
        </w:rPr>
      </w:pPr>
    </w:p>
    <w:p w:rsidR="00AA2452" w:rsidRPr="00EC4447" w:rsidRDefault="00AA2452" w:rsidP="00AA2452">
      <w:pPr>
        <w:numPr>
          <w:ilvl w:val="0"/>
          <w:numId w:val="10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Governor Arthur Phillip                                                                                                     </w:t>
      </w:r>
    </w:p>
    <w:p w:rsidR="00AA2452" w:rsidRPr="00EC4447" w:rsidRDefault="00AA2452" w:rsidP="00AA2452">
      <w:pPr>
        <w:numPr>
          <w:ilvl w:val="0"/>
          <w:numId w:val="10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James Cook</w:t>
      </w:r>
    </w:p>
    <w:p w:rsidR="00AA2452" w:rsidRPr="00EC4447" w:rsidRDefault="00AA2452" w:rsidP="00AA2452">
      <w:pPr>
        <w:numPr>
          <w:ilvl w:val="0"/>
          <w:numId w:val="10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Matthew Flinders</w:t>
      </w:r>
    </w:p>
    <w:p w:rsidR="00AA2452" w:rsidRPr="00EC4447" w:rsidRDefault="00AA2452" w:rsidP="00AA2452">
      <w:pPr>
        <w:numPr>
          <w:ilvl w:val="0"/>
          <w:numId w:val="10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Sir Henry </w:t>
      </w:r>
      <w:proofErr w:type="spellStart"/>
      <w:r w:rsidRPr="00EC4447">
        <w:rPr>
          <w:rFonts w:ascii="Arial" w:hAnsi="Arial" w:cs="Arial"/>
        </w:rPr>
        <w:t>Parkes</w:t>
      </w:r>
      <w:proofErr w:type="spellEnd"/>
    </w:p>
    <w:p w:rsidR="00AA2452" w:rsidRPr="00EC4447" w:rsidRDefault="00AA245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</w:p>
    <w:p w:rsidR="00A56572" w:rsidRPr="00EC4447" w:rsidRDefault="00A56572" w:rsidP="00AA2452">
      <w:pPr>
        <w:jc w:val="both"/>
        <w:rPr>
          <w:rFonts w:ascii="Arial" w:hAnsi="Arial" w:cs="Arial"/>
        </w:rPr>
      </w:pPr>
    </w:p>
    <w:p w:rsidR="00A56572" w:rsidRPr="00EC4447" w:rsidRDefault="00AC471C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1</w:t>
      </w:r>
      <w:r w:rsidR="00457A7C" w:rsidRPr="00EC4447">
        <w:rPr>
          <w:rFonts w:ascii="Arial" w:hAnsi="Arial" w:cs="Arial"/>
          <w:b/>
        </w:rPr>
        <w:t>1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 </w:t>
      </w:r>
      <w:r w:rsidR="00AA2452" w:rsidRPr="00EC4447">
        <w:rPr>
          <w:rFonts w:ascii="Arial" w:hAnsi="Arial" w:cs="Arial"/>
          <w:b/>
        </w:rPr>
        <w:t xml:space="preserve">Federation occurred on:   </w:t>
      </w:r>
    </w:p>
    <w:p w:rsidR="00AA2452" w:rsidRPr="00EC4447" w:rsidRDefault="00AA2452" w:rsidP="00AA2452">
      <w:pPr>
        <w:rPr>
          <w:rFonts w:ascii="Arial" w:hAnsi="Arial" w:cs="Arial"/>
        </w:rPr>
      </w:pPr>
      <w:r w:rsidRPr="00EC4447">
        <w:rPr>
          <w:rFonts w:ascii="Arial" w:hAnsi="Arial" w:cs="Arial"/>
          <w:b/>
        </w:rPr>
        <w:t xml:space="preserve">                                                                                                      </w:t>
      </w:r>
    </w:p>
    <w:p w:rsidR="00AA2452" w:rsidRPr="00EC4447" w:rsidRDefault="00AA2452" w:rsidP="00AA2452">
      <w:pPr>
        <w:numPr>
          <w:ilvl w:val="0"/>
          <w:numId w:val="11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Jan 1 1900</w:t>
      </w:r>
    </w:p>
    <w:p w:rsidR="00AA2452" w:rsidRPr="00EC4447" w:rsidRDefault="00AA2452" w:rsidP="00AA2452">
      <w:pPr>
        <w:numPr>
          <w:ilvl w:val="0"/>
          <w:numId w:val="11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Jan 1 1901</w:t>
      </w:r>
    </w:p>
    <w:p w:rsidR="00AA2452" w:rsidRPr="00EC4447" w:rsidRDefault="00AA2452" w:rsidP="00AA2452">
      <w:pPr>
        <w:numPr>
          <w:ilvl w:val="0"/>
          <w:numId w:val="11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Jan 26 1788</w:t>
      </w:r>
    </w:p>
    <w:p w:rsidR="00AA2452" w:rsidRPr="00EC4447" w:rsidRDefault="00AA2452" w:rsidP="00AA2452">
      <w:pPr>
        <w:numPr>
          <w:ilvl w:val="0"/>
          <w:numId w:val="11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April 25 1915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ab/>
        <w:t xml:space="preserve"> </w:t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  <w:t xml:space="preserve">      </w:t>
      </w:r>
    </w:p>
    <w:p w:rsidR="00A56572" w:rsidRPr="00EC4447" w:rsidRDefault="00AC471C" w:rsidP="00AA2452">
      <w:pPr>
        <w:rPr>
          <w:rFonts w:ascii="Arial" w:hAnsi="Arial" w:cs="Arial"/>
        </w:rPr>
      </w:pPr>
      <w:r w:rsidRPr="00EC4447">
        <w:rPr>
          <w:rFonts w:ascii="Arial" w:hAnsi="Arial" w:cs="Arial"/>
          <w:b/>
        </w:rPr>
        <w:t>1</w:t>
      </w:r>
      <w:r w:rsidR="00457A7C" w:rsidRPr="00EC4447">
        <w:rPr>
          <w:rFonts w:ascii="Arial" w:hAnsi="Arial" w:cs="Arial"/>
          <w:b/>
        </w:rPr>
        <w:t>2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 </w:t>
      </w:r>
      <w:r w:rsidR="00AA2452" w:rsidRPr="00EC4447">
        <w:rPr>
          <w:rFonts w:ascii="Arial" w:hAnsi="Arial" w:cs="Arial"/>
          <w:b/>
        </w:rPr>
        <w:t>Who was the best known and most vocal founding father of federation?</w:t>
      </w:r>
      <w:r w:rsidR="00AA2452" w:rsidRPr="00EC4447">
        <w:rPr>
          <w:rFonts w:ascii="Arial" w:hAnsi="Arial" w:cs="Arial"/>
        </w:rPr>
        <w:t xml:space="preserve"> </w:t>
      </w:r>
    </w:p>
    <w:p w:rsidR="00AA2452" w:rsidRPr="00EC4447" w:rsidRDefault="00AA2452" w:rsidP="00AA2452">
      <w:pPr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                    </w:t>
      </w:r>
      <w:r w:rsidRPr="00EC4447">
        <w:rPr>
          <w:rFonts w:ascii="Arial" w:hAnsi="Arial" w:cs="Arial"/>
          <w:b/>
        </w:rPr>
        <w:t xml:space="preserve">    </w:t>
      </w:r>
    </w:p>
    <w:p w:rsidR="00AA2452" w:rsidRPr="00EC4447" w:rsidRDefault="00AA2452" w:rsidP="00AA2452">
      <w:pPr>
        <w:numPr>
          <w:ilvl w:val="0"/>
          <w:numId w:val="12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Alfred Deakin</w:t>
      </w:r>
    </w:p>
    <w:p w:rsidR="00AA2452" w:rsidRPr="00EC4447" w:rsidRDefault="00AA2452" w:rsidP="00AA2452">
      <w:pPr>
        <w:numPr>
          <w:ilvl w:val="0"/>
          <w:numId w:val="12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Henry </w:t>
      </w:r>
      <w:proofErr w:type="spellStart"/>
      <w:r w:rsidRPr="00EC4447">
        <w:rPr>
          <w:rFonts w:ascii="Arial" w:hAnsi="Arial" w:cs="Arial"/>
        </w:rPr>
        <w:t>Parkes</w:t>
      </w:r>
      <w:proofErr w:type="spellEnd"/>
    </w:p>
    <w:p w:rsidR="00AA2452" w:rsidRPr="00EC4447" w:rsidRDefault="00AA2452" w:rsidP="00AA2452">
      <w:pPr>
        <w:numPr>
          <w:ilvl w:val="0"/>
          <w:numId w:val="12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Edward Barton</w:t>
      </w:r>
    </w:p>
    <w:p w:rsidR="00AA2452" w:rsidRPr="00EC4447" w:rsidRDefault="00AA2452" w:rsidP="00AA2452">
      <w:pPr>
        <w:numPr>
          <w:ilvl w:val="0"/>
          <w:numId w:val="12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John </w:t>
      </w:r>
      <w:proofErr w:type="spellStart"/>
      <w:r w:rsidRPr="00EC4447">
        <w:rPr>
          <w:rFonts w:ascii="Arial" w:hAnsi="Arial" w:cs="Arial"/>
        </w:rPr>
        <w:t>McCarthur</w:t>
      </w:r>
      <w:proofErr w:type="spellEnd"/>
    </w:p>
    <w:p w:rsidR="00AA2452" w:rsidRPr="00EC4447" w:rsidRDefault="00AA2452" w:rsidP="00A56572">
      <w:pPr>
        <w:ind w:left="720"/>
        <w:rPr>
          <w:rFonts w:ascii="Arial" w:hAnsi="Arial" w:cs="Arial"/>
        </w:rPr>
      </w:pP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</w:p>
    <w:p w:rsidR="00A56572" w:rsidRPr="00EC4447" w:rsidRDefault="00AC471C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1</w:t>
      </w:r>
      <w:r w:rsidR="00457A7C" w:rsidRPr="00EC4447">
        <w:rPr>
          <w:rFonts w:ascii="Arial" w:hAnsi="Arial" w:cs="Arial"/>
          <w:b/>
        </w:rPr>
        <w:t>3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 </w:t>
      </w:r>
      <w:r w:rsidR="00AA2452" w:rsidRPr="00EC4447">
        <w:rPr>
          <w:rFonts w:ascii="Arial" w:hAnsi="Arial" w:cs="Arial"/>
          <w:b/>
        </w:rPr>
        <w:t xml:space="preserve">The Eureka Stockade was:    </w:t>
      </w:r>
    </w:p>
    <w:p w:rsidR="00AA2452" w:rsidRPr="00EC4447" w:rsidRDefault="00AA2452" w:rsidP="00AA2452">
      <w:pPr>
        <w:rPr>
          <w:rFonts w:ascii="Arial" w:hAnsi="Arial" w:cs="Arial"/>
        </w:rPr>
      </w:pPr>
      <w:r w:rsidRPr="00EC4447">
        <w:rPr>
          <w:rFonts w:ascii="Arial" w:hAnsi="Arial" w:cs="Arial"/>
          <w:b/>
        </w:rPr>
        <w:t xml:space="preserve">                                                                                                 </w:t>
      </w:r>
    </w:p>
    <w:p w:rsidR="00AA2452" w:rsidRPr="00EC4447" w:rsidRDefault="00AA2452" w:rsidP="00AA2452">
      <w:pPr>
        <w:numPr>
          <w:ilvl w:val="0"/>
          <w:numId w:val="13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The first horse farm in Australia.</w:t>
      </w:r>
    </w:p>
    <w:p w:rsidR="00AA2452" w:rsidRPr="00EC4447" w:rsidRDefault="00AA2452" w:rsidP="00AA2452">
      <w:pPr>
        <w:numPr>
          <w:ilvl w:val="0"/>
          <w:numId w:val="13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Built on Eureka Hill by protesting miners.</w:t>
      </w:r>
    </w:p>
    <w:p w:rsidR="00AA2452" w:rsidRPr="00EC4447" w:rsidRDefault="00AA2452" w:rsidP="00AA2452">
      <w:pPr>
        <w:numPr>
          <w:ilvl w:val="0"/>
          <w:numId w:val="13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A building used to hide gold.</w:t>
      </w:r>
    </w:p>
    <w:p w:rsidR="00AA2452" w:rsidRPr="00EC4447" w:rsidRDefault="00AA2452" w:rsidP="00AC471C">
      <w:pPr>
        <w:numPr>
          <w:ilvl w:val="0"/>
          <w:numId w:val="13"/>
        </w:numPr>
        <w:rPr>
          <w:rFonts w:ascii="Arial" w:hAnsi="Arial" w:cs="Arial"/>
        </w:rPr>
      </w:pPr>
      <w:r w:rsidRPr="00EC4447">
        <w:rPr>
          <w:rFonts w:ascii="Arial" w:hAnsi="Arial" w:cs="Arial"/>
        </w:rPr>
        <w:t>Used by Ned Kelly as a hideout.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A2452" w:rsidRPr="00EC4447" w:rsidRDefault="00457A7C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  <w:b/>
        </w:rPr>
        <w:t>14</w:t>
      </w:r>
      <w:r w:rsidR="00AA2452" w:rsidRPr="00EC4447">
        <w:rPr>
          <w:rFonts w:ascii="Arial" w:hAnsi="Arial" w:cs="Arial"/>
          <w:b/>
        </w:rPr>
        <w:t>. What was the consequence for miners who were caught without a licence?</w:t>
      </w:r>
      <w:r w:rsidR="00AA2452" w:rsidRPr="00EC4447">
        <w:rPr>
          <w:rFonts w:ascii="Arial" w:hAnsi="Arial" w:cs="Arial"/>
        </w:rPr>
        <w:tab/>
        <w:t xml:space="preserve">          </w:t>
      </w:r>
    </w:p>
    <w:p w:rsidR="00AA2452" w:rsidRPr="00EC4447" w:rsidRDefault="00AA2452" w:rsidP="00AA245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A fine</w:t>
      </w:r>
    </w:p>
    <w:p w:rsidR="00AA2452" w:rsidRPr="00EC4447" w:rsidRDefault="00AA2452" w:rsidP="00AA245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Confiscation of all of their equipment</w:t>
      </w:r>
    </w:p>
    <w:p w:rsidR="00AA2452" w:rsidRPr="00EC4447" w:rsidRDefault="00AA2452" w:rsidP="00AA245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>Imprisonment</w:t>
      </w:r>
    </w:p>
    <w:p w:rsidR="00AA2452" w:rsidRPr="00EC4447" w:rsidRDefault="00AA2452" w:rsidP="00AA245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Any of the above </w:t>
      </w:r>
    </w:p>
    <w:p w:rsidR="00AA2452" w:rsidRPr="00EC4447" w:rsidRDefault="00AC471C" w:rsidP="00AA2452">
      <w:pPr>
        <w:spacing w:before="100" w:beforeAutospacing="1" w:after="100" w:afterAutospacing="1"/>
        <w:ind w:left="360" w:hanging="360"/>
        <w:rPr>
          <w:rFonts w:ascii="Arial" w:hAnsi="Arial" w:cs="Arial"/>
          <w:lang w:val="en-US" w:eastAsia="en-US" w:bidi="x-none"/>
        </w:rPr>
      </w:pPr>
      <w:r w:rsidRPr="00EC4447">
        <w:rPr>
          <w:rFonts w:ascii="Arial" w:hAnsi="Arial" w:cs="Arial"/>
          <w:b/>
        </w:rPr>
        <w:t>1</w:t>
      </w:r>
      <w:r w:rsidR="00457A7C" w:rsidRPr="00EC4447">
        <w:rPr>
          <w:rFonts w:ascii="Arial" w:hAnsi="Arial" w:cs="Arial"/>
          <w:b/>
        </w:rPr>
        <w:t>5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  <w:b/>
          <w:lang w:val="en-US" w:eastAsia="en-US" w:bidi="x-none"/>
        </w:rPr>
        <w:t xml:space="preserve"> Who was appointed the leader of the miners’ assembly at Eureka?</w:t>
      </w:r>
      <w:r w:rsidR="00AA2452" w:rsidRPr="00EC4447">
        <w:rPr>
          <w:rFonts w:ascii="Arial" w:hAnsi="Arial" w:cs="Arial"/>
          <w:b/>
          <w:lang w:val="en-US" w:eastAsia="en-US" w:bidi="x-none"/>
        </w:rPr>
        <w:tab/>
      </w:r>
      <w:r w:rsidR="00AA2452" w:rsidRPr="00EC4447">
        <w:rPr>
          <w:rFonts w:ascii="Arial" w:hAnsi="Arial" w:cs="Arial"/>
        </w:rPr>
        <w:tab/>
      </w:r>
      <w:r w:rsidR="00AA2452" w:rsidRPr="00EC4447">
        <w:rPr>
          <w:rFonts w:ascii="Arial" w:hAnsi="Arial" w:cs="Arial"/>
        </w:rPr>
        <w:tab/>
        <w:t xml:space="preserve">           </w:t>
      </w:r>
      <w:r w:rsidR="00AA2452" w:rsidRPr="00EC4447">
        <w:rPr>
          <w:rFonts w:ascii="Arial" w:hAnsi="Arial" w:cs="Arial"/>
        </w:rPr>
        <w:br/>
      </w:r>
      <w:r w:rsidR="00AA2452" w:rsidRPr="00EC4447">
        <w:rPr>
          <w:rFonts w:ascii="Arial" w:hAnsi="Arial" w:cs="Arial"/>
          <w:lang w:val="en-US" w:eastAsia="en-US" w:bidi="x-none"/>
        </w:rPr>
        <w:t xml:space="preserve">A. Henry </w:t>
      </w:r>
      <w:proofErr w:type="spellStart"/>
      <w:r w:rsidR="00AA2452" w:rsidRPr="00EC4447">
        <w:rPr>
          <w:rFonts w:ascii="Arial" w:hAnsi="Arial" w:cs="Arial"/>
          <w:lang w:val="en-US" w:eastAsia="en-US" w:bidi="x-none"/>
        </w:rPr>
        <w:t>Parkes</w:t>
      </w:r>
      <w:proofErr w:type="spellEnd"/>
      <w:r w:rsidR="00AA2452" w:rsidRPr="00EC4447">
        <w:rPr>
          <w:rFonts w:ascii="Arial" w:hAnsi="Arial" w:cs="Arial"/>
          <w:lang w:val="en-US" w:eastAsia="en-US" w:bidi="x-none"/>
        </w:rPr>
        <w:t xml:space="preserve"> </w:t>
      </w:r>
      <w:r w:rsidR="00AA2452" w:rsidRPr="00EC4447">
        <w:rPr>
          <w:rFonts w:ascii="Arial" w:hAnsi="Arial" w:cs="Arial"/>
          <w:lang w:val="en-US" w:eastAsia="en-US" w:bidi="x-none"/>
        </w:rPr>
        <w:br/>
        <w:t xml:space="preserve">B. Peter </w:t>
      </w:r>
      <w:proofErr w:type="spellStart"/>
      <w:r w:rsidR="00AA2452" w:rsidRPr="00EC4447">
        <w:rPr>
          <w:rFonts w:ascii="Arial" w:hAnsi="Arial" w:cs="Arial"/>
          <w:lang w:val="en-US" w:eastAsia="en-US" w:bidi="x-none"/>
        </w:rPr>
        <w:t>Lalor</w:t>
      </w:r>
      <w:proofErr w:type="spellEnd"/>
      <w:r w:rsidR="00AA2452" w:rsidRPr="00EC4447">
        <w:rPr>
          <w:rFonts w:ascii="Arial" w:hAnsi="Arial" w:cs="Arial"/>
          <w:lang w:val="en-US" w:eastAsia="en-US" w:bidi="x-none"/>
        </w:rPr>
        <w:br/>
        <w:t xml:space="preserve">C. James Bentley                                                                                                                                        D. Charles </w:t>
      </w:r>
      <w:proofErr w:type="spellStart"/>
      <w:r w:rsidR="00AA2452" w:rsidRPr="00EC4447">
        <w:rPr>
          <w:rFonts w:ascii="Arial" w:hAnsi="Arial" w:cs="Arial"/>
          <w:lang w:val="en-US" w:eastAsia="en-US" w:bidi="x-none"/>
        </w:rPr>
        <w:t>Hotham</w:t>
      </w:r>
      <w:proofErr w:type="spellEnd"/>
    </w:p>
    <w:p w:rsidR="00F61A9B" w:rsidRDefault="00AC471C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1</w:t>
      </w:r>
      <w:r w:rsidR="00457A7C" w:rsidRPr="00EC4447">
        <w:rPr>
          <w:rFonts w:ascii="Arial" w:hAnsi="Arial" w:cs="Arial"/>
          <w:b/>
        </w:rPr>
        <w:t>6</w:t>
      </w:r>
      <w:r w:rsidR="00AA2452" w:rsidRPr="00EC4447">
        <w:rPr>
          <w:rFonts w:ascii="Arial" w:hAnsi="Arial" w:cs="Arial"/>
          <w:b/>
        </w:rPr>
        <w:t>. Who became the first Prime Minister of Australia?</w:t>
      </w:r>
    </w:p>
    <w:p w:rsidR="00AA2452" w:rsidRPr="00EC4447" w:rsidRDefault="00AA2452" w:rsidP="00AA2452">
      <w:pPr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ab/>
        <w:t xml:space="preserve">         </w:t>
      </w:r>
      <w:r w:rsidRPr="00EC4447">
        <w:rPr>
          <w:rFonts w:ascii="Arial" w:hAnsi="Arial" w:cs="Arial"/>
          <w:b/>
        </w:rPr>
        <w:tab/>
      </w:r>
      <w:r w:rsidRPr="00EC4447">
        <w:rPr>
          <w:rFonts w:ascii="Arial" w:hAnsi="Arial" w:cs="Arial"/>
        </w:rPr>
        <w:tab/>
        <w:t xml:space="preserve">               </w:t>
      </w:r>
      <w:r w:rsidRPr="00EC4447">
        <w:rPr>
          <w:rFonts w:ascii="Arial" w:hAnsi="Arial" w:cs="Arial"/>
          <w:b/>
        </w:rPr>
        <w:br/>
      </w:r>
      <w:r w:rsidRPr="00EC4447">
        <w:rPr>
          <w:rFonts w:ascii="Arial" w:hAnsi="Arial" w:cs="Arial"/>
          <w:lang w:val="en-US" w:eastAsia="en-US"/>
        </w:rPr>
        <w:fldChar w:fldCharType="begin"/>
      </w:r>
      <w:r w:rsidRPr="00EC4447">
        <w:rPr>
          <w:rFonts w:ascii="Arial" w:hAnsi="Arial" w:cs="Arial"/>
          <w:lang w:val="en-US" w:eastAsia="en-US"/>
        </w:rPr>
        <w:instrText xml:space="preserve"> </w:instrText>
      </w:r>
      <w:r w:rsidRPr="00EC4447">
        <w:rPr>
          <w:rFonts w:ascii="Arial" w:hAnsi="Arial" w:cs="Arial"/>
          <w:lang w:val="en-US" w:eastAsia="en-US"/>
        </w:rPr>
        <w:fldChar w:fldCharType="begin"/>
      </w:r>
      <w:r w:rsidRPr="00EC4447">
        <w:rPr>
          <w:rFonts w:ascii="Arial" w:hAnsi="Arial" w:cs="Arial"/>
          <w:lang w:val="en-US" w:eastAsia="en-US"/>
        </w:rPr>
        <w:instrText xml:space="preserve"> PRIVATE "&lt;INPUT NAME=\"ANS.15\" VALUE=\"A\" TYPE=\"radio\"&gt;" </w:instrText>
      </w:r>
      <w:r w:rsidRPr="00EC4447">
        <w:rPr>
          <w:rFonts w:ascii="Arial" w:hAnsi="Arial" w:cs="Arial"/>
          <w:lang w:val="en-US" w:eastAsia="en-US"/>
        </w:rPr>
        <w:fldChar w:fldCharType="end"/>
      </w:r>
      <w:r w:rsidRPr="00EC4447">
        <w:rPr>
          <w:rFonts w:ascii="Arial" w:hAnsi="Arial" w:cs="Arial"/>
          <w:lang w:val="en-US" w:eastAsia="en-US"/>
        </w:rPr>
        <w:instrText xml:space="preserve">MACROBUTTON HTMLDirect </w:instrText>
      </w:r>
      <w:r w:rsidRPr="00EC4447">
        <w:rPr>
          <w:rFonts w:ascii="Arial" w:hAnsi="Arial" w:cs="Arial"/>
          <w:lang w:val="en-US" w:eastAsia="en-US"/>
        </w:rPr>
        <w:fldChar w:fldCharType="end"/>
      </w:r>
      <w:r w:rsidRPr="00EC4447">
        <w:rPr>
          <w:rFonts w:ascii="Arial" w:hAnsi="Arial" w:cs="Arial"/>
          <w:lang w:val="en-US" w:eastAsia="en-US"/>
        </w:rPr>
        <w:t xml:space="preserve">A. Henry </w:t>
      </w:r>
      <w:proofErr w:type="spellStart"/>
      <w:r w:rsidRPr="00EC4447">
        <w:rPr>
          <w:rFonts w:ascii="Arial" w:hAnsi="Arial" w:cs="Arial"/>
          <w:lang w:val="en-US" w:eastAsia="en-US"/>
        </w:rPr>
        <w:t>Parkes</w:t>
      </w:r>
      <w:proofErr w:type="spellEnd"/>
    </w:p>
    <w:p w:rsidR="00F61A9B" w:rsidRDefault="00AA2452" w:rsidP="00AA2452">
      <w:pPr>
        <w:rPr>
          <w:rFonts w:ascii="Arial" w:hAnsi="Arial" w:cs="Arial"/>
        </w:rPr>
      </w:pPr>
      <w:r w:rsidRPr="00EC4447">
        <w:rPr>
          <w:rFonts w:ascii="Arial" w:hAnsi="Arial" w:cs="Arial"/>
          <w:lang w:val="en-US" w:eastAsia="en-US"/>
        </w:rPr>
        <w:t xml:space="preserve">B. Peter </w:t>
      </w:r>
      <w:proofErr w:type="spellStart"/>
      <w:r w:rsidRPr="00EC4447">
        <w:rPr>
          <w:rFonts w:ascii="Arial" w:hAnsi="Arial" w:cs="Arial"/>
          <w:lang w:val="en-US" w:eastAsia="en-US"/>
        </w:rPr>
        <w:t>Lalor</w:t>
      </w:r>
      <w:proofErr w:type="spellEnd"/>
    </w:p>
    <w:p w:rsidR="00AA2452" w:rsidRPr="00F61A9B" w:rsidRDefault="00F61A9B" w:rsidP="00AA2452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AA2452" w:rsidRPr="00EC4447">
        <w:rPr>
          <w:rFonts w:ascii="Arial" w:hAnsi="Arial" w:cs="Arial"/>
          <w:lang w:val="en-US" w:eastAsia="en-US"/>
        </w:rPr>
        <w:t xml:space="preserve"> Alfred </w:t>
      </w:r>
      <w:proofErr w:type="spellStart"/>
      <w:r w:rsidR="00AA2452" w:rsidRPr="00EC4447">
        <w:rPr>
          <w:rFonts w:ascii="Arial" w:hAnsi="Arial" w:cs="Arial"/>
          <w:lang w:val="en-US" w:eastAsia="en-US"/>
        </w:rPr>
        <w:t>Deakon</w:t>
      </w:r>
      <w:proofErr w:type="spellEnd"/>
    </w:p>
    <w:p w:rsidR="00AA2452" w:rsidRPr="00EC4447" w:rsidRDefault="00AA2452" w:rsidP="00AA2452">
      <w:pPr>
        <w:rPr>
          <w:rFonts w:ascii="Arial" w:hAnsi="Arial" w:cs="Arial"/>
        </w:rPr>
      </w:pPr>
      <w:r w:rsidRPr="00EC4447">
        <w:rPr>
          <w:rFonts w:ascii="Arial" w:hAnsi="Arial" w:cs="Arial"/>
          <w:lang w:val="en-US" w:eastAsia="en-US"/>
        </w:rPr>
        <w:t>D</w:t>
      </w:r>
      <w:r w:rsidRPr="00EC4447">
        <w:rPr>
          <w:rFonts w:ascii="Arial" w:hAnsi="Arial" w:cs="Arial"/>
          <w:lang w:val="en-US" w:eastAsia="en-US" w:bidi="x-none"/>
        </w:rPr>
        <w:t>. Edmund Barton</w:t>
      </w:r>
    </w:p>
    <w:p w:rsidR="00EB785F" w:rsidRDefault="00457A7C" w:rsidP="00AA2452">
      <w:pPr>
        <w:spacing w:before="100" w:beforeAutospacing="1" w:after="100" w:afterAutospacing="1"/>
        <w:rPr>
          <w:rFonts w:ascii="Arial" w:hAnsi="Arial" w:cs="Arial"/>
          <w:b/>
          <w:lang w:val="en-US" w:eastAsia="en-US" w:bidi="x-none"/>
        </w:rPr>
      </w:pPr>
      <w:r w:rsidRPr="00EC4447">
        <w:rPr>
          <w:rFonts w:ascii="Arial" w:hAnsi="Arial" w:cs="Arial"/>
          <w:b/>
        </w:rPr>
        <w:lastRenderedPageBreak/>
        <w:t>17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</w:t>
      </w:r>
      <w:r w:rsidR="00AA2452" w:rsidRPr="00EC4447">
        <w:rPr>
          <w:rFonts w:ascii="Arial" w:hAnsi="Arial" w:cs="Arial"/>
          <w:b/>
          <w:lang w:val="en-US" w:eastAsia="en-US" w:bidi="x-none"/>
        </w:rPr>
        <w:t>What is a Constitution?</w:t>
      </w:r>
      <w:r w:rsidR="00AA2452" w:rsidRPr="00EC4447">
        <w:rPr>
          <w:rFonts w:ascii="Arial" w:hAnsi="Arial" w:cs="Arial"/>
          <w:b/>
          <w:lang w:val="en-US" w:eastAsia="en-US" w:bidi="x-none"/>
        </w:rPr>
        <w:tab/>
      </w:r>
    </w:p>
    <w:p w:rsidR="003828A3" w:rsidRPr="00D465AA" w:rsidRDefault="00AA2452" w:rsidP="00AA2452">
      <w:pPr>
        <w:spacing w:before="100" w:beforeAutospacing="1" w:after="100" w:afterAutospacing="1"/>
        <w:rPr>
          <w:rFonts w:ascii="Arial" w:hAnsi="Arial" w:cs="Arial"/>
          <w:lang w:val="en-US" w:eastAsia="en-US" w:bidi="x-none"/>
        </w:rPr>
      </w:pPr>
      <w:r w:rsidRPr="00D465AA">
        <w:rPr>
          <w:rFonts w:ascii="Arial" w:hAnsi="Arial" w:cs="Arial"/>
          <w:lang w:val="en-US" w:eastAsia="en-US" w:bidi="x-none"/>
        </w:rPr>
        <w:t>A. The rules and laws by which a country must</w:t>
      </w:r>
      <w:r w:rsidR="00EB785F" w:rsidRPr="00D465AA">
        <w:rPr>
          <w:rFonts w:ascii="Arial" w:hAnsi="Arial" w:cs="Arial"/>
          <w:lang w:val="en-US" w:eastAsia="en-US" w:bidi="x-none"/>
        </w:rPr>
        <w:t xml:space="preserve"> be </w:t>
      </w:r>
      <w:proofErr w:type="gramStart"/>
      <w:r w:rsidR="00EB785F" w:rsidRPr="00D465AA">
        <w:rPr>
          <w:rFonts w:ascii="Arial" w:hAnsi="Arial" w:cs="Arial"/>
          <w:lang w:val="en-US" w:eastAsia="en-US" w:bidi="x-none"/>
        </w:rPr>
        <w:t>governed</w:t>
      </w:r>
      <w:r w:rsidR="00D465AA" w:rsidRPr="00D465AA">
        <w:rPr>
          <w:rFonts w:ascii="Arial" w:hAnsi="Arial" w:cs="Arial"/>
          <w:lang w:val="en-US" w:eastAsia="en-US" w:bidi="x-none"/>
        </w:rPr>
        <w:t xml:space="preserve"> .</w:t>
      </w:r>
      <w:proofErr w:type="gramEnd"/>
      <w:r w:rsidR="00EB785F" w:rsidRPr="00D465AA">
        <w:rPr>
          <w:rFonts w:ascii="Arial" w:hAnsi="Arial" w:cs="Arial"/>
          <w:lang w:val="en-US" w:eastAsia="en-US" w:bidi="x-none"/>
        </w:rPr>
        <w:t xml:space="preserve">          </w:t>
      </w:r>
    </w:p>
    <w:p w:rsidR="00EB785F" w:rsidRPr="00D465AA" w:rsidRDefault="00AA2452" w:rsidP="00AA2452">
      <w:pPr>
        <w:spacing w:before="100" w:beforeAutospacing="1" w:after="100" w:afterAutospacing="1"/>
        <w:rPr>
          <w:rFonts w:ascii="Arial" w:hAnsi="Arial" w:cs="Arial"/>
          <w:lang w:val="en-US" w:eastAsia="en-US" w:bidi="x-none"/>
        </w:rPr>
      </w:pPr>
      <w:r w:rsidRPr="00D465AA">
        <w:rPr>
          <w:rFonts w:ascii="Arial" w:hAnsi="Arial" w:cs="Arial"/>
          <w:lang w:val="en-US" w:eastAsia="en-US" w:bidi="x-none"/>
        </w:rPr>
        <w:t>B. A process whereby every citizen gets to vote to chan</w:t>
      </w:r>
      <w:r w:rsidR="00EB785F" w:rsidRPr="00D465AA">
        <w:rPr>
          <w:rFonts w:ascii="Arial" w:hAnsi="Arial" w:cs="Arial"/>
          <w:lang w:val="en-US" w:eastAsia="en-US" w:bidi="x-none"/>
        </w:rPr>
        <w:t>ge the law</w:t>
      </w:r>
      <w:r w:rsidR="00F61A9B" w:rsidRPr="00D465AA">
        <w:rPr>
          <w:rFonts w:ascii="Arial" w:hAnsi="Arial" w:cs="Arial"/>
          <w:lang w:val="en-US" w:eastAsia="en-US" w:bidi="x-none"/>
        </w:rPr>
        <w:t>.</w:t>
      </w:r>
    </w:p>
    <w:p w:rsidR="00AA2452" w:rsidRPr="00D465AA" w:rsidRDefault="00AA2452" w:rsidP="00AA2452">
      <w:pPr>
        <w:spacing w:before="100" w:beforeAutospacing="1" w:after="100" w:afterAutospacing="1"/>
        <w:rPr>
          <w:rFonts w:ascii="Arial" w:hAnsi="Arial" w:cs="Arial"/>
          <w:lang w:val="en-US" w:eastAsia="en-US" w:bidi="x-none"/>
        </w:rPr>
      </w:pPr>
      <w:r w:rsidRPr="00D465AA">
        <w:rPr>
          <w:rFonts w:ascii="Arial" w:hAnsi="Arial" w:cs="Arial"/>
          <w:lang w:val="en-US" w:eastAsia="en-US" w:bidi="x-none"/>
        </w:rPr>
        <w:t>C. The power given to a Governor to mak</w:t>
      </w:r>
      <w:r w:rsidR="00EB785F" w:rsidRPr="00D465AA">
        <w:rPr>
          <w:rFonts w:ascii="Arial" w:hAnsi="Arial" w:cs="Arial"/>
          <w:lang w:val="en-US" w:eastAsia="en-US" w:bidi="x-none"/>
        </w:rPr>
        <w:t xml:space="preserve">e miners pay a </w:t>
      </w:r>
      <w:r w:rsidR="00F61A9B" w:rsidRPr="00D465AA">
        <w:rPr>
          <w:rFonts w:ascii="Arial" w:hAnsi="Arial" w:cs="Arial"/>
          <w:lang w:val="en-US" w:eastAsia="en-US" w:bidi="x-none"/>
        </w:rPr>
        <w:t>license</w:t>
      </w:r>
      <w:r w:rsidR="00EB785F" w:rsidRPr="00D465AA">
        <w:rPr>
          <w:rFonts w:ascii="Arial" w:hAnsi="Arial" w:cs="Arial"/>
          <w:lang w:val="en-US" w:eastAsia="en-US" w:bidi="x-none"/>
        </w:rPr>
        <w:t xml:space="preserve"> fee</w:t>
      </w:r>
      <w:r w:rsidR="00F61A9B" w:rsidRPr="00D465AA">
        <w:rPr>
          <w:rFonts w:ascii="Arial" w:hAnsi="Arial" w:cs="Arial"/>
          <w:lang w:val="en-US" w:eastAsia="en-US" w:bidi="x-none"/>
        </w:rPr>
        <w:t>.</w:t>
      </w:r>
      <w:r w:rsidR="00EB785F" w:rsidRPr="00D465AA">
        <w:rPr>
          <w:rFonts w:ascii="Arial" w:hAnsi="Arial" w:cs="Arial"/>
          <w:lang w:val="en-US" w:eastAsia="en-US" w:bidi="x-none"/>
        </w:rPr>
        <w:br/>
      </w:r>
      <w:r w:rsidRPr="00D465AA">
        <w:rPr>
          <w:rFonts w:ascii="Arial" w:hAnsi="Arial" w:cs="Arial"/>
          <w:lang w:val="en-US" w:eastAsia="en-US" w:bidi="x-none"/>
        </w:rPr>
        <w:t>D. An agreement by different states to become one nation</w:t>
      </w:r>
      <w:r w:rsidR="00F61A9B" w:rsidRPr="00D465AA">
        <w:rPr>
          <w:rFonts w:ascii="Arial" w:hAnsi="Arial" w:cs="Arial"/>
          <w:lang w:val="en-US" w:eastAsia="en-US" w:bidi="x-none"/>
        </w:rPr>
        <w:t>.</w:t>
      </w:r>
      <w:r w:rsidRPr="00D465AA">
        <w:rPr>
          <w:rFonts w:ascii="Arial" w:hAnsi="Arial" w:cs="Arial"/>
          <w:lang w:val="en-US" w:eastAsia="en-US" w:bidi="x-none"/>
        </w:rPr>
        <w:t xml:space="preserve">    </w:t>
      </w:r>
    </w:p>
    <w:p w:rsidR="00A56572" w:rsidRPr="00EC4447" w:rsidRDefault="00457A7C" w:rsidP="00AA2452">
      <w:pPr>
        <w:jc w:val="both"/>
        <w:rPr>
          <w:rFonts w:ascii="Arial" w:hAnsi="Arial" w:cs="Arial"/>
          <w:b/>
        </w:rPr>
      </w:pPr>
      <w:r w:rsidRPr="00EC4447">
        <w:rPr>
          <w:rFonts w:ascii="Arial" w:hAnsi="Arial" w:cs="Arial"/>
          <w:b/>
        </w:rPr>
        <w:t>18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</w:t>
      </w:r>
      <w:r w:rsidR="00AA2452" w:rsidRPr="00EC4447">
        <w:rPr>
          <w:rFonts w:ascii="Arial" w:hAnsi="Arial" w:cs="Arial"/>
          <w:b/>
        </w:rPr>
        <w:t>What shared connections with Britain does Australia still hold?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ab/>
        <w:t xml:space="preserve"> </w:t>
      </w:r>
    </w:p>
    <w:p w:rsidR="00457A7C" w:rsidRDefault="00F61A9B" w:rsidP="00F61A9B">
      <w:pPr>
        <w:jc w:val="both"/>
        <w:rPr>
          <w:rFonts w:ascii="Arial" w:hAnsi="Arial" w:cs="Arial"/>
        </w:rPr>
      </w:pPr>
      <w:r w:rsidRPr="00F61A9B">
        <w:rPr>
          <w:rFonts w:ascii="Arial" w:hAnsi="Arial" w:cs="Arial"/>
        </w:rPr>
        <w:t>A.</w:t>
      </w:r>
      <w:r>
        <w:rPr>
          <w:rFonts w:ascii="Arial" w:hAnsi="Arial" w:cs="Arial"/>
        </w:rPr>
        <w:t xml:space="preserve">  The same national anthem.</w:t>
      </w:r>
    </w:p>
    <w:p w:rsidR="00F61A9B" w:rsidRDefault="00F61A9B" w:rsidP="00F61A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B.  The same flag design.</w:t>
      </w:r>
    </w:p>
    <w:p w:rsidR="00F61A9B" w:rsidRDefault="00F61A9B" w:rsidP="00F61A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C.  National sporting colours.</w:t>
      </w:r>
    </w:p>
    <w:p w:rsidR="00F61A9B" w:rsidRPr="00F61A9B" w:rsidRDefault="00F61A9B" w:rsidP="00F61A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 A monarch (King or Queen) as head of state. </w:t>
      </w:r>
    </w:p>
    <w:p w:rsidR="00AC471C" w:rsidRPr="00EC4447" w:rsidRDefault="00AC471C" w:rsidP="00AA2452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jc w:val="both"/>
        <w:rPr>
          <w:rFonts w:ascii="Arial" w:hAnsi="Arial" w:cs="Arial"/>
          <w:b/>
          <w:u w:val="single"/>
        </w:rPr>
      </w:pPr>
    </w:p>
    <w:p w:rsidR="00AA2452" w:rsidRPr="00EC4447" w:rsidRDefault="00AA2452" w:rsidP="00AA2452">
      <w:pPr>
        <w:jc w:val="both"/>
        <w:outlineLvl w:val="0"/>
        <w:rPr>
          <w:rFonts w:ascii="Arial" w:hAnsi="Arial" w:cs="Arial"/>
          <w:b/>
        </w:rPr>
      </w:pPr>
      <w:r w:rsidRPr="00EC4447">
        <w:rPr>
          <w:rFonts w:ascii="Arial" w:hAnsi="Arial" w:cs="Arial"/>
          <w:b/>
          <w:u w:val="single"/>
        </w:rPr>
        <w:t>Part Two: Short Answer Questions</w:t>
      </w:r>
      <w:r w:rsidRPr="00EC4447">
        <w:rPr>
          <w:rFonts w:ascii="Arial" w:hAnsi="Arial" w:cs="Arial"/>
          <w:b/>
        </w:rPr>
        <w:t xml:space="preserve"> 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Read each statement or question and write your response by </w:t>
      </w:r>
      <w:r w:rsidRPr="00EC4447">
        <w:rPr>
          <w:rFonts w:ascii="Arial" w:hAnsi="Arial" w:cs="Arial"/>
          <w:b/>
        </w:rPr>
        <w:t>using full sentences</w:t>
      </w:r>
      <w:r w:rsidRPr="00EC4447">
        <w:rPr>
          <w:rFonts w:ascii="Arial" w:hAnsi="Arial" w:cs="Arial"/>
        </w:rPr>
        <w:t xml:space="preserve"> and correct grammar within the space provided. Always try to </w:t>
      </w:r>
      <w:r w:rsidRPr="00EC4447">
        <w:rPr>
          <w:rFonts w:ascii="Arial" w:hAnsi="Arial" w:cs="Arial"/>
          <w:b/>
        </w:rPr>
        <w:t>include an example</w:t>
      </w:r>
      <w:r w:rsidRPr="00EC4447">
        <w:rPr>
          <w:rFonts w:ascii="Arial" w:hAnsi="Arial" w:cs="Arial"/>
        </w:rPr>
        <w:t xml:space="preserve"> to enhance your explanation </w:t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</w:r>
      <w:r w:rsidRPr="00EC4447">
        <w:rPr>
          <w:rFonts w:ascii="Arial" w:hAnsi="Arial" w:cs="Arial"/>
        </w:rPr>
        <w:tab/>
        <w:t xml:space="preserve">Maximum marks:  </w:t>
      </w:r>
      <w:r w:rsidR="00AC259F">
        <w:rPr>
          <w:rFonts w:ascii="Arial" w:hAnsi="Arial" w:cs="Arial"/>
          <w:b/>
        </w:rPr>
        <w:t>33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AC259F" w:rsidRPr="00AC259F" w:rsidRDefault="00AA2452" w:rsidP="00AC259F">
      <w:pPr>
        <w:pBdr>
          <w:bottom w:val="single" w:sz="12" w:space="1" w:color="auto"/>
        </w:pBdr>
        <w:jc w:val="both"/>
        <w:rPr>
          <w:rFonts w:ascii="Arial" w:hAnsi="Arial" w:cs="Arial"/>
          <w:i/>
        </w:rPr>
      </w:pPr>
      <w:r w:rsidRPr="00EC4447">
        <w:rPr>
          <w:rFonts w:ascii="Arial" w:hAnsi="Arial" w:cs="Arial"/>
        </w:rPr>
        <w:t xml:space="preserve">                                                                                                                        </w:t>
      </w:r>
      <w:r w:rsidR="00AC259F">
        <w:rPr>
          <w:rFonts w:ascii="Arial" w:hAnsi="Arial" w:cs="Arial"/>
        </w:rPr>
        <w:t xml:space="preserve">        </w:t>
      </w:r>
      <w:r w:rsidRPr="00EC4447">
        <w:rPr>
          <w:rFonts w:ascii="Arial" w:hAnsi="Arial" w:cs="Arial"/>
          <w:i/>
        </w:rPr>
        <w:t xml:space="preserve">      </w:t>
      </w:r>
      <w:r w:rsidR="00AC259F">
        <w:rPr>
          <w:rFonts w:ascii="Arial" w:hAnsi="Arial" w:cs="Arial"/>
          <w:i/>
        </w:rPr>
        <w:t xml:space="preserve"> </w:t>
      </w:r>
    </w:p>
    <w:p w:rsidR="00AC259F" w:rsidRDefault="00AC259F" w:rsidP="00AA2452">
      <w:pPr>
        <w:jc w:val="both"/>
        <w:rPr>
          <w:rFonts w:ascii="Arial" w:hAnsi="Arial" w:cs="Arial"/>
          <w:b/>
        </w:rPr>
      </w:pPr>
    </w:p>
    <w:p w:rsidR="00AA2452" w:rsidRPr="00EC4447" w:rsidRDefault="003828A3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Descr</w:t>
      </w:r>
      <w:r w:rsidR="00A56572" w:rsidRPr="00EC4447">
        <w:rPr>
          <w:rFonts w:ascii="Arial" w:hAnsi="Arial" w:cs="Arial"/>
        </w:rPr>
        <w:t xml:space="preserve">ibe the term ‘Secondary Source’ and provide an example which could be used when studying Federation, Australian History or the </w:t>
      </w:r>
      <w:proofErr w:type="spellStart"/>
      <w:r w:rsidR="00A56572" w:rsidRPr="00EC4447">
        <w:rPr>
          <w:rFonts w:ascii="Arial" w:hAnsi="Arial" w:cs="Arial"/>
        </w:rPr>
        <w:t>Goldrushes</w:t>
      </w:r>
      <w:proofErr w:type="spellEnd"/>
      <w:r w:rsidR="00A56572" w:rsidRPr="00EC4447">
        <w:rPr>
          <w:rFonts w:ascii="Arial" w:hAnsi="Arial" w:cs="Arial"/>
        </w:rPr>
        <w:t xml:space="preserve">. </w:t>
      </w:r>
    </w:p>
    <w:p w:rsidR="00AA2452" w:rsidRDefault="00E924CD" w:rsidP="00AA245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</w:t>
      </w:r>
      <w:r w:rsidR="00AA2452" w:rsidRPr="00EC4447">
        <w:rPr>
          <w:rFonts w:ascii="Arial" w:hAnsi="Arial" w:cs="Arial"/>
        </w:rPr>
        <w:t xml:space="preserve"> </w:t>
      </w:r>
      <w:r w:rsidR="00AA2452" w:rsidRPr="00EC4447">
        <w:rPr>
          <w:rFonts w:ascii="Arial" w:hAnsi="Arial" w:cs="Arial"/>
          <w:b/>
        </w:rPr>
        <w:t>(3 marks)</w:t>
      </w:r>
    </w:p>
    <w:p w:rsidR="00E924CD" w:rsidRDefault="00E924CD" w:rsidP="00AA2452">
      <w:pPr>
        <w:jc w:val="both"/>
        <w:rPr>
          <w:rFonts w:ascii="Arial" w:hAnsi="Arial" w:cs="Arial"/>
          <w:b/>
        </w:rPr>
      </w:pPr>
    </w:p>
    <w:p w:rsidR="00E924CD" w:rsidRDefault="00E924CD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924CD" w:rsidRDefault="00E924CD" w:rsidP="00AA2452">
      <w:pPr>
        <w:jc w:val="both"/>
        <w:rPr>
          <w:rFonts w:ascii="Arial" w:hAnsi="Arial" w:cs="Arial"/>
        </w:rPr>
      </w:pPr>
    </w:p>
    <w:p w:rsidR="00E924CD" w:rsidRDefault="00E924CD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924CD" w:rsidRDefault="00E924CD" w:rsidP="00AA2452">
      <w:pPr>
        <w:jc w:val="both"/>
        <w:rPr>
          <w:rFonts w:ascii="Arial" w:hAnsi="Arial" w:cs="Arial"/>
        </w:rPr>
      </w:pPr>
    </w:p>
    <w:p w:rsidR="00E924CD" w:rsidRDefault="00E924CD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924CD" w:rsidRDefault="00E924CD" w:rsidP="00AA2452">
      <w:pPr>
        <w:jc w:val="both"/>
        <w:rPr>
          <w:rFonts w:ascii="Arial" w:hAnsi="Arial" w:cs="Arial"/>
        </w:rPr>
      </w:pPr>
    </w:p>
    <w:p w:rsidR="00E924CD" w:rsidRDefault="00E924CD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924CD" w:rsidRDefault="00E924CD" w:rsidP="00AA2452">
      <w:pPr>
        <w:jc w:val="both"/>
        <w:rPr>
          <w:rFonts w:ascii="Arial" w:hAnsi="Arial" w:cs="Arial"/>
        </w:rPr>
      </w:pPr>
    </w:p>
    <w:p w:rsidR="00E924CD" w:rsidRDefault="00E924CD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924CD" w:rsidRDefault="00E924CD" w:rsidP="00AA2452">
      <w:pPr>
        <w:jc w:val="both"/>
        <w:rPr>
          <w:rFonts w:ascii="Arial" w:hAnsi="Arial" w:cs="Arial"/>
        </w:rPr>
      </w:pPr>
    </w:p>
    <w:p w:rsidR="00E924CD" w:rsidRDefault="00E924CD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924CD" w:rsidRDefault="00E924CD" w:rsidP="00AA2452">
      <w:pPr>
        <w:jc w:val="both"/>
        <w:rPr>
          <w:rFonts w:ascii="Arial" w:hAnsi="Arial" w:cs="Arial"/>
        </w:rPr>
      </w:pPr>
    </w:p>
    <w:p w:rsidR="00E924CD" w:rsidRDefault="00E924CD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AA2452">
      <w:pPr>
        <w:jc w:val="both"/>
        <w:rPr>
          <w:rFonts w:ascii="Arial" w:hAnsi="Arial" w:cs="Arial"/>
        </w:rPr>
      </w:pPr>
    </w:p>
    <w:p w:rsidR="000D3D7E" w:rsidRDefault="000D3D7E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AA2452">
      <w:pPr>
        <w:jc w:val="both"/>
        <w:rPr>
          <w:rFonts w:ascii="Arial" w:hAnsi="Arial" w:cs="Arial"/>
        </w:rPr>
      </w:pPr>
    </w:p>
    <w:p w:rsidR="000D3D7E" w:rsidRDefault="000D3D7E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A2452" w:rsidRPr="00E924CD" w:rsidRDefault="00E924CD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  <w:r w:rsidR="00AA2452" w:rsidRPr="00EC4447">
        <w:rPr>
          <w:rFonts w:ascii="Arial" w:hAnsi="Arial" w:cs="Arial"/>
        </w:rPr>
        <w:t xml:space="preserve">                                                                                                                                      </w:t>
      </w:r>
    </w:p>
    <w:p w:rsidR="00AA2452" w:rsidRPr="00EC4447" w:rsidRDefault="003828A3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A56572" w:rsidRPr="00EC4447">
        <w:rPr>
          <w:rFonts w:ascii="Arial" w:hAnsi="Arial" w:cs="Arial"/>
          <w:b/>
        </w:rPr>
        <w:t xml:space="preserve">. </w:t>
      </w:r>
      <w:r w:rsidR="00A56572" w:rsidRPr="00EC4447">
        <w:rPr>
          <w:rFonts w:ascii="Arial" w:hAnsi="Arial" w:cs="Arial"/>
        </w:rPr>
        <w:t>Explain w</w:t>
      </w:r>
      <w:r w:rsidR="00AA2452" w:rsidRPr="00EC4447">
        <w:rPr>
          <w:rFonts w:ascii="Arial" w:hAnsi="Arial" w:cs="Arial"/>
        </w:rPr>
        <w:t xml:space="preserve">hy was Botany Bay </w:t>
      </w:r>
      <w:r w:rsidR="00A56572" w:rsidRPr="00EC4447">
        <w:rPr>
          <w:rFonts w:ascii="Arial" w:hAnsi="Arial" w:cs="Arial"/>
        </w:rPr>
        <w:t xml:space="preserve">was </w:t>
      </w:r>
      <w:r w:rsidR="00AA2452" w:rsidRPr="00EC4447">
        <w:rPr>
          <w:rFonts w:ascii="Arial" w:hAnsi="Arial" w:cs="Arial"/>
        </w:rPr>
        <w:t>chosen as a British Settlement?</w:t>
      </w:r>
      <w:r w:rsidR="00E10B0C">
        <w:rPr>
          <w:rFonts w:ascii="Arial" w:hAnsi="Arial" w:cs="Arial"/>
        </w:rPr>
        <w:t xml:space="preserve">   (3 marks)</w:t>
      </w: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56572" w:rsidRPr="00EC4447" w:rsidRDefault="00A56572" w:rsidP="00AA2452">
      <w:pPr>
        <w:jc w:val="both"/>
        <w:rPr>
          <w:rFonts w:ascii="Arial" w:hAnsi="Arial" w:cs="Arial"/>
        </w:rPr>
      </w:pPr>
    </w:p>
    <w:p w:rsidR="00AA2452" w:rsidRDefault="00AA245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                                                                                                                      </w:t>
      </w:r>
      <w:r w:rsidR="00A56572" w:rsidRPr="00EC4447">
        <w:rPr>
          <w:rFonts w:ascii="Arial" w:hAnsi="Arial" w:cs="Arial"/>
        </w:rPr>
        <w:t xml:space="preserve">             </w:t>
      </w:r>
      <w:r w:rsidRPr="00EC4447">
        <w:rPr>
          <w:rFonts w:ascii="Arial" w:hAnsi="Arial" w:cs="Arial"/>
        </w:rPr>
        <w:t xml:space="preserve">   </w:t>
      </w:r>
      <w:r w:rsidR="003828A3">
        <w:rPr>
          <w:rFonts w:ascii="Arial" w:hAnsi="Arial" w:cs="Arial"/>
          <w:b/>
        </w:rPr>
        <w:t>3</w:t>
      </w:r>
      <w:r w:rsidRPr="00EC4447">
        <w:rPr>
          <w:rFonts w:ascii="Arial" w:hAnsi="Arial" w:cs="Arial"/>
          <w:b/>
        </w:rPr>
        <w:t xml:space="preserve">. </w:t>
      </w:r>
      <w:r w:rsidRPr="00EC4447">
        <w:rPr>
          <w:rFonts w:ascii="Arial" w:hAnsi="Arial" w:cs="Arial"/>
        </w:rPr>
        <w:t>Describe the effect of European settlement on the Aboriginal population of Australia.</w:t>
      </w:r>
      <w:r w:rsidR="00E10B0C">
        <w:rPr>
          <w:rFonts w:ascii="Arial" w:hAnsi="Arial" w:cs="Arial"/>
        </w:rPr>
        <w:t xml:space="preserve">                                                                                          (3 marks)</w:t>
      </w:r>
    </w:p>
    <w:p w:rsidR="00E10B0C" w:rsidRPr="00EC4447" w:rsidRDefault="00E10B0C" w:rsidP="00AA2452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A2452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A56572" w:rsidRPr="00EC4447">
        <w:rPr>
          <w:rFonts w:ascii="Arial" w:hAnsi="Arial" w:cs="Arial"/>
          <w:b/>
        </w:rPr>
        <w:t>4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Describe how and why a few wealthy land owning</w:t>
      </w:r>
      <w:r w:rsidR="00702692" w:rsidRPr="00EC4447">
        <w:rPr>
          <w:rFonts w:ascii="Arial" w:hAnsi="Arial" w:cs="Arial"/>
        </w:rPr>
        <w:t xml:space="preserve"> free </w:t>
      </w:r>
      <w:r w:rsidR="00A92FFA" w:rsidRPr="00EC4447">
        <w:rPr>
          <w:rFonts w:ascii="Arial" w:hAnsi="Arial" w:cs="Arial"/>
        </w:rPr>
        <w:t>settler families</w:t>
      </w:r>
      <w:r w:rsidR="00AA2452" w:rsidRPr="00EC4447">
        <w:rPr>
          <w:rFonts w:ascii="Arial" w:hAnsi="Arial" w:cs="Arial"/>
        </w:rPr>
        <w:t xml:space="preserve"> became the privileged class in Australia.</w:t>
      </w:r>
      <w:r>
        <w:rPr>
          <w:rFonts w:ascii="Arial" w:hAnsi="Arial" w:cs="Arial"/>
        </w:rPr>
        <w:t xml:space="preserve">                                                              (3 marks)</w:t>
      </w:r>
    </w:p>
    <w:p w:rsidR="00E10B0C" w:rsidRPr="00EC4447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AC259F" w:rsidRDefault="00E10B0C" w:rsidP="00AC25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A2452" w:rsidRP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</w:p>
    <w:p w:rsidR="00AA2452" w:rsidRPr="00EC4447" w:rsidRDefault="00A5657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  <w:b/>
        </w:rPr>
        <w:t>6</w:t>
      </w:r>
      <w:r w:rsidR="00AA2452" w:rsidRPr="00EC4447">
        <w:rPr>
          <w:rFonts w:ascii="Arial" w:hAnsi="Arial" w:cs="Arial"/>
        </w:rPr>
        <w:t xml:space="preserve">. What effect did the Gold Rush have on Australia’s population and why was </w:t>
      </w:r>
      <w:proofErr w:type="gramStart"/>
      <w:r w:rsidR="00AA2452" w:rsidRPr="00EC4447">
        <w:rPr>
          <w:rFonts w:ascii="Arial" w:hAnsi="Arial" w:cs="Arial"/>
        </w:rPr>
        <w:t>this the</w:t>
      </w:r>
      <w:proofErr w:type="gramEnd"/>
      <w:r w:rsidR="00AA2452" w:rsidRPr="00EC4447">
        <w:rPr>
          <w:rFonts w:ascii="Arial" w:hAnsi="Arial" w:cs="Arial"/>
        </w:rPr>
        <w:t xml:space="preserve"> case?</w:t>
      </w:r>
      <w:r w:rsidR="00E10B0C">
        <w:rPr>
          <w:rFonts w:ascii="Arial" w:hAnsi="Arial" w:cs="Arial"/>
        </w:rPr>
        <w:t xml:space="preserve">                                                                                            (3 marks)</w:t>
      </w: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A2452" w:rsidRPr="00EC4447" w:rsidRDefault="00E10B0C" w:rsidP="00E10B0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AA2452" w:rsidRDefault="00A56572" w:rsidP="00AA2452">
      <w:pPr>
        <w:rPr>
          <w:rFonts w:ascii="Arial" w:hAnsi="Arial" w:cs="Arial"/>
        </w:rPr>
      </w:pPr>
      <w:r w:rsidRPr="00EC4447">
        <w:rPr>
          <w:rFonts w:ascii="Arial" w:hAnsi="Arial" w:cs="Arial"/>
          <w:b/>
        </w:rPr>
        <w:t>7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During the Gold Rush in Australia the Europeans felt threatened by the Chinese. Explain why.</w:t>
      </w:r>
      <w:r w:rsidR="00E10B0C">
        <w:rPr>
          <w:rFonts w:ascii="Arial" w:hAnsi="Arial" w:cs="Arial"/>
        </w:rPr>
        <w:t xml:space="preserve">                                                                                (3 marks)</w:t>
      </w:r>
    </w:p>
    <w:p w:rsidR="000D3D7E" w:rsidRPr="00EC4447" w:rsidRDefault="000D3D7E" w:rsidP="00AA2452">
      <w:pPr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A2452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="00A56572" w:rsidRPr="00EC4447">
        <w:rPr>
          <w:rFonts w:ascii="Arial" w:hAnsi="Arial" w:cs="Arial"/>
          <w:b/>
        </w:rPr>
        <w:t>8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The discovery of gold in Australia had a great impact on the supply of labour (work force) within Australia. Briefly explain why this was so.</w:t>
      </w:r>
      <w:r>
        <w:rPr>
          <w:rFonts w:ascii="Arial" w:hAnsi="Arial" w:cs="Arial"/>
        </w:rPr>
        <w:t xml:space="preserve">                          (3 marks)</w:t>
      </w:r>
    </w:p>
    <w:p w:rsidR="000D3D7E" w:rsidRPr="00E10B0C" w:rsidRDefault="000D3D7E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0D3D7E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  <w:r w:rsidR="000D3D7E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br/>
      </w:r>
    </w:p>
    <w:p w:rsidR="00AA2452" w:rsidRPr="00EC4447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56572" w:rsidRPr="00EC4447">
        <w:rPr>
          <w:rFonts w:ascii="Arial" w:hAnsi="Arial" w:cs="Arial"/>
          <w:b/>
        </w:rPr>
        <w:t>9</w:t>
      </w:r>
      <w:r w:rsidR="00AA2452" w:rsidRPr="00EC4447">
        <w:rPr>
          <w:rFonts w:ascii="Arial" w:hAnsi="Arial" w:cs="Arial"/>
          <w:b/>
        </w:rPr>
        <w:t>.</w:t>
      </w:r>
      <w:r w:rsidR="00AA2452" w:rsidRPr="00EC4447">
        <w:rPr>
          <w:rFonts w:ascii="Arial" w:hAnsi="Arial" w:cs="Arial"/>
        </w:rPr>
        <w:t xml:space="preserve"> Once convicts were landed on Australian soil what roles in society did they largely play?</w:t>
      </w:r>
      <w:r>
        <w:rPr>
          <w:rFonts w:ascii="Arial" w:hAnsi="Arial" w:cs="Arial"/>
        </w:rPr>
        <w:t xml:space="preserve">                                                                                                   (3 marks)</w:t>
      </w: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A2452" w:rsidRPr="00EC4447" w:rsidRDefault="00E10B0C" w:rsidP="00E10B0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AA2452" w:rsidRDefault="00A5657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  <w:b/>
        </w:rPr>
        <w:t>10</w:t>
      </w:r>
      <w:r w:rsidR="00AA2452" w:rsidRPr="00EC4447">
        <w:rPr>
          <w:rFonts w:ascii="Arial" w:hAnsi="Arial" w:cs="Arial"/>
          <w:b/>
        </w:rPr>
        <w:t xml:space="preserve">. </w:t>
      </w:r>
      <w:r w:rsidR="003828A3">
        <w:rPr>
          <w:rFonts w:ascii="Arial" w:hAnsi="Arial" w:cs="Arial"/>
        </w:rPr>
        <w:t>What were the disadvantages seen by the colonies when Federation was first mentioned?</w:t>
      </w:r>
      <w:r w:rsidR="00E10B0C">
        <w:rPr>
          <w:rFonts w:ascii="Arial" w:hAnsi="Arial" w:cs="Arial"/>
        </w:rPr>
        <w:t xml:space="preserve">                                                                                 (3 marks)</w:t>
      </w: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Pr="00EC4447" w:rsidRDefault="00E10B0C" w:rsidP="00E10B0C">
      <w:pPr>
        <w:jc w:val="both"/>
        <w:rPr>
          <w:rFonts w:ascii="Arial" w:hAnsi="Arial" w:cs="Arial"/>
        </w:rPr>
      </w:pPr>
    </w:p>
    <w:p w:rsidR="00AA2452" w:rsidRPr="00EC4447" w:rsidRDefault="00AA2452" w:rsidP="00AA2452">
      <w:pPr>
        <w:jc w:val="both"/>
        <w:rPr>
          <w:rFonts w:ascii="Arial" w:hAnsi="Arial" w:cs="Arial"/>
          <w:b/>
        </w:rPr>
      </w:pPr>
    </w:p>
    <w:p w:rsidR="00AA2452" w:rsidRPr="00EC4447" w:rsidRDefault="00A56572" w:rsidP="00AA245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  <w:b/>
        </w:rPr>
        <w:t>11</w:t>
      </w:r>
      <w:r w:rsidR="00AA2452" w:rsidRPr="00EC4447">
        <w:rPr>
          <w:rFonts w:ascii="Arial" w:hAnsi="Arial" w:cs="Arial"/>
        </w:rPr>
        <w:t>. Describe the advantages of Federation within Australia?</w:t>
      </w:r>
      <w:r w:rsidR="00E10B0C">
        <w:rPr>
          <w:rFonts w:ascii="Arial" w:hAnsi="Arial" w:cs="Arial"/>
        </w:rPr>
        <w:t xml:space="preserve">          (3 Marks)</w:t>
      </w:r>
    </w:p>
    <w:p w:rsidR="00AA2452" w:rsidRPr="00EC4447" w:rsidRDefault="00AA2452" w:rsidP="00AA2452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C259F" w:rsidRDefault="00AC259F" w:rsidP="00E10B0C">
      <w:pPr>
        <w:jc w:val="both"/>
        <w:rPr>
          <w:rFonts w:ascii="Arial" w:hAnsi="Arial" w:cs="Arial"/>
        </w:rPr>
      </w:pPr>
    </w:p>
    <w:p w:rsidR="00AC259F" w:rsidRDefault="00AC259F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C259F" w:rsidRDefault="00AC259F" w:rsidP="00E10B0C">
      <w:pPr>
        <w:jc w:val="both"/>
        <w:rPr>
          <w:rFonts w:ascii="Arial" w:hAnsi="Arial" w:cs="Arial"/>
        </w:rPr>
      </w:pPr>
    </w:p>
    <w:p w:rsidR="00AC259F" w:rsidRDefault="00AC259F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E10B0C">
      <w:pPr>
        <w:jc w:val="both"/>
        <w:rPr>
          <w:rFonts w:ascii="Arial" w:hAnsi="Arial" w:cs="Arial"/>
        </w:rPr>
      </w:pPr>
    </w:p>
    <w:p w:rsidR="000D3D7E" w:rsidRDefault="000D3D7E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C259F" w:rsidRDefault="00AC259F" w:rsidP="00AA2452">
      <w:pPr>
        <w:jc w:val="both"/>
        <w:rPr>
          <w:rFonts w:ascii="Arial" w:hAnsi="Arial" w:cs="Arial"/>
        </w:rPr>
      </w:pPr>
    </w:p>
    <w:p w:rsidR="00AC259F" w:rsidRDefault="00AC259F" w:rsidP="00AA2452">
      <w:pPr>
        <w:jc w:val="both"/>
        <w:rPr>
          <w:rFonts w:ascii="Arial" w:hAnsi="Arial" w:cs="Arial"/>
        </w:rPr>
      </w:pPr>
    </w:p>
    <w:p w:rsidR="00AA2452" w:rsidRDefault="00A56572" w:rsidP="00AA2452">
      <w:pPr>
        <w:jc w:val="both"/>
        <w:rPr>
          <w:rFonts w:ascii="Arial" w:hAnsi="Arial" w:cs="Arial"/>
        </w:rPr>
      </w:pPr>
      <w:r w:rsidRPr="00E10B0C">
        <w:rPr>
          <w:rFonts w:ascii="Arial" w:hAnsi="Arial" w:cs="Arial"/>
        </w:rPr>
        <w:t>12</w:t>
      </w:r>
      <w:r w:rsidR="00AA2452" w:rsidRPr="00E10B0C">
        <w:rPr>
          <w:rFonts w:ascii="Arial" w:hAnsi="Arial" w:cs="Arial"/>
        </w:rPr>
        <w:t>. Apart from the costly licences, the miners near Ballarat became angry when what</w:t>
      </w:r>
      <w:r w:rsidR="00AA2452" w:rsidRPr="00EC4447">
        <w:rPr>
          <w:rFonts w:ascii="Arial" w:hAnsi="Arial" w:cs="Arial"/>
        </w:rPr>
        <w:t xml:space="preserve"> incident occurred at the Eureka Hotel.</w:t>
      </w:r>
      <w:r w:rsidR="00E10B0C">
        <w:rPr>
          <w:rFonts w:ascii="Arial" w:hAnsi="Arial" w:cs="Arial"/>
        </w:rPr>
        <w:t xml:space="preserve">                                    (3 Marks)</w:t>
      </w:r>
    </w:p>
    <w:p w:rsidR="000D3D7E" w:rsidRPr="00E10B0C" w:rsidRDefault="000D3D7E" w:rsidP="00AA2452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0D3D7E" w:rsidRDefault="00E10B0C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  <w:r w:rsidR="000D3D7E">
        <w:rPr>
          <w:rFonts w:ascii="Arial" w:hAnsi="Arial" w:cs="Arial"/>
        </w:rPr>
        <w:t>_______________________________</w:t>
      </w:r>
    </w:p>
    <w:p w:rsidR="000D3D7E" w:rsidRDefault="000D3D7E" w:rsidP="00AA2452">
      <w:pPr>
        <w:jc w:val="both"/>
        <w:rPr>
          <w:rFonts w:ascii="Arial" w:hAnsi="Arial" w:cs="Arial"/>
        </w:rPr>
      </w:pPr>
    </w:p>
    <w:p w:rsidR="000D3D7E" w:rsidRDefault="000D3D7E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AA2452">
      <w:pPr>
        <w:jc w:val="both"/>
        <w:rPr>
          <w:rFonts w:ascii="Arial" w:hAnsi="Arial" w:cs="Arial"/>
        </w:rPr>
      </w:pPr>
    </w:p>
    <w:p w:rsidR="000D3D7E" w:rsidRDefault="000D3D7E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AA2452">
      <w:pPr>
        <w:jc w:val="both"/>
        <w:rPr>
          <w:rFonts w:ascii="Arial" w:hAnsi="Arial" w:cs="Arial"/>
        </w:rPr>
      </w:pPr>
    </w:p>
    <w:p w:rsidR="000D3D7E" w:rsidRPr="000D3D7E" w:rsidRDefault="000D3D7E" w:rsidP="00AA24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A2452" w:rsidRPr="00EC4447" w:rsidRDefault="00AA2452" w:rsidP="00E10B0C">
      <w:pPr>
        <w:jc w:val="both"/>
        <w:rPr>
          <w:rFonts w:ascii="Arial" w:hAnsi="Arial" w:cs="Arial"/>
          <w:b/>
        </w:rPr>
      </w:pPr>
      <w:r w:rsidRPr="00EC4447">
        <w:rPr>
          <w:rFonts w:ascii="Arial" w:hAnsi="Arial" w:cs="Arial"/>
        </w:rPr>
        <w:lastRenderedPageBreak/>
        <w:t xml:space="preserve">                                                                                                                                     </w:t>
      </w:r>
      <w:r w:rsidRPr="00EC4447">
        <w:rPr>
          <w:rFonts w:ascii="Arial" w:hAnsi="Arial" w:cs="Arial"/>
          <w:b/>
          <w:u w:val="single"/>
        </w:rPr>
        <w:t>Part Three: Source Analysis</w:t>
      </w:r>
      <w:r w:rsidRPr="00EC4447">
        <w:rPr>
          <w:rFonts w:ascii="Arial" w:hAnsi="Arial" w:cs="Arial"/>
          <w:b/>
        </w:rPr>
        <w:t xml:space="preserve"> </w:t>
      </w:r>
    </w:p>
    <w:p w:rsidR="00457A7C" w:rsidRPr="00EC4447" w:rsidRDefault="00AA2452" w:rsidP="00AA2452">
      <w:pPr>
        <w:ind w:left="6480" w:firstLine="720"/>
        <w:jc w:val="both"/>
        <w:outlineLvl w:val="0"/>
        <w:rPr>
          <w:rFonts w:ascii="Arial" w:hAnsi="Arial" w:cs="Arial"/>
          <w:b/>
        </w:rPr>
      </w:pPr>
      <w:r w:rsidRPr="00EC4447">
        <w:rPr>
          <w:rFonts w:ascii="Arial" w:hAnsi="Arial" w:cs="Arial"/>
        </w:rPr>
        <w:t xml:space="preserve">              Maximum marks: </w:t>
      </w:r>
      <w:r w:rsidR="00AC259F">
        <w:rPr>
          <w:rFonts w:ascii="Arial" w:hAnsi="Arial" w:cs="Arial"/>
          <w:b/>
        </w:rPr>
        <w:t>7</w:t>
      </w:r>
    </w:p>
    <w:p w:rsidR="00AA2452" w:rsidRPr="00EC4447" w:rsidRDefault="00AA2452" w:rsidP="00AA2452">
      <w:pPr>
        <w:ind w:left="6480" w:firstLine="720"/>
        <w:jc w:val="both"/>
        <w:outlineLvl w:val="0"/>
        <w:rPr>
          <w:rFonts w:ascii="Arial" w:hAnsi="Arial" w:cs="Arial"/>
        </w:rPr>
      </w:pPr>
      <w:r w:rsidRPr="00EC4447">
        <w:rPr>
          <w:rFonts w:ascii="Arial" w:hAnsi="Arial" w:cs="Arial"/>
          <w:b/>
        </w:rPr>
        <w:t xml:space="preserve">  </w:t>
      </w:r>
    </w:p>
    <w:p w:rsidR="00AA2452" w:rsidRPr="00EC4447" w:rsidRDefault="00AA2452" w:rsidP="00AA2452">
      <w:pPr>
        <w:jc w:val="both"/>
        <w:rPr>
          <w:rFonts w:ascii="Arial" w:hAnsi="Arial" w:cs="Arial"/>
          <w:color w:val="0000FF"/>
        </w:rPr>
      </w:pPr>
    </w:p>
    <w:p w:rsidR="00AA2452" w:rsidRPr="00EC4447" w:rsidRDefault="00AA2452" w:rsidP="00702692">
      <w:pPr>
        <w:jc w:val="both"/>
        <w:rPr>
          <w:rFonts w:ascii="Arial" w:hAnsi="Arial" w:cs="Arial"/>
        </w:rPr>
      </w:pPr>
      <w:r w:rsidRPr="00EC4447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0589CA8" wp14:editId="027EAF94">
            <wp:simplePos x="0" y="0"/>
            <wp:positionH relativeFrom="column">
              <wp:posOffset>2552700</wp:posOffset>
            </wp:positionH>
            <wp:positionV relativeFrom="paragraph">
              <wp:posOffset>47625</wp:posOffset>
            </wp:positionV>
            <wp:extent cx="181927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487" y="21502"/>
                <wp:lineTo x="21487" y="0"/>
                <wp:lineTo x="0" y="0"/>
              </wp:wrapPolygon>
            </wp:wrapTight>
            <wp:docPr id="7" name="Picture 7" descr="https://encrypted-tbn0.gstatic.com/images?q=tbn:ANd9GcRKEMfDd7PAFLCUTZOFAAPuZjGbgVJgXi2o7CAdkR4iP-MF9SIF-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RKEMfDd7PAFLCUTZOFAAPuZjGbgVJgXi2o7CAdkR4iP-MF9SIF-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692" w:rsidRPr="00EC4447">
        <w:rPr>
          <w:rFonts w:ascii="Arial" w:hAnsi="Arial" w:cs="Arial"/>
        </w:rPr>
        <w:t xml:space="preserve"> </w:t>
      </w:r>
      <w:proofErr w:type="gramStart"/>
      <w:r w:rsidR="00702692" w:rsidRPr="00EC4447">
        <w:rPr>
          <w:rFonts w:ascii="Arial" w:hAnsi="Arial" w:cs="Arial"/>
        </w:rPr>
        <w:t>Figure 1.</w:t>
      </w:r>
      <w:proofErr w:type="gramEnd"/>
    </w:p>
    <w:p w:rsidR="00702692" w:rsidRPr="00EC4447" w:rsidRDefault="00702692" w:rsidP="00702692">
      <w:pPr>
        <w:jc w:val="both"/>
        <w:rPr>
          <w:rFonts w:ascii="Arial" w:hAnsi="Arial" w:cs="Arial"/>
        </w:rPr>
      </w:pPr>
    </w:p>
    <w:p w:rsidR="00702692" w:rsidRPr="00EC4447" w:rsidRDefault="00702692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57A7C" w:rsidRPr="00EC4447" w:rsidRDefault="00457A7C" w:rsidP="00702692">
      <w:pPr>
        <w:jc w:val="both"/>
        <w:rPr>
          <w:rFonts w:ascii="Arial" w:hAnsi="Arial" w:cs="Arial"/>
        </w:rPr>
      </w:pPr>
    </w:p>
    <w:p w:rsidR="00406508" w:rsidRPr="00EC4447" w:rsidRDefault="00406508" w:rsidP="00702692">
      <w:pPr>
        <w:jc w:val="both"/>
        <w:rPr>
          <w:rFonts w:ascii="Arial" w:hAnsi="Arial" w:cs="Arial"/>
        </w:rPr>
      </w:pPr>
    </w:p>
    <w:p w:rsidR="00406508" w:rsidRPr="00EC4447" w:rsidRDefault="00406508" w:rsidP="00702692">
      <w:pPr>
        <w:jc w:val="both"/>
        <w:rPr>
          <w:rFonts w:ascii="Arial" w:hAnsi="Arial" w:cs="Arial"/>
        </w:rPr>
      </w:pPr>
    </w:p>
    <w:p w:rsidR="00406508" w:rsidRPr="00EC4447" w:rsidRDefault="00406508" w:rsidP="00406508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Name the person in figure 1. </w:t>
      </w:r>
      <w:r w:rsidR="00E10B0C">
        <w:rPr>
          <w:rFonts w:ascii="Arial" w:hAnsi="Arial" w:cs="Arial"/>
        </w:rPr>
        <w:t xml:space="preserve">                                                       (1 Mark)</w:t>
      </w:r>
    </w:p>
    <w:p w:rsidR="00406508" w:rsidRPr="00EC4447" w:rsidRDefault="00406508" w:rsidP="00406508">
      <w:pPr>
        <w:jc w:val="both"/>
        <w:rPr>
          <w:rFonts w:ascii="Arial" w:hAnsi="Arial" w:cs="Arial"/>
        </w:rPr>
      </w:pPr>
    </w:p>
    <w:p w:rsidR="00406508" w:rsidRDefault="00406508" w:rsidP="00406508">
      <w:pPr>
        <w:pStyle w:val="ListParagraph"/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 </w:t>
      </w:r>
      <w:r w:rsidR="00702692" w:rsidRPr="00EC4447">
        <w:rPr>
          <w:rFonts w:ascii="Arial" w:hAnsi="Arial" w:cs="Arial"/>
        </w:rPr>
        <w:t>______________________________________________</w:t>
      </w:r>
      <w:r w:rsidRPr="00EC4447">
        <w:rPr>
          <w:rFonts w:ascii="Arial" w:hAnsi="Arial" w:cs="Arial"/>
        </w:rPr>
        <w:t>_______________</w:t>
      </w:r>
    </w:p>
    <w:p w:rsidR="00AC259F" w:rsidRPr="00AC259F" w:rsidRDefault="00AC259F" w:rsidP="00AC259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AC259F">
        <w:rPr>
          <w:rFonts w:ascii="Arial" w:hAnsi="Arial" w:cs="Arial"/>
        </w:rPr>
        <w:t xml:space="preserve">           </w:t>
      </w:r>
    </w:p>
    <w:p w:rsidR="00406508" w:rsidRPr="00E10B0C" w:rsidRDefault="00A311DF" w:rsidP="00E10B0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</w:t>
      </w:r>
    </w:p>
    <w:p w:rsidR="00AA2452" w:rsidRPr="003828A3" w:rsidRDefault="00AA2452" w:rsidP="00406508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 </w:t>
      </w:r>
      <w:r w:rsidRPr="00EC4447">
        <w:rPr>
          <w:rFonts w:ascii="Arial" w:hAnsi="Arial" w:cs="Arial"/>
          <w:b/>
        </w:rPr>
        <w:t>Read the text presented below and answer the questions that follow.</w:t>
      </w:r>
    </w:p>
    <w:p w:rsidR="003828A3" w:rsidRPr="003828A3" w:rsidRDefault="003828A3" w:rsidP="003828A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good answer will include proper grammar, spelling, sentences and paragraphs. </w:t>
      </w:r>
    </w:p>
    <w:p w:rsidR="00AA2452" w:rsidRPr="00EC4447" w:rsidRDefault="00AA2452" w:rsidP="00AA2452">
      <w:pPr>
        <w:rPr>
          <w:rFonts w:ascii="Arial" w:hAnsi="Arial" w:cs="Arial"/>
        </w:rPr>
      </w:pPr>
    </w:p>
    <w:p w:rsidR="00AA2452" w:rsidRPr="00EC4447" w:rsidRDefault="00AA2452" w:rsidP="00AA2452">
      <w:pPr>
        <w:rPr>
          <w:rFonts w:ascii="Arial" w:hAnsi="Arial" w:cs="Arial"/>
        </w:rPr>
      </w:pPr>
    </w:p>
    <w:p w:rsidR="00AA2452" w:rsidRPr="00EC4447" w:rsidRDefault="00AA2452" w:rsidP="00AA2452">
      <w:pPr>
        <w:rPr>
          <w:rFonts w:ascii="Arial" w:hAnsi="Arial" w:cs="Arial"/>
          <w:i/>
          <w:color w:val="0000FF"/>
        </w:rPr>
      </w:pPr>
      <w:r w:rsidRPr="00EC4447">
        <w:rPr>
          <w:rFonts w:ascii="Arial" w:hAnsi="Arial" w:cs="Arial"/>
          <w:i/>
        </w:rPr>
        <w:t>Over 16,000 Chinese walked to the Victorian goldfields from South Australia to avoid the harsh government taxes made to limit Chinese migration.</w:t>
      </w:r>
      <w:r w:rsidRPr="00EC4447">
        <w:rPr>
          <w:rFonts w:ascii="Arial" w:hAnsi="Arial" w:cs="Arial"/>
          <w:i/>
        </w:rPr>
        <w:br/>
      </w:r>
      <w:r w:rsidRPr="00EC4447">
        <w:rPr>
          <w:rFonts w:ascii="Arial" w:hAnsi="Arial" w:cs="Arial"/>
          <w:i/>
        </w:rPr>
        <w:br/>
        <w:t xml:space="preserve">The “New Gold Mountain” of the Ballarat goldfields provided many Chinese with </w:t>
      </w:r>
      <w:proofErr w:type="gramStart"/>
      <w:r w:rsidRPr="00EC4447">
        <w:rPr>
          <w:rFonts w:ascii="Arial" w:hAnsi="Arial" w:cs="Arial"/>
          <w:i/>
        </w:rPr>
        <w:t>a</w:t>
      </w:r>
      <w:proofErr w:type="gramEnd"/>
      <w:r w:rsidRPr="00EC4447">
        <w:rPr>
          <w:rFonts w:ascii="Arial" w:hAnsi="Arial" w:cs="Arial"/>
          <w:i/>
        </w:rPr>
        <w:t xml:space="preserve"> once-in-a-lifetime opportunity to free themselves from poverty in their homeland.</w:t>
      </w:r>
      <w:r w:rsidRPr="00EC4447">
        <w:rPr>
          <w:rFonts w:ascii="Arial" w:hAnsi="Arial" w:cs="Arial"/>
          <w:i/>
        </w:rPr>
        <w:br/>
      </w:r>
      <w:r w:rsidRPr="00EC4447">
        <w:rPr>
          <w:rFonts w:ascii="Arial" w:hAnsi="Arial" w:cs="Arial"/>
          <w:i/>
        </w:rPr>
        <w:br/>
        <w:t>Settling in a handful of Chinese camps scattered across the Ballarat goldfield, the Chinese miners largely saw themselves as “sojourners” – working collaboratively with other Chinese to acquire wealth to send home to their families before finally returning home themselves.</w:t>
      </w:r>
      <w:r w:rsidRPr="00EC4447">
        <w:rPr>
          <w:rFonts w:ascii="Arial" w:hAnsi="Arial" w:cs="Arial"/>
          <w:i/>
        </w:rPr>
        <w:br/>
      </w:r>
      <w:r w:rsidRPr="00EC4447">
        <w:rPr>
          <w:rFonts w:ascii="Arial" w:hAnsi="Arial" w:cs="Arial"/>
          <w:i/>
        </w:rPr>
        <w:br/>
        <w:t>This pattern of Chinese migration was well established across Asia and more recently in the goldfields of California, but was alien and threatening to the frontier population of Ballarat.</w:t>
      </w:r>
      <w:r w:rsidRPr="00EC4447">
        <w:rPr>
          <w:rFonts w:ascii="Arial" w:hAnsi="Arial" w:cs="Arial"/>
          <w:i/>
        </w:rPr>
        <w:br/>
      </w:r>
      <w:r w:rsidRPr="00EC4447">
        <w:rPr>
          <w:rFonts w:ascii="Arial" w:hAnsi="Arial" w:cs="Arial"/>
          <w:i/>
        </w:rPr>
        <w:br/>
        <w:t>When the Chinese miners arrived, they did not receive the reception they had expected and the community they entered was far from welcoming.</w:t>
      </w:r>
      <w:r w:rsidRPr="00EC4447">
        <w:rPr>
          <w:rFonts w:ascii="Arial" w:hAnsi="Arial" w:cs="Arial"/>
          <w:i/>
        </w:rPr>
        <w:br/>
      </w:r>
      <w:r w:rsidRPr="00EC4447">
        <w:rPr>
          <w:rFonts w:ascii="Arial" w:hAnsi="Arial" w:cs="Arial"/>
          <w:i/>
        </w:rPr>
        <w:lastRenderedPageBreak/>
        <w:br/>
        <w:t xml:space="preserve">They were forced to live in designated Chinese camps, under the protection of ‘Chinese protectors’ and were asked to pay for the privilege. </w:t>
      </w:r>
      <w:r w:rsidRPr="00EC4447">
        <w:rPr>
          <w:rFonts w:ascii="Arial" w:hAnsi="Arial" w:cs="Arial"/>
          <w:i/>
        </w:rPr>
        <w:br/>
      </w:r>
      <w:r w:rsidRPr="00EC4447">
        <w:rPr>
          <w:rFonts w:ascii="Arial" w:hAnsi="Arial" w:cs="Arial"/>
          <w:i/>
        </w:rPr>
        <w:br/>
        <w:t>There was little opportunity for meaningful communication between the Chinese miners and their Western counterparts and local government continued to raise Chinese mining taxes well above the European charge.</w:t>
      </w:r>
    </w:p>
    <w:p w:rsidR="003828A3" w:rsidRDefault="003828A3" w:rsidP="00AA2452">
      <w:pPr>
        <w:rPr>
          <w:rFonts w:ascii="Arial" w:hAnsi="Arial" w:cs="Arial"/>
        </w:rPr>
      </w:pPr>
    </w:p>
    <w:p w:rsidR="00AA2452" w:rsidRPr="00E10B0C" w:rsidRDefault="00AA2452" w:rsidP="00E10B0C">
      <w:pPr>
        <w:rPr>
          <w:rFonts w:ascii="Arial" w:hAnsi="Arial" w:cs="Arial"/>
          <w:b/>
        </w:rPr>
      </w:pPr>
      <w:r w:rsidRPr="00EC4447">
        <w:rPr>
          <w:rFonts w:ascii="Arial" w:hAnsi="Arial" w:cs="Arial"/>
        </w:rPr>
        <w:t xml:space="preserve"> What evidence within the text suggests that the Australian authorities were trying to make life difficult for the Chinese miners?</w:t>
      </w:r>
      <w:r w:rsidRPr="00EC4447">
        <w:rPr>
          <w:rFonts w:ascii="Arial" w:hAnsi="Arial" w:cs="Arial"/>
          <w:b/>
        </w:rPr>
        <w:t xml:space="preserve"> </w:t>
      </w:r>
    </w:p>
    <w:p w:rsidR="00A92FFA" w:rsidRDefault="00E45F00" w:rsidP="00AA2452">
      <w:pPr>
        <w:spacing w:line="360" w:lineRule="auto"/>
        <w:rPr>
          <w:rFonts w:ascii="Arial" w:hAnsi="Arial" w:cs="Arial"/>
        </w:rPr>
      </w:pPr>
      <w:r w:rsidRPr="00EC4447">
        <w:rPr>
          <w:rFonts w:ascii="Arial" w:hAnsi="Arial" w:cs="Arial"/>
        </w:rPr>
        <w:t xml:space="preserve">                                                                                                </w:t>
      </w:r>
      <w:r w:rsidR="00E10B0C">
        <w:rPr>
          <w:rFonts w:ascii="Arial" w:hAnsi="Arial" w:cs="Arial"/>
        </w:rPr>
        <w:t xml:space="preserve">   (6 Marks)</w:t>
      </w: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E10B0C" w:rsidP="00E10B0C">
      <w:pPr>
        <w:jc w:val="both"/>
        <w:rPr>
          <w:rFonts w:ascii="Arial" w:hAnsi="Arial" w:cs="Arial"/>
        </w:rPr>
      </w:pPr>
    </w:p>
    <w:p w:rsidR="00E10B0C" w:rsidRDefault="00E10B0C" w:rsidP="00E10B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E10B0C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0D3D7E"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D3D7E" w:rsidRDefault="000D3D7E" w:rsidP="000D3D7E">
      <w:pPr>
        <w:jc w:val="both"/>
        <w:rPr>
          <w:rFonts w:ascii="Arial" w:hAnsi="Arial" w:cs="Arial"/>
        </w:rPr>
      </w:pPr>
    </w:p>
    <w:p w:rsidR="000D3D7E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10B0C" w:rsidRDefault="000D3D7E" w:rsidP="000D3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="00E10B0C">
        <w:rPr>
          <w:rFonts w:ascii="Arial" w:hAnsi="Arial" w:cs="Arial"/>
        </w:rPr>
        <w:br/>
      </w:r>
    </w:p>
    <w:p w:rsidR="00E10B0C" w:rsidRPr="00EC4447" w:rsidRDefault="00E10B0C" w:rsidP="00E10B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932D45" w:rsidRPr="00EC4447" w:rsidRDefault="00932D45">
      <w:pPr>
        <w:rPr>
          <w:rFonts w:ascii="Arial" w:hAnsi="Arial" w:cs="Arial"/>
        </w:rPr>
      </w:pPr>
    </w:p>
    <w:sectPr w:rsidR="00932D45" w:rsidRPr="00EC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711"/>
    <w:multiLevelType w:val="hybridMultilevel"/>
    <w:tmpl w:val="857AFC0A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1E372A"/>
    <w:multiLevelType w:val="hybridMultilevel"/>
    <w:tmpl w:val="F98C14B4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544A1E"/>
    <w:multiLevelType w:val="hybridMultilevel"/>
    <w:tmpl w:val="36FA93F6"/>
    <w:lvl w:ilvl="0" w:tplc="E1B2F30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852143"/>
    <w:multiLevelType w:val="hybridMultilevel"/>
    <w:tmpl w:val="D8109B14"/>
    <w:lvl w:ilvl="0" w:tplc="CBD688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D54462E"/>
    <w:multiLevelType w:val="hybridMultilevel"/>
    <w:tmpl w:val="041E3648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15392B"/>
    <w:multiLevelType w:val="hybridMultilevel"/>
    <w:tmpl w:val="00447F82"/>
    <w:lvl w:ilvl="0" w:tplc="2F88C4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4CE01BA"/>
    <w:multiLevelType w:val="hybridMultilevel"/>
    <w:tmpl w:val="BEBA753E"/>
    <w:lvl w:ilvl="0" w:tplc="0C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77631"/>
    <w:multiLevelType w:val="hybridMultilevel"/>
    <w:tmpl w:val="7F14829C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442743"/>
    <w:multiLevelType w:val="hybridMultilevel"/>
    <w:tmpl w:val="B80894BC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386D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57342E"/>
    <w:multiLevelType w:val="hybridMultilevel"/>
    <w:tmpl w:val="4A32B19A"/>
    <w:lvl w:ilvl="0" w:tplc="DDCC8EE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2DCC6AA6">
      <w:start w:val="14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cs="Times New Roman"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E0E2396"/>
    <w:multiLevelType w:val="hybridMultilevel"/>
    <w:tmpl w:val="67A6E2EC"/>
    <w:lvl w:ilvl="0" w:tplc="23386C3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C740F19"/>
    <w:multiLevelType w:val="hybridMultilevel"/>
    <w:tmpl w:val="6B143F94"/>
    <w:lvl w:ilvl="0" w:tplc="0C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21655C"/>
    <w:multiLevelType w:val="hybridMultilevel"/>
    <w:tmpl w:val="AF5CE6E4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B201D6"/>
    <w:multiLevelType w:val="hybridMultilevel"/>
    <w:tmpl w:val="08981DC4"/>
    <w:lvl w:ilvl="0" w:tplc="51AA3AE0">
      <w:start w:val="1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86704C9"/>
    <w:multiLevelType w:val="hybridMultilevel"/>
    <w:tmpl w:val="3C5052B0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974641"/>
    <w:multiLevelType w:val="hybridMultilevel"/>
    <w:tmpl w:val="CE2291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557CB7"/>
    <w:multiLevelType w:val="hybridMultilevel"/>
    <w:tmpl w:val="03BA6C2A"/>
    <w:lvl w:ilvl="0" w:tplc="1ACA24E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E89269C"/>
    <w:multiLevelType w:val="hybridMultilevel"/>
    <w:tmpl w:val="8470237A"/>
    <w:lvl w:ilvl="0" w:tplc="C5806C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4"/>
  </w:num>
  <w:num w:numId="5">
    <w:abstractNumId w:val="0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0"/>
  </w:num>
  <w:num w:numId="15">
    <w:abstractNumId w:val="6"/>
  </w:num>
  <w:num w:numId="16">
    <w:abstractNumId w:val="17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52"/>
    <w:rsid w:val="000D3D7E"/>
    <w:rsid w:val="00164520"/>
    <w:rsid w:val="003828A3"/>
    <w:rsid w:val="00406508"/>
    <w:rsid w:val="00457A7C"/>
    <w:rsid w:val="005D5BB5"/>
    <w:rsid w:val="0065067E"/>
    <w:rsid w:val="00702692"/>
    <w:rsid w:val="00932D45"/>
    <w:rsid w:val="00A311DF"/>
    <w:rsid w:val="00A56572"/>
    <w:rsid w:val="00A57728"/>
    <w:rsid w:val="00A92FFA"/>
    <w:rsid w:val="00AA2452"/>
    <w:rsid w:val="00AC259F"/>
    <w:rsid w:val="00AC471C"/>
    <w:rsid w:val="00B70426"/>
    <w:rsid w:val="00D465AA"/>
    <w:rsid w:val="00E10B0C"/>
    <w:rsid w:val="00E45F00"/>
    <w:rsid w:val="00E924CD"/>
    <w:rsid w:val="00EB785F"/>
    <w:rsid w:val="00EC4447"/>
    <w:rsid w:val="00F6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Normal"/>
    <w:rsid w:val="00AA2452"/>
    <w:pPr>
      <w:spacing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52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C4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Normal"/>
    <w:rsid w:val="00AA2452"/>
    <w:pPr>
      <w:spacing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52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C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encrypted-tbn0.gstatic.com/images?q=tbn:ANd9GcRKEMfDd7PAFLCUTZOFAAPuZjGbgVJgXi2o7CAdkR4iP-MF9SIF-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m.au/imgres?hl=en&amp;biw=1680&amp;bih=914&amp;tbm=isch&amp;tbnid=OF7Q4ms6Z5nlHM:&amp;imgrefurl=http://www.australiantales.com/sir-henry-parkes-father-of-federation/2/&amp;docid=rqPqtQ3yZuUuAM&amp;imgurl=http://www.australiantales.com/images/sir-henry-parkes-australian-father-of-federation.jpg&amp;w=281&amp;h=400&amp;ei=su-hUeWLOsugigeCj4GAAQ&amp;zoom=1&amp;ved=1t:3588,r:50,s:0,i:319&amp;iact=rc&amp;dur=680&amp;page=2&amp;tbnh=182&amp;tbnw=139&amp;start=28&amp;ndsp=39&amp;tx=61&amp;ty=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802B6-113E-4F19-BE5A-C3D02D7E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9FDCDCA7</Template>
  <TotalTime>0</TotalTime>
  <Pages>12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WATSON Vicke</cp:lastModifiedBy>
  <cp:revision>2</cp:revision>
  <cp:lastPrinted>2015-05-19T03:45:00Z</cp:lastPrinted>
  <dcterms:created xsi:type="dcterms:W3CDTF">2016-10-13T06:47:00Z</dcterms:created>
  <dcterms:modified xsi:type="dcterms:W3CDTF">2016-10-13T06:47:00Z</dcterms:modified>
</cp:coreProperties>
</file>