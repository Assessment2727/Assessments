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E5" w:rsidRDefault="008E4432" w:rsidP="00071D09">
      <w:pPr>
        <w:jc w:val="center"/>
      </w:pPr>
      <w:bookmarkStart w:id="0" w:name="_GoBack"/>
      <w:bookmarkEnd w:id="0"/>
      <w:r>
        <w:t xml:space="preserve">Assessment Outline Civics &amp; Citizenship </w:t>
      </w:r>
      <w:r w:rsidR="00071D09">
        <w:t xml:space="preserve">and History </w:t>
      </w:r>
      <w:r>
        <w:t>Year 9</w:t>
      </w:r>
    </w:p>
    <w:p w:rsidR="008E4432" w:rsidRDefault="008E4432"/>
    <w:p w:rsidR="008E4432" w:rsidRDefault="008E443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8E4432" w:rsidTr="008E4432">
        <w:trPr>
          <w:trHeight w:val="843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432" w:rsidRDefault="008E44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Task One – C&amp;C</w:t>
            </w:r>
          </w:p>
          <w:p w:rsidR="008E4432" w:rsidRDefault="008E44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Types of Government</w:t>
            </w:r>
          </w:p>
          <w:p w:rsidR="008E4432" w:rsidRDefault="008E44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Federation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 2/3</w:t>
            </w: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</w:tr>
      <w:tr w:rsidR="008E4432" w:rsidTr="008E4432">
        <w:trPr>
          <w:trHeight w:val="888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432" w:rsidRDefault="008E44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Task Two – C&amp;C</w:t>
            </w:r>
          </w:p>
          <w:p w:rsidR="008E4432" w:rsidRDefault="008E44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Glossary Task </w:t>
            </w:r>
          </w:p>
          <w:p w:rsidR="008E4432" w:rsidRDefault="008E44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(Homework Task)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4432" w:rsidRDefault="008E44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Handed out – Week 3 (Friday)</w:t>
            </w:r>
          </w:p>
          <w:p w:rsidR="008E4432" w:rsidRDefault="008E44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Due – Week 4 (Friday)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/80</w:t>
            </w: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  <w:tr w:rsidR="008E4432" w:rsidTr="008E4432">
        <w:trPr>
          <w:trHeight w:val="879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432" w:rsidRDefault="008E44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Task Three – C&amp;C</w:t>
            </w:r>
          </w:p>
          <w:p w:rsidR="008E4432" w:rsidRDefault="008E4432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Active Citizenship</w:t>
            </w:r>
          </w:p>
          <w:p w:rsidR="008E4432" w:rsidRDefault="008E4432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(One Period – In-class)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4432" w:rsidRDefault="008E44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 4 (Thursday)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/30</w:t>
            </w: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  <w:p w:rsidR="008E4432" w:rsidRDefault="008E44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4908" w:rsidTr="008E4432">
        <w:trPr>
          <w:trHeight w:val="879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Task One – History</w:t>
            </w:r>
          </w:p>
          <w:p w:rsid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Understanding History</w:t>
            </w:r>
          </w:p>
          <w:p w:rsid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History</w:t>
            </w:r>
          </w:p>
          <w:p w:rsid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Including concepts</w:t>
            </w:r>
          </w:p>
          <w:p w:rsidR="00924908" w:rsidRP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In-class assessment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43144" w:rsidRDefault="00143144" w:rsidP="001431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/71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7.5%</w:t>
            </w:r>
          </w:p>
        </w:tc>
      </w:tr>
      <w:tr w:rsidR="00924908" w:rsidTr="008E4432">
        <w:trPr>
          <w:trHeight w:val="879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Task Two –History</w:t>
            </w:r>
          </w:p>
          <w:p w:rsid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Inquiry task</w:t>
            </w:r>
          </w:p>
          <w:p w:rsid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Industrial Revolution</w:t>
            </w:r>
          </w:p>
          <w:p w:rsidR="00924908" w:rsidRP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Research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12.5%</w:t>
            </w:r>
          </w:p>
        </w:tc>
      </w:tr>
      <w:tr w:rsidR="00924908" w:rsidTr="008E4432">
        <w:trPr>
          <w:trHeight w:val="879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Task Three – History</w:t>
            </w:r>
          </w:p>
          <w:p w:rsid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Settlement to Federation</w:t>
            </w:r>
          </w:p>
          <w:p w:rsidR="00924908" w:rsidRP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In-class test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  <w:tr w:rsidR="00924908" w:rsidTr="008E4432">
        <w:trPr>
          <w:trHeight w:val="879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Task Four – History</w:t>
            </w:r>
          </w:p>
          <w:p w:rsid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Source Analysis</w:t>
            </w:r>
          </w:p>
          <w:p w:rsidR="00924908" w:rsidRP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Causes of World War I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4908" w:rsidRDefault="007417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924908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24908" w:rsidTr="008E4432">
        <w:trPr>
          <w:trHeight w:val="879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Task Five – History</w:t>
            </w:r>
          </w:p>
          <w:p w:rsid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Short report</w:t>
            </w:r>
          </w:p>
          <w:p w:rsid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Assessment</w:t>
            </w:r>
          </w:p>
          <w:p w:rsidR="00924908" w:rsidRPr="00924908" w:rsidRDefault="009249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“A Soldier’s Story”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</w:tr>
      <w:tr w:rsidR="00924908" w:rsidTr="008E4432">
        <w:trPr>
          <w:trHeight w:val="879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Task Six – History</w:t>
            </w:r>
          </w:p>
          <w:p w:rsidR="00924908" w:rsidRDefault="007417A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Homework, class work, submission of tasks and notes.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08" w:rsidRDefault="00924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417A2" w:rsidRDefault="007417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</w:tbl>
    <w:p w:rsidR="008E4432" w:rsidRDefault="008E4432"/>
    <w:sectPr w:rsidR="008E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32"/>
    <w:rsid w:val="00071D09"/>
    <w:rsid w:val="00143144"/>
    <w:rsid w:val="00175F40"/>
    <w:rsid w:val="003E0E16"/>
    <w:rsid w:val="007417A2"/>
    <w:rsid w:val="008E4432"/>
    <w:rsid w:val="00924908"/>
    <w:rsid w:val="00C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4C59A518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WATSON Vicke</cp:lastModifiedBy>
  <cp:revision>2</cp:revision>
  <dcterms:created xsi:type="dcterms:W3CDTF">2016-10-13T06:41:00Z</dcterms:created>
  <dcterms:modified xsi:type="dcterms:W3CDTF">2016-10-13T06:41:00Z</dcterms:modified>
</cp:coreProperties>
</file>