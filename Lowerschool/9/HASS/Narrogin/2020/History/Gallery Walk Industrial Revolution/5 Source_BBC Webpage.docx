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312" w:rsidRDefault="00712AD4">
      <w:r>
        <w:rPr>
          <w:noProof/>
          <w:lang w:eastAsia="en-AU"/>
        </w:rPr>
        <w:drawing>
          <wp:inline distT="0" distB="0" distL="0" distR="0" wp14:anchorId="4C419BDE" wp14:editId="66B7EF80">
            <wp:extent cx="9777730" cy="58788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87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5312" w:rsidSect="00712AD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AD4"/>
    <w:rsid w:val="00712AD4"/>
    <w:rsid w:val="00EB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630071-3A9C-4F68-AD62-6326C5F0D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C9AEFA98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DONAVON Rebecca [Narrogin Senior High School]</dc:creator>
  <cp:keywords/>
  <dc:description/>
  <cp:lastModifiedBy>DONAVON Rebecca [Narrogin Senior High School]</cp:lastModifiedBy>
  <cp:revision>1</cp:revision>
  <dcterms:created xsi:type="dcterms:W3CDTF">2018-08-08T07:47:00Z</dcterms:created>
  <dcterms:modified xsi:type="dcterms:W3CDTF">2018-08-08T07:48:00Z</dcterms:modified>
</cp:coreProperties>
</file>