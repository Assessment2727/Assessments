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3C" w:rsidRPr="002B547B" w:rsidRDefault="002B547B">
      <w:pPr>
        <w:rPr>
          <w:b/>
          <w:sz w:val="28"/>
        </w:rPr>
      </w:pPr>
      <w:r w:rsidRPr="002B547B">
        <w:rPr>
          <w:b/>
          <w:noProof/>
          <w:sz w:val="28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895350</wp:posOffset>
            </wp:positionV>
            <wp:extent cx="8572500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552" y="21554"/>
                <wp:lineTo x="21552" y="0"/>
                <wp:lineTo x="0" y="0"/>
              </wp:wrapPolygon>
            </wp:wrapTight>
            <wp:docPr id="1" name="Picture 1" descr="\\E4039s01sv014\hassl\All Staff Backup\New 2019\Year 9\Semester 2\3. History\Assessments\Gallery Walk Industrial Revolution\v_child_labour_in_the_m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039s01sv014\hassl\All Staff Backup\New 2019\Year 9\Semester 2\3. History\Assessments\Gallery Walk Industrial Revolution\v_child_labour_in_the_min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47B">
        <w:rPr>
          <w:b/>
          <w:sz w:val="28"/>
        </w:rPr>
        <w:t xml:space="preserve">Child Labour in Coal Mines – The </w:t>
      </w:r>
      <w:proofErr w:type="spellStart"/>
      <w:r w:rsidRPr="002B547B">
        <w:rPr>
          <w:b/>
          <w:sz w:val="28"/>
        </w:rPr>
        <w:t>Cyclopedia</w:t>
      </w:r>
      <w:proofErr w:type="spellEnd"/>
      <w:r w:rsidRPr="002B547B">
        <w:rPr>
          <w:b/>
          <w:sz w:val="28"/>
        </w:rPr>
        <w:t xml:space="preserve"> of Useful Arts </w:t>
      </w:r>
      <w:bookmarkStart w:id="0" w:name="_GoBack"/>
      <w:bookmarkEnd w:id="0"/>
    </w:p>
    <w:sectPr w:rsidR="000F3B3C" w:rsidRPr="002B547B" w:rsidSect="002B54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7B"/>
    <w:rsid w:val="000F3B3C"/>
    <w:rsid w:val="002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3F0D"/>
  <w15:chartTrackingRefBased/>
  <w15:docId w15:val="{379D8559-DB43-46D8-878A-4745AFD4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994FA214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1</cp:revision>
  <cp:lastPrinted>2019-11-13T03:17:00Z</cp:lastPrinted>
  <dcterms:created xsi:type="dcterms:W3CDTF">2019-11-13T03:16:00Z</dcterms:created>
  <dcterms:modified xsi:type="dcterms:W3CDTF">2019-11-13T03:19:00Z</dcterms:modified>
</cp:coreProperties>
</file>