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1765"/>
        <w:gridCol w:w="2226"/>
        <w:gridCol w:w="1666"/>
      </w:tblGrid>
      <w:tr w:rsidR="00EC301F" w:rsidTr="00D97D22">
        <w:trPr>
          <w:trHeight w:val="953"/>
        </w:trPr>
        <w:tc>
          <w:tcPr>
            <w:tcW w:w="4219" w:type="dxa"/>
            <w:vAlign w:val="center"/>
          </w:tcPr>
          <w:p w:rsidR="00EC301F" w:rsidRPr="002C5533" w:rsidRDefault="00EC301F" w:rsidP="00D97D22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Essential Question</w:t>
            </w:r>
          </w:p>
        </w:tc>
        <w:tc>
          <w:tcPr>
            <w:tcW w:w="2126" w:type="dxa"/>
            <w:vAlign w:val="center"/>
          </w:tcPr>
          <w:p w:rsidR="00EC301F" w:rsidRPr="002C5533" w:rsidRDefault="00EC301F" w:rsidP="00D97D22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Date Due</w:t>
            </w:r>
          </w:p>
        </w:tc>
        <w:tc>
          <w:tcPr>
            <w:tcW w:w="2552" w:type="dxa"/>
            <w:vAlign w:val="center"/>
          </w:tcPr>
          <w:p w:rsidR="00EC301F" w:rsidRPr="002C5533" w:rsidRDefault="00EC301F" w:rsidP="00D97D22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Submitted by Due Date</w:t>
            </w:r>
          </w:p>
        </w:tc>
        <w:tc>
          <w:tcPr>
            <w:tcW w:w="1785" w:type="dxa"/>
            <w:vAlign w:val="center"/>
          </w:tcPr>
          <w:p w:rsidR="00EC301F" w:rsidRPr="002C5533" w:rsidRDefault="00EC301F" w:rsidP="00D97D22">
            <w:pPr>
              <w:jc w:val="center"/>
              <w:rPr>
                <w:b/>
                <w:sz w:val="32"/>
              </w:rPr>
            </w:pPr>
            <w:r w:rsidRPr="002C5533">
              <w:rPr>
                <w:b/>
                <w:sz w:val="32"/>
              </w:rPr>
              <w:t>Mark Achieved</w:t>
            </w: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r w:rsidRPr="00EC301F">
              <w:rPr>
                <w:b/>
                <w:sz w:val="36"/>
              </w:rPr>
              <w:t>Why do we value our way of life in Australia?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6, Term 3</w:t>
            </w: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r w:rsidRPr="00EC301F">
              <w:rPr>
                <w:b/>
                <w:sz w:val="36"/>
              </w:rPr>
              <w:t>How did the Industrial Revolution influence WW1, socially, politically, militarily?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8, Term 3</w:t>
            </w: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r w:rsidRPr="00EC301F">
              <w:rPr>
                <w:b/>
                <w:sz w:val="36"/>
              </w:rPr>
              <w:t>Did WW1 really shape Australia as a nation?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10, Term 3</w:t>
            </w: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r w:rsidRPr="00EC301F">
              <w:rPr>
                <w:b/>
                <w:sz w:val="36"/>
              </w:rPr>
              <w:t>Was Federation inevitable?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2, Term 4</w:t>
            </w: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r w:rsidRPr="00EC301F">
              <w:rPr>
                <w:b/>
                <w:sz w:val="36"/>
              </w:rPr>
              <w:t>How does our political system ensure fairness and balance?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4, Term 4</w:t>
            </w:r>
          </w:p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  <w:tr w:rsidR="00EC301F" w:rsidTr="00D97D22">
        <w:trPr>
          <w:trHeight w:val="1134"/>
        </w:trPr>
        <w:tc>
          <w:tcPr>
            <w:tcW w:w="4219" w:type="dxa"/>
          </w:tcPr>
          <w:p w:rsidR="00EC301F" w:rsidRPr="00EC301F" w:rsidRDefault="00EC301F" w:rsidP="00EC301F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</w:rPr>
            </w:pPr>
            <w:bookmarkStart w:id="0" w:name="_GoBack"/>
            <w:bookmarkEnd w:id="0"/>
            <w:r w:rsidRPr="00EC301F">
              <w:rPr>
                <w:b/>
                <w:sz w:val="36"/>
              </w:rPr>
              <w:t>How do people actively engage in our democracy?</w:t>
            </w:r>
          </w:p>
        </w:tc>
        <w:tc>
          <w:tcPr>
            <w:tcW w:w="2126" w:type="dxa"/>
          </w:tcPr>
          <w:p w:rsidR="00EC301F" w:rsidRDefault="00EC301F" w:rsidP="00D97D2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Week 6, Term 4</w:t>
            </w:r>
          </w:p>
        </w:tc>
        <w:tc>
          <w:tcPr>
            <w:tcW w:w="2552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  <w:tc>
          <w:tcPr>
            <w:tcW w:w="1785" w:type="dxa"/>
          </w:tcPr>
          <w:p w:rsidR="00EC301F" w:rsidRDefault="00EC301F" w:rsidP="00D97D22">
            <w:pPr>
              <w:rPr>
                <w:b/>
                <w:sz w:val="36"/>
              </w:rPr>
            </w:pPr>
          </w:p>
        </w:tc>
      </w:tr>
    </w:tbl>
    <w:p w:rsidR="00562848" w:rsidRDefault="00EC301F"/>
    <w:sectPr w:rsidR="0056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2D4D"/>
    <w:multiLevelType w:val="hybridMultilevel"/>
    <w:tmpl w:val="2C4229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1F"/>
    <w:rsid w:val="000C735C"/>
    <w:rsid w:val="0013730C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AC7ED7"/>
    <w:rsid w:val="00B176AB"/>
    <w:rsid w:val="00C57FF3"/>
    <w:rsid w:val="00C741F5"/>
    <w:rsid w:val="00D12773"/>
    <w:rsid w:val="00D2310E"/>
    <w:rsid w:val="00D57ED4"/>
    <w:rsid w:val="00D91E32"/>
    <w:rsid w:val="00E0339B"/>
    <w:rsid w:val="00E3736E"/>
    <w:rsid w:val="00E83345"/>
    <w:rsid w:val="00EC301F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218F92A0.dotm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dcterms:created xsi:type="dcterms:W3CDTF">2018-08-23T03:27:00Z</dcterms:created>
  <dcterms:modified xsi:type="dcterms:W3CDTF">2018-08-23T03:32:00Z</dcterms:modified>
</cp:coreProperties>
</file>