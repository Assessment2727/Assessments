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83" w:rsidRPr="002C5533" w:rsidRDefault="002C5533" w:rsidP="002C5533">
      <w:pPr>
        <w:jc w:val="center"/>
        <w:rPr>
          <w:b/>
          <w:sz w:val="44"/>
        </w:rPr>
      </w:pPr>
      <w:r w:rsidRPr="002C5533">
        <w:rPr>
          <w:b/>
          <w:noProof/>
          <w:sz w:val="44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7BF275" wp14:editId="3811236F">
                <wp:simplePos x="0" y="0"/>
                <wp:positionH relativeFrom="column">
                  <wp:posOffset>5206172</wp:posOffset>
                </wp:positionH>
                <wp:positionV relativeFrom="paragraph">
                  <wp:posOffset>-185807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B1D06" id="Group 6" o:spid="_x0000_s1026" style="position:absolute;margin-left:409.95pt;margin-top:-14.65pt;width:124.1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ACBbeMAAAAMAQAADwAAAGRycy9kb3du&#10;cmV2LnhtbEyPwWrDMAyG74O9g9Fgt9Zxy7IkjVNK2XYqg7WD0Zsaq0lobIfYTdK3n3vabhL6+PX9&#10;+XrSLRuod401EsQ8AkamtKoxlYTvw/ssAeY8GoWtNSThRg7WxeNDjpmyo/miYe8rFkKMy1BC7X2X&#10;ce7KmjS6ue3IhNvZ9hp9WPuKqx7HEK5bvoiimGtsTPhQY0fbmsrL/qolfIw4bpbibdhdztvb8fDy&#10;+bMTJOXz07RZAfM0+T8Y7vpBHYrgdLJXoxxrJSQiTQMqYbZIl8DuRBQnAtgpTHHyCrzI+f8S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i26xa74EAABIDgAADgAAAAAAAAAAAAAAAAA6AgAAZHJzL2Uyb0RvYy54bWxQ&#10;SwECLQAUAAYACAAAACEAqiYOvrwAAAAhAQAAGQAAAAAAAAAAAAAAAAAkBwAAZHJzL19yZWxzL2Uy&#10;b0RvYy54bWwucmVsc1BLAQItABQABgAIAAAAIQC0AIFt4wAAAAwBAAAPAAAAAAAAAAAAAAAAABc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5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2C5533">
        <w:rPr>
          <w:b/>
          <w:sz w:val="44"/>
        </w:rPr>
        <w:t>Essential Question Journal</w:t>
      </w:r>
    </w:p>
    <w:p w:rsidR="002C5533" w:rsidRDefault="002C5533" w:rsidP="006B1DB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Semester Two – 2018</w:t>
      </w:r>
    </w:p>
    <w:p w:rsidR="002C5533" w:rsidRPr="002C5533" w:rsidRDefault="002C5533" w:rsidP="006B1DB0">
      <w:pPr>
        <w:spacing w:after="0"/>
        <w:jc w:val="center"/>
        <w:rPr>
          <w:b/>
          <w:sz w:val="36"/>
        </w:rPr>
      </w:pPr>
      <w:r w:rsidRPr="002C5533">
        <w:rPr>
          <w:b/>
          <w:sz w:val="36"/>
        </w:rPr>
        <w:t>Assessment 5 – 10% Weighting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Students will complete Essential Questions periodically throughout the semester. Their responses are expected to be reflective and use knowledge learnt in class throughout the semester.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 xml:space="preserve">There will be a total of </w:t>
      </w:r>
      <w:r w:rsidRPr="006B1DB0">
        <w:rPr>
          <w:b/>
          <w:sz w:val="32"/>
        </w:rPr>
        <w:t>6</w:t>
      </w:r>
      <w:r w:rsidRPr="006B1DB0">
        <w:rPr>
          <w:sz w:val="32"/>
        </w:rPr>
        <w:t xml:space="preserve"> questions. These will be given to students in class a week before their journal is due to be submitted for marking by their teacher. Journals will be an ongoing assess</w:t>
      </w:r>
      <w:r w:rsidR="006B1DB0" w:rsidRPr="006B1DB0">
        <w:rPr>
          <w:sz w:val="32"/>
        </w:rPr>
        <w:t>ment and marked throughout the s</w:t>
      </w:r>
      <w:r w:rsidRPr="006B1DB0">
        <w:rPr>
          <w:sz w:val="32"/>
        </w:rPr>
        <w:t>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It is important that students keep their journal safe, in good condition as it is part of their formal assessment and HASS Learning Area Grade.</w:t>
      </w:r>
      <w:r w:rsidR="006B1DB0">
        <w:rPr>
          <w:sz w:val="32"/>
        </w:rPr>
        <w:t xml:space="preserve"> It is expected that you answer the </w:t>
      </w:r>
      <w:r w:rsidR="00676883">
        <w:rPr>
          <w:sz w:val="32"/>
        </w:rPr>
        <w:t>questions using FULL sentences and using</w:t>
      </w:r>
      <w:r w:rsidR="006B1DB0">
        <w:rPr>
          <w:sz w:val="32"/>
        </w:rPr>
        <w:t xml:space="preserve"> well-constructed paragraph</w:t>
      </w:r>
      <w:r w:rsidR="00676883">
        <w:rPr>
          <w:sz w:val="32"/>
        </w:rPr>
        <w:t xml:space="preserve">s is </w:t>
      </w:r>
      <w:r w:rsidR="006B1DB0">
        <w:rPr>
          <w:sz w:val="32"/>
        </w:rPr>
        <w:t>required.</w:t>
      </w:r>
      <w:r w:rsidR="00676883">
        <w:rPr>
          <w:sz w:val="32"/>
        </w:rPr>
        <w:t xml:space="preserve"> See the rubric for further details.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242"/>
        <w:gridCol w:w="2137"/>
        <w:gridCol w:w="2566"/>
        <w:gridCol w:w="1795"/>
      </w:tblGrid>
      <w:tr w:rsidR="002C5533" w:rsidTr="00676883">
        <w:trPr>
          <w:trHeight w:val="1026"/>
        </w:trPr>
        <w:tc>
          <w:tcPr>
            <w:tcW w:w="4242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Essential Question</w:t>
            </w:r>
          </w:p>
        </w:tc>
        <w:tc>
          <w:tcPr>
            <w:tcW w:w="2137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Date Due</w:t>
            </w:r>
          </w:p>
        </w:tc>
        <w:tc>
          <w:tcPr>
            <w:tcW w:w="2566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Submitted by Due Date</w:t>
            </w:r>
          </w:p>
        </w:tc>
        <w:tc>
          <w:tcPr>
            <w:tcW w:w="1795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Mark Achieved</w:t>
            </w: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  <w:tr w:rsidR="002C5533" w:rsidTr="00676883">
        <w:trPr>
          <w:trHeight w:val="1221"/>
        </w:trPr>
        <w:tc>
          <w:tcPr>
            <w:tcW w:w="4242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2C5533" w:rsidRDefault="002C5533" w:rsidP="002C5533">
            <w:pPr>
              <w:rPr>
                <w:b/>
                <w:sz w:val="36"/>
              </w:rPr>
            </w:pPr>
          </w:p>
        </w:tc>
      </w:tr>
    </w:tbl>
    <w:p w:rsidR="00676883" w:rsidRPr="002C5533" w:rsidRDefault="002C5533" w:rsidP="00676883">
      <w:pPr>
        <w:jc w:val="center"/>
        <w:rPr>
          <w:b/>
          <w:sz w:val="44"/>
        </w:rPr>
      </w:pPr>
      <w:r>
        <w:rPr>
          <w:b/>
          <w:sz w:val="36"/>
        </w:rPr>
        <w:lastRenderedPageBreak/>
        <w:t xml:space="preserve"> </w:t>
      </w:r>
      <w:r w:rsidR="00676883" w:rsidRPr="002C5533">
        <w:rPr>
          <w:b/>
          <w:noProof/>
          <w:sz w:val="44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0EDF4A" wp14:editId="5398E410">
                <wp:simplePos x="0" y="0"/>
                <wp:positionH relativeFrom="column">
                  <wp:posOffset>5206172</wp:posOffset>
                </wp:positionH>
                <wp:positionV relativeFrom="paragraph">
                  <wp:posOffset>-185807</wp:posOffset>
                </wp:positionV>
                <wp:extent cx="1576316" cy="1257300"/>
                <wp:effectExtent l="0" t="19050" r="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1456D" id="Group 1" o:spid="_x0000_s1026" style="position:absolute;margin-left:409.95pt;margin-top:-14.65pt;width:124.1pt;height:99pt;z-index:251661312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EoT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ACBbeMAAAAMAQAADwAAAGRycy9kb3du&#10;cmV2LnhtbEyPwWrDMAyG74O9g9Fgt9Zxy7IkjVNK2XYqg7WD0Zsaq0lobIfYTdK3n3vabhL6+PX9&#10;+XrSLRuod401EsQ8AkamtKoxlYTvw/ssAeY8GoWtNSThRg7WxeNDjpmyo/miYe8rFkKMy1BC7X2X&#10;ce7KmjS6ue3IhNvZ9hp9WPuKqx7HEK5bvoiimGtsTPhQY0fbmsrL/qolfIw4bpbibdhdztvb8fDy&#10;+bMTJOXz07RZAfM0+T8Y7vpBHYrgdLJXoxxrJSQiTQMqYbZIl8DuRBQnAtgpTHHyCrzI+f8S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nuRKE74EAABIDgAADgAAAAAAAAAAAAAAAAA6AgAAZHJzL2Uyb0RvYy54bWxQ&#10;SwECLQAUAAYACAAAACEAqiYOvrwAAAAhAQAAGQAAAAAAAAAAAAAAAAAkBwAAZHJzL19yZWxzL2Uy&#10;b0RvYy54bWwucmVsc1BLAQItABQABgAIAAAAIQC0AIFt4wAAAAwBAAAPAAAAAAAAAAAAAAAAABc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" fillcolor="green" stroked="t" strokecolor="white" strokeweight="0">
                  <v:imagedata r:id="rId5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676883" w:rsidRPr="002C5533">
        <w:rPr>
          <w:b/>
          <w:sz w:val="44"/>
        </w:rPr>
        <w:t>Essential Question Journal</w:t>
      </w:r>
    </w:p>
    <w:p w:rsidR="00676883" w:rsidRDefault="00676883" w:rsidP="00676883">
      <w:pPr>
        <w:spacing w:after="0"/>
        <w:jc w:val="center"/>
        <w:rPr>
          <w:b/>
          <w:sz w:val="36"/>
        </w:rPr>
      </w:pPr>
      <w:r>
        <w:rPr>
          <w:b/>
          <w:sz w:val="36"/>
        </w:rPr>
        <w:t>Semester Two – 2018</w:t>
      </w:r>
    </w:p>
    <w:p w:rsidR="00676883" w:rsidRPr="002C5533" w:rsidRDefault="00676883" w:rsidP="00676883">
      <w:pPr>
        <w:spacing w:after="0"/>
        <w:jc w:val="center"/>
        <w:rPr>
          <w:b/>
          <w:sz w:val="36"/>
        </w:rPr>
      </w:pPr>
      <w:r w:rsidRPr="002C5533">
        <w:rPr>
          <w:b/>
          <w:sz w:val="36"/>
        </w:rPr>
        <w:t>Assessment 5 – 10% Weighting</w:t>
      </w:r>
    </w:p>
    <w:p w:rsidR="00676883" w:rsidRPr="006B1DB0" w:rsidRDefault="00676883" w:rsidP="00676883">
      <w:pPr>
        <w:jc w:val="center"/>
        <w:rPr>
          <w:sz w:val="32"/>
        </w:rPr>
      </w:pPr>
      <w:r w:rsidRPr="006B1DB0">
        <w:rPr>
          <w:sz w:val="32"/>
        </w:rPr>
        <w:t>Students will complete Essential Questions periodically throughout the semester. Their responses are expected to be reflective and use knowledge learnt in class throughout the semester.</w:t>
      </w:r>
    </w:p>
    <w:p w:rsidR="00676883" w:rsidRPr="006B1DB0" w:rsidRDefault="00676883" w:rsidP="00676883">
      <w:pPr>
        <w:jc w:val="center"/>
        <w:rPr>
          <w:sz w:val="32"/>
        </w:rPr>
      </w:pPr>
      <w:r w:rsidRPr="006B1DB0">
        <w:rPr>
          <w:sz w:val="32"/>
        </w:rPr>
        <w:t xml:space="preserve">There will be a total of </w:t>
      </w:r>
      <w:r w:rsidRPr="006B1DB0">
        <w:rPr>
          <w:b/>
          <w:sz w:val="32"/>
        </w:rPr>
        <w:t>6</w:t>
      </w:r>
      <w:r w:rsidRPr="006B1DB0">
        <w:rPr>
          <w:sz w:val="32"/>
        </w:rPr>
        <w:t xml:space="preserve"> questions. These will be given to students in class a week before their journal is due to be submitted for marking by their teacher. Journals will be an ongoing assessment and marked throughout the semester.</w:t>
      </w:r>
    </w:p>
    <w:p w:rsidR="00676883" w:rsidRPr="006B1DB0" w:rsidRDefault="00676883" w:rsidP="00676883">
      <w:pPr>
        <w:jc w:val="center"/>
        <w:rPr>
          <w:sz w:val="32"/>
        </w:rPr>
      </w:pPr>
      <w:r w:rsidRPr="006B1DB0">
        <w:rPr>
          <w:sz w:val="32"/>
        </w:rPr>
        <w:t>It is important that students keep their journal safe, in good condition as it is part of their formal assessment and HASS Learning Area Grade.</w:t>
      </w:r>
      <w:r>
        <w:rPr>
          <w:sz w:val="32"/>
        </w:rPr>
        <w:t xml:space="preserve"> It is expected that you answer the questions using FULL sentences and using well-constructed paragraphs is required. See the rubric for further details.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242"/>
        <w:gridCol w:w="2137"/>
        <w:gridCol w:w="2566"/>
        <w:gridCol w:w="1795"/>
      </w:tblGrid>
      <w:tr w:rsidR="00676883" w:rsidTr="00676883">
        <w:trPr>
          <w:trHeight w:val="1026"/>
        </w:trPr>
        <w:tc>
          <w:tcPr>
            <w:tcW w:w="4242" w:type="dxa"/>
            <w:vAlign w:val="center"/>
          </w:tcPr>
          <w:p w:rsidR="00676883" w:rsidRPr="002C5533" w:rsidRDefault="00676883" w:rsidP="0067688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Essential Question</w:t>
            </w:r>
          </w:p>
        </w:tc>
        <w:tc>
          <w:tcPr>
            <w:tcW w:w="2137" w:type="dxa"/>
            <w:vAlign w:val="center"/>
          </w:tcPr>
          <w:p w:rsidR="00676883" w:rsidRPr="002C5533" w:rsidRDefault="00676883" w:rsidP="0067688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Date Due</w:t>
            </w:r>
          </w:p>
        </w:tc>
        <w:tc>
          <w:tcPr>
            <w:tcW w:w="2566" w:type="dxa"/>
            <w:vAlign w:val="center"/>
          </w:tcPr>
          <w:p w:rsidR="00676883" w:rsidRPr="002C5533" w:rsidRDefault="00676883" w:rsidP="0067688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Submitted by Due Date</w:t>
            </w:r>
          </w:p>
        </w:tc>
        <w:tc>
          <w:tcPr>
            <w:tcW w:w="1795" w:type="dxa"/>
            <w:vAlign w:val="center"/>
          </w:tcPr>
          <w:p w:rsidR="00676883" w:rsidRPr="002C5533" w:rsidRDefault="00676883" w:rsidP="0067688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Mark Achieved</w:t>
            </w: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  <w:tr w:rsidR="00676883" w:rsidTr="00676883">
        <w:trPr>
          <w:trHeight w:val="1221"/>
        </w:trPr>
        <w:tc>
          <w:tcPr>
            <w:tcW w:w="4242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137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676883" w:rsidRDefault="00676883" w:rsidP="00676883">
            <w:pPr>
              <w:rPr>
                <w:b/>
                <w:sz w:val="36"/>
              </w:rPr>
            </w:pPr>
          </w:p>
        </w:tc>
      </w:tr>
    </w:tbl>
    <w:p w:rsidR="002C5533" w:rsidRDefault="002C5533" w:rsidP="00676883">
      <w:bookmarkStart w:id="0" w:name="_GoBack"/>
      <w:bookmarkEnd w:id="0"/>
    </w:p>
    <w:sectPr w:rsidR="002C5533" w:rsidSect="002C5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33"/>
    <w:rsid w:val="000C735C"/>
    <w:rsid w:val="0013730C"/>
    <w:rsid w:val="0021714A"/>
    <w:rsid w:val="002B6B8E"/>
    <w:rsid w:val="002C5533"/>
    <w:rsid w:val="003078C6"/>
    <w:rsid w:val="0037016F"/>
    <w:rsid w:val="00525ED0"/>
    <w:rsid w:val="005328C1"/>
    <w:rsid w:val="005930E1"/>
    <w:rsid w:val="006111C3"/>
    <w:rsid w:val="00676883"/>
    <w:rsid w:val="006806D5"/>
    <w:rsid w:val="006B1DB0"/>
    <w:rsid w:val="00715165"/>
    <w:rsid w:val="00776F13"/>
    <w:rsid w:val="00777FB4"/>
    <w:rsid w:val="00AC7ED7"/>
    <w:rsid w:val="00B176AB"/>
    <w:rsid w:val="00C13BA3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CD4"/>
  <w15:docId w15:val="{3935CEAA-8FAE-435F-90EE-EA81CE41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A3CBC301</Template>
  <TotalTime>229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3</cp:revision>
  <cp:lastPrinted>2018-08-23T09:59:00Z</cp:lastPrinted>
  <dcterms:created xsi:type="dcterms:W3CDTF">2018-08-23T03:18:00Z</dcterms:created>
  <dcterms:modified xsi:type="dcterms:W3CDTF">2018-08-23T10:00:00Z</dcterms:modified>
</cp:coreProperties>
</file>