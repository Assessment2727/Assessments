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8E" w:rsidRDefault="0013488E" w:rsidP="0013488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E86338" wp14:editId="71333A80">
                <wp:simplePos x="0" y="0"/>
                <wp:positionH relativeFrom="margin">
                  <wp:posOffset>5438140</wp:posOffset>
                </wp:positionH>
                <wp:positionV relativeFrom="paragraph">
                  <wp:posOffset>19050</wp:posOffset>
                </wp:positionV>
                <wp:extent cx="1144905" cy="904875"/>
                <wp:effectExtent l="0" t="19050" r="0" b="2857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44905" cy="904875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B6E58" w:rsidRDefault="002B6E58" w:rsidP="0013488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86338" id="Group 6" o:spid="_x0000_s1026" style="position:absolute;margin-left:428.2pt;margin-top:1.5pt;width:90.15pt;height:71.25pt;z-index:-251657216;mso-position-horizontal-relative:margin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2B6E58" w:rsidRDefault="002B6E58" w:rsidP="0013488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vYzrBAAAA2gAAAA8AAABkcnMvZG93bnJldi54bWxEj9GKwjAURN8X/IdwBV8WTdVFtJoWEXT3&#10;UasfcGmubWlzU5po69+bhYV9HGbmDLNLB9OIJ3WusqxgPotAEOdWV1wouF2P0zUI55E1NpZJwYsc&#10;pMnoY4extj1f6Jn5QgQIuxgVlN63sZQuL8mgm9mWOHh32xn0QXaF1B32AW4auYiilTRYcVgosaVD&#10;SXmdPYyCOs9W1+/6a94P9Hnk0+Zs9fKs1GQ87LcgPA3+P/zX/tEKlvB7JdwAmb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vYzrBAAAA2gAAAA8AAAAAAAAAAAAAAAAAnwIA&#10;AGRycy9kb3ducmV2LnhtbFBLBQYAAAAABAAEAPcAAACNAwAAAAA=&#10;" fillcolor="green" stroked="t" strokecolor="white" strokeweight="0">
                  <v:imagedata r:id="rId7" o:title="Official logo"/>
                  <v:shadow color="#cce6cc" opacity="49150f" offset=".74833mm,.74833mm"/>
                  <o:lock v:ext="edit" shapetype="t"/>
                </v:shape>
                <w10:wrap type="square"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83490" wp14:editId="33E56017">
                <wp:simplePos x="0" y="0"/>
                <wp:positionH relativeFrom="column">
                  <wp:posOffset>-158115</wp:posOffset>
                </wp:positionH>
                <wp:positionV relativeFrom="paragraph">
                  <wp:posOffset>-136415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B6E58" w:rsidRPr="000F5C8D" w:rsidRDefault="002B6E58" w:rsidP="001348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466918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="000C4E8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 43</w:t>
                            </w:r>
                            <w:r w:rsidRPr="0099640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or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______ %   Complete on the day of the test     </w:t>
                            </w:r>
                          </w:p>
                          <w:p w:rsidR="002B6E58" w:rsidRPr="000F5C8D" w:rsidRDefault="002B6E58" w:rsidP="0013488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assignment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3490" id="Rectangle 1" o:spid="_x0000_s1029" style="position:absolute;margin-left:-12.45pt;margin-top:-10.75pt;width:381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AEn/OLfAAAACgEA&#10;AA8AAAAAAAAAAAAAAAAA0QQAAGRycy9kb3ducmV2LnhtbFBLBQYAAAAABAAEAPMAAADdBQAAAAA=&#10;" fillcolor="window" strokecolor="#f79646" strokeweight="2pt">
                <v:textbox>
                  <w:txbxContent>
                    <w:p w:rsidR="002B6E58" w:rsidRPr="000F5C8D" w:rsidRDefault="002B6E58" w:rsidP="001348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466918">
                        <w:rPr>
                          <w:rFonts w:ascii="Arial" w:hAnsi="Arial" w:cs="Arial"/>
                        </w:rPr>
                        <w:t xml:space="preserve">:    </w:t>
                      </w:r>
                      <w:r w:rsidR="000C4E80">
                        <w:rPr>
                          <w:rFonts w:ascii="Arial" w:hAnsi="Arial" w:cs="Arial"/>
                          <w:sz w:val="18"/>
                          <w:szCs w:val="18"/>
                        </w:rPr>
                        <w:t>____ / 43</w:t>
                      </w:r>
                      <w:r w:rsidRPr="0099640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or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______ %   Complete on the day of the test     </w:t>
                      </w:r>
                    </w:p>
                    <w:p w:rsidR="002B6E58" w:rsidRPr="000F5C8D" w:rsidRDefault="002B6E58" w:rsidP="0013488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assignment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13488E" w:rsidRDefault="0013488E" w:rsidP="0013488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3488E" w:rsidRDefault="0013488E" w:rsidP="0013488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Y="182"/>
        <w:tblW w:w="3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527"/>
        <w:gridCol w:w="1259"/>
      </w:tblGrid>
      <w:tr w:rsidR="0013488E" w:rsidRPr="000F5C8D" w:rsidTr="002640C7">
        <w:trPr>
          <w:trHeight w:val="55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88E" w:rsidRPr="00996408" w:rsidRDefault="0013488E" w:rsidP="0046691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996408">
              <w:rPr>
                <w:rFonts w:ascii="Arial" w:hAnsi="Arial" w:cs="Arial"/>
                <w:sz w:val="20"/>
              </w:rPr>
              <w:t xml:space="preserve">Total </w:t>
            </w:r>
            <w:r w:rsidRPr="00466918">
              <w:rPr>
                <w:rFonts w:ascii="Arial" w:hAnsi="Arial" w:cs="Arial"/>
                <w:sz w:val="20"/>
              </w:rPr>
              <w:t xml:space="preserve">marks </w:t>
            </w:r>
            <w:r w:rsidR="00472069">
              <w:rPr>
                <w:rFonts w:ascii="Arial" w:hAnsi="Arial" w:cs="Arial"/>
                <w:b/>
                <w:sz w:val="20"/>
              </w:rPr>
              <w:t>43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996408" w:rsidRDefault="0013488E" w:rsidP="00DD3D8E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  <w:p w:rsidR="0013488E" w:rsidRPr="00996408" w:rsidRDefault="0013488E" w:rsidP="00DD3D8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996408">
              <w:rPr>
                <w:rFonts w:ascii="Arial" w:hAnsi="Arial" w:cs="Arial"/>
                <w:b/>
                <w:sz w:val="20"/>
              </w:rPr>
              <w:t>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7B640F" w:rsidRDefault="0013488E" w:rsidP="00DD3D8E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7B640F">
              <w:rPr>
                <w:rFonts w:ascii="Arial" w:hAnsi="Arial" w:cs="Arial"/>
                <w:b/>
                <w:sz w:val="18"/>
              </w:rPr>
              <w:t>Weight</w:t>
            </w:r>
          </w:p>
          <w:p w:rsidR="0013488E" w:rsidRPr="005E4E74" w:rsidRDefault="0013488E" w:rsidP="00DD3D8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7.5</w:t>
            </w:r>
            <w:r w:rsidRPr="007B640F">
              <w:rPr>
                <w:rFonts w:ascii="Arial" w:hAnsi="Arial" w:cs="Arial"/>
                <w:b/>
                <w:sz w:val="18"/>
              </w:rPr>
              <w:t xml:space="preserve"> %</w:t>
            </w:r>
          </w:p>
        </w:tc>
      </w:tr>
      <w:tr w:rsidR="0013488E" w:rsidRPr="000F5C8D" w:rsidTr="002640C7">
        <w:trPr>
          <w:trHeight w:val="41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0F5C8D" w:rsidRDefault="0013488E" w:rsidP="00DD3D8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0F5C8D" w:rsidRDefault="0013488E" w:rsidP="00DD3D8E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0F5C8D" w:rsidRDefault="0013488E" w:rsidP="00DD3D8E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2640C7" w:rsidRPr="000F5C8D" w:rsidTr="002640C7">
        <w:trPr>
          <w:trHeight w:val="41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C7" w:rsidRPr="000F5C8D" w:rsidRDefault="00472069" w:rsidP="00DD3D8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Validation </w:t>
            </w:r>
            <w:bookmarkStart w:id="0" w:name="_GoBack"/>
            <w:r>
              <w:rPr>
                <w:rFonts w:ascii="Arial" w:hAnsi="Arial" w:cs="Arial"/>
                <w:sz w:val="22"/>
              </w:rPr>
              <w:t>18</w:t>
            </w:r>
            <w:bookmarkEnd w:id="0"/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C7" w:rsidRPr="000F5C8D" w:rsidRDefault="002640C7" w:rsidP="00DD3D8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C7" w:rsidRDefault="002640C7" w:rsidP="00DD3D8E">
            <w:pPr>
              <w:spacing w:line="276" w:lineRule="auto"/>
              <w:rPr>
                <w:rFonts w:ascii="Arial" w:hAnsi="Arial" w:cs="Arial"/>
                <w:b/>
                <w:sz w:val="22"/>
              </w:rPr>
            </w:pPr>
            <w:r w:rsidRPr="002640C7">
              <w:rPr>
                <w:rFonts w:ascii="Arial" w:hAnsi="Arial" w:cs="Arial"/>
                <w:b/>
                <w:sz w:val="22"/>
              </w:rPr>
              <w:t>Weight</w:t>
            </w:r>
          </w:p>
          <w:p w:rsidR="002640C7" w:rsidRPr="000F5C8D" w:rsidRDefault="002640C7" w:rsidP="00DD3D8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4 %</w:t>
            </w:r>
          </w:p>
        </w:tc>
      </w:tr>
      <w:tr w:rsidR="002640C7" w:rsidRPr="000F5C8D" w:rsidTr="002640C7">
        <w:trPr>
          <w:trHeight w:val="41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C7" w:rsidRPr="000F5C8D" w:rsidRDefault="002640C7" w:rsidP="00DD3D8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C7" w:rsidRPr="000F5C8D" w:rsidRDefault="002640C7" w:rsidP="00DD3D8E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0C7" w:rsidRPr="000F5C8D" w:rsidRDefault="002640C7" w:rsidP="00DD3D8E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13488E" w:rsidRDefault="0013488E" w:rsidP="0013488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3488E" w:rsidRPr="007B640F" w:rsidRDefault="00466918" w:rsidP="0013488E">
      <w:pPr>
        <w:outlineLvl w:val="0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Name: __</w:t>
      </w:r>
      <w:r w:rsidR="0013488E" w:rsidRPr="007B640F">
        <w:rPr>
          <w:rFonts w:ascii="Arial" w:hAnsi="Arial" w:cs="Arial"/>
          <w:b/>
          <w:szCs w:val="28"/>
        </w:rPr>
        <w:t>______________________________</w:t>
      </w:r>
    </w:p>
    <w:p w:rsidR="0013488E" w:rsidRPr="007B640F" w:rsidRDefault="0013488E" w:rsidP="0013488E">
      <w:pPr>
        <w:outlineLvl w:val="0"/>
        <w:rPr>
          <w:rFonts w:ascii="Arial" w:hAnsi="Arial" w:cs="Arial"/>
          <w:b/>
          <w:szCs w:val="28"/>
        </w:rPr>
      </w:pPr>
    </w:p>
    <w:p w:rsidR="0013488E" w:rsidRPr="007B640F" w:rsidRDefault="0013488E" w:rsidP="0013488E">
      <w:pPr>
        <w:outlineLvl w:val="0"/>
        <w:rPr>
          <w:rFonts w:ascii="Arial" w:hAnsi="Arial" w:cs="Arial"/>
          <w:b/>
          <w:sz w:val="28"/>
          <w:szCs w:val="32"/>
        </w:rPr>
      </w:pPr>
      <w:r w:rsidRPr="007B640F">
        <w:rPr>
          <w:rFonts w:ascii="Arial" w:hAnsi="Arial" w:cs="Arial"/>
          <w:b/>
          <w:szCs w:val="28"/>
        </w:rPr>
        <w:t>Teacher: _________________________________</w:t>
      </w:r>
    </w:p>
    <w:p w:rsidR="0013488E" w:rsidRDefault="0013488E" w:rsidP="0013488E">
      <w:pPr>
        <w:jc w:val="center"/>
        <w:outlineLvl w:val="0"/>
        <w:rPr>
          <w:rFonts w:ascii="Arial" w:hAnsi="Arial" w:cs="Arial"/>
          <w:szCs w:val="32"/>
          <w:u w:val="single"/>
        </w:rPr>
      </w:pPr>
    </w:p>
    <w:p w:rsidR="0013488E" w:rsidRPr="000C4E80" w:rsidRDefault="0013488E" w:rsidP="0013488E">
      <w:pPr>
        <w:jc w:val="center"/>
        <w:outlineLvl w:val="0"/>
        <w:rPr>
          <w:rFonts w:ascii="Arial" w:hAnsi="Arial" w:cs="Arial"/>
          <w:sz w:val="28"/>
          <w:szCs w:val="32"/>
          <w:u w:val="single"/>
        </w:rPr>
      </w:pPr>
      <w:r w:rsidRPr="000C4E80">
        <w:rPr>
          <w:rFonts w:ascii="Arial" w:hAnsi="Arial" w:cs="Arial"/>
          <w:sz w:val="28"/>
          <w:szCs w:val="32"/>
          <w:u w:val="single"/>
        </w:rPr>
        <w:t xml:space="preserve">Year 9 Humanities &amp; Social Sciences: </w:t>
      </w:r>
      <w:r w:rsidRPr="000C4E80">
        <w:rPr>
          <w:rFonts w:ascii="Arial" w:hAnsi="Arial" w:cs="Arial"/>
          <w:i/>
          <w:sz w:val="28"/>
          <w:szCs w:val="32"/>
          <w:u w:val="single"/>
        </w:rPr>
        <w:t>Civics &amp; Citizenship</w:t>
      </w:r>
    </w:p>
    <w:p w:rsidR="0013488E" w:rsidRPr="000C4E80" w:rsidRDefault="0013488E" w:rsidP="0013488E">
      <w:pPr>
        <w:jc w:val="center"/>
        <w:outlineLvl w:val="0"/>
        <w:rPr>
          <w:rFonts w:ascii="Arial" w:hAnsi="Arial" w:cs="Arial"/>
          <w:b/>
        </w:rPr>
      </w:pPr>
      <w:r w:rsidRPr="000C4E80">
        <w:rPr>
          <w:rFonts w:ascii="Arial" w:hAnsi="Arial" w:cs="Arial"/>
          <w:b/>
          <w:i/>
          <w:sz w:val="28"/>
          <w:szCs w:val="32"/>
        </w:rPr>
        <w:t xml:space="preserve">Assessment 8 – </w:t>
      </w:r>
      <w:r w:rsidR="000C4E80" w:rsidRPr="000C4E80">
        <w:rPr>
          <w:rFonts w:ascii="Arial" w:hAnsi="Arial" w:cs="Arial"/>
          <w:b/>
        </w:rPr>
        <w:t xml:space="preserve">In-Class Multiple Choice, </w:t>
      </w:r>
      <w:r w:rsidRPr="000C4E80">
        <w:rPr>
          <w:rFonts w:ascii="Arial" w:hAnsi="Arial" w:cs="Arial"/>
          <w:b/>
        </w:rPr>
        <w:t>Short Answer Responses</w:t>
      </w:r>
      <w:r w:rsidR="000C4E80" w:rsidRPr="000C4E80">
        <w:rPr>
          <w:rFonts w:ascii="Arial" w:hAnsi="Arial" w:cs="Arial"/>
          <w:b/>
        </w:rPr>
        <w:t xml:space="preserve"> and Validation</w:t>
      </w:r>
    </w:p>
    <w:p w:rsidR="0013488E" w:rsidRPr="000C4E80" w:rsidRDefault="0013488E" w:rsidP="0013488E">
      <w:pPr>
        <w:jc w:val="center"/>
        <w:rPr>
          <w:rFonts w:ascii="Arial" w:hAnsi="Arial" w:cs="Arial"/>
          <w:b/>
          <w:u w:val="single"/>
        </w:rPr>
      </w:pPr>
      <w:r w:rsidRPr="000C4E80">
        <w:rPr>
          <w:rFonts w:ascii="Arial" w:hAnsi="Arial" w:cs="Arial"/>
          <w:b/>
          <w:u w:val="single"/>
        </w:rPr>
        <w:t>Instructions:</w:t>
      </w:r>
      <w:r w:rsidRPr="000C4E80">
        <w:rPr>
          <w:rFonts w:ascii="Arial" w:hAnsi="Arial" w:cs="Arial"/>
          <w:b/>
        </w:rPr>
        <w:t xml:space="preserve"> Complete all questions. Working time </w:t>
      </w:r>
      <w:r w:rsidR="000C4E80" w:rsidRPr="000C4E80">
        <w:rPr>
          <w:rFonts w:ascii="Arial" w:hAnsi="Arial" w:cs="Arial"/>
          <w:b/>
        </w:rPr>
        <w:t>5</w:t>
      </w:r>
      <w:r w:rsidR="00996408" w:rsidRPr="000C4E80">
        <w:rPr>
          <w:rFonts w:ascii="Arial" w:hAnsi="Arial" w:cs="Arial"/>
          <w:b/>
        </w:rPr>
        <w:t>5</w:t>
      </w:r>
      <w:r w:rsidRPr="000C4E80">
        <w:rPr>
          <w:rFonts w:ascii="Arial" w:hAnsi="Arial" w:cs="Arial"/>
          <w:b/>
        </w:rPr>
        <w:t xml:space="preserve"> minutes; 5 minutes reading time.</w:t>
      </w:r>
    </w:p>
    <w:p w:rsidR="004D2503" w:rsidRPr="00E24A04" w:rsidRDefault="004D2503">
      <w:pPr>
        <w:rPr>
          <w:rFonts w:ascii="Arial" w:hAnsi="Arial" w:cs="Arial"/>
        </w:rPr>
      </w:pPr>
    </w:p>
    <w:p w:rsidR="0013488E" w:rsidRPr="000C4E80" w:rsidRDefault="0013488E" w:rsidP="000C4E80">
      <w:pPr>
        <w:jc w:val="center"/>
        <w:rPr>
          <w:rFonts w:ascii="Arial" w:hAnsi="Arial" w:cs="Arial"/>
          <w:b/>
          <w:sz w:val="28"/>
          <w:u w:val="single"/>
        </w:rPr>
      </w:pPr>
      <w:r w:rsidRPr="000C4E80">
        <w:rPr>
          <w:rFonts w:ascii="Arial" w:hAnsi="Arial" w:cs="Arial"/>
          <w:b/>
          <w:sz w:val="28"/>
          <w:u w:val="single"/>
        </w:rPr>
        <w:t>Section One – Multiple Choice</w:t>
      </w:r>
    </w:p>
    <w:p w:rsidR="0013488E" w:rsidRPr="000C4E80" w:rsidRDefault="0013488E" w:rsidP="000C4E80">
      <w:pPr>
        <w:rPr>
          <w:rFonts w:ascii="Arial" w:hAnsi="Arial" w:cs="Arial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What does the term “criminal law” refer to?</w:t>
      </w:r>
    </w:p>
    <w:p w:rsidR="0013488E" w:rsidRPr="00E24A04" w:rsidRDefault="0013488E" w:rsidP="00134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>Laws relating to private relations between members of a community</w:t>
      </w:r>
      <w:r w:rsidRPr="00E24A04">
        <w:rPr>
          <w:rFonts w:ascii="Arial" w:hAnsi="Arial" w:cs="Arial"/>
          <w:sz w:val="24"/>
          <w:szCs w:val="24"/>
        </w:rPr>
        <w:t xml:space="preserve">. </w:t>
      </w:r>
    </w:p>
    <w:p w:rsidR="0013488E" w:rsidRPr="00E24A04" w:rsidRDefault="0013488E" w:rsidP="00134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>Laws relating to</w:t>
      </w:r>
      <w:r w:rsidRPr="00E24A04">
        <w:rPr>
          <w:rFonts w:ascii="Arial" w:hAnsi="Arial" w:cs="Arial"/>
          <w:sz w:val="24"/>
          <w:szCs w:val="24"/>
        </w:rPr>
        <w:t xml:space="preserve"> behaviour that is prohibited by the government.</w:t>
      </w:r>
    </w:p>
    <w:p w:rsidR="0013488E" w:rsidRPr="00E24A04" w:rsidRDefault="0013488E" w:rsidP="00134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Laws relating to relationships between countries or states. </w:t>
      </w:r>
    </w:p>
    <w:p w:rsidR="0013488E" w:rsidRPr="00E24A04" w:rsidRDefault="0013488E" w:rsidP="00134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>Laws relating to relationships between the government and its citizens.</w:t>
      </w:r>
    </w:p>
    <w:p w:rsidR="00DD3D8E" w:rsidRPr="00E24A04" w:rsidRDefault="00DD3D8E" w:rsidP="00DD3D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In Western Australia, if you are under 18 and accused of a crime you will have to attend:</w:t>
      </w:r>
    </w:p>
    <w:p w:rsidR="0013488E" w:rsidRPr="00E24A04" w:rsidRDefault="0013488E" w:rsidP="001348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Children’s Court.</w:t>
      </w:r>
    </w:p>
    <w:p w:rsidR="0013488E" w:rsidRPr="00E24A04" w:rsidRDefault="0013488E" w:rsidP="001348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Supreme Court of Western Australia.</w:t>
      </w:r>
    </w:p>
    <w:p w:rsidR="0013488E" w:rsidRPr="00E24A04" w:rsidRDefault="0013488E" w:rsidP="001348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District Court of Western Australia.</w:t>
      </w:r>
    </w:p>
    <w:p w:rsidR="0013488E" w:rsidRPr="00E24A04" w:rsidRDefault="0013488E" w:rsidP="001348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Magistrates Court of Western Australia.</w:t>
      </w:r>
    </w:p>
    <w:p w:rsidR="0013488E" w:rsidRPr="00E24A04" w:rsidRDefault="0013488E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Which Western Australian court can hear criminal cases for which the maximum penalty is life imprisonment?</w:t>
      </w:r>
    </w:p>
    <w:p w:rsidR="0013488E" w:rsidRPr="00E24A04" w:rsidRDefault="0013488E" w:rsidP="0013488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Magistrates Court of Western Australia.</w:t>
      </w:r>
    </w:p>
    <w:p w:rsidR="0013488E" w:rsidRPr="00E24A04" w:rsidRDefault="0013488E" w:rsidP="0013488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Coroners Court.</w:t>
      </w:r>
    </w:p>
    <w:p w:rsidR="0013488E" w:rsidRPr="00E24A04" w:rsidRDefault="0013488E" w:rsidP="0013488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Supreme Court of Western Australia.</w:t>
      </w:r>
    </w:p>
    <w:p w:rsidR="0013488E" w:rsidRDefault="0013488E" w:rsidP="0013488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District Court of Western Australia.</w:t>
      </w:r>
    </w:p>
    <w:p w:rsidR="002640C7" w:rsidRPr="00E24A04" w:rsidRDefault="002640C7" w:rsidP="002640C7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Which of the following is </w:t>
      </w:r>
      <w:r w:rsidRPr="00E24A04">
        <w:rPr>
          <w:rFonts w:ascii="Arial" w:hAnsi="Arial" w:cs="Arial"/>
          <w:b/>
          <w:sz w:val="24"/>
          <w:szCs w:val="24"/>
        </w:rPr>
        <w:t>NOT</w:t>
      </w:r>
      <w:r w:rsidRPr="00E24A04">
        <w:rPr>
          <w:rFonts w:ascii="Arial" w:hAnsi="Arial" w:cs="Arial"/>
          <w:sz w:val="24"/>
          <w:szCs w:val="24"/>
        </w:rPr>
        <w:t xml:space="preserve"> a feature of the Australian legal system?</w:t>
      </w:r>
    </w:p>
    <w:p w:rsidR="0013488E" w:rsidRPr="00E24A04" w:rsidRDefault="0013488E" w:rsidP="001348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All persons are considered innocent until proven guilty.</w:t>
      </w:r>
    </w:p>
    <w:p w:rsidR="0013488E" w:rsidRPr="00E24A04" w:rsidRDefault="0013488E" w:rsidP="001348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power of the government is divided between the judiciary, executive and legislature.</w:t>
      </w:r>
    </w:p>
    <w:p w:rsidR="0013488E" w:rsidRPr="00E24A04" w:rsidRDefault="0013488E" w:rsidP="001348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All persons are equal before the law.</w:t>
      </w:r>
    </w:p>
    <w:p w:rsidR="0013488E" w:rsidRPr="00E24A04" w:rsidRDefault="0013488E" w:rsidP="001348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decisions of all the courts are final and cannot be challenged.</w:t>
      </w:r>
    </w:p>
    <w:p w:rsidR="0013488E" w:rsidRPr="00E24A04" w:rsidRDefault="0013488E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In a criminal case the right to a fair trial, means that the trial must be fair to who? </w:t>
      </w:r>
    </w:p>
    <w:p w:rsidR="0013488E" w:rsidRPr="00E24A04" w:rsidRDefault="0013488E" w:rsidP="001348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defendant</w:t>
      </w:r>
    </w:p>
    <w:p w:rsidR="0013488E" w:rsidRPr="00E24A04" w:rsidRDefault="0013488E" w:rsidP="001348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victim</w:t>
      </w:r>
    </w:p>
    <w:p w:rsidR="0013488E" w:rsidRPr="00E24A04" w:rsidRDefault="0013488E" w:rsidP="001348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Witnesses</w:t>
      </w:r>
    </w:p>
    <w:p w:rsidR="0013488E" w:rsidRPr="00E24A04" w:rsidRDefault="0013488E" w:rsidP="001348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All of the above.</w:t>
      </w:r>
    </w:p>
    <w:p w:rsidR="0013488E" w:rsidRDefault="0013488E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472069" w:rsidRDefault="00472069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472069" w:rsidRPr="00E24A04" w:rsidRDefault="00472069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lastRenderedPageBreak/>
        <w:t xml:space="preserve"> How many people serve on a jury?</w:t>
      </w:r>
    </w:p>
    <w:p w:rsidR="0013488E" w:rsidRPr="00E24A04" w:rsidRDefault="0013488E" w:rsidP="0013488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21</w:t>
      </w:r>
    </w:p>
    <w:p w:rsidR="0013488E" w:rsidRPr="00E24A04" w:rsidRDefault="0013488E" w:rsidP="0013488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12</w:t>
      </w:r>
    </w:p>
    <w:p w:rsidR="0013488E" w:rsidRPr="00E24A04" w:rsidRDefault="0013488E" w:rsidP="0013488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10</w:t>
      </w:r>
    </w:p>
    <w:p w:rsidR="0013488E" w:rsidRPr="00E24A04" w:rsidRDefault="0013488E" w:rsidP="0013488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13</w:t>
      </w:r>
    </w:p>
    <w:p w:rsidR="0013488E" w:rsidRPr="00E24A04" w:rsidRDefault="0013488E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996408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Laws are made:</w:t>
      </w:r>
    </w:p>
    <w:p w:rsidR="0013488E" w:rsidRPr="00E24A04" w:rsidRDefault="0013488E" w:rsidP="0013488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To protect the society</w:t>
      </w:r>
    </w:p>
    <w:p w:rsidR="0013488E" w:rsidRPr="00E24A04" w:rsidRDefault="0013488E" w:rsidP="0013488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To protect individuals</w:t>
      </w:r>
    </w:p>
    <w:p w:rsidR="0013488E" w:rsidRPr="00E24A04" w:rsidRDefault="0013488E" w:rsidP="0013488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Both (a) and (b)</w:t>
      </w:r>
    </w:p>
    <w:p w:rsidR="0013488E" w:rsidRPr="00E24A04" w:rsidRDefault="0013488E" w:rsidP="0013488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To protect the government</w:t>
      </w:r>
    </w:p>
    <w:p w:rsidR="00DD3D8E" w:rsidRPr="00E24A04" w:rsidRDefault="00DD3D8E" w:rsidP="00DD3D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996408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last step in making a law in Parliament is:</w:t>
      </w:r>
    </w:p>
    <w:p w:rsidR="00BD7666" w:rsidRPr="00E24A04" w:rsidRDefault="00996408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BD7666" w:rsidRPr="00E24A04">
        <w:rPr>
          <w:rFonts w:ascii="Arial" w:hAnsi="Arial" w:cs="Arial"/>
          <w:sz w:val="24"/>
          <w:szCs w:val="24"/>
        </w:rPr>
        <w:t>When the bill is presented to Parliament</w:t>
      </w:r>
    </w:p>
    <w:p w:rsidR="00BD7666" w:rsidRPr="00E24A04" w:rsidRDefault="00996408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BD7666" w:rsidRPr="00E24A04">
        <w:rPr>
          <w:rFonts w:ascii="Arial" w:hAnsi="Arial" w:cs="Arial"/>
          <w:sz w:val="24"/>
          <w:szCs w:val="24"/>
        </w:rPr>
        <w:t>When it passes its third reading</w:t>
      </w:r>
    </w:p>
    <w:p w:rsidR="00BD7666" w:rsidRPr="00E24A04" w:rsidRDefault="00996408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BD7666" w:rsidRPr="00E24A04">
        <w:rPr>
          <w:rFonts w:ascii="Arial" w:hAnsi="Arial" w:cs="Arial"/>
          <w:sz w:val="24"/>
          <w:szCs w:val="24"/>
        </w:rPr>
        <w:t>When it is published in the Government Gazette</w:t>
      </w:r>
    </w:p>
    <w:p w:rsidR="00BD7666" w:rsidRPr="00E24A04" w:rsidRDefault="00996408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="00BD7666" w:rsidRPr="00E24A04">
        <w:rPr>
          <w:rFonts w:ascii="Arial" w:hAnsi="Arial" w:cs="Arial"/>
          <w:sz w:val="24"/>
          <w:szCs w:val="24"/>
        </w:rPr>
        <w:t>When the Governor or Governor General signs it</w:t>
      </w:r>
    </w:p>
    <w:p w:rsidR="00BD7666" w:rsidRPr="00E24A04" w:rsidRDefault="00BD7666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D7666" w:rsidRPr="00E24A04" w:rsidRDefault="0013488E" w:rsidP="00996408">
      <w:pPr>
        <w:pStyle w:val="ListParagraph"/>
        <w:numPr>
          <w:ilvl w:val="0"/>
          <w:numId w:val="3"/>
        </w:numPr>
        <w:ind w:left="426" w:hanging="568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 person who continually has noisy parti</w:t>
      </w:r>
      <w:r w:rsidR="00BD7666" w:rsidRPr="00E24A04">
        <w:rPr>
          <w:rFonts w:ascii="Arial" w:hAnsi="Arial" w:cs="Arial"/>
          <w:sz w:val="24"/>
          <w:szCs w:val="24"/>
        </w:rPr>
        <w:t xml:space="preserve">es can be sued by one of their </w:t>
      </w:r>
      <w:r w:rsidRPr="00E24A04">
        <w:rPr>
          <w:rFonts w:ascii="Arial" w:hAnsi="Arial" w:cs="Arial"/>
          <w:sz w:val="24"/>
          <w:szCs w:val="24"/>
        </w:rPr>
        <w:t>neighbours under the section in the law of Torts known as:</w:t>
      </w:r>
    </w:p>
    <w:p w:rsidR="00BD7666" w:rsidRPr="00E24A04" w:rsidRDefault="0013488E" w:rsidP="0013488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Negligence</w:t>
      </w:r>
    </w:p>
    <w:p w:rsidR="00BD7666" w:rsidRPr="00E24A04" w:rsidRDefault="00BD7666" w:rsidP="0013488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D</w:t>
      </w:r>
      <w:r w:rsidR="0013488E" w:rsidRPr="00E24A04">
        <w:rPr>
          <w:rFonts w:ascii="Arial" w:hAnsi="Arial" w:cs="Arial"/>
          <w:sz w:val="24"/>
          <w:szCs w:val="24"/>
        </w:rPr>
        <w:t>efamation</w:t>
      </w:r>
    </w:p>
    <w:p w:rsidR="00BD7666" w:rsidRPr="00E24A04" w:rsidRDefault="0013488E" w:rsidP="0013488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Nuisance</w:t>
      </w:r>
    </w:p>
    <w:p w:rsidR="00BD7666" w:rsidRPr="00E24A04" w:rsidRDefault="0013488E" w:rsidP="0013488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Public Order</w:t>
      </w:r>
    </w:p>
    <w:p w:rsidR="00DD3D8E" w:rsidRPr="00E24A04" w:rsidRDefault="00DD3D8E" w:rsidP="00DD3D8E">
      <w:pPr>
        <w:pStyle w:val="ListParagraph"/>
        <w:rPr>
          <w:rFonts w:ascii="Arial" w:eastAsia="MS Mincho" w:hAnsi="Arial" w:cs="Arial"/>
          <w:sz w:val="24"/>
          <w:szCs w:val="24"/>
        </w:rPr>
      </w:pPr>
    </w:p>
    <w:p w:rsidR="0013488E" w:rsidRPr="00E24A04" w:rsidRDefault="0013488E" w:rsidP="00996408">
      <w:pPr>
        <w:pStyle w:val="ListParagraph"/>
        <w:numPr>
          <w:ilvl w:val="0"/>
          <w:numId w:val="3"/>
        </w:numPr>
        <w:ind w:left="426" w:hanging="568"/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 jury’s job is to:</w:t>
      </w:r>
    </w:p>
    <w:p w:rsidR="00BD7666" w:rsidRPr="00E24A04" w:rsidRDefault="00BD7666" w:rsidP="00BD766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Judge guilt or innocence only</w:t>
      </w:r>
    </w:p>
    <w:p w:rsidR="00BD7666" w:rsidRPr="00E24A04" w:rsidRDefault="0013488E" w:rsidP="0013488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Judge guilt or innocence and set the punishment</w:t>
      </w:r>
    </w:p>
    <w:p w:rsidR="00BD7666" w:rsidRPr="00E24A04" w:rsidRDefault="0013488E" w:rsidP="0013488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Ask questions of the witnesses</w:t>
      </w:r>
    </w:p>
    <w:p w:rsidR="00BD7666" w:rsidRDefault="0013488E" w:rsidP="0013488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All of the above</w:t>
      </w:r>
    </w:p>
    <w:p w:rsidR="00A077B9" w:rsidRPr="00E24A04" w:rsidRDefault="00A077B9" w:rsidP="00A077B9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BD766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best term to describe the present political system in Australia is:</w:t>
      </w:r>
    </w:p>
    <w:p w:rsidR="0013488E" w:rsidRPr="00E24A04" w:rsidRDefault="0013488E" w:rsidP="00996408">
      <w:pPr>
        <w:ind w:left="-142" w:firstLine="142"/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Constitutional Monarchy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Dictatorship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Democratic Republic</w:t>
      </w:r>
    </w:p>
    <w:p w:rsidR="00AF6A85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Direct Democracy</w:t>
      </w:r>
    </w:p>
    <w:p w:rsidR="00AF6A85" w:rsidRPr="00E24A04" w:rsidRDefault="00AF6A85" w:rsidP="0013488E">
      <w:pPr>
        <w:rPr>
          <w:rFonts w:ascii="Arial" w:hAnsi="Arial" w:cs="Arial"/>
        </w:rPr>
      </w:pPr>
    </w:p>
    <w:p w:rsidR="0013488E" w:rsidRPr="00E24A04" w:rsidRDefault="002640C7" w:rsidP="0013488E">
      <w:pPr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 w:rsidR="00BD7666" w:rsidRPr="00E24A04">
        <w:rPr>
          <w:rFonts w:ascii="Arial" w:hAnsi="Arial" w:cs="Arial"/>
        </w:rPr>
        <w:t xml:space="preserve">. </w:t>
      </w:r>
      <w:r w:rsidR="0013488E" w:rsidRPr="00E24A04">
        <w:rPr>
          <w:rFonts w:ascii="Arial" w:hAnsi="Arial" w:cs="Arial"/>
        </w:rPr>
        <w:t xml:space="preserve">A government minister’s area of responsibility is called </w:t>
      </w:r>
      <w:proofErr w:type="spellStart"/>
      <w:r w:rsidR="0013488E" w:rsidRPr="00E24A04">
        <w:rPr>
          <w:rFonts w:ascii="Arial" w:hAnsi="Arial" w:cs="Arial"/>
        </w:rPr>
        <w:t>their</w:t>
      </w:r>
      <w:proofErr w:type="spellEnd"/>
      <w:r w:rsidR="0013488E" w:rsidRPr="00E24A04">
        <w:rPr>
          <w:rFonts w:ascii="Arial" w:hAnsi="Arial" w:cs="Arial"/>
        </w:rPr>
        <w:t>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Cabinet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Department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Session</w:t>
      </w:r>
    </w:p>
    <w:p w:rsidR="00BD7666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Portfolio</w:t>
      </w:r>
    </w:p>
    <w:p w:rsidR="00AF6A85" w:rsidRPr="00E24A04" w:rsidRDefault="00AF6A85" w:rsidP="0013488E">
      <w:pPr>
        <w:rPr>
          <w:rFonts w:ascii="Arial" w:hAnsi="Arial" w:cs="Arial"/>
        </w:rPr>
      </w:pPr>
    </w:p>
    <w:p w:rsidR="0013488E" w:rsidRPr="00E24A04" w:rsidRDefault="002640C7" w:rsidP="0013488E">
      <w:pPr>
        <w:rPr>
          <w:rFonts w:ascii="Arial" w:hAnsi="Arial" w:cs="Arial"/>
        </w:rPr>
      </w:pPr>
      <w:r>
        <w:rPr>
          <w:rFonts w:ascii="Arial" w:hAnsi="Arial" w:cs="Arial"/>
          <w:b/>
        </w:rPr>
        <w:t>13</w:t>
      </w:r>
      <w:r w:rsidR="00BD7666" w:rsidRPr="00E24A04">
        <w:rPr>
          <w:rFonts w:ascii="Arial" w:hAnsi="Arial" w:cs="Arial"/>
          <w:b/>
        </w:rPr>
        <w:t>.</w:t>
      </w:r>
      <w:r w:rsidR="00BD7666"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 xml:space="preserve">The name given to the leader of the majority party in the Lower House of the </w:t>
      </w:r>
      <w:r w:rsidR="0013488E" w:rsidRPr="00E24A04">
        <w:rPr>
          <w:rFonts w:ascii="Arial" w:hAnsi="Arial" w:cs="Arial"/>
        </w:rPr>
        <w:tab/>
        <w:t>Federal Parliament is the: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Speaker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Premier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Prime Minister</w:t>
      </w:r>
    </w:p>
    <w:p w:rsidR="00BD7666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Leader of the Opposition</w:t>
      </w:r>
    </w:p>
    <w:p w:rsidR="00996408" w:rsidRPr="00E24A04" w:rsidRDefault="00996408" w:rsidP="0013488E">
      <w:pPr>
        <w:rPr>
          <w:rFonts w:ascii="Arial" w:hAnsi="Arial" w:cs="Arial"/>
        </w:rPr>
      </w:pPr>
    </w:p>
    <w:p w:rsidR="0013488E" w:rsidRPr="00E24A04" w:rsidRDefault="002640C7" w:rsidP="0013488E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14</w:t>
      </w:r>
      <w:r w:rsidR="00BD7666" w:rsidRPr="00E24A04">
        <w:rPr>
          <w:rFonts w:ascii="Arial" w:hAnsi="Arial" w:cs="Arial"/>
          <w:b/>
        </w:rPr>
        <w:t>.</w:t>
      </w:r>
      <w:r w:rsidR="00BD7666"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The Australian Constitution can only be changed by: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Election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Law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Referendum</w:t>
      </w:r>
    </w:p>
    <w:p w:rsidR="00BD7666" w:rsidRDefault="00BD7666" w:rsidP="00BD7666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Amendment</w:t>
      </w:r>
    </w:p>
    <w:p w:rsidR="00996408" w:rsidRPr="00E24A04" w:rsidRDefault="00996408" w:rsidP="00BD7666">
      <w:pPr>
        <w:rPr>
          <w:rFonts w:ascii="Arial" w:hAnsi="Arial" w:cs="Arial"/>
        </w:rPr>
      </w:pPr>
    </w:p>
    <w:p w:rsidR="0013488E" w:rsidRPr="00E24A04" w:rsidRDefault="002640C7" w:rsidP="00BD7666">
      <w:pPr>
        <w:rPr>
          <w:rFonts w:ascii="Arial" w:hAnsi="Arial" w:cs="Arial"/>
        </w:rPr>
      </w:pPr>
      <w:r>
        <w:rPr>
          <w:rFonts w:ascii="Arial" w:hAnsi="Arial" w:cs="Arial"/>
          <w:b/>
        </w:rPr>
        <w:t>15</w:t>
      </w:r>
      <w:r w:rsidR="00BD7666" w:rsidRPr="00E24A04">
        <w:rPr>
          <w:rFonts w:ascii="Arial" w:hAnsi="Arial" w:cs="Arial"/>
          <w:b/>
        </w:rPr>
        <w:t>.</w:t>
      </w:r>
      <w:r w:rsidR="00BD7666"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A book which contains all the names of those people who are able to vote in an election is called a/ an: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Electoral roll</w:t>
      </w:r>
    </w:p>
    <w:p w:rsidR="0013488E" w:rsidRPr="00E24A04" w:rsidRDefault="0013488E" w:rsidP="0013488E">
      <w:pPr>
        <w:numPr>
          <w:ilvl w:val="0"/>
          <w:numId w:val="11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Membership record</w:t>
      </w:r>
    </w:p>
    <w:p w:rsidR="0013488E" w:rsidRPr="00E24A04" w:rsidRDefault="0013488E" w:rsidP="0013488E">
      <w:pPr>
        <w:numPr>
          <w:ilvl w:val="0"/>
          <w:numId w:val="11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Gazette</w:t>
      </w:r>
    </w:p>
    <w:p w:rsidR="00BD7666" w:rsidRDefault="0013488E" w:rsidP="00BD7666">
      <w:pPr>
        <w:numPr>
          <w:ilvl w:val="0"/>
          <w:numId w:val="11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Ballot paper</w:t>
      </w:r>
    </w:p>
    <w:p w:rsidR="00AF6A85" w:rsidRPr="00E24A04" w:rsidRDefault="00AF6A85" w:rsidP="00AF6A85">
      <w:pPr>
        <w:ind w:left="1440"/>
        <w:rPr>
          <w:rFonts w:ascii="Arial" w:hAnsi="Arial" w:cs="Arial"/>
        </w:rPr>
      </w:pPr>
    </w:p>
    <w:p w:rsidR="0013488E" w:rsidRPr="00472069" w:rsidRDefault="00472069" w:rsidP="00472069">
      <w:pPr>
        <w:rPr>
          <w:rFonts w:ascii="Arial" w:hAnsi="Arial" w:cs="Arial"/>
        </w:rPr>
      </w:pPr>
      <w:r w:rsidRPr="00472069">
        <w:rPr>
          <w:rFonts w:ascii="Arial" w:hAnsi="Arial" w:cs="Arial"/>
          <w:b/>
        </w:rPr>
        <w:t>16.</w:t>
      </w:r>
      <w:r>
        <w:rPr>
          <w:rFonts w:ascii="Arial" w:hAnsi="Arial" w:cs="Arial"/>
        </w:rPr>
        <w:t xml:space="preserve"> </w:t>
      </w:r>
      <w:r w:rsidR="0013488E" w:rsidRPr="00472069">
        <w:rPr>
          <w:rFonts w:ascii="Arial" w:hAnsi="Arial" w:cs="Arial"/>
        </w:rPr>
        <w:t xml:space="preserve">A person who stands for parliament but does not belong to any particular </w:t>
      </w:r>
      <w:r w:rsidR="0013488E" w:rsidRPr="00472069">
        <w:rPr>
          <w:rFonts w:ascii="Arial" w:hAnsi="Arial" w:cs="Arial"/>
        </w:rPr>
        <w:br/>
        <w:t>party is a/an:</w:t>
      </w:r>
    </w:p>
    <w:p w:rsidR="0013488E" w:rsidRPr="00E24A04" w:rsidRDefault="0013488E" w:rsidP="0013488E">
      <w:pPr>
        <w:numPr>
          <w:ilvl w:val="1"/>
          <w:numId w:val="12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Member</w:t>
      </w:r>
    </w:p>
    <w:p w:rsidR="0013488E" w:rsidRPr="00E24A04" w:rsidRDefault="0013488E" w:rsidP="0013488E">
      <w:pPr>
        <w:numPr>
          <w:ilvl w:val="1"/>
          <w:numId w:val="12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Independent</w:t>
      </w:r>
    </w:p>
    <w:p w:rsidR="0013488E" w:rsidRPr="00E24A04" w:rsidRDefault="0013488E" w:rsidP="0013488E">
      <w:pPr>
        <w:numPr>
          <w:ilvl w:val="1"/>
          <w:numId w:val="12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Non-partisan</w:t>
      </w:r>
    </w:p>
    <w:p w:rsidR="00BD7666" w:rsidRDefault="0013488E" w:rsidP="0013488E">
      <w:pPr>
        <w:numPr>
          <w:ilvl w:val="1"/>
          <w:numId w:val="12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Elector</w:t>
      </w:r>
    </w:p>
    <w:p w:rsidR="00AF6A85" w:rsidRPr="00E24A04" w:rsidRDefault="00AF6A85" w:rsidP="00AF6A85">
      <w:pPr>
        <w:ind w:left="1440"/>
        <w:rPr>
          <w:rFonts w:ascii="Arial" w:hAnsi="Arial" w:cs="Arial"/>
        </w:rPr>
      </w:pPr>
    </w:p>
    <w:p w:rsidR="0013488E" w:rsidRPr="00472069" w:rsidRDefault="00472069" w:rsidP="00472069">
      <w:pPr>
        <w:rPr>
          <w:rFonts w:ascii="Arial" w:hAnsi="Arial" w:cs="Arial"/>
        </w:rPr>
      </w:pPr>
      <w:r w:rsidRPr="00472069">
        <w:rPr>
          <w:rFonts w:ascii="Arial" w:hAnsi="Arial" w:cs="Arial"/>
          <w:b/>
        </w:rPr>
        <w:t>17.</w:t>
      </w:r>
      <w:r>
        <w:rPr>
          <w:rFonts w:ascii="Arial" w:hAnsi="Arial" w:cs="Arial"/>
        </w:rPr>
        <w:t xml:space="preserve"> </w:t>
      </w:r>
      <w:r w:rsidR="0013488E" w:rsidRPr="00472069">
        <w:rPr>
          <w:rFonts w:ascii="Arial" w:hAnsi="Arial" w:cs="Arial"/>
        </w:rPr>
        <w:t>A law is a rule made by the government or courts which: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Applies to all people in the world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Applies to all people in the society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Applies to all people except the government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All the above</w:t>
      </w:r>
    </w:p>
    <w:p w:rsidR="0013488E" w:rsidRPr="00E24A04" w:rsidRDefault="0013488E" w:rsidP="0013488E">
      <w:pPr>
        <w:rPr>
          <w:rFonts w:ascii="Arial" w:hAnsi="Arial" w:cs="Arial"/>
        </w:rPr>
      </w:pPr>
    </w:p>
    <w:p w:rsidR="0013488E" w:rsidRPr="00E24A04" w:rsidRDefault="002640C7" w:rsidP="0013488E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 xml:space="preserve">18. </w:t>
      </w:r>
      <w:r w:rsidR="00E24A04">
        <w:rPr>
          <w:rFonts w:ascii="Arial" w:hAnsi="Arial" w:cs="Arial"/>
        </w:rPr>
        <w:t>.</w:t>
      </w:r>
      <w:proofErr w:type="gramEnd"/>
      <w:r w:rsid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Nowadays, laws in Australia are made by: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State and Federal Courts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State and federal Parliament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Local councils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All of the above</w:t>
      </w:r>
    </w:p>
    <w:p w:rsidR="00A077B9" w:rsidRDefault="00A077B9" w:rsidP="0013488E">
      <w:pPr>
        <w:rPr>
          <w:rFonts w:ascii="Arial" w:hAnsi="Arial" w:cs="Arial"/>
        </w:rPr>
      </w:pPr>
    </w:p>
    <w:p w:rsidR="00A077B9" w:rsidRPr="00E24A04" w:rsidRDefault="00A077B9" w:rsidP="0013488E">
      <w:pPr>
        <w:rPr>
          <w:rFonts w:ascii="Arial" w:hAnsi="Arial" w:cs="Arial"/>
        </w:rPr>
      </w:pPr>
    </w:p>
    <w:p w:rsidR="0013488E" w:rsidRPr="00E24A04" w:rsidRDefault="002640C7" w:rsidP="0013488E">
      <w:pPr>
        <w:rPr>
          <w:rFonts w:ascii="Arial" w:hAnsi="Arial" w:cs="Arial"/>
        </w:rPr>
      </w:pPr>
      <w:r>
        <w:rPr>
          <w:rFonts w:ascii="Arial" w:hAnsi="Arial" w:cs="Arial"/>
          <w:b/>
        </w:rPr>
        <w:t>19</w:t>
      </w:r>
      <w:r w:rsidR="00BD7666" w:rsidRPr="00E24A04">
        <w:rPr>
          <w:rFonts w:ascii="Arial" w:hAnsi="Arial" w:cs="Arial"/>
          <w:b/>
        </w:rPr>
        <w:t>.</w:t>
      </w:r>
      <w:r w:rsidR="00BD7666"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Which of the following is not a function of government?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Legislative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Judicial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Consultative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Executive</w:t>
      </w:r>
    </w:p>
    <w:p w:rsidR="0013488E" w:rsidRPr="00E24A04" w:rsidRDefault="0013488E" w:rsidP="0013488E">
      <w:pPr>
        <w:rPr>
          <w:rFonts w:ascii="Arial" w:hAnsi="Arial" w:cs="Arial"/>
        </w:rPr>
      </w:pPr>
    </w:p>
    <w:p w:rsidR="0013488E" w:rsidRPr="00E24A04" w:rsidRDefault="002640C7" w:rsidP="0013488E">
      <w:pPr>
        <w:rPr>
          <w:rFonts w:ascii="Arial" w:hAnsi="Arial" w:cs="Arial"/>
        </w:rPr>
      </w:pPr>
      <w:r>
        <w:rPr>
          <w:rFonts w:ascii="Arial" w:hAnsi="Arial" w:cs="Arial"/>
          <w:b/>
        </w:rPr>
        <w:t>20</w:t>
      </w:r>
      <w:r w:rsidR="00BD7666" w:rsidRPr="00E24A04">
        <w:rPr>
          <w:rFonts w:ascii="Arial" w:hAnsi="Arial" w:cs="Arial"/>
          <w:b/>
        </w:rPr>
        <w:t>.</w:t>
      </w:r>
      <w:r w:rsidR="00BD7666"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A combination of two or more parties to form an executive or government is: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Joint – exercise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Coalition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Combination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Distribution</w:t>
      </w:r>
    </w:p>
    <w:p w:rsidR="0013488E" w:rsidRPr="00E24A04" w:rsidRDefault="0013488E" w:rsidP="0013488E">
      <w:pPr>
        <w:rPr>
          <w:rFonts w:ascii="Arial" w:hAnsi="Arial" w:cs="Arial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2640C7" w:rsidRDefault="002640C7" w:rsidP="00E24A04">
      <w:pPr>
        <w:jc w:val="center"/>
        <w:rPr>
          <w:rFonts w:ascii="Arial" w:hAnsi="Arial" w:cs="Arial"/>
          <w:b/>
          <w:u w:val="single"/>
        </w:rPr>
      </w:pPr>
    </w:p>
    <w:p w:rsidR="0013488E" w:rsidRPr="000C4E80" w:rsidRDefault="00BD7666" w:rsidP="00E24A04">
      <w:pPr>
        <w:jc w:val="center"/>
        <w:rPr>
          <w:rFonts w:ascii="Arial" w:hAnsi="Arial" w:cs="Arial"/>
          <w:b/>
          <w:sz w:val="28"/>
          <w:u w:val="single"/>
        </w:rPr>
      </w:pPr>
      <w:r w:rsidRPr="000C4E80">
        <w:rPr>
          <w:rFonts w:ascii="Arial" w:hAnsi="Arial" w:cs="Arial"/>
          <w:b/>
          <w:sz w:val="28"/>
          <w:u w:val="single"/>
        </w:rPr>
        <w:lastRenderedPageBreak/>
        <w:t>Section Two: Short Answer</w:t>
      </w:r>
    </w:p>
    <w:p w:rsidR="00DD3D8E" w:rsidRPr="00E24A04" w:rsidRDefault="00DD3D8E" w:rsidP="0013488E">
      <w:pPr>
        <w:rPr>
          <w:rFonts w:ascii="Arial" w:hAnsi="Arial" w:cs="Arial"/>
        </w:rPr>
      </w:pPr>
    </w:p>
    <w:p w:rsidR="00216050" w:rsidRDefault="00216050" w:rsidP="00216050">
      <w:pPr>
        <w:spacing w:line="360" w:lineRule="auto"/>
        <w:rPr>
          <w:rFonts w:ascii="Arial" w:hAnsi="Arial" w:cs="Arial"/>
        </w:rPr>
      </w:pPr>
      <w:r w:rsidRPr="00216050">
        <w:rPr>
          <w:rFonts w:ascii="Arial" w:hAnsi="Arial" w:cs="Arial"/>
          <w:b/>
        </w:rPr>
        <w:t>1</w:t>
      </w:r>
      <w:r>
        <w:rPr>
          <w:rFonts w:ascii="Arial" w:hAnsi="Arial" w:cs="Arial"/>
        </w:rPr>
        <w:t>.</w:t>
      </w:r>
      <w:r w:rsidR="002100C5">
        <w:rPr>
          <w:rFonts w:ascii="Arial" w:hAnsi="Arial" w:cs="Arial"/>
        </w:rPr>
        <w:t>Select</w:t>
      </w:r>
      <w:r w:rsidR="0088529A">
        <w:rPr>
          <w:rFonts w:ascii="Arial" w:hAnsi="Arial" w:cs="Arial"/>
        </w:rPr>
        <w:t xml:space="preserve"> 2 Principle of Justice and explain how this principle works</w:t>
      </w:r>
      <w:r w:rsidR="0088529A">
        <w:rPr>
          <w:rFonts w:ascii="Arial" w:hAnsi="Arial" w:cs="Arial"/>
        </w:rPr>
        <w:tab/>
      </w:r>
      <w:r w:rsidR="0088529A">
        <w:rPr>
          <w:rFonts w:ascii="Arial" w:hAnsi="Arial" w:cs="Arial"/>
        </w:rPr>
        <w:tab/>
      </w:r>
      <w:r w:rsidR="0088529A">
        <w:rPr>
          <w:rFonts w:ascii="Arial" w:hAnsi="Arial" w:cs="Arial"/>
        </w:rPr>
        <w:tab/>
      </w:r>
    </w:p>
    <w:p w:rsidR="0088529A" w:rsidRDefault="0088529A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Principle of Justice ________________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216050" w:rsidRDefault="00216050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2069" w:rsidRDefault="00472069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88529A" w:rsidRDefault="0088529A" w:rsidP="00216050">
      <w:pPr>
        <w:spacing w:line="360" w:lineRule="auto"/>
        <w:rPr>
          <w:rFonts w:ascii="Arial" w:hAnsi="Arial" w:cs="Arial"/>
        </w:rPr>
      </w:pPr>
    </w:p>
    <w:p w:rsidR="0088529A" w:rsidRDefault="0088529A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Principle of Justice _________________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216050" w:rsidRDefault="00216050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72069">
        <w:rPr>
          <w:rFonts w:ascii="Arial" w:hAnsi="Arial" w:cs="Arial"/>
        </w:rPr>
        <w:t>______________________________________________________________________________</w:t>
      </w:r>
    </w:p>
    <w:p w:rsidR="005C64EE" w:rsidRDefault="005C64EE" w:rsidP="00216050">
      <w:pPr>
        <w:spacing w:line="360" w:lineRule="auto"/>
        <w:rPr>
          <w:rFonts w:ascii="Arial" w:hAnsi="Arial" w:cs="Arial"/>
        </w:rPr>
      </w:pPr>
    </w:p>
    <w:p w:rsidR="005C64EE" w:rsidRDefault="002640C7" w:rsidP="00216050">
      <w:pPr>
        <w:spacing w:line="360" w:lineRule="auto"/>
        <w:rPr>
          <w:rFonts w:ascii="Arial" w:hAnsi="Arial" w:cs="Arial"/>
        </w:rPr>
      </w:pPr>
      <w:r w:rsidRPr="00472069">
        <w:rPr>
          <w:rFonts w:ascii="Arial" w:hAnsi="Arial" w:cs="Arial"/>
          <w:b/>
        </w:rPr>
        <w:t>2</w:t>
      </w:r>
      <w:r>
        <w:rPr>
          <w:rFonts w:ascii="Arial" w:hAnsi="Arial" w:cs="Arial"/>
        </w:rPr>
        <w:t xml:space="preserve">. </w:t>
      </w:r>
      <w:r w:rsidR="002100C5">
        <w:rPr>
          <w:rFonts w:ascii="Arial" w:hAnsi="Arial" w:cs="Arial"/>
        </w:rPr>
        <w:t>Select</w:t>
      </w:r>
      <w:r w:rsidR="005C64EE">
        <w:rPr>
          <w:rFonts w:ascii="Arial" w:hAnsi="Arial" w:cs="Arial"/>
        </w:rPr>
        <w:t xml:space="preserve"> 2 Challenges to justice and explain how these challenges occur</w:t>
      </w:r>
    </w:p>
    <w:p w:rsidR="005C64EE" w:rsidRDefault="005C64EE" w:rsidP="00216050">
      <w:pPr>
        <w:spacing w:line="36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 xml:space="preserve">Challenge to justice </w:t>
      </w:r>
      <w:r>
        <w:rPr>
          <w:rFonts w:ascii="Arial" w:hAnsi="Arial" w:cs="Arial"/>
        </w:rPr>
        <w:t>______________________</w:t>
      </w:r>
      <w:r w:rsidR="000C4E80">
        <w:rPr>
          <w:rFonts w:ascii="Arial" w:hAnsi="Arial" w:cs="Arial"/>
        </w:rPr>
        <w:t>___________________</w:t>
      </w:r>
      <w:r w:rsidR="00472069">
        <w:rPr>
          <w:rFonts w:ascii="Arial" w:hAnsi="Arial" w:cs="Arial"/>
        </w:rPr>
        <w:t xml:space="preserve">                </w:t>
      </w:r>
      <w:proofErr w:type="gramStart"/>
      <w:r w:rsidR="00472069">
        <w:rPr>
          <w:rFonts w:ascii="Arial" w:hAnsi="Arial" w:cs="Arial"/>
        </w:rPr>
        <w:t xml:space="preserve">   </w:t>
      </w:r>
      <w:r w:rsidR="002100C5">
        <w:rPr>
          <w:rFonts w:ascii="Arial" w:hAnsi="Arial" w:cs="Arial"/>
        </w:rPr>
        <w:t>(</w:t>
      </w:r>
      <w:proofErr w:type="gramEnd"/>
      <w:r w:rsidR="002100C5">
        <w:rPr>
          <w:rFonts w:ascii="Arial" w:hAnsi="Arial" w:cs="Arial"/>
        </w:rPr>
        <w:t>3 marks)</w:t>
      </w:r>
      <w:r w:rsidR="00472069">
        <w:rPr>
          <w:rFonts w:ascii="Arial" w:hAnsi="Arial" w:cs="Arial"/>
        </w:rPr>
        <w:t xml:space="preserve">                                       </w:t>
      </w:r>
      <w:r w:rsidR="002100C5">
        <w:rPr>
          <w:rFonts w:ascii="Arial" w:hAnsi="Arial" w:cs="Arial"/>
        </w:rPr>
        <w:t xml:space="preserve"> </w:t>
      </w:r>
    </w:p>
    <w:p w:rsidR="005C64EE" w:rsidRDefault="005C64EE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2069" w:rsidRDefault="00472069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472069" w:rsidRDefault="00472069" w:rsidP="00216050">
      <w:pPr>
        <w:spacing w:line="360" w:lineRule="auto"/>
        <w:rPr>
          <w:rFonts w:ascii="Arial" w:hAnsi="Arial" w:cs="Arial"/>
        </w:rPr>
      </w:pPr>
    </w:p>
    <w:p w:rsidR="005C64EE" w:rsidRDefault="005C64EE" w:rsidP="005C64EE">
      <w:pPr>
        <w:spacing w:line="36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 xml:space="preserve">Challenge to justice </w:t>
      </w:r>
      <w:r>
        <w:rPr>
          <w:rFonts w:ascii="Arial" w:hAnsi="Arial" w:cs="Arial"/>
        </w:rPr>
        <w:t>______________________</w:t>
      </w:r>
      <w:r w:rsidR="000C4E80">
        <w:rPr>
          <w:rFonts w:ascii="Arial" w:hAnsi="Arial" w:cs="Arial"/>
        </w:rPr>
        <w:t>___________________</w:t>
      </w:r>
      <w:r w:rsidR="00472069">
        <w:rPr>
          <w:rFonts w:ascii="Arial" w:hAnsi="Arial" w:cs="Arial"/>
        </w:rPr>
        <w:t xml:space="preserve">              </w:t>
      </w:r>
      <w:proofErr w:type="gramStart"/>
      <w:r w:rsidR="00472069">
        <w:rPr>
          <w:rFonts w:ascii="Arial" w:hAnsi="Arial" w:cs="Arial"/>
        </w:rPr>
        <w:t xml:space="preserve">   </w:t>
      </w:r>
      <w:r w:rsidR="002100C5">
        <w:rPr>
          <w:rFonts w:ascii="Arial" w:hAnsi="Arial" w:cs="Arial"/>
        </w:rPr>
        <w:t>(</w:t>
      </w:r>
      <w:proofErr w:type="gramEnd"/>
      <w:r w:rsidR="002100C5">
        <w:rPr>
          <w:rFonts w:ascii="Arial" w:hAnsi="Arial" w:cs="Arial"/>
        </w:rPr>
        <w:t>3 marks)</w:t>
      </w:r>
      <w:r w:rsidR="00472069">
        <w:rPr>
          <w:rFonts w:ascii="Arial" w:hAnsi="Arial" w:cs="Arial"/>
        </w:rPr>
        <w:t xml:space="preserve">                                            </w:t>
      </w:r>
    </w:p>
    <w:p w:rsidR="005C64EE" w:rsidRDefault="005C64EE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2069" w:rsidRDefault="00472069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472069" w:rsidRDefault="00472069" w:rsidP="00216050">
      <w:pPr>
        <w:spacing w:line="360" w:lineRule="auto"/>
        <w:rPr>
          <w:rFonts w:ascii="Arial" w:hAnsi="Arial" w:cs="Arial"/>
        </w:rPr>
      </w:pPr>
    </w:p>
    <w:p w:rsidR="00472069" w:rsidRDefault="00472069" w:rsidP="00216050">
      <w:pPr>
        <w:rPr>
          <w:rFonts w:ascii="Arial" w:hAnsi="Arial" w:cs="Arial"/>
          <w:b/>
        </w:rPr>
      </w:pPr>
    </w:p>
    <w:p w:rsidR="00472069" w:rsidRDefault="00472069" w:rsidP="00216050">
      <w:pPr>
        <w:rPr>
          <w:rFonts w:ascii="Arial" w:hAnsi="Arial" w:cs="Arial"/>
          <w:b/>
        </w:rPr>
      </w:pPr>
    </w:p>
    <w:p w:rsidR="00472069" w:rsidRDefault="00472069" w:rsidP="00216050">
      <w:pPr>
        <w:rPr>
          <w:rFonts w:ascii="Arial" w:hAnsi="Arial" w:cs="Arial"/>
          <w:b/>
        </w:rPr>
      </w:pPr>
    </w:p>
    <w:p w:rsidR="00472069" w:rsidRDefault="00472069" w:rsidP="00216050">
      <w:pPr>
        <w:rPr>
          <w:rFonts w:ascii="Arial" w:hAnsi="Arial" w:cs="Arial"/>
          <w:b/>
        </w:rPr>
      </w:pPr>
    </w:p>
    <w:p w:rsidR="00472069" w:rsidRDefault="00472069" w:rsidP="00216050">
      <w:pPr>
        <w:rPr>
          <w:rFonts w:ascii="Arial" w:hAnsi="Arial" w:cs="Arial"/>
          <w:b/>
        </w:rPr>
      </w:pPr>
    </w:p>
    <w:p w:rsidR="00472069" w:rsidRDefault="00472069" w:rsidP="00216050">
      <w:pPr>
        <w:rPr>
          <w:rFonts w:ascii="Arial" w:hAnsi="Arial" w:cs="Arial"/>
          <w:b/>
        </w:rPr>
      </w:pPr>
    </w:p>
    <w:p w:rsidR="00472069" w:rsidRDefault="00472069" w:rsidP="00216050">
      <w:pPr>
        <w:rPr>
          <w:rFonts w:ascii="Arial" w:hAnsi="Arial" w:cs="Arial"/>
          <w:b/>
        </w:rPr>
      </w:pPr>
    </w:p>
    <w:p w:rsidR="00216050" w:rsidRPr="00216050" w:rsidRDefault="00472069" w:rsidP="00216050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3</w:t>
      </w:r>
      <w:r w:rsidR="00216050" w:rsidRPr="00216050">
        <w:rPr>
          <w:rFonts w:ascii="Arial" w:hAnsi="Arial" w:cs="Arial"/>
          <w:b/>
        </w:rPr>
        <w:t>.</w:t>
      </w:r>
      <w:r w:rsidR="00216050" w:rsidRPr="00216050">
        <w:rPr>
          <w:rFonts w:ascii="Arial" w:hAnsi="Arial" w:cs="Arial"/>
        </w:rPr>
        <w:t xml:space="preserve"> Using the source as a guide explain the </w:t>
      </w:r>
      <w:r w:rsidR="0030494E">
        <w:rPr>
          <w:rFonts w:ascii="Arial" w:hAnsi="Arial" w:cs="Arial"/>
        </w:rPr>
        <w:t xml:space="preserve">preferential voting </w:t>
      </w:r>
      <w:r w:rsidR="00216050" w:rsidRPr="00216050">
        <w:rPr>
          <w:rFonts w:ascii="Arial" w:hAnsi="Arial" w:cs="Arial"/>
        </w:rPr>
        <w:t xml:space="preserve">system </w:t>
      </w:r>
      <w:r w:rsidR="0030494E">
        <w:rPr>
          <w:rFonts w:ascii="Arial" w:hAnsi="Arial" w:cs="Arial"/>
        </w:rPr>
        <w:t>is used in Australian elections.</w:t>
      </w:r>
      <w:r w:rsidR="00B932FD">
        <w:rPr>
          <w:rFonts w:ascii="Arial" w:hAnsi="Arial" w:cs="Arial"/>
        </w:rPr>
        <w:t xml:space="preserve"> [A good answer will refer clearly to the source]</w:t>
      </w:r>
      <w:r w:rsidR="0030494E">
        <w:rPr>
          <w:rFonts w:ascii="Arial" w:hAnsi="Arial" w:cs="Arial"/>
        </w:rPr>
        <w:t xml:space="preserve"> (4</w:t>
      </w:r>
      <w:r w:rsidR="00216050" w:rsidRPr="00216050">
        <w:rPr>
          <w:rFonts w:ascii="Arial" w:hAnsi="Arial" w:cs="Arial"/>
        </w:rPr>
        <w:t xml:space="preserve"> Marks)  </w:t>
      </w:r>
    </w:p>
    <w:p w:rsidR="00216050" w:rsidRPr="00845AF4" w:rsidRDefault="0030494E" w:rsidP="00216050">
      <w:pPr>
        <w:rPr>
          <w:rFonts w:ascii="Times New Roman" w:hAnsi="Times New Roman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3E449BFF" wp14:editId="69215D00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1566375" cy="2701925"/>
            <wp:effectExtent l="19050" t="19050" r="15240" b="22225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375" cy="270192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050">
        <w:rPr>
          <w:rFonts w:ascii="Times New Roman" w:hAnsi="Times New Roman"/>
          <w:b/>
        </w:rPr>
        <w:t xml:space="preserve"> </w:t>
      </w:r>
      <w:r w:rsidR="00216050" w:rsidRPr="00845AF4">
        <w:rPr>
          <w:rFonts w:ascii="Times New Roman" w:hAnsi="Times New Roman"/>
          <w:b/>
        </w:rPr>
        <w:t xml:space="preserve">                                                                            </w:t>
      </w:r>
      <w:r w:rsidR="00216050">
        <w:rPr>
          <w:rFonts w:ascii="Times New Roman" w:hAnsi="Times New Roman"/>
          <w:b/>
        </w:rPr>
        <w:t xml:space="preserve">                   </w:t>
      </w:r>
    </w:p>
    <w:p w:rsidR="00216050" w:rsidRDefault="0030494E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21605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216050"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216050" w:rsidRDefault="00216050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0494E">
        <w:rPr>
          <w:rFonts w:ascii="Times New Roman" w:hAnsi="Times New Roman" w:cs="Times New Roman"/>
          <w:sz w:val="28"/>
          <w:szCs w:val="28"/>
        </w:rPr>
        <w:t xml:space="preserve">                        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216050" w:rsidRDefault="00216050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0494E">
        <w:rPr>
          <w:rFonts w:ascii="Times New Roman" w:hAnsi="Times New Roman" w:cs="Times New Roman"/>
          <w:sz w:val="28"/>
          <w:szCs w:val="28"/>
        </w:rPr>
        <w:t xml:space="preserve">                         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216050" w:rsidRDefault="00216050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0494E">
        <w:rPr>
          <w:rFonts w:ascii="Times New Roman" w:hAnsi="Times New Roman" w:cs="Times New Roman"/>
          <w:sz w:val="28"/>
          <w:szCs w:val="28"/>
        </w:rPr>
        <w:t xml:space="preserve">                        _____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216050" w:rsidRDefault="00216050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0494E">
        <w:rPr>
          <w:rFonts w:ascii="Times New Roman" w:hAnsi="Times New Roman" w:cs="Times New Roman"/>
          <w:sz w:val="28"/>
          <w:szCs w:val="28"/>
        </w:rPr>
        <w:t xml:space="preserve">                       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216050" w:rsidRDefault="00216050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0494E">
        <w:rPr>
          <w:rFonts w:ascii="Times New Roman" w:hAnsi="Times New Roman" w:cs="Times New Roman"/>
          <w:sz w:val="28"/>
          <w:szCs w:val="28"/>
        </w:rPr>
        <w:t xml:space="preserve">                         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216050" w:rsidRDefault="00216050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0494E">
        <w:rPr>
          <w:rFonts w:ascii="Times New Roman" w:hAnsi="Times New Roman" w:cs="Times New Roman"/>
          <w:sz w:val="28"/>
          <w:szCs w:val="28"/>
        </w:rPr>
        <w:t xml:space="preserve">                          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472069" w:rsidRDefault="00216050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0494E">
        <w:rPr>
          <w:rFonts w:ascii="Times New Roman" w:hAnsi="Times New Roman" w:cs="Times New Roman"/>
          <w:sz w:val="28"/>
          <w:szCs w:val="28"/>
        </w:rPr>
        <w:t xml:space="preserve">                    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 </w:t>
      </w:r>
    </w:p>
    <w:p w:rsidR="00472069" w:rsidRDefault="00472069" w:rsidP="0021605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_____________________________________________________</w:t>
      </w:r>
    </w:p>
    <w:p w:rsidR="00216050" w:rsidRPr="00472069" w:rsidRDefault="00472069" w:rsidP="0047206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__________________________________________________________________________</w:t>
      </w:r>
      <w:r w:rsidR="00216050" w:rsidRPr="00472069">
        <w:rPr>
          <w:rFonts w:ascii="Times New Roman" w:hAnsi="Times New Roman"/>
          <w:sz w:val="28"/>
          <w:szCs w:val="28"/>
        </w:rPr>
        <w:t xml:space="preserve">  </w:t>
      </w:r>
      <w:r w:rsidR="002100C5">
        <w:rPr>
          <w:rFonts w:ascii="Times New Roman" w:hAnsi="Times New Roman"/>
          <w:sz w:val="28"/>
          <w:szCs w:val="28"/>
        </w:rPr>
        <w:t>__________________________________________________________________________</w:t>
      </w:r>
      <w:r w:rsidR="002100C5" w:rsidRPr="00472069">
        <w:rPr>
          <w:rFonts w:ascii="Times New Roman" w:hAnsi="Times New Roman"/>
          <w:sz w:val="28"/>
          <w:szCs w:val="28"/>
        </w:rPr>
        <w:t xml:space="preserve">   </w:t>
      </w:r>
      <w:r w:rsidR="002100C5">
        <w:rPr>
          <w:rFonts w:ascii="Times New Roman" w:hAnsi="Times New Roman"/>
          <w:sz w:val="28"/>
          <w:szCs w:val="28"/>
        </w:rPr>
        <w:t>__________________________________________________________________________</w:t>
      </w:r>
      <w:r w:rsidR="002100C5" w:rsidRPr="00472069">
        <w:rPr>
          <w:rFonts w:ascii="Times New Roman" w:hAnsi="Times New Roman"/>
          <w:sz w:val="28"/>
          <w:szCs w:val="28"/>
        </w:rPr>
        <w:t xml:space="preserve">   </w:t>
      </w:r>
      <w:r w:rsidR="00216050" w:rsidRPr="00472069"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216050" w:rsidRPr="00216050" w:rsidRDefault="00B932FD" w:rsidP="002160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10796</wp:posOffset>
                </wp:positionV>
                <wp:extent cx="2352040" cy="24384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040" cy="2438400"/>
                          <a:chOff x="0" y="0"/>
                          <a:chExt cx="3220085" cy="376110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085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5412" y="2040941"/>
                            <a:ext cx="243840" cy="179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12141" y="1828800"/>
                            <a:ext cx="197511" cy="1609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50905" id="Group 8" o:spid="_x0000_s1026" style="position:absolute;margin-left:134pt;margin-top:.85pt;width:185.2pt;height:192pt;z-index:251662336;mso-position-horizontal:right;mso-position-horizontal-relative:margin;mso-width-relative:margin;mso-height-relative:margin" coordsize="32200,37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32200;height:37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">
                  <v:imagedata r:id="rId11" o:title=""/>
                  <v:path arrowok="t"/>
                </v:shape>
                <v:shape id="Picture 4" o:spid="_x0000_s1028" type="#_x0000_t75" style="position:absolute;left:7754;top:20409;width:2438;height: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">
                  <v:imagedata r:id="rId12" o:title=""/>
                  <v:path arrowok="t"/>
                </v:shape>
                <v:rect id="Rectangle 7" o:spid="_x0000_s1029" style="position:absolute;left:2121;top:18288;width:1975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  <w10:wrap anchorx="margin"/>
              </v:group>
            </w:pict>
          </mc:Fallback>
        </mc:AlternateContent>
      </w:r>
    </w:p>
    <w:p w:rsidR="005808DC" w:rsidRDefault="00472069" w:rsidP="005808D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4. </w:t>
      </w:r>
      <w:r w:rsidR="0088529A">
        <w:rPr>
          <w:rFonts w:ascii="Arial" w:hAnsi="Arial" w:cs="Arial"/>
          <w:b/>
        </w:rPr>
        <w:t>a)</w:t>
      </w:r>
      <w:r w:rsidR="000C4E80">
        <w:rPr>
          <w:rFonts w:ascii="Arial" w:hAnsi="Arial" w:cs="Arial"/>
        </w:rPr>
        <w:t xml:space="preserve"> Refer to the source</w:t>
      </w:r>
      <w:r w:rsidR="00E24A04">
        <w:rPr>
          <w:rFonts w:ascii="Arial" w:hAnsi="Arial" w:cs="Arial"/>
        </w:rPr>
        <w:t xml:space="preserve"> to complete the question below.</w:t>
      </w:r>
    </w:p>
    <w:p w:rsidR="00DD3D8E" w:rsidRPr="005808DC" w:rsidRDefault="00DD3D8E" w:rsidP="005808DC">
      <w:pPr>
        <w:ind w:firstLine="262"/>
        <w:rPr>
          <w:rFonts w:ascii="Arial" w:hAnsi="Arial" w:cs="Arial"/>
        </w:rPr>
      </w:pPr>
      <w:r w:rsidRPr="005808DC">
        <w:rPr>
          <w:rFonts w:ascii="Arial" w:hAnsi="Arial" w:cs="Arial"/>
        </w:rPr>
        <w:t>Identify the people</w:t>
      </w:r>
      <w:r w:rsidR="00812B97">
        <w:rPr>
          <w:rFonts w:ascii="Arial" w:hAnsi="Arial" w:cs="Arial"/>
        </w:rPr>
        <w:t xml:space="preserve"> in the court A to D</w:t>
      </w:r>
      <w:r w:rsidR="00E24A04" w:rsidRPr="005808DC">
        <w:rPr>
          <w:rFonts w:ascii="Arial" w:hAnsi="Arial" w:cs="Arial"/>
        </w:rPr>
        <w:tab/>
      </w:r>
      <w:r w:rsidR="00466918">
        <w:rPr>
          <w:rFonts w:ascii="Arial" w:hAnsi="Arial" w:cs="Arial"/>
          <w:b/>
        </w:rPr>
        <w:t>(4</w:t>
      </w:r>
      <w:r w:rsidRPr="00466918">
        <w:rPr>
          <w:rFonts w:ascii="Arial" w:hAnsi="Arial" w:cs="Arial"/>
          <w:b/>
        </w:rPr>
        <w:t xml:space="preserve"> marks)</w:t>
      </w:r>
    </w:p>
    <w:p w:rsidR="00E24A04" w:rsidRPr="00E24A04" w:rsidRDefault="00E24A04" w:rsidP="00E24A0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808DC" w:rsidRDefault="00E24A04" w:rsidP="005808DC">
      <w:pPr>
        <w:pStyle w:val="ListParagraph"/>
        <w:spacing w:line="480" w:lineRule="auto"/>
        <w:ind w:left="1276" w:hanging="101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DD3D8E" w:rsidRPr="00E24A04">
        <w:rPr>
          <w:rFonts w:ascii="Arial" w:hAnsi="Arial" w:cs="Arial"/>
          <w:b/>
          <w:sz w:val="24"/>
          <w:szCs w:val="24"/>
        </w:rPr>
        <w:t>_____________________________</w:t>
      </w:r>
      <w:r>
        <w:rPr>
          <w:rFonts w:ascii="Arial" w:hAnsi="Arial" w:cs="Arial"/>
          <w:b/>
          <w:sz w:val="24"/>
          <w:szCs w:val="24"/>
        </w:rPr>
        <w:t>_</w:t>
      </w:r>
    </w:p>
    <w:p w:rsidR="005808DC" w:rsidRDefault="00DD3D8E" w:rsidP="005808DC">
      <w:pPr>
        <w:pStyle w:val="ListParagraph"/>
        <w:spacing w:line="480" w:lineRule="auto"/>
        <w:ind w:left="1276" w:hanging="1014"/>
        <w:rPr>
          <w:rFonts w:ascii="Arial" w:hAnsi="Arial" w:cs="Arial"/>
          <w:b/>
          <w:sz w:val="24"/>
          <w:szCs w:val="24"/>
        </w:rPr>
      </w:pPr>
      <w:r w:rsidRPr="005808DC">
        <w:rPr>
          <w:rFonts w:ascii="Arial" w:hAnsi="Arial" w:cs="Arial"/>
          <w:b/>
          <w:sz w:val="24"/>
          <w:szCs w:val="24"/>
        </w:rPr>
        <w:t>B______________________________</w:t>
      </w:r>
    </w:p>
    <w:p w:rsidR="005808DC" w:rsidRDefault="00DD3D8E" w:rsidP="005808DC">
      <w:pPr>
        <w:pStyle w:val="ListParagraph"/>
        <w:spacing w:line="480" w:lineRule="auto"/>
        <w:ind w:left="1276" w:hanging="1014"/>
        <w:rPr>
          <w:rFonts w:ascii="Arial" w:hAnsi="Arial" w:cs="Arial"/>
          <w:b/>
          <w:sz w:val="24"/>
          <w:szCs w:val="24"/>
        </w:rPr>
      </w:pPr>
      <w:r w:rsidRPr="005808DC">
        <w:rPr>
          <w:rFonts w:ascii="Arial" w:hAnsi="Arial" w:cs="Arial"/>
          <w:b/>
          <w:sz w:val="24"/>
          <w:szCs w:val="24"/>
        </w:rPr>
        <w:t>C______________________________</w:t>
      </w:r>
    </w:p>
    <w:p w:rsidR="00DD3D8E" w:rsidRPr="005808DC" w:rsidRDefault="00DD3D8E" w:rsidP="005808DC">
      <w:pPr>
        <w:pStyle w:val="ListParagraph"/>
        <w:spacing w:line="480" w:lineRule="auto"/>
        <w:ind w:left="1276" w:hanging="1014"/>
        <w:rPr>
          <w:rFonts w:ascii="Arial" w:hAnsi="Arial" w:cs="Arial"/>
          <w:b/>
          <w:sz w:val="24"/>
          <w:szCs w:val="24"/>
        </w:rPr>
      </w:pPr>
      <w:r w:rsidRPr="005808DC">
        <w:rPr>
          <w:rFonts w:ascii="Arial" w:hAnsi="Arial" w:cs="Arial"/>
          <w:b/>
          <w:sz w:val="24"/>
          <w:szCs w:val="24"/>
        </w:rPr>
        <w:t>D______________________________</w:t>
      </w:r>
    </w:p>
    <w:p w:rsidR="0088529A" w:rsidRPr="000C4E80" w:rsidRDefault="0088529A" w:rsidP="0088529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b) </w:t>
      </w:r>
      <w:r w:rsidR="00B932FD">
        <w:rPr>
          <w:rFonts w:ascii="Arial" w:hAnsi="Arial" w:cs="Arial"/>
        </w:rPr>
        <w:t>Select one from Q4a</w:t>
      </w:r>
      <w:r w:rsidRPr="000C4E80">
        <w:rPr>
          <w:rFonts w:ascii="Arial" w:hAnsi="Arial" w:cs="Arial"/>
        </w:rPr>
        <w:t xml:space="preserve"> and explain their role in </w:t>
      </w:r>
    </w:p>
    <w:p w:rsidR="0088529A" w:rsidRDefault="0088529A" w:rsidP="0088529A">
      <w:pPr>
        <w:rPr>
          <w:rFonts w:ascii="Arial" w:hAnsi="Arial" w:cs="Arial"/>
          <w:b/>
        </w:rPr>
      </w:pPr>
      <w:r w:rsidRPr="000C4E80">
        <w:rPr>
          <w:rFonts w:ascii="Arial" w:hAnsi="Arial" w:cs="Arial"/>
        </w:rPr>
        <w:t>court.</w:t>
      </w:r>
      <w:r>
        <w:rPr>
          <w:rFonts w:ascii="Arial" w:hAnsi="Arial" w:cs="Arial"/>
          <w:b/>
        </w:rPr>
        <w:t xml:space="preserve">               (3 marks)</w:t>
      </w:r>
    </w:p>
    <w:p w:rsidR="000C4E80" w:rsidRDefault="000C4E80" w:rsidP="0088529A">
      <w:pPr>
        <w:rPr>
          <w:rFonts w:ascii="Arial" w:hAnsi="Arial" w:cs="Arial"/>
          <w:b/>
        </w:rPr>
      </w:pPr>
    </w:p>
    <w:p w:rsidR="0088529A" w:rsidRPr="000C4E80" w:rsidRDefault="0088529A" w:rsidP="0088529A">
      <w:pPr>
        <w:spacing w:line="48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>____________________________________________</w:t>
      </w:r>
      <w:r w:rsidR="002100C5">
        <w:rPr>
          <w:rFonts w:ascii="Arial" w:hAnsi="Arial" w:cs="Arial"/>
        </w:rPr>
        <w:t>_________________________________</w:t>
      </w:r>
    </w:p>
    <w:p w:rsidR="0088529A" w:rsidRPr="000C4E80" w:rsidRDefault="0088529A" w:rsidP="0088529A">
      <w:pPr>
        <w:spacing w:line="48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>_____________________________________________________________________________</w:t>
      </w:r>
    </w:p>
    <w:p w:rsidR="0088529A" w:rsidRPr="000C4E80" w:rsidRDefault="0088529A" w:rsidP="0088529A">
      <w:pPr>
        <w:spacing w:line="48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>_____________________________________________________________________________</w:t>
      </w:r>
    </w:p>
    <w:p w:rsidR="0088529A" w:rsidRPr="000C4E80" w:rsidRDefault="0088529A" w:rsidP="0088529A">
      <w:pPr>
        <w:spacing w:line="48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>_____________________________________________________________________________</w:t>
      </w:r>
    </w:p>
    <w:p w:rsidR="0088529A" w:rsidRPr="000C4E80" w:rsidRDefault="0088529A" w:rsidP="0088529A">
      <w:pPr>
        <w:spacing w:line="48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>_____________________________________________________________________________</w:t>
      </w:r>
    </w:p>
    <w:p w:rsidR="0030494E" w:rsidRDefault="0030494E" w:rsidP="0030494E">
      <w:pPr>
        <w:spacing w:line="48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>_____________________________________________________________________________</w:t>
      </w:r>
    </w:p>
    <w:p w:rsidR="002100C5" w:rsidRPr="000C4E80" w:rsidRDefault="002100C5" w:rsidP="0030494E">
      <w:pPr>
        <w:spacing w:line="480" w:lineRule="auto"/>
        <w:rPr>
          <w:rFonts w:ascii="Arial" w:hAnsi="Arial" w:cs="Arial"/>
        </w:rPr>
      </w:pPr>
      <w:r w:rsidRPr="000C4E80">
        <w:rPr>
          <w:rFonts w:ascii="Arial" w:hAnsi="Arial" w:cs="Arial"/>
        </w:rPr>
        <w:t>_____________________________________________________________________________</w:t>
      </w:r>
    </w:p>
    <w:p w:rsidR="002B6E58" w:rsidRPr="00D959D7" w:rsidRDefault="002B6E58" w:rsidP="000C4E8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D959D7">
        <w:rPr>
          <w:rFonts w:ascii="Arial" w:hAnsi="Arial" w:cs="Arial"/>
          <w:b/>
          <w:sz w:val="28"/>
          <w:u w:val="single"/>
        </w:rPr>
        <w:lastRenderedPageBreak/>
        <w:t>Validation Section</w:t>
      </w:r>
    </w:p>
    <w:p w:rsidR="002B6E58" w:rsidRPr="000C4E80" w:rsidRDefault="002B6E58" w:rsidP="002B6E58">
      <w:pPr>
        <w:pStyle w:val="ListParagraph"/>
        <w:numPr>
          <w:ilvl w:val="0"/>
          <w:numId w:val="25"/>
        </w:numPr>
        <w:tabs>
          <w:tab w:val="left" w:pos="1020"/>
        </w:tabs>
        <w:spacing w:after="0" w:line="240" w:lineRule="auto"/>
        <w:ind w:left="426" w:hanging="578"/>
        <w:rPr>
          <w:rFonts w:ascii="Arial" w:hAnsi="Arial" w:cs="Arial"/>
          <w:sz w:val="24"/>
        </w:rPr>
      </w:pPr>
      <w:r w:rsidRPr="000C4E80">
        <w:rPr>
          <w:rFonts w:ascii="Arial" w:hAnsi="Arial" w:cs="Arial"/>
          <w:b/>
          <w:sz w:val="24"/>
        </w:rPr>
        <w:t>Identify</w:t>
      </w:r>
      <w:r w:rsidRPr="000C4E80">
        <w:rPr>
          <w:rFonts w:ascii="Arial" w:hAnsi="Arial" w:cs="Arial"/>
          <w:sz w:val="24"/>
        </w:rPr>
        <w:t xml:space="preserve"> the following </w:t>
      </w:r>
      <w:r w:rsidRPr="000C4E80">
        <w:rPr>
          <w:rFonts w:ascii="Arial" w:hAnsi="Arial" w:cs="Arial"/>
          <w:i/>
          <w:sz w:val="24"/>
        </w:rPr>
        <w:t>Australian Court System</w:t>
      </w:r>
      <w:r w:rsidRPr="000C4E80">
        <w:rPr>
          <w:rFonts w:ascii="Arial" w:hAnsi="Arial" w:cs="Arial"/>
          <w:sz w:val="24"/>
        </w:rPr>
        <w:t xml:space="preserve"> categories by completing the words. (4 marks)</w:t>
      </w:r>
    </w:p>
    <w:p w:rsidR="002B6E58" w:rsidRPr="000C4E80" w:rsidRDefault="002B6E58" w:rsidP="002B6E58">
      <w:pPr>
        <w:tabs>
          <w:tab w:val="left" w:pos="1020"/>
        </w:tabs>
        <w:ind w:left="-709"/>
        <w:rPr>
          <w:rFonts w:ascii="Arial" w:hAnsi="Arial" w:cs="Arial"/>
          <w:sz w:val="28"/>
        </w:rPr>
      </w:pPr>
    </w:p>
    <w:p w:rsidR="002B6E58" w:rsidRPr="000C4E80" w:rsidRDefault="002B6E58" w:rsidP="002B6E58">
      <w:pPr>
        <w:pStyle w:val="ListParagraph"/>
        <w:numPr>
          <w:ilvl w:val="0"/>
          <w:numId w:val="24"/>
        </w:numPr>
        <w:tabs>
          <w:tab w:val="left" w:pos="1020"/>
        </w:tabs>
        <w:spacing w:after="0" w:line="360" w:lineRule="auto"/>
        <w:rPr>
          <w:rFonts w:ascii="Arial" w:hAnsi="Arial" w:cs="Arial"/>
          <w:sz w:val="24"/>
        </w:rPr>
      </w:pPr>
      <w:r w:rsidRPr="000C4E80">
        <w:rPr>
          <w:rFonts w:ascii="Arial" w:hAnsi="Arial" w:cs="Arial"/>
          <w:sz w:val="24"/>
        </w:rPr>
        <w:t xml:space="preserve">The M____________________________ Court </w:t>
      </w:r>
    </w:p>
    <w:p w:rsidR="002B6E58" w:rsidRPr="000C4E80" w:rsidRDefault="002B6E58" w:rsidP="002B6E58">
      <w:pPr>
        <w:pStyle w:val="ListParagraph"/>
        <w:numPr>
          <w:ilvl w:val="0"/>
          <w:numId w:val="24"/>
        </w:numPr>
        <w:tabs>
          <w:tab w:val="left" w:pos="1020"/>
        </w:tabs>
        <w:spacing w:after="0" w:line="360" w:lineRule="auto"/>
        <w:rPr>
          <w:rFonts w:ascii="Arial" w:hAnsi="Arial" w:cs="Arial"/>
          <w:sz w:val="24"/>
        </w:rPr>
      </w:pPr>
      <w:r w:rsidRPr="000C4E80">
        <w:rPr>
          <w:rFonts w:ascii="Arial" w:hAnsi="Arial" w:cs="Arial"/>
          <w:sz w:val="24"/>
        </w:rPr>
        <w:t xml:space="preserve">The H____________________________ Court  </w:t>
      </w:r>
    </w:p>
    <w:p w:rsidR="002B6E58" w:rsidRPr="000C4E80" w:rsidRDefault="002B6E58" w:rsidP="002B6E58">
      <w:pPr>
        <w:pStyle w:val="ListParagraph"/>
        <w:numPr>
          <w:ilvl w:val="0"/>
          <w:numId w:val="24"/>
        </w:numPr>
        <w:tabs>
          <w:tab w:val="left" w:pos="1020"/>
        </w:tabs>
        <w:spacing w:after="0" w:line="360" w:lineRule="auto"/>
        <w:rPr>
          <w:rFonts w:ascii="Arial" w:hAnsi="Arial" w:cs="Arial"/>
          <w:sz w:val="24"/>
        </w:rPr>
      </w:pPr>
      <w:r w:rsidRPr="000C4E80">
        <w:rPr>
          <w:rFonts w:ascii="Arial" w:hAnsi="Arial" w:cs="Arial"/>
          <w:sz w:val="24"/>
        </w:rPr>
        <w:t xml:space="preserve">The S____________________________ Court </w:t>
      </w:r>
    </w:p>
    <w:p w:rsidR="002B6E58" w:rsidRPr="000C4E80" w:rsidRDefault="002B6E58" w:rsidP="002B6E58">
      <w:pPr>
        <w:pStyle w:val="ListParagraph"/>
        <w:numPr>
          <w:ilvl w:val="0"/>
          <w:numId w:val="24"/>
        </w:numPr>
        <w:tabs>
          <w:tab w:val="left" w:pos="1020"/>
        </w:tabs>
        <w:spacing w:after="0" w:line="360" w:lineRule="auto"/>
        <w:rPr>
          <w:rFonts w:ascii="Arial" w:hAnsi="Arial" w:cs="Arial"/>
          <w:sz w:val="24"/>
        </w:rPr>
      </w:pPr>
      <w:r w:rsidRPr="000C4E80">
        <w:rPr>
          <w:rFonts w:ascii="Arial" w:hAnsi="Arial" w:cs="Arial"/>
          <w:sz w:val="24"/>
        </w:rPr>
        <w:t>The D___________________________ Court</w:t>
      </w:r>
    </w:p>
    <w:p w:rsidR="002B6E58" w:rsidRPr="006106E9" w:rsidRDefault="002B6E58" w:rsidP="002B6E58">
      <w:pPr>
        <w:pStyle w:val="Questiontext"/>
        <w:numPr>
          <w:ilvl w:val="0"/>
          <w:numId w:val="2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 w:rsidRPr="00F25AEA">
        <w:rPr>
          <w:rFonts w:ascii="Arial" w:hAnsi="Arial" w:cs="Arial"/>
          <w:b/>
        </w:rPr>
        <w:t>State</w:t>
      </w:r>
      <w:r>
        <w:rPr>
          <w:rFonts w:ascii="Arial" w:hAnsi="Arial" w:cs="Arial"/>
        </w:rPr>
        <w:t xml:space="preserve"> the name of the </w:t>
      </w:r>
      <w:r w:rsidRPr="006106E9">
        <w:rPr>
          <w:rFonts w:ascii="Arial" w:hAnsi="Arial" w:cs="Arial"/>
        </w:rPr>
        <w:t>court</w:t>
      </w:r>
      <w:r>
        <w:rPr>
          <w:rFonts w:ascii="Arial" w:hAnsi="Arial" w:cs="Arial"/>
        </w:rPr>
        <w:t xml:space="preserve"> in which the </w:t>
      </w:r>
      <w:r w:rsidRPr="006106E9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are likely to be heard.</w:t>
      </w:r>
      <w:r w:rsidRPr="006106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106E9">
        <w:rPr>
          <w:rFonts w:ascii="Arial" w:hAnsi="Arial" w:cs="Arial"/>
        </w:rPr>
        <w:t>(6 marks)</w:t>
      </w:r>
    </w:p>
    <w:p w:rsidR="002B6E58" w:rsidRDefault="002B6E58" w:rsidP="002B6E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6E58" w:rsidTr="002B6E58">
        <w:trPr>
          <w:trHeight w:val="624"/>
        </w:trPr>
        <w:tc>
          <w:tcPr>
            <w:tcW w:w="5228" w:type="dxa"/>
            <w:vAlign w:val="center"/>
          </w:tcPr>
          <w:p w:rsidR="002B6E58" w:rsidRPr="007B640F" w:rsidRDefault="002B6E58" w:rsidP="002B6E5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7B640F">
              <w:rPr>
                <w:rFonts w:ascii="Arial" w:hAnsi="Arial" w:cs="Arial"/>
                <w:b/>
                <w:sz w:val="22"/>
              </w:rPr>
              <w:t>Case</w:t>
            </w:r>
          </w:p>
        </w:tc>
        <w:tc>
          <w:tcPr>
            <w:tcW w:w="5228" w:type="dxa"/>
            <w:vAlign w:val="center"/>
          </w:tcPr>
          <w:p w:rsidR="002B6E58" w:rsidRPr="007B640F" w:rsidRDefault="002B6E58" w:rsidP="002B6E58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7B640F">
              <w:rPr>
                <w:rFonts w:ascii="Arial" w:hAnsi="Arial" w:cs="Arial"/>
                <w:b/>
                <w:sz w:val="22"/>
              </w:rPr>
              <w:t>Court</w:t>
            </w:r>
          </w:p>
        </w:tc>
      </w:tr>
      <w:tr w:rsidR="002B6E58" w:rsidTr="002B6E58">
        <w:trPr>
          <w:trHeight w:val="624"/>
        </w:trPr>
        <w:tc>
          <w:tcPr>
            <w:tcW w:w="5228" w:type="dxa"/>
            <w:vAlign w:val="center"/>
          </w:tcPr>
          <w:p w:rsidR="002B6E58" w:rsidRPr="007B640F" w:rsidRDefault="002B6E58" w:rsidP="002B6E5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7B640F">
              <w:rPr>
                <w:rFonts w:ascii="Arial" w:hAnsi="Arial" w:cs="Arial"/>
              </w:rPr>
              <w:t xml:space="preserve">A murder trial </w:t>
            </w:r>
          </w:p>
        </w:tc>
        <w:tc>
          <w:tcPr>
            <w:tcW w:w="5228" w:type="dxa"/>
          </w:tcPr>
          <w:p w:rsidR="002B6E58" w:rsidRPr="007B640F" w:rsidRDefault="002B6E58" w:rsidP="002B6E58">
            <w:pPr>
              <w:rPr>
                <w:rFonts w:ascii="Arial" w:hAnsi="Arial" w:cs="Arial"/>
                <w:sz w:val="22"/>
              </w:rPr>
            </w:pPr>
          </w:p>
        </w:tc>
      </w:tr>
      <w:tr w:rsidR="002B6E58" w:rsidTr="002B6E58">
        <w:trPr>
          <w:trHeight w:val="624"/>
        </w:trPr>
        <w:tc>
          <w:tcPr>
            <w:tcW w:w="5228" w:type="dxa"/>
            <w:vAlign w:val="center"/>
          </w:tcPr>
          <w:p w:rsidR="002B6E58" w:rsidRPr="007B640F" w:rsidRDefault="002B6E58" w:rsidP="002B6E5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7B640F">
              <w:rPr>
                <w:rFonts w:ascii="Arial" w:hAnsi="Arial" w:cs="Arial"/>
              </w:rPr>
              <w:t>An appeal from the Western Australian Supreme Court</w:t>
            </w:r>
          </w:p>
        </w:tc>
        <w:tc>
          <w:tcPr>
            <w:tcW w:w="5228" w:type="dxa"/>
          </w:tcPr>
          <w:p w:rsidR="002B6E58" w:rsidRPr="007B640F" w:rsidRDefault="002B6E58" w:rsidP="002B6E58">
            <w:pPr>
              <w:rPr>
                <w:rFonts w:ascii="Arial" w:hAnsi="Arial" w:cs="Arial"/>
                <w:sz w:val="22"/>
              </w:rPr>
            </w:pPr>
          </w:p>
        </w:tc>
      </w:tr>
      <w:tr w:rsidR="002B6E58" w:rsidTr="002B6E58">
        <w:trPr>
          <w:trHeight w:val="624"/>
        </w:trPr>
        <w:tc>
          <w:tcPr>
            <w:tcW w:w="5228" w:type="dxa"/>
            <w:vAlign w:val="center"/>
          </w:tcPr>
          <w:p w:rsidR="002B6E58" w:rsidRPr="007B640F" w:rsidRDefault="002B6E58" w:rsidP="002B6E5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7B640F">
              <w:rPr>
                <w:rFonts w:ascii="Arial" w:hAnsi="Arial" w:cs="Arial"/>
              </w:rPr>
              <w:t>A minor traffic offence</w:t>
            </w:r>
          </w:p>
        </w:tc>
        <w:tc>
          <w:tcPr>
            <w:tcW w:w="5228" w:type="dxa"/>
          </w:tcPr>
          <w:p w:rsidR="002B6E58" w:rsidRPr="007B640F" w:rsidRDefault="002B6E58" w:rsidP="002B6E58">
            <w:pPr>
              <w:rPr>
                <w:rFonts w:ascii="Arial" w:hAnsi="Arial" w:cs="Arial"/>
                <w:sz w:val="22"/>
              </w:rPr>
            </w:pPr>
          </w:p>
        </w:tc>
      </w:tr>
      <w:tr w:rsidR="002B6E58" w:rsidTr="002B6E58">
        <w:trPr>
          <w:trHeight w:val="624"/>
        </w:trPr>
        <w:tc>
          <w:tcPr>
            <w:tcW w:w="5228" w:type="dxa"/>
            <w:vAlign w:val="center"/>
          </w:tcPr>
          <w:p w:rsidR="002B6E58" w:rsidRPr="007B640F" w:rsidRDefault="002B6E58" w:rsidP="002B6E5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7B640F">
              <w:rPr>
                <w:rFonts w:ascii="Arial" w:hAnsi="Arial" w:cs="Arial"/>
              </w:rPr>
              <w:t>A custody case involving children after divorce</w:t>
            </w:r>
          </w:p>
        </w:tc>
        <w:tc>
          <w:tcPr>
            <w:tcW w:w="5228" w:type="dxa"/>
          </w:tcPr>
          <w:p w:rsidR="002B6E58" w:rsidRPr="007B640F" w:rsidRDefault="002B6E58" w:rsidP="002B6E58">
            <w:pPr>
              <w:rPr>
                <w:rFonts w:ascii="Arial" w:hAnsi="Arial" w:cs="Arial"/>
                <w:sz w:val="22"/>
              </w:rPr>
            </w:pPr>
          </w:p>
        </w:tc>
      </w:tr>
      <w:tr w:rsidR="002B6E58" w:rsidTr="002B6E58">
        <w:trPr>
          <w:trHeight w:val="624"/>
        </w:trPr>
        <w:tc>
          <w:tcPr>
            <w:tcW w:w="5228" w:type="dxa"/>
            <w:vAlign w:val="center"/>
          </w:tcPr>
          <w:p w:rsidR="002B6E58" w:rsidRPr="007B640F" w:rsidRDefault="002B6E58" w:rsidP="002B6E5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7B640F">
              <w:rPr>
                <w:rFonts w:ascii="Arial" w:hAnsi="Arial" w:cs="Arial"/>
              </w:rPr>
              <w:t>A civil dispute involving business partners involving $100 million</w:t>
            </w:r>
          </w:p>
        </w:tc>
        <w:tc>
          <w:tcPr>
            <w:tcW w:w="5228" w:type="dxa"/>
          </w:tcPr>
          <w:p w:rsidR="002B6E58" w:rsidRPr="007B640F" w:rsidRDefault="002B6E58" w:rsidP="002B6E58">
            <w:pPr>
              <w:rPr>
                <w:rFonts w:ascii="Arial" w:hAnsi="Arial" w:cs="Arial"/>
                <w:sz w:val="22"/>
              </w:rPr>
            </w:pPr>
          </w:p>
        </w:tc>
      </w:tr>
      <w:tr w:rsidR="002B6E58" w:rsidTr="002B6E58">
        <w:trPr>
          <w:trHeight w:val="624"/>
        </w:trPr>
        <w:tc>
          <w:tcPr>
            <w:tcW w:w="5228" w:type="dxa"/>
            <w:vAlign w:val="center"/>
          </w:tcPr>
          <w:p w:rsidR="002B6E58" w:rsidRPr="007B640F" w:rsidRDefault="002B6E58" w:rsidP="002B6E58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</w:rPr>
            </w:pPr>
            <w:r w:rsidRPr="007B640F">
              <w:rPr>
                <w:rFonts w:ascii="Arial" w:hAnsi="Arial" w:cs="Arial"/>
              </w:rPr>
              <w:t>A case dealing with an aspect of the Australian Constitution</w:t>
            </w:r>
          </w:p>
          <w:p w:rsidR="002B6E58" w:rsidRPr="007B640F" w:rsidRDefault="002B6E58" w:rsidP="002B6E58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5228" w:type="dxa"/>
          </w:tcPr>
          <w:p w:rsidR="002B6E58" w:rsidRPr="007B640F" w:rsidRDefault="002B6E58" w:rsidP="002B6E58">
            <w:pPr>
              <w:rPr>
                <w:rFonts w:ascii="Arial" w:hAnsi="Arial" w:cs="Arial"/>
                <w:sz w:val="22"/>
              </w:rPr>
            </w:pPr>
          </w:p>
        </w:tc>
      </w:tr>
    </w:tbl>
    <w:p w:rsidR="00472069" w:rsidRDefault="00D959D7" w:rsidP="00B932FD">
      <w:pPr>
        <w:spacing w:line="360" w:lineRule="auto"/>
        <w:rPr>
          <w:rFonts w:ascii="Arial" w:hAnsi="Arial" w:cs="Arial"/>
        </w:rPr>
      </w:pPr>
      <w:r w:rsidRPr="00D959D7">
        <w:rPr>
          <w:rFonts w:ascii="Arial" w:hAnsi="Arial" w:cs="Arial"/>
        </w:rPr>
        <w:tab/>
      </w:r>
    </w:p>
    <w:p w:rsidR="0088529A" w:rsidRPr="0088529A" w:rsidRDefault="00B932FD" w:rsidP="0088529A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Explain</w:t>
      </w:r>
      <w:r w:rsidR="0088529A" w:rsidRPr="0088529A">
        <w:rPr>
          <w:rFonts w:ascii="Arial" w:hAnsi="Arial" w:cs="Arial"/>
        </w:rPr>
        <w:t xml:space="preserve"> the difference between a Criminal and Civil Case</w:t>
      </w:r>
      <w:r>
        <w:rPr>
          <w:rFonts w:ascii="Arial" w:hAnsi="Arial" w:cs="Arial"/>
        </w:rPr>
        <w:t>. Provide examples to support your explanation.</w:t>
      </w:r>
      <w:r w:rsidR="0088529A" w:rsidRPr="0088529A">
        <w:rPr>
          <w:rFonts w:ascii="Arial" w:hAnsi="Arial" w:cs="Arial"/>
        </w:rPr>
        <w:t xml:space="preserve">           </w:t>
      </w:r>
      <w:r w:rsidR="005C64EE"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C64EE">
        <w:rPr>
          <w:rFonts w:ascii="Arial" w:hAnsi="Arial" w:cs="Arial"/>
        </w:rPr>
        <w:t xml:space="preserve">          (4</w:t>
      </w:r>
      <w:r w:rsidR="0088529A" w:rsidRPr="0088529A">
        <w:rPr>
          <w:rFonts w:ascii="Arial" w:hAnsi="Arial" w:cs="Arial"/>
        </w:rPr>
        <w:t xml:space="preserve"> Marks)</w:t>
      </w:r>
    </w:p>
    <w:p w:rsidR="0088529A" w:rsidRDefault="0088529A" w:rsidP="008852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529A" w:rsidRDefault="0088529A" w:rsidP="008852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2069" w:rsidRDefault="00472069" w:rsidP="008852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0C4E80" w:rsidRDefault="000C4E80" w:rsidP="000C4E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472069" w:rsidRDefault="000C4E80" w:rsidP="0088529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</w:t>
      </w:r>
    </w:p>
    <w:p w:rsidR="00472069" w:rsidRDefault="00472069" w:rsidP="00472069">
      <w:pPr>
        <w:pStyle w:val="Questiontext"/>
        <w:numPr>
          <w:ilvl w:val="0"/>
          <w:numId w:val="25"/>
        </w:numPr>
        <w:spacing w:line="360" w:lineRule="auto"/>
        <w:ind w:left="284" w:hanging="426"/>
        <w:rPr>
          <w:rFonts w:ascii="Arial" w:eastAsia="MS Mincho" w:hAnsi="Arial" w:cs="Arial"/>
          <w:szCs w:val="24"/>
          <w:lang w:eastAsia="en-US"/>
        </w:rPr>
      </w:pPr>
      <w:r>
        <w:rPr>
          <w:rFonts w:ascii="Arial" w:hAnsi="Arial" w:cs="Arial"/>
        </w:rPr>
        <w:lastRenderedPageBreak/>
        <w:t xml:space="preserve"> </w:t>
      </w:r>
      <w:r w:rsidRPr="008A661F">
        <w:rPr>
          <w:rFonts w:ascii="Arial" w:eastAsia="MS Mincho" w:hAnsi="Arial" w:cs="Arial"/>
          <w:b/>
          <w:szCs w:val="24"/>
          <w:lang w:eastAsia="en-US"/>
        </w:rPr>
        <w:t>Explain</w:t>
      </w:r>
      <w:r>
        <w:rPr>
          <w:rFonts w:ascii="Arial" w:eastAsia="MS Mincho" w:hAnsi="Arial" w:cs="Arial"/>
          <w:szCs w:val="24"/>
          <w:lang w:eastAsia="en-US"/>
        </w:rPr>
        <w:t xml:space="preserve"> the role of the </w:t>
      </w:r>
      <w:r w:rsidRPr="000C4E80">
        <w:rPr>
          <w:rFonts w:ascii="Arial" w:eastAsia="MS Mincho" w:hAnsi="Arial" w:cs="Arial"/>
          <w:szCs w:val="24"/>
          <w:u w:val="single"/>
          <w:lang w:eastAsia="en-US"/>
        </w:rPr>
        <w:t>High Court</w:t>
      </w:r>
      <w:r>
        <w:rPr>
          <w:rFonts w:ascii="Arial" w:eastAsia="MS Mincho" w:hAnsi="Arial" w:cs="Arial"/>
          <w:szCs w:val="24"/>
          <w:lang w:eastAsia="en-US"/>
        </w:rPr>
        <w:t xml:space="preserve"> in the Australia. </w:t>
      </w:r>
      <w:r>
        <w:rPr>
          <w:rFonts w:ascii="Arial" w:eastAsia="MS Mincho" w:hAnsi="Arial" w:cs="Arial"/>
          <w:szCs w:val="24"/>
          <w:lang w:eastAsia="en-US"/>
        </w:rPr>
        <w:tab/>
      </w:r>
      <w:r>
        <w:rPr>
          <w:rFonts w:ascii="Arial" w:eastAsia="MS Mincho" w:hAnsi="Arial" w:cs="Arial"/>
          <w:szCs w:val="24"/>
          <w:lang w:eastAsia="en-US"/>
        </w:rPr>
        <w:tab/>
      </w:r>
      <w:r>
        <w:rPr>
          <w:rFonts w:ascii="Arial" w:eastAsia="MS Mincho" w:hAnsi="Arial" w:cs="Arial"/>
          <w:szCs w:val="24"/>
          <w:lang w:eastAsia="en-US"/>
        </w:rPr>
        <w:tab/>
      </w:r>
      <w:r>
        <w:rPr>
          <w:rFonts w:ascii="Arial" w:eastAsia="MS Mincho" w:hAnsi="Arial" w:cs="Arial"/>
          <w:szCs w:val="24"/>
          <w:lang w:eastAsia="en-US"/>
        </w:rPr>
        <w:tab/>
      </w:r>
      <w:r>
        <w:rPr>
          <w:rFonts w:ascii="Arial" w:eastAsia="MS Mincho" w:hAnsi="Arial" w:cs="Arial"/>
          <w:szCs w:val="24"/>
          <w:lang w:eastAsia="en-US"/>
        </w:rPr>
        <w:tab/>
        <w:t>(4 marks)</w:t>
      </w:r>
    </w:p>
    <w:p w:rsidR="00472069" w:rsidRPr="008A661F" w:rsidRDefault="00472069" w:rsidP="00472069">
      <w:pPr>
        <w:tabs>
          <w:tab w:val="left" w:pos="1020"/>
        </w:tabs>
        <w:spacing w:line="360" w:lineRule="auto"/>
        <w:rPr>
          <w:rFonts w:ascii="Arial" w:hAnsi="Arial" w:cs="Arial"/>
        </w:rPr>
      </w:pPr>
      <w:r w:rsidRPr="008A661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2069" w:rsidRPr="00D959D7" w:rsidRDefault="00472069" w:rsidP="0088529A">
      <w:pPr>
        <w:spacing w:line="360" w:lineRule="auto"/>
        <w:rPr>
          <w:rFonts w:ascii="Arial" w:hAnsi="Arial" w:cs="Arial"/>
        </w:rPr>
      </w:pPr>
    </w:p>
    <w:sectPr w:rsidR="00472069" w:rsidRPr="00D959D7" w:rsidSect="00E24A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791E"/>
    <w:multiLevelType w:val="hybridMultilevel"/>
    <w:tmpl w:val="AB7AF8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5509B"/>
    <w:multiLevelType w:val="hybridMultilevel"/>
    <w:tmpl w:val="A6AEEDA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216AB"/>
    <w:multiLevelType w:val="hybridMultilevel"/>
    <w:tmpl w:val="95E60A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F40C5"/>
    <w:multiLevelType w:val="hybridMultilevel"/>
    <w:tmpl w:val="7D7459EA"/>
    <w:lvl w:ilvl="0" w:tplc="892E213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B5E19"/>
    <w:multiLevelType w:val="hybridMultilevel"/>
    <w:tmpl w:val="3794AA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41E"/>
    <w:multiLevelType w:val="hybridMultilevel"/>
    <w:tmpl w:val="8A46083A"/>
    <w:lvl w:ilvl="0" w:tplc="0C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76140"/>
    <w:multiLevelType w:val="hybridMultilevel"/>
    <w:tmpl w:val="4B461C62"/>
    <w:lvl w:ilvl="0" w:tplc="04090019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5681A"/>
    <w:multiLevelType w:val="hybridMultilevel"/>
    <w:tmpl w:val="0BB448A0"/>
    <w:lvl w:ilvl="0" w:tplc="B9FED63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1EF0CCB"/>
    <w:multiLevelType w:val="hybridMultilevel"/>
    <w:tmpl w:val="DC68215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4E64"/>
    <w:multiLevelType w:val="hybridMultilevel"/>
    <w:tmpl w:val="D0DE503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821B5"/>
    <w:multiLevelType w:val="hybridMultilevel"/>
    <w:tmpl w:val="5D3899AC"/>
    <w:lvl w:ilvl="0" w:tplc="0C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263C9"/>
    <w:multiLevelType w:val="hybridMultilevel"/>
    <w:tmpl w:val="7F125374"/>
    <w:lvl w:ilvl="0" w:tplc="FEAEEC46">
      <w:start w:val="1"/>
      <w:numFmt w:val="lowerLetter"/>
      <w:lvlText w:val="%1."/>
      <w:lvlJc w:val="right"/>
      <w:pPr>
        <w:ind w:left="720" w:hanging="360"/>
      </w:pPr>
      <w:rPr>
        <w:rFonts w:ascii="Arial" w:eastAsia="MS Mincho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60D3B"/>
    <w:multiLevelType w:val="hybridMultilevel"/>
    <w:tmpl w:val="6E6A7610"/>
    <w:lvl w:ilvl="0" w:tplc="E6B2C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271E1"/>
    <w:multiLevelType w:val="hybridMultilevel"/>
    <w:tmpl w:val="A994245C"/>
    <w:lvl w:ilvl="0" w:tplc="15E8A39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4BE521C">
      <w:start w:val="10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EBB4C98"/>
    <w:multiLevelType w:val="hybridMultilevel"/>
    <w:tmpl w:val="D5B8A6C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D7D93"/>
    <w:multiLevelType w:val="hybridMultilevel"/>
    <w:tmpl w:val="9CA28C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94A9FE8">
      <w:start w:val="4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91E5D"/>
    <w:multiLevelType w:val="hybridMultilevel"/>
    <w:tmpl w:val="02361638"/>
    <w:lvl w:ilvl="0" w:tplc="BC7C9BD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713E7"/>
    <w:multiLevelType w:val="hybridMultilevel"/>
    <w:tmpl w:val="3F169118"/>
    <w:lvl w:ilvl="0" w:tplc="FEA250CE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DCA5B26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141805"/>
    <w:multiLevelType w:val="hybridMultilevel"/>
    <w:tmpl w:val="5FACBD8C"/>
    <w:lvl w:ilvl="0" w:tplc="4086BF76">
      <w:start w:val="19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176E0F"/>
    <w:multiLevelType w:val="hybridMultilevel"/>
    <w:tmpl w:val="E81E52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25382"/>
    <w:multiLevelType w:val="hybridMultilevel"/>
    <w:tmpl w:val="F89409CE"/>
    <w:lvl w:ilvl="0" w:tplc="7728D51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266453"/>
    <w:multiLevelType w:val="hybridMultilevel"/>
    <w:tmpl w:val="20884E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40B26"/>
    <w:multiLevelType w:val="hybridMultilevel"/>
    <w:tmpl w:val="9822CB4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E2247"/>
    <w:multiLevelType w:val="hybridMultilevel"/>
    <w:tmpl w:val="92AC61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D6ED2"/>
    <w:multiLevelType w:val="hybridMultilevel"/>
    <w:tmpl w:val="70CA7E42"/>
    <w:lvl w:ilvl="0" w:tplc="258CE5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887B29"/>
    <w:multiLevelType w:val="hybridMultilevel"/>
    <w:tmpl w:val="FD146AE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06F1"/>
    <w:multiLevelType w:val="hybridMultilevel"/>
    <w:tmpl w:val="AC500DD0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EE65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2"/>
  </w:num>
  <w:num w:numId="5">
    <w:abstractNumId w:val="21"/>
  </w:num>
  <w:num w:numId="6">
    <w:abstractNumId w:val="25"/>
  </w:num>
  <w:num w:numId="7">
    <w:abstractNumId w:val="14"/>
  </w:num>
  <w:num w:numId="8">
    <w:abstractNumId w:val="15"/>
  </w:num>
  <w:num w:numId="9">
    <w:abstractNumId w:val="22"/>
  </w:num>
  <w:num w:numId="10">
    <w:abstractNumId w:val="26"/>
  </w:num>
  <w:num w:numId="11">
    <w:abstractNumId w:val="13"/>
  </w:num>
  <w:num w:numId="12">
    <w:abstractNumId w:val="17"/>
  </w:num>
  <w:num w:numId="13">
    <w:abstractNumId w:val="23"/>
  </w:num>
  <w:num w:numId="14">
    <w:abstractNumId w:val="4"/>
  </w:num>
  <w:num w:numId="15">
    <w:abstractNumId w:val="8"/>
  </w:num>
  <w:num w:numId="16">
    <w:abstractNumId w:val="5"/>
  </w:num>
  <w:num w:numId="17">
    <w:abstractNumId w:val="19"/>
  </w:num>
  <w:num w:numId="18">
    <w:abstractNumId w:val="3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16"/>
  </w:num>
  <w:num w:numId="22">
    <w:abstractNumId w:val="6"/>
  </w:num>
  <w:num w:numId="23">
    <w:abstractNumId w:val="26"/>
  </w:num>
  <w:num w:numId="24">
    <w:abstractNumId w:val="11"/>
  </w:num>
  <w:num w:numId="25">
    <w:abstractNumId w:val="12"/>
  </w:num>
  <w:num w:numId="26">
    <w:abstractNumId w:val="1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8E"/>
    <w:rsid w:val="000941FA"/>
    <w:rsid w:val="000C4E80"/>
    <w:rsid w:val="0013488E"/>
    <w:rsid w:val="00170C34"/>
    <w:rsid w:val="002100C5"/>
    <w:rsid w:val="00216050"/>
    <w:rsid w:val="002640C7"/>
    <w:rsid w:val="002B6E58"/>
    <w:rsid w:val="0030494E"/>
    <w:rsid w:val="003524E8"/>
    <w:rsid w:val="00381A46"/>
    <w:rsid w:val="00466918"/>
    <w:rsid w:val="00472069"/>
    <w:rsid w:val="004D2503"/>
    <w:rsid w:val="004D7985"/>
    <w:rsid w:val="005808DC"/>
    <w:rsid w:val="005C64EE"/>
    <w:rsid w:val="00812B97"/>
    <w:rsid w:val="00874F70"/>
    <w:rsid w:val="0088529A"/>
    <w:rsid w:val="008D37D2"/>
    <w:rsid w:val="00996408"/>
    <w:rsid w:val="00A077B9"/>
    <w:rsid w:val="00AF6A85"/>
    <w:rsid w:val="00B932FD"/>
    <w:rsid w:val="00BD7666"/>
    <w:rsid w:val="00C3270B"/>
    <w:rsid w:val="00C62DB7"/>
    <w:rsid w:val="00D15B8F"/>
    <w:rsid w:val="00D959D7"/>
    <w:rsid w:val="00DD3D8E"/>
    <w:rsid w:val="00E21F8A"/>
    <w:rsid w:val="00E2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1366"/>
  <w15:docId w15:val="{F62BB7D8-3240-45B7-8512-2745F503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88E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3488E"/>
    <w:pPr>
      <w:spacing w:before="100" w:beforeAutospacing="1" w:after="100" w:afterAutospacing="1"/>
    </w:pPr>
    <w:rPr>
      <w:rFonts w:ascii="Times New Roman" w:eastAsiaTheme="minorEastAsia" w:hAnsi="Times New Roman"/>
      <w:lang w:eastAsia="en-AU"/>
    </w:rPr>
  </w:style>
  <w:style w:type="character" w:customStyle="1" w:styleId="apple-converted-space">
    <w:name w:val="apple-converted-space"/>
    <w:basedOn w:val="DefaultParagraphFont"/>
    <w:rsid w:val="00DD3D8E"/>
  </w:style>
  <w:style w:type="table" w:styleId="TableGrid">
    <w:name w:val="Table Grid"/>
    <w:basedOn w:val="TableNormal"/>
    <w:uiPriority w:val="39"/>
    <w:rsid w:val="00DD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97"/>
    <w:rPr>
      <w:rFonts w:ascii="Segoe UI" w:eastAsia="MS Mincho" w:hAnsi="Segoe UI" w:cs="Segoe UI"/>
      <w:sz w:val="18"/>
      <w:szCs w:val="18"/>
    </w:rPr>
  </w:style>
  <w:style w:type="paragraph" w:customStyle="1" w:styleId="Questiontext">
    <w:name w:val="Question text"/>
    <w:basedOn w:val="Normal"/>
    <w:qFormat/>
    <w:rsid w:val="002B6E58"/>
    <w:pPr>
      <w:ind w:left="425" w:hanging="425"/>
    </w:pPr>
    <w:rPr>
      <w:rFonts w:ascii="Times New Roman" w:eastAsia="Times New Roman" w:hAnsi="Times New Roman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61469-7861-41BA-9958-61228ABF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40F65468</Template>
  <TotalTime>0</TotalTime>
  <Pages>7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</dc:creator>
  <cp:keywords/>
  <dc:description/>
  <cp:lastModifiedBy>DONAVON Rebecca [Narrogin Senior High School]</cp:lastModifiedBy>
  <cp:revision>2</cp:revision>
  <cp:lastPrinted>2019-11-26T00:41:00Z</cp:lastPrinted>
  <dcterms:created xsi:type="dcterms:W3CDTF">2019-11-27T02:58:00Z</dcterms:created>
  <dcterms:modified xsi:type="dcterms:W3CDTF">2019-11-27T02:58:00Z</dcterms:modified>
</cp:coreProperties>
</file>