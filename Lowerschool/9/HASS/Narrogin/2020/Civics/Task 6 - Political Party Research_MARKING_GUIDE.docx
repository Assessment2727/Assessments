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F5" w:rsidRPr="009A7DBD" w:rsidRDefault="00B51DEB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9A7DB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181C01" wp14:editId="73F745FA">
                <wp:simplePos x="0" y="0"/>
                <wp:positionH relativeFrom="column">
                  <wp:posOffset>5504688</wp:posOffset>
                </wp:positionH>
                <wp:positionV relativeFrom="paragraph">
                  <wp:posOffset>-157277</wp:posOffset>
                </wp:positionV>
                <wp:extent cx="1254125" cy="994639"/>
                <wp:effectExtent l="0" t="19050" r="0" b="152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54125" cy="994639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4443" w:rsidRDefault="00574443" w:rsidP="00430BF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81C01" id="Group 6" o:spid="_x0000_s1026" style="position:absolute;margin-left:433.45pt;margin-top:-12.4pt;width:98.75pt;height:78.3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">
                <v:rect id="Rectangle 2" o:spid="_x0000_s1027" style="position:absolute;width:11793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574443" w:rsidRDefault="00574443" w:rsidP="00430BF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430BF5" w:rsidRPr="009A7DB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7D012" wp14:editId="4605EB13">
                <wp:simplePos x="0" y="0"/>
                <wp:positionH relativeFrom="column">
                  <wp:posOffset>-164592</wp:posOffset>
                </wp:positionH>
                <wp:positionV relativeFrom="paragraph">
                  <wp:posOffset>-164592</wp:posOffset>
                </wp:positionV>
                <wp:extent cx="5610758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443" w:rsidRPr="000F5C8D" w:rsidRDefault="00574443" w:rsidP="00430BF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/60 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Complete on the day of the assessment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:rsidR="00574443" w:rsidRPr="000F5C8D" w:rsidRDefault="00574443" w:rsidP="00430BF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7D012" id="Rectangle 1" o:spid="_x0000_s1029" style="position:absolute;margin-left:-12.95pt;margin-top:-12.95pt;width:441.8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" fillcolor="window" strokecolor="#f79646" strokeweight="2pt">
                <v:textbox>
                  <w:txbxContent>
                    <w:p w:rsidR="00574443" w:rsidRPr="000F5C8D" w:rsidRDefault="00574443" w:rsidP="00430BF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/60 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Complete on the day of the assessment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</w:p>
                    <w:p w:rsidR="00574443" w:rsidRPr="000F5C8D" w:rsidRDefault="00574443" w:rsidP="00430BF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pPr w:leftFromText="180" w:rightFromText="180" w:bottomFromText="200" w:vertAnchor="text" w:horzAnchor="margin" w:tblpXSpec="right" w:tblpY="609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430BF5" w:rsidRPr="009A7DBD" w:rsidTr="009A7DBD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</w:rPr>
            </w:pPr>
            <w:r w:rsidRPr="009A7DBD">
              <w:rPr>
                <w:rFonts w:ascii="Arial" w:hAnsi="Arial" w:cs="Arial"/>
              </w:rPr>
              <w:t>Total marks</w:t>
            </w:r>
          </w:p>
          <w:p w:rsidR="00430BF5" w:rsidRPr="009A7DBD" w:rsidRDefault="00B51DEB" w:rsidP="00B51DE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/60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Weight</w:t>
            </w: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5%</w:t>
            </w:r>
          </w:p>
        </w:tc>
      </w:tr>
      <w:tr w:rsidR="00430BF5" w:rsidRPr="009A7DBD" w:rsidTr="009A7DBD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321343" w:rsidRPr="00321343" w:rsidRDefault="00321343" w:rsidP="00321343">
      <w:pPr>
        <w:jc w:val="center"/>
        <w:outlineLvl w:val="0"/>
        <w:rPr>
          <w:rFonts w:ascii="Arial" w:hAnsi="Arial" w:cs="Arial"/>
          <w:b/>
          <w:color w:val="FF0000"/>
          <w:sz w:val="44"/>
          <w:szCs w:val="28"/>
          <w:u w:val="single"/>
        </w:rPr>
      </w:pPr>
      <w:r w:rsidRPr="00321343">
        <w:rPr>
          <w:rFonts w:ascii="Arial" w:hAnsi="Arial" w:cs="Arial"/>
          <w:b/>
          <w:color w:val="FF0000"/>
          <w:sz w:val="44"/>
          <w:szCs w:val="28"/>
          <w:u w:val="single"/>
        </w:rPr>
        <w:t>MARKING GUIDE</w:t>
      </w:r>
    </w:p>
    <w:p w:rsidR="00321343" w:rsidRDefault="00321343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430BF5" w:rsidRPr="009A7DBD" w:rsidRDefault="00430BF5" w:rsidP="00430BF5">
      <w:pPr>
        <w:outlineLvl w:val="0"/>
        <w:rPr>
          <w:rFonts w:ascii="Arial" w:hAnsi="Arial" w:cs="Arial"/>
          <w:sz w:val="32"/>
          <w:szCs w:val="32"/>
          <w:u w:val="single"/>
        </w:rPr>
      </w:pPr>
      <w:r w:rsidRPr="009A7DBD"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430BF5" w:rsidRPr="009A7DBD" w:rsidRDefault="00430BF5" w:rsidP="00D73AF9">
      <w:pPr>
        <w:outlineLvl w:val="0"/>
        <w:rPr>
          <w:rFonts w:ascii="Arial" w:hAnsi="Arial" w:cs="Arial"/>
          <w:sz w:val="32"/>
          <w:szCs w:val="32"/>
          <w:u w:val="single"/>
        </w:rPr>
      </w:pPr>
      <w:r w:rsidRPr="009A7DBD">
        <w:rPr>
          <w:rFonts w:ascii="Arial" w:hAnsi="Arial" w:cs="Arial"/>
          <w:sz w:val="32"/>
          <w:szCs w:val="32"/>
          <w:u w:val="single"/>
        </w:rPr>
        <w:t xml:space="preserve">Year 9 Humanities &amp; Social Sciences: </w:t>
      </w:r>
      <w:r w:rsidRPr="009A7DBD">
        <w:rPr>
          <w:rFonts w:ascii="Arial" w:hAnsi="Arial" w:cs="Arial"/>
          <w:i/>
          <w:sz w:val="32"/>
          <w:szCs w:val="32"/>
          <w:u w:val="single"/>
        </w:rPr>
        <w:t>Civics &amp; Citizenship</w:t>
      </w:r>
    </w:p>
    <w:p w:rsidR="00430BF5" w:rsidRPr="009A7DBD" w:rsidRDefault="00430BF5" w:rsidP="00D73AF9">
      <w:pPr>
        <w:outlineLvl w:val="0"/>
        <w:rPr>
          <w:rFonts w:ascii="Arial" w:hAnsi="Arial" w:cs="Arial"/>
          <w:b/>
          <w:i/>
          <w:sz w:val="32"/>
          <w:szCs w:val="32"/>
        </w:rPr>
      </w:pPr>
      <w:r w:rsidRPr="009A7DBD">
        <w:rPr>
          <w:rFonts w:ascii="Arial" w:hAnsi="Arial" w:cs="Arial"/>
          <w:b/>
          <w:i/>
          <w:sz w:val="32"/>
          <w:szCs w:val="32"/>
        </w:rPr>
        <w:t>Task 6 - Role of Political Parties</w:t>
      </w:r>
    </w:p>
    <w:p w:rsidR="00430BF5" w:rsidRPr="009A7DBD" w:rsidRDefault="00430BF5" w:rsidP="00D73AF9">
      <w:pPr>
        <w:rPr>
          <w:rFonts w:ascii="Arial" w:hAnsi="Arial" w:cs="Arial"/>
          <w:b/>
          <w:sz w:val="28"/>
          <w:szCs w:val="40"/>
        </w:rPr>
      </w:pPr>
      <w:r w:rsidRPr="009A7DBD">
        <w:rPr>
          <w:rFonts w:ascii="Arial" w:hAnsi="Arial" w:cs="Arial"/>
          <w:b/>
          <w:sz w:val="28"/>
          <w:szCs w:val="40"/>
        </w:rPr>
        <w:t xml:space="preserve">Part A: Short Answer         </w:t>
      </w:r>
      <w:r w:rsidR="00B51DEB">
        <w:rPr>
          <w:rFonts w:ascii="Arial" w:hAnsi="Arial" w:cs="Arial"/>
          <w:b/>
          <w:sz w:val="28"/>
          <w:szCs w:val="40"/>
        </w:rPr>
        <w:t>/18</w:t>
      </w:r>
    </w:p>
    <w:p w:rsidR="00430BF5" w:rsidRPr="007A2494" w:rsidRDefault="00430BF5" w:rsidP="00D73AF9">
      <w:pPr>
        <w:tabs>
          <w:tab w:val="left" w:pos="1020"/>
        </w:tabs>
        <w:rPr>
          <w:rFonts w:ascii="Arial" w:hAnsi="Arial" w:cs="Arial"/>
          <w:b/>
          <w:sz w:val="28"/>
          <w:szCs w:val="40"/>
        </w:rPr>
      </w:pPr>
      <w:r w:rsidRPr="009A7DBD">
        <w:rPr>
          <w:rFonts w:ascii="Arial" w:hAnsi="Arial" w:cs="Arial"/>
          <w:b/>
          <w:sz w:val="28"/>
          <w:szCs w:val="40"/>
        </w:rPr>
        <w:t xml:space="preserve">Part B: Research                </w:t>
      </w:r>
      <w:r w:rsidR="00B51DEB">
        <w:rPr>
          <w:rFonts w:ascii="Arial" w:hAnsi="Arial" w:cs="Arial"/>
          <w:b/>
          <w:sz w:val="28"/>
          <w:szCs w:val="40"/>
        </w:rPr>
        <w:t>/42</w:t>
      </w:r>
    </w:p>
    <w:p w:rsidR="00D73AF9" w:rsidRDefault="00430BF5" w:rsidP="00D73AF9">
      <w:pPr>
        <w:tabs>
          <w:tab w:val="left" w:pos="1020"/>
        </w:tabs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**</w:t>
      </w:r>
      <w:r w:rsidRPr="007A2494">
        <w:rPr>
          <w:rFonts w:ascii="Arial" w:hAnsi="Arial" w:cs="Arial"/>
          <w:b/>
          <w:i/>
          <w:sz w:val="32"/>
          <w:szCs w:val="32"/>
          <w:u w:val="single"/>
        </w:rPr>
        <w:t xml:space="preserve">Important </w:t>
      </w:r>
      <w:r w:rsidR="00D73AF9">
        <w:rPr>
          <w:rFonts w:ascii="Arial" w:hAnsi="Arial" w:cs="Arial"/>
          <w:b/>
          <w:i/>
          <w:sz w:val="32"/>
          <w:szCs w:val="32"/>
          <w:u w:val="single"/>
        </w:rPr>
        <w:t>to n</w:t>
      </w:r>
      <w:r w:rsidRPr="007A2494">
        <w:rPr>
          <w:rFonts w:ascii="Arial" w:hAnsi="Arial" w:cs="Arial"/>
          <w:b/>
          <w:i/>
          <w:sz w:val="32"/>
          <w:szCs w:val="32"/>
          <w:u w:val="single"/>
        </w:rPr>
        <w:t>ote:</w:t>
      </w:r>
    </w:p>
    <w:p w:rsidR="00D73AF9" w:rsidRPr="00D76AFC" w:rsidRDefault="00D73AF9" w:rsidP="00D73AF9">
      <w:pPr>
        <w:pStyle w:val="ListParagraph"/>
        <w:numPr>
          <w:ilvl w:val="0"/>
          <w:numId w:val="5"/>
        </w:numPr>
        <w:rPr>
          <w:rFonts w:ascii="Arial" w:hAnsi="Arial" w:cs="Arial"/>
          <w:b/>
          <w:szCs w:val="32"/>
          <w:highlight w:val="yellow"/>
        </w:rPr>
      </w:pPr>
      <w:r w:rsidRPr="00D76AFC">
        <w:rPr>
          <w:rFonts w:ascii="Arial" w:hAnsi="Arial" w:cs="Arial"/>
          <w:b/>
          <w:i/>
          <w:szCs w:val="32"/>
          <w:highlight w:val="yellow"/>
        </w:rPr>
        <w:t>You will have 3 lessons to complete this in class in combination with time for homework.</w:t>
      </w:r>
    </w:p>
    <w:p w:rsidR="00430BF5" w:rsidRPr="00D76AFC" w:rsidRDefault="00430BF5" w:rsidP="00D73AF9">
      <w:pPr>
        <w:pStyle w:val="ListParagraph"/>
        <w:numPr>
          <w:ilvl w:val="0"/>
          <w:numId w:val="5"/>
        </w:numPr>
        <w:rPr>
          <w:rFonts w:ascii="Arial" w:hAnsi="Arial" w:cs="Arial"/>
          <w:b/>
          <w:szCs w:val="32"/>
          <w:highlight w:val="yellow"/>
        </w:rPr>
      </w:pPr>
      <w:r w:rsidRPr="00D76AFC">
        <w:rPr>
          <w:rFonts w:ascii="Arial" w:hAnsi="Arial" w:cs="Arial"/>
          <w:b/>
          <w:i/>
          <w:szCs w:val="32"/>
          <w:highlight w:val="yellow"/>
        </w:rPr>
        <w:t>There will be validation questions based on this assessment for a future task later this term</w:t>
      </w:r>
      <w:r w:rsidRPr="00D76AFC">
        <w:rPr>
          <w:rFonts w:ascii="Arial" w:hAnsi="Arial" w:cs="Arial"/>
          <w:b/>
          <w:szCs w:val="32"/>
          <w:highlight w:val="yellow"/>
        </w:rPr>
        <w:t>.</w:t>
      </w:r>
    </w:p>
    <w:p w:rsidR="00430BF5" w:rsidRPr="005703C8" w:rsidRDefault="00430BF5" w:rsidP="00430BF5">
      <w:pPr>
        <w:rPr>
          <w:rFonts w:ascii="Arial" w:hAnsi="Arial" w:cs="Arial"/>
          <w:b/>
        </w:rPr>
      </w:pPr>
      <w:r w:rsidRPr="00AD52C4">
        <w:rPr>
          <w:rFonts w:ascii="Arial" w:hAnsi="Arial" w:cs="Arial"/>
          <w:b/>
          <w:sz w:val="32"/>
          <w:szCs w:val="32"/>
          <w:u w:val="single"/>
        </w:rPr>
        <w:t>PART A:</w:t>
      </w:r>
      <w:r>
        <w:rPr>
          <w:rFonts w:ascii="Arial" w:hAnsi="Arial" w:cs="Arial"/>
          <w:b/>
        </w:rPr>
        <w:t xml:space="preserve">  </w:t>
      </w:r>
      <w:r w:rsidRPr="005703C8">
        <w:rPr>
          <w:rFonts w:ascii="Arial" w:hAnsi="Arial" w:cs="Arial"/>
          <w:b/>
        </w:rPr>
        <w:t>A good answer will use full sentences.</w:t>
      </w:r>
    </w:p>
    <w:p w:rsidR="00430BF5" w:rsidRPr="005703C8" w:rsidRDefault="00430BF5" w:rsidP="00430BF5">
      <w:pPr>
        <w:tabs>
          <w:tab w:val="left" w:pos="1020"/>
        </w:tabs>
        <w:rPr>
          <w:rFonts w:ascii="Arial" w:hAnsi="Arial" w:cs="Arial"/>
          <w:b/>
          <w:sz w:val="28"/>
          <w:szCs w:val="28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6EE3">
        <w:rPr>
          <w:rFonts w:ascii="Arial" w:hAnsi="Arial" w:cs="Arial"/>
          <w:b/>
        </w:rPr>
        <w:t>Define</w:t>
      </w:r>
      <w:r>
        <w:rPr>
          <w:rFonts w:ascii="Arial" w:hAnsi="Arial" w:cs="Arial"/>
        </w:rPr>
        <w:t xml:space="preserve"> </w:t>
      </w:r>
      <w:r w:rsidRPr="00146EE3">
        <w:rPr>
          <w:rFonts w:ascii="Arial" w:hAnsi="Arial" w:cs="Arial"/>
          <w:u w:val="single"/>
        </w:rPr>
        <w:t>political party</w:t>
      </w:r>
      <w:r>
        <w:rPr>
          <w:rFonts w:ascii="Arial" w:hAnsi="Arial" w:cs="Arial"/>
        </w:rPr>
        <w:t xml:space="preserve">.  Provide examples to support your definition.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(4 marks)                                                     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Pr="0024368B" w:rsidRDefault="00321343" w:rsidP="00430BF5">
      <w:pPr>
        <w:spacing w:line="360" w:lineRule="auto"/>
        <w:rPr>
          <w:i/>
          <w:color w:val="FF0000"/>
        </w:rPr>
      </w:pPr>
      <w:r w:rsidRPr="0024368B">
        <w:rPr>
          <w:i/>
          <w:color w:val="FF0000"/>
        </w:rPr>
        <w:t>2 marks – correct definition such as A political party is an organisation that represents a particular group of people or set of ideas. It aims to have members elected to Parliament so their ideas can affect the way Australia is governed.</w:t>
      </w:r>
    </w:p>
    <w:p w:rsidR="00321343" w:rsidRPr="0024368B" w:rsidRDefault="00321343" w:rsidP="00430BF5">
      <w:pPr>
        <w:spacing w:line="360" w:lineRule="auto"/>
        <w:rPr>
          <w:rFonts w:ascii="Arial" w:hAnsi="Arial" w:cs="Arial"/>
          <w:b/>
          <w:i/>
          <w:color w:val="FF0000"/>
        </w:rPr>
      </w:pPr>
      <w:r w:rsidRPr="0024368B">
        <w:rPr>
          <w:i/>
          <w:color w:val="FF0000"/>
        </w:rPr>
        <w:t xml:space="preserve">2 marks – per correct example of a political party. (full marks allocated for full sentences and a well-constructed answer. 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93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the government body that a political party must officially register with in order to enter a candidate in an election: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321343" w:rsidRPr="0024368B" w:rsidRDefault="00321343" w:rsidP="00430BF5">
      <w:pPr>
        <w:rPr>
          <w:rFonts w:ascii="Arial" w:hAnsi="Arial" w:cs="Arial"/>
          <w:color w:val="FF0000"/>
        </w:rPr>
      </w:pPr>
    </w:p>
    <w:p w:rsidR="00430BF5" w:rsidRPr="0024368B" w:rsidRDefault="00321343" w:rsidP="00430BF5">
      <w:pPr>
        <w:rPr>
          <w:i/>
          <w:color w:val="FF0000"/>
        </w:rPr>
      </w:pPr>
      <w:r w:rsidRPr="0024368B">
        <w:rPr>
          <w:i/>
          <w:color w:val="FF0000"/>
        </w:rPr>
        <w:t>Australian Electoral Commission</w:t>
      </w:r>
    </w:p>
    <w:p w:rsidR="00321343" w:rsidRDefault="00321343" w:rsidP="00430BF5">
      <w:pPr>
        <w:rPr>
          <w:rFonts w:ascii="Arial" w:hAnsi="Arial" w:cs="Arial"/>
        </w:rPr>
      </w:pP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93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two </w:t>
      </w:r>
      <w:r w:rsidRPr="00715692">
        <w:rPr>
          <w:rFonts w:ascii="Arial" w:hAnsi="Arial" w:cs="Arial"/>
          <w:u w:val="single"/>
        </w:rPr>
        <w:t>regulations</w:t>
      </w:r>
      <w:r>
        <w:rPr>
          <w:rFonts w:ascii="Arial" w:hAnsi="Arial" w:cs="Arial"/>
        </w:rPr>
        <w:t xml:space="preserve"> a political party must meet under the Electoral Act before it can register as a party.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Pr="0024368B" w:rsidRDefault="00321343" w:rsidP="00321343">
      <w:pPr>
        <w:rPr>
          <w:rFonts w:ascii="Arial" w:hAnsi="Arial" w:cs="Arial"/>
          <w:color w:val="FF0000"/>
        </w:rPr>
      </w:pPr>
      <w:r w:rsidRPr="0024368B">
        <w:rPr>
          <w:i/>
          <w:color w:val="FF0000"/>
        </w:rPr>
        <w:t>Any combination</w:t>
      </w:r>
      <w:r w:rsidR="0024368B">
        <w:rPr>
          <w:i/>
          <w:color w:val="FF0000"/>
        </w:rPr>
        <w:t xml:space="preserve"> of 2</w:t>
      </w:r>
      <w:r w:rsidRPr="0024368B">
        <w:rPr>
          <w:i/>
          <w:color w:val="FF0000"/>
        </w:rPr>
        <w:t xml:space="preserve"> of the following:</w:t>
      </w:r>
    </w:p>
    <w:p w:rsidR="00321343" w:rsidRDefault="00321343" w:rsidP="00321343">
      <w:pPr>
        <w:rPr>
          <w:rFonts w:ascii="Arial" w:hAnsi="Arial" w:cs="Arial"/>
        </w:rPr>
      </w:pPr>
    </w:p>
    <w:p w:rsidR="00321343" w:rsidRPr="0024368B" w:rsidRDefault="00321343" w:rsidP="00321343">
      <w:pPr>
        <w:pStyle w:val="ListParagraph"/>
        <w:numPr>
          <w:ilvl w:val="0"/>
          <w:numId w:val="6"/>
        </w:numPr>
        <w:rPr>
          <w:i/>
          <w:color w:val="FF0000"/>
        </w:rPr>
      </w:pPr>
      <w:r w:rsidRPr="0024368B">
        <w:rPr>
          <w:i/>
          <w:color w:val="FF0000"/>
        </w:rPr>
        <w:t>Have at least 500 members who are eligible to vote (must say eligible to vote or over 18)</w:t>
      </w:r>
    </w:p>
    <w:p w:rsidR="00321343" w:rsidRPr="0024368B" w:rsidRDefault="00321343" w:rsidP="00321343">
      <w:pPr>
        <w:pStyle w:val="ListParagraph"/>
        <w:numPr>
          <w:ilvl w:val="0"/>
          <w:numId w:val="6"/>
        </w:numPr>
        <w:rPr>
          <w:i/>
          <w:color w:val="FF0000"/>
        </w:rPr>
      </w:pPr>
      <w:r w:rsidRPr="0024368B">
        <w:rPr>
          <w:i/>
          <w:color w:val="FF0000"/>
        </w:rPr>
        <w:t>Registered with the Australian Electoral Commission</w:t>
      </w:r>
    </w:p>
    <w:p w:rsidR="00321343" w:rsidRPr="0024368B" w:rsidRDefault="00321343" w:rsidP="00321343">
      <w:pPr>
        <w:pStyle w:val="ListParagraph"/>
        <w:numPr>
          <w:ilvl w:val="0"/>
          <w:numId w:val="6"/>
        </w:numPr>
        <w:rPr>
          <w:i/>
          <w:color w:val="FF0000"/>
        </w:rPr>
      </w:pPr>
      <w:r w:rsidRPr="0024368B">
        <w:rPr>
          <w:i/>
          <w:color w:val="FF0000"/>
        </w:rPr>
        <w:t xml:space="preserve">Have a written party constitution </w:t>
      </w:r>
    </w:p>
    <w:p w:rsidR="00430BF5" w:rsidRDefault="00430BF5" w:rsidP="00430BF5">
      <w:pPr>
        <w:pStyle w:val="ListParagraph"/>
        <w:rPr>
          <w:rFonts w:ascii="Arial" w:hAnsi="Arial" w:cs="Arial"/>
        </w:rPr>
      </w:pPr>
    </w:p>
    <w:p w:rsidR="00321343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2D60">
        <w:rPr>
          <w:rFonts w:ascii="Arial" w:hAnsi="Arial" w:cs="Arial"/>
          <w:b/>
        </w:rPr>
        <w:t>Outline</w:t>
      </w:r>
      <w:r>
        <w:rPr>
          <w:rFonts w:ascii="Arial" w:hAnsi="Arial" w:cs="Arial"/>
        </w:rPr>
        <w:t xml:space="preserve"> what is meant by a </w:t>
      </w:r>
      <w:r w:rsidRPr="00CF2D60">
        <w:rPr>
          <w:rFonts w:ascii="Arial" w:hAnsi="Arial" w:cs="Arial"/>
          <w:u w:val="single"/>
        </w:rPr>
        <w:t>coalition</w:t>
      </w:r>
      <w:r>
        <w:rPr>
          <w:rFonts w:ascii="Arial" w:hAnsi="Arial" w:cs="Arial"/>
        </w:rPr>
        <w:t xml:space="preserve"> and provide one example.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116CA">
        <w:rPr>
          <w:rFonts w:ascii="Arial" w:hAnsi="Arial" w:cs="Arial"/>
        </w:rPr>
        <w:t xml:space="preserve">(3 marks)   </w:t>
      </w:r>
    </w:p>
    <w:p w:rsidR="00321343" w:rsidRPr="0024368B" w:rsidRDefault="00321343" w:rsidP="00321343">
      <w:pPr>
        <w:rPr>
          <w:rFonts w:ascii="Arial" w:hAnsi="Arial" w:cs="Arial"/>
          <w:color w:val="FF0000"/>
        </w:rPr>
      </w:pPr>
      <w:bookmarkStart w:id="0" w:name="_GoBack"/>
    </w:p>
    <w:p w:rsidR="00321343" w:rsidRPr="0024368B" w:rsidRDefault="00321343" w:rsidP="00321343">
      <w:pPr>
        <w:rPr>
          <w:color w:val="FF0000"/>
        </w:rPr>
      </w:pPr>
      <w:r w:rsidRPr="0024368B">
        <w:rPr>
          <w:color w:val="FF0000"/>
        </w:rPr>
        <w:t>2 mark – for a correct definition - A coalition is formed when two or more political parties join together. In a parliament, parties may form a coalition to create a bigger group and gain more power.</w:t>
      </w:r>
    </w:p>
    <w:p w:rsidR="00430BF5" w:rsidRPr="0024368B" w:rsidRDefault="00321343" w:rsidP="00321343">
      <w:pPr>
        <w:rPr>
          <w:rFonts w:ascii="Arial" w:hAnsi="Arial" w:cs="Arial"/>
          <w:color w:val="FF0000"/>
        </w:rPr>
      </w:pPr>
      <w:r w:rsidRPr="0024368B">
        <w:rPr>
          <w:color w:val="FF0000"/>
        </w:rPr>
        <w:t>1 mark – for a correct example such as “Liberal and National Party coalition”</w:t>
      </w:r>
      <w:r w:rsidR="00430BF5" w:rsidRPr="0024368B">
        <w:rPr>
          <w:rFonts w:ascii="Arial" w:hAnsi="Arial" w:cs="Arial"/>
          <w:color w:val="FF0000"/>
        </w:rPr>
        <w:t xml:space="preserve">                   </w:t>
      </w:r>
    </w:p>
    <w:bookmarkEnd w:id="0"/>
    <w:p w:rsidR="00321343" w:rsidRPr="00321343" w:rsidRDefault="00321343" w:rsidP="00321343">
      <w:pPr>
        <w:rPr>
          <w:rFonts w:ascii="Arial" w:hAnsi="Arial" w:cs="Arial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Explain</w:t>
      </w:r>
      <w:r>
        <w:rPr>
          <w:rFonts w:ascii="Arial" w:hAnsi="Arial" w:cs="Arial"/>
        </w:rPr>
        <w:t xml:space="preserve"> how </w:t>
      </w:r>
      <w:r w:rsidRPr="00884C28">
        <w:rPr>
          <w:rFonts w:ascii="Arial" w:hAnsi="Arial" w:cs="Arial"/>
          <w:u w:val="single"/>
        </w:rPr>
        <w:t>an independent</w:t>
      </w:r>
      <w:r>
        <w:rPr>
          <w:rFonts w:ascii="Arial" w:hAnsi="Arial" w:cs="Arial"/>
        </w:rPr>
        <w:t xml:space="preserve"> candidate is different to </w:t>
      </w:r>
      <w:r w:rsidRPr="00884C28">
        <w:rPr>
          <w:rFonts w:ascii="Arial" w:hAnsi="Arial" w:cs="Arial"/>
          <w:u w:val="single"/>
        </w:rPr>
        <w:t>a political party</w:t>
      </w:r>
      <w:r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321343" w:rsidRDefault="00321343" w:rsidP="00321343">
      <w:pPr>
        <w:rPr>
          <w:rFonts w:ascii="Arial" w:hAnsi="Arial" w:cs="Arial"/>
        </w:rPr>
      </w:pPr>
    </w:p>
    <w:p w:rsidR="00321343" w:rsidRDefault="00321343" w:rsidP="003213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Must follow the action word for full marks – explain </w:t>
      </w:r>
    </w:p>
    <w:p w:rsidR="00321343" w:rsidRDefault="00321343" w:rsidP="00321343">
      <w:pPr>
        <w:rPr>
          <w:rFonts w:ascii="Arial" w:hAnsi="Arial" w:cs="Arial"/>
        </w:rPr>
      </w:pPr>
    </w:p>
    <w:p w:rsidR="00321343" w:rsidRPr="0024368B" w:rsidRDefault="00321343" w:rsidP="00321343">
      <w:pPr>
        <w:rPr>
          <w:i/>
          <w:color w:val="FF0000"/>
        </w:rPr>
      </w:pPr>
      <w:r w:rsidRPr="0024368B">
        <w:rPr>
          <w:i/>
          <w:color w:val="FF0000"/>
        </w:rPr>
        <w:t>1 mark – defining an independent</w:t>
      </w:r>
    </w:p>
    <w:p w:rsidR="00321343" w:rsidRPr="0024368B" w:rsidRDefault="00321343" w:rsidP="00321343">
      <w:pPr>
        <w:rPr>
          <w:i/>
          <w:color w:val="FF0000"/>
        </w:rPr>
      </w:pPr>
      <w:r w:rsidRPr="0024368B">
        <w:rPr>
          <w:i/>
          <w:color w:val="FF0000"/>
        </w:rPr>
        <w:t>1 mark – comparing to a political party and an element that makes them different</w:t>
      </w:r>
    </w:p>
    <w:p w:rsidR="00321343" w:rsidRPr="0024368B" w:rsidRDefault="00321343" w:rsidP="00321343">
      <w:pPr>
        <w:rPr>
          <w:i/>
          <w:color w:val="FF0000"/>
        </w:rPr>
      </w:pPr>
      <w:r w:rsidRPr="0024368B">
        <w:rPr>
          <w:i/>
          <w:color w:val="FF0000"/>
        </w:rPr>
        <w:t xml:space="preserve">1 mark – a current example of an independent member of parliament such as </w:t>
      </w:r>
      <w:proofErr w:type="spellStart"/>
      <w:r w:rsidRPr="0024368B">
        <w:rPr>
          <w:i/>
          <w:color w:val="FF0000"/>
        </w:rPr>
        <w:t>Kerryn</w:t>
      </w:r>
      <w:proofErr w:type="spellEnd"/>
      <w:r w:rsidRPr="0024368B">
        <w:rPr>
          <w:i/>
          <w:color w:val="FF0000"/>
        </w:rPr>
        <w:t xml:space="preserve"> Phelps member for Wentworth </w:t>
      </w:r>
    </w:p>
    <w:p w:rsidR="00321343" w:rsidRPr="0024368B" w:rsidRDefault="00321343" w:rsidP="00321343">
      <w:pPr>
        <w:rPr>
          <w:i/>
          <w:color w:val="FF0000"/>
        </w:rPr>
      </w:pPr>
      <w:r w:rsidRPr="0024368B">
        <w:rPr>
          <w:i/>
          <w:color w:val="FF0000"/>
        </w:rPr>
        <w:t xml:space="preserve">1 mark – for overall quality of the response, full sentences has explained the differences between the two. </w:t>
      </w:r>
    </w:p>
    <w:p w:rsidR="00430BF5" w:rsidRDefault="00430BF5" w:rsidP="00430BF5">
      <w:pPr>
        <w:pStyle w:val="ListParagraph"/>
        <w:rPr>
          <w:rFonts w:ascii="Arial" w:hAnsi="Arial" w:cs="Arial"/>
        </w:rPr>
      </w:pPr>
    </w:p>
    <w:p w:rsidR="00655A29" w:rsidRDefault="00655A29" w:rsidP="00D73AF9">
      <w:pPr>
        <w:pStyle w:val="ListParagraph"/>
        <w:numPr>
          <w:ilvl w:val="0"/>
          <w:numId w:val="1"/>
        </w:numPr>
        <w:jc w:val="right"/>
        <w:rPr>
          <w:rFonts w:ascii="Arial" w:hAnsi="Arial" w:cs="Arial"/>
        </w:rPr>
      </w:pPr>
      <w:r w:rsidRPr="00D73AF9">
        <w:rPr>
          <w:rFonts w:ascii="Arial" w:hAnsi="Arial" w:cs="Arial"/>
          <w:b/>
        </w:rPr>
        <w:t>Define</w:t>
      </w:r>
      <w:r>
        <w:rPr>
          <w:rFonts w:ascii="Arial" w:hAnsi="Arial" w:cs="Arial"/>
        </w:rPr>
        <w:t xml:space="preserve"> the term “Persuasion” and provide three methods of persuasion used by politicians. </w:t>
      </w:r>
      <w:r w:rsidR="00D73AF9">
        <w:rPr>
          <w:rFonts w:ascii="Arial" w:hAnsi="Arial" w:cs="Arial"/>
        </w:rPr>
        <w:t xml:space="preserve">    </w:t>
      </w:r>
      <w:r w:rsidR="00B51DEB">
        <w:rPr>
          <w:rFonts w:ascii="Arial" w:hAnsi="Arial" w:cs="Arial"/>
        </w:rPr>
        <w:t xml:space="preserve">(4 marks) </w:t>
      </w:r>
    </w:p>
    <w:p w:rsidR="00574443" w:rsidRPr="0024368B" w:rsidRDefault="00574443" w:rsidP="00574443">
      <w:pPr>
        <w:rPr>
          <w:i/>
          <w:color w:val="FF0000"/>
        </w:rPr>
      </w:pPr>
      <w:r w:rsidRPr="0024368B">
        <w:rPr>
          <w:i/>
          <w:color w:val="FF0000"/>
        </w:rPr>
        <w:t>1 mark for a correct definition of the term persuasion such as “the action or process of persuading someone or of being persuaded to do or believe something”</w:t>
      </w:r>
    </w:p>
    <w:p w:rsidR="00574443" w:rsidRPr="0024368B" w:rsidRDefault="00574443" w:rsidP="00574443">
      <w:pPr>
        <w:rPr>
          <w:i/>
          <w:color w:val="FF0000"/>
        </w:rPr>
      </w:pPr>
    </w:p>
    <w:p w:rsidR="00574443" w:rsidRPr="0024368B" w:rsidRDefault="00574443" w:rsidP="00574443">
      <w:pPr>
        <w:rPr>
          <w:i/>
          <w:color w:val="FF0000"/>
        </w:rPr>
      </w:pPr>
      <w:r w:rsidRPr="0024368B">
        <w:rPr>
          <w:i/>
          <w:color w:val="FF0000"/>
        </w:rPr>
        <w:t xml:space="preserve">3 marks for examples of methods of persuasion used by politicians such as: public debates, radio advertising, print advertising, television advertising </w:t>
      </w:r>
      <w:proofErr w:type="spellStart"/>
      <w:r w:rsidRPr="0024368B">
        <w:rPr>
          <w:i/>
          <w:color w:val="FF0000"/>
        </w:rPr>
        <w:t>etc</w:t>
      </w:r>
      <w:proofErr w:type="spellEnd"/>
      <w:r w:rsidRPr="0024368B">
        <w:rPr>
          <w:i/>
          <w:color w:val="FF0000"/>
        </w:rPr>
        <w:t xml:space="preserve"> </w:t>
      </w:r>
    </w:p>
    <w:p w:rsidR="00430BF5" w:rsidRPr="00B371A1" w:rsidRDefault="00430BF5" w:rsidP="00430BF5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32"/>
          <w:szCs w:val="32"/>
          <w:u w:val="single"/>
        </w:rPr>
        <w:t>PART B</w:t>
      </w:r>
      <w:r w:rsidRPr="00AD52C4">
        <w:rPr>
          <w:rFonts w:ascii="Arial" w:hAnsi="Arial" w:cs="Arial"/>
          <w:b/>
          <w:sz w:val="32"/>
          <w:szCs w:val="32"/>
          <w:u w:val="single"/>
        </w:rPr>
        <w:t>:</w:t>
      </w:r>
      <w:r>
        <w:rPr>
          <w:rFonts w:ascii="Arial" w:hAnsi="Arial" w:cs="Arial"/>
          <w:b/>
        </w:rPr>
        <w:t xml:space="preserve">  </w:t>
      </w:r>
      <w:r w:rsidRPr="00B371A1">
        <w:rPr>
          <w:rFonts w:ascii="Arial" w:hAnsi="Arial" w:cs="Arial"/>
          <w:b/>
        </w:rPr>
        <w:t>Research – Notetaking with the attached format.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are to research </w:t>
      </w:r>
      <w:r w:rsidRPr="00B51DEB">
        <w:rPr>
          <w:rFonts w:ascii="Arial" w:hAnsi="Arial" w:cs="Arial"/>
          <w:b/>
          <w:sz w:val="22"/>
        </w:rPr>
        <w:t xml:space="preserve">two </w:t>
      </w:r>
      <w:r w:rsidRPr="00B51DEB">
        <w:rPr>
          <w:rFonts w:ascii="Arial" w:hAnsi="Arial" w:cs="Arial"/>
          <w:sz w:val="22"/>
        </w:rPr>
        <w:t>Australian political parties from the list below.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must provide </w:t>
      </w:r>
      <w:r w:rsidRPr="00B51DEB">
        <w:rPr>
          <w:rFonts w:ascii="Arial" w:hAnsi="Arial" w:cs="Arial"/>
          <w:b/>
          <w:sz w:val="22"/>
        </w:rPr>
        <w:t>key information</w:t>
      </w:r>
      <w:r w:rsidRPr="00B51DEB">
        <w:rPr>
          <w:rFonts w:ascii="Arial" w:hAnsi="Arial" w:cs="Arial"/>
          <w:sz w:val="22"/>
        </w:rPr>
        <w:t xml:space="preserve"> about the party, including the </w:t>
      </w:r>
      <w:r w:rsidRPr="00B51DEB">
        <w:rPr>
          <w:rFonts w:ascii="Arial" w:hAnsi="Arial" w:cs="Arial"/>
          <w:b/>
          <w:sz w:val="22"/>
        </w:rPr>
        <w:t xml:space="preserve">formation </w:t>
      </w:r>
      <w:r w:rsidRPr="00B51DEB">
        <w:rPr>
          <w:rFonts w:ascii="Arial" w:hAnsi="Arial" w:cs="Arial"/>
          <w:sz w:val="22"/>
        </w:rPr>
        <w:t xml:space="preserve">of the party, </w:t>
      </w:r>
      <w:r w:rsidRPr="00B51DEB">
        <w:rPr>
          <w:rFonts w:ascii="Arial" w:hAnsi="Arial" w:cs="Arial"/>
          <w:b/>
          <w:sz w:val="22"/>
        </w:rPr>
        <w:t>key figures</w:t>
      </w:r>
      <w:r w:rsidRPr="00B51DEB">
        <w:rPr>
          <w:rFonts w:ascii="Arial" w:hAnsi="Arial" w:cs="Arial"/>
          <w:sz w:val="22"/>
        </w:rPr>
        <w:t xml:space="preserve"> involved in the party, as well as </w:t>
      </w:r>
      <w:r w:rsidRPr="00B51DEB">
        <w:rPr>
          <w:rFonts w:ascii="Arial" w:hAnsi="Arial" w:cs="Arial"/>
          <w:b/>
          <w:sz w:val="22"/>
        </w:rPr>
        <w:t>key policy areas</w:t>
      </w:r>
      <w:r w:rsidRPr="00B51DEB">
        <w:rPr>
          <w:rFonts w:ascii="Arial" w:hAnsi="Arial" w:cs="Arial"/>
          <w:sz w:val="22"/>
        </w:rPr>
        <w:t xml:space="preserve"> and </w:t>
      </w:r>
      <w:r w:rsidRPr="00B51DEB">
        <w:rPr>
          <w:rFonts w:ascii="Arial" w:hAnsi="Arial" w:cs="Arial"/>
          <w:b/>
          <w:sz w:val="22"/>
        </w:rPr>
        <w:t>important values</w:t>
      </w:r>
      <w:r w:rsidRPr="00B51DEB">
        <w:rPr>
          <w:rFonts w:ascii="Arial" w:hAnsi="Arial" w:cs="Arial"/>
          <w:sz w:val="22"/>
        </w:rPr>
        <w:t xml:space="preserve"> of the both your political parties.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must also state if the party is a </w:t>
      </w:r>
      <w:r w:rsidRPr="00B51DEB">
        <w:rPr>
          <w:rFonts w:ascii="Arial" w:hAnsi="Arial" w:cs="Arial"/>
          <w:b/>
          <w:sz w:val="22"/>
        </w:rPr>
        <w:t>major or minor</w:t>
      </w:r>
      <w:r w:rsidRPr="00B51DEB">
        <w:rPr>
          <w:rFonts w:ascii="Arial" w:hAnsi="Arial" w:cs="Arial"/>
          <w:sz w:val="22"/>
        </w:rPr>
        <w:t xml:space="preserve"> political party. </w:t>
      </w:r>
    </w:p>
    <w:p w:rsidR="00430BF5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>You are to choose a party from column A and a party from column B</w:t>
      </w:r>
    </w:p>
    <w:p w:rsidR="009A7DBD" w:rsidRPr="009A7DBD" w:rsidRDefault="009A7DBD" w:rsidP="009A7DB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410E1" w:rsidTr="006410E1">
        <w:tc>
          <w:tcPr>
            <w:tcW w:w="5228" w:type="dxa"/>
          </w:tcPr>
          <w:p w:rsidR="006410E1" w:rsidRDefault="006410E1" w:rsidP="00641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228" w:type="dxa"/>
          </w:tcPr>
          <w:p w:rsidR="006410E1" w:rsidRDefault="006410E1" w:rsidP="00641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</w:tr>
      <w:tr w:rsidR="006410E1" w:rsidTr="006410E1">
        <w:tc>
          <w:tcPr>
            <w:tcW w:w="5228" w:type="dxa"/>
          </w:tcPr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Australian Labour Party (ALP)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Liberal Party of Australia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 xml:space="preserve">The Australian Greens 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One Nation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National Party of Australia</w:t>
            </w:r>
          </w:p>
          <w:p w:rsidR="006410E1" w:rsidRDefault="006410E1" w:rsidP="00430BF5">
            <w:pPr>
              <w:rPr>
                <w:rFonts w:ascii="Arial" w:hAnsi="Arial" w:cs="Arial"/>
                <w:b/>
              </w:rPr>
            </w:pPr>
          </w:p>
        </w:tc>
        <w:tc>
          <w:tcPr>
            <w:tcW w:w="5228" w:type="dxa"/>
          </w:tcPr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Palmer United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Liberal Democratic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Derryn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Hinch’s</w:t>
            </w:r>
            <w:proofErr w:type="spellEnd"/>
            <w:r>
              <w:rPr>
                <w:rFonts w:ascii="Arial" w:hAnsi="Arial" w:cs="Arial"/>
              </w:rPr>
              <w:t xml:space="preserve"> Justice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Shooters, Fishers and Farmers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Arts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Sustainable Australia</w:t>
            </w:r>
          </w:p>
          <w:p w:rsidR="006410E1" w:rsidRPr="00B51DEB" w:rsidRDefault="006410E1" w:rsidP="00430BF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 xml:space="preserve">Centre Alliance </w:t>
            </w:r>
          </w:p>
        </w:tc>
      </w:tr>
    </w:tbl>
    <w:p w:rsidR="006410E1" w:rsidRDefault="006410E1" w:rsidP="00430BF5">
      <w:pPr>
        <w:jc w:val="center"/>
        <w:rPr>
          <w:rFonts w:ascii="Arial" w:hAnsi="Arial" w:cs="Arial"/>
          <w:b/>
          <w:sz w:val="28"/>
          <w:szCs w:val="28"/>
          <w:u w:val="single"/>
        </w:rPr>
        <w:sectPr w:rsidR="006410E1" w:rsidSect="009A7DB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30BF5" w:rsidRPr="00AB0D3C" w:rsidRDefault="00430BF5" w:rsidP="00430BF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B0D3C">
        <w:rPr>
          <w:rFonts w:ascii="Arial" w:hAnsi="Arial" w:cs="Arial"/>
          <w:b/>
          <w:sz w:val="28"/>
          <w:szCs w:val="28"/>
          <w:u w:val="single"/>
        </w:rPr>
        <w:lastRenderedPageBreak/>
        <w:t>Notetaking Sheet:  Australian Political Parties</w:t>
      </w:r>
    </w:p>
    <w:p w:rsidR="00430BF5" w:rsidRDefault="00430BF5" w:rsidP="00430BF5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5632" w:type="dxa"/>
        <w:tblLook w:val="04A0" w:firstRow="1" w:lastRow="0" w:firstColumn="1" w:lastColumn="0" w:noHBand="0" w:noVBand="1"/>
      </w:tblPr>
      <w:tblGrid>
        <w:gridCol w:w="6939"/>
        <w:gridCol w:w="7657"/>
        <w:gridCol w:w="1036"/>
      </w:tblGrid>
      <w:tr w:rsidR="00430BF5" w:rsidRPr="009A7DBD" w:rsidTr="00B51DEB">
        <w:trPr>
          <w:trHeight w:val="1014"/>
        </w:trPr>
        <w:tc>
          <w:tcPr>
            <w:tcW w:w="6939" w:type="dxa"/>
          </w:tcPr>
          <w:p w:rsidR="00430BF5" w:rsidRPr="00574443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Party 1</w:t>
            </w:r>
            <w:r w:rsidR="00574443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 </w:t>
            </w:r>
            <w:r w:rsidR="00574443"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1 mark = name of party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Party 2</w:t>
            </w:r>
            <w:r w:rsidR="00574443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 xml:space="preserve"> </w:t>
            </w:r>
            <w:r w:rsidR="00574443"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1 mark = name of party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Marks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430BF5" w:rsidRPr="009A7DBD" w:rsidTr="006410E1">
        <w:trPr>
          <w:trHeight w:val="1840"/>
        </w:trPr>
        <w:tc>
          <w:tcPr>
            <w:tcW w:w="6939" w:type="dxa"/>
          </w:tcPr>
          <w:p w:rsidR="00430BF5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Formation</w:t>
            </w:r>
            <w:r w:rsidR="00B51DEB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 xml:space="preserve"> (When, where and by whom)</w:t>
            </w:r>
          </w:p>
          <w:p w:rsidR="00574443" w:rsidRDefault="00574443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574443" w:rsidRPr="00574443" w:rsidRDefault="00574443" w:rsidP="00574443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1 mark for = when/where</w:t>
            </w:r>
            <w: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br/>
              <w:t>1 mark for = by who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Formation</w:t>
            </w:r>
            <w:r w:rsidR="00B51DEB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 xml:space="preserve"> (When, where and by whom)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Default="00574443" w:rsidP="00574443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 xml:space="preserve">1 </w:t>
            </w:r>
            <w:r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mark for = when/where</w:t>
            </w:r>
            <w: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br/>
              <w:t>1 mark for = by who</w:t>
            </w:r>
          </w:p>
          <w:p w:rsidR="00B51DEB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B51DEB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4</w:t>
            </w:r>
          </w:p>
        </w:tc>
      </w:tr>
      <w:tr w:rsidR="00430BF5" w:rsidRPr="009A7DBD" w:rsidTr="00B51DEB">
        <w:trPr>
          <w:trHeight w:val="827"/>
        </w:trPr>
        <w:tc>
          <w:tcPr>
            <w:tcW w:w="6939" w:type="dxa"/>
          </w:tcPr>
          <w:p w:rsidR="00430BF5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Current Leader</w:t>
            </w:r>
          </w:p>
          <w:p w:rsidR="00574443" w:rsidRPr="00574443" w:rsidRDefault="00574443" w:rsidP="009A7DBD">
            <w:pP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1 mark for correct full name of current leader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Current Leader</w:t>
            </w:r>
          </w:p>
          <w:p w:rsidR="00430BF5" w:rsidRPr="00574443" w:rsidRDefault="00574443" w:rsidP="009A7D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1 mark for correct full name of current leader</w:t>
            </w: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430BF5" w:rsidRPr="009A7DBD" w:rsidTr="00B51DEB">
        <w:trPr>
          <w:trHeight w:val="1245"/>
        </w:trPr>
        <w:tc>
          <w:tcPr>
            <w:tcW w:w="6939" w:type="dxa"/>
          </w:tcPr>
          <w:p w:rsidR="00430BF5" w:rsidRPr="009A7DBD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Major or Minor Party</w:t>
            </w:r>
          </w:p>
          <w:p w:rsidR="00430BF5" w:rsidRPr="00574443" w:rsidRDefault="00574443" w:rsidP="009A7DBD">
            <w:pP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1 mark for correctly identifying the party as MAJOR or MINOR</w:t>
            </w:r>
          </w:p>
        </w:tc>
        <w:tc>
          <w:tcPr>
            <w:tcW w:w="7657" w:type="dxa"/>
          </w:tcPr>
          <w:p w:rsidR="00430BF5" w:rsidRDefault="00430BF5" w:rsidP="00B51DEB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Major or Minor Party</w:t>
            </w:r>
          </w:p>
          <w:p w:rsidR="00574443" w:rsidRPr="009A7DBD" w:rsidRDefault="00574443" w:rsidP="00B51DEB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1 mark for correctly identifying the party as MAJOR or MINOR</w:t>
            </w:r>
          </w:p>
        </w:tc>
        <w:tc>
          <w:tcPr>
            <w:tcW w:w="1036" w:type="dxa"/>
          </w:tcPr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B51DEB" w:rsidRPr="009A7DBD" w:rsidTr="006410E1">
        <w:trPr>
          <w:trHeight w:val="1840"/>
        </w:trPr>
        <w:tc>
          <w:tcPr>
            <w:tcW w:w="6939" w:type="dxa"/>
          </w:tcPr>
          <w:p w:rsidR="00B51DEB" w:rsidRDefault="00B51DEB" w:rsidP="00B51DEB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2 examples of methods of political persuasion used by the political party</w:t>
            </w:r>
          </w:p>
          <w:p w:rsidR="00574443" w:rsidRPr="00574443" w:rsidRDefault="00574443" w:rsidP="00B51DEB">
            <w:pP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</w:pPr>
          </w:p>
          <w:p w:rsidR="00574443" w:rsidRPr="009A7DBD" w:rsidRDefault="00574443" w:rsidP="00B51DEB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X 2 - 1 mark per correct example of political persuasion used by the party</w:t>
            </w:r>
          </w:p>
        </w:tc>
        <w:tc>
          <w:tcPr>
            <w:tcW w:w="7657" w:type="dxa"/>
          </w:tcPr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2 examples of methods of political persuasion used by the political party</w:t>
            </w: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574443" w:rsidP="00574443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X 2 - 1 mark per correct example of political persuasion used by the party</w:t>
            </w: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Pr="009A7DBD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1036" w:type="dxa"/>
          </w:tcPr>
          <w:p w:rsidR="00B51DEB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B51DEB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4</w:t>
            </w:r>
          </w:p>
        </w:tc>
      </w:tr>
      <w:tr w:rsidR="00430BF5" w:rsidRPr="009A7DBD" w:rsidTr="006410E1">
        <w:trPr>
          <w:trHeight w:val="7024"/>
        </w:trPr>
        <w:tc>
          <w:tcPr>
            <w:tcW w:w="6939" w:type="dxa"/>
          </w:tcPr>
          <w:p w:rsidR="00430BF5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lastRenderedPageBreak/>
              <w:t xml:space="preserve">Key policies </w:t>
            </w:r>
          </w:p>
          <w:p w:rsidR="00574443" w:rsidRDefault="00574443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574443" w:rsidRPr="00574443" w:rsidRDefault="00574443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5 marks – allocated for dot point notes relating to the key policies of the party – should identify key policies and if possible a brief description. Do not reward full marks for “headings of policies” such as “economic reform”, the policy should be a plan for the country such as “invest $x millions of dollars in public hospitals by 2020”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Key policies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574443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5 marks – allocated for dot point notes relating to the key policies of the party – should identify key policies and if possible a brief description. Do not reward full marks for “headings of policies” such as “economic reform”, the policy should be a plan for the country such as “invest $x millions of dollars in public hospitals by 2020”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574443" w:rsidRPr="009A7DBD" w:rsidRDefault="00574443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10</w:t>
            </w:r>
          </w:p>
        </w:tc>
      </w:tr>
      <w:tr w:rsidR="00430BF5" w:rsidRPr="009A7DBD" w:rsidTr="006410E1">
        <w:trPr>
          <w:trHeight w:val="8123"/>
        </w:trPr>
        <w:tc>
          <w:tcPr>
            <w:tcW w:w="6939" w:type="dxa"/>
          </w:tcPr>
          <w:p w:rsidR="00430BF5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lastRenderedPageBreak/>
              <w:t>Important values</w:t>
            </w:r>
          </w:p>
          <w:p w:rsidR="00574443" w:rsidRDefault="00574443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574443" w:rsidRPr="00574443" w:rsidRDefault="00574443" w:rsidP="009A7DBD">
            <w:pP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</w:pPr>
            <w:r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5 marks – allocated to important values, beliefs, philosophies, charters of the party</w:t>
            </w:r>
          </w:p>
          <w:p w:rsidR="00574443" w:rsidRPr="009A7DBD" w:rsidRDefault="00574443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Should be in dot point form, can list some key values that the party identifies with</w:t>
            </w:r>
            <w:r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Important values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574443" w:rsidRPr="00574443" w:rsidRDefault="00574443" w:rsidP="00574443">
            <w:pPr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</w:pPr>
            <w:r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5 marks – allocated to important values, beliefs, philosophies, charters of the party</w:t>
            </w:r>
          </w:p>
          <w:p w:rsidR="00430BF5" w:rsidRPr="009A7DBD" w:rsidRDefault="00574443" w:rsidP="00574443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574443">
              <w:rPr>
                <w:rFonts w:asciiTheme="majorHAnsi" w:hAnsiTheme="majorHAnsi" w:cstheme="majorHAnsi"/>
                <w:b/>
                <w:color w:val="FF0000"/>
                <w:sz w:val="32"/>
                <w:szCs w:val="32"/>
              </w:rPr>
              <w:t>Should be in dot point form, can list some key values that the party identifies with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574443" w:rsidRPr="009A7DBD" w:rsidRDefault="00574443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10</w:t>
            </w:r>
          </w:p>
        </w:tc>
      </w:tr>
    </w:tbl>
    <w:tbl>
      <w:tblPr>
        <w:tblpPr w:leftFromText="180" w:rightFromText="180" w:vertAnchor="page" w:horzAnchor="margin" w:tblpY="1810"/>
        <w:tblW w:w="15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6410E1" w:rsidRPr="00490D72" w:rsidTr="009A7DBD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HTTP</w:t>
            </w:r>
          </w:p>
        </w:tc>
      </w:tr>
      <w:tr w:rsidR="006410E1" w:rsidRPr="00490D72" w:rsidTr="009A7DBD">
        <w:trPr>
          <w:trHeight w:val="908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6410E1" w:rsidRPr="00490D72" w:rsidTr="009A7DBD">
        <w:trPr>
          <w:trHeight w:val="862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6410E1" w:rsidRPr="00490D72" w:rsidTr="009A7DBD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Place of Publication</w:t>
            </w:r>
          </w:p>
        </w:tc>
      </w:tr>
      <w:tr w:rsidR="006410E1" w:rsidRPr="00490D72" w:rsidTr="009A7DBD">
        <w:trPr>
          <w:trHeight w:val="862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:rsidR="006410E1" w:rsidRPr="00490D72" w:rsidRDefault="006410E1" w:rsidP="006410E1">
      <w:pPr>
        <w:pStyle w:val="ListParagraph"/>
        <w:ind w:left="360"/>
        <w:rPr>
          <w:rFonts w:ascii="Arial" w:hAnsi="Arial" w:cs="Arial"/>
        </w:rPr>
      </w:pPr>
      <w:r w:rsidRPr="00490D72">
        <w:rPr>
          <w:rFonts w:ascii="Arial" w:hAnsi="Arial" w:cs="Arial"/>
          <w:b/>
        </w:rPr>
        <w:t xml:space="preserve">Reference recording sheet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6410E1" w:rsidRPr="00E262F2" w:rsidRDefault="006410E1" w:rsidP="006410E1">
      <w:pPr>
        <w:pStyle w:val="ListParagraph"/>
        <w:ind w:left="360"/>
        <w:rPr>
          <w:rFonts w:ascii="Arial" w:hAnsi="Arial" w:cs="Arial"/>
          <w:i/>
        </w:rPr>
      </w:pPr>
      <w:r w:rsidRPr="00490D72">
        <w:rPr>
          <w:rFonts w:ascii="Arial" w:hAnsi="Arial" w:cs="Arial"/>
          <w:i/>
        </w:rPr>
        <w:t xml:space="preserve">Please note that in order to obtain full marks you must submit a formal bibliography, the table below is only for recording your references as you are researching. </w:t>
      </w:r>
    </w:p>
    <w:p w:rsidR="006410E1" w:rsidRDefault="006410E1" w:rsidP="00430BF5">
      <w:pPr>
        <w:jc w:val="center"/>
        <w:rPr>
          <w:rFonts w:ascii="Arial" w:hAnsi="Arial" w:cs="Arial"/>
          <w:b/>
          <w:sz w:val="36"/>
          <w:szCs w:val="36"/>
        </w:rPr>
      </w:pPr>
    </w:p>
    <w:p w:rsidR="00574443" w:rsidRPr="0024368B" w:rsidRDefault="00574443" w:rsidP="00430BF5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24368B">
        <w:rPr>
          <w:rFonts w:ascii="Arial" w:hAnsi="Arial" w:cs="Arial"/>
          <w:b/>
          <w:color w:val="FF0000"/>
          <w:sz w:val="36"/>
          <w:szCs w:val="36"/>
        </w:rPr>
        <w:t xml:space="preserve">8 marks total for the bibliography. As stated students are to submit a formal bibliography. If they have only completed the table, award them 2 – 3 marks. </w:t>
      </w:r>
    </w:p>
    <w:p w:rsidR="00574443" w:rsidRPr="0024368B" w:rsidRDefault="00574443" w:rsidP="00430BF5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455"/>
        <w:tblW w:w="15612" w:type="dxa"/>
        <w:tblLook w:val="04A0" w:firstRow="1" w:lastRow="0" w:firstColumn="1" w:lastColumn="0" w:noHBand="0" w:noVBand="1"/>
      </w:tblPr>
      <w:tblGrid>
        <w:gridCol w:w="3211"/>
        <w:gridCol w:w="3103"/>
        <w:gridCol w:w="3604"/>
        <w:gridCol w:w="3590"/>
        <w:gridCol w:w="2104"/>
      </w:tblGrid>
      <w:tr w:rsidR="0024368B" w:rsidRPr="0024368B" w:rsidTr="006B149E">
        <w:trPr>
          <w:trHeight w:val="113"/>
        </w:trPr>
        <w:tc>
          <w:tcPr>
            <w:tcW w:w="13508" w:type="dxa"/>
            <w:gridSpan w:val="4"/>
            <w:shd w:val="clear" w:color="auto" w:fill="auto"/>
          </w:tcPr>
          <w:p w:rsidR="0024368B" w:rsidRPr="0024368B" w:rsidRDefault="0024368B" w:rsidP="006B149E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24368B">
              <w:rPr>
                <w:rFonts w:ascii="Arial" w:hAnsi="Arial" w:cs="Arial"/>
                <w:b/>
                <w:color w:val="FF0000"/>
                <w:sz w:val="18"/>
                <w:szCs w:val="18"/>
              </w:rPr>
              <w:t>Bibliography</w:t>
            </w:r>
          </w:p>
        </w:tc>
        <w:tc>
          <w:tcPr>
            <w:tcW w:w="2104" w:type="dxa"/>
            <w:shd w:val="clear" w:color="auto" w:fill="auto"/>
          </w:tcPr>
          <w:p w:rsidR="0024368B" w:rsidRPr="0024368B" w:rsidRDefault="0024368B" w:rsidP="006B149E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24368B">
              <w:rPr>
                <w:rFonts w:ascii="Arial" w:hAnsi="Arial" w:cs="Arial"/>
                <w:b/>
                <w:color w:val="FF0000"/>
                <w:sz w:val="18"/>
                <w:szCs w:val="18"/>
              </w:rPr>
              <w:t>Total marks</w:t>
            </w:r>
          </w:p>
        </w:tc>
      </w:tr>
      <w:tr w:rsidR="0024368B" w:rsidRPr="0024368B" w:rsidTr="006B149E">
        <w:trPr>
          <w:trHeight w:val="113"/>
        </w:trPr>
        <w:tc>
          <w:tcPr>
            <w:tcW w:w="3211" w:type="dxa"/>
            <w:shd w:val="clear" w:color="auto" w:fill="auto"/>
          </w:tcPr>
          <w:p w:rsidR="0024368B" w:rsidRPr="0024368B" w:rsidRDefault="0024368B" w:rsidP="006B149E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24368B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0 </w:t>
            </w:r>
          </w:p>
        </w:tc>
        <w:tc>
          <w:tcPr>
            <w:tcW w:w="3103" w:type="dxa"/>
            <w:shd w:val="clear" w:color="auto" w:fill="D9D9D9" w:themeFill="background1" w:themeFillShade="D9"/>
          </w:tcPr>
          <w:p w:rsidR="0024368B" w:rsidRPr="0024368B" w:rsidRDefault="0024368B" w:rsidP="006B149E">
            <w:pPr>
              <w:tabs>
                <w:tab w:val="left" w:pos="5982"/>
              </w:tabs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24368B">
              <w:rPr>
                <w:rFonts w:ascii="Arial" w:hAnsi="Arial" w:cs="Arial"/>
                <w:b/>
                <w:color w:val="FF0000"/>
                <w:sz w:val="18"/>
                <w:szCs w:val="18"/>
              </w:rPr>
              <w:t>1 - 3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:rsidR="0024368B" w:rsidRPr="0024368B" w:rsidRDefault="0024368B" w:rsidP="006B149E">
            <w:pPr>
              <w:tabs>
                <w:tab w:val="left" w:pos="5982"/>
              </w:tabs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24368B">
              <w:rPr>
                <w:rFonts w:ascii="Arial" w:hAnsi="Arial" w:cs="Arial"/>
                <w:b/>
                <w:color w:val="FF0000"/>
                <w:sz w:val="18"/>
                <w:szCs w:val="18"/>
              </w:rPr>
              <w:t>4-6</w:t>
            </w:r>
          </w:p>
        </w:tc>
        <w:tc>
          <w:tcPr>
            <w:tcW w:w="3590" w:type="dxa"/>
            <w:shd w:val="clear" w:color="auto" w:fill="D9D9D9" w:themeFill="background1" w:themeFillShade="D9"/>
          </w:tcPr>
          <w:p w:rsidR="0024368B" w:rsidRPr="0024368B" w:rsidRDefault="0024368B" w:rsidP="006B149E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24368B">
              <w:rPr>
                <w:rFonts w:ascii="Arial" w:hAnsi="Arial" w:cs="Arial"/>
                <w:b/>
                <w:color w:val="FF0000"/>
                <w:sz w:val="18"/>
                <w:szCs w:val="18"/>
              </w:rPr>
              <w:t>7-8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24368B" w:rsidRPr="0024368B" w:rsidRDefault="0024368B" w:rsidP="006B149E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</w:tr>
      <w:tr w:rsidR="0024368B" w:rsidRPr="0024368B" w:rsidTr="006B149E">
        <w:trPr>
          <w:trHeight w:val="113"/>
        </w:trPr>
        <w:tc>
          <w:tcPr>
            <w:tcW w:w="3211" w:type="dxa"/>
            <w:tcBorders>
              <w:bottom w:val="single" w:sz="4" w:space="0" w:color="auto"/>
            </w:tcBorders>
            <w:shd w:val="clear" w:color="auto" w:fill="auto"/>
          </w:tcPr>
          <w:p w:rsidR="0024368B" w:rsidRPr="0024368B" w:rsidRDefault="0024368B" w:rsidP="006B149E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24368B">
              <w:rPr>
                <w:rFonts w:ascii="Arial" w:hAnsi="Arial" w:cs="Arial"/>
                <w:b/>
                <w:color w:val="FF0000"/>
                <w:sz w:val="18"/>
                <w:szCs w:val="18"/>
              </w:rPr>
              <w:t>No bibliography submitted (0)</w:t>
            </w:r>
          </w:p>
        </w:tc>
        <w:tc>
          <w:tcPr>
            <w:tcW w:w="3103" w:type="dxa"/>
            <w:tcBorders>
              <w:bottom w:val="single" w:sz="4" w:space="0" w:color="auto"/>
            </w:tcBorders>
            <w:shd w:val="clear" w:color="auto" w:fill="auto"/>
          </w:tcPr>
          <w:p w:rsidR="0024368B" w:rsidRPr="0024368B" w:rsidRDefault="0024368B" w:rsidP="006B149E">
            <w:pPr>
              <w:tabs>
                <w:tab w:val="left" w:pos="5982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4368B">
              <w:rPr>
                <w:rFonts w:ascii="Arial" w:hAnsi="Arial" w:cs="Arial"/>
                <w:color w:val="FF0000"/>
                <w:sz w:val="18"/>
                <w:szCs w:val="18"/>
              </w:rPr>
              <w:t>Bibliography includes a limited list of sources which may follow the referencing technique approved by the school, however, does not incorporate all requirements.</w:t>
            </w:r>
            <w:r w:rsidRPr="0024368B">
              <w:rPr>
                <w:rFonts w:ascii="Arial" w:hAnsi="Arial" w:cs="Arial"/>
                <w:color w:val="FF0000"/>
                <w:sz w:val="18"/>
                <w:szCs w:val="18"/>
              </w:rPr>
              <w:t xml:space="preserve"> USES the table above.</w:t>
            </w:r>
          </w:p>
          <w:p w:rsidR="0024368B" w:rsidRPr="0024368B" w:rsidRDefault="0024368B" w:rsidP="006B149E">
            <w:pPr>
              <w:tabs>
                <w:tab w:val="left" w:pos="5982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:rsidR="0024368B" w:rsidRPr="0024368B" w:rsidRDefault="0024368B" w:rsidP="0024368B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604" w:type="dxa"/>
            <w:tcBorders>
              <w:bottom w:val="single" w:sz="4" w:space="0" w:color="auto"/>
            </w:tcBorders>
            <w:shd w:val="clear" w:color="auto" w:fill="auto"/>
          </w:tcPr>
          <w:p w:rsidR="0024368B" w:rsidRPr="0024368B" w:rsidRDefault="0024368B" w:rsidP="006B149E">
            <w:pPr>
              <w:tabs>
                <w:tab w:val="left" w:pos="5982"/>
              </w:tabs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24368B">
              <w:rPr>
                <w:rFonts w:ascii="Arial" w:hAnsi="Arial" w:cs="Arial"/>
                <w:color w:val="FF0000"/>
                <w:sz w:val="18"/>
                <w:szCs w:val="18"/>
              </w:rPr>
              <w:t>Bibliography includes a smaller range of sources which mostly follows the referencing technique approved by the school.</w:t>
            </w:r>
          </w:p>
        </w:tc>
        <w:tc>
          <w:tcPr>
            <w:tcW w:w="3590" w:type="dxa"/>
            <w:tcBorders>
              <w:bottom w:val="single" w:sz="4" w:space="0" w:color="auto"/>
            </w:tcBorders>
            <w:shd w:val="clear" w:color="auto" w:fill="auto"/>
          </w:tcPr>
          <w:p w:rsidR="0024368B" w:rsidRPr="0024368B" w:rsidRDefault="0024368B" w:rsidP="006B149E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24368B">
              <w:rPr>
                <w:rFonts w:ascii="Arial" w:hAnsi="Arial" w:cs="Arial"/>
                <w:color w:val="FF0000"/>
                <w:sz w:val="18"/>
                <w:szCs w:val="18"/>
              </w:rPr>
              <w:t>Collects information from a comprehensive number of sources and records a variety of key information which relates to the chosen geomorphic hazard, incorporating ethical protocols, which correctly follow the referencing technique approved by the school.</w:t>
            </w:r>
          </w:p>
        </w:tc>
        <w:tc>
          <w:tcPr>
            <w:tcW w:w="2104" w:type="dxa"/>
            <w:tcBorders>
              <w:bottom w:val="single" w:sz="4" w:space="0" w:color="auto"/>
            </w:tcBorders>
            <w:shd w:val="clear" w:color="auto" w:fill="auto"/>
          </w:tcPr>
          <w:p w:rsidR="0024368B" w:rsidRPr="0024368B" w:rsidRDefault="0024368B" w:rsidP="006B149E">
            <w:pPr>
              <w:jc w:val="right"/>
              <w:rPr>
                <w:rFonts w:ascii="Arial" w:hAnsi="Arial" w:cs="Arial"/>
                <w:b/>
                <w:color w:val="FF0000"/>
                <w:sz w:val="40"/>
                <w:szCs w:val="40"/>
              </w:rPr>
            </w:pPr>
          </w:p>
          <w:p w:rsidR="0024368B" w:rsidRPr="0024368B" w:rsidRDefault="0024368B" w:rsidP="006B149E">
            <w:pPr>
              <w:jc w:val="right"/>
              <w:rPr>
                <w:rFonts w:ascii="Arial" w:hAnsi="Arial" w:cs="Arial"/>
                <w:b/>
                <w:color w:val="FF0000"/>
                <w:sz w:val="40"/>
                <w:szCs w:val="40"/>
              </w:rPr>
            </w:pPr>
            <w:r w:rsidRPr="0024368B">
              <w:rPr>
                <w:rFonts w:ascii="Arial" w:hAnsi="Arial" w:cs="Arial"/>
                <w:b/>
                <w:color w:val="FF0000"/>
                <w:sz w:val="40"/>
                <w:szCs w:val="40"/>
              </w:rPr>
              <w:t>/8</w:t>
            </w:r>
          </w:p>
        </w:tc>
      </w:tr>
    </w:tbl>
    <w:p w:rsidR="00574443" w:rsidRPr="006410E1" w:rsidRDefault="00574443" w:rsidP="00430BF5">
      <w:pPr>
        <w:jc w:val="center"/>
        <w:rPr>
          <w:rFonts w:ascii="Arial" w:hAnsi="Arial" w:cs="Arial"/>
          <w:b/>
          <w:sz w:val="36"/>
          <w:szCs w:val="36"/>
        </w:rPr>
      </w:pPr>
    </w:p>
    <w:sectPr w:rsidR="00574443" w:rsidRPr="006410E1" w:rsidSect="006410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799B"/>
    <w:multiLevelType w:val="hybridMultilevel"/>
    <w:tmpl w:val="7D1AC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7E69"/>
    <w:multiLevelType w:val="hybridMultilevel"/>
    <w:tmpl w:val="49FCC248"/>
    <w:lvl w:ilvl="0" w:tplc="A12C7E7E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E0C5A"/>
    <w:multiLevelType w:val="hybridMultilevel"/>
    <w:tmpl w:val="58DAF7E2"/>
    <w:lvl w:ilvl="0" w:tplc="C38A1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2C0202"/>
    <w:multiLevelType w:val="hybridMultilevel"/>
    <w:tmpl w:val="49D0262C"/>
    <w:lvl w:ilvl="0" w:tplc="29B2EB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E7494"/>
    <w:multiLevelType w:val="hybridMultilevel"/>
    <w:tmpl w:val="3B9E9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E087A"/>
    <w:multiLevelType w:val="hybridMultilevel"/>
    <w:tmpl w:val="BA4EEFC4"/>
    <w:lvl w:ilvl="0" w:tplc="0BDE878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F5"/>
    <w:rsid w:val="001541B9"/>
    <w:rsid w:val="0024368B"/>
    <w:rsid w:val="00321343"/>
    <w:rsid w:val="00430BF5"/>
    <w:rsid w:val="00574443"/>
    <w:rsid w:val="006410E1"/>
    <w:rsid w:val="00655A29"/>
    <w:rsid w:val="00944B9C"/>
    <w:rsid w:val="009A7DBD"/>
    <w:rsid w:val="00B51DEB"/>
    <w:rsid w:val="00D73AF9"/>
    <w:rsid w:val="00D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00E8"/>
  <w15:chartTrackingRefBased/>
  <w15:docId w15:val="{A9E2B98E-860B-40CC-B673-6E67ED79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BF5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F5"/>
    <w:pPr>
      <w:ind w:left="720"/>
      <w:contextualSpacing/>
    </w:pPr>
  </w:style>
  <w:style w:type="table" w:styleId="TableGrid">
    <w:name w:val="Table Grid"/>
    <w:basedOn w:val="TableNormal"/>
    <w:rsid w:val="0043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7D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BD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2C009C2E</Template>
  <TotalTime>22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3</cp:revision>
  <cp:lastPrinted>2018-10-18T00:24:00Z</cp:lastPrinted>
  <dcterms:created xsi:type="dcterms:W3CDTF">2018-10-29T02:09:00Z</dcterms:created>
  <dcterms:modified xsi:type="dcterms:W3CDTF">2018-10-29T02:31:00Z</dcterms:modified>
</cp:coreProperties>
</file>