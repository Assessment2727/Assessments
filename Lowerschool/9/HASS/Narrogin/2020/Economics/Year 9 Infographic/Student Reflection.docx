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3E5" w:rsidRDefault="007613E5" w:rsidP="00E753F3">
      <w:pPr>
        <w:rPr>
          <w:rFonts w:ascii="Arial" w:hAnsi="Arial" w:cs="Arial"/>
          <w:b/>
          <w:sz w:val="24"/>
        </w:rPr>
      </w:pPr>
      <w:r w:rsidRPr="00C814A5">
        <w:rPr>
          <w:rFonts w:ascii="Arial" w:eastAsia="Times New Roman" w:hAnsi="Arial" w:cs="Arial"/>
          <w:bCs/>
          <w:noProof/>
          <w:sz w:val="28"/>
          <w:szCs w:val="28"/>
          <w:lang w:eastAsia="en-AU"/>
        </w:rPr>
        <w:drawing>
          <wp:anchor distT="0" distB="0" distL="114300" distR="114300" simplePos="0" relativeHeight="251659264" behindDoc="1" locked="0" layoutInCell="1" allowOverlap="1" wp14:anchorId="0D9FCC68" wp14:editId="46717BE3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1007110" cy="991870"/>
            <wp:effectExtent l="0" t="0" r="2540" b="0"/>
            <wp:wrapTight wrapText="bothSides">
              <wp:wrapPolygon edited="0">
                <wp:start x="0" y="0"/>
                <wp:lineTo x="0" y="21157"/>
                <wp:lineTo x="21246" y="21157"/>
                <wp:lineTo x="21246" y="0"/>
                <wp:lineTo x="0" y="0"/>
              </wp:wrapPolygon>
            </wp:wrapTight>
            <wp:docPr id="4" name="Picture 4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11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53F3" w:rsidRPr="007613E5" w:rsidRDefault="00E753F3" w:rsidP="007613E5">
      <w:pPr>
        <w:jc w:val="center"/>
        <w:rPr>
          <w:rFonts w:ascii="Arial" w:hAnsi="Arial" w:cs="Arial"/>
          <w:b/>
          <w:sz w:val="28"/>
        </w:rPr>
      </w:pPr>
      <w:r w:rsidRPr="007613E5">
        <w:rPr>
          <w:rFonts w:ascii="Arial" w:hAnsi="Arial" w:cs="Arial"/>
          <w:b/>
          <w:sz w:val="28"/>
        </w:rPr>
        <w:t>Student Reflection – Australia’s International Trade</w:t>
      </w:r>
      <w:r w:rsidR="007613E5" w:rsidRPr="007613E5">
        <w:rPr>
          <w:rFonts w:ascii="Arial" w:hAnsi="Arial" w:cs="Arial"/>
          <w:b/>
          <w:sz w:val="28"/>
        </w:rPr>
        <w:t xml:space="preserve"> [8 marks]</w:t>
      </w:r>
    </w:p>
    <w:p w:rsidR="00E753F3" w:rsidRPr="00637CEC" w:rsidRDefault="00E753F3" w:rsidP="00E753F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637CEC">
        <w:rPr>
          <w:rFonts w:ascii="Arial" w:eastAsia="Times New Roman" w:hAnsi="Arial" w:cs="Arial"/>
          <w:sz w:val="24"/>
          <w:szCs w:val="24"/>
          <w:lang w:val="en-US"/>
        </w:rPr>
        <w:t xml:space="preserve">Please respond to the following four questions – </w:t>
      </w:r>
      <w:r w:rsidRPr="00637CEC">
        <w:rPr>
          <w:rFonts w:ascii="Arial" w:eastAsia="Times New Roman" w:hAnsi="Arial" w:cs="Arial"/>
          <w:i/>
          <w:sz w:val="24"/>
          <w:szCs w:val="24"/>
          <w:u w:val="single"/>
          <w:lang w:val="en-US"/>
        </w:rPr>
        <w:t>be specific</w:t>
      </w:r>
      <w:r w:rsidRPr="00637CEC">
        <w:rPr>
          <w:rFonts w:ascii="Arial" w:eastAsia="Times New Roman" w:hAnsi="Arial" w:cs="Arial"/>
          <w:sz w:val="24"/>
          <w:szCs w:val="24"/>
          <w:lang w:val="en-US"/>
        </w:rPr>
        <w:t>:</w:t>
      </w:r>
    </w:p>
    <w:p w:rsidR="00E753F3" w:rsidRPr="00637CEC" w:rsidRDefault="00E753F3" w:rsidP="00E753F3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n-US"/>
        </w:rPr>
      </w:pPr>
      <w:bookmarkStart w:id="0" w:name="_GoBack"/>
      <w:bookmarkEnd w:id="0"/>
    </w:p>
    <w:p w:rsidR="00E753F3" w:rsidRDefault="00E753F3" w:rsidP="00E753F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637CEC">
        <w:rPr>
          <w:rFonts w:ascii="Arial" w:eastAsia="Times New Roman" w:hAnsi="Arial" w:cs="Arial"/>
          <w:sz w:val="24"/>
          <w:szCs w:val="24"/>
          <w:lang w:val="en-US"/>
        </w:rPr>
        <w:t>I learned …</w:t>
      </w:r>
    </w:p>
    <w:tbl>
      <w:tblPr>
        <w:tblStyle w:val="TableGrid"/>
        <w:tblW w:w="10789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89"/>
      </w:tblGrid>
      <w:tr w:rsidR="00E753F3" w:rsidTr="005456EE">
        <w:trPr>
          <w:trHeight w:val="539"/>
        </w:trPr>
        <w:tc>
          <w:tcPr>
            <w:tcW w:w="10789" w:type="dxa"/>
          </w:tcPr>
          <w:p w:rsidR="00E753F3" w:rsidRDefault="00E753F3" w:rsidP="005456E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E753F3" w:rsidTr="005456EE">
        <w:trPr>
          <w:trHeight w:val="539"/>
        </w:trPr>
        <w:tc>
          <w:tcPr>
            <w:tcW w:w="10789" w:type="dxa"/>
          </w:tcPr>
          <w:p w:rsidR="00E753F3" w:rsidRDefault="00E753F3" w:rsidP="005456E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E753F3" w:rsidTr="005456EE">
        <w:trPr>
          <w:trHeight w:val="582"/>
        </w:trPr>
        <w:tc>
          <w:tcPr>
            <w:tcW w:w="10789" w:type="dxa"/>
          </w:tcPr>
          <w:p w:rsidR="00E753F3" w:rsidRDefault="00E753F3" w:rsidP="005456E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E753F3" w:rsidTr="005456EE">
        <w:trPr>
          <w:trHeight w:val="539"/>
        </w:trPr>
        <w:tc>
          <w:tcPr>
            <w:tcW w:w="10789" w:type="dxa"/>
          </w:tcPr>
          <w:p w:rsidR="00E753F3" w:rsidRDefault="00E753F3" w:rsidP="005456E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E753F3" w:rsidTr="005456EE">
        <w:trPr>
          <w:trHeight w:val="539"/>
        </w:trPr>
        <w:tc>
          <w:tcPr>
            <w:tcW w:w="10789" w:type="dxa"/>
          </w:tcPr>
          <w:p w:rsidR="00E753F3" w:rsidRDefault="00E753F3" w:rsidP="005456E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</w:tbl>
    <w:p w:rsidR="00E753F3" w:rsidRPr="00637CEC" w:rsidRDefault="00E753F3" w:rsidP="00E753F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E753F3" w:rsidRDefault="00E753F3" w:rsidP="00E753F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637CEC">
        <w:rPr>
          <w:rFonts w:ascii="Arial" w:eastAsia="Times New Roman" w:hAnsi="Arial" w:cs="Arial"/>
          <w:sz w:val="24"/>
          <w:szCs w:val="24"/>
          <w:lang w:val="en-US"/>
        </w:rPr>
        <w:t>I was surprised …</w:t>
      </w:r>
    </w:p>
    <w:tbl>
      <w:tblPr>
        <w:tblStyle w:val="TableGrid"/>
        <w:tblW w:w="10789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89"/>
      </w:tblGrid>
      <w:tr w:rsidR="00E753F3" w:rsidTr="005456EE">
        <w:trPr>
          <w:trHeight w:val="539"/>
        </w:trPr>
        <w:tc>
          <w:tcPr>
            <w:tcW w:w="10789" w:type="dxa"/>
          </w:tcPr>
          <w:p w:rsidR="00E753F3" w:rsidRDefault="00E753F3" w:rsidP="005456E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E753F3" w:rsidTr="005456EE">
        <w:trPr>
          <w:trHeight w:val="539"/>
        </w:trPr>
        <w:tc>
          <w:tcPr>
            <w:tcW w:w="10789" w:type="dxa"/>
          </w:tcPr>
          <w:p w:rsidR="00E753F3" w:rsidRDefault="00E753F3" w:rsidP="005456E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E753F3" w:rsidTr="005456EE">
        <w:trPr>
          <w:trHeight w:val="582"/>
        </w:trPr>
        <w:tc>
          <w:tcPr>
            <w:tcW w:w="10789" w:type="dxa"/>
          </w:tcPr>
          <w:p w:rsidR="00E753F3" w:rsidRDefault="00E753F3" w:rsidP="005456E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E753F3" w:rsidTr="005456EE">
        <w:trPr>
          <w:trHeight w:val="539"/>
        </w:trPr>
        <w:tc>
          <w:tcPr>
            <w:tcW w:w="10789" w:type="dxa"/>
          </w:tcPr>
          <w:p w:rsidR="00E753F3" w:rsidRDefault="00E753F3" w:rsidP="005456E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E753F3" w:rsidTr="005456EE">
        <w:trPr>
          <w:trHeight w:val="539"/>
        </w:trPr>
        <w:tc>
          <w:tcPr>
            <w:tcW w:w="10789" w:type="dxa"/>
          </w:tcPr>
          <w:p w:rsidR="00E753F3" w:rsidRDefault="00E753F3" w:rsidP="005456E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</w:tbl>
    <w:p w:rsidR="00E753F3" w:rsidRPr="00637CEC" w:rsidRDefault="00E753F3" w:rsidP="00E753F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E753F3" w:rsidRPr="00637CEC" w:rsidRDefault="00E753F3" w:rsidP="00E753F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637CEC">
        <w:rPr>
          <w:rFonts w:ascii="Arial" w:eastAsia="Times New Roman" w:hAnsi="Arial" w:cs="Arial"/>
          <w:sz w:val="24"/>
          <w:szCs w:val="24"/>
          <w:lang w:val="en-US"/>
        </w:rPr>
        <w:t>I discovered …</w:t>
      </w:r>
    </w:p>
    <w:tbl>
      <w:tblPr>
        <w:tblStyle w:val="TableGrid"/>
        <w:tblW w:w="10789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89"/>
      </w:tblGrid>
      <w:tr w:rsidR="00E753F3" w:rsidTr="005456EE">
        <w:trPr>
          <w:trHeight w:val="536"/>
        </w:trPr>
        <w:tc>
          <w:tcPr>
            <w:tcW w:w="10789" w:type="dxa"/>
          </w:tcPr>
          <w:p w:rsidR="00E753F3" w:rsidRDefault="00E753F3" w:rsidP="005456E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E753F3" w:rsidTr="005456EE">
        <w:trPr>
          <w:trHeight w:val="536"/>
        </w:trPr>
        <w:tc>
          <w:tcPr>
            <w:tcW w:w="10789" w:type="dxa"/>
          </w:tcPr>
          <w:p w:rsidR="00E753F3" w:rsidRDefault="00E753F3" w:rsidP="005456E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E753F3" w:rsidTr="005456EE">
        <w:trPr>
          <w:trHeight w:val="578"/>
        </w:trPr>
        <w:tc>
          <w:tcPr>
            <w:tcW w:w="10789" w:type="dxa"/>
          </w:tcPr>
          <w:p w:rsidR="00E753F3" w:rsidRDefault="00E753F3" w:rsidP="005456E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E753F3" w:rsidTr="005456EE">
        <w:trPr>
          <w:trHeight w:val="536"/>
        </w:trPr>
        <w:tc>
          <w:tcPr>
            <w:tcW w:w="10789" w:type="dxa"/>
          </w:tcPr>
          <w:p w:rsidR="00E753F3" w:rsidRDefault="00E753F3" w:rsidP="005456E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E753F3" w:rsidTr="005456EE">
        <w:trPr>
          <w:trHeight w:val="536"/>
        </w:trPr>
        <w:tc>
          <w:tcPr>
            <w:tcW w:w="10789" w:type="dxa"/>
          </w:tcPr>
          <w:p w:rsidR="00E753F3" w:rsidRDefault="00E753F3" w:rsidP="005456E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</w:tbl>
    <w:p w:rsidR="00E753F3" w:rsidRPr="00637CEC" w:rsidRDefault="00E753F3" w:rsidP="00E753F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E753F3" w:rsidRPr="00637CEC" w:rsidRDefault="00E753F3" w:rsidP="00E753F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637CEC">
        <w:rPr>
          <w:rFonts w:ascii="Arial" w:eastAsia="Times New Roman" w:hAnsi="Arial" w:cs="Arial"/>
          <w:sz w:val="24"/>
          <w:szCs w:val="24"/>
          <w:lang w:val="en-US"/>
        </w:rPr>
        <w:t>I wonder …</w:t>
      </w:r>
    </w:p>
    <w:tbl>
      <w:tblPr>
        <w:tblStyle w:val="TableGrid"/>
        <w:tblW w:w="10789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89"/>
      </w:tblGrid>
      <w:tr w:rsidR="00E753F3" w:rsidTr="005456EE">
        <w:trPr>
          <w:trHeight w:val="539"/>
        </w:trPr>
        <w:tc>
          <w:tcPr>
            <w:tcW w:w="10789" w:type="dxa"/>
          </w:tcPr>
          <w:p w:rsidR="00E753F3" w:rsidRDefault="00E753F3" w:rsidP="005456E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E753F3" w:rsidTr="005456EE">
        <w:trPr>
          <w:trHeight w:val="539"/>
        </w:trPr>
        <w:tc>
          <w:tcPr>
            <w:tcW w:w="10789" w:type="dxa"/>
          </w:tcPr>
          <w:p w:rsidR="00E753F3" w:rsidRDefault="00E753F3" w:rsidP="005456E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E753F3" w:rsidTr="005456EE">
        <w:trPr>
          <w:trHeight w:val="582"/>
        </w:trPr>
        <w:tc>
          <w:tcPr>
            <w:tcW w:w="10789" w:type="dxa"/>
          </w:tcPr>
          <w:p w:rsidR="00E753F3" w:rsidRDefault="00E753F3" w:rsidP="005456E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E753F3" w:rsidTr="005456EE">
        <w:trPr>
          <w:trHeight w:val="539"/>
        </w:trPr>
        <w:tc>
          <w:tcPr>
            <w:tcW w:w="10789" w:type="dxa"/>
          </w:tcPr>
          <w:p w:rsidR="00E753F3" w:rsidRDefault="00E753F3" w:rsidP="005456E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E753F3" w:rsidTr="005456EE">
        <w:trPr>
          <w:trHeight w:val="539"/>
        </w:trPr>
        <w:tc>
          <w:tcPr>
            <w:tcW w:w="10789" w:type="dxa"/>
          </w:tcPr>
          <w:p w:rsidR="00E753F3" w:rsidRDefault="00E753F3" w:rsidP="005456E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</w:tbl>
    <w:p w:rsidR="00DA6476" w:rsidRDefault="00DA6476"/>
    <w:sectPr w:rsidR="00DA6476" w:rsidSect="00E753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806F1"/>
    <w:multiLevelType w:val="hybridMultilevel"/>
    <w:tmpl w:val="682A9C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3F3"/>
    <w:rsid w:val="007613E5"/>
    <w:rsid w:val="00DA6476"/>
    <w:rsid w:val="00E7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A8360"/>
  <w15:chartTrackingRefBased/>
  <w15:docId w15:val="{E2C24031-C8AF-44BA-8748-F50E4DEC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3F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3F3"/>
    <w:pPr>
      <w:ind w:left="720"/>
      <w:contextualSpacing/>
    </w:pPr>
  </w:style>
  <w:style w:type="table" w:styleId="TableGrid">
    <w:name w:val="Table Grid"/>
    <w:basedOn w:val="TableNormal"/>
    <w:uiPriority w:val="59"/>
    <w:rsid w:val="00E75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53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3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B6965F08</Template>
  <TotalTime>4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DONAVON Rebecca [Narrogin Senior High School]</dc:creator>
  <cp:keywords/>
  <dc:description/>
  <cp:lastModifiedBy>VERNON Robert [Narrogin Senior High School]</cp:lastModifiedBy>
  <cp:revision>2</cp:revision>
  <cp:lastPrinted>2019-06-10T07:09:00Z</cp:lastPrinted>
  <dcterms:created xsi:type="dcterms:W3CDTF">2019-05-15T07:14:00Z</dcterms:created>
  <dcterms:modified xsi:type="dcterms:W3CDTF">2019-06-10T07:10:00Z</dcterms:modified>
</cp:coreProperties>
</file>