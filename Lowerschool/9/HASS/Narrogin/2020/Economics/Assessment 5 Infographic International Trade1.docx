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9E" w:rsidRPr="003C7E9E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3C7E9E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08B7A3" wp14:editId="6B79EA83">
                <wp:simplePos x="0" y="0"/>
                <wp:positionH relativeFrom="column">
                  <wp:posOffset>5092995</wp:posOffset>
                </wp:positionH>
                <wp:positionV relativeFrom="paragraph">
                  <wp:posOffset>-287079</wp:posOffset>
                </wp:positionV>
                <wp:extent cx="1495809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95809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09A" w:rsidRDefault="00E4009A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8B7A3" id="Group 6" o:spid="_x0000_s1026" style="position:absolute;left:0;text-align:left;margin-left:401pt;margin-top:-22.6pt;width:117.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E4009A" w:rsidRDefault="00E4009A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" fillcolor="green" stroked="t" strokecolor="white" strokeweight="0">
                  <v:imagedata r:id="rId9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3C7E9E">
        <w:rPr>
          <w:rFonts w:ascii="Cambria" w:eastAsia="MS Mincho" w:hAnsi="Cambria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FEB3D" wp14:editId="78D04C36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4009A" w:rsidRPr="000F5C8D" w:rsidRDefault="00E4009A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="00693C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 40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E4009A" w:rsidRPr="000F5C8D" w:rsidRDefault="00E4009A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EB3D"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" fillcolor="window" strokecolor="#f79646" strokeweight="2pt">
                <v:textbox>
                  <w:txbxContent>
                    <w:p w:rsidR="00E4009A" w:rsidRPr="000F5C8D" w:rsidRDefault="00E4009A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 w:rsidR="00693CAC">
                        <w:rPr>
                          <w:rFonts w:ascii="Arial" w:hAnsi="Arial" w:cs="Arial"/>
                          <w:sz w:val="18"/>
                          <w:szCs w:val="18"/>
                        </w:rPr>
                        <w:t>____ / 40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E4009A" w:rsidRPr="000F5C8D" w:rsidRDefault="00E4009A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B23259" w:rsidRDefault="00B23259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Name: _____________________________ Teacher: _______________________</w:t>
      </w:r>
      <w:r w:rsidR="003C7E9E">
        <w:rPr>
          <w:rFonts w:ascii="Arial" w:eastAsia="MS Mincho" w:hAnsi="Arial" w:cs="Arial"/>
          <w:b/>
          <w:sz w:val="28"/>
          <w:szCs w:val="28"/>
          <w:u w:val="single"/>
        </w:rPr>
        <w:t xml:space="preserve">                  </w:t>
      </w:r>
      <w:r w:rsidR="003C7E9E" w:rsidRPr="003C7E9E">
        <w:rPr>
          <w:rFonts w:ascii="Arial" w:eastAsia="MS Mincho" w:hAnsi="Arial" w:cs="Arial"/>
          <w:b/>
          <w:sz w:val="28"/>
          <w:szCs w:val="28"/>
        </w:rPr>
        <w:t xml:space="preserve">   </w:t>
      </w: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C7E9E" w:rsidRPr="003C7E9E" w:rsidTr="00A23A47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/</w:t>
            </w:r>
            <w:r w:rsidR="00693CAC">
              <w:rPr>
                <w:rFonts w:ascii="Arial" w:eastAsia="MS Mincho" w:hAnsi="Arial" w:cs="Arial"/>
                <w:b/>
                <w:sz w:val="24"/>
                <w:szCs w:val="24"/>
              </w:rPr>
              <w:t>40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3C7E9E" w:rsidRPr="003C7E9E" w:rsidRDefault="00F71ED3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6</w:t>
            </w:r>
            <w:r w:rsidR="009A0AD1">
              <w:rPr>
                <w:rFonts w:ascii="Arial" w:eastAsia="MS Mincho" w:hAnsi="Arial" w:cs="Arial"/>
                <w:b/>
                <w:sz w:val="24"/>
                <w:szCs w:val="24"/>
              </w:rPr>
              <w:t xml:space="preserve"> </w:t>
            </w:r>
            <w:r w:rsidR="003C7E9E"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3C7E9E" w:rsidRPr="003C7E9E" w:rsidTr="00A23A47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DA7D5E" w:rsidRPr="003C7E9E" w:rsidRDefault="00DA7D5E" w:rsidP="00DA7D5E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</w:tr>
    </w:tbl>
    <w:p w:rsidR="00CA26A4" w:rsidRPr="00DA7D5E" w:rsidRDefault="00DC0225" w:rsidP="009A0AD1">
      <w:pPr>
        <w:ind w:left="-426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DC0225"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CE0CC" wp14:editId="01C8DC70">
                <wp:simplePos x="0" y="0"/>
                <wp:positionH relativeFrom="column">
                  <wp:posOffset>843280</wp:posOffset>
                </wp:positionH>
                <wp:positionV relativeFrom="paragraph">
                  <wp:posOffset>642620</wp:posOffset>
                </wp:positionV>
                <wp:extent cx="2374265" cy="1403985"/>
                <wp:effectExtent l="0" t="0" r="27940" b="247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9A" w:rsidRPr="00DC0225" w:rsidRDefault="00716B4D">
                            <w:pPr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</w:rPr>
                              <w:t xml:space="preserve">Due 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CE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66.4pt;margin-top:50.6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">
                <v:textbox style="mso-fit-shape-to-text:t">
                  <w:txbxContent>
                    <w:p w:rsidR="00E4009A" w:rsidRPr="00DC0225" w:rsidRDefault="00716B4D">
                      <w:pPr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</w:rPr>
                      </w:pPr>
                      <w:r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</w:rPr>
                        <w:t xml:space="preserve">Due date: </w:t>
                      </w:r>
                    </w:p>
                  </w:txbxContent>
                </v:textbox>
              </v:shape>
            </w:pict>
          </mc:Fallback>
        </mc:AlternateContent>
      </w:r>
      <w:r w:rsidR="00172EE3" w:rsidRPr="00DA7D5E">
        <w:rPr>
          <w:rFonts w:ascii="Arial" w:hAnsi="Arial" w:cs="Arial"/>
          <w:b/>
          <w:sz w:val="32"/>
          <w:szCs w:val="32"/>
          <w:u w:val="single"/>
        </w:rPr>
        <w:t xml:space="preserve">Year 9 </w:t>
      </w:r>
      <w:r w:rsidR="008C4824" w:rsidRPr="00DA7D5E">
        <w:rPr>
          <w:rFonts w:ascii="Arial" w:hAnsi="Arial" w:cs="Arial"/>
          <w:b/>
          <w:sz w:val="32"/>
          <w:szCs w:val="32"/>
          <w:u w:val="single"/>
        </w:rPr>
        <w:t xml:space="preserve">Economics </w:t>
      </w:r>
      <w:r w:rsidR="009D2441">
        <w:rPr>
          <w:rFonts w:ascii="Arial" w:hAnsi="Arial" w:cs="Arial"/>
          <w:b/>
          <w:sz w:val="32"/>
          <w:szCs w:val="32"/>
          <w:u w:val="single"/>
        </w:rPr>
        <w:t xml:space="preserve">&amp; </w:t>
      </w:r>
      <w:r w:rsidR="009D2441" w:rsidRPr="00DA7D5E">
        <w:rPr>
          <w:rFonts w:ascii="Arial" w:hAnsi="Arial" w:cs="Arial"/>
          <w:b/>
          <w:sz w:val="32"/>
          <w:szCs w:val="32"/>
          <w:u w:val="single"/>
        </w:rPr>
        <w:t>Business</w:t>
      </w:r>
      <w:r w:rsidR="00172EE3" w:rsidRPr="00DA7D5E">
        <w:rPr>
          <w:rFonts w:ascii="Arial" w:hAnsi="Arial" w:cs="Arial"/>
          <w:b/>
          <w:sz w:val="32"/>
          <w:szCs w:val="32"/>
          <w:u w:val="single"/>
        </w:rPr>
        <w:t xml:space="preserve">: </w:t>
      </w:r>
      <w:r w:rsidR="009A0AD1">
        <w:rPr>
          <w:rFonts w:ascii="Arial" w:hAnsi="Arial" w:cs="Arial"/>
          <w:b/>
          <w:sz w:val="32"/>
          <w:szCs w:val="32"/>
          <w:u w:val="single"/>
        </w:rPr>
        <w:t xml:space="preserve">Assessment 5 </w:t>
      </w:r>
      <w:r w:rsidR="00CA26A4" w:rsidRPr="00DA7D5E">
        <w:rPr>
          <w:rFonts w:ascii="Arial" w:hAnsi="Arial" w:cs="Arial"/>
          <w:b/>
          <w:sz w:val="32"/>
          <w:szCs w:val="32"/>
          <w:u w:val="single"/>
        </w:rPr>
        <w:t>Infographic</w:t>
      </w:r>
      <w:r w:rsidR="00DA7D5E">
        <w:rPr>
          <w:rFonts w:ascii="Arial" w:hAnsi="Arial" w:cs="Arial"/>
          <w:b/>
          <w:sz w:val="32"/>
          <w:szCs w:val="32"/>
          <w:u w:val="single"/>
        </w:rPr>
        <w:t xml:space="preserve"> Task</w:t>
      </w:r>
      <w:r w:rsidR="009A0AD1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- </w:t>
      </w:r>
      <w:r w:rsidR="00DA7D5E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International T</w:t>
      </w:r>
      <w:r w:rsidR="00CF18D6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rade </w:t>
      </w:r>
    </w:p>
    <w:p w:rsidR="00B23259" w:rsidRDefault="00B23259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23259" w:rsidRDefault="00B23259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A0AD1" w:rsidRPr="00C814A5" w:rsidRDefault="0040143D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Cs/>
          <w:i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  <w:u w:val="single"/>
        </w:rPr>
        <w:t>BACKGROUND: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 </w:t>
      </w:r>
      <w:r w:rsidR="009A0AD1" w:rsidRPr="00C814A5">
        <w:rPr>
          <w:rFonts w:ascii="Arial" w:hAnsi="Arial" w:cs="Arial"/>
          <w:bCs/>
          <w:i/>
          <w:color w:val="000000"/>
          <w:sz w:val="24"/>
          <w:szCs w:val="24"/>
        </w:rPr>
        <w:t>Over the last two decades Australia has tried to reduce barriers to international trade by signing free trade agreements with its major trading partners, most recently the Japan</w:t>
      </w:r>
      <w:r w:rsidR="009A0AD1" w:rsidRPr="00C814A5">
        <w:rPr>
          <w:rFonts w:ascii="Cambria Math" w:hAnsi="Cambria Math" w:cs="Cambria Math"/>
          <w:bCs/>
          <w:i/>
          <w:color w:val="000000"/>
          <w:sz w:val="24"/>
          <w:szCs w:val="24"/>
        </w:rPr>
        <w:t>‐</w:t>
      </w:r>
      <w:r w:rsidR="009A0AD1" w:rsidRPr="00C814A5">
        <w:rPr>
          <w:rFonts w:ascii="Arial" w:hAnsi="Arial" w:cs="Arial"/>
          <w:bCs/>
          <w:i/>
          <w:color w:val="000000"/>
          <w:sz w:val="24"/>
          <w:szCs w:val="24"/>
        </w:rPr>
        <w:t xml:space="preserve">Australia Economic Partnership Agreement which came into effect in January 2015. </w:t>
      </w:r>
    </w:p>
    <w:p w:rsidR="009A0AD1" w:rsidRPr="00C814A5" w:rsidRDefault="009A0AD1" w:rsidP="00693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 xml:space="preserve">TASK: </w:t>
      </w:r>
    </w:p>
    <w:p w:rsidR="009A0AD1" w:rsidRPr="00C814A5" w:rsidRDefault="009A0AD1" w:rsidP="00693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>Part 1</w:t>
      </w:r>
      <w:r w:rsidR="00693CAC">
        <w:rPr>
          <w:rFonts w:ascii="Arial" w:hAnsi="Arial" w:cs="Arial"/>
          <w:color w:val="000000"/>
          <w:sz w:val="24"/>
          <w:szCs w:val="24"/>
        </w:rPr>
        <w:t xml:space="preserve">: 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Construct an infographic, using economic terminology and current economic information and/or data </w:t>
      </w:r>
      <w:r w:rsidRPr="00C814A5">
        <w:rPr>
          <w:rFonts w:ascii="Arial" w:hAnsi="Arial" w:cs="Arial"/>
          <w:b/>
          <w:color w:val="000000"/>
          <w:sz w:val="24"/>
          <w:szCs w:val="24"/>
        </w:rPr>
        <w:t>outlining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 the following: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Australia’s major imports and exports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Australia’s major trade partners</w:t>
      </w:r>
    </w:p>
    <w:p w:rsidR="009A0AD1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How Australian trade has changed over time (don’t go back further than 50 years).</w:t>
      </w:r>
    </w:p>
    <w:p w:rsidR="00693CAC" w:rsidRDefault="00693CAC" w:rsidP="00693CA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693CAC" w:rsidRPr="00693CAC" w:rsidRDefault="00693CAC" w:rsidP="00693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693CAC">
        <w:rPr>
          <w:rFonts w:ascii="Arial" w:hAnsi="Arial" w:cs="Arial"/>
          <w:b/>
          <w:color w:val="000000"/>
          <w:sz w:val="24"/>
          <w:szCs w:val="24"/>
        </w:rPr>
        <w:t xml:space="preserve">NOTE: As part of this task you will have to submit a KWL, your note-taking for each area, PMI (or self-reflection) and a correctly formatted bibliography which uses ethical protocols. 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Websites which may provide information on Australian trade patterns include:</w:t>
      </w:r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Australian Government Department of Foreign Affairs and Trade </w:t>
      </w:r>
      <w:hyperlink r:id="rId10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www.dfat.gov.au</w:t>
        </w:r>
      </w:hyperlink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Trading Economics </w:t>
      </w:r>
      <w:hyperlink r:id="rId11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www.tradingeconomics.com</w:t>
        </w:r>
      </w:hyperlink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Australian Bureau of Statistics </w:t>
      </w:r>
      <w:hyperlink r:id="rId12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www.abs.gov.au</w:t>
        </w:r>
      </w:hyperlink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Business Insider Australia </w:t>
      </w:r>
      <w:hyperlink r:id="rId13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www.businessinsider.com.au</w:t>
        </w:r>
      </w:hyperlink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World Trade Organisation </w:t>
      </w:r>
      <w:hyperlink r:id="rId14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www.wto.org</w:t>
        </w:r>
      </w:hyperlink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NOTE: An effective infographic presents current and reliable data in a simple and visually appealing way. You may like to use pictures and symbols such as flags and graphs (pie, bar etc) to represent your information visually. 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>Please Note Assessment 6 will require you to do the following: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Using your infographic as an aid, complete an in</w:t>
      </w:r>
      <w:r w:rsidRPr="00C814A5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C814A5">
        <w:rPr>
          <w:rFonts w:ascii="Arial" w:hAnsi="Arial" w:cs="Arial"/>
          <w:color w:val="000000"/>
          <w:sz w:val="24"/>
          <w:szCs w:val="24"/>
        </w:rPr>
        <w:t>class, extended answer response based on the following: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The advantages of international trade to the Australian economy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Australia’s trade partners (who we trade with and why)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Australian imports and exports (what we trade and why we trade it)</w:t>
      </w:r>
    </w:p>
    <w:p w:rsidR="009A0AD1" w:rsidRPr="00C814A5" w:rsidRDefault="009D244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The</w:t>
      </w:r>
      <w:r w:rsidR="009A0AD1" w:rsidRPr="00C814A5">
        <w:rPr>
          <w:rFonts w:ascii="Arial" w:hAnsi="Arial" w:cs="Arial"/>
          <w:color w:val="000000"/>
          <w:sz w:val="24"/>
          <w:szCs w:val="24"/>
        </w:rPr>
        <w:t xml:space="preserve"> </w:t>
      </w:r>
      <w:r w:rsidR="009A0AD1" w:rsidRPr="00C814A5">
        <w:rPr>
          <w:rFonts w:ascii="Arial" w:hAnsi="Arial" w:cs="Arial"/>
          <w:color w:val="000000"/>
          <w:sz w:val="24"/>
          <w:szCs w:val="24"/>
          <w:u w:val="single"/>
        </w:rPr>
        <w:t xml:space="preserve">interdependent </w:t>
      </w:r>
      <w:r w:rsidR="009A0AD1" w:rsidRPr="00C814A5">
        <w:rPr>
          <w:rFonts w:ascii="Arial" w:hAnsi="Arial" w:cs="Arial"/>
          <w:color w:val="000000"/>
          <w:sz w:val="24"/>
          <w:szCs w:val="24"/>
        </w:rPr>
        <w:t>relationship between Australia and its trade partners.</w:t>
      </w:r>
    </w:p>
    <w:p w:rsidR="003F38AB" w:rsidRPr="00C814A5" w:rsidRDefault="003F38AB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EF7A76"/>
          <w:sz w:val="24"/>
          <w:szCs w:val="24"/>
        </w:rPr>
      </w:pPr>
    </w:p>
    <w:p w:rsidR="00CA26A4" w:rsidRPr="00C814A5" w:rsidRDefault="00CA26A4" w:rsidP="0040143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An introduct</w:t>
      </w:r>
      <w:r w:rsidR="00A561E5" w:rsidRPr="00C814A5">
        <w:rPr>
          <w:rFonts w:ascii="Arial" w:hAnsi="Arial" w:cs="Arial"/>
          <w:color w:val="000000"/>
          <w:sz w:val="24"/>
          <w:szCs w:val="24"/>
        </w:rPr>
        <w:t>ion to building an outstanding I</w:t>
      </w:r>
      <w:r w:rsidRPr="00C814A5">
        <w:rPr>
          <w:rFonts w:ascii="Arial" w:hAnsi="Arial" w:cs="Arial"/>
          <w:color w:val="000000"/>
          <w:sz w:val="24"/>
          <w:szCs w:val="24"/>
        </w:rPr>
        <w:t>nfographic can be found here:</w:t>
      </w:r>
    </w:p>
    <w:p w:rsidR="009A0AD1" w:rsidRPr="00C814A5" w:rsidRDefault="00CA26A4" w:rsidP="00B2325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z w:val="24"/>
          <w:szCs w:val="24"/>
        </w:rPr>
        <w:sectPr w:rsidR="009A0AD1" w:rsidRPr="00C814A5" w:rsidSect="00DF2B9B">
          <w:foot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HubSpot Blogs. </w:t>
      </w:r>
      <w:r w:rsidRPr="00C814A5">
        <w:rPr>
          <w:rFonts w:ascii="Arial" w:hAnsi="Arial" w:cs="Arial"/>
          <w:i/>
          <w:iCs/>
          <w:color w:val="000000"/>
          <w:sz w:val="24"/>
          <w:szCs w:val="24"/>
        </w:rPr>
        <w:t>10 Traits of Amazingly Awesome Infographics</w:t>
      </w:r>
      <w:r w:rsidR="00B23259" w:rsidRPr="00C814A5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hyperlink r:id="rId16" w:history="1"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http://blog.hubspot.com/blog/tabid/6307/bid/28436/10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Traits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of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Amazingly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Awesome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Infographics.aspx</w:t>
        </w:r>
      </w:hyperlink>
    </w:p>
    <w:p w:rsidR="00FD6C6E" w:rsidRPr="00C814A5" w:rsidRDefault="00FD6C6E" w:rsidP="00FD6C6E">
      <w:pPr>
        <w:rPr>
          <w:rFonts w:ascii="Arial Narrow" w:hAnsi="Arial Narrow"/>
          <w:sz w:val="32"/>
          <w:szCs w:val="28"/>
        </w:rPr>
      </w:pPr>
      <w:r w:rsidRPr="00C814A5">
        <w:rPr>
          <w:rFonts w:ascii="Arial Narrow" w:hAnsi="Arial Narrow"/>
          <w:b/>
          <w:bCs/>
          <w:sz w:val="32"/>
          <w:szCs w:val="28"/>
          <w:u w:val="single"/>
        </w:rPr>
        <w:lastRenderedPageBreak/>
        <w:t>Bibliography Worksheet</w:t>
      </w:r>
      <w:r w:rsidRPr="00C814A5">
        <w:rPr>
          <w:rFonts w:ascii="Arial Narrow" w:hAnsi="Arial Narrow"/>
          <w:b/>
          <w:bCs/>
          <w:sz w:val="32"/>
          <w:szCs w:val="28"/>
        </w:rPr>
        <w:t xml:space="preserve">:         </w:t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  <w:t xml:space="preserve">  </w:t>
      </w:r>
      <w:r w:rsidRPr="00C814A5">
        <w:rPr>
          <w:rFonts w:ascii="Arial Narrow" w:hAnsi="Arial Narrow"/>
          <w:sz w:val="32"/>
          <w:szCs w:val="28"/>
        </w:rPr>
        <w:t>Name_______________________________ Class________</w:t>
      </w:r>
    </w:p>
    <w:p w:rsidR="00FD6C6E" w:rsidRPr="00C814A5" w:rsidRDefault="00FD6C6E" w:rsidP="00FD6C6E">
      <w:pPr>
        <w:jc w:val="center"/>
        <w:rPr>
          <w:rFonts w:ascii="Arial Narrow" w:hAnsi="Arial Narrow" w:cs="Arial"/>
          <w:b/>
          <w:bCs/>
          <w:sz w:val="24"/>
        </w:rPr>
      </w:pPr>
      <w:r w:rsidRPr="00C814A5">
        <w:rPr>
          <w:rFonts w:ascii="Arial Narrow" w:hAnsi="Arial Narrow"/>
          <w:b/>
          <w:sz w:val="32"/>
          <w:szCs w:val="28"/>
        </w:rPr>
        <w:t>Use this sheet to record details of resources as you use them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9"/>
        <w:gridCol w:w="1025"/>
        <w:gridCol w:w="2680"/>
        <w:gridCol w:w="1103"/>
        <w:gridCol w:w="1340"/>
        <w:gridCol w:w="3941"/>
        <w:gridCol w:w="271"/>
        <w:gridCol w:w="2365"/>
        <w:gridCol w:w="44"/>
      </w:tblGrid>
      <w:tr w:rsidR="00FD6C6E" w:rsidRPr="00C814A5" w:rsidTr="00FD6C6E">
        <w:trPr>
          <w:cantSplit/>
          <w:trHeight w:val="813"/>
        </w:trPr>
        <w:tc>
          <w:tcPr>
            <w:tcW w:w="15558" w:type="dxa"/>
            <w:gridSpan w:val="9"/>
          </w:tcPr>
          <w:p w:rsidR="00FD6C6E" w:rsidRPr="00C814A5" w:rsidRDefault="00FD6C6E" w:rsidP="00FD6C6E">
            <w:pPr>
              <w:rPr>
                <w:rFonts w:ascii="Arial" w:hAnsi="Arial" w:cs="Arial"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For any Article on the Web</w:t>
            </w:r>
            <w:r w:rsidRPr="00C814A5">
              <w:rPr>
                <w:rFonts w:ascii="Arial" w:hAnsi="Arial" w:cs="Arial"/>
                <w:bCs/>
              </w:rPr>
              <w:t xml:space="preserve"> eg.  Smith, P.( 2001), </w:t>
            </w:r>
            <w:r w:rsidRPr="00C814A5">
              <w:rPr>
                <w:rFonts w:ascii="Arial" w:hAnsi="Arial" w:cs="Arial"/>
                <w:bCs/>
                <w:u w:val="single"/>
              </w:rPr>
              <w:t>coral</w:t>
            </w:r>
            <w:r w:rsidRPr="00C814A5">
              <w:rPr>
                <w:rFonts w:ascii="Arial" w:hAnsi="Arial" w:cs="Arial"/>
                <w:bCs/>
              </w:rPr>
              <w:t xml:space="preserve"> [online] Available: </w:t>
            </w:r>
            <w:hyperlink r:id="rId17" w:history="1">
              <w:r w:rsidRPr="00C814A5">
                <w:rPr>
                  <w:rStyle w:val="Hyperlink"/>
                  <w:rFonts w:ascii="Arial" w:hAnsi="Arial" w:cs="Arial"/>
                  <w:b/>
                  <w:bCs/>
                </w:rPr>
                <w:t>http://www.greatbarrierreef.gov.au</w:t>
              </w:r>
            </w:hyperlink>
            <w:r w:rsidRPr="00C814A5">
              <w:rPr>
                <w:rFonts w:ascii="Arial" w:hAnsi="Arial" w:cs="Arial"/>
                <w:bCs/>
              </w:rPr>
              <w:t xml:space="preserve"> Accessed [2007. May 9]</w:t>
            </w:r>
          </w:p>
          <w:p w:rsidR="00FD6C6E" w:rsidRPr="00C814A5" w:rsidRDefault="00FD6C6E" w:rsidP="00FD6C6E">
            <w:pPr>
              <w:rPr>
                <w:rFonts w:ascii="Arial" w:hAnsi="Arial" w:cs="Arial"/>
                <w:bCs/>
              </w:rPr>
            </w:pPr>
            <w:r w:rsidRPr="00C814A5">
              <w:rPr>
                <w:rFonts w:ascii="Arial" w:hAnsi="Arial" w:cs="Arial"/>
                <w:bCs/>
              </w:rPr>
              <w:t xml:space="preserve">           </w:t>
            </w:r>
          </w:p>
        </w:tc>
      </w:tr>
      <w:tr w:rsidR="00FD6C6E" w:rsidRPr="00C814A5" w:rsidTr="00FD6C6E">
        <w:trPr>
          <w:cantSplit/>
          <w:trHeight w:val="1693"/>
        </w:trPr>
        <w:tc>
          <w:tcPr>
            <w:tcW w:w="2789" w:type="dxa"/>
            <w:vAlign w:val="bottom"/>
          </w:tcPr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Author’s Surname then First name/ initial</w:t>
            </w:r>
          </w:p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Or</w:t>
            </w:r>
          </w:p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 xml:space="preserve"> Organisation name.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(Year).</w:t>
            </w: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“Name of Entry”.</w:t>
            </w:r>
          </w:p>
        </w:tc>
        <w:tc>
          <w:tcPr>
            <w:tcW w:w="1103" w:type="dxa"/>
          </w:tcPr>
          <w:p w:rsidR="00FD6C6E" w:rsidRPr="00C814A5" w:rsidRDefault="00FD6C6E" w:rsidP="00FD6C6E">
            <w:pPr>
              <w:pStyle w:val="Heading5"/>
            </w:pPr>
            <w:r w:rsidRPr="00C814A5">
              <w:t>(Online).</w:t>
            </w:r>
          </w:p>
        </w:tc>
        <w:tc>
          <w:tcPr>
            <w:tcW w:w="1340" w:type="dxa"/>
          </w:tcPr>
          <w:p w:rsidR="00FD6C6E" w:rsidRPr="00C814A5" w:rsidRDefault="00FD6C6E" w:rsidP="00FD6C6E">
            <w:pPr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Available: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&lt;URL&gt;</w:t>
            </w: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 xml:space="preserve">                        </w:t>
            </w: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  <w:sz w:val="18"/>
              </w:rPr>
            </w:pPr>
            <w:r w:rsidRPr="00C814A5">
              <w:rPr>
                <w:rFonts w:ascii="Arial" w:hAnsi="Arial" w:cs="Arial"/>
                <w:b/>
                <w:bCs/>
              </w:rPr>
              <w:t>[Date Accessed]</w:t>
            </w:r>
          </w:p>
        </w:tc>
      </w:tr>
      <w:tr w:rsidR="00FD6C6E" w:rsidRPr="00C814A5" w:rsidTr="00FD6C6E">
        <w:trPr>
          <w:cantSplit/>
          <w:trHeight w:val="440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center"/>
            </w:pPr>
            <w:r w:rsidRPr="00C814A5">
              <w:rPr>
                <w:rFonts w:ascii="Arial" w:hAnsi="Arial" w:cs="Arial"/>
              </w:rPr>
              <w:t>(Online).</w:t>
            </w: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</w:rPr>
            </w:pPr>
            <w:r w:rsidRPr="00C814A5">
              <w:rPr>
                <w:rFonts w:ascii="Arial" w:hAnsi="Arial" w:cs="Arial"/>
              </w:rPr>
              <w:t xml:space="preserve">Available 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center"/>
            </w:pPr>
            <w:r w:rsidRPr="00C814A5">
              <w:rPr>
                <w:rFonts w:ascii="Arial" w:hAnsi="Arial" w:cs="Arial"/>
              </w:rPr>
              <w:t>(Online).</w:t>
            </w: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</w:rPr>
            </w:pPr>
            <w:r w:rsidRPr="00C814A5">
              <w:rPr>
                <w:rFonts w:ascii="Arial" w:hAnsi="Arial" w:cs="Arial"/>
              </w:rPr>
              <w:t>Available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gridAfter w:val="1"/>
          <w:wAfter w:w="44" w:type="dxa"/>
          <w:cantSplit/>
          <w:trHeight w:val="813"/>
        </w:trPr>
        <w:tc>
          <w:tcPr>
            <w:tcW w:w="15514" w:type="dxa"/>
            <w:gridSpan w:val="8"/>
            <w:tcBorders>
              <w:left w:val="single" w:sz="4" w:space="0" w:color="auto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FD6C6E" w:rsidRPr="00C814A5" w:rsidRDefault="00FD6C6E" w:rsidP="00FD6C6E">
      <w:pPr>
        <w:spacing w:after="0"/>
        <w:rPr>
          <w:rFonts w:ascii="Arial" w:hAnsi="Arial" w:cs="Arial"/>
          <w:b/>
          <w:bCs/>
        </w:rPr>
      </w:pPr>
      <w:r w:rsidRPr="00C814A5">
        <w:rPr>
          <w:rFonts w:ascii="Arial" w:hAnsi="Arial" w:cs="Arial"/>
          <w:b/>
          <w:bCs/>
        </w:rPr>
        <w:t>If information can’t be found, put in a dash (------) with your ruler.</w:t>
      </w:r>
    </w:p>
    <w:p w:rsidR="00FD6C6E" w:rsidRPr="00C814A5" w:rsidRDefault="00FD6C6E" w:rsidP="00FD6C6E">
      <w:pPr>
        <w:spacing w:after="0"/>
        <w:jc w:val="center"/>
        <w:rPr>
          <w:rFonts w:ascii="Arial" w:hAnsi="Arial" w:cs="Arial"/>
          <w:b/>
          <w:bCs/>
        </w:rPr>
      </w:pPr>
      <w:r w:rsidRPr="00C814A5">
        <w:rPr>
          <w:rFonts w:ascii="Arial" w:hAnsi="Arial" w:cs="Arial"/>
          <w:b/>
          <w:bCs/>
        </w:rPr>
        <w:t>Then the information is listed in alphabetical order on a new page . See example below:</w:t>
      </w:r>
    </w:p>
    <w:p w:rsidR="00FD6C6E" w:rsidRPr="00C814A5" w:rsidRDefault="00FD6C6E" w:rsidP="00FD6C6E">
      <w:pPr>
        <w:spacing w:after="0"/>
        <w:rPr>
          <w:rFonts w:ascii="Arial" w:hAnsi="Arial" w:cs="Arial"/>
          <w:bCs/>
        </w:rPr>
      </w:pPr>
      <w:r w:rsidRPr="00C814A5">
        <w:rPr>
          <w:rFonts w:ascii="Arial" w:hAnsi="Arial" w:cs="Arial"/>
          <w:bCs/>
        </w:rPr>
        <w:t>Brown, R. (1998) The Environment. Penguin, New York.</w:t>
      </w:r>
    </w:p>
    <w:p w:rsidR="00FD6C6E" w:rsidRPr="00C814A5" w:rsidRDefault="00FD6C6E" w:rsidP="00FD6C6E">
      <w:pPr>
        <w:spacing w:after="0"/>
        <w:rPr>
          <w:rFonts w:ascii="Arial" w:hAnsi="Arial" w:cs="Arial"/>
          <w:bCs/>
        </w:rPr>
      </w:pPr>
      <w:r w:rsidRPr="00C814A5">
        <w:rPr>
          <w:rFonts w:ascii="Arial" w:hAnsi="Arial" w:cs="Arial"/>
          <w:bCs/>
        </w:rPr>
        <w:t>Chester Hill High School 1999 [video recording]</w:t>
      </w:r>
    </w:p>
    <w:p w:rsidR="00FD6C6E" w:rsidRPr="00C814A5" w:rsidRDefault="00FD6C6E" w:rsidP="00FD6C6E">
      <w:pPr>
        <w:spacing w:after="0"/>
        <w:rPr>
          <w:rFonts w:ascii="Arial" w:hAnsi="Arial" w:cs="Arial"/>
        </w:rPr>
      </w:pPr>
      <w:r w:rsidRPr="00C814A5">
        <w:rPr>
          <w:rFonts w:ascii="Arial" w:hAnsi="Arial" w:cs="Arial"/>
        </w:rPr>
        <w:t>Jones, J.( 2011) “Money Matters”, Sydney Morning Herald, (Sydney), 24 March, p.29.</w:t>
      </w:r>
    </w:p>
    <w:p w:rsidR="003F1D61" w:rsidRPr="00C814A5" w:rsidRDefault="003F1D61" w:rsidP="003F1D61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Cs/>
          <w:i/>
          <w:sz w:val="24"/>
          <w:szCs w:val="24"/>
          <w:lang w:val="en-US"/>
        </w:rPr>
      </w:pPr>
      <w:r w:rsidRPr="00C814A5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C5582" wp14:editId="43A91A0B">
                <wp:simplePos x="0" y="0"/>
                <wp:positionH relativeFrom="column">
                  <wp:posOffset>4424680</wp:posOffset>
                </wp:positionH>
                <wp:positionV relativeFrom="paragraph">
                  <wp:posOffset>-367192</wp:posOffset>
                </wp:positionV>
                <wp:extent cx="4505325" cy="2667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9A" w:rsidRPr="000420D1" w:rsidRDefault="00E4009A" w:rsidP="003F1D61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C5582" id="Text Box 10" o:spid="_x0000_s1031" type="#_x0000_t202" style="position:absolute;left:0;text-align:left;margin-left:348.4pt;margin-top:-28.9pt;width:35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">
                <v:textbox>
                  <w:txbxContent>
                    <w:p w:rsidR="00E4009A" w:rsidRPr="000420D1" w:rsidRDefault="00E4009A" w:rsidP="003F1D61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 w:rsidRPr="00C814A5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1" locked="0" layoutInCell="1" allowOverlap="1" wp14:anchorId="4958EC37" wp14:editId="736ADA1C">
            <wp:simplePos x="0" y="0"/>
            <wp:positionH relativeFrom="column">
              <wp:posOffset>-220345</wp:posOffset>
            </wp:positionH>
            <wp:positionV relativeFrom="paragraph">
              <wp:posOffset>-398145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4A5">
        <w:rPr>
          <w:rFonts w:ascii="Arial" w:eastAsia="Times New Roman" w:hAnsi="Arial" w:cs="Arial"/>
          <w:bCs/>
          <w:sz w:val="28"/>
          <w:szCs w:val="28"/>
          <w:lang w:val="en-US"/>
        </w:rPr>
        <w:t>N</w:t>
      </w:r>
      <w:r w:rsidR="00FD6C6E" w:rsidRPr="00C814A5">
        <w:rPr>
          <w:rFonts w:ascii="Arial" w:eastAsia="Times New Roman" w:hAnsi="Arial" w:cs="Arial"/>
          <w:bCs/>
          <w:sz w:val="28"/>
          <w:szCs w:val="28"/>
          <w:lang w:val="en-US"/>
        </w:rPr>
        <w:t>ame: _________________________________</w:t>
      </w:r>
      <w:r w:rsidRPr="00C814A5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                DETAILED MARKING GUIDE/RUBIRC (PLANNING)</w:t>
      </w:r>
      <w:r w:rsidRPr="00C814A5">
        <w:rPr>
          <w:rFonts w:ascii="Arial" w:eastAsia="Times New Roman" w:hAnsi="Arial" w:cs="Arial"/>
          <w:bCs/>
          <w:sz w:val="28"/>
          <w:szCs w:val="28"/>
          <w:lang w:val="en-US"/>
        </w:rPr>
        <w:tab/>
      </w:r>
    </w:p>
    <w:p w:rsidR="00FD6C6E" w:rsidRPr="00C814A5" w:rsidRDefault="00FD6C6E" w:rsidP="00FD6C6E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814A5">
        <w:rPr>
          <w:rFonts w:ascii="Arial" w:hAnsi="Arial" w:cs="Arial"/>
          <w:b/>
          <w:sz w:val="32"/>
          <w:szCs w:val="32"/>
          <w:u w:val="single"/>
        </w:rPr>
        <w:t xml:space="preserve">Year 9 Economics </w:t>
      </w:r>
      <w:r w:rsidR="009D2441" w:rsidRPr="00C814A5">
        <w:rPr>
          <w:rFonts w:ascii="Arial" w:hAnsi="Arial" w:cs="Arial"/>
          <w:b/>
          <w:sz w:val="32"/>
          <w:szCs w:val="32"/>
          <w:u w:val="single"/>
        </w:rPr>
        <w:t>&amp; Business</w:t>
      </w:r>
      <w:r w:rsidRPr="00C814A5">
        <w:rPr>
          <w:rFonts w:ascii="Arial" w:hAnsi="Arial" w:cs="Arial"/>
          <w:b/>
          <w:sz w:val="32"/>
          <w:szCs w:val="32"/>
          <w:u w:val="single"/>
        </w:rPr>
        <w:t>: Assessment 5 Infographic Task</w:t>
      </w:r>
      <w:r w:rsidRPr="00C814A5">
        <w:rPr>
          <w:rFonts w:ascii="Arial" w:hAnsi="Arial" w:cs="Arial"/>
          <w:b/>
          <w:bCs/>
          <w:sz w:val="32"/>
          <w:szCs w:val="32"/>
          <w:u w:val="single"/>
        </w:rPr>
        <w:t xml:space="preserve"> - International Trade </w:t>
      </w:r>
    </w:p>
    <w:tbl>
      <w:tblPr>
        <w:tblpPr w:leftFromText="180" w:rightFromText="180" w:vertAnchor="text" w:horzAnchor="margin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029"/>
        <w:gridCol w:w="2410"/>
        <w:gridCol w:w="2409"/>
        <w:gridCol w:w="2694"/>
        <w:gridCol w:w="1134"/>
      </w:tblGrid>
      <w:tr w:rsidR="00693CAC" w:rsidRPr="00C814A5" w:rsidTr="00693CAC">
        <w:trPr>
          <w:trHeight w:val="899"/>
        </w:trPr>
        <w:tc>
          <w:tcPr>
            <w:tcW w:w="2332" w:type="dxa"/>
            <w:shd w:val="clear" w:color="auto" w:fill="BFBFBF"/>
          </w:tcPr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Task </w:t>
            </w:r>
            <w:r w:rsidRPr="00C814A5">
              <w:rPr>
                <w:rFonts w:ascii="Arial" w:hAnsi="Arial" w:cs="Arial"/>
                <w:b/>
              </w:rPr>
              <w:sym w:font="Wingdings" w:char="F0E2"/>
            </w:r>
            <w:r w:rsidRPr="00C814A5">
              <w:rPr>
                <w:rFonts w:ascii="Arial" w:hAnsi="Arial" w:cs="Arial"/>
                <w:b/>
              </w:rPr>
              <w:t xml:space="preserve"> &amp; </w:t>
            </w:r>
          </w:p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Marks Allocation </w:t>
            </w:r>
            <w:r w:rsidRPr="00C814A5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029" w:type="dxa"/>
            <w:shd w:val="clear" w:color="auto" w:fill="D9D9D9"/>
          </w:tcPr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7 - 8</w:t>
            </w:r>
          </w:p>
        </w:tc>
        <w:tc>
          <w:tcPr>
            <w:tcW w:w="2410" w:type="dxa"/>
            <w:shd w:val="clear" w:color="auto" w:fill="D9D9D9"/>
          </w:tcPr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5 - 6 </w:t>
            </w:r>
          </w:p>
        </w:tc>
        <w:tc>
          <w:tcPr>
            <w:tcW w:w="2409" w:type="dxa"/>
            <w:shd w:val="clear" w:color="auto" w:fill="D9D9D9"/>
          </w:tcPr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3 - 4</w:t>
            </w:r>
          </w:p>
        </w:tc>
        <w:tc>
          <w:tcPr>
            <w:tcW w:w="2694" w:type="dxa"/>
            <w:shd w:val="clear" w:color="auto" w:fill="D9D9D9"/>
          </w:tcPr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0 - 2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93CAC" w:rsidRPr="00C814A5" w:rsidRDefault="00693CAC" w:rsidP="00FD6C6E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Mark Attained</w:t>
            </w:r>
          </w:p>
        </w:tc>
      </w:tr>
      <w:tr w:rsidR="00693CAC" w:rsidRPr="00C814A5" w:rsidTr="00693CAC">
        <w:trPr>
          <w:trHeight w:val="1984"/>
        </w:trPr>
        <w:tc>
          <w:tcPr>
            <w:tcW w:w="2332" w:type="dxa"/>
            <w:shd w:val="clear" w:color="auto" w:fill="auto"/>
          </w:tcPr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KWL Chart</w:t>
            </w:r>
          </w:p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</w:p>
          <w:p w:rsidR="00693CAC" w:rsidRPr="00C814A5" w:rsidRDefault="00693CAC" w:rsidP="003F1D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029" w:type="dxa"/>
          </w:tcPr>
          <w:p w:rsidR="00693CAC" w:rsidRPr="00C814A5" w:rsidRDefault="00693CAC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93CAC" w:rsidRPr="00C814A5" w:rsidRDefault="00693CAC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very detailed and comprehensive chart, through the use of a well-structured KWL Chart. Comprehensive detail is used in each section of the KWL chart, which relates clearly to the task and the key areas.</w:t>
            </w:r>
            <w:r>
              <w:rPr>
                <w:rFonts w:ascii="Arial" w:hAnsi="Arial" w:cs="Arial"/>
                <w:color w:val="000000"/>
                <w:sz w:val="16"/>
                <w:szCs w:val="18"/>
              </w:rPr>
              <w:t xml:space="preserve"> Clear focus questions that provide clearly defined aims. </w:t>
            </w:r>
          </w:p>
        </w:tc>
        <w:tc>
          <w:tcPr>
            <w:tcW w:w="2409" w:type="dxa"/>
            <w:shd w:val="clear" w:color="auto" w:fill="auto"/>
          </w:tcPr>
          <w:p w:rsidR="00693CAC" w:rsidRPr="00C814A5" w:rsidRDefault="00693CAC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less detailed KWL chart. Less comprehensive reference to key areas. Some sections are incomplete or the chart is not finished, with sections missing.</w:t>
            </w:r>
            <w:r>
              <w:rPr>
                <w:rFonts w:ascii="Arial" w:hAnsi="Arial" w:cs="Arial"/>
                <w:color w:val="000000"/>
                <w:sz w:val="16"/>
                <w:szCs w:val="18"/>
              </w:rPr>
              <w:t xml:space="preserve"> Some clear focus questions included which provide clear aims. </w:t>
            </w:r>
          </w:p>
        </w:tc>
        <w:tc>
          <w:tcPr>
            <w:tcW w:w="2694" w:type="dxa"/>
            <w:shd w:val="clear" w:color="auto" w:fill="auto"/>
          </w:tcPr>
          <w:p w:rsidR="00693CAC" w:rsidRPr="00C814A5" w:rsidRDefault="00693CAC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generalised plan and/or limited chart. Limited references are made to key areas. Sections are missed.</w:t>
            </w:r>
            <w:r>
              <w:rPr>
                <w:rFonts w:ascii="Arial" w:hAnsi="Arial" w:cs="Arial"/>
                <w:color w:val="000000"/>
                <w:sz w:val="16"/>
                <w:szCs w:val="18"/>
              </w:rPr>
              <w:t xml:space="preserve"> Limtied/basic focus questions, not clearly defined. </w:t>
            </w:r>
          </w:p>
          <w:p w:rsidR="00693CAC" w:rsidRPr="00C814A5" w:rsidRDefault="00693CAC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693CAC" w:rsidRPr="00C814A5" w:rsidRDefault="00693CAC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No KWL Chart is submitted (0)</w:t>
            </w:r>
          </w:p>
        </w:tc>
        <w:tc>
          <w:tcPr>
            <w:tcW w:w="1134" w:type="dxa"/>
          </w:tcPr>
          <w:p w:rsidR="00693CAC" w:rsidRPr="00C814A5" w:rsidRDefault="00693CAC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693CAC" w:rsidRPr="00C814A5" w:rsidTr="00693CAC">
        <w:trPr>
          <w:trHeight w:val="1697"/>
        </w:trPr>
        <w:tc>
          <w:tcPr>
            <w:tcW w:w="2332" w:type="dxa"/>
            <w:shd w:val="clear" w:color="auto" w:fill="FFFFFF" w:themeFill="background1"/>
          </w:tcPr>
          <w:p w:rsidR="00693CAC" w:rsidRPr="00C814A5" w:rsidRDefault="00693CAC" w:rsidP="003F1D61">
            <w:pPr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Extra notes</w:t>
            </w:r>
          </w:p>
          <w:p w:rsidR="00693CAC" w:rsidRPr="00C814A5" w:rsidRDefault="00693CAC" w:rsidP="003F1D61">
            <w:pPr>
              <w:shd w:val="clear" w:color="auto" w:fill="FFFFFF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029" w:type="dxa"/>
            <w:shd w:val="clear" w:color="auto" w:fill="FFFFFF" w:themeFill="background1"/>
          </w:tcPr>
          <w:p w:rsidR="00693CAC" w:rsidRPr="00C814A5" w:rsidRDefault="00693CAC" w:rsidP="009D244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693CAC" w:rsidRPr="00C814A5" w:rsidRDefault="00693CAC" w:rsidP="009D244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Provides very detailed, comprehensive and accurate extra notes. Addresses research areas in detail and uses extensive examples for supporting evidence. Uses evidence from a range of sources.</w:t>
            </w:r>
          </w:p>
        </w:tc>
        <w:tc>
          <w:tcPr>
            <w:tcW w:w="2409" w:type="dxa"/>
            <w:shd w:val="clear" w:color="auto" w:fill="FFFFFF" w:themeFill="background1"/>
          </w:tcPr>
          <w:p w:rsidR="00693CAC" w:rsidRPr="00C814A5" w:rsidRDefault="00693CAC" w:rsidP="009D244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Provides basic extra notes for the topic. Addresses research areas in limited detail and uses a few examples for supporting evidence.</w:t>
            </w:r>
          </w:p>
        </w:tc>
        <w:tc>
          <w:tcPr>
            <w:tcW w:w="2694" w:type="dxa"/>
            <w:shd w:val="clear" w:color="auto" w:fill="FFFFFF" w:themeFill="background1"/>
          </w:tcPr>
          <w:p w:rsidR="00693CAC" w:rsidRPr="00C814A5" w:rsidRDefault="00693CAC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Provides limited and/or no extra notes. Does not complete the section. Examples are not demonstrated throughout.</w:t>
            </w:r>
          </w:p>
          <w:p w:rsidR="00693CAC" w:rsidRPr="00C814A5" w:rsidRDefault="00693CAC" w:rsidP="003F1D61">
            <w:pPr>
              <w:rPr>
                <w:rFonts w:ascii="Arial" w:hAnsi="Arial" w:cs="Arial"/>
                <w:sz w:val="16"/>
                <w:szCs w:val="18"/>
              </w:rPr>
            </w:pPr>
            <w:r w:rsidRPr="00C814A5">
              <w:rPr>
                <w:rFonts w:ascii="Arial" w:hAnsi="Arial" w:cs="Arial"/>
                <w:sz w:val="16"/>
                <w:szCs w:val="18"/>
              </w:rPr>
              <w:t>No extra notes are submitted (0)</w:t>
            </w:r>
          </w:p>
        </w:tc>
        <w:tc>
          <w:tcPr>
            <w:tcW w:w="1134" w:type="dxa"/>
            <w:shd w:val="clear" w:color="auto" w:fill="FFFFFF" w:themeFill="background1"/>
          </w:tcPr>
          <w:p w:rsidR="00693CAC" w:rsidRPr="00C814A5" w:rsidRDefault="00693CAC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693CAC" w:rsidRPr="00C814A5" w:rsidTr="00693CAC">
        <w:trPr>
          <w:trHeight w:val="1637"/>
        </w:trPr>
        <w:tc>
          <w:tcPr>
            <w:tcW w:w="2332" w:type="dxa"/>
            <w:shd w:val="clear" w:color="auto" w:fill="auto"/>
          </w:tcPr>
          <w:p w:rsidR="00693CAC" w:rsidRPr="00C814A5" w:rsidRDefault="00693CAC" w:rsidP="00693C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Self Reflection</w:t>
            </w:r>
          </w:p>
          <w:p w:rsidR="00693CAC" w:rsidRPr="00C814A5" w:rsidRDefault="00693CAC" w:rsidP="00693CAC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029" w:type="dxa"/>
          </w:tcPr>
          <w:p w:rsidR="00693CAC" w:rsidRDefault="00693CAC" w:rsidP="00693C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Completes all four sections of the self-reflection using full sentences and uses detailed examples. </w:t>
            </w:r>
          </w:p>
          <w:p w:rsidR="00693CAC" w:rsidRPr="00F77E24" w:rsidRDefault="00693CAC" w:rsidP="00693C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(Each section worth 2 marks)</w:t>
            </w:r>
          </w:p>
        </w:tc>
        <w:tc>
          <w:tcPr>
            <w:tcW w:w="2410" w:type="dxa"/>
            <w:shd w:val="clear" w:color="auto" w:fill="auto"/>
          </w:tcPr>
          <w:p w:rsidR="00693CAC" w:rsidRDefault="00693CAC" w:rsidP="00693C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787C">
              <w:rPr>
                <w:rFonts w:ascii="Arial" w:hAnsi="Arial" w:cs="Arial"/>
                <w:color w:val="000000"/>
                <w:sz w:val="18"/>
                <w:szCs w:val="18"/>
              </w:rPr>
              <w:t xml:space="preserve">Completes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parts of the </w:t>
            </w:r>
            <w:r w:rsidRPr="00D4787C">
              <w:rPr>
                <w:rFonts w:ascii="Arial" w:hAnsi="Arial" w:cs="Arial"/>
                <w:color w:val="000000"/>
                <w:sz w:val="18"/>
                <w:szCs w:val="18"/>
              </w:rPr>
              <w:t>self-reflection using full sentences and uses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some</w:t>
            </w:r>
            <w:r w:rsidRPr="00D4787C">
              <w:rPr>
                <w:rFonts w:ascii="Arial" w:hAnsi="Arial" w:cs="Arial"/>
                <w:color w:val="000000"/>
                <w:sz w:val="18"/>
                <w:szCs w:val="18"/>
              </w:rPr>
              <w:t xml:space="preserve"> detailed examples. </w:t>
            </w:r>
          </w:p>
          <w:p w:rsidR="00693CAC" w:rsidRDefault="00693CAC" w:rsidP="00693CAC">
            <w:r>
              <w:rPr>
                <w:rFonts w:ascii="Arial" w:hAnsi="Arial" w:cs="Arial"/>
                <w:color w:val="000000"/>
                <w:sz w:val="18"/>
                <w:szCs w:val="18"/>
              </w:rPr>
              <w:t>(Each section worth 2 marks)</w:t>
            </w:r>
          </w:p>
        </w:tc>
        <w:tc>
          <w:tcPr>
            <w:tcW w:w="2409" w:type="dxa"/>
            <w:shd w:val="clear" w:color="auto" w:fill="auto"/>
          </w:tcPr>
          <w:p w:rsidR="00693CAC" w:rsidRDefault="00693CAC" w:rsidP="00693C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Completes </w:t>
            </w:r>
            <w:r w:rsidRPr="00D4787C">
              <w:rPr>
                <w:rFonts w:ascii="Arial" w:hAnsi="Arial" w:cs="Arial"/>
                <w:color w:val="000000"/>
                <w:sz w:val="18"/>
                <w:szCs w:val="18"/>
              </w:rPr>
              <w:t>all four sections of the self-reflection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but with less detail.</w:t>
            </w:r>
            <w:r w:rsidRPr="00D4787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693CAC" w:rsidRDefault="00693CAC" w:rsidP="00693CAC">
            <w:r>
              <w:rPr>
                <w:rFonts w:ascii="Arial" w:hAnsi="Arial" w:cs="Arial"/>
                <w:color w:val="000000"/>
                <w:sz w:val="18"/>
                <w:szCs w:val="18"/>
              </w:rPr>
              <w:t>(Each section worth 2 marks)</w:t>
            </w:r>
          </w:p>
        </w:tc>
        <w:tc>
          <w:tcPr>
            <w:tcW w:w="2694" w:type="dxa"/>
            <w:shd w:val="clear" w:color="auto" w:fill="auto"/>
          </w:tcPr>
          <w:p w:rsidR="00693CAC" w:rsidRDefault="00693CAC" w:rsidP="00693C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Does not complete all sections of the self-reflection. </w:t>
            </w:r>
            <w:r w:rsidRPr="00D4787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693CAC" w:rsidRDefault="00693CAC" w:rsidP="00693C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(Each section worth 2 marks)</w:t>
            </w:r>
          </w:p>
          <w:p w:rsidR="00693CAC" w:rsidRPr="005A2F1C" w:rsidRDefault="00693CAC" w:rsidP="00693C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self –reflection submitted(0)</w:t>
            </w:r>
          </w:p>
        </w:tc>
        <w:tc>
          <w:tcPr>
            <w:tcW w:w="1134" w:type="dxa"/>
          </w:tcPr>
          <w:p w:rsidR="00693CAC" w:rsidRPr="00C814A5" w:rsidRDefault="00693CAC" w:rsidP="00693CA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693CAC" w:rsidRPr="00C814A5" w:rsidTr="00693CAC">
        <w:trPr>
          <w:trHeight w:val="378"/>
        </w:trPr>
        <w:tc>
          <w:tcPr>
            <w:tcW w:w="2332" w:type="dxa"/>
            <w:shd w:val="clear" w:color="auto" w:fill="FFFFFF" w:themeFill="background1"/>
          </w:tcPr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29" w:type="dxa"/>
            <w:shd w:val="clear" w:color="auto" w:fill="D9D9D9" w:themeFill="background1" w:themeFillShade="D9"/>
          </w:tcPr>
          <w:p w:rsidR="00693CAC" w:rsidRPr="00C814A5" w:rsidRDefault="00693CAC" w:rsidP="00FD6C6E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7513" w:type="dxa"/>
            <w:gridSpan w:val="3"/>
            <w:shd w:val="clear" w:color="auto" w:fill="D9D9D9" w:themeFill="background1" w:themeFillShade="D9"/>
            <w:vAlign w:val="center"/>
          </w:tcPr>
          <w:p w:rsidR="00693CAC" w:rsidRPr="00C814A5" w:rsidRDefault="008F1DE4" w:rsidP="008F1DE4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Total: 20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D9D9D9" w:themeFill="background1" w:themeFillShade="D9"/>
          </w:tcPr>
          <w:p w:rsidR="00693CAC" w:rsidRPr="00C814A5" w:rsidRDefault="00693CAC" w:rsidP="003F1D6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3F1D61" w:rsidRPr="00C814A5" w:rsidRDefault="00693CAC" w:rsidP="00FD6C6E">
      <w:pPr>
        <w:jc w:val="right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>Overall Comment by Teacher:</w:t>
      </w:r>
      <w:r w:rsidR="003F1D61" w:rsidRPr="00C814A5">
        <w:rPr>
          <w:noProof/>
          <w:u w:val="single"/>
          <w:lang w:eastAsia="en-AU"/>
        </w:rPr>
        <w:t xml:space="preserve"> </w:t>
      </w:r>
    </w:p>
    <w:p w:rsidR="003F1D61" w:rsidRPr="00C814A5" w:rsidRDefault="00693CAC" w:rsidP="003F1D61">
      <w:pPr>
        <w:rPr>
          <w:rFonts w:ascii="Arial" w:hAnsi="Arial" w:cs="Arial"/>
          <w:b/>
          <w:sz w:val="24"/>
        </w:rPr>
      </w:pPr>
      <w:r w:rsidRPr="00693CAC">
        <w:rPr>
          <w:rFonts w:ascii="Arial" w:hAnsi="Arial" w:cs="Arial"/>
          <w:b/>
          <w:noProof/>
          <w:sz w:val="28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3E6618" wp14:editId="25DFA5B9">
                <wp:simplePos x="0" y="0"/>
                <wp:positionH relativeFrom="column">
                  <wp:posOffset>92075</wp:posOffset>
                </wp:positionH>
                <wp:positionV relativeFrom="paragraph">
                  <wp:posOffset>13335</wp:posOffset>
                </wp:positionV>
                <wp:extent cx="1514475" cy="4742121"/>
                <wp:effectExtent l="0" t="0" r="2857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4742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9A" w:rsidRDefault="00E400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6618" id="_x0000_s1032" type="#_x0000_t202" style="position:absolute;margin-left:7.25pt;margin-top:1.05pt;width:119.25pt;height:37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">
                <v:textbox>
                  <w:txbxContent>
                    <w:p w:rsidR="00E4009A" w:rsidRDefault="00E4009A"/>
                  </w:txbxContent>
                </v:textbox>
              </v:shape>
            </w:pict>
          </mc:Fallback>
        </mc:AlternateContent>
      </w:r>
    </w:p>
    <w:p w:rsidR="003F1D61" w:rsidRPr="00C814A5" w:rsidRDefault="003F1D61" w:rsidP="007633ED">
      <w:pPr>
        <w:ind w:left="1734" w:firstLine="1146"/>
        <w:rPr>
          <w:rFonts w:ascii="Arial" w:hAnsi="Arial" w:cs="Arial"/>
          <w:b/>
          <w:sz w:val="21"/>
          <w:szCs w:val="21"/>
          <w:u w:val="single"/>
        </w:rPr>
        <w:sectPr w:rsidR="003F1D61" w:rsidRPr="00C814A5" w:rsidSect="003F1D6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7633ED" w:rsidRPr="00C814A5" w:rsidRDefault="009A0AD1" w:rsidP="007633ED">
      <w:pPr>
        <w:ind w:left="1734" w:firstLine="1146"/>
        <w:rPr>
          <w:rFonts w:ascii="Arial" w:hAnsi="Arial" w:cs="Arial"/>
          <w:b/>
          <w:sz w:val="21"/>
          <w:szCs w:val="21"/>
          <w:u w:val="single"/>
        </w:rPr>
      </w:pPr>
      <w:r w:rsidRPr="00C814A5">
        <w:rPr>
          <w:rFonts w:ascii="Arial" w:hAnsi="Arial" w:cs="Arial"/>
          <w:b/>
          <w:sz w:val="21"/>
          <w:szCs w:val="21"/>
          <w:u w:val="single"/>
        </w:rPr>
        <w:lastRenderedPageBreak/>
        <w:t>Assessment 5</w:t>
      </w:r>
      <w:r w:rsidR="007633ED" w:rsidRPr="00C814A5">
        <w:rPr>
          <w:rFonts w:ascii="Arial" w:hAnsi="Arial" w:cs="Arial"/>
          <w:b/>
          <w:sz w:val="21"/>
          <w:szCs w:val="21"/>
          <w:u w:val="single"/>
        </w:rPr>
        <w:t>: Rubric</w:t>
      </w:r>
      <w:r w:rsidR="001E488F" w:rsidRPr="00C814A5">
        <w:rPr>
          <w:rFonts w:ascii="Arial" w:hAnsi="Arial" w:cs="Arial"/>
          <w:b/>
          <w:sz w:val="21"/>
          <w:szCs w:val="21"/>
          <w:u w:val="single"/>
        </w:rPr>
        <w:t xml:space="preserve"> for Infographic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2126"/>
      </w:tblGrid>
      <w:tr w:rsidR="009C62C8" w:rsidRPr="00C814A5" w:rsidTr="008762C9">
        <w:tc>
          <w:tcPr>
            <w:tcW w:w="8330" w:type="dxa"/>
          </w:tcPr>
          <w:p w:rsidR="009C62C8" w:rsidRPr="00C814A5" w:rsidRDefault="00DF0A4A" w:rsidP="00DF0A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126" w:type="dxa"/>
          </w:tcPr>
          <w:p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MARKS</w:t>
            </w:r>
          </w:p>
        </w:tc>
      </w:tr>
      <w:tr w:rsidR="00DF0A4A" w:rsidRPr="00C814A5" w:rsidTr="008762C9">
        <w:tc>
          <w:tcPr>
            <w:tcW w:w="10456" w:type="dxa"/>
            <w:gridSpan w:val="2"/>
          </w:tcPr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AUSTRALIA’S DIRECTION OF TRADE</w:t>
            </w:r>
          </w:p>
        </w:tc>
      </w:tr>
      <w:tr w:rsidR="009C62C8" w:rsidRPr="00C814A5" w:rsidTr="008762C9">
        <w:tc>
          <w:tcPr>
            <w:tcW w:w="8330" w:type="dxa"/>
          </w:tcPr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current information and data in a detailed and well</w:t>
            </w:r>
            <w:r w:rsidRPr="00C814A5">
              <w:rPr>
                <w:rFonts w:ascii="Cambria Math" w:hAnsi="Cambria Math" w:cs="Cambria Math"/>
                <w:sz w:val="21"/>
                <w:szCs w:val="21"/>
              </w:rPr>
              <w:t>‐</w:t>
            </w:r>
            <w:r w:rsidRPr="00C814A5">
              <w:rPr>
                <w:rFonts w:ascii="Arial" w:hAnsi="Arial" w:cs="Arial"/>
                <w:sz w:val="21"/>
                <w:szCs w:val="21"/>
              </w:rPr>
              <w:t>organised manner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(e.g. using appropriate frameworks, categories and charts)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Constructs an Infographic which is logical, easy to under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stand and shows a comprehensive </w:t>
            </w:r>
            <w:r w:rsidRPr="00C814A5">
              <w:rPr>
                <w:rFonts w:ascii="Arial" w:hAnsi="Arial" w:cs="Arial"/>
                <w:sz w:val="21"/>
                <w:szCs w:val="21"/>
              </w:rPr>
              <w:t>understanding of composition, direction and changes to Australian trade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the Infographic to suggest reasons why Australia trades what it does, with whom it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does.</w:t>
            </w:r>
          </w:p>
        </w:tc>
        <w:tc>
          <w:tcPr>
            <w:tcW w:w="2126" w:type="dxa"/>
          </w:tcPr>
          <w:p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7-9</w:t>
            </w:r>
          </w:p>
        </w:tc>
      </w:tr>
      <w:tr w:rsidR="009C62C8" w:rsidRPr="00C814A5" w:rsidTr="008762C9">
        <w:tc>
          <w:tcPr>
            <w:tcW w:w="8330" w:type="dxa"/>
          </w:tcPr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information and data in an organised manner (e.g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. simple frameworks, categories </w:t>
            </w:r>
            <w:r w:rsidRPr="00C814A5">
              <w:rPr>
                <w:rFonts w:ascii="Arial" w:hAnsi="Arial" w:cs="Arial"/>
                <w:sz w:val="21"/>
                <w:szCs w:val="21"/>
              </w:rPr>
              <w:t>and charts)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Constructs and I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nfographic which shows a simple </w:t>
            </w:r>
            <w:r w:rsidRPr="00C814A5">
              <w:rPr>
                <w:rFonts w:ascii="Arial" w:hAnsi="Arial" w:cs="Arial"/>
                <w:sz w:val="21"/>
                <w:szCs w:val="21"/>
              </w:rPr>
              <w:t>understanding of composition, direction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and changes to Australian trade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correct data but makes little attempt to explain why Aus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 xml:space="preserve">tralia trades what it does with </w:t>
            </w:r>
            <w:r w:rsidRPr="00C814A5">
              <w:rPr>
                <w:rFonts w:ascii="Arial" w:hAnsi="Arial" w:cs="Arial"/>
                <w:sz w:val="21"/>
                <w:szCs w:val="21"/>
              </w:rPr>
              <w:t>whom it does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4-6</w:t>
            </w:r>
          </w:p>
        </w:tc>
      </w:tr>
      <w:tr w:rsidR="009C62C8" w:rsidRPr="00C814A5" w:rsidTr="008762C9">
        <w:tc>
          <w:tcPr>
            <w:tcW w:w="8330" w:type="dxa"/>
          </w:tcPr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information and data in a basic manner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Lists data without utilising appropriate frameworks OR data is not of a detailed nature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1-3</w:t>
            </w: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CB2926" w:rsidRPr="00C814A5" w:rsidTr="008762C9">
        <w:tc>
          <w:tcPr>
            <w:tcW w:w="8330" w:type="dxa"/>
          </w:tcPr>
          <w:p w:rsidR="004F6B56" w:rsidRPr="00C814A5" w:rsidRDefault="00CB2926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</w:t>
            </w:r>
            <w:r w:rsidR="008E3141" w:rsidRPr="00C814A5">
              <w:rPr>
                <w:rFonts w:ascii="Arial" w:hAnsi="Arial" w:cs="Arial"/>
                <w:sz w:val="21"/>
                <w:szCs w:val="21"/>
              </w:rPr>
              <w:t xml:space="preserve">     </w:t>
            </w:r>
          </w:p>
          <w:p w:rsidR="00CB2926" w:rsidRPr="00C814A5" w:rsidRDefault="008E3141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="004F6B56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</w:t>
            </w:r>
            <w:r w:rsidR="00CB2926" w:rsidRPr="00C814A5">
              <w:rPr>
                <w:rFonts w:ascii="Arial" w:hAnsi="Arial" w:cs="Arial"/>
                <w:sz w:val="21"/>
                <w:szCs w:val="21"/>
              </w:rPr>
              <w:t>Subtotal</w:t>
            </w:r>
          </w:p>
        </w:tc>
        <w:tc>
          <w:tcPr>
            <w:tcW w:w="2126" w:type="dxa"/>
          </w:tcPr>
          <w:p w:rsidR="004F6B56" w:rsidRPr="00C814A5" w:rsidRDefault="00CB292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CB2926" w:rsidRPr="00C814A5" w:rsidRDefault="00CB2926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/9</w:t>
            </w:r>
          </w:p>
        </w:tc>
      </w:tr>
      <w:tr w:rsidR="0072144C" w:rsidRPr="00C814A5" w:rsidTr="008762C9">
        <w:tc>
          <w:tcPr>
            <w:tcW w:w="10456" w:type="dxa"/>
            <w:gridSpan w:val="2"/>
          </w:tcPr>
          <w:p w:rsidR="003F239C" w:rsidRPr="00C814A5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NOTE:</w:t>
            </w: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Bibliography to be submitted on a separate page.</w:t>
            </w:r>
          </w:p>
          <w:p w:rsidR="003F239C" w:rsidRPr="00C814A5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72144C" w:rsidRPr="00C814A5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REFERENCING</w:t>
            </w:r>
          </w:p>
        </w:tc>
      </w:tr>
      <w:tr w:rsidR="009C62C8" w:rsidRPr="00C814A5" w:rsidTr="008762C9">
        <w:tc>
          <w:tcPr>
            <w:tcW w:w="8330" w:type="dxa"/>
          </w:tcPr>
          <w:p w:rsidR="009C62C8" w:rsidRPr="00C814A5" w:rsidRDefault="00B90BDE" w:rsidP="00B90B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a range of sources and c</w:t>
            </w:r>
            <w:r w:rsidR="0072144C" w:rsidRPr="00C814A5">
              <w:rPr>
                <w:rFonts w:ascii="Arial" w:hAnsi="Arial" w:cs="Arial"/>
                <w:sz w:val="21"/>
                <w:szCs w:val="21"/>
              </w:rPr>
              <w:t>onstructs reference list in accordance with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ethical protocols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B90BDE" w:rsidRPr="00C814A5" w:rsidTr="008762C9">
        <w:tc>
          <w:tcPr>
            <w:tcW w:w="8330" w:type="dxa"/>
          </w:tcPr>
          <w:p w:rsidR="00B90BDE" w:rsidRPr="00C814A5" w:rsidRDefault="00E87C73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some sources and attempts to correctly reference in accordance with ethical protocols.</w:t>
            </w:r>
          </w:p>
        </w:tc>
        <w:tc>
          <w:tcPr>
            <w:tcW w:w="2126" w:type="dxa"/>
          </w:tcPr>
          <w:p w:rsidR="00B90BDE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9C62C8" w:rsidRPr="00C814A5" w:rsidTr="008762C9">
        <w:tc>
          <w:tcPr>
            <w:tcW w:w="8330" w:type="dxa"/>
          </w:tcPr>
          <w:p w:rsidR="009C62C8" w:rsidRPr="00C814A5" w:rsidRDefault="00E87C73" w:rsidP="00E87C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Uses a few sources but makes little attempt to reference in accordance with ethical protocols. </w:t>
            </w:r>
          </w:p>
        </w:tc>
        <w:tc>
          <w:tcPr>
            <w:tcW w:w="2126" w:type="dxa"/>
          </w:tcPr>
          <w:p w:rsidR="009C62C8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B90BDE" w:rsidRPr="00C814A5" w:rsidTr="008762C9">
        <w:tc>
          <w:tcPr>
            <w:tcW w:w="8330" w:type="dxa"/>
          </w:tcPr>
          <w:p w:rsidR="00B90BDE" w:rsidRPr="00C814A5" w:rsidRDefault="003F239C" w:rsidP="003F239C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a basic or limited list and may reference in accordance with some ethical protocols.</w:t>
            </w:r>
          </w:p>
        </w:tc>
        <w:tc>
          <w:tcPr>
            <w:tcW w:w="2126" w:type="dxa"/>
          </w:tcPr>
          <w:p w:rsidR="00B90BDE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8E3141" w:rsidRPr="00C814A5" w:rsidTr="008762C9">
        <w:tc>
          <w:tcPr>
            <w:tcW w:w="8330" w:type="dxa"/>
          </w:tcPr>
          <w:p w:rsidR="004F6B56" w:rsidRPr="00C814A5" w:rsidRDefault="008E3141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</w:t>
            </w:r>
            <w:r w:rsidR="008762C9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   </w:t>
            </w:r>
          </w:p>
          <w:p w:rsidR="008E3141" w:rsidRPr="00C814A5" w:rsidRDefault="004F6B5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8E3141" w:rsidRPr="00C814A5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:rsidR="004F6B56" w:rsidRPr="00C814A5" w:rsidRDefault="00B90BDE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8E3141" w:rsidRPr="00C814A5" w:rsidRDefault="00B90BDE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4C64A4" w:rsidRPr="00C814A5" w:rsidTr="008762C9">
        <w:tc>
          <w:tcPr>
            <w:tcW w:w="10456" w:type="dxa"/>
            <w:gridSpan w:val="2"/>
          </w:tcPr>
          <w:p w:rsidR="004C64A4" w:rsidRPr="00C814A5" w:rsidRDefault="004C64A4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sz w:val="21"/>
                <w:szCs w:val="21"/>
              </w:rPr>
              <w:t>USING ECONOMIC TERMINOLOGY A</w:t>
            </w:r>
            <w:r w:rsidR="004F6B56" w:rsidRPr="00C814A5">
              <w:rPr>
                <w:rFonts w:ascii="Arial" w:hAnsi="Arial" w:cs="Arial"/>
                <w:b/>
                <w:sz w:val="21"/>
                <w:szCs w:val="21"/>
              </w:rPr>
              <w:t xml:space="preserve">ND CURRENT ECONOMIC INFORMATION &amp; </w:t>
            </w:r>
            <w:r w:rsidRPr="00C814A5">
              <w:rPr>
                <w:rFonts w:ascii="Arial" w:hAnsi="Arial" w:cs="Arial"/>
                <w:b/>
                <w:sz w:val="21"/>
                <w:szCs w:val="21"/>
              </w:rPr>
              <w:t>DATA</w:t>
            </w:r>
          </w:p>
        </w:tc>
      </w:tr>
      <w:tr w:rsidR="0072144C" w:rsidRPr="00C814A5" w:rsidTr="008762C9">
        <w:tc>
          <w:tcPr>
            <w:tcW w:w="8330" w:type="dxa"/>
          </w:tcPr>
          <w:p w:rsidR="0072144C" w:rsidRPr="00C814A5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Correctly uses economic terminology and refers to current economic information and/or data (including trade statistics and government action on Free Trade Agreements) in a meaningful way to d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evelop and enhance explanations</w:t>
            </w:r>
            <w:r w:rsidR="00A0089A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72144C" w:rsidRPr="00C814A5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3516E7" w:rsidRPr="00C814A5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3-4</w:t>
            </w:r>
          </w:p>
        </w:tc>
      </w:tr>
      <w:tr w:rsidR="0072144C" w:rsidRPr="00C814A5" w:rsidTr="008762C9">
        <w:tc>
          <w:tcPr>
            <w:tcW w:w="8330" w:type="dxa"/>
          </w:tcPr>
          <w:p w:rsidR="0072144C" w:rsidRPr="00C814A5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Makes limited use of economic terminology and/or limited reference to economic</w:t>
            </w:r>
            <w:r w:rsidR="003A25CA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information and/or data in a meaningful way to develop and enhance explanations</w:t>
            </w:r>
            <w:r w:rsidR="00A0089A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E7299F" w:rsidRPr="00C814A5" w:rsidRDefault="00E7299F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2144C" w:rsidRPr="00C814A5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1-2</w:t>
            </w:r>
          </w:p>
        </w:tc>
      </w:tr>
      <w:tr w:rsidR="000C77FB" w:rsidRPr="00C814A5" w:rsidTr="008762C9">
        <w:tc>
          <w:tcPr>
            <w:tcW w:w="8330" w:type="dxa"/>
          </w:tcPr>
          <w:p w:rsidR="00367A33" w:rsidRPr="00C814A5" w:rsidRDefault="000C77FB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FB5CF1" w:rsidRPr="00C814A5">
              <w:rPr>
                <w:rFonts w:ascii="Arial" w:hAnsi="Arial" w:cs="Arial"/>
                <w:sz w:val="21"/>
                <w:szCs w:val="21"/>
              </w:rPr>
              <w:t xml:space="preserve">                    </w:t>
            </w:r>
          </w:p>
          <w:p w:rsidR="000C77FB" w:rsidRPr="00C814A5" w:rsidRDefault="00367A33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FB5CF1" w:rsidRPr="00C814A5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0C77FB" w:rsidRPr="00C814A5">
              <w:rPr>
                <w:rFonts w:ascii="Arial" w:hAnsi="Arial" w:cs="Arial"/>
                <w:sz w:val="21"/>
                <w:szCs w:val="21"/>
              </w:rPr>
              <w:t xml:space="preserve"> Subtotal</w:t>
            </w:r>
          </w:p>
        </w:tc>
        <w:tc>
          <w:tcPr>
            <w:tcW w:w="2126" w:type="dxa"/>
          </w:tcPr>
          <w:p w:rsidR="00367A33" w:rsidRPr="00C814A5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0C77FB" w:rsidRPr="00C814A5" w:rsidRDefault="000C77FB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872D18" w:rsidRPr="00C814A5" w:rsidTr="008762C9">
        <w:tc>
          <w:tcPr>
            <w:tcW w:w="8330" w:type="dxa"/>
          </w:tcPr>
          <w:p w:rsidR="00872D18" w:rsidRPr="00716B4D" w:rsidRDefault="00716B4D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1"/>
                <w:szCs w:val="21"/>
              </w:rPr>
            </w:pPr>
            <w:r w:rsidRPr="00716B4D">
              <w:rPr>
                <w:rFonts w:ascii="Arial" w:hAnsi="Arial" w:cs="Arial"/>
                <w:b/>
                <w:sz w:val="21"/>
                <w:szCs w:val="21"/>
              </w:rPr>
              <w:t>INFOGRAPHIC PRESENTATION</w:t>
            </w:r>
          </w:p>
        </w:tc>
        <w:tc>
          <w:tcPr>
            <w:tcW w:w="2126" w:type="dxa"/>
          </w:tcPr>
          <w:p w:rsidR="00872D18" w:rsidRPr="00C814A5" w:rsidRDefault="00872D1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</w:tc>
      </w:tr>
      <w:tr w:rsidR="005E4E06" w:rsidRPr="00C814A5" w:rsidTr="008762C9">
        <w:tc>
          <w:tcPr>
            <w:tcW w:w="8330" w:type="dxa"/>
          </w:tcPr>
          <w:p w:rsidR="00722072" w:rsidRPr="00C814A5" w:rsidRDefault="005E4E06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</w:t>
            </w:r>
            <w:r w:rsidR="00157A61" w:rsidRPr="00C814A5">
              <w:rPr>
                <w:rFonts w:ascii="Arial" w:hAnsi="Arial" w:cs="Arial"/>
                <w:sz w:val="21"/>
                <w:szCs w:val="21"/>
              </w:rPr>
              <w:t>graphics convey clear meaning of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the overall message. Selects a range of appropriate </w:t>
            </w:r>
            <w:r w:rsidR="00157A61" w:rsidRPr="00C814A5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formats </w:t>
            </w:r>
          </w:p>
          <w:p w:rsidR="005E4E06" w:rsidRPr="00C814A5" w:rsidRDefault="00722072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(eg. pie charts, graphs, symbols, tables, maps) 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based on their effectiveness to </w:t>
            </w:r>
            <w:r w:rsidR="00265984" w:rsidRPr="00C814A5">
              <w:rPr>
                <w:rFonts w:ascii="Arial" w:hAnsi="Arial" w:cs="Arial"/>
                <w:sz w:val="21"/>
                <w:szCs w:val="21"/>
              </w:rPr>
              <w:t>inform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265984" w:rsidRPr="00C814A5">
              <w:rPr>
                <w:rFonts w:ascii="Arial" w:hAnsi="Arial" w:cs="Arial"/>
                <w:sz w:val="21"/>
                <w:szCs w:val="21"/>
              </w:rPr>
              <w:t>of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 purpose using relevant digital technologies. </w:t>
            </w:r>
          </w:p>
        </w:tc>
        <w:tc>
          <w:tcPr>
            <w:tcW w:w="2126" w:type="dxa"/>
          </w:tcPr>
          <w:p w:rsidR="00157A61" w:rsidRPr="00C814A5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5E4E06" w:rsidRPr="00C814A5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E4E06" w:rsidRPr="00C814A5" w:rsidTr="008762C9">
        <w:tc>
          <w:tcPr>
            <w:tcW w:w="8330" w:type="dxa"/>
          </w:tcPr>
          <w:p w:rsidR="005E4E06" w:rsidRPr="00C814A5" w:rsidRDefault="00157A61" w:rsidP="00157A6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meaning to the overall message. Selects some appropriate </w:t>
            </w:r>
            <w:r w:rsidR="00650E66" w:rsidRPr="00C814A5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C814A5">
              <w:rPr>
                <w:rFonts w:ascii="Arial" w:hAnsi="Arial" w:cs="Arial"/>
                <w:sz w:val="21"/>
                <w:szCs w:val="21"/>
              </w:rPr>
              <w:t>formats based on their effectiveness to inform audience of purpose using relevant digital technologies.</w:t>
            </w:r>
          </w:p>
        </w:tc>
        <w:tc>
          <w:tcPr>
            <w:tcW w:w="2126" w:type="dxa"/>
          </w:tcPr>
          <w:p w:rsidR="005E4E06" w:rsidRPr="00C814A5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555A9" w:rsidRPr="00C814A5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5E4E06" w:rsidRPr="00C814A5" w:rsidTr="008762C9">
        <w:tc>
          <w:tcPr>
            <w:tcW w:w="8330" w:type="dxa"/>
          </w:tcPr>
          <w:p w:rsidR="005E4E06" w:rsidRPr="00C814A5" w:rsidRDefault="00157A61" w:rsidP="004A42E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some meaning to the overall message. Selects </w:t>
            </w:r>
            <w:r w:rsidR="00527501" w:rsidRPr="00C814A5">
              <w:rPr>
                <w:rFonts w:ascii="Arial" w:hAnsi="Arial" w:cs="Arial"/>
                <w:sz w:val="21"/>
                <w:szCs w:val="21"/>
              </w:rPr>
              <w:t xml:space="preserve">limited 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graphic formats </w:t>
            </w:r>
            <w:r w:rsidR="00F77B06" w:rsidRPr="00C814A5">
              <w:rPr>
                <w:rFonts w:ascii="Arial" w:hAnsi="Arial" w:cs="Arial"/>
                <w:sz w:val="21"/>
                <w:szCs w:val="21"/>
              </w:rPr>
              <w:t>for an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4A42EF" w:rsidRPr="00C814A5">
              <w:rPr>
                <w:rFonts w:ascii="Arial" w:hAnsi="Arial" w:cs="Arial"/>
                <w:sz w:val="21"/>
                <w:szCs w:val="21"/>
              </w:rPr>
              <w:t>by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using digital technologies.</w:t>
            </w:r>
          </w:p>
        </w:tc>
        <w:tc>
          <w:tcPr>
            <w:tcW w:w="2126" w:type="dxa"/>
          </w:tcPr>
          <w:p w:rsidR="005E4E06" w:rsidRPr="00C814A5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555A9" w:rsidRPr="00C814A5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200129" w:rsidRPr="00C814A5" w:rsidTr="008762C9">
        <w:tc>
          <w:tcPr>
            <w:tcW w:w="8330" w:type="dxa"/>
          </w:tcPr>
          <w:p w:rsidR="00367A33" w:rsidRPr="00C814A5" w:rsidRDefault="00200129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</w:p>
          <w:p w:rsidR="00200129" w:rsidRPr="00C814A5" w:rsidRDefault="00367A33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200129" w:rsidRPr="00C814A5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:rsidR="00367A33" w:rsidRPr="00C814A5" w:rsidRDefault="0020012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        </w:t>
            </w:r>
            <w:r w:rsidR="004A42EF"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</w:p>
          <w:p w:rsidR="00200129" w:rsidRPr="00C814A5" w:rsidRDefault="00200129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/3</w:t>
            </w:r>
          </w:p>
        </w:tc>
      </w:tr>
      <w:tr w:rsidR="005739A4" w:rsidRPr="008762C9" w:rsidTr="008762C9">
        <w:tc>
          <w:tcPr>
            <w:tcW w:w="8330" w:type="dxa"/>
          </w:tcPr>
          <w:p w:rsidR="000C77FB" w:rsidRPr="00C814A5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</w:t>
            </w:r>
          </w:p>
          <w:p w:rsidR="005739A4" w:rsidRPr="00C814A5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73F2C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527501" w:rsidRPr="00C814A5">
              <w:rPr>
                <w:rFonts w:ascii="Arial" w:hAnsi="Arial" w:cs="Arial"/>
                <w:sz w:val="21"/>
                <w:szCs w:val="21"/>
              </w:rPr>
              <w:t xml:space="preserve">                      </w:t>
            </w:r>
            <w:r w:rsidR="0080722A" w:rsidRPr="00C814A5">
              <w:rPr>
                <w:rFonts w:ascii="Arial" w:hAnsi="Arial" w:cs="Arial"/>
                <w:sz w:val="21"/>
                <w:szCs w:val="21"/>
              </w:rPr>
              <w:t xml:space="preserve">            </w:t>
            </w:r>
            <w:r w:rsidR="00673F2C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b/>
                <w:sz w:val="21"/>
                <w:szCs w:val="21"/>
              </w:rPr>
              <w:t>TOTAL</w:t>
            </w:r>
          </w:p>
        </w:tc>
        <w:tc>
          <w:tcPr>
            <w:tcW w:w="2126" w:type="dxa"/>
          </w:tcPr>
          <w:p w:rsidR="000C77FB" w:rsidRPr="00C814A5" w:rsidRDefault="00FF5B1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</w:t>
            </w:r>
          </w:p>
          <w:p w:rsidR="005739A4" w:rsidRPr="008762C9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</w:t>
            </w:r>
            <w:r w:rsidR="00527501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 </w:t>
            </w:r>
            <w:r w:rsidR="00920B08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/</w:t>
            </w:r>
            <w:r w:rsidR="003C2723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20</w:t>
            </w:r>
          </w:p>
        </w:tc>
      </w:tr>
    </w:tbl>
    <w:p w:rsidR="00141A3F" w:rsidRDefault="00141A3F" w:rsidP="009A0AD1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41A3F" w:rsidSect="00DF2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09A" w:rsidRDefault="00E4009A" w:rsidP="001126E8">
      <w:pPr>
        <w:spacing w:after="0" w:line="240" w:lineRule="auto"/>
      </w:pPr>
      <w:r>
        <w:separator/>
      </w:r>
    </w:p>
  </w:endnote>
  <w:endnote w:type="continuationSeparator" w:id="0">
    <w:p w:rsidR="00E4009A" w:rsidRDefault="00E4009A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09A" w:rsidRDefault="00E40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D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09A" w:rsidRDefault="00E40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09A" w:rsidRDefault="00E4009A" w:rsidP="001126E8">
      <w:pPr>
        <w:spacing w:after="0" w:line="240" w:lineRule="auto"/>
      </w:pPr>
      <w:r>
        <w:separator/>
      </w:r>
    </w:p>
  </w:footnote>
  <w:footnote w:type="continuationSeparator" w:id="0">
    <w:p w:rsidR="00E4009A" w:rsidRDefault="00E4009A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1E43"/>
    <w:multiLevelType w:val="hybridMultilevel"/>
    <w:tmpl w:val="8E922354"/>
    <w:lvl w:ilvl="0" w:tplc="0C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BC634A"/>
    <w:multiLevelType w:val="hybridMultilevel"/>
    <w:tmpl w:val="99F4AF9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3"/>
    <w:rsid w:val="0000669B"/>
    <w:rsid w:val="000175CA"/>
    <w:rsid w:val="00020945"/>
    <w:rsid w:val="00025E7F"/>
    <w:rsid w:val="00033367"/>
    <w:rsid w:val="00033BEE"/>
    <w:rsid w:val="00034FE1"/>
    <w:rsid w:val="00040831"/>
    <w:rsid w:val="000779B4"/>
    <w:rsid w:val="000970A7"/>
    <w:rsid w:val="000A5C9A"/>
    <w:rsid w:val="000B373C"/>
    <w:rsid w:val="000C3721"/>
    <w:rsid w:val="000C548D"/>
    <w:rsid w:val="000C77FB"/>
    <w:rsid w:val="000E5AB8"/>
    <w:rsid w:val="001050FB"/>
    <w:rsid w:val="001126E8"/>
    <w:rsid w:val="0012692D"/>
    <w:rsid w:val="00141A3F"/>
    <w:rsid w:val="001517E8"/>
    <w:rsid w:val="00157A61"/>
    <w:rsid w:val="00172EE3"/>
    <w:rsid w:val="00185378"/>
    <w:rsid w:val="00196C35"/>
    <w:rsid w:val="001E2930"/>
    <w:rsid w:val="001E488F"/>
    <w:rsid w:val="001F4B08"/>
    <w:rsid w:val="00200129"/>
    <w:rsid w:val="00231749"/>
    <w:rsid w:val="00231789"/>
    <w:rsid w:val="0026133F"/>
    <w:rsid w:val="00265984"/>
    <w:rsid w:val="0027614C"/>
    <w:rsid w:val="002827CA"/>
    <w:rsid w:val="00284EB3"/>
    <w:rsid w:val="002865CC"/>
    <w:rsid w:val="00297653"/>
    <w:rsid w:val="002B57BB"/>
    <w:rsid w:val="002C1FEF"/>
    <w:rsid w:val="002D3496"/>
    <w:rsid w:val="002E4390"/>
    <w:rsid w:val="002F47D2"/>
    <w:rsid w:val="00302FBA"/>
    <w:rsid w:val="003404D5"/>
    <w:rsid w:val="00347B81"/>
    <w:rsid w:val="0035068C"/>
    <w:rsid w:val="003516E7"/>
    <w:rsid w:val="00367A33"/>
    <w:rsid w:val="00396DB6"/>
    <w:rsid w:val="003A25CA"/>
    <w:rsid w:val="003C2723"/>
    <w:rsid w:val="003C7E9E"/>
    <w:rsid w:val="003D3D77"/>
    <w:rsid w:val="003E63CD"/>
    <w:rsid w:val="003E7A31"/>
    <w:rsid w:val="003F1D61"/>
    <w:rsid w:val="003F239C"/>
    <w:rsid w:val="003F38AB"/>
    <w:rsid w:val="0040143D"/>
    <w:rsid w:val="00420266"/>
    <w:rsid w:val="00422DEC"/>
    <w:rsid w:val="00423528"/>
    <w:rsid w:val="00435C36"/>
    <w:rsid w:val="00443E54"/>
    <w:rsid w:val="0045207B"/>
    <w:rsid w:val="00456265"/>
    <w:rsid w:val="00482C7B"/>
    <w:rsid w:val="004A42EF"/>
    <w:rsid w:val="004A56E6"/>
    <w:rsid w:val="004C64A4"/>
    <w:rsid w:val="004F6B56"/>
    <w:rsid w:val="00527501"/>
    <w:rsid w:val="0056601C"/>
    <w:rsid w:val="005739A4"/>
    <w:rsid w:val="00593EEA"/>
    <w:rsid w:val="005A2FC8"/>
    <w:rsid w:val="005A5009"/>
    <w:rsid w:val="005C41B6"/>
    <w:rsid w:val="005C4DF2"/>
    <w:rsid w:val="005C50E2"/>
    <w:rsid w:val="005E12FE"/>
    <w:rsid w:val="005E4E06"/>
    <w:rsid w:val="00615297"/>
    <w:rsid w:val="00627B06"/>
    <w:rsid w:val="00650E66"/>
    <w:rsid w:val="00654682"/>
    <w:rsid w:val="0066138D"/>
    <w:rsid w:val="00663550"/>
    <w:rsid w:val="00673F2C"/>
    <w:rsid w:val="00693CAC"/>
    <w:rsid w:val="006942B1"/>
    <w:rsid w:val="006B1A15"/>
    <w:rsid w:val="006D710F"/>
    <w:rsid w:val="006E554E"/>
    <w:rsid w:val="006E5FCD"/>
    <w:rsid w:val="00704A14"/>
    <w:rsid w:val="00707863"/>
    <w:rsid w:val="007117FC"/>
    <w:rsid w:val="00714A48"/>
    <w:rsid w:val="00716B4D"/>
    <w:rsid w:val="0072144C"/>
    <w:rsid w:val="00722072"/>
    <w:rsid w:val="00750271"/>
    <w:rsid w:val="00753645"/>
    <w:rsid w:val="007555A9"/>
    <w:rsid w:val="007633ED"/>
    <w:rsid w:val="0076529C"/>
    <w:rsid w:val="00767A55"/>
    <w:rsid w:val="007B74DC"/>
    <w:rsid w:val="007C6475"/>
    <w:rsid w:val="007E54CC"/>
    <w:rsid w:val="0080722A"/>
    <w:rsid w:val="00807C7C"/>
    <w:rsid w:val="00836782"/>
    <w:rsid w:val="00837668"/>
    <w:rsid w:val="008420A4"/>
    <w:rsid w:val="0087184A"/>
    <w:rsid w:val="00872D18"/>
    <w:rsid w:val="008762C9"/>
    <w:rsid w:val="008C4824"/>
    <w:rsid w:val="008D35A5"/>
    <w:rsid w:val="008E3141"/>
    <w:rsid w:val="008E5384"/>
    <w:rsid w:val="008F1DE4"/>
    <w:rsid w:val="00920B08"/>
    <w:rsid w:val="00920C4D"/>
    <w:rsid w:val="009233CD"/>
    <w:rsid w:val="00927ADE"/>
    <w:rsid w:val="009816EF"/>
    <w:rsid w:val="009862BF"/>
    <w:rsid w:val="009A0AD1"/>
    <w:rsid w:val="009B6C56"/>
    <w:rsid w:val="009C62C8"/>
    <w:rsid w:val="009D2441"/>
    <w:rsid w:val="009F2BC7"/>
    <w:rsid w:val="00A0089A"/>
    <w:rsid w:val="00A23A47"/>
    <w:rsid w:val="00A304FE"/>
    <w:rsid w:val="00A561E5"/>
    <w:rsid w:val="00A626CA"/>
    <w:rsid w:val="00A720A8"/>
    <w:rsid w:val="00A74D0B"/>
    <w:rsid w:val="00A83168"/>
    <w:rsid w:val="00A84AAC"/>
    <w:rsid w:val="00A92A23"/>
    <w:rsid w:val="00AA10B7"/>
    <w:rsid w:val="00AC585B"/>
    <w:rsid w:val="00AC712F"/>
    <w:rsid w:val="00AC7439"/>
    <w:rsid w:val="00B13BA3"/>
    <w:rsid w:val="00B23259"/>
    <w:rsid w:val="00B33106"/>
    <w:rsid w:val="00B6217F"/>
    <w:rsid w:val="00B75A72"/>
    <w:rsid w:val="00B86ACA"/>
    <w:rsid w:val="00B90BDE"/>
    <w:rsid w:val="00B913C0"/>
    <w:rsid w:val="00BF132F"/>
    <w:rsid w:val="00BF5E06"/>
    <w:rsid w:val="00C001A0"/>
    <w:rsid w:val="00C1656B"/>
    <w:rsid w:val="00C41F42"/>
    <w:rsid w:val="00C552BD"/>
    <w:rsid w:val="00C55D9E"/>
    <w:rsid w:val="00C814A5"/>
    <w:rsid w:val="00CA26A4"/>
    <w:rsid w:val="00CA5A53"/>
    <w:rsid w:val="00CB1615"/>
    <w:rsid w:val="00CB2926"/>
    <w:rsid w:val="00CD3D70"/>
    <w:rsid w:val="00CF18D6"/>
    <w:rsid w:val="00D10B94"/>
    <w:rsid w:val="00D13AA2"/>
    <w:rsid w:val="00D54225"/>
    <w:rsid w:val="00D65876"/>
    <w:rsid w:val="00D843C7"/>
    <w:rsid w:val="00D91112"/>
    <w:rsid w:val="00DA7D5E"/>
    <w:rsid w:val="00DC0225"/>
    <w:rsid w:val="00DD3030"/>
    <w:rsid w:val="00DE284E"/>
    <w:rsid w:val="00DF0A4A"/>
    <w:rsid w:val="00DF2B9B"/>
    <w:rsid w:val="00E4009A"/>
    <w:rsid w:val="00E42E7A"/>
    <w:rsid w:val="00E704D3"/>
    <w:rsid w:val="00E7160E"/>
    <w:rsid w:val="00E7176D"/>
    <w:rsid w:val="00E7299F"/>
    <w:rsid w:val="00E87C73"/>
    <w:rsid w:val="00EA4796"/>
    <w:rsid w:val="00EB6FD8"/>
    <w:rsid w:val="00EE68B0"/>
    <w:rsid w:val="00F035C3"/>
    <w:rsid w:val="00F23F98"/>
    <w:rsid w:val="00F616E4"/>
    <w:rsid w:val="00F71ED3"/>
    <w:rsid w:val="00F77B06"/>
    <w:rsid w:val="00F823EF"/>
    <w:rsid w:val="00F9209C"/>
    <w:rsid w:val="00FB0164"/>
    <w:rsid w:val="00FB1E21"/>
    <w:rsid w:val="00FB5CF1"/>
    <w:rsid w:val="00FC56B3"/>
    <w:rsid w:val="00FD485C"/>
    <w:rsid w:val="00FD5AF2"/>
    <w:rsid w:val="00FD6C6E"/>
    <w:rsid w:val="00FE667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AA7A"/>
  <w15:docId w15:val="{EDBB72F5-503D-4DD6-A41C-4E88944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6E"/>
  </w:style>
  <w:style w:type="paragraph" w:styleId="Heading1">
    <w:name w:val="heading 1"/>
    <w:basedOn w:val="Normal"/>
    <w:next w:val="Normal"/>
    <w:link w:val="Heading1Char"/>
    <w:uiPriority w:val="9"/>
    <w:qFormat/>
    <w:rsid w:val="009A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6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usinessinsider.com.au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bs.gov.au" TargetMode="External"/><Relationship Id="rId17" Type="http://schemas.openxmlformats.org/officeDocument/2006/relationships/hyperlink" Target="http://www.greatbarrierreef.gov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hubspot.com/blog/tabid/6307/bid/28436/10&#8208;Traits&#8208;of&#8208;Amazingly&#8208;Awesome&#8208;Infographics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adingeconomic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dfat.gov.a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t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619FE-ADBA-4E77-840B-26570388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13481333</Template>
  <TotalTime>12</TotalTime>
  <Pages>4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DONAVON Rebecca [Narrogin Senior High School]</cp:lastModifiedBy>
  <cp:revision>8</cp:revision>
  <cp:lastPrinted>2019-05-08T00:34:00Z</cp:lastPrinted>
  <dcterms:created xsi:type="dcterms:W3CDTF">2018-05-22T05:48:00Z</dcterms:created>
  <dcterms:modified xsi:type="dcterms:W3CDTF">2019-05-22T01:09:00Z</dcterms:modified>
</cp:coreProperties>
</file>