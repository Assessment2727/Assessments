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8AE" w:rsidRPr="00DD0E45" w:rsidRDefault="00DD0E45" w:rsidP="00A808A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3F79C74D" wp14:editId="3DDF9C4E">
            <wp:simplePos x="0" y="0"/>
            <wp:positionH relativeFrom="column">
              <wp:posOffset>-619125</wp:posOffset>
            </wp:positionH>
            <wp:positionV relativeFrom="paragraph">
              <wp:posOffset>-657225</wp:posOffset>
            </wp:positionV>
            <wp:extent cx="1238250" cy="1107440"/>
            <wp:effectExtent l="0" t="0" r="0" b="0"/>
            <wp:wrapTight wrapText="bothSides">
              <wp:wrapPolygon edited="0">
                <wp:start x="0" y="0"/>
                <wp:lineTo x="0" y="21179"/>
                <wp:lineTo x="21268" y="21179"/>
                <wp:lineTo x="21268" y="0"/>
                <wp:lineTo x="0" y="0"/>
              </wp:wrapPolygon>
            </wp:wrapTight>
            <wp:docPr id="1" name="Picture 1" descr="Official 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 smal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8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D977B5" wp14:editId="33D25629">
                <wp:simplePos x="0" y="0"/>
                <wp:positionH relativeFrom="column">
                  <wp:posOffset>2381250</wp:posOffset>
                </wp:positionH>
                <wp:positionV relativeFrom="paragraph">
                  <wp:posOffset>-657225</wp:posOffset>
                </wp:positionV>
                <wp:extent cx="3257550" cy="4191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8AE" w:rsidRPr="00EE4452" w:rsidRDefault="00A808AE" w:rsidP="00A808A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My Target:      </w:t>
                            </w:r>
                            <w:r w:rsidR="00E9214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58667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34 </w:t>
                            </w:r>
                            <w:proofErr w:type="gramStart"/>
                            <w:r w:rsidR="0058667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_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___% </w:t>
                            </w:r>
                            <w:r w:rsidRPr="00934559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sym w:font="Wingdings" w:char="F043"/>
                            </w:r>
                            <w:r w:rsidRPr="00934559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934559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sym w:font="Wingdings" w:char="F044"/>
                            </w:r>
                          </w:p>
                          <w:p w:rsidR="00A808AE" w:rsidRPr="00934559" w:rsidRDefault="00A808AE" w:rsidP="00A808A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7.5pt;margin-top:-51.75pt;width:256.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">
                <v:textbox>
                  <w:txbxContent>
                    <w:p w:rsidR="00A808AE" w:rsidRPr="00EE4452" w:rsidRDefault="00A808AE" w:rsidP="00A808A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My Target:      </w:t>
                      </w:r>
                      <w:r w:rsidR="00E9214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/ </w:t>
                      </w:r>
                      <w:r w:rsidR="0058667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34 </w:t>
                      </w:r>
                      <w:proofErr w:type="gramStart"/>
                      <w:r w:rsidR="00586670">
                        <w:rPr>
                          <w:rFonts w:ascii="Arial" w:hAnsi="Arial" w:cs="Arial"/>
                          <w:sz w:val="28"/>
                          <w:szCs w:val="28"/>
                        </w:rPr>
                        <w:t>or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_</w:t>
                      </w:r>
                      <w:proofErr w:type="gram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___% </w:t>
                      </w:r>
                      <w:r w:rsidRPr="00934559">
                        <w:rPr>
                          <w:rFonts w:ascii="Arial" w:hAnsi="Arial" w:cs="Arial"/>
                          <w:sz w:val="36"/>
                          <w:szCs w:val="36"/>
                        </w:rPr>
                        <w:sym w:font="Wingdings" w:char="F043"/>
                      </w:r>
                      <w:r w:rsidRPr="00934559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 </w:t>
                      </w:r>
                      <w:r w:rsidRPr="00934559">
                        <w:rPr>
                          <w:rFonts w:ascii="Arial" w:hAnsi="Arial" w:cs="Arial"/>
                          <w:sz w:val="36"/>
                          <w:szCs w:val="36"/>
                        </w:rPr>
                        <w:sym w:font="Wingdings" w:char="F044"/>
                      </w:r>
                    </w:p>
                    <w:p w:rsidR="00A808AE" w:rsidRPr="00934559" w:rsidRDefault="00A808AE" w:rsidP="00A808A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583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404308" wp14:editId="67583F1A">
                <wp:simplePos x="0" y="0"/>
                <wp:positionH relativeFrom="column">
                  <wp:posOffset>-95250</wp:posOffset>
                </wp:positionH>
                <wp:positionV relativeFrom="paragraph">
                  <wp:posOffset>-657225</wp:posOffset>
                </wp:positionV>
                <wp:extent cx="2381250" cy="3714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8AE" w:rsidRPr="00285834" w:rsidRDefault="00A808AE">
                            <w:r w:rsidRPr="0028583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Name:</w:t>
                            </w:r>
                            <w:r w:rsidR="0028583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8583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</w:t>
                            </w:r>
                            <w:r w:rsidR="0028583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7.5pt;margin-top:-51.75pt;width:187.5pt;height:2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" fillcolor="white [3201]" strokeweight=".5pt">
                <v:textbox>
                  <w:txbxContent>
                    <w:p w:rsidR="00A808AE" w:rsidRPr="00285834" w:rsidRDefault="00A808AE">
                      <w:r w:rsidRPr="00285834">
                        <w:rPr>
                          <w:rFonts w:ascii="Arial" w:hAnsi="Arial" w:cs="Arial"/>
                          <w:sz w:val="28"/>
                          <w:szCs w:val="28"/>
                        </w:rPr>
                        <w:t>Name:</w:t>
                      </w:r>
                      <w:r w:rsidR="0028583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285834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</w:t>
                      </w:r>
                      <w:r w:rsidR="00285834">
                        <w:rPr>
                          <w:rFonts w:ascii="Arial" w:hAnsi="Arial" w:cs="Arial"/>
                          <w:sz w:val="20"/>
                          <w:szCs w:val="20"/>
                        </w:rPr>
                        <w:t>_____</w:t>
                      </w:r>
                    </w:p>
                  </w:txbxContent>
                </v:textbox>
              </v:shape>
            </w:pict>
          </mc:Fallback>
        </mc:AlternateContent>
      </w:r>
      <w:r w:rsidR="00285834">
        <w:rPr>
          <w:rFonts w:ascii="Arial" w:hAnsi="Arial" w:cs="Arial"/>
          <w:b/>
          <w:sz w:val="28"/>
          <w:szCs w:val="28"/>
        </w:rPr>
        <w:t xml:space="preserve">   </w:t>
      </w:r>
      <w:r w:rsidR="00A808AE" w:rsidRPr="00EE4452">
        <w:rPr>
          <w:rFonts w:ascii="Arial" w:hAnsi="Arial" w:cs="Arial"/>
          <w:b/>
          <w:sz w:val="28"/>
          <w:szCs w:val="28"/>
        </w:rPr>
        <w:t xml:space="preserve">  </w:t>
      </w:r>
      <w:r w:rsidR="00A808AE" w:rsidRPr="00DD0E45">
        <w:rPr>
          <w:rFonts w:ascii="Arial" w:hAnsi="Arial" w:cs="Arial"/>
          <w:b/>
          <w:sz w:val="26"/>
          <w:szCs w:val="26"/>
        </w:rPr>
        <w:t xml:space="preserve">Year 9 (HASS) GEOGRAPHY 2017– Weighting </w:t>
      </w:r>
      <w:r w:rsidR="00DC025D">
        <w:rPr>
          <w:rFonts w:ascii="Arial" w:hAnsi="Arial" w:cs="Arial"/>
          <w:b/>
          <w:sz w:val="26"/>
          <w:szCs w:val="26"/>
        </w:rPr>
        <w:t xml:space="preserve">5 </w:t>
      </w:r>
      <w:r>
        <w:rPr>
          <w:rFonts w:ascii="Arial" w:hAnsi="Arial" w:cs="Arial"/>
          <w:b/>
          <w:sz w:val="26"/>
          <w:szCs w:val="26"/>
        </w:rPr>
        <w:t>%</w:t>
      </w:r>
    </w:p>
    <w:p w:rsidR="00A808AE" w:rsidRPr="00DD0E45" w:rsidRDefault="00A808AE" w:rsidP="00A808AE">
      <w:pPr>
        <w:rPr>
          <w:rFonts w:ascii="Arial" w:hAnsi="Arial" w:cs="Arial"/>
          <w:b/>
          <w:sz w:val="26"/>
          <w:szCs w:val="26"/>
        </w:rPr>
      </w:pPr>
      <w:r w:rsidRPr="00DD0E45">
        <w:rPr>
          <w:rFonts w:ascii="Arial" w:hAnsi="Arial" w:cs="Arial"/>
          <w:b/>
          <w:sz w:val="26"/>
          <w:szCs w:val="26"/>
        </w:rPr>
        <w:t xml:space="preserve">           In-class Fieldwork Assessment </w:t>
      </w:r>
      <w:bookmarkStart w:id="0" w:name="_GoBack"/>
      <w:bookmarkEnd w:id="0"/>
      <w:r w:rsidR="00586670" w:rsidRPr="00DD0E45">
        <w:rPr>
          <w:rFonts w:ascii="Arial" w:hAnsi="Arial" w:cs="Arial"/>
          <w:b/>
          <w:sz w:val="26"/>
          <w:szCs w:val="26"/>
        </w:rPr>
        <w:t xml:space="preserve">– </w:t>
      </w:r>
      <w:r w:rsidR="00586670">
        <w:rPr>
          <w:rFonts w:ascii="Arial" w:hAnsi="Arial" w:cs="Arial"/>
          <w:b/>
          <w:sz w:val="26"/>
          <w:szCs w:val="26"/>
        </w:rPr>
        <w:t>Total</w:t>
      </w:r>
      <w:r w:rsidR="00E9214B">
        <w:rPr>
          <w:rFonts w:ascii="Arial" w:hAnsi="Arial" w:cs="Arial"/>
          <w:b/>
          <w:sz w:val="26"/>
          <w:szCs w:val="26"/>
        </w:rPr>
        <w:t xml:space="preserve"> = 34 marks</w:t>
      </w:r>
    </w:p>
    <w:p w:rsidR="00282349" w:rsidRPr="00DD0E45" w:rsidRDefault="00A808AE" w:rsidP="00A808AE">
      <w:pPr>
        <w:rPr>
          <w:rFonts w:ascii="Arial" w:hAnsi="Arial" w:cs="Arial"/>
          <w:b/>
          <w:sz w:val="26"/>
          <w:szCs w:val="26"/>
        </w:rPr>
      </w:pPr>
      <w:r w:rsidRPr="00DD0E45">
        <w:rPr>
          <w:rFonts w:ascii="Arial" w:hAnsi="Arial" w:cs="Arial"/>
          <w:b/>
          <w:sz w:val="26"/>
          <w:szCs w:val="26"/>
        </w:rPr>
        <w:t xml:space="preserve">      School Site Based Fieldwork - One Period Task</w:t>
      </w:r>
    </w:p>
    <w:p w:rsidR="000738C7" w:rsidRDefault="000738C7" w:rsidP="000738C7">
      <w:pPr>
        <w:rPr>
          <w:rFonts w:ascii="Arial" w:hAnsi="Arial" w:cs="Arial"/>
          <w:b/>
          <w:i/>
        </w:rPr>
      </w:pPr>
    </w:p>
    <w:p w:rsidR="000738C7" w:rsidRDefault="000738C7" w:rsidP="000738C7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Curriculum Focus: </w:t>
      </w:r>
    </w:p>
    <w:p w:rsidR="000738C7" w:rsidRPr="000738C7" w:rsidRDefault="000738C7" w:rsidP="000738C7">
      <w:pPr>
        <w:pStyle w:val="ListParagraph"/>
        <w:numPr>
          <w:ilvl w:val="0"/>
          <w:numId w:val="2"/>
        </w:numPr>
        <w:rPr>
          <w:rFonts w:ascii="Helvetica" w:eastAsiaTheme="minorHAnsi" w:hAnsi="Helvetica" w:cs="Helvetica"/>
          <w:color w:val="565656"/>
          <w:sz w:val="16"/>
          <w:szCs w:val="16"/>
          <w:lang w:val="en" w:eastAsia="en-US"/>
        </w:rPr>
      </w:pPr>
      <w:r w:rsidRPr="000738C7">
        <w:rPr>
          <w:rFonts w:ascii="Arial" w:eastAsiaTheme="minorHAnsi" w:hAnsi="Arial" w:cs="Arial"/>
          <w:color w:val="565656"/>
          <w:sz w:val="16"/>
          <w:szCs w:val="16"/>
          <w:lang w:val="en" w:eastAsia="en-US"/>
        </w:rPr>
        <w:t xml:space="preserve">Use a range of methods to collect, select, record and </w:t>
      </w:r>
      <w:proofErr w:type="spellStart"/>
      <w:r w:rsidRPr="000738C7">
        <w:rPr>
          <w:rFonts w:ascii="Arial" w:eastAsiaTheme="minorHAnsi" w:hAnsi="Arial" w:cs="Arial"/>
          <w:color w:val="565656"/>
          <w:sz w:val="16"/>
          <w:szCs w:val="16"/>
          <w:lang w:val="en" w:eastAsia="en-US"/>
        </w:rPr>
        <w:t>organise</w:t>
      </w:r>
      <w:proofErr w:type="spellEnd"/>
      <w:r w:rsidRPr="000738C7">
        <w:rPr>
          <w:rFonts w:ascii="Arial" w:eastAsiaTheme="minorHAnsi" w:hAnsi="Arial" w:cs="Arial"/>
          <w:color w:val="565656"/>
          <w:sz w:val="16"/>
          <w:szCs w:val="16"/>
          <w:lang w:val="en" w:eastAsia="en-US"/>
        </w:rPr>
        <w:t xml:space="preserve"> relevant and reliable information and/or data from multiple sources that reflects the type of analysis of information that is needed (e.g. tables, field sketches, annotated diagrams), with and without the use of digital and </w:t>
      </w:r>
      <w:hyperlink r:id="rId7" w:tooltip="Display the glossary entry for spatial technologies" w:history="1">
        <w:r w:rsidRPr="000738C7">
          <w:rPr>
            <w:rFonts w:ascii="Arial" w:eastAsiaTheme="minorHAnsi" w:hAnsi="Arial" w:cs="Arial"/>
            <w:color w:val="215986"/>
            <w:sz w:val="16"/>
            <w:szCs w:val="16"/>
            <w:lang w:val="en" w:eastAsia="en-US"/>
          </w:rPr>
          <w:t>spatial technologies</w:t>
        </w:r>
      </w:hyperlink>
    </w:p>
    <w:p w:rsidR="000738C7" w:rsidRDefault="000738C7" w:rsidP="000738C7">
      <w:pPr>
        <w:pStyle w:val="ListParagraph"/>
        <w:numPr>
          <w:ilvl w:val="0"/>
          <w:numId w:val="2"/>
        </w:numPr>
        <w:spacing w:after="200" w:line="276" w:lineRule="auto"/>
        <w:rPr>
          <w:rFonts w:ascii="Helvetica" w:eastAsiaTheme="minorHAnsi" w:hAnsi="Helvetica" w:cs="Helvetica"/>
          <w:color w:val="565656"/>
          <w:sz w:val="16"/>
          <w:szCs w:val="16"/>
          <w:lang w:val="en" w:eastAsia="en-US"/>
        </w:rPr>
      </w:pPr>
      <w:r w:rsidRPr="000738C7">
        <w:rPr>
          <w:rFonts w:ascii="Helvetica" w:eastAsiaTheme="minorHAnsi" w:hAnsi="Helvetica" w:cs="Helvetica"/>
          <w:color w:val="565656"/>
          <w:sz w:val="16"/>
          <w:szCs w:val="16"/>
          <w:lang w:val="en" w:eastAsia="en-US"/>
        </w:rPr>
        <w:t xml:space="preserve">The distribution and characteristics of biomes as regions with distinctive climates, soils, vegetation and </w:t>
      </w:r>
      <w:hyperlink r:id="rId8" w:tooltip="Display the glossary entry for productivity" w:history="1">
        <w:r w:rsidRPr="000738C7">
          <w:rPr>
            <w:rFonts w:ascii="Helvetica" w:eastAsiaTheme="minorHAnsi" w:hAnsi="Helvetica" w:cs="Helvetica"/>
            <w:color w:val="215986"/>
            <w:sz w:val="16"/>
            <w:szCs w:val="16"/>
            <w:lang w:val="en" w:eastAsia="en-US"/>
          </w:rPr>
          <w:t>productivity</w:t>
        </w:r>
      </w:hyperlink>
      <w:r w:rsidRPr="000738C7">
        <w:rPr>
          <w:rFonts w:ascii="Helvetica" w:eastAsiaTheme="minorHAnsi" w:hAnsi="Helvetica" w:cs="Helvetica"/>
          <w:color w:val="565656"/>
          <w:sz w:val="16"/>
          <w:szCs w:val="16"/>
          <w:lang w:val="en" w:eastAsia="en-US"/>
        </w:rPr>
        <w:t xml:space="preserve"> (</w:t>
      </w:r>
      <w:hyperlink r:id="rId9" w:tgtFrame="_blank" w:history="1">
        <w:r w:rsidRPr="000738C7">
          <w:rPr>
            <w:rFonts w:ascii="Helvetica" w:eastAsiaTheme="minorHAnsi" w:hAnsi="Helvetica" w:cs="Helvetica"/>
            <w:color w:val="215986"/>
            <w:sz w:val="16"/>
            <w:szCs w:val="16"/>
            <w:u w:val="single"/>
            <w:lang w:val="en" w:eastAsia="en-US"/>
          </w:rPr>
          <w:t>ACHGK060</w:t>
        </w:r>
      </w:hyperlink>
      <w:r w:rsidRPr="000738C7">
        <w:rPr>
          <w:rFonts w:ascii="Helvetica" w:eastAsiaTheme="minorHAnsi" w:hAnsi="Helvetica" w:cs="Helvetica"/>
          <w:color w:val="565656"/>
          <w:sz w:val="16"/>
          <w:szCs w:val="16"/>
          <w:lang w:val="en" w:eastAsia="en-US"/>
        </w:rPr>
        <w:t>)</w:t>
      </w:r>
      <w:r w:rsidR="00AC5DC2">
        <w:rPr>
          <w:rFonts w:ascii="Helvetica" w:eastAsiaTheme="minorHAnsi" w:hAnsi="Helvetica" w:cs="Helvetica"/>
          <w:color w:val="565656"/>
          <w:sz w:val="16"/>
          <w:szCs w:val="16"/>
          <w:lang w:val="en" w:eastAsia="en-US"/>
        </w:rPr>
        <w:t xml:space="preserve"> – </w:t>
      </w:r>
      <w:r w:rsidR="00AC5DC2" w:rsidRPr="00AC5DC2">
        <w:rPr>
          <w:rFonts w:ascii="Helvetica" w:eastAsiaTheme="minorHAnsi" w:hAnsi="Helvetica" w:cs="Helvetica"/>
          <w:b/>
          <w:i/>
          <w:color w:val="565656"/>
          <w:sz w:val="16"/>
          <w:szCs w:val="16"/>
          <w:lang w:val="en" w:eastAsia="en-US"/>
        </w:rPr>
        <w:t>Focus ‘Woodland Biome’.</w:t>
      </w:r>
    </w:p>
    <w:p w:rsidR="000738C7" w:rsidRPr="00DD0E45" w:rsidRDefault="000738C7" w:rsidP="000738C7">
      <w:pPr>
        <w:rPr>
          <w:rFonts w:ascii="Arial" w:hAnsi="Arial" w:cs="Arial"/>
          <w:b/>
          <w:i/>
        </w:rPr>
      </w:pPr>
      <w:r w:rsidRPr="00DD0E45">
        <w:rPr>
          <w:rFonts w:ascii="Arial" w:hAnsi="Arial" w:cs="Arial"/>
          <w:b/>
          <w:i/>
        </w:rPr>
        <w:t xml:space="preserve">Key Focus: </w:t>
      </w:r>
    </w:p>
    <w:p w:rsidR="000738C7" w:rsidRPr="00DD0E45" w:rsidRDefault="000738C7" w:rsidP="000738C7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sz w:val="16"/>
          <w:szCs w:val="16"/>
        </w:rPr>
      </w:pPr>
      <w:r w:rsidRPr="00DD0E45">
        <w:rPr>
          <w:rFonts w:ascii="Arial" w:hAnsi="Arial" w:cs="Arial"/>
          <w:sz w:val="16"/>
          <w:szCs w:val="16"/>
        </w:rPr>
        <w:t xml:space="preserve">Integrating tools and inquiry skills to create learning activities, such as </w:t>
      </w:r>
      <w:r w:rsidR="00AC5DC2" w:rsidRPr="00DD0E45">
        <w:rPr>
          <w:rFonts w:ascii="Arial" w:hAnsi="Arial" w:cs="Arial"/>
          <w:i/>
          <w:sz w:val="16"/>
          <w:szCs w:val="16"/>
        </w:rPr>
        <w:t>observing and recording through</w:t>
      </w:r>
      <w:r w:rsidRPr="00DD0E45">
        <w:rPr>
          <w:rFonts w:ascii="Arial" w:hAnsi="Arial" w:cs="Arial"/>
          <w:i/>
          <w:sz w:val="16"/>
          <w:szCs w:val="16"/>
        </w:rPr>
        <w:t xml:space="preserve"> field sketches.</w:t>
      </w:r>
    </w:p>
    <w:p w:rsidR="000738C7" w:rsidRPr="00DD0E45" w:rsidRDefault="000738C7" w:rsidP="000738C7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sz w:val="16"/>
          <w:szCs w:val="16"/>
        </w:rPr>
      </w:pPr>
      <w:r w:rsidRPr="00DD0E45">
        <w:rPr>
          <w:rFonts w:ascii="Arial" w:hAnsi="Arial" w:cs="Arial"/>
          <w:sz w:val="16"/>
          <w:szCs w:val="16"/>
        </w:rPr>
        <w:t xml:space="preserve">Incorporating </w:t>
      </w:r>
      <w:r w:rsidRPr="00DD0E45">
        <w:rPr>
          <w:rFonts w:ascii="Arial" w:hAnsi="Arial" w:cs="Arial"/>
          <w:i/>
          <w:sz w:val="16"/>
          <w:szCs w:val="16"/>
        </w:rPr>
        <w:t>‘</w:t>
      </w:r>
      <w:r w:rsidR="00D13FDD">
        <w:rPr>
          <w:rFonts w:ascii="Arial" w:hAnsi="Arial" w:cs="Arial"/>
          <w:i/>
          <w:sz w:val="16"/>
          <w:szCs w:val="16"/>
        </w:rPr>
        <w:t xml:space="preserve">What if’ </w:t>
      </w:r>
      <w:r w:rsidR="00D13FDD">
        <w:rPr>
          <w:rFonts w:ascii="Arial" w:hAnsi="Arial" w:cs="Arial"/>
          <w:sz w:val="16"/>
          <w:szCs w:val="16"/>
        </w:rPr>
        <w:t>type thinking skills</w:t>
      </w:r>
      <w:r w:rsidRPr="00DD0E45">
        <w:rPr>
          <w:rFonts w:ascii="Arial" w:hAnsi="Arial" w:cs="Arial"/>
          <w:sz w:val="16"/>
          <w:szCs w:val="16"/>
        </w:rPr>
        <w:t>.</w:t>
      </w:r>
    </w:p>
    <w:p w:rsidR="000738C7" w:rsidRPr="00DD0E45" w:rsidRDefault="000738C7" w:rsidP="000738C7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sz w:val="16"/>
          <w:szCs w:val="16"/>
        </w:rPr>
      </w:pPr>
      <w:r w:rsidRPr="00DD0E45">
        <w:rPr>
          <w:rFonts w:ascii="Arial" w:hAnsi="Arial" w:cs="Arial"/>
          <w:sz w:val="16"/>
          <w:szCs w:val="16"/>
        </w:rPr>
        <w:t xml:space="preserve">Using specific geography skills and techniques, such as </w:t>
      </w:r>
      <w:r w:rsidRPr="00DD0E45">
        <w:rPr>
          <w:rFonts w:ascii="Arial" w:hAnsi="Arial" w:cs="Arial"/>
          <w:i/>
          <w:sz w:val="16"/>
          <w:szCs w:val="16"/>
        </w:rPr>
        <w:t>field techniques.</w:t>
      </w:r>
    </w:p>
    <w:p w:rsidR="000738C7" w:rsidRPr="00DD0E45" w:rsidRDefault="000738C7" w:rsidP="000738C7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sz w:val="16"/>
          <w:szCs w:val="16"/>
        </w:rPr>
      </w:pPr>
      <w:r w:rsidRPr="00DD0E45">
        <w:rPr>
          <w:rFonts w:ascii="Arial" w:hAnsi="Arial" w:cs="Arial"/>
          <w:sz w:val="16"/>
          <w:szCs w:val="16"/>
        </w:rPr>
        <w:t>Use of ICT skills, in particular QR codes.</w:t>
      </w:r>
    </w:p>
    <w:p w:rsidR="00285834" w:rsidRDefault="00285834" w:rsidP="00285834">
      <w:pPr>
        <w:rPr>
          <w:rFonts w:ascii="Arial" w:hAnsi="Arial" w:cs="Arial"/>
          <w:b/>
          <w:i/>
          <w:sz w:val="28"/>
          <w:szCs w:val="28"/>
        </w:rPr>
      </w:pPr>
    </w:p>
    <w:p w:rsidR="00285834" w:rsidRPr="00285834" w:rsidRDefault="00285834" w:rsidP="000738C7">
      <w:pPr>
        <w:shd w:val="clear" w:color="auto" w:fill="A6A6A6" w:themeFill="background1" w:themeFillShade="A6"/>
        <w:rPr>
          <w:rFonts w:ascii="Arial" w:hAnsi="Arial" w:cs="Arial"/>
          <w:b/>
          <w:sz w:val="28"/>
          <w:szCs w:val="28"/>
        </w:rPr>
      </w:pPr>
      <w:r w:rsidRPr="00285834">
        <w:rPr>
          <w:rFonts w:ascii="Arial" w:hAnsi="Arial" w:cs="Arial"/>
          <w:b/>
          <w:sz w:val="28"/>
          <w:szCs w:val="28"/>
        </w:rPr>
        <w:t xml:space="preserve">SITE ONE: </w:t>
      </w:r>
      <w:r>
        <w:rPr>
          <w:rFonts w:ascii="Arial" w:hAnsi="Arial" w:cs="Arial"/>
          <w:b/>
          <w:sz w:val="28"/>
          <w:szCs w:val="28"/>
        </w:rPr>
        <w:t xml:space="preserve"> South of the </w:t>
      </w:r>
      <w:r w:rsidR="00D30617">
        <w:rPr>
          <w:rFonts w:ascii="Arial" w:hAnsi="Arial" w:cs="Arial"/>
          <w:b/>
          <w:sz w:val="28"/>
          <w:szCs w:val="28"/>
        </w:rPr>
        <w:t>Textiles Room, South West of Art Rooms.</w:t>
      </w:r>
    </w:p>
    <w:p w:rsidR="00285834" w:rsidRPr="00285834" w:rsidRDefault="00285834" w:rsidP="00285834">
      <w:pPr>
        <w:rPr>
          <w:rFonts w:ascii="Arial" w:hAnsi="Arial" w:cs="Arial"/>
          <w:b/>
          <w:i/>
          <w:sz w:val="28"/>
          <w:szCs w:val="28"/>
        </w:rPr>
      </w:pPr>
    </w:p>
    <w:p w:rsidR="00285834" w:rsidRPr="009D1B84" w:rsidRDefault="00D30617" w:rsidP="00A808AE">
      <w:pPr>
        <w:rPr>
          <w:rFonts w:ascii="Arial" w:hAnsi="Arial" w:cs="Arial"/>
          <w:b/>
          <w:sz w:val="28"/>
          <w:szCs w:val="28"/>
          <w:u w:val="single"/>
        </w:rPr>
      </w:pPr>
      <w:r w:rsidRPr="009D1B84">
        <w:rPr>
          <w:rFonts w:ascii="Arial" w:hAnsi="Arial" w:cs="Arial"/>
          <w:b/>
          <w:sz w:val="28"/>
          <w:szCs w:val="28"/>
          <w:u w:val="single"/>
        </w:rPr>
        <w:t>Activity 1: Complete a</w:t>
      </w:r>
      <w:r w:rsidR="009D1B84">
        <w:rPr>
          <w:rFonts w:ascii="Arial" w:hAnsi="Arial" w:cs="Arial"/>
          <w:b/>
          <w:sz w:val="28"/>
          <w:szCs w:val="28"/>
          <w:u w:val="single"/>
        </w:rPr>
        <w:t>n anno</w:t>
      </w:r>
      <w:r w:rsidR="00AC5DC2">
        <w:rPr>
          <w:rFonts w:ascii="Arial" w:hAnsi="Arial" w:cs="Arial"/>
          <w:b/>
          <w:sz w:val="28"/>
          <w:szCs w:val="28"/>
          <w:u w:val="single"/>
        </w:rPr>
        <w:t>tated</w:t>
      </w:r>
      <w:r w:rsidRPr="009D1B84">
        <w:rPr>
          <w:rFonts w:ascii="Arial" w:hAnsi="Arial" w:cs="Arial"/>
          <w:b/>
          <w:sz w:val="28"/>
          <w:szCs w:val="28"/>
          <w:u w:val="single"/>
        </w:rPr>
        <w:t xml:space="preserve"> field sketch of Site One. </w:t>
      </w:r>
    </w:p>
    <w:p w:rsidR="00D30617" w:rsidRDefault="00D30617" w:rsidP="00A808AE">
      <w:pPr>
        <w:rPr>
          <w:rFonts w:ascii="Arial" w:hAnsi="Arial" w:cs="Arial"/>
          <w:sz w:val="28"/>
          <w:szCs w:val="28"/>
        </w:rPr>
      </w:pPr>
    </w:p>
    <w:p w:rsidR="009D1B84" w:rsidRDefault="00D30617" w:rsidP="00A808AE">
      <w:pPr>
        <w:rPr>
          <w:rFonts w:ascii="Arial" w:hAnsi="Arial" w:cs="Arial"/>
          <w:i/>
          <w:sz w:val="28"/>
          <w:szCs w:val="28"/>
        </w:rPr>
      </w:pPr>
      <w:r w:rsidRPr="009D1B84">
        <w:rPr>
          <w:rFonts w:ascii="Arial" w:hAnsi="Arial" w:cs="Arial"/>
          <w:b/>
          <w:sz w:val="28"/>
          <w:szCs w:val="28"/>
          <w:u w:val="single"/>
        </w:rPr>
        <w:t>Purpose:</w:t>
      </w:r>
      <w:r>
        <w:rPr>
          <w:rFonts w:ascii="Arial" w:hAnsi="Arial" w:cs="Arial"/>
          <w:sz w:val="28"/>
          <w:szCs w:val="28"/>
        </w:rPr>
        <w:t xml:space="preserve"> </w:t>
      </w:r>
      <w:r w:rsidRPr="000738C7">
        <w:rPr>
          <w:rFonts w:ascii="Arial" w:hAnsi="Arial" w:cs="Arial"/>
          <w:i/>
        </w:rPr>
        <w:t>Sketching helps to develop observation skills. Assists</w:t>
      </w:r>
      <w:r w:rsidR="009D1B84" w:rsidRPr="000738C7">
        <w:rPr>
          <w:rFonts w:ascii="Arial" w:hAnsi="Arial" w:cs="Arial"/>
          <w:i/>
        </w:rPr>
        <w:t xml:space="preserve"> in recording geographical</w:t>
      </w:r>
      <w:r w:rsidRPr="000738C7">
        <w:rPr>
          <w:rFonts w:ascii="Arial" w:hAnsi="Arial" w:cs="Arial"/>
          <w:i/>
        </w:rPr>
        <w:t xml:space="preserve"> phenomena in the cultural (human made) a</w:t>
      </w:r>
      <w:r w:rsidR="009D1B84" w:rsidRPr="000738C7">
        <w:rPr>
          <w:rFonts w:ascii="Arial" w:hAnsi="Arial" w:cs="Arial"/>
          <w:i/>
        </w:rPr>
        <w:t>nd physical (natural) landscape</w:t>
      </w:r>
      <w:r w:rsidR="009D1B84">
        <w:rPr>
          <w:rFonts w:ascii="Arial" w:hAnsi="Arial" w:cs="Arial"/>
          <w:i/>
          <w:sz w:val="28"/>
          <w:szCs w:val="28"/>
        </w:rPr>
        <w:t xml:space="preserve"> </w:t>
      </w:r>
    </w:p>
    <w:p w:rsidR="00DD0E45" w:rsidRDefault="00DD0E45" w:rsidP="00A808AE">
      <w:pPr>
        <w:rPr>
          <w:rFonts w:ascii="Arial" w:hAnsi="Arial" w:cs="Arial"/>
          <w:sz w:val="28"/>
          <w:szCs w:val="28"/>
        </w:rPr>
      </w:pPr>
    </w:p>
    <w:p w:rsidR="009D1B84" w:rsidRDefault="009D1B84" w:rsidP="00A808AE">
      <w:pPr>
        <w:rPr>
          <w:rFonts w:ascii="Arial" w:hAnsi="Arial" w:cs="Arial"/>
          <w:i/>
          <w:sz w:val="28"/>
          <w:szCs w:val="28"/>
        </w:rPr>
      </w:pPr>
      <w:r w:rsidRPr="009D1B84">
        <w:rPr>
          <w:rFonts w:ascii="Arial" w:hAnsi="Arial" w:cs="Arial"/>
          <w:b/>
          <w:sz w:val="28"/>
          <w:szCs w:val="28"/>
          <w:u w:val="single"/>
        </w:rPr>
        <w:t>Equipment:</w:t>
      </w:r>
      <w:r>
        <w:rPr>
          <w:rFonts w:ascii="Arial" w:hAnsi="Arial" w:cs="Arial"/>
          <w:sz w:val="28"/>
          <w:szCs w:val="28"/>
        </w:rPr>
        <w:t xml:space="preserve"> </w:t>
      </w:r>
      <w:r w:rsidRPr="000738C7">
        <w:rPr>
          <w:rFonts w:ascii="Arial" w:hAnsi="Arial" w:cs="Arial"/>
          <w:i/>
        </w:rPr>
        <w:t>Clipboard, sheet with grid on it (see below), pencil, compass (1 per group), phone</w:t>
      </w:r>
      <w:r w:rsidR="00DC025D">
        <w:rPr>
          <w:rFonts w:ascii="Arial" w:hAnsi="Arial" w:cs="Arial"/>
          <w:i/>
        </w:rPr>
        <w:t>/iPad</w:t>
      </w:r>
      <w:r w:rsidRPr="000738C7">
        <w:rPr>
          <w:rFonts w:ascii="Arial" w:hAnsi="Arial" w:cs="Arial"/>
          <w:i/>
        </w:rPr>
        <w:t xml:space="preserve"> (to read the QR codes)</w:t>
      </w:r>
    </w:p>
    <w:p w:rsidR="009D1B84" w:rsidRPr="00D30617" w:rsidRDefault="009D1B84" w:rsidP="00A808AE">
      <w:pPr>
        <w:rPr>
          <w:rFonts w:ascii="Arial" w:hAnsi="Arial" w:cs="Arial"/>
          <w:sz w:val="28"/>
          <w:szCs w:val="28"/>
        </w:rPr>
      </w:pPr>
    </w:p>
    <w:p w:rsidR="00D30617" w:rsidRPr="000738C7" w:rsidRDefault="009D1B84" w:rsidP="009D1B8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738C7">
        <w:rPr>
          <w:rFonts w:ascii="Arial" w:hAnsi="Arial" w:cs="Arial"/>
        </w:rPr>
        <w:t>Using the compass, state the direction you are facing.</w:t>
      </w:r>
    </w:p>
    <w:p w:rsidR="00DD0E45" w:rsidRDefault="00DD0E45" w:rsidP="00DD0E45">
      <w:pPr>
        <w:rPr>
          <w:rFonts w:ascii="Arial" w:hAnsi="Arial" w:cs="Arial"/>
        </w:rPr>
      </w:pPr>
    </w:p>
    <w:p w:rsidR="009D1B84" w:rsidRPr="000738C7" w:rsidRDefault="009D1B84" w:rsidP="00DD0E45">
      <w:pPr>
        <w:ind w:firstLine="720"/>
        <w:rPr>
          <w:rFonts w:ascii="Arial" w:hAnsi="Arial" w:cs="Arial"/>
        </w:rPr>
      </w:pPr>
      <w:r w:rsidRPr="000738C7">
        <w:rPr>
          <w:rFonts w:ascii="Arial" w:hAnsi="Arial" w:cs="Arial"/>
        </w:rPr>
        <w:t>______________________________</w:t>
      </w:r>
      <w:r w:rsidR="00DD0E45">
        <w:rPr>
          <w:rFonts w:ascii="Arial" w:hAnsi="Arial" w:cs="Arial"/>
        </w:rPr>
        <w:t>________</w:t>
      </w:r>
      <w:r w:rsidRPr="000738C7">
        <w:rPr>
          <w:rFonts w:ascii="Arial" w:hAnsi="Arial" w:cs="Arial"/>
        </w:rPr>
        <w:t>_</w:t>
      </w:r>
      <w:r w:rsidR="00DD0E45">
        <w:rPr>
          <w:rFonts w:ascii="Arial" w:hAnsi="Arial" w:cs="Arial"/>
        </w:rPr>
        <w:tab/>
      </w:r>
      <w:r w:rsidR="00DD0E45">
        <w:rPr>
          <w:rFonts w:ascii="Arial" w:hAnsi="Arial" w:cs="Arial"/>
        </w:rPr>
        <w:tab/>
      </w:r>
      <w:r w:rsidR="00DD0E45">
        <w:rPr>
          <w:rFonts w:ascii="Arial" w:hAnsi="Arial" w:cs="Arial"/>
        </w:rPr>
        <w:tab/>
      </w:r>
      <w:r w:rsidR="00DD0E45">
        <w:rPr>
          <w:rFonts w:ascii="Arial" w:hAnsi="Arial" w:cs="Arial"/>
        </w:rPr>
        <w:tab/>
      </w:r>
      <w:r w:rsidRPr="000738C7">
        <w:rPr>
          <w:rFonts w:ascii="Arial" w:hAnsi="Arial" w:cs="Arial"/>
        </w:rPr>
        <w:t>(1)</w:t>
      </w:r>
    </w:p>
    <w:p w:rsidR="009D1B84" w:rsidRDefault="009D1B84" w:rsidP="009D1B84">
      <w:pPr>
        <w:rPr>
          <w:rFonts w:ascii="Arial" w:hAnsi="Arial" w:cs="Arial"/>
          <w:sz w:val="28"/>
          <w:szCs w:val="28"/>
        </w:rPr>
      </w:pPr>
    </w:p>
    <w:p w:rsidR="009D1B84" w:rsidRPr="000738C7" w:rsidRDefault="009D1B84" w:rsidP="009D1B8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738C7">
        <w:rPr>
          <w:rFonts w:ascii="Arial" w:hAnsi="Arial" w:cs="Arial"/>
        </w:rPr>
        <w:t xml:space="preserve">List </w:t>
      </w:r>
      <w:r w:rsidR="000738C7" w:rsidRPr="000738C7">
        <w:rPr>
          <w:rFonts w:ascii="Arial" w:hAnsi="Arial" w:cs="Arial"/>
        </w:rPr>
        <w:t>six main features you will draw and label in your sketch.</w:t>
      </w:r>
    </w:p>
    <w:p w:rsidR="000738C7" w:rsidRDefault="000738C7" w:rsidP="00DD0E45">
      <w:pPr>
        <w:pStyle w:val="ListParagraph"/>
        <w:rPr>
          <w:rFonts w:ascii="Arial" w:hAnsi="Arial" w:cs="Arial"/>
        </w:rPr>
      </w:pPr>
      <w:r w:rsidRPr="00AC5DC2">
        <w:rPr>
          <w:rFonts w:ascii="Arial" w:hAnsi="Arial" w:cs="Arial"/>
          <w:i/>
          <w:sz w:val="20"/>
          <w:szCs w:val="20"/>
        </w:rPr>
        <w:t>Using your mobile phone if you have access to the QR code reader/scanner, scan the QR codes attached to vegetation species found within the fieldwork site. This will help you to identify the names of vegetation types.</w:t>
      </w:r>
      <w:r>
        <w:rPr>
          <w:rFonts w:ascii="Arial" w:hAnsi="Arial" w:cs="Arial"/>
        </w:rPr>
        <w:tab/>
      </w:r>
      <w:r w:rsidR="00AC5DC2">
        <w:rPr>
          <w:rFonts w:ascii="Arial" w:hAnsi="Arial" w:cs="Arial"/>
        </w:rPr>
        <w:tab/>
      </w:r>
      <w:r w:rsidR="00AC5DC2">
        <w:rPr>
          <w:rFonts w:ascii="Arial" w:hAnsi="Arial" w:cs="Arial"/>
        </w:rPr>
        <w:tab/>
      </w:r>
      <w:r w:rsidR="00AC5DC2">
        <w:rPr>
          <w:rFonts w:ascii="Arial" w:hAnsi="Arial" w:cs="Arial"/>
        </w:rPr>
        <w:tab/>
      </w:r>
      <w:r w:rsidR="00AC5DC2">
        <w:rPr>
          <w:rFonts w:ascii="Arial" w:hAnsi="Arial" w:cs="Arial"/>
        </w:rPr>
        <w:tab/>
      </w:r>
      <w:r w:rsidR="00AC5DC2">
        <w:rPr>
          <w:rFonts w:ascii="Arial" w:hAnsi="Arial" w:cs="Arial"/>
        </w:rPr>
        <w:tab/>
      </w:r>
      <w:r w:rsidR="00DD0E45">
        <w:rPr>
          <w:rFonts w:ascii="Arial" w:hAnsi="Arial" w:cs="Arial"/>
        </w:rPr>
        <w:tab/>
      </w:r>
      <w:r>
        <w:rPr>
          <w:rFonts w:ascii="Arial" w:hAnsi="Arial" w:cs="Arial"/>
        </w:rPr>
        <w:t>(6)</w:t>
      </w:r>
    </w:p>
    <w:p w:rsidR="00DD0E45" w:rsidRPr="00DD0E45" w:rsidRDefault="00DD0E45" w:rsidP="00DD0E45">
      <w:pPr>
        <w:pStyle w:val="ListParagraph"/>
        <w:rPr>
          <w:rFonts w:ascii="Arial" w:hAnsi="Arial" w:cs="Arial"/>
        </w:rPr>
      </w:pPr>
    </w:p>
    <w:p w:rsidR="000738C7" w:rsidRPr="000738C7" w:rsidRDefault="000738C7" w:rsidP="000738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738C7">
        <w:rPr>
          <w:rFonts w:ascii="Arial" w:hAnsi="Arial" w:cs="Arial"/>
        </w:rPr>
        <w:t>______________________________________</w:t>
      </w:r>
    </w:p>
    <w:p w:rsidR="000738C7" w:rsidRPr="000738C7" w:rsidRDefault="000738C7" w:rsidP="000738C7">
      <w:pPr>
        <w:pStyle w:val="ListParagraph"/>
        <w:rPr>
          <w:rFonts w:ascii="Arial" w:hAnsi="Arial" w:cs="Arial"/>
        </w:rPr>
      </w:pPr>
    </w:p>
    <w:p w:rsidR="000738C7" w:rsidRPr="000738C7" w:rsidRDefault="000738C7" w:rsidP="000738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738C7">
        <w:rPr>
          <w:rFonts w:ascii="Arial" w:hAnsi="Arial" w:cs="Arial"/>
        </w:rPr>
        <w:t>______________________________________</w:t>
      </w:r>
    </w:p>
    <w:p w:rsidR="000738C7" w:rsidRPr="000738C7" w:rsidRDefault="000738C7" w:rsidP="000738C7">
      <w:pPr>
        <w:pStyle w:val="ListParagraph"/>
        <w:rPr>
          <w:rFonts w:ascii="Arial" w:hAnsi="Arial" w:cs="Arial"/>
        </w:rPr>
      </w:pPr>
    </w:p>
    <w:p w:rsidR="000738C7" w:rsidRDefault="000738C7" w:rsidP="000738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738C7">
        <w:rPr>
          <w:rFonts w:ascii="Arial" w:hAnsi="Arial" w:cs="Arial"/>
        </w:rPr>
        <w:t>______________________________________</w:t>
      </w:r>
    </w:p>
    <w:p w:rsidR="000738C7" w:rsidRPr="000738C7" w:rsidRDefault="000738C7" w:rsidP="000738C7">
      <w:pPr>
        <w:rPr>
          <w:rFonts w:ascii="Arial" w:hAnsi="Arial" w:cs="Arial"/>
        </w:rPr>
      </w:pPr>
    </w:p>
    <w:p w:rsidR="000738C7" w:rsidRPr="000738C7" w:rsidRDefault="000738C7" w:rsidP="000738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738C7">
        <w:rPr>
          <w:rFonts w:ascii="Arial" w:hAnsi="Arial" w:cs="Arial"/>
        </w:rPr>
        <w:t>______________________________________</w:t>
      </w:r>
    </w:p>
    <w:p w:rsidR="000738C7" w:rsidRPr="000738C7" w:rsidRDefault="000738C7" w:rsidP="000738C7">
      <w:pPr>
        <w:pStyle w:val="ListParagraph"/>
        <w:rPr>
          <w:rFonts w:ascii="Arial" w:hAnsi="Arial" w:cs="Arial"/>
        </w:rPr>
      </w:pPr>
    </w:p>
    <w:p w:rsidR="000738C7" w:rsidRPr="000738C7" w:rsidRDefault="000738C7" w:rsidP="000738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738C7">
        <w:rPr>
          <w:rFonts w:ascii="Arial" w:hAnsi="Arial" w:cs="Arial"/>
        </w:rPr>
        <w:t>______________________________________</w:t>
      </w:r>
    </w:p>
    <w:p w:rsidR="000738C7" w:rsidRPr="000738C7" w:rsidRDefault="000738C7" w:rsidP="000738C7">
      <w:pPr>
        <w:pStyle w:val="ListParagraph"/>
        <w:rPr>
          <w:rFonts w:ascii="Arial" w:hAnsi="Arial" w:cs="Arial"/>
        </w:rPr>
      </w:pPr>
    </w:p>
    <w:p w:rsidR="000738C7" w:rsidRPr="000738C7" w:rsidRDefault="000738C7" w:rsidP="000738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738C7">
        <w:rPr>
          <w:rFonts w:ascii="Arial" w:hAnsi="Arial" w:cs="Arial"/>
        </w:rPr>
        <w:t>______________________________________</w:t>
      </w:r>
    </w:p>
    <w:p w:rsidR="00D30617" w:rsidRDefault="00D30617" w:rsidP="00A808AE">
      <w:pPr>
        <w:rPr>
          <w:rFonts w:ascii="Arial" w:hAnsi="Arial" w:cs="Arial"/>
          <w:b/>
          <w:i/>
        </w:rPr>
      </w:pPr>
    </w:p>
    <w:p w:rsidR="00AC5DC2" w:rsidRPr="00AC5DC2" w:rsidRDefault="00AC5DC2" w:rsidP="00AC5DC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Construct and label a field sketch of Site One. </w:t>
      </w:r>
      <w:r w:rsidRPr="00AC5DC2">
        <w:rPr>
          <w:rFonts w:ascii="Arial" w:hAnsi="Arial" w:cs="Arial"/>
          <w:i/>
        </w:rPr>
        <w:t>(See Rubric Sheet)</w:t>
      </w:r>
    </w:p>
    <w:tbl>
      <w:tblPr>
        <w:tblStyle w:val="TableGrid"/>
        <w:tblpPr w:leftFromText="180" w:rightFromText="180" w:vertAnchor="text" w:horzAnchor="margin" w:tblpY="686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738C7" w:rsidTr="00586670">
        <w:tc>
          <w:tcPr>
            <w:tcW w:w="3080" w:type="dxa"/>
            <w:tcBorders>
              <w:bottom w:val="dashed" w:sz="4" w:space="0" w:color="auto"/>
              <w:right w:val="dashed" w:sz="4" w:space="0" w:color="auto"/>
            </w:tcBorders>
          </w:tcPr>
          <w:p w:rsidR="000738C7" w:rsidRDefault="000738C7" w:rsidP="000738C7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0738C7" w:rsidRDefault="000738C7" w:rsidP="000738C7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0738C7" w:rsidRDefault="000738C7" w:rsidP="000738C7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0738C7" w:rsidRDefault="000738C7" w:rsidP="000738C7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0738C7" w:rsidRDefault="000738C7" w:rsidP="000738C7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0738C7" w:rsidRDefault="000738C7" w:rsidP="000738C7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0738C7" w:rsidRDefault="000738C7" w:rsidP="000738C7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0738C7" w:rsidRDefault="000738C7" w:rsidP="000738C7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0738C7" w:rsidRDefault="000738C7" w:rsidP="000738C7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DC025D" w:rsidRDefault="00DC025D" w:rsidP="000738C7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0738C7" w:rsidRDefault="000738C7" w:rsidP="000738C7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0738C7" w:rsidRDefault="000738C7" w:rsidP="000738C7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  <w:tc>
          <w:tcPr>
            <w:tcW w:w="3081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738C7" w:rsidRDefault="000738C7" w:rsidP="000738C7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  <w:tc>
          <w:tcPr>
            <w:tcW w:w="3081" w:type="dxa"/>
            <w:tcBorders>
              <w:left w:val="dashed" w:sz="4" w:space="0" w:color="auto"/>
              <w:bottom w:val="dashed" w:sz="4" w:space="0" w:color="auto"/>
            </w:tcBorders>
          </w:tcPr>
          <w:p w:rsidR="000738C7" w:rsidRDefault="000738C7" w:rsidP="000738C7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</w:tr>
      <w:tr w:rsidR="000738C7" w:rsidTr="00586670">
        <w:tc>
          <w:tcPr>
            <w:tcW w:w="3080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738C7" w:rsidRDefault="000738C7" w:rsidP="000738C7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0738C7" w:rsidRDefault="000738C7" w:rsidP="000738C7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0738C7" w:rsidRDefault="000738C7" w:rsidP="000738C7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0738C7" w:rsidRDefault="000738C7" w:rsidP="000738C7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0738C7" w:rsidRDefault="000738C7" w:rsidP="000738C7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0738C7" w:rsidRDefault="000738C7" w:rsidP="000738C7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0738C7" w:rsidRDefault="000738C7" w:rsidP="000738C7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0738C7" w:rsidRDefault="000738C7" w:rsidP="000738C7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0738C7" w:rsidRDefault="000738C7" w:rsidP="000738C7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0738C7" w:rsidRDefault="000738C7" w:rsidP="000738C7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DC025D" w:rsidRDefault="00DC025D" w:rsidP="000738C7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0738C7" w:rsidRDefault="000738C7" w:rsidP="000738C7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  <w:tc>
          <w:tcPr>
            <w:tcW w:w="308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738C7" w:rsidRDefault="000738C7" w:rsidP="000738C7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  <w:tc>
          <w:tcPr>
            <w:tcW w:w="308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0738C7" w:rsidRDefault="000738C7" w:rsidP="000738C7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</w:tr>
      <w:tr w:rsidR="000738C7" w:rsidTr="00586670">
        <w:tc>
          <w:tcPr>
            <w:tcW w:w="3080" w:type="dxa"/>
            <w:tcBorders>
              <w:top w:val="dashed" w:sz="4" w:space="0" w:color="auto"/>
              <w:right w:val="dashed" w:sz="4" w:space="0" w:color="auto"/>
            </w:tcBorders>
          </w:tcPr>
          <w:p w:rsidR="000738C7" w:rsidRDefault="000738C7" w:rsidP="000738C7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0738C7" w:rsidRDefault="000738C7" w:rsidP="000738C7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0738C7" w:rsidRDefault="000738C7" w:rsidP="000738C7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0738C7" w:rsidRDefault="000738C7" w:rsidP="000738C7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0738C7" w:rsidRDefault="000738C7" w:rsidP="000738C7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0738C7" w:rsidRDefault="000738C7" w:rsidP="000738C7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DC025D" w:rsidRDefault="00DC025D" w:rsidP="000738C7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0738C7" w:rsidRDefault="000738C7" w:rsidP="000738C7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0738C7" w:rsidRDefault="000738C7" w:rsidP="000738C7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0738C7" w:rsidRDefault="000738C7" w:rsidP="000738C7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0738C7" w:rsidRDefault="000738C7" w:rsidP="000738C7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0738C7" w:rsidRDefault="000738C7" w:rsidP="000738C7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  <w:tc>
          <w:tcPr>
            <w:tcW w:w="308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0738C7" w:rsidRDefault="000738C7" w:rsidP="000738C7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  <w:tc>
          <w:tcPr>
            <w:tcW w:w="3081" w:type="dxa"/>
            <w:tcBorders>
              <w:top w:val="dashed" w:sz="4" w:space="0" w:color="auto"/>
              <w:left w:val="dashed" w:sz="4" w:space="0" w:color="auto"/>
            </w:tcBorders>
          </w:tcPr>
          <w:p w:rsidR="000738C7" w:rsidRDefault="000738C7" w:rsidP="000738C7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</w:tr>
    </w:tbl>
    <w:p w:rsidR="00D30617" w:rsidRPr="000738C7" w:rsidRDefault="00AC5DC2" w:rsidP="00A808AE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B1CBE6" wp14:editId="64E81E1B">
                <wp:simplePos x="0" y="0"/>
                <wp:positionH relativeFrom="column">
                  <wp:posOffset>-619125</wp:posOffset>
                </wp:positionH>
                <wp:positionV relativeFrom="paragraph">
                  <wp:posOffset>12065</wp:posOffset>
                </wp:positionV>
                <wp:extent cx="409575" cy="85820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858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8C7" w:rsidRPr="006C6FA4" w:rsidRDefault="006C6FA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FA4">
                              <w:rPr>
                                <w:rFonts w:ascii="Arial" w:hAnsi="Arial" w:cs="Arial"/>
                                <w:b/>
                              </w:rPr>
                              <w:t xml:space="preserve">Title: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 xml:space="preserve">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48.75pt;margin-top:.95pt;width:32.25pt;height:675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" fillcolor="white [3201]" strokeweight="1.5pt">
                <v:textbox style="layout-flow:vertical;mso-layout-flow-alt:bottom-to-top">
                  <w:txbxContent>
                    <w:p w:rsidR="000738C7" w:rsidRPr="006C6FA4" w:rsidRDefault="006C6FA4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6C6FA4">
                        <w:rPr>
                          <w:rFonts w:ascii="Arial" w:hAnsi="Arial" w:cs="Arial"/>
                          <w:b/>
                        </w:rPr>
                        <w:t xml:space="preserve">Title: </w:t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  <w:t xml:space="preserve">            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D30617" w:rsidRPr="000738C7" w:rsidRDefault="00D30617" w:rsidP="00A808AE">
      <w:pPr>
        <w:rPr>
          <w:rFonts w:ascii="Arial" w:hAnsi="Arial" w:cs="Arial"/>
          <w:b/>
          <w:i/>
        </w:rPr>
      </w:pPr>
    </w:p>
    <w:p w:rsidR="00D30617" w:rsidRPr="000738C7" w:rsidRDefault="00D30617" w:rsidP="00A808AE">
      <w:pPr>
        <w:rPr>
          <w:rFonts w:ascii="Arial" w:hAnsi="Arial" w:cs="Arial"/>
          <w:b/>
          <w:i/>
        </w:rPr>
      </w:pPr>
    </w:p>
    <w:p w:rsidR="00D30617" w:rsidRPr="000738C7" w:rsidRDefault="00DC025D" w:rsidP="00A808AE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B11442" wp14:editId="5C62DD06">
                <wp:simplePos x="0" y="0"/>
                <wp:positionH relativeFrom="column">
                  <wp:posOffset>4048125</wp:posOffset>
                </wp:positionH>
                <wp:positionV relativeFrom="paragraph">
                  <wp:posOffset>36830</wp:posOffset>
                </wp:positionV>
                <wp:extent cx="619125" cy="11144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FA4" w:rsidRPr="006C6FA4" w:rsidRDefault="006C6FA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FA4">
                              <w:rPr>
                                <w:rFonts w:ascii="Arial" w:hAnsi="Arial" w:cs="Arial"/>
                                <w:b/>
                              </w:rPr>
                              <w:t>Remember to use a pencil!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margin-left:318.75pt;margin-top:2.9pt;width:48.75pt;height:8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" fillcolor="white [3201]" strokeweight=".5pt">
                <v:textbox style="layout-flow:vertical;mso-layout-flow-alt:bottom-to-top">
                  <w:txbxContent>
                    <w:p w:rsidR="006C6FA4" w:rsidRPr="006C6FA4" w:rsidRDefault="006C6FA4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6C6FA4">
                        <w:rPr>
                          <w:rFonts w:ascii="Arial" w:hAnsi="Arial" w:cs="Arial"/>
                          <w:b/>
                        </w:rPr>
                        <w:t>Remember to use a pencil!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54AA22" wp14:editId="150FC2CE">
                <wp:simplePos x="0" y="0"/>
                <wp:positionH relativeFrom="column">
                  <wp:posOffset>5181600</wp:posOffset>
                </wp:positionH>
                <wp:positionV relativeFrom="paragraph">
                  <wp:posOffset>33020</wp:posOffset>
                </wp:positionV>
                <wp:extent cx="714375" cy="13716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8C7" w:rsidRPr="00AC5DC2" w:rsidRDefault="006C6FA4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AC5DC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Date of Observation: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408pt;margin-top:2.6pt;width:56.25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" fillcolor="white [3201]" strokecolor="#272727 [2749]" strokeweight="1.5pt">
                <v:textbox style="layout-flow:vertical;mso-layout-flow-alt:bottom-to-top">
                  <w:txbxContent>
                    <w:p w:rsidR="000738C7" w:rsidRPr="00AC5DC2" w:rsidRDefault="006C6FA4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AC5DC2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Date of Observation:</w:t>
                      </w:r>
                    </w:p>
                  </w:txbxContent>
                </v:textbox>
              </v:shape>
            </w:pict>
          </mc:Fallback>
        </mc:AlternateContent>
      </w:r>
    </w:p>
    <w:p w:rsidR="00D30617" w:rsidRPr="000738C7" w:rsidRDefault="00D30617" w:rsidP="00A808AE">
      <w:pPr>
        <w:rPr>
          <w:rFonts w:ascii="Arial" w:hAnsi="Arial" w:cs="Arial"/>
          <w:b/>
          <w:i/>
        </w:rPr>
      </w:pPr>
    </w:p>
    <w:p w:rsidR="00D30617" w:rsidRPr="000738C7" w:rsidRDefault="00D30617" w:rsidP="00A808AE">
      <w:pPr>
        <w:rPr>
          <w:rFonts w:ascii="Arial" w:hAnsi="Arial" w:cs="Arial"/>
          <w:b/>
          <w:i/>
        </w:rPr>
      </w:pPr>
    </w:p>
    <w:p w:rsidR="00D30617" w:rsidRDefault="00D30617" w:rsidP="00A808AE">
      <w:pPr>
        <w:rPr>
          <w:rFonts w:ascii="Arial" w:hAnsi="Arial" w:cs="Arial"/>
          <w:b/>
          <w:i/>
          <w:sz w:val="28"/>
          <w:szCs w:val="28"/>
        </w:rPr>
      </w:pPr>
    </w:p>
    <w:p w:rsidR="00D30617" w:rsidRDefault="00D30617" w:rsidP="00D3061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SITE TWO</w:t>
      </w:r>
      <w:r w:rsidRPr="00285834"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b/>
          <w:sz w:val="28"/>
          <w:szCs w:val="28"/>
        </w:rPr>
        <w:t xml:space="preserve"> South of Science Rooms</w:t>
      </w:r>
    </w:p>
    <w:p w:rsidR="00AC5DC2" w:rsidRPr="00285834" w:rsidRDefault="00AC5DC2" w:rsidP="00D30617">
      <w:pPr>
        <w:rPr>
          <w:rFonts w:ascii="Arial" w:hAnsi="Arial" w:cs="Arial"/>
          <w:b/>
          <w:sz w:val="28"/>
          <w:szCs w:val="28"/>
        </w:rPr>
      </w:pPr>
    </w:p>
    <w:p w:rsidR="00AC5DC2" w:rsidRPr="009D1B84" w:rsidRDefault="00AC5DC2" w:rsidP="00AC5DC2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Activity 2</w:t>
      </w:r>
      <w:r w:rsidRPr="009D1B84">
        <w:rPr>
          <w:rFonts w:ascii="Arial" w:hAnsi="Arial" w:cs="Arial"/>
          <w:b/>
          <w:sz w:val="28"/>
          <w:szCs w:val="28"/>
          <w:u w:val="single"/>
        </w:rPr>
        <w:t>: Complete a</w:t>
      </w:r>
      <w:r>
        <w:rPr>
          <w:rFonts w:ascii="Arial" w:hAnsi="Arial" w:cs="Arial"/>
          <w:b/>
          <w:sz w:val="28"/>
          <w:szCs w:val="28"/>
          <w:u w:val="single"/>
        </w:rPr>
        <w:t>n annotated field sketch of Site Two</w:t>
      </w:r>
      <w:r w:rsidRPr="009D1B84">
        <w:rPr>
          <w:rFonts w:ascii="Arial" w:hAnsi="Arial" w:cs="Arial"/>
          <w:b/>
          <w:sz w:val="28"/>
          <w:szCs w:val="28"/>
          <w:u w:val="single"/>
        </w:rPr>
        <w:t xml:space="preserve">. </w:t>
      </w:r>
    </w:p>
    <w:p w:rsidR="00AC5DC2" w:rsidRDefault="00AC5DC2" w:rsidP="00AC5DC2">
      <w:pPr>
        <w:rPr>
          <w:rFonts w:ascii="Arial" w:hAnsi="Arial" w:cs="Arial"/>
          <w:sz w:val="28"/>
          <w:szCs w:val="28"/>
        </w:rPr>
      </w:pPr>
    </w:p>
    <w:p w:rsidR="00AC5DC2" w:rsidRDefault="00AC5DC2" w:rsidP="00AC5DC2">
      <w:pPr>
        <w:rPr>
          <w:rFonts w:ascii="Arial" w:hAnsi="Arial" w:cs="Arial"/>
          <w:i/>
          <w:sz w:val="28"/>
          <w:szCs w:val="28"/>
        </w:rPr>
      </w:pPr>
      <w:r w:rsidRPr="009D1B84">
        <w:rPr>
          <w:rFonts w:ascii="Arial" w:hAnsi="Arial" w:cs="Arial"/>
          <w:b/>
          <w:sz w:val="28"/>
          <w:szCs w:val="28"/>
          <w:u w:val="single"/>
        </w:rPr>
        <w:t>Purpose:</w:t>
      </w:r>
      <w:r>
        <w:rPr>
          <w:rFonts w:ascii="Arial" w:hAnsi="Arial" w:cs="Arial"/>
          <w:sz w:val="28"/>
          <w:szCs w:val="28"/>
        </w:rPr>
        <w:t xml:space="preserve"> </w:t>
      </w:r>
      <w:r w:rsidRPr="000738C7">
        <w:rPr>
          <w:rFonts w:ascii="Arial" w:hAnsi="Arial" w:cs="Arial"/>
          <w:i/>
        </w:rPr>
        <w:t>Sketching helps to develop observation skills. Assists in recording geographical phenomena in the cultural (human made) and physical (natural) landscape</w:t>
      </w:r>
      <w:r>
        <w:rPr>
          <w:rFonts w:ascii="Arial" w:hAnsi="Arial" w:cs="Arial"/>
          <w:i/>
          <w:sz w:val="28"/>
          <w:szCs w:val="28"/>
        </w:rPr>
        <w:t xml:space="preserve"> </w:t>
      </w:r>
    </w:p>
    <w:p w:rsidR="00AC5DC2" w:rsidRDefault="00AC5DC2" w:rsidP="00AC5DC2">
      <w:pPr>
        <w:rPr>
          <w:rFonts w:ascii="Arial" w:hAnsi="Arial" w:cs="Arial"/>
          <w:sz w:val="28"/>
          <w:szCs w:val="28"/>
        </w:rPr>
      </w:pPr>
    </w:p>
    <w:p w:rsidR="00AC5DC2" w:rsidRDefault="00AC5DC2" w:rsidP="00AC5DC2">
      <w:pPr>
        <w:rPr>
          <w:rFonts w:ascii="Arial" w:hAnsi="Arial" w:cs="Arial"/>
          <w:i/>
          <w:sz w:val="28"/>
          <w:szCs w:val="28"/>
        </w:rPr>
      </w:pPr>
      <w:r w:rsidRPr="009D1B84">
        <w:rPr>
          <w:rFonts w:ascii="Arial" w:hAnsi="Arial" w:cs="Arial"/>
          <w:b/>
          <w:sz w:val="28"/>
          <w:szCs w:val="28"/>
          <w:u w:val="single"/>
        </w:rPr>
        <w:t>Equipment:</w:t>
      </w:r>
      <w:r>
        <w:rPr>
          <w:rFonts w:ascii="Arial" w:hAnsi="Arial" w:cs="Arial"/>
          <w:sz w:val="28"/>
          <w:szCs w:val="28"/>
        </w:rPr>
        <w:t xml:space="preserve"> </w:t>
      </w:r>
      <w:r w:rsidRPr="000738C7">
        <w:rPr>
          <w:rFonts w:ascii="Arial" w:hAnsi="Arial" w:cs="Arial"/>
          <w:i/>
        </w:rPr>
        <w:t>Clipboard, sheet with grid on it (see below), pencil, compass (1 per group), phone</w:t>
      </w:r>
      <w:r w:rsidR="00DC025D">
        <w:rPr>
          <w:rFonts w:ascii="Arial" w:hAnsi="Arial" w:cs="Arial"/>
          <w:i/>
        </w:rPr>
        <w:t>/iPad</w:t>
      </w:r>
      <w:r w:rsidRPr="000738C7">
        <w:rPr>
          <w:rFonts w:ascii="Arial" w:hAnsi="Arial" w:cs="Arial"/>
          <w:i/>
        </w:rPr>
        <w:t xml:space="preserve"> (to read the QR codes)</w:t>
      </w:r>
    </w:p>
    <w:p w:rsidR="00AC5DC2" w:rsidRPr="00D30617" w:rsidRDefault="00AC5DC2" w:rsidP="00AC5DC2">
      <w:pPr>
        <w:rPr>
          <w:rFonts w:ascii="Arial" w:hAnsi="Arial" w:cs="Arial"/>
          <w:sz w:val="28"/>
          <w:szCs w:val="28"/>
        </w:rPr>
      </w:pPr>
    </w:p>
    <w:p w:rsidR="00AC5DC2" w:rsidRPr="00AC5DC2" w:rsidRDefault="00AC5DC2" w:rsidP="00AC5DC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C5DC2">
        <w:rPr>
          <w:rFonts w:ascii="Arial" w:hAnsi="Arial" w:cs="Arial"/>
        </w:rPr>
        <w:t>Using the compass, state the direction you are facing.</w:t>
      </w:r>
    </w:p>
    <w:p w:rsidR="00AC5DC2" w:rsidRDefault="00AC5DC2" w:rsidP="00AC5DC2">
      <w:pPr>
        <w:ind w:left="720" w:firstLine="720"/>
        <w:rPr>
          <w:rFonts w:ascii="Arial" w:hAnsi="Arial" w:cs="Arial"/>
        </w:rPr>
      </w:pPr>
    </w:p>
    <w:p w:rsidR="00AC5DC2" w:rsidRPr="000738C7" w:rsidRDefault="00AC5DC2" w:rsidP="00AC5DC2">
      <w:pPr>
        <w:ind w:left="720" w:firstLine="720"/>
        <w:rPr>
          <w:rFonts w:ascii="Arial" w:hAnsi="Arial" w:cs="Arial"/>
        </w:rPr>
      </w:pPr>
      <w:r w:rsidRPr="000738C7">
        <w:rPr>
          <w:rFonts w:ascii="Arial" w:hAnsi="Arial" w:cs="Arial"/>
        </w:rPr>
        <w:t>_______________________________</w:t>
      </w:r>
      <w:r w:rsidRPr="000738C7">
        <w:rPr>
          <w:rFonts w:ascii="Arial" w:hAnsi="Arial" w:cs="Arial"/>
        </w:rPr>
        <w:tab/>
      </w:r>
      <w:r w:rsidRPr="000738C7">
        <w:rPr>
          <w:rFonts w:ascii="Arial" w:hAnsi="Arial" w:cs="Arial"/>
        </w:rPr>
        <w:tab/>
      </w:r>
      <w:r w:rsidRPr="000738C7">
        <w:rPr>
          <w:rFonts w:ascii="Arial" w:hAnsi="Arial" w:cs="Arial"/>
        </w:rPr>
        <w:tab/>
      </w:r>
      <w:r w:rsidRPr="000738C7">
        <w:rPr>
          <w:rFonts w:ascii="Arial" w:hAnsi="Arial" w:cs="Arial"/>
        </w:rPr>
        <w:tab/>
        <w:t>(1)</w:t>
      </w:r>
    </w:p>
    <w:p w:rsidR="00AC5DC2" w:rsidRDefault="00AC5DC2" w:rsidP="00AC5DC2">
      <w:pPr>
        <w:rPr>
          <w:rFonts w:ascii="Arial" w:hAnsi="Arial" w:cs="Arial"/>
          <w:sz w:val="28"/>
          <w:szCs w:val="28"/>
        </w:rPr>
      </w:pPr>
    </w:p>
    <w:p w:rsidR="00AC5DC2" w:rsidRPr="000738C7" w:rsidRDefault="00AC5DC2" w:rsidP="00AC5DC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738C7">
        <w:rPr>
          <w:rFonts w:ascii="Arial" w:hAnsi="Arial" w:cs="Arial"/>
        </w:rPr>
        <w:t>List six main features you will draw and label in your sketch.</w:t>
      </w:r>
    </w:p>
    <w:p w:rsidR="00AC5DC2" w:rsidRPr="000738C7" w:rsidRDefault="00AC5DC2" w:rsidP="00AC5DC2">
      <w:pPr>
        <w:pStyle w:val="ListParagraph"/>
        <w:rPr>
          <w:rFonts w:ascii="Arial" w:hAnsi="Arial" w:cs="Arial"/>
        </w:rPr>
      </w:pPr>
      <w:r w:rsidRPr="00AC5DC2">
        <w:rPr>
          <w:rFonts w:ascii="Arial" w:hAnsi="Arial" w:cs="Arial"/>
          <w:i/>
          <w:sz w:val="20"/>
          <w:szCs w:val="20"/>
        </w:rPr>
        <w:t>Using your mobile phone if you have access to the QR code reader/scanner, scan the QR codes attached to vegetation species found within the fieldwork site. This will help you to identify the names of vegetation types.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(6)</w:t>
      </w:r>
    </w:p>
    <w:p w:rsidR="00AC5DC2" w:rsidRPr="000738C7" w:rsidRDefault="00AC5DC2" w:rsidP="00AC5DC2">
      <w:pPr>
        <w:pStyle w:val="ListParagraph"/>
        <w:rPr>
          <w:rFonts w:ascii="Arial" w:hAnsi="Arial" w:cs="Arial"/>
        </w:rPr>
      </w:pPr>
    </w:p>
    <w:p w:rsidR="00AC5DC2" w:rsidRPr="000738C7" w:rsidRDefault="00AC5DC2" w:rsidP="00AC5DC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738C7">
        <w:rPr>
          <w:rFonts w:ascii="Arial" w:hAnsi="Arial" w:cs="Arial"/>
        </w:rPr>
        <w:t>______________________________________</w:t>
      </w:r>
    </w:p>
    <w:p w:rsidR="00AC5DC2" w:rsidRPr="000738C7" w:rsidRDefault="00AC5DC2" w:rsidP="00AC5DC2">
      <w:pPr>
        <w:pStyle w:val="ListParagraph"/>
        <w:rPr>
          <w:rFonts w:ascii="Arial" w:hAnsi="Arial" w:cs="Arial"/>
        </w:rPr>
      </w:pPr>
    </w:p>
    <w:p w:rsidR="00AC5DC2" w:rsidRPr="000738C7" w:rsidRDefault="00AC5DC2" w:rsidP="00AC5DC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738C7">
        <w:rPr>
          <w:rFonts w:ascii="Arial" w:hAnsi="Arial" w:cs="Arial"/>
        </w:rPr>
        <w:t>______________________________________</w:t>
      </w:r>
    </w:p>
    <w:p w:rsidR="00AC5DC2" w:rsidRPr="000738C7" w:rsidRDefault="00AC5DC2" w:rsidP="00AC5DC2">
      <w:pPr>
        <w:pStyle w:val="ListParagraph"/>
        <w:rPr>
          <w:rFonts w:ascii="Arial" w:hAnsi="Arial" w:cs="Arial"/>
        </w:rPr>
      </w:pPr>
    </w:p>
    <w:p w:rsidR="00AC5DC2" w:rsidRDefault="00AC5DC2" w:rsidP="00AC5DC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738C7">
        <w:rPr>
          <w:rFonts w:ascii="Arial" w:hAnsi="Arial" w:cs="Arial"/>
        </w:rPr>
        <w:t>______________________________________</w:t>
      </w:r>
    </w:p>
    <w:p w:rsidR="00AC5DC2" w:rsidRPr="000738C7" w:rsidRDefault="00AC5DC2" w:rsidP="00AC5DC2">
      <w:pPr>
        <w:rPr>
          <w:rFonts w:ascii="Arial" w:hAnsi="Arial" w:cs="Arial"/>
        </w:rPr>
      </w:pPr>
    </w:p>
    <w:p w:rsidR="00AC5DC2" w:rsidRPr="000738C7" w:rsidRDefault="00AC5DC2" w:rsidP="00AC5DC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738C7">
        <w:rPr>
          <w:rFonts w:ascii="Arial" w:hAnsi="Arial" w:cs="Arial"/>
        </w:rPr>
        <w:t>______________________________________</w:t>
      </w:r>
    </w:p>
    <w:p w:rsidR="00AC5DC2" w:rsidRPr="000738C7" w:rsidRDefault="00AC5DC2" w:rsidP="00AC5DC2">
      <w:pPr>
        <w:pStyle w:val="ListParagraph"/>
        <w:rPr>
          <w:rFonts w:ascii="Arial" w:hAnsi="Arial" w:cs="Arial"/>
        </w:rPr>
      </w:pPr>
    </w:p>
    <w:p w:rsidR="00AC5DC2" w:rsidRPr="000738C7" w:rsidRDefault="00AC5DC2" w:rsidP="00AC5DC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738C7">
        <w:rPr>
          <w:rFonts w:ascii="Arial" w:hAnsi="Arial" w:cs="Arial"/>
        </w:rPr>
        <w:t>______________________________________</w:t>
      </w:r>
    </w:p>
    <w:p w:rsidR="00AC5DC2" w:rsidRPr="000738C7" w:rsidRDefault="00AC5DC2" w:rsidP="00AC5DC2">
      <w:pPr>
        <w:pStyle w:val="ListParagraph"/>
        <w:rPr>
          <w:rFonts w:ascii="Arial" w:hAnsi="Arial" w:cs="Arial"/>
        </w:rPr>
      </w:pPr>
    </w:p>
    <w:p w:rsidR="00AC5DC2" w:rsidRPr="000738C7" w:rsidRDefault="00AC5DC2" w:rsidP="00AC5DC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738C7">
        <w:rPr>
          <w:rFonts w:ascii="Arial" w:hAnsi="Arial" w:cs="Arial"/>
        </w:rPr>
        <w:t>______________________________________</w:t>
      </w:r>
    </w:p>
    <w:p w:rsidR="00AC5DC2" w:rsidRDefault="00AC5DC2" w:rsidP="00AC5DC2">
      <w:pPr>
        <w:rPr>
          <w:rFonts w:ascii="Arial" w:hAnsi="Arial" w:cs="Arial"/>
          <w:b/>
          <w:i/>
        </w:rPr>
      </w:pPr>
    </w:p>
    <w:p w:rsidR="00AC5DC2" w:rsidRPr="00AC5DC2" w:rsidRDefault="00AC5DC2" w:rsidP="00AC5DC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Construct and label a field sketch of Site Two. </w:t>
      </w:r>
      <w:r w:rsidRPr="00AC5DC2">
        <w:rPr>
          <w:rFonts w:ascii="Arial" w:hAnsi="Arial" w:cs="Arial"/>
          <w:i/>
        </w:rPr>
        <w:t>(See Rubric Sheet)</w:t>
      </w:r>
    </w:p>
    <w:p w:rsidR="00AC5DC2" w:rsidRPr="00DD0E45" w:rsidRDefault="00AC5DC2" w:rsidP="00DD0E45">
      <w:pPr>
        <w:rPr>
          <w:rFonts w:ascii="Arial" w:hAnsi="Arial" w:cs="Arial"/>
        </w:rPr>
      </w:pPr>
    </w:p>
    <w:p w:rsidR="00DD0E45" w:rsidRDefault="00DD0E45" w:rsidP="00DD0E45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Activity 3: Comparing Site One and Site Two</w:t>
      </w:r>
      <w:r w:rsidRPr="009D1B84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:rsidR="00DD0E45" w:rsidRDefault="00DD0E45" w:rsidP="00DD0E45">
      <w:pPr>
        <w:rPr>
          <w:rFonts w:ascii="Arial" w:hAnsi="Arial" w:cs="Arial"/>
          <w:b/>
          <w:sz w:val="28"/>
          <w:szCs w:val="28"/>
          <w:u w:val="single"/>
        </w:rPr>
      </w:pPr>
    </w:p>
    <w:p w:rsidR="00DD0E45" w:rsidRDefault="00DD0E45" w:rsidP="00DD0E45">
      <w:pPr>
        <w:rPr>
          <w:rFonts w:ascii="Arial" w:hAnsi="Arial" w:cs="Arial"/>
        </w:rPr>
      </w:pPr>
      <w:r>
        <w:rPr>
          <w:rFonts w:ascii="Arial" w:hAnsi="Arial" w:cs="Arial"/>
        </w:rPr>
        <w:t>Outline one similarity for Site One and Site Two.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(2)</w:t>
      </w:r>
    </w:p>
    <w:p w:rsidR="00DD0E45" w:rsidRDefault="00DD0E45" w:rsidP="00DD0E45">
      <w:pPr>
        <w:rPr>
          <w:rFonts w:ascii="Arial" w:hAnsi="Arial" w:cs="Arial"/>
        </w:rPr>
      </w:pPr>
    </w:p>
    <w:p w:rsidR="00DD0E45" w:rsidRDefault="00DD0E45" w:rsidP="00DD0E45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DD0E45" w:rsidRDefault="00DD0E45" w:rsidP="00DD0E45">
      <w:pPr>
        <w:rPr>
          <w:rFonts w:ascii="Arial" w:hAnsi="Arial" w:cs="Arial"/>
        </w:rPr>
      </w:pPr>
    </w:p>
    <w:p w:rsidR="00DD0E45" w:rsidRPr="00DD0E45" w:rsidRDefault="00DD0E45" w:rsidP="00DD0E45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AC5DC2" w:rsidRDefault="00AC5DC2" w:rsidP="00A808AE">
      <w:pPr>
        <w:rPr>
          <w:rFonts w:ascii="Arial" w:hAnsi="Arial" w:cs="Arial"/>
          <w:b/>
          <w:sz w:val="28"/>
          <w:szCs w:val="28"/>
          <w:u w:val="single"/>
        </w:rPr>
      </w:pPr>
    </w:p>
    <w:p w:rsidR="00DD0E45" w:rsidRDefault="00DD0E45" w:rsidP="00DD0E45">
      <w:pPr>
        <w:rPr>
          <w:rFonts w:ascii="Arial" w:hAnsi="Arial" w:cs="Arial"/>
        </w:rPr>
      </w:pPr>
      <w:r>
        <w:rPr>
          <w:rFonts w:ascii="Arial" w:hAnsi="Arial" w:cs="Arial"/>
        </w:rPr>
        <w:t>Outline one difference between Site One and Site Two.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(2)</w:t>
      </w:r>
    </w:p>
    <w:p w:rsidR="00DD0E45" w:rsidRDefault="00DD0E45" w:rsidP="00DD0E45">
      <w:pPr>
        <w:rPr>
          <w:rFonts w:ascii="Arial" w:hAnsi="Arial" w:cs="Arial"/>
        </w:rPr>
      </w:pPr>
    </w:p>
    <w:p w:rsidR="00DD0E45" w:rsidRDefault="00DD0E45" w:rsidP="00DD0E45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DD0E45" w:rsidRDefault="00DD0E45" w:rsidP="00DD0E45">
      <w:pPr>
        <w:rPr>
          <w:rFonts w:ascii="Arial" w:hAnsi="Arial" w:cs="Arial"/>
        </w:rPr>
      </w:pPr>
    </w:p>
    <w:p w:rsidR="00AC5DC2" w:rsidRPr="00DD0E45" w:rsidRDefault="00DD0E45" w:rsidP="00A808AE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AC5DC2" w:rsidRDefault="00AC5DC2" w:rsidP="00A808AE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1798" w:tblpY="691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D0E45" w:rsidTr="00586670">
        <w:tc>
          <w:tcPr>
            <w:tcW w:w="3080" w:type="dxa"/>
            <w:tcBorders>
              <w:bottom w:val="dashed" w:sz="4" w:space="0" w:color="auto"/>
              <w:right w:val="dashed" w:sz="4" w:space="0" w:color="auto"/>
            </w:tcBorders>
          </w:tcPr>
          <w:p w:rsidR="00DD0E45" w:rsidRDefault="00DD0E45" w:rsidP="00DD0E45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DD0E45" w:rsidRDefault="00DD0E45" w:rsidP="00DD0E45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DD0E45" w:rsidRDefault="00DD0E45" w:rsidP="00DD0E45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DD0E45" w:rsidRDefault="00DD0E45" w:rsidP="00DD0E45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DD0E45" w:rsidRDefault="00DD0E45" w:rsidP="00DD0E45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DD0E45" w:rsidRDefault="00DD0E45" w:rsidP="00DD0E45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DD0E45" w:rsidRDefault="00DD0E45" w:rsidP="00DD0E45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DD0E45" w:rsidRDefault="00DD0E45" w:rsidP="00DD0E45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DD0E45" w:rsidRDefault="00DD0E45" w:rsidP="00DD0E45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DD0E45" w:rsidRDefault="00DD0E45" w:rsidP="00DD0E45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DD0E45" w:rsidRDefault="00DD0E45" w:rsidP="00DD0E45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DC025D" w:rsidRDefault="00DC025D" w:rsidP="00DD0E45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  <w:tc>
          <w:tcPr>
            <w:tcW w:w="3081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D0E45" w:rsidRDefault="00DD0E45" w:rsidP="00DD0E45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  <w:tc>
          <w:tcPr>
            <w:tcW w:w="3081" w:type="dxa"/>
            <w:tcBorders>
              <w:left w:val="dashed" w:sz="4" w:space="0" w:color="auto"/>
              <w:bottom w:val="dashed" w:sz="4" w:space="0" w:color="auto"/>
            </w:tcBorders>
          </w:tcPr>
          <w:p w:rsidR="00DD0E45" w:rsidRDefault="00DD0E45" w:rsidP="00DD0E45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</w:tr>
      <w:tr w:rsidR="00DD0E45" w:rsidTr="00586670">
        <w:tc>
          <w:tcPr>
            <w:tcW w:w="3080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D0E45" w:rsidRDefault="00DD0E45" w:rsidP="00DD0E45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DD0E45" w:rsidRDefault="00DD0E45" w:rsidP="00DD0E45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DD0E45" w:rsidRDefault="00DD0E45" w:rsidP="00DD0E45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DD0E45" w:rsidRDefault="00DD0E45" w:rsidP="00DD0E45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DD0E45" w:rsidRDefault="00DD0E45" w:rsidP="00DD0E45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DD0E45" w:rsidRDefault="00DD0E45" w:rsidP="00DD0E45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DD0E45" w:rsidRDefault="00DD0E45" w:rsidP="00DD0E45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DD0E45" w:rsidRDefault="00DD0E45" w:rsidP="00DD0E45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DD0E45" w:rsidRDefault="00DD0E45" w:rsidP="00DD0E45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DC025D" w:rsidRDefault="00DC025D" w:rsidP="00DD0E45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DD0E45" w:rsidRDefault="00DD0E45" w:rsidP="00DD0E45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DD0E45" w:rsidRDefault="00DD0E45" w:rsidP="00DD0E45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  <w:tc>
          <w:tcPr>
            <w:tcW w:w="308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D0E45" w:rsidRDefault="00DD0E45" w:rsidP="00DD0E45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  <w:tc>
          <w:tcPr>
            <w:tcW w:w="308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:rsidR="00DD0E45" w:rsidRDefault="00DD0E45" w:rsidP="00DD0E45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</w:tr>
      <w:tr w:rsidR="00DD0E45" w:rsidTr="00586670">
        <w:tc>
          <w:tcPr>
            <w:tcW w:w="3080" w:type="dxa"/>
            <w:tcBorders>
              <w:top w:val="dashed" w:sz="4" w:space="0" w:color="auto"/>
              <w:right w:val="dashed" w:sz="4" w:space="0" w:color="auto"/>
            </w:tcBorders>
          </w:tcPr>
          <w:p w:rsidR="00DD0E45" w:rsidRDefault="00DD0E45" w:rsidP="00DD0E45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DD0E45" w:rsidRDefault="00DD0E45" w:rsidP="00DD0E45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DD0E45" w:rsidRDefault="00DD0E45" w:rsidP="00DD0E45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DD0E45" w:rsidRDefault="00DD0E45" w:rsidP="00DD0E45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DD0E45" w:rsidRDefault="00DD0E45" w:rsidP="00DD0E45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DC025D" w:rsidRDefault="00DC025D" w:rsidP="00DD0E45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DD0E45" w:rsidRDefault="00DD0E45" w:rsidP="00DD0E45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DD0E45" w:rsidRDefault="00DD0E45" w:rsidP="00DD0E45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DD0E45" w:rsidRDefault="00DD0E45" w:rsidP="00DD0E45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DD0E45" w:rsidRDefault="00DD0E45" w:rsidP="00DD0E45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DD0E45" w:rsidRDefault="00DD0E45" w:rsidP="00DD0E45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DD0E45" w:rsidRDefault="00DD0E45" w:rsidP="00DD0E45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  <w:tc>
          <w:tcPr>
            <w:tcW w:w="308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DD0E45" w:rsidRDefault="00DD0E45" w:rsidP="00DD0E45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  <w:tc>
          <w:tcPr>
            <w:tcW w:w="3081" w:type="dxa"/>
            <w:tcBorders>
              <w:top w:val="dashed" w:sz="4" w:space="0" w:color="auto"/>
              <w:left w:val="dashed" w:sz="4" w:space="0" w:color="auto"/>
            </w:tcBorders>
          </w:tcPr>
          <w:p w:rsidR="00DD0E45" w:rsidRDefault="00DD0E45" w:rsidP="00DD0E45">
            <w:pPr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</w:tr>
    </w:tbl>
    <w:p w:rsidR="00AC5DC2" w:rsidRDefault="00DD0E45" w:rsidP="00A808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i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9E7BC9" wp14:editId="41FF77AE">
                <wp:simplePos x="0" y="0"/>
                <wp:positionH relativeFrom="column">
                  <wp:posOffset>-619125</wp:posOffset>
                </wp:positionH>
                <wp:positionV relativeFrom="paragraph">
                  <wp:posOffset>-125095</wp:posOffset>
                </wp:positionV>
                <wp:extent cx="514350" cy="85820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8582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C5DC2" w:rsidRPr="006C6FA4" w:rsidRDefault="00AC5DC2" w:rsidP="00AC5DC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FA4">
                              <w:rPr>
                                <w:rFonts w:ascii="Arial" w:hAnsi="Arial" w:cs="Arial"/>
                                <w:b/>
                              </w:rPr>
                              <w:t xml:space="preserve">Title: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 xml:space="preserve">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-48.75pt;margin-top:-9.85pt;width:40.5pt;height:67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" fillcolor="window" strokeweight="1.5pt">
                <v:textbox style="layout-flow:vertical;mso-layout-flow-alt:bottom-to-top">
                  <w:txbxContent>
                    <w:p w:rsidR="00AC5DC2" w:rsidRPr="006C6FA4" w:rsidRDefault="00AC5DC2" w:rsidP="00AC5DC2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6C6FA4">
                        <w:rPr>
                          <w:rFonts w:ascii="Arial" w:hAnsi="Arial" w:cs="Arial"/>
                          <w:b/>
                        </w:rPr>
                        <w:t xml:space="preserve">Title: </w:t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  <w:t xml:space="preserve">            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AC5DC2" w:rsidRDefault="00AC5DC2" w:rsidP="00A808AE">
      <w:pPr>
        <w:rPr>
          <w:rFonts w:ascii="Arial" w:hAnsi="Arial" w:cs="Arial"/>
          <w:sz w:val="28"/>
          <w:szCs w:val="28"/>
        </w:rPr>
      </w:pPr>
    </w:p>
    <w:p w:rsidR="00AC5DC2" w:rsidRDefault="00DC025D" w:rsidP="00A808AE">
      <w:pPr>
        <w:rPr>
          <w:rFonts w:ascii="Arial" w:hAnsi="Arial" w:cs="Arial"/>
          <w:sz w:val="28"/>
          <w:szCs w:val="28"/>
        </w:rPr>
      </w:pPr>
      <w:r w:rsidRPr="00DD0E45">
        <w:rPr>
          <w:rFonts w:ascii="Arial" w:hAnsi="Arial" w:cs="Arial"/>
          <w:b/>
          <w:i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D3F24D" wp14:editId="4F032C18">
                <wp:simplePos x="0" y="0"/>
                <wp:positionH relativeFrom="column">
                  <wp:posOffset>5114925</wp:posOffset>
                </wp:positionH>
                <wp:positionV relativeFrom="paragraph">
                  <wp:posOffset>7611110</wp:posOffset>
                </wp:positionV>
                <wp:extent cx="714375" cy="13811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1381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</a:ln>
                        <a:effectLst/>
                      </wps:spPr>
                      <wps:txbx>
                        <w:txbxContent>
                          <w:p w:rsidR="00DD0E45" w:rsidRPr="00AC5DC2" w:rsidRDefault="00DD0E45" w:rsidP="00DD0E45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AC5DC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Date of Observation: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402.75pt;margin-top:599.3pt;width:56.25pt;height:10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" fillcolor="window" strokecolor="#262626" strokeweight="1.5pt">
                <v:textbox style="layout-flow:vertical;mso-layout-flow-alt:bottom-to-top">
                  <w:txbxContent>
                    <w:p w:rsidR="00DD0E45" w:rsidRPr="00AC5DC2" w:rsidRDefault="00DD0E45" w:rsidP="00DD0E45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AC5DC2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Date of Observation:</w:t>
                      </w:r>
                    </w:p>
                  </w:txbxContent>
                </v:textbox>
              </v:shape>
            </w:pict>
          </mc:Fallback>
        </mc:AlternateContent>
      </w:r>
    </w:p>
    <w:p w:rsidR="00AC5DC2" w:rsidRDefault="00DD0E45" w:rsidP="00A808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i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2DDBD0" wp14:editId="785667AB">
                <wp:simplePos x="0" y="0"/>
                <wp:positionH relativeFrom="column">
                  <wp:posOffset>4067175</wp:posOffset>
                </wp:positionH>
                <wp:positionV relativeFrom="paragraph">
                  <wp:posOffset>100330</wp:posOffset>
                </wp:positionV>
                <wp:extent cx="619125" cy="11144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1114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C5DC2" w:rsidRPr="006C6FA4" w:rsidRDefault="00AC5DC2" w:rsidP="00AC5DC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FA4">
                              <w:rPr>
                                <w:rFonts w:ascii="Arial" w:hAnsi="Arial" w:cs="Arial"/>
                                <w:b/>
                              </w:rPr>
                              <w:t>Remember to use a pencil!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320.25pt;margin-top:7.9pt;width:48.75pt;height:8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" fillcolor="window" strokeweight=".5pt">
                <v:textbox style="layout-flow:vertical;mso-layout-flow-alt:bottom-to-top">
                  <w:txbxContent>
                    <w:p w:rsidR="00AC5DC2" w:rsidRPr="006C6FA4" w:rsidRDefault="00AC5DC2" w:rsidP="00AC5DC2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6C6FA4">
                        <w:rPr>
                          <w:rFonts w:ascii="Arial" w:hAnsi="Arial" w:cs="Arial"/>
                          <w:b/>
                        </w:rPr>
                        <w:t>Remember to use a pencil!</w:t>
                      </w:r>
                    </w:p>
                  </w:txbxContent>
                </v:textbox>
              </v:shape>
            </w:pict>
          </mc:Fallback>
        </mc:AlternateContent>
      </w:r>
    </w:p>
    <w:p w:rsidR="00AC5DC2" w:rsidRDefault="00AC5DC2" w:rsidP="00A808AE">
      <w:pPr>
        <w:rPr>
          <w:rFonts w:ascii="Arial" w:hAnsi="Arial" w:cs="Arial"/>
          <w:sz w:val="28"/>
          <w:szCs w:val="28"/>
        </w:rPr>
      </w:pPr>
    </w:p>
    <w:p w:rsidR="00AC5DC2" w:rsidRDefault="00AC5DC2" w:rsidP="00A808AE">
      <w:pPr>
        <w:rPr>
          <w:rFonts w:ascii="Arial" w:hAnsi="Arial" w:cs="Arial"/>
          <w:sz w:val="28"/>
          <w:szCs w:val="28"/>
        </w:rPr>
      </w:pPr>
    </w:p>
    <w:p w:rsidR="00AC5DC2" w:rsidRPr="000738C7" w:rsidRDefault="00DD0E45" w:rsidP="00AC5DC2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DEA62D" wp14:editId="0399B0D7">
                <wp:simplePos x="0" y="0"/>
                <wp:positionH relativeFrom="column">
                  <wp:posOffset>5181600</wp:posOffset>
                </wp:positionH>
                <wp:positionV relativeFrom="paragraph">
                  <wp:posOffset>7235190</wp:posOffset>
                </wp:positionV>
                <wp:extent cx="714375" cy="16478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1647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</a:ln>
                        <a:effectLst/>
                      </wps:spPr>
                      <wps:txbx>
                        <w:txbxContent>
                          <w:p w:rsidR="00AC5DC2" w:rsidRPr="00AC5DC2" w:rsidRDefault="00AC5DC2" w:rsidP="00AC5DC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AC5DC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Date of Observation: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408pt;margin-top:569.7pt;width:56.25pt;height:12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" fillcolor="window" strokecolor="#262626" strokeweight="1.5pt">
                <v:textbox style="layout-flow:vertical;mso-layout-flow-alt:bottom-to-top">
                  <w:txbxContent>
                    <w:p w:rsidR="00AC5DC2" w:rsidRPr="00AC5DC2" w:rsidRDefault="00AC5DC2" w:rsidP="00AC5DC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AC5DC2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Date of Observation:</w:t>
                      </w:r>
                    </w:p>
                  </w:txbxContent>
                </v:textbox>
              </v:shape>
            </w:pict>
          </mc:Fallback>
        </mc:AlternateContent>
      </w:r>
    </w:p>
    <w:p w:rsidR="00AC5DC2" w:rsidRDefault="00ED4481" w:rsidP="00AC5DC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Activity 4</w:t>
      </w:r>
      <w:r w:rsidR="00AC5DC2" w:rsidRPr="009D1B84">
        <w:rPr>
          <w:rFonts w:ascii="Arial" w:hAnsi="Arial" w:cs="Arial"/>
          <w:b/>
          <w:sz w:val="28"/>
          <w:szCs w:val="28"/>
          <w:u w:val="single"/>
        </w:rPr>
        <w:t>:</w:t>
      </w:r>
      <w:r w:rsidR="00AC5DC2" w:rsidRPr="00AC5DC2">
        <w:rPr>
          <w:rFonts w:ascii="Arial" w:hAnsi="Arial" w:cs="Arial"/>
          <w:b/>
          <w:sz w:val="28"/>
          <w:szCs w:val="28"/>
        </w:rPr>
        <w:t xml:space="preserve">   </w:t>
      </w:r>
      <w:r w:rsidR="00AC5DC2">
        <w:rPr>
          <w:rFonts w:ascii="Arial" w:hAnsi="Arial" w:cs="Arial"/>
          <w:b/>
          <w:sz w:val="28"/>
          <w:szCs w:val="28"/>
        </w:rPr>
        <w:t>Thinking Skills – What if?</w:t>
      </w:r>
    </w:p>
    <w:p w:rsidR="00AC5DC2" w:rsidRDefault="00AC5DC2" w:rsidP="00AC5DC2">
      <w:pPr>
        <w:rPr>
          <w:rFonts w:ascii="Arial" w:hAnsi="Arial" w:cs="Arial"/>
          <w:sz w:val="28"/>
          <w:szCs w:val="28"/>
        </w:rPr>
      </w:pPr>
    </w:p>
    <w:p w:rsidR="00AC5DC2" w:rsidRPr="008718C0" w:rsidRDefault="00AC5DC2" w:rsidP="00AC5D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Address the following question based on the field sketches an</w:t>
      </w:r>
      <w:r w:rsidR="00DD0E45">
        <w:rPr>
          <w:rFonts w:ascii="Arial" w:hAnsi="Arial" w:cs="Arial"/>
          <w:sz w:val="28"/>
          <w:szCs w:val="28"/>
        </w:rPr>
        <w:t>d observations you have made for both Site One and Site Two.</w:t>
      </w:r>
      <w:r w:rsidR="00D13FDD">
        <w:rPr>
          <w:rFonts w:ascii="Arial" w:hAnsi="Arial" w:cs="Arial"/>
          <w:sz w:val="28"/>
          <w:szCs w:val="28"/>
        </w:rPr>
        <w:t xml:space="preserve"> Make sure you address the questions using an </w:t>
      </w:r>
      <w:r w:rsidR="00D13FDD" w:rsidRPr="00D13FDD">
        <w:rPr>
          <w:rFonts w:ascii="Arial" w:hAnsi="Arial" w:cs="Arial"/>
          <w:i/>
          <w:sz w:val="28"/>
          <w:szCs w:val="28"/>
        </w:rPr>
        <w:t>‘explain’</w:t>
      </w:r>
      <w:r w:rsidR="00D13FDD">
        <w:rPr>
          <w:rFonts w:ascii="Arial" w:hAnsi="Arial" w:cs="Arial"/>
          <w:sz w:val="28"/>
          <w:szCs w:val="28"/>
        </w:rPr>
        <w:t xml:space="preserve"> response.</w:t>
      </w:r>
    </w:p>
    <w:p w:rsidR="00AC5DC2" w:rsidRPr="000738C7" w:rsidRDefault="00AC5DC2" w:rsidP="00AC5DC2">
      <w:pPr>
        <w:rPr>
          <w:rFonts w:ascii="Arial" w:hAnsi="Arial" w:cs="Arial"/>
          <w:b/>
          <w:i/>
        </w:rPr>
      </w:pPr>
    </w:p>
    <w:p w:rsidR="00AC5DC2" w:rsidRPr="00D13FDD" w:rsidRDefault="00D13FDD" w:rsidP="00D13FDD">
      <w:pPr>
        <w:pStyle w:val="ListParagraph"/>
        <w:numPr>
          <w:ilvl w:val="0"/>
          <w:numId w:val="6"/>
        </w:numPr>
        <w:rPr>
          <w:rFonts w:ascii="Arial" w:hAnsi="Arial" w:cs="Arial"/>
          <w:i/>
          <w:sz w:val="28"/>
          <w:szCs w:val="28"/>
        </w:rPr>
      </w:pPr>
      <w:r w:rsidRPr="00D13FDD">
        <w:rPr>
          <w:rFonts w:ascii="Arial" w:hAnsi="Arial" w:cs="Arial"/>
          <w:i/>
          <w:sz w:val="28"/>
          <w:szCs w:val="28"/>
        </w:rPr>
        <w:t xml:space="preserve">What if </w:t>
      </w:r>
      <w:r w:rsidRPr="00D13FDD">
        <w:rPr>
          <w:rFonts w:ascii="Arial" w:hAnsi="Arial" w:cs="Arial"/>
          <w:sz w:val="28"/>
          <w:szCs w:val="28"/>
        </w:rPr>
        <w:t>the school</w:t>
      </w:r>
      <w:r>
        <w:rPr>
          <w:rFonts w:ascii="Arial" w:hAnsi="Arial" w:cs="Arial"/>
          <w:sz w:val="28"/>
          <w:szCs w:val="28"/>
        </w:rPr>
        <w:t xml:space="preserve"> was not built north of Site One and Site Two how would the surrounding environment be different?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(4)</w:t>
      </w:r>
    </w:p>
    <w:p w:rsidR="00D13FDD" w:rsidRDefault="00D13FDD" w:rsidP="00D13FDD">
      <w:pPr>
        <w:pStyle w:val="ListParagraph"/>
        <w:rPr>
          <w:rFonts w:ascii="Arial" w:hAnsi="Arial" w:cs="Arial"/>
          <w:i/>
          <w:sz w:val="28"/>
          <w:szCs w:val="28"/>
        </w:rPr>
      </w:pPr>
    </w:p>
    <w:p w:rsidR="00D13FDD" w:rsidRDefault="00D13FDD" w:rsidP="00D13FDD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D13FDD" w:rsidRDefault="00D13FDD" w:rsidP="00D13FDD">
      <w:pPr>
        <w:rPr>
          <w:rFonts w:ascii="Arial" w:hAnsi="Arial" w:cs="Arial"/>
        </w:rPr>
      </w:pPr>
    </w:p>
    <w:p w:rsidR="00D13FDD" w:rsidRDefault="00D13FDD" w:rsidP="00D13FDD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D13FDD" w:rsidRDefault="00D13FDD" w:rsidP="00D13FDD">
      <w:pPr>
        <w:rPr>
          <w:rFonts w:ascii="Arial" w:hAnsi="Arial" w:cs="Arial"/>
        </w:rPr>
      </w:pPr>
    </w:p>
    <w:p w:rsidR="00D13FDD" w:rsidRDefault="00D13FDD" w:rsidP="00D13FDD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D13FDD" w:rsidRDefault="00D13FDD" w:rsidP="00D13FDD">
      <w:pPr>
        <w:rPr>
          <w:rFonts w:ascii="Arial" w:hAnsi="Arial" w:cs="Arial"/>
        </w:rPr>
      </w:pPr>
    </w:p>
    <w:p w:rsidR="00D13FDD" w:rsidRDefault="00D13FDD" w:rsidP="00D13FDD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D13FDD" w:rsidRDefault="00D13FDD" w:rsidP="00D13FDD">
      <w:pPr>
        <w:rPr>
          <w:rFonts w:ascii="Arial" w:hAnsi="Arial" w:cs="Arial"/>
        </w:rPr>
      </w:pPr>
    </w:p>
    <w:p w:rsidR="00D13FDD" w:rsidRDefault="00D13FDD" w:rsidP="00D13FDD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D13FDD" w:rsidRDefault="00D13FDD" w:rsidP="00D13FDD">
      <w:pPr>
        <w:rPr>
          <w:rFonts w:ascii="Arial" w:hAnsi="Arial" w:cs="Arial"/>
        </w:rPr>
      </w:pPr>
    </w:p>
    <w:p w:rsidR="00D13FDD" w:rsidRDefault="00D13FDD" w:rsidP="00D13FDD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D13FDD" w:rsidRDefault="00D13FDD" w:rsidP="00D13FDD">
      <w:pPr>
        <w:rPr>
          <w:rFonts w:ascii="Arial" w:hAnsi="Arial" w:cs="Arial"/>
        </w:rPr>
      </w:pPr>
    </w:p>
    <w:p w:rsidR="00D13FDD" w:rsidRPr="00D13FDD" w:rsidRDefault="00D13FDD" w:rsidP="00D13FDD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D13FDD" w:rsidRDefault="00D13FDD" w:rsidP="00D13FDD">
      <w:pPr>
        <w:rPr>
          <w:rFonts w:ascii="Arial" w:hAnsi="Arial" w:cs="Arial"/>
        </w:rPr>
      </w:pPr>
    </w:p>
    <w:p w:rsidR="00D13FDD" w:rsidRDefault="00D13FDD" w:rsidP="00D13FDD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D13FDD" w:rsidRDefault="00D13FDD" w:rsidP="00D13FDD">
      <w:pPr>
        <w:rPr>
          <w:rFonts w:ascii="Arial" w:hAnsi="Arial" w:cs="Arial"/>
        </w:rPr>
      </w:pPr>
    </w:p>
    <w:p w:rsidR="00D13FDD" w:rsidRDefault="00D13FDD" w:rsidP="00D13FDD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D13FDD" w:rsidRDefault="00D13FDD" w:rsidP="00D13FDD">
      <w:pPr>
        <w:rPr>
          <w:rFonts w:ascii="Arial" w:hAnsi="Arial" w:cs="Arial"/>
        </w:rPr>
      </w:pPr>
    </w:p>
    <w:p w:rsidR="00D13FDD" w:rsidRDefault="00D13FDD" w:rsidP="00D13FDD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D13FDD" w:rsidRDefault="00D13FDD" w:rsidP="00D13FDD">
      <w:pPr>
        <w:rPr>
          <w:rFonts w:ascii="Arial" w:hAnsi="Arial" w:cs="Arial"/>
        </w:rPr>
      </w:pPr>
    </w:p>
    <w:p w:rsidR="00D13FDD" w:rsidRPr="00D13FDD" w:rsidRDefault="00D13FDD" w:rsidP="00D13FDD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D13FDD" w:rsidRDefault="00D13FDD" w:rsidP="00D13FDD">
      <w:pPr>
        <w:rPr>
          <w:rFonts w:ascii="Arial" w:hAnsi="Arial" w:cs="Arial"/>
        </w:rPr>
      </w:pPr>
    </w:p>
    <w:p w:rsidR="00D13FDD" w:rsidRPr="00D13FDD" w:rsidRDefault="00D13FDD" w:rsidP="00D13FDD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8718C0" w:rsidRDefault="008718C0" w:rsidP="004D2C09">
      <w:pPr>
        <w:rPr>
          <w:rFonts w:ascii="Arial" w:hAnsi="Arial" w:cs="Arial"/>
          <w:b/>
        </w:rPr>
      </w:pPr>
    </w:p>
    <w:p w:rsidR="00D13FDD" w:rsidRDefault="00D13FDD" w:rsidP="00D13FDD">
      <w:pPr>
        <w:jc w:val="center"/>
        <w:rPr>
          <w:rFonts w:ascii="Arial" w:hAnsi="Arial" w:cs="Arial"/>
          <w:b/>
        </w:rPr>
      </w:pPr>
      <w:r w:rsidRPr="00D13FDD">
        <w:rPr>
          <w:rFonts w:ascii="Arial" w:hAnsi="Arial" w:cs="Arial"/>
          <w:b/>
        </w:rPr>
        <w:t>Rubric for Activity 1 &amp; Activity 2</w:t>
      </w:r>
    </w:p>
    <w:p w:rsidR="00D13FDD" w:rsidRPr="00D13FDD" w:rsidRDefault="00D13FDD" w:rsidP="00D13FDD">
      <w:pPr>
        <w:jc w:val="center"/>
        <w:rPr>
          <w:rFonts w:ascii="Arial" w:hAnsi="Arial" w:cs="Arial"/>
          <w:b/>
        </w:rPr>
      </w:pPr>
    </w:p>
    <w:tbl>
      <w:tblPr>
        <w:tblStyle w:val="TableGrid"/>
        <w:tblW w:w="10106" w:type="dxa"/>
        <w:tblInd w:w="-318" w:type="dxa"/>
        <w:tblLook w:val="01E0" w:firstRow="1" w:lastRow="1" w:firstColumn="1" w:lastColumn="1" w:noHBand="0" w:noVBand="0"/>
      </w:tblPr>
      <w:tblGrid>
        <w:gridCol w:w="1883"/>
        <w:gridCol w:w="2741"/>
        <w:gridCol w:w="2741"/>
        <w:gridCol w:w="2741"/>
      </w:tblGrid>
      <w:tr w:rsidR="00D13FDD" w:rsidRPr="008718C0" w:rsidTr="00586670">
        <w:trPr>
          <w:trHeight w:val="246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FDD" w:rsidRPr="008718C0" w:rsidRDefault="00D13FDD">
            <w:pPr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FDD" w:rsidRPr="008718C0" w:rsidRDefault="00D13FDD" w:rsidP="00EF68FC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8718C0">
              <w:rPr>
                <w:rFonts w:ascii="Arial" w:hAnsi="Arial" w:cs="Arial"/>
              </w:rPr>
              <w:t>Excellent</w:t>
            </w:r>
            <w:r w:rsidR="00EF68FC" w:rsidRPr="008718C0">
              <w:rPr>
                <w:rFonts w:ascii="Arial" w:hAnsi="Arial" w:cs="Arial"/>
              </w:rPr>
              <w:t xml:space="preserve"> (5-6)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FDD" w:rsidRPr="008718C0" w:rsidRDefault="00D13FDD" w:rsidP="00EF68FC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8718C0">
              <w:rPr>
                <w:rFonts w:ascii="Arial" w:hAnsi="Arial" w:cs="Arial"/>
              </w:rPr>
              <w:t>Average</w:t>
            </w:r>
            <w:r w:rsidR="00EF68FC" w:rsidRPr="008718C0">
              <w:rPr>
                <w:rFonts w:ascii="Arial" w:hAnsi="Arial" w:cs="Arial"/>
              </w:rPr>
              <w:t xml:space="preserve"> (3-4)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FDD" w:rsidRPr="008718C0" w:rsidRDefault="00D13FDD" w:rsidP="00EF68FC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8718C0">
              <w:rPr>
                <w:rFonts w:ascii="Arial" w:hAnsi="Arial" w:cs="Arial"/>
              </w:rPr>
              <w:t>Poor</w:t>
            </w:r>
            <w:r w:rsidR="00EF68FC" w:rsidRPr="008718C0">
              <w:rPr>
                <w:rFonts w:ascii="Arial" w:hAnsi="Arial" w:cs="Arial"/>
              </w:rPr>
              <w:t xml:space="preserve"> (0-2)</w:t>
            </w:r>
          </w:p>
        </w:tc>
      </w:tr>
      <w:tr w:rsidR="00D13FDD" w:rsidRPr="008718C0" w:rsidTr="00586670">
        <w:trPr>
          <w:trHeight w:val="1313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8FC" w:rsidRPr="008718C0" w:rsidRDefault="00EF68FC">
            <w:pPr>
              <w:rPr>
                <w:rFonts w:ascii="Arial" w:hAnsi="Arial" w:cs="Arial"/>
                <w:b/>
              </w:rPr>
            </w:pPr>
            <w:r w:rsidRPr="008718C0">
              <w:rPr>
                <w:rFonts w:ascii="Arial" w:hAnsi="Arial" w:cs="Arial"/>
                <w:b/>
              </w:rPr>
              <w:t>Sketch 1</w:t>
            </w:r>
          </w:p>
          <w:p w:rsidR="00D13FDD" w:rsidRPr="008718C0" w:rsidRDefault="00D13FDD">
            <w:pPr>
              <w:rPr>
                <w:rFonts w:ascii="Arial" w:hAnsi="Arial" w:cs="Arial"/>
                <w:lang w:val="en-US" w:eastAsia="en-US"/>
              </w:rPr>
            </w:pPr>
            <w:r w:rsidRPr="008718C0">
              <w:rPr>
                <w:rFonts w:ascii="Arial" w:hAnsi="Arial" w:cs="Arial"/>
              </w:rPr>
              <w:t>Detail and Presentation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FDD" w:rsidRPr="008718C0" w:rsidRDefault="00D13FDD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8718C0">
              <w:rPr>
                <w:rFonts w:ascii="Arial" w:hAnsi="Arial" w:cs="Arial"/>
                <w:sz w:val="18"/>
                <w:szCs w:val="18"/>
              </w:rPr>
              <w:t>Sketch</w:t>
            </w:r>
            <w:r w:rsidR="00EF68FC" w:rsidRPr="008718C0">
              <w:rPr>
                <w:rFonts w:ascii="Arial" w:hAnsi="Arial" w:cs="Arial"/>
                <w:sz w:val="18"/>
                <w:szCs w:val="18"/>
              </w:rPr>
              <w:t xml:space="preserve"> 1</w:t>
            </w:r>
            <w:r w:rsidRPr="008718C0">
              <w:rPr>
                <w:rFonts w:ascii="Arial" w:hAnsi="Arial" w:cs="Arial"/>
                <w:sz w:val="18"/>
                <w:szCs w:val="18"/>
              </w:rPr>
              <w:t xml:space="preserve"> detailed and clearly drawn and</w:t>
            </w:r>
            <w:r w:rsidR="008718C0" w:rsidRPr="008718C0">
              <w:rPr>
                <w:rFonts w:ascii="Arial" w:hAnsi="Arial" w:cs="Arial"/>
                <w:sz w:val="18"/>
                <w:szCs w:val="18"/>
              </w:rPr>
              <w:t xml:space="preserve"> most</w:t>
            </w:r>
            <w:r w:rsidRPr="008718C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718C0" w:rsidRPr="008718C0">
              <w:rPr>
                <w:rFonts w:ascii="Arial" w:hAnsi="Arial" w:cs="Arial"/>
                <w:sz w:val="18"/>
                <w:szCs w:val="18"/>
              </w:rPr>
              <w:t>main features labelled/ annotated.  Appropriate title is used. Pencil is used on sketch.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FDD" w:rsidRPr="008718C0" w:rsidRDefault="00D13FDD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8718C0">
              <w:rPr>
                <w:rFonts w:ascii="Arial" w:hAnsi="Arial" w:cs="Arial"/>
                <w:sz w:val="18"/>
                <w:szCs w:val="18"/>
              </w:rPr>
              <w:t xml:space="preserve">Sketch </w:t>
            </w:r>
            <w:r w:rsidR="008718C0" w:rsidRPr="008718C0">
              <w:rPr>
                <w:rFonts w:ascii="Arial" w:hAnsi="Arial" w:cs="Arial"/>
                <w:sz w:val="18"/>
                <w:szCs w:val="18"/>
              </w:rPr>
              <w:t xml:space="preserve">1 </w:t>
            </w:r>
            <w:r w:rsidRPr="008718C0">
              <w:rPr>
                <w:rFonts w:ascii="Arial" w:hAnsi="Arial" w:cs="Arial"/>
                <w:sz w:val="18"/>
                <w:szCs w:val="18"/>
              </w:rPr>
              <w:t xml:space="preserve">lacks some detail or not clearly drawn and </w:t>
            </w:r>
            <w:r w:rsidR="008718C0" w:rsidRPr="008718C0">
              <w:rPr>
                <w:rFonts w:ascii="Arial" w:hAnsi="Arial" w:cs="Arial"/>
                <w:sz w:val="18"/>
                <w:szCs w:val="18"/>
              </w:rPr>
              <w:t>some main features are labelled</w:t>
            </w:r>
            <w:r w:rsidRPr="008718C0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8718C0" w:rsidRPr="008718C0">
              <w:rPr>
                <w:rFonts w:ascii="Arial" w:hAnsi="Arial" w:cs="Arial"/>
                <w:sz w:val="18"/>
                <w:szCs w:val="18"/>
              </w:rPr>
              <w:t xml:space="preserve">A basic title is provided and pencil may be used. 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FDD" w:rsidRPr="008718C0" w:rsidRDefault="00D13FDD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8718C0">
              <w:rPr>
                <w:rFonts w:ascii="Arial" w:hAnsi="Arial" w:cs="Arial"/>
                <w:sz w:val="18"/>
                <w:szCs w:val="18"/>
              </w:rPr>
              <w:t>Ske</w:t>
            </w:r>
            <w:r w:rsidR="008718C0" w:rsidRPr="008718C0">
              <w:rPr>
                <w:rFonts w:ascii="Arial" w:hAnsi="Arial" w:cs="Arial"/>
                <w:sz w:val="18"/>
                <w:szCs w:val="18"/>
              </w:rPr>
              <w:t>tch 1 lacks detail or is too messy or incomplete</w:t>
            </w:r>
            <w:r w:rsidRPr="008718C0">
              <w:rPr>
                <w:rFonts w:ascii="Arial" w:hAnsi="Arial" w:cs="Arial"/>
                <w:sz w:val="18"/>
                <w:szCs w:val="18"/>
              </w:rPr>
              <w:t xml:space="preserve">; </w:t>
            </w:r>
            <w:r w:rsidR="008718C0" w:rsidRPr="008718C0">
              <w:rPr>
                <w:rFonts w:ascii="Arial" w:hAnsi="Arial" w:cs="Arial"/>
                <w:sz w:val="18"/>
                <w:szCs w:val="18"/>
              </w:rPr>
              <w:t xml:space="preserve">limited labels and some are </w:t>
            </w:r>
            <w:r w:rsidRPr="008718C0">
              <w:rPr>
                <w:rFonts w:ascii="Arial" w:hAnsi="Arial" w:cs="Arial"/>
                <w:sz w:val="18"/>
                <w:szCs w:val="18"/>
              </w:rPr>
              <w:t>difficult to interpret</w:t>
            </w:r>
            <w:r w:rsidR="008718C0" w:rsidRPr="008718C0">
              <w:rPr>
                <w:rFonts w:ascii="Arial" w:hAnsi="Arial" w:cs="Arial"/>
                <w:sz w:val="18"/>
                <w:szCs w:val="18"/>
              </w:rPr>
              <w:t xml:space="preserve"> the labels</w:t>
            </w:r>
            <w:r w:rsidRPr="008718C0">
              <w:rPr>
                <w:rFonts w:ascii="Arial" w:hAnsi="Arial" w:cs="Arial"/>
                <w:sz w:val="18"/>
                <w:szCs w:val="18"/>
              </w:rPr>
              <w:t>.</w:t>
            </w:r>
            <w:r w:rsidR="008718C0" w:rsidRPr="008718C0">
              <w:rPr>
                <w:rFonts w:ascii="Arial" w:hAnsi="Arial" w:cs="Arial"/>
                <w:sz w:val="18"/>
                <w:szCs w:val="18"/>
              </w:rPr>
              <w:t xml:space="preserve"> Title is used, however may not be appropriate. Pencil may be used.</w:t>
            </w:r>
          </w:p>
        </w:tc>
      </w:tr>
      <w:tr w:rsidR="00D13FDD" w:rsidRPr="008718C0" w:rsidTr="00586670">
        <w:trPr>
          <w:trHeight w:val="246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FDD" w:rsidRPr="008718C0" w:rsidRDefault="00D13FDD">
            <w:pPr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FDD" w:rsidRPr="008718C0" w:rsidRDefault="00D13FDD" w:rsidP="00EF68FC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FDD" w:rsidRPr="008718C0" w:rsidRDefault="00D13FDD" w:rsidP="00EF68FC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FDD" w:rsidRPr="008718C0" w:rsidRDefault="00D13FDD" w:rsidP="00EF68FC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</w:p>
        </w:tc>
      </w:tr>
      <w:tr w:rsidR="008718C0" w:rsidRPr="008718C0" w:rsidTr="00586670">
        <w:trPr>
          <w:trHeight w:val="1326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C0" w:rsidRPr="008718C0" w:rsidRDefault="008718C0" w:rsidP="00EA13CA">
            <w:pPr>
              <w:rPr>
                <w:rFonts w:ascii="Arial" w:hAnsi="Arial" w:cs="Arial"/>
                <w:b/>
              </w:rPr>
            </w:pPr>
            <w:r w:rsidRPr="008718C0">
              <w:rPr>
                <w:rFonts w:ascii="Arial" w:hAnsi="Arial" w:cs="Arial"/>
                <w:b/>
              </w:rPr>
              <w:t>Sketch 2</w:t>
            </w:r>
          </w:p>
          <w:p w:rsidR="008718C0" w:rsidRPr="008718C0" w:rsidRDefault="008718C0" w:rsidP="00EA13CA">
            <w:pPr>
              <w:rPr>
                <w:rFonts w:ascii="Arial" w:hAnsi="Arial" w:cs="Arial"/>
                <w:lang w:val="en-US" w:eastAsia="en-US"/>
              </w:rPr>
            </w:pPr>
            <w:r w:rsidRPr="008718C0">
              <w:rPr>
                <w:rFonts w:ascii="Arial" w:hAnsi="Arial" w:cs="Arial"/>
              </w:rPr>
              <w:t>Detail and Presentation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C0" w:rsidRPr="008718C0" w:rsidRDefault="008718C0" w:rsidP="00EA13CA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8718C0">
              <w:rPr>
                <w:rFonts w:ascii="Arial" w:hAnsi="Arial" w:cs="Arial"/>
                <w:sz w:val="18"/>
                <w:szCs w:val="18"/>
              </w:rPr>
              <w:t>Sketch 2 detailed and clearly drawn and most main features labelled/annotated. Appropriate title is used. Pencil is used on sketch.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C0" w:rsidRPr="008718C0" w:rsidRDefault="008718C0" w:rsidP="008718C0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8718C0">
              <w:rPr>
                <w:rFonts w:ascii="Arial" w:hAnsi="Arial" w:cs="Arial"/>
                <w:sz w:val="18"/>
                <w:szCs w:val="18"/>
              </w:rPr>
              <w:t>Sketch 2 lacks some detail or not clearly drawn n and some main features are labelled. A basic title is provided and pencil may be used.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C0" w:rsidRPr="008718C0" w:rsidRDefault="008718C0" w:rsidP="00EA13CA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8718C0">
              <w:rPr>
                <w:rFonts w:ascii="Arial" w:hAnsi="Arial" w:cs="Arial"/>
                <w:sz w:val="18"/>
                <w:szCs w:val="18"/>
              </w:rPr>
              <w:t>Sketch 2 lacks detail or is too messy or incomplete; limited labels and some are difficult to interpret the labels. Title is used, however may not be appropriate. Pencil may be used.</w:t>
            </w:r>
          </w:p>
        </w:tc>
      </w:tr>
    </w:tbl>
    <w:p w:rsidR="00D13FDD" w:rsidRPr="00D13FDD" w:rsidRDefault="00D13FDD" w:rsidP="00586670">
      <w:pPr>
        <w:rPr>
          <w:rFonts w:ascii="Arial" w:hAnsi="Arial" w:cs="Arial"/>
        </w:rPr>
      </w:pPr>
    </w:p>
    <w:sectPr w:rsidR="00D13FDD" w:rsidRPr="00D13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8DF"/>
    <w:multiLevelType w:val="hybridMultilevel"/>
    <w:tmpl w:val="0250EF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D2EFB"/>
    <w:multiLevelType w:val="hybridMultilevel"/>
    <w:tmpl w:val="73888A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402331"/>
    <w:multiLevelType w:val="hybridMultilevel"/>
    <w:tmpl w:val="CF34B592"/>
    <w:lvl w:ilvl="0" w:tplc="022C9BBA">
      <w:numFmt w:val="bullet"/>
      <w:lvlText w:val="-"/>
      <w:lvlJc w:val="left"/>
      <w:pPr>
        <w:ind w:left="2595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3">
    <w:nsid w:val="5D1947EF"/>
    <w:multiLevelType w:val="hybridMultilevel"/>
    <w:tmpl w:val="FE42D33C"/>
    <w:lvl w:ilvl="0" w:tplc="68BC8B7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9F1143"/>
    <w:multiLevelType w:val="hybridMultilevel"/>
    <w:tmpl w:val="F18071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DA38A0"/>
    <w:multiLevelType w:val="hybridMultilevel"/>
    <w:tmpl w:val="29B429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349"/>
    <w:rsid w:val="000738C7"/>
    <w:rsid w:val="001A3C1F"/>
    <w:rsid w:val="00281A34"/>
    <w:rsid w:val="00282349"/>
    <w:rsid w:val="00285834"/>
    <w:rsid w:val="004D2C09"/>
    <w:rsid w:val="00586670"/>
    <w:rsid w:val="006C6FA4"/>
    <w:rsid w:val="008718C0"/>
    <w:rsid w:val="009D1B84"/>
    <w:rsid w:val="00A808AE"/>
    <w:rsid w:val="00AC5DC2"/>
    <w:rsid w:val="00D13FDD"/>
    <w:rsid w:val="00D30617"/>
    <w:rsid w:val="00DC025D"/>
    <w:rsid w:val="00DD0E45"/>
    <w:rsid w:val="00E9214B"/>
    <w:rsid w:val="00ED4481"/>
    <w:rsid w:val="00EF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8AE"/>
    <w:pPr>
      <w:ind w:left="720"/>
      <w:contextualSpacing/>
    </w:pPr>
  </w:style>
  <w:style w:type="table" w:styleId="TableGrid">
    <w:name w:val="Table Grid"/>
    <w:basedOn w:val="TableNormal"/>
    <w:rsid w:val="00073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C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C09"/>
    <w:rPr>
      <w:rFonts w:ascii="Tahoma" w:eastAsia="Times New Roman" w:hAnsi="Tahoma" w:cs="Tahoma"/>
      <w:sz w:val="16"/>
      <w:szCs w:val="16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8AE"/>
    <w:pPr>
      <w:ind w:left="720"/>
      <w:contextualSpacing/>
    </w:pPr>
  </w:style>
  <w:style w:type="table" w:styleId="TableGrid">
    <w:name w:val="Table Grid"/>
    <w:basedOn w:val="TableNormal"/>
    <w:rsid w:val="00073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C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C09"/>
    <w:rPr>
      <w:rFonts w:ascii="Tahoma" w:eastAsia="Times New Roman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0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10outline.scsa.wa.edu.au/home/p-10-curriculum/curriculum-browser/syllabus/humanities-overview/glossary/productivit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k10outline.scsa.wa.edu.au/home/p-10-curriculum/curriculum-browser/syllabus/humanities-overview/glossary/spatial-technolog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cootle.edu.au/ec/search?accContentId=ACHGK0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20DC5D89.dotm</Template>
  <TotalTime>0</TotalTime>
  <Pages>5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e4081018</cp:lastModifiedBy>
  <cp:revision>2</cp:revision>
  <cp:lastPrinted>2017-10-09T01:24:00Z</cp:lastPrinted>
  <dcterms:created xsi:type="dcterms:W3CDTF">2018-04-09T00:42:00Z</dcterms:created>
  <dcterms:modified xsi:type="dcterms:W3CDTF">2018-04-09T00:42:00Z</dcterms:modified>
</cp:coreProperties>
</file>