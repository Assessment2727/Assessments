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B92" w:rsidRPr="008D3B92" w:rsidRDefault="008D3B92" w:rsidP="008D3B92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 xml:space="preserve">Name:                           </w:t>
      </w:r>
      <w:r w:rsidR="004179E2" w:rsidRPr="008D3B92">
        <w:rPr>
          <w:rFonts w:ascii="Comic Sans MS" w:hAnsi="Comic Sans MS"/>
          <w:b/>
          <w:u w:val="single"/>
        </w:rPr>
        <w:t>Year 9 - Place making</w:t>
      </w:r>
      <w:r w:rsidRPr="008D3B92">
        <w:rPr>
          <w:rFonts w:ascii="Comic Sans MS" w:hAnsi="Comic Sans MS"/>
          <w:b/>
          <w:u w:val="single"/>
        </w:rPr>
        <w:tab/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  <w:t>Date:</w:t>
      </w:r>
    </w:p>
    <w:p w:rsidR="004179E2" w:rsidRPr="004179E2" w:rsidRDefault="004179E2">
      <w:pPr>
        <w:rPr>
          <w:rFonts w:ascii="Comic Sans MS" w:hAnsi="Comic Sans MS"/>
          <w:u w:val="single"/>
        </w:rPr>
      </w:pPr>
    </w:p>
    <w:p w:rsidR="004179E2" w:rsidRPr="008D3B92" w:rsidRDefault="004179E2">
      <w:pPr>
        <w:rPr>
          <w:rFonts w:ascii="Comic Sans MS" w:hAnsi="Comic Sans MS"/>
          <w:b/>
          <w:u w:val="single"/>
        </w:rPr>
      </w:pPr>
      <w:r w:rsidRPr="004179E2">
        <w:rPr>
          <w:rFonts w:ascii="Comic Sans MS" w:hAnsi="Comic Sans MS"/>
          <w:b/>
          <w:u w:val="single"/>
        </w:rPr>
        <w:t>Definitions</w:t>
      </w:r>
      <w:r w:rsidR="008D3B92">
        <w:rPr>
          <w:rFonts w:ascii="Comic Sans MS" w:hAnsi="Comic Sans MS"/>
          <w:b/>
          <w:u w:val="single"/>
        </w:rPr>
        <w:t xml:space="preserve"> of elements of cities</w:t>
      </w:r>
      <w:r w:rsidRPr="004179E2">
        <w:rPr>
          <w:rFonts w:ascii="Comic Sans MS" w:hAnsi="Comic Sans MS"/>
          <w:b/>
          <w:u w:val="single"/>
        </w:rPr>
        <w:t>:</w:t>
      </w:r>
    </w:p>
    <w:p w:rsidR="008D3B92" w:rsidRPr="008D3B92" w:rsidRDefault="008D3B92" w:rsidP="008D3B92">
      <w:pPr>
        <w:pStyle w:val="ListParagraph"/>
        <w:numPr>
          <w:ilvl w:val="0"/>
          <w:numId w:val="1"/>
        </w:numPr>
        <w:rPr>
          <w:rFonts w:ascii="Comic Sans MS" w:hAnsi="Comic Sans MS"/>
          <w:b/>
          <w:szCs w:val="24"/>
        </w:rPr>
      </w:pPr>
      <w:r w:rsidRPr="008D3B92">
        <w:rPr>
          <w:rFonts w:ascii="Comic Sans MS" w:hAnsi="Comic Sans MS"/>
          <w:b/>
          <w:szCs w:val="24"/>
        </w:rPr>
        <w:t>path: a route for travelling on</w:t>
      </w:r>
    </w:p>
    <w:p w:rsidR="008D3B92" w:rsidRPr="008D3B92" w:rsidRDefault="008D3B92" w:rsidP="008D3B92">
      <w:pPr>
        <w:rPr>
          <w:rFonts w:ascii="Comic Sans MS" w:hAnsi="Comic Sans MS"/>
          <w:b/>
          <w:szCs w:val="24"/>
        </w:rPr>
      </w:pPr>
    </w:p>
    <w:p w:rsidR="008D3B92" w:rsidRPr="008D3B92" w:rsidRDefault="008D3B92" w:rsidP="008D3B92">
      <w:pPr>
        <w:pStyle w:val="ListParagraph"/>
        <w:numPr>
          <w:ilvl w:val="0"/>
          <w:numId w:val="1"/>
        </w:numPr>
        <w:rPr>
          <w:rFonts w:ascii="Comic Sans MS" w:hAnsi="Comic Sans MS"/>
          <w:b/>
          <w:szCs w:val="24"/>
        </w:rPr>
      </w:pPr>
      <w:r w:rsidRPr="008D3B92">
        <w:rPr>
          <w:rFonts w:ascii="Comic Sans MS" w:hAnsi="Comic Sans MS"/>
          <w:b/>
          <w:szCs w:val="24"/>
        </w:rPr>
        <w:t>edge: the outside limit of an object or area</w:t>
      </w:r>
    </w:p>
    <w:p w:rsidR="008D3B92" w:rsidRPr="008D3B92" w:rsidRDefault="008D3B92" w:rsidP="008D3B92">
      <w:pPr>
        <w:pStyle w:val="ListParagraph"/>
        <w:rPr>
          <w:rFonts w:ascii="Comic Sans MS" w:hAnsi="Comic Sans MS"/>
          <w:b/>
          <w:szCs w:val="24"/>
        </w:rPr>
      </w:pPr>
    </w:p>
    <w:p w:rsidR="008D3B92" w:rsidRPr="008D3B92" w:rsidRDefault="008D3B92" w:rsidP="008D3B92">
      <w:pPr>
        <w:rPr>
          <w:rFonts w:ascii="Comic Sans MS" w:hAnsi="Comic Sans MS"/>
          <w:b/>
          <w:szCs w:val="24"/>
        </w:rPr>
      </w:pPr>
    </w:p>
    <w:p w:rsidR="008D3B92" w:rsidRPr="008D3B92" w:rsidRDefault="008D3B92" w:rsidP="008D3B92">
      <w:pPr>
        <w:pStyle w:val="ListParagraph"/>
        <w:numPr>
          <w:ilvl w:val="0"/>
          <w:numId w:val="1"/>
        </w:numPr>
        <w:rPr>
          <w:rFonts w:ascii="Comic Sans MS" w:hAnsi="Comic Sans MS"/>
          <w:b/>
          <w:szCs w:val="24"/>
        </w:rPr>
      </w:pPr>
      <w:r w:rsidRPr="008D3B92">
        <w:rPr>
          <w:rFonts w:ascii="Comic Sans MS" w:hAnsi="Comic Sans MS"/>
          <w:b/>
          <w:szCs w:val="24"/>
        </w:rPr>
        <w:t>node: a point in a network where pathways meet</w:t>
      </w:r>
    </w:p>
    <w:p w:rsidR="008D3B92" w:rsidRPr="008D3B92" w:rsidRDefault="008D3B92" w:rsidP="008D3B92">
      <w:pPr>
        <w:rPr>
          <w:rFonts w:ascii="Comic Sans MS" w:hAnsi="Comic Sans MS"/>
          <w:b/>
          <w:szCs w:val="24"/>
        </w:rPr>
      </w:pPr>
    </w:p>
    <w:p w:rsidR="008D3B92" w:rsidRPr="008D3B92" w:rsidRDefault="008D3B92" w:rsidP="008D3B92">
      <w:pPr>
        <w:pStyle w:val="ListParagraph"/>
        <w:numPr>
          <w:ilvl w:val="0"/>
          <w:numId w:val="1"/>
        </w:numPr>
        <w:rPr>
          <w:rFonts w:ascii="Comic Sans MS" w:hAnsi="Comic Sans MS"/>
          <w:b/>
          <w:szCs w:val="24"/>
        </w:rPr>
      </w:pPr>
      <w:r w:rsidRPr="008D3B92">
        <w:rPr>
          <w:rFonts w:ascii="Comic Sans MS" w:hAnsi="Comic Sans MS"/>
          <w:b/>
          <w:szCs w:val="24"/>
        </w:rPr>
        <w:t>district: a particular area in a city or country that may have a distinctive characteristic</w:t>
      </w:r>
    </w:p>
    <w:p w:rsidR="008D3B92" w:rsidRPr="008D3B92" w:rsidRDefault="008D3B92" w:rsidP="008D3B92">
      <w:pPr>
        <w:pStyle w:val="ListParagraph"/>
        <w:rPr>
          <w:rFonts w:ascii="Comic Sans MS" w:hAnsi="Comic Sans MS"/>
          <w:b/>
          <w:szCs w:val="24"/>
        </w:rPr>
      </w:pPr>
    </w:p>
    <w:p w:rsidR="008D3B92" w:rsidRPr="008D3B92" w:rsidRDefault="008D3B92" w:rsidP="008D3B92">
      <w:pPr>
        <w:rPr>
          <w:rFonts w:ascii="Comic Sans MS" w:hAnsi="Comic Sans MS"/>
          <w:b/>
          <w:szCs w:val="24"/>
        </w:rPr>
      </w:pPr>
    </w:p>
    <w:p w:rsidR="008D3B92" w:rsidRPr="008D3B92" w:rsidRDefault="008D3B92" w:rsidP="008D3B92">
      <w:pPr>
        <w:pStyle w:val="ListParagraph"/>
        <w:numPr>
          <w:ilvl w:val="0"/>
          <w:numId w:val="1"/>
        </w:numPr>
        <w:rPr>
          <w:rFonts w:ascii="Comic Sans MS" w:hAnsi="Comic Sans MS"/>
          <w:b/>
          <w:szCs w:val="24"/>
        </w:rPr>
      </w:pPr>
      <w:r w:rsidRPr="008D3B92">
        <w:rPr>
          <w:rFonts w:ascii="Comic Sans MS" w:hAnsi="Comic Sans MS"/>
          <w:b/>
          <w:szCs w:val="24"/>
        </w:rPr>
        <w:t>landmark: a distinctive object or feature of a landscape</w:t>
      </w:r>
    </w:p>
    <w:p w:rsidR="008D3B92" w:rsidRDefault="008D3B92" w:rsidP="008D3B92">
      <w:pPr>
        <w:rPr>
          <w:rFonts w:ascii="Comic Sans MS" w:hAnsi="Comic Sans MS"/>
          <w:b/>
          <w:szCs w:val="24"/>
        </w:rPr>
      </w:pPr>
    </w:p>
    <w:p w:rsidR="00065837" w:rsidRPr="00065837" w:rsidRDefault="00065837" w:rsidP="008D3B92">
      <w:pPr>
        <w:rPr>
          <w:rFonts w:ascii="Comic Sans MS" w:hAnsi="Comic Sans MS"/>
          <w:b/>
          <w:szCs w:val="24"/>
          <w:u w:val="single"/>
        </w:rPr>
      </w:pPr>
      <w:r w:rsidRPr="00065837">
        <w:rPr>
          <w:rFonts w:ascii="Comic Sans MS" w:hAnsi="Comic Sans MS"/>
          <w:b/>
          <w:szCs w:val="24"/>
          <w:u w:val="single"/>
        </w:rPr>
        <w:t>Definitions of place making:</w:t>
      </w:r>
    </w:p>
    <w:p w:rsidR="008D3B92" w:rsidRPr="008D3B92" w:rsidRDefault="008D3B92" w:rsidP="008D3B92">
      <w:pPr>
        <w:pStyle w:val="ListParagraph"/>
        <w:numPr>
          <w:ilvl w:val="0"/>
          <w:numId w:val="1"/>
        </w:numPr>
        <w:rPr>
          <w:rFonts w:ascii="Comic Sans MS" w:hAnsi="Comic Sans MS"/>
          <w:b/>
          <w:szCs w:val="24"/>
        </w:rPr>
      </w:pPr>
      <w:r w:rsidRPr="008D3B92">
        <w:rPr>
          <w:rFonts w:ascii="Comic Sans MS" w:hAnsi="Comic Sans MS"/>
          <w:b/>
          <w:szCs w:val="24"/>
        </w:rPr>
        <w:t>place perception: people’s awareness of places and the particular opinions they have about them</w:t>
      </w:r>
    </w:p>
    <w:p w:rsidR="008D3B92" w:rsidRPr="008D3B92" w:rsidRDefault="008D3B92" w:rsidP="008D3B92">
      <w:pPr>
        <w:pStyle w:val="ListParagraph"/>
        <w:rPr>
          <w:rFonts w:ascii="Comic Sans MS" w:hAnsi="Comic Sans MS"/>
          <w:b/>
          <w:szCs w:val="24"/>
        </w:rPr>
      </w:pPr>
    </w:p>
    <w:p w:rsidR="008D3B92" w:rsidRDefault="008D3B92" w:rsidP="008D3B92">
      <w:pPr>
        <w:rPr>
          <w:rFonts w:ascii="Comic Sans MS" w:hAnsi="Comic Sans MS"/>
          <w:b/>
          <w:szCs w:val="24"/>
        </w:rPr>
      </w:pPr>
    </w:p>
    <w:p w:rsidR="00065837" w:rsidRPr="008D3B92" w:rsidRDefault="00065837" w:rsidP="008D3B92">
      <w:pPr>
        <w:rPr>
          <w:rFonts w:ascii="Comic Sans MS" w:hAnsi="Comic Sans MS"/>
          <w:b/>
          <w:szCs w:val="24"/>
        </w:rPr>
      </w:pPr>
    </w:p>
    <w:p w:rsidR="008D3B92" w:rsidRPr="008D3B92" w:rsidRDefault="008D3B92" w:rsidP="008D3B92">
      <w:pPr>
        <w:pStyle w:val="ListParagraph"/>
        <w:numPr>
          <w:ilvl w:val="0"/>
          <w:numId w:val="1"/>
        </w:numPr>
        <w:rPr>
          <w:rFonts w:ascii="Comic Sans MS" w:hAnsi="Comic Sans MS"/>
          <w:b/>
          <w:szCs w:val="24"/>
        </w:rPr>
      </w:pPr>
      <w:r w:rsidRPr="008D3B92">
        <w:rPr>
          <w:rFonts w:ascii="Comic Sans MS" w:hAnsi="Comic Sans MS"/>
          <w:b/>
          <w:szCs w:val="24"/>
        </w:rPr>
        <w:t xml:space="preserve">perception: identification and interpretation of sensory information in order to represent </w:t>
      </w:r>
    </w:p>
    <w:p w:rsidR="008D3B92" w:rsidRDefault="008D3B92" w:rsidP="008D3B92">
      <w:pPr>
        <w:rPr>
          <w:rFonts w:ascii="Comic Sans MS" w:hAnsi="Comic Sans MS"/>
          <w:b/>
          <w:szCs w:val="24"/>
        </w:rPr>
      </w:pPr>
    </w:p>
    <w:p w:rsidR="00065837" w:rsidRPr="008D3B92" w:rsidRDefault="00065837" w:rsidP="008D3B92">
      <w:pPr>
        <w:rPr>
          <w:rFonts w:ascii="Comic Sans MS" w:hAnsi="Comic Sans MS"/>
          <w:b/>
          <w:szCs w:val="24"/>
        </w:rPr>
      </w:pPr>
    </w:p>
    <w:p w:rsidR="00065837" w:rsidRDefault="008D3B92" w:rsidP="00065837">
      <w:pPr>
        <w:pStyle w:val="ListParagraph"/>
        <w:numPr>
          <w:ilvl w:val="0"/>
          <w:numId w:val="1"/>
        </w:numPr>
        <w:rPr>
          <w:rFonts w:ascii="Comic Sans MS" w:hAnsi="Comic Sans MS"/>
          <w:b/>
          <w:szCs w:val="24"/>
        </w:rPr>
      </w:pPr>
      <w:proofErr w:type="gramStart"/>
      <w:r w:rsidRPr="008D3B92">
        <w:rPr>
          <w:rFonts w:ascii="Comic Sans MS" w:hAnsi="Comic Sans MS"/>
          <w:b/>
          <w:szCs w:val="24"/>
        </w:rPr>
        <w:t>mobility</w:t>
      </w:r>
      <w:proofErr w:type="gramEnd"/>
      <w:r w:rsidRPr="008D3B92">
        <w:rPr>
          <w:rFonts w:ascii="Comic Sans MS" w:hAnsi="Comic Sans MS"/>
          <w:b/>
          <w:szCs w:val="24"/>
        </w:rPr>
        <w:t xml:space="preserve"> disability: a condition limiting physical ability and movement</w:t>
      </w:r>
      <w:r w:rsidR="00065837">
        <w:rPr>
          <w:rFonts w:ascii="Comic Sans MS" w:hAnsi="Comic Sans MS"/>
          <w:b/>
          <w:szCs w:val="24"/>
        </w:rPr>
        <w:t>.</w:t>
      </w:r>
    </w:p>
    <w:p w:rsidR="00065837" w:rsidRPr="00065837" w:rsidRDefault="00065837" w:rsidP="00065837">
      <w:pPr>
        <w:rPr>
          <w:rFonts w:ascii="Comic Sans MS" w:hAnsi="Comic Sans MS"/>
          <w:b/>
          <w:szCs w:val="24"/>
        </w:rPr>
      </w:pPr>
      <w:r>
        <w:rPr>
          <w:noProof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BF12D" wp14:editId="5FB02748">
                <wp:simplePos x="0" y="0"/>
                <wp:positionH relativeFrom="column">
                  <wp:posOffset>-533400</wp:posOffset>
                </wp:positionH>
                <wp:positionV relativeFrom="paragraph">
                  <wp:posOffset>3352800</wp:posOffset>
                </wp:positionV>
                <wp:extent cx="6762750" cy="54483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0" cy="5448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42pt;margin-top:264pt;width:532.5pt;height:42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" fillcolor="window" strokecolor="#f79646" strokeweight="2pt"/>
            </w:pict>
          </mc:Fallback>
        </mc:AlternateContent>
      </w:r>
      <w:r w:rsidRPr="00065837">
        <w:rPr>
          <w:rFonts w:ascii="Comic Sans MS" w:hAnsi="Comic Sans MS"/>
          <w:b/>
        </w:rPr>
        <w:t xml:space="preserve">Territoriality: </w:t>
      </w:r>
      <w:r w:rsidRPr="00065837">
        <w:rPr>
          <w:rFonts w:ascii="Comic Sans MS" w:hAnsi="Comic Sans MS"/>
        </w:rPr>
        <w:t xml:space="preserve">this is about people’s persistent attachment of individuals or groups to a particular location. For example in school we have certain areas for different year groups to use at lunch and recess. We feel a sense of ownership of these areas. </w:t>
      </w:r>
    </w:p>
    <w:p w:rsidR="00065837" w:rsidRDefault="00065837" w:rsidP="00065837">
      <w:pPr>
        <w:rPr>
          <w:rFonts w:ascii="Comic Sans MS" w:hAnsi="Comic Sans MS"/>
        </w:rPr>
      </w:pPr>
      <w:proofErr w:type="gramStart"/>
      <w:r w:rsidRPr="001D0AC7">
        <w:rPr>
          <w:rFonts w:ascii="Comic Sans MS" w:hAnsi="Comic Sans MS"/>
          <w:b/>
        </w:rPr>
        <w:t>Sketch of a map</w:t>
      </w:r>
      <w:r>
        <w:rPr>
          <w:rFonts w:ascii="Comic Sans MS" w:hAnsi="Comic Sans MS"/>
        </w:rPr>
        <w:t xml:space="preserve"> of our school showing</w:t>
      </w:r>
      <w:r>
        <w:rPr>
          <w:rFonts w:ascii="Comic Sans MS" w:hAnsi="Comic Sans MS"/>
        </w:rPr>
        <w:t xml:space="preserve"> in the box below showing</w:t>
      </w:r>
      <w:r>
        <w:rPr>
          <w:rFonts w:ascii="Comic Sans MS" w:hAnsi="Comic Sans MS"/>
        </w:rPr>
        <w:t xml:space="preserve"> the different year group’s areas.</w:t>
      </w:r>
      <w:proofErr w:type="gramEnd"/>
      <w:r>
        <w:rPr>
          <w:rFonts w:ascii="Comic Sans MS" w:hAnsi="Comic Sans MS"/>
        </w:rPr>
        <w:t xml:space="preserve"> You must use lead pencil and label each part of the school. Remember to include </w:t>
      </w:r>
      <w:r w:rsidRPr="00B22B8E">
        <w:rPr>
          <w:rFonts w:ascii="Comic Sans MS" w:hAnsi="Comic Sans MS"/>
          <w:b/>
        </w:rPr>
        <w:t xml:space="preserve">BOLTSS </w:t>
      </w:r>
      <w:r>
        <w:rPr>
          <w:rFonts w:ascii="Comic Sans MS" w:hAnsi="Comic Sans MS"/>
        </w:rPr>
        <w:t xml:space="preserve">where you can. </w:t>
      </w:r>
    </w:p>
    <w:p w:rsidR="00065837" w:rsidRPr="00B22B8E" w:rsidRDefault="00065837" w:rsidP="00065837">
      <w:pPr>
        <w:rPr>
          <w:rFonts w:ascii="Comic Sans MS" w:hAnsi="Comic Sans MS"/>
          <w:b/>
        </w:rPr>
      </w:pPr>
      <w:r w:rsidRPr="00B22B8E">
        <w:rPr>
          <w:rFonts w:ascii="Comic Sans MS" w:hAnsi="Comic Sans MS"/>
          <w:b/>
        </w:rPr>
        <w:t xml:space="preserve">Border </w:t>
      </w:r>
    </w:p>
    <w:p w:rsidR="00065837" w:rsidRPr="00B22B8E" w:rsidRDefault="00065837" w:rsidP="00065837">
      <w:pPr>
        <w:rPr>
          <w:rFonts w:ascii="Comic Sans MS" w:hAnsi="Comic Sans MS"/>
          <w:b/>
        </w:rPr>
      </w:pPr>
      <w:r w:rsidRPr="00B22B8E">
        <w:rPr>
          <w:rFonts w:ascii="Comic Sans MS" w:hAnsi="Comic Sans MS"/>
          <w:b/>
        </w:rPr>
        <w:t>Orientation (direction)</w:t>
      </w:r>
      <w:bookmarkStart w:id="0" w:name="_GoBack"/>
      <w:bookmarkEnd w:id="0"/>
    </w:p>
    <w:p w:rsidR="00065837" w:rsidRPr="00B22B8E" w:rsidRDefault="00065837" w:rsidP="00065837">
      <w:pPr>
        <w:rPr>
          <w:rFonts w:ascii="Comic Sans MS" w:hAnsi="Comic Sans MS"/>
          <w:b/>
        </w:rPr>
      </w:pPr>
      <w:r w:rsidRPr="00B22B8E">
        <w:rPr>
          <w:rFonts w:ascii="Comic Sans MS" w:hAnsi="Comic Sans MS"/>
          <w:b/>
        </w:rPr>
        <w:t>Legend (Key)</w:t>
      </w:r>
    </w:p>
    <w:p w:rsidR="00065837" w:rsidRPr="00B22B8E" w:rsidRDefault="00065837" w:rsidP="00065837">
      <w:pPr>
        <w:rPr>
          <w:rFonts w:ascii="Comic Sans MS" w:hAnsi="Comic Sans MS"/>
          <w:b/>
        </w:rPr>
      </w:pPr>
      <w:r w:rsidRPr="00B22B8E">
        <w:rPr>
          <w:rFonts w:ascii="Comic Sans MS" w:hAnsi="Comic Sans MS"/>
          <w:b/>
        </w:rPr>
        <w:t>Title</w:t>
      </w:r>
    </w:p>
    <w:p w:rsidR="00065837" w:rsidRPr="00B22B8E" w:rsidRDefault="00065837" w:rsidP="00065837">
      <w:pPr>
        <w:rPr>
          <w:rFonts w:ascii="Comic Sans MS" w:hAnsi="Comic Sans MS"/>
          <w:b/>
        </w:rPr>
      </w:pPr>
      <w:r w:rsidRPr="00B22B8E">
        <w:rPr>
          <w:rFonts w:ascii="Comic Sans MS" w:hAnsi="Comic Sans MS"/>
          <w:b/>
        </w:rPr>
        <w:t xml:space="preserve">Scale </w:t>
      </w:r>
    </w:p>
    <w:p w:rsidR="00065837" w:rsidRPr="00B22B8E" w:rsidRDefault="00065837" w:rsidP="00065837">
      <w:pPr>
        <w:rPr>
          <w:rFonts w:ascii="Comic Sans MS" w:hAnsi="Comic Sans MS"/>
          <w:b/>
        </w:rPr>
      </w:pPr>
      <w:r w:rsidRPr="00B22B8E">
        <w:rPr>
          <w:rFonts w:ascii="Comic Sans MS" w:hAnsi="Comic Sans MS"/>
          <w:b/>
        </w:rPr>
        <w:t>Source</w:t>
      </w:r>
    </w:p>
    <w:p w:rsidR="004179E2" w:rsidRPr="008D3B92" w:rsidRDefault="004179E2" w:rsidP="008D3B92">
      <w:pPr>
        <w:ind w:left="360"/>
        <w:rPr>
          <w:rFonts w:ascii="Comic Sans MS" w:hAnsi="Comic Sans MS"/>
        </w:rPr>
      </w:pPr>
    </w:p>
    <w:sectPr w:rsidR="004179E2" w:rsidRPr="008D3B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E1AFA"/>
    <w:multiLevelType w:val="hybridMultilevel"/>
    <w:tmpl w:val="C8141F1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3239BE"/>
    <w:multiLevelType w:val="hybridMultilevel"/>
    <w:tmpl w:val="8B18A2BE"/>
    <w:lvl w:ilvl="0" w:tplc="6F2420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FCAF8C">
      <w:numFmt w:val="bullet"/>
      <w:lvlText w:val="–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9E2"/>
    <w:rsid w:val="00000C29"/>
    <w:rsid w:val="00004FC9"/>
    <w:rsid w:val="00065837"/>
    <w:rsid w:val="0008554F"/>
    <w:rsid w:val="00086CC1"/>
    <w:rsid w:val="000E665B"/>
    <w:rsid w:val="000F2B46"/>
    <w:rsid w:val="00131914"/>
    <w:rsid w:val="0014321F"/>
    <w:rsid w:val="0016372F"/>
    <w:rsid w:val="001D0EE1"/>
    <w:rsid w:val="001E46FB"/>
    <w:rsid w:val="001F0541"/>
    <w:rsid w:val="00266B31"/>
    <w:rsid w:val="002750CE"/>
    <w:rsid w:val="002A5D67"/>
    <w:rsid w:val="002C19EB"/>
    <w:rsid w:val="00351BAB"/>
    <w:rsid w:val="00352BC7"/>
    <w:rsid w:val="00353C5A"/>
    <w:rsid w:val="003B0A4B"/>
    <w:rsid w:val="003C6BEB"/>
    <w:rsid w:val="004179E2"/>
    <w:rsid w:val="0042644B"/>
    <w:rsid w:val="00450B00"/>
    <w:rsid w:val="004C15FF"/>
    <w:rsid w:val="004D0AF5"/>
    <w:rsid w:val="004D506E"/>
    <w:rsid w:val="00585409"/>
    <w:rsid w:val="005B3FF2"/>
    <w:rsid w:val="0060224C"/>
    <w:rsid w:val="0061701F"/>
    <w:rsid w:val="00624047"/>
    <w:rsid w:val="00630D2A"/>
    <w:rsid w:val="00633373"/>
    <w:rsid w:val="006971FF"/>
    <w:rsid w:val="007079A9"/>
    <w:rsid w:val="00724ACD"/>
    <w:rsid w:val="007418F4"/>
    <w:rsid w:val="007A2715"/>
    <w:rsid w:val="00802128"/>
    <w:rsid w:val="00872F8E"/>
    <w:rsid w:val="008B4F16"/>
    <w:rsid w:val="008C5824"/>
    <w:rsid w:val="008D3B92"/>
    <w:rsid w:val="009314E9"/>
    <w:rsid w:val="00946E4D"/>
    <w:rsid w:val="00954E06"/>
    <w:rsid w:val="0098464D"/>
    <w:rsid w:val="009F5581"/>
    <w:rsid w:val="00A02C1D"/>
    <w:rsid w:val="00A5264B"/>
    <w:rsid w:val="00A54D74"/>
    <w:rsid w:val="00AB4870"/>
    <w:rsid w:val="00AC35B8"/>
    <w:rsid w:val="00B00F9E"/>
    <w:rsid w:val="00B03EEF"/>
    <w:rsid w:val="00B41FA6"/>
    <w:rsid w:val="00BD3A2D"/>
    <w:rsid w:val="00BF30FF"/>
    <w:rsid w:val="00C0175B"/>
    <w:rsid w:val="00CA1F62"/>
    <w:rsid w:val="00CC025A"/>
    <w:rsid w:val="00CF040B"/>
    <w:rsid w:val="00CF0A12"/>
    <w:rsid w:val="00DF55D5"/>
    <w:rsid w:val="00E256FB"/>
    <w:rsid w:val="00EF55F9"/>
    <w:rsid w:val="00F01F10"/>
    <w:rsid w:val="00F973D8"/>
    <w:rsid w:val="00FD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9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3DFC38B6</Template>
  <TotalTime>6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GOODWIN Nina</dc:creator>
  <cp:lastModifiedBy>GOODWIN Nina</cp:lastModifiedBy>
  <cp:revision>2</cp:revision>
  <dcterms:created xsi:type="dcterms:W3CDTF">2017-08-22T00:35:00Z</dcterms:created>
  <dcterms:modified xsi:type="dcterms:W3CDTF">2017-08-22T04:24:00Z</dcterms:modified>
</cp:coreProperties>
</file>