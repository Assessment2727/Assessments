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34" w:rsidRPr="00E80234" w:rsidRDefault="00E80234" w:rsidP="00A25B69">
      <w:pPr>
        <w:spacing w:before="45"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</w:pPr>
      <w:r w:rsidRPr="00E8023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  <w:t>Interconnections – Staying connected by technology</w:t>
      </w:r>
    </w:p>
    <w:p w:rsidR="00E80234" w:rsidRPr="00E80234" w:rsidRDefault="00E80234" w:rsidP="00E80234">
      <w:pPr>
        <w:spacing w:before="45"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</w:pPr>
    </w:p>
    <w:p w:rsidR="00E80234" w:rsidRDefault="00E80234" w:rsidP="00E80234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</w:pP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  <w:t>Brainstorm – ways we communicate</w:t>
      </w:r>
      <w:r w:rsidR="00A25B69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  <w:t xml:space="preserve"> via technology</w:t>
      </w: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  <w:t xml:space="preserve">: </w:t>
      </w:r>
    </w:p>
    <w:p w:rsidR="00E80234" w:rsidRDefault="00A25B69" w:rsidP="00E80234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</w:pPr>
      <w:r>
        <w:rPr>
          <w:noProof/>
          <w:lang w:eastAsia="en-AU"/>
        </w:rPr>
        <w:drawing>
          <wp:inline distT="0" distB="0" distL="0" distR="0" wp14:anchorId="5CEBA2EC" wp14:editId="56D62C19">
            <wp:extent cx="5433102" cy="4105275"/>
            <wp:effectExtent l="0" t="0" r="0" b="0"/>
            <wp:docPr id="2" name="Picture 2" descr="HD_6_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_6_1_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4" b="-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57" cy="41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234" w:rsidRDefault="00E80234" w:rsidP="00E80234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</w:pPr>
    </w:p>
    <w:p w:rsidR="00E80234" w:rsidRDefault="00E80234" w:rsidP="00E80234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</w:pPr>
    </w:p>
    <w:p w:rsidR="00E80234" w:rsidRPr="00E80234" w:rsidRDefault="00E80234" w:rsidP="00E80234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en-AU"/>
        </w:rPr>
        <w:t>Telephone traffic:</w:t>
      </w:r>
      <w:r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 xml:space="preserve"> examine the map of telephone traffic and answer the following questions. </w:t>
      </w:r>
    </w:p>
    <w:p w:rsidR="00E80234" w:rsidRPr="00E80234" w:rsidRDefault="00E80234" w:rsidP="00E80234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80234" w:rsidRDefault="00E80234" w:rsidP="00E80234">
      <w:pPr>
        <w:numPr>
          <w:ilvl w:val="0"/>
          <w:numId w:val="1"/>
        </w:numPr>
        <w:spacing w:before="45" w:after="0" w:line="240" w:lineRule="auto"/>
        <w:ind w:left="0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  <w:r w:rsidRPr="00E80234"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>Identify the three countries with the highest volumes of telephone traffic.</w:t>
      </w:r>
    </w:p>
    <w:p w:rsidR="00E060EF" w:rsidRDefault="00E060EF" w:rsidP="00E060EF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060EF" w:rsidRDefault="00E060EF" w:rsidP="00E060EF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060EF" w:rsidRPr="00E80234" w:rsidRDefault="00E060EF" w:rsidP="00E060EF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80234" w:rsidRDefault="00E80234" w:rsidP="00E80234">
      <w:pPr>
        <w:numPr>
          <w:ilvl w:val="0"/>
          <w:numId w:val="1"/>
        </w:numPr>
        <w:spacing w:before="45" w:after="0" w:line="240" w:lineRule="auto"/>
        <w:ind w:left="0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  <w:r w:rsidRPr="00E80234"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>Which countries does Australia have direct connections with?</w:t>
      </w:r>
    </w:p>
    <w:p w:rsidR="00E060EF" w:rsidRDefault="00E060EF" w:rsidP="00E060EF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060EF" w:rsidRDefault="00E060EF" w:rsidP="00E060EF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060EF" w:rsidRPr="00E80234" w:rsidRDefault="00E060EF" w:rsidP="00E060EF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80234" w:rsidRDefault="00E80234" w:rsidP="00E80234">
      <w:pPr>
        <w:numPr>
          <w:ilvl w:val="0"/>
          <w:numId w:val="1"/>
        </w:numPr>
        <w:spacing w:before="45" w:after="0" w:line="240" w:lineRule="auto"/>
        <w:ind w:left="0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  <w:r w:rsidRPr="00E80234"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>List the major connections for the following continents: Asia, Europe, Nth America Africa and Australia</w:t>
      </w:r>
      <w:r w:rsidR="00A25B69"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 xml:space="preserve">. </w:t>
      </w:r>
      <w:proofErr w:type="spellStart"/>
      <w:proofErr w:type="gramStart"/>
      <w:r w:rsidR="00A25B69"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>i.e</w:t>
      </w:r>
      <w:proofErr w:type="spellEnd"/>
      <w:proofErr w:type="gramEnd"/>
      <w:r w:rsidR="00A25B69">
        <w:rPr>
          <w:rFonts w:ascii="Comic Sans MS" w:eastAsia="Times New Roman" w:hAnsi="Comic Sans MS" w:cs="Times New Roman"/>
          <w:b/>
          <w:sz w:val="24"/>
          <w:szCs w:val="24"/>
          <w:lang w:eastAsia="en-AU"/>
        </w:rPr>
        <w:t xml:space="preserve"> who do they connect with?</w:t>
      </w:r>
    </w:p>
    <w:p w:rsidR="00A25B69" w:rsidRDefault="00A25B69" w:rsidP="00A25B69">
      <w:pPr>
        <w:spacing w:before="45"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n-AU"/>
        </w:rPr>
      </w:pPr>
    </w:p>
    <w:p w:rsidR="00E060EF" w:rsidRDefault="00E060E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  <w:u w:val="single"/>
        </w:rPr>
        <w:lastRenderedPageBreak/>
        <w:t xml:space="preserve">Internet: </w:t>
      </w:r>
      <w:r>
        <w:rPr>
          <w:rFonts w:ascii="Comic Sans MS" w:hAnsi="Comic Sans MS"/>
          <w:b/>
          <w:sz w:val="24"/>
          <w:szCs w:val="24"/>
        </w:rPr>
        <w:t xml:space="preserve">The internet began life in a US Government Defence research lab in California in the late 1960’s. The first computers in Australia exchanged files using dial up. </w:t>
      </w:r>
      <w:r w:rsidR="00A25B69">
        <w:rPr>
          <w:rFonts w:ascii="Comic Sans MS" w:hAnsi="Comic Sans MS"/>
          <w:b/>
          <w:sz w:val="24"/>
          <w:szCs w:val="24"/>
        </w:rPr>
        <w:t xml:space="preserve">Today internet growth has increased dramatically around the world. </w:t>
      </w:r>
    </w:p>
    <w:p w:rsidR="00A25B69" w:rsidRDefault="00A25B69" w:rsidP="00A25B69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List 4 ways we use the internet to communicate</w:t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58240" behindDoc="0" locked="0" layoutInCell="1" allowOverlap="1" wp14:anchorId="6497F4E2" wp14:editId="349A7724">
            <wp:simplePos x="0" y="0"/>
            <wp:positionH relativeFrom="margin">
              <wp:posOffset>-361950</wp:posOffset>
            </wp:positionH>
            <wp:positionV relativeFrom="margin">
              <wp:posOffset>3019425</wp:posOffset>
            </wp:positionV>
            <wp:extent cx="5343525" cy="3857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-traffic-map-2010-wp16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5. What patterns can you see in the global internet traffic map? Is it similar to the telephone traffic?</w:t>
      </w:r>
    </w:p>
    <w:p w:rsidR="00A25B69" w:rsidRDefault="00A25B69" w:rsidP="00A25B69">
      <w:pPr>
        <w:rPr>
          <w:rFonts w:ascii="Comic Sans MS" w:hAnsi="Comic Sans MS"/>
          <w:b/>
          <w:sz w:val="24"/>
          <w:szCs w:val="24"/>
        </w:rPr>
      </w:pPr>
    </w:p>
    <w:p w:rsidR="00A25B69" w:rsidRPr="00A25B69" w:rsidRDefault="00A25B69" w:rsidP="00A25B6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6. In which countries do you see the highest level of connections? Why do you think this is the case?</w:t>
      </w:r>
    </w:p>
    <w:sectPr w:rsidR="00A25B69" w:rsidRPr="00A2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5CC"/>
    <w:multiLevelType w:val="multilevel"/>
    <w:tmpl w:val="E1AC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34"/>
    <w:rsid w:val="00000C29"/>
    <w:rsid w:val="00004FC9"/>
    <w:rsid w:val="0008554F"/>
    <w:rsid w:val="00086CC1"/>
    <w:rsid w:val="000E665B"/>
    <w:rsid w:val="000F2B46"/>
    <w:rsid w:val="00131914"/>
    <w:rsid w:val="0014321F"/>
    <w:rsid w:val="00144077"/>
    <w:rsid w:val="0016372F"/>
    <w:rsid w:val="001D0EE1"/>
    <w:rsid w:val="001E46FB"/>
    <w:rsid w:val="001F0541"/>
    <w:rsid w:val="001F4EDD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418F4"/>
    <w:rsid w:val="007A2715"/>
    <w:rsid w:val="007D18D9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25B69"/>
    <w:rsid w:val="00A5264B"/>
    <w:rsid w:val="00A54D74"/>
    <w:rsid w:val="00AB4870"/>
    <w:rsid w:val="00AC35B8"/>
    <w:rsid w:val="00B00F9E"/>
    <w:rsid w:val="00B03EEF"/>
    <w:rsid w:val="00B41FA6"/>
    <w:rsid w:val="00BD3A2D"/>
    <w:rsid w:val="00BF30FF"/>
    <w:rsid w:val="00C0175B"/>
    <w:rsid w:val="00CA1F62"/>
    <w:rsid w:val="00CC025A"/>
    <w:rsid w:val="00CF040B"/>
    <w:rsid w:val="00CF0A12"/>
    <w:rsid w:val="00DF55D5"/>
    <w:rsid w:val="00E060EF"/>
    <w:rsid w:val="00E256FB"/>
    <w:rsid w:val="00E80234"/>
    <w:rsid w:val="00EF55F9"/>
    <w:rsid w:val="00F01F10"/>
    <w:rsid w:val="00F05738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2D695E19</Template>
  <TotalTime>153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2</cp:revision>
  <dcterms:created xsi:type="dcterms:W3CDTF">2017-08-25T03:30:00Z</dcterms:created>
  <dcterms:modified xsi:type="dcterms:W3CDTF">2017-08-25T07:27:00Z</dcterms:modified>
</cp:coreProperties>
</file>