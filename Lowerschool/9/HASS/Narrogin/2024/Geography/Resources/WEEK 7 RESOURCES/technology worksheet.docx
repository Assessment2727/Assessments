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49" w:rsidRPr="00A74349" w:rsidRDefault="00A74349" w:rsidP="00A74349">
      <w:pPr>
        <w:tabs>
          <w:tab w:val="left" w:pos="4380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Use this information in the pie graph below to create four levels of </w:t>
      </w:r>
      <w:r w:rsidR="007C64D8">
        <w:rPr>
          <w:rFonts w:ascii="Comic Sans MS" w:hAnsi="Comic Sans MS"/>
          <w:b/>
        </w:rPr>
        <w:t xml:space="preserve">internet </w:t>
      </w:r>
      <w:r>
        <w:rPr>
          <w:rFonts w:ascii="Comic Sans MS" w:hAnsi="Comic Sans MS"/>
          <w:b/>
        </w:rPr>
        <w:t xml:space="preserve">usage. </w:t>
      </w:r>
    </w:p>
    <w:p w:rsidR="00A74349" w:rsidRPr="00A74349" w:rsidRDefault="00A74349" w:rsidP="00A74349">
      <w:pPr>
        <w:tabs>
          <w:tab w:val="left" w:pos="4380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1 = </w:t>
      </w:r>
      <w:r w:rsidR="007C64D8">
        <w:rPr>
          <w:rFonts w:ascii="Comic Sans MS" w:hAnsi="Comic Sans MS"/>
          <w:b/>
        </w:rPr>
        <w:t xml:space="preserve">very </w:t>
      </w:r>
      <w:r>
        <w:rPr>
          <w:rFonts w:ascii="Comic Sans MS" w:hAnsi="Comic Sans MS"/>
          <w:b/>
        </w:rPr>
        <w:t>high usage (blue)</w:t>
      </w:r>
      <w:r w:rsidR="007C64D8">
        <w:rPr>
          <w:rFonts w:ascii="Comic Sans MS" w:hAnsi="Comic Sans MS"/>
          <w:b/>
        </w:rPr>
        <w:t xml:space="preserve"> up to 50%</w:t>
      </w:r>
    </w:p>
    <w:p w:rsidR="00A74349" w:rsidRPr="00A74349" w:rsidRDefault="00A74349" w:rsidP="00A74349">
      <w:pPr>
        <w:tabs>
          <w:tab w:val="left" w:pos="4380"/>
        </w:tabs>
        <w:rPr>
          <w:rFonts w:ascii="Comic Sans MS" w:hAnsi="Comic Sans MS"/>
          <w:b/>
        </w:rPr>
      </w:pPr>
      <w:r w:rsidRPr="00A74349">
        <w:rPr>
          <w:rFonts w:ascii="Comic Sans MS" w:hAnsi="Comic Sans MS"/>
          <w:b/>
        </w:rPr>
        <w:t>2</w:t>
      </w:r>
      <w:r>
        <w:rPr>
          <w:rFonts w:ascii="Comic Sans MS" w:hAnsi="Comic Sans MS"/>
          <w:b/>
        </w:rPr>
        <w:t xml:space="preserve"> </w:t>
      </w:r>
      <w:r w:rsidRPr="00A74349">
        <w:rPr>
          <w:rFonts w:ascii="Comic Sans MS" w:hAnsi="Comic Sans MS"/>
          <w:b/>
        </w:rPr>
        <w:t>=</w:t>
      </w:r>
      <w:r>
        <w:rPr>
          <w:rFonts w:ascii="Comic Sans MS" w:hAnsi="Comic Sans MS"/>
          <w:b/>
        </w:rPr>
        <w:t xml:space="preserve"> </w:t>
      </w:r>
      <w:r w:rsidR="007C64D8">
        <w:rPr>
          <w:rFonts w:ascii="Comic Sans MS" w:hAnsi="Comic Sans MS"/>
          <w:b/>
        </w:rPr>
        <w:t>high</w:t>
      </w:r>
      <w:r w:rsidRPr="00A74349">
        <w:rPr>
          <w:rFonts w:ascii="Comic Sans MS" w:hAnsi="Comic Sans MS"/>
          <w:b/>
        </w:rPr>
        <w:t xml:space="preserve"> usage </w:t>
      </w:r>
      <w:r>
        <w:rPr>
          <w:rFonts w:ascii="Comic Sans MS" w:hAnsi="Comic Sans MS"/>
          <w:b/>
        </w:rPr>
        <w:t>(green)</w:t>
      </w:r>
      <w:r w:rsidR="007C64D8">
        <w:rPr>
          <w:rFonts w:ascii="Comic Sans MS" w:hAnsi="Comic Sans MS"/>
          <w:b/>
        </w:rPr>
        <w:t xml:space="preserve"> up 15%</w:t>
      </w:r>
    </w:p>
    <w:p w:rsidR="00597911" w:rsidRPr="00A74349" w:rsidRDefault="00A74349" w:rsidP="00A74349">
      <w:pPr>
        <w:tabs>
          <w:tab w:val="left" w:pos="4380"/>
        </w:tabs>
        <w:rPr>
          <w:rFonts w:ascii="Comic Sans MS" w:hAnsi="Comic Sans MS"/>
          <w:b/>
        </w:rPr>
      </w:pPr>
      <w:r w:rsidRPr="00A74349">
        <w:rPr>
          <w:rFonts w:ascii="Comic Sans MS" w:hAnsi="Comic Sans MS"/>
          <w:b/>
        </w:rPr>
        <w:t>3</w:t>
      </w:r>
      <w:r>
        <w:rPr>
          <w:rFonts w:ascii="Comic Sans MS" w:hAnsi="Comic Sans MS"/>
          <w:b/>
        </w:rPr>
        <w:t xml:space="preserve"> </w:t>
      </w:r>
      <w:r w:rsidRPr="00A74349">
        <w:rPr>
          <w:rFonts w:ascii="Comic Sans MS" w:hAnsi="Comic Sans MS"/>
          <w:b/>
        </w:rPr>
        <w:t>=</w:t>
      </w:r>
      <w:r>
        <w:rPr>
          <w:rFonts w:ascii="Comic Sans MS" w:hAnsi="Comic Sans MS"/>
          <w:b/>
        </w:rPr>
        <w:t xml:space="preserve"> </w:t>
      </w:r>
      <w:r w:rsidRPr="00A74349">
        <w:rPr>
          <w:rFonts w:ascii="Comic Sans MS" w:hAnsi="Comic Sans MS"/>
          <w:b/>
        </w:rPr>
        <w:t>low usage</w:t>
      </w:r>
      <w:r>
        <w:rPr>
          <w:rFonts w:ascii="Comic Sans MS" w:hAnsi="Comic Sans MS"/>
          <w:b/>
        </w:rPr>
        <w:t xml:space="preserve"> (orange)</w:t>
      </w:r>
      <w:r w:rsidR="007C64D8">
        <w:rPr>
          <w:rFonts w:ascii="Comic Sans MS" w:hAnsi="Comic Sans MS"/>
          <w:b/>
        </w:rPr>
        <w:t xml:space="preserve"> up to 5%</w:t>
      </w:r>
    </w:p>
    <w:p w:rsidR="00A74349" w:rsidRPr="00A74349" w:rsidRDefault="00A74349" w:rsidP="00A74349">
      <w:pPr>
        <w:tabs>
          <w:tab w:val="left" w:pos="4380"/>
        </w:tabs>
        <w:rPr>
          <w:rFonts w:ascii="Comic Sans MS" w:hAnsi="Comic Sans MS"/>
          <w:b/>
        </w:rPr>
      </w:pPr>
      <w:r w:rsidRPr="00A74349">
        <w:rPr>
          <w:rFonts w:ascii="Comic Sans MS" w:hAnsi="Comic Sans MS"/>
          <w:b/>
        </w:rPr>
        <w:t>4</w:t>
      </w:r>
      <w:r>
        <w:rPr>
          <w:rFonts w:ascii="Comic Sans MS" w:hAnsi="Comic Sans MS"/>
          <w:b/>
        </w:rPr>
        <w:t xml:space="preserve"> </w:t>
      </w:r>
      <w:r w:rsidRPr="00A74349">
        <w:rPr>
          <w:rFonts w:ascii="Comic Sans MS" w:hAnsi="Comic Sans MS"/>
          <w:b/>
        </w:rPr>
        <w:t>= very low usage</w:t>
      </w:r>
      <w:r>
        <w:rPr>
          <w:rFonts w:ascii="Comic Sans MS" w:hAnsi="Comic Sans MS"/>
          <w:b/>
        </w:rPr>
        <w:t xml:space="preserve"> (red)</w:t>
      </w:r>
      <w:r w:rsidR="007C64D8">
        <w:rPr>
          <w:rFonts w:ascii="Comic Sans MS" w:hAnsi="Comic Sans MS"/>
          <w:b/>
        </w:rPr>
        <w:t xml:space="preserve"> up to 2%</w:t>
      </w:r>
      <w:bookmarkStart w:id="0" w:name="_GoBack"/>
      <w:bookmarkEnd w:id="0"/>
    </w:p>
    <w:p w:rsidR="00A74349" w:rsidRDefault="00A74349" w:rsidP="00A74349">
      <w:pPr>
        <w:tabs>
          <w:tab w:val="left" w:pos="4380"/>
        </w:tabs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108580D6" wp14:editId="6CAC5001">
            <wp:simplePos x="0" y="0"/>
            <wp:positionH relativeFrom="margin">
              <wp:posOffset>28575</wp:posOffset>
            </wp:positionH>
            <wp:positionV relativeFrom="margin">
              <wp:posOffset>1816735</wp:posOffset>
            </wp:positionV>
            <wp:extent cx="8141970" cy="4297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2017Q2pi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97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4349" w:rsidSect="00A743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49"/>
    <w:rsid w:val="00000C29"/>
    <w:rsid w:val="00004FC9"/>
    <w:rsid w:val="0008554F"/>
    <w:rsid w:val="00086CC1"/>
    <w:rsid w:val="000E665B"/>
    <w:rsid w:val="000F2B46"/>
    <w:rsid w:val="00131914"/>
    <w:rsid w:val="0014321F"/>
    <w:rsid w:val="00144077"/>
    <w:rsid w:val="0016372F"/>
    <w:rsid w:val="001D0EE1"/>
    <w:rsid w:val="001E46FB"/>
    <w:rsid w:val="001F0541"/>
    <w:rsid w:val="00266B31"/>
    <w:rsid w:val="002750CE"/>
    <w:rsid w:val="002A5D67"/>
    <w:rsid w:val="002C19EB"/>
    <w:rsid w:val="00351BAB"/>
    <w:rsid w:val="00352BC7"/>
    <w:rsid w:val="00353C5A"/>
    <w:rsid w:val="003B0A4B"/>
    <w:rsid w:val="003C6BEB"/>
    <w:rsid w:val="0042644B"/>
    <w:rsid w:val="00450B00"/>
    <w:rsid w:val="004C15FF"/>
    <w:rsid w:val="004D0AF5"/>
    <w:rsid w:val="004D506E"/>
    <w:rsid w:val="00585409"/>
    <w:rsid w:val="005B3FF2"/>
    <w:rsid w:val="0060224C"/>
    <w:rsid w:val="0061701F"/>
    <w:rsid w:val="00624047"/>
    <w:rsid w:val="00630D2A"/>
    <w:rsid w:val="00633373"/>
    <w:rsid w:val="006971FF"/>
    <w:rsid w:val="007079A9"/>
    <w:rsid w:val="00724ACD"/>
    <w:rsid w:val="007418F4"/>
    <w:rsid w:val="007A2715"/>
    <w:rsid w:val="007C64D8"/>
    <w:rsid w:val="00802128"/>
    <w:rsid w:val="00872F8E"/>
    <w:rsid w:val="008B4F16"/>
    <w:rsid w:val="008C5824"/>
    <w:rsid w:val="009314E9"/>
    <w:rsid w:val="00946E4D"/>
    <w:rsid w:val="00954E06"/>
    <w:rsid w:val="0098464D"/>
    <w:rsid w:val="009F5581"/>
    <w:rsid w:val="00A02C1D"/>
    <w:rsid w:val="00A5264B"/>
    <w:rsid w:val="00A54D74"/>
    <w:rsid w:val="00A74349"/>
    <w:rsid w:val="00AB4870"/>
    <w:rsid w:val="00AC35B8"/>
    <w:rsid w:val="00B00F9E"/>
    <w:rsid w:val="00B03EEF"/>
    <w:rsid w:val="00B41FA6"/>
    <w:rsid w:val="00BD3A2D"/>
    <w:rsid w:val="00BF30FF"/>
    <w:rsid w:val="00C0175B"/>
    <w:rsid w:val="00CA1F62"/>
    <w:rsid w:val="00CC025A"/>
    <w:rsid w:val="00CF040B"/>
    <w:rsid w:val="00CF0A12"/>
    <w:rsid w:val="00DF55D5"/>
    <w:rsid w:val="00E256FB"/>
    <w:rsid w:val="00EF55F9"/>
    <w:rsid w:val="00F01F10"/>
    <w:rsid w:val="00F05738"/>
    <w:rsid w:val="00F973D8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A97C6-DC78-4576-8347-9790724C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2D695E19</Template>
  <TotalTime>10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 Nina</dc:creator>
  <cp:lastModifiedBy>GOODWIN Nina</cp:lastModifiedBy>
  <cp:revision>2</cp:revision>
  <dcterms:created xsi:type="dcterms:W3CDTF">2017-08-25T04:03:00Z</dcterms:created>
  <dcterms:modified xsi:type="dcterms:W3CDTF">2017-08-25T04:16:00Z</dcterms:modified>
</cp:coreProperties>
</file>