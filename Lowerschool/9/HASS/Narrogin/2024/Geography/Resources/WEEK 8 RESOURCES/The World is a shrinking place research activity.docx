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64" w:rsidRDefault="006B4364" w:rsidP="006B4364">
      <w:pPr>
        <w:jc w:val="center"/>
        <w:rPr>
          <w:rFonts w:ascii="Arial" w:hAnsi="Arial" w:cs="Arial"/>
          <w:b/>
          <w:sz w:val="28"/>
          <w:szCs w:val="28"/>
        </w:rPr>
      </w:pPr>
      <w:r w:rsidRPr="006631A5">
        <w:rPr>
          <w:rFonts w:ascii="Arial" w:hAnsi="Arial" w:cs="Arial"/>
          <w:b/>
          <w:sz w:val="28"/>
          <w:szCs w:val="28"/>
        </w:rPr>
        <w:t>Th</w:t>
      </w:r>
      <w:r w:rsidR="009F3C65" w:rsidRPr="006631A5">
        <w:rPr>
          <w:rFonts w:ascii="Arial" w:hAnsi="Arial" w:cs="Arial"/>
          <w:b/>
          <w:sz w:val="28"/>
          <w:szCs w:val="28"/>
        </w:rPr>
        <w:t>e World is a shrinking place……</w:t>
      </w:r>
    </w:p>
    <w:p w:rsidR="006631A5" w:rsidRPr="006631A5" w:rsidRDefault="006631A5" w:rsidP="006631A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09BDE49" wp14:editId="46AB615F">
            <wp:extent cx="1669270" cy="1666875"/>
            <wp:effectExtent l="0" t="0" r="7620" b="0"/>
            <wp:docPr id="2" name="Picture 2" descr="C:\Users\e4092482\AppData\Local\Microsoft\Windows\Temporary Internet Files\Content.IE5\HALTT132\Oceania-Glob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4092482\AppData\Local\Microsoft\Windows\Temporary Internet Files\Content.IE5\HALTT132\Oceania-Globe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6927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64" w:rsidRPr="006631A5" w:rsidRDefault="009F3C65" w:rsidP="00D24565">
      <w:pPr>
        <w:jc w:val="center"/>
        <w:rPr>
          <w:rFonts w:ascii="Arial" w:hAnsi="Arial" w:cs="Arial"/>
          <w:b/>
          <w:sz w:val="24"/>
          <w:szCs w:val="24"/>
        </w:rPr>
      </w:pPr>
      <w:r w:rsidRPr="006631A5">
        <w:rPr>
          <w:rFonts w:ascii="Arial" w:hAnsi="Arial" w:cs="Arial"/>
          <w:b/>
          <w:sz w:val="24"/>
          <w:szCs w:val="24"/>
        </w:rPr>
        <w:t xml:space="preserve">Year 9 </w:t>
      </w:r>
      <w:r w:rsidR="006B4364" w:rsidRPr="006631A5">
        <w:rPr>
          <w:rFonts w:ascii="Arial" w:hAnsi="Arial" w:cs="Arial"/>
          <w:b/>
          <w:sz w:val="24"/>
          <w:szCs w:val="24"/>
        </w:rPr>
        <w:t xml:space="preserve">Geography Research </w:t>
      </w:r>
      <w:r w:rsidRPr="006631A5">
        <w:rPr>
          <w:rFonts w:ascii="Arial" w:hAnsi="Arial" w:cs="Arial"/>
          <w:b/>
          <w:sz w:val="24"/>
          <w:szCs w:val="24"/>
        </w:rPr>
        <w:t>on Interconnection</w:t>
      </w:r>
    </w:p>
    <w:p w:rsidR="00D24565" w:rsidRDefault="009F3C65" w:rsidP="00D24565">
      <w:pPr>
        <w:rPr>
          <w:rFonts w:ascii="Arial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  <w:u w:val="single"/>
        </w:rPr>
        <w:t xml:space="preserve">Learning goal: </w:t>
      </w:r>
      <w:r w:rsidR="006B4364" w:rsidRPr="006631A5">
        <w:rPr>
          <w:rFonts w:ascii="Arial" w:hAnsi="Arial" w:cs="Arial"/>
          <w:sz w:val="24"/>
          <w:szCs w:val="24"/>
        </w:rPr>
        <w:t>Why are interconnections and interdependencies important for the future of places and environments?</w:t>
      </w:r>
    </w:p>
    <w:p w:rsidR="006631A5" w:rsidRPr="006631A5" w:rsidRDefault="006631A5" w:rsidP="00D24565">
      <w:pPr>
        <w:rPr>
          <w:rFonts w:ascii="Arial" w:eastAsia="Times New Roman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  <w:u w:val="single"/>
        </w:rPr>
        <w:t>Success Criteria:</w:t>
      </w:r>
      <w:r>
        <w:rPr>
          <w:rFonts w:ascii="Arial" w:hAnsi="Arial" w:cs="Arial"/>
          <w:sz w:val="24"/>
          <w:szCs w:val="24"/>
        </w:rPr>
        <w:t xml:space="preserve"> Conduct research on the impact of one example of global interconnection (communication technology) and present your data/information in a report or PowerPoint. </w:t>
      </w:r>
    </w:p>
    <w:p w:rsidR="00D24565" w:rsidRPr="006631A5" w:rsidRDefault="006631A5" w:rsidP="00D24565">
      <w:pPr>
        <w:pStyle w:val="NoSpacing"/>
        <w:rPr>
          <w:rFonts w:ascii="Arial" w:eastAsia="Times New Roman" w:hAnsi="Arial" w:cs="Arial"/>
          <w:i/>
        </w:rPr>
      </w:pPr>
      <w:r w:rsidRPr="006631A5">
        <w:rPr>
          <w:rFonts w:ascii="Arial" w:eastAsia="Times New Roman" w:hAnsi="Arial" w:cs="Arial"/>
          <w:u w:val="single"/>
        </w:rPr>
        <w:t>Curriculum link</w:t>
      </w:r>
      <w:r w:rsidRPr="006631A5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  <w:i/>
        </w:rPr>
        <w:t xml:space="preserve"> </w:t>
      </w:r>
      <w:r w:rsidR="00D24565" w:rsidRPr="006631A5">
        <w:rPr>
          <w:rFonts w:ascii="Arial" w:eastAsia="Times New Roman" w:hAnsi="Arial" w:cs="Arial"/>
          <w:i/>
        </w:rPr>
        <w:t xml:space="preserve">The way information and communication technologies are used to connect people to services, information and people in other places.  </w:t>
      </w:r>
      <w:r w:rsidR="00D24565" w:rsidRPr="006631A5">
        <w:rPr>
          <w:rFonts w:ascii="Arial" w:eastAsia="Times New Roman" w:hAnsi="Arial" w:cs="Arial"/>
          <w:i/>
          <w:color w:val="0000FF"/>
        </w:rPr>
        <w:t>(ACHGK066)</w:t>
      </w:r>
    </w:p>
    <w:p w:rsidR="006B4364" w:rsidRPr="006631A5" w:rsidRDefault="006B4364" w:rsidP="006B4364">
      <w:pPr>
        <w:rPr>
          <w:rFonts w:ascii="Arial" w:hAnsi="Arial" w:cs="Arial"/>
          <w:sz w:val="24"/>
          <w:szCs w:val="24"/>
        </w:rPr>
      </w:pPr>
    </w:p>
    <w:p w:rsidR="006B4364" w:rsidRPr="006631A5" w:rsidRDefault="006631A5" w:rsidP="007231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</w:t>
      </w:r>
      <w:r w:rsidR="006B4364" w:rsidRPr="006631A5">
        <w:rPr>
          <w:rFonts w:ascii="Arial" w:hAnsi="Arial" w:cs="Arial"/>
          <w:b/>
          <w:sz w:val="24"/>
          <w:szCs w:val="24"/>
        </w:rPr>
        <w:t>Task</w:t>
      </w:r>
    </w:p>
    <w:p w:rsidR="006B4364" w:rsidRPr="006631A5" w:rsidRDefault="006B4364">
      <w:pPr>
        <w:rPr>
          <w:rFonts w:ascii="Arial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</w:rPr>
        <w:t>You are going to research an example of global interconnection and what is the impact of this interconnection.</w:t>
      </w:r>
    </w:p>
    <w:p w:rsidR="006631A5" w:rsidRPr="006631A5" w:rsidRDefault="006631A5">
      <w:pPr>
        <w:rPr>
          <w:rFonts w:ascii="Arial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</w:rPr>
        <w:t>You can choose one of the following communication technologies:</w:t>
      </w:r>
    </w:p>
    <w:p w:rsidR="006631A5" w:rsidRPr="006631A5" w:rsidRDefault="006631A5" w:rsidP="006631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>Mobile phones</w:t>
      </w:r>
    </w:p>
    <w:p w:rsidR="006631A5" w:rsidRPr="006631A5" w:rsidRDefault="006631A5" w:rsidP="006631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 xml:space="preserve">Internet (can look at topics such as Google Earth, Email </w:t>
      </w:r>
      <w:proofErr w:type="spellStart"/>
      <w:r w:rsidRPr="006631A5">
        <w:rPr>
          <w:rFonts w:ascii="Arial" w:hAnsi="Arial" w:cs="Arial"/>
        </w:rPr>
        <w:t>etc</w:t>
      </w:r>
      <w:proofErr w:type="spellEnd"/>
      <w:r w:rsidRPr="006631A5">
        <w:rPr>
          <w:rFonts w:ascii="Arial" w:hAnsi="Arial" w:cs="Arial"/>
        </w:rPr>
        <w:t>)</w:t>
      </w:r>
    </w:p>
    <w:p w:rsidR="006631A5" w:rsidRPr="006631A5" w:rsidRDefault="006631A5" w:rsidP="006631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>Social media</w:t>
      </w:r>
    </w:p>
    <w:p w:rsidR="006631A5" w:rsidRPr="006631A5" w:rsidRDefault="006631A5" w:rsidP="006631A5">
      <w:pPr>
        <w:rPr>
          <w:rFonts w:ascii="Arial" w:hAnsi="Arial" w:cs="Arial"/>
          <w:sz w:val="24"/>
          <w:szCs w:val="24"/>
        </w:rPr>
      </w:pPr>
    </w:p>
    <w:p w:rsidR="006631A5" w:rsidRPr="006631A5" w:rsidRDefault="006631A5" w:rsidP="006631A5">
      <w:pPr>
        <w:rPr>
          <w:rFonts w:ascii="Arial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</w:rPr>
        <w:t xml:space="preserve">You need to conduct research and answer the following questions: </w:t>
      </w:r>
    </w:p>
    <w:p w:rsidR="006B4364" w:rsidRPr="006631A5" w:rsidRDefault="007231E5" w:rsidP="006631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>How has the way people communicated changed over time?</w:t>
      </w:r>
    </w:p>
    <w:p w:rsidR="009F3C65" w:rsidRPr="006631A5" w:rsidRDefault="009F3C65" w:rsidP="006631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>Why is this technology important for the future?</w:t>
      </w:r>
    </w:p>
    <w:p w:rsidR="009F3C65" w:rsidRPr="006631A5" w:rsidRDefault="009F3C65" w:rsidP="006631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 xml:space="preserve">What impact will this technology have on the world – look at the advantages and disadvantages of this technology. </w:t>
      </w:r>
    </w:p>
    <w:p w:rsidR="006631A5" w:rsidRPr="006631A5" w:rsidRDefault="006631A5" w:rsidP="006631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31A5">
        <w:rPr>
          <w:rFonts w:ascii="Arial" w:hAnsi="Arial" w:cs="Arial"/>
        </w:rPr>
        <w:t xml:space="preserve">How has this technology contributed to the concept of ‘the shrinking world’? </w:t>
      </w:r>
    </w:p>
    <w:p w:rsidR="006631A5" w:rsidRPr="006631A5" w:rsidRDefault="006631A5" w:rsidP="006631A5">
      <w:pPr>
        <w:rPr>
          <w:rFonts w:ascii="Arial" w:hAnsi="Arial" w:cs="Arial"/>
          <w:sz w:val="24"/>
          <w:szCs w:val="24"/>
        </w:rPr>
      </w:pPr>
    </w:p>
    <w:p w:rsidR="006631A5" w:rsidRPr="006631A5" w:rsidRDefault="006631A5" w:rsidP="006631A5">
      <w:pPr>
        <w:rPr>
          <w:rFonts w:ascii="Arial" w:hAnsi="Arial" w:cs="Arial"/>
          <w:sz w:val="24"/>
          <w:szCs w:val="24"/>
        </w:rPr>
      </w:pPr>
      <w:r w:rsidRPr="006631A5">
        <w:rPr>
          <w:rFonts w:ascii="Arial" w:hAnsi="Arial" w:cs="Arial"/>
          <w:sz w:val="24"/>
          <w:szCs w:val="24"/>
        </w:rPr>
        <w:t xml:space="preserve">You can present your findings in a report format or </w:t>
      </w:r>
      <w:proofErr w:type="gramStart"/>
      <w:r w:rsidRPr="006631A5">
        <w:rPr>
          <w:rFonts w:ascii="Arial" w:hAnsi="Arial" w:cs="Arial"/>
          <w:sz w:val="24"/>
          <w:szCs w:val="24"/>
        </w:rPr>
        <w:t>PowerPoint,</w:t>
      </w:r>
      <w:proofErr w:type="gramEnd"/>
      <w:r w:rsidRPr="006631A5">
        <w:rPr>
          <w:rFonts w:ascii="Arial" w:hAnsi="Arial" w:cs="Arial"/>
          <w:sz w:val="24"/>
          <w:szCs w:val="24"/>
        </w:rPr>
        <w:t xml:space="preserve"> you must use your own words and provide a bibliography of your resources. </w:t>
      </w:r>
    </w:p>
    <w:p w:rsidR="00D24565" w:rsidRPr="001D3055" w:rsidRDefault="00D24565">
      <w:pPr>
        <w:rPr>
          <w:rFonts w:ascii="Arial" w:hAnsi="Arial" w:cs="Arial"/>
          <w:sz w:val="24"/>
          <w:szCs w:val="24"/>
        </w:rPr>
      </w:pPr>
    </w:p>
    <w:p w:rsidR="00D24565" w:rsidRPr="001D3055" w:rsidRDefault="00D2456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4565" w:rsidRPr="00D24565" w:rsidRDefault="00D24565">
      <w:pPr>
        <w:rPr>
          <w:sz w:val="24"/>
          <w:szCs w:val="24"/>
        </w:rPr>
      </w:pPr>
    </w:p>
    <w:p w:rsidR="00153FD3" w:rsidRPr="00D24565" w:rsidRDefault="00153FD3">
      <w:pPr>
        <w:rPr>
          <w:sz w:val="24"/>
          <w:szCs w:val="24"/>
        </w:rPr>
      </w:pPr>
    </w:p>
    <w:sectPr w:rsidR="00153FD3" w:rsidRPr="00D24565" w:rsidSect="006B4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929"/>
    <w:multiLevelType w:val="hybridMultilevel"/>
    <w:tmpl w:val="BC7C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01A28"/>
    <w:multiLevelType w:val="hybridMultilevel"/>
    <w:tmpl w:val="14F66AD8"/>
    <w:lvl w:ilvl="0" w:tplc="BA54BFD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EC798F"/>
    <w:multiLevelType w:val="hybridMultilevel"/>
    <w:tmpl w:val="62C80A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64"/>
    <w:rsid w:val="00153FD3"/>
    <w:rsid w:val="001D3055"/>
    <w:rsid w:val="003856EB"/>
    <w:rsid w:val="003F4584"/>
    <w:rsid w:val="006631A5"/>
    <w:rsid w:val="006721A5"/>
    <w:rsid w:val="006B4364"/>
    <w:rsid w:val="007231E5"/>
    <w:rsid w:val="00746B22"/>
    <w:rsid w:val="009D6B74"/>
    <w:rsid w:val="009F3C65"/>
    <w:rsid w:val="00C5335E"/>
    <w:rsid w:val="00D163D5"/>
    <w:rsid w:val="00D24565"/>
    <w:rsid w:val="00E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64"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B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3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565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4565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24565"/>
    <w:pPr>
      <w:spacing w:after="0" w:line="240" w:lineRule="auto"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64"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B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3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565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4565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24565"/>
    <w:pPr>
      <w:spacing w:after="0" w:line="240" w:lineRule="auto"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C6D10465</Template>
  <TotalTime>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GOODWIN Nina</cp:lastModifiedBy>
  <cp:revision>3</cp:revision>
  <dcterms:created xsi:type="dcterms:W3CDTF">2017-07-14T11:00:00Z</dcterms:created>
  <dcterms:modified xsi:type="dcterms:W3CDTF">2017-07-15T02:36:00Z</dcterms:modified>
</cp:coreProperties>
</file>