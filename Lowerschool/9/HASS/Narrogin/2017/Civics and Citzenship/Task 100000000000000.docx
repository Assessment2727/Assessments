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8D" w:rsidRDefault="00DE6CFA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4CE4D0" wp14:editId="73F2F6C5">
                <wp:simplePos x="0" y="0"/>
                <wp:positionH relativeFrom="column">
                  <wp:posOffset>4686300</wp:posOffset>
                </wp:positionH>
                <wp:positionV relativeFrom="paragraph">
                  <wp:posOffset>-138430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71600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64D" w:rsidRDefault="0060664D" w:rsidP="000F5C8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69pt;margin-top:-10.9pt;width:108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60664D" w:rsidRDefault="0060664D" w:rsidP="000F5C8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Z34vDAAAA2gAAAA8AAABkcnMvZG93bnJldi54bWxEj0FrwkAUhO+F/oflFbzVTSu1Et2EIggB&#10;D602oMdH9pnEZt+G7Bq3/75bEDwOM/MNs8qD6cRIg2stK3iZJiCIK6tbrhWU35vnBQjnkTV2lknB&#10;LznIs8eHFabaXnlH497XIkLYpaig8b5PpXRVQwbd1PbE0TvZwaCPcqilHvAa4aaTr0kylwZbjgsN&#10;9rRuqPrZX4yCtX3/etvuihDk2J7L4vNw1FtWavIUPpYgPAV/D9/ahVYwg/8r8Qb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hnfi8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0F5C8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6869C" wp14:editId="7887080D">
                <wp:simplePos x="0" y="0"/>
                <wp:positionH relativeFrom="column">
                  <wp:posOffset>-247650</wp:posOffset>
                </wp:positionH>
                <wp:positionV relativeFrom="paragraph">
                  <wp:posOffset>-382905</wp:posOffset>
                </wp:positionV>
                <wp:extent cx="48482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0664D" w:rsidRPr="000F5C8D" w:rsidRDefault="0060664D" w:rsidP="000F5C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 w:rsidR="00696B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 / 30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60664D" w:rsidRPr="000F5C8D" w:rsidRDefault="0060664D" w:rsidP="000F5C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19.5pt;margin-top:-30.15pt;width:381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" fillcolor="window" strokecolor="#f79646" strokeweight="2pt">
                <v:textbox>
                  <w:txbxContent>
                    <w:p w:rsidR="0060664D" w:rsidRPr="000F5C8D" w:rsidRDefault="0060664D" w:rsidP="000F5C8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 w:rsidR="00696B49">
                        <w:rPr>
                          <w:rFonts w:ascii="Arial" w:hAnsi="Arial" w:cs="Arial"/>
                          <w:sz w:val="18"/>
                          <w:szCs w:val="18"/>
                        </w:rPr>
                        <w:t>____ / 30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60664D" w:rsidRPr="000F5C8D" w:rsidRDefault="0060664D" w:rsidP="000F5C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CD2108" w:rsidRPr="000F5C8D" w:rsidRDefault="000F5C8D" w:rsidP="000F5C8D">
      <w:pPr>
        <w:outlineLvl w:val="0"/>
        <w:rPr>
          <w:rFonts w:ascii="Arial" w:hAnsi="Arial" w:cs="Arial"/>
          <w:b/>
          <w:sz w:val="32"/>
          <w:szCs w:val="32"/>
        </w:rPr>
      </w:pPr>
      <w:r w:rsidRPr="000F5C8D"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 w:rsidRPr="000F5C8D">
        <w:rPr>
          <w:rFonts w:ascii="Arial" w:hAnsi="Arial" w:cs="Arial"/>
          <w:b/>
          <w:sz w:val="28"/>
          <w:szCs w:val="28"/>
        </w:rPr>
        <w:t xml:space="preserve">   </w:t>
      </w:r>
      <w:r w:rsidRPr="000F5C8D">
        <w:rPr>
          <w:rFonts w:ascii="Arial" w:hAnsi="Arial" w:cs="Arial"/>
          <w:b/>
          <w:sz w:val="28"/>
          <w:szCs w:val="28"/>
          <w:u w:val="single"/>
        </w:rPr>
        <w:t xml:space="preserve">Teacher:                             </w:t>
      </w:r>
      <w:r w:rsidRPr="000F5C8D">
        <w:rPr>
          <w:rFonts w:ascii="Arial" w:hAnsi="Arial" w:cs="Arial"/>
          <w:b/>
          <w:sz w:val="28"/>
          <w:szCs w:val="28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0F5C8D" w:rsidRPr="000F5C8D" w:rsidRDefault="00617C02" w:rsidP="00CD2108">
      <w:pPr>
        <w:outlineLvl w:val="0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Yr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</w:t>
      </w:r>
      <w:r w:rsidR="0080577A">
        <w:rPr>
          <w:rFonts w:ascii="Arial" w:hAnsi="Arial" w:cs="Arial"/>
          <w:sz w:val="32"/>
          <w:szCs w:val="32"/>
          <w:u w:val="single"/>
        </w:rPr>
        <w:t>9</w:t>
      </w:r>
      <w:r w:rsidR="000F5C8D" w:rsidRPr="000F5C8D">
        <w:rPr>
          <w:rFonts w:ascii="Arial" w:hAnsi="Arial" w:cs="Arial"/>
          <w:sz w:val="32"/>
          <w:szCs w:val="32"/>
          <w:u w:val="single"/>
        </w:rPr>
        <w:t xml:space="preserve"> </w:t>
      </w:r>
      <w:proofErr w:type="spellStart"/>
      <w:r w:rsidR="000F5C8D" w:rsidRPr="000F5C8D">
        <w:rPr>
          <w:rFonts w:ascii="Arial" w:hAnsi="Arial" w:cs="Arial"/>
          <w:sz w:val="32"/>
          <w:szCs w:val="32"/>
          <w:u w:val="single"/>
        </w:rPr>
        <w:t>Humanites</w:t>
      </w:r>
      <w:proofErr w:type="spellEnd"/>
      <w:r w:rsidR="000F5C8D" w:rsidRPr="000F5C8D">
        <w:rPr>
          <w:rFonts w:ascii="Arial" w:hAnsi="Arial" w:cs="Arial"/>
          <w:sz w:val="32"/>
          <w:szCs w:val="32"/>
          <w:u w:val="single"/>
        </w:rPr>
        <w:t xml:space="preserve"> &amp; Social Sciences:</w:t>
      </w:r>
    </w:p>
    <w:tbl>
      <w:tblPr>
        <w:tblpPr w:leftFromText="180" w:rightFromText="180" w:bottomFromText="200" w:vertAnchor="text" w:horzAnchor="margin" w:tblpXSpec="right" w:tblpYSpec="center"/>
        <w:tblW w:w="3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812"/>
        <w:gridCol w:w="1392"/>
      </w:tblGrid>
      <w:tr w:rsidR="00CD2108" w:rsidRPr="00CD2108" w:rsidTr="00CD2108">
        <w:trPr>
          <w:trHeight w:val="81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</w:rPr>
            </w:pPr>
            <w:r w:rsidRPr="00CD2108">
              <w:rPr>
                <w:rFonts w:ascii="Arial" w:hAnsi="Arial" w:cs="Arial"/>
              </w:rPr>
              <w:t>Total marks</w:t>
            </w:r>
          </w:p>
          <w:p w:rsidR="00CD2108" w:rsidRPr="004E2C5F" w:rsidRDefault="004E2C5F" w:rsidP="00CD210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E2C5F">
              <w:rPr>
                <w:rFonts w:ascii="Arial" w:hAnsi="Arial" w:cs="Arial"/>
                <w:b/>
                <w:sz w:val="28"/>
                <w:szCs w:val="28"/>
              </w:rPr>
              <w:t xml:space="preserve">      </w:t>
            </w:r>
            <w:r w:rsidR="00CD2108" w:rsidRPr="004E2C5F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696B49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CD2108" w:rsidRPr="00CD2108" w:rsidRDefault="00CD2108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CD2108" w:rsidRPr="00CD2108" w:rsidRDefault="00CD2108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Weight</w:t>
            </w:r>
          </w:p>
          <w:p w:rsidR="00CD2108" w:rsidRPr="00CD2108" w:rsidRDefault="00696B49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CD2108" w:rsidRPr="00CD2108">
              <w:rPr>
                <w:rFonts w:ascii="Arial" w:hAnsi="Arial" w:cs="Arial"/>
                <w:b/>
              </w:rPr>
              <w:t>%</w:t>
            </w:r>
          </w:p>
        </w:tc>
      </w:tr>
      <w:tr w:rsidR="00CD2108" w:rsidRPr="00CD2108" w:rsidTr="00CD2108">
        <w:trPr>
          <w:trHeight w:val="727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0F5C8D" w:rsidRPr="000F5C8D" w:rsidRDefault="000F5C8D" w:rsidP="00CD2108">
      <w:pPr>
        <w:outlineLvl w:val="0"/>
        <w:rPr>
          <w:rFonts w:ascii="Arial" w:hAnsi="Arial" w:cs="Arial"/>
          <w:i/>
          <w:sz w:val="32"/>
          <w:szCs w:val="32"/>
          <w:u w:val="single"/>
        </w:rPr>
      </w:pPr>
      <w:r w:rsidRPr="000F5C8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CD2108" w:rsidRDefault="00CD2108" w:rsidP="00CD2108">
      <w:pPr>
        <w:outlineLvl w:val="0"/>
        <w:rPr>
          <w:rFonts w:ascii="Arial" w:hAnsi="Arial" w:cs="Arial"/>
          <w:b/>
          <w:sz w:val="32"/>
          <w:szCs w:val="32"/>
        </w:rPr>
      </w:pPr>
      <w:r w:rsidRPr="00CD2108">
        <w:rPr>
          <w:rFonts w:ascii="Arial" w:hAnsi="Arial" w:cs="Arial"/>
          <w:b/>
          <w:i/>
          <w:sz w:val="32"/>
          <w:szCs w:val="32"/>
        </w:rPr>
        <w:t xml:space="preserve">Task </w:t>
      </w:r>
      <w:r w:rsidR="00696B49">
        <w:rPr>
          <w:rFonts w:ascii="Arial" w:hAnsi="Arial" w:cs="Arial"/>
          <w:b/>
          <w:i/>
          <w:sz w:val="32"/>
          <w:szCs w:val="32"/>
        </w:rPr>
        <w:t>10</w:t>
      </w:r>
      <w:r w:rsidR="00DD38F1">
        <w:rPr>
          <w:rFonts w:ascii="Arial" w:hAnsi="Arial" w:cs="Arial"/>
          <w:b/>
          <w:i/>
          <w:sz w:val="32"/>
          <w:szCs w:val="32"/>
        </w:rPr>
        <w:t xml:space="preserve"> </w:t>
      </w:r>
      <w:r>
        <w:rPr>
          <w:rFonts w:ascii="Arial" w:hAnsi="Arial" w:cs="Arial"/>
          <w:b/>
        </w:rPr>
        <w:t xml:space="preserve">- </w:t>
      </w:r>
      <w:r w:rsidR="00DD38F1">
        <w:rPr>
          <w:rFonts w:ascii="Arial" w:hAnsi="Arial" w:cs="Arial"/>
          <w:b/>
          <w:sz w:val="32"/>
          <w:szCs w:val="32"/>
        </w:rPr>
        <w:t>Civics and Citizenship</w:t>
      </w:r>
      <w:r>
        <w:rPr>
          <w:rFonts w:ascii="Arial" w:hAnsi="Arial" w:cs="Arial"/>
          <w:b/>
          <w:sz w:val="32"/>
          <w:szCs w:val="32"/>
        </w:rPr>
        <w:t xml:space="preserve"> </w:t>
      </w:r>
      <w:bookmarkStart w:id="0" w:name="_GoBack"/>
      <w:bookmarkEnd w:id="0"/>
    </w:p>
    <w:p w:rsidR="002E5CA8" w:rsidRPr="00DD38F1" w:rsidRDefault="00CD2108" w:rsidP="00CD2108">
      <w:pPr>
        <w:outlineLvl w:val="0"/>
        <w:rPr>
          <w:rFonts w:ascii="Arial" w:hAnsi="Arial" w:cs="Arial"/>
          <w:b/>
          <w:sz w:val="28"/>
          <w:szCs w:val="32"/>
        </w:rPr>
      </w:pPr>
      <w:r w:rsidRPr="00DD38F1">
        <w:rPr>
          <w:rFonts w:ascii="Arial" w:hAnsi="Arial" w:cs="Arial"/>
          <w:b/>
          <w:sz w:val="28"/>
          <w:szCs w:val="32"/>
        </w:rPr>
        <w:t xml:space="preserve">In-Class </w:t>
      </w:r>
      <w:r w:rsidR="00DD38F1" w:rsidRPr="00DD38F1">
        <w:rPr>
          <w:rFonts w:ascii="Arial" w:hAnsi="Arial" w:cs="Arial"/>
          <w:b/>
          <w:sz w:val="28"/>
          <w:szCs w:val="32"/>
        </w:rPr>
        <w:t>Multiple Choice and Short Answer Test</w:t>
      </w:r>
    </w:p>
    <w:p w:rsidR="00CD2108" w:rsidRDefault="00CD2108" w:rsidP="008B36E8">
      <w:pPr>
        <w:outlineLvl w:val="0"/>
        <w:rPr>
          <w:rFonts w:ascii="Arial" w:hAnsi="Arial" w:cs="Arial"/>
          <w:b/>
        </w:rPr>
      </w:pPr>
    </w:p>
    <w:p w:rsidR="00CD2108" w:rsidRDefault="00CD2108" w:rsidP="00CD2108">
      <w:pPr>
        <w:outlineLvl w:val="0"/>
        <w:rPr>
          <w:rFonts w:ascii="Arial" w:eastAsia="Times New Roman" w:hAnsi="Arial" w:cs="Arial"/>
          <w:b/>
          <w:lang w:eastAsia="en-AU"/>
        </w:rPr>
      </w:pPr>
      <w:r w:rsidRPr="00912BCE">
        <w:rPr>
          <w:rFonts w:ascii="Arial" w:eastAsia="Times New Roman" w:hAnsi="Arial" w:cs="Arial"/>
          <w:b/>
          <w:lang w:eastAsia="en-AU"/>
        </w:rPr>
        <w:t xml:space="preserve">READING TIME – 5 Minutes    </w:t>
      </w:r>
    </w:p>
    <w:p w:rsidR="00CD2108" w:rsidRPr="002F63E3" w:rsidRDefault="004E2C5F" w:rsidP="00CD2108">
      <w:pPr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>WORKING TIME – 4</w:t>
      </w:r>
      <w:r w:rsidR="009E6921">
        <w:rPr>
          <w:rFonts w:ascii="Arial" w:eastAsia="Times New Roman" w:hAnsi="Arial" w:cs="Arial"/>
          <w:b/>
          <w:lang w:eastAsia="en-AU"/>
        </w:rPr>
        <w:t>0</w:t>
      </w:r>
      <w:r w:rsidR="00CD2108" w:rsidRPr="00912BCE">
        <w:rPr>
          <w:rFonts w:ascii="Arial" w:eastAsia="Times New Roman" w:hAnsi="Arial" w:cs="Arial"/>
          <w:b/>
          <w:lang w:eastAsia="en-AU"/>
        </w:rPr>
        <w:t xml:space="preserve"> Minutes</w:t>
      </w:r>
    </w:p>
    <w:p w:rsidR="00CD2108" w:rsidRPr="002F63E3" w:rsidRDefault="00CD2108" w:rsidP="00CD2108">
      <w:pPr>
        <w:rPr>
          <w:rFonts w:ascii="Arial" w:hAnsi="Arial" w:cs="Arial"/>
        </w:rPr>
      </w:pPr>
      <w:r w:rsidRPr="00912BCE">
        <w:rPr>
          <w:rFonts w:ascii="Arial" w:hAnsi="Arial" w:cs="Arial"/>
          <w:b/>
        </w:rPr>
        <w:t>Instructions:</w:t>
      </w:r>
    </w:p>
    <w:p w:rsidR="00CD2108" w:rsidRPr="00912BCE" w:rsidRDefault="00CD2108" w:rsidP="00CD2108">
      <w:pPr>
        <w:numPr>
          <w:ilvl w:val="0"/>
          <w:numId w:val="22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Attempt all questions</w:t>
      </w:r>
    </w:p>
    <w:p w:rsidR="00CD2108" w:rsidRDefault="00CD2108" w:rsidP="00CD2108">
      <w:pPr>
        <w:numPr>
          <w:ilvl w:val="0"/>
          <w:numId w:val="22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No talking – raise your hand to ask a question.</w:t>
      </w:r>
    </w:p>
    <w:p w:rsidR="003C6899" w:rsidRPr="003C6899" w:rsidRDefault="00CD2108" w:rsidP="003C6899">
      <w:pPr>
        <w:numPr>
          <w:ilvl w:val="0"/>
          <w:numId w:val="22"/>
        </w:numPr>
        <w:rPr>
          <w:rFonts w:ascii="Arial" w:hAnsi="Arial" w:cs="Arial"/>
        </w:rPr>
      </w:pPr>
      <w:r w:rsidRPr="00CD2108">
        <w:rPr>
          <w:rFonts w:ascii="Arial" w:hAnsi="Arial" w:cs="Arial"/>
          <w:i/>
        </w:rPr>
        <w:t>Make sure you write your name at the top and also set a target</w:t>
      </w:r>
    </w:p>
    <w:p w:rsidR="003C6899" w:rsidRPr="003C6899" w:rsidRDefault="00DD38F1" w:rsidP="00DD38F1">
      <w:pPr>
        <w:ind w:left="8640" w:firstLine="720"/>
        <w:rPr>
          <w:rFonts w:ascii="Arial" w:hAnsi="Arial" w:cs="Arial"/>
        </w:rPr>
      </w:pPr>
      <w:r w:rsidRPr="00526C3C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526C3C">
        <w:rPr>
          <w:rFonts w:ascii="Arial" w:hAnsi="Arial" w:cs="Arial"/>
          <w:b/>
        </w:rPr>
        <w:t xml:space="preserve"> marks)</w:t>
      </w:r>
    </w:p>
    <w:p w:rsidR="003C6899" w:rsidRPr="00DD38F1" w:rsidRDefault="003C6899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court is at the top of the hierarchy pyramid?</w:t>
      </w:r>
    </w:p>
    <w:p w:rsid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District Court</w:t>
      </w:r>
    </w:p>
    <w:p w:rsidR="003C6899" w:rsidRP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  <w:highlight w:val="yellow"/>
        </w:rPr>
      </w:pPr>
      <w:r w:rsidRPr="003C6899">
        <w:rPr>
          <w:rFonts w:ascii="Arial" w:hAnsi="Arial" w:cs="Arial"/>
          <w:highlight w:val="yellow"/>
        </w:rPr>
        <w:t>The High Court</w:t>
      </w:r>
    </w:p>
    <w:p w:rsid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Australian Court</w:t>
      </w:r>
    </w:p>
    <w:p w:rsidR="003C6899" w:rsidRP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Supreme Court</w:t>
      </w:r>
    </w:p>
    <w:p w:rsidR="003C6899" w:rsidRDefault="003C6899" w:rsidP="003C6899">
      <w:pPr>
        <w:rPr>
          <w:rFonts w:ascii="Arial" w:hAnsi="Arial" w:cs="Arial"/>
        </w:rPr>
      </w:pPr>
    </w:p>
    <w:p w:rsidR="003C6899" w:rsidRPr="00DD38F1" w:rsidRDefault="003C6899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What is it called when you go to another court to have a new ruling made?</w:t>
      </w:r>
    </w:p>
    <w:p w:rsidR="003C6899" w:rsidRP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  <w:highlight w:val="yellow"/>
        </w:rPr>
      </w:pPr>
      <w:r w:rsidRPr="003C6899">
        <w:rPr>
          <w:rFonts w:ascii="Arial" w:hAnsi="Arial" w:cs="Arial"/>
          <w:highlight w:val="yellow"/>
        </w:rPr>
        <w:t>Appeal</w:t>
      </w:r>
    </w:p>
    <w:p w:rsid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Repeal</w:t>
      </w:r>
    </w:p>
    <w:p w:rsid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New Ruling</w:t>
      </w:r>
    </w:p>
    <w:p w:rsid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Apple</w:t>
      </w:r>
    </w:p>
    <w:p w:rsidR="003C6899" w:rsidRDefault="003C6899" w:rsidP="003C6899">
      <w:pPr>
        <w:rPr>
          <w:rFonts w:ascii="Arial" w:hAnsi="Arial" w:cs="Arial"/>
        </w:rPr>
      </w:pPr>
    </w:p>
    <w:p w:rsidR="003C6899" w:rsidRPr="00DD38F1" w:rsidRDefault="003C6899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What is the Burden of Proof?</w:t>
      </w:r>
    </w:p>
    <w:p w:rsidR="003C6899" w:rsidRPr="002D4B93" w:rsidRDefault="003C6899" w:rsidP="003C6899">
      <w:pPr>
        <w:pStyle w:val="ListParagraph"/>
        <w:numPr>
          <w:ilvl w:val="0"/>
          <w:numId w:val="27"/>
        </w:numPr>
        <w:rPr>
          <w:rFonts w:ascii="Arial" w:hAnsi="Arial" w:cs="Arial"/>
          <w:highlight w:val="yellow"/>
        </w:rPr>
      </w:pPr>
      <w:r w:rsidRPr="002D4B93">
        <w:rPr>
          <w:rFonts w:ascii="Arial" w:hAnsi="Arial" w:cs="Arial"/>
          <w:highlight w:val="yellow"/>
        </w:rPr>
        <w:t>The prosecution having to find evidence to convict someone of a crime before a court</w:t>
      </w:r>
    </w:p>
    <w:p w:rsidR="00605E17" w:rsidRDefault="00605E17" w:rsidP="00605E1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When the evidence being used to convict a person is very heavy</w:t>
      </w:r>
    </w:p>
    <w:p w:rsidR="003C6899" w:rsidRDefault="003C6899" w:rsidP="003C6899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The defence having to find evidence to convict someone of a crime before a court</w:t>
      </w:r>
    </w:p>
    <w:p w:rsidR="00605E17" w:rsidRDefault="00605E17" w:rsidP="00605E1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The judge having to find evidence to convict someone of a crime before a court</w:t>
      </w:r>
    </w:p>
    <w:p w:rsidR="002D4B93" w:rsidRDefault="002D4B93" w:rsidP="002D4B93">
      <w:pPr>
        <w:rPr>
          <w:rFonts w:ascii="Arial" w:hAnsi="Arial" w:cs="Arial"/>
        </w:rPr>
      </w:pPr>
    </w:p>
    <w:p w:rsidR="002D4B93" w:rsidRPr="00DD38F1" w:rsidRDefault="00DD38F1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of these is not a major political party in Australia?</w:t>
      </w:r>
    </w:p>
    <w:p w:rsid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Labor</w:t>
      </w:r>
      <w:proofErr w:type="spellEnd"/>
      <w:r>
        <w:rPr>
          <w:rFonts w:ascii="Arial" w:hAnsi="Arial" w:cs="Arial"/>
        </w:rPr>
        <w:t xml:space="preserve"> Party</w:t>
      </w:r>
    </w:p>
    <w:p w:rsidR="00DD38F1" w:rsidRP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The Liberal Party</w:t>
      </w:r>
    </w:p>
    <w:p w:rsidR="00DD38F1" w:rsidRP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  <w:highlight w:val="yellow"/>
        </w:rPr>
      </w:pPr>
      <w:r w:rsidRPr="00DD38F1">
        <w:rPr>
          <w:rFonts w:ascii="Arial" w:hAnsi="Arial" w:cs="Arial"/>
          <w:highlight w:val="yellow"/>
        </w:rPr>
        <w:t>The Greens</w:t>
      </w:r>
    </w:p>
    <w:p w:rsid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The National Party</w:t>
      </w:r>
    </w:p>
    <w:p w:rsidR="00DD38F1" w:rsidRDefault="00DD38F1" w:rsidP="00DD38F1">
      <w:pPr>
        <w:rPr>
          <w:rFonts w:ascii="Arial" w:hAnsi="Arial" w:cs="Arial"/>
        </w:rPr>
      </w:pPr>
    </w:p>
    <w:p w:rsidR="00DD38F1" w:rsidRPr="00DD38F1" w:rsidRDefault="00DD38F1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of the following is not an election campaign method?</w:t>
      </w:r>
    </w:p>
    <w:p w:rsidR="003C6899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Debate</w:t>
      </w:r>
    </w:p>
    <w:p w:rsidR="00DD38F1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Talk back radio</w:t>
      </w:r>
    </w:p>
    <w:p w:rsidR="00DD38F1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Social media</w:t>
      </w:r>
    </w:p>
    <w:p w:rsidR="00DD38F1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  <w:highlight w:val="yellow"/>
        </w:rPr>
      </w:pPr>
      <w:r w:rsidRPr="00DD38F1">
        <w:rPr>
          <w:rFonts w:ascii="Arial" w:hAnsi="Arial" w:cs="Arial"/>
          <w:highlight w:val="yellow"/>
        </w:rPr>
        <w:t xml:space="preserve">Protests </w:t>
      </w:r>
    </w:p>
    <w:p w:rsidR="00DD38F1" w:rsidRPr="00DD38F1" w:rsidRDefault="00DD38F1" w:rsidP="00DD38F1">
      <w:pPr>
        <w:rPr>
          <w:rFonts w:ascii="Arial" w:hAnsi="Arial" w:cs="Arial"/>
          <w:highlight w:val="yellow"/>
        </w:rPr>
      </w:pPr>
    </w:p>
    <w:p w:rsidR="00DD38F1" w:rsidRPr="00DD38F1" w:rsidRDefault="00DD38F1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court doesn’t have a jury?</w:t>
      </w:r>
    </w:p>
    <w:p w:rsid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District Court</w:t>
      </w:r>
    </w:p>
    <w:p w:rsidR="00DD38F1" w:rsidRP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The High Court</w:t>
      </w:r>
    </w:p>
    <w:p w:rsid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Supreme Court</w:t>
      </w:r>
    </w:p>
    <w:p w:rsidR="00DD38F1" w:rsidRP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  <w:highlight w:val="yellow"/>
        </w:rPr>
      </w:pPr>
      <w:r w:rsidRPr="00DD38F1">
        <w:rPr>
          <w:rFonts w:ascii="Arial" w:hAnsi="Arial" w:cs="Arial"/>
          <w:highlight w:val="yellow"/>
        </w:rPr>
        <w:t>The Magistrates Court</w:t>
      </w:r>
    </w:p>
    <w:p w:rsidR="005145D1" w:rsidRPr="00526C3C" w:rsidRDefault="005145D1" w:rsidP="003C68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Match the law terms on the left </w:t>
      </w:r>
      <w:r w:rsidR="00C57BAC">
        <w:rPr>
          <w:rFonts w:ascii="Arial" w:hAnsi="Arial" w:cs="Arial"/>
        </w:rPr>
        <w:t xml:space="preserve">with definitions provided on the </w:t>
      </w:r>
      <w:r w:rsidR="009E6921">
        <w:rPr>
          <w:rFonts w:ascii="Arial" w:hAnsi="Arial" w:cs="Arial"/>
        </w:rPr>
        <w:t>right by wri</w:t>
      </w:r>
      <w:r w:rsidR="00526C3C">
        <w:rPr>
          <w:rFonts w:ascii="Arial" w:hAnsi="Arial" w:cs="Arial"/>
        </w:rPr>
        <w:t xml:space="preserve">ting the letter of the term that matches the definition in the Answer box.  </w:t>
      </w:r>
      <w:r w:rsidR="00DE6CFA">
        <w:rPr>
          <w:rFonts w:ascii="Arial" w:hAnsi="Arial" w:cs="Arial"/>
        </w:rPr>
        <w:tab/>
      </w:r>
      <w:r w:rsidR="00DE6CFA">
        <w:rPr>
          <w:rFonts w:ascii="Arial" w:hAnsi="Arial" w:cs="Arial"/>
        </w:rPr>
        <w:tab/>
      </w:r>
      <w:r w:rsidR="00DE6CFA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DD38F1">
        <w:rPr>
          <w:rFonts w:ascii="Arial" w:hAnsi="Arial" w:cs="Arial"/>
        </w:rPr>
        <w:tab/>
      </w:r>
      <w:r w:rsidR="00DD38F1">
        <w:rPr>
          <w:rFonts w:ascii="Arial" w:hAnsi="Arial" w:cs="Arial"/>
        </w:rPr>
        <w:tab/>
      </w:r>
      <w:r w:rsidR="00DD38F1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DE6CFA" w:rsidRPr="00526C3C">
        <w:rPr>
          <w:rFonts w:ascii="Arial" w:hAnsi="Arial" w:cs="Arial"/>
          <w:b/>
        </w:rPr>
        <w:t>(</w:t>
      </w:r>
      <w:r w:rsidR="00DD38F1">
        <w:rPr>
          <w:rFonts w:ascii="Arial" w:hAnsi="Arial" w:cs="Arial"/>
          <w:b/>
        </w:rPr>
        <w:t>10</w:t>
      </w:r>
      <w:r w:rsidR="00DE6CFA" w:rsidRPr="00526C3C">
        <w:rPr>
          <w:rFonts w:ascii="Arial" w:hAnsi="Arial" w:cs="Arial"/>
          <w:b/>
        </w:rPr>
        <w:t xml:space="preserve"> marks)</w:t>
      </w:r>
      <w:r w:rsidR="00DE6CFA" w:rsidRPr="00526C3C">
        <w:rPr>
          <w:rFonts w:ascii="Arial" w:hAnsi="Arial" w:cs="Arial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42"/>
        <w:tblW w:w="10314" w:type="dxa"/>
        <w:tblLook w:val="04A0" w:firstRow="1" w:lastRow="0" w:firstColumn="1" w:lastColumn="0" w:noHBand="0" w:noVBand="1"/>
      </w:tblPr>
      <w:tblGrid>
        <w:gridCol w:w="2895"/>
        <w:gridCol w:w="757"/>
        <w:gridCol w:w="5103"/>
        <w:gridCol w:w="1559"/>
      </w:tblGrid>
      <w:tr w:rsidR="00526C3C" w:rsidTr="00526C3C">
        <w:trPr>
          <w:trHeight w:val="439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  <w:r w:rsidRPr="005145D1">
              <w:rPr>
                <w:rFonts w:ascii="Arial" w:hAnsi="Arial" w:cs="Arial"/>
                <w:b/>
                <w:u w:val="single"/>
              </w:rPr>
              <w:t xml:space="preserve">Term: 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  <w:r w:rsidRPr="005145D1">
              <w:rPr>
                <w:rFonts w:ascii="Arial" w:hAnsi="Arial" w:cs="Arial"/>
                <w:b/>
                <w:u w:val="single"/>
              </w:rPr>
              <w:t xml:space="preserve">Definition: </w:t>
            </w:r>
          </w:p>
        </w:tc>
        <w:tc>
          <w:tcPr>
            <w:tcW w:w="1559" w:type="dxa"/>
            <w:shd w:val="clear" w:color="auto" w:fill="auto"/>
          </w:tcPr>
          <w:p w:rsidR="00526C3C" w:rsidRPr="009E6921" w:rsidRDefault="00526C3C" w:rsidP="00526C3C">
            <w:pPr>
              <w:spacing w:after="200" w:line="276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Answer: </w:t>
            </w: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tabs>
                <w:tab w:val="left" w:pos="630"/>
              </w:tabs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 xml:space="preserve">Circumstantial </w:t>
            </w:r>
            <w:r>
              <w:rPr>
                <w:rFonts w:ascii="Arial" w:hAnsi="Arial" w:cs="Arial"/>
              </w:rPr>
              <w:t xml:space="preserve">       </w:t>
            </w:r>
            <w:r w:rsidRPr="0080577A">
              <w:rPr>
                <w:rFonts w:ascii="Arial" w:hAnsi="Arial" w:cs="Arial"/>
              </w:rPr>
              <w:t>Evidence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tabs>
                <w:tab w:val="left" w:pos="63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 xml:space="preserve">Direct evidence supports the truth of a matter such as finger prints at a crime scene. </w:t>
            </w:r>
          </w:p>
          <w:p w:rsidR="00526C3C" w:rsidRPr="005145D1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WA Innocence   Project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>Admitting to committing a crime and voluntarily sign a confession.</w:t>
            </w:r>
          </w:p>
          <w:p w:rsidR="00526C3C" w:rsidRPr="00313964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Case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>When a person is found guilty of a crime and is sentenced to either pay a fine or serve a prison sentence.</w:t>
            </w:r>
          </w:p>
          <w:p w:rsidR="00526C3C" w:rsidRPr="005145D1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Pr="00313964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hAnsi="Arial" w:cs="Arial"/>
              </w:rPr>
              <w:t>When a person is found guilty of a crime however the evidence is flawed and errors have occurred and the person is punished for a crime they did not commit.</w:t>
            </w:r>
          </w:p>
        </w:tc>
        <w:tc>
          <w:tcPr>
            <w:tcW w:w="1559" w:type="dxa"/>
            <w:shd w:val="clear" w:color="auto" w:fill="auto"/>
          </w:tcPr>
          <w:p w:rsidR="00526C3C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</w:tc>
      </w:tr>
      <w:tr w:rsidR="00526C3C" w:rsidTr="00526C3C">
        <w:trPr>
          <w:trHeight w:val="1406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Cold Case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 xml:space="preserve">Evidence which is not direct or scientifically based such as DNA. </w:t>
            </w:r>
          </w:p>
          <w:p w:rsidR="00526C3C" w:rsidRPr="005145D1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26C3C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Conviction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  <w:p w:rsidR="00526C3C" w:rsidRDefault="00526C3C" w:rsidP="00526C3C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legal matter that is currently before the court.</w:t>
            </w:r>
          </w:p>
          <w:p w:rsidR="00526C3C" w:rsidRPr="007936BB" w:rsidRDefault="00526C3C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Pr="009E6921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Confession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non</w:t>
            </w:r>
            <w:r>
              <w:rPr>
                <w:rFonts w:ascii="Arial" w:eastAsia="Times New Roman" w:hAnsi="Arial" w:cs="Arial"/>
                <w:color w:val="222222"/>
                <w:lang w:eastAsia="en-AU"/>
              </w:rPr>
              <w:t>-</w:t>
            </w: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intentional murder.</w:t>
            </w:r>
          </w:p>
        </w:tc>
        <w:tc>
          <w:tcPr>
            <w:tcW w:w="1559" w:type="dxa"/>
            <w:shd w:val="clear" w:color="auto" w:fill="auto"/>
          </w:tcPr>
          <w:p w:rsidR="0080577A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Manslaughter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group of volunteers (university students) and pro-bono lawyers who open cold cases</w:t>
            </w:r>
            <w:r>
              <w:rPr>
                <w:rFonts w:ascii="Arial" w:eastAsia="Times New Roman" w:hAnsi="Arial" w:cs="Arial"/>
                <w:color w:val="222222"/>
                <w:lang w:eastAsia="en-AU"/>
              </w:rPr>
              <w:t>.</w:t>
            </w: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 xml:space="preserve"> </w:t>
            </w:r>
          </w:p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80577A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60664D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F2C71">
              <w:rPr>
                <w:rFonts w:ascii="Arial" w:hAnsi="Arial" w:cs="Arial"/>
              </w:rPr>
              <w:t>Wrongful Conviction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person committed to advancing a social justice cause.</w:t>
            </w:r>
          </w:p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80577A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Activist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 xml:space="preserve">A legal matter that is not before the court currently.  The “case file” is re-opened because new evidence has been found. </w:t>
            </w:r>
          </w:p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80577A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</w:tbl>
    <w:p w:rsidR="00526C3C" w:rsidRDefault="00526C3C" w:rsidP="005145D1">
      <w:pPr>
        <w:rPr>
          <w:rFonts w:ascii="Arial" w:hAnsi="Arial" w:cs="Arial"/>
        </w:rPr>
      </w:pPr>
    </w:p>
    <w:p w:rsidR="00526C3C" w:rsidRDefault="00526C3C" w:rsidP="005145D1">
      <w:pPr>
        <w:rPr>
          <w:rFonts w:ascii="Arial" w:hAnsi="Arial" w:cs="Arial"/>
        </w:rPr>
      </w:pPr>
    </w:p>
    <w:p w:rsidR="00DD38F1" w:rsidRDefault="00DD38F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6C3C" w:rsidRPr="00167E8F" w:rsidRDefault="00167E8F" w:rsidP="005145D1">
      <w:pPr>
        <w:rPr>
          <w:rFonts w:ascii="Arial" w:hAnsi="Arial" w:cs="Arial"/>
          <w:b/>
        </w:rPr>
      </w:pPr>
      <w:r w:rsidRPr="00167E8F">
        <w:rPr>
          <w:rFonts w:ascii="Arial" w:hAnsi="Arial" w:cs="Arial"/>
          <w:b/>
        </w:rPr>
        <w:t>Short answer section</w:t>
      </w:r>
    </w:p>
    <w:p w:rsidR="00DD38F1" w:rsidRPr="00167E8F" w:rsidRDefault="00167E8F" w:rsidP="00167E8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67E8F">
        <w:rPr>
          <w:rFonts w:ascii="Arial" w:hAnsi="Arial" w:cs="Arial"/>
        </w:rPr>
        <w:t>Answer the following questions using full sentences.</w:t>
      </w:r>
    </w:p>
    <w:p w:rsidR="00901272" w:rsidRDefault="00901272" w:rsidP="00901272">
      <w:pPr>
        <w:rPr>
          <w:rFonts w:ascii="Arial" w:hAnsi="Arial" w:cs="Arial"/>
        </w:rPr>
      </w:pPr>
    </w:p>
    <w:p w:rsidR="00167E8F" w:rsidRDefault="00167E8F" w:rsidP="00901272">
      <w:pPr>
        <w:rPr>
          <w:rFonts w:ascii="Arial" w:hAnsi="Arial" w:cs="Arial"/>
        </w:rPr>
      </w:pPr>
      <w:r w:rsidRPr="00167E8F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what happened on the night of Rosemary </w:t>
      </w:r>
      <w:r w:rsidR="0060664D">
        <w:rPr>
          <w:rFonts w:ascii="Arial" w:hAnsi="Arial" w:cs="Arial"/>
        </w:rPr>
        <w:t>Anderson’s</w:t>
      </w:r>
      <w:r>
        <w:rPr>
          <w:rFonts w:ascii="Arial" w:hAnsi="Arial" w:cs="Arial"/>
        </w:rPr>
        <w:t xml:space="preserve"> murder.</w:t>
      </w:r>
      <w:r w:rsidR="0060664D">
        <w:rPr>
          <w:rFonts w:ascii="Arial" w:hAnsi="Arial" w:cs="Arial"/>
        </w:rPr>
        <w:t xml:space="preserve">                </w:t>
      </w:r>
      <w:r w:rsidR="00696B49">
        <w:rPr>
          <w:rFonts w:ascii="Arial" w:hAnsi="Arial" w:cs="Arial"/>
          <w:b/>
        </w:rPr>
        <w:t xml:space="preserve"> (6</w:t>
      </w:r>
      <w:r w:rsidR="0060664D" w:rsidRPr="0060664D">
        <w:rPr>
          <w:rFonts w:ascii="Arial" w:hAnsi="Arial" w:cs="Arial"/>
          <w:b/>
        </w:rPr>
        <w:t xml:space="preserve"> marks)</w:t>
      </w:r>
    </w:p>
    <w:p w:rsidR="00167E8F" w:rsidRPr="00167E8F" w:rsidRDefault="00167E8F" w:rsidP="00167E8F">
      <w:pPr>
        <w:spacing w:line="360" w:lineRule="auto"/>
        <w:rPr>
          <w:rFonts w:ascii="Arial" w:hAnsi="Arial" w:cs="Arial"/>
        </w:rPr>
      </w:pPr>
      <w:r w:rsidRPr="00167E8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</w:t>
      </w:r>
      <w:r w:rsidRPr="00167E8F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__________________________</w:t>
      </w:r>
      <w:r>
        <w:rPr>
          <w:rFonts w:ascii="Arial" w:hAnsi="Arial" w:cs="Arial"/>
        </w:rPr>
        <w:softHyphen/>
        <w:t>_</w:t>
      </w:r>
    </w:p>
    <w:p w:rsidR="00901272" w:rsidRPr="00901272" w:rsidRDefault="00901272" w:rsidP="00901272">
      <w:pPr>
        <w:rPr>
          <w:rFonts w:ascii="Arial" w:hAnsi="Arial" w:cs="Arial"/>
        </w:rPr>
      </w:pPr>
    </w:p>
    <w:p w:rsidR="00901272" w:rsidRDefault="00167E8F" w:rsidP="00901272">
      <w:pPr>
        <w:rPr>
          <w:rFonts w:ascii="Arial" w:hAnsi="Arial" w:cs="Arial"/>
        </w:rPr>
      </w:pPr>
      <w:r w:rsidRPr="00167E8F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the circumstantial evidence used to convict John Button. A good answer will use full sentences. </w:t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 w:rsidRPr="0060664D">
        <w:rPr>
          <w:rFonts w:ascii="Arial" w:hAnsi="Arial" w:cs="Arial"/>
          <w:b/>
        </w:rPr>
        <w:t>(4 marks)</w:t>
      </w:r>
    </w:p>
    <w:p w:rsidR="00167E8F" w:rsidRDefault="00167E8F" w:rsidP="00901272">
      <w:pPr>
        <w:rPr>
          <w:rFonts w:ascii="Arial" w:hAnsi="Arial" w:cs="Arial"/>
        </w:rPr>
      </w:pPr>
    </w:p>
    <w:p w:rsidR="00167E8F" w:rsidRDefault="00167E8F" w:rsidP="00167E8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167E8F">
        <w:rPr>
          <w:rFonts w:ascii="Arial" w:hAnsi="Arial" w:cs="Arial"/>
        </w:rPr>
        <w:t>___</w:t>
      </w:r>
      <w:r w:rsidR="0060664D">
        <w:rPr>
          <w:rFonts w:ascii="Arial" w:hAnsi="Arial" w:cs="Arial"/>
        </w:rPr>
        <w:t>dent in car _</w:t>
      </w:r>
      <w:r w:rsidRPr="00167E8F">
        <w:rPr>
          <w:rFonts w:ascii="Arial" w:hAnsi="Arial" w:cs="Arial"/>
        </w:rPr>
        <w:t>______________________________________________________________________</w:t>
      </w:r>
    </w:p>
    <w:p w:rsidR="0060664D" w:rsidRPr="00167E8F" w:rsidRDefault="0060664D" w:rsidP="0060664D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167E8F" w:rsidRPr="00167E8F" w:rsidRDefault="00167E8F" w:rsidP="00167E8F">
      <w:pPr>
        <w:spacing w:line="360" w:lineRule="auto"/>
        <w:rPr>
          <w:rFonts w:ascii="Arial" w:hAnsi="Arial" w:cs="Arial"/>
        </w:rPr>
      </w:pPr>
    </w:p>
    <w:p w:rsidR="00167E8F" w:rsidRPr="00167E8F" w:rsidRDefault="00167E8F" w:rsidP="00167E8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167E8F">
        <w:rPr>
          <w:rFonts w:ascii="Arial" w:hAnsi="Arial" w:cs="Arial"/>
        </w:rPr>
        <w:t>__</w:t>
      </w:r>
      <w:r>
        <w:rPr>
          <w:rFonts w:ascii="Arial" w:hAnsi="Arial" w:cs="Arial"/>
        </w:rPr>
        <w:t>argument</w:t>
      </w:r>
      <w:r w:rsidRPr="00167E8F">
        <w:rPr>
          <w:rFonts w:ascii="Arial" w:hAnsi="Arial" w:cs="Arial"/>
        </w:rPr>
        <w:t>________________________________________________________________________________________________________________</w:t>
      </w:r>
      <w:r w:rsidR="0060664D">
        <w:rPr>
          <w:rFonts w:ascii="Arial" w:hAnsi="Arial" w:cs="Arial"/>
        </w:rPr>
        <w:t>________________________</w:t>
      </w:r>
    </w:p>
    <w:p w:rsidR="00167E8F" w:rsidRPr="00167E8F" w:rsidRDefault="00167E8F" w:rsidP="00167E8F">
      <w:pPr>
        <w:spacing w:line="360" w:lineRule="auto"/>
        <w:rPr>
          <w:rFonts w:ascii="Arial" w:hAnsi="Arial" w:cs="Arial"/>
        </w:rPr>
      </w:pPr>
    </w:p>
    <w:p w:rsidR="00901272" w:rsidRDefault="00167E8F" w:rsidP="0090127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167E8F"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he followed her </w:t>
      </w:r>
      <w:r w:rsidRPr="00167E8F">
        <w:rPr>
          <w:rFonts w:ascii="Arial" w:hAnsi="Arial" w:cs="Arial"/>
        </w:rPr>
        <w:t>____________________________________________________________________________________________________________________________________________</w:t>
      </w:r>
      <w:r w:rsidR="0060664D">
        <w:rPr>
          <w:rFonts w:ascii="Arial" w:hAnsi="Arial" w:cs="Arial"/>
        </w:rPr>
        <w:t>______</w:t>
      </w:r>
    </w:p>
    <w:p w:rsidR="00167E8F" w:rsidRPr="00167E8F" w:rsidRDefault="00167E8F" w:rsidP="00167E8F">
      <w:pPr>
        <w:pStyle w:val="ListParagraph"/>
        <w:rPr>
          <w:rFonts w:ascii="Arial" w:hAnsi="Arial" w:cs="Arial"/>
        </w:rPr>
      </w:pPr>
    </w:p>
    <w:p w:rsidR="00167E8F" w:rsidRPr="00167E8F" w:rsidRDefault="00167E8F" w:rsidP="0090127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____John Buttons confession _________________________________________</w:t>
      </w:r>
      <w:r w:rsidR="0060664D"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t>____________________________________________________________________</w:t>
      </w:r>
    </w:p>
    <w:p w:rsidR="00901272" w:rsidRDefault="00901272" w:rsidP="00901272">
      <w:pPr>
        <w:rPr>
          <w:rFonts w:ascii="Arial" w:hAnsi="Arial" w:cs="Arial"/>
        </w:rPr>
      </w:pPr>
    </w:p>
    <w:p w:rsidR="00167E8F" w:rsidRDefault="00167E8F" w:rsidP="00167E8F">
      <w:pPr>
        <w:rPr>
          <w:rFonts w:ascii="Arial" w:hAnsi="Arial" w:cs="Arial"/>
        </w:rPr>
      </w:pPr>
      <w:r w:rsidRPr="00167E8F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the new evidence that was used to exonerate John Button in his retrial. </w:t>
      </w:r>
      <w:r w:rsidR="0060664D">
        <w:rPr>
          <w:rFonts w:ascii="Arial" w:hAnsi="Arial" w:cs="Arial"/>
        </w:rPr>
        <w:t xml:space="preserve">      </w:t>
      </w:r>
      <w:r w:rsidR="0060664D" w:rsidRPr="0060664D">
        <w:rPr>
          <w:rFonts w:ascii="Arial" w:hAnsi="Arial" w:cs="Arial"/>
          <w:b/>
        </w:rPr>
        <w:t xml:space="preserve">(4 marks) </w:t>
      </w:r>
    </w:p>
    <w:p w:rsidR="0060664D" w:rsidRDefault="0060664D" w:rsidP="00167E8F">
      <w:pPr>
        <w:rPr>
          <w:rFonts w:ascii="Arial" w:hAnsi="Arial" w:cs="Arial"/>
        </w:rPr>
      </w:pPr>
    </w:p>
    <w:p w:rsidR="00167E8F" w:rsidRDefault="00167E8F" w:rsidP="00167E8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Car crash expert</w:t>
      </w:r>
    </w:p>
    <w:p w:rsidR="00167E8F" w:rsidRPr="00167E8F" w:rsidRDefault="00167E8F" w:rsidP="00167E8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67E8F">
        <w:rPr>
          <w:rFonts w:ascii="Arial" w:hAnsi="Arial" w:cs="Arial"/>
        </w:rPr>
        <w:t>2 witnesses</w:t>
      </w:r>
    </w:p>
    <w:p w:rsidR="00167E8F" w:rsidRPr="00167E8F" w:rsidRDefault="00167E8F" w:rsidP="00167E8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67E8F">
        <w:rPr>
          <w:rFonts w:ascii="Arial" w:hAnsi="Arial" w:cs="Arial"/>
        </w:rPr>
        <w:t>Eric Cooke’s confession</w:t>
      </w:r>
    </w:p>
    <w:p w:rsidR="00167E8F" w:rsidRPr="00167E8F" w:rsidRDefault="00167E8F" w:rsidP="00167E8F">
      <w:pPr>
        <w:pStyle w:val="ListParagraph"/>
        <w:rPr>
          <w:rFonts w:ascii="Arial" w:hAnsi="Arial" w:cs="Arial"/>
        </w:rPr>
      </w:pPr>
    </w:p>
    <w:p w:rsidR="00167E8F" w:rsidRDefault="00167E8F" w:rsidP="00901272">
      <w:pPr>
        <w:rPr>
          <w:rFonts w:ascii="Arial" w:hAnsi="Arial" w:cs="Arial"/>
        </w:rPr>
      </w:pPr>
    </w:p>
    <w:p w:rsidR="00167E8F" w:rsidRDefault="00167E8F" w:rsidP="00901272">
      <w:pPr>
        <w:rPr>
          <w:rFonts w:ascii="Arial" w:hAnsi="Arial" w:cs="Arial"/>
        </w:rPr>
      </w:pPr>
    </w:p>
    <w:p w:rsidR="00DE6CFA" w:rsidRPr="00901272" w:rsidRDefault="00901272" w:rsidP="00DD38F1">
      <w:pPr>
        <w:pBdr>
          <w:top w:val="single" w:sz="4" w:space="1" w:color="auto"/>
          <w:bottom w:val="single" w:sz="4" w:space="1" w:color="auto"/>
        </w:pBdr>
        <w:tabs>
          <w:tab w:val="left" w:pos="3900"/>
        </w:tabs>
        <w:jc w:val="center"/>
        <w:rPr>
          <w:rFonts w:ascii="Arial" w:hAnsi="Arial" w:cs="Arial"/>
          <w:b/>
        </w:rPr>
      </w:pPr>
      <w:r w:rsidRPr="00901272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TEST</w:t>
      </w:r>
    </w:p>
    <w:sectPr w:rsidR="00DE6CFA" w:rsidRPr="00901272" w:rsidSect="00AD09D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64D" w:rsidRDefault="0060664D" w:rsidP="00564A70">
      <w:r>
        <w:separator/>
      </w:r>
    </w:p>
  </w:endnote>
  <w:endnote w:type="continuationSeparator" w:id="0">
    <w:p w:rsidR="0060664D" w:rsidRDefault="0060664D" w:rsidP="0056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64D" w:rsidRDefault="0060664D">
    <w:pPr>
      <w:pStyle w:val="Footer"/>
      <w:jc w:val="center"/>
    </w:pPr>
  </w:p>
  <w:p w:rsidR="0060664D" w:rsidRDefault="006066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64D" w:rsidRDefault="0060664D" w:rsidP="00564A70">
      <w:r>
        <w:separator/>
      </w:r>
    </w:p>
  </w:footnote>
  <w:footnote w:type="continuationSeparator" w:id="0">
    <w:p w:rsidR="0060664D" w:rsidRDefault="0060664D" w:rsidP="0056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420"/>
    <w:multiLevelType w:val="hybridMultilevel"/>
    <w:tmpl w:val="93D25EC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54617"/>
    <w:multiLevelType w:val="hybridMultilevel"/>
    <w:tmpl w:val="0798D42C"/>
    <w:lvl w:ilvl="0" w:tplc="F930611E">
      <w:start w:val="1"/>
      <w:numFmt w:val="decimal"/>
      <w:lvlText w:val="(%1)"/>
      <w:lvlJc w:val="left"/>
      <w:pPr>
        <w:ind w:left="-349" w:hanging="360"/>
      </w:pPr>
      <w:rPr>
        <w:rFonts w:eastAsia="Times New Roman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0978799B"/>
    <w:multiLevelType w:val="hybridMultilevel"/>
    <w:tmpl w:val="7D1AC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57439"/>
    <w:multiLevelType w:val="hybridMultilevel"/>
    <w:tmpl w:val="607256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42EEF"/>
    <w:multiLevelType w:val="hybridMultilevel"/>
    <w:tmpl w:val="636C8F9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986A61"/>
    <w:multiLevelType w:val="hybridMultilevel"/>
    <w:tmpl w:val="FC86649C"/>
    <w:lvl w:ilvl="0" w:tplc="A36252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272A5"/>
    <w:multiLevelType w:val="hybridMultilevel"/>
    <w:tmpl w:val="335488B0"/>
    <w:lvl w:ilvl="0" w:tplc="A0345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543E3"/>
    <w:multiLevelType w:val="hybridMultilevel"/>
    <w:tmpl w:val="16E4783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22EA3"/>
    <w:multiLevelType w:val="hybridMultilevel"/>
    <w:tmpl w:val="34224CE6"/>
    <w:lvl w:ilvl="0" w:tplc="61A46CA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2249D"/>
    <w:multiLevelType w:val="multilevel"/>
    <w:tmpl w:val="B5FA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2E37A2"/>
    <w:multiLevelType w:val="hybridMultilevel"/>
    <w:tmpl w:val="4F805270"/>
    <w:lvl w:ilvl="0" w:tplc="B70A9D04">
      <w:start w:val="7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7B3254"/>
    <w:multiLevelType w:val="hybridMultilevel"/>
    <w:tmpl w:val="B7E41E5A"/>
    <w:lvl w:ilvl="0" w:tplc="1E4A6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617A8"/>
    <w:multiLevelType w:val="hybridMultilevel"/>
    <w:tmpl w:val="C04E2306"/>
    <w:lvl w:ilvl="0" w:tplc="0BA8A328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D729E"/>
    <w:multiLevelType w:val="hybridMultilevel"/>
    <w:tmpl w:val="5A7A6BD0"/>
    <w:lvl w:ilvl="0" w:tplc="5686C586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>
    <w:nsid w:val="2A9D08D4"/>
    <w:multiLevelType w:val="hybridMultilevel"/>
    <w:tmpl w:val="9B2A2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263C9"/>
    <w:multiLevelType w:val="hybridMultilevel"/>
    <w:tmpl w:val="ACDE658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60C56"/>
    <w:multiLevelType w:val="hybridMultilevel"/>
    <w:tmpl w:val="5C6AD51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EE0C5A"/>
    <w:multiLevelType w:val="hybridMultilevel"/>
    <w:tmpl w:val="58DAF7E2"/>
    <w:lvl w:ilvl="0" w:tplc="C38A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E47E18"/>
    <w:multiLevelType w:val="hybridMultilevel"/>
    <w:tmpl w:val="329AB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C54A6"/>
    <w:multiLevelType w:val="hybridMultilevel"/>
    <w:tmpl w:val="5C6AD51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121490"/>
    <w:multiLevelType w:val="hybridMultilevel"/>
    <w:tmpl w:val="69AEB5D6"/>
    <w:lvl w:ilvl="0" w:tplc="4D94822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1832BB"/>
    <w:multiLevelType w:val="hybridMultilevel"/>
    <w:tmpl w:val="FE186514"/>
    <w:lvl w:ilvl="0" w:tplc="59987B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2C0202"/>
    <w:multiLevelType w:val="hybridMultilevel"/>
    <w:tmpl w:val="49D0262C"/>
    <w:lvl w:ilvl="0" w:tplc="29B2E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0F284D"/>
    <w:multiLevelType w:val="hybridMultilevel"/>
    <w:tmpl w:val="9B5A777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7A577D"/>
    <w:multiLevelType w:val="hybridMultilevel"/>
    <w:tmpl w:val="587CFB36"/>
    <w:lvl w:ilvl="0" w:tplc="FBB63C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700B7"/>
    <w:multiLevelType w:val="hybridMultilevel"/>
    <w:tmpl w:val="4B183E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577D94"/>
    <w:multiLevelType w:val="hybridMultilevel"/>
    <w:tmpl w:val="15D043BC"/>
    <w:lvl w:ilvl="0" w:tplc="1BF03A04">
      <w:start w:val="1"/>
      <w:numFmt w:val="decimal"/>
      <w:lvlText w:val="(%1"/>
      <w:lvlJc w:val="left"/>
      <w:pPr>
        <w:ind w:left="77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469" w:hanging="360"/>
      </w:pPr>
    </w:lvl>
    <w:lvl w:ilvl="2" w:tplc="0C09001B" w:tentative="1">
      <w:start w:val="1"/>
      <w:numFmt w:val="lowerRoman"/>
      <w:lvlText w:val="%3."/>
      <w:lvlJc w:val="right"/>
      <w:pPr>
        <w:ind w:left="9189" w:hanging="180"/>
      </w:pPr>
    </w:lvl>
    <w:lvl w:ilvl="3" w:tplc="0C09000F" w:tentative="1">
      <w:start w:val="1"/>
      <w:numFmt w:val="decimal"/>
      <w:lvlText w:val="%4."/>
      <w:lvlJc w:val="left"/>
      <w:pPr>
        <w:ind w:left="9909" w:hanging="360"/>
      </w:pPr>
    </w:lvl>
    <w:lvl w:ilvl="4" w:tplc="0C090019" w:tentative="1">
      <w:start w:val="1"/>
      <w:numFmt w:val="lowerLetter"/>
      <w:lvlText w:val="%5."/>
      <w:lvlJc w:val="left"/>
      <w:pPr>
        <w:ind w:left="10629" w:hanging="360"/>
      </w:pPr>
    </w:lvl>
    <w:lvl w:ilvl="5" w:tplc="0C09001B" w:tentative="1">
      <w:start w:val="1"/>
      <w:numFmt w:val="lowerRoman"/>
      <w:lvlText w:val="%6."/>
      <w:lvlJc w:val="right"/>
      <w:pPr>
        <w:ind w:left="11349" w:hanging="180"/>
      </w:pPr>
    </w:lvl>
    <w:lvl w:ilvl="6" w:tplc="0C09000F" w:tentative="1">
      <w:start w:val="1"/>
      <w:numFmt w:val="decimal"/>
      <w:lvlText w:val="%7."/>
      <w:lvlJc w:val="left"/>
      <w:pPr>
        <w:ind w:left="12069" w:hanging="360"/>
      </w:pPr>
    </w:lvl>
    <w:lvl w:ilvl="7" w:tplc="0C090019" w:tentative="1">
      <w:start w:val="1"/>
      <w:numFmt w:val="lowerLetter"/>
      <w:lvlText w:val="%8."/>
      <w:lvlJc w:val="left"/>
      <w:pPr>
        <w:ind w:left="12789" w:hanging="360"/>
      </w:pPr>
    </w:lvl>
    <w:lvl w:ilvl="8" w:tplc="0C09001B" w:tentative="1">
      <w:start w:val="1"/>
      <w:numFmt w:val="lowerRoman"/>
      <w:lvlText w:val="%9."/>
      <w:lvlJc w:val="right"/>
      <w:pPr>
        <w:ind w:left="13509" w:hanging="180"/>
      </w:pPr>
    </w:lvl>
  </w:abstractNum>
  <w:abstractNum w:abstractNumId="27">
    <w:nsid w:val="57B7541F"/>
    <w:multiLevelType w:val="hybridMultilevel"/>
    <w:tmpl w:val="F452AE54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CD3D59"/>
    <w:multiLevelType w:val="hybridMultilevel"/>
    <w:tmpl w:val="EA9E3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9C6CB7"/>
    <w:multiLevelType w:val="hybridMultilevel"/>
    <w:tmpl w:val="1D8AA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B723A"/>
    <w:multiLevelType w:val="hybridMultilevel"/>
    <w:tmpl w:val="F11EC9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21F27"/>
    <w:multiLevelType w:val="multilevel"/>
    <w:tmpl w:val="86C0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4E087A"/>
    <w:multiLevelType w:val="hybridMultilevel"/>
    <w:tmpl w:val="BA4EEFC4"/>
    <w:lvl w:ilvl="0" w:tplc="0BDE878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8D13B1"/>
    <w:multiLevelType w:val="hybridMultilevel"/>
    <w:tmpl w:val="B126B3D4"/>
    <w:lvl w:ilvl="0" w:tplc="AE822D6A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2"/>
  </w:num>
  <w:num w:numId="2">
    <w:abstractNumId w:val="17"/>
  </w:num>
  <w:num w:numId="3">
    <w:abstractNumId w:val="32"/>
  </w:num>
  <w:num w:numId="4">
    <w:abstractNumId w:val="25"/>
  </w:num>
  <w:num w:numId="5">
    <w:abstractNumId w:val="29"/>
  </w:num>
  <w:num w:numId="6">
    <w:abstractNumId w:val="22"/>
  </w:num>
  <w:num w:numId="7">
    <w:abstractNumId w:val="21"/>
  </w:num>
  <w:num w:numId="8">
    <w:abstractNumId w:val="1"/>
  </w:num>
  <w:num w:numId="9">
    <w:abstractNumId w:val="5"/>
  </w:num>
  <w:num w:numId="10">
    <w:abstractNumId w:val="33"/>
  </w:num>
  <w:num w:numId="11">
    <w:abstractNumId w:val="13"/>
  </w:num>
  <w:num w:numId="12">
    <w:abstractNumId w:val="26"/>
  </w:num>
  <w:num w:numId="13">
    <w:abstractNumId w:val="15"/>
  </w:num>
  <w:num w:numId="14">
    <w:abstractNumId w:val="11"/>
  </w:num>
  <w:num w:numId="15">
    <w:abstractNumId w:val="28"/>
  </w:num>
  <w:num w:numId="16">
    <w:abstractNumId w:val="24"/>
  </w:num>
  <w:num w:numId="17">
    <w:abstractNumId w:val="3"/>
  </w:num>
  <w:num w:numId="18">
    <w:abstractNumId w:val="9"/>
  </w:num>
  <w:num w:numId="19">
    <w:abstractNumId w:val="31"/>
  </w:num>
  <w:num w:numId="20">
    <w:abstractNumId w:val="20"/>
  </w:num>
  <w:num w:numId="21">
    <w:abstractNumId w:val="6"/>
  </w:num>
  <w:num w:numId="22">
    <w:abstractNumId w:val="10"/>
  </w:num>
  <w:num w:numId="23">
    <w:abstractNumId w:val="8"/>
  </w:num>
  <w:num w:numId="24">
    <w:abstractNumId w:val="12"/>
  </w:num>
  <w:num w:numId="25">
    <w:abstractNumId w:val="19"/>
  </w:num>
  <w:num w:numId="26">
    <w:abstractNumId w:val="27"/>
  </w:num>
  <w:num w:numId="27">
    <w:abstractNumId w:val="0"/>
  </w:num>
  <w:num w:numId="28">
    <w:abstractNumId w:val="30"/>
  </w:num>
  <w:num w:numId="29">
    <w:abstractNumId w:val="4"/>
  </w:num>
  <w:num w:numId="30">
    <w:abstractNumId w:val="23"/>
  </w:num>
  <w:num w:numId="31">
    <w:abstractNumId w:val="7"/>
  </w:num>
  <w:num w:numId="32">
    <w:abstractNumId w:val="16"/>
  </w:num>
  <w:num w:numId="33">
    <w:abstractNumId w:val="1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8D"/>
    <w:rsid w:val="0000056F"/>
    <w:rsid w:val="00012C2E"/>
    <w:rsid w:val="00040164"/>
    <w:rsid w:val="0004477B"/>
    <w:rsid w:val="000458FE"/>
    <w:rsid w:val="00053482"/>
    <w:rsid w:val="0007739A"/>
    <w:rsid w:val="000E1308"/>
    <w:rsid w:val="000F5C8D"/>
    <w:rsid w:val="000F63E0"/>
    <w:rsid w:val="00107D9F"/>
    <w:rsid w:val="00146EE3"/>
    <w:rsid w:val="001500F6"/>
    <w:rsid w:val="00157C71"/>
    <w:rsid w:val="00160A74"/>
    <w:rsid w:val="00167E8F"/>
    <w:rsid w:val="0017348A"/>
    <w:rsid w:val="0018289F"/>
    <w:rsid w:val="001A1FC1"/>
    <w:rsid w:val="001B5A2F"/>
    <w:rsid w:val="001F2C71"/>
    <w:rsid w:val="001F65F5"/>
    <w:rsid w:val="00202516"/>
    <w:rsid w:val="00204861"/>
    <w:rsid w:val="0022305E"/>
    <w:rsid w:val="00244E9C"/>
    <w:rsid w:val="00244F1C"/>
    <w:rsid w:val="00245688"/>
    <w:rsid w:val="002C0B75"/>
    <w:rsid w:val="002C6CEA"/>
    <w:rsid w:val="002D42F0"/>
    <w:rsid w:val="002D4B93"/>
    <w:rsid w:val="002E2B3D"/>
    <w:rsid w:val="002E5CA8"/>
    <w:rsid w:val="002F29A3"/>
    <w:rsid w:val="00313964"/>
    <w:rsid w:val="00335331"/>
    <w:rsid w:val="00335D19"/>
    <w:rsid w:val="0036255B"/>
    <w:rsid w:val="0037354C"/>
    <w:rsid w:val="003A42AC"/>
    <w:rsid w:val="003B1C6E"/>
    <w:rsid w:val="003B2C49"/>
    <w:rsid w:val="003C6899"/>
    <w:rsid w:val="003F4EFA"/>
    <w:rsid w:val="00404EA4"/>
    <w:rsid w:val="004068E0"/>
    <w:rsid w:val="00432D13"/>
    <w:rsid w:val="00446AB0"/>
    <w:rsid w:val="00447F9F"/>
    <w:rsid w:val="00467D41"/>
    <w:rsid w:val="00471F01"/>
    <w:rsid w:val="004D717A"/>
    <w:rsid w:val="004E2C5F"/>
    <w:rsid w:val="005145D1"/>
    <w:rsid w:val="00517851"/>
    <w:rsid w:val="00525FC5"/>
    <w:rsid w:val="00526C3C"/>
    <w:rsid w:val="00537C74"/>
    <w:rsid w:val="005507EC"/>
    <w:rsid w:val="005522BB"/>
    <w:rsid w:val="00564A70"/>
    <w:rsid w:val="0056632C"/>
    <w:rsid w:val="005703C8"/>
    <w:rsid w:val="0059052C"/>
    <w:rsid w:val="005A00AC"/>
    <w:rsid w:val="005A2B27"/>
    <w:rsid w:val="005B1C7E"/>
    <w:rsid w:val="005D499F"/>
    <w:rsid w:val="005E12DD"/>
    <w:rsid w:val="005E2933"/>
    <w:rsid w:val="005E3E50"/>
    <w:rsid w:val="005F31DD"/>
    <w:rsid w:val="00605E17"/>
    <w:rsid w:val="0060664D"/>
    <w:rsid w:val="00617C02"/>
    <w:rsid w:val="00634F79"/>
    <w:rsid w:val="00646531"/>
    <w:rsid w:val="00696B49"/>
    <w:rsid w:val="006C441D"/>
    <w:rsid w:val="006D19ED"/>
    <w:rsid w:val="006D256F"/>
    <w:rsid w:val="006E44CF"/>
    <w:rsid w:val="006E5777"/>
    <w:rsid w:val="00700F1A"/>
    <w:rsid w:val="00705988"/>
    <w:rsid w:val="00707FB4"/>
    <w:rsid w:val="00712B7D"/>
    <w:rsid w:val="00715692"/>
    <w:rsid w:val="00720363"/>
    <w:rsid w:val="0072400A"/>
    <w:rsid w:val="007422B1"/>
    <w:rsid w:val="00746E9D"/>
    <w:rsid w:val="0077742E"/>
    <w:rsid w:val="007936BB"/>
    <w:rsid w:val="007B3D56"/>
    <w:rsid w:val="007C6708"/>
    <w:rsid w:val="007F0A87"/>
    <w:rsid w:val="007F0C37"/>
    <w:rsid w:val="00803B26"/>
    <w:rsid w:val="0080577A"/>
    <w:rsid w:val="00821A91"/>
    <w:rsid w:val="00870864"/>
    <w:rsid w:val="00884C28"/>
    <w:rsid w:val="008A7EAC"/>
    <w:rsid w:val="008B36E8"/>
    <w:rsid w:val="008C10CA"/>
    <w:rsid w:val="008C43B2"/>
    <w:rsid w:val="008E3C93"/>
    <w:rsid w:val="00901272"/>
    <w:rsid w:val="00904B39"/>
    <w:rsid w:val="009220BB"/>
    <w:rsid w:val="00947DF2"/>
    <w:rsid w:val="0095296E"/>
    <w:rsid w:val="009E6921"/>
    <w:rsid w:val="009F67C2"/>
    <w:rsid w:val="00A304EC"/>
    <w:rsid w:val="00A34B83"/>
    <w:rsid w:val="00A459E4"/>
    <w:rsid w:val="00A651C7"/>
    <w:rsid w:val="00A80FE0"/>
    <w:rsid w:val="00AB0D3C"/>
    <w:rsid w:val="00AB348F"/>
    <w:rsid w:val="00AB6493"/>
    <w:rsid w:val="00AD09D5"/>
    <w:rsid w:val="00AD0C03"/>
    <w:rsid w:val="00AD52C4"/>
    <w:rsid w:val="00AD7FF5"/>
    <w:rsid w:val="00AF6539"/>
    <w:rsid w:val="00B20B1C"/>
    <w:rsid w:val="00B371A1"/>
    <w:rsid w:val="00B56140"/>
    <w:rsid w:val="00BC2127"/>
    <w:rsid w:val="00BC561D"/>
    <w:rsid w:val="00BD1D21"/>
    <w:rsid w:val="00BF4504"/>
    <w:rsid w:val="00C23E26"/>
    <w:rsid w:val="00C573DF"/>
    <w:rsid w:val="00C57BAC"/>
    <w:rsid w:val="00C64920"/>
    <w:rsid w:val="00C951ED"/>
    <w:rsid w:val="00CA758A"/>
    <w:rsid w:val="00CB412B"/>
    <w:rsid w:val="00CC4A00"/>
    <w:rsid w:val="00CD2108"/>
    <w:rsid w:val="00CF2D60"/>
    <w:rsid w:val="00D364CA"/>
    <w:rsid w:val="00D433A7"/>
    <w:rsid w:val="00DB002E"/>
    <w:rsid w:val="00DD38F1"/>
    <w:rsid w:val="00DE6CFA"/>
    <w:rsid w:val="00E2672F"/>
    <w:rsid w:val="00E33917"/>
    <w:rsid w:val="00E63E62"/>
    <w:rsid w:val="00E97C36"/>
    <w:rsid w:val="00EA3D5B"/>
    <w:rsid w:val="00EA65CB"/>
    <w:rsid w:val="00EB7E3E"/>
    <w:rsid w:val="00ED4F8D"/>
    <w:rsid w:val="00F07936"/>
    <w:rsid w:val="00F223CC"/>
    <w:rsid w:val="00F32EBD"/>
    <w:rsid w:val="00F374FF"/>
    <w:rsid w:val="00FA41B8"/>
    <w:rsid w:val="00F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7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7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236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0832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40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3480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8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86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33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75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21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89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6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99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506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662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2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959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7431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94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1254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68990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9674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6371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5342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3868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279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3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42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95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5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5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62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96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95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437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5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9716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686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07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374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1115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208554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1902708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24550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F2966-CF40-41A6-90FA-0A0A9B6E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F9E09BC5</Template>
  <TotalTime>48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ALLENBY Rebecca</cp:lastModifiedBy>
  <cp:revision>5</cp:revision>
  <cp:lastPrinted>2017-05-25T08:55:00Z</cp:lastPrinted>
  <dcterms:created xsi:type="dcterms:W3CDTF">2017-05-31T08:04:00Z</dcterms:created>
  <dcterms:modified xsi:type="dcterms:W3CDTF">2017-05-31T08:51:00Z</dcterms:modified>
</cp:coreProperties>
</file>