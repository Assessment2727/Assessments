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8D" w:rsidRDefault="0056581C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33F9B5" wp14:editId="5AFF90E9">
                <wp:simplePos x="5343525" y="49530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971550" cy="914400"/>
                <wp:effectExtent l="0" t="19050" r="0" b="1905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71550" cy="9144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2B69" w:rsidRDefault="00942B69" w:rsidP="000F5C8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5.3pt;margin-top:0;width:76.5pt;height:1in;z-index:251660288;mso-position-horizontal:right;mso-position-horizontal-relative:margin;mso-position-vertical:top;mso-position-vertical-relative:margin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942B69" w:rsidRDefault="00942B69" w:rsidP="000F5C8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Qdm3EAAAA2gAAAA8AAABkcnMvZG93bnJldi54bWxEj81qwzAQhO+BvoPYQm+J3JaG4EQJbaEQ&#10;WgiN83NepI3s1FoZS7Xdt48ChRyHmfmGWawGV4uO2lB5VvA4yUAQa28qtgr2u4/xDESIyAZrz6Tg&#10;jwKslnejBebG97ylrohWJAiHHBWUMTa5lEGX5DBMfEOcvJNvHcYkWytNi32Cu1o+ZdlUOqw4LZTY&#10;0HtJ+qf4dQo2B91vvl/0+vhl/fmt234Wzk6VergfXucgIg3xFv5vr42CZ7heSTdALi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Qdm3EAAAA2gAAAA8AAAAAAAAAAAAAAAAA&#10;nwIAAGRycy9kb3ducmV2LnhtbFBLBQYAAAAABAAEAPcAAACQAwAAAAA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  <w10:wrap type="square" anchorx="margin" anchory="margin"/>
              </v:group>
            </w:pict>
          </mc:Fallback>
        </mc:AlternateContent>
      </w:r>
      <w:r w:rsidR="006B6C5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288CD" wp14:editId="38F6C6C3">
                <wp:simplePos x="0" y="0"/>
                <wp:positionH relativeFrom="column">
                  <wp:posOffset>-200025</wp:posOffset>
                </wp:positionH>
                <wp:positionV relativeFrom="paragraph">
                  <wp:posOffset>-297180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2B69" w:rsidRPr="000F5C8D" w:rsidRDefault="00942B69" w:rsidP="000F5C8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____ / 30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942B69" w:rsidRPr="000F5C8D" w:rsidRDefault="00942B69" w:rsidP="000F5C8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15.75pt;margin-top:-23.4pt;width:381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" fillcolor="window" strokecolor="#f79646" strokeweight="2pt">
                <v:textbox>
                  <w:txbxContent>
                    <w:p w:rsidR="00942B69" w:rsidRPr="000F5C8D" w:rsidRDefault="00942B69" w:rsidP="000F5C8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____ / 30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942B69" w:rsidRPr="000F5C8D" w:rsidRDefault="00942B69" w:rsidP="000F5C8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0F5C8D" w:rsidRDefault="000F5C8D" w:rsidP="000F5C8D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0F5C8D" w:rsidRPr="00942B69" w:rsidRDefault="000F5C8D" w:rsidP="000F5C8D">
      <w:pPr>
        <w:outlineLvl w:val="0"/>
        <w:rPr>
          <w:rFonts w:ascii="Arial" w:hAnsi="Arial" w:cs="Arial"/>
          <w:b/>
          <w:sz w:val="14"/>
          <w:szCs w:val="28"/>
          <w:u w:val="single"/>
        </w:rPr>
      </w:pPr>
      <w:bookmarkStart w:id="0" w:name="_GoBack"/>
      <w:bookmarkEnd w:id="0"/>
    </w:p>
    <w:p w:rsidR="00CD2108" w:rsidRPr="000F5C8D" w:rsidRDefault="000F5C8D" w:rsidP="000F5C8D">
      <w:pPr>
        <w:outlineLvl w:val="0"/>
        <w:rPr>
          <w:rFonts w:ascii="Arial" w:hAnsi="Arial" w:cs="Arial"/>
          <w:b/>
          <w:sz w:val="32"/>
          <w:szCs w:val="32"/>
        </w:rPr>
      </w:pPr>
      <w:r w:rsidRPr="000F5C8D">
        <w:rPr>
          <w:rFonts w:ascii="Arial" w:hAnsi="Arial" w:cs="Arial"/>
          <w:b/>
          <w:sz w:val="28"/>
          <w:szCs w:val="28"/>
          <w:u w:val="single"/>
        </w:rPr>
        <w:t>Name:                             __</w:t>
      </w:r>
      <w:r w:rsidRPr="000F5C8D">
        <w:rPr>
          <w:rFonts w:ascii="Arial" w:hAnsi="Arial" w:cs="Arial"/>
          <w:b/>
          <w:sz w:val="28"/>
          <w:szCs w:val="28"/>
        </w:rPr>
        <w:t xml:space="preserve">   </w:t>
      </w:r>
      <w:r w:rsidRPr="000F5C8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    </w:t>
      </w:r>
      <w:r w:rsidRPr="000F5C8D">
        <w:rPr>
          <w:rFonts w:ascii="Arial" w:hAnsi="Arial" w:cs="Arial"/>
          <w:b/>
          <w:sz w:val="28"/>
          <w:szCs w:val="28"/>
        </w:rPr>
        <w:tab/>
      </w:r>
      <w:r w:rsidRPr="000F5C8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0F5C8D" w:rsidRPr="000F5C8D" w:rsidRDefault="00617C02" w:rsidP="00CD2108">
      <w:pPr>
        <w:outlineLvl w:val="0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sz w:val="32"/>
          <w:szCs w:val="32"/>
          <w:u w:val="single"/>
        </w:rPr>
        <w:t>Yr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</w:t>
      </w:r>
      <w:r w:rsidR="0080577A">
        <w:rPr>
          <w:rFonts w:ascii="Arial" w:hAnsi="Arial" w:cs="Arial"/>
          <w:sz w:val="32"/>
          <w:szCs w:val="32"/>
          <w:u w:val="single"/>
        </w:rPr>
        <w:t>9</w:t>
      </w:r>
      <w:r w:rsidR="000F5C8D" w:rsidRPr="000F5C8D">
        <w:rPr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="000F5C8D" w:rsidRPr="000F5C8D">
        <w:rPr>
          <w:rFonts w:ascii="Arial" w:hAnsi="Arial" w:cs="Arial"/>
          <w:sz w:val="32"/>
          <w:szCs w:val="32"/>
          <w:u w:val="single"/>
        </w:rPr>
        <w:t>Humanites</w:t>
      </w:r>
      <w:proofErr w:type="spellEnd"/>
      <w:r w:rsidR="000F5C8D" w:rsidRPr="000F5C8D">
        <w:rPr>
          <w:rFonts w:ascii="Arial" w:hAnsi="Arial" w:cs="Arial"/>
          <w:sz w:val="32"/>
          <w:szCs w:val="32"/>
          <w:u w:val="single"/>
        </w:rPr>
        <w:t xml:space="preserve"> &amp; Social Sciences:</w:t>
      </w:r>
    </w:p>
    <w:tbl>
      <w:tblPr>
        <w:tblpPr w:leftFromText="180" w:rightFromText="180" w:bottomFromText="200" w:vertAnchor="text" w:horzAnchor="margin" w:tblpXSpec="right" w:tblpYSpec="center"/>
        <w:tblW w:w="3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812"/>
        <w:gridCol w:w="1392"/>
      </w:tblGrid>
      <w:tr w:rsidR="00CD2108" w:rsidRPr="00CD2108" w:rsidTr="00CD2108">
        <w:trPr>
          <w:trHeight w:val="81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</w:rPr>
            </w:pPr>
            <w:r w:rsidRPr="00CD2108">
              <w:rPr>
                <w:rFonts w:ascii="Arial" w:hAnsi="Arial" w:cs="Arial"/>
              </w:rPr>
              <w:t>Total marks</w:t>
            </w:r>
          </w:p>
          <w:p w:rsidR="00CD2108" w:rsidRPr="004E2C5F" w:rsidRDefault="004E2C5F" w:rsidP="00CD210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E2C5F">
              <w:rPr>
                <w:rFonts w:ascii="Arial" w:hAnsi="Arial" w:cs="Arial"/>
                <w:b/>
                <w:sz w:val="28"/>
                <w:szCs w:val="28"/>
              </w:rPr>
              <w:t xml:space="preserve">      </w:t>
            </w:r>
            <w:r w:rsidR="00CD2108" w:rsidRPr="004E2C5F">
              <w:rPr>
                <w:rFonts w:ascii="Arial" w:hAnsi="Arial" w:cs="Arial"/>
                <w:b/>
                <w:sz w:val="28"/>
                <w:szCs w:val="28"/>
              </w:rPr>
              <w:t>/</w:t>
            </w:r>
            <w:r w:rsidR="00696B49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CD2108" w:rsidRPr="00CD2108" w:rsidRDefault="00CD2108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CD2108" w:rsidRPr="00CD2108" w:rsidRDefault="00CD2108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2108">
              <w:rPr>
                <w:rFonts w:ascii="Arial" w:hAnsi="Arial" w:cs="Arial"/>
                <w:b/>
              </w:rPr>
              <w:t>Weight</w:t>
            </w:r>
          </w:p>
          <w:p w:rsidR="00CD2108" w:rsidRPr="00CD2108" w:rsidRDefault="00696B49" w:rsidP="00CD210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="00CD2108" w:rsidRPr="00CD2108">
              <w:rPr>
                <w:rFonts w:ascii="Arial" w:hAnsi="Arial" w:cs="Arial"/>
                <w:b/>
              </w:rPr>
              <w:t>%</w:t>
            </w:r>
          </w:p>
        </w:tc>
      </w:tr>
      <w:tr w:rsidR="00CD2108" w:rsidRPr="00CD2108" w:rsidTr="00CD2108">
        <w:trPr>
          <w:trHeight w:val="727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08" w:rsidRPr="00CD2108" w:rsidRDefault="00CD2108" w:rsidP="00CD210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0F5C8D" w:rsidRPr="000F5C8D" w:rsidRDefault="000F5C8D" w:rsidP="00CD2108">
      <w:pPr>
        <w:outlineLvl w:val="0"/>
        <w:rPr>
          <w:rFonts w:ascii="Arial" w:hAnsi="Arial" w:cs="Arial"/>
          <w:i/>
          <w:sz w:val="32"/>
          <w:szCs w:val="32"/>
          <w:u w:val="single"/>
        </w:rPr>
      </w:pPr>
      <w:r w:rsidRPr="000F5C8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CD2108" w:rsidRDefault="00CD2108" w:rsidP="00CD2108">
      <w:pPr>
        <w:outlineLvl w:val="0"/>
        <w:rPr>
          <w:rFonts w:ascii="Arial" w:hAnsi="Arial" w:cs="Arial"/>
          <w:b/>
          <w:sz w:val="32"/>
          <w:szCs w:val="32"/>
        </w:rPr>
      </w:pPr>
      <w:r w:rsidRPr="00CD2108">
        <w:rPr>
          <w:rFonts w:ascii="Arial" w:hAnsi="Arial" w:cs="Arial"/>
          <w:b/>
          <w:i/>
          <w:sz w:val="32"/>
          <w:szCs w:val="32"/>
        </w:rPr>
        <w:t xml:space="preserve">Task </w:t>
      </w:r>
      <w:r w:rsidR="00696B49">
        <w:rPr>
          <w:rFonts w:ascii="Arial" w:hAnsi="Arial" w:cs="Arial"/>
          <w:b/>
          <w:i/>
          <w:sz w:val="32"/>
          <w:szCs w:val="32"/>
        </w:rPr>
        <w:t>10</w:t>
      </w:r>
      <w:r w:rsidR="00DD38F1">
        <w:rPr>
          <w:rFonts w:ascii="Arial" w:hAnsi="Arial" w:cs="Arial"/>
          <w:b/>
          <w:i/>
          <w:sz w:val="32"/>
          <w:szCs w:val="32"/>
        </w:rPr>
        <w:t xml:space="preserve"> </w:t>
      </w:r>
      <w:r>
        <w:rPr>
          <w:rFonts w:ascii="Arial" w:hAnsi="Arial" w:cs="Arial"/>
          <w:b/>
        </w:rPr>
        <w:t xml:space="preserve">- </w:t>
      </w:r>
      <w:r w:rsidR="00DD38F1">
        <w:rPr>
          <w:rFonts w:ascii="Arial" w:hAnsi="Arial" w:cs="Arial"/>
          <w:b/>
          <w:sz w:val="32"/>
          <w:szCs w:val="32"/>
        </w:rPr>
        <w:t>Civics and Citizenship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CD2108" w:rsidRPr="0056581C" w:rsidRDefault="00CD2108" w:rsidP="008B36E8">
      <w:pPr>
        <w:outlineLvl w:val="0"/>
        <w:rPr>
          <w:rFonts w:ascii="Arial" w:hAnsi="Arial" w:cs="Arial"/>
          <w:b/>
          <w:sz w:val="28"/>
          <w:szCs w:val="32"/>
        </w:rPr>
      </w:pPr>
      <w:r w:rsidRPr="00DD38F1">
        <w:rPr>
          <w:rFonts w:ascii="Arial" w:hAnsi="Arial" w:cs="Arial"/>
          <w:b/>
          <w:sz w:val="28"/>
          <w:szCs w:val="32"/>
        </w:rPr>
        <w:t xml:space="preserve">In-Class </w:t>
      </w:r>
      <w:r w:rsidR="00DD38F1" w:rsidRPr="00DD38F1">
        <w:rPr>
          <w:rFonts w:ascii="Arial" w:hAnsi="Arial" w:cs="Arial"/>
          <w:b/>
          <w:sz w:val="28"/>
          <w:szCs w:val="32"/>
        </w:rPr>
        <w:t>Multiple Choice and Short Answer Test</w:t>
      </w:r>
    </w:p>
    <w:p w:rsidR="00CD2108" w:rsidRDefault="00CD2108" w:rsidP="00CD2108">
      <w:pPr>
        <w:outlineLvl w:val="0"/>
        <w:rPr>
          <w:rFonts w:ascii="Arial" w:eastAsia="Times New Roman" w:hAnsi="Arial" w:cs="Arial"/>
          <w:b/>
          <w:lang w:eastAsia="en-AU"/>
        </w:rPr>
      </w:pPr>
      <w:r w:rsidRPr="00912BCE">
        <w:rPr>
          <w:rFonts w:ascii="Arial" w:eastAsia="Times New Roman" w:hAnsi="Arial" w:cs="Arial"/>
          <w:b/>
          <w:lang w:eastAsia="en-AU"/>
        </w:rPr>
        <w:t xml:space="preserve">READING TIME – 5 Minutes    </w:t>
      </w:r>
    </w:p>
    <w:p w:rsidR="00CD2108" w:rsidRPr="002F63E3" w:rsidRDefault="004E2C5F" w:rsidP="00CD2108">
      <w:pPr>
        <w:outlineLvl w:val="0"/>
        <w:rPr>
          <w:rFonts w:ascii="Arial" w:eastAsia="Times New Roman" w:hAnsi="Arial" w:cs="Arial"/>
          <w:b/>
          <w:u w:val="single"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>WORKING TIME – 4</w:t>
      </w:r>
      <w:r w:rsidR="009E6921">
        <w:rPr>
          <w:rFonts w:ascii="Arial" w:eastAsia="Times New Roman" w:hAnsi="Arial" w:cs="Arial"/>
          <w:b/>
          <w:lang w:eastAsia="en-AU"/>
        </w:rPr>
        <w:t>0</w:t>
      </w:r>
      <w:r w:rsidR="00CD2108" w:rsidRPr="00912BCE">
        <w:rPr>
          <w:rFonts w:ascii="Arial" w:eastAsia="Times New Roman" w:hAnsi="Arial" w:cs="Arial"/>
          <w:b/>
          <w:lang w:eastAsia="en-AU"/>
        </w:rPr>
        <w:t xml:space="preserve"> Minutes</w:t>
      </w:r>
    </w:p>
    <w:p w:rsidR="0056581C" w:rsidRDefault="0056581C" w:rsidP="00CD2108">
      <w:pPr>
        <w:rPr>
          <w:rFonts w:ascii="Arial" w:hAnsi="Arial" w:cs="Arial"/>
          <w:b/>
        </w:rPr>
      </w:pPr>
    </w:p>
    <w:p w:rsidR="00CD2108" w:rsidRPr="002F63E3" w:rsidRDefault="00CD2108" w:rsidP="00CD2108">
      <w:pPr>
        <w:rPr>
          <w:rFonts w:ascii="Arial" w:hAnsi="Arial" w:cs="Arial"/>
        </w:rPr>
      </w:pPr>
      <w:r w:rsidRPr="00912BCE">
        <w:rPr>
          <w:rFonts w:ascii="Arial" w:hAnsi="Arial" w:cs="Arial"/>
          <w:b/>
        </w:rPr>
        <w:t>Instructions:</w:t>
      </w:r>
    </w:p>
    <w:p w:rsidR="00CD2108" w:rsidRPr="00912BCE" w:rsidRDefault="00CD2108" w:rsidP="00CD2108">
      <w:pPr>
        <w:numPr>
          <w:ilvl w:val="0"/>
          <w:numId w:val="22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Attempt all questions</w:t>
      </w:r>
    </w:p>
    <w:p w:rsidR="00CD2108" w:rsidRDefault="00CD2108" w:rsidP="00CD2108">
      <w:pPr>
        <w:numPr>
          <w:ilvl w:val="0"/>
          <w:numId w:val="22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No talking – raise your hand to ask a question.</w:t>
      </w:r>
    </w:p>
    <w:p w:rsidR="003C6899" w:rsidRPr="003C6899" w:rsidRDefault="00CD2108" w:rsidP="003C6899">
      <w:pPr>
        <w:numPr>
          <w:ilvl w:val="0"/>
          <w:numId w:val="22"/>
        </w:numPr>
        <w:rPr>
          <w:rFonts w:ascii="Arial" w:hAnsi="Arial" w:cs="Arial"/>
        </w:rPr>
      </w:pPr>
      <w:r w:rsidRPr="00CD2108">
        <w:rPr>
          <w:rFonts w:ascii="Arial" w:hAnsi="Arial" w:cs="Arial"/>
          <w:i/>
        </w:rPr>
        <w:t>Make sure you write your name at the top and also set a target</w:t>
      </w:r>
    </w:p>
    <w:p w:rsidR="0056581C" w:rsidRDefault="0056581C" w:rsidP="001D73AE">
      <w:pPr>
        <w:rPr>
          <w:rFonts w:ascii="Arial" w:hAnsi="Arial" w:cs="Arial"/>
          <w:b/>
        </w:rPr>
      </w:pPr>
    </w:p>
    <w:p w:rsidR="003C6899" w:rsidRPr="003C6899" w:rsidRDefault="001D73AE" w:rsidP="001D73A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Multiple choice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D38F1" w:rsidRPr="00526C3C">
        <w:rPr>
          <w:rFonts w:ascii="Arial" w:hAnsi="Arial" w:cs="Arial"/>
          <w:b/>
        </w:rPr>
        <w:t>(</w:t>
      </w:r>
      <w:r w:rsidR="00DD38F1">
        <w:rPr>
          <w:rFonts w:ascii="Arial" w:hAnsi="Arial" w:cs="Arial"/>
          <w:b/>
        </w:rPr>
        <w:t>6</w:t>
      </w:r>
      <w:r w:rsidR="00DD38F1" w:rsidRPr="00526C3C">
        <w:rPr>
          <w:rFonts w:ascii="Arial" w:hAnsi="Arial" w:cs="Arial"/>
          <w:b/>
        </w:rPr>
        <w:t xml:space="preserve"> marks)</w:t>
      </w:r>
    </w:p>
    <w:p w:rsidR="003C6899" w:rsidRPr="00DD38F1" w:rsidRDefault="003C6899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court is at the top of the hierarchy pyramid?</w:t>
      </w:r>
    </w:p>
    <w:p w:rsid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District Court</w:t>
      </w:r>
    </w:p>
    <w:p w:rsidR="003C6899" w:rsidRPr="00942B6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942B69">
        <w:rPr>
          <w:rFonts w:ascii="Arial" w:hAnsi="Arial" w:cs="Arial"/>
        </w:rPr>
        <w:t>The High Court</w:t>
      </w:r>
    </w:p>
    <w:p w:rsid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Australian Court</w:t>
      </w:r>
    </w:p>
    <w:p w:rsidR="003C6899" w:rsidRPr="003C6899" w:rsidRDefault="003C6899" w:rsidP="003C6899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The Supreme Court</w:t>
      </w:r>
    </w:p>
    <w:p w:rsidR="003C6899" w:rsidRDefault="003C6899" w:rsidP="003C6899">
      <w:pPr>
        <w:rPr>
          <w:rFonts w:ascii="Arial" w:hAnsi="Arial" w:cs="Arial"/>
        </w:rPr>
      </w:pPr>
    </w:p>
    <w:p w:rsidR="003C6899" w:rsidRPr="00DD38F1" w:rsidRDefault="003C6899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What is it called when you go to another court to have a new ruling made?</w:t>
      </w:r>
    </w:p>
    <w:p w:rsidR="003C6899" w:rsidRPr="00942B6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942B69">
        <w:rPr>
          <w:rFonts w:ascii="Arial" w:hAnsi="Arial" w:cs="Arial"/>
        </w:rPr>
        <w:t>Appeal</w:t>
      </w:r>
    </w:p>
    <w:p w:rsid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Repeal</w:t>
      </w:r>
    </w:p>
    <w:p w:rsid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New Ruling</w:t>
      </w:r>
    </w:p>
    <w:p w:rsidR="003C6899" w:rsidRDefault="003C6899" w:rsidP="003C6899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Apple</w:t>
      </w:r>
    </w:p>
    <w:p w:rsidR="003C6899" w:rsidRDefault="003C6899" w:rsidP="003C6899">
      <w:pPr>
        <w:rPr>
          <w:rFonts w:ascii="Arial" w:hAnsi="Arial" w:cs="Arial"/>
        </w:rPr>
      </w:pPr>
    </w:p>
    <w:p w:rsidR="003C6899" w:rsidRPr="00DD38F1" w:rsidRDefault="003C6899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What is the Burden of Proof?</w:t>
      </w:r>
    </w:p>
    <w:p w:rsidR="003C6899" w:rsidRPr="00942B69" w:rsidRDefault="003C6899" w:rsidP="003C6899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942B69">
        <w:rPr>
          <w:rFonts w:ascii="Arial" w:hAnsi="Arial" w:cs="Arial"/>
        </w:rPr>
        <w:t>The prosecution having to find evidence to convict someone of a crime before a court</w:t>
      </w:r>
    </w:p>
    <w:p w:rsidR="00605E17" w:rsidRDefault="00605E17" w:rsidP="00605E1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When the evidence being used to convict a person is very heavy</w:t>
      </w:r>
    </w:p>
    <w:p w:rsidR="003C6899" w:rsidRDefault="003C6899" w:rsidP="003C6899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The defence having to find evidence to convict someone of a crime before a court</w:t>
      </w:r>
    </w:p>
    <w:p w:rsidR="00605E17" w:rsidRDefault="00605E17" w:rsidP="00605E17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The judge having to find evidence to convict someone of a crime before a court</w:t>
      </w:r>
    </w:p>
    <w:p w:rsidR="002D4B93" w:rsidRDefault="002D4B93" w:rsidP="002D4B93">
      <w:pPr>
        <w:rPr>
          <w:rFonts w:ascii="Arial" w:hAnsi="Arial" w:cs="Arial"/>
        </w:rPr>
      </w:pPr>
    </w:p>
    <w:p w:rsidR="002D4B93" w:rsidRPr="00DD38F1" w:rsidRDefault="00DD38F1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of these is not a major political party in Australia?</w:t>
      </w:r>
    </w:p>
    <w:p w:rsid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Labor</w:t>
      </w:r>
      <w:proofErr w:type="spellEnd"/>
      <w:r>
        <w:rPr>
          <w:rFonts w:ascii="Arial" w:hAnsi="Arial" w:cs="Arial"/>
        </w:rPr>
        <w:t xml:space="preserve"> Party</w:t>
      </w:r>
    </w:p>
    <w:p w:rsidR="00DD38F1" w:rsidRP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The Liberal Party</w:t>
      </w:r>
    </w:p>
    <w:p w:rsidR="00DD38F1" w:rsidRPr="00942B69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942B69">
        <w:rPr>
          <w:rFonts w:ascii="Arial" w:hAnsi="Arial" w:cs="Arial"/>
        </w:rPr>
        <w:t>The Greens</w:t>
      </w:r>
    </w:p>
    <w:p w:rsidR="00DD38F1" w:rsidRDefault="00DD38F1" w:rsidP="00DD38F1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The National Party</w:t>
      </w:r>
    </w:p>
    <w:p w:rsidR="00DD38F1" w:rsidRDefault="00DD38F1" w:rsidP="00DD38F1">
      <w:pPr>
        <w:rPr>
          <w:rFonts w:ascii="Arial" w:hAnsi="Arial" w:cs="Arial"/>
        </w:rPr>
      </w:pPr>
    </w:p>
    <w:p w:rsidR="00DD38F1" w:rsidRPr="00DD38F1" w:rsidRDefault="00DD38F1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of the following is not an election campaign method?</w:t>
      </w:r>
    </w:p>
    <w:p w:rsidR="003C6899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Debate</w:t>
      </w:r>
    </w:p>
    <w:p w:rsidR="00DD38F1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Talk back radio</w:t>
      </w:r>
    </w:p>
    <w:p w:rsidR="00DD38F1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Social media</w:t>
      </w:r>
    </w:p>
    <w:p w:rsidR="00DD38F1" w:rsidRPr="00942B69" w:rsidRDefault="00DD38F1" w:rsidP="00DD38F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942B69">
        <w:rPr>
          <w:rFonts w:ascii="Arial" w:hAnsi="Arial" w:cs="Arial"/>
        </w:rPr>
        <w:t xml:space="preserve">Protests </w:t>
      </w:r>
    </w:p>
    <w:p w:rsidR="00DD38F1" w:rsidRPr="00DD38F1" w:rsidRDefault="00DD38F1" w:rsidP="00DD38F1">
      <w:pPr>
        <w:rPr>
          <w:rFonts w:ascii="Arial" w:hAnsi="Arial" w:cs="Arial"/>
          <w:highlight w:val="yellow"/>
        </w:rPr>
      </w:pPr>
    </w:p>
    <w:p w:rsidR="00DD38F1" w:rsidRPr="00DD38F1" w:rsidRDefault="00DD38F1" w:rsidP="00DD38F1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Which court doesn’t have a jury?</w:t>
      </w:r>
    </w:p>
    <w:p w:rsid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District Court</w:t>
      </w:r>
    </w:p>
    <w:p w:rsidR="00DD38F1" w:rsidRP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DD38F1">
        <w:rPr>
          <w:rFonts w:ascii="Arial" w:hAnsi="Arial" w:cs="Arial"/>
        </w:rPr>
        <w:t>The High Court</w:t>
      </w:r>
    </w:p>
    <w:p w:rsidR="00DD38F1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Supreme Court</w:t>
      </w:r>
    </w:p>
    <w:p w:rsidR="00DD38F1" w:rsidRPr="00942B69" w:rsidRDefault="00DD38F1" w:rsidP="00DD38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942B69">
        <w:rPr>
          <w:rFonts w:ascii="Arial" w:hAnsi="Arial" w:cs="Arial"/>
        </w:rPr>
        <w:t>The Magistrates Court</w:t>
      </w:r>
    </w:p>
    <w:p w:rsidR="005145D1" w:rsidRPr="00942B69" w:rsidRDefault="005145D1" w:rsidP="00942B6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942B69">
        <w:rPr>
          <w:rFonts w:ascii="Arial" w:hAnsi="Arial" w:cs="Arial"/>
        </w:rPr>
        <w:lastRenderedPageBreak/>
        <w:t xml:space="preserve">Match the law terms on the left </w:t>
      </w:r>
      <w:r w:rsidR="00C57BAC" w:rsidRPr="00942B69">
        <w:rPr>
          <w:rFonts w:ascii="Arial" w:hAnsi="Arial" w:cs="Arial"/>
        </w:rPr>
        <w:t xml:space="preserve">with definitions provided on the </w:t>
      </w:r>
      <w:r w:rsidR="009E6921" w:rsidRPr="00942B69">
        <w:rPr>
          <w:rFonts w:ascii="Arial" w:hAnsi="Arial" w:cs="Arial"/>
        </w:rPr>
        <w:t>right by wri</w:t>
      </w:r>
      <w:r w:rsidR="00526C3C" w:rsidRPr="00942B69">
        <w:rPr>
          <w:rFonts w:ascii="Arial" w:hAnsi="Arial" w:cs="Arial"/>
        </w:rPr>
        <w:t xml:space="preserve">ting the letter of the term that matches the definition in the Answer box.  </w:t>
      </w:r>
      <w:r w:rsidR="00DE6CFA" w:rsidRPr="00942B69">
        <w:rPr>
          <w:rFonts w:ascii="Arial" w:hAnsi="Arial" w:cs="Arial"/>
        </w:rPr>
        <w:tab/>
      </w:r>
      <w:r w:rsidR="00DE6CFA" w:rsidRPr="00942B69">
        <w:rPr>
          <w:rFonts w:ascii="Arial" w:hAnsi="Arial" w:cs="Arial"/>
        </w:rPr>
        <w:tab/>
      </w:r>
      <w:r w:rsidR="00DE6CFA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DD38F1" w:rsidRPr="00942B69">
        <w:rPr>
          <w:rFonts w:ascii="Arial" w:hAnsi="Arial" w:cs="Arial"/>
        </w:rPr>
        <w:tab/>
      </w:r>
      <w:r w:rsidR="00DD38F1" w:rsidRPr="00942B69">
        <w:rPr>
          <w:rFonts w:ascii="Arial" w:hAnsi="Arial" w:cs="Arial"/>
        </w:rPr>
        <w:tab/>
      </w:r>
      <w:r w:rsidR="00DD38F1" w:rsidRPr="00942B69">
        <w:rPr>
          <w:rFonts w:ascii="Arial" w:hAnsi="Arial" w:cs="Arial"/>
        </w:rPr>
        <w:tab/>
      </w:r>
      <w:r w:rsidR="00526C3C" w:rsidRPr="00942B69">
        <w:rPr>
          <w:rFonts w:ascii="Arial" w:hAnsi="Arial" w:cs="Arial"/>
        </w:rPr>
        <w:tab/>
      </w:r>
      <w:r w:rsidR="00DE6CFA" w:rsidRPr="00942B69">
        <w:rPr>
          <w:rFonts w:ascii="Arial" w:hAnsi="Arial" w:cs="Arial"/>
          <w:b/>
        </w:rPr>
        <w:t>(</w:t>
      </w:r>
      <w:r w:rsidR="00DD38F1" w:rsidRPr="00942B69">
        <w:rPr>
          <w:rFonts w:ascii="Arial" w:hAnsi="Arial" w:cs="Arial"/>
          <w:b/>
        </w:rPr>
        <w:t>10</w:t>
      </w:r>
      <w:r w:rsidR="00DE6CFA" w:rsidRPr="00942B69">
        <w:rPr>
          <w:rFonts w:ascii="Arial" w:hAnsi="Arial" w:cs="Arial"/>
          <w:b/>
        </w:rPr>
        <w:t xml:space="preserve"> marks)</w:t>
      </w:r>
      <w:r w:rsidR="00DE6CFA" w:rsidRPr="00942B69">
        <w:rPr>
          <w:rFonts w:ascii="Arial" w:hAnsi="Arial" w:cs="Arial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42"/>
        <w:tblW w:w="10314" w:type="dxa"/>
        <w:tblLook w:val="04A0" w:firstRow="1" w:lastRow="0" w:firstColumn="1" w:lastColumn="0" w:noHBand="0" w:noVBand="1"/>
      </w:tblPr>
      <w:tblGrid>
        <w:gridCol w:w="2895"/>
        <w:gridCol w:w="757"/>
        <w:gridCol w:w="5103"/>
        <w:gridCol w:w="1559"/>
      </w:tblGrid>
      <w:tr w:rsidR="00526C3C" w:rsidTr="00526C3C">
        <w:trPr>
          <w:trHeight w:val="439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  <w:r w:rsidRPr="005145D1">
              <w:rPr>
                <w:rFonts w:ascii="Arial" w:hAnsi="Arial" w:cs="Arial"/>
                <w:b/>
                <w:u w:val="single"/>
              </w:rPr>
              <w:t xml:space="preserve">Term: 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5145D1" w:rsidRDefault="00526C3C" w:rsidP="00526C3C">
            <w:pPr>
              <w:rPr>
                <w:rFonts w:ascii="Arial" w:hAnsi="Arial" w:cs="Arial"/>
                <w:b/>
                <w:u w:val="single"/>
              </w:rPr>
            </w:pPr>
            <w:r w:rsidRPr="005145D1">
              <w:rPr>
                <w:rFonts w:ascii="Arial" w:hAnsi="Arial" w:cs="Arial"/>
                <w:b/>
                <w:u w:val="single"/>
              </w:rPr>
              <w:t xml:space="preserve">Definition: </w:t>
            </w:r>
          </w:p>
        </w:tc>
        <w:tc>
          <w:tcPr>
            <w:tcW w:w="1559" w:type="dxa"/>
            <w:shd w:val="clear" w:color="auto" w:fill="auto"/>
          </w:tcPr>
          <w:p w:rsidR="00526C3C" w:rsidRPr="009E6921" w:rsidRDefault="00526C3C" w:rsidP="00526C3C">
            <w:pPr>
              <w:spacing w:after="200"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Answer: </w:t>
            </w: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tabs>
                <w:tab w:val="left" w:pos="630"/>
              </w:tabs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 xml:space="preserve">Circumstantial </w:t>
            </w:r>
            <w:r>
              <w:rPr>
                <w:rFonts w:ascii="Arial" w:hAnsi="Arial" w:cs="Arial"/>
              </w:rPr>
              <w:t xml:space="preserve">       </w:t>
            </w:r>
            <w:r w:rsidRPr="0080577A">
              <w:rPr>
                <w:rFonts w:ascii="Arial" w:hAnsi="Arial" w:cs="Arial"/>
              </w:rPr>
              <w:t>Evidence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tabs>
                <w:tab w:val="left" w:pos="630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 xml:space="preserve">Direct evidence supports the truth of a matter such as finger prints at a crime scene. </w:t>
            </w:r>
          </w:p>
          <w:p w:rsidR="00526C3C" w:rsidRPr="005145D1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WA Innocence   Project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>Admitting to committing a crime and voluntarily sign a confession.</w:t>
            </w:r>
          </w:p>
          <w:p w:rsidR="00526C3C" w:rsidRPr="00313964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Case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>When a person is found guilty of a crime and is sentenced to either pay a fine or serve a prison sentence.</w:t>
            </w:r>
          </w:p>
          <w:p w:rsidR="00526C3C" w:rsidRPr="005145D1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526C3C" w:rsidRPr="00313964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hAnsi="Arial" w:cs="Arial"/>
              </w:rPr>
              <w:t>When a person is found guilty of a crime however the evidence is flawed and errors have occurred and the person is punished for a crime they did not commit.</w:t>
            </w: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rPr>
          <w:trHeight w:val="1406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Pr="009E6921" w:rsidRDefault="001F2C71" w:rsidP="00526C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284" w:hanging="142"/>
              <w:rPr>
                <w:rFonts w:ascii="Arial" w:hAnsi="Arial" w:cs="Arial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Cold Case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Pr="00526C3C" w:rsidRDefault="00526C3C" w:rsidP="00526C3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hAnsi="Arial" w:cs="Arial"/>
              </w:rPr>
            </w:pPr>
            <w:r w:rsidRPr="0080577A">
              <w:rPr>
                <w:rFonts w:ascii="Arial" w:hAnsi="Arial" w:cs="Arial"/>
              </w:rPr>
              <w:t xml:space="preserve">Evidence which is not direct or scientifically based such as DNA. </w:t>
            </w:r>
          </w:p>
          <w:p w:rsidR="00526C3C" w:rsidRPr="005145D1" w:rsidRDefault="00526C3C" w:rsidP="0080577A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26C3C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526C3C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Conviction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6C3C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  <w:p w:rsidR="00526C3C" w:rsidRDefault="00526C3C" w:rsidP="00526C3C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legal matter that is currently before the court.</w:t>
            </w:r>
          </w:p>
          <w:p w:rsidR="00526C3C" w:rsidRPr="007936BB" w:rsidRDefault="00526C3C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526C3C" w:rsidRPr="009E6921" w:rsidRDefault="00526C3C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Confession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non</w:t>
            </w:r>
            <w:r>
              <w:rPr>
                <w:rFonts w:ascii="Arial" w:eastAsia="Times New Roman" w:hAnsi="Arial" w:cs="Arial"/>
                <w:color w:val="222222"/>
                <w:lang w:eastAsia="en-AU"/>
              </w:rPr>
              <w:t>-</w:t>
            </w: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intentional murder.</w:t>
            </w:r>
          </w:p>
        </w:tc>
        <w:tc>
          <w:tcPr>
            <w:tcW w:w="1559" w:type="dxa"/>
            <w:shd w:val="clear" w:color="auto" w:fill="auto"/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Manslaughter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group of volunteers (university students) and pro-bono lawyers who open cold cases</w:t>
            </w:r>
            <w:r>
              <w:rPr>
                <w:rFonts w:ascii="Arial" w:eastAsia="Times New Roman" w:hAnsi="Arial" w:cs="Arial"/>
                <w:color w:val="222222"/>
                <w:lang w:eastAsia="en-AU"/>
              </w:rPr>
              <w:t>.</w:t>
            </w: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 xml:space="preserve"> </w:t>
            </w:r>
          </w:p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60664D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F2C71">
              <w:rPr>
                <w:rFonts w:ascii="Arial" w:hAnsi="Arial" w:cs="Arial"/>
              </w:rPr>
              <w:t>Wrongful Conviction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>A person committed to advancing a social justice cause.</w:t>
            </w:r>
          </w:p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80577A" w:rsidTr="00526C3C">
        <w:tblPrEx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2895" w:type="dxa"/>
            <w:tcBorders>
              <w:right w:val="single" w:sz="4" w:space="0" w:color="auto"/>
            </w:tcBorders>
          </w:tcPr>
          <w:p w:rsidR="0080577A" w:rsidRDefault="001F2C71" w:rsidP="0080577A">
            <w:pPr>
              <w:pStyle w:val="ListParagraph"/>
              <w:numPr>
                <w:ilvl w:val="0"/>
                <w:numId w:val="23"/>
              </w:numPr>
              <w:ind w:left="284" w:hanging="142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eastAsia="en-AU"/>
              </w:rPr>
              <w:t>Activist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80577A">
              <w:rPr>
                <w:rFonts w:ascii="Arial" w:eastAsia="Times New Roman" w:hAnsi="Arial" w:cs="Arial"/>
                <w:color w:val="222222"/>
                <w:lang w:eastAsia="en-AU"/>
              </w:rPr>
              <w:t xml:space="preserve">A legal matter that is not before the court currently.  The “case file” is re-opened because new evidence has been found. </w:t>
            </w:r>
          </w:p>
          <w:p w:rsidR="0080577A" w:rsidRPr="0080577A" w:rsidRDefault="0080577A" w:rsidP="0080577A">
            <w:pPr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1559" w:type="dxa"/>
            <w:shd w:val="clear" w:color="auto" w:fill="auto"/>
          </w:tcPr>
          <w:p w:rsidR="0080577A" w:rsidRDefault="0080577A" w:rsidP="00526C3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26C3C" w:rsidRDefault="00526C3C" w:rsidP="005145D1">
      <w:pPr>
        <w:rPr>
          <w:rFonts w:ascii="Arial" w:hAnsi="Arial" w:cs="Arial"/>
        </w:rPr>
      </w:pPr>
    </w:p>
    <w:p w:rsidR="00526C3C" w:rsidRDefault="00526C3C" w:rsidP="005145D1">
      <w:pPr>
        <w:rPr>
          <w:rFonts w:ascii="Arial" w:hAnsi="Arial" w:cs="Arial"/>
        </w:rPr>
      </w:pPr>
    </w:p>
    <w:p w:rsidR="00DD38F1" w:rsidRDefault="00DD38F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6C3C" w:rsidRPr="00167E8F" w:rsidRDefault="00167E8F" w:rsidP="005145D1">
      <w:pPr>
        <w:rPr>
          <w:rFonts w:ascii="Arial" w:hAnsi="Arial" w:cs="Arial"/>
          <w:b/>
        </w:rPr>
      </w:pPr>
      <w:r w:rsidRPr="00167E8F">
        <w:rPr>
          <w:rFonts w:ascii="Arial" w:hAnsi="Arial" w:cs="Arial"/>
          <w:b/>
        </w:rPr>
        <w:lastRenderedPageBreak/>
        <w:t>Short answer section</w:t>
      </w:r>
    </w:p>
    <w:p w:rsidR="00DD38F1" w:rsidRPr="00167E8F" w:rsidRDefault="00167E8F" w:rsidP="00167E8F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67E8F">
        <w:rPr>
          <w:rFonts w:ascii="Arial" w:hAnsi="Arial" w:cs="Arial"/>
        </w:rPr>
        <w:t>Answer the following questions using full sentences.</w:t>
      </w:r>
    </w:p>
    <w:p w:rsidR="00901272" w:rsidRDefault="00901272" w:rsidP="00901272">
      <w:pPr>
        <w:rPr>
          <w:rFonts w:ascii="Arial" w:hAnsi="Arial" w:cs="Arial"/>
        </w:rPr>
      </w:pPr>
    </w:p>
    <w:p w:rsidR="00167E8F" w:rsidRPr="00942B69" w:rsidRDefault="00167E8F" w:rsidP="00942B6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942B69">
        <w:rPr>
          <w:rFonts w:ascii="Arial" w:hAnsi="Arial" w:cs="Arial"/>
          <w:b/>
        </w:rPr>
        <w:t>Explain</w:t>
      </w:r>
      <w:r w:rsidRPr="00942B69">
        <w:rPr>
          <w:rFonts w:ascii="Arial" w:hAnsi="Arial" w:cs="Arial"/>
        </w:rPr>
        <w:t xml:space="preserve"> what happened on the night of Rosemary </w:t>
      </w:r>
      <w:r w:rsidR="0060664D" w:rsidRPr="00942B69">
        <w:rPr>
          <w:rFonts w:ascii="Arial" w:hAnsi="Arial" w:cs="Arial"/>
        </w:rPr>
        <w:t>Anderson’s</w:t>
      </w:r>
      <w:r w:rsidRPr="00942B69">
        <w:rPr>
          <w:rFonts w:ascii="Arial" w:hAnsi="Arial" w:cs="Arial"/>
        </w:rPr>
        <w:t xml:space="preserve"> murder.</w:t>
      </w:r>
      <w:r w:rsidR="0060664D" w:rsidRPr="00942B69">
        <w:rPr>
          <w:rFonts w:ascii="Arial" w:hAnsi="Arial" w:cs="Arial"/>
        </w:rPr>
        <w:t xml:space="preserve">                </w:t>
      </w:r>
      <w:r w:rsidR="00696B49" w:rsidRPr="00942B69">
        <w:rPr>
          <w:rFonts w:ascii="Arial" w:hAnsi="Arial" w:cs="Arial"/>
          <w:b/>
        </w:rPr>
        <w:t xml:space="preserve"> (6</w:t>
      </w:r>
      <w:r w:rsidR="0060664D" w:rsidRPr="00942B69">
        <w:rPr>
          <w:rFonts w:ascii="Arial" w:hAnsi="Arial" w:cs="Arial"/>
          <w:b/>
        </w:rPr>
        <w:t xml:space="preserve"> marks)</w:t>
      </w:r>
    </w:p>
    <w:p w:rsidR="00167E8F" w:rsidRPr="00167E8F" w:rsidRDefault="00167E8F" w:rsidP="00167E8F">
      <w:pPr>
        <w:spacing w:line="360" w:lineRule="auto"/>
        <w:rPr>
          <w:rFonts w:ascii="Arial" w:hAnsi="Arial" w:cs="Arial"/>
        </w:rPr>
      </w:pPr>
      <w:r w:rsidRPr="00167E8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42B69" w:rsidRPr="00167E8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  <w:r w:rsidRPr="00167E8F">
        <w:rPr>
          <w:rFonts w:ascii="Arial" w:hAnsi="Arial" w:cs="Arial"/>
        </w:rPr>
        <w:t>_____________________________________________________________________</w:t>
      </w:r>
      <w:r w:rsidR="00942B69" w:rsidRPr="00167E8F"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  <w:r w:rsidRPr="00167E8F">
        <w:rPr>
          <w:rFonts w:ascii="Arial" w:hAnsi="Arial" w:cs="Arial"/>
        </w:rPr>
        <w:t>______________________________________________________________________</w:t>
      </w:r>
      <w:r>
        <w:rPr>
          <w:rFonts w:ascii="Arial" w:hAnsi="Arial" w:cs="Arial"/>
        </w:rPr>
        <w:t>_____________________________</w:t>
      </w:r>
      <w:r w:rsidRPr="00167E8F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__________________________</w:t>
      </w:r>
      <w:r>
        <w:rPr>
          <w:rFonts w:ascii="Arial" w:hAnsi="Arial" w:cs="Arial"/>
        </w:rPr>
        <w:softHyphen/>
        <w:t>_</w:t>
      </w:r>
    </w:p>
    <w:p w:rsidR="00901272" w:rsidRPr="00901272" w:rsidRDefault="00901272" w:rsidP="00901272">
      <w:pPr>
        <w:rPr>
          <w:rFonts w:ascii="Arial" w:hAnsi="Arial" w:cs="Arial"/>
        </w:rPr>
      </w:pPr>
    </w:p>
    <w:p w:rsidR="00167E8F" w:rsidRPr="00942B69" w:rsidRDefault="00167E8F" w:rsidP="00901272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942B69">
        <w:rPr>
          <w:rFonts w:ascii="Arial" w:hAnsi="Arial" w:cs="Arial"/>
          <w:b/>
        </w:rPr>
        <w:t>List</w:t>
      </w:r>
      <w:r w:rsidRPr="00942B69">
        <w:rPr>
          <w:rFonts w:ascii="Arial" w:hAnsi="Arial" w:cs="Arial"/>
        </w:rPr>
        <w:t xml:space="preserve"> the circumstantial evidence used to convict John Button.</w:t>
      </w:r>
      <w:r w:rsidR="0060664D" w:rsidRPr="00942B69">
        <w:rPr>
          <w:rFonts w:ascii="Arial" w:hAnsi="Arial" w:cs="Arial"/>
        </w:rPr>
        <w:tab/>
      </w:r>
      <w:r w:rsidR="0060664D" w:rsidRPr="00942B69">
        <w:rPr>
          <w:rFonts w:ascii="Arial" w:hAnsi="Arial" w:cs="Arial"/>
        </w:rPr>
        <w:tab/>
      </w:r>
      <w:r w:rsidR="00942B69">
        <w:rPr>
          <w:rFonts w:ascii="Arial" w:hAnsi="Arial" w:cs="Arial"/>
        </w:rPr>
        <w:tab/>
      </w:r>
      <w:r w:rsidR="0060664D" w:rsidRPr="00942B69">
        <w:rPr>
          <w:rFonts w:ascii="Arial" w:hAnsi="Arial" w:cs="Arial"/>
        </w:rPr>
        <w:tab/>
      </w:r>
      <w:r w:rsidR="00942B69" w:rsidRPr="00942B69">
        <w:rPr>
          <w:rFonts w:ascii="Arial" w:hAnsi="Arial" w:cs="Arial"/>
          <w:b/>
        </w:rPr>
        <w:t>(4 marks)</w:t>
      </w:r>
      <w:r w:rsidR="0060664D" w:rsidRPr="00942B69">
        <w:rPr>
          <w:rFonts w:ascii="Arial" w:hAnsi="Arial" w:cs="Arial"/>
        </w:rPr>
        <w:tab/>
      </w:r>
      <w:r w:rsidR="0060664D" w:rsidRPr="00942B69">
        <w:rPr>
          <w:rFonts w:ascii="Arial" w:hAnsi="Arial" w:cs="Arial"/>
        </w:rPr>
        <w:tab/>
      </w:r>
      <w:r w:rsidR="0060664D" w:rsidRPr="00942B69">
        <w:rPr>
          <w:rFonts w:ascii="Arial" w:hAnsi="Arial" w:cs="Arial"/>
        </w:rPr>
        <w:tab/>
      </w:r>
      <w:r w:rsidR="0060664D" w:rsidRPr="00942B69">
        <w:rPr>
          <w:rFonts w:ascii="Arial" w:hAnsi="Arial" w:cs="Arial"/>
        </w:rPr>
        <w:tab/>
      </w:r>
      <w:r w:rsidR="0060664D" w:rsidRPr="00942B69">
        <w:rPr>
          <w:rFonts w:ascii="Arial" w:hAnsi="Arial" w:cs="Arial"/>
        </w:rPr>
        <w:tab/>
      </w:r>
      <w:r w:rsidR="0060664D" w:rsidRPr="00942B69">
        <w:rPr>
          <w:rFonts w:ascii="Arial" w:hAnsi="Arial" w:cs="Arial"/>
        </w:rPr>
        <w:tab/>
      </w:r>
      <w:r w:rsidR="00942B69">
        <w:rPr>
          <w:rFonts w:ascii="Arial" w:hAnsi="Arial" w:cs="Arial"/>
        </w:rPr>
        <w:tab/>
      </w:r>
      <w:r w:rsidR="00942B69">
        <w:rPr>
          <w:rFonts w:ascii="Arial" w:hAnsi="Arial" w:cs="Arial"/>
        </w:rPr>
        <w:tab/>
      </w:r>
      <w:r w:rsidR="00942B69">
        <w:rPr>
          <w:rFonts w:ascii="Arial" w:hAnsi="Arial" w:cs="Arial"/>
        </w:rPr>
        <w:tab/>
      </w:r>
      <w:r w:rsidR="00942B69">
        <w:rPr>
          <w:rFonts w:ascii="Arial" w:hAnsi="Arial" w:cs="Arial"/>
        </w:rPr>
        <w:tab/>
      </w:r>
      <w:r w:rsidR="00942B69">
        <w:rPr>
          <w:rFonts w:ascii="Arial" w:hAnsi="Arial" w:cs="Arial"/>
        </w:rPr>
        <w:tab/>
      </w:r>
      <w:r w:rsidR="00942B69">
        <w:rPr>
          <w:rFonts w:ascii="Arial" w:hAnsi="Arial" w:cs="Arial"/>
        </w:rPr>
        <w:tab/>
      </w:r>
      <w:r w:rsidR="00942B69">
        <w:rPr>
          <w:rFonts w:ascii="Arial" w:hAnsi="Arial" w:cs="Arial"/>
        </w:rPr>
        <w:tab/>
      </w:r>
    </w:p>
    <w:p w:rsidR="00167E8F" w:rsidRDefault="00942B69" w:rsidP="00167E8F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60664D">
        <w:rPr>
          <w:rFonts w:ascii="Arial" w:hAnsi="Arial" w:cs="Arial"/>
        </w:rPr>
        <w:t>_</w:t>
      </w:r>
      <w:r w:rsidR="00167E8F" w:rsidRPr="00167E8F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______________________________</w:t>
      </w:r>
    </w:p>
    <w:p w:rsidR="0060664D" w:rsidRPr="00942B69" w:rsidRDefault="0060664D" w:rsidP="00942B69">
      <w:pPr>
        <w:spacing w:line="360" w:lineRule="auto"/>
        <w:ind w:left="720"/>
        <w:rPr>
          <w:rFonts w:ascii="Arial" w:hAnsi="Arial" w:cs="Arial"/>
        </w:rPr>
      </w:pPr>
      <w:r w:rsidRPr="00942B69">
        <w:rPr>
          <w:rFonts w:ascii="Arial" w:hAnsi="Arial" w:cs="Arial"/>
        </w:rPr>
        <w:t>_________________________________</w:t>
      </w:r>
      <w:r w:rsidR="00942B69" w:rsidRPr="00942B69">
        <w:rPr>
          <w:rFonts w:ascii="Arial" w:hAnsi="Arial" w:cs="Arial"/>
        </w:rPr>
        <w:t>__________________________________</w:t>
      </w:r>
      <w:r w:rsidR="00942B69">
        <w:rPr>
          <w:rFonts w:ascii="Arial" w:hAnsi="Arial" w:cs="Arial"/>
        </w:rPr>
        <w:t>___</w:t>
      </w:r>
    </w:p>
    <w:p w:rsidR="00167E8F" w:rsidRPr="00167E8F" w:rsidRDefault="00167E8F" w:rsidP="00167E8F">
      <w:pPr>
        <w:spacing w:line="360" w:lineRule="auto"/>
        <w:rPr>
          <w:rFonts w:ascii="Arial" w:hAnsi="Arial" w:cs="Arial"/>
        </w:rPr>
      </w:pPr>
    </w:p>
    <w:p w:rsidR="00942B69" w:rsidRDefault="00942B69" w:rsidP="00942B6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Pr="00167E8F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______________________________</w:t>
      </w:r>
    </w:p>
    <w:p w:rsidR="00942B69" w:rsidRPr="00942B69" w:rsidRDefault="00942B69" w:rsidP="00942B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942B69">
        <w:rPr>
          <w:rFonts w:ascii="Arial" w:hAnsi="Arial" w:cs="Arial"/>
        </w:rPr>
        <w:t>______________________________________________________________________</w:t>
      </w:r>
    </w:p>
    <w:p w:rsidR="00942B69" w:rsidRPr="00167E8F" w:rsidRDefault="00942B69" w:rsidP="00942B69">
      <w:pPr>
        <w:pStyle w:val="ListParagraph"/>
        <w:spacing w:line="360" w:lineRule="auto"/>
        <w:rPr>
          <w:rFonts w:ascii="Arial" w:hAnsi="Arial" w:cs="Arial"/>
        </w:rPr>
      </w:pPr>
    </w:p>
    <w:p w:rsidR="00942B69" w:rsidRDefault="00942B69" w:rsidP="00942B6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Pr="00167E8F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______________________________</w:t>
      </w:r>
    </w:p>
    <w:p w:rsidR="00942B69" w:rsidRPr="00942B69" w:rsidRDefault="00942B69" w:rsidP="00942B69">
      <w:pPr>
        <w:spacing w:line="360" w:lineRule="auto"/>
        <w:ind w:firstLine="720"/>
        <w:rPr>
          <w:rFonts w:ascii="Arial" w:hAnsi="Arial" w:cs="Arial"/>
        </w:rPr>
      </w:pPr>
      <w:r w:rsidRPr="00942B69">
        <w:rPr>
          <w:rFonts w:ascii="Arial" w:hAnsi="Arial" w:cs="Arial"/>
        </w:rPr>
        <w:t>______________________________________________________________________</w:t>
      </w:r>
    </w:p>
    <w:p w:rsidR="00942B69" w:rsidRPr="00942B69" w:rsidRDefault="00942B69" w:rsidP="00942B69">
      <w:pPr>
        <w:spacing w:line="360" w:lineRule="auto"/>
        <w:rPr>
          <w:rFonts w:ascii="Arial" w:hAnsi="Arial" w:cs="Arial"/>
        </w:rPr>
      </w:pPr>
    </w:p>
    <w:p w:rsidR="00942B69" w:rsidRDefault="00942B69" w:rsidP="00942B6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Pr="00167E8F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______________________________</w:t>
      </w:r>
    </w:p>
    <w:p w:rsidR="00942B69" w:rsidRPr="00942B69" w:rsidRDefault="00942B69" w:rsidP="00942B69">
      <w:pPr>
        <w:spacing w:line="360" w:lineRule="auto"/>
        <w:ind w:firstLine="720"/>
        <w:rPr>
          <w:rFonts w:ascii="Arial" w:hAnsi="Arial" w:cs="Arial"/>
        </w:rPr>
      </w:pPr>
      <w:r w:rsidRPr="00942B69">
        <w:rPr>
          <w:rFonts w:ascii="Arial" w:hAnsi="Arial" w:cs="Arial"/>
        </w:rPr>
        <w:t>______________________________________________________________________</w:t>
      </w:r>
    </w:p>
    <w:p w:rsidR="00942B69" w:rsidRDefault="00942B69" w:rsidP="00901272">
      <w:pPr>
        <w:rPr>
          <w:rFonts w:ascii="Arial" w:hAnsi="Arial" w:cs="Arial"/>
        </w:rPr>
      </w:pPr>
    </w:p>
    <w:p w:rsidR="00167E8F" w:rsidRPr="00942B69" w:rsidRDefault="00527BB0" w:rsidP="00942B6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167E8F" w:rsidRPr="00942B69">
        <w:rPr>
          <w:rFonts w:ascii="Arial" w:hAnsi="Arial" w:cs="Arial"/>
          <w:b/>
        </w:rPr>
        <w:t>List</w:t>
      </w:r>
      <w:r w:rsidR="00167E8F" w:rsidRPr="00942B69">
        <w:rPr>
          <w:rFonts w:ascii="Arial" w:hAnsi="Arial" w:cs="Arial"/>
        </w:rPr>
        <w:t xml:space="preserve"> the new evidence that was used to exonerate John Button in his retrial. </w:t>
      </w:r>
      <w:r w:rsidR="0060664D" w:rsidRPr="00942B69">
        <w:rPr>
          <w:rFonts w:ascii="Arial" w:hAnsi="Arial" w:cs="Arial"/>
        </w:rPr>
        <w:t xml:space="preserve">      </w:t>
      </w:r>
      <w:r w:rsidR="00942B69" w:rsidRPr="00942B69">
        <w:rPr>
          <w:rFonts w:ascii="Arial" w:hAnsi="Arial" w:cs="Arial"/>
          <w:b/>
        </w:rPr>
        <w:t>(4</w:t>
      </w:r>
      <w:r w:rsidR="0060664D" w:rsidRPr="00942B69">
        <w:rPr>
          <w:rFonts w:ascii="Arial" w:hAnsi="Arial" w:cs="Arial"/>
          <w:b/>
        </w:rPr>
        <w:t xml:space="preserve"> marks) </w:t>
      </w:r>
    </w:p>
    <w:p w:rsidR="0060664D" w:rsidRDefault="0060664D" w:rsidP="00167E8F">
      <w:pPr>
        <w:rPr>
          <w:rFonts w:ascii="Arial" w:hAnsi="Arial" w:cs="Arial"/>
        </w:rPr>
      </w:pPr>
    </w:p>
    <w:p w:rsidR="00942B69" w:rsidRDefault="00942B69" w:rsidP="00942B6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Pr="00167E8F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______________________________</w:t>
      </w:r>
    </w:p>
    <w:p w:rsidR="00942B69" w:rsidRPr="00942B69" w:rsidRDefault="00942B69" w:rsidP="00942B69">
      <w:pPr>
        <w:spacing w:line="360" w:lineRule="auto"/>
        <w:ind w:left="720"/>
        <w:rPr>
          <w:rFonts w:ascii="Arial" w:hAnsi="Arial" w:cs="Arial"/>
        </w:rPr>
      </w:pPr>
      <w:r w:rsidRPr="00942B69">
        <w:rPr>
          <w:rFonts w:ascii="Arial" w:hAnsi="Arial" w:cs="Arial"/>
        </w:rPr>
        <w:t>___________________________________________________________________</w:t>
      </w:r>
      <w:r>
        <w:rPr>
          <w:rFonts w:ascii="Arial" w:hAnsi="Arial" w:cs="Arial"/>
        </w:rPr>
        <w:t>___</w:t>
      </w:r>
    </w:p>
    <w:p w:rsidR="00942B69" w:rsidRPr="00167E8F" w:rsidRDefault="00942B69" w:rsidP="00942B69">
      <w:pPr>
        <w:spacing w:line="360" w:lineRule="auto"/>
        <w:rPr>
          <w:rFonts w:ascii="Arial" w:hAnsi="Arial" w:cs="Arial"/>
        </w:rPr>
      </w:pPr>
    </w:p>
    <w:p w:rsidR="00942B69" w:rsidRDefault="00942B69" w:rsidP="00942B6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Pr="00167E8F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______________________________</w:t>
      </w:r>
    </w:p>
    <w:p w:rsidR="00942B69" w:rsidRPr="00942B69" w:rsidRDefault="00942B69" w:rsidP="00942B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942B69">
        <w:rPr>
          <w:rFonts w:ascii="Arial" w:hAnsi="Arial" w:cs="Arial"/>
        </w:rPr>
        <w:t>______________________________________________________________________</w:t>
      </w:r>
    </w:p>
    <w:p w:rsidR="00942B69" w:rsidRPr="00167E8F" w:rsidRDefault="00942B69" w:rsidP="00942B69">
      <w:pPr>
        <w:pStyle w:val="ListParagraph"/>
        <w:spacing w:line="360" w:lineRule="auto"/>
        <w:rPr>
          <w:rFonts w:ascii="Arial" w:hAnsi="Arial" w:cs="Arial"/>
        </w:rPr>
      </w:pPr>
    </w:p>
    <w:p w:rsidR="00942B69" w:rsidRDefault="00942B69" w:rsidP="00942B69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Pr="00167E8F">
        <w:rPr>
          <w:rFonts w:ascii="Arial" w:hAnsi="Arial" w:cs="Arial"/>
        </w:rPr>
        <w:t>______________________________________</w:t>
      </w:r>
      <w:r>
        <w:rPr>
          <w:rFonts w:ascii="Arial" w:hAnsi="Arial" w:cs="Arial"/>
        </w:rPr>
        <w:t>______________________________</w:t>
      </w:r>
    </w:p>
    <w:p w:rsidR="00167E8F" w:rsidRPr="00167E8F" w:rsidRDefault="00942B69" w:rsidP="00942B69">
      <w:pPr>
        <w:pStyle w:val="ListParagraph"/>
        <w:rPr>
          <w:rFonts w:ascii="Arial" w:hAnsi="Arial" w:cs="Arial"/>
        </w:rPr>
      </w:pPr>
      <w:r w:rsidRPr="00942B69">
        <w:rPr>
          <w:rFonts w:ascii="Arial" w:hAnsi="Arial" w:cs="Arial"/>
        </w:rPr>
        <w:t>______________________________________________________________________</w:t>
      </w:r>
    </w:p>
    <w:sectPr w:rsidR="00167E8F" w:rsidRPr="00167E8F" w:rsidSect="00AD09D5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B69" w:rsidRDefault="00942B69" w:rsidP="00564A70">
      <w:r>
        <w:separator/>
      </w:r>
    </w:p>
  </w:endnote>
  <w:endnote w:type="continuationSeparator" w:id="0">
    <w:p w:rsidR="00942B69" w:rsidRDefault="00942B69" w:rsidP="0056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B69" w:rsidRDefault="00942B69">
    <w:pPr>
      <w:pStyle w:val="Footer"/>
      <w:jc w:val="center"/>
    </w:pPr>
  </w:p>
  <w:p w:rsidR="00942B69" w:rsidRDefault="00942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B69" w:rsidRDefault="00942B69" w:rsidP="00564A70">
      <w:r>
        <w:separator/>
      </w:r>
    </w:p>
  </w:footnote>
  <w:footnote w:type="continuationSeparator" w:id="0">
    <w:p w:rsidR="00942B69" w:rsidRDefault="00942B69" w:rsidP="0056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420"/>
    <w:multiLevelType w:val="hybridMultilevel"/>
    <w:tmpl w:val="93D25EC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54617"/>
    <w:multiLevelType w:val="hybridMultilevel"/>
    <w:tmpl w:val="0798D42C"/>
    <w:lvl w:ilvl="0" w:tplc="F930611E">
      <w:start w:val="1"/>
      <w:numFmt w:val="decimal"/>
      <w:lvlText w:val="(%1)"/>
      <w:lvlJc w:val="left"/>
      <w:pPr>
        <w:ind w:left="-349" w:hanging="360"/>
      </w:pPr>
      <w:rPr>
        <w:rFonts w:eastAsia="Times New Roman"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57439"/>
    <w:multiLevelType w:val="hybridMultilevel"/>
    <w:tmpl w:val="607256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42EEF"/>
    <w:multiLevelType w:val="hybridMultilevel"/>
    <w:tmpl w:val="636C8F9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986A61"/>
    <w:multiLevelType w:val="hybridMultilevel"/>
    <w:tmpl w:val="FC86649C"/>
    <w:lvl w:ilvl="0" w:tplc="A36252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272A5"/>
    <w:multiLevelType w:val="hybridMultilevel"/>
    <w:tmpl w:val="335488B0"/>
    <w:lvl w:ilvl="0" w:tplc="A0345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543E3"/>
    <w:multiLevelType w:val="hybridMultilevel"/>
    <w:tmpl w:val="16E4783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22EA3"/>
    <w:multiLevelType w:val="hybridMultilevel"/>
    <w:tmpl w:val="34224CE6"/>
    <w:lvl w:ilvl="0" w:tplc="61A46CA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2249D"/>
    <w:multiLevelType w:val="multilevel"/>
    <w:tmpl w:val="B5FA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2E37A2"/>
    <w:multiLevelType w:val="hybridMultilevel"/>
    <w:tmpl w:val="4F805270"/>
    <w:lvl w:ilvl="0" w:tplc="B70A9D04">
      <w:start w:val="7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7B3254"/>
    <w:multiLevelType w:val="hybridMultilevel"/>
    <w:tmpl w:val="B7E41E5A"/>
    <w:lvl w:ilvl="0" w:tplc="1E4A6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617A8"/>
    <w:multiLevelType w:val="hybridMultilevel"/>
    <w:tmpl w:val="C04E2306"/>
    <w:lvl w:ilvl="0" w:tplc="0BA8A328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D729E"/>
    <w:multiLevelType w:val="hybridMultilevel"/>
    <w:tmpl w:val="5A7A6BD0"/>
    <w:lvl w:ilvl="0" w:tplc="5686C586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>
    <w:nsid w:val="2A9D08D4"/>
    <w:multiLevelType w:val="hybridMultilevel"/>
    <w:tmpl w:val="9B2A2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9263C9"/>
    <w:multiLevelType w:val="hybridMultilevel"/>
    <w:tmpl w:val="ACDE658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D60C56"/>
    <w:multiLevelType w:val="hybridMultilevel"/>
    <w:tmpl w:val="5C6AD51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E47E18"/>
    <w:multiLevelType w:val="hybridMultilevel"/>
    <w:tmpl w:val="329AB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C54A6"/>
    <w:multiLevelType w:val="hybridMultilevel"/>
    <w:tmpl w:val="5C6AD51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121490"/>
    <w:multiLevelType w:val="hybridMultilevel"/>
    <w:tmpl w:val="69AEB5D6"/>
    <w:lvl w:ilvl="0" w:tplc="4D94822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1832BB"/>
    <w:multiLevelType w:val="hybridMultilevel"/>
    <w:tmpl w:val="FE186514"/>
    <w:lvl w:ilvl="0" w:tplc="59987B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F284D"/>
    <w:multiLevelType w:val="hybridMultilevel"/>
    <w:tmpl w:val="9B5A77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7A577D"/>
    <w:multiLevelType w:val="hybridMultilevel"/>
    <w:tmpl w:val="587CFB36"/>
    <w:lvl w:ilvl="0" w:tplc="FBB63C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700B7"/>
    <w:multiLevelType w:val="hybridMultilevel"/>
    <w:tmpl w:val="4B183E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577D94"/>
    <w:multiLevelType w:val="hybridMultilevel"/>
    <w:tmpl w:val="15D043BC"/>
    <w:lvl w:ilvl="0" w:tplc="1BF03A04">
      <w:start w:val="1"/>
      <w:numFmt w:val="decimal"/>
      <w:lvlText w:val="(%1"/>
      <w:lvlJc w:val="left"/>
      <w:pPr>
        <w:ind w:left="77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469" w:hanging="360"/>
      </w:pPr>
    </w:lvl>
    <w:lvl w:ilvl="2" w:tplc="0C09001B" w:tentative="1">
      <w:start w:val="1"/>
      <w:numFmt w:val="lowerRoman"/>
      <w:lvlText w:val="%3."/>
      <w:lvlJc w:val="right"/>
      <w:pPr>
        <w:ind w:left="9189" w:hanging="180"/>
      </w:pPr>
    </w:lvl>
    <w:lvl w:ilvl="3" w:tplc="0C09000F" w:tentative="1">
      <w:start w:val="1"/>
      <w:numFmt w:val="decimal"/>
      <w:lvlText w:val="%4."/>
      <w:lvlJc w:val="left"/>
      <w:pPr>
        <w:ind w:left="9909" w:hanging="360"/>
      </w:pPr>
    </w:lvl>
    <w:lvl w:ilvl="4" w:tplc="0C090019" w:tentative="1">
      <w:start w:val="1"/>
      <w:numFmt w:val="lowerLetter"/>
      <w:lvlText w:val="%5."/>
      <w:lvlJc w:val="left"/>
      <w:pPr>
        <w:ind w:left="10629" w:hanging="360"/>
      </w:pPr>
    </w:lvl>
    <w:lvl w:ilvl="5" w:tplc="0C09001B" w:tentative="1">
      <w:start w:val="1"/>
      <w:numFmt w:val="lowerRoman"/>
      <w:lvlText w:val="%6."/>
      <w:lvlJc w:val="right"/>
      <w:pPr>
        <w:ind w:left="11349" w:hanging="180"/>
      </w:pPr>
    </w:lvl>
    <w:lvl w:ilvl="6" w:tplc="0C09000F" w:tentative="1">
      <w:start w:val="1"/>
      <w:numFmt w:val="decimal"/>
      <w:lvlText w:val="%7."/>
      <w:lvlJc w:val="left"/>
      <w:pPr>
        <w:ind w:left="12069" w:hanging="360"/>
      </w:pPr>
    </w:lvl>
    <w:lvl w:ilvl="7" w:tplc="0C090019" w:tentative="1">
      <w:start w:val="1"/>
      <w:numFmt w:val="lowerLetter"/>
      <w:lvlText w:val="%8."/>
      <w:lvlJc w:val="left"/>
      <w:pPr>
        <w:ind w:left="12789" w:hanging="360"/>
      </w:pPr>
    </w:lvl>
    <w:lvl w:ilvl="8" w:tplc="0C09001B" w:tentative="1">
      <w:start w:val="1"/>
      <w:numFmt w:val="lowerRoman"/>
      <w:lvlText w:val="%9."/>
      <w:lvlJc w:val="right"/>
      <w:pPr>
        <w:ind w:left="13509" w:hanging="180"/>
      </w:pPr>
    </w:lvl>
  </w:abstractNum>
  <w:abstractNum w:abstractNumId="27">
    <w:nsid w:val="57B7541F"/>
    <w:multiLevelType w:val="hybridMultilevel"/>
    <w:tmpl w:val="F452AE5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CD3D59"/>
    <w:multiLevelType w:val="hybridMultilevel"/>
    <w:tmpl w:val="EA9E3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9C6CB7"/>
    <w:multiLevelType w:val="hybridMultilevel"/>
    <w:tmpl w:val="1D8AA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B723A"/>
    <w:multiLevelType w:val="hybridMultilevel"/>
    <w:tmpl w:val="F11EC9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21F27"/>
    <w:multiLevelType w:val="multilevel"/>
    <w:tmpl w:val="86C0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8D13B1"/>
    <w:multiLevelType w:val="hybridMultilevel"/>
    <w:tmpl w:val="B126B3D4"/>
    <w:lvl w:ilvl="0" w:tplc="AE822D6A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" w:hanging="360"/>
      </w:pPr>
    </w:lvl>
    <w:lvl w:ilvl="2" w:tplc="0C09001B" w:tentative="1">
      <w:start w:val="1"/>
      <w:numFmt w:val="lowerRoman"/>
      <w:lvlText w:val="%3."/>
      <w:lvlJc w:val="right"/>
      <w:pPr>
        <w:ind w:left="1091" w:hanging="180"/>
      </w:pPr>
    </w:lvl>
    <w:lvl w:ilvl="3" w:tplc="0C09000F" w:tentative="1">
      <w:start w:val="1"/>
      <w:numFmt w:val="decimal"/>
      <w:lvlText w:val="%4."/>
      <w:lvlJc w:val="left"/>
      <w:pPr>
        <w:ind w:left="1811" w:hanging="360"/>
      </w:pPr>
    </w:lvl>
    <w:lvl w:ilvl="4" w:tplc="0C090019" w:tentative="1">
      <w:start w:val="1"/>
      <w:numFmt w:val="lowerLetter"/>
      <w:lvlText w:val="%5."/>
      <w:lvlJc w:val="left"/>
      <w:pPr>
        <w:ind w:left="2531" w:hanging="360"/>
      </w:pPr>
    </w:lvl>
    <w:lvl w:ilvl="5" w:tplc="0C09001B" w:tentative="1">
      <w:start w:val="1"/>
      <w:numFmt w:val="lowerRoman"/>
      <w:lvlText w:val="%6."/>
      <w:lvlJc w:val="right"/>
      <w:pPr>
        <w:ind w:left="3251" w:hanging="180"/>
      </w:pPr>
    </w:lvl>
    <w:lvl w:ilvl="6" w:tplc="0C09000F" w:tentative="1">
      <w:start w:val="1"/>
      <w:numFmt w:val="decimal"/>
      <w:lvlText w:val="%7."/>
      <w:lvlJc w:val="left"/>
      <w:pPr>
        <w:ind w:left="3971" w:hanging="360"/>
      </w:pPr>
    </w:lvl>
    <w:lvl w:ilvl="7" w:tplc="0C090019" w:tentative="1">
      <w:start w:val="1"/>
      <w:numFmt w:val="lowerLetter"/>
      <w:lvlText w:val="%8."/>
      <w:lvlJc w:val="left"/>
      <w:pPr>
        <w:ind w:left="4691" w:hanging="360"/>
      </w:pPr>
    </w:lvl>
    <w:lvl w:ilvl="8" w:tplc="0C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17"/>
  </w:num>
  <w:num w:numId="3">
    <w:abstractNumId w:val="32"/>
  </w:num>
  <w:num w:numId="4">
    <w:abstractNumId w:val="25"/>
  </w:num>
  <w:num w:numId="5">
    <w:abstractNumId w:val="29"/>
  </w:num>
  <w:num w:numId="6">
    <w:abstractNumId w:val="22"/>
  </w:num>
  <w:num w:numId="7">
    <w:abstractNumId w:val="21"/>
  </w:num>
  <w:num w:numId="8">
    <w:abstractNumId w:val="1"/>
  </w:num>
  <w:num w:numId="9">
    <w:abstractNumId w:val="5"/>
  </w:num>
  <w:num w:numId="10">
    <w:abstractNumId w:val="33"/>
  </w:num>
  <w:num w:numId="11">
    <w:abstractNumId w:val="13"/>
  </w:num>
  <w:num w:numId="12">
    <w:abstractNumId w:val="26"/>
  </w:num>
  <w:num w:numId="13">
    <w:abstractNumId w:val="15"/>
  </w:num>
  <w:num w:numId="14">
    <w:abstractNumId w:val="11"/>
  </w:num>
  <w:num w:numId="15">
    <w:abstractNumId w:val="28"/>
  </w:num>
  <w:num w:numId="16">
    <w:abstractNumId w:val="24"/>
  </w:num>
  <w:num w:numId="17">
    <w:abstractNumId w:val="3"/>
  </w:num>
  <w:num w:numId="18">
    <w:abstractNumId w:val="9"/>
  </w:num>
  <w:num w:numId="19">
    <w:abstractNumId w:val="31"/>
  </w:num>
  <w:num w:numId="20">
    <w:abstractNumId w:val="20"/>
  </w:num>
  <w:num w:numId="21">
    <w:abstractNumId w:val="6"/>
  </w:num>
  <w:num w:numId="22">
    <w:abstractNumId w:val="10"/>
  </w:num>
  <w:num w:numId="23">
    <w:abstractNumId w:val="8"/>
  </w:num>
  <w:num w:numId="24">
    <w:abstractNumId w:val="12"/>
  </w:num>
  <w:num w:numId="25">
    <w:abstractNumId w:val="19"/>
  </w:num>
  <w:num w:numId="26">
    <w:abstractNumId w:val="27"/>
  </w:num>
  <w:num w:numId="27">
    <w:abstractNumId w:val="0"/>
  </w:num>
  <w:num w:numId="28">
    <w:abstractNumId w:val="30"/>
  </w:num>
  <w:num w:numId="29">
    <w:abstractNumId w:val="4"/>
  </w:num>
  <w:num w:numId="30">
    <w:abstractNumId w:val="23"/>
  </w:num>
  <w:num w:numId="31">
    <w:abstractNumId w:val="7"/>
  </w:num>
  <w:num w:numId="32">
    <w:abstractNumId w:val="16"/>
  </w:num>
  <w:num w:numId="33">
    <w:abstractNumId w:val="1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8D"/>
    <w:rsid w:val="0000056F"/>
    <w:rsid w:val="00012C2E"/>
    <w:rsid w:val="00040164"/>
    <w:rsid w:val="0004477B"/>
    <w:rsid w:val="000458FE"/>
    <w:rsid w:val="00053482"/>
    <w:rsid w:val="0007739A"/>
    <w:rsid w:val="000E1308"/>
    <w:rsid w:val="000F5C8D"/>
    <w:rsid w:val="000F63E0"/>
    <w:rsid w:val="00107D9F"/>
    <w:rsid w:val="00146EE3"/>
    <w:rsid w:val="001500F6"/>
    <w:rsid w:val="00157C71"/>
    <w:rsid w:val="00160028"/>
    <w:rsid w:val="00160A74"/>
    <w:rsid w:val="00167E8F"/>
    <w:rsid w:val="0017348A"/>
    <w:rsid w:val="0018289F"/>
    <w:rsid w:val="001A1FC1"/>
    <w:rsid w:val="001B5A2F"/>
    <w:rsid w:val="001D73AE"/>
    <w:rsid w:val="001F2C71"/>
    <w:rsid w:val="001F65F5"/>
    <w:rsid w:val="00202516"/>
    <w:rsid w:val="00204861"/>
    <w:rsid w:val="0022305E"/>
    <w:rsid w:val="00244E9C"/>
    <w:rsid w:val="00244F1C"/>
    <w:rsid w:val="00245688"/>
    <w:rsid w:val="002C0B75"/>
    <w:rsid w:val="002C6CEA"/>
    <w:rsid w:val="002D42F0"/>
    <w:rsid w:val="002D4B93"/>
    <w:rsid w:val="002E2B3D"/>
    <w:rsid w:val="002E5CA8"/>
    <w:rsid w:val="002F29A3"/>
    <w:rsid w:val="00313964"/>
    <w:rsid w:val="00335331"/>
    <w:rsid w:val="00335D19"/>
    <w:rsid w:val="0036255B"/>
    <w:rsid w:val="0037354C"/>
    <w:rsid w:val="003A42AC"/>
    <w:rsid w:val="003B1C6E"/>
    <w:rsid w:val="003B2C49"/>
    <w:rsid w:val="003C6899"/>
    <w:rsid w:val="003F4EFA"/>
    <w:rsid w:val="00404EA4"/>
    <w:rsid w:val="004068E0"/>
    <w:rsid w:val="00432D13"/>
    <w:rsid w:val="00446AB0"/>
    <w:rsid w:val="00447F9F"/>
    <w:rsid w:val="00467D41"/>
    <w:rsid w:val="00471F01"/>
    <w:rsid w:val="004D717A"/>
    <w:rsid w:val="004E2C5F"/>
    <w:rsid w:val="005145D1"/>
    <w:rsid w:val="00517851"/>
    <w:rsid w:val="00525FC5"/>
    <w:rsid w:val="00526C3C"/>
    <w:rsid w:val="00527BB0"/>
    <w:rsid w:val="00537C74"/>
    <w:rsid w:val="005507EC"/>
    <w:rsid w:val="005522BB"/>
    <w:rsid w:val="00564A70"/>
    <w:rsid w:val="0056581C"/>
    <w:rsid w:val="0056632C"/>
    <w:rsid w:val="005703C8"/>
    <w:rsid w:val="0059052C"/>
    <w:rsid w:val="005A00AC"/>
    <w:rsid w:val="005A2B27"/>
    <w:rsid w:val="005B1C7E"/>
    <w:rsid w:val="005D499F"/>
    <w:rsid w:val="005E12DD"/>
    <w:rsid w:val="005E2933"/>
    <w:rsid w:val="005E3E50"/>
    <w:rsid w:val="005F31DD"/>
    <w:rsid w:val="00605E17"/>
    <w:rsid w:val="0060664D"/>
    <w:rsid w:val="00617C02"/>
    <w:rsid w:val="00634F79"/>
    <w:rsid w:val="00646531"/>
    <w:rsid w:val="00696B49"/>
    <w:rsid w:val="006B6C5B"/>
    <w:rsid w:val="006C441D"/>
    <w:rsid w:val="006D19ED"/>
    <w:rsid w:val="006D256F"/>
    <w:rsid w:val="006E44CF"/>
    <w:rsid w:val="006E5777"/>
    <w:rsid w:val="00700F1A"/>
    <w:rsid w:val="00705988"/>
    <w:rsid w:val="00707FB4"/>
    <w:rsid w:val="00712B7D"/>
    <w:rsid w:val="00715692"/>
    <w:rsid w:val="00720363"/>
    <w:rsid w:val="0072400A"/>
    <w:rsid w:val="007422B1"/>
    <w:rsid w:val="00746E9D"/>
    <w:rsid w:val="0077742E"/>
    <w:rsid w:val="007936BB"/>
    <w:rsid w:val="007B3D56"/>
    <w:rsid w:val="007C6708"/>
    <w:rsid w:val="007F0A87"/>
    <w:rsid w:val="007F0C37"/>
    <w:rsid w:val="00803B26"/>
    <w:rsid w:val="0080577A"/>
    <w:rsid w:val="00821A91"/>
    <w:rsid w:val="00870864"/>
    <w:rsid w:val="00884C28"/>
    <w:rsid w:val="008A7EAC"/>
    <w:rsid w:val="008B36E8"/>
    <w:rsid w:val="008C10CA"/>
    <w:rsid w:val="008C43B2"/>
    <w:rsid w:val="008E3C93"/>
    <w:rsid w:val="00901272"/>
    <w:rsid w:val="00904B39"/>
    <w:rsid w:val="009220BB"/>
    <w:rsid w:val="00942B69"/>
    <w:rsid w:val="00947DF2"/>
    <w:rsid w:val="0095296E"/>
    <w:rsid w:val="009E6921"/>
    <w:rsid w:val="009F67C2"/>
    <w:rsid w:val="00A304EC"/>
    <w:rsid w:val="00A34B83"/>
    <w:rsid w:val="00A459E4"/>
    <w:rsid w:val="00A651C7"/>
    <w:rsid w:val="00A80FE0"/>
    <w:rsid w:val="00AB0D3C"/>
    <w:rsid w:val="00AB348F"/>
    <w:rsid w:val="00AB6493"/>
    <w:rsid w:val="00AD09D5"/>
    <w:rsid w:val="00AD0C03"/>
    <w:rsid w:val="00AD52C4"/>
    <w:rsid w:val="00AD7FF5"/>
    <w:rsid w:val="00AF6539"/>
    <w:rsid w:val="00B20B1C"/>
    <w:rsid w:val="00B371A1"/>
    <w:rsid w:val="00B50B24"/>
    <w:rsid w:val="00B56140"/>
    <w:rsid w:val="00BC2127"/>
    <w:rsid w:val="00BC561D"/>
    <w:rsid w:val="00BD1D21"/>
    <w:rsid w:val="00BF4504"/>
    <w:rsid w:val="00C23E26"/>
    <w:rsid w:val="00C573DF"/>
    <w:rsid w:val="00C57BAC"/>
    <w:rsid w:val="00C64920"/>
    <w:rsid w:val="00C951ED"/>
    <w:rsid w:val="00CA758A"/>
    <w:rsid w:val="00CB412B"/>
    <w:rsid w:val="00CC4A00"/>
    <w:rsid w:val="00CD2108"/>
    <w:rsid w:val="00CF2D60"/>
    <w:rsid w:val="00D364CA"/>
    <w:rsid w:val="00D433A7"/>
    <w:rsid w:val="00D439CB"/>
    <w:rsid w:val="00DB002E"/>
    <w:rsid w:val="00DD38F1"/>
    <w:rsid w:val="00DE6CFA"/>
    <w:rsid w:val="00E2672F"/>
    <w:rsid w:val="00E33917"/>
    <w:rsid w:val="00E63E62"/>
    <w:rsid w:val="00E97C36"/>
    <w:rsid w:val="00EA3D5B"/>
    <w:rsid w:val="00EA65CB"/>
    <w:rsid w:val="00EB7E3E"/>
    <w:rsid w:val="00ED4F8D"/>
    <w:rsid w:val="00F07936"/>
    <w:rsid w:val="00F223CC"/>
    <w:rsid w:val="00F32EBD"/>
    <w:rsid w:val="00F374FF"/>
    <w:rsid w:val="00FA41B8"/>
    <w:rsid w:val="00F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7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72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D"/>
    <w:pPr>
      <w:ind w:left="720"/>
      <w:contextualSpacing/>
    </w:pPr>
  </w:style>
  <w:style w:type="table" w:styleId="TableGrid">
    <w:name w:val="Table Grid"/>
    <w:basedOn w:val="TableNormal"/>
    <w:uiPriority w:val="59"/>
    <w:rsid w:val="00A34B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6F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A70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64A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A70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236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0832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0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3480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8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86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33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75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21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89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6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99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506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662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2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959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74312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94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1254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68990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9674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6371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5342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3868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0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9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279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3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42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95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5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5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62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96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95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437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5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716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686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07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374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1115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208554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1902708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24550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C140F-C04B-432F-A74B-774D357B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F9E09BC5</Template>
  <TotalTime>15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ALLENBY Rebecca</cp:lastModifiedBy>
  <cp:revision>8</cp:revision>
  <cp:lastPrinted>2017-05-31T09:00:00Z</cp:lastPrinted>
  <dcterms:created xsi:type="dcterms:W3CDTF">2017-05-31T08:53:00Z</dcterms:created>
  <dcterms:modified xsi:type="dcterms:W3CDTF">2017-05-31T09:07:00Z</dcterms:modified>
</cp:coreProperties>
</file>