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1DA" w:rsidRPr="002531DA" w:rsidRDefault="00845063" w:rsidP="002531DA">
      <w:pPr>
        <w:spacing w:after="0" w:line="240" w:lineRule="auto"/>
        <w:outlineLvl w:val="0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  <w:r w:rsidRPr="002531DA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A27BF" wp14:editId="72F3A01A">
                <wp:simplePos x="0" y="0"/>
                <wp:positionH relativeFrom="column">
                  <wp:posOffset>292100</wp:posOffset>
                </wp:positionH>
                <wp:positionV relativeFrom="paragraph">
                  <wp:posOffset>-177800</wp:posOffset>
                </wp:positionV>
                <wp:extent cx="4429125" cy="901700"/>
                <wp:effectExtent l="0" t="0" r="285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901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43F4" w:rsidRDefault="000143F4" w:rsidP="002531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 /</w:t>
                            </w:r>
                            <w:r w:rsidR="002733D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or ______ %   Complete on the day of the test     </w:t>
                            </w:r>
                          </w:p>
                          <w:p w:rsidR="000143F4" w:rsidRDefault="000143F4" w:rsidP="002531DA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pt;margin-top:-14pt;width:348.75pt;height: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" fillcolor="window" strokecolor="#f79646" strokeweight="2pt">
                <v:textbox>
                  <w:txbxContent>
                    <w:p w:rsidR="000143F4" w:rsidRDefault="000143F4" w:rsidP="002531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>
                        <w:rPr>
                          <w:sz w:val="18"/>
                          <w:szCs w:val="18"/>
                        </w:rPr>
                        <w:t>____ /</w:t>
                      </w:r>
                      <w:r w:rsidR="002733D1">
                        <w:rPr>
                          <w:sz w:val="18"/>
                          <w:szCs w:val="18"/>
                        </w:rPr>
                        <w:t>25</w:t>
                      </w:r>
                      <w:r>
                        <w:rPr>
                          <w:sz w:val="18"/>
                          <w:szCs w:val="18"/>
                        </w:rPr>
                        <w:t xml:space="preserve">     or ______ %   Complete on the day of the test     </w:t>
                      </w:r>
                    </w:p>
                    <w:p w:rsidR="000143F4" w:rsidRDefault="000143F4" w:rsidP="002531DA">
                      <w:pPr>
                        <w:jc w:val="center"/>
                      </w:pPr>
                      <w:r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2531DA" w:rsidRPr="002531DA" w:rsidRDefault="002531DA" w:rsidP="002531DA">
      <w:pPr>
        <w:spacing w:after="0" w:line="240" w:lineRule="auto"/>
        <w:outlineLvl w:val="0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2531DA" w:rsidRPr="002531DA" w:rsidRDefault="002531DA" w:rsidP="002531DA">
      <w:pPr>
        <w:spacing w:after="0" w:line="240" w:lineRule="auto"/>
        <w:outlineLvl w:val="0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845063" w:rsidRDefault="00845063" w:rsidP="002531DA">
      <w:pPr>
        <w:spacing w:after="0" w:line="240" w:lineRule="auto"/>
        <w:ind w:left="-426"/>
        <w:outlineLvl w:val="0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2531DA" w:rsidRPr="002531DA" w:rsidRDefault="002531DA" w:rsidP="002531DA">
      <w:pPr>
        <w:spacing w:after="0" w:line="240" w:lineRule="auto"/>
        <w:ind w:left="-426"/>
        <w:outlineLvl w:val="0"/>
        <w:rPr>
          <w:rFonts w:ascii="Arial" w:eastAsia="Times New Roman" w:hAnsi="Arial" w:cs="Arial"/>
          <w:b/>
          <w:sz w:val="32"/>
          <w:szCs w:val="32"/>
          <w:lang w:eastAsia="en-AU"/>
        </w:rPr>
      </w:pPr>
      <w:r w:rsidRPr="002531DA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DC17ED" wp14:editId="028EBA97">
                <wp:simplePos x="0" y="0"/>
                <wp:positionH relativeFrom="column">
                  <wp:posOffset>4686300</wp:posOffset>
                </wp:positionH>
                <wp:positionV relativeFrom="paragraph">
                  <wp:posOffset>-456565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71600" cy="1257300"/>
                          <a:chOff x="0" y="0"/>
                          <a:chExt cx="1179360" cy="936000"/>
                        </a:xfrm>
                      </wpg:grpSpPr>
                      <wps:wsp>
                        <wps:cNvPr id="7" name="Rectangle 7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43F4" w:rsidRDefault="000143F4" w:rsidP="002531DA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left:0;text-align:left;margin-left:369pt;margin-top:-35.95pt;width:108pt;height:99pt;z-index:251659264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">
                <v:rect id="Rectangle 7" o:spid="_x0000_s1028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rasMA&#10;AADaAAAADwAAAGRycy9kb3ducmV2LnhtbESPQWvCQBSE74X+h+UVvJlNiqjErFIKgVx6qJqDt0f2&#10;NQnJvg3ZbYz++q4g9DjMzDdMdphNLyYaXWtZQRLFIIgrq1uuFZxP+XILwnlkjb1lUnAjB4f960uG&#10;qbZX/qbp6GsRIOxSVNB4P6RSuqohgy6yA3Hwfuxo0Ac51lKPeA1w08v3OF5Lgy2HhQYH+myo6o6/&#10;RkG56u7l5fblEnvn0q/nvCqKXKnF2/yxA+Fp9v/hZ7vQCjb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ra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0143F4" w:rsidRDefault="000143F4" w:rsidP="002531DA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9Tfq/AAAA2gAAAA8AAABkcnMvZG93bnJldi54bWxET8uKwjAU3Qv+Q7iCO00VnJGOUUQQCi58&#10;FZzlpbnTdmxuShNr/HuzGJjl4bxXm2Aa0VPnassKZtMEBHFhdc2lgvy6nyxBOI+ssbFMCl7kYLMe&#10;DlaYavvkM/UXX4oYwi5FBZX3bSqlKyoy6Ka2JY7cj+0M+gi7UuoOnzHcNHKeJB/SYM2xocKWdhUV&#10;98vDKNjZz9PicM5CkH39m2fH27c+sFLjUdh+gfAU/L/4z51pBXFrvBJv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vU36vwAAANoAAAAPAAAAAAAAAAAAAAAAAJ8CAABk&#10;cnMvZG93bnJldi54bWxQSwUGAAAAAAQABAD3AAAAiwMAAAAA&#10;" fillcolor="green" stroked="t" strokecolor="white" strokeweight="0">
                  <v:imagedata r:id="rId7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2531DA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Name:                             _______</w:t>
      </w:r>
      <w:r w:rsidRPr="002531DA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  </w:t>
      </w:r>
      <w:r w:rsidRPr="002531DA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Teacher:                             </w:t>
      </w:r>
      <w:r w:rsidRPr="002531DA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2531DA">
        <w:rPr>
          <w:rFonts w:ascii="Arial" w:eastAsia="Times New Roman" w:hAnsi="Arial" w:cs="Arial"/>
          <w:b/>
          <w:sz w:val="32"/>
          <w:szCs w:val="32"/>
          <w:lang w:eastAsia="en-AU"/>
        </w:rPr>
        <w:tab/>
      </w:r>
      <w:r w:rsidRPr="002531DA">
        <w:rPr>
          <w:rFonts w:ascii="Arial" w:eastAsia="Times New Roman" w:hAnsi="Arial" w:cs="Arial"/>
          <w:b/>
          <w:sz w:val="32"/>
          <w:szCs w:val="32"/>
          <w:lang w:eastAsia="en-AU"/>
        </w:rPr>
        <w:tab/>
      </w:r>
      <w:r w:rsidRPr="002531DA">
        <w:rPr>
          <w:rFonts w:ascii="Arial" w:eastAsia="Times New Roman" w:hAnsi="Arial" w:cs="Arial"/>
          <w:b/>
          <w:sz w:val="32"/>
          <w:szCs w:val="32"/>
          <w:lang w:eastAsia="en-AU"/>
        </w:rPr>
        <w:tab/>
        <w:t xml:space="preserve">               </w:t>
      </w:r>
    </w:p>
    <w:p w:rsidR="002531DA" w:rsidRPr="002531DA" w:rsidRDefault="002531DA" w:rsidP="002531DA">
      <w:pPr>
        <w:spacing w:after="0" w:line="240" w:lineRule="auto"/>
        <w:ind w:left="720" w:firstLine="720"/>
        <w:outlineLvl w:val="0"/>
        <w:rPr>
          <w:rFonts w:ascii="Arial" w:eastAsia="Times New Roman" w:hAnsi="Arial" w:cs="Arial"/>
          <w:sz w:val="32"/>
          <w:szCs w:val="32"/>
          <w:u w:val="single"/>
          <w:lang w:eastAsia="en-AU"/>
        </w:rPr>
      </w:pPr>
      <w:r w:rsidRPr="002531DA">
        <w:rPr>
          <w:rFonts w:ascii="Arial" w:eastAsia="Times New Roman" w:hAnsi="Arial" w:cs="Arial"/>
          <w:sz w:val="32"/>
          <w:szCs w:val="32"/>
          <w:u w:val="single"/>
          <w:lang w:eastAsia="en-AU"/>
        </w:rPr>
        <w:t>Yr 9 Humanities &amp; Social Sciences:</w:t>
      </w:r>
    </w:p>
    <w:p w:rsidR="002531DA" w:rsidRPr="00786569" w:rsidRDefault="002531DA" w:rsidP="00786569">
      <w:pPr>
        <w:spacing w:after="0" w:line="240" w:lineRule="auto"/>
        <w:outlineLvl w:val="0"/>
        <w:rPr>
          <w:rFonts w:ascii="Arial" w:eastAsia="Times New Roman" w:hAnsi="Arial" w:cs="Arial"/>
          <w:i/>
          <w:sz w:val="32"/>
          <w:szCs w:val="32"/>
          <w:u w:val="single"/>
          <w:lang w:eastAsia="en-AU"/>
        </w:rPr>
      </w:pPr>
      <w:r w:rsidRPr="002531DA">
        <w:rPr>
          <w:rFonts w:ascii="Arial" w:eastAsia="Times New Roman" w:hAnsi="Arial" w:cs="Arial"/>
          <w:i/>
          <w:sz w:val="32"/>
          <w:szCs w:val="32"/>
          <w:lang w:eastAsia="en-AU"/>
        </w:rPr>
        <w:t xml:space="preserve">                 </w:t>
      </w:r>
      <w:r w:rsidR="00786569">
        <w:rPr>
          <w:rFonts w:ascii="Arial" w:eastAsia="Times New Roman" w:hAnsi="Arial" w:cs="Arial"/>
          <w:i/>
          <w:sz w:val="32"/>
          <w:szCs w:val="32"/>
          <w:u w:val="single"/>
          <w:lang w:eastAsia="en-AU"/>
        </w:rPr>
        <w:t>The Making of the Modern World</w:t>
      </w:r>
    </w:p>
    <w:tbl>
      <w:tblPr>
        <w:tblpPr w:leftFromText="180" w:rightFromText="180" w:bottomFromText="200" w:vertAnchor="text" w:horzAnchor="margin" w:tblpX="-232" w:tblpY="322"/>
        <w:tblW w:w="2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644"/>
        <w:gridCol w:w="1077"/>
      </w:tblGrid>
      <w:tr w:rsidR="002531DA" w:rsidRPr="002531DA" w:rsidTr="002531DA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DA" w:rsidRPr="002531DA" w:rsidRDefault="002531DA" w:rsidP="002531DA">
            <w:pPr>
              <w:spacing w:after="0"/>
              <w:rPr>
                <w:rFonts w:ascii="Arial" w:eastAsia="MS Mincho" w:hAnsi="Arial" w:cs="Arial"/>
                <w:sz w:val="24"/>
                <w:szCs w:val="24"/>
                <w:lang w:eastAsia="en-AU"/>
              </w:rPr>
            </w:pPr>
            <w:r w:rsidRPr="002531D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Total marks</w:t>
            </w:r>
          </w:p>
          <w:p w:rsidR="002531DA" w:rsidRPr="002531DA" w:rsidRDefault="002531DA" w:rsidP="002531DA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2531DA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/</w:t>
            </w:r>
            <w:r w:rsidR="002733D1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25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DA" w:rsidRPr="002531DA" w:rsidRDefault="002531DA" w:rsidP="002531DA">
            <w:pPr>
              <w:spacing w:after="0"/>
              <w:rPr>
                <w:rFonts w:ascii="Arial" w:eastAsia="MS Mincho" w:hAnsi="Arial" w:cs="Arial"/>
                <w:b/>
                <w:sz w:val="24"/>
                <w:szCs w:val="24"/>
                <w:lang w:eastAsia="en-AU"/>
              </w:rPr>
            </w:pPr>
          </w:p>
          <w:p w:rsidR="002531DA" w:rsidRPr="002531DA" w:rsidRDefault="002531DA" w:rsidP="002531DA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2531DA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%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DA" w:rsidRPr="002531DA" w:rsidRDefault="002531DA" w:rsidP="002531DA">
            <w:pPr>
              <w:spacing w:after="0"/>
              <w:rPr>
                <w:rFonts w:ascii="Arial" w:eastAsia="MS Mincho" w:hAnsi="Arial" w:cs="Arial"/>
                <w:b/>
                <w:sz w:val="24"/>
                <w:szCs w:val="24"/>
                <w:lang w:eastAsia="en-AU"/>
              </w:rPr>
            </w:pPr>
          </w:p>
          <w:p w:rsidR="002531DA" w:rsidRPr="002531DA" w:rsidRDefault="002531DA" w:rsidP="002531DA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2531DA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Weight</w:t>
            </w:r>
          </w:p>
          <w:p w:rsidR="002531DA" w:rsidRPr="002531DA" w:rsidRDefault="00845063" w:rsidP="002531DA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 xml:space="preserve">5 </w:t>
            </w:r>
            <w:r w:rsidR="002531DA" w:rsidRPr="002531DA"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  <w:t>%</w:t>
            </w:r>
          </w:p>
        </w:tc>
      </w:tr>
      <w:tr w:rsidR="002531DA" w:rsidRPr="002531DA" w:rsidTr="002531DA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DA" w:rsidRPr="002531DA" w:rsidRDefault="002531DA" w:rsidP="002531DA">
            <w:pPr>
              <w:spacing w:after="0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DA" w:rsidRPr="002531DA" w:rsidRDefault="002531DA" w:rsidP="002531DA">
            <w:pPr>
              <w:spacing w:after="0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DA" w:rsidRPr="002531DA" w:rsidRDefault="002531DA" w:rsidP="002531DA">
            <w:pPr>
              <w:spacing w:after="0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</w:tr>
    </w:tbl>
    <w:p w:rsidR="002531DA" w:rsidRPr="002531DA" w:rsidRDefault="002531DA" w:rsidP="002531DA">
      <w:pPr>
        <w:spacing w:after="0" w:line="240" w:lineRule="auto"/>
        <w:ind w:firstLine="720"/>
        <w:jc w:val="center"/>
        <w:rPr>
          <w:rFonts w:ascii="Arial" w:eastAsia="MS Mincho" w:hAnsi="Arial" w:cs="Arial"/>
          <w:i/>
          <w:sz w:val="40"/>
          <w:szCs w:val="40"/>
        </w:rPr>
      </w:pPr>
    </w:p>
    <w:p w:rsidR="002531DA" w:rsidRPr="002531DA" w:rsidRDefault="0049730B" w:rsidP="002531DA">
      <w:pPr>
        <w:spacing w:after="0" w:line="240" w:lineRule="auto"/>
        <w:outlineLvl w:val="0"/>
        <w:rPr>
          <w:rFonts w:ascii="Arial" w:eastAsia="Times New Roman" w:hAnsi="Arial" w:cs="Arial"/>
          <w:b/>
          <w:i/>
          <w:sz w:val="32"/>
          <w:szCs w:val="32"/>
          <w:lang w:eastAsia="en-AU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n-AU"/>
        </w:rPr>
        <w:t>Task 4B</w:t>
      </w:r>
      <w:r w:rsidR="002531DA" w:rsidRPr="002531DA">
        <w:rPr>
          <w:rFonts w:ascii="Arial" w:eastAsia="Times New Roman" w:hAnsi="Arial" w:cs="Arial"/>
          <w:b/>
          <w:i/>
          <w:sz w:val="32"/>
          <w:szCs w:val="32"/>
          <w:lang w:eastAsia="en-AU"/>
        </w:rPr>
        <w:t xml:space="preserve">: </w:t>
      </w:r>
    </w:p>
    <w:p w:rsidR="0049730B" w:rsidRPr="00016DB0" w:rsidRDefault="002531DA" w:rsidP="002531DA">
      <w:pPr>
        <w:spacing w:after="0" w:line="240" w:lineRule="auto"/>
        <w:outlineLvl w:val="0"/>
        <w:rPr>
          <w:rFonts w:ascii="Arial" w:eastAsia="Times New Roman" w:hAnsi="Arial" w:cs="Arial"/>
          <w:b/>
          <w:i/>
          <w:lang w:eastAsia="en-AU"/>
        </w:rPr>
      </w:pPr>
      <w:r w:rsidRPr="002531DA">
        <w:rPr>
          <w:rFonts w:ascii="Arial" w:eastAsia="Times New Roman" w:hAnsi="Arial" w:cs="Arial"/>
          <w:b/>
          <w:i/>
          <w:sz w:val="56"/>
          <w:szCs w:val="56"/>
          <w:lang w:eastAsia="en-AU"/>
        </w:rPr>
        <w:t xml:space="preserve">  </w:t>
      </w:r>
    </w:p>
    <w:p w:rsidR="00F64DFB" w:rsidRDefault="00F64DFB" w:rsidP="00754F53">
      <w:pPr>
        <w:spacing w:after="0" w:line="240" w:lineRule="auto"/>
        <w:outlineLvl w:val="0"/>
        <w:rPr>
          <w:rFonts w:ascii="Arial" w:eastAsia="Times New Roman" w:hAnsi="Arial" w:cs="Arial"/>
          <w:b/>
          <w:i/>
          <w:sz w:val="40"/>
          <w:szCs w:val="40"/>
          <w:lang w:eastAsia="en-AU"/>
        </w:rPr>
      </w:pPr>
      <w:r>
        <w:rPr>
          <w:rFonts w:ascii="Arial" w:eastAsia="Times New Roman" w:hAnsi="Arial" w:cs="Arial"/>
          <w:b/>
          <w:i/>
          <w:sz w:val="40"/>
          <w:szCs w:val="40"/>
          <w:lang w:eastAsia="en-AU"/>
        </w:rPr>
        <w:t>World War I</w:t>
      </w:r>
    </w:p>
    <w:p w:rsidR="002531DA" w:rsidRDefault="0049730B" w:rsidP="00F64DFB">
      <w:pPr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i/>
          <w:sz w:val="40"/>
          <w:szCs w:val="40"/>
          <w:lang w:eastAsia="en-AU"/>
        </w:rPr>
        <w:t>Validation</w:t>
      </w:r>
      <w:r w:rsidR="00754F53">
        <w:rPr>
          <w:rFonts w:ascii="Arial" w:eastAsia="Times New Roman" w:hAnsi="Arial" w:cs="Arial"/>
          <w:b/>
          <w:i/>
          <w:sz w:val="40"/>
          <w:szCs w:val="40"/>
          <w:lang w:eastAsia="en-AU"/>
        </w:rPr>
        <w:t xml:space="preserve"> </w:t>
      </w:r>
      <w:r w:rsidR="00F64DFB">
        <w:rPr>
          <w:rFonts w:ascii="Arial" w:eastAsia="Times New Roman" w:hAnsi="Arial" w:cs="Arial"/>
          <w:b/>
          <w:i/>
          <w:sz w:val="40"/>
          <w:szCs w:val="40"/>
          <w:lang w:eastAsia="en-AU"/>
        </w:rPr>
        <w:t>Task Part B</w:t>
      </w:r>
    </w:p>
    <w:p w:rsidR="000902BF" w:rsidRDefault="000902BF" w:rsidP="002531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754F53" w:rsidRPr="002531DA" w:rsidRDefault="00754F53" w:rsidP="002531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2918D1" w:rsidRDefault="00845063" w:rsidP="00754F53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Identify the four main causes of </w:t>
      </w:r>
      <w:r w:rsidR="00FC0D33">
        <w:rPr>
          <w:rFonts w:ascii="Arial" w:eastAsia="Times New Roman" w:hAnsi="Arial" w:cs="Arial"/>
          <w:b/>
          <w:sz w:val="28"/>
          <w:szCs w:val="28"/>
          <w:lang w:eastAsia="en-AU"/>
        </w:rPr>
        <w:t>World War I</w:t>
      </w:r>
      <w:r w:rsidR="00786569"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and the trigger which ignited the Great War</w:t>
      </w:r>
      <w:r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. </w:t>
      </w:r>
      <w:r w:rsidR="00574A33">
        <w:rPr>
          <w:rFonts w:ascii="Arial" w:eastAsia="Times New Roman" w:hAnsi="Arial" w:cs="Arial"/>
          <w:b/>
          <w:sz w:val="28"/>
          <w:szCs w:val="28"/>
          <w:lang w:eastAsia="en-AU"/>
        </w:rPr>
        <w:t>Use correct spelling</w:t>
      </w:r>
      <w:r w:rsidR="00B25162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and punctuation</w:t>
      </w:r>
      <w:r w:rsidR="00574A3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. </w:t>
      </w:r>
      <w:r w:rsidR="002918D1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      </w:t>
      </w:r>
      <w:r w:rsidR="00FC0D3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="00FC0D33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FC0D33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2918D1" w:rsidRPr="003B3FB6">
        <w:rPr>
          <w:rFonts w:ascii="Arial" w:eastAsia="Times New Roman" w:hAnsi="Arial" w:cs="Arial"/>
          <w:b/>
          <w:sz w:val="32"/>
          <w:szCs w:val="32"/>
          <w:lang w:eastAsia="en-AU"/>
        </w:rPr>
        <w:t>/6</w:t>
      </w:r>
    </w:p>
    <w:p w:rsidR="002918D1" w:rsidRDefault="002918D1" w:rsidP="002918D1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754F53" w:rsidRDefault="00754F53" w:rsidP="002918D1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(I)</w:t>
      </w:r>
      <w:r w:rsidR="00F036EE"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</w:t>
      </w:r>
      <w:r w:rsidR="00F64DFB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_______________________________(1)</w:t>
      </w:r>
      <w:r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(II)</w:t>
      </w:r>
      <w:r w:rsidR="00F036EE"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</w:t>
      </w:r>
      <w:r w:rsidR="00F64DFB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 (1)</w:t>
      </w:r>
      <w:r w:rsidR="00F64DFB" w:rsidRPr="00F64DFB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(III)</w:t>
      </w:r>
      <w:r w:rsidR="00F036EE"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</w:t>
      </w:r>
      <w:r w:rsidR="00F64DFB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______________________________(1) </w:t>
      </w:r>
      <w:r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(IV)</w:t>
      </w:r>
      <w:r w:rsidR="00F036EE"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</w:t>
      </w:r>
      <w:r w:rsidR="00F64DFB">
        <w:rPr>
          <w:rFonts w:ascii="Arial" w:eastAsia="Times New Roman" w:hAnsi="Arial" w:cs="Arial"/>
          <w:b/>
          <w:sz w:val="28"/>
          <w:szCs w:val="28"/>
          <w:lang w:eastAsia="en-AU"/>
        </w:rPr>
        <w:t>_</w:t>
      </w:r>
      <w:r w:rsidR="00F036EE"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___</w:t>
      </w:r>
      <w:r w:rsidR="00F64DFB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_(1) </w:t>
      </w:r>
      <w:r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Trigger:</w:t>
      </w:r>
      <w:r w:rsidR="00F036EE" w:rsidRPr="00754F53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918D1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_______________________________(2)</w:t>
      </w:r>
    </w:p>
    <w:p w:rsidR="002918D1" w:rsidRDefault="002918D1" w:rsidP="002918D1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754F53" w:rsidRPr="00F302F0" w:rsidRDefault="002E12E3" w:rsidP="00754F53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Explain </w:t>
      </w:r>
      <w:r w:rsidR="00754F53" w:rsidRPr="00183E59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 two</w:t>
      </w:r>
      <w:r w:rsidR="002F0A2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of the</w:t>
      </w:r>
      <w:r w:rsidR="00754F5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causes</w:t>
      </w:r>
      <w:r w:rsidR="002F0A2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of WWI</w:t>
      </w:r>
      <w:r w:rsidR="00754F5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in detail. Use full sentences.       </w:t>
      </w:r>
      <w:r w:rsidR="00E04DB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   </w:t>
      </w:r>
      <w:r w:rsidR="00754F5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="00E04DBC" w:rsidRPr="00E04DBC">
        <w:rPr>
          <w:rFonts w:ascii="Arial" w:eastAsia="Times New Roman" w:hAnsi="Arial" w:cs="Arial"/>
          <w:b/>
          <w:sz w:val="32"/>
          <w:szCs w:val="32"/>
          <w:lang w:eastAsia="en-AU"/>
        </w:rPr>
        <w:t>/10</w:t>
      </w:r>
      <w:r w:rsidR="00754F5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                           </w:t>
      </w:r>
      <w:r w:rsidR="00754F53" w:rsidRPr="00F302F0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              </w:t>
      </w:r>
    </w:p>
    <w:p w:rsidR="00FC0D33" w:rsidRDefault="00FC0D33" w:rsidP="00754F53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FC0D33" w:rsidRDefault="00FC0D33" w:rsidP="00754F53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Cause 1:   _______________________________________________________ (1)</w:t>
      </w:r>
    </w:p>
    <w:p w:rsidR="00FC0D33" w:rsidRDefault="00FC0D33" w:rsidP="00754F53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</w:t>
      </w:r>
    </w:p>
    <w:p w:rsidR="00FC0D33" w:rsidRDefault="00FC0D33" w:rsidP="00754F53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</w:t>
      </w:r>
    </w:p>
    <w:p w:rsidR="00754F53" w:rsidRDefault="00FC0D33" w:rsidP="00754F53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</w:t>
      </w:r>
      <w:r w:rsidR="00B25162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_________________________________________________________________________________________________________________________________________________________________________________________________________</w:t>
      </w:r>
      <w:r w:rsidR="003B3FB6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</w:t>
      </w:r>
    </w:p>
    <w:p w:rsidR="003B3FB6" w:rsidRDefault="003B3FB6" w:rsidP="00754F53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B42D8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______________________________(4)</w:t>
      </w:r>
    </w:p>
    <w:p w:rsidR="003B3FB6" w:rsidRDefault="003B3FB6" w:rsidP="00754F53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3B3FB6" w:rsidRDefault="003B3FB6" w:rsidP="00754F53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Cause 2: ________________________________________________________ (1)</w:t>
      </w:r>
    </w:p>
    <w:p w:rsidR="003B3FB6" w:rsidRDefault="003B3FB6" w:rsidP="00754F53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</w:t>
      </w:r>
    </w:p>
    <w:p w:rsidR="000E3DFD" w:rsidRDefault="00F82F05" w:rsidP="00754F53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________________________________________________________________________________________________________________________________________________________________________</w:t>
      </w:r>
      <w:r w:rsidR="00845063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</w:t>
      </w:r>
      <w:r w:rsidR="00F670CB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________________________________________________________________________________________________________________________________________</w:t>
      </w:r>
    </w:p>
    <w:p w:rsidR="00183E59" w:rsidRDefault="000E3DFD" w:rsidP="00754F53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</w:t>
      </w:r>
      <w:r w:rsidR="00C7216E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902BF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</w:t>
      </w:r>
    </w:p>
    <w:p w:rsidR="00754F53" w:rsidRPr="00A02C6F" w:rsidRDefault="00754F53" w:rsidP="00754F53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B42D8">
        <w:rPr>
          <w:rFonts w:ascii="Arial" w:eastAsia="Times New Roman" w:hAnsi="Arial" w:cs="Arial"/>
          <w:b/>
          <w:sz w:val="28"/>
          <w:szCs w:val="28"/>
          <w:lang w:eastAsia="en-AU"/>
        </w:rPr>
        <w:t>_____________________________(4)</w:t>
      </w:r>
    </w:p>
    <w:p w:rsidR="005957A0" w:rsidRPr="00986A0E" w:rsidRDefault="009F2D3C" w:rsidP="00986A0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lastRenderedPageBreak/>
        <w:t xml:space="preserve">   </w:t>
      </w:r>
      <w:r w:rsidR="005957A0" w:rsidRPr="00174A92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Consider </w:t>
      </w:r>
      <w:r w:rsidR="00C23FE1">
        <w:rPr>
          <w:rFonts w:ascii="Arial" w:eastAsia="Times New Roman" w:hAnsi="Arial" w:cs="Arial"/>
          <w:b/>
          <w:sz w:val="28"/>
          <w:szCs w:val="28"/>
          <w:lang w:eastAsia="en-AU"/>
        </w:rPr>
        <w:t>Sources 1,2 and 3.</w:t>
      </w:r>
      <w:r w:rsidR="0084506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="00C23FE1">
        <w:rPr>
          <w:rFonts w:ascii="Arial" w:eastAsia="Times New Roman" w:hAnsi="Arial" w:cs="Arial"/>
          <w:b/>
          <w:sz w:val="28"/>
          <w:szCs w:val="28"/>
          <w:lang w:eastAsia="en-AU"/>
        </w:rPr>
        <w:t>Explain</w:t>
      </w:r>
      <w:r w:rsidR="0084506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="00C56BD6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the </w:t>
      </w:r>
      <w:r w:rsidR="00D25560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reasons </w:t>
      </w:r>
      <w:r w:rsidR="0084506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Australian men </w:t>
      </w:r>
      <w:r w:rsidR="00C56BD6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voluntarily </w:t>
      </w:r>
      <w:r w:rsidR="00996F8A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enlisted for </w:t>
      </w:r>
      <w:r w:rsidR="00C23FE1">
        <w:rPr>
          <w:rFonts w:ascii="Arial" w:eastAsia="Times New Roman" w:hAnsi="Arial" w:cs="Arial"/>
          <w:b/>
          <w:sz w:val="28"/>
          <w:szCs w:val="28"/>
          <w:lang w:eastAsia="en-AU"/>
        </w:rPr>
        <w:t>World War I.</w:t>
      </w:r>
      <w:r w:rsidR="00996F8A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 </w:t>
      </w:r>
      <w:r w:rsidR="00996F8A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996F8A" w:rsidRPr="00986A0E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996F8A" w:rsidRPr="00986A0E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996F8A" w:rsidRPr="00986A0E">
        <w:rPr>
          <w:rFonts w:ascii="Arial" w:eastAsia="Times New Roman" w:hAnsi="Arial" w:cs="Arial"/>
          <w:b/>
          <w:sz w:val="28"/>
          <w:szCs w:val="28"/>
          <w:lang w:eastAsia="en-AU"/>
        </w:rPr>
        <w:tab/>
        <w:t xml:space="preserve">                           </w:t>
      </w:r>
      <w:r w:rsidR="00845063" w:rsidRPr="009F2D3C">
        <w:rPr>
          <w:rFonts w:ascii="Arial" w:eastAsia="Times New Roman" w:hAnsi="Arial" w:cs="Arial"/>
          <w:b/>
          <w:sz w:val="32"/>
          <w:szCs w:val="32"/>
          <w:lang w:eastAsia="en-AU"/>
        </w:rPr>
        <w:t>/</w:t>
      </w:r>
      <w:r w:rsidR="00C23FE1" w:rsidRPr="009F2D3C">
        <w:rPr>
          <w:rFonts w:ascii="Arial" w:eastAsia="Times New Roman" w:hAnsi="Arial" w:cs="Arial"/>
          <w:b/>
          <w:sz w:val="32"/>
          <w:szCs w:val="32"/>
          <w:lang w:eastAsia="en-AU"/>
        </w:rPr>
        <w:t>9</w:t>
      </w:r>
    </w:p>
    <w:p w:rsidR="00986A0E" w:rsidRDefault="00986A0E" w:rsidP="00986A0E">
      <w:pPr>
        <w:pStyle w:val="ListParagraph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986A0E" w:rsidRPr="00C9587C" w:rsidRDefault="00C9587C" w:rsidP="00986A0E">
      <w:pPr>
        <w:pStyle w:val="ListParagraph"/>
        <w:spacing w:after="0" w:line="240" w:lineRule="auto"/>
        <w:rPr>
          <w:rFonts w:ascii="Arial" w:eastAsia="Times New Roman" w:hAnsi="Arial" w:cs="Arial"/>
          <w:b/>
          <w:sz w:val="32"/>
          <w:szCs w:val="32"/>
          <w:highlight w:val="yellow"/>
          <w:lang w:eastAsia="en-AU"/>
        </w:rPr>
      </w:pPr>
      <w:r w:rsidRPr="00C9587C">
        <w:rPr>
          <w:rFonts w:ascii="Arial" w:eastAsia="Times New Roman" w:hAnsi="Arial" w:cs="Arial"/>
          <w:b/>
          <w:sz w:val="32"/>
          <w:szCs w:val="32"/>
          <w:highlight w:val="yellow"/>
          <w:lang w:eastAsia="en-AU"/>
        </w:rPr>
        <w:t xml:space="preserve">***** </w:t>
      </w:r>
      <w:r w:rsidR="00986A0E" w:rsidRPr="00C9587C">
        <w:rPr>
          <w:rFonts w:ascii="Arial" w:eastAsia="Times New Roman" w:hAnsi="Arial" w:cs="Arial"/>
          <w:b/>
          <w:sz w:val="32"/>
          <w:szCs w:val="32"/>
          <w:highlight w:val="yellow"/>
          <w:u w:val="single"/>
          <w:lang w:eastAsia="en-AU"/>
        </w:rPr>
        <w:t>Note</w:t>
      </w:r>
      <w:r w:rsidR="00986A0E" w:rsidRPr="00C9587C">
        <w:rPr>
          <w:rFonts w:ascii="Arial" w:eastAsia="Times New Roman" w:hAnsi="Arial" w:cs="Arial"/>
          <w:b/>
          <w:sz w:val="32"/>
          <w:szCs w:val="32"/>
          <w:highlight w:val="yellow"/>
          <w:lang w:eastAsia="en-AU"/>
        </w:rPr>
        <w:t xml:space="preserve">: A good answer will make reference to the Source eg - </w:t>
      </w:r>
    </w:p>
    <w:p w:rsidR="00986A0E" w:rsidRPr="00C9587C" w:rsidRDefault="00986A0E" w:rsidP="009F2D3C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b/>
          <w:i/>
          <w:sz w:val="32"/>
          <w:szCs w:val="32"/>
          <w:highlight w:val="yellow"/>
          <w:lang w:eastAsia="en-AU"/>
        </w:rPr>
      </w:pPr>
      <w:r w:rsidRPr="00C9587C">
        <w:rPr>
          <w:rFonts w:ascii="Arial" w:eastAsia="Times New Roman" w:hAnsi="Arial" w:cs="Arial"/>
          <w:b/>
          <w:i/>
          <w:sz w:val="32"/>
          <w:szCs w:val="32"/>
          <w:highlight w:val="yellow"/>
          <w:lang w:eastAsia="en-AU"/>
        </w:rPr>
        <w:t>With reference to Source 1……..</w:t>
      </w:r>
    </w:p>
    <w:p w:rsidR="00986A0E" w:rsidRPr="00C9587C" w:rsidRDefault="00986A0E" w:rsidP="009F2D3C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b/>
          <w:i/>
          <w:sz w:val="32"/>
          <w:szCs w:val="32"/>
          <w:lang w:eastAsia="en-AU"/>
        </w:rPr>
      </w:pPr>
      <w:r w:rsidRPr="00C9587C">
        <w:rPr>
          <w:rFonts w:ascii="Arial" w:eastAsia="Times New Roman" w:hAnsi="Arial" w:cs="Arial"/>
          <w:b/>
          <w:i/>
          <w:sz w:val="32"/>
          <w:szCs w:val="32"/>
          <w:highlight w:val="yellow"/>
          <w:lang w:eastAsia="en-AU"/>
        </w:rPr>
        <w:t>As shown in Source 1……….</w:t>
      </w:r>
      <w:r w:rsidRPr="00C9587C">
        <w:rPr>
          <w:rFonts w:ascii="Arial" w:eastAsia="Times New Roman" w:hAnsi="Arial" w:cs="Arial"/>
          <w:b/>
          <w:i/>
          <w:sz w:val="32"/>
          <w:szCs w:val="32"/>
          <w:lang w:eastAsia="en-AU"/>
        </w:rPr>
        <w:t xml:space="preserve">     </w:t>
      </w:r>
    </w:p>
    <w:p w:rsidR="00C9587C" w:rsidRPr="00986A0E" w:rsidRDefault="00C9587C" w:rsidP="00986A0E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</w:p>
    <w:p w:rsidR="005957A0" w:rsidRPr="00BB213E" w:rsidRDefault="005957A0" w:rsidP="005957A0">
      <w:pPr>
        <w:pStyle w:val="ListParagraph"/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n-A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8"/>
        <w:gridCol w:w="6006"/>
      </w:tblGrid>
      <w:tr w:rsidR="00C9587C" w:rsidTr="000031BC">
        <w:tc>
          <w:tcPr>
            <w:tcW w:w="4284" w:type="dxa"/>
          </w:tcPr>
          <w:p w:rsidR="000143F4" w:rsidRDefault="000143F4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F044E46" wp14:editId="533B9D4F">
                  <wp:extent cx="2764022" cy="3708400"/>
                  <wp:effectExtent l="0" t="0" r="0" b="6350"/>
                  <wp:docPr id="3" name="Picture 3" descr="\\E4039S01SV001.indigo.schools.internal\fsE4039S01-StaffFolders$\E4081033\My Documents\My Pictures\WW1 Propoganda\WW1 Propoganda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E4039S01SV001.indigo.schools.internal\fsE4039S01-StaffFolders$\E4081033\My Documents\My Pictures\WW1 Propoganda\WW1 Propoganda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637" cy="3728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</w:tcPr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C9587C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</w:p>
          <w:p w:rsidR="00C9587C" w:rsidRDefault="005E1A3B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 xml:space="preserve">                       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 xml:space="preserve">                                          /3</w:t>
            </w:r>
          </w:p>
        </w:tc>
      </w:tr>
      <w:tr w:rsidR="00C9587C" w:rsidTr="000031BC">
        <w:tc>
          <w:tcPr>
            <w:tcW w:w="4284" w:type="dxa"/>
          </w:tcPr>
          <w:p w:rsidR="000143F4" w:rsidRDefault="000143F4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10EBD49" wp14:editId="1D806E57">
                  <wp:extent cx="2567618" cy="3860800"/>
                  <wp:effectExtent l="0" t="0" r="4445" b="6350"/>
                  <wp:docPr id="1" name="Picture 1" descr="\\E4039S01SV001.indigo.schools.internal\fsE4039S01-StaffFolders$\E4081033\My Documents\My Pictures\WW1 Propoganda\WW1 Propoganda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E4039S01SV001.indigo.schools.internal\fsE4039S01-StaffFolders$\E4081033\My Documents\My Pictures\WW1 Propoganda\WW1 Propoganda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55" cy="386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</w:tcPr>
          <w:p w:rsidR="0060026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C9587C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</w:p>
          <w:p w:rsidR="00C9587C" w:rsidRDefault="005E1A3B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 xml:space="preserve">                                                                  /3</w:t>
            </w:r>
          </w:p>
        </w:tc>
      </w:tr>
      <w:tr w:rsidR="00C9587C" w:rsidTr="000031BC">
        <w:trPr>
          <w:trHeight w:val="4552"/>
        </w:trPr>
        <w:tc>
          <w:tcPr>
            <w:tcW w:w="4284" w:type="dxa"/>
          </w:tcPr>
          <w:p w:rsidR="000143F4" w:rsidRDefault="000143F4" w:rsidP="005957A0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2362C82F" wp14:editId="1FA672C4">
                  <wp:extent cx="2733510" cy="3632200"/>
                  <wp:effectExtent l="0" t="0" r="0" b="6350"/>
                  <wp:docPr id="2" name="Picture 2" descr="\\E4039S01SV001.indigo.schools.internal\fsE4039S01-StaffFolders$\E4081033\My Documents\My Pictures\WW1 Propoganda\WW1 Propoganda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E4039S01SV001.indigo.schools.internal\fsE4039S01-StaffFolders$\E4081033\My Documents\My Pictures\WW1 Propoganda\WW1 Propoganda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143" cy="363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</w:tcPr>
          <w:p w:rsidR="0060026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>_____________________________________</w:t>
            </w:r>
          </w:p>
          <w:p w:rsidR="00C9587C" w:rsidRDefault="00C9587C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</w:p>
          <w:p w:rsidR="00C9587C" w:rsidRDefault="00112EC5" w:rsidP="00C9587C">
            <w:pPr>
              <w:pStyle w:val="ListParagraph"/>
              <w:ind w:left="0"/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AU"/>
              </w:rPr>
              <w:t xml:space="preserve">                                                                    /3</w:t>
            </w:r>
          </w:p>
        </w:tc>
      </w:tr>
    </w:tbl>
    <w:p w:rsidR="002531DA" w:rsidRDefault="002531DA" w:rsidP="00845063"/>
    <w:p w:rsidR="000031BC" w:rsidRDefault="000031BC" w:rsidP="00845063"/>
    <w:p w:rsidR="000031BC" w:rsidRDefault="000031BC" w:rsidP="00845063"/>
    <w:p w:rsidR="000031BC" w:rsidRDefault="000031BC" w:rsidP="00845063"/>
    <w:p w:rsidR="000031BC" w:rsidRDefault="000031BC" w:rsidP="00845063"/>
    <w:p w:rsidR="000031BC" w:rsidRDefault="000031BC" w:rsidP="00845063"/>
    <w:p w:rsidR="000031BC" w:rsidRDefault="000031BC" w:rsidP="00845063"/>
    <w:p w:rsidR="000031BC" w:rsidRPr="000031BC" w:rsidRDefault="000031BC" w:rsidP="000031BC">
      <w:pPr>
        <w:jc w:val="center"/>
        <w:rPr>
          <w:rFonts w:ascii="Arial" w:hAnsi="Arial" w:cs="Arial"/>
          <w:sz w:val="28"/>
          <w:szCs w:val="28"/>
        </w:rPr>
      </w:pPr>
      <w:r w:rsidRPr="000031BC">
        <w:rPr>
          <w:rFonts w:ascii="Arial" w:hAnsi="Arial" w:cs="Arial"/>
          <w:sz w:val="28"/>
          <w:szCs w:val="28"/>
        </w:rPr>
        <w:t>END OF TEST</w:t>
      </w:r>
    </w:p>
    <w:sectPr w:rsidR="000031BC" w:rsidRPr="000031BC" w:rsidSect="00595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55BE"/>
    <w:multiLevelType w:val="hybridMultilevel"/>
    <w:tmpl w:val="91145942"/>
    <w:lvl w:ilvl="0" w:tplc="389E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04FCB"/>
    <w:multiLevelType w:val="hybridMultilevel"/>
    <w:tmpl w:val="E3A82210"/>
    <w:lvl w:ilvl="0" w:tplc="B48862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92B66"/>
    <w:multiLevelType w:val="hybridMultilevel"/>
    <w:tmpl w:val="0448A2C4"/>
    <w:lvl w:ilvl="0" w:tplc="3036E5D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91ADD"/>
    <w:multiLevelType w:val="hybridMultilevel"/>
    <w:tmpl w:val="C62AEA9C"/>
    <w:lvl w:ilvl="0" w:tplc="04DE2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2A"/>
    <w:rsid w:val="000031BC"/>
    <w:rsid w:val="0000669B"/>
    <w:rsid w:val="000143F4"/>
    <w:rsid w:val="00016DB0"/>
    <w:rsid w:val="000902BF"/>
    <w:rsid w:val="000E3DFD"/>
    <w:rsid w:val="00112EC5"/>
    <w:rsid w:val="001517E8"/>
    <w:rsid w:val="00174A92"/>
    <w:rsid w:val="001772A9"/>
    <w:rsid w:val="00183E59"/>
    <w:rsid w:val="001F4B08"/>
    <w:rsid w:val="00210D2A"/>
    <w:rsid w:val="00231749"/>
    <w:rsid w:val="002531DA"/>
    <w:rsid w:val="002733D1"/>
    <w:rsid w:val="002827CA"/>
    <w:rsid w:val="00284EB3"/>
    <w:rsid w:val="002918D1"/>
    <w:rsid w:val="002A6AE1"/>
    <w:rsid w:val="002C1FEF"/>
    <w:rsid w:val="002E12E3"/>
    <w:rsid w:val="002F0A2C"/>
    <w:rsid w:val="00302FBA"/>
    <w:rsid w:val="003B3FB6"/>
    <w:rsid w:val="003D3D77"/>
    <w:rsid w:val="00423528"/>
    <w:rsid w:val="00435C36"/>
    <w:rsid w:val="00443E54"/>
    <w:rsid w:val="00456265"/>
    <w:rsid w:val="00482C7B"/>
    <w:rsid w:val="0049730B"/>
    <w:rsid w:val="004B43D1"/>
    <w:rsid w:val="00574A33"/>
    <w:rsid w:val="005957A0"/>
    <w:rsid w:val="005E12FE"/>
    <w:rsid w:val="005E1A3B"/>
    <w:rsid w:val="0060026C"/>
    <w:rsid w:val="00654682"/>
    <w:rsid w:val="0066138D"/>
    <w:rsid w:val="006E554E"/>
    <w:rsid w:val="00750271"/>
    <w:rsid w:val="00754F53"/>
    <w:rsid w:val="00786569"/>
    <w:rsid w:val="007C6475"/>
    <w:rsid w:val="00836782"/>
    <w:rsid w:val="00837668"/>
    <w:rsid w:val="00845063"/>
    <w:rsid w:val="0087184A"/>
    <w:rsid w:val="008D35A5"/>
    <w:rsid w:val="0091248A"/>
    <w:rsid w:val="00986A0E"/>
    <w:rsid w:val="00996F8A"/>
    <w:rsid w:val="009F2BC7"/>
    <w:rsid w:val="009F2D3C"/>
    <w:rsid w:val="00A02C6F"/>
    <w:rsid w:val="00A74D0B"/>
    <w:rsid w:val="00AA10B7"/>
    <w:rsid w:val="00B13BA3"/>
    <w:rsid w:val="00B25162"/>
    <w:rsid w:val="00B6217F"/>
    <w:rsid w:val="00B86ACA"/>
    <w:rsid w:val="00BB213E"/>
    <w:rsid w:val="00BB42D8"/>
    <w:rsid w:val="00C23FE1"/>
    <w:rsid w:val="00C56BD6"/>
    <w:rsid w:val="00C7216E"/>
    <w:rsid w:val="00C9587C"/>
    <w:rsid w:val="00D25560"/>
    <w:rsid w:val="00D54225"/>
    <w:rsid w:val="00D65876"/>
    <w:rsid w:val="00D91112"/>
    <w:rsid w:val="00E04DBC"/>
    <w:rsid w:val="00E92DF8"/>
    <w:rsid w:val="00EB6FD8"/>
    <w:rsid w:val="00F036EE"/>
    <w:rsid w:val="00F23F98"/>
    <w:rsid w:val="00F302F0"/>
    <w:rsid w:val="00F616E4"/>
    <w:rsid w:val="00F64DFB"/>
    <w:rsid w:val="00F670CB"/>
    <w:rsid w:val="00F82F05"/>
    <w:rsid w:val="00FC0D33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7A0"/>
    <w:pPr>
      <w:ind w:left="720"/>
      <w:contextualSpacing/>
    </w:pPr>
  </w:style>
  <w:style w:type="table" w:styleId="TableGrid">
    <w:name w:val="Table Grid"/>
    <w:basedOn w:val="TableNormal"/>
    <w:uiPriority w:val="59"/>
    <w:rsid w:val="00014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7A0"/>
    <w:pPr>
      <w:ind w:left="720"/>
      <w:contextualSpacing/>
    </w:pPr>
  </w:style>
  <w:style w:type="table" w:styleId="TableGrid">
    <w:name w:val="Table Grid"/>
    <w:basedOn w:val="TableNormal"/>
    <w:uiPriority w:val="59"/>
    <w:rsid w:val="00014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1483E8E8</Template>
  <TotalTime>0</TotalTime>
  <Pages>4</Pages>
  <Words>910</Words>
  <Characters>5187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ALLENBY Rebecca</cp:lastModifiedBy>
  <cp:revision>2</cp:revision>
  <cp:lastPrinted>2017-03-23T09:52:00Z</cp:lastPrinted>
  <dcterms:created xsi:type="dcterms:W3CDTF">2017-04-01T07:10:00Z</dcterms:created>
  <dcterms:modified xsi:type="dcterms:W3CDTF">2017-04-01T07:10:00Z</dcterms:modified>
</cp:coreProperties>
</file>