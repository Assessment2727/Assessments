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11" w:rsidRDefault="00410FB5">
      <w:pPr>
        <w:rPr>
          <w:rFonts w:ascii="Arial" w:hAnsi="Arial" w:cs="Arial"/>
          <w:b/>
          <w:sz w:val="24"/>
          <w:szCs w:val="24"/>
        </w:rPr>
      </w:pPr>
      <w:r w:rsidRPr="00410FB5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8595FC" wp14:editId="02D7B3E6">
            <wp:simplePos x="0" y="0"/>
            <wp:positionH relativeFrom="margin">
              <wp:posOffset>-100208</wp:posOffset>
            </wp:positionH>
            <wp:positionV relativeFrom="margin">
              <wp:posOffset>413681</wp:posOffset>
            </wp:positionV>
            <wp:extent cx="5711825" cy="4145915"/>
            <wp:effectExtent l="0" t="0" r="3175" b="6985"/>
            <wp:wrapSquare wrapText="bothSides"/>
            <wp:docPr id="1" name="Picture 1" descr="Image result for cartoon + global food crisis + pop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cartoon + global food crisis + popul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10FB5">
        <w:rPr>
          <w:rFonts w:ascii="Arial" w:hAnsi="Arial" w:cs="Arial"/>
          <w:b/>
          <w:sz w:val="24"/>
          <w:szCs w:val="24"/>
        </w:rPr>
        <w:t xml:space="preserve">Source </w:t>
      </w:r>
      <w:r>
        <w:rPr>
          <w:rFonts w:ascii="Arial" w:hAnsi="Arial" w:cs="Arial"/>
          <w:b/>
          <w:sz w:val="24"/>
          <w:szCs w:val="24"/>
        </w:rPr>
        <w:t xml:space="preserve">2: </w:t>
      </w:r>
    </w:p>
    <w:p w:rsidR="00410FB5" w:rsidRPr="00410FB5" w:rsidRDefault="00410FB5" w:rsidP="00410FB5">
      <w:pPr>
        <w:tabs>
          <w:tab w:val="left" w:pos="2132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410FB5">
        <w:rPr>
          <w:rFonts w:ascii="Arial" w:eastAsia="Times New Roman" w:hAnsi="Arial" w:cs="Arial"/>
          <w:b/>
          <w:sz w:val="24"/>
          <w:szCs w:val="24"/>
          <w:lang w:eastAsia="en-AU"/>
        </w:rPr>
        <w:t>http://www.cartoonistgroup.com/subject/The-Production-Comics-and-Cartoons-by-Joel+Pett%27s+Editorial+Cartoons.php</w:t>
      </w:r>
    </w:p>
    <w:p w:rsidR="00410FB5" w:rsidRPr="00410FB5" w:rsidRDefault="00410F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Retrieved on 17/8/2017 </w:t>
      </w:r>
      <w:bookmarkStart w:id="0" w:name="_GoBack"/>
      <w:bookmarkEnd w:id="0"/>
    </w:p>
    <w:sectPr w:rsidR="00410FB5" w:rsidRPr="0041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FB5" w:rsidRDefault="00410FB5" w:rsidP="00410FB5">
      <w:pPr>
        <w:spacing w:after="0" w:line="240" w:lineRule="auto"/>
      </w:pPr>
      <w:r>
        <w:separator/>
      </w:r>
    </w:p>
  </w:endnote>
  <w:endnote w:type="continuationSeparator" w:id="0">
    <w:p w:rsidR="00410FB5" w:rsidRDefault="00410FB5" w:rsidP="00410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FB5" w:rsidRDefault="00410FB5" w:rsidP="00410FB5">
      <w:pPr>
        <w:spacing w:after="0" w:line="240" w:lineRule="auto"/>
      </w:pPr>
      <w:r>
        <w:separator/>
      </w:r>
    </w:p>
  </w:footnote>
  <w:footnote w:type="continuationSeparator" w:id="0">
    <w:p w:rsidR="00410FB5" w:rsidRDefault="00410FB5" w:rsidP="00410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FB5"/>
    <w:rsid w:val="00000C29"/>
    <w:rsid w:val="00004FC9"/>
    <w:rsid w:val="0008554F"/>
    <w:rsid w:val="00086CC1"/>
    <w:rsid w:val="000E665B"/>
    <w:rsid w:val="000F2B46"/>
    <w:rsid w:val="00131914"/>
    <w:rsid w:val="0014321F"/>
    <w:rsid w:val="0016372F"/>
    <w:rsid w:val="001D0EE1"/>
    <w:rsid w:val="001E46FB"/>
    <w:rsid w:val="001F0541"/>
    <w:rsid w:val="00266B31"/>
    <w:rsid w:val="002750CE"/>
    <w:rsid w:val="002A5D67"/>
    <w:rsid w:val="002C19EB"/>
    <w:rsid w:val="00351BAB"/>
    <w:rsid w:val="00352BC7"/>
    <w:rsid w:val="00353C5A"/>
    <w:rsid w:val="003B0A4B"/>
    <w:rsid w:val="003C6BEB"/>
    <w:rsid w:val="00410FB5"/>
    <w:rsid w:val="0042644B"/>
    <w:rsid w:val="00450B00"/>
    <w:rsid w:val="004C15FF"/>
    <w:rsid w:val="004D0AF5"/>
    <w:rsid w:val="004D506E"/>
    <w:rsid w:val="00585409"/>
    <w:rsid w:val="005B3FF2"/>
    <w:rsid w:val="0060224C"/>
    <w:rsid w:val="0061701F"/>
    <w:rsid w:val="00624047"/>
    <w:rsid w:val="00630D2A"/>
    <w:rsid w:val="00633373"/>
    <w:rsid w:val="006971FF"/>
    <w:rsid w:val="007079A9"/>
    <w:rsid w:val="00724ACD"/>
    <w:rsid w:val="007418F4"/>
    <w:rsid w:val="007A2715"/>
    <w:rsid w:val="00802128"/>
    <w:rsid w:val="00872F8E"/>
    <w:rsid w:val="008B4F16"/>
    <w:rsid w:val="008C5824"/>
    <w:rsid w:val="009314E9"/>
    <w:rsid w:val="00946E4D"/>
    <w:rsid w:val="00954E06"/>
    <w:rsid w:val="0098464D"/>
    <w:rsid w:val="009F5581"/>
    <w:rsid w:val="00A02C1D"/>
    <w:rsid w:val="00A5264B"/>
    <w:rsid w:val="00A54D74"/>
    <w:rsid w:val="00AB4870"/>
    <w:rsid w:val="00AC35B8"/>
    <w:rsid w:val="00B00F9E"/>
    <w:rsid w:val="00B03EEF"/>
    <w:rsid w:val="00B41FA6"/>
    <w:rsid w:val="00BD3A2D"/>
    <w:rsid w:val="00BF30FF"/>
    <w:rsid w:val="00C0175B"/>
    <w:rsid w:val="00CA1F62"/>
    <w:rsid w:val="00CC025A"/>
    <w:rsid w:val="00CF040B"/>
    <w:rsid w:val="00CF0A12"/>
    <w:rsid w:val="00DF55D5"/>
    <w:rsid w:val="00E256FB"/>
    <w:rsid w:val="00EF55F9"/>
    <w:rsid w:val="00F01F10"/>
    <w:rsid w:val="00F973D8"/>
    <w:rsid w:val="00FD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F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0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FB5"/>
  </w:style>
  <w:style w:type="paragraph" w:styleId="Footer">
    <w:name w:val="footer"/>
    <w:basedOn w:val="Normal"/>
    <w:link w:val="FooterChar"/>
    <w:uiPriority w:val="99"/>
    <w:unhideWhenUsed/>
    <w:rsid w:val="00410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F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F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0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FB5"/>
  </w:style>
  <w:style w:type="paragraph" w:styleId="Footer">
    <w:name w:val="footer"/>
    <w:basedOn w:val="Normal"/>
    <w:link w:val="FooterChar"/>
    <w:uiPriority w:val="99"/>
    <w:unhideWhenUsed/>
    <w:rsid w:val="00410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22B1C1BB</Template>
  <TotalTime>145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GOODWIN Nina</dc:creator>
  <cp:lastModifiedBy>GOODWIN Nina</cp:lastModifiedBy>
  <cp:revision>1</cp:revision>
  <cp:lastPrinted>2017-08-17T05:11:00Z</cp:lastPrinted>
  <dcterms:created xsi:type="dcterms:W3CDTF">2017-08-17T05:09:00Z</dcterms:created>
  <dcterms:modified xsi:type="dcterms:W3CDTF">2017-08-17T07:34:00Z</dcterms:modified>
</cp:coreProperties>
</file>