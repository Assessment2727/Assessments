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78" w:rsidRPr="00711017" w:rsidRDefault="00711017" w:rsidP="00FB3078">
      <w:pPr>
        <w:pStyle w:val="Default"/>
        <w:rPr>
          <w:rFonts w:ascii="Arial" w:hAnsi="Arial" w:cs="Arial"/>
          <w:b/>
          <w:bCs/>
          <w:u w:val="single"/>
        </w:rPr>
      </w:pPr>
      <w:r w:rsidRPr="00711017">
        <w:rPr>
          <w:rFonts w:ascii="Arial" w:hAnsi="Arial" w:cs="Arial"/>
          <w:b/>
          <w:bCs/>
          <w:u w:val="single"/>
        </w:rPr>
        <w:t xml:space="preserve">Assessment 1 </w:t>
      </w:r>
      <w:r w:rsidR="00FB3078" w:rsidRPr="00711017">
        <w:rPr>
          <w:rFonts w:ascii="Arial" w:hAnsi="Arial" w:cs="Arial"/>
          <w:b/>
          <w:bCs/>
          <w:u w:val="single"/>
        </w:rPr>
        <w:t>Wor</w:t>
      </w:r>
      <w:r w:rsidR="004C5F5F" w:rsidRPr="00711017">
        <w:rPr>
          <w:rFonts w:ascii="Arial" w:hAnsi="Arial" w:cs="Arial"/>
          <w:b/>
          <w:bCs/>
          <w:u w:val="single"/>
        </w:rPr>
        <w:t xml:space="preserve">ld Population and Food Security: </w:t>
      </w:r>
      <w:r w:rsidR="00FB3078" w:rsidRPr="00711017">
        <w:rPr>
          <w:rFonts w:ascii="Arial" w:hAnsi="Arial" w:cs="Arial"/>
          <w:b/>
          <w:bCs/>
          <w:u w:val="single"/>
        </w:rPr>
        <w:t xml:space="preserve">Summary table of population and food security data </w:t>
      </w:r>
    </w:p>
    <w:p w:rsidR="00FB3078" w:rsidRPr="00711017" w:rsidRDefault="00FB3078" w:rsidP="00FB3078">
      <w:pPr>
        <w:pStyle w:val="Default"/>
        <w:rPr>
          <w:rFonts w:ascii="Arial" w:hAnsi="Arial" w:cs="Arial"/>
          <w:b/>
          <w:bCs/>
        </w:rPr>
      </w:pPr>
      <w:r w:rsidRPr="00711017">
        <w:rPr>
          <w:rFonts w:ascii="Arial" w:hAnsi="Arial" w:cs="Arial"/>
          <w:b/>
          <w:bCs/>
        </w:rPr>
        <w:t>For patterns, use terms like high/low/increasing/decreasing/large/small/static/change/significant/absence/abundance/stable/unstable</w:t>
      </w:r>
    </w:p>
    <w:p w:rsidR="00FB3078" w:rsidRPr="00711017" w:rsidRDefault="00FB3078" w:rsidP="00FB3078">
      <w:pPr>
        <w:pStyle w:val="Defaul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3"/>
        <w:gridCol w:w="3903"/>
        <w:gridCol w:w="3904"/>
        <w:gridCol w:w="3904"/>
      </w:tblGrid>
      <w:tr w:rsidR="00FB3078" w:rsidRPr="00711017" w:rsidTr="00FB3078">
        <w:tc>
          <w:tcPr>
            <w:tcW w:w="3903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  <w:tc>
          <w:tcPr>
            <w:tcW w:w="3903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  <w:tc>
          <w:tcPr>
            <w:tcW w:w="3904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  <w:tc>
          <w:tcPr>
            <w:tcW w:w="3904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</w:tr>
      <w:tr w:rsidR="00FB3078" w:rsidRPr="00711017" w:rsidTr="00FB3078">
        <w:trPr>
          <w:trHeight w:val="895"/>
        </w:trPr>
        <w:tc>
          <w:tcPr>
            <w:tcW w:w="3903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3A6ADE" w:rsidRPr="00711017" w:rsidRDefault="003A6ADE" w:rsidP="003A6ADE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3A6ADE" w:rsidRPr="00711017" w:rsidRDefault="003A6ADE" w:rsidP="003A6ADE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3A6ADE" w:rsidRPr="00711017" w:rsidRDefault="003A6ADE" w:rsidP="003A6ADE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3078" w:rsidRPr="00711017" w:rsidTr="00FB3078">
        <w:tc>
          <w:tcPr>
            <w:tcW w:w="3903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3078" w:rsidRPr="00711017" w:rsidTr="00FB3078">
        <w:tc>
          <w:tcPr>
            <w:tcW w:w="3903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3078" w:rsidRPr="00711017" w:rsidTr="00FB3078">
        <w:tc>
          <w:tcPr>
            <w:tcW w:w="3903" w:type="dxa"/>
          </w:tcPr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FB3078" w:rsidRPr="00711017" w:rsidRDefault="00FB3078" w:rsidP="00FB3078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FB3078" w:rsidRPr="00711017" w:rsidRDefault="00FB3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  <w:p w:rsidR="004C5F5F" w:rsidRPr="00711017" w:rsidRDefault="004C5F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1017" w:rsidRPr="00711017" w:rsidRDefault="00711017" w:rsidP="00711017">
      <w:pPr>
        <w:pStyle w:val="Defaul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3"/>
        <w:gridCol w:w="3903"/>
        <w:gridCol w:w="3904"/>
        <w:gridCol w:w="3904"/>
      </w:tblGrid>
      <w:tr w:rsidR="00711017" w:rsidRPr="00711017" w:rsidTr="00DE2EBC"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Source number:</w:t>
            </w:r>
          </w:p>
        </w:tc>
      </w:tr>
      <w:tr w:rsidR="00711017" w:rsidRPr="00711017" w:rsidTr="00DE2EBC">
        <w:trPr>
          <w:trHeight w:val="895"/>
        </w:trPr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3A6ADE" w:rsidRPr="00711017" w:rsidRDefault="003A6ADE" w:rsidP="003A6ADE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3A6ADE" w:rsidRPr="00711017" w:rsidRDefault="003A6ADE" w:rsidP="003A6ADE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3A6ADE" w:rsidRPr="00711017" w:rsidRDefault="003A6ADE" w:rsidP="003A6ADE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Title: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017" w:rsidRPr="00711017" w:rsidTr="00DE2EBC"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Description of data: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017" w:rsidRPr="00711017" w:rsidTr="00DE2EBC"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Patterns and trends: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017" w:rsidRPr="00711017" w:rsidTr="00DE2EBC"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3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4" w:type="dxa"/>
          </w:tcPr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  <w:r w:rsidRPr="00711017">
              <w:rPr>
                <w:rFonts w:ascii="Arial" w:hAnsi="Arial" w:cs="Arial"/>
                <w:sz w:val="24"/>
                <w:szCs w:val="24"/>
              </w:rPr>
              <w:t>Evaluation:</w:t>
            </w: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017" w:rsidRPr="00711017" w:rsidRDefault="00711017" w:rsidP="00DE2E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3078" w:rsidRPr="00711017" w:rsidRDefault="00FB3078" w:rsidP="004C6672">
      <w:pPr>
        <w:rPr>
          <w:rFonts w:ascii="Arial" w:hAnsi="Arial" w:cs="Arial"/>
          <w:sz w:val="24"/>
          <w:szCs w:val="24"/>
        </w:rPr>
      </w:pPr>
    </w:p>
    <w:sectPr w:rsidR="00FB3078" w:rsidRPr="00711017" w:rsidSect="00FB30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78"/>
    <w:rsid w:val="0000669B"/>
    <w:rsid w:val="00020945"/>
    <w:rsid w:val="00025E7F"/>
    <w:rsid w:val="00033367"/>
    <w:rsid w:val="00033BEE"/>
    <w:rsid w:val="000A5C9A"/>
    <w:rsid w:val="000B373C"/>
    <w:rsid w:val="001050FB"/>
    <w:rsid w:val="001517E8"/>
    <w:rsid w:val="00185378"/>
    <w:rsid w:val="00196C35"/>
    <w:rsid w:val="001E2930"/>
    <w:rsid w:val="001F4B08"/>
    <w:rsid w:val="00231749"/>
    <w:rsid w:val="0027614C"/>
    <w:rsid w:val="002827CA"/>
    <w:rsid w:val="00284EB3"/>
    <w:rsid w:val="002B57BB"/>
    <w:rsid w:val="002C1FEF"/>
    <w:rsid w:val="002D3496"/>
    <w:rsid w:val="00302FBA"/>
    <w:rsid w:val="003404D5"/>
    <w:rsid w:val="00347B81"/>
    <w:rsid w:val="0035068C"/>
    <w:rsid w:val="003A6ADE"/>
    <w:rsid w:val="003D3D77"/>
    <w:rsid w:val="003E63CD"/>
    <w:rsid w:val="003E7A31"/>
    <w:rsid w:val="00422DEC"/>
    <w:rsid w:val="00423528"/>
    <w:rsid w:val="00430972"/>
    <w:rsid w:val="00435C36"/>
    <w:rsid w:val="00443E54"/>
    <w:rsid w:val="00456265"/>
    <w:rsid w:val="00482C7B"/>
    <w:rsid w:val="004A56E6"/>
    <w:rsid w:val="004C5F5F"/>
    <w:rsid w:val="004C6672"/>
    <w:rsid w:val="005A2FC8"/>
    <w:rsid w:val="005C41B6"/>
    <w:rsid w:val="005E12FE"/>
    <w:rsid w:val="00627B06"/>
    <w:rsid w:val="00654682"/>
    <w:rsid w:val="0066138D"/>
    <w:rsid w:val="00663550"/>
    <w:rsid w:val="006D710F"/>
    <w:rsid w:val="006E554E"/>
    <w:rsid w:val="006E5FCD"/>
    <w:rsid w:val="00704A14"/>
    <w:rsid w:val="00707863"/>
    <w:rsid w:val="00711017"/>
    <w:rsid w:val="007117FC"/>
    <w:rsid w:val="00750271"/>
    <w:rsid w:val="00753645"/>
    <w:rsid w:val="007C6475"/>
    <w:rsid w:val="00836782"/>
    <w:rsid w:val="00837668"/>
    <w:rsid w:val="008420A4"/>
    <w:rsid w:val="0087184A"/>
    <w:rsid w:val="008D35A5"/>
    <w:rsid w:val="008E5384"/>
    <w:rsid w:val="00920C4D"/>
    <w:rsid w:val="009233CD"/>
    <w:rsid w:val="00927ADE"/>
    <w:rsid w:val="009816EF"/>
    <w:rsid w:val="009B6C56"/>
    <w:rsid w:val="009F2BC7"/>
    <w:rsid w:val="00A74D0B"/>
    <w:rsid w:val="00A83168"/>
    <w:rsid w:val="00AA10B7"/>
    <w:rsid w:val="00B13BA3"/>
    <w:rsid w:val="00B33106"/>
    <w:rsid w:val="00B51F03"/>
    <w:rsid w:val="00B6217F"/>
    <w:rsid w:val="00B75A72"/>
    <w:rsid w:val="00B86ACA"/>
    <w:rsid w:val="00B913C0"/>
    <w:rsid w:val="00C1656B"/>
    <w:rsid w:val="00C41F42"/>
    <w:rsid w:val="00C552BD"/>
    <w:rsid w:val="00CA5A53"/>
    <w:rsid w:val="00D10B94"/>
    <w:rsid w:val="00D13AA2"/>
    <w:rsid w:val="00D54225"/>
    <w:rsid w:val="00D65876"/>
    <w:rsid w:val="00D843C7"/>
    <w:rsid w:val="00D91112"/>
    <w:rsid w:val="00E7176D"/>
    <w:rsid w:val="00EB6FD8"/>
    <w:rsid w:val="00F23F98"/>
    <w:rsid w:val="00F616E4"/>
    <w:rsid w:val="00F823EF"/>
    <w:rsid w:val="00F9209C"/>
    <w:rsid w:val="00FB1E21"/>
    <w:rsid w:val="00FB3078"/>
    <w:rsid w:val="00FD485C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0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3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0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3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DD8D2BFE.dotm</Template>
  <TotalTime>11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e4081018</cp:lastModifiedBy>
  <cp:revision>7</cp:revision>
  <dcterms:created xsi:type="dcterms:W3CDTF">2017-07-07T09:13:00Z</dcterms:created>
  <dcterms:modified xsi:type="dcterms:W3CDTF">2017-08-02T03:42:00Z</dcterms:modified>
</cp:coreProperties>
</file>