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Default="000E788D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DE7A9" wp14:editId="51CD33F5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033" w:rsidRPr="00434C41" w:rsidRDefault="00A32033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32033" w:rsidRPr="00434C41" w:rsidRDefault="00A32033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:rsidR="00A32033" w:rsidRPr="00434C41" w:rsidRDefault="00A32033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32033" w:rsidRPr="00434C41" w:rsidRDefault="00A32033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70507B" wp14:editId="18CC5321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DB7F" wp14:editId="053C959F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033" w:rsidRPr="006B2B82" w:rsidRDefault="00A32033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___/38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A32033" w:rsidRDefault="00A320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">
                <v:textbox>
                  <w:txbxContent>
                    <w:p w:rsidR="00A32033" w:rsidRPr="006B2B82" w:rsidRDefault="00A32033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___/38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A32033" w:rsidRDefault="00A32033"/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49942" wp14:editId="62B817B2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033" w:rsidRPr="00434C41" w:rsidRDefault="00A32033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32033" w:rsidRPr="00434C41" w:rsidRDefault="00A32033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A32033" w:rsidRPr="00434C41" w:rsidRDefault="00A32033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32033" w:rsidRPr="00434C41" w:rsidRDefault="00A32033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P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1F3A3" wp14:editId="6D9C929F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033" w:rsidRPr="00434C41" w:rsidRDefault="00A32033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32033" w:rsidRPr="00434C41" w:rsidRDefault="00A32033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A32033" w:rsidRPr="00434C41" w:rsidRDefault="00A32033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32033" w:rsidRPr="00434C41" w:rsidRDefault="00A32033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3050CC">
        <w:rPr>
          <w:rFonts w:ascii="Arial" w:hAnsi="Arial" w:cs="Arial"/>
          <w:sz w:val="28"/>
          <w:szCs w:val="28"/>
        </w:rPr>
        <w:t>Year 9</w:t>
      </w:r>
      <w:r w:rsidR="00B956AD">
        <w:rPr>
          <w:rFonts w:ascii="Arial" w:hAnsi="Arial" w:cs="Arial"/>
          <w:sz w:val="28"/>
          <w:szCs w:val="28"/>
        </w:rPr>
        <w:t xml:space="preserve"> HASS</w:t>
      </w:r>
      <w:r w:rsidRPr="000E788D">
        <w:rPr>
          <w:rFonts w:ascii="Arial" w:hAnsi="Arial" w:cs="Arial"/>
          <w:sz w:val="28"/>
          <w:szCs w:val="28"/>
        </w:rPr>
        <w:t xml:space="preserve">- Geography </w:t>
      </w:r>
      <w:r w:rsidRPr="000E788D">
        <w:rPr>
          <w:rFonts w:ascii="Arial" w:hAnsi="Arial" w:cs="Arial"/>
          <w:sz w:val="28"/>
          <w:szCs w:val="28"/>
        </w:rPr>
        <w:tab/>
      </w:r>
      <w:r w:rsidRPr="000E788D">
        <w:rPr>
          <w:rFonts w:ascii="Arial" w:hAnsi="Arial" w:cs="Arial"/>
          <w:sz w:val="28"/>
          <w:szCs w:val="28"/>
        </w:rPr>
        <w:tab/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FA54D4" w:rsidRDefault="008C70C9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4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 w:rsidR="00A042CB">
        <w:rPr>
          <w:rFonts w:ascii="Arial" w:hAnsi="Arial" w:cs="Arial"/>
          <w:b/>
          <w:i/>
          <w:sz w:val="28"/>
          <w:szCs w:val="28"/>
        </w:rPr>
        <w:t xml:space="preserve">Content Assessment </w:t>
      </w:r>
    </w:p>
    <w:p w:rsidR="000E788D" w:rsidRPr="000E788D" w:rsidRDefault="008C70C9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Geographies of Interconnections </w:t>
      </w:r>
      <w:r w:rsidR="00A042CB">
        <w:rPr>
          <w:rFonts w:ascii="Arial" w:hAnsi="Arial" w:cs="Arial"/>
          <w:b/>
          <w:i/>
          <w:sz w:val="28"/>
          <w:szCs w:val="28"/>
        </w:rPr>
        <w:t>(</w:t>
      </w:r>
      <w:r w:rsidR="00B4796E">
        <w:rPr>
          <w:rFonts w:ascii="Arial" w:hAnsi="Arial" w:cs="Arial"/>
          <w:b/>
          <w:i/>
          <w:sz w:val="28"/>
          <w:szCs w:val="28"/>
        </w:rPr>
        <w:t xml:space="preserve">7.5 </w:t>
      </w:r>
      <w:r w:rsidR="000E788D">
        <w:rPr>
          <w:rFonts w:ascii="Arial" w:hAnsi="Arial" w:cs="Arial"/>
          <w:b/>
          <w:i/>
          <w:sz w:val="28"/>
          <w:szCs w:val="28"/>
        </w:rPr>
        <w:t xml:space="preserve">% weighting) </w:t>
      </w:r>
    </w:p>
    <w:p w:rsidR="000E788D" w:rsidRPr="00547EB8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</w:t>
      </w:r>
      <w:r w:rsidR="005B28FB">
        <w:rPr>
          <w:rFonts w:ascii="Comic Sans MS" w:hAnsi="Comic Sans MS"/>
        </w:rPr>
        <w:t>____</w:t>
      </w:r>
      <w:r w:rsidR="000E788D">
        <w:rPr>
          <w:rFonts w:ascii="Comic Sans MS" w:hAnsi="Comic Sans MS"/>
        </w:rPr>
        <w:t>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</w:r>
      <w:r w:rsidR="005B28FB">
        <w:rPr>
          <w:rFonts w:ascii="Comic Sans MS" w:hAnsi="Comic Sans MS"/>
        </w:rPr>
        <w:t xml:space="preserve">      </w:t>
      </w:r>
      <w:r w:rsidR="000E788D">
        <w:rPr>
          <w:rFonts w:ascii="Comic Sans MS" w:hAnsi="Comic Sans MS"/>
        </w:rPr>
        <w:t>Teacher: ___________________</w:t>
      </w:r>
    </w:p>
    <w:p w:rsidR="000E788D" w:rsidRPr="00547EB8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547EB8">
        <w:rPr>
          <w:rFonts w:ascii="Arial" w:hAnsi="Arial" w:cs="Arial"/>
          <w:b/>
          <w:sz w:val="28"/>
          <w:szCs w:val="28"/>
        </w:rPr>
        <w:t>45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A8661F" w:rsidRDefault="00A8661F" w:rsidP="000E788D">
      <w:pPr>
        <w:rPr>
          <w:rFonts w:ascii="Arial" w:hAnsi="Arial" w:cs="Arial"/>
          <w:b/>
          <w:u w:val="single"/>
        </w:rPr>
      </w:pPr>
    </w:p>
    <w:p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C126EE">
        <w:rPr>
          <w:rFonts w:ascii="Arial" w:hAnsi="Arial" w:cs="Arial"/>
          <w:b/>
        </w:rPr>
        <w:t xml:space="preserve">Multiple Choice </w:t>
      </w:r>
    </w:p>
    <w:p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  <w:b/>
        </w:rPr>
        <w:t>(6</w:t>
      </w:r>
      <w:r w:rsidR="00547EB8" w:rsidRPr="0045022B">
        <w:rPr>
          <w:rFonts w:ascii="Arial" w:hAnsi="Arial" w:cs="Arial"/>
          <w:b/>
        </w:rPr>
        <w:t xml:space="preserve"> marks)</w:t>
      </w:r>
    </w:p>
    <w:p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C126EE" w:rsidRPr="00C126EE" w:rsidRDefault="00CC2D6D" w:rsidP="00C126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1289B">
        <w:rPr>
          <w:rFonts w:ascii="Arial" w:hAnsi="Arial" w:cs="Arial"/>
        </w:rPr>
        <w:t>Personal Geography</w:t>
      </w:r>
      <w:r>
        <w:rPr>
          <w:rFonts w:ascii="Arial" w:hAnsi="Arial" w:cs="Arial"/>
        </w:rPr>
        <w:t xml:space="preserve"> is best described as</w:t>
      </w:r>
      <w:r w:rsidR="00A042CB">
        <w:rPr>
          <w:rFonts w:ascii="Arial" w:hAnsi="Arial" w:cs="Arial"/>
        </w:rPr>
        <w:t>:</w:t>
      </w:r>
      <w:r w:rsidR="00BA7643">
        <w:rPr>
          <w:rFonts w:ascii="Arial" w:hAnsi="Arial" w:cs="Arial"/>
        </w:rPr>
        <w:t xml:space="preserve"> </w:t>
      </w:r>
    </w:p>
    <w:p w:rsidR="00C126EE" w:rsidRPr="005B1FFE" w:rsidRDefault="00F716A1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location people</w:t>
      </w:r>
      <w:r w:rsidR="00FA54D4">
        <w:rPr>
          <w:rFonts w:ascii="Arial" w:hAnsi="Arial" w:cs="Arial"/>
          <w:shd w:val="clear" w:color="auto" w:fill="FFFFFF"/>
        </w:rPr>
        <w:t xml:space="preserve"> live in at a certain time</w:t>
      </w:r>
      <w:r w:rsidR="003C5E1D" w:rsidRPr="003C5E1D">
        <w:rPr>
          <w:rFonts w:ascii="Arial" w:hAnsi="Arial" w:cs="Arial"/>
          <w:shd w:val="clear" w:color="auto" w:fill="FFFFFF"/>
        </w:rPr>
        <w:t>.</w:t>
      </w:r>
    </w:p>
    <w:p w:rsidR="005B1FFE" w:rsidRPr="00170A66" w:rsidRDefault="00F716A1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way in which people</w:t>
      </w:r>
      <w:r w:rsidR="00CC2D6D">
        <w:rPr>
          <w:rFonts w:ascii="Arial" w:hAnsi="Arial" w:cs="Arial"/>
          <w:shd w:val="clear" w:color="auto" w:fill="FFFFFF"/>
        </w:rPr>
        <w:t xml:space="preserve"> view and m</w:t>
      </w:r>
      <w:r>
        <w:rPr>
          <w:rFonts w:ascii="Arial" w:hAnsi="Arial" w:cs="Arial"/>
          <w:shd w:val="clear" w:color="auto" w:fill="FFFFFF"/>
        </w:rPr>
        <w:t>ake sense of the world around us</w:t>
      </w:r>
      <w:r w:rsidR="00170A66">
        <w:rPr>
          <w:rFonts w:ascii="Arial" w:hAnsi="Arial" w:cs="Arial"/>
          <w:shd w:val="clear" w:color="auto" w:fill="FFFFFF"/>
        </w:rPr>
        <w:t>.</w:t>
      </w:r>
    </w:p>
    <w:p w:rsidR="00170A66" w:rsidRPr="00616DFB" w:rsidRDefault="00F716A1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 set of locations which people visit a few times</w:t>
      </w:r>
      <w:r w:rsidR="00170A66">
        <w:rPr>
          <w:rFonts w:ascii="Arial" w:hAnsi="Arial" w:cs="Arial"/>
          <w:shd w:val="clear" w:color="auto" w:fill="FFFFFF"/>
        </w:rPr>
        <w:t>.</w:t>
      </w:r>
    </w:p>
    <w:p w:rsidR="00616DFB" w:rsidRPr="00A8661F" w:rsidRDefault="00F716A1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manner in which we make decisions about personal options</w:t>
      </w:r>
      <w:r w:rsidR="00ED0CF7">
        <w:rPr>
          <w:rFonts w:ascii="Arial" w:hAnsi="Arial" w:cs="Arial"/>
          <w:shd w:val="clear" w:color="auto" w:fill="FFFFFF"/>
        </w:rPr>
        <w:t>.</w:t>
      </w:r>
    </w:p>
    <w:p w:rsidR="00A8661F" w:rsidRPr="003C5E1D" w:rsidRDefault="00A8661F" w:rsidP="00A8661F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EF0BCA" w:rsidRDefault="007E0032" w:rsidP="00072DB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Territoriality makes a distinction between insiders and outsiders.  </w:t>
      </w:r>
      <w:r w:rsidR="008A5E87">
        <w:rPr>
          <w:rFonts w:ascii="Arial" w:hAnsi="Arial" w:cs="Arial"/>
        </w:rPr>
        <w:t>Circle which describes an outsider:</w:t>
      </w:r>
      <w:r>
        <w:rPr>
          <w:rFonts w:ascii="Arial" w:hAnsi="Arial" w:cs="Arial"/>
        </w:rPr>
        <w:t xml:space="preserve"> </w:t>
      </w:r>
    </w:p>
    <w:p w:rsidR="00D16D80" w:rsidRPr="00EF0BCA" w:rsidRDefault="007E0032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Common vocabulary </w:t>
      </w:r>
    </w:p>
    <w:p w:rsidR="00D16D80" w:rsidRDefault="00263899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Similar c</w:t>
      </w:r>
      <w:r w:rsidR="007E0032">
        <w:rPr>
          <w:rFonts w:ascii="Arial" w:hAnsi="Arial" w:cs="Arial"/>
        </w:rPr>
        <w:t>lothing choices</w:t>
      </w:r>
    </w:p>
    <w:p w:rsidR="00D16D80" w:rsidRDefault="007E0032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Humour</w:t>
      </w:r>
    </w:p>
    <w:p w:rsidR="000E788D" w:rsidRPr="00F574A4" w:rsidRDefault="00B8292B" w:rsidP="000E788D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Visit on rare occa</w:t>
      </w:r>
      <w:r w:rsidR="00F574A4">
        <w:rPr>
          <w:rFonts w:ascii="Arial" w:hAnsi="Arial" w:cs="Arial"/>
        </w:rPr>
        <w:t>sions</w:t>
      </w:r>
    </w:p>
    <w:p w:rsidR="00D24D8E" w:rsidRPr="00C81C90" w:rsidRDefault="00B8292B" w:rsidP="00A8661F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  <w:color w:val="FF0000"/>
        </w:rPr>
      </w:pPr>
      <w:r w:rsidRPr="00C81C90">
        <w:rPr>
          <w:rFonts w:ascii="Arial" w:hAnsi="Arial" w:cs="Arial"/>
          <w:color w:val="FF0000"/>
        </w:rPr>
        <w:t>Place marketing is used to attract tourists. Which of the following is NOT a location which uses place marketing</w:t>
      </w:r>
      <w:r w:rsidR="00BB232A" w:rsidRPr="00C81C90">
        <w:rPr>
          <w:rFonts w:ascii="Arial" w:hAnsi="Arial" w:cs="Arial"/>
          <w:color w:val="FF0000"/>
        </w:rPr>
        <w:t>:</w:t>
      </w:r>
    </w:p>
    <w:p w:rsidR="00740E76" w:rsidRPr="00C81C90" w:rsidRDefault="00740E76" w:rsidP="00A8661F">
      <w:pPr>
        <w:pStyle w:val="ListParagraph"/>
        <w:ind w:right="-188"/>
        <w:rPr>
          <w:rFonts w:ascii="Arial" w:hAnsi="Arial" w:cs="Arial"/>
          <w:color w:val="FF0000"/>
        </w:rPr>
      </w:pPr>
    </w:p>
    <w:p w:rsidR="00D24D8E" w:rsidRPr="00C81C90" w:rsidRDefault="00B8292B" w:rsidP="00A8661F">
      <w:pPr>
        <w:pStyle w:val="ListParagraph"/>
        <w:numPr>
          <w:ilvl w:val="0"/>
          <w:numId w:val="5"/>
        </w:numPr>
        <w:ind w:right="-188"/>
        <w:rPr>
          <w:rFonts w:ascii="Arial" w:hAnsi="Arial" w:cs="Arial"/>
          <w:color w:val="FF0000"/>
        </w:rPr>
      </w:pPr>
      <w:r w:rsidRPr="00C81C90">
        <w:rPr>
          <w:rFonts w:ascii="Arial" w:hAnsi="Arial" w:cs="Arial"/>
          <w:color w:val="FF0000"/>
        </w:rPr>
        <w:t>Pioneer World</w:t>
      </w:r>
    </w:p>
    <w:p w:rsidR="00D24D8E" w:rsidRPr="00C81C90" w:rsidRDefault="00B8292B" w:rsidP="00A8661F">
      <w:pPr>
        <w:pStyle w:val="ListParagraph"/>
        <w:numPr>
          <w:ilvl w:val="0"/>
          <w:numId w:val="5"/>
        </w:numPr>
        <w:ind w:right="-188"/>
        <w:rPr>
          <w:rFonts w:ascii="Arial" w:hAnsi="Arial" w:cs="Arial"/>
          <w:color w:val="FF0000"/>
        </w:rPr>
      </w:pPr>
      <w:r w:rsidRPr="00C81C90">
        <w:rPr>
          <w:rFonts w:ascii="Arial" w:hAnsi="Arial" w:cs="Arial"/>
          <w:color w:val="FF0000"/>
        </w:rPr>
        <w:t>Wagin Historical Village</w:t>
      </w:r>
    </w:p>
    <w:p w:rsidR="00D24D8E" w:rsidRPr="00C81C90" w:rsidRDefault="00B8292B" w:rsidP="00A8661F">
      <w:pPr>
        <w:pStyle w:val="ListParagraph"/>
        <w:numPr>
          <w:ilvl w:val="0"/>
          <w:numId w:val="5"/>
        </w:numPr>
        <w:ind w:right="-188"/>
        <w:rPr>
          <w:rFonts w:ascii="Arial" w:hAnsi="Arial" w:cs="Arial"/>
          <w:color w:val="FF0000"/>
        </w:rPr>
      </w:pPr>
      <w:proofErr w:type="spellStart"/>
      <w:r w:rsidRPr="00C81C90">
        <w:rPr>
          <w:rFonts w:ascii="Arial" w:hAnsi="Arial" w:cs="Arial"/>
          <w:color w:val="FF0000"/>
        </w:rPr>
        <w:t>Sentosa</w:t>
      </w:r>
      <w:proofErr w:type="spellEnd"/>
      <w:r w:rsidRPr="00C81C90">
        <w:rPr>
          <w:rFonts w:ascii="Arial" w:hAnsi="Arial" w:cs="Arial"/>
          <w:color w:val="FF0000"/>
        </w:rPr>
        <w:t xml:space="preserve"> </w:t>
      </w:r>
    </w:p>
    <w:p w:rsidR="00D24D8E" w:rsidRPr="00C81C90" w:rsidRDefault="00B8292B" w:rsidP="00A8661F">
      <w:pPr>
        <w:pStyle w:val="ListParagraph"/>
        <w:numPr>
          <w:ilvl w:val="0"/>
          <w:numId w:val="5"/>
        </w:numPr>
        <w:ind w:right="-188"/>
        <w:rPr>
          <w:rFonts w:ascii="Arial" w:hAnsi="Arial" w:cs="Arial"/>
          <w:color w:val="FF0000"/>
        </w:rPr>
      </w:pPr>
      <w:r w:rsidRPr="00C81C90">
        <w:rPr>
          <w:rFonts w:ascii="Arial" w:hAnsi="Arial" w:cs="Arial"/>
          <w:color w:val="FF0000"/>
        </w:rPr>
        <w:t>Dunsborough</w:t>
      </w:r>
      <w:bookmarkStart w:id="0" w:name="_GoBack"/>
      <w:bookmarkEnd w:id="0"/>
    </w:p>
    <w:p w:rsidR="0039473E" w:rsidRDefault="0039473E" w:rsidP="00A8661F">
      <w:pPr>
        <w:ind w:right="-188"/>
        <w:rPr>
          <w:rFonts w:ascii="Arial" w:hAnsi="Arial" w:cs="Arial"/>
        </w:rPr>
      </w:pPr>
    </w:p>
    <w:p w:rsidR="00BB232A" w:rsidRDefault="003124A3" w:rsidP="00A8661F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decade was the first mobile phone call made</w:t>
      </w:r>
      <w:r w:rsidR="00BB232A">
        <w:rPr>
          <w:rFonts w:ascii="Arial" w:hAnsi="Arial" w:cs="Arial"/>
        </w:rPr>
        <w:t>?</w:t>
      </w:r>
    </w:p>
    <w:p w:rsidR="0039473E" w:rsidRDefault="003124A3" w:rsidP="00A8661F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1960s</w:t>
      </w:r>
    </w:p>
    <w:p w:rsidR="00DA377E" w:rsidRDefault="003124A3" w:rsidP="00A8661F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1970s</w:t>
      </w:r>
      <w:r w:rsidR="00BB232A">
        <w:rPr>
          <w:rFonts w:ascii="Arial" w:hAnsi="Arial" w:cs="Arial"/>
        </w:rPr>
        <w:t xml:space="preserve"> </w:t>
      </w:r>
    </w:p>
    <w:p w:rsidR="00DA377E" w:rsidRDefault="003124A3" w:rsidP="00A8661F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1980s</w:t>
      </w:r>
    </w:p>
    <w:p w:rsidR="00DA377E" w:rsidRDefault="003124A3" w:rsidP="00A8661F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1990s</w:t>
      </w:r>
    </w:p>
    <w:p w:rsidR="000E788D" w:rsidRDefault="000E788D" w:rsidP="00A8661F">
      <w:pPr>
        <w:tabs>
          <w:tab w:val="left" w:pos="2412"/>
        </w:tabs>
        <w:rPr>
          <w:rFonts w:ascii="Arial" w:hAnsi="Arial" w:cs="Arial"/>
        </w:rPr>
      </w:pPr>
      <w:r w:rsidRPr="00D16D80">
        <w:rPr>
          <w:rFonts w:ascii="Arial" w:hAnsi="Arial" w:cs="Arial"/>
        </w:rPr>
        <w:tab/>
      </w:r>
    </w:p>
    <w:p w:rsidR="00D24D8E" w:rsidRDefault="00BB232A" w:rsidP="00A8661F">
      <w:pPr>
        <w:pStyle w:val="ListParagraph"/>
        <w:numPr>
          <w:ilvl w:val="0"/>
          <w:numId w:val="1"/>
        </w:numPr>
        <w:tabs>
          <w:tab w:val="left" w:pos="241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r w:rsidR="00A34753">
        <w:rPr>
          <w:rFonts w:ascii="Arial" w:hAnsi="Arial" w:cs="Arial"/>
        </w:rPr>
        <w:t>one factor which limited our ability to communicate quickly in the past</w:t>
      </w:r>
      <w:r>
        <w:rPr>
          <w:rFonts w:ascii="Arial" w:hAnsi="Arial" w:cs="Arial"/>
        </w:rPr>
        <w:t>?</w:t>
      </w:r>
    </w:p>
    <w:p w:rsidR="00D24D8E" w:rsidRDefault="00A34753" w:rsidP="00DA377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Distance</w:t>
      </w:r>
    </w:p>
    <w:p w:rsidR="0039473E" w:rsidRDefault="001134E8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Colonies</w:t>
      </w:r>
    </w:p>
    <w:p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:rsidR="00A34753" w:rsidRDefault="00CD34A7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Language</w:t>
      </w:r>
    </w:p>
    <w:p w:rsidR="0057703E" w:rsidRDefault="0057703E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57703E" w:rsidRDefault="009854A3" w:rsidP="005770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virtual community is any group of individuals who interact through</w:t>
      </w:r>
      <w:r w:rsidR="00343328">
        <w:rPr>
          <w:rFonts w:ascii="Arial" w:hAnsi="Arial" w:cs="Arial"/>
        </w:rPr>
        <w:t xml:space="preserve"> </w:t>
      </w:r>
      <w:r w:rsidR="00CD34A7">
        <w:rPr>
          <w:rFonts w:ascii="Arial" w:hAnsi="Arial" w:cs="Arial"/>
        </w:rPr>
        <w:t xml:space="preserve">: </w:t>
      </w:r>
    </w:p>
    <w:p w:rsidR="0039473E" w:rsidRDefault="003101FE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Information </w:t>
      </w:r>
      <w:r w:rsidR="0071289B">
        <w:rPr>
          <w:rFonts w:ascii="Arial" w:hAnsi="Arial" w:cs="Arial"/>
        </w:rPr>
        <w:t>bulletins</w:t>
      </w:r>
    </w:p>
    <w:p w:rsidR="00720A80" w:rsidRDefault="009854A3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Face to face meetings</w:t>
      </w:r>
    </w:p>
    <w:p w:rsidR="00720A80" w:rsidRDefault="009854A3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Social media</w:t>
      </w:r>
    </w:p>
    <w:p w:rsidR="00720A80" w:rsidRDefault="00F66329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Newsletters</w:t>
      </w:r>
    </w:p>
    <w:p w:rsidR="00D47871" w:rsidRDefault="00D47871" w:rsidP="0039473E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</w:p>
    <w:p w:rsidR="00720A80" w:rsidRDefault="00DA377E" w:rsidP="0039473E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</w:p>
    <w:p w:rsidR="00FC50B4" w:rsidRDefault="004B22DA" w:rsidP="00C1180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B22DA">
        <w:rPr>
          <w:rFonts w:ascii="Arial" w:hAnsi="Arial" w:cs="Arial"/>
          <w:u w:val="single"/>
        </w:rPr>
        <w:t>Explain</w:t>
      </w:r>
      <w:r>
        <w:rPr>
          <w:rFonts w:ascii="Arial" w:hAnsi="Arial" w:cs="Arial"/>
        </w:rPr>
        <w:t xml:space="preserve"> what</w:t>
      </w:r>
      <w:r w:rsidR="00FC50B4">
        <w:rPr>
          <w:rFonts w:ascii="Arial" w:hAnsi="Arial" w:cs="Arial"/>
        </w:rPr>
        <w:t xml:space="preserve"> </w:t>
      </w:r>
      <w:r w:rsidRPr="00726DEA">
        <w:rPr>
          <w:rFonts w:ascii="Arial" w:hAnsi="Arial" w:cs="Arial"/>
        </w:rPr>
        <w:t>place p</w:t>
      </w:r>
      <w:r w:rsidR="00FC50B4" w:rsidRPr="00726DEA">
        <w:rPr>
          <w:rFonts w:ascii="Arial" w:hAnsi="Arial" w:cs="Arial"/>
        </w:rPr>
        <w:t>erception</w:t>
      </w:r>
      <w:r w:rsidR="00FC50B4">
        <w:rPr>
          <w:rFonts w:ascii="Arial" w:hAnsi="Arial" w:cs="Arial"/>
        </w:rPr>
        <w:t xml:space="preserve"> refer to?</w:t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 w:rsidRPr="0071289B">
        <w:rPr>
          <w:rFonts w:ascii="Arial" w:hAnsi="Arial" w:cs="Arial"/>
          <w:b/>
        </w:rPr>
        <w:t>(3 marks)</w:t>
      </w:r>
    </w:p>
    <w:p w:rsidR="00FC50B4" w:rsidRDefault="00FC50B4" w:rsidP="00FC50B4">
      <w:pPr>
        <w:spacing w:line="48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A5A06" w:rsidRDefault="00A82565" w:rsidP="00A82565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National Identity of a country </w:t>
      </w:r>
      <w:r w:rsidR="001A5A06">
        <w:rPr>
          <w:rFonts w:ascii="Arial" w:hAnsi="Arial" w:cs="Arial"/>
        </w:rPr>
        <w:t xml:space="preserve">is largely defined by legends and landscapes. </w:t>
      </w:r>
      <w:r w:rsidR="001A5A06" w:rsidRPr="00726DEA">
        <w:rPr>
          <w:rFonts w:ascii="Arial" w:hAnsi="Arial" w:cs="Arial"/>
          <w:u w:val="single"/>
        </w:rPr>
        <w:t>List</w:t>
      </w:r>
      <w:r w:rsidR="001A5A06" w:rsidRPr="001A5A06">
        <w:rPr>
          <w:rFonts w:ascii="Arial" w:hAnsi="Arial" w:cs="Arial"/>
          <w:b/>
          <w:u w:val="single"/>
        </w:rPr>
        <w:t xml:space="preserve"> </w:t>
      </w:r>
      <w:r w:rsidR="001A5A06">
        <w:rPr>
          <w:rFonts w:ascii="Arial" w:hAnsi="Arial" w:cs="Arial"/>
        </w:rPr>
        <w:t xml:space="preserve">three legends and three landscapes which represent Australian National Identity: </w:t>
      </w:r>
    </w:p>
    <w:p w:rsidR="0071289B" w:rsidRPr="0071289B" w:rsidRDefault="0071289B" w:rsidP="0071289B">
      <w:pPr>
        <w:pStyle w:val="ListParagraph"/>
        <w:spacing w:line="480" w:lineRule="auto"/>
        <w:ind w:left="7920"/>
        <w:rPr>
          <w:rFonts w:ascii="Arial" w:hAnsi="Arial" w:cs="Arial"/>
          <w:b/>
        </w:rPr>
      </w:pPr>
      <w:r w:rsidRPr="0071289B">
        <w:rPr>
          <w:rFonts w:ascii="Arial" w:hAnsi="Arial" w:cs="Arial"/>
          <w:b/>
        </w:rPr>
        <w:t>(6 marks)</w:t>
      </w:r>
    </w:p>
    <w:p w:rsidR="001A5A06" w:rsidRDefault="001A5A06" w:rsidP="001A5A06">
      <w:pPr>
        <w:pStyle w:val="ListParagraph"/>
        <w:spacing w:line="48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Legends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Landscapes</w:t>
      </w:r>
    </w:p>
    <w:p w:rsidR="00A82565" w:rsidRDefault="001A5A06" w:rsidP="001A5A06">
      <w:pPr>
        <w:pStyle w:val="ListParagraph"/>
        <w:spacing w:line="48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</w:t>
      </w:r>
      <w:r w:rsidR="00A82565">
        <w:rPr>
          <w:rFonts w:ascii="Arial" w:hAnsi="Arial" w:cs="Arial"/>
        </w:rPr>
        <w:t xml:space="preserve"> </w:t>
      </w:r>
    </w:p>
    <w:p w:rsidR="001A5A06" w:rsidRDefault="001A5A06" w:rsidP="001A5A06">
      <w:pPr>
        <w:pStyle w:val="ListParagraph"/>
        <w:spacing w:line="48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</w:t>
      </w:r>
    </w:p>
    <w:p w:rsidR="001A5A06" w:rsidRDefault="001A5A06" w:rsidP="001A5A06">
      <w:pPr>
        <w:pStyle w:val="ListParagraph"/>
        <w:spacing w:line="48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</w:t>
      </w:r>
    </w:p>
    <w:p w:rsidR="00452CA2" w:rsidRDefault="00452CA2" w:rsidP="00452CA2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 w:rsidRPr="00FC2301">
        <w:rPr>
          <w:rFonts w:ascii="Arial" w:hAnsi="Arial" w:cs="Arial"/>
          <w:u w:val="single"/>
        </w:rPr>
        <w:t>State</w:t>
      </w:r>
      <w:r>
        <w:rPr>
          <w:rFonts w:ascii="Arial" w:hAnsi="Arial" w:cs="Arial"/>
        </w:rPr>
        <w:t xml:space="preserve"> what the acronym for ICTs stands for?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01FE">
        <w:rPr>
          <w:rFonts w:ascii="Arial" w:hAnsi="Arial" w:cs="Arial"/>
          <w:b/>
        </w:rPr>
        <w:t>(1 mark)</w:t>
      </w:r>
    </w:p>
    <w:p w:rsidR="00452CA2" w:rsidRPr="003101FE" w:rsidRDefault="00452CA2" w:rsidP="00452CA2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</w:t>
      </w:r>
    </w:p>
    <w:p w:rsidR="0071289B" w:rsidRDefault="0071289B" w:rsidP="00FC50B4">
      <w:pPr>
        <w:pStyle w:val="ListParagraph"/>
        <w:ind w:left="644"/>
        <w:rPr>
          <w:rFonts w:ascii="Arial" w:hAnsi="Arial" w:cs="Arial"/>
        </w:rPr>
      </w:pPr>
    </w:p>
    <w:p w:rsidR="006817E7" w:rsidRDefault="006817E7" w:rsidP="006817E7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 w:rsidRPr="00FC2301">
        <w:rPr>
          <w:rFonts w:ascii="Arial" w:hAnsi="Arial" w:cs="Arial"/>
          <w:u w:val="single"/>
        </w:rPr>
        <w:t>List</w:t>
      </w:r>
      <w:r w:rsidRPr="00FC23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 negative effects of using social media: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(3</w:t>
      </w:r>
      <w:r w:rsidRPr="007424BA">
        <w:rPr>
          <w:rFonts w:ascii="Arial" w:hAnsi="Arial" w:cs="Arial"/>
          <w:b/>
        </w:rPr>
        <w:t xml:space="preserve"> marks)</w:t>
      </w:r>
    </w:p>
    <w:p w:rsidR="006817E7" w:rsidRDefault="006817E7" w:rsidP="006817E7">
      <w:pPr>
        <w:pStyle w:val="ListParagraph"/>
        <w:spacing w:line="36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817E7" w:rsidRDefault="006817E7" w:rsidP="006817E7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________________________________</w:t>
      </w:r>
      <w:r>
        <w:rPr>
          <w:rFonts w:ascii="Arial" w:hAnsi="Arial" w:cs="Arial"/>
          <w:bCs/>
        </w:rPr>
        <w:t>______________________________</w:t>
      </w:r>
    </w:p>
    <w:p w:rsidR="006817E7" w:rsidRDefault="006817E7" w:rsidP="006817E7">
      <w:pPr>
        <w:rPr>
          <w:rFonts w:ascii="Arial" w:hAnsi="Arial" w:cs="Arial"/>
          <w:bCs/>
        </w:rPr>
      </w:pPr>
    </w:p>
    <w:p w:rsidR="006817E7" w:rsidRPr="00E3630E" w:rsidRDefault="006817E7" w:rsidP="006817E7">
      <w:pPr>
        <w:pStyle w:val="ListParagraph"/>
        <w:ind w:left="360"/>
        <w:rPr>
          <w:rFonts w:ascii="Arial" w:hAnsi="Arial" w:cs="Arial"/>
          <w:bCs/>
        </w:rPr>
      </w:pPr>
    </w:p>
    <w:p w:rsidR="006817E7" w:rsidRDefault="006817E7" w:rsidP="006817E7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________________________________</w:t>
      </w:r>
      <w:r>
        <w:rPr>
          <w:rFonts w:ascii="Arial" w:hAnsi="Arial" w:cs="Arial"/>
          <w:bCs/>
        </w:rPr>
        <w:t>______________________________</w:t>
      </w:r>
    </w:p>
    <w:p w:rsidR="006817E7" w:rsidRDefault="006817E7" w:rsidP="006817E7">
      <w:pPr>
        <w:pStyle w:val="ListParagraph"/>
        <w:ind w:left="1080"/>
        <w:rPr>
          <w:rFonts w:ascii="Arial" w:hAnsi="Arial" w:cs="Arial"/>
          <w:bCs/>
        </w:rPr>
      </w:pPr>
    </w:p>
    <w:p w:rsidR="006817E7" w:rsidRPr="00E3630E" w:rsidRDefault="006817E7" w:rsidP="006817E7">
      <w:pPr>
        <w:pStyle w:val="ListParagraph"/>
        <w:ind w:left="360"/>
        <w:rPr>
          <w:rFonts w:ascii="Arial" w:hAnsi="Arial" w:cs="Arial"/>
          <w:bCs/>
        </w:rPr>
      </w:pPr>
    </w:p>
    <w:p w:rsidR="006817E7" w:rsidRDefault="006817E7" w:rsidP="006817E7">
      <w:pPr>
        <w:pStyle w:val="ListParagraph"/>
        <w:numPr>
          <w:ilvl w:val="0"/>
          <w:numId w:val="25"/>
        </w:numPr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________________________________</w:t>
      </w:r>
      <w:r>
        <w:rPr>
          <w:rFonts w:ascii="Arial" w:hAnsi="Arial" w:cs="Arial"/>
          <w:bCs/>
        </w:rPr>
        <w:t>______________________________</w:t>
      </w:r>
    </w:p>
    <w:p w:rsidR="006817E7" w:rsidRDefault="006817E7" w:rsidP="006817E7">
      <w:pPr>
        <w:pStyle w:val="ListParagraph"/>
        <w:ind w:left="1080"/>
        <w:rPr>
          <w:rFonts w:ascii="Arial" w:hAnsi="Arial" w:cs="Arial"/>
          <w:bCs/>
        </w:rPr>
      </w:pPr>
    </w:p>
    <w:p w:rsidR="0071289B" w:rsidRDefault="0071289B" w:rsidP="00FC50B4">
      <w:pPr>
        <w:pStyle w:val="ListParagraph"/>
        <w:ind w:left="644"/>
        <w:rPr>
          <w:rFonts w:ascii="Arial" w:hAnsi="Arial" w:cs="Arial"/>
        </w:rPr>
      </w:pPr>
    </w:p>
    <w:p w:rsidR="0078548A" w:rsidRDefault="0078548A" w:rsidP="00C1180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FC2301">
        <w:rPr>
          <w:rFonts w:ascii="Arial" w:hAnsi="Arial" w:cs="Arial"/>
          <w:u w:val="single"/>
        </w:rPr>
        <w:lastRenderedPageBreak/>
        <w:t>Describe</w:t>
      </w:r>
      <w:r>
        <w:rPr>
          <w:rFonts w:ascii="Arial" w:hAnsi="Arial" w:cs="Arial"/>
        </w:rPr>
        <w:t xml:space="preserve"> what the term “</w:t>
      </w:r>
      <w:r w:rsidRPr="00203048">
        <w:rPr>
          <w:rFonts w:ascii="Arial" w:hAnsi="Arial" w:cs="Arial"/>
          <w:i/>
        </w:rPr>
        <w:t>the shrinking wor</w:t>
      </w:r>
      <w:r w:rsidR="00FC50B4" w:rsidRPr="00203048">
        <w:rPr>
          <w:rFonts w:ascii="Arial" w:hAnsi="Arial" w:cs="Arial"/>
          <w:i/>
        </w:rPr>
        <w:t>l</w:t>
      </w:r>
      <w:r w:rsidRPr="00203048">
        <w:rPr>
          <w:rFonts w:ascii="Arial" w:hAnsi="Arial" w:cs="Arial"/>
          <w:i/>
        </w:rPr>
        <w:t>d</w:t>
      </w:r>
      <w:r>
        <w:rPr>
          <w:rFonts w:ascii="Arial" w:hAnsi="Arial" w:cs="Arial"/>
        </w:rPr>
        <w:t xml:space="preserve">” means. </w:t>
      </w:r>
      <w:r w:rsidR="00CD6D87">
        <w:rPr>
          <w:rFonts w:ascii="Arial" w:hAnsi="Arial" w:cs="Arial"/>
        </w:rPr>
        <w:t>Select one of</w:t>
      </w:r>
      <w:r w:rsidR="00A037ED">
        <w:rPr>
          <w:rFonts w:ascii="Arial" w:hAnsi="Arial" w:cs="Arial"/>
        </w:rPr>
        <w:t xml:space="preserve"> the following </w:t>
      </w:r>
      <w:r>
        <w:rPr>
          <w:rFonts w:ascii="Arial" w:hAnsi="Arial" w:cs="Arial"/>
        </w:rPr>
        <w:t>example</w:t>
      </w:r>
      <w:r w:rsidR="00A037ED">
        <w:rPr>
          <w:rFonts w:ascii="Arial" w:hAnsi="Arial" w:cs="Arial"/>
        </w:rPr>
        <w:t>s</w:t>
      </w:r>
      <w:r w:rsidR="00CD6D87">
        <w:rPr>
          <w:rFonts w:ascii="Arial" w:hAnsi="Arial" w:cs="Arial"/>
        </w:rPr>
        <w:t xml:space="preserve"> to support your description</w:t>
      </w:r>
      <w:r>
        <w:rPr>
          <w:rFonts w:ascii="Arial" w:hAnsi="Arial" w:cs="Arial"/>
        </w:rPr>
        <w:t xml:space="preserve">: </w:t>
      </w:r>
      <w:r w:rsid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ab/>
      </w:r>
      <w:r w:rsidR="00527C06">
        <w:rPr>
          <w:rFonts w:ascii="Arial" w:hAnsi="Arial" w:cs="Arial"/>
          <w:b/>
        </w:rPr>
        <w:t>(5</w:t>
      </w:r>
      <w:r w:rsidR="006215B8" w:rsidRPr="00C11806">
        <w:rPr>
          <w:rFonts w:ascii="Arial" w:hAnsi="Arial" w:cs="Arial"/>
          <w:b/>
        </w:rPr>
        <w:t xml:space="preserve"> marks)</w:t>
      </w:r>
    </w:p>
    <w:p w:rsidR="00720A80" w:rsidRPr="006215B8" w:rsidRDefault="0078548A" w:rsidP="006215B8">
      <w:pPr>
        <w:pStyle w:val="ListParagraph"/>
        <w:numPr>
          <w:ilvl w:val="4"/>
          <w:numId w:val="1"/>
        </w:numPr>
        <w:ind w:left="709" w:hanging="283"/>
        <w:rPr>
          <w:rFonts w:ascii="Arial" w:hAnsi="Arial" w:cs="Arial"/>
        </w:rPr>
      </w:pPr>
      <w:r w:rsidRPr="006215B8">
        <w:rPr>
          <w:rFonts w:ascii="Arial" w:hAnsi="Arial" w:cs="Arial"/>
        </w:rPr>
        <w:t>the internet</w:t>
      </w:r>
      <w:r w:rsidR="006215B8" w:rsidRPr="006215B8">
        <w:rPr>
          <w:rFonts w:ascii="Arial" w:hAnsi="Arial" w:cs="Arial"/>
        </w:rPr>
        <w:tab/>
      </w:r>
      <w:r w:rsidR="006215B8" w:rsidRP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 xml:space="preserve">ii) </w:t>
      </w:r>
      <w:r w:rsidR="004E5727">
        <w:rPr>
          <w:rFonts w:ascii="Arial" w:hAnsi="Arial" w:cs="Arial"/>
        </w:rPr>
        <w:t xml:space="preserve"> </w:t>
      </w:r>
      <w:r w:rsidRPr="006215B8">
        <w:rPr>
          <w:rFonts w:ascii="Arial" w:hAnsi="Arial" w:cs="Arial"/>
        </w:rPr>
        <w:t xml:space="preserve">mobile phones </w:t>
      </w:r>
      <w:r w:rsidR="006215B8" w:rsidRP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 xml:space="preserve">    iii)</w:t>
      </w:r>
      <w:r w:rsidR="004E5727">
        <w:rPr>
          <w:rFonts w:ascii="Arial" w:hAnsi="Arial" w:cs="Arial"/>
        </w:rPr>
        <w:t xml:space="preserve">  </w:t>
      </w:r>
      <w:r w:rsidRPr="006215B8">
        <w:rPr>
          <w:rFonts w:ascii="Arial" w:hAnsi="Arial" w:cs="Arial"/>
        </w:rPr>
        <w:t xml:space="preserve">social media  </w:t>
      </w:r>
      <w:r w:rsidR="00720A80" w:rsidRPr="006215B8">
        <w:rPr>
          <w:rFonts w:ascii="Arial" w:hAnsi="Arial" w:cs="Arial"/>
        </w:rPr>
        <w:t xml:space="preserve"> </w:t>
      </w:r>
      <w:r w:rsidR="0045022B" w:rsidRPr="006215B8">
        <w:rPr>
          <w:rFonts w:ascii="Arial" w:hAnsi="Arial" w:cs="Arial"/>
        </w:rPr>
        <w:tab/>
      </w:r>
      <w:r w:rsidR="0045022B" w:rsidRPr="006215B8">
        <w:rPr>
          <w:rFonts w:ascii="Arial" w:hAnsi="Arial" w:cs="Arial"/>
        </w:rPr>
        <w:tab/>
      </w:r>
      <w:r w:rsidR="0045022B" w:rsidRPr="006215B8">
        <w:rPr>
          <w:rFonts w:ascii="Arial" w:hAnsi="Arial" w:cs="Arial"/>
        </w:rPr>
        <w:tab/>
      </w:r>
      <w:r w:rsidR="0045022B" w:rsidRPr="006215B8">
        <w:rPr>
          <w:rFonts w:ascii="Arial" w:hAnsi="Arial" w:cs="Arial"/>
        </w:rPr>
        <w:tab/>
      </w:r>
      <w:r w:rsidR="00C11806" w:rsidRPr="006215B8">
        <w:rPr>
          <w:rFonts w:ascii="Arial" w:hAnsi="Arial" w:cs="Arial"/>
        </w:rPr>
        <w:tab/>
      </w:r>
      <w:r w:rsidR="00C11806" w:rsidRPr="006215B8">
        <w:rPr>
          <w:rFonts w:ascii="Arial" w:hAnsi="Arial" w:cs="Arial"/>
        </w:rPr>
        <w:tab/>
      </w:r>
      <w:r w:rsidR="0045022B" w:rsidRPr="006215B8">
        <w:rPr>
          <w:rFonts w:ascii="Arial" w:hAnsi="Arial" w:cs="Arial"/>
        </w:rPr>
        <w:tab/>
      </w:r>
      <w:r w:rsidR="0045022B" w:rsidRPr="006215B8">
        <w:rPr>
          <w:rFonts w:ascii="Arial" w:hAnsi="Arial" w:cs="Arial"/>
        </w:rPr>
        <w:tab/>
      </w:r>
    </w:p>
    <w:p w:rsidR="00720A80" w:rsidRDefault="00452CA2" w:rsidP="00452CA2">
      <w:pPr>
        <w:pStyle w:val="ListParagraph"/>
        <w:spacing w:line="48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215B8" w:rsidRPr="006215B8" w:rsidRDefault="00452CA2" w:rsidP="006215B8">
      <w:pPr>
        <w:pStyle w:val="ListParagraph"/>
        <w:spacing w:line="48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3328" w:rsidRDefault="00A32033" w:rsidP="00343328">
      <w:pPr>
        <w:pStyle w:val="ListParagraph"/>
        <w:numPr>
          <w:ilvl w:val="3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List</w:t>
      </w:r>
      <w:r w:rsidR="00343328" w:rsidRPr="00452CA2">
        <w:rPr>
          <w:rFonts w:ascii="Arial" w:hAnsi="Arial" w:cs="Arial"/>
        </w:rPr>
        <w:t xml:space="preserve"> the advantages of online shopping and the disadvantages of conventional shopping: </w:t>
      </w:r>
      <w:r w:rsidR="00ED461E" w:rsidRPr="00452CA2">
        <w:rPr>
          <w:rFonts w:ascii="Arial" w:hAnsi="Arial" w:cs="Arial"/>
        </w:rPr>
        <w:tab/>
      </w:r>
      <w:r w:rsidR="00ED461E" w:rsidRPr="00452CA2">
        <w:rPr>
          <w:rFonts w:ascii="Arial" w:hAnsi="Arial" w:cs="Arial"/>
        </w:rPr>
        <w:tab/>
      </w:r>
      <w:r w:rsidR="00ED461E" w:rsidRPr="00452CA2">
        <w:rPr>
          <w:rFonts w:ascii="Arial" w:hAnsi="Arial" w:cs="Arial"/>
        </w:rPr>
        <w:tab/>
      </w:r>
      <w:r w:rsidR="00ED461E" w:rsidRPr="00452CA2">
        <w:rPr>
          <w:rFonts w:ascii="Arial" w:hAnsi="Arial" w:cs="Arial"/>
        </w:rPr>
        <w:tab/>
      </w:r>
      <w:r w:rsidR="00ED461E" w:rsidRPr="00452CA2">
        <w:rPr>
          <w:rFonts w:ascii="Arial" w:hAnsi="Arial" w:cs="Arial"/>
        </w:rPr>
        <w:tab/>
      </w:r>
      <w:r w:rsidR="00343328" w:rsidRPr="00452CA2">
        <w:rPr>
          <w:rFonts w:ascii="Arial" w:hAnsi="Arial" w:cs="Arial"/>
        </w:rPr>
        <w:tab/>
      </w:r>
      <w:r w:rsidR="00CB1CF8" w:rsidRPr="00452CA2">
        <w:rPr>
          <w:rFonts w:ascii="Arial" w:hAnsi="Arial" w:cs="Arial"/>
        </w:rPr>
        <w:tab/>
      </w:r>
      <w:r w:rsidR="00CB1CF8" w:rsidRPr="00452CA2">
        <w:rPr>
          <w:rFonts w:ascii="Arial" w:hAnsi="Arial" w:cs="Arial"/>
        </w:rPr>
        <w:tab/>
      </w:r>
      <w:r w:rsidR="00CB1CF8" w:rsidRPr="00452CA2">
        <w:rPr>
          <w:rFonts w:ascii="Arial" w:hAnsi="Arial" w:cs="Arial"/>
        </w:rPr>
        <w:tab/>
      </w:r>
      <w:r w:rsidR="004C30F5" w:rsidRPr="00452CA2">
        <w:rPr>
          <w:rFonts w:ascii="Arial" w:hAnsi="Arial" w:cs="Arial"/>
          <w:b/>
        </w:rPr>
        <w:t>(6</w:t>
      </w:r>
      <w:r w:rsidR="004C7CA4" w:rsidRPr="00452CA2">
        <w:rPr>
          <w:rFonts w:ascii="Arial" w:hAnsi="Arial" w:cs="Arial"/>
          <w:b/>
        </w:rPr>
        <w:t xml:space="preserve"> marks)</w:t>
      </w:r>
      <w:r w:rsidR="00343328" w:rsidRPr="00452CA2">
        <w:rPr>
          <w:rFonts w:ascii="Arial" w:hAnsi="Arial" w:cs="Arial"/>
        </w:rPr>
        <w:tab/>
      </w:r>
      <w:r w:rsidR="00343328" w:rsidRPr="00452CA2">
        <w:rPr>
          <w:rFonts w:ascii="Arial" w:hAnsi="Arial" w:cs="Arial"/>
        </w:rPr>
        <w:tab/>
        <w:t>Advantages of online shopping:</w:t>
      </w:r>
    </w:p>
    <w:p w:rsidR="00714D83" w:rsidRPr="00452CA2" w:rsidRDefault="00714D83" w:rsidP="00714D83">
      <w:pPr>
        <w:pStyle w:val="ListParagraph"/>
        <w:spacing w:line="276" w:lineRule="auto"/>
        <w:ind w:left="644"/>
        <w:rPr>
          <w:rFonts w:ascii="Arial" w:hAnsi="Arial" w:cs="Arial"/>
        </w:rPr>
      </w:pPr>
    </w:p>
    <w:p w:rsidR="00362661" w:rsidRPr="00343328" w:rsidRDefault="00362661" w:rsidP="00343328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343328">
        <w:rPr>
          <w:rFonts w:ascii="Arial" w:hAnsi="Arial" w:cs="Arial"/>
        </w:rPr>
        <w:t>______________________________________</w:t>
      </w:r>
      <w:r w:rsidR="00ED461E" w:rsidRPr="00343328">
        <w:rPr>
          <w:rFonts w:ascii="Arial" w:hAnsi="Arial" w:cs="Arial"/>
        </w:rPr>
        <w:t>___________________________</w:t>
      </w:r>
    </w:p>
    <w:p w:rsidR="00ED461E" w:rsidRPr="00ED461E" w:rsidRDefault="00ED461E" w:rsidP="00ED461E">
      <w:pPr>
        <w:pStyle w:val="ListParagraph"/>
        <w:spacing w:line="276" w:lineRule="auto"/>
        <w:jc w:val="both"/>
        <w:rPr>
          <w:rFonts w:ascii="Arial" w:hAnsi="Arial" w:cs="Arial"/>
        </w:rPr>
      </w:pPr>
    </w:p>
    <w:p w:rsidR="00362661" w:rsidRPr="00343328" w:rsidRDefault="00362661" w:rsidP="0034332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</w:rPr>
      </w:pPr>
      <w:r w:rsidRPr="00343328">
        <w:rPr>
          <w:rFonts w:ascii="Arial" w:hAnsi="Arial" w:cs="Arial"/>
        </w:rPr>
        <w:t>______________________________________</w:t>
      </w:r>
      <w:r w:rsidR="00343328">
        <w:rPr>
          <w:rFonts w:ascii="Arial" w:hAnsi="Arial" w:cs="Arial"/>
        </w:rPr>
        <w:t>___________________________</w:t>
      </w:r>
    </w:p>
    <w:p w:rsidR="00362661" w:rsidRDefault="00362661" w:rsidP="00ED461E">
      <w:pPr>
        <w:spacing w:line="276" w:lineRule="auto"/>
        <w:jc w:val="both"/>
        <w:rPr>
          <w:rFonts w:ascii="Arial" w:hAnsi="Arial" w:cs="Arial"/>
        </w:rPr>
      </w:pPr>
    </w:p>
    <w:p w:rsidR="00362661" w:rsidRPr="00343328" w:rsidRDefault="00362661" w:rsidP="0034332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</w:rPr>
      </w:pPr>
      <w:r w:rsidRPr="00343328">
        <w:rPr>
          <w:rFonts w:ascii="Arial" w:hAnsi="Arial" w:cs="Arial"/>
        </w:rPr>
        <w:t>______________________________________</w:t>
      </w:r>
      <w:r w:rsidR="00343328">
        <w:rPr>
          <w:rFonts w:ascii="Arial" w:hAnsi="Arial" w:cs="Arial"/>
        </w:rPr>
        <w:t>___________________________</w:t>
      </w:r>
    </w:p>
    <w:p w:rsidR="00362661" w:rsidRDefault="00362661" w:rsidP="00ED461E">
      <w:pPr>
        <w:spacing w:line="276" w:lineRule="auto"/>
        <w:jc w:val="both"/>
        <w:rPr>
          <w:rFonts w:ascii="Arial" w:hAnsi="Arial" w:cs="Arial"/>
        </w:rPr>
      </w:pPr>
    </w:p>
    <w:p w:rsidR="00924D78" w:rsidRDefault="00343328" w:rsidP="00C60B7F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Disadvantages of conventional shopping: </w:t>
      </w:r>
    </w:p>
    <w:p w:rsidR="00343328" w:rsidRPr="00343328" w:rsidRDefault="00343328" w:rsidP="00343328">
      <w:pPr>
        <w:pStyle w:val="ListParagraph"/>
        <w:numPr>
          <w:ilvl w:val="4"/>
          <w:numId w:val="1"/>
        </w:numPr>
        <w:spacing w:line="276" w:lineRule="auto"/>
        <w:rPr>
          <w:rFonts w:ascii="Arial" w:hAnsi="Arial" w:cs="Arial"/>
        </w:rPr>
      </w:pPr>
      <w:r w:rsidRPr="00343328">
        <w:rPr>
          <w:rFonts w:ascii="Arial" w:hAnsi="Arial" w:cs="Arial"/>
        </w:rPr>
        <w:t>_________________________________</w:t>
      </w:r>
      <w:r w:rsidR="00014E3B">
        <w:rPr>
          <w:rFonts w:ascii="Arial" w:hAnsi="Arial" w:cs="Arial"/>
        </w:rPr>
        <w:t>_____________________________</w:t>
      </w:r>
    </w:p>
    <w:p w:rsidR="00343328" w:rsidRPr="00ED461E" w:rsidRDefault="00343328" w:rsidP="00343328">
      <w:pPr>
        <w:pStyle w:val="ListParagraph"/>
        <w:spacing w:line="276" w:lineRule="auto"/>
        <w:jc w:val="both"/>
        <w:rPr>
          <w:rFonts w:ascii="Arial" w:hAnsi="Arial" w:cs="Arial"/>
        </w:rPr>
      </w:pPr>
    </w:p>
    <w:p w:rsidR="00343328" w:rsidRPr="00343328" w:rsidRDefault="00343328" w:rsidP="00014E3B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Arial" w:hAnsi="Arial" w:cs="Arial"/>
        </w:rPr>
      </w:pPr>
      <w:r w:rsidRPr="00343328">
        <w:rPr>
          <w:rFonts w:ascii="Arial" w:hAnsi="Arial" w:cs="Arial"/>
        </w:rPr>
        <w:t>______________________________________</w:t>
      </w:r>
      <w:r w:rsidR="00014E3B">
        <w:rPr>
          <w:rFonts w:ascii="Arial" w:hAnsi="Arial" w:cs="Arial"/>
        </w:rPr>
        <w:t>________________________</w:t>
      </w:r>
    </w:p>
    <w:p w:rsidR="00343328" w:rsidRDefault="00343328" w:rsidP="00343328">
      <w:pPr>
        <w:spacing w:line="276" w:lineRule="auto"/>
        <w:jc w:val="both"/>
        <w:rPr>
          <w:rFonts w:ascii="Arial" w:hAnsi="Arial" w:cs="Arial"/>
        </w:rPr>
      </w:pPr>
    </w:p>
    <w:p w:rsidR="007C35B6" w:rsidRPr="00380C61" w:rsidRDefault="00343328" w:rsidP="00380C61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Arial" w:hAnsi="Arial" w:cs="Arial"/>
        </w:rPr>
      </w:pPr>
      <w:r w:rsidRPr="00343328">
        <w:rPr>
          <w:rFonts w:ascii="Arial" w:hAnsi="Arial" w:cs="Arial"/>
        </w:rPr>
        <w:t>______________________________________</w:t>
      </w:r>
      <w:r w:rsidR="00014E3B">
        <w:rPr>
          <w:rFonts w:ascii="Arial" w:hAnsi="Arial" w:cs="Arial"/>
        </w:rPr>
        <w:t>________________________</w:t>
      </w:r>
    </w:p>
    <w:p w:rsidR="007C35B6" w:rsidRDefault="007C35B6" w:rsidP="007C35B6">
      <w:pPr>
        <w:pStyle w:val="ListParagraph"/>
        <w:numPr>
          <w:ilvl w:val="0"/>
          <w:numId w:val="1"/>
        </w:numPr>
        <w:tabs>
          <w:tab w:val="left" w:pos="2132"/>
        </w:tabs>
        <w:rPr>
          <w:rFonts w:ascii="Arial" w:hAnsi="Arial" w:cs="Arial"/>
        </w:rPr>
      </w:pPr>
      <w:r w:rsidRPr="00AE423D">
        <w:rPr>
          <w:rFonts w:ascii="Arial" w:hAnsi="Arial" w:cs="Arial"/>
          <w:u w:val="single"/>
        </w:rPr>
        <w:lastRenderedPageBreak/>
        <w:t>List</w:t>
      </w:r>
      <w:r>
        <w:rPr>
          <w:rFonts w:ascii="Arial" w:hAnsi="Arial" w:cs="Arial"/>
        </w:rPr>
        <w:t xml:space="preserve"> two</w:t>
      </w:r>
      <w:r w:rsidRPr="008A5D50">
        <w:rPr>
          <w:rFonts w:ascii="Arial" w:hAnsi="Arial" w:cs="Arial"/>
        </w:rPr>
        <w:t xml:space="preserve"> examples of significant transport innovations.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(2</w:t>
      </w:r>
      <w:r w:rsidRPr="0042448D">
        <w:rPr>
          <w:rFonts w:ascii="Arial" w:hAnsi="Arial" w:cs="Arial"/>
          <w:b/>
        </w:rPr>
        <w:t xml:space="preserve"> marks)</w:t>
      </w:r>
    </w:p>
    <w:p w:rsidR="007C35B6" w:rsidRPr="008A5D50" w:rsidRDefault="007C35B6" w:rsidP="007C35B6">
      <w:pPr>
        <w:pStyle w:val="ListParagraph"/>
        <w:tabs>
          <w:tab w:val="left" w:pos="2132"/>
        </w:tabs>
        <w:rPr>
          <w:rFonts w:ascii="Arial" w:hAnsi="Arial" w:cs="Arial"/>
        </w:rPr>
      </w:pPr>
    </w:p>
    <w:p w:rsidR="007C35B6" w:rsidRPr="008A5D50" w:rsidRDefault="007C35B6" w:rsidP="007C35B6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7C35B6" w:rsidRDefault="007C35B6" w:rsidP="007C35B6">
      <w:pPr>
        <w:tabs>
          <w:tab w:val="left" w:pos="2132"/>
        </w:tabs>
        <w:rPr>
          <w:rFonts w:ascii="Arial" w:hAnsi="Arial" w:cs="Arial"/>
        </w:rPr>
      </w:pPr>
    </w:p>
    <w:p w:rsidR="007C35B6" w:rsidRPr="008A5D50" w:rsidRDefault="007C35B6" w:rsidP="007C35B6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</w:t>
      </w:r>
    </w:p>
    <w:p w:rsidR="007C35B6" w:rsidRDefault="007C35B6" w:rsidP="007C35B6">
      <w:pPr>
        <w:pStyle w:val="ListParagraph"/>
        <w:spacing w:line="360" w:lineRule="auto"/>
        <w:rPr>
          <w:rFonts w:ascii="Arial" w:hAnsi="Arial" w:cs="Arial"/>
        </w:rPr>
      </w:pPr>
    </w:p>
    <w:p w:rsidR="00343328" w:rsidRPr="00AC2777" w:rsidRDefault="008A5D50" w:rsidP="00AC27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Transport innovations and improvements have enhanced connections between people and places. </w:t>
      </w:r>
      <w:r w:rsidR="00203048">
        <w:rPr>
          <w:rFonts w:ascii="Arial" w:hAnsi="Arial" w:cs="Arial"/>
          <w:u w:val="single"/>
        </w:rPr>
        <w:t xml:space="preserve">Explain </w:t>
      </w:r>
      <w:r>
        <w:rPr>
          <w:rFonts w:ascii="Arial" w:hAnsi="Arial" w:cs="Arial"/>
        </w:rPr>
        <w:t>the benefits which these innovations have provided</w:t>
      </w:r>
      <w:r w:rsidR="00AE423D">
        <w:rPr>
          <w:rFonts w:ascii="Arial" w:hAnsi="Arial" w:cs="Arial"/>
        </w:rPr>
        <w:t xml:space="preserve"> and use examples to support your response</w:t>
      </w:r>
      <w:r>
        <w:rPr>
          <w:rFonts w:ascii="Arial" w:hAnsi="Arial" w:cs="Arial"/>
        </w:rPr>
        <w:t xml:space="preserve">. </w:t>
      </w:r>
    </w:p>
    <w:p w:rsidR="0045022B" w:rsidRPr="0021413C" w:rsidRDefault="00D32370" w:rsidP="004502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2448D">
        <w:rPr>
          <w:rFonts w:ascii="Arial" w:hAnsi="Arial" w:cs="Arial"/>
          <w:b/>
        </w:rPr>
        <w:tab/>
      </w:r>
      <w:r w:rsidR="0042448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4C30F5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marks)</w:t>
      </w:r>
    </w:p>
    <w:p w:rsidR="0063773A" w:rsidRPr="0045022B" w:rsidRDefault="0063773A" w:rsidP="0095330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95330E" w:rsidRDefault="0095330E" w:rsidP="0045022B">
      <w:pPr>
        <w:tabs>
          <w:tab w:val="left" w:pos="2132"/>
        </w:tabs>
        <w:rPr>
          <w:rFonts w:ascii="Arial" w:hAnsi="Arial" w:cs="Arial"/>
        </w:rPr>
      </w:pPr>
    </w:p>
    <w:p w:rsidR="00463EA2" w:rsidRDefault="00463EA2" w:rsidP="00463EA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330E" w:rsidRDefault="0009515B" w:rsidP="0009515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8A5D50" w:rsidRDefault="0042448D" w:rsidP="0045022B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8A5D50" w:rsidRDefault="008A5D50" w:rsidP="0045022B">
      <w:pPr>
        <w:tabs>
          <w:tab w:val="left" w:pos="2132"/>
        </w:tabs>
        <w:rPr>
          <w:rFonts w:ascii="Arial" w:hAnsi="Arial" w:cs="Arial"/>
        </w:rPr>
      </w:pPr>
    </w:p>
    <w:p w:rsidR="008A5D50" w:rsidRDefault="0042448D" w:rsidP="0045022B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AE423D" w:rsidRDefault="00AE423D" w:rsidP="0045022B">
      <w:pPr>
        <w:tabs>
          <w:tab w:val="left" w:pos="2132"/>
        </w:tabs>
        <w:rPr>
          <w:rFonts w:ascii="Arial" w:hAnsi="Arial" w:cs="Arial"/>
        </w:rPr>
      </w:pPr>
    </w:p>
    <w:p w:rsidR="00AE423D" w:rsidRDefault="00AE423D" w:rsidP="00AE423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AE423D" w:rsidRDefault="00AE423D" w:rsidP="00AE423D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AE423D" w:rsidRDefault="00AE423D" w:rsidP="00AE423D">
      <w:pPr>
        <w:tabs>
          <w:tab w:val="left" w:pos="2132"/>
        </w:tabs>
        <w:rPr>
          <w:rFonts w:ascii="Arial" w:hAnsi="Arial" w:cs="Arial"/>
        </w:rPr>
      </w:pPr>
    </w:p>
    <w:p w:rsidR="00AE423D" w:rsidRDefault="00AE423D" w:rsidP="00AE423D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AE423D" w:rsidRDefault="00AE423D" w:rsidP="0045022B">
      <w:pPr>
        <w:tabs>
          <w:tab w:val="left" w:pos="2132"/>
        </w:tabs>
        <w:rPr>
          <w:rFonts w:ascii="Arial" w:hAnsi="Arial" w:cs="Arial"/>
        </w:rPr>
      </w:pPr>
    </w:p>
    <w:p w:rsidR="00AE423D" w:rsidRDefault="00AE423D" w:rsidP="00AE423D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AE423D" w:rsidRDefault="00AE423D" w:rsidP="00AE423D">
      <w:pPr>
        <w:tabs>
          <w:tab w:val="left" w:pos="2132"/>
        </w:tabs>
        <w:rPr>
          <w:rFonts w:ascii="Arial" w:hAnsi="Arial" w:cs="Arial"/>
        </w:rPr>
      </w:pPr>
    </w:p>
    <w:p w:rsidR="00AE423D" w:rsidRDefault="00AE423D" w:rsidP="00AE423D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AE423D" w:rsidRDefault="00AE423D" w:rsidP="0045022B">
      <w:pPr>
        <w:tabs>
          <w:tab w:val="left" w:pos="2132"/>
        </w:tabs>
        <w:rPr>
          <w:rFonts w:ascii="Arial" w:hAnsi="Arial" w:cs="Arial"/>
        </w:rPr>
      </w:pPr>
    </w:p>
    <w:p w:rsidR="002143E0" w:rsidRDefault="002143E0" w:rsidP="002143E0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2143E0" w:rsidRDefault="002143E0" w:rsidP="002143E0">
      <w:pPr>
        <w:tabs>
          <w:tab w:val="left" w:pos="2132"/>
        </w:tabs>
        <w:rPr>
          <w:rFonts w:ascii="Arial" w:hAnsi="Arial" w:cs="Arial"/>
        </w:rPr>
      </w:pPr>
    </w:p>
    <w:p w:rsidR="002143E0" w:rsidRDefault="002143E0" w:rsidP="002143E0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2143E0" w:rsidRDefault="002143E0" w:rsidP="002143E0">
      <w:pPr>
        <w:tabs>
          <w:tab w:val="left" w:pos="2132"/>
        </w:tabs>
        <w:rPr>
          <w:rFonts w:ascii="Arial" w:hAnsi="Arial" w:cs="Arial"/>
        </w:rPr>
      </w:pPr>
    </w:p>
    <w:p w:rsidR="004C7CA4" w:rsidRDefault="002143E0" w:rsidP="0045022B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</w:t>
      </w:r>
    </w:p>
    <w:p w:rsidR="004C7CA4" w:rsidRDefault="004C7CA4" w:rsidP="0045022B">
      <w:pPr>
        <w:tabs>
          <w:tab w:val="left" w:pos="2132"/>
        </w:tabs>
        <w:rPr>
          <w:rFonts w:ascii="Arial" w:hAnsi="Arial" w:cs="Arial"/>
        </w:rPr>
      </w:pPr>
    </w:p>
    <w:p w:rsidR="008A5D50" w:rsidRDefault="008A5D50" w:rsidP="0045022B">
      <w:pPr>
        <w:tabs>
          <w:tab w:val="left" w:pos="2132"/>
        </w:tabs>
        <w:rPr>
          <w:rFonts w:ascii="Arial" w:hAnsi="Arial" w:cs="Arial"/>
        </w:rPr>
      </w:pPr>
    </w:p>
    <w:p w:rsidR="0045022B" w:rsidRPr="00463EA2" w:rsidRDefault="00463EA2" w:rsidP="00463EA2">
      <w:pPr>
        <w:pBdr>
          <w:top w:val="single" w:sz="4" w:space="0" w:color="auto"/>
          <w:bottom w:val="single" w:sz="4" w:space="1" w:color="auto"/>
        </w:pBdr>
        <w:tabs>
          <w:tab w:val="left" w:pos="2132"/>
        </w:tabs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END OF TEST</w:t>
      </w:r>
    </w:p>
    <w:sectPr w:rsidR="0045022B" w:rsidRPr="00463EA2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C06FA"/>
    <w:multiLevelType w:val="hybridMultilevel"/>
    <w:tmpl w:val="41326590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9B55C6C"/>
    <w:multiLevelType w:val="hybridMultilevel"/>
    <w:tmpl w:val="C9FEB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4">
    <w:nsid w:val="730258EC"/>
    <w:multiLevelType w:val="hybridMultilevel"/>
    <w:tmpl w:val="00C27910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F1706"/>
    <w:multiLevelType w:val="hybridMultilevel"/>
    <w:tmpl w:val="10B08E9C"/>
    <w:lvl w:ilvl="0" w:tplc="0C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6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904B6C"/>
    <w:multiLevelType w:val="hybridMultilevel"/>
    <w:tmpl w:val="7AD269B2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10"/>
  </w:num>
  <w:num w:numId="5">
    <w:abstractNumId w:val="0"/>
  </w:num>
  <w:num w:numId="6">
    <w:abstractNumId w:val="4"/>
  </w:num>
  <w:num w:numId="7">
    <w:abstractNumId w:val="27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21"/>
  </w:num>
  <w:num w:numId="13">
    <w:abstractNumId w:val="19"/>
  </w:num>
  <w:num w:numId="14">
    <w:abstractNumId w:val="2"/>
  </w:num>
  <w:num w:numId="15">
    <w:abstractNumId w:val="23"/>
  </w:num>
  <w:num w:numId="16">
    <w:abstractNumId w:val="1"/>
  </w:num>
  <w:num w:numId="17">
    <w:abstractNumId w:val="13"/>
  </w:num>
  <w:num w:numId="18">
    <w:abstractNumId w:val="15"/>
  </w:num>
  <w:num w:numId="19">
    <w:abstractNumId w:val="16"/>
  </w:num>
  <w:num w:numId="20">
    <w:abstractNumId w:val="8"/>
  </w:num>
  <w:num w:numId="21">
    <w:abstractNumId w:val="14"/>
  </w:num>
  <w:num w:numId="22">
    <w:abstractNumId w:val="9"/>
  </w:num>
  <w:num w:numId="23">
    <w:abstractNumId w:val="17"/>
  </w:num>
  <w:num w:numId="24">
    <w:abstractNumId w:val="28"/>
  </w:num>
  <w:num w:numId="25">
    <w:abstractNumId w:val="20"/>
  </w:num>
  <w:num w:numId="26">
    <w:abstractNumId w:val="26"/>
  </w:num>
  <w:num w:numId="27">
    <w:abstractNumId w:val="24"/>
  </w:num>
  <w:num w:numId="28">
    <w:abstractNumId w:val="1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14E3B"/>
    <w:rsid w:val="00072DB1"/>
    <w:rsid w:val="0009515B"/>
    <w:rsid w:val="000A3575"/>
    <w:rsid w:val="000E2FC7"/>
    <w:rsid w:val="000E788D"/>
    <w:rsid w:val="000F0C5F"/>
    <w:rsid w:val="00112656"/>
    <w:rsid w:val="001134E8"/>
    <w:rsid w:val="00170A66"/>
    <w:rsid w:val="00197CD1"/>
    <w:rsid w:val="001A5A06"/>
    <w:rsid w:val="001D34F0"/>
    <w:rsid w:val="001F2486"/>
    <w:rsid w:val="00203048"/>
    <w:rsid w:val="0021413C"/>
    <w:rsid w:val="002143E0"/>
    <w:rsid w:val="00263899"/>
    <w:rsid w:val="00297563"/>
    <w:rsid w:val="003050CC"/>
    <w:rsid w:val="003101FE"/>
    <w:rsid w:val="003124A3"/>
    <w:rsid w:val="00343328"/>
    <w:rsid w:val="00362661"/>
    <w:rsid w:val="00380C61"/>
    <w:rsid w:val="0039473E"/>
    <w:rsid w:val="00396E16"/>
    <w:rsid w:val="003B2F1D"/>
    <w:rsid w:val="003C3FAB"/>
    <w:rsid w:val="003C5E1D"/>
    <w:rsid w:val="003E7381"/>
    <w:rsid w:val="0042448D"/>
    <w:rsid w:val="0045022B"/>
    <w:rsid w:val="00452CA2"/>
    <w:rsid w:val="00454734"/>
    <w:rsid w:val="00463EA2"/>
    <w:rsid w:val="004A3EA7"/>
    <w:rsid w:val="004B22DA"/>
    <w:rsid w:val="004C1467"/>
    <w:rsid w:val="004C30F5"/>
    <w:rsid w:val="004C7CA4"/>
    <w:rsid w:val="004E5727"/>
    <w:rsid w:val="00500950"/>
    <w:rsid w:val="00527C06"/>
    <w:rsid w:val="00537D3F"/>
    <w:rsid w:val="00547EB8"/>
    <w:rsid w:val="0057621E"/>
    <w:rsid w:val="0057703E"/>
    <w:rsid w:val="005B1FFE"/>
    <w:rsid w:val="005B28FB"/>
    <w:rsid w:val="005F5DA2"/>
    <w:rsid w:val="00616DFB"/>
    <w:rsid w:val="006215B8"/>
    <w:rsid w:val="0063773A"/>
    <w:rsid w:val="00677E1F"/>
    <w:rsid w:val="006817E7"/>
    <w:rsid w:val="006E7A7D"/>
    <w:rsid w:val="006F29F5"/>
    <w:rsid w:val="0071289B"/>
    <w:rsid w:val="00714D83"/>
    <w:rsid w:val="0071735C"/>
    <w:rsid w:val="00720A80"/>
    <w:rsid w:val="00726DEA"/>
    <w:rsid w:val="00740E76"/>
    <w:rsid w:val="007424BA"/>
    <w:rsid w:val="0075511D"/>
    <w:rsid w:val="0078548A"/>
    <w:rsid w:val="00790AB9"/>
    <w:rsid w:val="007C35B6"/>
    <w:rsid w:val="007D202C"/>
    <w:rsid w:val="007E0032"/>
    <w:rsid w:val="008138AA"/>
    <w:rsid w:val="0082788B"/>
    <w:rsid w:val="0086418A"/>
    <w:rsid w:val="008A5D50"/>
    <w:rsid w:val="008A5E87"/>
    <w:rsid w:val="008C70C9"/>
    <w:rsid w:val="008E4AA5"/>
    <w:rsid w:val="00924D78"/>
    <w:rsid w:val="0095330E"/>
    <w:rsid w:val="009854A3"/>
    <w:rsid w:val="00993DF2"/>
    <w:rsid w:val="009D3E02"/>
    <w:rsid w:val="009F79A0"/>
    <w:rsid w:val="00A037ED"/>
    <w:rsid w:val="00A042CB"/>
    <w:rsid w:val="00A32033"/>
    <w:rsid w:val="00A34753"/>
    <w:rsid w:val="00A45F88"/>
    <w:rsid w:val="00A55508"/>
    <w:rsid w:val="00A762EC"/>
    <w:rsid w:val="00A82565"/>
    <w:rsid w:val="00A8661F"/>
    <w:rsid w:val="00AB1941"/>
    <w:rsid w:val="00AC2777"/>
    <w:rsid w:val="00AD15E4"/>
    <w:rsid w:val="00AE423D"/>
    <w:rsid w:val="00AE5EF6"/>
    <w:rsid w:val="00B0670D"/>
    <w:rsid w:val="00B45847"/>
    <w:rsid w:val="00B4796E"/>
    <w:rsid w:val="00B8292B"/>
    <w:rsid w:val="00B956AD"/>
    <w:rsid w:val="00BA7643"/>
    <w:rsid w:val="00BB232A"/>
    <w:rsid w:val="00BF5692"/>
    <w:rsid w:val="00C11806"/>
    <w:rsid w:val="00C126EE"/>
    <w:rsid w:val="00C40DEF"/>
    <w:rsid w:val="00C60B7F"/>
    <w:rsid w:val="00C81C90"/>
    <w:rsid w:val="00C95D56"/>
    <w:rsid w:val="00CA383A"/>
    <w:rsid w:val="00CB1CF8"/>
    <w:rsid w:val="00CC2D6D"/>
    <w:rsid w:val="00CD34A7"/>
    <w:rsid w:val="00CD6D87"/>
    <w:rsid w:val="00CF4954"/>
    <w:rsid w:val="00D07D63"/>
    <w:rsid w:val="00D16D80"/>
    <w:rsid w:val="00D24D8E"/>
    <w:rsid w:val="00D32370"/>
    <w:rsid w:val="00D41623"/>
    <w:rsid w:val="00D47871"/>
    <w:rsid w:val="00DA377E"/>
    <w:rsid w:val="00DB0FEF"/>
    <w:rsid w:val="00DF497D"/>
    <w:rsid w:val="00E0551E"/>
    <w:rsid w:val="00E43BA0"/>
    <w:rsid w:val="00ED0CF7"/>
    <w:rsid w:val="00ED461E"/>
    <w:rsid w:val="00EF0BCA"/>
    <w:rsid w:val="00F040B4"/>
    <w:rsid w:val="00F355F3"/>
    <w:rsid w:val="00F40553"/>
    <w:rsid w:val="00F574A4"/>
    <w:rsid w:val="00F66329"/>
    <w:rsid w:val="00F716A1"/>
    <w:rsid w:val="00F96E17"/>
    <w:rsid w:val="00FA54D4"/>
    <w:rsid w:val="00FC2301"/>
    <w:rsid w:val="00FC50B4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70C435A2</Template>
  <TotalTime>428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ALLENBY Rebecca</cp:lastModifiedBy>
  <cp:revision>49</cp:revision>
  <cp:lastPrinted>2017-08-17T09:22:00Z</cp:lastPrinted>
  <dcterms:created xsi:type="dcterms:W3CDTF">2017-09-04T01:06:00Z</dcterms:created>
  <dcterms:modified xsi:type="dcterms:W3CDTF">2017-11-24T06:47:00Z</dcterms:modified>
</cp:coreProperties>
</file>