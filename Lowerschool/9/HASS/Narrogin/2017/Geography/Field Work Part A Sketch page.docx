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D9" w:rsidRPr="00B724A0" w:rsidRDefault="00B910D9" w:rsidP="00B910D9">
      <w:pPr>
        <w:pStyle w:val="ListParagraph"/>
        <w:numPr>
          <w:ilvl w:val="0"/>
          <w:numId w:val="1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Refer to</w:t>
      </w:r>
      <w:r>
        <w:rPr>
          <w:rFonts w:ascii="Arial" w:hAnsi="Arial" w:cs="Arial"/>
        </w:rPr>
        <w:t xml:space="preserve"> Source 4.  </w:t>
      </w:r>
      <w:r w:rsidRPr="00B724A0">
        <w:rPr>
          <w:rFonts w:ascii="Arial" w:hAnsi="Arial" w:cs="Arial"/>
          <w:u w:val="single"/>
        </w:rPr>
        <w:t>Sketch</w:t>
      </w:r>
      <w:r>
        <w:rPr>
          <w:rFonts w:ascii="Arial" w:hAnsi="Arial" w:cs="Arial"/>
        </w:rPr>
        <w:t xml:space="preserve"> this image utilising correct Fieldwork </w:t>
      </w:r>
      <w:r w:rsidR="00E64D76">
        <w:rPr>
          <w:rFonts w:ascii="Arial" w:hAnsi="Arial" w:cs="Arial"/>
        </w:rPr>
        <w:t>skills</w:t>
      </w:r>
      <w:r>
        <w:rPr>
          <w:rFonts w:ascii="Arial" w:hAnsi="Arial" w:cs="Arial"/>
        </w:rPr>
        <w:t>. Sketch in the space provided below.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D4F1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FD4F10">
        <w:rPr>
          <w:rFonts w:ascii="Arial" w:hAnsi="Arial" w:cs="Arial"/>
        </w:rPr>
        <w:t xml:space="preserve">         </w:t>
      </w:r>
      <w:r w:rsidRPr="00FD4F10">
        <w:rPr>
          <w:rFonts w:ascii="Arial" w:hAnsi="Arial" w:cs="Arial"/>
          <w:b/>
        </w:rPr>
        <w:t>(8 marks)</w:t>
      </w:r>
    </w:p>
    <w:p w:rsidR="00B910D9" w:rsidRDefault="0054467D" w:rsidP="00B910D9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18649</wp:posOffset>
                </wp:positionV>
                <wp:extent cx="6763385" cy="388306"/>
                <wp:effectExtent l="0" t="0" r="1841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3385" cy="388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10" w:rsidRDefault="00FD4F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5pt;margin-top:1.45pt;width:532.55pt;height:30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" fillcolor="white [3201]" strokeweight=".5pt">
                <v:textbox>
                  <w:txbxContent>
                    <w:p w:rsidR="00FD4F10" w:rsidRDefault="00FD4F10"/>
                  </w:txbxContent>
                </v:textbox>
              </v:shape>
            </w:pict>
          </mc:Fallback>
        </mc:AlternateContent>
      </w:r>
    </w:p>
    <w:p w:rsidR="00B910D9" w:rsidRDefault="0054467D" w:rsidP="00B910D9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282027</wp:posOffset>
                </wp:positionH>
                <wp:positionV relativeFrom="paragraph">
                  <wp:posOffset>131619</wp:posOffset>
                </wp:positionV>
                <wp:extent cx="1215024" cy="400833"/>
                <wp:effectExtent l="0" t="0" r="234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024" cy="400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F10" w:rsidRPr="00FD4F10" w:rsidRDefault="00FD4F10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D4F10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22.2pt;margin-top:10.35pt;width:95.65pt;height:3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" fillcolor="white [3201]" strokeweight=".5pt">
                <v:textbox>
                  <w:txbxContent>
                    <w:p w:rsidR="00FD4F10" w:rsidRPr="00FD4F10" w:rsidRDefault="00FD4F10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D4F10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:rsidR="00B910D9" w:rsidRDefault="00FD4F10" w:rsidP="00B910D9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3602A" wp14:editId="2A5D0267">
                <wp:simplePos x="0" y="0"/>
                <wp:positionH relativeFrom="column">
                  <wp:posOffset>1941195</wp:posOffset>
                </wp:positionH>
                <wp:positionV relativeFrom="paragraph">
                  <wp:posOffset>123190</wp:posOffset>
                </wp:positionV>
                <wp:extent cx="6763385" cy="4183380"/>
                <wp:effectExtent l="0" t="0" r="1841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3385" cy="4183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D4F10" w:rsidRDefault="00FD4F10" w:rsidP="00B910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52.85pt;margin-top:9.7pt;width:532.55pt;height:3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" fillcolor="window" strokeweight=".5pt">
                <v:textbox>
                  <w:txbxContent>
                    <w:p w:rsidR="00FD4F10" w:rsidRDefault="00FD4F10" w:rsidP="00B910D9"/>
                  </w:txbxContent>
                </v:textbox>
              </v:shape>
            </w:pict>
          </mc:Fallback>
        </mc:AlternateContent>
      </w: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  <w:bookmarkStart w:id="0" w:name="_GoBack"/>
      <w:bookmarkEnd w:id="0"/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B910D9" w:rsidRDefault="00B910D9" w:rsidP="00B910D9">
      <w:pPr>
        <w:tabs>
          <w:tab w:val="left" w:pos="2132"/>
        </w:tabs>
        <w:rPr>
          <w:rFonts w:ascii="Arial" w:hAnsi="Arial" w:cs="Arial"/>
        </w:rPr>
      </w:pPr>
    </w:p>
    <w:p w:rsidR="00FD4F10" w:rsidRDefault="0054467D" w:rsidP="00B910D9">
      <w:pPr>
        <w:tabs>
          <w:tab w:val="left" w:pos="2132"/>
        </w:tabs>
        <w:rPr>
          <w:rFonts w:ascii="Arial" w:hAnsi="Arial" w:cs="Arial"/>
        </w:rPr>
      </w:pPr>
      <w:r w:rsidRPr="00FD4F10">
        <w:rPr>
          <w:rFonts w:ascii="Arial" w:hAnsi="Arial" w:cs="Arial"/>
          <w:sz w:val="23"/>
          <w:szCs w:val="23"/>
        </w:rPr>
        <w:t>Describe what is shown in the sketch</w:t>
      </w:r>
      <w:r w:rsidR="00FD4F10" w:rsidRPr="00FD4F10">
        <w:rPr>
          <w:rFonts w:ascii="Arial" w:hAnsi="Arial" w:cs="Arial"/>
          <w:sz w:val="23"/>
          <w:szCs w:val="23"/>
        </w:rPr>
        <w:t xml:space="preserve"> (Figure 1). </w:t>
      </w:r>
      <w:r w:rsidR="00B910D9" w:rsidRPr="00FD4F10">
        <w:rPr>
          <w:rFonts w:ascii="Arial" w:hAnsi="Arial" w:cs="Arial"/>
          <w:sz w:val="23"/>
          <w:szCs w:val="23"/>
        </w:rPr>
        <w:t>A good answer will provide a description in sentences</w:t>
      </w:r>
      <w:r w:rsidR="00FD4F10" w:rsidRPr="00FD4F10">
        <w:rPr>
          <w:rFonts w:ascii="Arial" w:hAnsi="Arial" w:cs="Arial"/>
          <w:sz w:val="23"/>
          <w:szCs w:val="23"/>
        </w:rPr>
        <w:t xml:space="preserve"> and make references to the sketch</w:t>
      </w:r>
      <w:r w:rsidR="00B910D9" w:rsidRPr="00FD4F10">
        <w:rPr>
          <w:rFonts w:ascii="Arial" w:hAnsi="Arial" w:cs="Arial"/>
          <w:sz w:val="22"/>
          <w:szCs w:val="22"/>
        </w:rPr>
        <w:t xml:space="preserve">. </w:t>
      </w:r>
      <w:r w:rsidR="00FD4F10">
        <w:rPr>
          <w:rFonts w:ascii="Arial" w:hAnsi="Arial" w:cs="Arial"/>
          <w:sz w:val="22"/>
          <w:szCs w:val="22"/>
        </w:rPr>
        <w:t xml:space="preserve">   </w:t>
      </w:r>
      <w:r w:rsidR="00FD4F10" w:rsidRPr="00FD4F10">
        <w:rPr>
          <w:rFonts w:ascii="Arial" w:hAnsi="Arial" w:cs="Arial"/>
          <w:b/>
        </w:rPr>
        <w:t>(5 marks)</w:t>
      </w:r>
    </w:p>
    <w:p w:rsidR="00FD4F10" w:rsidRDefault="003D491E" w:rsidP="00FD4F10">
      <w:pPr>
        <w:tabs>
          <w:tab w:val="left" w:pos="2132"/>
        </w:tabs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D4F10">
        <w:rPr>
          <w:rFonts w:ascii="Arial" w:hAnsi="Arial" w:cs="Arial"/>
        </w:rPr>
        <w:t>________________________________</w:t>
      </w:r>
    </w:p>
    <w:p w:rsidR="0054467D" w:rsidRPr="00FD4F10" w:rsidRDefault="00FD4F10" w:rsidP="00FD4F10">
      <w:pPr>
        <w:jc w:val="center"/>
        <w:rPr>
          <w:rFonts w:ascii="Arial" w:hAnsi="Arial" w:cs="Arial"/>
          <w:b/>
        </w:rPr>
      </w:pPr>
      <w:r w:rsidRPr="00FD4F10">
        <w:rPr>
          <w:rFonts w:ascii="Arial" w:hAnsi="Arial" w:cs="Arial"/>
          <w:b/>
        </w:rPr>
        <w:t>End of Fieldwork Part A</w:t>
      </w:r>
    </w:p>
    <w:sectPr w:rsidR="0054467D" w:rsidRPr="00FD4F10" w:rsidSect="00B910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BEC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9"/>
    <w:rsid w:val="0000669B"/>
    <w:rsid w:val="00020945"/>
    <w:rsid w:val="00025E7F"/>
    <w:rsid w:val="00033367"/>
    <w:rsid w:val="00033BEE"/>
    <w:rsid w:val="000720A0"/>
    <w:rsid w:val="000A5C9A"/>
    <w:rsid w:val="000B373C"/>
    <w:rsid w:val="001050FB"/>
    <w:rsid w:val="001517E8"/>
    <w:rsid w:val="00185378"/>
    <w:rsid w:val="00196C35"/>
    <w:rsid w:val="001E2930"/>
    <w:rsid w:val="001F4B08"/>
    <w:rsid w:val="00231749"/>
    <w:rsid w:val="0027614C"/>
    <w:rsid w:val="002827CA"/>
    <w:rsid w:val="00284EB3"/>
    <w:rsid w:val="002B57BB"/>
    <w:rsid w:val="002C1FEF"/>
    <w:rsid w:val="002D3496"/>
    <w:rsid w:val="00302FBA"/>
    <w:rsid w:val="003404D5"/>
    <w:rsid w:val="00347B81"/>
    <w:rsid w:val="0035068C"/>
    <w:rsid w:val="003D3D77"/>
    <w:rsid w:val="003D491E"/>
    <w:rsid w:val="003E63CD"/>
    <w:rsid w:val="003E7A31"/>
    <w:rsid w:val="00422DEC"/>
    <w:rsid w:val="00423528"/>
    <w:rsid w:val="00435C36"/>
    <w:rsid w:val="00443E54"/>
    <w:rsid w:val="00456265"/>
    <w:rsid w:val="00482C7B"/>
    <w:rsid w:val="004A56E6"/>
    <w:rsid w:val="0054467D"/>
    <w:rsid w:val="005A2FC8"/>
    <w:rsid w:val="005C41B6"/>
    <w:rsid w:val="005E12FE"/>
    <w:rsid w:val="00627B06"/>
    <w:rsid w:val="00654682"/>
    <w:rsid w:val="0066138D"/>
    <w:rsid w:val="00663550"/>
    <w:rsid w:val="006D710F"/>
    <w:rsid w:val="006E554E"/>
    <w:rsid w:val="006E5FCD"/>
    <w:rsid w:val="00704A14"/>
    <w:rsid w:val="00707863"/>
    <w:rsid w:val="007117FC"/>
    <w:rsid w:val="00750271"/>
    <w:rsid w:val="00753645"/>
    <w:rsid w:val="007C6475"/>
    <w:rsid w:val="00836782"/>
    <w:rsid w:val="00837668"/>
    <w:rsid w:val="008420A4"/>
    <w:rsid w:val="0087184A"/>
    <w:rsid w:val="008D35A5"/>
    <w:rsid w:val="008E5384"/>
    <w:rsid w:val="00920C4D"/>
    <w:rsid w:val="009233CD"/>
    <w:rsid w:val="00927ADE"/>
    <w:rsid w:val="009816EF"/>
    <w:rsid w:val="009B6C56"/>
    <w:rsid w:val="009F2BC7"/>
    <w:rsid w:val="00A74D0B"/>
    <w:rsid w:val="00A83168"/>
    <w:rsid w:val="00AA10B7"/>
    <w:rsid w:val="00B13BA3"/>
    <w:rsid w:val="00B33106"/>
    <w:rsid w:val="00B6217F"/>
    <w:rsid w:val="00B75A72"/>
    <w:rsid w:val="00B86ACA"/>
    <w:rsid w:val="00B910D9"/>
    <w:rsid w:val="00B913C0"/>
    <w:rsid w:val="00C1656B"/>
    <w:rsid w:val="00C41F42"/>
    <w:rsid w:val="00C552BD"/>
    <w:rsid w:val="00CA5A53"/>
    <w:rsid w:val="00D10B94"/>
    <w:rsid w:val="00D13AA2"/>
    <w:rsid w:val="00D54225"/>
    <w:rsid w:val="00D65876"/>
    <w:rsid w:val="00D843C7"/>
    <w:rsid w:val="00D91112"/>
    <w:rsid w:val="00E64D76"/>
    <w:rsid w:val="00E7176D"/>
    <w:rsid w:val="00EB6FD8"/>
    <w:rsid w:val="00F23F98"/>
    <w:rsid w:val="00F616E4"/>
    <w:rsid w:val="00F823EF"/>
    <w:rsid w:val="00F9209C"/>
    <w:rsid w:val="00FB1E21"/>
    <w:rsid w:val="00FD485C"/>
    <w:rsid w:val="00FD4F10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C1E12CB2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ALLENBY Rebecca</cp:lastModifiedBy>
  <cp:revision>4</cp:revision>
  <cp:lastPrinted>2017-09-14T08:45:00Z</cp:lastPrinted>
  <dcterms:created xsi:type="dcterms:W3CDTF">2017-09-14T08:01:00Z</dcterms:created>
  <dcterms:modified xsi:type="dcterms:W3CDTF">2017-09-14T08:57:00Z</dcterms:modified>
</cp:coreProperties>
</file>