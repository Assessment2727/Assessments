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8D" w:rsidRPr="00A32A85" w:rsidRDefault="000E788D" w:rsidP="000E788D">
      <w:pPr>
        <w:ind w:left="1440"/>
        <w:rPr>
          <w:rFonts w:ascii="Arial" w:hAnsi="Arial" w:cs="Arial"/>
        </w:rPr>
      </w:pPr>
      <w:r w:rsidRPr="00A32A85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7A82C13" wp14:editId="19AFA05C">
            <wp:simplePos x="0" y="0"/>
            <wp:positionH relativeFrom="column">
              <wp:posOffset>-572770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88D" w:rsidRPr="00A32A85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 w:rsidRPr="00A32A85"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79988" wp14:editId="15B99B0D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A85" w:rsidRPr="00434C41" w:rsidRDefault="00A32A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A32A85" w:rsidRPr="00434C41" w:rsidRDefault="00A32A85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5.25pt;margin-top:74.7pt;width:65.1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FowgTCwCAABWBAAADgAAAAAAAAAAAAAAAAAuAgAA&#10;ZHJzL2Uyb0RvYy54bWxQSwECLQAUAAYACAAAACEAi2QfeuEAAAAMAQAADwAAAAAAAAAAAAAAAACG&#10;BAAAZHJzL2Rvd25yZXYueG1sUEsFBgAAAAAEAAQA8wAAAJQFAAAAAA==&#10;">
                <v:textbox>
                  <w:txbxContent>
                    <w:p w:rsidR="00A32A85" w:rsidRPr="00434C41" w:rsidRDefault="00A32A85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A32A85" w:rsidRPr="00434C41" w:rsidRDefault="00A32A85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0E788D" w:rsidRPr="00A32A85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 w:rsidRPr="00A32A85"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DEE62" wp14:editId="562EEE78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A85" w:rsidRPr="00434C41" w:rsidRDefault="00A32A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A32A85" w:rsidRPr="00434C41" w:rsidRDefault="00A32A85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485.25pt;margin-top:74.7pt;width:65.1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ieHDxiwCAABWBAAADgAAAAAAAAAAAAAAAAAuAgAA&#10;ZHJzL2Uyb0RvYy54bWxQSwECLQAUAAYACAAAACEAi2QfeuEAAAAMAQAADwAAAAAAAAAAAAAAAACG&#10;BAAAZHJzL2Rvd25yZXYueG1sUEsFBgAAAAAEAAQA8wAAAJQFAAAAAA==&#10;">
                <v:textbox>
                  <w:txbxContent>
                    <w:p w:rsidR="00A32A85" w:rsidRPr="00434C41" w:rsidRDefault="00A32A85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A32A85" w:rsidRPr="00434C41" w:rsidRDefault="00A32A85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0E788D" w:rsidRPr="00A32A85" w:rsidRDefault="003050CC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 w:rsidRPr="00A32A85">
        <w:rPr>
          <w:rFonts w:ascii="Arial" w:hAnsi="Arial" w:cs="Arial"/>
          <w:sz w:val="28"/>
          <w:szCs w:val="28"/>
        </w:rPr>
        <w:t>Year 9</w:t>
      </w:r>
      <w:r w:rsidR="00B956AD" w:rsidRPr="00A32A85">
        <w:rPr>
          <w:rFonts w:ascii="Arial" w:hAnsi="Arial" w:cs="Arial"/>
          <w:sz w:val="28"/>
          <w:szCs w:val="28"/>
        </w:rPr>
        <w:t xml:space="preserve"> HASS</w:t>
      </w:r>
      <w:r w:rsidR="00611BBF" w:rsidRPr="00A32A85">
        <w:rPr>
          <w:rFonts w:ascii="Arial" w:hAnsi="Arial" w:cs="Arial"/>
          <w:sz w:val="28"/>
          <w:szCs w:val="28"/>
        </w:rPr>
        <w:t xml:space="preserve"> </w:t>
      </w:r>
      <w:r w:rsidR="000E788D" w:rsidRPr="00A32A85">
        <w:rPr>
          <w:rFonts w:ascii="Arial" w:hAnsi="Arial" w:cs="Arial"/>
          <w:sz w:val="28"/>
          <w:szCs w:val="28"/>
        </w:rPr>
        <w:t xml:space="preserve">- Geography </w:t>
      </w:r>
      <w:r w:rsidR="000E788D" w:rsidRPr="00A32A85">
        <w:rPr>
          <w:rFonts w:ascii="Arial" w:hAnsi="Arial" w:cs="Arial"/>
          <w:sz w:val="28"/>
          <w:szCs w:val="28"/>
        </w:rPr>
        <w:tab/>
      </w:r>
      <w:r w:rsidR="000E788D" w:rsidRPr="00A32A85">
        <w:rPr>
          <w:rFonts w:ascii="Arial" w:hAnsi="Arial" w:cs="Arial"/>
          <w:sz w:val="28"/>
          <w:szCs w:val="28"/>
        </w:rPr>
        <w:tab/>
        <w:t xml:space="preserve">   </w:t>
      </w:r>
      <w:r w:rsidR="000E788D" w:rsidRPr="00A32A85">
        <w:rPr>
          <w:rFonts w:ascii="Arial" w:hAnsi="Arial" w:cs="Arial"/>
          <w:sz w:val="28"/>
          <w:szCs w:val="28"/>
        </w:rPr>
        <w:tab/>
        <w:t xml:space="preserve"> </w:t>
      </w:r>
    </w:p>
    <w:p w:rsidR="00250251" w:rsidRPr="00A32A85" w:rsidRDefault="00250251" w:rsidP="000E788D">
      <w:pPr>
        <w:rPr>
          <w:rFonts w:ascii="Arial" w:hAnsi="Arial" w:cs="Arial"/>
          <w:b/>
          <w:i/>
          <w:sz w:val="28"/>
          <w:szCs w:val="28"/>
        </w:rPr>
      </w:pPr>
      <w:r w:rsidRPr="00A32A85">
        <w:rPr>
          <w:rFonts w:ascii="Arial" w:hAnsi="Arial" w:cs="Arial"/>
          <w:b/>
          <w:i/>
          <w:sz w:val="28"/>
          <w:szCs w:val="28"/>
        </w:rPr>
        <w:t>Task 1</w:t>
      </w:r>
      <w:r w:rsidR="000E788D" w:rsidRPr="00A32A85">
        <w:rPr>
          <w:rFonts w:ascii="Arial" w:hAnsi="Arial" w:cs="Arial"/>
          <w:b/>
          <w:i/>
          <w:sz w:val="28"/>
          <w:szCs w:val="28"/>
        </w:rPr>
        <w:t xml:space="preserve">: </w:t>
      </w:r>
      <w:r w:rsidRPr="00A32A85">
        <w:rPr>
          <w:rFonts w:ascii="Arial" w:hAnsi="Arial" w:cs="Arial"/>
          <w:b/>
          <w:i/>
          <w:sz w:val="28"/>
          <w:szCs w:val="28"/>
        </w:rPr>
        <w:t>World Population and Food Security</w:t>
      </w:r>
    </w:p>
    <w:p w:rsidR="000E788D" w:rsidRPr="00A32A85" w:rsidRDefault="000E788D" w:rsidP="000E788D">
      <w:pPr>
        <w:rPr>
          <w:rFonts w:ascii="Arial" w:hAnsi="Arial" w:cs="Arial"/>
          <w:b/>
          <w:i/>
          <w:sz w:val="28"/>
          <w:szCs w:val="28"/>
        </w:rPr>
      </w:pPr>
      <w:r w:rsidRPr="00A32A85">
        <w:rPr>
          <w:rFonts w:ascii="Arial" w:hAnsi="Arial" w:cs="Arial"/>
          <w:b/>
          <w:i/>
          <w:sz w:val="28"/>
          <w:szCs w:val="28"/>
        </w:rPr>
        <w:t xml:space="preserve"> </w:t>
      </w:r>
      <w:r w:rsidR="00A042CB" w:rsidRPr="00A32A85">
        <w:rPr>
          <w:rFonts w:ascii="Arial" w:hAnsi="Arial" w:cs="Arial"/>
          <w:b/>
          <w:i/>
          <w:sz w:val="28"/>
          <w:szCs w:val="28"/>
        </w:rPr>
        <w:t>(</w:t>
      </w:r>
      <w:r w:rsidR="00B4796E" w:rsidRPr="00A32A85">
        <w:rPr>
          <w:rFonts w:ascii="Arial" w:hAnsi="Arial" w:cs="Arial"/>
          <w:b/>
          <w:i/>
          <w:sz w:val="28"/>
          <w:szCs w:val="28"/>
        </w:rPr>
        <w:t xml:space="preserve">7.5 </w:t>
      </w:r>
      <w:r w:rsidRPr="00A32A85">
        <w:rPr>
          <w:rFonts w:ascii="Arial" w:hAnsi="Arial" w:cs="Arial"/>
          <w:b/>
          <w:i/>
          <w:sz w:val="28"/>
          <w:szCs w:val="28"/>
        </w:rPr>
        <w:t xml:space="preserve">% weighting) </w:t>
      </w:r>
    </w:p>
    <w:p w:rsidR="00250251" w:rsidRPr="00A32A85" w:rsidRDefault="00250251" w:rsidP="000E788D">
      <w:pPr>
        <w:pBdr>
          <w:bottom w:val="single" w:sz="4" w:space="1" w:color="auto"/>
        </w:pBdr>
        <w:rPr>
          <w:rFonts w:ascii="Arial" w:hAnsi="Arial" w:cs="Arial"/>
          <w:b/>
          <w:i/>
          <w:sz w:val="32"/>
          <w:szCs w:val="32"/>
        </w:rPr>
      </w:pPr>
    </w:p>
    <w:p w:rsidR="0057703E" w:rsidRPr="00A32A85" w:rsidRDefault="008939B4" w:rsidP="0057703E">
      <w:pPr>
        <w:tabs>
          <w:tab w:val="left" w:pos="2412"/>
        </w:tabs>
        <w:spacing w:line="360" w:lineRule="auto"/>
        <w:rPr>
          <w:rFonts w:ascii="Arial" w:hAnsi="Arial" w:cs="Arial"/>
        </w:rPr>
      </w:pPr>
      <w:r w:rsidRPr="00A32A8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F5103" wp14:editId="6C53D952">
                <wp:simplePos x="0" y="0"/>
                <wp:positionH relativeFrom="column">
                  <wp:posOffset>5099406</wp:posOffset>
                </wp:positionH>
                <wp:positionV relativeFrom="paragraph">
                  <wp:posOffset>198120</wp:posOffset>
                </wp:positionV>
                <wp:extent cx="1009015" cy="685800"/>
                <wp:effectExtent l="0" t="0" r="19685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A85" w:rsidRPr="00434C41" w:rsidRDefault="00A32A85" w:rsidP="008939B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A32A85" w:rsidRPr="00434C41" w:rsidRDefault="00A32A85" w:rsidP="008939B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01.55pt;margin-top:15.6pt;width:79.4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">
                <v:textbox>
                  <w:txbxContent>
                    <w:p w:rsidR="00A32A85" w:rsidRPr="00434C41" w:rsidRDefault="00A32A85" w:rsidP="008939B4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A32A85" w:rsidRPr="00434C41" w:rsidRDefault="00A32A85" w:rsidP="008939B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8939B4" w:rsidRPr="00A32A85" w:rsidRDefault="008939B4" w:rsidP="0057703E">
      <w:pPr>
        <w:tabs>
          <w:tab w:val="left" w:pos="2412"/>
        </w:tabs>
        <w:spacing w:line="360" w:lineRule="auto"/>
        <w:rPr>
          <w:rFonts w:ascii="Arial" w:hAnsi="Arial" w:cs="Arial"/>
          <w:b/>
        </w:rPr>
      </w:pPr>
      <w:r w:rsidRPr="00A32A85">
        <w:rPr>
          <w:rFonts w:ascii="Arial" w:hAnsi="Arial" w:cs="Arial"/>
          <w:b/>
        </w:rPr>
        <w:t>Booklet (30 marks)</w:t>
      </w:r>
      <w:r w:rsidRPr="00A32A85">
        <w:rPr>
          <w:rFonts w:ascii="Arial" w:hAnsi="Arial" w:cs="Arial"/>
          <w:b/>
        </w:rPr>
        <w:tab/>
      </w:r>
      <w:r w:rsidRPr="00A32A85">
        <w:rPr>
          <w:rFonts w:ascii="Arial" w:hAnsi="Arial" w:cs="Arial"/>
          <w:b/>
        </w:rPr>
        <w:tab/>
      </w:r>
      <w:r w:rsidRPr="00A32A85">
        <w:rPr>
          <w:rFonts w:ascii="Arial" w:hAnsi="Arial" w:cs="Arial"/>
          <w:b/>
        </w:rPr>
        <w:tab/>
      </w:r>
      <w:r w:rsidRPr="00A32A85">
        <w:rPr>
          <w:rFonts w:ascii="Arial" w:hAnsi="Arial" w:cs="Arial"/>
          <w:b/>
        </w:rPr>
        <w:tab/>
      </w:r>
    </w:p>
    <w:p w:rsidR="008939B4" w:rsidRPr="00A32A85" w:rsidRDefault="008939B4" w:rsidP="0057703E">
      <w:pPr>
        <w:tabs>
          <w:tab w:val="left" w:pos="2412"/>
        </w:tabs>
        <w:spacing w:line="360" w:lineRule="auto"/>
        <w:rPr>
          <w:rFonts w:ascii="Arial" w:hAnsi="Arial" w:cs="Arial"/>
          <w:b/>
        </w:rPr>
      </w:pPr>
      <w:r w:rsidRPr="00A32A85">
        <w:rPr>
          <w:rFonts w:ascii="Arial" w:hAnsi="Arial" w:cs="Arial"/>
          <w:b/>
        </w:rPr>
        <w:t>Summary (10 marks)</w:t>
      </w:r>
    </w:p>
    <w:p w:rsidR="00611BBF" w:rsidRPr="00A32A85" w:rsidRDefault="00611BBF" w:rsidP="0057703E">
      <w:pPr>
        <w:tabs>
          <w:tab w:val="left" w:pos="2412"/>
        </w:tabs>
        <w:spacing w:line="36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8"/>
        <w:gridCol w:w="1503"/>
      </w:tblGrid>
      <w:tr w:rsidR="00611BBF" w:rsidRPr="00A32A85" w:rsidTr="00A32A85">
        <w:tc>
          <w:tcPr>
            <w:tcW w:w="9691" w:type="dxa"/>
            <w:gridSpan w:val="2"/>
          </w:tcPr>
          <w:p w:rsidR="00611BBF" w:rsidRPr="00A32A85" w:rsidRDefault="00611BBF" w:rsidP="0057703E">
            <w:pPr>
              <w:tabs>
                <w:tab w:val="left" w:pos="2412"/>
              </w:tabs>
              <w:spacing w:line="360" w:lineRule="auto"/>
              <w:rPr>
                <w:rFonts w:ascii="Arial" w:hAnsi="Arial" w:cs="Arial"/>
                <w:b/>
              </w:rPr>
            </w:pPr>
            <w:r w:rsidRPr="00A32A85">
              <w:rPr>
                <w:rFonts w:ascii="Arial" w:hAnsi="Arial" w:cs="Arial"/>
                <w:b/>
              </w:rPr>
              <w:t>SUMMARY CHART</w:t>
            </w:r>
          </w:p>
        </w:tc>
      </w:tr>
      <w:tr w:rsidR="00611BBF" w:rsidRPr="00A32A85" w:rsidTr="00611BBF">
        <w:tc>
          <w:tcPr>
            <w:tcW w:w="8188" w:type="dxa"/>
          </w:tcPr>
          <w:p w:rsidR="00611BBF" w:rsidRPr="00A32A85" w:rsidRDefault="00611BBF" w:rsidP="00611BBF">
            <w:pPr>
              <w:pStyle w:val="Default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 xml:space="preserve">Selects appropriate sources </w:t>
            </w:r>
          </w:p>
          <w:p w:rsidR="00611BBF" w:rsidRPr="00A32A85" w:rsidRDefault="00611BBF" w:rsidP="00611BBF">
            <w:pPr>
              <w:pStyle w:val="Default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 xml:space="preserve">Develops a detailed, organised summary with an explanation of key patterns in data which includes an evaluation of the source and the extent of its relevance to the topic studied </w:t>
            </w:r>
          </w:p>
          <w:p w:rsidR="00611BBF" w:rsidRPr="00A32A85" w:rsidRDefault="00611BBF" w:rsidP="0057703E">
            <w:pPr>
              <w:tabs>
                <w:tab w:val="left" w:pos="2412"/>
              </w:tabs>
              <w:spacing w:line="360" w:lineRule="auto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>Consistently uses relevant subject-specific terminology and concepts in the appropriate context</w:t>
            </w:r>
            <w:r w:rsidRPr="00A32A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3" w:type="dxa"/>
          </w:tcPr>
          <w:p w:rsidR="00611BBF" w:rsidRPr="00A32A85" w:rsidRDefault="00611BBF" w:rsidP="0057703E">
            <w:pPr>
              <w:tabs>
                <w:tab w:val="left" w:pos="2412"/>
              </w:tabs>
              <w:spacing w:line="360" w:lineRule="auto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>9-10</w:t>
            </w:r>
          </w:p>
        </w:tc>
      </w:tr>
      <w:tr w:rsidR="00611BBF" w:rsidRPr="00A32A85" w:rsidTr="00611BBF">
        <w:tc>
          <w:tcPr>
            <w:tcW w:w="8188" w:type="dxa"/>
          </w:tcPr>
          <w:p w:rsidR="00611BBF" w:rsidRPr="00A32A85" w:rsidRDefault="00611BBF" w:rsidP="00611BBF">
            <w:pPr>
              <w:pStyle w:val="Default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 xml:space="preserve">Selects appropriate sources </w:t>
            </w:r>
          </w:p>
          <w:p w:rsidR="00611BBF" w:rsidRPr="00A32A85" w:rsidRDefault="00611BBF" w:rsidP="00611BBF">
            <w:pPr>
              <w:pStyle w:val="Default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 xml:space="preserve">Develops a summary with an explanation of key patterns in data which includes relevant evaluation of the source and the extent of its relevance to the topic studied </w:t>
            </w:r>
          </w:p>
          <w:p w:rsidR="00611BBF" w:rsidRPr="00A32A85" w:rsidRDefault="00611BBF" w:rsidP="00611BBF">
            <w:pPr>
              <w:tabs>
                <w:tab w:val="left" w:pos="2412"/>
              </w:tabs>
              <w:spacing w:line="360" w:lineRule="auto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>Uses relevant subject-specific terminology and concepts in the appropriate context</w:t>
            </w:r>
            <w:r w:rsidRPr="00A32A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3" w:type="dxa"/>
          </w:tcPr>
          <w:p w:rsidR="00611BBF" w:rsidRPr="00A32A85" w:rsidRDefault="00611BBF" w:rsidP="0057703E">
            <w:pPr>
              <w:tabs>
                <w:tab w:val="left" w:pos="2412"/>
              </w:tabs>
              <w:spacing w:line="360" w:lineRule="auto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>7-8</w:t>
            </w:r>
          </w:p>
        </w:tc>
      </w:tr>
      <w:tr w:rsidR="00611BBF" w:rsidRPr="00A32A85" w:rsidTr="00611BBF">
        <w:tc>
          <w:tcPr>
            <w:tcW w:w="8188" w:type="dxa"/>
          </w:tcPr>
          <w:p w:rsidR="00611BBF" w:rsidRPr="00A32A85" w:rsidRDefault="00611BBF" w:rsidP="00611BBF">
            <w:pPr>
              <w:pStyle w:val="Default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 xml:space="preserve">Selects mostly appropriate sources </w:t>
            </w:r>
          </w:p>
          <w:p w:rsidR="00611BBF" w:rsidRPr="00A32A85" w:rsidRDefault="00611BBF" w:rsidP="00611BBF">
            <w:pPr>
              <w:pStyle w:val="Default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 xml:space="preserve">Develops a summary with some explanation of patterns in data which may include relevant and possible irrelevant evaluation of the source and the topic studied </w:t>
            </w:r>
          </w:p>
          <w:p w:rsidR="00611BBF" w:rsidRPr="00A32A85" w:rsidRDefault="00611BBF" w:rsidP="00611BBF">
            <w:pPr>
              <w:tabs>
                <w:tab w:val="left" w:pos="2412"/>
              </w:tabs>
              <w:spacing w:line="360" w:lineRule="auto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>Uses some relevant subject-specific terminology and/or concepts in the appropriate context</w:t>
            </w:r>
            <w:r w:rsidRPr="00A32A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3" w:type="dxa"/>
          </w:tcPr>
          <w:p w:rsidR="00611BBF" w:rsidRPr="00A32A85" w:rsidRDefault="00611BBF" w:rsidP="0057703E">
            <w:pPr>
              <w:tabs>
                <w:tab w:val="left" w:pos="2412"/>
              </w:tabs>
              <w:spacing w:line="360" w:lineRule="auto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>5-6</w:t>
            </w:r>
          </w:p>
        </w:tc>
      </w:tr>
      <w:tr w:rsidR="00611BBF" w:rsidRPr="00A32A85" w:rsidTr="00611BBF">
        <w:tc>
          <w:tcPr>
            <w:tcW w:w="8188" w:type="dxa"/>
          </w:tcPr>
          <w:p w:rsidR="00611BBF" w:rsidRPr="00A32A85" w:rsidRDefault="00611BBF" w:rsidP="00611BBF">
            <w:pPr>
              <w:pStyle w:val="Default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 xml:space="preserve">Develops a brief summary with simple explanations of data patterns with limited use of subject-specific terminology and/or concepts </w:t>
            </w:r>
          </w:p>
          <w:p w:rsidR="00611BBF" w:rsidRPr="00A32A85" w:rsidRDefault="00611BBF" w:rsidP="0057703E">
            <w:pPr>
              <w:tabs>
                <w:tab w:val="left" w:pos="2412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:rsidR="00611BBF" w:rsidRPr="00A32A85" w:rsidRDefault="00611BBF" w:rsidP="0057703E">
            <w:pPr>
              <w:tabs>
                <w:tab w:val="left" w:pos="2412"/>
              </w:tabs>
              <w:spacing w:line="360" w:lineRule="auto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>3-4</w:t>
            </w:r>
          </w:p>
        </w:tc>
      </w:tr>
      <w:tr w:rsidR="00611BBF" w:rsidRPr="00A32A85" w:rsidTr="00611BBF">
        <w:tc>
          <w:tcPr>
            <w:tcW w:w="8188" w:type="dxa"/>
          </w:tcPr>
          <w:p w:rsidR="00611BBF" w:rsidRPr="00A32A85" w:rsidRDefault="00611BBF" w:rsidP="00611BBF">
            <w:pPr>
              <w:pStyle w:val="Default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 xml:space="preserve">Develops a basic summary with few explanations </w:t>
            </w:r>
          </w:p>
          <w:p w:rsidR="00611BBF" w:rsidRPr="00A32A85" w:rsidRDefault="00611BBF" w:rsidP="0057703E">
            <w:pPr>
              <w:tabs>
                <w:tab w:val="left" w:pos="2412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:rsidR="00611BBF" w:rsidRPr="00A32A85" w:rsidRDefault="00611BBF" w:rsidP="0057703E">
            <w:pPr>
              <w:tabs>
                <w:tab w:val="left" w:pos="2412"/>
              </w:tabs>
              <w:spacing w:line="360" w:lineRule="auto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>1-2</w:t>
            </w:r>
          </w:p>
        </w:tc>
      </w:tr>
      <w:tr w:rsidR="00611BBF" w:rsidRPr="00A32A85" w:rsidTr="00611BBF">
        <w:tc>
          <w:tcPr>
            <w:tcW w:w="8188" w:type="dxa"/>
          </w:tcPr>
          <w:p w:rsidR="00611BBF" w:rsidRPr="00A32A85" w:rsidRDefault="00611BBF" w:rsidP="0057703E">
            <w:pPr>
              <w:tabs>
                <w:tab w:val="left" w:pos="2412"/>
              </w:tabs>
              <w:spacing w:line="360" w:lineRule="auto"/>
              <w:rPr>
                <w:rFonts w:ascii="Arial" w:hAnsi="Arial" w:cs="Arial"/>
                <w:b/>
              </w:rPr>
            </w:pPr>
            <w:r w:rsidRPr="00A32A85"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Subtotal</w:t>
            </w:r>
          </w:p>
        </w:tc>
        <w:tc>
          <w:tcPr>
            <w:tcW w:w="1503" w:type="dxa"/>
          </w:tcPr>
          <w:p w:rsidR="00611BBF" w:rsidRPr="00A32A85" w:rsidRDefault="00611BBF" w:rsidP="0057703E">
            <w:pPr>
              <w:tabs>
                <w:tab w:val="left" w:pos="2412"/>
              </w:tabs>
              <w:spacing w:line="360" w:lineRule="auto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>10</w:t>
            </w:r>
          </w:p>
        </w:tc>
      </w:tr>
    </w:tbl>
    <w:p w:rsidR="008939B4" w:rsidRPr="00A32A85" w:rsidRDefault="008939B4" w:rsidP="0057703E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611BBF" w:rsidRPr="00A32A85" w:rsidRDefault="00611BBF" w:rsidP="0057703E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611BBF" w:rsidRPr="00A32A85" w:rsidRDefault="00611BBF" w:rsidP="0057703E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611BBF" w:rsidRPr="00A32A85" w:rsidRDefault="00611BBF" w:rsidP="0057703E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611BBF" w:rsidRPr="00A32A85" w:rsidRDefault="00611BBF" w:rsidP="0057703E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611BBF" w:rsidRPr="00A32A85" w:rsidRDefault="00611BBF" w:rsidP="0057703E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611BBF" w:rsidRPr="00A32A85" w:rsidRDefault="00611BBF" w:rsidP="0057703E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611BBF" w:rsidRPr="00A32A85" w:rsidRDefault="00611BBF" w:rsidP="0057703E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611BBF" w:rsidRPr="00A32A85" w:rsidRDefault="00611BBF" w:rsidP="0057703E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611BBF" w:rsidRPr="00A32A85" w:rsidRDefault="00611BBF" w:rsidP="008939B4">
      <w:pPr>
        <w:pStyle w:val="Title"/>
        <w:ind w:left="-720" w:right="-720" w:firstLine="720"/>
        <w:jc w:val="left"/>
        <w:outlineLvl w:val="0"/>
        <w:rPr>
          <w:rFonts w:ascii="Arial" w:hAnsi="Arial" w:cs="Arial"/>
          <w:sz w:val="28"/>
          <w:szCs w:val="28"/>
        </w:rPr>
      </w:pPr>
    </w:p>
    <w:p w:rsidR="008939B4" w:rsidRPr="00A32A85" w:rsidRDefault="008939B4" w:rsidP="008939B4">
      <w:pPr>
        <w:pStyle w:val="Title"/>
        <w:ind w:left="-720" w:right="-720" w:firstLine="720"/>
        <w:jc w:val="left"/>
        <w:outlineLvl w:val="0"/>
        <w:rPr>
          <w:rFonts w:ascii="Arial" w:hAnsi="Arial" w:cs="Arial"/>
          <w:sz w:val="28"/>
          <w:szCs w:val="28"/>
        </w:rPr>
      </w:pPr>
      <w:r w:rsidRPr="00A32A85">
        <w:rPr>
          <w:rFonts w:ascii="Arial" w:hAnsi="Arial" w:cs="Arial"/>
          <w:sz w:val="28"/>
          <w:szCs w:val="28"/>
        </w:rPr>
        <w:t xml:space="preserve">Year 9 HASS- Geography </w:t>
      </w:r>
      <w:r w:rsidRPr="00A32A85">
        <w:rPr>
          <w:rFonts w:ascii="Arial" w:hAnsi="Arial" w:cs="Arial"/>
          <w:sz w:val="28"/>
          <w:szCs w:val="28"/>
        </w:rPr>
        <w:tab/>
      </w:r>
      <w:r w:rsidRPr="00A32A85">
        <w:rPr>
          <w:rFonts w:ascii="Arial" w:hAnsi="Arial" w:cs="Arial"/>
          <w:sz w:val="28"/>
          <w:szCs w:val="28"/>
        </w:rPr>
        <w:tab/>
        <w:t xml:space="preserve">   </w:t>
      </w:r>
      <w:r w:rsidRPr="00A32A85">
        <w:rPr>
          <w:rFonts w:ascii="Arial" w:hAnsi="Arial" w:cs="Arial"/>
          <w:sz w:val="28"/>
          <w:szCs w:val="28"/>
        </w:rPr>
        <w:tab/>
        <w:t xml:space="preserve"> </w:t>
      </w:r>
    </w:p>
    <w:p w:rsidR="008939B4" w:rsidRPr="00A32A85" w:rsidRDefault="008939B4" w:rsidP="008939B4">
      <w:pPr>
        <w:rPr>
          <w:rFonts w:ascii="Arial" w:hAnsi="Arial" w:cs="Arial"/>
          <w:b/>
          <w:i/>
          <w:sz w:val="28"/>
          <w:szCs w:val="28"/>
        </w:rPr>
      </w:pPr>
      <w:r w:rsidRPr="00A32A85">
        <w:rPr>
          <w:rFonts w:ascii="Arial" w:hAnsi="Arial" w:cs="Arial"/>
          <w:b/>
          <w:i/>
          <w:sz w:val="28"/>
          <w:szCs w:val="28"/>
        </w:rPr>
        <w:t xml:space="preserve">Task 2: World Population and Food Security </w:t>
      </w:r>
    </w:p>
    <w:p w:rsidR="008939B4" w:rsidRPr="00A32A85" w:rsidRDefault="008939B4" w:rsidP="008939B4">
      <w:pPr>
        <w:rPr>
          <w:rFonts w:ascii="Arial" w:hAnsi="Arial" w:cs="Arial"/>
          <w:b/>
          <w:i/>
          <w:sz w:val="28"/>
          <w:szCs w:val="28"/>
        </w:rPr>
      </w:pPr>
      <w:r w:rsidRPr="00A32A8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51AF1" wp14:editId="0FA78F02">
                <wp:simplePos x="0" y="0"/>
                <wp:positionH relativeFrom="column">
                  <wp:posOffset>5037812</wp:posOffset>
                </wp:positionH>
                <wp:positionV relativeFrom="paragraph">
                  <wp:posOffset>176530</wp:posOffset>
                </wp:positionV>
                <wp:extent cx="1009015" cy="685800"/>
                <wp:effectExtent l="0" t="0" r="19685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A85" w:rsidRDefault="00A32A85" w:rsidP="008939B4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A32A85" w:rsidRPr="00434C41" w:rsidRDefault="00A32A85" w:rsidP="00B047A2">
                            <w:pPr>
                              <w:pBdr>
                                <w:bottom w:val="single" w:sz="6" w:space="3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  <w:p w:rsidR="00A32A85" w:rsidRPr="00434C41" w:rsidRDefault="00A32A85" w:rsidP="008939B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396.7pt;margin-top:13.9pt;width:79.4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">
                <v:textbox>
                  <w:txbxContent>
                    <w:p w:rsidR="00A32A85" w:rsidRDefault="00A32A85" w:rsidP="008939B4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A32A85" w:rsidRPr="00434C41" w:rsidRDefault="00A32A85" w:rsidP="00B047A2">
                      <w:pPr>
                        <w:pBdr>
                          <w:bottom w:val="single" w:sz="6" w:space="31" w:color="auto"/>
                        </w:pBd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10</w:t>
                      </w:r>
                    </w:p>
                    <w:p w:rsidR="00A32A85" w:rsidRPr="00434C41" w:rsidRDefault="00A32A85" w:rsidP="008939B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A32A85">
        <w:rPr>
          <w:rFonts w:ascii="Arial" w:hAnsi="Arial" w:cs="Arial"/>
          <w:b/>
          <w:i/>
          <w:sz w:val="28"/>
          <w:szCs w:val="28"/>
        </w:rPr>
        <w:t xml:space="preserve"> (10% weighting) </w:t>
      </w:r>
    </w:p>
    <w:p w:rsidR="0045022B" w:rsidRPr="00A32A85" w:rsidRDefault="008939B4" w:rsidP="00250251">
      <w:pPr>
        <w:spacing w:line="360" w:lineRule="auto"/>
        <w:rPr>
          <w:rFonts w:ascii="Arial" w:hAnsi="Arial" w:cs="Arial"/>
          <w:b/>
        </w:rPr>
      </w:pPr>
      <w:r w:rsidRPr="00A32A85">
        <w:rPr>
          <w:rFonts w:ascii="Arial" w:hAnsi="Arial" w:cs="Arial"/>
          <w:b/>
        </w:rPr>
        <w:t xml:space="preserve"> </w:t>
      </w:r>
    </w:p>
    <w:p w:rsidR="00611BBF" w:rsidRPr="00A32A85" w:rsidRDefault="00611BBF" w:rsidP="00250251">
      <w:pPr>
        <w:spacing w:line="360" w:lineRule="auto"/>
        <w:rPr>
          <w:rFonts w:ascii="Arial" w:hAnsi="Arial" w:cs="Arial"/>
          <w:b/>
        </w:rPr>
      </w:pPr>
      <w:r w:rsidRPr="00A32A85">
        <w:rPr>
          <w:rFonts w:ascii="Arial" w:hAnsi="Arial" w:cs="Arial"/>
          <w:b/>
        </w:rPr>
        <w:t>Extended Response Essay</w:t>
      </w:r>
    </w:p>
    <w:p w:rsidR="00B047A2" w:rsidRPr="00A32A85" w:rsidRDefault="008939B4" w:rsidP="00250251">
      <w:pPr>
        <w:spacing w:line="360" w:lineRule="auto"/>
        <w:rPr>
          <w:rFonts w:ascii="Arial" w:hAnsi="Arial" w:cs="Arial"/>
          <w:b/>
        </w:rPr>
      </w:pPr>
      <w:r w:rsidRPr="00A32A85">
        <w:rPr>
          <w:rFonts w:ascii="Arial" w:hAnsi="Arial" w:cs="Arial"/>
          <w:b/>
        </w:rPr>
        <w:tab/>
      </w:r>
      <w:r w:rsidRPr="00A32A85">
        <w:rPr>
          <w:rFonts w:ascii="Arial" w:hAnsi="Arial" w:cs="Arial"/>
          <w:b/>
        </w:rPr>
        <w:tab/>
      </w:r>
      <w:r w:rsidRPr="00A32A85">
        <w:rPr>
          <w:rFonts w:ascii="Arial" w:hAnsi="Arial" w:cs="Arial"/>
          <w:b/>
        </w:rPr>
        <w:tab/>
      </w:r>
      <w:r w:rsidRPr="00A32A85">
        <w:rPr>
          <w:rFonts w:ascii="Arial" w:hAnsi="Arial" w:cs="Arial"/>
          <w:b/>
        </w:rPr>
        <w:tab/>
      </w:r>
      <w:r w:rsidRPr="00A32A85">
        <w:rPr>
          <w:rFonts w:ascii="Arial" w:hAnsi="Arial" w:cs="Arial"/>
          <w:b/>
        </w:rPr>
        <w:tab/>
      </w:r>
      <w:r w:rsidRPr="00A32A85">
        <w:rPr>
          <w:rFonts w:ascii="Arial" w:hAnsi="Arial" w:cs="Arial"/>
          <w:b/>
        </w:rPr>
        <w:tab/>
      </w:r>
      <w:r w:rsidRPr="00A32A85">
        <w:rPr>
          <w:rFonts w:ascii="Arial" w:hAnsi="Arial" w:cs="Arial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6"/>
        <w:gridCol w:w="1645"/>
      </w:tblGrid>
      <w:tr w:rsidR="00B047A2" w:rsidRPr="00A32A85" w:rsidTr="00A32A85">
        <w:tc>
          <w:tcPr>
            <w:tcW w:w="9691" w:type="dxa"/>
            <w:gridSpan w:val="2"/>
          </w:tcPr>
          <w:p w:rsidR="00B047A2" w:rsidRPr="00A32A85" w:rsidRDefault="00873890" w:rsidP="00250251">
            <w:pPr>
              <w:spacing w:line="360" w:lineRule="auto"/>
              <w:rPr>
                <w:rFonts w:ascii="Arial" w:hAnsi="Arial" w:cs="Arial"/>
                <w:b/>
              </w:rPr>
            </w:pPr>
            <w:r w:rsidRPr="00A32A85">
              <w:rPr>
                <w:rFonts w:ascii="Arial" w:hAnsi="Arial" w:cs="Arial"/>
                <w:b/>
              </w:rPr>
              <w:t>EXTENDED RESPONSE</w:t>
            </w:r>
          </w:p>
        </w:tc>
      </w:tr>
      <w:tr w:rsidR="00B047A2" w:rsidRPr="00A32A85" w:rsidTr="00873890">
        <w:tc>
          <w:tcPr>
            <w:tcW w:w="8046" w:type="dxa"/>
          </w:tcPr>
          <w:p w:rsidR="00E80E0C" w:rsidRPr="00A32A85" w:rsidRDefault="00E80E0C" w:rsidP="00E80E0C">
            <w:pPr>
              <w:pStyle w:val="Default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 xml:space="preserve">Draws a comprehensive, conclusion and applies a range of relevant evidence from all four sources to support the hypothesis </w:t>
            </w:r>
          </w:p>
          <w:p w:rsidR="00E80E0C" w:rsidRPr="00A32A85" w:rsidRDefault="00E80E0C" w:rsidP="00250251">
            <w:pPr>
              <w:spacing w:line="360" w:lineRule="auto"/>
              <w:rPr>
                <w:rFonts w:ascii="Arial" w:hAnsi="Arial" w:cs="Arial"/>
                <w:b/>
              </w:rPr>
            </w:pPr>
            <w:r w:rsidRPr="00A32A85">
              <w:rPr>
                <w:rFonts w:ascii="Arial" w:hAnsi="Arial" w:cs="Arial"/>
              </w:rPr>
              <w:t>Consistently uses relevant subject-specific terminology and concepts</w:t>
            </w:r>
            <w:r w:rsidRPr="00A32A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45" w:type="dxa"/>
          </w:tcPr>
          <w:p w:rsidR="00B047A2" w:rsidRPr="006E7004" w:rsidRDefault="006E7004" w:rsidP="00250251">
            <w:pPr>
              <w:spacing w:line="360" w:lineRule="auto"/>
              <w:rPr>
                <w:rFonts w:ascii="Arial" w:hAnsi="Arial" w:cs="Arial"/>
              </w:rPr>
            </w:pPr>
            <w:r w:rsidRPr="006E7004">
              <w:rPr>
                <w:rFonts w:ascii="Arial" w:hAnsi="Arial" w:cs="Arial"/>
              </w:rPr>
              <w:t>9-10</w:t>
            </w:r>
          </w:p>
        </w:tc>
      </w:tr>
      <w:tr w:rsidR="00873890" w:rsidRPr="00A32A85" w:rsidTr="00873890">
        <w:tc>
          <w:tcPr>
            <w:tcW w:w="8046" w:type="dxa"/>
          </w:tcPr>
          <w:p w:rsidR="00E80E0C" w:rsidRPr="00A32A85" w:rsidRDefault="00E80E0C" w:rsidP="00E80E0C">
            <w:pPr>
              <w:pStyle w:val="Default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 xml:space="preserve">Draws a conclusion and applies a range of relevant evidence from all four sources to support the hypothesis </w:t>
            </w:r>
          </w:p>
          <w:p w:rsidR="00E80E0C" w:rsidRPr="00A32A85" w:rsidRDefault="00E80E0C" w:rsidP="00250251">
            <w:pPr>
              <w:spacing w:line="360" w:lineRule="auto"/>
              <w:rPr>
                <w:rFonts w:ascii="Arial" w:hAnsi="Arial" w:cs="Arial"/>
                <w:b/>
              </w:rPr>
            </w:pPr>
            <w:r w:rsidRPr="00A32A85">
              <w:rPr>
                <w:rFonts w:ascii="Arial" w:hAnsi="Arial" w:cs="Arial"/>
              </w:rPr>
              <w:t>Uses relevant subject-specific terminology and concepts</w:t>
            </w:r>
            <w:r w:rsidRPr="00A32A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45" w:type="dxa"/>
          </w:tcPr>
          <w:p w:rsidR="00873890" w:rsidRPr="006E7004" w:rsidRDefault="006E7004" w:rsidP="0025025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7-8</w:t>
            </w:r>
          </w:p>
        </w:tc>
      </w:tr>
      <w:tr w:rsidR="00873890" w:rsidRPr="00A32A85" w:rsidTr="00873890">
        <w:tc>
          <w:tcPr>
            <w:tcW w:w="8046" w:type="dxa"/>
          </w:tcPr>
          <w:p w:rsidR="00E80E0C" w:rsidRPr="00A32A85" w:rsidRDefault="00E80E0C" w:rsidP="00E80E0C">
            <w:pPr>
              <w:pStyle w:val="Default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 xml:space="preserve">Draws a conclusion and applies evidence from some of the sources to support the hypothesis </w:t>
            </w:r>
          </w:p>
          <w:p w:rsidR="00E80E0C" w:rsidRPr="00A32A85" w:rsidRDefault="00E80E0C" w:rsidP="00250251">
            <w:pPr>
              <w:spacing w:line="360" w:lineRule="auto"/>
              <w:rPr>
                <w:rFonts w:ascii="Arial" w:hAnsi="Arial" w:cs="Arial"/>
                <w:b/>
              </w:rPr>
            </w:pPr>
            <w:r w:rsidRPr="00A32A85">
              <w:rPr>
                <w:rFonts w:ascii="Arial" w:hAnsi="Arial" w:cs="Arial"/>
              </w:rPr>
              <w:t>Uses some relevant subject-specific terminology and/or concepts</w:t>
            </w:r>
            <w:r w:rsidRPr="00A32A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45" w:type="dxa"/>
          </w:tcPr>
          <w:p w:rsidR="00873890" w:rsidRPr="006E7004" w:rsidRDefault="006E7004" w:rsidP="00250251">
            <w:pPr>
              <w:spacing w:line="360" w:lineRule="auto"/>
              <w:rPr>
                <w:rFonts w:ascii="Arial" w:hAnsi="Arial" w:cs="Arial"/>
              </w:rPr>
            </w:pPr>
            <w:r w:rsidRPr="006E7004">
              <w:rPr>
                <w:rFonts w:ascii="Arial" w:hAnsi="Arial" w:cs="Arial"/>
              </w:rPr>
              <w:t>5-6</w:t>
            </w:r>
          </w:p>
        </w:tc>
      </w:tr>
      <w:tr w:rsidR="00873890" w:rsidRPr="00A32A85" w:rsidTr="00873890">
        <w:tc>
          <w:tcPr>
            <w:tcW w:w="8046" w:type="dxa"/>
          </w:tcPr>
          <w:p w:rsidR="00E80E0C" w:rsidRPr="00A32A85" w:rsidRDefault="00E80E0C" w:rsidP="00E80E0C">
            <w:pPr>
              <w:pStyle w:val="Default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 xml:space="preserve">Provider uses limited explanation of hypothesis and use of evidence from the sources </w:t>
            </w:r>
          </w:p>
          <w:p w:rsidR="00E80E0C" w:rsidRPr="00A32A85" w:rsidRDefault="00E80E0C" w:rsidP="00250251">
            <w:pPr>
              <w:spacing w:line="360" w:lineRule="auto"/>
              <w:rPr>
                <w:rFonts w:ascii="Arial" w:hAnsi="Arial" w:cs="Arial"/>
                <w:b/>
              </w:rPr>
            </w:pPr>
            <w:r w:rsidRPr="00A32A85">
              <w:rPr>
                <w:rFonts w:ascii="Arial" w:hAnsi="Arial" w:cs="Arial"/>
              </w:rPr>
              <w:t>Minimal use of subject-specific terminology and/or concepts</w:t>
            </w:r>
            <w:r w:rsidRPr="00A32A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45" w:type="dxa"/>
          </w:tcPr>
          <w:p w:rsidR="00873890" w:rsidRPr="006E7004" w:rsidRDefault="006E7004" w:rsidP="0025025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3-4</w:t>
            </w:r>
          </w:p>
        </w:tc>
      </w:tr>
      <w:tr w:rsidR="00873890" w:rsidRPr="00A32A85" w:rsidTr="00873890">
        <w:tc>
          <w:tcPr>
            <w:tcW w:w="8046" w:type="dxa"/>
          </w:tcPr>
          <w:p w:rsidR="00E80E0C" w:rsidRPr="00A32A85" w:rsidRDefault="00E80E0C" w:rsidP="00E80E0C">
            <w:pPr>
              <w:pStyle w:val="Default"/>
              <w:rPr>
                <w:rFonts w:ascii="Arial" w:hAnsi="Arial" w:cs="Arial"/>
              </w:rPr>
            </w:pPr>
            <w:r w:rsidRPr="00A32A85">
              <w:rPr>
                <w:rFonts w:ascii="Arial" w:hAnsi="Arial" w:cs="Arial"/>
              </w:rPr>
              <w:t xml:space="preserve">Makes broad unsubstantiated statements </w:t>
            </w:r>
          </w:p>
        </w:tc>
        <w:tc>
          <w:tcPr>
            <w:tcW w:w="1645" w:type="dxa"/>
          </w:tcPr>
          <w:p w:rsidR="00873890" w:rsidRPr="006E7004" w:rsidRDefault="006E7004" w:rsidP="0025025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  <w:bookmarkStart w:id="0" w:name="_GoBack"/>
            <w:bookmarkEnd w:id="0"/>
          </w:p>
        </w:tc>
      </w:tr>
      <w:tr w:rsidR="00873890" w:rsidRPr="00A32A85" w:rsidTr="00873890">
        <w:tc>
          <w:tcPr>
            <w:tcW w:w="8046" w:type="dxa"/>
          </w:tcPr>
          <w:p w:rsidR="00E80E0C" w:rsidRPr="00A32A85" w:rsidRDefault="00E80E0C" w:rsidP="00250251">
            <w:pPr>
              <w:spacing w:line="360" w:lineRule="auto"/>
              <w:rPr>
                <w:rFonts w:ascii="Arial" w:hAnsi="Arial" w:cs="Arial"/>
                <w:b/>
              </w:rPr>
            </w:pPr>
            <w:r w:rsidRPr="00A32A85"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Subtotal</w:t>
            </w:r>
          </w:p>
        </w:tc>
        <w:tc>
          <w:tcPr>
            <w:tcW w:w="1645" w:type="dxa"/>
          </w:tcPr>
          <w:p w:rsidR="00873890" w:rsidRPr="00A32A85" w:rsidRDefault="00873890" w:rsidP="00250251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:rsidR="008939B4" w:rsidRPr="00A32A85" w:rsidRDefault="008939B4" w:rsidP="00250251">
      <w:pPr>
        <w:spacing w:line="360" w:lineRule="auto"/>
        <w:rPr>
          <w:rFonts w:ascii="Arial" w:hAnsi="Arial" w:cs="Arial"/>
          <w:b/>
        </w:rPr>
      </w:pPr>
      <w:r w:rsidRPr="00A32A85">
        <w:rPr>
          <w:rFonts w:ascii="Arial" w:hAnsi="Arial" w:cs="Arial"/>
          <w:b/>
        </w:rPr>
        <w:tab/>
      </w:r>
      <w:r w:rsidRPr="00A32A85">
        <w:rPr>
          <w:rFonts w:ascii="Arial" w:hAnsi="Arial" w:cs="Arial"/>
          <w:b/>
        </w:rPr>
        <w:tab/>
      </w:r>
    </w:p>
    <w:sectPr w:rsidR="008939B4" w:rsidRPr="00A32A85" w:rsidSect="00D24D8E">
      <w:pgSz w:w="11906" w:h="16838"/>
      <w:pgMar w:top="851" w:right="99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494EEA"/>
    <w:multiLevelType w:val="hybridMultilevel"/>
    <w:tmpl w:val="3C4A6A50"/>
    <w:lvl w:ilvl="0" w:tplc="D748A2F0">
      <w:start w:val="9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A14045"/>
    <w:multiLevelType w:val="hybridMultilevel"/>
    <w:tmpl w:val="C03EA63C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65881"/>
    <w:multiLevelType w:val="hybridMultilevel"/>
    <w:tmpl w:val="067646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AC06FA"/>
    <w:multiLevelType w:val="hybridMultilevel"/>
    <w:tmpl w:val="8C621502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49B55C6C"/>
    <w:multiLevelType w:val="hybridMultilevel"/>
    <w:tmpl w:val="C9FEB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E2625D"/>
    <w:multiLevelType w:val="hybridMultilevel"/>
    <w:tmpl w:val="C4E295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0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0"/>
  </w:num>
  <w:num w:numId="6">
    <w:abstractNumId w:val="4"/>
  </w:num>
  <w:num w:numId="7">
    <w:abstractNumId w:val="20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  <w:num w:numId="12">
    <w:abstractNumId w:val="17"/>
  </w:num>
  <w:num w:numId="13">
    <w:abstractNumId w:val="16"/>
  </w:num>
  <w:num w:numId="14">
    <w:abstractNumId w:val="2"/>
  </w:num>
  <w:num w:numId="15">
    <w:abstractNumId w:val="19"/>
  </w:num>
  <w:num w:numId="16">
    <w:abstractNumId w:val="1"/>
  </w:num>
  <w:num w:numId="17">
    <w:abstractNumId w:val="11"/>
  </w:num>
  <w:num w:numId="18">
    <w:abstractNumId w:val="13"/>
  </w:num>
  <w:num w:numId="19">
    <w:abstractNumId w:val="14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8D"/>
    <w:rsid w:val="0005514A"/>
    <w:rsid w:val="00072DB1"/>
    <w:rsid w:val="000A2874"/>
    <w:rsid w:val="000A3575"/>
    <w:rsid w:val="000E2FC7"/>
    <w:rsid w:val="000E788D"/>
    <w:rsid w:val="00112656"/>
    <w:rsid w:val="00170A66"/>
    <w:rsid w:val="001D34F0"/>
    <w:rsid w:val="0021413C"/>
    <w:rsid w:val="00250251"/>
    <w:rsid w:val="00250CC4"/>
    <w:rsid w:val="00297563"/>
    <w:rsid w:val="003050CC"/>
    <w:rsid w:val="0039473E"/>
    <w:rsid w:val="00396E16"/>
    <w:rsid w:val="003B2F1D"/>
    <w:rsid w:val="003C5E1D"/>
    <w:rsid w:val="003E7381"/>
    <w:rsid w:val="0045022B"/>
    <w:rsid w:val="00454734"/>
    <w:rsid w:val="004A3EA7"/>
    <w:rsid w:val="004C1467"/>
    <w:rsid w:val="00500950"/>
    <w:rsid w:val="00537D3F"/>
    <w:rsid w:val="0057703E"/>
    <w:rsid w:val="005B1FFE"/>
    <w:rsid w:val="005F5DA2"/>
    <w:rsid w:val="00611BBF"/>
    <w:rsid w:val="00616DFB"/>
    <w:rsid w:val="0063773A"/>
    <w:rsid w:val="00677E1F"/>
    <w:rsid w:val="006E7004"/>
    <w:rsid w:val="006E7A7D"/>
    <w:rsid w:val="006F29F5"/>
    <w:rsid w:val="0071735C"/>
    <w:rsid w:val="00720A80"/>
    <w:rsid w:val="00740E76"/>
    <w:rsid w:val="007424BA"/>
    <w:rsid w:val="0075511D"/>
    <w:rsid w:val="007D202C"/>
    <w:rsid w:val="008138AA"/>
    <w:rsid w:val="0086418A"/>
    <w:rsid w:val="00873890"/>
    <w:rsid w:val="008939B4"/>
    <w:rsid w:val="008E4AA5"/>
    <w:rsid w:val="00924D78"/>
    <w:rsid w:val="0095330E"/>
    <w:rsid w:val="00993DF2"/>
    <w:rsid w:val="00A042CB"/>
    <w:rsid w:val="00A32A85"/>
    <w:rsid w:val="00A55508"/>
    <w:rsid w:val="00A762EC"/>
    <w:rsid w:val="00AB1941"/>
    <w:rsid w:val="00AD15E4"/>
    <w:rsid w:val="00AE5EF6"/>
    <w:rsid w:val="00B047A2"/>
    <w:rsid w:val="00B45847"/>
    <w:rsid w:val="00B4796E"/>
    <w:rsid w:val="00B956AD"/>
    <w:rsid w:val="00BA7643"/>
    <w:rsid w:val="00BB232A"/>
    <w:rsid w:val="00BF5692"/>
    <w:rsid w:val="00C11806"/>
    <w:rsid w:val="00C126EE"/>
    <w:rsid w:val="00C40DEF"/>
    <w:rsid w:val="00C95D56"/>
    <w:rsid w:val="00CF4954"/>
    <w:rsid w:val="00D07D63"/>
    <w:rsid w:val="00D16D80"/>
    <w:rsid w:val="00D24D8E"/>
    <w:rsid w:val="00D32370"/>
    <w:rsid w:val="00D41623"/>
    <w:rsid w:val="00D47871"/>
    <w:rsid w:val="00DA377E"/>
    <w:rsid w:val="00DF497D"/>
    <w:rsid w:val="00E0551E"/>
    <w:rsid w:val="00E43BA0"/>
    <w:rsid w:val="00E80E0C"/>
    <w:rsid w:val="00ED0CF7"/>
    <w:rsid w:val="00EF0BCA"/>
    <w:rsid w:val="00F040B4"/>
    <w:rsid w:val="00F355F3"/>
    <w:rsid w:val="00F4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paragraph" w:customStyle="1" w:styleId="Default">
    <w:name w:val="Default"/>
    <w:rsid w:val="00611B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paragraph" w:customStyle="1" w:styleId="Default">
    <w:name w:val="Default"/>
    <w:rsid w:val="00611B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68CCC1A0</Template>
  <TotalTime>24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ALLENBY Rebecca</cp:lastModifiedBy>
  <cp:revision>11</cp:revision>
  <cp:lastPrinted>2017-08-15T02:54:00Z</cp:lastPrinted>
  <dcterms:created xsi:type="dcterms:W3CDTF">2017-09-12T09:22:00Z</dcterms:created>
  <dcterms:modified xsi:type="dcterms:W3CDTF">2017-09-12T09:48:00Z</dcterms:modified>
</cp:coreProperties>
</file>