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84" w:rsidRPr="006E26DD" w:rsidRDefault="00910E79" w:rsidP="006E26DD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8"/>
        </w:rPr>
      </w:pPr>
      <w:bookmarkStart w:id="0" w:name="_GoBack"/>
      <w:r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7682F0" wp14:editId="558A1E5B">
                <wp:simplePos x="0" y="0"/>
                <wp:positionH relativeFrom="column">
                  <wp:posOffset>-152400</wp:posOffset>
                </wp:positionH>
                <wp:positionV relativeFrom="paragraph">
                  <wp:posOffset>-30480</wp:posOffset>
                </wp:positionV>
                <wp:extent cx="10073640" cy="6370320"/>
                <wp:effectExtent l="19050" t="19050" r="2286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3640" cy="6370320"/>
                          <a:chOff x="0" y="0"/>
                          <a:chExt cx="10419907" cy="6464049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 result for venn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5" y="265814"/>
                            <a:ext cx="10264775" cy="619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10633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729330" y="0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030819" y="21266"/>
                            <a:ext cx="639016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12pt;margin-top:-2.4pt;width:793.2pt;height:501.6pt;z-index:251660288;mso-width-relative:margin;mso-height-relative:margin" coordsize="104199,6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Image result for venn diagram" style="position:absolute;left:637;top:2658;width:102648;height:6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G17nDAAAA2gAAAA8AAABkcnMvZG93bnJldi54bWxEj0FrwkAUhO+C/2F5Qm+6qVQpqZtQ1EJB&#10;KGhLwNsz+0yC2bdhd5uk/75bKHgcZuYbZpOPphU9Od9YVvC4SEAQl1Y3XCn4+nybP4PwAVlja5kU&#10;/JCHPJtONphqO/CR+lOoRISwT1FBHUKXSunLmgz6he2Io3e1zmCI0lVSOxwi3LRymSRrabDhuFBj&#10;R9uaytvp2yhoirLYh+V5db5cuPsgc6Dd1in1MBtfX0AEGsM9/N9+1wqe4O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bXucMAAADaAAAADwAAAAAAAAAAAAAAAACf&#10;AgAAZHJzL2Rvd25yZXYueG1sUEsFBgAAAAAEAAQA9wAAAI8DAAAAAA==&#10;">
                  <v:imagedata r:id="rId10" o:title="Image result for venn diagram"/>
                  <v:path arrowok="t"/>
                </v:shape>
                <v:rect id="Rectangle 5" o:spid="_x0000_s1028" style="position:absolute;top:106;width:16905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bVcUA&#10;AADaAAAADwAAAGRycy9kb3ducmV2LnhtbESPQWsCMRSE74X+h/CEXkrNWrDY1ShFKFQ8tGoreHsk&#10;z93FzcuaRF37640geBxm5htmNGltLY7kQ+VYQa+bgSDWzlRcKPhdfb4MQISIbLB2TArOFGAyfnwY&#10;YW7ciRd0XMZCJAiHHBWUMTa5lEGXZDF0XUOcvK3zFmOSvpDG4ynBbS1fs+xNWqw4LZTY0LQkvVse&#10;rILNvtXf/lmv/eDv8DP7n8deVbwr9dRpP4YgIrXxHr61v4yCPlyvpBs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RtVxQAAANoAAAAPAAAAAAAAAAAAAAAAAJgCAABkcnMv&#10;ZG93bnJldi54bWxQSwUGAAAAAAQABAD1AAAAigMAAAAA&#10;" filled="f" strokecolor="black [3213]" strokeweight="2.25pt"/>
                <v:rect id="Rectangle 6" o:spid="_x0000_s1029" style="position:absolute;left:87293;width:16906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FIsQA&#10;AADaAAAADwAAAGRycy9kb3ducmV2LnhtbESPQWsCMRSE74X+h/AKXkSzehC7GqUUCooHq1bB2yN5&#10;7i7dvKxJ1LW/vikIPQ4z8w0znbe2FlfyoXKsYNDPQBBrZyouFHztPnpjECEiG6wdk4I7BZjPnp+m&#10;mBt34w1dt7EQCcIhRwVljE0uZdAlWQx91xAn7+S8xZikL6TxeEtwW8thlo2kxYrTQokNvZekv7cX&#10;q+B4bvXad/XBj/eXz+XPKg6q4lWpzkv7NgERqY3/4Ud7YRSM4O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hSLEAAAA2gAAAA8AAAAAAAAAAAAAAAAAmAIAAGRycy9k&#10;b3ducmV2LnhtbFBLBQYAAAAABAAEAPUAAACJAwAAAAA=&#10;" filled="f" strokecolor="black [3213]" strokeweight="2.25pt"/>
                <v:line id="Straight Connector 7" o:spid="_x0000_s1030" style="position:absolute;visibility:visible;mso-wrap-style:square" from="20308,212" to="84209,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</v:group>
            </w:pict>
          </mc:Fallback>
        </mc:AlternateContent>
      </w:r>
      <w:bookmarkEnd w:id="0"/>
      <w:r w:rsidR="00341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6B782" wp14:editId="034AEF2A">
                <wp:simplePos x="0" y="0"/>
                <wp:positionH relativeFrom="column">
                  <wp:posOffset>3840480</wp:posOffset>
                </wp:positionH>
                <wp:positionV relativeFrom="paragraph">
                  <wp:posOffset>6339840</wp:posOffset>
                </wp:positionV>
                <wp:extent cx="2225040" cy="534670"/>
                <wp:effectExtent l="19050" t="19050" r="2286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346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302.4pt;margin-top:499.2pt;width:175.2pt;height:42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" filled="f" strokecolor="windowText" strokeweight="2.25pt"/>
            </w:pict>
          </mc:Fallback>
        </mc:AlternateContent>
      </w:r>
      <w:r w:rsidR="00341811"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5D853" wp14:editId="7D08DF96">
                <wp:simplePos x="0" y="0"/>
                <wp:positionH relativeFrom="column">
                  <wp:posOffset>5767705</wp:posOffset>
                </wp:positionH>
                <wp:positionV relativeFrom="paragraph">
                  <wp:posOffset>1377315</wp:posOffset>
                </wp:positionV>
                <wp:extent cx="711835" cy="41783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417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341811" w:rsidRDefault="00341811" w:rsidP="00A6343F"/>
                          <w:p w:rsidR="00A6343F" w:rsidRDefault="00A6343F" w:rsidP="00A6343F"/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341811" w:rsidRDefault="00341811" w:rsidP="00A6343F">
                            <w:r>
                              <w:t xml:space="preserve"> </w:t>
                            </w:r>
                          </w:p>
                          <w:p w:rsidR="00341811" w:rsidRDefault="00341811" w:rsidP="00A6343F"/>
                          <w:p w:rsidR="00A6343F" w:rsidRDefault="00A6343F" w:rsidP="00A6343F"/>
                          <w:p w:rsidR="00A6343F" w:rsidRDefault="00A6343F" w:rsidP="00341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4.15pt;margin-top:108.45pt;width:56.05pt;height:3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" filled="f" stroked="f" strokeweight=".5pt">
                <v:textbox>
                  <w:txbxContent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341811" w:rsidRDefault="00341811" w:rsidP="00A6343F"/>
                    <w:p w:rsidR="00A6343F" w:rsidRDefault="00A6343F" w:rsidP="00A6343F"/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341811" w:rsidRDefault="00341811" w:rsidP="00A6343F">
                      <w:r>
                        <w:t xml:space="preserve"> </w:t>
                      </w:r>
                    </w:p>
                    <w:p w:rsidR="00341811" w:rsidRDefault="00341811" w:rsidP="00A6343F"/>
                    <w:p w:rsidR="00A6343F" w:rsidRDefault="00A6343F" w:rsidP="00A6343F"/>
                    <w:p w:rsidR="00A6343F" w:rsidRDefault="00A6343F" w:rsidP="0034181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1811"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8ADFC" wp14:editId="17E77929">
                <wp:simplePos x="0" y="0"/>
                <wp:positionH relativeFrom="column">
                  <wp:posOffset>4968240</wp:posOffset>
                </wp:positionH>
                <wp:positionV relativeFrom="paragraph">
                  <wp:posOffset>5867400</wp:posOffset>
                </wp:positionV>
                <wp:extent cx="0" cy="3352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accent1">
                              <a:shade val="95000"/>
                              <a:satMod val="105000"/>
                              <a:alpha val="79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1.2pt;margin-top:462pt;width:0;height:26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" strokecolor="#4579b8 [3044]" strokeweight="1.5pt">
                <v:stroke endarrow="open" opacity="51657f"/>
              </v:shape>
            </w:pict>
          </mc:Fallback>
        </mc:AlternateContent>
      </w:r>
      <w:r w:rsidR="00341811"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FE0DB" wp14:editId="3001E58F">
                <wp:simplePos x="0" y="0"/>
                <wp:positionH relativeFrom="column">
                  <wp:posOffset>4100830</wp:posOffset>
                </wp:positionH>
                <wp:positionV relativeFrom="paragraph">
                  <wp:posOffset>1722120</wp:posOffset>
                </wp:positionV>
                <wp:extent cx="424815" cy="32956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477B4" w:rsidRDefault="001477B4" w:rsidP="001477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  <w:p w:rsidR="001477B4" w:rsidRDefault="001477B4" w:rsidP="001477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/>
                          <w:p w:rsidR="001477B4" w:rsidRDefault="001477B4" w:rsidP="001477B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22.9pt;margin-top:135.6pt;width:33.45pt;height:2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" filled="f" stroked="f" strokeweight=".5pt">
                <v:textbox>
                  <w:txbxContent>
                    <w:p w:rsidR="001477B4" w:rsidRDefault="001477B4" w:rsidP="001477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</w:pPr>
                    </w:p>
                    <w:p w:rsidR="001477B4" w:rsidRDefault="001477B4" w:rsidP="001477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/>
                    <w:p w:rsidR="001477B4" w:rsidRDefault="001477B4" w:rsidP="001477B4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1811"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C89D8" wp14:editId="7AC0F390">
                <wp:simplePos x="0" y="0"/>
                <wp:positionH relativeFrom="column">
                  <wp:posOffset>307340</wp:posOffset>
                </wp:positionH>
                <wp:positionV relativeFrom="paragraph">
                  <wp:posOffset>1350010</wp:posOffset>
                </wp:positionV>
                <wp:extent cx="914400" cy="4178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7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341811"/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A63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/>
                          <w:p w:rsidR="00A6343F" w:rsidRDefault="00A6343F" w:rsidP="00A6343F"/>
                          <w:p w:rsidR="00341811" w:rsidRDefault="00341811" w:rsidP="00A6343F"/>
                          <w:p w:rsidR="00A6343F" w:rsidRDefault="00A6343F" w:rsidP="00A6343F"/>
                          <w:p w:rsidR="00A6343F" w:rsidRDefault="00A6343F" w:rsidP="00A6343F"/>
                          <w:p w:rsidR="00A6343F" w:rsidRDefault="00A6343F" w:rsidP="00341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A6343F" w:rsidRDefault="00A6343F" w:rsidP="00A6343F"/>
                          <w:p w:rsidR="00A6343F" w:rsidRDefault="00A6343F" w:rsidP="00A6343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24.2pt;margin-top:106.3pt;width:1in;height:32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/egIAAGI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" filled="f" stroked="f" strokeweight=".5pt">
                <v:textbox>
                  <w:txbxContent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341811"/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</w:pPr>
                    </w:p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A6343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/>
                    <w:p w:rsidR="00A6343F" w:rsidRDefault="00A6343F" w:rsidP="00A6343F"/>
                    <w:p w:rsidR="00341811" w:rsidRDefault="00341811" w:rsidP="00A6343F"/>
                    <w:p w:rsidR="00A6343F" w:rsidRDefault="00A6343F" w:rsidP="00A6343F"/>
                    <w:p w:rsidR="00A6343F" w:rsidRDefault="00A6343F" w:rsidP="00A6343F"/>
                    <w:p w:rsidR="00A6343F" w:rsidRDefault="00A6343F" w:rsidP="0034181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A6343F" w:rsidRDefault="00A6343F" w:rsidP="00A6343F"/>
                    <w:p w:rsidR="00A6343F" w:rsidRDefault="00A6343F" w:rsidP="00A6343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D73A84" w:rsidRPr="006E26DD" w:rsidSect="00D73A84">
      <w:footerReference w:type="default" r:id="rId11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DD" w:rsidRDefault="006E26DD" w:rsidP="006E26DD">
      <w:r>
        <w:separator/>
      </w:r>
    </w:p>
  </w:endnote>
  <w:endnote w:type="continuationSeparator" w:id="0">
    <w:p w:rsidR="006E26DD" w:rsidRDefault="006E26DD" w:rsidP="006E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6DD" w:rsidRDefault="006E26D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9729470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7030720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26DD" w:rsidRPr="006E26DD" w:rsidRDefault="0034181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F243E" w:themeColor="text2" w:themeShade="80"/>
                              <w:sz w:val="28"/>
                              <w:szCs w:val="28"/>
                            </w:rPr>
                            <w:t>/15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9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6E26DD" w:rsidRPr="006E26DD" w:rsidRDefault="00341811">
                    <w:pPr>
                      <w:jc w:val="center"/>
                      <w:rPr>
                        <w:rFonts w:ascii="Arial" w:hAnsi="Arial" w:cs="Arial"/>
                        <w:b/>
                        <w:color w:val="0F243E" w:themeColor="text2" w:themeShade="8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0F243E" w:themeColor="text2" w:themeShade="80"/>
                        <w:sz w:val="28"/>
                        <w:szCs w:val="28"/>
                      </w:rPr>
                      <w:t>/15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E26DD" w:rsidRDefault="006E2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DD" w:rsidRDefault="006E26DD" w:rsidP="006E26DD">
      <w:r>
        <w:separator/>
      </w:r>
    </w:p>
  </w:footnote>
  <w:footnote w:type="continuationSeparator" w:id="0">
    <w:p w:rsidR="006E26DD" w:rsidRDefault="006E26DD" w:rsidP="006E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5C8B"/>
    <w:multiLevelType w:val="hybridMultilevel"/>
    <w:tmpl w:val="D5360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53347"/>
    <w:multiLevelType w:val="hybridMultilevel"/>
    <w:tmpl w:val="EE82B190"/>
    <w:lvl w:ilvl="0" w:tplc="4350AF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E3"/>
    <w:rsid w:val="0000669B"/>
    <w:rsid w:val="00020945"/>
    <w:rsid w:val="00025E7F"/>
    <w:rsid w:val="00033367"/>
    <w:rsid w:val="00033BEE"/>
    <w:rsid w:val="00061AE3"/>
    <w:rsid w:val="000A5C9A"/>
    <w:rsid w:val="000B373C"/>
    <w:rsid w:val="001050FB"/>
    <w:rsid w:val="001477B4"/>
    <w:rsid w:val="001517E8"/>
    <w:rsid w:val="00185378"/>
    <w:rsid w:val="00196C35"/>
    <w:rsid w:val="001B655E"/>
    <w:rsid w:val="001E2930"/>
    <w:rsid w:val="001F4B08"/>
    <w:rsid w:val="00201CE7"/>
    <w:rsid w:val="00231749"/>
    <w:rsid w:val="00237076"/>
    <w:rsid w:val="00264670"/>
    <w:rsid w:val="0027614C"/>
    <w:rsid w:val="002827CA"/>
    <w:rsid w:val="00284EB3"/>
    <w:rsid w:val="002B57BB"/>
    <w:rsid w:val="002C1FEF"/>
    <w:rsid w:val="002D3496"/>
    <w:rsid w:val="00302FBA"/>
    <w:rsid w:val="003404D5"/>
    <w:rsid w:val="00341811"/>
    <w:rsid w:val="00347B81"/>
    <w:rsid w:val="0035068C"/>
    <w:rsid w:val="003B3DE9"/>
    <w:rsid w:val="003D3D77"/>
    <w:rsid w:val="003E63CD"/>
    <w:rsid w:val="003E7A31"/>
    <w:rsid w:val="00422DEC"/>
    <w:rsid w:val="00423528"/>
    <w:rsid w:val="00435C36"/>
    <w:rsid w:val="00443E54"/>
    <w:rsid w:val="00456265"/>
    <w:rsid w:val="00475CD0"/>
    <w:rsid w:val="00482C7B"/>
    <w:rsid w:val="004A455D"/>
    <w:rsid w:val="004A56E6"/>
    <w:rsid w:val="004C1162"/>
    <w:rsid w:val="005A2FC8"/>
    <w:rsid w:val="005C41B6"/>
    <w:rsid w:val="005E12FE"/>
    <w:rsid w:val="00603B6B"/>
    <w:rsid w:val="00617D06"/>
    <w:rsid w:val="00627B06"/>
    <w:rsid w:val="00654682"/>
    <w:rsid w:val="0066138D"/>
    <w:rsid w:val="00663550"/>
    <w:rsid w:val="006D710F"/>
    <w:rsid w:val="006E26DD"/>
    <w:rsid w:val="006E554E"/>
    <w:rsid w:val="006E5FCD"/>
    <w:rsid w:val="00704A14"/>
    <w:rsid w:val="00707863"/>
    <w:rsid w:val="007117FC"/>
    <w:rsid w:val="00750271"/>
    <w:rsid w:val="00753645"/>
    <w:rsid w:val="007C6475"/>
    <w:rsid w:val="00836782"/>
    <w:rsid w:val="00837668"/>
    <w:rsid w:val="008420A4"/>
    <w:rsid w:val="0087184A"/>
    <w:rsid w:val="00881587"/>
    <w:rsid w:val="008B6D51"/>
    <w:rsid w:val="008D1F10"/>
    <w:rsid w:val="008D35A5"/>
    <w:rsid w:val="008E5384"/>
    <w:rsid w:val="00910E79"/>
    <w:rsid w:val="00920C4D"/>
    <w:rsid w:val="009233CD"/>
    <w:rsid w:val="00927ADE"/>
    <w:rsid w:val="009674B5"/>
    <w:rsid w:val="009816EF"/>
    <w:rsid w:val="009B6C56"/>
    <w:rsid w:val="009D2C87"/>
    <w:rsid w:val="009E510C"/>
    <w:rsid w:val="009F2BC7"/>
    <w:rsid w:val="00A020BB"/>
    <w:rsid w:val="00A6343F"/>
    <w:rsid w:val="00A74D0B"/>
    <w:rsid w:val="00A83168"/>
    <w:rsid w:val="00AA10B7"/>
    <w:rsid w:val="00B13BA3"/>
    <w:rsid w:val="00B33106"/>
    <w:rsid w:val="00B6217F"/>
    <w:rsid w:val="00B63F27"/>
    <w:rsid w:val="00B75A72"/>
    <w:rsid w:val="00B86ACA"/>
    <w:rsid w:val="00B90230"/>
    <w:rsid w:val="00B913C0"/>
    <w:rsid w:val="00BB42CA"/>
    <w:rsid w:val="00C1656B"/>
    <w:rsid w:val="00C16DC9"/>
    <w:rsid w:val="00C41F42"/>
    <w:rsid w:val="00C552BD"/>
    <w:rsid w:val="00C83E13"/>
    <w:rsid w:val="00CA5A53"/>
    <w:rsid w:val="00D10B94"/>
    <w:rsid w:val="00D13AA2"/>
    <w:rsid w:val="00D54225"/>
    <w:rsid w:val="00D65876"/>
    <w:rsid w:val="00D73A84"/>
    <w:rsid w:val="00D843C7"/>
    <w:rsid w:val="00D91112"/>
    <w:rsid w:val="00E7176D"/>
    <w:rsid w:val="00EB6FD8"/>
    <w:rsid w:val="00F23F98"/>
    <w:rsid w:val="00F616E4"/>
    <w:rsid w:val="00F823EF"/>
    <w:rsid w:val="00F9209C"/>
    <w:rsid w:val="00FB1E21"/>
    <w:rsid w:val="00FD485C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3"/>
    <w:pPr>
      <w:ind w:left="720"/>
      <w:contextualSpacing/>
    </w:pPr>
  </w:style>
  <w:style w:type="paragraph" w:styleId="Title">
    <w:name w:val="Title"/>
    <w:basedOn w:val="Normal"/>
    <w:link w:val="TitleChar"/>
    <w:qFormat/>
    <w:rsid w:val="00061AE3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061AE3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06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DD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E2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DD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3"/>
    <w:pPr>
      <w:ind w:left="720"/>
      <w:contextualSpacing/>
    </w:pPr>
  </w:style>
  <w:style w:type="paragraph" w:styleId="Title">
    <w:name w:val="Title"/>
    <w:basedOn w:val="Normal"/>
    <w:link w:val="TitleChar"/>
    <w:qFormat/>
    <w:rsid w:val="00061AE3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061AE3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06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DD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E2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DD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3B26A-50DC-484A-982D-B9E9DAF5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F97DE74E</Template>
  <TotalTime>1316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6</cp:revision>
  <cp:lastPrinted>2017-11-08T10:36:00Z</cp:lastPrinted>
  <dcterms:created xsi:type="dcterms:W3CDTF">2017-11-07T02:38:00Z</dcterms:created>
  <dcterms:modified xsi:type="dcterms:W3CDTF">2017-11-08T10:37:00Z</dcterms:modified>
</cp:coreProperties>
</file>