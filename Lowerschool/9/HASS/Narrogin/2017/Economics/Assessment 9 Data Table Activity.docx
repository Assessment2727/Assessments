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227" w:rsidRPr="008405D1" w:rsidRDefault="00A82A79" w:rsidP="008405D1">
      <w:pPr>
        <w:spacing w:after="0" w:line="240" w:lineRule="auto"/>
        <w:ind w:left="-426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ACTIVITY: </w:t>
      </w:r>
      <w:r w:rsidR="00604227" w:rsidRPr="008405D1">
        <w:rPr>
          <w:rFonts w:ascii="Arial" w:hAnsi="Arial" w:cs="Arial"/>
          <w:b/>
          <w:sz w:val="28"/>
          <w:szCs w:val="28"/>
          <w:u w:val="single"/>
        </w:rPr>
        <w:t xml:space="preserve">DATA FOR SEPTEMBER </w:t>
      </w:r>
      <w:r w:rsidR="00211461" w:rsidRPr="008405D1">
        <w:rPr>
          <w:rFonts w:ascii="Arial" w:hAnsi="Arial" w:cs="Arial"/>
          <w:b/>
          <w:sz w:val="28"/>
          <w:szCs w:val="28"/>
          <w:u w:val="single"/>
        </w:rPr>
        <w:t>2015, 2016 &amp; 2017</w:t>
      </w:r>
    </w:p>
    <w:tbl>
      <w:tblPr>
        <w:tblStyle w:val="TableGrid"/>
        <w:tblpPr w:leftFromText="180" w:rightFromText="180" w:vertAnchor="page" w:horzAnchor="margin" w:tblpY="1531"/>
        <w:tblW w:w="15559" w:type="dxa"/>
        <w:tblLayout w:type="fixed"/>
        <w:tblLook w:val="04A0" w:firstRow="1" w:lastRow="0" w:firstColumn="1" w:lastColumn="0" w:noHBand="0" w:noVBand="1"/>
      </w:tblPr>
      <w:tblGrid>
        <w:gridCol w:w="3369"/>
        <w:gridCol w:w="4252"/>
        <w:gridCol w:w="4253"/>
        <w:gridCol w:w="3685"/>
      </w:tblGrid>
      <w:tr w:rsidR="00D63A06" w:rsidTr="00D63A06">
        <w:tc>
          <w:tcPr>
            <w:tcW w:w="3369" w:type="dxa"/>
          </w:tcPr>
          <w:p w:rsidR="00D63A06" w:rsidRDefault="00D63A06" w:rsidP="00DB4D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CATEGORY:</w:t>
            </w:r>
          </w:p>
          <w:p w:rsidR="00D63A06" w:rsidRPr="0001393A" w:rsidRDefault="00D63A06" w:rsidP="00DB4D2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393A">
              <w:rPr>
                <w:rFonts w:ascii="Arial" w:hAnsi="Arial" w:cs="Arial"/>
                <w:b/>
                <w:sz w:val="24"/>
                <w:szCs w:val="24"/>
              </w:rPr>
              <w:t>ALL SCAM TYPES</w:t>
            </w:r>
          </w:p>
        </w:tc>
        <w:tc>
          <w:tcPr>
            <w:tcW w:w="4252" w:type="dxa"/>
          </w:tcPr>
          <w:p w:rsidR="00D63A06" w:rsidRPr="0001393A" w:rsidRDefault="00D63A06" w:rsidP="002114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3A">
              <w:rPr>
                <w:rFonts w:ascii="Arial" w:hAnsi="Arial" w:cs="Arial"/>
                <w:b/>
                <w:sz w:val="24"/>
                <w:szCs w:val="24"/>
              </w:rPr>
              <w:t>SEPTEMBER 2015</w:t>
            </w:r>
          </w:p>
        </w:tc>
        <w:tc>
          <w:tcPr>
            <w:tcW w:w="4253" w:type="dxa"/>
          </w:tcPr>
          <w:p w:rsidR="00D63A06" w:rsidRPr="0001393A" w:rsidRDefault="00D63A06" w:rsidP="002114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3A">
              <w:rPr>
                <w:rFonts w:ascii="Arial" w:hAnsi="Arial" w:cs="Arial"/>
                <w:b/>
                <w:sz w:val="24"/>
                <w:szCs w:val="24"/>
              </w:rPr>
              <w:t>SEPTEMBER 2016</w:t>
            </w:r>
          </w:p>
        </w:tc>
        <w:tc>
          <w:tcPr>
            <w:tcW w:w="3685" w:type="dxa"/>
          </w:tcPr>
          <w:p w:rsidR="00D63A06" w:rsidRPr="0001393A" w:rsidRDefault="00D63A06" w:rsidP="002114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93A">
              <w:rPr>
                <w:rFonts w:ascii="Arial" w:hAnsi="Arial" w:cs="Arial"/>
                <w:b/>
                <w:sz w:val="24"/>
                <w:szCs w:val="24"/>
              </w:rPr>
              <w:t>SEPTEMBER 2017</w:t>
            </w:r>
          </w:p>
        </w:tc>
      </w:tr>
      <w:tr w:rsidR="00D63A06" w:rsidTr="00D63A06">
        <w:tc>
          <w:tcPr>
            <w:tcW w:w="3369" w:type="dxa"/>
          </w:tcPr>
          <w:p w:rsidR="00D63A06" w:rsidRPr="0001393A" w:rsidRDefault="00D63A06" w:rsidP="00DB4D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OVERALL </w:t>
            </w:r>
            <w:r w:rsidRPr="0001393A">
              <w:rPr>
                <w:rFonts w:ascii="Arial" w:hAnsi="Arial" w:cs="Arial"/>
                <w:b/>
                <w:sz w:val="24"/>
                <w:szCs w:val="24"/>
              </w:rPr>
              <w:t>AMOUNT LOST</w:t>
            </w:r>
          </w:p>
        </w:tc>
        <w:tc>
          <w:tcPr>
            <w:tcW w:w="4252" w:type="dxa"/>
          </w:tcPr>
          <w:p w:rsidR="00D63A06" w:rsidRPr="00371C62" w:rsidRDefault="00D63A06" w:rsidP="00DB4D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71C62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  <w:p w:rsidR="00D63A06" w:rsidRDefault="00D63A06" w:rsidP="00DB4D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D63A06" w:rsidRPr="00371C62" w:rsidRDefault="00D63A06" w:rsidP="00DB4D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71C62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3685" w:type="dxa"/>
          </w:tcPr>
          <w:p w:rsidR="00D63A06" w:rsidRPr="00371C62" w:rsidRDefault="00D63A06" w:rsidP="00DB4D2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71C62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  <w:p w:rsidR="00D63A06" w:rsidRDefault="00D63A06" w:rsidP="00DB4D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A06" w:rsidTr="00D63A06">
        <w:tc>
          <w:tcPr>
            <w:tcW w:w="3369" w:type="dxa"/>
          </w:tcPr>
          <w:p w:rsidR="00D63A06" w:rsidRPr="0001393A" w:rsidRDefault="00D63A06" w:rsidP="00DB4D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OVERALL </w:t>
            </w:r>
            <w:r w:rsidRPr="0001393A">
              <w:rPr>
                <w:rFonts w:ascii="Arial" w:hAnsi="Arial" w:cs="Arial"/>
                <w:b/>
                <w:sz w:val="24"/>
                <w:szCs w:val="24"/>
              </w:rPr>
              <w:t>NUMBER OF REPORTS</w:t>
            </w:r>
          </w:p>
        </w:tc>
        <w:tc>
          <w:tcPr>
            <w:tcW w:w="4252" w:type="dxa"/>
          </w:tcPr>
          <w:p w:rsidR="00D63A06" w:rsidRDefault="00D63A06" w:rsidP="00DB4D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63A06" w:rsidRDefault="00D63A06" w:rsidP="00DB4D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D63A06" w:rsidRDefault="00D63A06" w:rsidP="00DB4D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D63A06" w:rsidRDefault="00D63A06" w:rsidP="00DB4D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295" w:rsidTr="003D5136">
        <w:tc>
          <w:tcPr>
            <w:tcW w:w="15559" w:type="dxa"/>
            <w:gridSpan w:val="4"/>
          </w:tcPr>
          <w:p w:rsidR="00720295" w:rsidRPr="00720295" w:rsidRDefault="00720295" w:rsidP="007202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LIST THE TOP THREE </w:t>
            </w:r>
            <w:r w:rsidR="00374FD2">
              <w:rPr>
                <w:rFonts w:ascii="Arial" w:hAnsi="Arial" w:cs="Arial"/>
                <w:b/>
                <w:sz w:val="24"/>
                <w:szCs w:val="24"/>
              </w:rPr>
              <w:t>FOR EACH YEAR</w:t>
            </w:r>
            <w:bookmarkStart w:id="0" w:name="_GoBack"/>
            <w:bookmarkEnd w:id="0"/>
          </w:p>
        </w:tc>
      </w:tr>
      <w:tr w:rsidR="00D63A06" w:rsidTr="00E75D4A">
        <w:tc>
          <w:tcPr>
            <w:tcW w:w="3369" w:type="dxa"/>
            <w:vMerge w:val="restart"/>
          </w:tcPr>
          <w:p w:rsidR="00D63A06" w:rsidRDefault="00D63A06" w:rsidP="00DB4D2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“TOP TEN SCAMS BY AMOUNT LOST”</w:t>
            </w:r>
          </w:p>
          <w:p w:rsidR="00D63A06" w:rsidRDefault="00D63A06" w:rsidP="008106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D63A06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4253" w:type="dxa"/>
          </w:tcPr>
          <w:p w:rsidR="00D63A06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3685" w:type="dxa"/>
          </w:tcPr>
          <w:p w:rsidR="00D63A06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</w:tr>
      <w:tr w:rsidR="00D63A06" w:rsidTr="00E75D4A">
        <w:tc>
          <w:tcPr>
            <w:tcW w:w="3369" w:type="dxa"/>
            <w:vMerge/>
          </w:tcPr>
          <w:p w:rsidR="00D63A06" w:rsidRDefault="00D63A06" w:rsidP="008106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D63A06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4253" w:type="dxa"/>
          </w:tcPr>
          <w:p w:rsidR="00D63A06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3685" w:type="dxa"/>
          </w:tcPr>
          <w:p w:rsidR="00D63A06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</w:tr>
      <w:tr w:rsidR="00D63A06" w:rsidTr="00E75D4A">
        <w:tc>
          <w:tcPr>
            <w:tcW w:w="3369" w:type="dxa"/>
            <w:vMerge/>
          </w:tcPr>
          <w:p w:rsidR="00D63A06" w:rsidRDefault="00D63A06" w:rsidP="008106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D63A06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4253" w:type="dxa"/>
          </w:tcPr>
          <w:p w:rsidR="00D63A06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3685" w:type="dxa"/>
          </w:tcPr>
          <w:p w:rsidR="00D63A06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</w:tr>
      <w:tr w:rsidR="00D63A06" w:rsidTr="00E75D4A">
        <w:tc>
          <w:tcPr>
            <w:tcW w:w="3369" w:type="dxa"/>
            <w:vMerge w:val="restart"/>
          </w:tcPr>
          <w:p w:rsidR="00D63A06" w:rsidRDefault="00D63A06" w:rsidP="0081065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“TOP TEN SCAMS BY REPORTS”</w:t>
            </w:r>
          </w:p>
        </w:tc>
        <w:tc>
          <w:tcPr>
            <w:tcW w:w="4252" w:type="dxa"/>
          </w:tcPr>
          <w:p w:rsidR="00D63A06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REPORTS:</w:t>
            </w:r>
          </w:p>
        </w:tc>
        <w:tc>
          <w:tcPr>
            <w:tcW w:w="4253" w:type="dxa"/>
          </w:tcPr>
          <w:p w:rsidR="00D63A06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REPORTS:</w:t>
            </w: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63A06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REPORTS:</w:t>
            </w: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3A06" w:rsidTr="00E75D4A">
        <w:tc>
          <w:tcPr>
            <w:tcW w:w="3369" w:type="dxa"/>
            <w:vMerge/>
          </w:tcPr>
          <w:p w:rsidR="00D63A06" w:rsidRDefault="00D63A06" w:rsidP="008106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D63A06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REPORTS:</w:t>
            </w: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D63A06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REPORTS:</w:t>
            </w: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63A06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REPORTS:</w:t>
            </w: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3A06" w:rsidTr="00E75D4A">
        <w:tc>
          <w:tcPr>
            <w:tcW w:w="3369" w:type="dxa"/>
            <w:vMerge/>
          </w:tcPr>
          <w:p w:rsidR="00D63A06" w:rsidRDefault="00D63A06" w:rsidP="008106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D63A06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REPORTS:</w:t>
            </w:r>
          </w:p>
        </w:tc>
        <w:tc>
          <w:tcPr>
            <w:tcW w:w="4253" w:type="dxa"/>
          </w:tcPr>
          <w:p w:rsidR="00D63A06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REPORTS:</w:t>
            </w:r>
          </w:p>
        </w:tc>
        <w:tc>
          <w:tcPr>
            <w:tcW w:w="3685" w:type="dxa"/>
          </w:tcPr>
          <w:p w:rsidR="00D63A06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A244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REPORTS:</w:t>
            </w:r>
          </w:p>
        </w:tc>
      </w:tr>
      <w:tr w:rsidR="00D63A06" w:rsidTr="00E75D4A">
        <w:tc>
          <w:tcPr>
            <w:tcW w:w="3369" w:type="dxa"/>
            <w:vMerge w:val="restart"/>
          </w:tcPr>
          <w:p w:rsidR="00D63A06" w:rsidRDefault="00D63A06" w:rsidP="0081065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“DELIVERY METHOD”</w:t>
            </w:r>
          </w:p>
        </w:tc>
        <w:tc>
          <w:tcPr>
            <w:tcW w:w="4252" w:type="dxa"/>
          </w:tcPr>
          <w:p w:rsidR="00D63A06" w:rsidRDefault="00D63A06" w:rsidP="008405D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8405D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4253" w:type="dxa"/>
          </w:tcPr>
          <w:p w:rsidR="00D63A06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3685" w:type="dxa"/>
          </w:tcPr>
          <w:p w:rsidR="00D63A06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</w:tr>
      <w:tr w:rsidR="00D63A06" w:rsidTr="00E75D4A">
        <w:tc>
          <w:tcPr>
            <w:tcW w:w="3369" w:type="dxa"/>
            <w:vMerge/>
          </w:tcPr>
          <w:p w:rsidR="00D63A06" w:rsidRDefault="00D63A06" w:rsidP="008106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D63A06" w:rsidRDefault="00D63A06" w:rsidP="008405D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8405D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4253" w:type="dxa"/>
          </w:tcPr>
          <w:p w:rsidR="00D63A06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3685" w:type="dxa"/>
          </w:tcPr>
          <w:p w:rsidR="00D63A06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</w:tr>
      <w:tr w:rsidR="00D63A06" w:rsidTr="00E75D4A">
        <w:trPr>
          <w:trHeight w:val="834"/>
        </w:trPr>
        <w:tc>
          <w:tcPr>
            <w:tcW w:w="3369" w:type="dxa"/>
            <w:vMerge/>
          </w:tcPr>
          <w:p w:rsidR="00D63A06" w:rsidRDefault="00D63A06" w:rsidP="008106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D63A06" w:rsidRDefault="00D63A06" w:rsidP="008405D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8405D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2B0E94" w:rsidP="003802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4253" w:type="dxa"/>
          </w:tcPr>
          <w:p w:rsidR="00D63A06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3685" w:type="dxa"/>
          </w:tcPr>
          <w:p w:rsidR="00D63A06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SCAM:</w:t>
            </w: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B0E94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</w:tr>
      <w:tr w:rsidR="00D63A06" w:rsidTr="00E75D4A">
        <w:tc>
          <w:tcPr>
            <w:tcW w:w="3369" w:type="dxa"/>
            <w:vMerge w:val="restart"/>
          </w:tcPr>
          <w:p w:rsidR="00D63A06" w:rsidRDefault="00D63A06" w:rsidP="00D342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“AGE GROUP”</w:t>
            </w:r>
          </w:p>
        </w:tc>
        <w:tc>
          <w:tcPr>
            <w:tcW w:w="4252" w:type="dxa"/>
          </w:tcPr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 BRACKET</w:t>
            </w:r>
            <w:r w:rsidRPr="0060422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D63A06" w:rsidRPr="00604227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8405D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4253" w:type="dxa"/>
          </w:tcPr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 BRACKET</w:t>
            </w:r>
            <w:r w:rsidRPr="0060422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D63A06" w:rsidRPr="00604227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3685" w:type="dxa"/>
          </w:tcPr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 BRACKET</w:t>
            </w:r>
            <w:r w:rsidRPr="0060422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D63A06" w:rsidRPr="00604227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</w:tr>
      <w:tr w:rsidR="00D63A06" w:rsidTr="00E75D4A">
        <w:tc>
          <w:tcPr>
            <w:tcW w:w="3369" w:type="dxa"/>
            <w:vMerge/>
          </w:tcPr>
          <w:p w:rsidR="00D63A06" w:rsidRDefault="00D63A06" w:rsidP="00D342D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 BRACKET</w:t>
            </w:r>
            <w:r w:rsidRPr="0060422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D63A06" w:rsidRPr="00604227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8405D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4253" w:type="dxa"/>
          </w:tcPr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 BRACKET</w:t>
            </w:r>
            <w:r w:rsidRPr="0060422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D63A06" w:rsidRPr="00604227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3685" w:type="dxa"/>
          </w:tcPr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 BRACKET</w:t>
            </w:r>
            <w:r w:rsidRPr="0060422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D63A06" w:rsidRPr="00604227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</w:tr>
      <w:tr w:rsidR="00D63A06" w:rsidTr="00E75D4A">
        <w:tc>
          <w:tcPr>
            <w:tcW w:w="3369" w:type="dxa"/>
            <w:vMerge/>
          </w:tcPr>
          <w:p w:rsidR="00D63A06" w:rsidRDefault="00D63A06" w:rsidP="00D342D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 BRACKET</w:t>
            </w:r>
            <w:r w:rsidRPr="0060422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D63A06" w:rsidRPr="00604227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8405D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4253" w:type="dxa"/>
          </w:tcPr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 BRACKET</w:t>
            </w:r>
            <w:r w:rsidRPr="0060422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D63A06" w:rsidRPr="00604227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3685" w:type="dxa"/>
          </w:tcPr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 BRACKET</w:t>
            </w:r>
            <w:r w:rsidRPr="00604227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D63A06" w:rsidRPr="00604227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Pr="00604227" w:rsidRDefault="00D63A06" w:rsidP="007832B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</w:tr>
      <w:tr w:rsidR="00D63A06" w:rsidTr="00E75D4A">
        <w:tc>
          <w:tcPr>
            <w:tcW w:w="3369" w:type="dxa"/>
            <w:vMerge w:val="restart"/>
          </w:tcPr>
          <w:p w:rsidR="00D63A06" w:rsidRDefault="00D63A06" w:rsidP="00D342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“GENDER – AMOUNT LOST”</w:t>
            </w:r>
          </w:p>
        </w:tc>
        <w:tc>
          <w:tcPr>
            <w:tcW w:w="4252" w:type="dxa"/>
          </w:tcPr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MALE %:</w:t>
            </w:r>
          </w:p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MALE %:</w:t>
            </w:r>
          </w:p>
        </w:tc>
        <w:tc>
          <w:tcPr>
            <w:tcW w:w="3685" w:type="dxa"/>
          </w:tcPr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MALE %:</w:t>
            </w:r>
          </w:p>
        </w:tc>
      </w:tr>
      <w:tr w:rsidR="00D63A06" w:rsidTr="00E75D4A">
        <w:tc>
          <w:tcPr>
            <w:tcW w:w="3369" w:type="dxa"/>
            <w:vMerge/>
          </w:tcPr>
          <w:p w:rsidR="00D63A06" w:rsidRDefault="00D63A06" w:rsidP="00D342D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D63A06" w:rsidRDefault="00D63A06" w:rsidP="00E058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FEMALE %</w:t>
            </w:r>
          </w:p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D63A06" w:rsidRDefault="00D63A06" w:rsidP="00E058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FEMALE %</w:t>
            </w:r>
          </w:p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63A06" w:rsidRDefault="00D63A06" w:rsidP="00E058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FEMALE %</w:t>
            </w:r>
          </w:p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3A06" w:rsidTr="00E75D4A">
        <w:tc>
          <w:tcPr>
            <w:tcW w:w="3369" w:type="dxa"/>
            <w:vMerge/>
          </w:tcPr>
          <w:p w:rsidR="00D63A06" w:rsidRDefault="00D63A06" w:rsidP="00D342D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D63A06" w:rsidRDefault="00D63A06" w:rsidP="00E058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GENDER X%: </w:t>
            </w:r>
          </w:p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D63A06" w:rsidRDefault="00D63A06" w:rsidP="00E058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GENDER X%: </w:t>
            </w:r>
          </w:p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63A06" w:rsidRDefault="00D63A06" w:rsidP="00E058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GENDER X%: </w:t>
            </w:r>
          </w:p>
          <w:p w:rsidR="00D63A06" w:rsidRDefault="00D63A06" w:rsidP="00A85D9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3A06" w:rsidTr="00E75D4A">
        <w:tc>
          <w:tcPr>
            <w:tcW w:w="3369" w:type="dxa"/>
            <w:vMerge w:val="restart"/>
          </w:tcPr>
          <w:p w:rsidR="00D63A06" w:rsidRDefault="00D63A06" w:rsidP="00D342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“GENDER – NUMBER OF REPORTS”</w:t>
            </w:r>
          </w:p>
        </w:tc>
        <w:tc>
          <w:tcPr>
            <w:tcW w:w="4252" w:type="dxa"/>
          </w:tcPr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MALE %:</w:t>
            </w:r>
          </w:p>
          <w:p w:rsidR="00D63A06" w:rsidRDefault="00D63A06" w:rsidP="00E058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MALE %:</w:t>
            </w:r>
          </w:p>
          <w:p w:rsidR="00D63A06" w:rsidRDefault="00D63A06" w:rsidP="00E058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MALE %:</w:t>
            </w:r>
          </w:p>
          <w:p w:rsidR="00D63A06" w:rsidRDefault="00D63A06" w:rsidP="00E058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3A06" w:rsidTr="00E75D4A">
        <w:tc>
          <w:tcPr>
            <w:tcW w:w="3369" w:type="dxa"/>
            <w:vMerge/>
          </w:tcPr>
          <w:p w:rsidR="00D63A06" w:rsidRDefault="00D63A06" w:rsidP="00D342D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FEMALE %:</w:t>
            </w:r>
          </w:p>
          <w:p w:rsidR="00D63A06" w:rsidRDefault="00D63A06" w:rsidP="00E058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FEMALE %:</w:t>
            </w:r>
          </w:p>
          <w:p w:rsidR="00D63A06" w:rsidRDefault="00D63A06" w:rsidP="00E058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FEMALE %:</w:t>
            </w:r>
          </w:p>
          <w:p w:rsidR="00D63A06" w:rsidRDefault="00D63A06" w:rsidP="00E058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3A06" w:rsidTr="00E75D4A">
        <w:tc>
          <w:tcPr>
            <w:tcW w:w="3369" w:type="dxa"/>
            <w:vMerge/>
          </w:tcPr>
          <w:p w:rsidR="00D63A06" w:rsidRDefault="00D63A06" w:rsidP="00D342D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GENDER X%: </w:t>
            </w:r>
          </w:p>
          <w:p w:rsidR="00D63A06" w:rsidRDefault="00D63A06" w:rsidP="00E058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GENDER X%: </w:t>
            </w:r>
          </w:p>
          <w:p w:rsidR="00D63A06" w:rsidRDefault="00D63A06" w:rsidP="00E058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GENDER X%: </w:t>
            </w:r>
          </w:p>
          <w:p w:rsidR="00D63A06" w:rsidRDefault="00D63A06" w:rsidP="00E0585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3A06" w:rsidTr="00E75D4A">
        <w:tc>
          <w:tcPr>
            <w:tcW w:w="3369" w:type="dxa"/>
            <w:vMerge w:val="restart"/>
          </w:tcPr>
          <w:p w:rsidR="00D63A06" w:rsidRDefault="00D63A06" w:rsidP="00D342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“LOCATION”</w:t>
            </w:r>
          </w:p>
          <w:p w:rsidR="00D63A06" w:rsidRDefault="00D63A06" w:rsidP="00D342D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Default="00D63A06" w:rsidP="00D342D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Default="00D63A06" w:rsidP="00FB27B7">
            <w:pPr>
              <w:rPr>
                <w:rFonts w:ascii="Arial" w:hAnsi="Arial" w:cs="Arial"/>
                <w:sz w:val="24"/>
                <w:szCs w:val="24"/>
              </w:rPr>
            </w:pPr>
          </w:p>
          <w:p w:rsidR="00D63A06" w:rsidRPr="00FB27B7" w:rsidRDefault="00D63A06" w:rsidP="00FB27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</w:tcPr>
          <w:p w:rsidR="00D63A06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STATE:</w:t>
            </w:r>
          </w:p>
          <w:p w:rsidR="00D63A06" w:rsidRPr="00604227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4253" w:type="dxa"/>
          </w:tcPr>
          <w:p w:rsidR="00D63A06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STATE:</w:t>
            </w:r>
          </w:p>
          <w:p w:rsidR="00D63A06" w:rsidRPr="00604227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3685" w:type="dxa"/>
          </w:tcPr>
          <w:p w:rsidR="00D63A06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STATE:</w:t>
            </w:r>
          </w:p>
          <w:p w:rsidR="00D63A06" w:rsidRPr="00604227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</w:tr>
      <w:tr w:rsidR="00D63A06" w:rsidTr="00E75D4A">
        <w:tc>
          <w:tcPr>
            <w:tcW w:w="3369" w:type="dxa"/>
            <w:vMerge/>
          </w:tcPr>
          <w:p w:rsidR="00D63A06" w:rsidRDefault="00D63A06" w:rsidP="00D342D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D63A06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STATE:</w:t>
            </w:r>
          </w:p>
          <w:p w:rsidR="00D63A06" w:rsidRPr="00604227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4253" w:type="dxa"/>
          </w:tcPr>
          <w:p w:rsidR="00D63A06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STATE:</w:t>
            </w:r>
          </w:p>
          <w:p w:rsidR="00D63A06" w:rsidRPr="00604227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3685" w:type="dxa"/>
          </w:tcPr>
          <w:p w:rsidR="00D63A06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STATE:</w:t>
            </w:r>
          </w:p>
          <w:p w:rsidR="00D63A06" w:rsidRPr="00604227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</w:tr>
      <w:tr w:rsidR="00D63A06" w:rsidTr="00E75D4A">
        <w:tc>
          <w:tcPr>
            <w:tcW w:w="3369" w:type="dxa"/>
            <w:vMerge/>
          </w:tcPr>
          <w:p w:rsidR="00D63A06" w:rsidRDefault="00D63A06" w:rsidP="00D342D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D63A06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STATE:</w:t>
            </w:r>
          </w:p>
          <w:p w:rsidR="00D63A06" w:rsidRPr="00604227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4253" w:type="dxa"/>
          </w:tcPr>
          <w:p w:rsidR="00D63A06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STATE:</w:t>
            </w:r>
          </w:p>
          <w:p w:rsidR="00D63A06" w:rsidRPr="00604227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  <w:tc>
          <w:tcPr>
            <w:tcW w:w="3685" w:type="dxa"/>
          </w:tcPr>
          <w:p w:rsidR="00D63A06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STATE:</w:t>
            </w:r>
          </w:p>
          <w:p w:rsidR="00D63A06" w:rsidRPr="00604227" w:rsidRDefault="00D63A06" w:rsidP="005437C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63A06" w:rsidRDefault="00D63A06" w:rsidP="00E1579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4227">
              <w:rPr>
                <w:rFonts w:ascii="Arial" w:hAnsi="Arial" w:cs="Arial"/>
                <w:b/>
                <w:sz w:val="24"/>
                <w:szCs w:val="24"/>
              </w:rPr>
              <w:t>$</w:t>
            </w:r>
          </w:p>
        </w:tc>
      </w:tr>
    </w:tbl>
    <w:p w:rsidR="00D342D9" w:rsidRDefault="00D342D9">
      <w:pPr>
        <w:rPr>
          <w:rFonts w:ascii="Arial" w:hAnsi="Arial" w:cs="Arial"/>
          <w:b/>
          <w:sz w:val="24"/>
          <w:szCs w:val="24"/>
          <w:u w:val="single"/>
        </w:rPr>
      </w:pPr>
    </w:p>
    <w:p w:rsidR="00FB27B7" w:rsidRPr="00D342D9" w:rsidRDefault="00D342D9">
      <w:pPr>
        <w:rPr>
          <w:rFonts w:ascii="Arial" w:hAnsi="Arial" w:cs="Arial"/>
          <w:sz w:val="24"/>
          <w:szCs w:val="24"/>
          <w:u w:val="single"/>
        </w:rPr>
      </w:pPr>
      <w:r w:rsidRPr="00D342D9">
        <w:rPr>
          <w:rFonts w:ascii="Arial" w:hAnsi="Arial" w:cs="Arial"/>
          <w:b/>
          <w:sz w:val="24"/>
          <w:szCs w:val="24"/>
          <w:u w:val="single"/>
        </w:rPr>
        <w:t>Define</w:t>
      </w:r>
      <w:r w:rsidRPr="00D342D9">
        <w:rPr>
          <w:rFonts w:ascii="Arial" w:hAnsi="Arial" w:cs="Arial"/>
          <w:b/>
          <w:sz w:val="24"/>
          <w:szCs w:val="24"/>
        </w:rPr>
        <w:t xml:space="preserve"> scam: </w:t>
      </w:r>
      <w:r w:rsidRPr="00D342D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</w:t>
      </w:r>
    </w:p>
    <w:p w:rsidR="00FB27B7" w:rsidRDefault="00D342D9" w:rsidP="00D342D9">
      <w:pPr>
        <w:ind w:left="1440"/>
      </w:pPr>
      <w:r w:rsidRPr="00D342D9">
        <w:t xml:space="preserve">   _____________________________________________________________________________</w:t>
      </w:r>
      <w:r>
        <w:t>________________________________________________</w:t>
      </w:r>
    </w:p>
    <w:p w:rsidR="00D342D9" w:rsidRPr="00D342D9" w:rsidRDefault="00D342D9" w:rsidP="00D342D9">
      <w:pPr>
        <w:ind w:left="1440"/>
      </w:pPr>
    </w:p>
    <w:p w:rsidR="00FB27B7" w:rsidRDefault="00FB27B7"/>
    <w:p w:rsidR="00FB27B7" w:rsidRDefault="00FB27B7"/>
    <w:p w:rsidR="00D342D9" w:rsidRDefault="00D342D9"/>
    <w:p w:rsidR="00D342D9" w:rsidRDefault="00D342D9"/>
    <w:p w:rsidR="00D342D9" w:rsidRDefault="00D342D9"/>
    <w:p w:rsidR="00D342D9" w:rsidRDefault="00D342D9"/>
    <w:p w:rsidR="00E956DD" w:rsidRDefault="00E956DD"/>
    <w:p w:rsidR="00E956DD" w:rsidRDefault="00E956DD"/>
    <w:p w:rsidR="00E956DD" w:rsidRDefault="00E956DD"/>
    <w:p w:rsidR="00E956DD" w:rsidRDefault="00E956DD"/>
    <w:p w:rsidR="00E956DD" w:rsidRDefault="00E956DD"/>
    <w:p w:rsidR="00E956DD" w:rsidRDefault="00E956DD"/>
    <w:p w:rsidR="00E956DD" w:rsidRDefault="00E956DD"/>
    <w:p w:rsidR="00E956DD" w:rsidRDefault="00E956DD"/>
    <w:p w:rsidR="00E956DD" w:rsidRDefault="00E956DD"/>
    <w:p w:rsidR="00E956DD" w:rsidRDefault="00E956DD"/>
    <w:p w:rsidR="00E956DD" w:rsidRDefault="00E956DD"/>
    <w:p w:rsidR="00E956DD" w:rsidRDefault="00E956DD"/>
    <w:p w:rsidR="00E956DD" w:rsidRDefault="00E956DD"/>
    <w:p w:rsidR="00E956DD" w:rsidRDefault="00E956DD"/>
    <w:p w:rsidR="00E956DD" w:rsidRDefault="00E956DD"/>
    <w:sectPr w:rsidR="00E956DD" w:rsidSect="0060422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227"/>
    <w:rsid w:val="0000669B"/>
    <w:rsid w:val="00020945"/>
    <w:rsid w:val="00025E7F"/>
    <w:rsid w:val="00033367"/>
    <w:rsid w:val="00033BEE"/>
    <w:rsid w:val="000A5C9A"/>
    <w:rsid w:val="000B373C"/>
    <w:rsid w:val="001050FB"/>
    <w:rsid w:val="001517E8"/>
    <w:rsid w:val="00185378"/>
    <w:rsid w:val="00196C35"/>
    <w:rsid w:val="001B655E"/>
    <w:rsid w:val="001E2930"/>
    <w:rsid w:val="001F4B08"/>
    <w:rsid w:val="00201CE7"/>
    <w:rsid w:val="00211461"/>
    <w:rsid w:val="00231749"/>
    <w:rsid w:val="00237076"/>
    <w:rsid w:val="002379B8"/>
    <w:rsid w:val="00264670"/>
    <w:rsid w:val="00266482"/>
    <w:rsid w:val="0027614C"/>
    <w:rsid w:val="002827CA"/>
    <w:rsid w:val="00284EB3"/>
    <w:rsid w:val="002B0E94"/>
    <w:rsid w:val="002B57BB"/>
    <w:rsid w:val="002C1FEF"/>
    <w:rsid w:val="002D3496"/>
    <w:rsid w:val="00302FBA"/>
    <w:rsid w:val="003202FC"/>
    <w:rsid w:val="003404D5"/>
    <w:rsid w:val="00347B81"/>
    <w:rsid w:val="0035068C"/>
    <w:rsid w:val="00371C62"/>
    <w:rsid w:val="00374FD2"/>
    <w:rsid w:val="0038026D"/>
    <w:rsid w:val="003B3DE9"/>
    <w:rsid w:val="003D3D77"/>
    <w:rsid w:val="003E63CD"/>
    <w:rsid w:val="003E7342"/>
    <w:rsid w:val="003E7A31"/>
    <w:rsid w:val="00422DEC"/>
    <w:rsid w:val="00423528"/>
    <w:rsid w:val="004321A3"/>
    <w:rsid w:val="00435C36"/>
    <w:rsid w:val="00443E54"/>
    <w:rsid w:val="00456265"/>
    <w:rsid w:val="00475CD0"/>
    <w:rsid w:val="00482C7B"/>
    <w:rsid w:val="00495664"/>
    <w:rsid w:val="00496D92"/>
    <w:rsid w:val="004A455D"/>
    <w:rsid w:val="004A56E6"/>
    <w:rsid w:val="004C1162"/>
    <w:rsid w:val="005437C1"/>
    <w:rsid w:val="00545101"/>
    <w:rsid w:val="005A2FC8"/>
    <w:rsid w:val="005C41B6"/>
    <w:rsid w:val="005E12FE"/>
    <w:rsid w:val="005F6390"/>
    <w:rsid w:val="00603B6B"/>
    <w:rsid w:val="00604227"/>
    <w:rsid w:val="00617D06"/>
    <w:rsid w:val="00627B06"/>
    <w:rsid w:val="00642983"/>
    <w:rsid w:val="00654682"/>
    <w:rsid w:val="0066138D"/>
    <w:rsid w:val="00663550"/>
    <w:rsid w:val="006A4F63"/>
    <w:rsid w:val="006D710F"/>
    <w:rsid w:val="006E554E"/>
    <w:rsid w:val="006E5FCD"/>
    <w:rsid w:val="00704A14"/>
    <w:rsid w:val="00707863"/>
    <w:rsid w:val="007117FC"/>
    <w:rsid w:val="00720295"/>
    <w:rsid w:val="00732525"/>
    <w:rsid w:val="00750271"/>
    <w:rsid w:val="00752430"/>
    <w:rsid w:val="00753645"/>
    <w:rsid w:val="007832B7"/>
    <w:rsid w:val="007C6475"/>
    <w:rsid w:val="00810652"/>
    <w:rsid w:val="00820C6B"/>
    <w:rsid w:val="00836782"/>
    <w:rsid w:val="00837668"/>
    <w:rsid w:val="008405D1"/>
    <w:rsid w:val="008420A4"/>
    <w:rsid w:val="00847EE7"/>
    <w:rsid w:val="0087184A"/>
    <w:rsid w:val="00881587"/>
    <w:rsid w:val="008B6D51"/>
    <w:rsid w:val="008D1F10"/>
    <w:rsid w:val="008D35A5"/>
    <w:rsid w:val="008E5384"/>
    <w:rsid w:val="00920C4D"/>
    <w:rsid w:val="009233CD"/>
    <w:rsid w:val="00927ADE"/>
    <w:rsid w:val="009674B5"/>
    <w:rsid w:val="009816EF"/>
    <w:rsid w:val="009B6C56"/>
    <w:rsid w:val="009D2C87"/>
    <w:rsid w:val="009E510C"/>
    <w:rsid w:val="009F2BC7"/>
    <w:rsid w:val="00A020BB"/>
    <w:rsid w:val="00A2225B"/>
    <w:rsid w:val="00A244E6"/>
    <w:rsid w:val="00A74D0B"/>
    <w:rsid w:val="00A82A79"/>
    <w:rsid w:val="00A83168"/>
    <w:rsid w:val="00A85D9B"/>
    <w:rsid w:val="00AA10B7"/>
    <w:rsid w:val="00B13BA3"/>
    <w:rsid w:val="00B33106"/>
    <w:rsid w:val="00B34084"/>
    <w:rsid w:val="00B6217F"/>
    <w:rsid w:val="00B63F27"/>
    <w:rsid w:val="00B75A72"/>
    <w:rsid w:val="00B86ACA"/>
    <w:rsid w:val="00B90230"/>
    <w:rsid w:val="00B913C0"/>
    <w:rsid w:val="00BB42CA"/>
    <w:rsid w:val="00BB7121"/>
    <w:rsid w:val="00BE651B"/>
    <w:rsid w:val="00C1656B"/>
    <w:rsid w:val="00C16DC9"/>
    <w:rsid w:val="00C41F42"/>
    <w:rsid w:val="00C552BD"/>
    <w:rsid w:val="00C83E13"/>
    <w:rsid w:val="00CA5A53"/>
    <w:rsid w:val="00D10B94"/>
    <w:rsid w:val="00D13AA2"/>
    <w:rsid w:val="00D342D9"/>
    <w:rsid w:val="00D54225"/>
    <w:rsid w:val="00D63A06"/>
    <w:rsid w:val="00D65876"/>
    <w:rsid w:val="00D843C7"/>
    <w:rsid w:val="00D91112"/>
    <w:rsid w:val="00DB4D22"/>
    <w:rsid w:val="00DD477F"/>
    <w:rsid w:val="00E0585E"/>
    <w:rsid w:val="00E15792"/>
    <w:rsid w:val="00E7176D"/>
    <w:rsid w:val="00E75D4A"/>
    <w:rsid w:val="00E84E69"/>
    <w:rsid w:val="00E956DD"/>
    <w:rsid w:val="00EB6FD8"/>
    <w:rsid w:val="00F23F98"/>
    <w:rsid w:val="00F616E4"/>
    <w:rsid w:val="00F823EF"/>
    <w:rsid w:val="00F9209C"/>
    <w:rsid w:val="00FB1E21"/>
    <w:rsid w:val="00FB2687"/>
    <w:rsid w:val="00FB27B7"/>
    <w:rsid w:val="00FD485C"/>
    <w:rsid w:val="00F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37904-7FCA-437F-9F0A-D724F4FE7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F97DE74E</Template>
  <TotalTime>111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ALLENBY Rebecca</dc:creator>
  <cp:lastModifiedBy>ALLENBY Rebecca</cp:lastModifiedBy>
  <cp:revision>37</cp:revision>
  <cp:lastPrinted>2017-11-07T02:23:00Z</cp:lastPrinted>
  <dcterms:created xsi:type="dcterms:W3CDTF">2017-11-06T07:06:00Z</dcterms:created>
  <dcterms:modified xsi:type="dcterms:W3CDTF">2017-11-07T07:49:00Z</dcterms:modified>
</cp:coreProperties>
</file>