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E" w:rsidRPr="00FB27DA" w:rsidRDefault="0072779A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FAF94" wp14:editId="13BF9A3C">
                <wp:simplePos x="0" y="0"/>
                <wp:positionH relativeFrom="column">
                  <wp:posOffset>-191386</wp:posOffset>
                </wp:positionH>
                <wp:positionV relativeFrom="paragraph">
                  <wp:posOffset>-127591</wp:posOffset>
                </wp:positionV>
                <wp:extent cx="4731488" cy="882503"/>
                <wp:effectExtent l="0" t="0" r="1206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488" cy="8825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7007" w:rsidRPr="000F5C8D" w:rsidRDefault="00577007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1044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 45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</w:t>
                            </w:r>
                            <w:r w:rsidR="001044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Complete on the day of the task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577007" w:rsidRPr="000F5C8D" w:rsidRDefault="00577007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="001044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task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15.05pt;margin-top:-10.05pt;width:372.5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" fillcolor="window" strokecolor="#f79646" strokeweight="2pt">
                <v:textbox>
                  <w:txbxContent>
                    <w:p w:rsidR="00577007" w:rsidRPr="000F5C8D" w:rsidRDefault="00577007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10443B">
                        <w:rPr>
                          <w:rFonts w:ascii="Arial" w:hAnsi="Arial" w:cs="Arial"/>
                          <w:sz w:val="18"/>
                          <w:szCs w:val="18"/>
                        </w:rPr>
                        <w:t>____ / 45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</w:t>
                      </w:r>
                      <w:r w:rsidR="001044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Complete on the day of the task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577007" w:rsidRPr="000F5C8D" w:rsidRDefault="00577007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="0010443B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task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  <w:r w:rsidR="00DF2B9B"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8C9EA1" wp14:editId="05AE4E20">
                <wp:simplePos x="0" y="0"/>
                <wp:positionH relativeFrom="column">
                  <wp:posOffset>5361940</wp:posOffset>
                </wp:positionH>
                <wp:positionV relativeFrom="paragraph">
                  <wp:posOffset>-287020</wp:posOffset>
                </wp:positionV>
                <wp:extent cx="1229995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29995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77007" w:rsidRDefault="00577007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left:0;text-align:left;margin-left:422.2pt;margin-top:-22.6pt;width:96.85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">
                <v:rect id="Rectangle 2" o:spid="_x0000_s1028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577007" w:rsidRDefault="00577007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zMbDAAAA2gAAAA8AAABkcnMvZG93bnJldi54bWxEj8FqwzAQRO+B/IPYQG+x3BZCcC2btpDS&#10;kkOIk0tui7W2RayVsVTH/fuqUMhxmJk3TF7OthcTjd44VvCYpCCIa6cNtwrOp916C8IHZI29Y1Lw&#10;Qx7KYrnIMdPuxkeaqtCKCGGfoYIuhCGT0tcdWfSJG4ij17jRYohybKUe8RbhtpdPabqRFg3HhQ4H&#10;eu+ovlbfVsFhancNf1yO5mv/5ivjDjq9SqUeVvPrC4hAc7iH/9ufWsEz/F2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vTMxs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Name: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 xml:space="preserve">   </w:t>
      </w:r>
      <w:r w:rsidRPr="00FB27DA">
        <w:rPr>
          <w:rFonts w:ascii="Arial" w:eastAsia="MS Mincho" w:hAnsi="Arial" w:cs="Arial"/>
          <w:b/>
          <w:sz w:val="28"/>
          <w:szCs w:val="28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p w:rsidR="00650203" w:rsidRPr="0082038D" w:rsidRDefault="003C7E9E" w:rsidP="0072779A">
      <w:pPr>
        <w:spacing w:after="0" w:line="240" w:lineRule="auto"/>
        <w:jc w:val="center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proofErr w:type="spellStart"/>
      <w:r w:rsidRPr="0082038D">
        <w:rPr>
          <w:rFonts w:ascii="Arial" w:eastAsia="MS Mincho" w:hAnsi="Arial" w:cs="Arial"/>
          <w:b/>
          <w:sz w:val="28"/>
          <w:szCs w:val="28"/>
          <w:u w:val="single"/>
        </w:rPr>
        <w:t>Y</w:t>
      </w:r>
      <w:r w:rsidR="00650203" w:rsidRPr="0082038D">
        <w:rPr>
          <w:rFonts w:ascii="Arial" w:eastAsia="MS Mincho" w:hAnsi="Arial" w:cs="Arial"/>
          <w:b/>
          <w:sz w:val="28"/>
          <w:szCs w:val="28"/>
          <w:u w:val="single"/>
        </w:rPr>
        <w:t>r</w:t>
      </w:r>
      <w:proofErr w:type="spellEnd"/>
      <w:r w:rsidR="00650203" w:rsidRPr="0082038D">
        <w:rPr>
          <w:rFonts w:ascii="Arial" w:eastAsia="MS Mincho" w:hAnsi="Arial" w:cs="Arial"/>
          <w:b/>
          <w:sz w:val="28"/>
          <w:szCs w:val="28"/>
          <w:u w:val="single"/>
        </w:rPr>
        <w:t xml:space="preserve"> 9 </w:t>
      </w:r>
      <w:proofErr w:type="spellStart"/>
      <w:r w:rsidR="00650203" w:rsidRPr="0082038D">
        <w:rPr>
          <w:rFonts w:ascii="Arial" w:eastAsia="MS Mincho" w:hAnsi="Arial" w:cs="Arial"/>
          <w:b/>
          <w:sz w:val="28"/>
          <w:szCs w:val="28"/>
          <w:u w:val="single"/>
        </w:rPr>
        <w:t>Humanites</w:t>
      </w:r>
      <w:proofErr w:type="spellEnd"/>
      <w:r w:rsidR="00650203" w:rsidRPr="0082038D">
        <w:rPr>
          <w:rFonts w:ascii="Arial" w:eastAsia="MS Mincho" w:hAnsi="Arial" w:cs="Arial"/>
          <w:b/>
          <w:sz w:val="28"/>
          <w:szCs w:val="28"/>
          <w:u w:val="single"/>
        </w:rPr>
        <w:t xml:space="preserve"> &amp; Social Sciences</w:t>
      </w:r>
    </w:p>
    <w:p w:rsidR="00DE284E" w:rsidRDefault="00650203" w:rsidP="0072779A">
      <w:pPr>
        <w:spacing w:after="0" w:line="240" w:lineRule="auto"/>
        <w:jc w:val="center"/>
        <w:outlineLvl w:val="0"/>
        <w:rPr>
          <w:rFonts w:ascii="Arial" w:eastAsia="MS Mincho" w:hAnsi="Arial" w:cs="Arial"/>
          <w:b/>
          <w:i/>
          <w:sz w:val="28"/>
          <w:szCs w:val="28"/>
        </w:rPr>
      </w:pPr>
      <w:r w:rsidRPr="0082038D">
        <w:rPr>
          <w:rFonts w:ascii="Arial" w:eastAsia="MS Mincho" w:hAnsi="Arial" w:cs="Arial"/>
          <w:b/>
          <w:i/>
          <w:sz w:val="28"/>
          <w:szCs w:val="28"/>
          <w:u w:val="single"/>
        </w:rPr>
        <w:t>Economics and Business</w:t>
      </w:r>
      <w:r w:rsidRPr="0082038D">
        <w:rPr>
          <w:rFonts w:ascii="Arial" w:eastAsia="MS Mincho" w:hAnsi="Arial" w:cs="Arial"/>
          <w:b/>
          <w:i/>
          <w:sz w:val="28"/>
          <w:szCs w:val="28"/>
        </w:rPr>
        <w:t>:</w:t>
      </w:r>
      <w:r w:rsidRPr="0072779A">
        <w:rPr>
          <w:rFonts w:ascii="Arial" w:eastAsia="MS Mincho" w:hAnsi="Arial" w:cs="Arial"/>
          <w:i/>
          <w:sz w:val="28"/>
          <w:szCs w:val="28"/>
        </w:rPr>
        <w:t xml:space="preserve"> </w:t>
      </w:r>
      <w:r w:rsidR="00DE284E" w:rsidRPr="0072779A">
        <w:rPr>
          <w:rFonts w:ascii="Arial" w:eastAsia="MS Mincho" w:hAnsi="Arial" w:cs="Arial"/>
          <w:b/>
          <w:i/>
          <w:sz w:val="28"/>
          <w:szCs w:val="28"/>
        </w:rPr>
        <w:t>Assessment</w:t>
      </w:r>
      <w:r w:rsidR="003C7E9E" w:rsidRPr="0072779A">
        <w:rPr>
          <w:rFonts w:ascii="Arial" w:eastAsia="MS Mincho" w:hAnsi="Arial" w:cs="Arial"/>
          <w:b/>
          <w:i/>
          <w:sz w:val="28"/>
          <w:szCs w:val="28"/>
        </w:rPr>
        <w:t xml:space="preserve"> </w:t>
      </w:r>
      <w:r w:rsidR="00B75832" w:rsidRPr="0072779A">
        <w:rPr>
          <w:rFonts w:ascii="Arial" w:eastAsia="MS Mincho" w:hAnsi="Arial" w:cs="Arial"/>
          <w:b/>
          <w:i/>
          <w:sz w:val="28"/>
          <w:szCs w:val="28"/>
        </w:rPr>
        <w:t>9</w:t>
      </w:r>
    </w:p>
    <w:p w:rsidR="0072779A" w:rsidRDefault="0072779A" w:rsidP="0072779A">
      <w:pPr>
        <w:spacing w:after="0" w:line="240" w:lineRule="auto"/>
        <w:jc w:val="center"/>
        <w:outlineLvl w:val="0"/>
        <w:rPr>
          <w:rFonts w:ascii="Arial" w:eastAsia="MS Mincho" w:hAnsi="Arial" w:cs="Arial"/>
          <w:b/>
          <w:i/>
          <w:sz w:val="28"/>
          <w:szCs w:val="28"/>
        </w:rPr>
      </w:pPr>
    </w:p>
    <w:p w:rsidR="0072779A" w:rsidRPr="0072779A" w:rsidRDefault="0072779A" w:rsidP="0072779A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72779A">
        <w:rPr>
          <w:rFonts w:ascii="Arial" w:eastAsia="Times New Roman" w:hAnsi="Arial" w:cs="Arial"/>
          <w:b/>
          <w:sz w:val="28"/>
          <w:szCs w:val="28"/>
          <w:lang w:eastAsia="en-AU"/>
        </w:rPr>
        <w:t>Target: ___________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Pr="0072779A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/ </w:t>
      </w:r>
      <w:r w:rsidR="00A539BC">
        <w:rPr>
          <w:rFonts w:ascii="Arial" w:eastAsia="Times New Roman" w:hAnsi="Arial" w:cs="Arial"/>
          <w:b/>
          <w:sz w:val="28"/>
          <w:szCs w:val="28"/>
          <w:lang w:eastAsia="en-AU"/>
        </w:rPr>
        <w:t>45</w:t>
      </w:r>
      <w:r w:rsidRPr="0072779A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72779A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C12BCD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C12BCD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C12BCD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C12BCD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72779A">
        <w:rPr>
          <w:rFonts w:ascii="Arial" w:eastAsia="Times New Roman" w:hAnsi="Arial" w:cs="Arial"/>
          <w:b/>
          <w:sz w:val="28"/>
          <w:szCs w:val="28"/>
          <w:lang w:eastAsia="en-AU"/>
        </w:rPr>
        <w:t>Weighting: 10%</w:t>
      </w:r>
    </w:p>
    <w:p w:rsidR="00DD3030" w:rsidRPr="00FB27DA" w:rsidRDefault="00C349BD" w:rsidP="0072779A">
      <w:pPr>
        <w:spacing w:after="0" w:line="240" w:lineRule="auto"/>
        <w:jc w:val="both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4"/>
          <w:szCs w:val="24"/>
        </w:rPr>
        <w:tab/>
      </w:r>
    </w:p>
    <w:p w:rsidR="00CA26A4" w:rsidRPr="00503879" w:rsidRDefault="00172EE3" w:rsidP="0050387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B27DA">
        <w:rPr>
          <w:rFonts w:ascii="Arial" w:hAnsi="Arial" w:cs="Arial"/>
          <w:b/>
          <w:sz w:val="28"/>
          <w:szCs w:val="28"/>
          <w:u w:val="single"/>
        </w:rPr>
        <w:t xml:space="preserve">Year 9 </w:t>
      </w:r>
      <w:r w:rsidR="008C4824" w:rsidRPr="00FB27DA">
        <w:rPr>
          <w:rFonts w:ascii="Arial" w:hAnsi="Arial" w:cs="Arial"/>
          <w:b/>
          <w:sz w:val="28"/>
          <w:szCs w:val="28"/>
          <w:u w:val="single"/>
        </w:rPr>
        <w:t xml:space="preserve">Economics </w:t>
      </w:r>
      <w:proofErr w:type="gramStart"/>
      <w:r w:rsidR="00DA7D5E" w:rsidRPr="00FB27DA">
        <w:rPr>
          <w:rFonts w:ascii="Arial" w:hAnsi="Arial" w:cs="Arial"/>
          <w:b/>
          <w:sz w:val="28"/>
          <w:szCs w:val="28"/>
          <w:u w:val="single"/>
        </w:rPr>
        <w:t xml:space="preserve">&amp; </w:t>
      </w:r>
      <w:r w:rsidR="008C4824" w:rsidRPr="00FB27DA">
        <w:rPr>
          <w:rFonts w:ascii="Arial" w:hAnsi="Arial" w:cs="Arial"/>
          <w:b/>
          <w:sz w:val="28"/>
          <w:szCs w:val="28"/>
          <w:u w:val="single"/>
        </w:rPr>
        <w:t xml:space="preserve"> Business</w:t>
      </w:r>
      <w:proofErr w:type="gramEnd"/>
      <w:r w:rsidRPr="00FB27DA">
        <w:rPr>
          <w:rFonts w:ascii="Arial" w:hAnsi="Arial" w:cs="Arial"/>
          <w:b/>
          <w:sz w:val="28"/>
          <w:szCs w:val="28"/>
          <w:u w:val="single"/>
        </w:rPr>
        <w:t xml:space="preserve">: </w:t>
      </w:r>
      <w:r w:rsidR="00BE7246">
        <w:rPr>
          <w:rFonts w:ascii="Arial" w:hAnsi="Arial" w:cs="Arial"/>
          <w:b/>
          <w:sz w:val="28"/>
          <w:szCs w:val="28"/>
          <w:u w:val="single"/>
        </w:rPr>
        <w:t xml:space="preserve">Graphic Organiser </w:t>
      </w:r>
      <w:r w:rsidR="00BE724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Scams</w:t>
      </w:r>
    </w:p>
    <w:p w:rsidR="00BE7246" w:rsidRPr="00FB27DA" w:rsidRDefault="00BE7246" w:rsidP="006C4A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A753F5" w:rsidRDefault="00B955DF" w:rsidP="00CE121F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completed </w:t>
      </w:r>
      <w:r w:rsidR="00AB42A8">
        <w:rPr>
          <w:rFonts w:ascii="Arial" w:hAnsi="Arial" w:cs="Arial"/>
          <w:sz w:val="24"/>
          <w:szCs w:val="24"/>
        </w:rPr>
        <w:t xml:space="preserve">an activity recording data and comparing scams in </w:t>
      </w:r>
      <w:r w:rsidR="00CE121F">
        <w:rPr>
          <w:rFonts w:ascii="Arial" w:hAnsi="Arial" w:cs="Arial"/>
          <w:sz w:val="24"/>
          <w:szCs w:val="24"/>
        </w:rPr>
        <w:t xml:space="preserve">September 2015, 2016 and 2017. </w:t>
      </w:r>
      <w:r>
        <w:rPr>
          <w:rFonts w:ascii="Arial" w:hAnsi="Arial" w:cs="Arial"/>
          <w:sz w:val="24"/>
          <w:szCs w:val="24"/>
        </w:rPr>
        <w:t>Building on your research skills, you will once again r</w:t>
      </w:r>
      <w:r w:rsidR="00250AA8">
        <w:rPr>
          <w:rFonts w:ascii="Arial" w:hAnsi="Arial" w:cs="Arial"/>
          <w:sz w:val="24"/>
          <w:szCs w:val="24"/>
        </w:rPr>
        <w:t>efer to the</w:t>
      </w:r>
      <w:r w:rsidR="00423148">
        <w:rPr>
          <w:rFonts w:ascii="Arial" w:hAnsi="Arial" w:cs="Arial"/>
          <w:sz w:val="24"/>
          <w:szCs w:val="24"/>
        </w:rPr>
        <w:t xml:space="preserve"> </w:t>
      </w:r>
      <w:r w:rsidR="0087174F">
        <w:rPr>
          <w:rFonts w:ascii="Arial" w:hAnsi="Arial" w:cs="Arial"/>
          <w:sz w:val="24"/>
          <w:szCs w:val="24"/>
        </w:rPr>
        <w:t>Australian Competition and Consumer Commission (</w:t>
      </w:r>
      <w:proofErr w:type="spellStart"/>
      <w:r w:rsidR="0087174F">
        <w:rPr>
          <w:rFonts w:ascii="Arial" w:hAnsi="Arial" w:cs="Arial"/>
          <w:sz w:val="24"/>
          <w:szCs w:val="24"/>
        </w:rPr>
        <w:t>Scamwatch</w:t>
      </w:r>
      <w:proofErr w:type="spellEnd"/>
      <w:r w:rsidR="0087174F">
        <w:rPr>
          <w:rFonts w:ascii="Arial" w:hAnsi="Arial" w:cs="Arial"/>
          <w:sz w:val="24"/>
          <w:szCs w:val="24"/>
        </w:rPr>
        <w:t xml:space="preserve">) </w:t>
      </w:r>
      <w:r w:rsidR="00250AA8">
        <w:rPr>
          <w:rFonts w:ascii="Arial" w:hAnsi="Arial" w:cs="Arial"/>
          <w:sz w:val="24"/>
          <w:szCs w:val="24"/>
        </w:rPr>
        <w:t xml:space="preserve">website </w:t>
      </w:r>
      <w:r w:rsidR="0087174F">
        <w:rPr>
          <w:rFonts w:ascii="Arial" w:hAnsi="Arial" w:cs="Arial"/>
          <w:sz w:val="24"/>
          <w:szCs w:val="24"/>
        </w:rPr>
        <w:t xml:space="preserve">for </w:t>
      </w:r>
      <w:r w:rsidR="00250AA8">
        <w:rPr>
          <w:rFonts w:ascii="Arial" w:hAnsi="Arial" w:cs="Arial"/>
          <w:sz w:val="24"/>
          <w:szCs w:val="24"/>
        </w:rPr>
        <w:t>current</w:t>
      </w:r>
      <w:r w:rsidR="0087174F">
        <w:rPr>
          <w:rFonts w:ascii="Arial" w:hAnsi="Arial" w:cs="Arial"/>
          <w:sz w:val="24"/>
          <w:szCs w:val="24"/>
        </w:rPr>
        <w:t xml:space="preserve"> </w:t>
      </w:r>
      <w:r w:rsidR="00250AA8">
        <w:rPr>
          <w:rFonts w:ascii="Arial" w:hAnsi="Arial" w:cs="Arial"/>
          <w:sz w:val="24"/>
          <w:szCs w:val="24"/>
        </w:rPr>
        <w:t xml:space="preserve">data </w:t>
      </w:r>
      <w:r w:rsidR="0087174F">
        <w:rPr>
          <w:rFonts w:ascii="Arial" w:hAnsi="Arial" w:cs="Arial"/>
          <w:sz w:val="24"/>
          <w:szCs w:val="24"/>
        </w:rPr>
        <w:t xml:space="preserve">about scamming </w:t>
      </w:r>
      <w:r w:rsidR="00AB42A8">
        <w:rPr>
          <w:rFonts w:ascii="Arial" w:hAnsi="Arial" w:cs="Arial"/>
          <w:sz w:val="24"/>
          <w:szCs w:val="24"/>
        </w:rPr>
        <w:t>in relation to</w:t>
      </w:r>
      <w:r>
        <w:rPr>
          <w:rFonts w:ascii="Arial" w:hAnsi="Arial" w:cs="Arial"/>
          <w:sz w:val="24"/>
          <w:szCs w:val="24"/>
        </w:rPr>
        <w:t xml:space="preserve"> online shopping in Australia.</w:t>
      </w:r>
      <w:r w:rsidR="00A753F5">
        <w:rPr>
          <w:rFonts w:ascii="Arial" w:hAnsi="Arial" w:cs="Arial"/>
          <w:sz w:val="24"/>
          <w:szCs w:val="24"/>
        </w:rPr>
        <w:t xml:space="preserve"> (</w:t>
      </w:r>
      <w:hyperlink r:id="rId11" w:history="1">
        <w:r w:rsidR="00A753F5" w:rsidRPr="00715FB1">
          <w:rPr>
            <w:rStyle w:val="Hyperlink"/>
            <w:rFonts w:ascii="Arial" w:hAnsi="Arial" w:cs="Arial"/>
            <w:sz w:val="24"/>
            <w:szCs w:val="24"/>
          </w:rPr>
          <w:t>https://www.scamwatch.gov.au/about-scamwatch/scam-statistics</w:t>
        </w:r>
      </w:hyperlink>
      <w:r w:rsidR="00A753F5">
        <w:rPr>
          <w:rStyle w:val="Hyperlink"/>
          <w:rFonts w:ascii="Arial" w:hAnsi="Arial" w:cs="Arial"/>
          <w:sz w:val="24"/>
          <w:szCs w:val="24"/>
        </w:rPr>
        <w:t>)</w:t>
      </w:r>
    </w:p>
    <w:p w:rsidR="00226518" w:rsidRDefault="00A753F5" w:rsidP="00C459BB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record </w:t>
      </w:r>
      <w:r w:rsidR="000F5EE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data in the table below for the </w:t>
      </w:r>
      <w:r w:rsidR="009B65B1">
        <w:rPr>
          <w:rFonts w:ascii="Arial" w:hAnsi="Arial" w:cs="Arial"/>
          <w:sz w:val="24"/>
          <w:szCs w:val="24"/>
        </w:rPr>
        <w:t>years 2016 and 2017</w:t>
      </w:r>
      <w:r>
        <w:rPr>
          <w:rFonts w:ascii="Arial" w:hAnsi="Arial" w:cs="Arial"/>
          <w:sz w:val="24"/>
          <w:szCs w:val="24"/>
        </w:rPr>
        <w:t xml:space="preserve"> for online shopping scams. </w:t>
      </w:r>
      <w:r w:rsidR="00226518">
        <w:rPr>
          <w:rFonts w:ascii="Arial" w:hAnsi="Arial" w:cs="Arial"/>
          <w:sz w:val="24"/>
          <w:szCs w:val="24"/>
        </w:rPr>
        <w:t xml:space="preserve">Analyse the data </w:t>
      </w:r>
      <w:r w:rsidR="000604CA">
        <w:rPr>
          <w:rFonts w:ascii="Arial" w:hAnsi="Arial" w:cs="Arial"/>
          <w:sz w:val="24"/>
          <w:szCs w:val="24"/>
        </w:rPr>
        <w:t xml:space="preserve">in the table </w:t>
      </w:r>
      <w:r w:rsidR="00226518">
        <w:rPr>
          <w:rFonts w:ascii="Arial" w:hAnsi="Arial" w:cs="Arial"/>
          <w:sz w:val="24"/>
          <w:szCs w:val="24"/>
        </w:rPr>
        <w:t xml:space="preserve">and create the </w:t>
      </w:r>
      <w:r w:rsidR="000F5EE4">
        <w:rPr>
          <w:rFonts w:ascii="Arial" w:hAnsi="Arial" w:cs="Arial"/>
          <w:sz w:val="24"/>
          <w:szCs w:val="24"/>
        </w:rPr>
        <w:t xml:space="preserve">Venn </w:t>
      </w:r>
      <w:proofErr w:type="gramStart"/>
      <w:r w:rsidR="000F5EE4">
        <w:rPr>
          <w:rFonts w:ascii="Arial" w:hAnsi="Arial" w:cs="Arial"/>
          <w:sz w:val="24"/>
          <w:szCs w:val="24"/>
        </w:rPr>
        <w:t>Diagram</w:t>
      </w:r>
      <w:proofErr w:type="gramEnd"/>
      <w:r w:rsidR="000F5EE4">
        <w:rPr>
          <w:rFonts w:ascii="Arial" w:hAnsi="Arial" w:cs="Arial"/>
          <w:sz w:val="24"/>
          <w:szCs w:val="24"/>
        </w:rPr>
        <w:t xml:space="preserve"> </w:t>
      </w:r>
      <w:r w:rsidR="00226518">
        <w:rPr>
          <w:rFonts w:ascii="Arial" w:hAnsi="Arial" w:cs="Arial"/>
          <w:sz w:val="24"/>
          <w:szCs w:val="24"/>
        </w:rPr>
        <w:t>graphic organise</w:t>
      </w:r>
      <w:r w:rsidR="00B345E8">
        <w:rPr>
          <w:rFonts w:ascii="Arial" w:hAnsi="Arial" w:cs="Arial"/>
          <w:sz w:val="24"/>
          <w:szCs w:val="24"/>
        </w:rPr>
        <w:t>r</w:t>
      </w:r>
      <w:r w:rsidR="000F5EE4">
        <w:rPr>
          <w:rFonts w:ascii="Arial" w:hAnsi="Arial" w:cs="Arial"/>
          <w:sz w:val="24"/>
          <w:szCs w:val="24"/>
        </w:rPr>
        <w:t xml:space="preserve"> </w:t>
      </w:r>
      <w:r w:rsidR="00B345E8">
        <w:rPr>
          <w:rFonts w:ascii="Arial" w:hAnsi="Arial" w:cs="Arial"/>
          <w:sz w:val="24"/>
          <w:szCs w:val="24"/>
        </w:rPr>
        <w:t xml:space="preserve">on the reverse of this page. </w:t>
      </w:r>
      <w:r w:rsidR="00A539BC" w:rsidRPr="00A539BC">
        <w:rPr>
          <w:rFonts w:ascii="Arial" w:hAnsi="Arial" w:cs="Arial"/>
          <w:b/>
          <w:sz w:val="24"/>
          <w:szCs w:val="24"/>
        </w:rPr>
        <w:t>Note: Remember to include units ($).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247B5" w:rsidTr="00B56742">
        <w:tc>
          <w:tcPr>
            <w:tcW w:w="10682" w:type="dxa"/>
            <w:gridSpan w:val="3"/>
          </w:tcPr>
          <w:p w:rsidR="008247B5" w:rsidRDefault="008247B5" w:rsidP="008247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247B5" w:rsidRDefault="008247B5" w:rsidP="008247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7007">
              <w:rPr>
                <w:rFonts w:ascii="Arial" w:hAnsi="Arial" w:cs="Arial"/>
                <w:b/>
                <w:sz w:val="24"/>
                <w:szCs w:val="24"/>
              </w:rPr>
              <w:t>TOTAL ONLINE SHOPPING</w:t>
            </w:r>
          </w:p>
          <w:p w:rsidR="00041FD1" w:rsidRDefault="00AE5629" w:rsidP="008247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 (AMOUNT LOST) AND </w:t>
            </w:r>
            <w:r w:rsidR="00041FD1">
              <w:rPr>
                <w:rFonts w:ascii="Arial" w:hAnsi="Arial" w:cs="Arial"/>
                <w:b/>
                <w:sz w:val="24"/>
                <w:szCs w:val="24"/>
              </w:rPr>
              <w:t>NR (NUMBER OF REPORTS)</w:t>
            </w:r>
          </w:p>
          <w:p w:rsidR="008247B5" w:rsidRPr="00577007" w:rsidRDefault="008247B5" w:rsidP="008247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77007" w:rsidTr="00577007">
        <w:tc>
          <w:tcPr>
            <w:tcW w:w="3560" w:type="dxa"/>
          </w:tcPr>
          <w:p w:rsidR="00577007" w:rsidRDefault="00577007" w:rsidP="00B34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1" w:type="dxa"/>
          </w:tcPr>
          <w:p w:rsidR="00577007" w:rsidRPr="00577007" w:rsidRDefault="00577007" w:rsidP="008247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7007">
              <w:rPr>
                <w:rFonts w:ascii="Arial" w:hAnsi="Arial" w:cs="Arial"/>
                <w:b/>
                <w:sz w:val="24"/>
                <w:szCs w:val="24"/>
              </w:rPr>
              <w:t>2016</w:t>
            </w:r>
          </w:p>
        </w:tc>
        <w:tc>
          <w:tcPr>
            <w:tcW w:w="3561" w:type="dxa"/>
          </w:tcPr>
          <w:p w:rsidR="00577007" w:rsidRPr="00577007" w:rsidRDefault="00577007" w:rsidP="008247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7007">
              <w:rPr>
                <w:rFonts w:ascii="Arial" w:hAnsi="Arial" w:cs="Arial"/>
                <w:b/>
                <w:sz w:val="24"/>
                <w:szCs w:val="24"/>
              </w:rPr>
              <w:t>2017</w:t>
            </w:r>
          </w:p>
        </w:tc>
      </w:tr>
      <w:tr w:rsidR="00577007" w:rsidTr="00577007">
        <w:tc>
          <w:tcPr>
            <w:tcW w:w="3560" w:type="dxa"/>
          </w:tcPr>
          <w:p w:rsidR="00577007" w:rsidRPr="00577007" w:rsidRDefault="00AE5629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</w:t>
            </w:r>
          </w:p>
        </w:tc>
        <w:tc>
          <w:tcPr>
            <w:tcW w:w="3561" w:type="dxa"/>
          </w:tcPr>
          <w:p w:rsidR="00577007" w:rsidRDefault="00577007" w:rsidP="00B34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3A0A" w:rsidRDefault="00B93A0A" w:rsidP="00B34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1" w:type="dxa"/>
          </w:tcPr>
          <w:p w:rsidR="00577007" w:rsidRDefault="00577007" w:rsidP="00B34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7007" w:rsidTr="00577007">
        <w:tc>
          <w:tcPr>
            <w:tcW w:w="3560" w:type="dxa"/>
          </w:tcPr>
          <w:p w:rsidR="00577007" w:rsidRPr="00577007" w:rsidRDefault="00041FD1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NR</w:t>
            </w:r>
          </w:p>
        </w:tc>
        <w:tc>
          <w:tcPr>
            <w:tcW w:w="3561" w:type="dxa"/>
          </w:tcPr>
          <w:p w:rsidR="00577007" w:rsidRDefault="00577007" w:rsidP="00B34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3A0A" w:rsidRDefault="00B93A0A" w:rsidP="00B34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1" w:type="dxa"/>
          </w:tcPr>
          <w:p w:rsidR="00577007" w:rsidRDefault="00577007" w:rsidP="00B345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21F" w:rsidTr="00577007">
        <w:tc>
          <w:tcPr>
            <w:tcW w:w="3560" w:type="dxa"/>
          </w:tcPr>
          <w:p w:rsidR="00CE121F" w:rsidRDefault="00CE121F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MARKS</w:t>
            </w:r>
          </w:p>
          <w:p w:rsidR="00CE121F" w:rsidRDefault="00CE121F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61" w:type="dxa"/>
          </w:tcPr>
          <w:p w:rsidR="00CE121F" w:rsidRPr="00450655" w:rsidRDefault="00CE121F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50655" w:rsidRPr="00450655" w:rsidRDefault="00450655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065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/3</w:t>
            </w:r>
          </w:p>
        </w:tc>
        <w:tc>
          <w:tcPr>
            <w:tcW w:w="3561" w:type="dxa"/>
          </w:tcPr>
          <w:p w:rsidR="00CE121F" w:rsidRPr="00450655" w:rsidRDefault="00CE121F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50655" w:rsidRPr="00450655" w:rsidRDefault="00450655" w:rsidP="00B345E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5065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/3</w:t>
            </w:r>
          </w:p>
        </w:tc>
      </w:tr>
    </w:tbl>
    <w:tbl>
      <w:tblPr>
        <w:tblStyle w:val="TableGrid"/>
        <w:tblpPr w:leftFromText="180" w:rightFromText="180" w:vertAnchor="text" w:horzAnchor="margin" w:tblpY="33"/>
        <w:tblW w:w="5000" w:type="pct"/>
        <w:tblLook w:val="04A0" w:firstRow="1" w:lastRow="0" w:firstColumn="1" w:lastColumn="0" w:noHBand="0" w:noVBand="1"/>
      </w:tblPr>
      <w:tblGrid>
        <w:gridCol w:w="1526"/>
        <w:gridCol w:w="1525"/>
        <w:gridCol w:w="1525"/>
        <w:gridCol w:w="1528"/>
        <w:gridCol w:w="1525"/>
        <w:gridCol w:w="1525"/>
        <w:gridCol w:w="1528"/>
      </w:tblGrid>
      <w:tr w:rsidR="00B93A0A" w:rsidTr="0082038D">
        <w:tc>
          <w:tcPr>
            <w:tcW w:w="5000" w:type="pct"/>
            <w:gridSpan w:val="7"/>
          </w:tcPr>
          <w:p w:rsidR="00B93A0A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3A0A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50C2">
              <w:rPr>
                <w:rFonts w:ascii="Arial" w:hAnsi="Arial" w:cs="Arial"/>
                <w:b/>
                <w:sz w:val="24"/>
                <w:szCs w:val="24"/>
              </w:rPr>
              <w:t>DATA FOR ONLINE SHOPPING 2016 AND 2017</w:t>
            </w:r>
          </w:p>
          <w:p w:rsidR="00B93A0A" w:rsidRDefault="00B93A0A" w:rsidP="00B93A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3A0A" w:rsidTr="0082038D">
        <w:tc>
          <w:tcPr>
            <w:tcW w:w="5000" w:type="pct"/>
            <w:gridSpan w:val="7"/>
          </w:tcPr>
          <w:p w:rsidR="00B93A0A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3A0A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LIST THE TOP THREE </w:t>
            </w:r>
            <w:r w:rsidR="009179A7">
              <w:rPr>
                <w:rFonts w:ascii="Arial" w:hAnsi="Arial" w:cs="Arial"/>
                <w:b/>
                <w:sz w:val="24"/>
                <w:szCs w:val="24"/>
              </w:rPr>
              <w:t xml:space="preserve">AMOUNTS LOST FOR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METHODS OF DELIVERY </w:t>
            </w:r>
          </w:p>
          <w:p w:rsidR="00B93A0A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 (AMOUNT LOST) AND NR (NUMBER OF REPORTS)</w:t>
            </w:r>
          </w:p>
          <w:p w:rsidR="00B93A0A" w:rsidRPr="00B550C2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3A0A" w:rsidTr="0082038D">
        <w:tc>
          <w:tcPr>
            <w:tcW w:w="714" w:type="pct"/>
            <w:vMerge w:val="restart"/>
          </w:tcPr>
          <w:p w:rsidR="00B93A0A" w:rsidRPr="00666128" w:rsidRDefault="00B93A0A" w:rsidP="00B93A0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66128">
              <w:rPr>
                <w:rFonts w:ascii="Arial" w:hAnsi="Arial" w:cs="Arial"/>
                <w:b/>
                <w:sz w:val="24"/>
                <w:szCs w:val="24"/>
              </w:rPr>
              <w:t>DELIVERY METHOD</w:t>
            </w:r>
          </w:p>
        </w:tc>
        <w:tc>
          <w:tcPr>
            <w:tcW w:w="2143" w:type="pct"/>
            <w:gridSpan w:val="3"/>
          </w:tcPr>
          <w:p w:rsidR="00B93A0A" w:rsidRPr="00666128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66128">
              <w:rPr>
                <w:rFonts w:ascii="Arial" w:hAnsi="Arial" w:cs="Arial"/>
                <w:b/>
                <w:sz w:val="24"/>
                <w:szCs w:val="24"/>
              </w:rPr>
              <w:t>2016</w:t>
            </w:r>
          </w:p>
        </w:tc>
        <w:tc>
          <w:tcPr>
            <w:tcW w:w="2143" w:type="pct"/>
            <w:gridSpan w:val="3"/>
          </w:tcPr>
          <w:p w:rsidR="00B93A0A" w:rsidRPr="00666128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66128">
              <w:rPr>
                <w:rFonts w:ascii="Arial" w:hAnsi="Arial" w:cs="Arial"/>
                <w:b/>
                <w:sz w:val="24"/>
                <w:szCs w:val="24"/>
              </w:rPr>
              <w:t>2017</w:t>
            </w:r>
          </w:p>
        </w:tc>
      </w:tr>
      <w:tr w:rsidR="00B93A0A" w:rsidTr="00834EE1">
        <w:tc>
          <w:tcPr>
            <w:tcW w:w="714" w:type="pct"/>
            <w:vMerge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Pr="00FB4F35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F35">
              <w:rPr>
                <w:rFonts w:ascii="Arial" w:hAnsi="Arial" w:cs="Arial"/>
                <w:b/>
                <w:sz w:val="24"/>
                <w:szCs w:val="24"/>
              </w:rPr>
              <w:t>METHOD</w:t>
            </w:r>
          </w:p>
        </w:tc>
        <w:tc>
          <w:tcPr>
            <w:tcW w:w="714" w:type="pct"/>
          </w:tcPr>
          <w:p w:rsidR="00B93A0A" w:rsidRPr="00FB4F35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F35">
              <w:rPr>
                <w:rFonts w:ascii="Arial" w:hAnsi="Arial" w:cs="Arial"/>
                <w:b/>
                <w:sz w:val="24"/>
                <w:szCs w:val="24"/>
              </w:rPr>
              <w:t>AL</w:t>
            </w:r>
          </w:p>
        </w:tc>
        <w:tc>
          <w:tcPr>
            <w:tcW w:w="715" w:type="pct"/>
          </w:tcPr>
          <w:p w:rsidR="00B93A0A" w:rsidRPr="00FB4F35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F35">
              <w:rPr>
                <w:rFonts w:ascii="Arial" w:hAnsi="Arial" w:cs="Arial"/>
                <w:b/>
                <w:sz w:val="24"/>
                <w:szCs w:val="24"/>
              </w:rPr>
              <w:t>NR</w:t>
            </w:r>
          </w:p>
        </w:tc>
        <w:tc>
          <w:tcPr>
            <w:tcW w:w="714" w:type="pct"/>
          </w:tcPr>
          <w:p w:rsidR="00B93A0A" w:rsidRPr="00FB4F35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F35">
              <w:rPr>
                <w:rFonts w:ascii="Arial" w:hAnsi="Arial" w:cs="Arial"/>
                <w:b/>
                <w:sz w:val="24"/>
                <w:szCs w:val="24"/>
              </w:rPr>
              <w:t>METHOD</w:t>
            </w:r>
          </w:p>
        </w:tc>
        <w:tc>
          <w:tcPr>
            <w:tcW w:w="714" w:type="pct"/>
          </w:tcPr>
          <w:p w:rsidR="00B93A0A" w:rsidRPr="00FB4F35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F35">
              <w:rPr>
                <w:rFonts w:ascii="Arial" w:hAnsi="Arial" w:cs="Arial"/>
                <w:b/>
                <w:sz w:val="24"/>
                <w:szCs w:val="24"/>
              </w:rPr>
              <w:t>AL</w:t>
            </w:r>
          </w:p>
        </w:tc>
        <w:tc>
          <w:tcPr>
            <w:tcW w:w="715" w:type="pct"/>
          </w:tcPr>
          <w:p w:rsidR="00B93A0A" w:rsidRPr="00FB4F35" w:rsidRDefault="00B93A0A" w:rsidP="00B93A0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F35">
              <w:rPr>
                <w:rFonts w:ascii="Arial" w:hAnsi="Arial" w:cs="Arial"/>
                <w:b/>
                <w:sz w:val="24"/>
                <w:szCs w:val="24"/>
              </w:rPr>
              <w:t>NR</w:t>
            </w:r>
          </w:p>
        </w:tc>
      </w:tr>
      <w:tr w:rsidR="00B93A0A" w:rsidTr="00834EE1">
        <w:tc>
          <w:tcPr>
            <w:tcW w:w="714" w:type="pct"/>
            <w:vMerge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3A0A" w:rsidTr="00834EE1">
        <w:tc>
          <w:tcPr>
            <w:tcW w:w="714" w:type="pct"/>
            <w:vMerge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3A0A" w:rsidTr="00834EE1">
        <w:tc>
          <w:tcPr>
            <w:tcW w:w="714" w:type="pct"/>
            <w:vMerge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4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5" w:type="pct"/>
          </w:tcPr>
          <w:p w:rsidR="00B93A0A" w:rsidRDefault="00B93A0A" w:rsidP="00B93A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779A" w:rsidTr="00834EE1">
        <w:tc>
          <w:tcPr>
            <w:tcW w:w="714" w:type="pct"/>
          </w:tcPr>
          <w:p w:rsidR="0072779A" w:rsidRDefault="0082038D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038D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  <w:p w:rsidR="00CE121F" w:rsidRPr="0082038D" w:rsidRDefault="00CE121F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</w:t>
            </w:r>
          </w:p>
        </w:tc>
        <w:tc>
          <w:tcPr>
            <w:tcW w:w="714" w:type="pct"/>
          </w:tcPr>
          <w:p w:rsidR="0082038D" w:rsidRPr="00CE121F" w:rsidRDefault="0082038D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2779A" w:rsidRPr="00CE121F" w:rsidRDefault="0082038D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121F">
              <w:rPr>
                <w:rFonts w:ascii="Arial" w:hAnsi="Arial" w:cs="Arial"/>
                <w:b/>
                <w:sz w:val="24"/>
                <w:szCs w:val="24"/>
              </w:rPr>
              <w:t xml:space="preserve">                /3</w:t>
            </w:r>
          </w:p>
        </w:tc>
        <w:tc>
          <w:tcPr>
            <w:tcW w:w="714" w:type="pct"/>
          </w:tcPr>
          <w:p w:rsidR="0072779A" w:rsidRPr="00CE121F" w:rsidRDefault="0072779A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06029" w:rsidRPr="00CE121F" w:rsidRDefault="00906029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121F">
              <w:rPr>
                <w:rFonts w:ascii="Arial" w:hAnsi="Arial" w:cs="Arial"/>
                <w:b/>
                <w:sz w:val="24"/>
                <w:szCs w:val="24"/>
              </w:rPr>
              <w:t xml:space="preserve">               /6</w:t>
            </w:r>
          </w:p>
        </w:tc>
        <w:tc>
          <w:tcPr>
            <w:tcW w:w="715" w:type="pct"/>
          </w:tcPr>
          <w:p w:rsidR="0072779A" w:rsidRPr="00CE121F" w:rsidRDefault="0072779A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06029" w:rsidRPr="00CE121F" w:rsidRDefault="00906029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121F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813422" w:rsidRPr="00CE121F"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 w:rsidRPr="00CE121F">
              <w:rPr>
                <w:rFonts w:ascii="Arial" w:hAnsi="Arial" w:cs="Arial"/>
                <w:b/>
                <w:sz w:val="24"/>
                <w:szCs w:val="24"/>
              </w:rPr>
              <w:t>/3</w:t>
            </w:r>
          </w:p>
        </w:tc>
        <w:tc>
          <w:tcPr>
            <w:tcW w:w="714" w:type="pct"/>
          </w:tcPr>
          <w:p w:rsidR="0072779A" w:rsidRPr="00CE121F" w:rsidRDefault="0072779A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3422" w:rsidRPr="00CE121F" w:rsidRDefault="00813422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121F">
              <w:rPr>
                <w:rFonts w:ascii="Arial" w:hAnsi="Arial" w:cs="Arial"/>
                <w:b/>
                <w:sz w:val="24"/>
                <w:szCs w:val="24"/>
              </w:rPr>
              <w:t xml:space="preserve">                /3</w:t>
            </w:r>
          </w:p>
        </w:tc>
        <w:tc>
          <w:tcPr>
            <w:tcW w:w="714" w:type="pct"/>
          </w:tcPr>
          <w:p w:rsidR="0072779A" w:rsidRPr="00CE121F" w:rsidRDefault="0072779A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3422" w:rsidRPr="00CE121F" w:rsidRDefault="00813422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121F">
              <w:rPr>
                <w:rFonts w:ascii="Arial" w:hAnsi="Arial" w:cs="Arial"/>
                <w:b/>
                <w:sz w:val="24"/>
                <w:szCs w:val="24"/>
              </w:rPr>
              <w:t xml:space="preserve">                /6</w:t>
            </w:r>
          </w:p>
        </w:tc>
        <w:tc>
          <w:tcPr>
            <w:tcW w:w="715" w:type="pct"/>
          </w:tcPr>
          <w:p w:rsidR="0072779A" w:rsidRPr="00CE121F" w:rsidRDefault="0072779A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3422" w:rsidRPr="00CE121F" w:rsidRDefault="00813422" w:rsidP="00C459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E121F">
              <w:rPr>
                <w:rFonts w:ascii="Arial" w:hAnsi="Arial" w:cs="Arial"/>
                <w:b/>
                <w:sz w:val="24"/>
                <w:szCs w:val="24"/>
              </w:rPr>
              <w:t xml:space="preserve">                /3</w:t>
            </w:r>
          </w:p>
        </w:tc>
      </w:tr>
    </w:tbl>
    <w:p w:rsidR="00577007" w:rsidRDefault="00C459BB" w:rsidP="00C459BB">
      <w:pPr>
        <w:spacing w:line="240" w:lineRule="auto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</w:p>
    <w:p w:rsidR="00AB6365" w:rsidRDefault="00C459BB" w:rsidP="00AB6365">
      <w:pPr>
        <w:spacing w:line="240" w:lineRule="auto"/>
        <w:ind w:left="-426"/>
        <w:jc w:val="both"/>
        <w:rPr>
          <w:rFonts w:ascii="Arial" w:hAnsi="Arial" w:cs="Arial"/>
          <w:b/>
          <w:sz w:val="32"/>
          <w:szCs w:val="32"/>
        </w:rPr>
        <w:sectPr w:rsidR="00AB6365" w:rsidSect="00C459BB">
          <w:pgSz w:w="11906" w:h="16838"/>
          <w:pgMar w:top="720" w:right="720" w:bottom="567" w:left="720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59BB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 xml:space="preserve">       </w:t>
      </w:r>
      <w:r w:rsidR="00AB6365">
        <w:rPr>
          <w:rFonts w:ascii="Arial" w:hAnsi="Arial" w:cs="Arial"/>
          <w:b/>
          <w:sz w:val="32"/>
          <w:szCs w:val="32"/>
        </w:rPr>
        <w:t>/30</w:t>
      </w:r>
    </w:p>
    <w:p w:rsidR="00AB6365" w:rsidRPr="006E26DD" w:rsidRDefault="00AB6365" w:rsidP="00AB6365">
      <w:pPr>
        <w:pStyle w:val="Title"/>
        <w:ind w:right="-720"/>
        <w:jc w:val="left"/>
        <w:outlineLvl w:val="0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noProof/>
          <w:sz w:val="28"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7EB969" wp14:editId="139BCFEF">
                <wp:simplePos x="0" y="0"/>
                <wp:positionH relativeFrom="column">
                  <wp:posOffset>-152400</wp:posOffset>
                </wp:positionH>
                <wp:positionV relativeFrom="paragraph">
                  <wp:posOffset>-30480</wp:posOffset>
                </wp:positionV>
                <wp:extent cx="10073640" cy="6370320"/>
                <wp:effectExtent l="19050" t="19050" r="2286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3640" cy="6370320"/>
                          <a:chOff x="0" y="0"/>
                          <a:chExt cx="10419907" cy="6464049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Image result for venn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5" y="265814"/>
                            <a:ext cx="10264775" cy="619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0" y="10633"/>
                            <a:ext cx="1690577" cy="5422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729330" y="0"/>
                            <a:ext cx="1690577" cy="5422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030819" y="21266"/>
                            <a:ext cx="639016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12pt;margin-top:-2.4pt;width:793.2pt;height:501.6pt;z-index:251662336;mso-width-relative:margin;mso-height-relative:margin" coordsize="104199,6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">
                <v:shape id="Picture 5" o:spid="_x0000_s1027" type="#_x0000_t75" alt="Image result for venn diagram" style="position:absolute;left:637;top:2658;width:102648;height:6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KciLDAAAA2gAAAA8AAABkcnMvZG93bnJldi54bWxEj0FrwkAUhO+F/oflFXqrmwZSJGYjRS0U&#10;CkJVBG/P7DMJZt+G3W2S/nu3UPA4zMw3TLGcTCcGcr61rOB1loAgrqxuuVZw2H+8zEH4gKyxs0wK&#10;fsnDsnx8KDDXduRvGnahFhHCPkcFTQh9LqWvGjLoZ7Ynjt7FOoMhSldL7XCMcNPJNEnepMGW40KD&#10;Pa0aqq67H6OgPVbHTUhP2el85n5L5ovWK6fU89P0vgARaAr38H/7UyvI4O9KvAGy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4pyIsMAAADaAAAADwAAAAAAAAAAAAAAAACf&#10;AgAAZHJzL2Rvd25yZXYueG1sUEsFBgAAAAAEAAQA9wAAAI8DAAAAAA==&#10;">
                  <v:imagedata r:id="rId13" o:title="Image result for venn diagram"/>
                  <v:path arrowok="t"/>
                </v:shape>
                <v:rect id="Rectangle 7" o:spid="_x0000_s1028" style="position:absolute;top:106;width:16905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gucUA&#10;AADaAAAADwAAAGRycy9kb3ducmV2LnhtbESPQWsCMRSE74X+h/CEXkrN2oO1q1GKUKh4aNVW8PZI&#10;nruLm5c1ibr21xtB8DjMzDfMaNLaWhzJh8qxgl43A0Gsnam4UPC7+nwZgAgR2WDtmBScKcBk/Pgw&#10;wty4Ey/ouIyFSBAOOSooY2xyKYMuyWLouoY4eVvnLcYkfSGNx1OC21q+ZllfWqw4LZTY0LQkvVse&#10;rILNvtXf/lmv/eDv8DP7n8deVbwr9dRpP4YgIrXxHr61v4yCN7heSTdAj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yC5xQAAANoAAAAPAAAAAAAAAAAAAAAAAJgCAABkcnMv&#10;ZG93bnJldi54bWxQSwUGAAAAAAQABAD1AAAAigMAAAAA&#10;" filled="f" strokecolor="black [3213]" strokeweight="2.25pt"/>
                <v:rect id="Rectangle 8" o:spid="_x0000_s1029" style="position:absolute;left:87293;width:16906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0y8EA&#10;AADaAAAADwAAAGRycy9kb3ducmV2LnhtbERPy2oCMRTdF/yHcIVuimbsQnQ0ighCSxfWV6G7S3Kd&#10;GZzcTJOoo1/fLASXh/Oezltbiwv5UDlWMOhnIIi1MxUXCva7VW8EIkRkg7VjUnCjAPNZ52WKuXFX&#10;3tBlGwuRQjjkqKCMscmlDLoki6HvGuLEHZ23GBP0hTQerync1vI9y4bSYsWpocSGliXp0/ZsFfz+&#10;tXrt3/SPHx3O35/3rzioirFSr912MQERqY1P8cP9YRSkrelKugF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wtMvBAAAA2gAAAA8AAAAAAAAAAAAAAAAAmAIAAGRycy9kb3du&#10;cmV2LnhtbFBLBQYAAAAABAAEAPUAAACGAwAAAAA=&#10;" filled="f" strokecolor="black [3213]" strokeweight="2.25pt"/>
                <v:line id="Straight Connector 9" o:spid="_x0000_s1030" style="position:absolute;visibility:visible;mso-wrap-style:square" from="20308,212" to="84209,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669cMAAADaAAAADwAAAGRycy9kb3ducmV2LnhtbESPQWvCQBSE7wX/w/IEb81GD7ZG1yCB&#10;gFBaqebg8ZF9ZoPZtyG7jem/7xYKPQ4z8w2zyyfbiZEG3zpWsExSEMS10y03CqpL+fwKwgdkjZ1j&#10;UvBNHvL97GmHmXYP/qTxHBoRIewzVGBC6DMpfW3Iok9cTxy9mxsshiiHRuoBHxFuO7lK07W02HJc&#10;MNhTYai+n7+sguZK2r5Vx9PL+D7e7qeiTD9MqdRiPh22IAJN4T/81z5qBRv4vRJv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+uvXDAAAA2gAAAA8AAAAAAAAAAAAA&#10;AAAAoQIAAGRycy9kb3ducmV2LnhtbFBLBQYAAAAABAAEAPkAAACRAwAAAAA=&#10;" strokecolor="black [3213]" strokeweight="2.25pt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4AEAF" wp14:editId="0C2E4585">
                <wp:simplePos x="0" y="0"/>
                <wp:positionH relativeFrom="column">
                  <wp:posOffset>3840480</wp:posOffset>
                </wp:positionH>
                <wp:positionV relativeFrom="paragraph">
                  <wp:posOffset>6339840</wp:posOffset>
                </wp:positionV>
                <wp:extent cx="2225040" cy="534670"/>
                <wp:effectExtent l="19050" t="19050" r="2286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3467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302.4pt;margin-top:499.2pt;width:175.2pt;height:42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" filled="f" strokecolor="windowText" strokeweight="2.25pt"/>
            </w:pict>
          </mc:Fallback>
        </mc:AlternateContent>
      </w:r>
      <w:r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DBFE7" wp14:editId="0427F0CA">
                <wp:simplePos x="0" y="0"/>
                <wp:positionH relativeFrom="column">
                  <wp:posOffset>5767705</wp:posOffset>
                </wp:positionH>
                <wp:positionV relativeFrom="paragraph">
                  <wp:posOffset>1377315</wp:posOffset>
                </wp:positionV>
                <wp:extent cx="711835" cy="41783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417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>
                            <w:r>
                              <w:t xml:space="preserve"> </w:t>
                            </w:r>
                          </w:p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454.15pt;margin-top:108.45pt;width:56.05pt;height:32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" filled="f" stroked="f" strokeweight=".5pt">
                <v:textbox>
                  <w:txbxContent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>
                      <w:r>
                        <w:t xml:space="preserve"> </w:t>
                      </w:r>
                    </w:p>
                    <w:p w:rsidR="00AB6365" w:rsidRDefault="00AB6365" w:rsidP="00AB6365"/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3021" wp14:editId="2B3C250D">
                <wp:simplePos x="0" y="0"/>
                <wp:positionH relativeFrom="column">
                  <wp:posOffset>4968240</wp:posOffset>
                </wp:positionH>
                <wp:positionV relativeFrom="paragraph">
                  <wp:posOffset>5867400</wp:posOffset>
                </wp:positionV>
                <wp:extent cx="0" cy="335280"/>
                <wp:effectExtent l="95250" t="38100" r="5715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accent1">
                              <a:shade val="95000"/>
                              <a:satMod val="105000"/>
                              <a:alpha val="79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1.2pt;margin-top:462pt;width:0;height:26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" strokecolor="#4579b8 [3044]" strokeweight="1.5pt">
                <v:stroke endarrow="open" opacity="51657f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62D01" wp14:editId="13D94B92">
                <wp:simplePos x="0" y="0"/>
                <wp:positionH relativeFrom="column">
                  <wp:posOffset>4100830</wp:posOffset>
                </wp:positionH>
                <wp:positionV relativeFrom="paragraph">
                  <wp:posOffset>1722120</wp:posOffset>
                </wp:positionV>
                <wp:extent cx="424815" cy="32956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22.9pt;margin-top:135.6pt;width:33.45pt;height:2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" filled="f" stroked="f" strokeweight=".5pt">
                <v:textbox>
                  <w:txbxContent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4C91A" wp14:editId="0E13B29B">
                <wp:simplePos x="0" y="0"/>
                <wp:positionH relativeFrom="column">
                  <wp:posOffset>307340</wp:posOffset>
                </wp:positionH>
                <wp:positionV relativeFrom="paragraph">
                  <wp:posOffset>1350010</wp:posOffset>
                </wp:positionV>
                <wp:extent cx="914400" cy="417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7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</w:pPr>
                          </w:p>
                          <w:p w:rsidR="00AB6365" w:rsidRDefault="00AB6365" w:rsidP="00AB6365"/>
                          <w:p w:rsidR="00AB6365" w:rsidRDefault="00AB6365" w:rsidP="00AB636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24.2pt;margin-top:106.3pt;width:1in;height:32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" filled="f" stroked="f" strokeweight=".5pt">
                <v:textbox>
                  <w:txbxContent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</w:pPr>
                    </w:p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</w:pPr>
                    </w:p>
                    <w:p w:rsidR="00AB6365" w:rsidRDefault="00AB6365" w:rsidP="00AB6365"/>
                    <w:p w:rsidR="00AB6365" w:rsidRDefault="00AB6365" w:rsidP="00AB6365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172EE3" w:rsidRPr="00FB27DA" w:rsidRDefault="00AB6365" w:rsidP="00FC56B3">
      <w:pPr>
        <w:spacing w:line="600" w:lineRule="auto"/>
        <w:ind w:left="-426"/>
        <w:jc w:val="both"/>
        <w:rPr>
          <w:rFonts w:ascii="Arial" w:hAnsi="Arial" w:cs="Arial"/>
          <w:b/>
          <w:u w:val="single"/>
        </w:rPr>
      </w:pPr>
      <w:bookmarkStart w:id="0" w:name="_GoBack"/>
      <w:bookmarkEnd w:id="0"/>
      <w:r w:rsidRPr="00AB6365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F472A" wp14:editId="04C9F13A">
                <wp:simplePos x="0" y="0"/>
                <wp:positionH relativeFrom="column">
                  <wp:posOffset>9164778</wp:posOffset>
                </wp:positionH>
                <wp:positionV relativeFrom="paragraph">
                  <wp:posOffset>5674921</wp:posOffset>
                </wp:positionV>
                <wp:extent cx="818707" cy="754174"/>
                <wp:effectExtent l="0" t="0" r="1968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707" cy="7541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365" w:rsidRDefault="00AB6365" w:rsidP="00AB6365">
                            <w:pPr>
                              <w:jc w:val="right"/>
                            </w:pPr>
                          </w:p>
                          <w:p w:rsidR="00AB6365" w:rsidRPr="00AB6365" w:rsidRDefault="00AB6365" w:rsidP="00AB6365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 w:rsidRPr="00AB6365">
                              <w:rPr>
                                <w:sz w:val="36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721.65pt;margin-top:446.85pt;width:64.45pt;height:5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">
                <v:textbox>
                  <w:txbxContent>
                    <w:p w:rsidR="00AB6365" w:rsidRDefault="00AB6365" w:rsidP="00AB6365">
                      <w:pPr>
                        <w:jc w:val="right"/>
                      </w:pPr>
                    </w:p>
                    <w:p w:rsidR="00AB6365" w:rsidRPr="00AB6365" w:rsidRDefault="00AB6365" w:rsidP="00AB6365">
                      <w:pPr>
                        <w:jc w:val="right"/>
                        <w:rPr>
                          <w:sz w:val="36"/>
                        </w:rPr>
                      </w:pPr>
                      <w:r w:rsidRPr="00AB6365">
                        <w:rPr>
                          <w:sz w:val="36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2EE3" w:rsidRPr="00FB27DA" w:rsidSect="00AB6365">
      <w:pgSz w:w="16838" w:h="11906" w:orient="landscape"/>
      <w:pgMar w:top="720" w:right="567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007" w:rsidRDefault="00577007" w:rsidP="001126E8">
      <w:pPr>
        <w:spacing w:after="0" w:line="240" w:lineRule="auto"/>
      </w:pPr>
      <w:r>
        <w:separator/>
      </w:r>
    </w:p>
  </w:endnote>
  <w:endnote w:type="continuationSeparator" w:id="0">
    <w:p w:rsidR="00577007" w:rsidRDefault="00577007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007" w:rsidRDefault="00577007" w:rsidP="001126E8">
      <w:pPr>
        <w:spacing w:after="0" w:line="240" w:lineRule="auto"/>
      </w:pPr>
      <w:r>
        <w:separator/>
      </w:r>
    </w:p>
  </w:footnote>
  <w:footnote w:type="continuationSeparator" w:id="0">
    <w:p w:rsidR="00577007" w:rsidRDefault="00577007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35C8B"/>
    <w:multiLevelType w:val="hybridMultilevel"/>
    <w:tmpl w:val="D5360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B6278"/>
    <w:multiLevelType w:val="hybridMultilevel"/>
    <w:tmpl w:val="CC521B0A"/>
    <w:lvl w:ilvl="0" w:tplc="1B54E4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35611F"/>
    <w:multiLevelType w:val="hybridMultilevel"/>
    <w:tmpl w:val="3D1CE3A2"/>
    <w:lvl w:ilvl="0" w:tplc="AAD88C5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482FFB"/>
    <w:multiLevelType w:val="hybridMultilevel"/>
    <w:tmpl w:val="B8983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E0C35"/>
    <w:multiLevelType w:val="hybridMultilevel"/>
    <w:tmpl w:val="DE1ED9CE"/>
    <w:lvl w:ilvl="0" w:tplc="F74846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3261"/>
    <w:rsid w:val="0001393A"/>
    <w:rsid w:val="000175CA"/>
    <w:rsid w:val="00020945"/>
    <w:rsid w:val="00025E7F"/>
    <w:rsid w:val="00033367"/>
    <w:rsid w:val="00033BEE"/>
    <w:rsid w:val="00034FE1"/>
    <w:rsid w:val="00040831"/>
    <w:rsid w:val="00041FD1"/>
    <w:rsid w:val="000604CA"/>
    <w:rsid w:val="000779B4"/>
    <w:rsid w:val="000970A7"/>
    <w:rsid w:val="000A15EE"/>
    <w:rsid w:val="000A5C9A"/>
    <w:rsid w:val="000B373C"/>
    <w:rsid w:val="000C1C9B"/>
    <w:rsid w:val="000C3721"/>
    <w:rsid w:val="000C548D"/>
    <w:rsid w:val="000C77FB"/>
    <w:rsid w:val="000F5EE4"/>
    <w:rsid w:val="0010443B"/>
    <w:rsid w:val="001050FB"/>
    <w:rsid w:val="001126E8"/>
    <w:rsid w:val="0012692D"/>
    <w:rsid w:val="00141A3F"/>
    <w:rsid w:val="001517E8"/>
    <w:rsid w:val="00157A61"/>
    <w:rsid w:val="00170948"/>
    <w:rsid w:val="00172EE3"/>
    <w:rsid w:val="00185378"/>
    <w:rsid w:val="001902A5"/>
    <w:rsid w:val="00196C35"/>
    <w:rsid w:val="001E2930"/>
    <w:rsid w:val="001E488F"/>
    <w:rsid w:val="001F4B08"/>
    <w:rsid w:val="00200129"/>
    <w:rsid w:val="00206206"/>
    <w:rsid w:val="00226518"/>
    <w:rsid w:val="00231749"/>
    <w:rsid w:val="00231789"/>
    <w:rsid w:val="00235386"/>
    <w:rsid w:val="00250AA8"/>
    <w:rsid w:val="00255733"/>
    <w:rsid w:val="0026133F"/>
    <w:rsid w:val="00265984"/>
    <w:rsid w:val="0027614C"/>
    <w:rsid w:val="002827CA"/>
    <w:rsid w:val="00284EB3"/>
    <w:rsid w:val="002865CC"/>
    <w:rsid w:val="00297653"/>
    <w:rsid w:val="002A6E32"/>
    <w:rsid w:val="002B57BB"/>
    <w:rsid w:val="002C1FEF"/>
    <w:rsid w:val="002C4D6A"/>
    <w:rsid w:val="002D11D4"/>
    <w:rsid w:val="002D3496"/>
    <w:rsid w:val="002E4390"/>
    <w:rsid w:val="002F3043"/>
    <w:rsid w:val="00302001"/>
    <w:rsid w:val="00302FBA"/>
    <w:rsid w:val="003310A7"/>
    <w:rsid w:val="003404D5"/>
    <w:rsid w:val="003454A2"/>
    <w:rsid w:val="00347B81"/>
    <w:rsid w:val="0035068C"/>
    <w:rsid w:val="003516E7"/>
    <w:rsid w:val="003663A1"/>
    <w:rsid w:val="00367A33"/>
    <w:rsid w:val="00382E43"/>
    <w:rsid w:val="00385A6F"/>
    <w:rsid w:val="003914C1"/>
    <w:rsid w:val="00396DB6"/>
    <w:rsid w:val="003A25CA"/>
    <w:rsid w:val="003A4B51"/>
    <w:rsid w:val="003C2723"/>
    <w:rsid w:val="003C7E9E"/>
    <w:rsid w:val="003D1511"/>
    <w:rsid w:val="003D274A"/>
    <w:rsid w:val="003D3D77"/>
    <w:rsid w:val="003E0299"/>
    <w:rsid w:val="003E63CD"/>
    <w:rsid w:val="003E7A31"/>
    <w:rsid w:val="003F239C"/>
    <w:rsid w:val="003F38AB"/>
    <w:rsid w:val="003F5790"/>
    <w:rsid w:val="0040143D"/>
    <w:rsid w:val="00404E3C"/>
    <w:rsid w:val="004050B3"/>
    <w:rsid w:val="0041511A"/>
    <w:rsid w:val="00420266"/>
    <w:rsid w:val="00422DEC"/>
    <w:rsid w:val="00423148"/>
    <w:rsid w:val="00423528"/>
    <w:rsid w:val="00430C36"/>
    <w:rsid w:val="00435C36"/>
    <w:rsid w:val="00443E54"/>
    <w:rsid w:val="00446E18"/>
    <w:rsid w:val="00450655"/>
    <w:rsid w:val="0045207B"/>
    <w:rsid w:val="00456265"/>
    <w:rsid w:val="0047748C"/>
    <w:rsid w:val="00482C7B"/>
    <w:rsid w:val="00491A75"/>
    <w:rsid w:val="004975CC"/>
    <w:rsid w:val="004A10BB"/>
    <w:rsid w:val="004A42EF"/>
    <w:rsid w:val="004A56E6"/>
    <w:rsid w:val="004C64A4"/>
    <w:rsid w:val="004D4505"/>
    <w:rsid w:val="004D6BC4"/>
    <w:rsid w:val="004F6B56"/>
    <w:rsid w:val="00503879"/>
    <w:rsid w:val="00510647"/>
    <w:rsid w:val="00520F49"/>
    <w:rsid w:val="00522114"/>
    <w:rsid w:val="00527501"/>
    <w:rsid w:val="0056601C"/>
    <w:rsid w:val="005739A4"/>
    <w:rsid w:val="00577007"/>
    <w:rsid w:val="00593EEA"/>
    <w:rsid w:val="005A2FC8"/>
    <w:rsid w:val="005A5009"/>
    <w:rsid w:val="005A615B"/>
    <w:rsid w:val="005C41B6"/>
    <w:rsid w:val="005C4DF2"/>
    <w:rsid w:val="005C50E2"/>
    <w:rsid w:val="005D20C9"/>
    <w:rsid w:val="005E12FE"/>
    <w:rsid w:val="005E4E06"/>
    <w:rsid w:val="00605BCF"/>
    <w:rsid w:val="00607ED8"/>
    <w:rsid w:val="00615297"/>
    <w:rsid w:val="00627B06"/>
    <w:rsid w:val="0064758A"/>
    <w:rsid w:val="00650203"/>
    <w:rsid w:val="00650E66"/>
    <w:rsid w:val="00654682"/>
    <w:rsid w:val="0066138D"/>
    <w:rsid w:val="00663550"/>
    <w:rsid w:val="00666128"/>
    <w:rsid w:val="00673F2C"/>
    <w:rsid w:val="00696045"/>
    <w:rsid w:val="00696F6C"/>
    <w:rsid w:val="006B1A15"/>
    <w:rsid w:val="006C4A1F"/>
    <w:rsid w:val="006D710F"/>
    <w:rsid w:val="006E554E"/>
    <w:rsid w:val="006E5FCD"/>
    <w:rsid w:val="006F3E1D"/>
    <w:rsid w:val="006F3EEC"/>
    <w:rsid w:val="00704A14"/>
    <w:rsid w:val="00707863"/>
    <w:rsid w:val="007117FC"/>
    <w:rsid w:val="0072144C"/>
    <w:rsid w:val="00722072"/>
    <w:rsid w:val="0072779A"/>
    <w:rsid w:val="00735CB9"/>
    <w:rsid w:val="00750271"/>
    <w:rsid w:val="00753645"/>
    <w:rsid w:val="007555A9"/>
    <w:rsid w:val="007633ED"/>
    <w:rsid w:val="0076529C"/>
    <w:rsid w:val="00767A55"/>
    <w:rsid w:val="007757FF"/>
    <w:rsid w:val="00786772"/>
    <w:rsid w:val="007A5E15"/>
    <w:rsid w:val="007B74DC"/>
    <w:rsid w:val="007C6475"/>
    <w:rsid w:val="007E54CC"/>
    <w:rsid w:val="0080722A"/>
    <w:rsid w:val="00807C7C"/>
    <w:rsid w:val="00813422"/>
    <w:rsid w:val="0082038D"/>
    <w:rsid w:val="008247B5"/>
    <w:rsid w:val="00825E69"/>
    <w:rsid w:val="008310D4"/>
    <w:rsid w:val="00834EE1"/>
    <w:rsid w:val="00836782"/>
    <w:rsid w:val="00837668"/>
    <w:rsid w:val="008420A4"/>
    <w:rsid w:val="0084317C"/>
    <w:rsid w:val="008641CB"/>
    <w:rsid w:val="0086715F"/>
    <w:rsid w:val="0087174F"/>
    <w:rsid w:val="0087184A"/>
    <w:rsid w:val="00880A11"/>
    <w:rsid w:val="008B38AF"/>
    <w:rsid w:val="008C2CC1"/>
    <w:rsid w:val="008C4824"/>
    <w:rsid w:val="008D35A5"/>
    <w:rsid w:val="008E3141"/>
    <w:rsid w:val="008E5384"/>
    <w:rsid w:val="008E7F51"/>
    <w:rsid w:val="008F6F07"/>
    <w:rsid w:val="00906029"/>
    <w:rsid w:val="009179A7"/>
    <w:rsid w:val="00920B08"/>
    <w:rsid w:val="00920C4D"/>
    <w:rsid w:val="009233CD"/>
    <w:rsid w:val="00927ADE"/>
    <w:rsid w:val="00931B4A"/>
    <w:rsid w:val="00933F51"/>
    <w:rsid w:val="0093776D"/>
    <w:rsid w:val="009750AC"/>
    <w:rsid w:val="009816EF"/>
    <w:rsid w:val="0098214C"/>
    <w:rsid w:val="009B65B1"/>
    <w:rsid w:val="009B6C56"/>
    <w:rsid w:val="009C62C8"/>
    <w:rsid w:val="009D08CB"/>
    <w:rsid w:val="009F2BC7"/>
    <w:rsid w:val="00A0089A"/>
    <w:rsid w:val="00A20727"/>
    <w:rsid w:val="00A23A47"/>
    <w:rsid w:val="00A304FE"/>
    <w:rsid w:val="00A539BC"/>
    <w:rsid w:val="00A561E5"/>
    <w:rsid w:val="00A57A2D"/>
    <w:rsid w:val="00A720A8"/>
    <w:rsid w:val="00A74D0B"/>
    <w:rsid w:val="00A753F5"/>
    <w:rsid w:val="00A83168"/>
    <w:rsid w:val="00A84AAC"/>
    <w:rsid w:val="00A92071"/>
    <w:rsid w:val="00A92A23"/>
    <w:rsid w:val="00AA10B7"/>
    <w:rsid w:val="00AB381C"/>
    <w:rsid w:val="00AB42A8"/>
    <w:rsid w:val="00AB6365"/>
    <w:rsid w:val="00AC585B"/>
    <w:rsid w:val="00AC712F"/>
    <w:rsid w:val="00AC7439"/>
    <w:rsid w:val="00AD49AA"/>
    <w:rsid w:val="00AE5629"/>
    <w:rsid w:val="00AF236F"/>
    <w:rsid w:val="00B13BA3"/>
    <w:rsid w:val="00B24605"/>
    <w:rsid w:val="00B26872"/>
    <w:rsid w:val="00B33106"/>
    <w:rsid w:val="00B344B0"/>
    <w:rsid w:val="00B345E8"/>
    <w:rsid w:val="00B351EB"/>
    <w:rsid w:val="00B379A5"/>
    <w:rsid w:val="00B550C2"/>
    <w:rsid w:val="00B6217F"/>
    <w:rsid w:val="00B75832"/>
    <w:rsid w:val="00B75A72"/>
    <w:rsid w:val="00B86074"/>
    <w:rsid w:val="00B86ACA"/>
    <w:rsid w:val="00B90BDE"/>
    <w:rsid w:val="00B913C0"/>
    <w:rsid w:val="00B93A0A"/>
    <w:rsid w:val="00B955DF"/>
    <w:rsid w:val="00B978EF"/>
    <w:rsid w:val="00BD2AFE"/>
    <w:rsid w:val="00BE7246"/>
    <w:rsid w:val="00BF132F"/>
    <w:rsid w:val="00BF5E06"/>
    <w:rsid w:val="00C001A0"/>
    <w:rsid w:val="00C12019"/>
    <w:rsid w:val="00C12BCD"/>
    <w:rsid w:val="00C1656B"/>
    <w:rsid w:val="00C21D9C"/>
    <w:rsid w:val="00C22F94"/>
    <w:rsid w:val="00C349BD"/>
    <w:rsid w:val="00C41F42"/>
    <w:rsid w:val="00C459BB"/>
    <w:rsid w:val="00C552BD"/>
    <w:rsid w:val="00C55D9E"/>
    <w:rsid w:val="00C86DFC"/>
    <w:rsid w:val="00CA26A4"/>
    <w:rsid w:val="00CA5A53"/>
    <w:rsid w:val="00CB2926"/>
    <w:rsid w:val="00CC7AE5"/>
    <w:rsid w:val="00CD3D70"/>
    <w:rsid w:val="00CE121F"/>
    <w:rsid w:val="00CF18D6"/>
    <w:rsid w:val="00D10B94"/>
    <w:rsid w:val="00D13AA2"/>
    <w:rsid w:val="00D26380"/>
    <w:rsid w:val="00D30887"/>
    <w:rsid w:val="00D40352"/>
    <w:rsid w:val="00D44957"/>
    <w:rsid w:val="00D54225"/>
    <w:rsid w:val="00D64309"/>
    <w:rsid w:val="00D65876"/>
    <w:rsid w:val="00D75675"/>
    <w:rsid w:val="00D82AE7"/>
    <w:rsid w:val="00D843C7"/>
    <w:rsid w:val="00D91112"/>
    <w:rsid w:val="00D9738C"/>
    <w:rsid w:val="00DA027F"/>
    <w:rsid w:val="00DA7D5E"/>
    <w:rsid w:val="00DD3030"/>
    <w:rsid w:val="00DE284E"/>
    <w:rsid w:val="00DF0A4A"/>
    <w:rsid w:val="00DF2B9B"/>
    <w:rsid w:val="00DF59AC"/>
    <w:rsid w:val="00DF5B7E"/>
    <w:rsid w:val="00E3175A"/>
    <w:rsid w:val="00E42E7A"/>
    <w:rsid w:val="00E47276"/>
    <w:rsid w:val="00E51ED4"/>
    <w:rsid w:val="00E704D3"/>
    <w:rsid w:val="00E7160E"/>
    <w:rsid w:val="00E7176D"/>
    <w:rsid w:val="00E7299F"/>
    <w:rsid w:val="00E8002F"/>
    <w:rsid w:val="00E873B8"/>
    <w:rsid w:val="00E87C73"/>
    <w:rsid w:val="00EA4796"/>
    <w:rsid w:val="00EB6FD8"/>
    <w:rsid w:val="00EC7336"/>
    <w:rsid w:val="00EE1F57"/>
    <w:rsid w:val="00EE68B0"/>
    <w:rsid w:val="00F035C3"/>
    <w:rsid w:val="00F036A8"/>
    <w:rsid w:val="00F128A4"/>
    <w:rsid w:val="00F23F98"/>
    <w:rsid w:val="00F34C4D"/>
    <w:rsid w:val="00F50215"/>
    <w:rsid w:val="00F54EE5"/>
    <w:rsid w:val="00F616E4"/>
    <w:rsid w:val="00F77B06"/>
    <w:rsid w:val="00F823EF"/>
    <w:rsid w:val="00F9209C"/>
    <w:rsid w:val="00FB0164"/>
    <w:rsid w:val="00FB1E21"/>
    <w:rsid w:val="00FB27DA"/>
    <w:rsid w:val="00FB45F3"/>
    <w:rsid w:val="00FB4F35"/>
    <w:rsid w:val="00FB5CF1"/>
    <w:rsid w:val="00FC56B3"/>
    <w:rsid w:val="00FD485C"/>
    <w:rsid w:val="00FD5AF2"/>
    <w:rsid w:val="00FE6674"/>
    <w:rsid w:val="00FF5B19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AB6365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B6365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AB6365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B6365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amwatch.gov.au/about-scamwatch/scam-statistic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7E7DE-4D73-490C-952B-67EE9AAD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D986C12D</Template>
  <TotalTime>192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DONAVON Rebecca</cp:lastModifiedBy>
  <cp:revision>57</cp:revision>
  <cp:lastPrinted>2017-11-08T10:36:00Z</cp:lastPrinted>
  <dcterms:created xsi:type="dcterms:W3CDTF">2017-11-06T06:01:00Z</dcterms:created>
  <dcterms:modified xsi:type="dcterms:W3CDTF">2017-11-14T03:47:00Z</dcterms:modified>
</cp:coreProperties>
</file>