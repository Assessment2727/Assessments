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9E" w:rsidRPr="00FB27DA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r w:rsidRPr="00FB27D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FDDED3" wp14:editId="565A4A40">
                <wp:simplePos x="0" y="0"/>
                <wp:positionH relativeFrom="column">
                  <wp:posOffset>5361940</wp:posOffset>
                </wp:positionH>
                <wp:positionV relativeFrom="paragraph">
                  <wp:posOffset>-287020</wp:posOffset>
                </wp:positionV>
                <wp:extent cx="1229995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29995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49AA" w:rsidRDefault="00AD49AA" w:rsidP="003C7E9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422.2pt;margin-top:-22.6pt;width:96.85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">
                <v:rect id="Rectangle 2" o:spid="_x0000_s1027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AD49AA" w:rsidRDefault="00AD49AA" w:rsidP="003C7E9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0zMbDAAAA2gAAAA8AAABkcnMvZG93bnJldi54bWxEj8FqwzAQRO+B/IPYQG+x3BZCcC2btpDS&#10;kkOIk0tui7W2RayVsVTH/fuqUMhxmJk3TF7OthcTjd44VvCYpCCIa6cNtwrOp916C8IHZI29Y1Lw&#10;Qx7KYrnIMdPuxkeaqtCKCGGfoYIuhCGT0tcdWfSJG4ij17jRYohybKUe8RbhtpdPabqRFg3HhQ4H&#10;eu+ovlbfVsFhancNf1yO5mv/5ivjDjq9SqUeVvPrC4hAc7iH/9ufWsEz/F2JN0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vTMxsMAAADaAAAADwAAAAAAAAAAAAAAAACf&#10;AgAAZHJzL2Rvd25yZXYueG1sUEsFBgAAAAAEAAQA9wAAAI8DAAAAAA==&#10;" fillcolor="green" stroked="t" strokecolor="white" strokeweight="0">
                  <v:imagedata r:id="rId10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FB27D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F4DFE" wp14:editId="71BFF3D2">
                <wp:simplePos x="0" y="0"/>
                <wp:positionH relativeFrom="column">
                  <wp:posOffset>-191770</wp:posOffset>
                </wp:positionH>
                <wp:positionV relativeFrom="paragraph">
                  <wp:posOffset>-127635</wp:posOffset>
                </wp:positionV>
                <wp:extent cx="4848225" cy="871855"/>
                <wp:effectExtent l="0" t="0" r="2857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71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D49AA" w:rsidRPr="000F5C8D" w:rsidRDefault="00AD49AA" w:rsidP="003C7E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/14 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AD49AA" w:rsidRPr="000F5C8D" w:rsidRDefault="00AD49AA" w:rsidP="003C7E9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15.1pt;margin-top:-10.05pt;width:381.75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" fillcolor="window" strokecolor="#f79646" strokeweight="2pt">
                <v:textbox>
                  <w:txbxContent>
                    <w:p w:rsidR="00AD49AA" w:rsidRPr="000F5C8D" w:rsidRDefault="00AD49AA" w:rsidP="003C7E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/14 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AD49AA" w:rsidRPr="000F5C8D" w:rsidRDefault="00AD49AA" w:rsidP="003C7E9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Pr="00FB27DA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Pr="00FB27DA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32"/>
          <w:szCs w:val="32"/>
        </w:rPr>
      </w:pPr>
      <w:r w:rsidRPr="00FB27DA">
        <w:rPr>
          <w:rFonts w:ascii="Arial" w:eastAsia="MS Mincho" w:hAnsi="Arial" w:cs="Arial"/>
          <w:b/>
          <w:sz w:val="28"/>
          <w:szCs w:val="28"/>
          <w:u w:val="single"/>
        </w:rPr>
        <w:t xml:space="preserve">Name:                             </w:t>
      </w:r>
      <w:r w:rsidRPr="00FB27DA">
        <w:rPr>
          <w:rFonts w:ascii="Arial" w:eastAsia="MS Mincho" w:hAnsi="Arial" w:cs="Arial"/>
          <w:b/>
          <w:sz w:val="28"/>
          <w:szCs w:val="28"/>
        </w:rPr>
        <w:t xml:space="preserve">   </w:t>
      </w:r>
      <w:r w:rsidRPr="00FB27DA">
        <w:rPr>
          <w:rFonts w:ascii="Arial" w:eastAsia="MS Mincho" w:hAnsi="Arial" w:cs="Arial"/>
          <w:b/>
          <w:sz w:val="28"/>
          <w:szCs w:val="28"/>
          <w:u w:val="single"/>
        </w:rPr>
        <w:t xml:space="preserve">Teacher:                             </w:t>
      </w:r>
      <w:r w:rsidRPr="00FB27DA">
        <w:rPr>
          <w:rFonts w:ascii="Arial" w:eastAsia="MS Mincho" w:hAnsi="Arial" w:cs="Arial"/>
          <w:b/>
          <w:sz w:val="28"/>
          <w:szCs w:val="28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tbl>
      <w:tblPr>
        <w:tblpPr w:leftFromText="180" w:rightFromText="180" w:bottomFromText="200" w:vertAnchor="text" w:horzAnchor="page" w:tblpX="793" w:tblpY="-71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3C7E9E" w:rsidRPr="00FB27DA" w:rsidTr="00A23A47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E9E" w:rsidRPr="00FB27DA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sz w:val="24"/>
                <w:szCs w:val="24"/>
              </w:rPr>
              <w:t>Total marks</w:t>
            </w:r>
          </w:p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/</w:t>
            </w:r>
            <w:r w:rsidR="00650203">
              <w:rPr>
                <w:rFonts w:ascii="Arial" w:eastAsia="MS Mincho" w:hAnsi="Arial" w:cs="Arial"/>
                <w:b/>
                <w:sz w:val="24"/>
                <w:szCs w:val="24"/>
              </w:rPr>
              <w:t>1</w:t>
            </w:r>
            <w:r w:rsidR="00EE1F57">
              <w:rPr>
                <w:rFonts w:ascii="Arial" w:eastAsia="MS Mincho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Weight</w:t>
            </w:r>
          </w:p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</w:tr>
      <w:tr w:rsidR="003C7E9E" w:rsidRPr="00FB27DA" w:rsidTr="00A23A47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DA7D5E" w:rsidRPr="00FB27DA" w:rsidRDefault="00C86DFC" w:rsidP="00DA7D5E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15</w:t>
            </w:r>
          </w:p>
        </w:tc>
      </w:tr>
    </w:tbl>
    <w:p w:rsidR="00650203" w:rsidRDefault="003C7E9E" w:rsidP="000175CA">
      <w:pPr>
        <w:spacing w:after="0" w:line="240" w:lineRule="auto"/>
        <w:jc w:val="both"/>
        <w:outlineLvl w:val="0"/>
        <w:rPr>
          <w:rFonts w:ascii="Arial" w:eastAsia="MS Mincho" w:hAnsi="Arial" w:cs="Arial"/>
          <w:sz w:val="32"/>
          <w:szCs w:val="32"/>
          <w:u w:val="single"/>
        </w:rPr>
      </w:pPr>
      <w:proofErr w:type="spellStart"/>
      <w:r w:rsidRPr="00FB27DA">
        <w:rPr>
          <w:rFonts w:ascii="Arial" w:eastAsia="MS Mincho" w:hAnsi="Arial" w:cs="Arial"/>
          <w:sz w:val="32"/>
          <w:szCs w:val="32"/>
          <w:u w:val="single"/>
        </w:rPr>
        <w:t>Y</w:t>
      </w:r>
      <w:r w:rsidR="00650203">
        <w:rPr>
          <w:rFonts w:ascii="Arial" w:eastAsia="MS Mincho" w:hAnsi="Arial" w:cs="Arial"/>
          <w:sz w:val="32"/>
          <w:szCs w:val="32"/>
          <w:u w:val="single"/>
        </w:rPr>
        <w:t>r</w:t>
      </w:r>
      <w:proofErr w:type="spellEnd"/>
      <w:r w:rsidR="00650203">
        <w:rPr>
          <w:rFonts w:ascii="Arial" w:eastAsia="MS Mincho" w:hAnsi="Arial" w:cs="Arial"/>
          <w:sz w:val="32"/>
          <w:szCs w:val="32"/>
          <w:u w:val="single"/>
        </w:rPr>
        <w:t xml:space="preserve"> 9 </w:t>
      </w:r>
      <w:proofErr w:type="spellStart"/>
      <w:r w:rsidR="00650203">
        <w:rPr>
          <w:rFonts w:ascii="Arial" w:eastAsia="MS Mincho" w:hAnsi="Arial" w:cs="Arial"/>
          <w:sz w:val="32"/>
          <w:szCs w:val="32"/>
          <w:u w:val="single"/>
        </w:rPr>
        <w:t>Humanites</w:t>
      </w:r>
      <w:proofErr w:type="spellEnd"/>
      <w:r w:rsidR="00650203">
        <w:rPr>
          <w:rFonts w:ascii="Arial" w:eastAsia="MS Mincho" w:hAnsi="Arial" w:cs="Arial"/>
          <w:sz w:val="32"/>
          <w:szCs w:val="32"/>
          <w:u w:val="single"/>
        </w:rPr>
        <w:t xml:space="preserve"> &amp; Social Sciences</w:t>
      </w:r>
      <w:r w:rsidR="000175CA" w:rsidRPr="00FB27DA">
        <w:rPr>
          <w:rFonts w:ascii="Arial" w:eastAsia="MS Mincho" w:hAnsi="Arial" w:cs="Arial"/>
          <w:sz w:val="32"/>
          <w:szCs w:val="32"/>
          <w:u w:val="single"/>
        </w:rPr>
        <w:t xml:space="preserve"> </w:t>
      </w:r>
    </w:p>
    <w:p w:rsidR="00DE284E" w:rsidRPr="00650203" w:rsidRDefault="00650203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i/>
          <w:sz w:val="32"/>
          <w:szCs w:val="32"/>
          <w:u w:val="single"/>
        </w:rPr>
      </w:pPr>
      <w:r>
        <w:rPr>
          <w:rFonts w:ascii="Arial" w:eastAsia="MS Mincho" w:hAnsi="Arial" w:cs="Arial"/>
          <w:i/>
          <w:sz w:val="32"/>
          <w:szCs w:val="32"/>
          <w:u w:val="single"/>
        </w:rPr>
        <w:t>Economics and Business</w:t>
      </w:r>
      <w:r w:rsidRPr="00650203">
        <w:rPr>
          <w:rFonts w:ascii="Arial" w:eastAsia="MS Mincho" w:hAnsi="Arial" w:cs="Arial"/>
          <w:i/>
          <w:sz w:val="32"/>
          <w:szCs w:val="32"/>
        </w:rPr>
        <w:t xml:space="preserve">: </w:t>
      </w:r>
      <w:r w:rsidR="00DE284E" w:rsidRPr="00FB27DA">
        <w:rPr>
          <w:rFonts w:ascii="Arial" w:eastAsia="MS Mincho" w:hAnsi="Arial" w:cs="Arial"/>
          <w:b/>
          <w:i/>
          <w:sz w:val="32"/>
          <w:szCs w:val="32"/>
        </w:rPr>
        <w:t>Assessment</w:t>
      </w:r>
      <w:r w:rsidR="003C7E9E" w:rsidRPr="00FB27DA">
        <w:rPr>
          <w:rFonts w:ascii="Arial" w:eastAsia="MS Mincho" w:hAnsi="Arial" w:cs="Arial"/>
          <w:b/>
          <w:i/>
          <w:sz w:val="32"/>
          <w:szCs w:val="32"/>
        </w:rPr>
        <w:t xml:space="preserve"> </w:t>
      </w:r>
      <w:r w:rsidR="0086715F" w:rsidRPr="00FB27DA">
        <w:rPr>
          <w:rFonts w:ascii="Arial" w:eastAsia="MS Mincho" w:hAnsi="Arial" w:cs="Arial"/>
          <w:b/>
          <w:i/>
          <w:sz w:val="32"/>
          <w:szCs w:val="32"/>
        </w:rPr>
        <w:t>8</w:t>
      </w:r>
    </w:p>
    <w:p w:rsidR="00DD3030" w:rsidRPr="00FB27DA" w:rsidRDefault="003C7E9E" w:rsidP="00DD3030">
      <w:pPr>
        <w:spacing w:after="0" w:line="240" w:lineRule="auto"/>
        <w:jc w:val="both"/>
        <w:rPr>
          <w:rFonts w:ascii="Arial" w:eastAsia="MS Mincho" w:hAnsi="Arial" w:cs="Arial"/>
          <w:b/>
          <w:sz w:val="28"/>
          <w:szCs w:val="28"/>
        </w:rPr>
      </w:pPr>
      <w:r w:rsidRPr="00FB27DA">
        <w:rPr>
          <w:rFonts w:ascii="Arial" w:eastAsia="MS Mincho" w:hAnsi="Arial" w:cs="Arial"/>
          <w:b/>
          <w:sz w:val="24"/>
          <w:szCs w:val="24"/>
        </w:rPr>
        <w:t xml:space="preserve"> </w:t>
      </w:r>
      <w:r w:rsidR="00C349BD">
        <w:rPr>
          <w:rFonts w:ascii="Arial" w:eastAsia="MS Mincho" w:hAnsi="Arial" w:cs="Arial"/>
          <w:b/>
          <w:sz w:val="24"/>
          <w:szCs w:val="24"/>
        </w:rPr>
        <w:tab/>
      </w:r>
      <w:r w:rsidR="00C349BD">
        <w:rPr>
          <w:rFonts w:ascii="Arial" w:eastAsia="MS Mincho" w:hAnsi="Arial" w:cs="Arial"/>
          <w:b/>
          <w:sz w:val="24"/>
          <w:szCs w:val="24"/>
        </w:rPr>
        <w:tab/>
      </w:r>
      <w:r w:rsidR="00C349BD">
        <w:rPr>
          <w:rFonts w:ascii="Arial" w:eastAsia="MS Mincho" w:hAnsi="Arial" w:cs="Arial"/>
          <w:b/>
          <w:sz w:val="24"/>
          <w:szCs w:val="24"/>
        </w:rPr>
        <w:tab/>
      </w:r>
      <w:r w:rsidR="00C349BD">
        <w:rPr>
          <w:rFonts w:ascii="Arial" w:eastAsia="MS Mincho" w:hAnsi="Arial" w:cs="Arial"/>
          <w:b/>
          <w:sz w:val="24"/>
          <w:szCs w:val="24"/>
        </w:rPr>
        <w:tab/>
      </w:r>
      <w:r w:rsidR="00C349BD">
        <w:rPr>
          <w:rFonts w:ascii="Arial" w:eastAsia="MS Mincho" w:hAnsi="Arial" w:cs="Arial"/>
          <w:b/>
          <w:sz w:val="24"/>
          <w:szCs w:val="24"/>
        </w:rPr>
        <w:tab/>
      </w:r>
      <w:r w:rsidR="00C349BD">
        <w:rPr>
          <w:rFonts w:ascii="Arial" w:eastAsia="MS Mincho" w:hAnsi="Arial" w:cs="Arial"/>
          <w:b/>
          <w:sz w:val="24"/>
          <w:szCs w:val="24"/>
        </w:rPr>
        <w:tab/>
      </w:r>
      <w:r w:rsidR="00F128A4" w:rsidRPr="00FB27DA">
        <w:rPr>
          <w:rFonts w:ascii="Arial" w:eastAsia="MS Mincho" w:hAnsi="Arial" w:cs="Arial"/>
          <w:b/>
          <w:sz w:val="28"/>
          <w:szCs w:val="28"/>
          <w:u w:val="single"/>
        </w:rPr>
        <w:t>Total Marks</w:t>
      </w:r>
      <w:r w:rsidR="00F128A4" w:rsidRPr="00FB27DA">
        <w:rPr>
          <w:rFonts w:ascii="Arial" w:eastAsia="MS Mincho" w:hAnsi="Arial" w:cs="Arial"/>
          <w:b/>
          <w:sz w:val="28"/>
          <w:szCs w:val="28"/>
        </w:rPr>
        <w:t>:        /</w:t>
      </w:r>
      <w:r w:rsidR="00650203">
        <w:rPr>
          <w:rFonts w:ascii="Arial" w:eastAsia="MS Mincho" w:hAnsi="Arial" w:cs="Arial"/>
          <w:b/>
          <w:sz w:val="28"/>
          <w:szCs w:val="28"/>
        </w:rPr>
        <w:t>1</w:t>
      </w:r>
      <w:r w:rsidR="00EE1F57">
        <w:rPr>
          <w:rFonts w:ascii="Arial" w:eastAsia="MS Mincho" w:hAnsi="Arial" w:cs="Arial"/>
          <w:b/>
          <w:sz w:val="28"/>
          <w:szCs w:val="28"/>
        </w:rPr>
        <w:t>4</w:t>
      </w:r>
    </w:p>
    <w:p w:rsidR="00DA7D5E" w:rsidRPr="00FB27DA" w:rsidRDefault="00DA7D5E" w:rsidP="00172EE3">
      <w:pPr>
        <w:ind w:left="-426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172EE3" w:rsidRPr="00FB27DA" w:rsidRDefault="00172EE3" w:rsidP="006C4A1F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B27DA">
        <w:rPr>
          <w:rFonts w:ascii="Arial" w:hAnsi="Arial" w:cs="Arial"/>
          <w:b/>
          <w:sz w:val="28"/>
          <w:szCs w:val="28"/>
          <w:u w:val="single"/>
        </w:rPr>
        <w:t xml:space="preserve">Year 9 </w:t>
      </w:r>
      <w:r w:rsidR="008C4824" w:rsidRPr="00FB27DA">
        <w:rPr>
          <w:rFonts w:ascii="Arial" w:hAnsi="Arial" w:cs="Arial"/>
          <w:b/>
          <w:sz w:val="28"/>
          <w:szCs w:val="28"/>
          <w:u w:val="single"/>
        </w:rPr>
        <w:t xml:space="preserve">Economics </w:t>
      </w:r>
      <w:proofErr w:type="gramStart"/>
      <w:r w:rsidR="00DA7D5E" w:rsidRPr="00FB27DA">
        <w:rPr>
          <w:rFonts w:ascii="Arial" w:hAnsi="Arial" w:cs="Arial"/>
          <w:b/>
          <w:sz w:val="28"/>
          <w:szCs w:val="28"/>
          <w:u w:val="single"/>
        </w:rPr>
        <w:t xml:space="preserve">&amp; </w:t>
      </w:r>
      <w:r w:rsidR="008C4824" w:rsidRPr="00FB27DA">
        <w:rPr>
          <w:rFonts w:ascii="Arial" w:hAnsi="Arial" w:cs="Arial"/>
          <w:b/>
          <w:sz w:val="28"/>
          <w:szCs w:val="28"/>
          <w:u w:val="single"/>
        </w:rPr>
        <w:t xml:space="preserve"> Business</w:t>
      </w:r>
      <w:proofErr w:type="gramEnd"/>
      <w:r w:rsidRPr="00FB27DA">
        <w:rPr>
          <w:rFonts w:ascii="Arial" w:hAnsi="Arial" w:cs="Arial"/>
          <w:b/>
          <w:sz w:val="28"/>
          <w:szCs w:val="28"/>
          <w:u w:val="single"/>
        </w:rPr>
        <w:t xml:space="preserve">: </w:t>
      </w:r>
      <w:r w:rsidR="0086715F" w:rsidRPr="00FB27DA">
        <w:rPr>
          <w:rFonts w:ascii="Arial" w:hAnsi="Arial" w:cs="Arial"/>
          <w:b/>
          <w:sz w:val="28"/>
          <w:szCs w:val="28"/>
          <w:u w:val="single"/>
        </w:rPr>
        <w:t>Validation Task</w:t>
      </w:r>
    </w:p>
    <w:p w:rsidR="00CA26A4" w:rsidRPr="00FB27DA" w:rsidRDefault="00C349BD" w:rsidP="006C4A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</w:t>
      </w:r>
      <w:proofErr w:type="spellStart"/>
      <w:r w:rsidR="0086715F" w:rsidRPr="00FB27D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Infographic</w:t>
      </w:r>
      <w:proofErr w:type="spellEnd"/>
      <w:r w:rsidR="0086715F" w:rsidRPr="00FB27D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:</w:t>
      </w:r>
      <w:r w:rsidR="00DA7D5E" w:rsidRPr="00FB27D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International T</w:t>
      </w:r>
      <w:r w:rsidR="00CF18D6" w:rsidRPr="00FB27D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rade</w:t>
      </w:r>
    </w:p>
    <w:p w:rsidR="00B351EB" w:rsidRPr="00FB27DA" w:rsidRDefault="00FB27DA" w:rsidP="00C21D9C">
      <w:pPr>
        <w:spacing w:after="0" w:line="240" w:lineRule="auto"/>
        <w:ind w:left="284" w:right="260"/>
        <w:jc w:val="both"/>
        <w:rPr>
          <w:rFonts w:ascii="Arial" w:eastAsia="MS Mincho" w:hAnsi="Arial" w:cs="Arial"/>
          <w:b/>
          <w:sz w:val="28"/>
          <w:szCs w:val="28"/>
        </w:rPr>
      </w:pPr>
      <w:r w:rsidRPr="00FB27DA">
        <w:rPr>
          <w:rFonts w:ascii="Arial" w:hAnsi="Arial" w:cs="Arial"/>
          <w:b/>
          <w:sz w:val="24"/>
          <w:szCs w:val="24"/>
          <w:u w:val="single"/>
        </w:rPr>
        <w:t>Assessment Conditions:</w:t>
      </w:r>
      <w:r>
        <w:rPr>
          <w:rFonts w:ascii="Arial" w:hAnsi="Arial" w:cs="Arial"/>
          <w:sz w:val="24"/>
          <w:szCs w:val="24"/>
        </w:rPr>
        <w:t xml:space="preserve"> </w:t>
      </w:r>
      <w:r w:rsidR="00B351EB" w:rsidRPr="00FB27DA">
        <w:rPr>
          <w:rFonts w:ascii="Arial" w:hAnsi="Arial" w:cs="Arial"/>
          <w:sz w:val="24"/>
          <w:szCs w:val="24"/>
        </w:rPr>
        <w:t xml:space="preserve">You have </w:t>
      </w:r>
      <w:r w:rsidR="00B351EB" w:rsidRPr="00FB27DA">
        <w:rPr>
          <w:rFonts w:ascii="Arial" w:hAnsi="Arial" w:cs="Arial"/>
          <w:b/>
          <w:sz w:val="24"/>
          <w:szCs w:val="24"/>
        </w:rPr>
        <w:t xml:space="preserve">5 minutes to plan </w:t>
      </w:r>
      <w:r w:rsidR="00B351EB" w:rsidRPr="00FB27DA">
        <w:rPr>
          <w:rFonts w:ascii="Arial" w:hAnsi="Arial" w:cs="Arial"/>
          <w:sz w:val="24"/>
          <w:szCs w:val="24"/>
        </w:rPr>
        <w:t>– take notes</w:t>
      </w:r>
      <w:r w:rsidR="00B351EB" w:rsidRPr="00FB27DA">
        <w:rPr>
          <w:rFonts w:ascii="Arial" w:hAnsi="Arial" w:cs="Arial"/>
          <w:b/>
          <w:sz w:val="24"/>
          <w:szCs w:val="24"/>
        </w:rPr>
        <w:t xml:space="preserve"> </w:t>
      </w:r>
      <w:r w:rsidR="00B351EB" w:rsidRPr="00FB27DA">
        <w:rPr>
          <w:rFonts w:ascii="Arial" w:hAnsi="Arial" w:cs="Arial"/>
          <w:sz w:val="24"/>
          <w:szCs w:val="24"/>
        </w:rPr>
        <w:t>below.</w:t>
      </w:r>
    </w:p>
    <w:p w:rsidR="00B351EB" w:rsidRDefault="00B351EB" w:rsidP="00C21D9C">
      <w:pPr>
        <w:spacing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  <w:r w:rsidRPr="00FB27DA">
        <w:rPr>
          <w:rFonts w:ascii="Arial" w:hAnsi="Arial" w:cs="Arial"/>
          <w:sz w:val="24"/>
          <w:szCs w:val="24"/>
        </w:rPr>
        <w:t xml:space="preserve">You have </w:t>
      </w:r>
      <w:r w:rsidRPr="00FB27DA">
        <w:rPr>
          <w:rFonts w:ascii="Arial" w:hAnsi="Arial" w:cs="Arial"/>
          <w:b/>
          <w:sz w:val="24"/>
          <w:szCs w:val="24"/>
        </w:rPr>
        <w:t>40 minutes to write</w:t>
      </w:r>
      <w:r w:rsidRPr="00FB27DA">
        <w:rPr>
          <w:rFonts w:ascii="Arial" w:hAnsi="Arial" w:cs="Arial"/>
          <w:sz w:val="24"/>
          <w:szCs w:val="24"/>
        </w:rPr>
        <w:t xml:space="preserve"> three pages in essay form using paragraphs, correct punctuation and spelling. Remember to use third person in your response.</w:t>
      </w:r>
    </w:p>
    <w:p w:rsidR="0093776D" w:rsidRDefault="0093776D" w:rsidP="0093776D">
      <w:pPr>
        <w:spacing w:after="0"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  <w:r w:rsidRPr="0093776D">
        <w:rPr>
          <w:rFonts w:ascii="Arial" w:hAnsi="Arial" w:cs="Arial"/>
          <w:b/>
          <w:sz w:val="24"/>
          <w:szCs w:val="24"/>
          <w:u w:val="single"/>
        </w:rPr>
        <w:t>Outline:</w:t>
      </w:r>
      <w:r>
        <w:rPr>
          <w:rFonts w:ascii="Arial" w:hAnsi="Arial" w:cs="Arial"/>
          <w:sz w:val="24"/>
          <w:szCs w:val="24"/>
        </w:rPr>
        <w:t xml:space="preserve"> State the essential characteristics, presenting main points and vital underlying points. Omit insignificant details.</w:t>
      </w:r>
    </w:p>
    <w:p w:rsidR="0093776D" w:rsidRDefault="0093776D" w:rsidP="0093776D">
      <w:pPr>
        <w:spacing w:after="0"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  <w:r w:rsidRPr="0093776D">
        <w:rPr>
          <w:rFonts w:ascii="Arial" w:hAnsi="Arial" w:cs="Arial"/>
          <w:b/>
          <w:sz w:val="24"/>
          <w:szCs w:val="24"/>
          <w:u w:val="single"/>
        </w:rPr>
        <w:t>Explain:</w:t>
      </w:r>
      <w:r>
        <w:rPr>
          <w:rFonts w:ascii="Arial" w:hAnsi="Arial" w:cs="Arial"/>
          <w:sz w:val="24"/>
          <w:szCs w:val="24"/>
        </w:rPr>
        <w:t xml:space="preserve"> Make the meaning of something clear; relate cause and effect; make the relationships between things evident; provide why and/or how.</w:t>
      </w:r>
    </w:p>
    <w:p w:rsidR="00DF59AC" w:rsidRPr="00FB27DA" w:rsidRDefault="00DF59AC" w:rsidP="0093776D">
      <w:pPr>
        <w:spacing w:after="0"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</w:p>
    <w:p w:rsidR="00FB27DA" w:rsidRPr="00013261" w:rsidRDefault="00D26380" w:rsidP="008310D4">
      <w:pPr>
        <w:spacing w:after="0" w:line="240" w:lineRule="auto"/>
        <w:ind w:left="284" w:right="260"/>
        <w:jc w:val="both"/>
        <w:rPr>
          <w:rFonts w:ascii="Arial" w:hAnsi="Arial" w:cs="Arial"/>
          <w:sz w:val="16"/>
          <w:szCs w:val="16"/>
        </w:rPr>
      </w:pPr>
      <w:r w:rsidRPr="00FB27DA">
        <w:rPr>
          <w:rFonts w:ascii="Arial" w:hAnsi="Arial" w:cs="Arial"/>
          <w:b/>
          <w:sz w:val="24"/>
          <w:szCs w:val="24"/>
          <w:u w:val="single"/>
        </w:rPr>
        <w:t>Address</w:t>
      </w:r>
      <w:r w:rsidRPr="00FB27DA">
        <w:rPr>
          <w:rFonts w:ascii="Arial" w:hAnsi="Arial" w:cs="Arial"/>
          <w:sz w:val="24"/>
          <w:szCs w:val="24"/>
        </w:rPr>
        <w:t xml:space="preserve"> </w:t>
      </w:r>
      <w:r w:rsidR="00D44957">
        <w:rPr>
          <w:rFonts w:ascii="Arial" w:hAnsi="Arial" w:cs="Arial"/>
          <w:sz w:val="24"/>
          <w:szCs w:val="24"/>
        </w:rPr>
        <w:t xml:space="preserve">both </w:t>
      </w:r>
      <w:r w:rsidRPr="00FB27DA">
        <w:rPr>
          <w:rFonts w:ascii="Arial" w:hAnsi="Arial" w:cs="Arial"/>
          <w:sz w:val="24"/>
          <w:szCs w:val="24"/>
        </w:rPr>
        <w:t>the question</w:t>
      </w:r>
      <w:r w:rsidR="00D44957">
        <w:rPr>
          <w:rFonts w:ascii="Arial" w:hAnsi="Arial" w:cs="Arial"/>
          <w:sz w:val="24"/>
          <w:szCs w:val="24"/>
        </w:rPr>
        <w:t>s</w:t>
      </w:r>
      <w:r w:rsidRPr="00FB27DA">
        <w:rPr>
          <w:rFonts w:ascii="Arial" w:hAnsi="Arial" w:cs="Arial"/>
          <w:sz w:val="24"/>
          <w:szCs w:val="24"/>
        </w:rPr>
        <w:t xml:space="preserve"> in </w:t>
      </w:r>
      <w:r w:rsidR="002C4D6A">
        <w:rPr>
          <w:rFonts w:ascii="Arial" w:hAnsi="Arial" w:cs="Arial"/>
          <w:sz w:val="24"/>
          <w:szCs w:val="24"/>
        </w:rPr>
        <w:t>extended response</w:t>
      </w:r>
      <w:r w:rsidRPr="00FB27DA">
        <w:rPr>
          <w:rFonts w:ascii="Arial" w:hAnsi="Arial" w:cs="Arial"/>
          <w:sz w:val="24"/>
          <w:szCs w:val="24"/>
        </w:rPr>
        <w:t xml:space="preserve"> form.</w:t>
      </w:r>
      <w:r w:rsidR="00D40352">
        <w:rPr>
          <w:rFonts w:ascii="Arial" w:hAnsi="Arial" w:cs="Arial"/>
          <w:sz w:val="24"/>
          <w:szCs w:val="24"/>
        </w:rPr>
        <w:t xml:space="preserve"> Remember to use paragraphs.</w:t>
      </w:r>
      <w:r w:rsidR="00E873B8">
        <w:rPr>
          <w:rFonts w:ascii="Arial" w:hAnsi="Arial" w:cs="Arial"/>
          <w:sz w:val="24"/>
          <w:szCs w:val="24"/>
        </w:rPr>
        <w:t xml:space="preserve"> </w:t>
      </w:r>
      <w:r w:rsidR="00FB27DA" w:rsidRPr="00013261">
        <w:rPr>
          <w:rFonts w:ascii="Arial" w:hAnsi="Arial" w:cs="Arial"/>
          <w:b/>
          <w:sz w:val="16"/>
          <w:szCs w:val="16"/>
          <w:u w:val="single"/>
        </w:rPr>
        <w:t>_________________________________________________________________________</w:t>
      </w:r>
      <w:r w:rsidR="00013261">
        <w:rPr>
          <w:rFonts w:ascii="Arial" w:hAnsi="Arial" w:cs="Arial"/>
          <w:b/>
          <w:sz w:val="16"/>
          <w:szCs w:val="16"/>
          <w:u w:val="single"/>
        </w:rPr>
        <w:t>____________________________</w:t>
      </w:r>
      <w:r w:rsidR="00FB27DA" w:rsidRPr="00013261">
        <w:rPr>
          <w:rFonts w:ascii="Arial" w:hAnsi="Arial" w:cs="Arial"/>
          <w:b/>
          <w:sz w:val="16"/>
          <w:szCs w:val="16"/>
          <w:u w:val="single"/>
        </w:rPr>
        <w:t>_</w:t>
      </w:r>
    </w:p>
    <w:p w:rsidR="00735CB9" w:rsidRPr="005D20C9" w:rsidRDefault="005D20C9" w:rsidP="00DF5B7E">
      <w:pPr>
        <w:spacing w:after="0" w:line="240" w:lineRule="auto"/>
        <w:ind w:left="284" w:right="2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FB26A" wp14:editId="490C67D8">
                <wp:simplePos x="0" y="0"/>
                <wp:positionH relativeFrom="column">
                  <wp:posOffset>3221665</wp:posOffset>
                </wp:positionH>
                <wp:positionV relativeFrom="paragraph">
                  <wp:posOffset>12154</wp:posOffset>
                </wp:positionV>
                <wp:extent cx="10633" cy="5231218"/>
                <wp:effectExtent l="0" t="0" r="2794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231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.95pt" to="254.5pt,4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" strokecolor="#4579b8 [3044]"/>
            </w:pict>
          </mc:Fallback>
        </mc:AlternateContent>
      </w:r>
      <w:r w:rsidR="002F3043" w:rsidRPr="002F3043">
        <w:rPr>
          <w:rFonts w:ascii="Arial" w:hAnsi="Arial" w:cs="Arial"/>
          <w:b/>
          <w:sz w:val="24"/>
          <w:szCs w:val="24"/>
          <w:u w:val="single"/>
        </w:rPr>
        <w:t>Plan below</w:t>
      </w:r>
      <w:r w:rsidR="00735CB9" w:rsidRPr="002F3043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4050B3" w:rsidRPr="004050B3" w:rsidRDefault="004050B3" w:rsidP="002F3043">
      <w:pPr>
        <w:pStyle w:val="ListParagraph"/>
        <w:numPr>
          <w:ilvl w:val="0"/>
          <w:numId w:val="10"/>
        </w:numPr>
        <w:spacing w:after="0" w:line="240" w:lineRule="auto"/>
        <w:ind w:right="260"/>
        <w:jc w:val="both"/>
        <w:rPr>
          <w:rFonts w:ascii="Arial" w:hAnsi="Arial" w:cs="Arial"/>
          <w:sz w:val="24"/>
          <w:szCs w:val="24"/>
        </w:rPr>
      </w:pPr>
      <w:r w:rsidRPr="004050B3">
        <w:rPr>
          <w:rFonts w:ascii="Arial" w:hAnsi="Arial" w:cs="Arial"/>
          <w:sz w:val="24"/>
          <w:szCs w:val="24"/>
        </w:rPr>
        <w:t xml:space="preserve">Making reference to </w:t>
      </w:r>
      <w:r w:rsidR="00933F51">
        <w:rPr>
          <w:rFonts w:ascii="Arial" w:hAnsi="Arial" w:cs="Arial"/>
          <w:sz w:val="24"/>
          <w:szCs w:val="24"/>
        </w:rPr>
        <w:t>specific</w:t>
      </w:r>
      <w:r w:rsidRPr="004050B3">
        <w:rPr>
          <w:rFonts w:ascii="Arial" w:hAnsi="Arial" w:cs="Arial"/>
          <w:sz w:val="24"/>
          <w:szCs w:val="24"/>
        </w:rPr>
        <w:t xml:space="preserve"> examples, </w:t>
      </w:r>
      <w:r w:rsidRPr="004050B3">
        <w:rPr>
          <w:rFonts w:ascii="Arial" w:hAnsi="Arial" w:cs="Arial"/>
          <w:sz w:val="24"/>
          <w:szCs w:val="24"/>
        </w:rPr>
        <w:tab/>
      </w:r>
      <w:r w:rsidRPr="004050B3">
        <w:rPr>
          <w:rFonts w:ascii="Arial" w:hAnsi="Arial" w:cs="Arial"/>
          <w:sz w:val="24"/>
          <w:szCs w:val="24"/>
        </w:rPr>
        <w:tab/>
        <w:t>2. Making reference to the data from</w:t>
      </w:r>
    </w:p>
    <w:p w:rsidR="004050B3" w:rsidRPr="004050B3" w:rsidRDefault="004050B3" w:rsidP="002F3043">
      <w:pPr>
        <w:spacing w:after="0"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  <w:proofErr w:type="gramStart"/>
      <w:r w:rsidRPr="004050B3">
        <w:rPr>
          <w:rFonts w:ascii="Arial" w:hAnsi="Arial" w:cs="Arial"/>
          <w:b/>
          <w:sz w:val="24"/>
          <w:szCs w:val="24"/>
          <w:u w:val="single"/>
        </w:rPr>
        <w:t>outline</w:t>
      </w:r>
      <w:proofErr w:type="gramEnd"/>
      <w:r w:rsidRPr="004050B3">
        <w:rPr>
          <w:rFonts w:ascii="Arial" w:hAnsi="Arial" w:cs="Arial"/>
          <w:sz w:val="24"/>
          <w:szCs w:val="24"/>
        </w:rPr>
        <w:t xml:space="preserve"> how Australia benefits from</w:t>
      </w:r>
      <w:r w:rsidRPr="004050B3">
        <w:rPr>
          <w:rFonts w:ascii="Arial" w:hAnsi="Arial" w:cs="Arial"/>
          <w:sz w:val="24"/>
          <w:szCs w:val="24"/>
        </w:rPr>
        <w:tab/>
      </w:r>
      <w:r w:rsidRPr="004050B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050B3">
        <w:rPr>
          <w:rFonts w:ascii="Arial" w:hAnsi="Arial" w:cs="Arial"/>
          <w:sz w:val="24"/>
          <w:szCs w:val="24"/>
        </w:rPr>
        <w:t xml:space="preserve">your </w:t>
      </w:r>
      <w:proofErr w:type="spellStart"/>
      <w:r w:rsidRPr="004050B3">
        <w:rPr>
          <w:rFonts w:ascii="Arial" w:hAnsi="Arial" w:cs="Arial"/>
          <w:sz w:val="24"/>
          <w:szCs w:val="24"/>
        </w:rPr>
        <w:t>Infographic</w:t>
      </w:r>
      <w:proofErr w:type="spellEnd"/>
      <w:r w:rsidRPr="004050B3">
        <w:rPr>
          <w:rFonts w:ascii="Arial" w:hAnsi="Arial" w:cs="Arial"/>
          <w:sz w:val="24"/>
          <w:szCs w:val="24"/>
        </w:rPr>
        <w:t xml:space="preserve">, </w:t>
      </w:r>
      <w:r w:rsidRPr="0064758A">
        <w:rPr>
          <w:rFonts w:ascii="Arial" w:hAnsi="Arial" w:cs="Arial"/>
          <w:b/>
          <w:sz w:val="24"/>
          <w:szCs w:val="24"/>
          <w:u w:val="single"/>
        </w:rPr>
        <w:t>explain</w:t>
      </w:r>
      <w:r w:rsidRPr="004050B3">
        <w:rPr>
          <w:rFonts w:ascii="Arial" w:hAnsi="Arial" w:cs="Arial"/>
          <w:sz w:val="24"/>
          <w:szCs w:val="24"/>
        </w:rPr>
        <w:t xml:space="preserve"> why </w:t>
      </w:r>
    </w:p>
    <w:p w:rsidR="000A15EE" w:rsidRPr="004050B3" w:rsidRDefault="004050B3" w:rsidP="000A15EE">
      <w:pPr>
        <w:spacing w:after="0"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  <w:r w:rsidRPr="004050B3">
        <w:rPr>
          <w:rFonts w:ascii="Arial" w:hAnsi="Arial" w:cs="Arial"/>
          <w:sz w:val="24"/>
          <w:szCs w:val="24"/>
        </w:rPr>
        <w:t>International trade with</w:t>
      </w:r>
      <w:r w:rsidR="000A15EE">
        <w:rPr>
          <w:rFonts w:ascii="Arial" w:hAnsi="Arial" w:cs="Arial"/>
          <w:sz w:val="24"/>
          <w:szCs w:val="24"/>
        </w:rPr>
        <w:t xml:space="preserve"> major trading</w:t>
      </w:r>
      <w:r w:rsidR="000A15EE">
        <w:rPr>
          <w:rFonts w:ascii="Arial" w:hAnsi="Arial" w:cs="Arial"/>
          <w:sz w:val="24"/>
          <w:szCs w:val="24"/>
        </w:rPr>
        <w:tab/>
      </w:r>
      <w:r w:rsidR="000A15EE">
        <w:rPr>
          <w:rFonts w:ascii="Arial" w:hAnsi="Arial" w:cs="Arial"/>
          <w:sz w:val="24"/>
          <w:szCs w:val="24"/>
        </w:rPr>
        <w:tab/>
      </w:r>
      <w:r w:rsidR="000A15EE">
        <w:rPr>
          <w:rFonts w:ascii="Arial" w:hAnsi="Arial" w:cs="Arial"/>
          <w:sz w:val="24"/>
          <w:szCs w:val="24"/>
        </w:rPr>
        <w:tab/>
      </w:r>
      <w:r w:rsidR="000A15EE" w:rsidRPr="004050B3">
        <w:rPr>
          <w:rFonts w:ascii="Arial" w:hAnsi="Arial" w:cs="Arial"/>
          <w:sz w:val="24"/>
          <w:szCs w:val="24"/>
        </w:rPr>
        <w:t xml:space="preserve">Australia is an exporter of resources </w:t>
      </w:r>
    </w:p>
    <w:p w:rsidR="004050B3" w:rsidRPr="004050B3" w:rsidRDefault="000A15EE" w:rsidP="002F3043">
      <w:pPr>
        <w:spacing w:after="0"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partners</w:t>
      </w:r>
      <w:proofErr w:type="gramEnd"/>
      <w:r>
        <w:rPr>
          <w:rFonts w:ascii="Arial" w:hAnsi="Arial" w:cs="Arial"/>
          <w:sz w:val="24"/>
          <w:szCs w:val="24"/>
        </w:rPr>
        <w:t xml:space="preserve"> such as </w:t>
      </w:r>
      <w:r w:rsidRPr="004050B3">
        <w:rPr>
          <w:rFonts w:ascii="Arial" w:hAnsi="Arial" w:cs="Arial"/>
          <w:sz w:val="24"/>
          <w:szCs w:val="24"/>
        </w:rPr>
        <w:t>China.</w:t>
      </w:r>
      <w:r w:rsidRPr="004050B3">
        <w:rPr>
          <w:rFonts w:ascii="Arial" w:hAnsi="Arial" w:cs="Arial"/>
          <w:sz w:val="24"/>
          <w:szCs w:val="24"/>
        </w:rPr>
        <w:tab/>
      </w:r>
      <w:r w:rsidR="004050B3" w:rsidRPr="004050B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44957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an importer of manufactured goods.</w:t>
      </w:r>
    </w:p>
    <w:p w:rsidR="004A10BB" w:rsidRPr="00DA027F" w:rsidRDefault="00D44957" w:rsidP="002F3043">
      <w:pPr>
        <w:spacing w:line="240" w:lineRule="auto"/>
        <w:ind w:left="284" w:right="260"/>
        <w:jc w:val="both"/>
        <w:rPr>
          <w:rFonts w:ascii="Arial" w:hAnsi="Arial" w:cs="Arial"/>
        </w:rPr>
      </w:pPr>
      <w:r w:rsidRPr="00D44957">
        <w:rPr>
          <w:rFonts w:ascii="Arial" w:hAnsi="Arial" w:cs="Arial"/>
          <w:b/>
          <w:sz w:val="24"/>
          <w:szCs w:val="24"/>
        </w:rPr>
        <w:t>(6 marks)</w:t>
      </w:r>
      <w:r w:rsidR="00DA027F" w:rsidRPr="00D44957">
        <w:rPr>
          <w:rFonts w:ascii="Arial" w:hAnsi="Arial" w:cs="Arial"/>
          <w:b/>
        </w:rPr>
        <w:tab/>
      </w:r>
      <w:r w:rsidR="002C4D6A">
        <w:rPr>
          <w:rFonts w:ascii="Arial" w:hAnsi="Arial" w:cs="Arial"/>
          <w:b/>
        </w:rPr>
        <w:t>Minimum: one page response</w:t>
      </w:r>
      <w:r>
        <w:rPr>
          <w:rFonts w:ascii="Arial" w:hAnsi="Arial" w:cs="Arial"/>
          <w:b/>
        </w:rPr>
        <w:t>.</w:t>
      </w:r>
      <w:r w:rsidR="002C4D6A">
        <w:rPr>
          <w:rFonts w:ascii="Arial" w:hAnsi="Arial" w:cs="Arial"/>
          <w:b/>
        </w:rPr>
        <w:tab/>
      </w:r>
      <w:r w:rsidR="002C4D6A">
        <w:rPr>
          <w:rFonts w:ascii="Arial" w:hAnsi="Arial" w:cs="Arial"/>
          <w:b/>
        </w:rPr>
        <w:tab/>
      </w:r>
      <w:r w:rsidR="00DA027F" w:rsidRPr="00933F51">
        <w:rPr>
          <w:rFonts w:ascii="Arial" w:hAnsi="Arial" w:cs="Arial"/>
          <w:b/>
          <w:sz w:val="24"/>
          <w:szCs w:val="24"/>
        </w:rPr>
        <w:t>(8 marks)</w:t>
      </w:r>
      <w:r w:rsidRPr="00D44957">
        <w:rPr>
          <w:rFonts w:ascii="Arial" w:hAnsi="Arial" w:cs="Arial"/>
          <w:b/>
        </w:rPr>
        <w:t xml:space="preserve">  </w:t>
      </w:r>
      <w:r w:rsidR="002C4D6A">
        <w:rPr>
          <w:rFonts w:ascii="Arial" w:hAnsi="Arial" w:cs="Arial"/>
          <w:b/>
        </w:rPr>
        <w:t>Minimum: 2 page response</w:t>
      </w:r>
      <w:r w:rsidRPr="00D44957">
        <w:rPr>
          <w:rFonts w:ascii="Arial" w:hAnsi="Arial" w:cs="Arial"/>
          <w:b/>
        </w:rPr>
        <w:t>.</w:t>
      </w:r>
    </w:p>
    <w:p w:rsidR="008310D4" w:rsidRPr="004A10BB" w:rsidRDefault="008310D4" w:rsidP="004A10BB">
      <w:pPr>
        <w:ind w:left="142"/>
        <w:jc w:val="both"/>
        <w:rPr>
          <w:rFonts w:ascii="Arial" w:hAnsi="Arial" w:cs="Arial"/>
          <w:sz w:val="24"/>
          <w:szCs w:val="24"/>
          <w:u w:val="single"/>
        </w:rPr>
      </w:pPr>
    </w:p>
    <w:p w:rsidR="004A10BB" w:rsidRPr="00FB27DA" w:rsidRDefault="004A10BB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47748C" w:rsidRPr="00FB27DA" w:rsidRDefault="0047748C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47748C" w:rsidRPr="00FB27DA" w:rsidRDefault="0047748C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47748C" w:rsidRPr="00FB27DA" w:rsidRDefault="0047748C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47748C" w:rsidRPr="00FB27DA" w:rsidRDefault="0047748C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47748C" w:rsidRDefault="0047748C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880A11" w:rsidRDefault="00880A11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880A11" w:rsidRDefault="00880A11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A615B" w:rsidRDefault="005A615B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0C9" w:rsidRDefault="005D20C9" w:rsidP="00825E69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</w:p>
    <w:p w:rsidR="00931B4A" w:rsidRDefault="00825E69" w:rsidP="00931B4A">
      <w:pPr>
        <w:spacing w:after="0" w:line="240" w:lineRule="auto"/>
        <w:ind w:left="-142"/>
        <w:jc w:val="both"/>
        <w:rPr>
          <w:rFonts w:ascii="Arial" w:hAnsi="Arial" w:cs="Arial"/>
          <w:sz w:val="24"/>
          <w:szCs w:val="24"/>
        </w:rPr>
      </w:pPr>
      <w:r w:rsidRPr="00931B4A">
        <w:rPr>
          <w:rFonts w:ascii="Arial" w:hAnsi="Arial" w:cs="Arial"/>
          <w:b/>
          <w:sz w:val="24"/>
          <w:szCs w:val="24"/>
        </w:rPr>
        <w:lastRenderedPageBreak/>
        <w:t>QUESTION</w:t>
      </w:r>
      <w:r w:rsidR="00D9738C" w:rsidRPr="00931B4A">
        <w:rPr>
          <w:rFonts w:ascii="Arial" w:hAnsi="Arial" w:cs="Arial"/>
          <w:b/>
          <w:sz w:val="24"/>
          <w:szCs w:val="24"/>
        </w:rPr>
        <w:t xml:space="preserve"> 1:</w:t>
      </w:r>
      <w:r w:rsidR="00D9738C">
        <w:rPr>
          <w:rFonts w:ascii="Arial" w:hAnsi="Arial" w:cs="Arial"/>
          <w:sz w:val="24"/>
          <w:szCs w:val="24"/>
        </w:rPr>
        <w:t xml:space="preserve">  </w:t>
      </w:r>
      <w:r w:rsidR="00A92071" w:rsidRPr="004050B3">
        <w:rPr>
          <w:rFonts w:ascii="Arial" w:hAnsi="Arial" w:cs="Arial"/>
          <w:sz w:val="24"/>
          <w:szCs w:val="24"/>
        </w:rPr>
        <w:t xml:space="preserve">Making reference to </w:t>
      </w:r>
      <w:r w:rsidR="00607ED8">
        <w:rPr>
          <w:rFonts w:ascii="Arial" w:hAnsi="Arial" w:cs="Arial"/>
          <w:sz w:val="24"/>
          <w:szCs w:val="24"/>
        </w:rPr>
        <w:t>specific</w:t>
      </w:r>
      <w:r w:rsidR="00A92071" w:rsidRPr="004050B3">
        <w:rPr>
          <w:rFonts w:ascii="Arial" w:hAnsi="Arial" w:cs="Arial"/>
          <w:sz w:val="24"/>
          <w:szCs w:val="24"/>
        </w:rPr>
        <w:t xml:space="preserve"> examples,</w:t>
      </w:r>
      <w:r w:rsidR="00A92071">
        <w:rPr>
          <w:rFonts w:ascii="Arial" w:hAnsi="Arial" w:cs="Arial"/>
          <w:sz w:val="24"/>
          <w:szCs w:val="24"/>
        </w:rPr>
        <w:t xml:space="preserve"> </w:t>
      </w:r>
      <w:r w:rsidR="00A92071" w:rsidRPr="004050B3">
        <w:rPr>
          <w:rFonts w:ascii="Arial" w:hAnsi="Arial" w:cs="Arial"/>
          <w:b/>
          <w:sz w:val="24"/>
          <w:szCs w:val="24"/>
          <w:u w:val="single"/>
        </w:rPr>
        <w:t>outline</w:t>
      </w:r>
      <w:r w:rsidR="00A92071" w:rsidRPr="004050B3">
        <w:rPr>
          <w:rFonts w:ascii="Arial" w:hAnsi="Arial" w:cs="Arial"/>
          <w:sz w:val="24"/>
          <w:szCs w:val="24"/>
        </w:rPr>
        <w:t xml:space="preserve"> how Australia benefits from</w:t>
      </w:r>
      <w:r w:rsidR="00A92071">
        <w:rPr>
          <w:rFonts w:ascii="Arial" w:hAnsi="Arial" w:cs="Arial"/>
          <w:sz w:val="24"/>
          <w:szCs w:val="24"/>
        </w:rPr>
        <w:t xml:space="preserve"> </w:t>
      </w:r>
      <w:r w:rsidR="00A92071" w:rsidRPr="004050B3">
        <w:rPr>
          <w:rFonts w:ascii="Arial" w:hAnsi="Arial" w:cs="Arial"/>
          <w:sz w:val="24"/>
          <w:szCs w:val="24"/>
        </w:rPr>
        <w:t>Internati</w:t>
      </w:r>
      <w:r w:rsidR="00A92071">
        <w:rPr>
          <w:rFonts w:ascii="Arial" w:hAnsi="Arial" w:cs="Arial"/>
          <w:sz w:val="24"/>
          <w:szCs w:val="24"/>
        </w:rPr>
        <w:t xml:space="preserve">onal trade with </w:t>
      </w:r>
      <w:r w:rsidR="00605BCF">
        <w:rPr>
          <w:rFonts w:ascii="Arial" w:hAnsi="Arial" w:cs="Arial"/>
          <w:sz w:val="24"/>
          <w:szCs w:val="24"/>
        </w:rPr>
        <w:t xml:space="preserve">major trading partners such as </w:t>
      </w:r>
      <w:r w:rsidR="00A92071">
        <w:rPr>
          <w:rFonts w:ascii="Arial" w:hAnsi="Arial" w:cs="Arial"/>
          <w:sz w:val="24"/>
          <w:szCs w:val="24"/>
        </w:rPr>
        <w:t xml:space="preserve">China. </w:t>
      </w:r>
      <w:r w:rsidR="00931B4A">
        <w:rPr>
          <w:rFonts w:ascii="Arial" w:hAnsi="Arial" w:cs="Arial"/>
          <w:sz w:val="24"/>
          <w:szCs w:val="24"/>
        </w:rPr>
        <w:tab/>
      </w:r>
      <w:r w:rsidR="00931B4A">
        <w:rPr>
          <w:rFonts w:ascii="Arial" w:hAnsi="Arial" w:cs="Arial"/>
          <w:sz w:val="24"/>
          <w:szCs w:val="24"/>
        </w:rPr>
        <w:tab/>
      </w:r>
      <w:r w:rsidR="00931B4A">
        <w:rPr>
          <w:rFonts w:ascii="Arial" w:hAnsi="Arial" w:cs="Arial"/>
          <w:sz w:val="24"/>
          <w:szCs w:val="24"/>
        </w:rPr>
        <w:tab/>
      </w:r>
      <w:r w:rsidR="00931B4A">
        <w:rPr>
          <w:rFonts w:ascii="Arial" w:hAnsi="Arial" w:cs="Arial"/>
          <w:sz w:val="24"/>
          <w:szCs w:val="24"/>
        </w:rPr>
        <w:tab/>
      </w:r>
      <w:r w:rsidR="00931B4A">
        <w:rPr>
          <w:rFonts w:ascii="Arial" w:hAnsi="Arial" w:cs="Arial"/>
          <w:sz w:val="24"/>
          <w:szCs w:val="24"/>
        </w:rPr>
        <w:tab/>
      </w:r>
      <w:r w:rsidR="00A92071" w:rsidRPr="00931B4A">
        <w:rPr>
          <w:rFonts w:ascii="Arial" w:hAnsi="Arial" w:cs="Arial"/>
          <w:b/>
          <w:sz w:val="24"/>
          <w:szCs w:val="24"/>
        </w:rPr>
        <w:t>(6 marks)</w:t>
      </w:r>
      <w:r w:rsidR="00931B4A">
        <w:rPr>
          <w:rFonts w:ascii="Arial" w:hAnsi="Arial" w:cs="Arial"/>
          <w:sz w:val="24"/>
          <w:szCs w:val="24"/>
        </w:rPr>
        <w:t xml:space="preserve"> </w:t>
      </w:r>
    </w:p>
    <w:p w:rsidR="00931B4A" w:rsidRPr="003F5790" w:rsidRDefault="00931B4A" w:rsidP="00931B4A">
      <w:pPr>
        <w:spacing w:after="0" w:line="240" w:lineRule="auto"/>
        <w:ind w:left="-142"/>
        <w:jc w:val="both"/>
        <w:rPr>
          <w:rFonts w:ascii="Arial" w:hAnsi="Arial" w:cs="Arial"/>
          <w:i/>
        </w:rPr>
      </w:pPr>
      <w:r w:rsidRPr="003F5790">
        <w:rPr>
          <w:rFonts w:ascii="Arial" w:hAnsi="Arial" w:cs="Arial"/>
          <w:i/>
        </w:rPr>
        <w:t xml:space="preserve">Note: A good answer will include specific examples and refer to the </w:t>
      </w:r>
      <w:proofErr w:type="spellStart"/>
      <w:r w:rsidRPr="003F5790">
        <w:rPr>
          <w:rFonts w:ascii="Arial" w:hAnsi="Arial" w:cs="Arial"/>
          <w:i/>
        </w:rPr>
        <w:t>Infographic</w:t>
      </w:r>
      <w:proofErr w:type="spellEnd"/>
      <w:r w:rsidRPr="003F5790">
        <w:rPr>
          <w:rFonts w:ascii="Arial" w:hAnsi="Arial" w:cs="Arial"/>
          <w:i/>
        </w:rPr>
        <w:t>.</w:t>
      </w:r>
    </w:p>
    <w:p w:rsidR="00B86074" w:rsidRPr="003F5790" w:rsidRDefault="00B86074" w:rsidP="00B86074">
      <w:pPr>
        <w:spacing w:after="0" w:line="240" w:lineRule="auto"/>
        <w:ind w:left="-142"/>
        <w:jc w:val="both"/>
        <w:rPr>
          <w:rFonts w:ascii="Arial" w:hAnsi="Arial" w:cs="Arial"/>
          <w:b/>
        </w:rPr>
      </w:pPr>
      <w:proofErr w:type="gramStart"/>
      <w:r w:rsidRPr="003F5790">
        <w:rPr>
          <w:rFonts w:ascii="Arial" w:hAnsi="Arial" w:cs="Arial"/>
          <w:b/>
        </w:rPr>
        <w:t>Suggested working time 15 minutes.</w:t>
      </w:r>
      <w:proofErr w:type="gramEnd"/>
      <w:r w:rsidRPr="003F5790">
        <w:rPr>
          <w:rFonts w:ascii="Arial" w:hAnsi="Arial" w:cs="Arial"/>
          <w:b/>
        </w:rPr>
        <w:t xml:space="preserve"> </w:t>
      </w:r>
    </w:p>
    <w:p w:rsidR="005A615B" w:rsidRDefault="00A20727" w:rsidP="00825E69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5BCF" w:rsidRDefault="003663A1" w:rsidP="003663A1">
      <w:pPr>
        <w:spacing w:after="0" w:line="240" w:lineRule="auto"/>
        <w:ind w:left="-142"/>
        <w:jc w:val="both"/>
        <w:rPr>
          <w:rFonts w:ascii="Arial" w:hAnsi="Arial" w:cs="Arial"/>
          <w:sz w:val="24"/>
          <w:szCs w:val="24"/>
        </w:rPr>
      </w:pPr>
      <w:r w:rsidRPr="004D6BC4">
        <w:rPr>
          <w:rFonts w:ascii="Arial" w:hAnsi="Arial" w:cs="Arial"/>
          <w:b/>
          <w:sz w:val="24"/>
          <w:szCs w:val="24"/>
        </w:rPr>
        <w:lastRenderedPageBreak/>
        <w:t>QUESTION 2:</w:t>
      </w:r>
      <w:r>
        <w:rPr>
          <w:rFonts w:ascii="Arial" w:hAnsi="Arial" w:cs="Arial"/>
          <w:sz w:val="24"/>
          <w:szCs w:val="24"/>
        </w:rPr>
        <w:t xml:space="preserve"> Making reference to the data from your </w:t>
      </w:r>
      <w:proofErr w:type="spellStart"/>
      <w:r>
        <w:rPr>
          <w:rFonts w:ascii="Arial" w:hAnsi="Arial" w:cs="Arial"/>
          <w:sz w:val="24"/>
          <w:szCs w:val="24"/>
        </w:rPr>
        <w:t>Infographic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DF5B7E">
        <w:rPr>
          <w:rFonts w:ascii="Arial" w:hAnsi="Arial" w:cs="Arial"/>
          <w:b/>
          <w:sz w:val="24"/>
          <w:szCs w:val="24"/>
          <w:u w:val="single"/>
        </w:rPr>
        <w:t>explain</w:t>
      </w:r>
      <w:r>
        <w:rPr>
          <w:rFonts w:ascii="Arial" w:hAnsi="Arial" w:cs="Arial"/>
          <w:sz w:val="24"/>
          <w:szCs w:val="24"/>
        </w:rPr>
        <w:t xml:space="preserve"> why Australia is an exporter of resources and an importer of manufactured goods.</w:t>
      </w:r>
      <w:r w:rsidR="004D6BC4">
        <w:rPr>
          <w:rFonts w:ascii="Arial" w:hAnsi="Arial" w:cs="Arial"/>
          <w:sz w:val="24"/>
          <w:szCs w:val="24"/>
        </w:rPr>
        <w:tab/>
      </w:r>
      <w:r w:rsidR="004D6BC4">
        <w:rPr>
          <w:rFonts w:ascii="Arial" w:hAnsi="Arial" w:cs="Arial"/>
          <w:sz w:val="24"/>
          <w:szCs w:val="24"/>
        </w:rPr>
        <w:tab/>
      </w:r>
      <w:r w:rsidR="004D6BC4">
        <w:rPr>
          <w:rFonts w:ascii="Arial" w:hAnsi="Arial" w:cs="Arial"/>
          <w:sz w:val="24"/>
          <w:szCs w:val="24"/>
        </w:rPr>
        <w:tab/>
      </w:r>
      <w:r w:rsidR="004D6BC4">
        <w:rPr>
          <w:rFonts w:ascii="Arial" w:hAnsi="Arial" w:cs="Arial"/>
          <w:sz w:val="24"/>
          <w:szCs w:val="24"/>
        </w:rPr>
        <w:tab/>
      </w:r>
      <w:r w:rsidR="004D6BC4">
        <w:rPr>
          <w:rFonts w:ascii="Arial" w:hAnsi="Arial" w:cs="Arial"/>
          <w:sz w:val="24"/>
          <w:szCs w:val="24"/>
        </w:rPr>
        <w:tab/>
      </w:r>
      <w:r w:rsidR="004D6BC4" w:rsidRPr="004D6BC4">
        <w:rPr>
          <w:rFonts w:ascii="Arial" w:hAnsi="Arial" w:cs="Arial"/>
          <w:b/>
          <w:sz w:val="24"/>
          <w:szCs w:val="24"/>
        </w:rPr>
        <w:t>(8 marks)</w:t>
      </w:r>
    </w:p>
    <w:p w:rsidR="004D6BC4" w:rsidRPr="003F5790" w:rsidRDefault="004D6BC4" w:rsidP="004D6BC4">
      <w:pPr>
        <w:spacing w:after="0" w:line="240" w:lineRule="auto"/>
        <w:ind w:left="-142"/>
        <w:jc w:val="both"/>
        <w:rPr>
          <w:rFonts w:ascii="Arial" w:hAnsi="Arial" w:cs="Arial"/>
          <w:i/>
        </w:rPr>
      </w:pPr>
      <w:r w:rsidRPr="003F5790">
        <w:rPr>
          <w:rFonts w:ascii="Arial" w:hAnsi="Arial" w:cs="Arial"/>
          <w:i/>
        </w:rPr>
        <w:t xml:space="preserve">Note: A good answer will include specific examples and refer to the </w:t>
      </w:r>
      <w:proofErr w:type="spellStart"/>
      <w:r w:rsidRPr="003F5790">
        <w:rPr>
          <w:rFonts w:ascii="Arial" w:hAnsi="Arial" w:cs="Arial"/>
          <w:i/>
        </w:rPr>
        <w:t>Infographic</w:t>
      </w:r>
      <w:proofErr w:type="spellEnd"/>
      <w:r w:rsidRPr="003F5790">
        <w:rPr>
          <w:rFonts w:ascii="Arial" w:hAnsi="Arial" w:cs="Arial"/>
          <w:i/>
        </w:rPr>
        <w:t>.</w:t>
      </w:r>
    </w:p>
    <w:p w:rsidR="004D6BC4" w:rsidRPr="003F5790" w:rsidRDefault="004D6BC4" w:rsidP="004D6BC4">
      <w:pPr>
        <w:spacing w:after="0" w:line="240" w:lineRule="auto"/>
        <w:ind w:left="-142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Suggested working time 2</w:t>
      </w:r>
      <w:r w:rsidRPr="003F5790">
        <w:rPr>
          <w:rFonts w:ascii="Arial" w:hAnsi="Arial" w:cs="Arial"/>
          <w:b/>
        </w:rPr>
        <w:t>5 minutes.</w:t>
      </w:r>
      <w:proofErr w:type="gramEnd"/>
      <w:r w:rsidRPr="003F5790">
        <w:rPr>
          <w:rFonts w:ascii="Arial" w:hAnsi="Arial" w:cs="Arial"/>
          <w:b/>
        </w:rPr>
        <w:t xml:space="preserve"> </w:t>
      </w:r>
    </w:p>
    <w:p w:rsidR="006F3EEC" w:rsidRDefault="006F3EEC" w:rsidP="006F3EEC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</w:t>
      </w:r>
    </w:p>
    <w:p w:rsidR="006F3EEC" w:rsidRDefault="006F3EEC" w:rsidP="006F3EEC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4824" w:rsidRPr="003D1511" w:rsidRDefault="005A615B" w:rsidP="001902A5">
      <w:pPr>
        <w:rPr>
          <w:rFonts w:ascii="Arial" w:hAnsi="Arial" w:cs="Arial"/>
          <w:b/>
          <w:sz w:val="24"/>
          <w:szCs w:val="24"/>
        </w:rPr>
      </w:pPr>
      <w:r w:rsidRPr="005A615B">
        <w:rPr>
          <w:rFonts w:ascii="Arial" w:hAnsi="Arial" w:cs="Arial"/>
          <w:b/>
          <w:sz w:val="28"/>
          <w:szCs w:val="28"/>
        </w:rPr>
        <w:lastRenderedPageBreak/>
        <w:t xml:space="preserve">                     </w:t>
      </w:r>
      <w:r w:rsidR="003D1511">
        <w:rPr>
          <w:rFonts w:ascii="Arial" w:hAnsi="Arial" w:cs="Arial"/>
          <w:b/>
          <w:sz w:val="24"/>
          <w:szCs w:val="24"/>
          <w:u w:val="single"/>
        </w:rPr>
        <w:t>Spare page</w:t>
      </w:r>
      <w:r w:rsidR="003D1511" w:rsidRPr="003D1511">
        <w:rPr>
          <w:rFonts w:ascii="Arial" w:hAnsi="Arial" w:cs="Arial"/>
          <w:b/>
          <w:sz w:val="24"/>
          <w:szCs w:val="24"/>
        </w:rPr>
        <w:t xml:space="preserve">: </w:t>
      </w:r>
      <w:r w:rsidR="003D1511">
        <w:rPr>
          <w:rFonts w:ascii="Arial" w:hAnsi="Arial" w:cs="Arial"/>
          <w:b/>
          <w:sz w:val="24"/>
          <w:szCs w:val="24"/>
        </w:rPr>
        <w:t>Please label question clearly if you continue on this page.</w:t>
      </w:r>
    </w:p>
    <w:p w:rsidR="008C4824" w:rsidRPr="00FB27DA" w:rsidRDefault="00CC7AE5" w:rsidP="00CC7AE5">
      <w:pPr>
        <w:spacing w:line="480" w:lineRule="auto"/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02A5" w:rsidRPr="00FB27DA" w:rsidRDefault="001902A5" w:rsidP="00AD49A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Assessment 8</w:t>
      </w:r>
      <w:r w:rsidRPr="00FB27DA">
        <w:rPr>
          <w:rFonts w:ascii="Arial" w:hAnsi="Arial" w:cs="Arial"/>
          <w:b/>
          <w:sz w:val="28"/>
          <w:szCs w:val="28"/>
          <w:u w:val="single"/>
        </w:rPr>
        <w:t xml:space="preserve">: Rubric for </w:t>
      </w:r>
      <w:r>
        <w:rPr>
          <w:rFonts w:ascii="Arial" w:hAnsi="Arial" w:cs="Arial"/>
          <w:b/>
          <w:sz w:val="28"/>
          <w:szCs w:val="28"/>
          <w:u w:val="single"/>
        </w:rPr>
        <w:t xml:space="preserve">Validation of </w:t>
      </w:r>
      <w:proofErr w:type="spellStart"/>
      <w:r w:rsidRPr="00FB27DA">
        <w:rPr>
          <w:rFonts w:ascii="Arial" w:hAnsi="Arial" w:cs="Arial"/>
          <w:b/>
          <w:sz w:val="28"/>
          <w:szCs w:val="28"/>
          <w:u w:val="single"/>
        </w:rPr>
        <w:t>Infographic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1843"/>
      </w:tblGrid>
      <w:tr w:rsidR="001902A5" w:rsidRPr="00FB27DA" w:rsidTr="00AD49AA">
        <w:tc>
          <w:tcPr>
            <w:tcW w:w="8330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B27DA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843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FB27DA">
              <w:rPr>
                <w:rFonts w:ascii="Arial" w:hAnsi="Arial" w:cs="Arial"/>
                <w:b/>
                <w:bCs/>
                <w:color w:val="000000"/>
              </w:rPr>
              <w:t>MARKS</w:t>
            </w:r>
          </w:p>
        </w:tc>
      </w:tr>
      <w:tr w:rsidR="001902A5" w:rsidRPr="00FB27DA" w:rsidTr="00AD49AA">
        <w:tc>
          <w:tcPr>
            <w:tcW w:w="10173" w:type="dxa"/>
            <w:gridSpan w:val="2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QUESTION 1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Comprehensively demonstrates an understanding of the benefits of international trade to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Australia.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Outlines at least three potential benefits to Australia of trade with China with reference to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</w:rPr>
              <w:t>relevant</w:t>
            </w:r>
            <w:proofErr w:type="gramEnd"/>
            <w:r>
              <w:rPr>
                <w:rFonts w:ascii="Calibri" w:hAnsi="Calibri" w:cs="Calibri"/>
              </w:rPr>
              <w:t xml:space="preserve"> examples.</w:t>
            </w:r>
          </w:p>
        </w:tc>
        <w:tc>
          <w:tcPr>
            <w:tcW w:w="1843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Pr="00696F6C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696F6C">
              <w:rPr>
                <w:rFonts w:ascii="Arial" w:hAnsi="Arial" w:cs="Arial"/>
                <w:bCs/>
                <w:color w:val="000000"/>
              </w:rPr>
              <w:t>5-6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Briefly demonstrates an understanding of the benefits of international trade to Australia,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importance of trade links with the Asian region and the interdependence between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Australia and its trading partners.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Calibri" w:hAnsi="Calibri" w:cs="Calibri"/>
              </w:rPr>
              <w:t>Explains simply the direction and composition of Australian international trade.</w:t>
            </w:r>
          </w:p>
        </w:tc>
        <w:tc>
          <w:tcPr>
            <w:tcW w:w="1843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Pr="00696F6C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696F6C">
              <w:rPr>
                <w:rFonts w:ascii="Arial" w:hAnsi="Arial" w:cs="Arial"/>
                <w:bCs/>
                <w:color w:val="000000"/>
              </w:rPr>
              <w:t>3-4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Demonstrates a limited or inaccurate understanding of the benefits of international trade to Australia, the importance of trade links with the Asian region and the interdependence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between</w:t>
            </w:r>
            <w:proofErr w:type="gramEnd"/>
            <w:r>
              <w:rPr>
                <w:rFonts w:ascii="Calibri" w:hAnsi="Calibri" w:cs="Calibri"/>
              </w:rPr>
              <w:t xml:space="preserve"> Australia and its trading partners.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Provides a limited explanation of the direction and composition of Australian international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Calibri" w:hAnsi="Calibri" w:cs="Calibri"/>
              </w:rPr>
              <w:t>Trade.</w:t>
            </w:r>
          </w:p>
        </w:tc>
        <w:tc>
          <w:tcPr>
            <w:tcW w:w="1843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</w:p>
          <w:p w:rsidR="001902A5" w:rsidRPr="00696F6C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696F6C">
              <w:rPr>
                <w:rFonts w:ascii="Arial" w:hAnsi="Arial" w:cs="Arial"/>
                <w:bCs/>
                <w:color w:val="000000"/>
              </w:rPr>
              <w:t>1-2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Pr="00B344B0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B344B0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Total</w:t>
            </w:r>
          </w:p>
        </w:tc>
        <w:tc>
          <w:tcPr>
            <w:tcW w:w="1843" w:type="dxa"/>
          </w:tcPr>
          <w:p w:rsidR="001902A5" w:rsidRPr="00B344B0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B344B0">
              <w:rPr>
                <w:rFonts w:ascii="Arial" w:hAnsi="Arial" w:cs="Arial"/>
                <w:b/>
                <w:bCs/>
                <w:color w:val="000000"/>
              </w:rPr>
              <w:t xml:space="preserve">                      /6</w:t>
            </w:r>
          </w:p>
        </w:tc>
      </w:tr>
      <w:tr w:rsidR="001902A5" w:rsidRPr="00FB27DA" w:rsidTr="00AD49AA">
        <w:tc>
          <w:tcPr>
            <w:tcW w:w="10173" w:type="dxa"/>
            <w:gridSpan w:val="2"/>
            <w:shd w:val="clear" w:color="auto" w:fill="C6D9F1" w:themeFill="text2" w:themeFillTint="33"/>
          </w:tcPr>
          <w:p w:rsidR="001902A5" w:rsidRPr="008E7F51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1902A5" w:rsidRPr="00FB27DA" w:rsidTr="00AD49AA">
        <w:tc>
          <w:tcPr>
            <w:tcW w:w="10173" w:type="dxa"/>
            <w:gridSpan w:val="2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QUESTION 2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Comprehensively demonstrates an understanding of the benefits of specialisation and trade.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Explains, with reference to Australian examples and data, that Australia is able to consume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goods and services if it acts in an interdependent, rather than an independent,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manner</w:t>
            </w:r>
            <w:proofErr w:type="gramEnd"/>
            <w:r>
              <w:rPr>
                <w:rFonts w:ascii="Calibri" w:hAnsi="Calibri" w:cs="Calibri"/>
              </w:rPr>
              <w:t>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Makes clear references to the </w:t>
            </w:r>
            <w:proofErr w:type="spellStart"/>
            <w:r>
              <w:rPr>
                <w:rFonts w:ascii="Calibri" w:hAnsi="Calibri" w:cs="Calibri"/>
              </w:rPr>
              <w:t>Infographic</w:t>
            </w:r>
            <w:proofErr w:type="spellEnd"/>
            <w:r>
              <w:rPr>
                <w:rFonts w:ascii="Calibri" w:hAnsi="Calibri" w:cs="Calibri"/>
              </w:rPr>
              <w:t xml:space="preserve"> throughout.</w:t>
            </w:r>
          </w:p>
          <w:p w:rsidR="001902A5" w:rsidRPr="00B2460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Clearly outlines Australia is an exporter of iron ore as it is more efficient at producing it than China and explains at least one reason for this.</w:t>
            </w:r>
          </w:p>
        </w:tc>
        <w:tc>
          <w:tcPr>
            <w:tcW w:w="1843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6-8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Briefly demonstrates the benefits of specialisation and trade.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Attempts to refer to Australian examples and data in outlining that Australia is able to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consume more goods and services if it acts in an interdependent rather than an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independent</w:t>
            </w:r>
            <w:proofErr w:type="gramEnd"/>
            <w:r>
              <w:rPr>
                <w:rFonts w:ascii="Calibri" w:hAnsi="Calibri" w:cs="Calibri"/>
              </w:rPr>
              <w:t xml:space="preserve"> manner.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Makes some reference to the </w:t>
            </w:r>
            <w:proofErr w:type="spellStart"/>
            <w:r>
              <w:rPr>
                <w:rFonts w:ascii="Calibri" w:hAnsi="Calibri" w:cs="Calibri"/>
              </w:rPr>
              <w:t>Infographic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Suggests Australia exports goods and services it can produce efficiently but may not give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Calibri" w:hAnsi="Calibri" w:cs="Calibri"/>
              </w:rPr>
              <w:t>reasons</w:t>
            </w:r>
            <w:proofErr w:type="gramEnd"/>
            <w:r>
              <w:rPr>
                <w:rFonts w:ascii="Calibri" w:hAnsi="Calibri" w:cs="Calibri"/>
              </w:rPr>
              <w:t xml:space="preserve"> for efficiency.</w:t>
            </w:r>
          </w:p>
        </w:tc>
        <w:tc>
          <w:tcPr>
            <w:tcW w:w="1843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3-5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Demonstrates a limited or inaccurate understanding of factors influencing the goods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Australia imports and exports.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Makes limited use of data and/or the </w:t>
            </w:r>
            <w:proofErr w:type="spellStart"/>
            <w:r>
              <w:rPr>
                <w:rFonts w:ascii="Calibri" w:hAnsi="Calibri" w:cs="Calibri"/>
              </w:rPr>
              <w:t>Infographic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Calibri" w:hAnsi="Calibri" w:cs="Calibri"/>
              </w:rPr>
              <w:t>Does not recognise that import and export decisions are linked to efficiency.</w:t>
            </w:r>
          </w:p>
        </w:tc>
        <w:tc>
          <w:tcPr>
            <w:tcW w:w="1843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1-2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Pr="00B344B0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B344B0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Total</w:t>
            </w:r>
          </w:p>
        </w:tc>
        <w:tc>
          <w:tcPr>
            <w:tcW w:w="1843" w:type="dxa"/>
          </w:tcPr>
          <w:p w:rsidR="001902A5" w:rsidRPr="00B344B0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344B0">
              <w:rPr>
                <w:rFonts w:ascii="Arial" w:hAnsi="Arial" w:cs="Arial"/>
                <w:b/>
                <w:bCs/>
                <w:color w:val="000000"/>
              </w:rPr>
              <w:t xml:space="preserve">                    </w:t>
            </w:r>
            <w:r>
              <w:rPr>
                <w:rFonts w:ascii="Arial" w:hAnsi="Arial" w:cs="Arial"/>
                <w:b/>
                <w:bCs/>
                <w:color w:val="000000"/>
              </w:rPr>
              <w:t>/8</w:t>
            </w:r>
          </w:p>
        </w:tc>
      </w:tr>
      <w:tr w:rsidR="001902A5" w:rsidRPr="00FB27DA" w:rsidTr="00AD49AA">
        <w:tc>
          <w:tcPr>
            <w:tcW w:w="10173" w:type="dxa"/>
            <w:gridSpan w:val="2"/>
          </w:tcPr>
          <w:p w:rsidR="001902A5" w:rsidRPr="00D9738C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                                                                                                           </w:t>
            </w:r>
          </w:p>
          <w:p w:rsidR="001902A5" w:rsidRPr="00B344B0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                                                                                                                 </w:t>
            </w:r>
            <w:r w:rsidRPr="00D9738C">
              <w:rPr>
                <w:rFonts w:ascii="Arial" w:hAnsi="Arial" w:cs="Arial"/>
                <w:b/>
                <w:bCs/>
                <w:color w:val="000000"/>
              </w:rPr>
              <w:t xml:space="preserve">TOTAL:     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          </w:t>
            </w:r>
            <w:r w:rsidRPr="00D9738C">
              <w:rPr>
                <w:rFonts w:ascii="Arial" w:hAnsi="Arial" w:cs="Arial"/>
                <w:b/>
                <w:bCs/>
                <w:color w:val="000000"/>
              </w:rPr>
              <w:t>/14</w:t>
            </w:r>
          </w:p>
        </w:tc>
      </w:tr>
    </w:tbl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82E43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  <w:u w:val="single"/>
        </w:rPr>
        <w:t>COMMENT:</w:t>
      </w:r>
    </w:p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02A5" w:rsidRPr="00FB27DA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82E43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TO IMPROVE: </w:t>
      </w:r>
    </w:p>
    <w:p w:rsidR="008C4824" w:rsidRPr="00FB27DA" w:rsidRDefault="008C4824" w:rsidP="001902A5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72EE3" w:rsidRPr="00FB27DA" w:rsidRDefault="00172EE3" w:rsidP="00172E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C4824" w:rsidRPr="00FB27DA" w:rsidRDefault="001902A5" w:rsidP="00172E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172EE3" w:rsidRPr="00FB27DA" w:rsidRDefault="00172EE3" w:rsidP="00FC56B3">
      <w:pPr>
        <w:spacing w:line="600" w:lineRule="auto"/>
        <w:ind w:left="-426"/>
        <w:jc w:val="both"/>
        <w:rPr>
          <w:rFonts w:ascii="Arial" w:hAnsi="Arial" w:cs="Arial"/>
          <w:b/>
          <w:u w:val="single"/>
        </w:rPr>
      </w:pPr>
    </w:p>
    <w:sectPr w:rsidR="00172EE3" w:rsidRPr="00FB27DA" w:rsidSect="004050B3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9AA" w:rsidRDefault="00AD49AA" w:rsidP="001126E8">
      <w:pPr>
        <w:spacing w:after="0" w:line="240" w:lineRule="auto"/>
      </w:pPr>
      <w:r>
        <w:separator/>
      </w:r>
    </w:p>
  </w:endnote>
  <w:endnote w:type="continuationSeparator" w:id="0">
    <w:p w:rsidR="00AD49AA" w:rsidRDefault="00AD49AA" w:rsidP="0011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02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49AA" w:rsidRDefault="00AD49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88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D49AA" w:rsidRDefault="00AD4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9AA" w:rsidRDefault="00AD49AA" w:rsidP="001126E8">
      <w:pPr>
        <w:spacing w:after="0" w:line="240" w:lineRule="auto"/>
      </w:pPr>
      <w:r>
        <w:separator/>
      </w:r>
    </w:p>
  </w:footnote>
  <w:footnote w:type="continuationSeparator" w:id="0">
    <w:p w:rsidR="00AD49AA" w:rsidRDefault="00AD49AA" w:rsidP="0011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D4F"/>
    <w:multiLevelType w:val="hybridMultilevel"/>
    <w:tmpl w:val="870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B6278"/>
    <w:multiLevelType w:val="hybridMultilevel"/>
    <w:tmpl w:val="CC521B0A"/>
    <w:lvl w:ilvl="0" w:tplc="1B54E45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410F252A"/>
    <w:multiLevelType w:val="hybridMultilevel"/>
    <w:tmpl w:val="A406024C"/>
    <w:lvl w:ilvl="0" w:tplc="21121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B3B48"/>
    <w:multiLevelType w:val="hybridMultilevel"/>
    <w:tmpl w:val="1ED88D56"/>
    <w:lvl w:ilvl="0" w:tplc="7B62F4C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4F1E6A5A"/>
    <w:multiLevelType w:val="hybridMultilevel"/>
    <w:tmpl w:val="76062E04"/>
    <w:lvl w:ilvl="0" w:tplc="ADF04FF4">
      <w:numFmt w:val="bullet"/>
      <w:lvlText w:val=""/>
      <w:lvlJc w:val="left"/>
      <w:pPr>
        <w:ind w:left="144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992CC6"/>
    <w:multiLevelType w:val="hybridMultilevel"/>
    <w:tmpl w:val="D9D42E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48540E"/>
    <w:multiLevelType w:val="hybridMultilevel"/>
    <w:tmpl w:val="E576A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074BB"/>
    <w:multiLevelType w:val="hybridMultilevel"/>
    <w:tmpl w:val="E898C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D5339"/>
    <w:multiLevelType w:val="hybridMultilevel"/>
    <w:tmpl w:val="A2C4A190"/>
    <w:lvl w:ilvl="0" w:tplc="ADF04FF4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E0C35"/>
    <w:multiLevelType w:val="hybridMultilevel"/>
    <w:tmpl w:val="DE1ED9CE"/>
    <w:lvl w:ilvl="0" w:tplc="F74846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D3"/>
    <w:rsid w:val="0000669B"/>
    <w:rsid w:val="00013261"/>
    <w:rsid w:val="000175CA"/>
    <w:rsid w:val="00020945"/>
    <w:rsid w:val="00025E7F"/>
    <w:rsid w:val="00033367"/>
    <w:rsid w:val="00033BEE"/>
    <w:rsid w:val="00034FE1"/>
    <w:rsid w:val="00040831"/>
    <w:rsid w:val="000779B4"/>
    <w:rsid w:val="000970A7"/>
    <w:rsid w:val="000A15EE"/>
    <w:rsid w:val="000A5C9A"/>
    <w:rsid w:val="000B373C"/>
    <w:rsid w:val="000C3721"/>
    <w:rsid w:val="000C548D"/>
    <w:rsid w:val="000C77FB"/>
    <w:rsid w:val="001050FB"/>
    <w:rsid w:val="001126E8"/>
    <w:rsid w:val="0012692D"/>
    <w:rsid w:val="00141A3F"/>
    <w:rsid w:val="001517E8"/>
    <w:rsid w:val="00157A61"/>
    <w:rsid w:val="00172EE3"/>
    <w:rsid w:val="00185378"/>
    <w:rsid w:val="001902A5"/>
    <w:rsid w:val="00196C35"/>
    <w:rsid w:val="001E2930"/>
    <w:rsid w:val="001E488F"/>
    <w:rsid w:val="001F4B08"/>
    <w:rsid w:val="00200129"/>
    <w:rsid w:val="00231749"/>
    <w:rsid w:val="00231789"/>
    <w:rsid w:val="00235386"/>
    <w:rsid w:val="0026133F"/>
    <w:rsid w:val="00265984"/>
    <w:rsid w:val="0027614C"/>
    <w:rsid w:val="002827CA"/>
    <w:rsid w:val="00284EB3"/>
    <w:rsid w:val="002865CC"/>
    <w:rsid w:val="00297653"/>
    <w:rsid w:val="002B57BB"/>
    <w:rsid w:val="002C1FEF"/>
    <w:rsid w:val="002C4D6A"/>
    <w:rsid w:val="002D11D4"/>
    <w:rsid w:val="002D3496"/>
    <w:rsid w:val="002E4390"/>
    <w:rsid w:val="002F3043"/>
    <w:rsid w:val="00302001"/>
    <w:rsid w:val="00302FBA"/>
    <w:rsid w:val="003404D5"/>
    <w:rsid w:val="003454A2"/>
    <w:rsid w:val="00347B81"/>
    <w:rsid w:val="0035068C"/>
    <w:rsid w:val="003516E7"/>
    <w:rsid w:val="003663A1"/>
    <w:rsid w:val="00367A33"/>
    <w:rsid w:val="00382E43"/>
    <w:rsid w:val="00396DB6"/>
    <w:rsid w:val="003A25CA"/>
    <w:rsid w:val="003A4B51"/>
    <w:rsid w:val="003C2723"/>
    <w:rsid w:val="003C7E9E"/>
    <w:rsid w:val="003D1511"/>
    <w:rsid w:val="003D274A"/>
    <w:rsid w:val="003D3D77"/>
    <w:rsid w:val="003E63CD"/>
    <w:rsid w:val="003E7A31"/>
    <w:rsid w:val="003F239C"/>
    <w:rsid w:val="003F38AB"/>
    <w:rsid w:val="003F5790"/>
    <w:rsid w:val="0040143D"/>
    <w:rsid w:val="00404E3C"/>
    <w:rsid w:val="004050B3"/>
    <w:rsid w:val="0041511A"/>
    <w:rsid w:val="00420266"/>
    <w:rsid w:val="00422DEC"/>
    <w:rsid w:val="00423528"/>
    <w:rsid w:val="00435C36"/>
    <w:rsid w:val="00443E54"/>
    <w:rsid w:val="00446E18"/>
    <w:rsid w:val="0045207B"/>
    <w:rsid w:val="00456265"/>
    <w:rsid w:val="0047748C"/>
    <w:rsid w:val="00482C7B"/>
    <w:rsid w:val="004A10BB"/>
    <w:rsid w:val="004A42EF"/>
    <w:rsid w:val="004A56E6"/>
    <w:rsid w:val="004C64A4"/>
    <w:rsid w:val="004D6BC4"/>
    <w:rsid w:val="004F6B56"/>
    <w:rsid w:val="00510647"/>
    <w:rsid w:val="00520F49"/>
    <w:rsid w:val="00522114"/>
    <w:rsid w:val="00527501"/>
    <w:rsid w:val="0056601C"/>
    <w:rsid w:val="005739A4"/>
    <w:rsid w:val="00593EEA"/>
    <w:rsid w:val="005A2FC8"/>
    <w:rsid w:val="005A5009"/>
    <w:rsid w:val="005A615B"/>
    <w:rsid w:val="005C41B6"/>
    <w:rsid w:val="005C4DF2"/>
    <w:rsid w:val="005C50E2"/>
    <w:rsid w:val="005D20C9"/>
    <w:rsid w:val="005E12FE"/>
    <w:rsid w:val="005E4E06"/>
    <w:rsid w:val="00605BCF"/>
    <w:rsid w:val="00607ED8"/>
    <w:rsid w:val="00615297"/>
    <w:rsid w:val="00627B06"/>
    <w:rsid w:val="0064758A"/>
    <w:rsid w:val="00650203"/>
    <w:rsid w:val="00650E66"/>
    <w:rsid w:val="00654682"/>
    <w:rsid w:val="0066138D"/>
    <w:rsid w:val="00663550"/>
    <w:rsid w:val="00673F2C"/>
    <w:rsid w:val="00696045"/>
    <w:rsid w:val="00696F6C"/>
    <w:rsid w:val="006B1A15"/>
    <w:rsid w:val="006C4A1F"/>
    <w:rsid w:val="006D710F"/>
    <w:rsid w:val="006E554E"/>
    <w:rsid w:val="006E5FCD"/>
    <w:rsid w:val="006F3EEC"/>
    <w:rsid w:val="00704A14"/>
    <w:rsid w:val="00707863"/>
    <w:rsid w:val="007117FC"/>
    <w:rsid w:val="0072144C"/>
    <w:rsid w:val="00722072"/>
    <w:rsid w:val="00735CB9"/>
    <w:rsid w:val="00750271"/>
    <w:rsid w:val="00753645"/>
    <w:rsid w:val="007555A9"/>
    <w:rsid w:val="007633ED"/>
    <w:rsid w:val="0076529C"/>
    <w:rsid w:val="00767A55"/>
    <w:rsid w:val="007B74DC"/>
    <w:rsid w:val="007C6475"/>
    <w:rsid w:val="007E54CC"/>
    <w:rsid w:val="0080722A"/>
    <w:rsid w:val="00807C7C"/>
    <w:rsid w:val="00825E69"/>
    <w:rsid w:val="008310D4"/>
    <w:rsid w:val="00836782"/>
    <w:rsid w:val="00837668"/>
    <w:rsid w:val="008420A4"/>
    <w:rsid w:val="008641CB"/>
    <w:rsid w:val="0086715F"/>
    <w:rsid w:val="0087184A"/>
    <w:rsid w:val="00880A11"/>
    <w:rsid w:val="008C4824"/>
    <w:rsid w:val="008D35A5"/>
    <w:rsid w:val="008E3141"/>
    <w:rsid w:val="008E5384"/>
    <w:rsid w:val="008E7F51"/>
    <w:rsid w:val="008F6F07"/>
    <w:rsid w:val="00920B08"/>
    <w:rsid w:val="00920C4D"/>
    <w:rsid w:val="009233CD"/>
    <w:rsid w:val="00927ADE"/>
    <w:rsid w:val="00931B4A"/>
    <w:rsid w:val="00933F51"/>
    <w:rsid w:val="0093776D"/>
    <w:rsid w:val="009750AC"/>
    <w:rsid w:val="009816EF"/>
    <w:rsid w:val="0098214C"/>
    <w:rsid w:val="009B6C56"/>
    <w:rsid w:val="009C62C8"/>
    <w:rsid w:val="009D08CB"/>
    <w:rsid w:val="009F2BC7"/>
    <w:rsid w:val="00A0089A"/>
    <w:rsid w:val="00A20727"/>
    <w:rsid w:val="00A23A47"/>
    <w:rsid w:val="00A304FE"/>
    <w:rsid w:val="00A561E5"/>
    <w:rsid w:val="00A57A2D"/>
    <w:rsid w:val="00A720A8"/>
    <w:rsid w:val="00A74D0B"/>
    <w:rsid w:val="00A83168"/>
    <w:rsid w:val="00A84AAC"/>
    <w:rsid w:val="00A92071"/>
    <w:rsid w:val="00A92A23"/>
    <w:rsid w:val="00AA10B7"/>
    <w:rsid w:val="00AC585B"/>
    <w:rsid w:val="00AC712F"/>
    <w:rsid w:val="00AC7439"/>
    <w:rsid w:val="00AD49AA"/>
    <w:rsid w:val="00B13BA3"/>
    <w:rsid w:val="00B24605"/>
    <w:rsid w:val="00B33106"/>
    <w:rsid w:val="00B344B0"/>
    <w:rsid w:val="00B351EB"/>
    <w:rsid w:val="00B379A5"/>
    <w:rsid w:val="00B6217F"/>
    <w:rsid w:val="00B75A72"/>
    <w:rsid w:val="00B86074"/>
    <w:rsid w:val="00B86ACA"/>
    <w:rsid w:val="00B90BDE"/>
    <w:rsid w:val="00B913C0"/>
    <w:rsid w:val="00B978EF"/>
    <w:rsid w:val="00BF132F"/>
    <w:rsid w:val="00BF5E06"/>
    <w:rsid w:val="00C001A0"/>
    <w:rsid w:val="00C12019"/>
    <w:rsid w:val="00C1656B"/>
    <w:rsid w:val="00C21D9C"/>
    <w:rsid w:val="00C349BD"/>
    <w:rsid w:val="00C41F42"/>
    <w:rsid w:val="00C552BD"/>
    <w:rsid w:val="00C55D9E"/>
    <w:rsid w:val="00C86DFC"/>
    <w:rsid w:val="00CA26A4"/>
    <w:rsid w:val="00CA5A53"/>
    <w:rsid w:val="00CB2926"/>
    <w:rsid w:val="00CC7AE5"/>
    <w:rsid w:val="00CD3D70"/>
    <w:rsid w:val="00CF18D6"/>
    <w:rsid w:val="00D10B94"/>
    <w:rsid w:val="00D13AA2"/>
    <w:rsid w:val="00D26380"/>
    <w:rsid w:val="00D30887"/>
    <w:rsid w:val="00D40352"/>
    <w:rsid w:val="00D44957"/>
    <w:rsid w:val="00D54225"/>
    <w:rsid w:val="00D65876"/>
    <w:rsid w:val="00D75675"/>
    <w:rsid w:val="00D82AE7"/>
    <w:rsid w:val="00D843C7"/>
    <w:rsid w:val="00D91112"/>
    <w:rsid w:val="00D9738C"/>
    <w:rsid w:val="00DA027F"/>
    <w:rsid w:val="00DA7D5E"/>
    <w:rsid w:val="00DD3030"/>
    <w:rsid w:val="00DE284E"/>
    <w:rsid w:val="00DF0A4A"/>
    <w:rsid w:val="00DF2B9B"/>
    <w:rsid w:val="00DF59AC"/>
    <w:rsid w:val="00DF5B7E"/>
    <w:rsid w:val="00E3175A"/>
    <w:rsid w:val="00E42E7A"/>
    <w:rsid w:val="00E47276"/>
    <w:rsid w:val="00E51ED4"/>
    <w:rsid w:val="00E704D3"/>
    <w:rsid w:val="00E7160E"/>
    <w:rsid w:val="00E7176D"/>
    <w:rsid w:val="00E7299F"/>
    <w:rsid w:val="00E8002F"/>
    <w:rsid w:val="00E873B8"/>
    <w:rsid w:val="00E87C73"/>
    <w:rsid w:val="00EA4796"/>
    <w:rsid w:val="00EB6FD8"/>
    <w:rsid w:val="00EC7336"/>
    <w:rsid w:val="00EE1F57"/>
    <w:rsid w:val="00EE68B0"/>
    <w:rsid w:val="00F035C3"/>
    <w:rsid w:val="00F036A8"/>
    <w:rsid w:val="00F128A4"/>
    <w:rsid w:val="00F23F98"/>
    <w:rsid w:val="00F34C4D"/>
    <w:rsid w:val="00F54EE5"/>
    <w:rsid w:val="00F616E4"/>
    <w:rsid w:val="00F77B06"/>
    <w:rsid w:val="00F823EF"/>
    <w:rsid w:val="00F9209C"/>
    <w:rsid w:val="00FB0164"/>
    <w:rsid w:val="00FB1E21"/>
    <w:rsid w:val="00FB27DA"/>
    <w:rsid w:val="00FB5CF1"/>
    <w:rsid w:val="00FC56B3"/>
    <w:rsid w:val="00FD485C"/>
    <w:rsid w:val="00FD5AF2"/>
    <w:rsid w:val="00FE6674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97878-AEDF-4FF0-965C-ACD7064E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6B1D891C</Template>
  <TotalTime>651</TotalTime>
  <Pages>7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ALLENBY Rebecca</cp:lastModifiedBy>
  <cp:revision>83</cp:revision>
  <cp:lastPrinted>2017-10-26T10:48:00Z</cp:lastPrinted>
  <dcterms:created xsi:type="dcterms:W3CDTF">2017-10-12T07:18:00Z</dcterms:created>
  <dcterms:modified xsi:type="dcterms:W3CDTF">2017-10-27T01:39:00Z</dcterms:modified>
</cp:coreProperties>
</file>