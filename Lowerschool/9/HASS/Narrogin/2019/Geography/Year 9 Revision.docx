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E43" w:rsidRPr="000678DF" w:rsidRDefault="00BF3C42" w:rsidP="000678DF">
      <w:pPr>
        <w:jc w:val="center"/>
        <w:rPr>
          <w:b/>
          <w:sz w:val="36"/>
        </w:rPr>
      </w:pPr>
      <w:r w:rsidRPr="000678DF">
        <w:rPr>
          <w:b/>
          <w:sz w:val="36"/>
        </w:rPr>
        <w:t>Year 9 Revision</w:t>
      </w:r>
    </w:p>
    <w:p w:rsidR="00BF3C42" w:rsidRPr="000678DF" w:rsidRDefault="00BF3C42" w:rsidP="000678DF">
      <w:pPr>
        <w:jc w:val="center"/>
        <w:rPr>
          <w:sz w:val="36"/>
        </w:rPr>
      </w:pPr>
      <w:r w:rsidRPr="000678DF">
        <w:rPr>
          <w:sz w:val="36"/>
        </w:rPr>
        <w:t>Biomes and Food Security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Revise SPICESS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bookmarkStart w:id="0" w:name="_GoBack"/>
      <w:bookmarkEnd w:id="0"/>
      <w:r w:rsidRPr="000678DF">
        <w:rPr>
          <w:sz w:val="28"/>
        </w:rPr>
        <w:t>Outline what a biome is and provide an example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Revise food security (definition)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List ways we can improve food security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List 3 causes of food shortages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 xml:space="preserve">Outline </w:t>
      </w:r>
      <w:r w:rsidR="000678DF" w:rsidRPr="000678DF">
        <w:rPr>
          <w:sz w:val="28"/>
        </w:rPr>
        <w:t>some advancements in Commercial Agriculture that have led to improvements in food production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Describe what a developed country is and provide examples</w:t>
      </w:r>
    </w:p>
    <w:p w:rsidR="00BF3C42" w:rsidRPr="000678DF" w:rsidRDefault="00BF3C42" w:rsidP="00BF3C42">
      <w:pPr>
        <w:pStyle w:val="ListParagraph"/>
        <w:numPr>
          <w:ilvl w:val="0"/>
          <w:numId w:val="1"/>
        </w:numPr>
        <w:rPr>
          <w:sz w:val="28"/>
        </w:rPr>
      </w:pPr>
      <w:r w:rsidRPr="000678DF">
        <w:rPr>
          <w:sz w:val="28"/>
        </w:rPr>
        <w:t>Describe what a developing country is and provide an example</w:t>
      </w:r>
    </w:p>
    <w:p w:rsidR="00BF3C42" w:rsidRPr="000678DF" w:rsidRDefault="00BF3C42" w:rsidP="00BF3C42">
      <w:pPr>
        <w:ind w:left="360"/>
        <w:rPr>
          <w:i/>
          <w:sz w:val="28"/>
        </w:rPr>
      </w:pPr>
      <w:r w:rsidRPr="000678DF">
        <w:rPr>
          <w:i/>
          <w:sz w:val="28"/>
        </w:rPr>
        <w:t>There’s growing investment in agriculture around the world to feed an expected population of 9 billion by 2050. But as emerging economies grow in Africa and Asia, consumers in those regions are switching to a more western diet. It’s a diet many blame for obesity, as well as diabetes and cardiovascular disease. However, many others say that people have a choice as to what to eat. They don’t have to buy foods rich in fat and sugar.</w:t>
      </w:r>
    </w:p>
    <w:p w:rsidR="00BF3C42" w:rsidRPr="000678DF" w:rsidRDefault="000678DF" w:rsidP="00BF3C42">
      <w:pPr>
        <w:ind w:left="360"/>
        <w:rPr>
          <w:sz w:val="28"/>
        </w:rPr>
      </w:pPr>
      <w:r>
        <w:rPr>
          <w:noProof/>
          <w:lang w:eastAsia="en-A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639528</wp:posOffset>
            </wp:positionH>
            <wp:positionV relativeFrom="paragraph">
              <wp:posOffset>514571</wp:posOffset>
            </wp:positionV>
            <wp:extent cx="5716905" cy="4055110"/>
            <wp:effectExtent l="0" t="0" r="0" b="2540"/>
            <wp:wrapTight wrapText="bothSides">
              <wp:wrapPolygon edited="0">
                <wp:start x="0" y="0"/>
                <wp:lineTo x="0" y="21512"/>
                <wp:lineTo x="21521" y="21512"/>
                <wp:lineTo x="21521" y="0"/>
                <wp:lineTo x="0" y="0"/>
              </wp:wrapPolygon>
            </wp:wrapTight>
            <wp:docPr id="1" name="Picture 1" descr="Image result for david granlund  east africa famine cartoon food 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avid granlund  east africa famine cartoon food secur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05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3C42" w:rsidRPr="000678DF">
        <w:rPr>
          <w:sz w:val="28"/>
        </w:rPr>
        <w:t>Referring to the source below, outline the message of the cartoon. For example, what is it saying about food security and the problems with world is facing?</w:t>
      </w:r>
    </w:p>
    <w:p w:rsidR="00BF3C42" w:rsidRDefault="00BF3C42" w:rsidP="00BF3C42">
      <w:pPr>
        <w:ind w:left="360"/>
      </w:pPr>
    </w:p>
    <w:p w:rsidR="00BF3C42" w:rsidRDefault="00BF3C42" w:rsidP="00BF3C42">
      <w:pPr>
        <w:pStyle w:val="ListParagraph"/>
      </w:pPr>
    </w:p>
    <w:sectPr w:rsidR="00BF3C42" w:rsidSect="0053293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5D0929"/>
    <w:multiLevelType w:val="hybridMultilevel"/>
    <w:tmpl w:val="41561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C42"/>
    <w:rsid w:val="000678DF"/>
    <w:rsid w:val="004B0CDD"/>
    <w:rsid w:val="00532933"/>
    <w:rsid w:val="00691E43"/>
    <w:rsid w:val="00BF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8855C-0B53-42D5-9E26-6E69E587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C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CB27EB41</Template>
  <TotalTime>0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Donavon</dc:creator>
  <cp:keywords/>
  <dc:description/>
  <cp:lastModifiedBy>DONAVON Rebecca [Narrogin Senior High School]</cp:lastModifiedBy>
  <cp:revision>2</cp:revision>
  <dcterms:created xsi:type="dcterms:W3CDTF">2019-03-11T06:40:00Z</dcterms:created>
  <dcterms:modified xsi:type="dcterms:W3CDTF">2019-03-11T06:40:00Z</dcterms:modified>
</cp:coreProperties>
</file>