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514" w:rsidRPr="00F2366E" w:rsidRDefault="002C775B" w:rsidP="00BC3514">
      <w:pPr>
        <w:rPr>
          <w:rFonts w:ascii="Arial" w:hAnsi="Arial" w:cs="Arial"/>
          <w:sz w:val="32"/>
          <w:szCs w:val="32"/>
        </w:rPr>
      </w:pPr>
      <w:r w:rsidRPr="00F2366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E6ACF" wp14:editId="2BC466CF">
                <wp:simplePos x="0" y="0"/>
                <wp:positionH relativeFrom="margin">
                  <wp:posOffset>1094105</wp:posOffset>
                </wp:positionH>
                <wp:positionV relativeFrom="page">
                  <wp:posOffset>792258</wp:posOffset>
                </wp:positionV>
                <wp:extent cx="4457700" cy="721360"/>
                <wp:effectExtent l="19050" t="19050" r="19050" b="2159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0" cy="721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 cap="flat" cmpd="tri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02E8E" w:rsidRPr="00A95CF7" w:rsidRDefault="00D02E8E" w:rsidP="00BC351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95CF7">
                              <w:t xml:space="preserve">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My Target: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____ /   or ______ %   Complete on the day of the test     </w:t>
                            </w:r>
                          </w:p>
                          <w:p w:rsidR="00D02E8E" w:rsidRPr="00A95CF7" w:rsidRDefault="00D02E8E" w:rsidP="00BC351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E6ACF" id="Rectangle 3" o:spid="_x0000_s1026" style="position:absolute;margin-left:86.15pt;margin-top:62.4pt;width:351pt;height:56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" fillcolor="#f2f2f2 [3052]" strokecolor="black [3213]" strokeweight="3pt">
                <v:stroke linestyle="thickBetweenThin"/>
                <v:path arrowok="t"/>
                <v:textbox>
                  <w:txbxContent>
                    <w:p w:rsidR="00D02E8E" w:rsidRPr="00A95CF7" w:rsidRDefault="00D02E8E" w:rsidP="00BC3514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A95CF7">
                        <w:t xml:space="preserve">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My Target: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____ /   or ______ %   Complete on the day of the test     </w:t>
                      </w:r>
                    </w:p>
                    <w:p w:rsidR="00D02E8E" w:rsidRPr="00A95CF7" w:rsidRDefault="00D02E8E" w:rsidP="00BC3514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 xml:space="preserve">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sym w:font="Wingdings 2" w:char="F03C"/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 xml:space="preserve">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sym w:font="Wingdings 2" w:char="F03D"/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    (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BC3514" w:rsidRPr="00F2366E">
        <w:rPr>
          <w:rFonts w:ascii="Arial" w:hAnsi="Arial" w:cs="Arial"/>
          <w:i/>
          <w:noProof/>
          <w:sz w:val="32"/>
          <w:szCs w:val="32"/>
          <w:lang w:eastAsia="en-AU"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 wp14:anchorId="70E4461A" wp14:editId="00625321">
                <wp:simplePos x="0" y="0"/>
                <wp:positionH relativeFrom="column">
                  <wp:posOffset>5944870</wp:posOffset>
                </wp:positionH>
                <wp:positionV relativeFrom="paragraph">
                  <wp:posOffset>-207645</wp:posOffset>
                </wp:positionV>
                <wp:extent cx="847090" cy="887104"/>
                <wp:effectExtent l="0" t="0" r="10160" b="273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090" cy="8871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E8E" w:rsidRPr="00DC66F4" w:rsidRDefault="00D02E8E" w:rsidP="00BC3514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D02E8E" w:rsidRPr="008D299E" w:rsidRDefault="002C775B" w:rsidP="00BC3514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299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3</w:t>
                            </w:r>
                            <w:r w:rsidR="00BB6ED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446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68.1pt;margin-top:-16.35pt;width:66.7pt;height:69.85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">
                <v:textbox>
                  <w:txbxContent>
                    <w:p w:rsidR="00D02E8E" w:rsidRPr="00DC66F4" w:rsidRDefault="00D02E8E" w:rsidP="00BC3514">
                      <w:pPr>
                        <w:pBdr>
                          <w:bottom w:val="single" w:sz="12" w:space="1" w:color="auto"/>
                        </w:pBdr>
                        <w:rPr>
                          <w:sz w:val="40"/>
                          <w:szCs w:val="40"/>
                        </w:rPr>
                      </w:pPr>
                    </w:p>
                    <w:p w:rsidR="00D02E8E" w:rsidRPr="008D299E" w:rsidRDefault="002C775B" w:rsidP="00BC3514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299E">
                        <w:rPr>
                          <w:rFonts w:ascii="Arial" w:hAnsi="Arial" w:cs="Arial"/>
                          <w:sz w:val="32"/>
                          <w:szCs w:val="32"/>
                        </w:rPr>
                        <w:t>3</w:t>
                      </w:r>
                      <w:r w:rsidR="00BB6EDE">
                        <w:rPr>
                          <w:rFonts w:ascii="Arial" w:hAnsi="Arial" w:cs="Arial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C3514" w:rsidRPr="00F2366E">
        <w:rPr>
          <w:rFonts w:ascii="Arial" w:hAnsi="Arial" w:cs="Arial"/>
          <w:i/>
          <w:noProof/>
          <w:sz w:val="32"/>
          <w:szCs w:val="32"/>
          <w:lang w:eastAsia="en-AU"/>
        </w:rPr>
        <w:drawing>
          <wp:anchor distT="0" distB="0" distL="114300" distR="114300" simplePos="0" relativeHeight="251656192" behindDoc="1" locked="0" layoutInCell="1" allowOverlap="1" wp14:anchorId="571BB9E1" wp14:editId="5DB6E2FA">
            <wp:simplePos x="0" y="0"/>
            <wp:positionH relativeFrom="column">
              <wp:posOffset>-238143</wp:posOffset>
            </wp:positionH>
            <wp:positionV relativeFrom="paragraph">
              <wp:posOffset>-306411</wp:posOffset>
            </wp:positionV>
            <wp:extent cx="1139588" cy="1139588"/>
            <wp:effectExtent l="0" t="0" r="3810" b="3810"/>
            <wp:wrapNone/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588" cy="113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3514" w:rsidRPr="00F2366E">
        <w:rPr>
          <w:rFonts w:ascii="Arial" w:hAnsi="Arial" w:cs="Arial"/>
          <w:i/>
          <w:sz w:val="32"/>
          <w:szCs w:val="32"/>
        </w:rPr>
        <w:tab/>
      </w:r>
      <w:r w:rsidR="00BC3514" w:rsidRPr="00F2366E">
        <w:rPr>
          <w:rFonts w:ascii="Arial" w:hAnsi="Arial" w:cs="Arial"/>
          <w:i/>
          <w:sz w:val="32"/>
          <w:szCs w:val="32"/>
        </w:rPr>
        <w:tab/>
      </w:r>
      <w:r w:rsidR="00BC3514" w:rsidRPr="00F2366E">
        <w:rPr>
          <w:rFonts w:ascii="Arial" w:hAnsi="Arial" w:cs="Arial"/>
          <w:i/>
          <w:sz w:val="32"/>
          <w:szCs w:val="32"/>
        </w:rPr>
        <w:tab/>
      </w:r>
      <w:r w:rsidR="00BC3514" w:rsidRPr="00F2366E">
        <w:rPr>
          <w:rFonts w:ascii="Arial" w:hAnsi="Arial" w:cs="Arial"/>
          <w:sz w:val="32"/>
          <w:szCs w:val="32"/>
        </w:rPr>
        <w:t>Name</w:t>
      </w:r>
      <w:r w:rsidRPr="00F2366E">
        <w:rPr>
          <w:rFonts w:ascii="Arial" w:hAnsi="Arial" w:cs="Arial"/>
          <w:sz w:val="32"/>
          <w:szCs w:val="32"/>
        </w:rPr>
        <w:t>: _</w:t>
      </w:r>
      <w:r w:rsidR="00BC3514" w:rsidRPr="00F2366E">
        <w:rPr>
          <w:rFonts w:ascii="Arial" w:hAnsi="Arial" w:cs="Arial"/>
          <w:sz w:val="32"/>
          <w:szCs w:val="32"/>
        </w:rPr>
        <w:t>____________________________</w:t>
      </w:r>
    </w:p>
    <w:p w:rsidR="00BC3514" w:rsidRDefault="00BC3514" w:rsidP="002C775B">
      <w:pPr>
        <w:rPr>
          <w:rFonts w:ascii="Arial" w:hAnsi="Arial" w:cs="Arial"/>
          <w:sz w:val="32"/>
          <w:szCs w:val="32"/>
        </w:rPr>
      </w:pPr>
      <w:r w:rsidRPr="00F2366E">
        <w:rPr>
          <w:rFonts w:ascii="Arial" w:hAnsi="Arial" w:cs="Arial"/>
          <w:sz w:val="32"/>
          <w:szCs w:val="32"/>
        </w:rPr>
        <w:tab/>
      </w:r>
      <w:r w:rsidRPr="00F2366E">
        <w:rPr>
          <w:rFonts w:ascii="Arial" w:hAnsi="Arial" w:cs="Arial"/>
          <w:sz w:val="32"/>
          <w:szCs w:val="32"/>
        </w:rPr>
        <w:tab/>
      </w:r>
      <w:r w:rsidRPr="00F2366E">
        <w:rPr>
          <w:rFonts w:ascii="Arial" w:hAnsi="Arial" w:cs="Arial"/>
          <w:sz w:val="32"/>
          <w:szCs w:val="32"/>
        </w:rPr>
        <w:tab/>
      </w:r>
    </w:p>
    <w:p w:rsidR="002C775B" w:rsidRPr="00F2366E" w:rsidRDefault="002C775B" w:rsidP="002C775B">
      <w:pPr>
        <w:rPr>
          <w:rFonts w:ascii="Arial" w:hAnsi="Arial" w:cs="Arial"/>
          <w:i/>
          <w:sz w:val="32"/>
          <w:szCs w:val="32"/>
        </w:rPr>
      </w:pPr>
    </w:p>
    <w:p w:rsidR="00BC3514" w:rsidRPr="00F2366E" w:rsidRDefault="008E4101" w:rsidP="002C775B">
      <w:pPr>
        <w:spacing w:after="0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Investigating World War One</w:t>
      </w:r>
    </w:p>
    <w:p w:rsidR="00D23773" w:rsidRDefault="00D23773" w:rsidP="002C775B">
      <w:pPr>
        <w:spacing w:after="0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BC3514" w:rsidRPr="002C775B" w:rsidRDefault="008E4101" w:rsidP="002C775B">
      <w:pPr>
        <w:spacing w:after="0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Assessment 3</w:t>
      </w:r>
      <w:r w:rsidR="00BC3514" w:rsidRPr="00863130">
        <w:rPr>
          <w:rFonts w:ascii="Arial" w:hAnsi="Arial" w:cs="Arial"/>
          <w:b/>
          <w:sz w:val="32"/>
          <w:szCs w:val="32"/>
          <w:u w:val="single"/>
        </w:rPr>
        <w:t xml:space="preserve">: </w:t>
      </w:r>
      <w:r>
        <w:rPr>
          <w:rFonts w:ascii="Arial" w:hAnsi="Arial" w:cs="Arial"/>
          <w:b/>
          <w:sz w:val="32"/>
          <w:szCs w:val="32"/>
          <w:u w:val="single"/>
        </w:rPr>
        <w:t>In-</w:t>
      </w:r>
      <w:r w:rsidRPr="002C775B">
        <w:rPr>
          <w:rFonts w:ascii="Arial" w:hAnsi="Arial" w:cs="Arial"/>
          <w:b/>
          <w:sz w:val="32"/>
          <w:szCs w:val="32"/>
          <w:u w:val="single"/>
        </w:rPr>
        <w:t>Class Content Test (5%)</w:t>
      </w:r>
    </w:p>
    <w:p w:rsidR="00D23773" w:rsidRDefault="00D23773" w:rsidP="002C775B">
      <w:pPr>
        <w:spacing w:after="0"/>
        <w:jc w:val="center"/>
        <w:rPr>
          <w:rFonts w:ascii="Arial" w:hAnsi="Arial" w:cs="Arial"/>
          <w:b/>
          <w:u w:val="single"/>
        </w:rPr>
      </w:pPr>
    </w:p>
    <w:p w:rsidR="00BC3514" w:rsidRPr="00142D65" w:rsidRDefault="00BC3514" w:rsidP="002C775B">
      <w:pPr>
        <w:spacing w:after="0"/>
        <w:jc w:val="center"/>
        <w:rPr>
          <w:rFonts w:ascii="Arial" w:hAnsi="Arial" w:cs="Arial"/>
          <w:b/>
          <w:sz w:val="24"/>
          <w:u w:val="single"/>
        </w:rPr>
      </w:pPr>
      <w:r w:rsidRPr="00142D65">
        <w:rPr>
          <w:rFonts w:ascii="Arial" w:hAnsi="Arial" w:cs="Arial"/>
          <w:b/>
          <w:sz w:val="24"/>
          <w:u w:val="single"/>
        </w:rPr>
        <w:t>Instructions:</w:t>
      </w:r>
      <w:r w:rsidRPr="00142D65">
        <w:rPr>
          <w:rFonts w:ascii="Arial" w:hAnsi="Arial" w:cs="Arial"/>
          <w:b/>
          <w:sz w:val="24"/>
        </w:rPr>
        <w:t xml:space="preserve"> Complete all questions. Working time </w:t>
      </w:r>
      <w:r w:rsidR="002C775B" w:rsidRPr="00142D65">
        <w:rPr>
          <w:rFonts w:ascii="Arial" w:hAnsi="Arial" w:cs="Arial"/>
          <w:b/>
          <w:sz w:val="24"/>
        </w:rPr>
        <w:t>4</w:t>
      </w:r>
      <w:r w:rsidRPr="00142D65">
        <w:rPr>
          <w:rFonts w:ascii="Arial" w:hAnsi="Arial" w:cs="Arial"/>
          <w:b/>
          <w:sz w:val="24"/>
        </w:rPr>
        <w:t>0 minutes; 5 minutes reading time.</w:t>
      </w:r>
    </w:p>
    <w:p w:rsidR="00D23773" w:rsidRDefault="00D23773" w:rsidP="002C775B">
      <w:pPr>
        <w:spacing w:after="0"/>
        <w:rPr>
          <w:rFonts w:ascii="Arial" w:hAnsi="Arial" w:cs="Arial"/>
          <w:b/>
          <w:sz w:val="28"/>
          <w:szCs w:val="28"/>
        </w:rPr>
      </w:pPr>
    </w:p>
    <w:p w:rsidR="00BC3514" w:rsidRPr="00F2366E" w:rsidRDefault="00BC3514" w:rsidP="002C775B">
      <w:pPr>
        <w:spacing w:after="0"/>
        <w:rPr>
          <w:rFonts w:ascii="Arial" w:hAnsi="Arial" w:cs="Arial"/>
          <w:b/>
          <w:color w:val="FF0000"/>
          <w:sz w:val="28"/>
          <w:szCs w:val="28"/>
        </w:rPr>
      </w:pPr>
      <w:r w:rsidRPr="002C775B">
        <w:rPr>
          <w:rFonts w:ascii="Arial" w:hAnsi="Arial" w:cs="Arial"/>
          <w:b/>
          <w:sz w:val="28"/>
          <w:szCs w:val="28"/>
        </w:rPr>
        <w:t>Section 1: Multiple Choice</w:t>
      </w:r>
      <w:r w:rsidRPr="002C775B">
        <w:rPr>
          <w:rFonts w:ascii="Arial" w:hAnsi="Arial" w:cs="Arial"/>
          <w:b/>
          <w:sz w:val="28"/>
          <w:szCs w:val="28"/>
        </w:rPr>
        <w:tab/>
        <w:t>(Please cir</w:t>
      </w:r>
      <w:r w:rsidR="002C775B" w:rsidRPr="002C775B">
        <w:rPr>
          <w:rFonts w:ascii="Arial" w:hAnsi="Arial" w:cs="Arial"/>
          <w:b/>
          <w:sz w:val="28"/>
          <w:szCs w:val="28"/>
        </w:rPr>
        <w:t>cle the correct response)</w:t>
      </w:r>
      <w:r w:rsidR="002C775B" w:rsidRPr="002C775B">
        <w:rPr>
          <w:rFonts w:ascii="Arial" w:hAnsi="Arial" w:cs="Arial"/>
          <w:b/>
          <w:sz w:val="28"/>
          <w:szCs w:val="28"/>
        </w:rPr>
        <w:tab/>
        <w:t xml:space="preserve">    </w:t>
      </w:r>
      <w:r w:rsidRPr="002C775B">
        <w:rPr>
          <w:rFonts w:ascii="Arial" w:hAnsi="Arial" w:cs="Arial"/>
          <w:b/>
          <w:sz w:val="28"/>
          <w:szCs w:val="28"/>
        </w:rPr>
        <w:t xml:space="preserve"> </w:t>
      </w:r>
      <w:r w:rsidR="00BB6EDE">
        <w:rPr>
          <w:rFonts w:ascii="Arial" w:hAnsi="Arial" w:cs="Arial"/>
          <w:b/>
          <w:sz w:val="28"/>
          <w:szCs w:val="28"/>
        </w:rPr>
        <w:t>(12</w:t>
      </w:r>
      <w:r w:rsidRPr="002C775B">
        <w:rPr>
          <w:rFonts w:ascii="Arial" w:hAnsi="Arial" w:cs="Arial"/>
          <w:b/>
          <w:sz w:val="28"/>
          <w:szCs w:val="28"/>
        </w:rPr>
        <w:t xml:space="preserve"> Marks)</w:t>
      </w:r>
    </w:p>
    <w:p w:rsidR="00D23773" w:rsidRPr="00142D65" w:rsidRDefault="00D23773" w:rsidP="00D23773">
      <w:pPr>
        <w:pStyle w:val="ListParagraph"/>
        <w:spacing w:after="0" w:line="240" w:lineRule="auto"/>
        <w:rPr>
          <w:rFonts w:ascii="Arial" w:hAnsi="Arial" w:cs="Arial"/>
          <w:sz w:val="28"/>
          <w:szCs w:val="24"/>
        </w:rPr>
      </w:pPr>
    </w:p>
    <w:p w:rsidR="00BC3514" w:rsidRPr="00142D65" w:rsidRDefault="00BC3514" w:rsidP="00D2377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 xml:space="preserve">What </w:t>
      </w:r>
      <w:r w:rsidR="008E4101" w:rsidRPr="00142D65">
        <w:rPr>
          <w:rFonts w:ascii="Arial" w:hAnsi="Arial" w:cs="Arial"/>
          <w:sz w:val="28"/>
          <w:szCs w:val="24"/>
        </w:rPr>
        <w:t xml:space="preserve">year did World War One begin? </w:t>
      </w:r>
    </w:p>
    <w:p w:rsidR="00BC3514" w:rsidRPr="00142D65" w:rsidRDefault="008E4101" w:rsidP="002C775B">
      <w:pPr>
        <w:pStyle w:val="ListParagraph"/>
        <w:numPr>
          <w:ilvl w:val="1"/>
          <w:numId w:val="1"/>
        </w:numPr>
        <w:spacing w:after="0" w:line="240" w:lineRule="auto"/>
        <w:ind w:left="1434" w:hanging="357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1913</w:t>
      </w:r>
    </w:p>
    <w:p w:rsidR="00BC3514" w:rsidRPr="00142D65" w:rsidRDefault="008E4101" w:rsidP="002C775B">
      <w:pPr>
        <w:pStyle w:val="ListParagraph"/>
        <w:numPr>
          <w:ilvl w:val="1"/>
          <w:numId w:val="1"/>
        </w:numPr>
        <w:spacing w:after="0" w:line="240" w:lineRule="auto"/>
        <w:ind w:left="1434" w:hanging="357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1914</w:t>
      </w:r>
    </w:p>
    <w:p w:rsidR="00BC3514" w:rsidRPr="00142D65" w:rsidRDefault="008E4101" w:rsidP="002C775B">
      <w:pPr>
        <w:pStyle w:val="ListParagraph"/>
        <w:numPr>
          <w:ilvl w:val="1"/>
          <w:numId w:val="1"/>
        </w:numPr>
        <w:spacing w:after="0" w:line="240" w:lineRule="auto"/>
        <w:ind w:left="1434" w:hanging="357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1915</w:t>
      </w:r>
    </w:p>
    <w:p w:rsidR="00BC3514" w:rsidRPr="00142D65" w:rsidRDefault="008E4101" w:rsidP="002C775B">
      <w:pPr>
        <w:pStyle w:val="ListParagraph"/>
        <w:numPr>
          <w:ilvl w:val="1"/>
          <w:numId w:val="1"/>
        </w:numPr>
        <w:spacing w:after="0" w:line="240" w:lineRule="auto"/>
        <w:ind w:left="1434" w:hanging="357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1916</w:t>
      </w:r>
    </w:p>
    <w:p w:rsidR="008E4101" w:rsidRPr="00142D65" w:rsidRDefault="008E4101" w:rsidP="008E4101">
      <w:pPr>
        <w:pStyle w:val="ListParagraph"/>
        <w:spacing w:line="360" w:lineRule="auto"/>
        <w:ind w:left="1434"/>
        <w:rPr>
          <w:rFonts w:ascii="Arial" w:hAnsi="Arial" w:cs="Arial"/>
          <w:sz w:val="28"/>
          <w:szCs w:val="24"/>
        </w:rPr>
      </w:pPr>
    </w:p>
    <w:p w:rsidR="008E4101" w:rsidRPr="00142D65" w:rsidRDefault="008E4101" w:rsidP="00D2377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What date was the armistice signed, ending World War One?</w:t>
      </w:r>
    </w:p>
    <w:p w:rsidR="008E4101" w:rsidRPr="00142D65" w:rsidRDefault="008E4101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11 November 1918</w:t>
      </w:r>
    </w:p>
    <w:p w:rsidR="008E4101" w:rsidRPr="00142D65" w:rsidRDefault="008E4101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11 November 1919</w:t>
      </w:r>
    </w:p>
    <w:p w:rsidR="008E4101" w:rsidRPr="00142D65" w:rsidRDefault="008E4101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25</w:t>
      </w:r>
      <w:r w:rsidRPr="00142D65">
        <w:rPr>
          <w:rFonts w:ascii="Arial" w:hAnsi="Arial" w:cs="Arial"/>
          <w:sz w:val="28"/>
          <w:szCs w:val="24"/>
          <w:vertAlign w:val="superscript"/>
        </w:rPr>
        <w:t>th</w:t>
      </w:r>
      <w:r w:rsidRPr="00142D65">
        <w:rPr>
          <w:rFonts w:ascii="Arial" w:hAnsi="Arial" w:cs="Arial"/>
          <w:sz w:val="28"/>
          <w:szCs w:val="24"/>
        </w:rPr>
        <w:t xml:space="preserve"> April 1915</w:t>
      </w:r>
    </w:p>
    <w:p w:rsidR="008E4101" w:rsidRPr="00142D65" w:rsidRDefault="008E4101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25</w:t>
      </w:r>
      <w:r w:rsidRPr="00142D65">
        <w:rPr>
          <w:rFonts w:ascii="Arial" w:hAnsi="Arial" w:cs="Arial"/>
          <w:sz w:val="28"/>
          <w:szCs w:val="24"/>
          <w:vertAlign w:val="superscript"/>
        </w:rPr>
        <w:t>th</w:t>
      </w:r>
      <w:r w:rsidR="00BB6EDE" w:rsidRPr="00142D65">
        <w:rPr>
          <w:rFonts w:ascii="Arial" w:hAnsi="Arial" w:cs="Arial"/>
          <w:sz w:val="28"/>
          <w:szCs w:val="24"/>
        </w:rPr>
        <w:t xml:space="preserve"> April 1920</w:t>
      </w:r>
    </w:p>
    <w:p w:rsidR="00011D60" w:rsidRPr="00142D65" w:rsidRDefault="00011D60" w:rsidP="002C775B">
      <w:pPr>
        <w:pStyle w:val="ListParagraph"/>
        <w:spacing w:line="240" w:lineRule="auto"/>
        <w:ind w:left="1440"/>
        <w:rPr>
          <w:rFonts w:ascii="Arial" w:hAnsi="Arial" w:cs="Arial"/>
          <w:sz w:val="28"/>
          <w:szCs w:val="24"/>
        </w:rPr>
      </w:pPr>
    </w:p>
    <w:p w:rsidR="00011D60" w:rsidRPr="00142D65" w:rsidRDefault="00011D60" w:rsidP="00D2377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What year did Australia enter World War One?</w:t>
      </w:r>
    </w:p>
    <w:p w:rsidR="00011D60" w:rsidRPr="00142D65" w:rsidRDefault="00011D60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1913</w:t>
      </w:r>
    </w:p>
    <w:p w:rsidR="00011D60" w:rsidRPr="00142D65" w:rsidRDefault="00011D60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1914</w:t>
      </w:r>
    </w:p>
    <w:p w:rsidR="00011D60" w:rsidRPr="00142D65" w:rsidRDefault="00011D60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1915</w:t>
      </w:r>
    </w:p>
    <w:p w:rsidR="00011D60" w:rsidRPr="00142D65" w:rsidRDefault="00011D60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1916</w:t>
      </w:r>
    </w:p>
    <w:p w:rsidR="00011D60" w:rsidRPr="00142D65" w:rsidRDefault="00011D60" w:rsidP="002C775B">
      <w:pPr>
        <w:pStyle w:val="ListParagraph"/>
        <w:spacing w:line="240" w:lineRule="auto"/>
        <w:ind w:left="1440"/>
        <w:rPr>
          <w:rFonts w:ascii="Arial" w:hAnsi="Arial" w:cs="Arial"/>
          <w:sz w:val="28"/>
          <w:szCs w:val="24"/>
        </w:rPr>
      </w:pPr>
    </w:p>
    <w:p w:rsidR="00011D60" w:rsidRPr="00142D65" w:rsidRDefault="00011D60" w:rsidP="00D2377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What event is considered to be the trigger cause for World War One?</w:t>
      </w:r>
    </w:p>
    <w:p w:rsidR="00011D60" w:rsidRPr="00142D65" w:rsidRDefault="007C61FC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The formation of alliances</w:t>
      </w:r>
    </w:p>
    <w:p w:rsidR="00011D60" w:rsidRPr="00142D65" w:rsidRDefault="00011D60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 xml:space="preserve">The assassination of </w:t>
      </w:r>
      <w:r w:rsidR="007C61FC" w:rsidRPr="00142D65">
        <w:rPr>
          <w:rFonts w:ascii="Arial" w:hAnsi="Arial" w:cs="Arial"/>
          <w:sz w:val="28"/>
          <w:szCs w:val="24"/>
        </w:rPr>
        <w:t>Archduke Franz Ferdinand</w:t>
      </w:r>
    </w:p>
    <w:p w:rsidR="00011D60" w:rsidRPr="00142D65" w:rsidRDefault="007C61FC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The Holocaust</w:t>
      </w:r>
    </w:p>
    <w:p w:rsidR="00011D60" w:rsidRPr="00142D65" w:rsidRDefault="007C61FC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Germany invading Poland</w:t>
      </w:r>
    </w:p>
    <w:p w:rsidR="007C61FC" w:rsidRPr="00142D65" w:rsidRDefault="007C61FC" w:rsidP="002C775B">
      <w:pPr>
        <w:pStyle w:val="ListParagraph"/>
        <w:spacing w:line="240" w:lineRule="auto"/>
        <w:ind w:left="1440"/>
        <w:rPr>
          <w:rFonts w:ascii="Arial" w:hAnsi="Arial" w:cs="Arial"/>
          <w:sz w:val="28"/>
          <w:szCs w:val="24"/>
        </w:rPr>
      </w:pPr>
    </w:p>
    <w:p w:rsidR="007C61FC" w:rsidRPr="00142D65" w:rsidRDefault="007C61FC" w:rsidP="00D2377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What date is ANZAC day held every year?</w:t>
      </w:r>
    </w:p>
    <w:p w:rsidR="007C61FC" w:rsidRPr="00142D65" w:rsidRDefault="007C61FC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25</w:t>
      </w:r>
      <w:r w:rsidRPr="00142D65">
        <w:rPr>
          <w:rFonts w:ascii="Arial" w:hAnsi="Arial" w:cs="Arial"/>
          <w:sz w:val="28"/>
          <w:szCs w:val="24"/>
          <w:vertAlign w:val="superscript"/>
        </w:rPr>
        <w:t>th</w:t>
      </w:r>
      <w:r w:rsidRPr="00142D65">
        <w:rPr>
          <w:rFonts w:ascii="Arial" w:hAnsi="Arial" w:cs="Arial"/>
          <w:sz w:val="28"/>
          <w:szCs w:val="24"/>
        </w:rPr>
        <w:t xml:space="preserve"> March</w:t>
      </w:r>
    </w:p>
    <w:p w:rsidR="007C61FC" w:rsidRPr="00142D65" w:rsidRDefault="00BB6EDE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25</w:t>
      </w:r>
      <w:r w:rsidR="007C61FC" w:rsidRPr="00142D65">
        <w:rPr>
          <w:rFonts w:ascii="Arial" w:hAnsi="Arial" w:cs="Arial"/>
          <w:sz w:val="28"/>
          <w:szCs w:val="24"/>
          <w:vertAlign w:val="superscript"/>
        </w:rPr>
        <w:t>th</w:t>
      </w:r>
      <w:r w:rsidRPr="00142D65">
        <w:rPr>
          <w:rFonts w:ascii="Arial" w:hAnsi="Arial" w:cs="Arial"/>
          <w:sz w:val="28"/>
          <w:szCs w:val="24"/>
        </w:rPr>
        <w:t xml:space="preserve"> May</w:t>
      </w:r>
    </w:p>
    <w:p w:rsidR="007C61FC" w:rsidRPr="00142D65" w:rsidRDefault="007C61FC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26</w:t>
      </w:r>
      <w:r w:rsidRPr="00142D65">
        <w:rPr>
          <w:rFonts w:ascii="Arial" w:hAnsi="Arial" w:cs="Arial"/>
          <w:sz w:val="28"/>
          <w:szCs w:val="24"/>
          <w:vertAlign w:val="superscript"/>
        </w:rPr>
        <w:t>th</w:t>
      </w:r>
      <w:r w:rsidRPr="00142D65">
        <w:rPr>
          <w:rFonts w:ascii="Arial" w:hAnsi="Arial" w:cs="Arial"/>
          <w:sz w:val="28"/>
          <w:szCs w:val="24"/>
        </w:rPr>
        <w:t xml:space="preserve"> April</w:t>
      </w:r>
    </w:p>
    <w:p w:rsidR="007C61FC" w:rsidRPr="00142D65" w:rsidRDefault="007C61FC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25</w:t>
      </w:r>
      <w:r w:rsidRPr="00142D65">
        <w:rPr>
          <w:rFonts w:ascii="Arial" w:hAnsi="Arial" w:cs="Arial"/>
          <w:sz w:val="28"/>
          <w:szCs w:val="24"/>
          <w:vertAlign w:val="superscript"/>
        </w:rPr>
        <w:t>th</w:t>
      </w:r>
      <w:r w:rsidRPr="00142D65">
        <w:rPr>
          <w:rFonts w:ascii="Arial" w:hAnsi="Arial" w:cs="Arial"/>
          <w:sz w:val="28"/>
          <w:szCs w:val="24"/>
        </w:rPr>
        <w:t xml:space="preserve"> April</w:t>
      </w:r>
    </w:p>
    <w:p w:rsidR="007C61FC" w:rsidRDefault="007C61FC" w:rsidP="002C775B">
      <w:pPr>
        <w:pStyle w:val="ListParagraph"/>
        <w:spacing w:line="240" w:lineRule="auto"/>
        <w:ind w:left="1440"/>
        <w:rPr>
          <w:rFonts w:ascii="Arial" w:hAnsi="Arial" w:cs="Arial"/>
          <w:sz w:val="28"/>
          <w:szCs w:val="24"/>
        </w:rPr>
      </w:pPr>
    </w:p>
    <w:p w:rsidR="00ED7825" w:rsidRDefault="00ED7825" w:rsidP="002C775B">
      <w:pPr>
        <w:pStyle w:val="ListParagraph"/>
        <w:spacing w:line="240" w:lineRule="auto"/>
        <w:ind w:left="1440"/>
        <w:rPr>
          <w:rFonts w:ascii="Arial" w:hAnsi="Arial" w:cs="Arial"/>
          <w:sz w:val="28"/>
          <w:szCs w:val="24"/>
        </w:rPr>
      </w:pPr>
    </w:p>
    <w:p w:rsidR="00ED7825" w:rsidRPr="00142D65" w:rsidRDefault="00ED7825" w:rsidP="002C775B">
      <w:pPr>
        <w:pStyle w:val="ListParagraph"/>
        <w:spacing w:line="240" w:lineRule="auto"/>
        <w:ind w:left="1440"/>
        <w:rPr>
          <w:rFonts w:ascii="Arial" w:hAnsi="Arial" w:cs="Arial"/>
          <w:sz w:val="28"/>
          <w:szCs w:val="24"/>
        </w:rPr>
      </w:pPr>
    </w:p>
    <w:p w:rsidR="007C61FC" w:rsidRPr="00142D65" w:rsidRDefault="005C1735" w:rsidP="00D2377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lastRenderedPageBreak/>
        <w:t>Conscription can be defined as….</w:t>
      </w:r>
    </w:p>
    <w:p w:rsidR="007C61FC" w:rsidRPr="00142D65" w:rsidRDefault="00BB6EDE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Volunteering for service</w:t>
      </w:r>
    </w:p>
    <w:p w:rsidR="007C61FC" w:rsidRPr="00142D65" w:rsidRDefault="00BB6EDE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Refusing to fight</w:t>
      </w:r>
    </w:p>
    <w:p w:rsidR="007C61FC" w:rsidRPr="00142D65" w:rsidRDefault="00BB6EDE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Having a high ranking position</w:t>
      </w:r>
    </w:p>
    <w:p w:rsidR="00972608" w:rsidRPr="00142D65" w:rsidRDefault="00BB6EDE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Compulsory</w:t>
      </w:r>
      <w:r w:rsidR="00F02B87" w:rsidRPr="00142D65">
        <w:rPr>
          <w:rFonts w:ascii="Arial" w:hAnsi="Arial" w:cs="Arial"/>
          <w:sz w:val="28"/>
          <w:szCs w:val="24"/>
        </w:rPr>
        <w:t xml:space="preserve"> </w:t>
      </w:r>
      <w:r w:rsidRPr="00142D65">
        <w:rPr>
          <w:rFonts w:ascii="Arial" w:hAnsi="Arial" w:cs="Arial"/>
          <w:sz w:val="28"/>
          <w:szCs w:val="24"/>
        </w:rPr>
        <w:t>enlistment for state services, typically the armed forces</w:t>
      </w:r>
    </w:p>
    <w:p w:rsidR="00142D65" w:rsidRPr="00142D65" w:rsidRDefault="00142D65" w:rsidP="00D23773">
      <w:pPr>
        <w:pStyle w:val="ListParagraph"/>
        <w:spacing w:line="240" w:lineRule="auto"/>
        <w:ind w:left="1440"/>
        <w:rPr>
          <w:rFonts w:ascii="Arial" w:hAnsi="Arial" w:cs="Arial"/>
          <w:sz w:val="28"/>
          <w:szCs w:val="24"/>
        </w:rPr>
      </w:pPr>
    </w:p>
    <w:p w:rsidR="00972608" w:rsidRPr="00142D65" w:rsidRDefault="00972608" w:rsidP="0078160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ANZAC stands for…</w:t>
      </w:r>
    </w:p>
    <w:p w:rsidR="00972608" w:rsidRPr="00142D65" w:rsidRDefault="00972608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Australian and New Zealand Army Corps</w:t>
      </w:r>
    </w:p>
    <w:p w:rsidR="00972608" w:rsidRPr="00142D65" w:rsidRDefault="00972608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Australian and New Zealand Army Captains</w:t>
      </w:r>
    </w:p>
    <w:p w:rsidR="00972608" w:rsidRPr="00142D65" w:rsidRDefault="00972608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The Alliance of the New Zealand Army Captains</w:t>
      </w:r>
    </w:p>
    <w:p w:rsidR="00972608" w:rsidRPr="00142D65" w:rsidRDefault="00972608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Australian and New Zones for Army Camps</w:t>
      </w:r>
    </w:p>
    <w:p w:rsidR="00972608" w:rsidRPr="00142D65" w:rsidRDefault="00972608" w:rsidP="002C775B">
      <w:pPr>
        <w:pStyle w:val="ListParagraph"/>
        <w:spacing w:line="240" w:lineRule="auto"/>
        <w:ind w:left="1440"/>
        <w:rPr>
          <w:rFonts w:ascii="Arial" w:hAnsi="Arial" w:cs="Arial"/>
          <w:sz w:val="28"/>
          <w:szCs w:val="24"/>
        </w:rPr>
      </w:pPr>
    </w:p>
    <w:p w:rsidR="00142D65" w:rsidRPr="00142D65" w:rsidRDefault="00142D65" w:rsidP="00142D6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Propaganda is</w:t>
      </w:r>
      <w:r w:rsidRPr="00142D65">
        <w:rPr>
          <w:rFonts w:ascii="Arial" w:hAnsi="Arial" w:cs="Arial"/>
          <w:b/>
          <w:sz w:val="28"/>
          <w:szCs w:val="24"/>
        </w:rPr>
        <w:t xml:space="preserve"> </w:t>
      </w:r>
      <w:r w:rsidRPr="00142D65">
        <w:rPr>
          <w:rFonts w:ascii="Arial" w:hAnsi="Arial" w:cs="Arial"/>
          <w:sz w:val="28"/>
          <w:szCs w:val="24"/>
        </w:rPr>
        <w:t>defined as…</w:t>
      </w:r>
    </w:p>
    <w:p w:rsidR="00142D65" w:rsidRPr="00142D65" w:rsidRDefault="00142D65" w:rsidP="00142D65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Treating people equally without discrimination</w:t>
      </w:r>
    </w:p>
    <w:p w:rsidR="00142D65" w:rsidRPr="00142D65" w:rsidRDefault="00142D65" w:rsidP="00142D65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Information used to support a single point of view</w:t>
      </w:r>
    </w:p>
    <w:p w:rsidR="00142D65" w:rsidRPr="00142D65" w:rsidRDefault="00142D65" w:rsidP="00142D65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A balanced point of view</w:t>
      </w:r>
    </w:p>
    <w:p w:rsidR="00142D65" w:rsidRPr="00142D65" w:rsidRDefault="00142D65" w:rsidP="00142D65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Information that promotes several equal points of view</w:t>
      </w:r>
    </w:p>
    <w:p w:rsidR="00972608" w:rsidRPr="00142D65" w:rsidRDefault="00972608" w:rsidP="002C775B">
      <w:pPr>
        <w:pStyle w:val="ListParagraph"/>
        <w:spacing w:line="240" w:lineRule="auto"/>
        <w:ind w:left="1440"/>
        <w:rPr>
          <w:rFonts w:ascii="Arial" w:hAnsi="Arial" w:cs="Arial"/>
          <w:sz w:val="28"/>
          <w:szCs w:val="24"/>
        </w:rPr>
      </w:pPr>
    </w:p>
    <w:p w:rsidR="00972608" w:rsidRPr="00142D65" w:rsidRDefault="00972608" w:rsidP="0078160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Which three countries formed the</w:t>
      </w:r>
      <w:r w:rsidR="004A579C" w:rsidRPr="00142D65">
        <w:rPr>
          <w:rFonts w:ascii="Arial" w:hAnsi="Arial" w:cs="Arial"/>
          <w:sz w:val="28"/>
          <w:szCs w:val="24"/>
        </w:rPr>
        <w:t xml:space="preserve"> Triple Entente</w:t>
      </w:r>
      <w:r w:rsidRPr="00142D65">
        <w:rPr>
          <w:rFonts w:ascii="Arial" w:hAnsi="Arial" w:cs="Arial"/>
          <w:sz w:val="28"/>
          <w:szCs w:val="24"/>
        </w:rPr>
        <w:t>?</w:t>
      </w:r>
    </w:p>
    <w:p w:rsidR="00972608" w:rsidRPr="00142D65" w:rsidRDefault="00972608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Germany, Austria-Hungary and Italy</w:t>
      </w:r>
    </w:p>
    <w:p w:rsidR="00972608" w:rsidRPr="00142D65" w:rsidRDefault="00972608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Britain, France and Russia</w:t>
      </w:r>
    </w:p>
    <w:p w:rsidR="00972608" w:rsidRPr="00142D65" w:rsidRDefault="00972608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Germany, Austria-Hungary and the Ottoman Empire</w:t>
      </w:r>
    </w:p>
    <w:p w:rsidR="00972608" w:rsidRPr="00142D65" w:rsidRDefault="00972608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Britain, Australia and New Zealand</w:t>
      </w:r>
    </w:p>
    <w:p w:rsidR="00C60543" w:rsidRPr="00142D65" w:rsidRDefault="00C60543" w:rsidP="002C775B">
      <w:pPr>
        <w:pStyle w:val="ListParagraph"/>
        <w:spacing w:line="240" w:lineRule="auto"/>
        <w:ind w:left="1440"/>
        <w:rPr>
          <w:rFonts w:ascii="Arial" w:hAnsi="Arial" w:cs="Arial"/>
          <w:sz w:val="28"/>
          <w:szCs w:val="24"/>
        </w:rPr>
      </w:pPr>
    </w:p>
    <w:p w:rsidR="00C60543" w:rsidRPr="00142D65" w:rsidRDefault="00C60543" w:rsidP="0078160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Where did the majority of the fighting occur in World War One?</w:t>
      </w:r>
    </w:p>
    <w:p w:rsidR="00C60543" w:rsidRPr="00142D65" w:rsidRDefault="00C60543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Europe</w:t>
      </w:r>
    </w:p>
    <w:p w:rsidR="00C60543" w:rsidRPr="00142D65" w:rsidRDefault="00C60543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Australia</w:t>
      </w:r>
    </w:p>
    <w:p w:rsidR="00C60543" w:rsidRPr="00142D65" w:rsidRDefault="00C60543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Asia</w:t>
      </w:r>
    </w:p>
    <w:p w:rsidR="00781603" w:rsidRPr="00142D65" w:rsidRDefault="00C60543" w:rsidP="00781603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America</w:t>
      </w:r>
    </w:p>
    <w:p w:rsidR="00781603" w:rsidRPr="00142D65" w:rsidRDefault="00781603" w:rsidP="00781603">
      <w:pPr>
        <w:pStyle w:val="ListParagraph"/>
        <w:spacing w:line="240" w:lineRule="auto"/>
        <w:ind w:left="1440"/>
        <w:rPr>
          <w:rFonts w:ascii="Arial" w:hAnsi="Arial" w:cs="Arial"/>
          <w:sz w:val="28"/>
          <w:szCs w:val="24"/>
        </w:rPr>
      </w:pPr>
    </w:p>
    <w:p w:rsidR="00C60543" w:rsidRPr="00142D65" w:rsidRDefault="00C60543" w:rsidP="0078160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Which of the following were major battles fought during World War One?</w:t>
      </w:r>
    </w:p>
    <w:p w:rsidR="00C60543" w:rsidRPr="00142D65" w:rsidRDefault="00C60543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The Battle of Somme</w:t>
      </w:r>
    </w:p>
    <w:p w:rsidR="00C60543" w:rsidRPr="00142D65" w:rsidRDefault="00C60543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The Gallipoli Campaign</w:t>
      </w:r>
    </w:p>
    <w:p w:rsidR="00C60543" w:rsidRPr="00142D65" w:rsidRDefault="00C60543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The Battle of Verdun</w:t>
      </w:r>
    </w:p>
    <w:p w:rsidR="00C60543" w:rsidRPr="00142D65" w:rsidRDefault="00C60543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All of the above</w:t>
      </w:r>
    </w:p>
    <w:p w:rsidR="00C60543" w:rsidRPr="00142D65" w:rsidRDefault="00C60543" w:rsidP="002C775B">
      <w:pPr>
        <w:pStyle w:val="ListParagraph"/>
        <w:spacing w:line="240" w:lineRule="auto"/>
        <w:ind w:left="1440"/>
        <w:rPr>
          <w:rFonts w:ascii="Arial" w:hAnsi="Arial" w:cs="Arial"/>
          <w:sz w:val="28"/>
          <w:szCs w:val="24"/>
        </w:rPr>
      </w:pPr>
    </w:p>
    <w:p w:rsidR="003B7DB5" w:rsidRPr="00142D65" w:rsidRDefault="00C60543" w:rsidP="0078160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 xml:space="preserve">Which of the following jobs did women </w:t>
      </w:r>
      <w:r w:rsidR="00ED7825">
        <w:rPr>
          <w:rFonts w:ascii="Arial" w:hAnsi="Arial" w:cs="Arial"/>
          <w:sz w:val="28"/>
          <w:szCs w:val="24"/>
        </w:rPr>
        <w:t xml:space="preserve">on the frontline </w:t>
      </w:r>
      <w:r w:rsidRPr="00142D65">
        <w:rPr>
          <w:rFonts w:ascii="Arial" w:hAnsi="Arial" w:cs="Arial"/>
          <w:sz w:val="28"/>
          <w:szCs w:val="24"/>
        </w:rPr>
        <w:t>do during World War One?</w:t>
      </w:r>
    </w:p>
    <w:p w:rsidR="003B7DB5" w:rsidRPr="00142D65" w:rsidRDefault="003B7DB5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Nurse</w:t>
      </w:r>
    </w:p>
    <w:p w:rsidR="003B7DB5" w:rsidRPr="00142D65" w:rsidRDefault="00D23773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Doctor</w:t>
      </w:r>
    </w:p>
    <w:p w:rsidR="003B7DB5" w:rsidRPr="00142D65" w:rsidRDefault="003B7DB5" w:rsidP="002C77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Cook</w:t>
      </w:r>
    </w:p>
    <w:p w:rsidR="00781603" w:rsidRPr="00142D65" w:rsidRDefault="003B7DB5" w:rsidP="00781603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Driver</w:t>
      </w:r>
    </w:p>
    <w:p w:rsidR="00D23773" w:rsidRDefault="00D23773" w:rsidP="003C4C2A">
      <w:pPr>
        <w:rPr>
          <w:rFonts w:ascii="Arial" w:hAnsi="Arial" w:cs="Arial"/>
          <w:b/>
          <w:sz w:val="28"/>
          <w:szCs w:val="28"/>
        </w:rPr>
      </w:pPr>
    </w:p>
    <w:p w:rsidR="00142D65" w:rsidRDefault="00142D65" w:rsidP="003C4C2A">
      <w:pPr>
        <w:rPr>
          <w:rFonts w:ascii="Arial" w:hAnsi="Arial" w:cs="Arial"/>
          <w:b/>
          <w:sz w:val="28"/>
          <w:szCs w:val="28"/>
        </w:rPr>
      </w:pPr>
    </w:p>
    <w:p w:rsidR="00142D65" w:rsidRPr="00142D65" w:rsidRDefault="00142D65" w:rsidP="003C4C2A">
      <w:pPr>
        <w:rPr>
          <w:rFonts w:ascii="Arial" w:hAnsi="Arial" w:cs="Arial"/>
          <w:b/>
          <w:sz w:val="28"/>
          <w:szCs w:val="28"/>
          <w:u w:val="single"/>
        </w:rPr>
      </w:pPr>
    </w:p>
    <w:p w:rsidR="003C4C2A" w:rsidRPr="00BF78F4" w:rsidRDefault="003C4C2A" w:rsidP="003C4C2A">
      <w:pPr>
        <w:rPr>
          <w:rFonts w:ascii="Arial" w:hAnsi="Arial" w:cs="Arial"/>
          <w:b/>
          <w:sz w:val="28"/>
          <w:szCs w:val="28"/>
        </w:rPr>
      </w:pPr>
      <w:r w:rsidRPr="00142D65">
        <w:rPr>
          <w:rFonts w:ascii="Arial" w:hAnsi="Arial" w:cs="Arial"/>
          <w:b/>
          <w:sz w:val="28"/>
          <w:szCs w:val="28"/>
          <w:u w:val="single"/>
        </w:rPr>
        <w:lastRenderedPageBreak/>
        <w:t>Section 2: Short Answer</w:t>
      </w:r>
      <w:r w:rsidRPr="00F2366E">
        <w:rPr>
          <w:rFonts w:ascii="Arial" w:hAnsi="Arial" w:cs="Arial"/>
          <w:b/>
          <w:sz w:val="28"/>
          <w:szCs w:val="28"/>
        </w:rPr>
        <w:tab/>
      </w:r>
      <w:r w:rsidRPr="00F2366E">
        <w:rPr>
          <w:rFonts w:ascii="Arial" w:hAnsi="Arial" w:cs="Arial"/>
          <w:b/>
          <w:sz w:val="28"/>
          <w:szCs w:val="28"/>
        </w:rPr>
        <w:tab/>
      </w:r>
      <w:r w:rsidRPr="00F2366E">
        <w:rPr>
          <w:rFonts w:ascii="Arial" w:hAnsi="Arial" w:cs="Arial"/>
          <w:b/>
          <w:sz w:val="28"/>
          <w:szCs w:val="28"/>
        </w:rPr>
        <w:tab/>
      </w:r>
      <w:r w:rsidRPr="00F2366E">
        <w:rPr>
          <w:rFonts w:ascii="Arial" w:hAnsi="Arial" w:cs="Arial"/>
          <w:b/>
          <w:sz w:val="28"/>
          <w:szCs w:val="28"/>
        </w:rPr>
        <w:tab/>
      </w:r>
      <w:r w:rsidRPr="00F2366E">
        <w:rPr>
          <w:rFonts w:ascii="Arial" w:hAnsi="Arial" w:cs="Arial"/>
          <w:b/>
          <w:sz w:val="28"/>
          <w:szCs w:val="28"/>
        </w:rPr>
        <w:tab/>
      </w:r>
      <w:r w:rsidRPr="00F2366E">
        <w:rPr>
          <w:rFonts w:ascii="Arial" w:hAnsi="Arial" w:cs="Arial"/>
          <w:b/>
          <w:sz w:val="28"/>
          <w:szCs w:val="28"/>
        </w:rPr>
        <w:tab/>
      </w:r>
      <w:r w:rsidRPr="00F2366E">
        <w:rPr>
          <w:rFonts w:ascii="Arial" w:hAnsi="Arial" w:cs="Arial"/>
          <w:b/>
          <w:sz w:val="28"/>
          <w:szCs w:val="28"/>
        </w:rPr>
        <w:tab/>
      </w:r>
      <w:r w:rsidRPr="00F2366E">
        <w:rPr>
          <w:rFonts w:ascii="Arial" w:hAnsi="Arial" w:cs="Arial"/>
          <w:b/>
          <w:sz w:val="28"/>
          <w:szCs w:val="28"/>
        </w:rPr>
        <w:tab/>
        <w:t xml:space="preserve">  </w:t>
      </w:r>
      <w:proofErr w:type="gramStart"/>
      <w:r w:rsidRPr="00F2366E">
        <w:rPr>
          <w:rFonts w:ascii="Arial" w:hAnsi="Arial" w:cs="Arial"/>
          <w:b/>
          <w:sz w:val="28"/>
          <w:szCs w:val="28"/>
        </w:rPr>
        <w:t xml:space="preserve">   </w:t>
      </w:r>
      <w:r w:rsidR="00BB6EDE">
        <w:rPr>
          <w:rFonts w:ascii="Arial" w:hAnsi="Arial" w:cs="Arial"/>
          <w:b/>
          <w:sz w:val="28"/>
          <w:szCs w:val="28"/>
        </w:rPr>
        <w:t>(</w:t>
      </w:r>
      <w:proofErr w:type="gramEnd"/>
      <w:r w:rsidR="00BB6EDE">
        <w:rPr>
          <w:rFonts w:ascii="Arial" w:hAnsi="Arial" w:cs="Arial"/>
          <w:b/>
          <w:sz w:val="28"/>
          <w:szCs w:val="28"/>
        </w:rPr>
        <w:t>23</w:t>
      </w:r>
      <w:r w:rsidRPr="00781603">
        <w:rPr>
          <w:rFonts w:ascii="Arial" w:hAnsi="Arial" w:cs="Arial"/>
          <w:b/>
          <w:sz w:val="28"/>
          <w:szCs w:val="28"/>
        </w:rPr>
        <w:t xml:space="preserve"> Marks)</w:t>
      </w:r>
    </w:p>
    <w:p w:rsidR="002C775B" w:rsidRPr="00142D65" w:rsidRDefault="00781603" w:rsidP="00781603">
      <w:pPr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 xml:space="preserve">1a. </w:t>
      </w:r>
      <w:r w:rsidR="002C775B" w:rsidRPr="00142D65">
        <w:rPr>
          <w:rFonts w:ascii="Arial" w:hAnsi="Arial" w:cs="Arial"/>
          <w:sz w:val="28"/>
          <w:szCs w:val="24"/>
        </w:rPr>
        <w:t>List the 4 mai</w:t>
      </w:r>
      <w:r w:rsidR="00142D65">
        <w:rPr>
          <w:rFonts w:ascii="Arial" w:hAnsi="Arial" w:cs="Arial"/>
          <w:sz w:val="28"/>
          <w:szCs w:val="24"/>
        </w:rPr>
        <w:t>n causes of World War One.</w:t>
      </w:r>
      <w:r w:rsidR="00142D65">
        <w:rPr>
          <w:rFonts w:ascii="Arial" w:hAnsi="Arial" w:cs="Arial"/>
          <w:sz w:val="28"/>
          <w:szCs w:val="24"/>
        </w:rPr>
        <w:tab/>
      </w:r>
      <w:r w:rsidR="00142D65">
        <w:rPr>
          <w:rFonts w:ascii="Arial" w:hAnsi="Arial" w:cs="Arial"/>
          <w:sz w:val="28"/>
          <w:szCs w:val="24"/>
        </w:rPr>
        <w:tab/>
      </w:r>
      <w:r w:rsidR="00142D65">
        <w:rPr>
          <w:rFonts w:ascii="Arial" w:hAnsi="Arial" w:cs="Arial"/>
          <w:sz w:val="28"/>
          <w:szCs w:val="24"/>
        </w:rPr>
        <w:tab/>
      </w:r>
      <w:r w:rsidR="00142D65">
        <w:rPr>
          <w:rFonts w:ascii="Arial" w:hAnsi="Arial" w:cs="Arial"/>
          <w:sz w:val="28"/>
          <w:szCs w:val="24"/>
        </w:rPr>
        <w:tab/>
        <w:t xml:space="preserve">  </w:t>
      </w:r>
      <w:r w:rsidR="002C775B" w:rsidRPr="00142D65">
        <w:rPr>
          <w:rFonts w:ascii="Arial" w:hAnsi="Arial" w:cs="Arial"/>
          <w:sz w:val="28"/>
          <w:szCs w:val="24"/>
        </w:rPr>
        <w:t>(4 marks)</w:t>
      </w:r>
    </w:p>
    <w:p w:rsidR="002C775B" w:rsidRDefault="002C775B" w:rsidP="002C775B">
      <w:pPr>
        <w:pStyle w:val="ListParagraph"/>
        <w:rPr>
          <w:rFonts w:ascii="Arial" w:hAnsi="Arial" w:cs="Arial"/>
          <w:sz w:val="24"/>
          <w:szCs w:val="24"/>
        </w:rPr>
      </w:pPr>
    </w:p>
    <w:p w:rsidR="00781603" w:rsidRPr="00142D65" w:rsidRDefault="00781603" w:rsidP="00781603">
      <w:pPr>
        <w:pStyle w:val="ListParagraph"/>
        <w:numPr>
          <w:ilvl w:val="0"/>
          <w:numId w:val="3"/>
        </w:numPr>
        <w:spacing w:line="360" w:lineRule="auto"/>
        <w:ind w:left="709" w:hanging="567"/>
        <w:rPr>
          <w:rFonts w:ascii="Arial" w:hAnsi="Arial" w:cs="Arial"/>
          <w:sz w:val="28"/>
          <w:szCs w:val="24"/>
        </w:rPr>
        <w:sectPr w:rsidR="00781603" w:rsidRPr="00142D65" w:rsidSect="00BC351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C1735" w:rsidRPr="00142D65" w:rsidRDefault="005C1735" w:rsidP="005C1735">
      <w:pPr>
        <w:pStyle w:val="ListParagraph"/>
        <w:spacing w:line="360" w:lineRule="auto"/>
        <w:ind w:left="709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 xml:space="preserve">M </w:t>
      </w:r>
      <w:r w:rsidR="002C775B" w:rsidRPr="00142D65">
        <w:rPr>
          <w:rFonts w:ascii="Arial" w:hAnsi="Arial" w:cs="Arial"/>
          <w:sz w:val="28"/>
          <w:szCs w:val="24"/>
        </w:rPr>
        <w:t>_____________________________</w:t>
      </w:r>
    </w:p>
    <w:p w:rsidR="00781603" w:rsidRPr="00142D65" w:rsidRDefault="005C1735" w:rsidP="005C1735">
      <w:pPr>
        <w:pStyle w:val="ListParagraph"/>
        <w:spacing w:line="360" w:lineRule="auto"/>
        <w:ind w:left="709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A _____________________________</w:t>
      </w:r>
    </w:p>
    <w:p w:rsidR="005C1735" w:rsidRPr="00142D65" w:rsidRDefault="005C1735" w:rsidP="005C1735">
      <w:pPr>
        <w:pStyle w:val="ListParagraph"/>
        <w:spacing w:line="360" w:lineRule="auto"/>
        <w:ind w:left="709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I ______________________________</w:t>
      </w:r>
    </w:p>
    <w:p w:rsidR="005C1735" w:rsidRPr="00142D65" w:rsidRDefault="005C1735" w:rsidP="005C1735">
      <w:pPr>
        <w:pStyle w:val="ListParagraph"/>
        <w:spacing w:line="360" w:lineRule="auto"/>
        <w:ind w:left="709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N ______________________________</w:t>
      </w:r>
    </w:p>
    <w:p w:rsidR="003C4C2A" w:rsidRPr="002C775B" w:rsidRDefault="002C775B" w:rsidP="002C775B">
      <w:pPr>
        <w:rPr>
          <w:rFonts w:ascii="Arial" w:hAnsi="Arial" w:cs="Arial"/>
          <w:sz w:val="24"/>
          <w:szCs w:val="24"/>
        </w:rPr>
      </w:pPr>
      <w:r w:rsidRPr="00142D65">
        <w:rPr>
          <w:rFonts w:ascii="Arial" w:hAnsi="Arial" w:cs="Arial"/>
          <w:sz w:val="28"/>
          <w:szCs w:val="24"/>
        </w:rPr>
        <w:t xml:space="preserve">1b. Choose one of the main causes of World War One and </w:t>
      </w:r>
      <w:r w:rsidR="003C4C2A" w:rsidRPr="00142D65">
        <w:rPr>
          <w:rFonts w:ascii="Arial" w:hAnsi="Arial" w:cs="Arial"/>
          <w:sz w:val="28"/>
          <w:szCs w:val="24"/>
        </w:rPr>
        <w:t>briefly explain how this contribute</w:t>
      </w:r>
      <w:r w:rsidR="00142D65">
        <w:rPr>
          <w:rFonts w:ascii="Arial" w:hAnsi="Arial" w:cs="Arial"/>
          <w:sz w:val="28"/>
          <w:szCs w:val="24"/>
        </w:rPr>
        <w:t>d to the b</w:t>
      </w:r>
      <w:r w:rsidR="00F042A0">
        <w:rPr>
          <w:rFonts w:ascii="Arial" w:hAnsi="Arial" w:cs="Arial"/>
          <w:sz w:val="28"/>
          <w:szCs w:val="24"/>
        </w:rPr>
        <w:t>eginning of the war. Provide an</w:t>
      </w:r>
      <w:r w:rsidR="00142D65">
        <w:rPr>
          <w:rFonts w:ascii="Arial" w:hAnsi="Arial" w:cs="Arial"/>
          <w:sz w:val="28"/>
          <w:szCs w:val="24"/>
        </w:rPr>
        <w:t xml:space="preserve"> example.</w:t>
      </w:r>
      <w:r w:rsidR="00142D65">
        <w:rPr>
          <w:rFonts w:ascii="Arial" w:hAnsi="Arial" w:cs="Arial"/>
          <w:sz w:val="24"/>
          <w:szCs w:val="24"/>
        </w:rPr>
        <w:tab/>
      </w:r>
      <w:r w:rsidR="00142D65">
        <w:rPr>
          <w:rFonts w:ascii="Arial" w:hAnsi="Arial" w:cs="Arial"/>
          <w:sz w:val="24"/>
          <w:szCs w:val="24"/>
        </w:rPr>
        <w:tab/>
      </w:r>
      <w:r w:rsidR="003C4C2A" w:rsidRPr="002C775B">
        <w:rPr>
          <w:rFonts w:ascii="Arial" w:hAnsi="Arial" w:cs="Arial"/>
          <w:sz w:val="24"/>
          <w:szCs w:val="24"/>
        </w:rPr>
        <w:t xml:space="preserve"> </w:t>
      </w:r>
      <w:r w:rsidR="003C4C2A" w:rsidRPr="00142D65">
        <w:rPr>
          <w:rFonts w:ascii="Arial" w:hAnsi="Arial" w:cs="Arial"/>
          <w:sz w:val="28"/>
          <w:szCs w:val="24"/>
        </w:rPr>
        <w:t>(</w:t>
      </w:r>
      <w:r w:rsidR="00781603" w:rsidRPr="00142D65">
        <w:rPr>
          <w:rFonts w:ascii="Arial" w:hAnsi="Arial" w:cs="Arial"/>
          <w:sz w:val="28"/>
          <w:szCs w:val="24"/>
        </w:rPr>
        <w:t>3</w:t>
      </w:r>
      <w:r w:rsidR="003C4C2A" w:rsidRPr="00142D65">
        <w:rPr>
          <w:rFonts w:ascii="Arial" w:hAnsi="Arial" w:cs="Arial"/>
          <w:sz w:val="28"/>
          <w:szCs w:val="24"/>
        </w:rPr>
        <w:t xml:space="preserve"> marks)</w:t>
      </w:r>
    </w:p>
    <w:p w:rsidR="003C4C2A" w:rsidRDefault="003C4C2A" w:rsidP="003C4C2A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C4C2A" w:rsidRDefault="003C4C2A" w:rsidP="003C4C2A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C4C2A" w:rsidRDefault="003C4C2A" w:rsidP="003C4C2A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C4C2A" w:rsidRDefault="003C4C2A" w:rsidP="003C4C2A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C4C2A" w:rsidRDefault="003C4C2A" w:rsidP="003C4C2A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C4C2A" w:rsidRDefault="003C4C2A" w:rsidP="003C4C2A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C775B" w:rsidRDefault="00485976" w:rsidP="002C775B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C775B" w:rsidRDefault="002C775B" w:rsidP="002C775B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C775B" w:rsidRDefault="002C775B" w:rsidP="002C775B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C1735" w:rsidRPr="00142D65" w:rsidRDefault="005C1735" w:rsidP="005C1735">
      <w:pPr>
        <w:ind w:left="360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1c. Explain how the assassination of Archduke Franz Ferdinand started WW1?      (3 Marks)</w:t>
      </w:r>
    </w:p>
    <w:p w:rsidR="005C1735" w:rsidRDefault="005C1735" w:rsidP="005C1735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C1735" w:rsidRDefault="005C1735" w:rsidP="005C1735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C1735" w:rsidRDefault="005C1735" w:rsidP="005C1735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C1735" w:rsidRDefault="005C1735" w:rsidP="005C1735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C1735" w:rsidRDefault="005C1735" w:rsidP="005C1735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C1735" w:rsidRDefault="005C1735" w:rsidP="005C1735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C1735" w:rsidRDefault="005C1735" w:rsidP="005C1735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42D65" w:rsidRDefault="00142D65" w:rsidP="00142D65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42D65" w:rsidRDefault="00142D65" w:rsidP="00142D65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42D65" w:rsidRDefault="00142D65" w:rsidP="00142D65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85976" w:rsidRPr="00142D65" w:rsidRDefault="00BB6EDE" w:rsidP="00142D65">
      <w:pPr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lastRenderedPageBreak/>
        <w:t xml:space="preserve">2a. </w:t>
      </w:r>
      <w:r w:rsidR="002C775B" w:rsidRPr="00142D65">
        <w:rPr>
          <w:rFonts w:ascii="Arial" w:hAnsi="Arial" w:cs="Arial"/>
          <w:sz w:val="28"/>
          <w:szCs w:val="24"/>
        </w:rPr>
        <w:t>Describe</w:t>
      </w:r>
      <w:r w:rsidR="00F02B87" w:rsidRPr="00142D65">
        <w:rPr>
          <w:rFonts w:ascii="Arial" w:hAnsi="Arial" w:cs="Arial"/>
          <w:sz w:val="28"/>
          <w:szCs w:val="24"/>
        </w:rPr>
        <w:t xml:space="preserve"> what life was like i</w:t>
      </w:r>
      <w:r w:rsidR="00142D65">
        <w:rPr>
          <w:rFonts w:ascii="Arial" w:hAnsi="Arial" w:cs="Arial"/>
          <w:sz w:val="28"/>
          <w:szCs w:val="24"/>
        </w:rPr>
        <w:t>n the trenches during WW1.</w:t>
      </w:r>
      <w:r w:rsidR="00142D65">
        <w:rPr>
          <w:rFonts w:ascii="Arial" w:hAnsi="Arial" w:cs="Arial"/>
          <w:sz w:val="28"/>
          <w:szCs w:val="24"/>
        </w:rPr>
        <w:tab/>
      </w:r>
      <w:r w:rsidR="00142D65">
        <w:rPr>
          <w:rFonts w:ascii="Arial" w:hAnsi="Arial" w:cs="Arial"/>
          <w:sz w:val="28"/>
          <w:szCs w:val="24"/>
        </w:rPr>
        <w:tab/>
      </w:r>
      <w:r w:rsidRPr="00142D65">
        <w:rPr>
          <w:rFonts w:ascii="Arial" w:hAnsi="Arial" w:cs="Arial"/>
          <w:sz w:val="28"/>
          <w:szCs w:val="24"/>
        </w:rPr>
        <w:t xml:space="preserve"> (4</w:t>
      </w:r>
      <w:r w:rsidR="00485976" w:rsidRPr="00142D65">
        <w:rPr>
          <w:rFonts w:ascii="Arial" w:hAnsi="Arial" w:cs="Arial"/>
          <w:sz w:val="28"/>
          <w:szCs w:val="24"/>
        </w:rPr>
        <w:t xml:space="preserve"> marks)</w:t>
      </w:r>
    </w:p>
    <w:p w:rsidR="00142D65" w:rsidRDefault="00142D65" w:rsidP="00142D65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42D65" w:rsidRDefault="00142D65" w:rsidP="00142D65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42D65" w:rsidRDefault="00142D65" w:rsidP="00142D65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42D65" w:rsidRDefault="00142D65" w:rsidP="00142D65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42D65" w:rsidRDefault="00142D65" w:rsidP="00142D65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42D65" w:rsidRDefault="00142D65" w:rsidP="00142D65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42D65" w:rsidRDefault="00142D65" w:rsidP="00142D65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42D65" w:rsidRDefault="00142D65" w:rsidP="00142D65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42D65" w:rsidRDefault="00142D65" w:rsidP="00142D65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42D65" w:rsidRDefault="00142D65" w:rsidP="00142D65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42D65" w:rsidRDefault="00142D65" w:rsidP="00142D65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42D65" w:rsidRDefault="00142D65" w:rsidP="002C775B">
      <w:pPr>
        <w:tabs>
          <w:tab w:val="right" w:leader="underscore" w:pos="10206"/>
        </w:tabs>
        <w:ind w:left="357"/>
        <w:rPr>
          <w:rFonts w:ascii="Arial" w:hAnsi="Arial" w:cs="Arial"/>
          <w:sz w:val="28"/>
          <w:szCs w:val="24"/>
        </w:rPr>
      </w:pPr>
    </w:p>
    <w:p w:rsidR="002C775B" w:rsidRPr="00142D65" w:rsidRDefault="00BB6EDE" w:rsidP="002C775B">
      <w:pPr>
        <w:tabs>
          <w:tab w:val="right" w:leader="underscore" w:pos="10206"/>
        </w:tabs>
        <w:ind w:left="357"/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2b. Describe what trench warfare</w:t>
      </w:r>
      <w:r w:rsidR="006E1E13">
        <w:rPr>
          <w:rFonts w:ascii="Arial" w:hAnsi="Arial" w:cs="Arial"/>
          <w:sz w:val="28"/>
          <w:szCs w:val="24"/>
        </w:rPr>
        <w:t xml:space="preserve"> was and how it was used in WW1.</w:t>
      </w:r>
      <w:r w:rsidRPr="00142D65">
        <w:rPr>
          <w:rFonts w:ascii="Arial" w:hAnsi="Arial" w:cs="Arial"/>
          <w:sz w:val="28"/>
          <w:szCs w:val="24"/>
        </w:rPr>
        <w:t xml:space="preserve">                     (4 Marks)</w:t>
      </w:r>
    </w:p>
    <w:p w:rsidR="00142D65" w:rsidRDefault="00142D65" w:rsidP="00142D65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42D65" w:rsidRDefault="00142D65" w:rsidP="00142D65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42D65" w:rsidRDefault="00142D65" w:rsidP="00142D65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42D65" w:rsidRDefault="00142D65" w:rsidP="00142D65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42D65" w:rsidRDefault="00142D65" w:rsidP="00142D65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42D65" w:rsidRDefault="00142D65" w:rsidP="00142D65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42D65" w:rsidRDefault="00142D65" w:rsidP="00142D65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42D65" w:rsidRDefault="00142D65" w:rsidP="00142D65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42D65" w:rsidRDefault="00142D65" w:rsidP="00142D65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42D65" w:rsidRDefault="00142D65" w:rsidP="00142D65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42D65" w:rsidRDefault="00142D65" w:rsidP="00142D65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C775B" w:rsidRDefault="002C775B" w:rsidP="002C775B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</w:p>
    <w:p w:rsidR="00142D65" w:rsidRDefault="00142D65" w:rsidP="002C775B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</w:p>
    <w:p w:rsidR="00142D65" w:rsidRDefault="00142D65" w:rsidP="002C775B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</w:p>
    <w:p w:rsidR="00142D65" w:rsidRDefault="00142D65" w:rsidP="002C775B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</w:p>
    <w:p w:rsidR="00142D65" w:rsidRDefault="00142D65" w:rsidP="002C775B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</w:p>
    <w:p w:rsidR="00B2560B" w:rsidRPr="00142D65" w:rsidRDefault="002C775B" w:rsidP="005C1735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4"/>
        </w:rPr>
      </w:pPr>
      <w:r w:rsidRPr="00142D65">
        <w:rPr>
          <w:rFonts w:ascii="Arial" w:hAnsi="Arial" w:cs="Arial"/>
          <w:sz w:val="28"/>
          <w:szCs w:val="24"/>
        </w:rPr>
        <w:t>Explain</w:t>
      </w:r>
      <w:r w:rsidR="00B2560B" w:rsidRPr="00142D65">
        <w:rPr>
          <w:rFonts w:ascii="Arial" w:hAnsi="Arial" w:cs="Arial"/>
          <w:sz w:val="28"/>
          <w:szCs w:val="24"/>
        </w:rPr>
        <w:t xml:space="preserve"> </w:t>
      </w:r>
      <w:r w:rsidR="006E1E13">
        <w:rPr>
          <w:rFonts w:ascii="Arial" w:hAnsi="Arial" w:cs="Arial"/>
          <w:sz w:val="28"/>
          <w:szCs w:val="24"/>
        </w:rPr>
        <w:t xml:space="preserve">how the WW1 conflict came to an end, </w:t>
      </w:r>
      <w:r w:rsidR="00F02B87" w:rsidRPr="00142D65">
        <w:rPr>
          <w:rFonts w:ascii="Arial" w:hAnsi="Arial" w:cs="Arial"/>
          <w:sz w:val="28"/>
          <w:szCs w:val="24"/>
        </w:rPr>
        <w:t>what factors lead to the end of WW1</w:t>
      </w:r>
      <w:r w:rsidR="006E1E13">
        <w:rPr>
          <w:rFonts w:ascii="Arial" w:hAnsi="Arial" w:cs="Arial"/>
          <w:sz w:val="28"/>
          <w:szCs w:val="24"/>
        </w:rPr>
        <w:t>.</w:t>
      </w:r>
      <w:r w:rsidR="00F02B87" w:rsidRPr="00142D65">
        <w:rPr>
          <w:rFonts w:ascii="Arial" w:hAnsi="Arial" w:cs="Arial"/>
          <w:sz w:val="28"/>
          <w:szCs w:val="24"/>
        </w:rPr>
        <w:tab/>
      </w:r>
      <w:r w:rsidR="00F02B87" w:rsidRPr="00142D65">
        <w:rPr>
          <w:rFonts w:ascii="Arial" w:hAnsi="Arial" w:cs="Arial"/>
          <w:sz w:val="28"/>
          <w:szCs w:val="24"/>
        </w:rPr>
        <w:tab/>
      </w:r>
      <w:r w:rsidR="00F02B87" w:rsidRPr="00142D65">
        <w:rPr>
          <w:rFonts w:ascii="Arial" w:hAnsi="Arial" w:cs="Arial"/>
          <w:sz w:val="28"/>
          <w:szCs w:val="24"/>
        </w:rPr>
        <w:tab/>
        <w:t xml:space="preserve"> </w:t>
      </w:r>
      <w:r w:rsidR="006E1E13">
        <w:rPr>
          <w:rFonts w:ascii="Arial" w:hAnsi="Arial" w:cs="Arial"/>
          <w:sz w:val="28"/>
          <w:szCs w:val="24"/>
        </w:rPr>
        <w:tab/>
      </w:r>
      <w:r w:rsidR="006E1E13">
        <w:rPr>
          <w:rFonts w:ascii="Arial" w:hAnsi="Arial" w:cs="Arial"/>
          <w:sz w:val="28"/>
          <w:szCs w:val="24"/>
        </w:rPr>
        <w:tab/>
      </w:r>
      <w:r w:rsidR="006E1E13">
        <w:rPr>
          <w:rFonts w:ascii="Arial" w:hAnsi="Arial" w:cs="Arial"/>
          <w:sz w:val="28"/>
          <w:szCs w:val="24"/>
        </w:rPr>
        <w:tab/>
      </w:r>
      <w:r w:rsidR="006E1E13">
        <w:rPr>
          <w:rFonts w:ascii="Arial" w:hAnsi="Arial" w:cs="Arial"/>
          <w:sz w:val="28"/>
          <w:szCs w:val="24"/>
        </w:rPr>
        <w:tab/>
      </w:r>
      <w:r w:rsidR="006E1E13">
        <w:rPr>
          <w:rFonts w:ascii="Arial" w:hAnsi="Arial" w:cs="Arial"/>
          <w:sz w:val="28"/>
          <w:szCs w:val="24"/>
        </w:rPr>
        <w:tab/>
      </w:r>
      <w:r w:rsidR="006E1E13">
        <w:rPr>
          <w:rFonts w:ascii="Arial" w:hAnsi="Arial" w:cs="Arial"/>
          <w:sz w:val="28"/>
          <w:szCs w:val="24"/>
        </w:rPr>
        <w:tab/>
      </w:r>
      <w:r w:rsidR="006E1E13">
        <w:rPr>
          <w:rFonts w:ascii="Arial" w:hAnsi="Arial" w:cs="Arial"/>
          <w:sz w:val="28"/>
          <w:szCs w:val="24"/>
        </w:rPr>
        <w:tab/>
      </w:r>
      <w:r w:rsidR="00F02B87" w:rsidRPr="00142D65">
        <w:rPr>
          <w:rFonts w:ascii="Arial" w:hAnsi="Arial" w:cs="Arial"/>
          <w:sz w:val="28"/>
          <w:szCs w:val="24"/>
        </w:rPr>
        <w:t>(5</w:t>
      </w:r>
      <w:r w:rsidR="00B2560B" w:rsidRPr="00142D65">
        <w:rPr>
          <w:rFonts w:ascii="Arial" w:hAnsi="Arial" w:cs="Arial"/>
          <w:sz w:val="28"/>
          <w:szCs w:val="24"/>
        </w:rPr>
        <w:t xml:space="preserve"> marks)</w:t>
      </w:r>
    </w:p>
    <w:p w:rsidR="00B2560B" w:rsidRDefault="00B2560B" w:rsidP="00B2560B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2560B" w:rsidRDefault="00B2560B" w:rsidP="00B2560B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2560B" w:rsidRDefault="00B2560B" w:rsidP="00B2560B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2560B" w:rsidRDefault="00B2560B" w:rsidP="00B2560B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2560B" w:rsidRDefault="00B2560B" w:rsidP="00B2560B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2560B" w:rsidRDefault="00B2560B" w:rsidP="00B2560B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2560B" w:rsidRDefault="00B2560B" w:rsidP="00B2560B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2560B" w:rsidRDefault="00B2560B" w:rsidP="00B2560B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81603" w:rsidRDefault="00781603" w:rsidP="00B2560B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</w:t>
      </w:r>
    </w:p>
    <w:p w:rsidR="00781603" w:rsidRDefault="00781603" w:rsidP="00781603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</w:t>
      </w:r>
      <w:r>
        <w:rPr>
          <w:rFonts w:ascii="Arial" w:hAnsi="Arial" w:cs="Arial"/>
          <w:sz w:val="24"/>
          <w:szCs w:val="24"/>
        </w:rPr>
        <w:tab/>
      </w:r>
    </w:p>
    <w:p w:rsidR="00781603" w:rsidRDefault="00781603" w:rsidP="00781603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81603" w:rsidRDefault="00781603" w:rsidP="00781603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9478D" w:rsidRDefault="0009478D" w:rsidP="0009478D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42D65" w:rsidRDefault="00142D65" w:rsidP="00142D65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42D65" w:rsidRDefault="00142D65" w:rsidP="00142D65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E1E13" w:rsidRDefault="0009478D" w:rsidP="006E1E13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E1E13" w:rsidRDefault="006E1E13" w:rsidP="006E1E13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E1E13" w:rsidRDefault="006E1E13" w:rsidP="006E1E13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E1E13" w:rsidRDefault="006E1E13" w:rsidP="006E1E13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E1E13" w:rsidRDefault="006E1E13" w:rsidP="006E1E13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E1E13" w:rsidRDefault="006E1E13" w:rsidP="006E1E13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ab/>
      </w:r>
    </w:p>
    <w:p w:rsidR="006E1E13" w:rsidRDefault="006E1E13" w:rsidP="006E1E13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E1E13" w:rsidRDefault="006E1E13" w:rsidP="006E1E13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E1E13" w:rsidRDefault="006E1E13" w:rsidP="006E1E13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E1E13" w:rsidRDefault="006E1E13" w:rsidP="006E1E13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</w:p>
    <w:p w:rsidR="0009478D" w:rsidRDefault="0009478D" w:rsidP="0009478D">
      <w:pPr>
        <w:tabs>
          <w:tab w:val="right" w:leader="underscore" w:pos="10206"/>
        </w:tabs>
        <w:ind w:left="357"/>
        <w:rPr>
          <w:rFonts w:ascii="Arial" w:hAnsi="Arial" w:cs="Arial"/>
          <w:sz w:val="24"/>
          <w:szCs w:val="24"/>
        </w:rPr>
      </w:pPr>
    </w:p>
    <w:sectPr w:rsidR="0009478D" w:rsidSect="0078160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C143D"/>
    <w:multiLevelType w:val="hybridMultilevel"/>
    <w:tmpl w:val="EEEC9E28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602D8"/>
    <w:multiLevelType w:val="hybridMultilevel"/>
    <w:tmpl w:val="810AE6E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EF6F4E"/>
    <w:multiLevelType w:val="hybridMultilevel"/>
    <w:tmpl w:val="20584E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D7505"/>
    <w:multiLevelType w:val="hybridMultilevel"/>
    <w:tmpl w:val="A328A512"/>
    <w:lvl w:ilvl="0" w:tplc="2A6CDC1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623E9"/>
    <w:multiLevelType w:val="hybridMultilevel"/>
    <w:tmpl w:val="8BE0B4D8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463DE"/>
    <w:multiLevelType w:val="hybridMultilevel"/>
    <w:tmpl w:val="64AC84A4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80C8E"/>
    <w:multiLevelType w:val="hybridMultilevel"/>
    <w:tmpl w:val="EB0E089A"/>
    <w:lvl w:ilvl="0" w:tplc="516E37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514"/>
    <w:rsid w:val="00011D60"/>
    <w:rsid w:val="0009478D"/>
    <w:rsid w:val="000F1153"/>
    <w:rsid w:val="00142D65"/>
    <w:rsid w:val="002C775B"/>
    <w:rsid w:val="003B7DB5"/>
    <w:rsid w:val="003C4C2A"/>
    <w:rsid w:val="00474CC2"/>
    <w:rsid w:val="00485976"/>
    <w:rsid w:val="004A579C"/>
    <w:rsid w:val="005C1735"/>
    <w:rsid w:val="006E1E13"/>
    <w:rsid w:val="00781603"/>
    <w:rsid w:val="007C61FC"/>
    <w:rsid w:val="008D299E"/>
    <w:rsid w:val="008E4101"/>
    <w:rsid w:val="00972608"/>
    <w:rsid w:val="00AF651A"/>
    <w:rsid w:val="00B2560B"/>
    <w:rsid w:val="00BB6EDE"/>
    <w:rsid w:val="00BC3514"/>
    <w:rsid w:val="00C60543"/>
    <w:rsid w:val="00D02E8E"/>
    <w:rsid w:val="00D23773"/>
    <w:rsid w:val="00ED7825"/>
    <w:rsid w:val="00F02B87"/>
    <w:rsid w:val="00F0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EA8F"/>
  <w15:docId w15:val="{1AF847B8-3D82-488B-B51F-9A612687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9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4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97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67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70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23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33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96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96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31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92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1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4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72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09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16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82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4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3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63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19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02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47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8641257</Template>
  <TotalTime>32</TotalTime>
  <Pages>5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e4097773</dc:creator>
  <cp:lastModifiedBy>DONAVON Rebecca [Narrogin Senior High School]</cp:lastModifiedBy>
  <cp:revision>6</cp:revision>
  <dcterms:created xsi:type="dcterms:W3CDTF">2019-09-23T04:03:00Z</dcterms:created>
  <dcterms:modified xsi:type="dcterms:W3CDTF">2019-10-25T00:30:00Z</dcterms:modified>
</cp:coreProperties>
</file>